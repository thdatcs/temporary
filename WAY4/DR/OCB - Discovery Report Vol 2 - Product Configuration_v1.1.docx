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927988" w14:textId="77777777" w:rsidR="003F49D8" w:rsidRPr="00D04DEC" w:rsidRDefault="003F49D8" w:rsidP="00495EA5">
      <w:pPr>
        <w:pStyle w:val="Heading1"/>
        <w:numPr>
          <w:ilvl w:val="0"/>
          <w:numId w:val="0"/>
        </w:numPr>
        <w:ind w:left="432"/>
      </w:pPr>
      <w:bookmarkStart w:id="0" w:name="_Toc95708547"/>
      <w:bookmarkStart w:id="1" w:name="_Toc101754234"/>
      <w:bookmarkStart w:id="2" w:name="_Toc143580001"/>
    </w:p>
    <w:p w14:paraId="084D2AC7" w14:textId="77777777" w:rsidR="003F49D8" w:rsidRDefault="003F49D8" w:rsidP="003F49D8">
      <w:pPr>
        <w:tabs>
          <w:tab w:val="left" w:pos="6503"/>
        </w:tabs>
        <w:rPr>
          <w:rFonts w:ascii="Arial" w:hAnsi="Arial" w:cs="Arial"/>
        </w:rPr>
      </w:pPr>
    </w:p>
    <w:p w14:paraId="136EDC01" w14:textId="77777777" w:rsidR="003F49D8" w:rsidRDefault="003F49D8" w:rsidP="003F49D8">
      <w:pPr>
        <w:tabs>
          <w:tab w:val="left" w:pos="6503"/>
        </w:tabs>
        <w:rPr>
          <w:rFonts w:ascii="Arial" w:hAnsi="Arial" w:cs="Arial"/>
        </w:rPr>
      </w:pPr>
    </w:p>
    <w:p w14:paraId="1EFABF53" w14:textId="77777777" w:rsidR="003F49D8" w:rsidRDefault="003F49D8" w:rsidP="003F49D8">
      <w:pPr>
        <w:tabs>
          <w:tab w:val="left" w:pos="6503"/>
        </w:tabs>
        <w:rPr>
          <w:rFonts w:ascii="Arial" w:hAnsi="Arial" w:cs="Arial"/>
        </w:rPr>
      </w:pPr>
    </w:p>
    <w:p w14:paraId="148A8608" w14:textId="77777777" w:rsidR="003F49D8" w:rsidRPr="000F4767" w:rsidRDefault="003F49D8" w:rsidP="003F49D8">
      <w:pPr>
        <w:jc w:val="center"/>
        <w:rPr>
          <w:rFonts w:ascii="Cambria" w:hAnsi="Cambria" w:cs="Arial"/>
          <w:b/>
          <w:caps/>
          <w:color w:val="1F497D" w:themeColor="text2"/>
          <w:sz w:val="64"/>
          <w:szCs w:val="64"/>
        </w:rPr>
      </w:pPr>
      <w:r w:rsidRPr="000F4767">
        <w:rPr>
          <w:rFonts w:ascii="Arial" w:hAnsi="Arial"/>
          <w:b/>
          <w:color w:val="1F497D" w:themeColor="text2"/>
          <w:sz w:val="72"/>
        </w:rPr>
        <w:fldChar w:fldCharType="begin"/>
      </w:r>
      <w:r w:rsidRPr="000F4767">
        <w:rPr>
          <w:b/>
          <w:color w:val="1F497D" w:themeColor="text2"/>
        </w:rPr>
        <w:instrText xml:space="preserve"> TITLE   \* MERGEFORMAT </w:instrText>
      </w:r>
      <w:r w:rsidRPr="000F4767">
        <w:rPr>
          <w:rFonts w:ascii="Arial" w:hAnsi="Arial"/>
          <w:b/>
          <w:color w:val="1F497D" w:themeColor="text2"/>
          <w:sz w:val="72"/>
        </w:rPr>
        <w:fldChar w:fldCharType="separate"/>
      </w:r>
      <w:bookmarkStart w:id="3" w:name="_Toc365538041"/>
      <w:bookmarkStart w:id="4" w:name="_Toc365469156"/>
      <w:r w:rsidRPr="000F4767">
        <w:rPr>
          <w:rFonts w:ascii="Cambria" w:hAnsi="Cambria" w:cs="Arial"/>
          <w:b/>
          <w:caps/>
          <w:color w:val="1F497D" w:themeColor="text2"/>
          <w:sz w:val="64"/>
          <w:szCs w:val="64"/>
        </w:rPr>
        <w:t>Discovery Report</w:t>
      </w:r>
      <w:bookmarkEnd w:id="3"/>
      <w:bookmarkEnd w:id="4"/>
      <w:r w:rsidRPr="000F4767">
        <w:rPr>
          <w:rFonts w:ascii="Cambria" w:hAnsi="Cambria" w:cs="Arial"/>
          <w:b/>
          <w:caps/>
          <w:color w:val="1F497D" w:themeColor="text2"/>
          <w:sz w:val="64"/>
          <w:szCs w:val="64"/>
        </w:rPr>
        <w:fldChar w:fldCharType="end"/>
      </w:r>
    </w:p>
    <w:p w14:paraId="2144A132" w14:textId="1E53251B" w:rsidR="003F49D8" w:rsidRPr="009F3DA3" w:rsidRDefault="001830BF" w:rsidP="003F49D8">
      <w:pPr>
        <w:pStyle w:val="TitlePageSubheading"/>
        <w:ind w:left="0"/>
        <w:jc w:val="center"/>
        <w:rPr>
          <w:rFonts w:ascii="Cambria" w:hAnsi="Cambria"/>
          <w:color w:val="C09200"/>
          <w:sz w:val="40"/>
          <w:szCs w:val="40"/>
          <w:lang w:val="en-GB"/>
        </w:rPr>
      </w:pPr>
      <w:r>
        <w:t xml:space="preserve">ORIENT COMMERCIAL BANK </w:t>
      </w:r>
    </w:p>
    <w:p w14:paraId="60E8CF28" w14:textId="77777777" w:rsidR="003F49D8" w:rsidRPr="009F3DA3" w:rsidRDefault="00513363" w:rsidP="003F49D8">
      <w:pPr>
        <w:pStyle w:val="TitlePageSubheading"/>
        <w:ind w:left="0"/>
        <w:jc w:val="center"/>
        <w:rPr>
          <w:rFonts w:ascii="Cambria" w:hAnsi="Cambria"/>
          <w:color w:val="C09200"/>
          <w:sz w:val="40"/>
          <w:szCs w:val="40"/>
          <w:lang w:val="en-GB"/>
        </w:rPr>
      </w:pPr>
      <w:fldSimple w:instr=" SUBJECT   \* MERGEFORMAT ">
        <w:r w:rsidR="003F49D8" w:rsidRPr="009F3DA3">
          <w:rPr>
            <w:rFonts w:ascii="Cambria" w:hAnsi="Cambria"/>
            <w:color w:val="C09200"/>
            <w:sz w:val="40"/>
            <w:szCs w:val="40"/>
            <w:lang w:val="en-GB"/>
          </w:rPr>
          <w:t xml:space="preserve">Volume 2 - </w:t>
        </w:r>
        <w:r w:rsidR="00F94B3F">
          <w:rPr>
            <w:rFonts w:ascii="Cambria" w:hAnsi="Cambria"/>
            <w:color w:val="C09200"/>
            <w:sz w:val="40"/>
            <w:szCs w:val="40"/>
            <w:lang w:val="en-GB"/>
          </w:rPr>
          <w:t>Configuration</w:t>
        </w:r>
      </w:fldSimple>
    </w:p>
    <w:p w14:paraId="5E60231F" w14:textId="77777777" w:rsidR="003F49D8" w:rsidRPr="009F3DA3" w:rsidRDefault="003F49D8" w:rsidP="003F49D8">
      <w:pPr>
        <w:pStyle w:val="TitlePageSubheading"/>
        <w:ind w:left="0"/>
        <w:jc w:val="center"/>
        <w:rPr>
          <w:rFonts w:ascii="Cambria" w:hAnsi="Cambria"/>
          <w:color w:val="C09200"/>
          <w:sz w:val="40"/>
          <w:szCs w:val="40"/>
          <w:lang w:val="en-GB"/>
        </w:rPr>
      </w:pPr>
    </w:p>
    <w:p w14:paraId="29304430" w14:textId="77777777" w:rsidR="003F49D8" w:rsidRPr="009F3DA3" w:rsidRDefault="003F49D8" w:rsidP="003F49D8">
      <w:pPr>
        <w:pStyle w:val="TitlePageSubheading"/>
        <w:ind w:left="0"/>
        <w:jc w:val="center"/>
        <w:rPr>
          <w:rFonts w:ascii="Cambria" w:hAnsi="Cambria"/>
          <w:color w:val="C09200"/>
          <w:sz w:val="40"/>
          <w:szCs w:val="40"/>
          <w:lang w:val="en-GB"/>
        </w:rPr>
      </w:pPr>
    </w:p>
    <w:p w14:paraId="3BB4BCCE" w14:textId="6F22BF77" w:rsidR="003F49D8" w:rsidRPr="009F3DA3" w:rsidRDefault="003F49D8" w:rsidP="003F49D8">
      <w:pPr>
        <w:pStyle w:val="TitlePageSubheading"/>
        <w:ind w:left="0"/>
        <w:jc w:val="center"/>
        <w:rPr>
          <w:rFonts w:ascii="Cambria" w:hAnsi="Cambria"/>
          <w:color w:val="1F497D"/>
          <w:sz w:val="40"/>
          <w:szCs w:val="40"/>
          <w:lang w:val="en-GB"/>
        </w:rPr>
      </w:pPr>
      <w:r>
        <w:t xml:space="preserve">WAY4 </w:t>
      </w:r>
      <w:r w:rsidR="00496B8E">
        <w:t>Implementation</w:t>
      </w:r>
    </w:p>
    <w:p w14:paraId="1FBBFCBC" w14:textId="77777777" w:rsidR="003F49D8" w:rsidRPr="009F3DA3" w:rsidRDefault="003F49D8" w:rsidP="003F49D8">
      <w:pPr>
        <w:tabs>
          <w:tab w:val="left" w:pos="6503"/>
        </w:tabs>
        <w:rPr>
          <w:rFonts w:ascii="Arial" w:hAnsi="Arial" w:cs="Arial"/>
        </w:rPr>
      </w:pPr>
      <w:r w:rsidRPr="009F3DA3">
        <w:rPr>
          <w:rFonts w:ascii="Arial" w:hAnsi="Arial" w:cs="Arial"/>
        </w:rPr>
        <w:tab/>
      </w:r>
    </w:p>
    <w:p w14:paraId="09DB803B" w14:textId="77777777" w:rsidR="003F49D8" w:rsidRPr="009F3DA3" w:rsidRDefault="003F49D8" w:rsidP="003F49D8">
      <w:pPr>
        <w:rPr>
          <w:rFonts w:ascii="Arial" w:hAnsi="Arial" w:cs="Arial"/>
        </w:rPr>
      </w:pPr>
    </w:p>
    <w:p w14:paraId="44D3194C" w14:textId="77777777" w:rsidR="003F49D8" w:rsidRPr="009F3DA3" w:rsidRDefault="003F49D8" w:rsidP="003F49D8">
      <w:pPr>
        <w:rPr>
          <w:rFonts w:ascii="Arial" w:hAnsi="Arial" w:cs="Arial"/>
        </w:rPr>
      </w:pPr>
    </w:p>
    <w:p w14:paraId="717E457C" w14:textId="77777777" w:rsidR="003F49D8" w:rsidRPr="009F3DA3" w:rsidRDefault="003F49D8" w:rsidP="003F49D8">
      <w:pPr>
        <w:rPr>
          <w:rFonts w:ascii="Arial" w:hAnsi="Arial" w:cs="Arial"/>
        </w:rPr>
      </w:pPr>
    </w:p>
    <w:tbl>
      <w:tblPr>
        <w:tblW w:w="9356" w:type="dxa"/>
        <w:tblInd w:w="85" w:type="dxa"/>
        <w:tblBorders>
          <w:top w:val="dotted" w:sz="4" w:space="0" w:color="auto"/>
          <w:bottom w:val="dotted" w:sz="4" w:space="0" w:color="auto"/>
          <w:insideV w:val="dotted" w:sz="4" w:space="0" w:color="auto"/>
        </w:tblBorders>
        <w:tblLook w:val="04A0" w:firstRow="1" w:lastRow="0" w:firstColumn="1" w:lastColumn="0" w:noHBand="0" w:noVBand="1"/>
      </w:tblPr>
      <w:tblGrid>
        <w:gridCol w:w="4536"/>
        <w:gridCol w:w="4820"/>
      </w:tblGrid>
      <w:tr w:rsidR="003F49D8" w:rsidRPr="009F3DA3" w14:paraId="5C485CA3" w14:textId="77777777" w:rsidTr="00E26307">
        <w:tc>
          <w:tcPr>
            <w:tcW w:w="4536" w:type="dxa"/>
            <w:tcMar>
              <w:top w:w="0" w:type="dxa"/>
              <w:left w:w="85" w:type="dxa"/>
              <w:bottom w:w="0" w:type="dxa"/>
              <w:right w:w="85" w:type="dxa"/>
            </w:tcMar>
            <w:vAlign w:val="center"/>
          </w:tcPr>
          <w:p w14:paraId="143C8DD3" w14:textId="77777777" w:rsidR="003F49D8" w:rsidRPr="009F3DA3" w:rsidRDefault="003F49D8" w:rsidP="00643B5B">
            <w:pPr>
              <w:jc w:val="right"/>
              <w:rPr>
                <w:rFonts w:cs="Arial"/>
              </w:rPr>
            </w:pPr>
            <w:r w:rsidRPr="009F3DA3">
              <w:rPr>
                <w:rFonts w:cs="Arial"/>
                <w:bCs/>
                <w:color w:val="1F497D"/>
                <w:sz w:val="24"/>
              </w:rPr>
              <w:t xml:space="preserve">Prepared for : </w:t>
            </w:r>
          </w:p>
        </w:tc>
        <w:tc>
          <w:tcPr>
            <w:tcW w:w="4820" w:type="dxa"/>
            <w:tcMar>
              <w:top w:w="0" w:type="dxa"/>
              <w:bottom w:w="0" w:type="dxa"/>
            </w:tcMar>
            <w:vAlign w:val="center"/>
          </w:tcPr>
          <w:p w14:paraId="7219A127" w14:textId="3E1C78C5" w:rsidR="003F49D8" w:rsidRPr="00617CFC" w:rsidRDefault="001830BF" w:rsidP="00643B5B">
            <w:pPr>
              <w:ind w:right="1135"/>
            </w:pPr>
            <w:r>
              <w:t xml:space="preserve">ORIENT COMMERCIAL BANK </w:t>
            </w:r>
          </w:p>
        </w:tc>
      </w:tr>
      <w:tr w:rsidR="003F49D8" w:rsidRPr="009F3DA3" w14:paraId="37808220" w14:textId="77777777" w:rsidTr="00E26307">
        <w:trPr>
          <w:trHeight w:val="379"/>
        </w:trPr>
        <w:tc>
          <w:tcPr>
            <w:tcW w:w="4536" w:type="dxa"/>
            <w:tcMar>
              <w:top w:w="0" w:type="dxa"/>
              <w:left w:w="85" w:type="dxa"/>
              <w:bottom w:w="0" w:type="dxa"/>
              <w:right w:w="85" w:type="dxa"/>
            </w:tcMar>
            <w:vAlign w:val="center"/>
          </w:tcPr>
          <w:p w14:paraId="5F16C2A3" w14:textId="77777777" w:rsidR="003F49D8" w:rsidRPr="009F3DA3" w:rsidRDefault="003F49D8" w:rsidP="00643B5B">
            <w:pPr>
              <w:jc w:val="right"/>
              <w:rPr>
                <w:rFonts w:cs="Arial"/>
                <w:sz w:val="24"/>
              </w:rPr>
            </w:pPr>
            <w:r w:rsidRPr="009F3DA3">
              <w:rPr>
                <w:rFonts w:cs="Arial"/>
                <w:bCs/>
                <w:color w:val="1F497D"/>
                <w:sz w:val="24"/>
              </w:rPr>
              <w:t>Version of Document :</w:t>
            </w:r>
          </w:p>
        </w:tc>
        <w:tc>
          <w:tcPr>
            <w:tcW w:w="4820" w:type="dxa"/>
            <w:tcMar>
              <w:top w:w="0" w:type="dxa"/>
              <w:bottom w:w="0" w:type="dxa"/>
            </w:tcMar>
            <w:vAlign w:val="center"/>
          </w:tcPr>
          <w:p w14:paraId="0735D6DD" w14:textId="4E5DD4C7" w:rsidR="003F49D8" w:rsidRPr="00617CFC" w:rsidRDefault="003F49D8" w:rsidP="00427592">
            <w:pPr>
              <w:ind w:right="1135"/>
            </w:pPr>
            <w:r w:rsidRPr="00617CFC">
              <w:t>1.</w:t>
            </w:r>
            <w:r w:rsidR="00427592">
              <w:t>1</w:t>
            </w:r>
          </w:p>
        </w:tc>
      </w:tr>
      <w:tr w:rsidR="003F49D8" w:rsidRPr="009F3DA3" w14:paraId="25785D82" w14:textId="77777777" w:rsidTr="00E26307">
        <w:trPr>
          <w:trHeight w:val="398"/>
        </w:trPr>
        <w:tc>
          <w:tcPr>
            <w:tcW w:w="4536" w:type="dxa"/>
            <w:tcMar>
              <w:top w:w="0" w:type="dxa"/>
              <w:left w:w="85" w:type="dxa"/>
              <w:bottom w:w="0" w:type="dxa"/>
              <w:right w:w="85" w:type="dxa"/>
            </w:tcMar>
            <w:vAlign w:val="center"/>
          </w:tcPr>
          <w:p w14:paraId="580CD50C" w14:textId="77777777" w:rsidR="003F49D8" w:rsidRPr="009F3DA3" w:rsidRDefault="003F49D8" w:rsidP="00643B5B">
            <w:pPr>
              <w:jc w:val="right"/>
              <w:rPr>
                <w:rFonts w:cs="Arial"/>
              </w:rPr>
            </w:pPr>
            <w:r w:rsidRPr="009F3DA3">
              <w:rPr>
                <w:rFonts w:cs="Arial"/>
                <w:bCs/>
                <w:color w:val="1F497D"/>
                <w:sz w:val="24"/>
              </w:rPr>
              <w:t>Status :</w:t>
            </w:r>
          </w:p>
        </w:tc>
        <w:tc>
          <w:tcPr>
            <w:tcW w:w="4820" w:type="dxa"/>
            <w:tcMar>
              <w:top w:w="0" w:type="dxa"/>
              <w:bottom w:w="0" w:type="dxa"/>
            </w:tcMar>
            <w:vAlign w:val="center"/>
          </w:tcPr>
          <w:p w14:paraId="7F561BE0" w14:textId="48AF6445" w:rsidR="003F49D8" w:rsidRPr="00617CFC" w:rsidRDefault="00496B8E" w:rsidP="00643B5B">
            <w:pPr>
              <w:ind w:right="1135"/>
            </w:pPr>
            <w:r>
              <w:t>Draft</w:t>
            </w:r>
          </w:p>
        </w:tc>
      </w:tr>
      <w:tr w:rsidR="003F49D8" w:rsidRPr="009F3DA3" w14:paraId="7C4AB9F5" w14:textId="77777777" w:rsidTr="00E26307">
        <w:trPr>
          <w:trHeight w:val="398"/>
        </w:trPr>
        <w:tc>
          <w:tcPr>
            <w:tcW w:w="4536" w:type="dxa"/>
            <w:tcMar>
              <w:top w:w="0" w:type="dxa"/>
              <w:left w:w="85" w:type="dxa"/>
              <w:bottom w:w="0" w:type="dxa"/>
              <w:right w:w="85" w:type="dxa"/>
            </w:tcMar>
            <w:vAlign w:val="center"/>
          </w:tcPr>
          <w:p w14:paraId="15A804E5" w14:textId="77777777" w:rsidR="003F49D8" w:rsidRPr="009F3DA3" w:rsidRDefault="003F49D8" w:rsidP="00643B5B">
            <w:pPr>
              <w:jc w:val="right"/>
              <w:rPr>
                <w:rFonts w:cs="Arial"/>
                <w:bCs/>
                <w:color w:val="1F497D"/>
                <w:sz w:val="24"/>
              </w:rPr>
            </w:pPr>
            <w:r w:rsidRPr="009F3DA3">
              <w:rPr>
                <w:rFonts w:cs="Arial"/>
                <w:bCs/>
                <w:color w:val="1F497D"/>
                <w:sz w:val="24"/>
              </w:rPr>
              <w:t xml:space="preserve">Release Date : </w:t>
            </w:r>
          </w:p>
        </w:tc>
        <w:tc>
          <w:tcPr>
            <w:tcW w:w="4820" w:type="dxa"/>
            <w:tcMar>
              <w:top w:w="0" w:type="dxa"/>
              <w:bottom w:w="0" w:type="dxa"/>
            </w:tcMar>
            <w:vAlign w:val="center"/>
          </w:tcPr>
          <w:p w14:paraId="69D06F4D" w14:textId="3D6974E6" w:rsidR="003F49D8" w:rsidRPr="00617CFC" w:rsidRDefault="00496B8E" w:rsidP="00496B8E">
            <w:pPr>
              <w:ind w:right="1135"/>
            </w:pPr>
            <w:r>
              <w:t>9</w:t>
            </w:r>
            <w:r w:rsidR="00245075" w:rsidRPr="00617CFC">
              <w:t xml:space="preserve">th </w:t>
            </w:r>
            <w:r>
              <w:t>Jan</w:t>
            </w:r>
            <w:r w:rsidR="00245075" w:rsidRPr="00617CFC">
              <w:t xml:space="preserve"> </w:t>
            </w:r>
            <w:r w:rsidR="003F49D8" w:rsidRPr="00617CFC">
              <w:t>201</w:t>
            </w:r>
            <w:r>
              <w:t>8</w:t>
            </w:r>
          </w:p>
        </w:tc>
      </w:tr>
      <w:tr w:rsidR="003F49D8" w:rsidRPr="009F3DA3" w14:paraId="1A6A762E" w14:textId="77777777" w:rsidTr="00E26307">
        <w:trPr>
          <w:trHeight w:val="398"/>
        </w:trPr>
        <w:tc>
          <w:tcPr>
            <w:tcW w:w="4536" w:type="dxa"/>
            <w:tcMar>
              <w:top w:w="0" w:type="dxa"/>
              <w:left w:w="85" w:type="dxa"/>
              <w:bottom w:w="0" w:type="dxa"/>
              <w:right w:w="85" w:type="dxa"/>
            </w:tcMar>
            <w:vAlign w:val="center"/>
          </w:tcPr>
          <w:p w14:paraId="59CCD5CD" w14:textId="77777777" w:rsidR="003F49D8" w:rsidRPr="009F3DA3" w:rsidRDefault="003F49D8" w:rsidP="00643B5B">
            <w:pPr>
              <w:jc w:val="right"/>
              <w:rPr>
                <w:rFonts w:cs="Arial"/>
                <w:bCs/>
                <w:color w:val="1F497D"/>
                <w:sz w:val="24"/>
              </w:rPr>
            </w:pPr>
            <w:r w:rsidRPr="009F3DA3">
              <w:rPr>
                <w:rFonts w:cs="Arial"/>
                <w:bCs/>
                <w:color w:val="1F497D"/>
                <w:sz w:val="24"/>
              </w:rPr>
              <w:t>Prepared by :</w:t>
            </w:r>
          </w:p>
        </w:tc>
        <w:tc>
          <w:tcPr>
            <w:tcW w:w="4820" w:type="dxa"/>
            <w:tcMar>
              <w:top w:w="0" w:type="dxa"/>
              <w:bottom w:w="0" w:type="dxa"/>
            </w:tcMar>
            <w:vAlign w:val="center"/>
          </w:tcPr>
          <w:p w14:paraId="22330599" w14:textId="77777777" w:rsidR="003F49D8" w:rsidRPr="00617CFC" w:rsidRDefault="003F49D8" w:rsidP="00643B5B">
            <w:pPr>
              <w:ind w:right="1135"/>
            </w:pPr>
            <w:r>
              <w:t>Openway Asia</w:t>
            </w:r>
          </w:p>
        </w:tc>
      </w:tr>
      <w:tr w:rsidR="003F49D8" w:rsidRPr="009F3DA3" w14:paraId="6F1F690B" w14:textId="77777777" w:rsidTr="00E26307">
        <w:trPr>
          <w:trHeight w:val="398"/>
        </w:trPr>
        <w:tc>
          <w:tcPr>
            <w:tcW w:w="4536" w:type="dxa"/>
            <w:tcMar>
              <w:top w:w="0" w:type="dxa"/>
              <w:left w:w="85" w:type="dxa"/>
              <w:bottom w:w="0" w:type="dxa"/>
              <w:right w:w="85" w:type="dxa"/>
            </w:tcMar>
            <w:vAlign w:val="center"/>
          </w:tcPr>
          <w:p w14:paraId="01449403" w14:textId="77777777" w:rsidR="003F49D8" w:rsidRPr="009F3DA3" w:rsidRDefault="003F49D8" w:rsidP="00643B5B">
            <w:pPr>
              <w:jc w:val="right"/>
              <w:rPr>
                <w:rFonts w:cs="Arial"/>
                <w:bCs/>
                <w:color w:val="1F497D"/>
                <w:sz w:val="24"/>
              </w:rPr>
            </w:pPr>
            <w:r w:rsidRPr="009F3DA3">
              <w:rPr>
                <w:rFonts w:cs="Arial"/>
                <w:bCs/>
                <w:color w:val="1F497D"/>
                <w:sz w:val="24"/>
              </w:rPr>
              <w:t>Author :</w:t>
            </w:r>
          </w:p>
        </w:tc>
        <w:tc>
          <w:tcPr>
            <w:tcW w:w="4820" w:type="dxa"/>
            <w:tcMar>
              <w:top w:w="0" w:type="dxa"/>
              <w:bottom w:w="0" w:type="dxa"/>
            </w:tcMar>
            <w:vAlign w:val="center"/>
          </w:tcPr>
          <w:p w14:paraId="3EEEEDA3" w14:textId="77777777" w:rsidR="003F49D8" w:rsidRPr="00617CFC" w:rsidRDefault="006456CA" w:rsidP="00643B5B">
            <w:pPr>
              <w:ind w:right="1135"/>
            </w:pPr>
            <w:r>
              <w:t>Tu B. Nguyen</w:t>
            </w:r>
          </w:p>
        </w:tc>
      </w:tr>
      <w:tr w:rsidR="003F49D8" w:rsidRPr="009F3DA3" w14:paraId="4C3CCD59" w14:textId="77777777" w:rsidTr="00E26307">
        <w:trPr>
          <w:trHeight w:val="398"/>
        </w:trPr>
        <w:tc>
          <w:tcPr>
            <w:tcW w:w="4536" w:type="dxa"/>
            <w:tcMar>
              <w:top w:w="0" w:type="dxa"/>
              <w:left w:w="85" w:type="dxa"/>
              <w:bottom w:w="0" w:type="dxa"/>
              <w:right w:w="85" w:type="dxa"/>
            </w:tcMar>
            <w:vAlign w:val="center"/>
          </w:tcPr>
          <w:p w14:paraId="230DC6B4" w14:textId="77777777" w:rsidR="003F49D8" w:rsidRPr="009F3DA3" w:rsidRDefault="003F49D8" w:rsidP="00643B5B">
            <w:pPr>
              <w:jc w:val="right"/>
              <w:rPr>
                <w:rFonts w:cs="Arial"/>
                <w:bCs/>
                <w:color w:val="1F497D"/>
                <w:sz w:val="24"/>
              </w:rPr>
            </w:pPr>
            <w:r w:rsidRPr="009F3DA3">
              <w:rPr>
                <w:rFonts w:cs="Arial"/>
                <w:bCs/>
                <w:color w:val="1F497D"/>
                <w:sz w:val="24"/>
              </w:rPr>
              <w:t>Owner :</w:t>
            </w:r>
          </w:p>
        </w:tc>
        <w:tc>
          <w:tcPr>
            <w:tcW w:w="4820" w:type="dxa"/>
            <w:tcMar>
              <w:top w:w="0" w:type="dxa"/>
              <w:bottom w:w="0" w:type="dxa"/>
            </w:tcMar>
            <w:vAlign w:val="center"/>
          </w:tcPr>
          <w:p w14:paraId="628CBD08" w14:textId="77777777" w:rsidR="003F49D8" w:rsidRPr="00617CFC" w:rsidRDefault="003F49D8" w:rsidP="00643B5B">
            <w:pPr>
              <w:ind w:right="1135"/>
            </w:pPr>
            <w:r w:rsidRPr="00617CFC">
              <w:t>Openway Asia</w:t>
            </w:r>
          </w:p>
        </w:tc>
      </w:tr>
    </w:tbl>
    <w:p w14:paraId="539EA952" w14:textId="77777777" w:rsidR="003F49D8" w:rsidRPr="009F3DA3" w:rsidRDefault="003F49D8" w:rsidP="003F49D8">
      <w:pPr>
        <w:pStyle w:val="CoverAdmin"/>
        <w:rPr>
          <w:rStyle w:val="DocumentControlTitles"/>
          <w:rFonts w:ascii="Cambria" w:hAnsi="Cambria" w:cs="Arial"/>
          <w:b/>
        </w:rPr>
      </w:pPr>
    </w:p>
    <w:p w14:paraId="08D28E67" w14:textId="77777777" w:rsidR="003F49D8" w:rsidRDefault="003F49D8">
      <w:pPr>
        <w:spacing w:after="0"/>
        <w:rPr>
          <w:rStyle w:val="DocumentControlTitles"/>
          <w:rFonts w:ascii="Cambria" w:hAnsi="Cambria" w:cs="Arial"/>
          <w:spacing w:val="-15"/>
          <w:kern w:val="28"/>
          <w:sz w:val="24"/>
        </w:rPr>
      </w:pPr>
      <w:r>
        <w:rPr>
          <w:rStyle w:val="DocumentControlTitles"/>
          <w:rFonts w:ascii="Cambria" w:hAnsi="Cambria" w:cs="Arial"/>
          <w:b w:val="0"/>
          <w:sz w:val="24"/>
        </w:rPr>
        <w:br w:type="page"/>
      </w:r>
    </w:p>
    <w:p w14:paraId="10ADB035" w14:textId="77777777" w:rsidR="00E26307" w:rsidRPr="009F3DA3" w:rsidRDefault="00E26307" w:rsidP="003C1C1E">
      <w:pPr>
        <w:pStyle w:val="CoverAdmin"/>
        <w:rPr>
          <w:rStyle w:val="DocumentControlTitles"/>
          <w:rFonts w:ascii="Cambria" w:hAnsi="Cambria" w:cs="Arial"/>
          <w:b/>
          <w:sz w:val="24"/>
          <w:szCs w:val="24"/>
        </w:rPr>
      </w:pPr>
    </w:p>
    <w:p w14:paraId="724D89DD" w14:textId="77777777" w:rsidR="004A4BD9" w:rsidRPr="009F3DA3" w:rsidRDefault="004A4BD9" w:rsidP="003C1C1E">
      <w:pPr>
        <w:pStyle w:val="CoverAdmin"/>
        <w:rPr>
          <w:rStyle w:val="DocumentControlTitles"/>
          <w:rFonts w:ascii="Cambria" w:hAnsi="Cambria" w:cs="Arial"/>
          <w:b/>
          <w:sz w:val="24"/>
          <w:szCs w:val="24"/>
        </w:rPr>
      </w:pPr>
      <w:r w:rsidRPr="009F3DA3">
        <w:rPr>
          <w:rStyle w:val="DocumentControlTitles"/>
          <w:rFonts w:ascii="Cambria" w:hAnsi="Cambria" w:cs="Arial"/>
          <w:b/>
          <w:sz w:val="24"/>
          <w:szCs w:val="24"/>
        </w:rPr>
        <w:t>Document Version Control</w:t>
      </w:r>
    </w:p>
    <w:tbl>
      <w:tblPr>
        <w:tblW w:w="5000" w:type="pct"/>
        <w:tblBorders>
          <w:top w:val="single" w:sz="4" w:space="0" w:color="0A3376"/>
          <w:left w:val="single" w:sz="4" w:space="0" w:color="0A3376"/>
          <w:bottom w:val="single" w:sz="4" w:space="0" w:color="0A3376"/>
          <w:right w:val="single" w:sz="4" w:space="0" w:color="0A3376"/>
          <w:insideH w:val="single" w:sz="4" w:space="0" w:color="0A3376"/>
          <w:insideV w:val="single" w:sz="4" w:space="0" w:color="0A3376"/>
        </w:tblBorders>
        <w:tblCellMar>
          <w:top w:w="28" w:type="dxa"/>
          <w:bottom w:w="28" w:type="dxa"/>
        </w:tblCellMar>
        <w:tblLook w:val="01E0" w:firstRow="1" w:lastRow="1" w:firstColumn="1" w:lastColumn="1" w:noHBand="0" w:noVBand="0"/>
      </w:tblPr>
      <w:tblGrid>
        <w:gridCol w:w="1951"/>
        <w:gridCol w:w="3927"/>
        <w:gridCol w:w="1737"/>
        <w:gridCol w:w="1735"/>
      </w:tblGrid>
      <w:tr w:rsidR="00503B38" w:rsidRPr="009F3DA3" w14:paraId="3BE264E5" w14:textId="77777777" w:rsidTr="00FA30DE">
        <w:trPr>
          <w:trHeight w:val="263"/>
        </w:trPr>
        <w:tc>
          <w:tcPr>
            <w:tcW w:w="1043" w:type="pct"/>
            <w:shd w:val="clear" w:color="auto" w:fill="FFC000"/>
          </w:tcPr>
          <w:p w14:paraId="23AECE5C" w14:textId="77777777" w:rsidR="00A312FD" w:rsidRPr="009F3DA3" w:rsidRDefault="00A312FD" w:rsidP="00B608A3">
            <w:pPr>
              <w:spacing w:after="0"/>
              <w:rPr>
                <w:rStyle w:val="AdminTitle"/>
                <w:rFonts w:cs="Arial"/>
                <w:b w:val="0"/>
                <w:color w:val="auto"/>
                <w:sz w:val="20"/>
                <w:szCs w:val="20"/>
              </w:rPr>
            </w:pPr>
            <w:r w:rsidRPr="009F3DA3">
              <w:rPr>
                <w:rStyle w:val="AdminTitle"/>
                <w:rFonts w:cs="Arial"/>
                <w:color w:val="auto"/>
                <w:sz w:val="20"/>
                <w:szCs w:val="20"/>
              </w:rPr>
              <w:t xml:space="preserve">Date </w:t>
            </w:r>
          </w:p>
        </w:tc>
        <w:tc>
          <w:tcPr>
            <w:tcW w:w="2100" w:type="pct"/>
            <w:shd w:val="clear" w:color="auto" w:fill="FFC000"/>
          </w:tcPr>
          <w:p w14:paraId="042F68A1" w14:textId="77777777" w:rsidR="00A312FD" w:rsidRPr="009F3DA3" w:rsidRDefault="009D067D" w:rsidP="00B608A3">
            <w:pPr>
              <w:spacing w:after="0"/>
              <w:rPr>
                <w:rStyle w:val="AdminTitle"/>
                <w:rFonts w:cs="Arial"/>
                <w:b w:val="0"/>
                <w:color w:val="auto"/>
                <w:sz w:val="20"/>
                <w:szCs w:val="20"/>
              </w:rPr>
            </w:pPr>
            <w:r w:rsidRPr="009F3DA3">
              <w:rPr>
                <w:rStyle w:val="AdminTitle"/>
                <w:rFonts w:cs="Arial"/>
                <w:color w:val="auto"/>
                <w:sz w:val="20"/>
                <w:szCs w:val="20"/>
              </w:rPr>
              <w:t xml:space="preserve">Description of </w:t>
            </w:r>
            <w:r w:rsidR="00A312FD" w:rsidRPr="009F3DA3">
              <w:rPr>
                <w:rStyle w:val="AdminTitle"/>
                <w:rFonts w:cs="Arial"/>
                <w:color w:val="auto"/>
                <w:sz w:val="20"/>
                <w:szCs w:val="20"/>
              </w:rPr>
              <w:t>Change</w:t>
            </w:r>
          </w:p>
        </w:tc>
        <w:tc>
          <w:tcPr>
            <w:tcW w:w="929" w:type="pct"/>
            <w:shd w:val="clear" w:color="auto" w:fill="FFC000"/>
          </w:tcPr>
          <w:p w14:paraId="29CDADB9" w14:textId="77777777" w:rsidR="00A312FD" w:rsidRPr="009F3DA3" w:rsidRDefault="00A312FD" w:rsidP="00B608A3">
            <w:pPr>
              <w:spacing w:after="0"/>
              <w:rPr>
                <w:rStyle w:val="AdminTitle"/>
                <w:rFonts w:cs="Arial"/>
                <w:b w:val="0"/>
                <w:color w:val="auto"/>
                <w:sz w:val="20"/>
                <w:szCs w:val="20"/>
              </w:rPr>
            </w:pPr>
            <w:r w:rsidRPr="009F3DA3">
              <w:rPr>
                <w:rStyle w:val="AdminTitle"/>
                <w:rFonts w:cs="Arial"/>
                <w:color w:val="auto"/>
                <w:sz w:val="20"/>
                <w:szCs w:val="20"/>
              </w:rPr>
              <w:t xml:space="preserve">Change </w:t>
            </w:r>
            <w:r w:rsidR="00543A70" w:rsidRPr="009F3DA3">
              <w:rPr>
                <w:rStyle w:val="AdminTitle"/>
                <w:rFonts w:cs="Arial"/>
                <w:color w:val="auto"/>
                <w:sz w:val="20"/>
                <w:szCs w:val="20"/>
              </w:rPr>
              <w:t>done by</w:t>
            </w:r>
          </w:p>
        </w:tc>
        <w:tc>
          <w:tcPr>
            <w:tcW w:w="928" w:type="pct"/>
            <w:shd w:val="clear" w:color="auto" w:fill="FFC000"/>
          </w:tcPr>
          <w:p w14:paraId="528E65C0" w14:textId="77777777" w:rsidR="00A312FD" w:rsidRPr="009F3DA3" w:rsidRDefault="00A312FD" w:rsidP="00B608A3">
            <w:pPr>
              <w:spacing w:after="0"/>
              <w:rPr>
                <w:rStyle w:val="AdminTitle"/>
                <w:rFonts w:cs="Arial"/>
                <w:b w:val="0"/>
                <w:color w:val="auto"/>
                <w:sz w:val="20"/>
                <w:szCs w:val="20"/>
              </w:rPr>
            </w:pPr>
            <w:r w:rsidRPr="009F3DA3">
              <w:rPr>
                <w:rStyle w:val="AdminTitle"/>
                <w:rFonts w:cs="Arial"/>
                <w:color w:val="auto"/>
                <w:sz w:val="20"/>
                <w:szCs w:val="20"/>
              </w:rPr>
              <w:t>Approved By</w:t>
            </w:r>
          </w:p>
        </w:tc>
      </w:tr>
      <w:tr w:rsidR="005C5287" w:rsidRPr="009F3DA3" w14:paraId="42F24871" w14:textId="77777777" w:rsidTr="00FA30DE">
        <w:trPr>
          <w:trHeight w:val="50"/>
        </w:trPr>
        <w:tc>
          <w:tcPr>
            <w:tcW w:w="1043" w:type="pct"/>
          </w:tcPr>
          <w:p w14:paraId="77457F7A" w14:textId="6AA03EAC" w:rsidR="005C5287" w:rsidRPr="009F3DA3" w:rsidRDefault="00656D3F" w:rsidP="00E516C3">
            <w:pPr>
              <w:spacing w:after="0"/>
              <w:rPr>
                <w:rFonts w:cs="Arial"/>
                <w:sz w:val="20"/>
                <w:szCs w:val="20"/>
              </w:rPr>
            </w:pPr>
            <w:r>
              <w:rPr>
                <w:rFonts w:cs="Arial"/>
                <w:sz w:val="20"/>
                <w:szCs w:val="20"/>
              </w:rPr>
              <w:t>9</w:t>
            </w:r>
            <w:r w:rsidRPr="00656D3F">
              <w:rPr>
                <w:rFonts w:cs="Arial"/>
                <w:sz w:val="20"/>
                <w:szCs w:val="20"/>
                <w:vertAlign w:val="superscript"/>
              </w:rPr>
              <w:t>th</w:t>
            </w:r>
            <w:r>
              <w:rPr>
                <w:rFonts w:cs="Arial"/>
                <w:sz w:val="20"/>
                <w:szCs w:val="20"/>
              </w:rPr>
              <w:t xml:space="preserve"> </w:t>
            </w:r>
            <w:r w:rsidR="00E516C3">
              <w:rPr>
                <w:rFonts w:cs="Arial"/>
                <w:sz w:val="20"/>
                <w:szCs w:val="20"/>
              </w:rPr>
              <w:t>Jan</w:t>
            </w:r>
            <w:r>
              <w:rPr>
                <w:rFonts w:cs="Arial"/>
                <w:sz w:val="20"/>
                <w:szCs w:val="20"/>
              </w:rPr>
              <w:t xml:space="preserve"> 201</w:t>
            </w:r>
            <w:r w:rsidR="00E516C3">
              <w:rPr>
                <w:rFonts w:cs="Arial"/>
                <w:sz w:val="20"/>
                <w:szCs w:val="20"/>
              </w:rPr>
              <w:t>8</w:t>
            </w:r>
          </w:p>
        </w:tc>
        <w:tc>
          <w:tcPr>
            <w:tcW w:w="2100" w:type="pct"/>
          </w:tcPr>
          <w:p w14:paraId="403866CD" w14:textId="77777777" w:rsidR="005C5287" w:rsidRPr="009F3DA3" w:rsidRDefault="00BC6CA4" w:rsidP="00B608A3">
            <w:pPr>
              <w:spacing w:after="0"/>
              <w:rPr>
                <w:rFonts w:cs="Arial"/>
                <w:sz w:val="20"/>
                <w:szCs w:val="20"/>
              </w:rPr>
            </w:pPr>
            <w:r w:rsidRPr="009F3DA3">
              <w:rPr>
                <w:rFonts w:cs="Arial"/>
                <w:sz w:val="20"/>
                <w:szCs w:val="20"/>
              </w:rPr>
              <w:t>Initial Draft</w:t>
            </w:r>
          </w:p>
        </w:tc>
        <w:tc>
          <w:tcPr>
            <w:tcW w:w="929" w:type="pct"/>
          </w:tcPr>
          <w:p w14:paraId="4ECCAD80" w14:textId="77777777" w:rsidR="005C5287" w:rsidRPr="009F3DA3" w:rsidRDefault="00656D3F" w:rsidP="00CC22B9">
            <w:pPr>
              <w:spacing w:after="0"/>
              <w:rPr>
                <w:rFonts w:cs="Arial"/>
                <w:sz w:val="20"/>
                <w:szCs w:val="20"/>
              </w:rPr>
            </w:pPr>
            <w:r>
              <w:rPr>
                <w:rFonts w:cs="Arial"/>
                <w:sz w:val="20"/>
                <w:szCs w:val="20"/>
              </w:rPr>
              <w:t>Tu B. Nguyen</w:t>
            </w:r>
          </w:p>
        </w:tc>
        <w:tc>
          <w:tcPr>
            <w:tcW w:w="928" w:type="pct"/>
          </w:tcPr>
          <w:p w14:paraId="1D28D7FA" w14:textId="77777777" w:rsidR="005C5287" w:rsidRPr="009F3DA3" w:rsidRDefault="005C5287" w:rsidP="00CC22B9">
            <w:pPr>
              <w:spacing w:after="0"/>
              <w:rPr>
                <w:rFonts w:cs="Arial"/>
                <w:sz w:val="20"/>
                <w:szCs w:val="20"/>
              </w:rPr>
            </w:pPr>
          </w:p>
        </w:tc>
      </w:tr>
      <w:tr w:rsidR="00E10703" w:rsidRPr="009F3DA3" w14:paraId="08F8E670" w14:textId="77777777" w:rsidTr="00FA30DE">
        <w:trPr>
          <w:trHeight w:val="50"/>
        </w:trPr>
        <w:tc>
          <w:tcPr>
            <w:tcW w:w="1043" w:type="pct"/>
          </w:tcPr>
          <w:p w14:paraId="63D200D9" w14:textId="2F037C1E" w:rsidR="00E10703" w:rsidRPr="009F3DA3" w:rsidRDefault="00427592" w:rsidP="00995064">
            <w:pPr>
              <w:spacing w:after="0"/>
              <w:rPr>
                <w:rFonts w:cs="Arial"/>
                <w:sz w:val="20"/>
                <w:szCs w:val="20"/>
              </w:rPr>
            </w:pPr>
            <w:r>
              <w:rPr>
                <w:rFonts w:cs="Arial"/>
                <w:sz w:val="20"/>
                <w:szCs w:val="20"/>
              </w:rPr>
              <w:t>12</w:t>
            </w:r>
            <w:r w:rsidRPr="00427592">
              <w:rPr>
                <w:rFonts w:cs="Arial"/>
                <w:sz w:val="20"/>
                <w:szCs w:val="20"/>
                <w:vertAlign w:val="superscript"/>
              </w:rPr>
              <w:t>th</w:t>
            </w:r>
            <w:r>
              <w:rPr>
                <w:rFonts w:cs="Arial"/>
                <w:sz w:val="20"/>
                <w:szCs w:val="20"/>
              </w:rPr>
              <w:t xml:space="preserve"> Jan 2018</w:t>
            </w:r>
          </w:p>
        </w:tc>
        <w:tc>
          <w:tcPr>
            <w:tcW w:w="2100" w:type="pct"/>
          </w:tcPr>
          <w:p w14:paraId="0A7770F5" w14:textId="1E11F56B" w:rsidR="00E10703" w:rsidRPr="009F3DA3" w:rsidRDefault="00427592" w:rsidP="00995064">
            <w:pPr>
              <w:spacing w:after="0"/>
              <w:rPr>
                <w:rFonts w:cs="Arial"/>
                <w:sz w:val="20"/>
                <w:szCs w:val="20"/>
              </w:rPr>
            </w:pPr>
            <w:r>
              <w:rPr>
                <w:rFonts w:cs="Arial"/>
                <w:sz w:val="20"/>
                <w:szCs w:val="20"/>
              </w:rPr>
              <w:t>Update section</w:t>
            </w:r>
            <w:r w:rsidR="00F24723">
              <w:rPr>
                <w:rFonts w:cs="Arial"/>
                <w:sz w:val="20"/>
                <w:szCs w:val="20"/>
              </w:rPr>
              <w:t xml:space="preserve"> REQC0017, REQC0018, REQC0019, REQC0020</w:t>
            </w:r>
          </w:p>
        </w:tc>
        <w:tc>
          <w:tcPr>
            <w:tcW w:w="929" w:type="pct"/>
          </w:tcPr>
          <w:p w14:paraId="23351E9A" w14:textId="6882C8D5" w:rsidR="00E10703" w:rsidRPr="009F3DA3" w:rsidRDefault="00427592" w:rsidP="00427592">
            <w:pPr>
              <w:spacing w:after="0"/>
              <w:rPr>
                <w:rFonts w:cs="Arial"/>
                <w:sz w:val="20"/>
                <w:szCs w:val="20"/>
              </w:rPr>
            </w:pPr>
            <w:r>
              <w:rPr>
                <w:rFonts w:cs="Arial"/>
                <w:sz w:val="20"/>
                <w:szCs w:val="20"/>
              </w:rPr>
              <w:t>Tu B. Nguyen</w:t>
            </w:r>
          </w:p>
        </w:tc>
        <w:tc>
          <w:tcPr>
            <w:tcW w:w="928" w:type="pct"/>
          </w:tcPr>
          <w:p w14:paraId="47E3CB3E" w14:textId="77777777" w:rsidR="00E10703" w:rsidRPr="009F3DA3" w:rsidRDefault="00E10703" w:rsidP="00995064">
            <w:pPr>
              <w:spacing w:after="0"/>
              <w:rPr>
                <w:rFonts w:cs="Arial"/>
                <w:sz w:val="20"/>
                <w:szCs w:val="20"/>
              </w:rPr>
            </w:pPr>
          </w:p>
        </w:tc>
      </w:tr>
      <w:tr w:rsidR="00E10703" w:rsidRPr="009F3DA3" w14:paraId="31557545" w14:textId="77777777" w:rsidTr="00FA30DE">
        <w:trPr>
          <w:trHeight w:val="50"/>
        </w:trPr>
        <w:tc>
          <w:tcPr>
            <w:tcW w:w="1043" w:type="pct"/>
          </w:tcPr>
          <w:p w14:paraId="4FAD1327" w14:textId="4A1A3F82" w:rsidR="00E10703" w:rsidRPr="009F3DA3" w:rsidRDefault="00237420" w:rsidP="00995064">
            <w:pPr>
              <w:spacing w:after="0"/>
              <w:rPr>
                <w:rFonts w:cs="Arial"/>
                <w:sz w:val="20"/>
                <w:szCs w:val="20"/>
              </w:rPr>
            </w:pPr>
            <w:r>
              <w:rPr>
                <w:rFonts w:cs="Arial"/>
                <w:sz w:val="20"/>
                <w:szCs w:val="20"/>
              </w:rPr>
              <w:t>16</w:t>
            </w:r>
            <w:r w:rsidRPr="00237420">
              <w:rPr>
                <w:rFonts w:cs="Arial"/>
                <w:sz w:val="20"/>
                <w:szCs w:val="20"/>
                <w:vertAlign w:val="superscript"/>
              </w:rPr>
              <w:t>th</w:t>
            </w:r>
            <w:r>
              <w:rPr>
                <w:rFonts w:cs="Arial"/>
                <w:sz w:val="20"/>
                <w:szCs w:val="20"/>
              </w:rPr>
              <w:t xml:space="preserve"> Jan 2018</w:t>
            </w:r>
          </w:p>
        </w:tc>
        <w:tc>
          <w:tcPr>
            <w:tcW w:w="2100" w:type="pct"/>
          </w:tcPr>
          <w:p w14:paraId="3DC4AF69" w14:textId="0D7030E6" w:rsidR="00E10703" w:rsidRPr="009F3DA3" w:rsidRDefault="00237420" w:rsidP="00995064">
            <w:pPr>
              <w:spacing w:after="0"/>
              <w:rPr>
                <w:rFonts w:cs="Arial"/>
                <w:sz w:val="20"/>
                <w:szCs w:val="20"/>
              </w:rPr>
            </w:pPr>
            <w:r>
              <w:rPr>
                <w:rFonts w:cs="Arial"/>
                <w:sz w:val="20"/>
                <w:szCs w:val="20"/>
              </w:rPr>
              <w:t>Update section REQC0017, REQC0018, REQC0019, REQC0020 for new change</w:t>
            </w:r>
          </w:p>
        </w:tc>
        <w:tc>
          <w:tcPr>
            <w:tcW w:w="929" w:type="pct"/>
          </w:tcPr>
          <w:p w14:paraId="3D8A2CBB" w14:textId="42A6A0B6" w:rsidR="00E10703" w:rsidRPr="009F3DA3" w:rsidRDefault="00237420" w:rsidP="00995064">
            <w:pPr>
              <w:spacing w:after="0"/>
              <w:rPr>
                <w:rFonts w:cs="Arial"/>
                <w:sz w:val="20"/>
                <w:szCs w:val="20"/>
              </w:rPr>
            </w:pPr>
            <w:r>
              <w:rPr>
                <w:rFonts w:cs="Arial"/>
                <w:sz w:val="20"/>
                <w:szCs w:val="20"/>
              </w:rPr>
              <w:t>Tu B. Nguyen</w:t>
            </w:r>
          </w:p>
        </w:tc>
        <w:tc>
          <w:tcPr>
            <w:tcW w:w="928" w:type="pct"/>
          </w:tcPr>
          <w:p w14:paraId="78E2D6C0" w14:textId="77777777" w:rsidR="00E10703" w:rsidRPr="009F3DA3" w:rsidRDefault="00E10703" w:rsidP="00995064">
            <w:pPr>
              <w:spacing w:after="0"/>
              <w:rPr>
                <w:rFonts w:cs="Arial"/>
                <w:sz w:val="20"/>
                <w:szCs w:val="20"/>
              </w:rPr>
            </w:pPr>
          </w:p>
        </w:tc>
      </w:tr>
      <w:tr w:rsidR="00C0636B" w:rsidRPr="009F3DA3" w14:paraId="129ECB7A" w14:textId="77777777" w:rsidTr="00FA30DE">
        <w:trPr>
          <w:trHeight w:val="50"/>
        </w:trPr>
        <w:tc>
          <w:tcPr>
            <w:tcW w:w="1043" w:type="pct"/>
          </w:tcPr>
          <w:p w14:paraId="368092BC" w14:textId="77777777" w:rsidR="00C0636B" w:rsidRPr="009F3DA3" w:rsidRDefault="00C0636B" w:rsidP="00995064">
            <w:pPr>
              <w:spacing w:after="0"/>
              <w:rPr>
                <w:rFonts w:cs="Arial"/>
                <w:sz w:val="20"/>
                <w:szCs w:val="20"/>
              </w:rPr>
            </w:pPr>
          </w:p>
        </w:tc>
        <w:tc>
          <w:tcPr>
            <w:tcW w:w="2100" w:type="pct"/>
          </w:tcPr>
          <w:p w14:paraId="7D8A18C0" w14:textId="77777777" w:rsidR="00C0636B" w:rsidRPr="009F3DA3" w:rsidRDefault="00C0636B" w:rsidP="00995064">
            <w:pPr>
              <w:spacing w:after="0"/>
              <w:rPr>
                <w:rFonts w:cs="Arial"/>
                <w:sz w:val="20"/>
                <w:szCs w:val="20"/>
              </w:rPr>
            </w:pPr>
          </w:p>
        </w:tc>
        <w:tc>
          <w:tcPr>
            <w:tcW w:w="929" w:type="pct"/>
          </w:tcPr>
          <w:p w14:paraId="35E47184" w14:textId="77777777" w:rsidR="00C0636B" w:rsidRPr="009F3DA3" w:rsidRDefault="00C0636B" w:rsidP="00995064">
            <w:pPr>
              <w:spacing w:after="0"/>
              <w:rPr>
                <w:rFonts w:cs="Arial"/>
                <w:sz w:val="20"/>
                <w:szCs w:val="20"/>
              </w:rPr>
            </w:pPr>
          </w:p>
        </w:tc>
        <w:tc>
          <w:tcPr>
            <w:tcW w:w="928" w:type="pct"/>
          </w:tcPr>
          <w:p w14:paraId="17E3A0DC" w14:textId="77777777" w:rsidR="00C0636B" w:rsidRPr="009F3DA3" w:rsidRDefault="00C0636B" w:rsidP="00995064">
            <w:pPr>
              <w:spacing w:after="0"/>
              <w:rPr>
                <w:rFonts w:cs="Arial"/>
                <w:sz w:val="20"/>
                <w:szCs w:val="20"/>
              </w:rPr>
            </w:pPr>
          </w:p>
        </w:tc>
      </w:tr>
      <w:tr w:rsidR="00642B4B" w:rsidRPr="009F3DA3" w14:paraId="02044120" w14:textId="77777777" w:rsidTr="00FA30DE">
        <w:trPr>
          <w:trHeight w:val="50"/>
        </w:trPr>
        <w:tc>
          <w:tcPr>
            <w:tcW w:w="1043" w:type="pct"/>
          </w:tcPr>
          <w:p w14:paraId="70F0B998" w14:textId="77777777" w:rsidR="00642B4B" w:rsidRPr="009F3DA3" w:rsidRDefault="00642B4B" w:rsidP="008E2C22">
            <w:pPr>
              <w:spacing w:after="0"/>
              <w:rPr>
                <w:rFonts w:cs="Arial"/>
                <w:sz w:val="20"/>
                <w:szCs w:val="20"/>
              </w:rPr>
            </w:pPr>
          </w:p>
        </w:tc>
        <w:tc>
          <w:tcPr>
            <w:tcW w:w="2100" w:type="pct"/>
          </w:tcPr>
          <w:p w14:paraId="5E0CF7D9" w14:textId="77777777" w:rsidR="00642B4B" w:rsidRPr="009F3DA3" w:rsidRDefault="00642B4B" w:rsidP="00995064">
            <w:pPr>
              <w:spacing w:after="0"/>
              <w:rPr>
                <w:rFonts w:cs="Arial"/>
                <w:sz w:val="20"/>
                <w:szCs w:val="20"/>
              </w:rPr>
            </w:pPr>
          </w:p>
        </w:tc>
        <w:tc>
          <w:tcPr>
            <w:tcW w:w="929" w:type="pct"/>
          </w:tcPr>
          <w:p w14:paraId="328D34F2" w14:textId="77777777" w:rsidR="00642B4B" w:rsidRPr="009F3DA3" w:rsidRDefault="00642B4B" w:rsidP="00995064">
            <w:pPr>
              <w:spacing w:after="0"/>
              <w:rPr>
                <w:rFonts w:cs="Arial"/>
                <w:sz w:val="20"/>
                <w:szCs w:val="20"/>
              </w:rPr>
            </w:pPr>
          </w:p>
        </w:tc>
        <w:tc>
          <w:tcPr>
            <w:tcW w:w="928" w:type="pct"/>
          </w:tcPr>
          <w:p w14:paraId="6E34FE14" w14:textId="77777777" w:rsidR="00642B4B" w:rsidRPr="009F3DA3" w:rsidRDefault="00642B4B" w:rsidP="00995064">
            <w:pPr>
              <w:spacing w:after="0"/>
              <w:rPr>
                <w:rFonts w:cs="Arial"/>
                <w:sz w:val="20"/>
                <w:szCs w:val="20"/>
              </w:rPr>
            </w:pPr>
          </w:p>
        </w:tc>
      </w:tr>
      <w:tr w:rsidR="006C15D8" w:rsidRPr="009F3DA3" w14:paraId="5A117A38" w14:textId="77777777" w:rsidTr="00FA30DE">
        <w:trPr>
          <w:trHeight w:val="50"/>
        </w:trPr>
        <w:tc>
          <w:tcPr>
            <w:tcW w:w="1043" w:type="pct"/>
          </w:tcPr>
          <w:p w14:paraId="784325D7" w14:textId="77777777" w:rsidR="006C15D8" w:rsidRDefault="006C15D8" w:rsidP="00E540BC">
            <w:pPr>
              <w:spacing w:after="0"/>
              <w:rPr>
                <w:rFonts w:cs="Arial"/>
                <w:sz w:val="20"/>
                <w:szCs w:val="20"/>
              </w:rPr>
            </w:pPr>
          </w:p>
        </w:tc>
        <w:tc>
          <w:tcPr>
            <w:tcW w:w="2100" w:type="pct"/>
          </w:tcPr>
          <w:p w14:paraId="430F924F" w14:textId="77777777" w:rsidR="006C15D8" w:rsidRDefault="006C15D8" w:rsidP="00995064">
            <w:pPr>
              <w:spacing w:after="0"/>
              <w:rPr>
                <w:rFonts w:cs="Arial"/>
                <w:sz w:val="20"/>
                <w:szCs w:val="20"/>
              </w:rPr>
            </w:pPr>
          </w:p>
        </w:tc>
        <w:tc>
          <w:tcPr>
            <w:tcW w:w="929" w:type="pct"/>
          </w:tcPr>
          <w:p w14:paraId="476CAC27" w14:textId="77777777" w:rsidR="006C15D8" w:rsidRDefault="006C15D8" w:rsidP="00995064">
            <w:pPr>
              <w:spacing w:after="0"/>
              <w:rPr>
                <w:rFonts w:cs="Arial"/>
                <w:sz w:val="20"/>
                <w:szCs w:val="20"/>
              </w:rPr>
            </w:pPr>
          </w:p>
        </w:tc>
        <w:tc>
          <w:tcPr>
            <w:tcW w:w="928" w:type="pct"/>
          </w:tcPr>
          <w:p w14:paraId="2F152AA3" w14:textId="77777777" w:rsidR="006C15D8" w:rsidRDefault="006C15D8" w:rsidP="00995064">
            <w:pPr>
              <w:spacing w:after="0"/>
              <w:rPr>
                <w:rFonts w:cs="Arial"/>
                <w:sz w:val="20"/>
                <w:szCs w:val="20"/>
              </w:rPr>
            </w:pPr>
          </w:p>
        </w:tc>
      </w:tr>
      <w:tr w:rsidR="004D5997" w:rsidRPr="009F3DA3" w14:paraId="44F0C962" w14:textId="77777777" w:rsidTr="00FA30DE">
        <w:trPr>
          <w:trHeight w:val="50"/>
        </w:trPr>
        <w:tc>
          <w:tcPr>
            <w:tcW w:w="1043" w:type="pct"/>
          </w:tcPr>
          <w:p w14:paraId="6B8A895D" w14:textId="77777777" w:rsidR="004D5997" w:rsidRDefault="004D5997" w:rsidP="000F3DA8">
            <w:pPr>
              <w:spacing w:after="0"/>
              <w:rPr>
                <w:rFonts w:cs="Arial"/>
                <w:sz w:val="20"/>
                <w:szCs w:val="20"/>
              </w:rPr>
            </w:pPr>
          </w:p>
        </w:tc>
        <w:tc>
          <w:tcPr>
            <w:tcW w:w="2100" w:type="pct"/>
          </w:tcPr>
          <w:p w14:paraId="3CC49884" w14:textId="77777777" w:rsidR="004D5997" w:rsidRDefault="004D5997" w:rsidP="00995064">
            <w:pPr>
              <w:spacing w:after="0"/>
              <w:rPr>
                <w:rFonts w:cs="Arial"/>
                <w:sz w:val="20"/>
                <w:szCs w:val="20"/>
              </w:rPr>
            </w:pPr>
          </w:p>
        </w:tc>
        <w:tc>
          <w:tcPr>
            <w:tcW w:w="929" w:type="pct"/>
          </w:tcPr>
          <w:p w14:paraId="5D1BD0CD" w14:textId="77777777" w:rsidR="004D5997" w:rsidRDefault="004D5997" w:rsidP="00995064">
            <w:pPr>
              <w:spacing w:after="0"/>
              <w:rPr>
                <w:rFonts w:cs="Arial"/>
                <w:sz w:val="20"/>
                <w:szCs w:val="20"/>
              </w:rPr>
            </w:pPr>
          </w:p>
        </w:tc>
        <w:tc>
          <w:tcPr>
            <w:tcW w:w="928" w:type="pct"/>
          </w:tcPr>
          <w:p w14:paraId="0F2621F1" w14:textId="77777777" w:rsidR="004D5997" w:rsidRDefault="004D5997" w:rsidP="00995064">
            <w:pPr>
              <w:spacing w:after="0"/>
              <w:rPr>
                <w:rFonts w:cs="Arial"/>
                <w:sz w:val="20"/>
                <w:szCs w:val="20"/>
              </w:rPr>
            </w:pPr>
          </w:p>
        </w:tc>
      </w:tr>
      <w:tr w:rsidR="00196040" w:rsidRPr="009F3DA3" w14:paraId="4E95A149" w14:textId="77777777" w:rsidTr="00FA30DE">
        <w:trPr>
          <w:trHeight w:val="50"/>
        </w:trPr>
        <w:tc>
          <w:tcPr>
            <w:tcW w:w="1043" w:type="pct"/>
          </w:tcPr>
          <w:p w14:paraId="646A7C3B" w14:textId="77777777" w:rsidR="00196040" w:rsidRDefault="00196040" w:rsidP="00E53918">
            <w:pPr>
              <w:spacing w:after="0"/>
              <w:rPr>
                <w:rFonts w:cs="Arial"/>
                <w:sz w:val="20"/>
                <w:szCs w:val="20"/>
              </w:rPr>
            </w:pPr>
          </w:p>
        </w:tc>
        <w:tc>
          <w:tcPr>
            <w:tcW w:w="2100" w:type="pct"/>
          </w:tcPr>
          <w:p w14:paraId="642CD626" w14:textId="77777777" w:rsidR="00196040" w:rsidRDefault="00196040" w:rsidP="00196040">
            <w:pPr>
              <w:spacing w:after="0"/>
              <w:rPr>
                <w:rFonts w:cs="Arial"/>
                <w:sz w:val="20"/>
                <w:szCs w:val="20"/>
              </w:rPr>
            </w:pPr>
          </w:p>
        </w:tc>
        <w:tc>
          <w:tcPr>
            <w:tcW w:w="929" w:type="pct"/>
          </w:tcPr>
          <w:p w14:paraId="27204D2B" w14:textId="77777777" w:rsidR="00196040" w:rsidRDefault="00196040" w:rsidP="00995064">
            <w:pPr>
              <w:spacing w:after="0"/>
              <w:rPr>
                <w:rFonts w:cs="Arial"/>
                <w:sz w:val="20"/>
                <w:szCs w:val="20"/>
              </w:rPr>
            </w:pPr>
          </w:p>
        </w:tc>
        <w:tc>
          <w:tcPr>
            <w:tcW w:w="928" w:type="pct"/>
          </w:tcPr>
          <w:p w14:paraId="1D3D2A8A" w14:textId="77777777" w:rsidR="00196040" w:rsidRDefault="00196040" w:rsidP="00995064">
            <w:pPr>
              <w:spacing w:after="0"/>
              <w:rPr>
                <w:rFonts w:cs="Arial"/>
                <w:sz w:val="20"/>
                <w:szCs w:val="20"/>
              </w:rPr>
            </w:pPr>
          </w:p>
        </w:tc>
      </w:tr>
      <w:tr w:rsidR="00FA30DE" w:rsidRPr="009F3DA3" w14:paraId="0DB0E255" w14:textId="77777777" w:rsidTr="00FA30DE">
        <w:trPr>
          <w:trHeight w:val="50"/>
        </w:trPr>
        <w:tc>
          <w:tcPr>
            <w:tcW w:w="1043" w:type="pct"/>
          </w:tcPr>
          <w:p w14:paraId="5D594D5A" w14:textId="77777777" w:rsidR="00FA30DE" w:rsidRDefault="00FA30DE" w:rsidP="00E53918">
            <w:pPr>
              <w:spacing w:after="0"/>
              <w:rPr>
                <w:rFonts w:cs="Arial"/>
                <w:sz w:val="20"/>
                <w:szCs w:val="20"/>
              </w:rPr>
            </w:pPr>
          </w:p>
        </w:tc>
        <w:tc>
          <w:tcPr>
            <w:tcW w:w="2100" w:type="pct"/>
          </w:tcPr>
          <w:p w14:paraId="45F95BBF" w14:textId="77777777" w:rsidR="00FA30DE" w:rsidRDefault="00FA30DE" w:rsidP="00196040">
            <w:pPr>
              <w:spacing w:after="0"/>
              <w:rPr>
                <w:rFonts w:cs="Arial"/>
                <w:sz w:val="20"/>
                <w:szCs w:val="20"/>
              </w:rPr>
            </w:pPr>
          </w:p>
        </w:tc>
        <w:tc>
          <w:tcPr>
            <w:tcW w:w="929" w:type="pct"/>
          </w:tcPr>
          <w:p w14:paraId="0A41975D" w14:textId="77777777" w:rsidR="00FA30DE" w:rsidRDefault="00FA30DE" w:rsidP="00995064">
            <w:pPr>
              <w:spacing w:after="0"/>
              <w:rPr>
                <w:rFonts w:cs="Arial"/>
                <w:sz w:val="20"/>
                <w:szCs w:val="20"/>
              </w:rPr>
            </w:pPr>
          </w:p>
        </w:tc>
        <w:tc>
          <w:tcPr>
            <w:tcW w:w="928" w:type="pct"/>
          </w:tcPr>
          <w:p w14:paraId="1158909F" w14:textId="77777777" w:rsidR="00FA30DE" w:rsidRDefault="00FA30DE" w:rsidP="00995064">
            <w:pPr>
              <w:spacing w:after="0"/>
              <w:rPr>
                <w:rFonts w:cs="Arial"/>
                <w:sz w:val="20"/>
                <w:szCs w:val="20"/>
              </w:rPr>
            </w:pPr>
          </w:p>
        </w:tc>
      </w:tr>
      <w:tr w:rsidR="00170D99" w:rsidRPr="009F3DA3" w14:paraId="0BB8B2B5" w14:textId="77777777" w:rsidTr="00FA30DE">
        <w:trPr>
          <w:trHeight w:val="50"/>
        </w:trPr>
        <w:tc>
          <w:tcPr>
            <w:tcW w:w="1043" w:type="pct"/>
          </w:tcPr>
          <w:p w14:paraId="55E77DB1" w14:textId="77777777" w:rsidR="00170D99" w:rsidRDefault="00170D99" w:rsidP="00E53918">
            <w:pPr>
              <w:spacing w:after="0"/>
              <w:rPr>
                <w:rFonts w:cs="Arial"/>
                <w:sz w:val="20"/>
                <w:szCs w:val="20"/>
              </w:rPr>
            </w:pPr>
          </w:p>
        </w:tc>
        <w:tc>
          <w:tcPr>
            <w:tcW w:w="2100" w:type="pct"/>
          </w:tcPr>
          <w:p w14:paraId="2CCDCC97" w14:textId="77777777" w:rsidR="00170D99" w:rsidRDefault="00170D99" w:rsidP="00196040">
            <w:pPr>
              <w:spacing w:after="0"/>
              <w:rPr>
                <w:rFonts w:cs="Arial"/>
                <w:sz w:val="20"/>
                <w:szCs w:val="20"/>
              </w:rPr>
            </w:pPr>
          </w:p>
        </w:tc>
        <w:tc>
          <w:tcPr>
            <w:tcW w:w="929" w:type="pct"/>
          </w:tcPr>
          <w:p w14:paraId="6E2E75CC" w14:textId="77777777" w:rsidR="00170D99" w:rsidRDefault="00170D99" w:rsidP="00995064">
            <w:pPr>
              <w:spacing w:after="0"/>
              <w:rPr>
                <w:rFonts w:cs="Arial"/>
                <w:sz w:val="20"/>
                <w:szCs w:val="20"/>
              </w:rPr>
            </w:pPr>
          </w:p>
        </w:tc>
        <w:tc>
          <w:tcPr>
            <w:tcW w:w="928" w:type="pct"/>
          </w:tcPr>
          <w:p w14:paraId="076A151D" w14:textId="77777777" w:rsidR="00170D99" w:rsidRDefault="00170D99" w:rsidP="00995064">
            <w:pPr>
              <w:spacing w:after="0"/>
              <w:rPr>
                <w:rFonts w:cs="Arial"/>
                <w:sz w:val="20"/>
                <w:szCs w:val="20"/>
              </w:rPr>
            </w:pPr>
          </w:p>
        </w:tc>
      </w:tr>
    </w:tbl>
    <w:p w14:paraId="47AC93EF" w14:textId="77777777" w:rsidR="00321298" w:rsidRPr="009F3DA3" w:rsidRDefault="00321298" w:rsidP="00321298">
      <w:pPr>
        <w:rPr>
          <w:rFonts w:ascii="Cambria" w:hAnsi="Cambria" w:cs="Arial"/>
        </w:rPr>
      </w:pPr>
    </w:p>
    <w:p w14:paraId="42B40AEB" w14:textId="77777777" w:rsidR="00FA30DE" w:rsidRPr="002024CD" w:rsidRDefault="00FA30DE" w:rsidP="00FA30DE">
      <w:pPr>
        <w:jc w:val="both"/>
        <w:rPr>
          <w:rStyle w:val="DocumentControlTitles"/>
          <w:rFonts w:ascii="Cambria" w:hAnsi="Cambria" w:cs="Arial"/>
          <w:szCs w:val="22"/>
        </w:rPr>
      </w:pPr>
      <w:r>
        <w:rPr>
          <w:rStyle w:val="DocumentControlTitles"/>
          <w:rFonts w:ascii="Cambria" w:hAnsi="Cambria" w:cs="Arial"/>
        </w:rPr>
        <w:t>Intellectual Property</w:t>
      </w:r>
    </w:p>
    <w:p w14:paraId="1013C412" w14:textId="77777777" w:rsidR="00FA30DE" w:rsidRPr="002024CD" w:rsidRDefault="00FA30DE" w:rsidP="00FA30DE">
      <w:pPr>
        <w:pStyle w:val="Legal"/>
        <w:tabs>
          <w:tab w:val="left" w:pos="7380"/>
        </w:tabs>
        <w:jc w:val="both"/>
      </w:pPr>
      <w:r w:rsidRPr="002024CD">
        <w:t>OpenWay International Limited. All rights reserved.</w:t>
      </w:r>
      <w:r w:rsidRPr="002024CD">
        <w:tab/>
      </w:r>
    </w:p>
    <w:p w14:paraId="6155B330" w14:textId="4B2FB474" w:rsidR="00FA30DE" w:rsidRPr="002024CD" w:rsidRDefault="00FA30DE" w:rsidP="00FA30DE">
      <w:pPr>
        <w:pStyle w:val="Legal"/>
        <w:spacing w:after="0"/>
        <w:jc w:val="both"/>
      </w:pPr>
      <w:r w:rsidRPr="002024CD">
        <w:t xml:space="preserve">The </w:t>
      </w:r>
      <w:r>
        <w:t>intellectual property</w:t>
      </w:r>
      <w:r w:rsidRPr="002024CD">
        <w:t xml:space="preserve"> of this document belongs to OpenWay International Limited</w:t>
      </w:r>
      <w:r>
        <w:t xml:space="preserve"> and to </w:t>
      </w:r>
      <w:r w:rsidR="005112BE">
        <w:t>ORIENT COMMERCIAL BANK.</w:t>
      </w:r>
      <w:r w:rsidRPr="002024CD">
        <w:t xml:space="preserve"> Proprietary material, brand or product names of other parties or trademarks remain with their respective owners. You may not, except with </w:t>
      </w:r>
      <w:r>
        <w:t>the</w:t>
      </w:r>
      <w:r w:rsidRPr="002024CD">
        <w:t xml:space="preserve"> express written permission</w:t>
      </w:r>
      <w:r>
        <w:t xml:space="preserve"> of OpenWay International Limited AND </w:t>
      </w:r>
      <w:r w:rsidR="001830BF">
        <w:t>ORIENT COMMERCIAL BANK</w:t>
      </w:r>
      <w:r w:rsidRPr="002024CD">
        <w:t>, distribute or commercially exploit the content. Nor may you transmit it or store it in any other website or other form of electronic retrieval system. Any sample data used in examples below are completely fictitious unless otherwise noted.</w:t>
      </w:r>
    </w:p>
    <w:p w14:paraId="2FC831AC" w14:textId="77777777" w:rsidR="00B9459C" w:rsidRPr="002024CD" w:rsidRDefault="00B9459C" w:rsidP="00B9459C">
      <w:pPr>
        <w:pStyle w:val="Legal"/>
        <w:spacing w:after="0"/>
        <w:jc w:val="both"/>
      </w:pPr>
    </w:p>
    <w:p w14:paraId="2E266947" w14:textId="77777777" w:rsidR="00B9459C" w:rsidRPr="002024CD" w:rsidRDefault="00B9459C" w:rsidP="00B9459C">
      <w:pPr>
        <w:jc w:val="both"/>
        <w:rPr>
          <w:rStyle w:val="DocumentControlTitles"/>
          <w:rFonts w:ascii="Cambria" w:hAnsi="Cambria" w:cs="Arial"/>
          <w:szCs w:val="18"/>
        </w:rPr>
      </w:pPr>
      <w:r w:rsidRPr="002024CD">
        <w:rPr>
          <w:rStyle w:val="DocumentControlTitles"/>
          <w:rFonts w:ascii="Cambria" w:hAnsi="Cambria" w:cs="Arial"/>
        </w:rPr>
        <w:t>Disclaimer</w:t>
      </w:r>
    </w:p>
    <w:p w14:paraId="12A1A1D0" w14:textId="002A9ABD" w:rsidR="00B9459C" w:rsidRPr="002024CD" w:rsidRDefault="00B9459C" w:rsidP="00B9459C">
      <w:pPr>
        <w:pStyle w:val="Legal"/>
        <w:jc w:val="both"/>
      </w:pPr>
      <w:r>
        <w:t>T</w:t>
      </w:r>
      <w:r w:rsidRPr="002024CD">
        <w:t xml:space="preserve">he OpenWay International software </w:t>
      </w:r>
      <w:r>
        <w:t>d</w:t>
      </w:r>
      <w:r w:rsidRPr="002024CD">
        <w:t>escribe</w:t>
      </w:r>
      <w:r>
        <w:t xml:space="preserve">d in this document is </w:t>
      </w:r>
      <w:r w:rsidRPr="002024CD">
        <w:t>furnished by OpenWay International Limited under a Software Licensing Agreement, Consultancy Agreement, Variation Request or Confidentiality Agreement, and may be used or copied only in accordance with the terms of such Agreement. Neither this document nor the OpenWay International software it describes may be used, sold, transferred, copied, translated, reproduced or transmitted in any form or by any means, electronic or mechanical, for any purpose, in whole or in part, other than in accordance with the terms of such Agreement, or otherwise without prior written consent of OpenWay International Limited</w:t>
      </w:r>
      <w:r>
        <w:t xml:space="preserve"> and </w:t>
      </w:r>
      <w:r w:rsidR="001830BF">
        <w:t>ORIENT COMMERCIAL BANK</w:t>
      </w:r>
      <w:r>
        <w:t>, respectively OpenWay International Limited solely</w:t>
      </w:r>
      <w:r w:rsidRPr="002024CD">
        <w:t>.</w:t>
      </w:r>
    </w:p>
    <w:p w14:paraId="5DC953F2" w14:textId="1CDA5034" w:rsidR="00B9459C" w:rsidRPr="002024CD" w:rsidRDefault="00B9459C" w:rsidP="00B9459C">
      <w:pPr>
        <w:pStyle w:val="Legal"/>
        <w:jc w:val="both"/>
      </w:pPr>
      <w:r w:rsidRPr="002024CD">
        <w:t>This document describes a generic product or service and should be read in conjunction with other documents relevant to the configuration of any specific system. The licensee of OpenWay software or user of OpenWay International services is responsible for ensuring that the product or service described herein meets its own requirements. The information contained in this document is subject to change without notice and should not be taken as a commitment by OpenWay International Limited</w:t>
      </w:r>
      <w:r>
        <w:t xml:space="preserve"> or </w:t>
      </w:r>
      <w:r w:rsidR="005112BE">
        <w:t>ORIENT COMMERCIAL BANK.</w:t>
      </w:r>
      <w:r w:rsidRPr="002024CD">
        <w:t xml:space="preserve"> OpenWay International Limited </w:t>
      </w:r>
      <w:r>
        <w:t xml:space="preserve">and </w:t>
      </w:r>
      <w:r w:rsidR="001830BF">
        <w:t xml:space="preserve">ORIENT COMMERCIAL BANK </w:t>
      </w:r>
      <w:r>
        <w:t xml:space="preserve"> </w:t>
      </w:r>
      <w:r w:rsidRPr="002024CD">
        <w:t>assume no responsibility for any errors that may appear in this document.</w:t>
      </w:r>
    </w:p>
    <w:p w14:paraId="0FA64B46" w14:textId="77777777" w:rsidR="00B9459C" w:rsidRPr="002024CD" w:rsidRDefault="00B9459C" w:rsidP="00B9459C">
      <w:pPr>
        <w:pStyle w:val="Legal"/>
        <w:jc w:val="both"/>
      </w:pPr>
    </w:p>
    <w:p w14:paraId="79A28688" w14:textId="77777777" w:rsidR="00B9459C" w:rsidRPr="002024CD" w:rsidRDefault="00B9459C" w:rsidP="00B9459C">
      <w:pPr>
        <w:jc w:val="both"/>
        <w:rPr>
          <w:rStyle w:val="DocumentControlTitles"/>
          <w:rFonts w:ascii="Cambria" w:hAnsi="Cambria" w:cs="Arial"/>
          <w:szCs w:val="18"/>
        </w:rPr>
      </w:pPr>
      <w:r w:rsidRPr="002024CD">
        <w:rPr>
          <w:rStyle w:val="DocumentControlTitles"/>
          <w:rFonts w:ascii="Cambria" w:hAnsi="Cambria" w:cs="Arial"/>
        </w:rPr>
        <w:t>Confidentiality</w:t>
      </w:r>
    </w:p>
    <w:p w14:paraId="6B1001E5" w14:textId="0B6C839B" w:rsidR="00B9459C" w:rsidRDefault="00B9459C" w:rsidP="00B9459C">
      <w:pPr>
        <w:pStyle w:val="Legal"/>
        <w:jc w:val="both"/>
      </w:pPr>
      <w:r w:rsidRPr="002024CD">
        <w:t xml:space="preserve">The information contained in this </w:t>
      </w:r>
      <w:r>
        <w:t>d</w:t>
      </w:r>
      <w:r w:rsidRPr="002024CD">
        <w:t xml:space="preserve">ocument is the property of OpenWay International </w:t>
      </w:r>
      <w:r>
        <w:t xml:space="preserve">Limited and </w:t>
      </w:r>
      <w:r w:rsidR="001830BF">
        <w:t xml:space="preserve">ORIENT COMMERCIAL BANK </w:t>
      </w:r>
      <w:r w:rsidRPr="002024CD">
        <w:t>and contains CONFIDENTIAL information that is produced solely for the benefit of</w:t>
      </w:r>
      <w:r>
        <w:t xml:space="preserve"> </w:t>
      </w:r>
      <w:r w:rsidRPr="002024CD">
        <w:t xml:space="preserve">OpenWay International </w:t>
      </w:r>
      <w:r>
        <w:t xml:space="preserve">Limited and </w:t>
      </w:r>
      <w:r w:rsidR="001830BF">
        <w:t>ORIENT COMMERCIAL BANK</w:t>
      </w:r>
      <w:r w:rsidR="006A6C6F" w:rsidRPr="002024CD">
        <w:fldChar w:fldCharType="begin"/>
      </w:r>
      <w:r w:rsidRPr="002024CD">
        <w:instrText xml:space="preserve"> ASK  client " "  \* MERGEFORMAT </w:instrText>
      </w:r>
      <w:r w:rsidR="006A6C6F" w:rsidRPr="002024CD">
        <w:fldChar w:fldCharType="end"/>
      </w:r>
      <w:r w:rsidRPr="002024CD">
        <w:t xml:space="preserve">. The recipient should keep this document and all its information confidential. On no account should this document, in whole or in part, be used, sold, transferred, copied, translated, reproduced or transmitted in any form or by any </w:t>
      </w:r>
      <w:r w:rsidRPr="002024CD">
        <w:lastRenderedPageBreak/>
        <w:t xml:space="preserve">means, electronic or mechanical, or disclosed or disseminated to any third party, without the express written permission of OpenWay </w:t>
      </w:r>
      <w:r w:rsidR="000A5CAA">
        <w:t>Asia</w:t>
      </w:r>
      <w:r>
        <w:t xml:space="preserve"> AND </w:t>
      </w:r>
      <w:r w:rsidR="005112BE">
        <w:t>ORIENT COMMERCIAL BANK.</w:t>
      </w:r>
    </w:p>
    <w:p w14:paraId="60259D02" w14:textId="77777777" w:rsidR="00321298" w:rsidRPr="009F3DA3" w:rsidRDefault="00321298" w:rsidP="00321298">
      <w:pPr>
        <w:pStyle w:val="Contents"/>
        <w:rPr>
          <w:rStyle w:val="DocumentControlTitles"/>
          <w:rFonts w:ascii="Cambria" w:hAnsi="Cambria" w:cs="Arial"/>
          <w:b/>
          <w:bCs w:val="0"/>
          <w:color w:val="133376"/>
          <w:sz w:val="48"/>
        </w:rPr>
      </w:pPr>
      <w:r w:rsidRPr="009F3DA3">
        <w:rPr>
          <w:rStyle w:val="DocumentControlTitles"/>
          <w:rFonts w:ascii="Cambria" w:hAnsi="Cambria" w:cs="Arial"/>
          <w:b/>
          <w:bCs w:val="0"/>
          <w:color w:val="133376"/>
          <w:sz w:val="48"/>
        </w:rPr>
        <w:lastRenderedPageBreak/>
        <w:t>Contents</w:t>
      </w:r>
    </w:p>
    <w:p w14:paraId="07612B8E" w14:textId="77777777" w:rsidR="006608D4" w:rsidRDefault="006A6C6F">
      <w:pPr>
        <w:pStyle w:val="TOC1"/>
        <w:rPr>
          <w:rFonts w:asciiTheme="minorHAnsi" w:eastAsiaTheme="minorEastAsia" w:hAnsiTheme="minorHAnsi" w:cstheme="minorBidi"/>
          <w:b w:val="0"/>
          <w:color w:val="auto"/>
          <w:sz w:val="22"/>
          <w:szCs w:val="22"/>
          <w:lang w:val="en-US"/>
        </w:rPr>
      </w:pPr>
      <w:r w:rsidRPr="009F3DA3">
        <w:rPr>
          <w:rStyle w:val="DocumentControlTitles"/>
          <w:rFonts w:cs="Arial"/>
          <w:b/>
          <w:bCs w:val="0"/>
          <w:noProof w:val="0"/>
          <w:color w:val="133376"/>
          <w:sz w:val="48"/>
        </w:rPr>
        <w:fldChar w:fldCharType="begin"/>
      </w:r>
      <w:r w:rsidR="006C1725" w:rsidRPr="009F3DA3">
        <w:rPr>
          <w:rStyle w:val="DocumentControlTitles"/>
          <w:rFonts w:cs="Arial"/>
          <w:b/>
          <w:bCs w:val="0"/>
          <w:noProof w:val="0"/>
          <w:color w:val="133376"/>
          <w:sz w:val="48"/>
        </w:rPr>
        <w:instrText xml:space="preserve"> TOC \o "2-3" \h \z \t "Heading 1,1" </w:instrText>
      </w:r>
      <w:r w:rsidRPr="009F3DA3">
        <w:rPr>
          <w:rStyle w:val="DocumentControlTitles"/>
          <w:rFonts w:cs="Arial"/>
          <w:b/>
          <w:bCs w:val="0"/>
          <w:noProof w:val="0"/>
          <w:color w:val="133376"/>
          <w:sz w:val="48"/>
        </w:rPr>
        <w:fldChar w:fldCharType="separate"/>
      </w:r>
      <w:hyperlink w:anchor="_Toc503283420" w:history="1">
        <w:r w:rsidR="006608D4" w:rsidRPr="005B23FA">
          <w:rPr>
            <w:rStyle w:val="Hyperlink"/>
          </w:rPr>
          <w:t>1</w:t>
        </w:r>
        <w:r w:rsidR="006608D4">
          <w:rPr>
            <w:rFonts w:asciiTheme="minorHAnsi" w:eastAsiaTheme="minorEastAsia" w:hAnsiTheme="minorHAnsi" w:cstheme="minorBidi"/>
            <w:b w:val="0"/>
            <w:color w:val="auto"/>
            <w:sz w:val="22"/>
            <w:szCs w:val="22"/>
            <w:lang w:val="en-US"/>
          </w:rPr>
          <w:tab/>
        </w:r>
        <w:r w:rsidR="006608D4" w:rsidRPr="005B23FA">
          <w:rPr>
            <w:rStyle w:val="Hyperlink"/>
          </w:rPr>
          <w:t>Introduction</w:t>
        </w:r>
        <w:r w:rsidR="006608D4">
          <w:rPr>
            <w:webHidden/>
          </w:rPr>
          <w:tab/>
        </w:r>
        <w:r w:rsidR="006608D4">
          <w:rPr>
            <w:webHidden/>
          </w:rPr>
          <w:fldChar w:fldCharType="begin"/>
        </w:r>
        <w:r w:rsidR="006608D4">
          <w:rPr>
            <w:webHidden/>
          </w:rPr>
          <w:instrText xml:space="preserve"> PAGEREF _Toc503283420 \h </w:instrText>
        </w:r>
        <w:r w:rsidR="006608D4">
          <w:rPr>
            <w:webHidden/>
          </w:rPr>
        </w:r>
        <w:r w:rsidR="006608D4">
          <w:rPr>
            <w:webHidden/>
          </w:rPr>
          <w:fldChar w:fldCharType="separate"/>
        </w:r>
        <w:r w:rsidR="006608D4">
          <w:rPr>
            <w:webHidden/>
          </w:rPr>
          <w:t>11</w:t>
        </w:r>
        <w:r w:rsidR="006608D4">
          <w:rPr>
            <w:webHidden/>
          </w:rPr>
          <w:fldChar w:fldCharType="end"/>
        </w:r>
      </w:hyperlink>
    </w:p>
    <w:p w14:paraId="35D0A407" w14:textId="77777777" w:rsidR="006608D4" w:rsidRDefault="00513363">
      <w:pPr>
        <w:pStyle w:val="TOC2"/>
        <w:rPr>
          <w:rFonts w:asciiTheme="minorHAnsi" w:eastAsiaTheme="minorEastAsia" w:hAnsiTheme="minorHAnsi" w:cstheme="minorBidi"/>
          <w:b w:val="0"/>
          <w:noProof/>
          <w:szCs w:val="22"/>
          <w:lang w:val="en-US"/>
        </w:rPr>
      </w:pPr>
      <w:hyperlink w:anchor="_Toc503283421" w:history="1">
        <w:r w:rsidR="006608D4" w:rsidRPr="005B23FA">
          <w:rPr>
            <w:rStyle w:val="Hyperlink"/>
            <w:noProof/>
          </w:rPr>
          <w:t>1.1</w:t>
        </w:r>
        <w:r w:rsidR="006608D4">
          <w:rPr>
            <w:rFonts w:asciiTheme="minorHAnsi" w:eastAsiaTheme="minorEastAsia" w:hAnsiTheme="minorHAnsi" w:cstheme="minorBidi"/>
            <w:b w:val="0"/>
            <w:noProof/>
            <w:szCs w:val="22"/>
            <w:lang w:val="en-US"/>
          </w:rPr>
          <w:tab/>
        </w:r>
        <w:r w:rsidR="006608D4" w:rsidRPr="005B23FA">
          <w:rPr>
            <w:rStyle w:val="Hyperlink"/>
            <w:noProof/>
          </w:rPr>
          <w:t>Discovery Review Acceptance</w:t>
        </w:r>
        <w:r w:rsidR="006608D4">
          <w:rPr>
            <w:noProof/>
            <w:webHidden/>
          </w:rPr>
          <w:tab/>
        </w:r>
        <w:r w:rsidR="006608D4">
          <w:rPr>
            <w:noProof/>
            <w:webHidden/>
          </w:rPr>
          <w:fldChar w:fldCharType="begin"/>
        </w:r>
        <w:r w:rsidR="006608D4">
          <w:rPr>
            <w:noProof/>
            <w:webHidden/>
          </w:rPr>
          <w:instrText xml:space="preserve"> PAGEREF _Toc503283421 \h </w:instrText>
        </w:r>
        <w:r w:rsidR="006608D4">
          <w:rPr>
            <w:noProof/>
            <w:webHidden/>
          </w:rPr>
        </w:r>
        <w:r w:rsidR="006608D4">
          <w:rPr>
            <w:noProof/>
            <w:webHidden/>
          </w:rPr>
          <w:fldChar w:fldCharType="separate"/>
        </w:r>
        <w:r w:rsidR="006608D4">
          <w:rPr>
            <w:noProof/>
            <w:webHidden/>
          </w:rPr>
          <w:t>11</w:t>
        </w:r>
        <w:r w:rsidR="006608D4">
          <w:rPr>
            <w:noProof/>
            <w:webHidden/>
          </w:rPr>
          <w:fldChar w:fldCharType="end"/>
        </w:r>
      </w:hyperlink>
    </w:p>
    <w:p w14:paraId="20317849" w14:textId="77777777" w:rsidR="006608D4" w:rsidRDefault="00513363">
      <w:pPr>
        <w:pStyle w:val="TOC2"/>
        <w:rPr>
          <w:rFonts w:asciiTheme="minorHAnsi" w:eastAsiaTheme="minorEastAsia" w:hAnsiTheme="minorHAnsi" w:cstheme="minorBidi"/>
          <w:b w:val="0"/>
          <w:noProof/>
          <w:szCs w:val="22"/>
          <w:lang w:val="en-US"/>
        </w:rPr>
      </w:pPr>
      <w:hyperlink w:anchor="_Toc503283422" w:history="1">
        <w:r w:rsidR="006608D4" w:rsidRPr="005B23FA">
          <w:rPr>
            <w:rStyle w:val="Hyperlink"/>
            <w:noProof/>
          </w:rPr>
          <w:t>1.2</w:t>
        </w:r>
        <w:r w:rsidR="006608D4">
          <w:rPr>
            <w:rFonts w:asciiTheme="minorHAnsi" w:eastAsiaTheme="minorEastAsia" w:hAnsiTheme="minorHAnsi" w:cstheme="minorBidi"/>
            <w:b w:val="0"/>
            <w:noProof/>
            <w:szCs w:val="22"/>
            <w:lang w:val="en-US"/>
          </w:rPr>
          <w:tab/>
        </w:r>
        <w:r w:rsidR="006608D4" w:rsidRPr="005B23FA">
          <w:rPr>
            <w:rStyle w:val="Hyperlink"/>
            <w:noProof/>
          </w:rPr>
          <w:t>Disclaimer</w:t>
        </w:r>
        <w:r w:rsidR="006608D4">
          <w:rPr>
            <w:noProof/>
            <w:webHidden/>
          </w:rPr>
          <w:tab/>
        </w:r>
        <w:r w:rsidR="006608D4">
          <w:rPr>
            <w:noProof/>
            <w:webHidden/>
          </w:rPr>
          <w:fldChar w:fldCharType="begin"/>
        </w:r>
        <w:r w:rsidR="006608D4">
          <w:rPr>
            <w:noProof/>
            <w:webHidden/>
          </w:rPr>
          <w:instrText xml:space="preserve"> PAGEREF _Toc503283422 \h </w:instrText>
        </w:r>
        <w:r w:rsidR="006608D4">
          <w:rPr>
            <w:noProof/>
            <w:webHidden/>
          </w:rPr>
        </w:r>
        <w:r w:rsidR="006608D4">
          <w:rPr>
            <w:noProof/>
            <w:webHidden/>
          </w:rPr>
          <w:fldChar w:fldCharType="separate"/>
        </w:r>
        <w:r w:rsidR="006608D4">
          <w:rPr>
            <w:noProof/>
            <w:webHidden/>
          </w:rPr>
          <w:t>11</w:t>
        </w:r>
        <w:r w:rsidR="006608D4">
          <w:rPr>
            <w:noProof/>
            <w:webHidden/>
          </w:rPr>
          <w:fldChar w:fldCharType="end"/>
        </w:r>
      </w:hyperlink>
    </w:p>
    <w:p w14:paraId="24E056E6" w14:textId="77777777" w:rsidR="006608D4" w:rsidRDefault="00513363">
      <w:pPr>
        <w:pStyle w:val="TOC2"/>
        <w:rPr>
          <w:rFonts w:asciiTheme="minorHAnsi" w:eastAsiaTheme="minorEastAsia" w:hAnsiTheme="minorHAnsi" w:cstheme="minorBidi"/>
          <w:b w:val="0"/>
          <w:noProof/>
          <w:szCs w:val="22"/>
          <w:lang w:val="en-US"/>
        </w:rPr>
      </w:pPr>
      <w:hyperlink w:anchor="_Toc503283423" w:history="1">
        <w:r w:rsidR="006608D4" w:rsidRPr="005B23FA">
          <w:rPr>
            <w:rStyle w:val="Hyperlink"/>
            <w:noProof/>
          </w:rPr>
          <w:t>1.3</w:t>
        </w:r>
        <w:r w:rsidR="006608D4">
          <w:rPr>
            <w:rFonts w:asciiTheme="minorHAnsi" w:eastAsiaTheme="minorEastAsia" w:hAnsiTheme="minorHAnsi" w:cstheme="minorBidi"/>
            <w:b w:val="0"/>
            <w:noProof/>
            <w:szCs w:val="22"/>
            <w:lang w:val="en-US"/>
          </w:rPr>
          <w:tab/>
        </w:r>
        <w:r w:rsidR="006608D4" w:rsidRPr="005B23FA">
          <w:rPr>
            <w:rStyle w:val="Hyperlink"/>
            <w:noProof/>
          </w:rPr>
          <w:t>Notations used</w:t>
        </w:r>
        <w:r w:rsidR="006608D4">
          <w:rPr>
            <w:noProof/>
            <w:webHidden/>
          </w:rPr>
          <w:tab/>
        </w:r>
        <w:r w:rsidR="006608D4">
          <w:rPr>
            <w:noProof/>
            <w:webHidden/>
          </w:rPr>
          <w:fldChar w:fldCharType="begin"/>
        </w:r>
        <w:r w:rsidR="006608D4">
          <w:rPr>
            <w:noProof/>
            <w:webHidden/>
          </w:rPr>
          <w:instrText xml:space="preserve"> PAGEREF _Toc503283423 \h </w:instrText>
        </w:r>
        <w:r w:rsidR="006608D4">
          <w:rPr>
            <w:noProof/>
            <w:webHidden/>
          </w:rPr>
        </w:r>
        <w:r w:rsidR="006608D4">
          <w:rPr>
            <w:noProof/>
            <w:webHidden/>
          </w:rPr>
          <w:fldChar w:fldCharType="separate"/>
        </w:r>
        <w:r w:rsidR="006608D4">
          <w:rPr>
            <w:noProof/>
            <w:webHidden/>
          </w:rPr>
          <w:t>11</w:t>
        </w:r>
        <w:r w:rsidR="006608D4">
          <w:rPr>
            <w:noProof/>
            <w:webHidden/>
          </w:rPr>
          <w:fldChar w:fldCharType="end"/>
        </w:r>
      </w:hyperlink>
    </w:p>
    <w:p w14:paraId="4D7268E1" w14:textId="77777777" w:rsidR="006608D4" w:rsidRDefault="00513363">
      <w:pPr>
        <w:pStyle w:val="TOC3"/>
        <w:rPr>
          <w:rFonts w:asciiTheme="minorHAnsi" w:eastAsiaTheme="minorEastAsia" w:hAnsiTheme="minorHAnsi" w:cstheme="minorBidi"/>
          <w:noProof/>
          <w:sz w:val="22"/>
          <w:szCs w:val="22"/>
          <w:lang w:val="en-US"/>
        </w:rPr>
      </w:pPr>
      <w:hyperlink w:anchor="_Toc503283424" w:history="1">
        <w:r w:rsidR="006608D4" w:rsidRPr="005B23FA">
          <w:rPr>
            <w:rStyle w:val="Hyperlink"/>
            <w:noProof/>
          </w:rPr>
          <w:t>1.3.1</w:t>
        </w:r>
        <w:r w:rsidR="006608D4">
          <w:rPr>
            <w:rFonts w:asciiTheme="minorHAnsi" w:eastAsiaTheme="minorEastAsia" w:hAnsiTheme="minorHAnsi" w:cstheme="minorBidi"/>
            <w:noProof/>
            <w:sz w:val="22"/>
            <w:szCs w:val="22"/>
            <w:lang w:val="en-US"/>
          </w:rPr>
          <w:tab/>
        </w:r>
        <w:r w:rsidR="006608D4" w:rsidRPr="005B23FA">
          <w:rPr>
            <w:rStyle w:val="Hyperlink"/>
            <w:noProof/>
          </w:rPr>
          <w:t>Data Elements</w:t>
        </w:r>
        <w:r w:rsidR="006608D4">
          <w:rPr>
            <w:noProof/>
            <w:webHidden/>
          </w:rPr>
          <w:tab/>
        </w:r>
        <w:r w:rsidR="006608D4">
          <w:rPr>
            <w:noProof/>
            <w:webHidden/>
          </w:rPr>
          <w:fldChar w:fldCharType="begin"/>
        </w:r>
        <w:r w:rsidR="006608D4">
          <w:rPr>
            <w:noProof/>
            <w:webHidden/>
          </w:rPr>
          <w:instrText xml:space="preserve"> PAGEREF _Toc503283424 \h </w:instrText>
        </w:r>
        <w:r w:rsidR="006608D4">
          <w:rPr>
            <w:noProof/>
            <w:webHidden/>
          </w:rPr>
        </w:r>
        <w:r w:rsidR="006608D4">
          <w:rPr>
            <w:noProof/>
            <w:webHidden/>
          </w:rPr>
          <w:fldChar w:fldCharType="separate"/>
        </w:r>
        <w:r w:rsidR="006608D4">
          <w:rPr>
            <w:noProof/>
            <w:webHidden/>
          </w:rPr>
          <w:t>12</w:t>
        </w:r>
        <w:r w:rsidR="006608D4">
          <w:rPr>
            <w:noProof/>
            <w:webHidden/>
          </w:rPr>
          <w:fldChar w:fldCharType="end"/>
        </w:r>
      </w:hyperlink>
    </w:p>
    <w:p w14:paraId="392E69D6" w14:textId="77777777" w:rsidR="006608D4" w:rsidRDefault="00513363">
      <w:pPr>
        <w:pStyle w:val="TOC3"/>
        <w:rPr>
          <w:rFonts w:asciiTheme="minorHAnsi" w:eastAsiaTheme="minorEastAsia" w:hAnsiTheme="minorHAnsi" w:cstheme="minorBidi"/>
          <w:noProof/>
          <w:sz w:val="22"/>
          <w:szCs w:val="22"/>
          <w:lang w:val="en-US"/>
        </w:rPr>
      </w:pPr>
      <w:hyperlink w:anchor="_Toc503283425" w:history="1">
        <w:r w:rsidR="006608D4" w:rsidRPr="005B23FA">
          <w:rPr>
            <w:rStyle w:val="Hyperlink"/>
            <w:noProof/>
          </w:rPr>
          <w:t>1.3.2</w:t>
        </w:r>
        <w:r w:rsidR="006608D4">
          <w:rPr>
            <w:rFonts w:asciiTheme="minorHAnsi" w:eastAsiaTheme="minorEastAsia" w:hAnsiTheme="minorHAnsi" w:cstheme="minorBidi"/>
            <w:noProof/>
            <w:sz w:val="22"/>
            <w:szCs w:val="22"/>
            <w:lang w:val="en-US"/>
          </w:rPr>
          <w:tab/>
        </w:r>
        <w:r w:rsidR="006608D4" w:rsidRPr="005B23FA">
          <w:rPr>
            <w:rStyle w:val="Hyperlink"/>
            <w:noProof/>
          </w:rPr>
          <w:t>Requirements Notation</w:t>
        </w:r>
        <w:r w:rsidR="006608D4">
          <w:rPr>
            <w:noProof/>
            <w:webHidden/>
          </w:rPr>
          <w:tab/>
        </w:r>
        <w:r w:rsidR="006608D4">
          <w:rPr>
            <w:noProof/>
            <w:webHidden/>
          </w:rPr>
          <w:fldChar w:fldCharType="begin"/>
        </w:r>
        <w:r w:rsidR="006608D4">
          <w:rPr>
            <w:noProof/>
            <w:webHidden/>
          </w:rPr>
          <w:instrText xml:space="preserve"> PAGEREF _Toc503283425 \h </w:instrText>
        </w:r>
        <w:r w:rsidR="006608D4">
          <w:rPr>
            <w:noProof/>
            <w:webHidden/>
          </w:rPr>
        </w:r>
        <w:r w:rsidR="006608D4">
          <w:rPr>
            <w:noProof/>
            <w:webHidden/>
          </w:rPr>
          <w:fldChar w:fldCharType="separate"/>
        </w:r>
        <w:r w:rsidR="006608D4">
          <w:rPr>
            <w:noProof/>
            <w:webHidden/>
          </w:rPr>
          <w:t>12</w:t>
        </w:r>
        <w:r w:rsidR="006608D4">
          <w:rPr>
            <w:noProof/>
            <w:webHidden/>
          </w:rPr>
          <w:fldChar w:fldCharType="end"/>
        </w:r>
      </w:hyperlink>
    </w:p>
    <w:p w14:paraId="449F1860" w14:textId="77777777" w:rsidR="006608D4" w:rsidRDefault="00513363">
      <w:pPr>
        <w:pStyle w:val="TOC3"/>
        <w:rPr>
          <w:rFonts w:asciiTheme="minorHAnsi" w:eastAsiaTheme="minorEastAsia" w:hAnsiTheme="minorHAnsi" w:cstheme="minorBidi"/>
          <w:noProof/>
          <w:sz w:val="22"/>
          <w:szCs w:val="22"/>
          <w:lang w:val="en-US"/>
        </w:rPr>
      </w:pPr>
      <w:hyperlink w:anchor="_Toc503283426" w:history="1">
        <w:r w:rsidR="006608D4" w:rsidRPr="005B23FA">
          <w:rPr>
            <w:rStyle w:val="Hyperlink"/>
            <w:noProof/>
          </w:rPr>
          <w:t>1.3.3</w:t>
        </w:r>
        <w:r w:rsidR="006608D4">
          <w:rPr>
            <w:rFonts w:asciiTheme="minorHAnsi" w:eastAsiaTheme="minorEastAsia" w:hAnsiTheme="minorHAnsi" w:cstheme="minorBidi"/>
            <w:noProof/>
            <w:sz w:val="22"/>
            <w:szCs w:val="22"/>
            <w:lang w:val="en-US"/>
          </w:rPr>
          <w:tab/>
        </w:r>
        <w:r w:rsidR="006608D4" w:rsidRPr="005B23FA">
          <w:rPr>
            <w:rStyle w:val="Hyperlink"/>
            <w:noProof/>
          </w:rPr>
          <w:t>Items Marked as ‘To Be Determined’ (TBD)</w:t>
        </w:r>
        <w:r w:rsidR="006608D4">
          <w:rPr>
            <w:noProof/>
            <w:webHidden/>
          </w:rPr>
          <w:tab/>
        </w:r>
        <w:r w:rsidR="006608D4">
          <w:rPr>
            <w:noProof/>
            <w:webHidden/>
          </w:rPr>
          <w:fldChar w:fldCharType="begin"/>
        </w:r>
        <w:r w:rsidR="006608D4">
          <w:rPr>
            <w:noProof/>
            <w:webHidden/>
          </w:rPr>
          <w:instrText xml:space="preserve"> PAGEREF _Toc503283426 \h </w:instrText>
        </w:r>
        <w:r w:rsidR="006608D4">
          <w:rPr>
            <w:noProof/>
            <w:webHidden/>
          </w:rPr>
        </w:r>
        <w:r w:rsidR="006608D4">
          <w:rPr>
            <w:noProof/>
            <w:webHidden/>
          </w:rPr>
          <w:fldChar w:fldCharType="separate"/>
        </w:r>
        <w:r w:rsidR="006608D4">
          <w:rPr>
            <w:noProof/>
            <w:webHidden/>
          </w:rPr>
          <w:t>13</w:t>
        </w:r>
        <w:r w:rsidR="006608D4">
          <w:rPr>
            <w:noProof/>
            <w:webHidden/>
          </w:rPr>
          <w:fldChar w:fldCharType="end"/>
        </w:r>
      </w:hyperlink>
    </w:p>
    <w:p w14:paraId="2676E85A"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27" w:history="1">
        <w:r w:rsidR="006608D4" w:rsidRPr="005B23FA">
          <w:rPr>
            <w:rStyle w:val="Hyperlink"/>
          </w:rPr>
          <w:t>2</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REQC0001 - Payment Systems</w:t>
        </w:r>
        <w:r w:rsidR="006608D4">
          <w:rPr>
            <w:webHidden/>
          </w:rPr>
          <w:tab/>
        </w:r>
        <w:r w:rsidR="006608D4">
          <w:rPr>
            <w:webHidden/>
          </w:rPr>
          <w:fldChar w:fldCharType="begin"/>
        </w:r>
        <w:r w:rsidR="006608D4">
          <w:rPr>
            <w:webHidden/>
          </w:rPr>
          <w:instrText xml:space="preserve"> PAGEREF _Toc503283427 \h </w:instrText>
        </w:r>
        <w:r w:rsidR="006608D4">
          <w:rPr>
            <w:webHidden/>
          </w:rPr>
        </w:r>
        <w:r w:rsidR="006608D4">
          <w:rPr>
            <w:webHidden/>
          </w:rPr>
          <w:fldChar w:fldCharType="separate"/>
        </w:r>
        <w:r w:rsidR="006608D4">
          <w:rPr>
            <w:webHidden/>
          </w:rPr>
          <w:t>14</w:t>
        </w:r>
        <w:r w:rsidR="006608D4">
          <w:rPr>
            <w:webHidden/>
          </w:rPr>
          <w:fldChar w:fldCharType="end"/>
        </w:r>
      </w:hyperlink>
    </w:p>
    <w:p w14:paraId="3ABC977E" w14:textId="77777777" w:rsidR="006608D4" w:rsidRDefault="00513363">
      <w:pPr>
        <w:pStyle w:val="TOC2"/>
        <w:rPr>
          <w:rFonts w:asciiTheme="minorHAnsi" w:eastAsiaTheme="minorEastAsia" w:hAnsiTheme="minorHAnsi" w:cstheme="minorBidi"/>
          <w:b w:val="0"/>
          <w:noProof/>
          <w:szCs w:val="22"/>
          <w:lang w:val="en-US"/>
        </w:rPr>
      </w:pPr>
      <w:hyperlink w:anchor="_Toc503283428" w:history="1">
        <w:r w:rsidR="006608D4" w:rsidRPr="005B23FA">
          <w:rPr>
            <w:rStyle w:val="Hyperlink"/>
            <w:noProof/>
          </w:rPr>
          <w:t>2.1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_Toc503283428 \h </w:instrText>
        </w:r>
        <w:r w:rsidR="006608D4">
          <w:rPr>
            <w:noProof/>
            <w:webHidden/>
          </w:rPr>
        </w:r>
        <w:r w:rsidR="006608D4">
          <w:rPr>
            <w:noProof/>
            <w:webHidden/>
          </w:rPr>
          <w:fldChar w:fldCharType="separate"/>
        </w:r>
        <w:r w:rsidR="006608D4">
          <w:rPr>
            <w:noProof/>
            <w:webHidden/>
          </w:rPr>
          <w:t>14</w:t>
        </w:r>
        <w:r w:rsidR="006608D4">
          <w:rPr>
            <w:noProof/>
            <w:webHidden/>
          </w:rPr>
          <w:fldChar w:fldCharType="end"/>
        </w:r>
      </w:hyperlink>
    </w:p>
    <w:p w14:paraId="700C8B98" w14:textId="77777777" w:rsidR="006608D4" w:rsidRDefault="00513363">
      <w:pPr>
        <w:pStyle w:val="TOC2"/>
        <w:rPr>
          <w:rFonts w:asciiTheme="minorHAnsi" w:eastAsiaTheme="minorEastAsia" w:hAnsiTheme="minorHAnsi" w:cstheme="minorBidi"/>
          <w:b w:val="0"/>
          <w:noProof/>
          <w:szCs w:val="22"/>
          <w:lang w:val="en-US"/>
        </w:rPr>
      </w:pPr>
      <w:hyperlink w:anchor="_Toc503283429" w:history="1">
        <w:r w:rsidR="006608D4" w:rsidRPr="005B23FA">
          <w:rPr>
            <w:rStyle w:val="Hyperlink"/>
            <w:noProof/>
          </w:rPr>
          <w:t>2.2</w:t>
        </w:r>
        <w:r w:rsidR="006608D4">
          <w:rPr>
            <w:rFonts w:asciiTheme="minorHAnsi" w:eastAsiaTheme="minorEastAsia" w:hAnsiTheme="minorHAnsi" w:cstheme="minorBidi"/>
            <w:b w:val="0"/>
            <w:noProof/>
            <w:szCs w:val="22"/>
            <w:lang w:val="en-US"/>
          </w:rPr>
          <w:tab/>
        </w:r>
        <w:r w:rsidR="006608D4" w:rsidRPr="005B23FA">
          <w:rPr>
            <w:rStyle w:val="Hyperlink"/>
            <w:noProof/>
          </w:rPr>
          <w:t>REQC0001.1 – Napas/MasterCard/JCB Product Support</w:t>
        </w:r>
        <w:r w:rsidR="006608D4">
          <w:rPr>
            <w:noProof/>
            <w:webHidden/>
          </w:rPr>
          <w:tab/>
        </w:r>
        <w:r w:rsidR="006608D4">
          <w:rPr>
            <w:noProof/>
            <w:webHidden/>
          </w:rPr>
          <w:fldChar w:fldCharType="begin"/>
        </w:r>
        <w:r w:rsidR="006608D4">
          <w:rPr>
            <w:noProof/>
            <w:webHidden/>
          </w:rPr>
          <w:instrText xml:space="preserve"> PAGEREF _Toc503283429 \h </w:instrText>
        </w:r>
        <w:r w:rsidR="006608D4">
          <w:rPr>
            <w:noProof/>
            <w:webHidden/>
          </w:rPr>
        </w:r>
        <w:r w:rsidR="006608D4">
          <w:rPr>
            <w:noProof/>
            <w:webHidden/>
          </w:rPr>
          <w:fldChar w:fldCharType="separate"/>
        </w:r>
        <w:r w:rsidR="006608D4">
          <w:rPr>
            <w:noProof/>
            <w:webHidden/>
          </w:rPr>
          <w:t>14</w:t>
        </w:r>
        <w:r w:rsidR="006608D4">
          <w:rPr>
            <w:noProof/>
            <w:webHidden/>
          </w:rPr>
          <w:fldChar w:fldCharType="end"/>
        </w:r>
      </w:hyperlink>
    </w:p>
    <w:p w14:paraId="2C5449B8" w14:textId="77777777" w:rsidR="006608D4" w:rsidRDefault="00513363">
      <w:pPr>
        <w:pStyle w:val="TOC3"/>
        <w:rPr>
          <w:rFonts w:asciiTheme="minorHAnsi" w:eastAsiaTheme="minorEastAsia" w:hAnsiTheme="minorHAnsi" w:cstheme="minorBidi"/>
          <w:noProof/>
          <w:sz w:val="22"/>
          <w:szCs w:val="22"/>
          <w:lang w:val="en-US"/>
        </w:rPr>
      </w:pPr>
      <w:hyperlink w:anchor="_Toc503283430" w:history="1">
        <w:r w:rsidR="006608D4" w:rsidRPr="005B23FA">
          <w:rPr>
            <w:rStyle w:val="Hyperlink"/>
            <w:noProof/>
          </w:rPr>
          <w:t>2.2.1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_Toc503283430 \h </w:instrText>
        </w:r>
        <w:r w:rsidR="006608D4">
          <w:rPr>
            <w:noProof/>
            <w:webHidden/>
          </w:rPr>
        </w:r>
        <w:r w:rsidR="006608D4">
          <w:rPr>
            <w:noProof/>
            <w:webHidden/>
          </w:rPr>
          <w:fldChar w:fldCharType="separate"/>
        </w:r>
        <w:r w:rsidR="006608D4">
          <w:rPr>
            <w:noProof/>
            <w:webHidden/>
          </w:rPr>
          <w:t>14</w:t>
        </w:r>
        <w:r w:rsidR="006608D4">
          <w:rPr>
            <w:noProof/>
            <w:webHidden/>
          </w:rPr>
          <w:fldChar w:fldCharType="end"/>
        </w:r>
      </w:hyperlink>
    </w:p>
    <w:p w14:paraId="389CE94B" w14:textId="77777777" w:rsidR="006608D4" w:rsidRDefault="00513363">
      <w:pPr>
        <w:pStyle w:val="TOC3"/>
        <w:rPr>
          <w:rFonts w:asciiTheme="minorHAnsi" w:eastAsiaTheme="minorEastAsia" w:hAnsiTheme="minorHAnsi" w:cstheme="minorBidi"/>
          <w:noProof/>
          <w:sz w:val="22"/>
          <w:szCs w:val="22"/>
          <w:lang w:val="en-US"/>
        </w:rPr>
      </w:pPr>
      <w:hyperlink w:anchor="_Toc503283431" w:history="1">
        <w:r w:rsidR="006608D4" w:rsidRPr="005B23FA">
          <w:rPr>
            <w:rStyle w:val="Hyperlink"/>
            <w:noProof/>
          </w:rPr>
          <w:t>2.2.2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_Toc503283431 \h </w:instrText>
        </w:r>
        <w:r w:rsidR="006608D4">
          <w:rPr>
            <w:noProof/>
            <w:webHidden/>
          </w:rPr>
        </w:r>
        <w:r w:rsidR="006608D4">
          <w:rPr>
            <w:noProof/>
            <w:webHidden/>
          </w:rPr>
          <w:fldChar w:fldCharType="separate"/>
        </w:r>
        <w:r w:rsidR="006608D4">
          <w:rPr>
            <w:noProof/>
            <w:webHidden/>
          </w:rPr>
          <w:t>15</w:t>
        </w:r>
        <w:r w:rsidR="006608D4">
          <w:rPr>
            <w:noProof/>
            <w:webHidden/>
          </w:rPr>
          <w:fldChar w:fldCharType="end"/>
        </w:r>
      </w:hyperlink>
    </w:p>
    <w:p w14:paraId="76AEA6BA" w14:textId="77777777" w:rsidR="006608D4" w:rsidRDefault="00513363">
      <w:pPr>
        <w:pStyle w:val="TOC3"/>
        <w:rPr>
          <w:rFonts w:asciiTheme="minorHAnsi" w:eastAsiaTheme="minorEastAsia" w:hAnsiTheme="minorHAnsi" w:cstheme="minorBidi"/>
          <w:noProof/>
          <w:sz w:val="22"/>
          <w:szCs w:val="22"/>
          <w:lang w:val="en-US"/>
        </w:rPr>
      </w:pPr>
      <w:hyperlink w:anchor="_Toc503283432" w:history="1">
        <w:r w:rsidR="006608D4" w:rsidRPr="005B23FA">
          <w:rPr>
            <w:rStyle w:val="Hyperlink"/>
            <w:noProof/>
          </w:rPr>
          <w:t>2.2.3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_Toc503283432 \h </w:instrText>
        </w:r>
        <w:r w:rsidR="006608D4">
          <w:rPr>
            <w:noProof/>
            <w:webHidden/>
          </w:rPr>
        </w:r>
        <w:r w:rsidR="006608D4">
          <w:rPr>
            <w:noProof/>
            <w:webHidden/>
          </w:rPr>
          <w:fldChar w:fldCharType="separate"/>
        </w:r>
        <w:r w:rsidR="006608D4">
          <w:rPr>
            <w:noProof/>
            <w:webHidden/>
          </w:rPr>
          <w:t>15</w:t>
        </w:r>
        <w:r w:rsidR="006608D4">
          <w:rPr>
            <w:noProof/>
            <w:webHidden/>
          </w:rPr>
          <w:fldChar w:fldCharType="end"/>
        </w:r>
      </w:hyperlink>
    </w:p>
    <w:p w14:paraId="253F2E86" w14:textId="77777777" w:rsidR="006608D4" w:rsidRDefault="00513363">
      <w:pPr>
        <w:pStyle w:val="TOC3"/>
        <w:rPr>
          <w:rFonts w:asciiTheme="minorHAnsi" w:eastAsiaTheme="minorEastAsia" w:hAnsiTheme="minorHAnsi" w:cstheme="minorBidi"/>
          <w:noProof/>
          <w:sz w:val="22"/>
          <w:szCs w:val="22"/>
          <w:lang w:val="en-US"/>
        </w:rPr>
      </w:pPr>
      <w:hyperlink w:anchor="_Toc503283433" w:history="1">
        <w:r w:rsidR="006608D4" w:rsidRPr="005B23FA">
          <w:rPr>
            <w:rStyle w:val="Hyperlink"/>
            <w:noProof/>
          </w:rPr>
          <w:t>2.2.4</w:t>
        </w:r>
        <w:r w:rsidR="006608D4">
          <w:rPr>
            <w:rFonts w:asciiTheme="minorHAnsi" w:eastAsiaTheme="minorEastAsia" w:hAnsiTheme="minorHAnsi" w:cstheme="minorBidi"/>
            <w:noProof/>
            <w:sz w:val="22"/>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_Toc503283433 \h </w:instrText>
        </w:r>
        <w:r w:rsidR="006608D4">
          <w:rPr>
            <w:noProof/>
            <w:webHidden/>
          </w:rPr>
        </w:r>
        <w:r w:rsidR="006608D4">
          <w:rPr>
            <w:noProof/>
            <w:webHidden/>
          </w:rPr>
          <w:fldChar w:fldCharType="separate"/>
        </w:r>
        <w:r w:rsidR="006608D4">
          <w:rPr>
            <w:noProof/>
            <w:webHidden/>
          </w:rPr>
          <w:t>15</w:t>
        </w:r>
        <w:r w:rsidR="006608D4">
          <w:rPr>
            <w:noProof/>
            <w:webHidden/>
          </w:rPr>
          <w:fldChar w:fldCharType="end"/>
        </w:r>
      </w:hyperlink>
    </w:p>
    <w:p w14:paraId="03E89563" w14:textId="77777777" w:rsidR="006608D4" w:rsidRDefault="00513363">
      <w:pPr>
        <w:pStyle w:val="TOC2"/>
        <w:rPr>
          <w:rFonts w:asciiTheme="minorHAnsi" w:eastAsiaTheme="minorEastAsia" w:hAnsiTheme="minorHAnsi" w:cstheme="minorBidi"/>
          <w:b w:val="0"/>
          <w:noProof/>
          <w:szCs w:val="22"/>
          <w:lang w:val="en-US"/>
        </w:rPr>
      </w:pPr>
      <w:hyperlink w:anchor="_Toc503283434" w:history="1">
        <w:r w:rsidR="006608D4" w:rsidRPr="005B23FA">
          <w:rPr>
            <w:rStyle w:val="Hyperlink"/>
            <w:noProof/>
          </w:rPr>
          <w:t>2.3</w:t>
        </w:r>
        <w:r w:rsidR="006608D4">
          <w:rPr>
            <w:rFonts w:asciiTheme="minorHAnsi" w:eastAsiaTheme="minorEastAsia" w:hAnsiTheme="minorHAnsi" w:cstheme="minorBidi"/>
            <w:b w:val="0"/>
            <w:noProof/>
            <w:szCs w:val="22"/>
            <w:lang w:val="en-US"/>
          </w:rPr>
          <w:tab/>
        </w:r>
        <w:r w:rsidR="006608D4" w:rsidRPr="005B23FA">
          <w:rPr>
            <w:rStyle w:val="Hyperlink"/>
            <w:noProof/>
          </w:rPr>
          <w:t>REQC0001.2 – Napas</w:t>
        </w:r>
        <w:r w:rsidR="006608D4">
          <w:rPr>
            <w:noProof/>
            <w:webHidden/>
          </w:rPr>
          <w:tab/>
        </w:r>
        <w:r w:rsidR="006608D4">
          <w:rPr>
            <w:noProof/>
            <w:webHidden/>
          </w:rPr>
          <w:fldChar w:fldCharType="begin"/>
        </w:r>
        <w:r w:rsidR="006608D4">
          <w:rPr>
            <w:noProof/>
            <w:webHidden/>
          </w:rPr>
          <w:instrText xml:space="preserve"> PAGEREF _Toc503283434 \h </w:instrText>
        </w:r>
        <w:r w:rsidR="006608D4">
          <w:rPr>
            <w:noProof/>
            <w:webHidden/>
          </w:rPr>
        </w:r>
        <w:r w:rsidR="006608D4">
          <w:rPr>
            <w:noProof/>
            <w:webHidden/>
          </w:rPr>
          <w:fldChar w:fldCharType="separate"/>
        </w:r>
        <w:r w:rsidR="006608D4">
          <w:rPr>
            <w:noProof/>
            <w:webHidden/>
          </w:rPr>
          <w:t>15</w:t>
        </w:r>
        <w:r w:rsidR="006608D4">
          <w:rPr>
            <w:noProof/>
            <w:webHidden/>
          </w:rPr>
          <w:fldChar w:fldCharType="end"/>
        </w:r>
      </w:hyperlink>
    </w:p>
    <w:p w14:paraId="0CB7AE1E" w14:textId="77777777" w:rsidR="006608D4" w:rsidRDefault="00513363">
      <w:pPr>
        <w:pStyle w:val="TOC3"/>
        <w:rPr>
          <w:rFonts w:asciiTheme="minorHAnsi" w:eastAsiaTheme="minorEastAsia" w:hAnsiTheme="minorHAnsi" w:cstheme="minorBidi"/>
          <w:noProof/>
          <w:sz w:val="22"/>
          <w:szCs w:val="22"/>
          <w:lang w:val="en-US"/>
        </w:rPr>
      </w:pPr>
      <w:hyperlink w:anchor="_Toc503283435" w:history="1">
        <w:r w:rsidR="006608D4" w:rsidRPr="005B23FA">
          <w:rPr>
            <w:rStyle w:val="Hyperlink"/>
            <w:noProof/>
          </w:rPr>
          <w:t>2.3.1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_Toc503283435 \h </w:instrText>
        </w:r>
        <w:r w:rsidR="006608D4">
          <w:rPr>
            <w:noProof/>
            <w:webHidden/>
          </w:rPr>
        </w:r>
        <w:r w:rsidR="006608D4">
          <w:rPr>
            <w:noProof/>
            <w:webHidden/>
          </w:rPr>
          <w:fldChar w:fldCharType="separate"/>
        </w:r>
        <w:r w:rsidR="006608D4">
          <w:rPr>
            <w:noProof/>
            <w:webHidden/>
          </w:rPr>
          <w:t>15</w:t>
        </w:r>
        <w:r w:rsidR="006608D4">
          <w:rPr>
            <w:noProof/>
            <w:webHidden/>
          </w:rPr>
          <w:fldChar w:fldCharType="end"/>
        </w:r>
      </w:hyperlink>
    </w:p>
    <w:p w14:paraId="7D9F5C62" w14:textId="77777777" w:rsidR="006608D4" w:rsidRDefault="00513363">
      <w:pPr>
        <w:pStyle w:val="TOC3"/>
        <w:rPr>
          <w:rFonts w:asciiTheme="minorHAnsi" w:eastAsiaTheme="minorEastAsia" w:hAnsiTheme="minorHAnsi" w:cstheme="minorBidi"/>
          <w:noProof/>
          <w:sz w:val="22"/>
          <w:szCs w:val="22"/>
          <w:lang w:val="en-US"/>
        </w:rPr>
      </w:pPr>
      <w:hyperlink w:anchor="_Toc503283436" w:history="1">
        <w:r w:rsidR="006608D4" w:rsidRPr="005B23FA">
          <w:rPr>
            <w:rStyle w:val="Hyperlink"/>
            <w:noProof/>
          </w:rPr>
          <w:t>2.3.2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_Toc503283436 \h </w:instrText>
        </w:r>
        <w:r w:rsidR="006608D4">
          <w:rPr>
            <w:noProof/>
            <w:webHidden/>
          </w:rPr>
        </w:r>
        <w:r w:rsidR="006608D4">
          <w:rPr>
            <w:noProof/>
            <w:webHidden/>
          </w:rPr>
          <w:fldChar w:fldCharType="separate"/>
        </w:r>
        <w:r w:rsidR="006608D4">
          <w:rPr>
            <w:noProof/>
            <w:webHidden/>
          </w:rPr>
          <w:t>17</w:t>
        </w:r>
        <w:r w:rsidR="006608D4">
          <w:rPr>
            <w:noProof/>
            <w:webHidden/>
          </w:rPr>
          <w:fldChar w:fldCharType="end"/>
        </w:r>
      </w:hyperlink>
    </w:p>
    <w:p w14:paraId="65A8113D" w14:textId="77777777" w:rsidR="006608D4" w:rsidRDefault="00513363">
      <w:pPr>
        <w:pStyle w:val="TOC3"/>
        <w:rPr>
          <w:rFonts w:asciiTheme="minorHAnsi" w:eastAsiaTheme="minorEastAsia" w:hAnsiTheme="minorHAnsi" w:cstheme="minorBidi"/>
          <w:noProof/>
          <w:sz w:val="22"/>
          <w:szCs w:val="22"/>
          <w:lang w:val="en-US"/>
        </w:rPr>
      </w:pPr>
      <w:hyperlink w:anchor="_Toc503283437" w:history="1">
        <w:r w:rsidR="006608D4" w:rsidRPr="005B23FA">
          <w:rPr>
            <w:rStyle w:val="Hyperlink"/>
            <w:noProof/>
          </w:rPr>
          <w:t>2.3.3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_Toc503283437 \h </w:instrText>
        </w:r>
        <w:r w:rsidR="006608D4">
          <w:rPr>
            <w:noProof/>
            <w:webHidden/>
          </w:rPr>
        </w:r>
        <w:r w:rsidR="006608D4">
          <w:rPr>
            <w:noProof/>
            <w:webHidden/>
          </w:rPr>
          <w:fldChar w:fldCharType="separate"/>
        </w:r>
        <w:r w:rsidR="006608D4">
          <w:rPr>
            <w:noProof/>
            <w:webHidden/>
          </w:rPr>
          <w:t>17</w:t>
        </w:r>
        <w:r w:rsidR="006608D4">
          <w:rPr>
            <w:noProof/>
            <w:webHidden/>
          </w:rPr>
          <w:fldChar w:fldCharType="end"/>
        </w:r>
      </w:hyperlink>
    </w:p>
    <w:p w14:paraId="7BAA31E4" w14:textId="77777777" w:rsidR="006608D4" w:rsidRDefault="00513363">
      <w:pPr>
        <w:pStyle w:val="TOC3"/>
        <w:rPr>
          <w:rFonts w:asciiTheme="minorHAnsi" w:eastAsiaTheme="minorEastAsia" w:hAnsiTheme="minorHAnsi" w:cstheme="minorBidi"/>
          <w:noProof/>
          <w:sz w:val="22"/>
          <w:szCs w:val="22"/>
          <w:lang w:val="en-US"/>
        </w:rPr>
      </w:pPr>
      <w:hyperlink w:anchor="_Toc503283438" w:history="1">
        <w:r w:rsidR="006608D4" w:rsidRPr="005B23FA">
          <w:rPr>
            <w:rStyle w:val="Hyperlink"/>
            <w:noProof/>
          </w:rPr>
          <w:t>2.3.4</w:t>
        </w:r>
        <w:r w:rsidR="006608D4">
          <w:rPr>
            <w:rFonts w:asciiTheme="minorHAnsi" w:eastAsiaTheme="minorEastAsia" w:hAnsiTheme="minorHAnsi" w:cstheme="minorBidi"/>
            <w:noProof/>
            <w:sz w:val="22"/>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_Toc503283438 \h </w:instrText>
        </w:r>
        <w:r w:rsidR="006608D4">
          <w:rPr>
            <w:noProof/>
            <w:webHidden/>
          </w:rPr>
        </w:r>
        <w:r w:rsidR="006608D4">
          <w:rPr>
            <w:noProof/>
            <w:webHidden/>
          </w:rPr>
          <w:fldChar w:fldCharType="separate"/>
        </w:r>
        <w:r w:rsidR="006608D4">
          <w:rPr>
            <w:noProof/>
            <w:webHidden/>
          </w:rPr>
          <w:t>17</w:t>
        </w:r>
        <w:r w:rsidR="006608D4">
          <w:rPr>
            <w:noProof/>
            <w:webHidden/>
          </w:rPr>
          <w:fldChar w:fldCharType="end"/>
        </w:r>
      </w:hyperlink>
    </w:p>
    <w:p w14:paraId="4B48E4C6" w14:textId="77777777" w:rsidR="006608D4" w:rsidRDefault="00513363">
      <w:pPr>
        <w:pStyle w:val="TOC2"/>
        <w:rPr>
          <w:rFonts w:asciiTheme="minorHAnsi" w:eastAsiaTheme="minorEastAsia" w:hAnsiTheme="minorHAnsi" w:cstheme="minorBidi"/>
          <w:b w:val="0"/>
          <w:noProof/>
          <w:szCs w:val="22"/>
          <w:lang w:val="en-US"/>
        </w:rPr>
      </w:pPr>
      <w:hyperlink w:anchor="_Toc503283439" w:history="1">
        <w:r w:rsidR="006608D4" w:rsidRPr="005B23FA">
          <w:rPr>
            <w:rStyle w:val="Hyperlink"/>
            <w:noProof/>
          </w:rPr>
          <w:t>2.4</w:t>
        </w:r>
        <w:r w:rsidR="006608D4">
          <w:rPr>
            <w:rFonts w:asciiTheme="minorHAnsi" w:eastAsiaTheme="minorEastAsia" w:hAnsiTheme="minorHAnsi" w:cstheme="minorBidi"/>
            <w:b w:val="0"/>
            <w:noProof/>
            <w:szCs w:val="22"/>
            <w:lang w:val="en-US"/>
          </w:rPr>
          <w:tab/>
        </w:r>
        <w:r w:rsidR="006608D4" w:rsidRPr="005B23FA">
          <w:rPr>
            <w:rStyle w:val="Hyperlink"/>
            <w:noProof/>
          </w:rPr>
          <w:t>REQC0001.3 – JCB</w:t>
        </w:r>
        <w:r w:rsidR="006608D4">
          <w:rPr>
            <w:noProof/>
            <w:webHidden/>
          </w:rPr>
          <w:tab/>
        </w:r>
        <w:r w:rsidR="006608D4">
          <w:rPr>
            <w:noProof/>
            <w:webHidden/>
          </w:rPr>
          <w:fldChar w:fldCharType="begin"/>
        </w:r>
        <w:r w:rsidR="006608D4">
          <w:rPr>
            <w:noProof/>
            <w:webHidden/>
          </w:rPr>
          <w:instrText xml:space="preserve"> PAGEREF _Toc503283439 \h </w:instrText>
        </w:r>
        <w:r w:rsidR="006608D4">
          <w:rPr>
            <w:noProof/>
            <w:webHidden/>
          </w:rPr>
        </w:r>
        <w:r w:rsidR="006608D4">
          <w:rPr>
            <w:noProof/>
            <w:webHidden/>
          </w:rPr>
          <w:fldChar w:fldCharType="separate"/>
        </w:r>
        <w:r w:rsidR="006608D4">
          <w:rPr>
            <w:noProof/>
            <w:webHidden/>
          </w:rPr>
          <w:t>17</w:t>
        </w:r>
        <w:r w:rsidR="006608D4">
          <w:rPr>
            <w:noProof/>
            <w:webHidden/>
          </w:rPr>
          <w:fldChar w:fldCharType="end"/>
        </w:r>
      </w:hyperlink>
    </w:p>
    <w:p w14:paraId="467D5DF7" w14:textId="77777777" w:rsidR="006608D4" w:rsidRDefault="00513363">
      <w:pPr>
        <w:pStyle w:val="TOC3"/>
        <w:rPr>
          <w:rFonts w:asciiTheme="minorHAnsi" w:eastAsiaTheme="minorEastAsia" w:hAnsiTheme="minorHAnsi" w:cstheme="minorBidi"/>
          <w:noProof/>
          <w:sz w:val="22"/>
          <w:szCs w:val="22"/>
          <w:lang w:val="en-US"/>
        </w:rPr>
      </w:pPr>
      <w:hyperlink w:anchor="_Toc503283440" w:history="1">
        <w:r w:rsidR="006608D4" w:rsidRPr="005B23FA">
          <w:rPr>
            <w:rStyle w:val="Hyperlink"/>
            <w:noProof/>
          </w:rPr>
          <w:t>2.4.1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_Toc503283440 \h </w:instrText>
        </w:r>
        <w:r w:rsidR="006608D4">
          <w:rPr>
            <w:noProof/>
            <w:webHidden/>
          </w:rPr>
        </w:r>
        <w:r w:rsidR="006608D4">
          <w:rPr>
            <w:noProof/>
            <w:webHidden/>
          </w:rPr>
          <w:fldChar w:fldCharType="separate"/>
        </w:r>
        <w:r w:rsidR="006608D4">
          <w:rPr>
            <w:noProof/>
            <w:webHidden/>
          </w:rPr>
          <w:t>17</w:t>
        </w:r>
        <w:r w:rsidR="006608D4">
          <w:rPr>
            <w:noProof/>
            <w:webHidden/>
          </w:rPr>
          <w:fldChar w:fldCharType="end"/>
        </w:r>
      </w:hyperlink>
    </w:p>
    <w:p w14:paraId="528AA4FF" w14:textId="77777777" w:rsidR="006608D4" w:rsidRDefault="00513363">
      <w:pPr>
        <w:pStyle w:val="TOC3"/>
        <w:rPr>
          <w:rFonts w:asciiTheme="minorHAnsi" w:eastAsiaTheme="minorEastAsia" w:hAnsiTheme="minorHAnsi" w:cstheme="minorBidi"/>
          <w:noProof/>
          <w:sz w:val="22"/>
          <w:szCs w:val="22"/>
          <w:lang w:val="en-US"/>
        </w:rPr>
      </w:pPr>
      <w:hyperlink w:anchor="_Toc503283441" w:history="1">
        <w:r w:rsidR="006608D4" w:rsidRPr="005B23FA">
          <w:rPr>
            <w:rStyle w:val="Hyperlink"/>
            <w:noProof/>
          </w:rPr>
          <w:t>2.4.2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_Toc503283441 \h </w:instrText>
        </w:r>
        <w:r w:rsidR="006608D4">
          <w:rPr>
            <w:noProof/>
            <w:webHidden/>
          </w:rPr>
        </w:r>
        <w:r w:rsidR="006608D4">
          <w:rPr>
            <w:noProof/>
            <w:webHidden/>
          </w:rPr>
          <w:fldChar w:fldCharType="separate"/>
        </w:r>
        <w:r w:rsidR="006608D4">
          <w:rPr>
            <w:noProof/>
            <w:webHidden/>
          </w:rPr>
          <w:t>18</w:t>
        </w:r>
        <w:r w:rsidR="006608D4">
          <w:rPr>
            <w:noProof/>
            <w:webHidden/>
          </w:rPr>
          <w:fldChar w:fldCharType="end"/>
        </w:r>
      </w:hyperlink>
    </w:p>
    <w:p w14:paraId="2BE8A36E" w14:textId="77777777" w:rsidR="006608D4" w:rsidRDefault="00513363">
      <w:pPr>
        <w:pStyle w:val="TOC3"/>
        <w:rPr>
          <w:rFonts w:asciiTheme="minorHAnsi" w:eastAsiaTheme="minorEastAsia" w:hAnsiTheme="minorHAnsi" w:cstheme="minorBidi"/>
          <w:noProof/>
          <w:sz w:val="22"/>
          <w:szCs w:val="22"/>
          <w:lang w:val="en-US"/>
        </w:rPr>
      </w:pPr>
      <w:hyperlink w:anchor="_Toc503283442" w:history="1">
        <w:r w:rsidR="006608D4" w:rsidRPr="005B23FA">
          <w:rPr>
            <w:rStyle w:val="Hyperlink"/>
            <w:noProof/>
          </w:rPr>
          <w:t>2.4.3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_Toc503283442 \h </w:instrText>
        </w:r>
        <w:r w:rsidR="006608D4">
          <w:rPr>
            <w:noProof/>
            <w:webHidden/>
          </w:rPr>
        </w:r>
        <w:r w:rsidR="006608D4">
          <w:rPr>
            <w:noProof/>
            <w:webHidden/>
          </w:rPr>
          <w:fldChar w:fldCharType="separate"/>
        </w:r>
        <w:r w:rsidR="006608D4">
          <w:rPr>
            <w:noProof/>
            <w:webHidden/>
          </w:rPr>
          <w:t>18</w:t>
        </w:r>
        <w:r w:rsidR="006608D4">
          <w:rPr>
            <w:noProof/>
            <w:webHidden/>
          </w:rPr>
          <w:fldChar w:fldCharType="end"/>
        </w:r>
      </w:hyperlink>
    </w:p>
    <w:p w14:paraId="16D26FCE" w14:textId="77777777" w:rsidR="006608D4" w:rsidRDefault="00513363">
      <w:pPr>
        <w:pStyle w:val="TOC3"/>
        <w:rPr>
          <w:rFonts w:asciiTheme="minorHAnsi" w:eastAsiaTheme="minorEastAsia" w:hAnsiTheme="minorHAnsi" w:cstheme="minorBidi"/>
          <w:noProof/>
          <w:sz w:val="22"/>
          <w:szCs w:val="22"/>
          <w:lang w:val="en-US"/>
        </w:rPr>
      </w:pPr>
      <w:hyperlink w:anchor="_Toc503283443" w:history="1">
        <w:r w:rsidR="006608D4" w:rsidRPr="005B23FA">
          <w:rPr>
            <w:rStyle w:val="Hyperlink"/>
            <w:noProof/>
          </w:rPr>
          <w:t>2.4.4</w:t>
        </w:r>
        <w:r w:rsidR="006608D4">
          <w:rPr>
            <w:rFonts w:asciiTheme="minorHAnsi" w:eastAsiaTheme="minorEastAsia" w:hAnsiTheme="minorHAnsi" w:cstheme="minorBidi"/>
            <w:noProof/>
            <w:sz w:val="22"/>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_Toc503283443 \h </w:instrText>
        </w:r>
        <w:r w:rsidR="006608D4">
          <w:rPr>
            <w:noProof/>
            <w:webHidden/>
          </w:rPr>
        </w:r>
        <w:r w:rsidR="006608D4">
          <w:rPr>
            <w:noProof/>
            <w:webHidden/>
          </w:rPr>
          <w:fldChar w:fldCharType="separate"/>
        </w:r>
        <w:r w:rsidR="006608D4">
          <w:rPr>
            <w:noProof/>
            <w:webHidden/>
          </w:rPr>
          <w:t>18</w:t>
        </w:r>
        <w:r w:rsidR="006608D4">
          <w:rPr>
            <w:noProof/>
            <w:webHidden/>
          </w:rPr>
          <w:fldChar w:fldCharType="end"/>
        </w:r>
      </w:hyperlink>
    </w:p>
    <w:p w14:paraId="2217F832" w14:textId="77777777" w:rsidR="006608D4" w:rsidRDefault="00513363">
      <w:pPr>
        <w:pStyle w:val="TOC2"/>
        <w:rPr>
          <w:rFonts w:asciiTheme="minorHAnsi" w:eastAsiaTheme="minorEastAsia" w:hAnsiTheme="minorHAnsi" w:cstheme="minorBidi"/>
          <w:b w:val="0"/>
          <w:noProof/>
          <w:szCs w:val="22"/>
          <w:lang w:val="en-US"/>
        </w:rPr>
      </w:pPr>
      <w:hyperlink w:anchor="_Toc503283444" w:history="1">
        <w:r w:rsidR="006608D4" w:rsidRPr="005B23FA">
          <w:rPr>
            <w:rStyle w:val="Hyperlink"/>
            <w:noProof/>
          </w:rPr>
          <w:t>2.5</w:t>
        </w:r>
        <w:r w:rsidR="006608D4">
          <w:rPr>
            <w:rFonts w:asciiTheme="minorHAnsi" w:eastAsiaTheme="minorEastAsia" w:hAnsiTheme="minorHAnsi" w:cstheme="minorBidi"/>
            <w:b w:val="0"/>
            <w:noProof/>
            <w:szCs w:val="22"/>
            <w:lang w:val="en-US"/>
          </w:rPr>
          <w:tab/>
        </w:r>
        <w:r w:rsidR="006608D4" w:rsidRPr="005B23FA">
          <w:rPr>
            <w:rStyle w:val="Hyperlink"/>
            <w:noProof/>
          </w:rPr>
          <w:t>REQC0001.4 – MasterCard</w:t>
        </w:r>
        <w:r w:rsidR="006608D4">
          <w:rPr>
            <w:noProof/>
            <w:webHidden/>
          </w:rPr>
          <w:tab/>
        </w:r>
        <w:r w:rsidR="006608D4">
          <w:rPr>
            <w:noProof/>
            <w:webHidden/>
          </w:rPr>
          <w:fldChar w:fldCharType="begin"/>
        </w:r>
        <w:r w:rsidR="006608D4">
          <w:rPr>
            <w:noProof/>
            <w:webHidden/>
          </w:rPr>
          <w:instrText xml:space="preserve"> PAGEREF _Toc503283444 \h </w:instrText>
        </w:r>
        <w:r w:rsidR="006608D4">
          <w:rPr>
            <w:noProof/>
            <w:webHidden/>
          </w:rPr>
        </w:r>
        <w:r w:rsidR="006608D4">
          <w:rPr>
            <w:noProof/>
            <w:webHidden/>
          </w:rPr>
          <w:fldChar w:fldCharType="separate"/>
        </w:r>
        <w:r w:rsidR="006608D4">
          <w:rPr>
            <w:noProof/>
            <w:webHidden/>
          </w:rPr>
          <w:t>18</w:t>
        </w:r>
        <w:r w:rsidR="006608D4">
          <w:rPr>
            <w:noProof/>
            <w:webHidden/>
          </w:rPr>
          <w:fldChar w:fldCharType="end"/>
        </w:r>
      </w:hyperlink>
    </w:p>
    <w:p w14:paraId="0C995F26" w14:textId="77777777" w:rsidR="006608D4" w:rsidRDefault="00513363">
      <w:pPr>
        <w:pStyle w:val="TOC3"/>
        <w:rPr>
          <w:rFonts w:asciiTheme="minorHAnsi" w:eastAsiaTheme="minorEastAsia" w:hAnsiTheme="minorHAnsi" w:cstheme="minorBidi"/>
          <w:noProof/>
          <w:sz w:val="22"/>
          <w:szCs w:val="22"/>
          <w:lang w:val="en-US"/>
        </w:rPr>
      </w:pPr>
      <w:hyperlink w:anchor="_Toc503283445" w:history="1">
        <w:r w:rsidR="006608D4" w:rsidRPr="005B23FA">
          <w:rPr>
            <w:rStyle w:val="Hyperlink"/>
            <w:noProof/>
          </w:rPr>
          <w:t>2.5.1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_Toc503283445 \h </w:instrText>
        </w:r>
        <w:r w:rsidR="006608D4">
          <w:rPr>
            <w:noProof/>
            <w:webHidden/>
          </w:rPr>
        </w:r>
        <w:r w:rsidR="006608D4">
          <w:rPr>
            <w:noProof/>
            <w:webHidden/>
          </w:rPr>
          <w:fldChar w:fldCharType="separate"/>
        </w:r>
        <w:r w:rsidR="006608D4">
          <w:rPr>
            <w:noProof/>
            <w:webHidden/>
          </w:rPr>
          <w:t>18</w:t>
        </w:r>
        <w:r w:rsidR="006608D4">
          <w:rPr>
            <w:noProof/>
            <w:webHidden/>
          </w:rPr>
          <w:fldChar w:fldCharType="end"/>
        </w:r>
      </w:hyperlink>
    </w:p>
    <w:p w14:paraId="72E3E521" w14:textId="77777777" w:rsidR="006608D4" w:rsidRDefault="00513363">
      <w:pPr>
        <w:pStyle w:val="TOC3"/>
        <w:rPr>
          <w:rFonts w:asciiTheme="minorHAnsi" w:eastAsiaTheme="minorEastAsia" w:hAnsiTheme="minorHAnsi" w:cstheme="minorBidi"/>
          <w:noProof/>
          <w:sz w:val="22"/>
          <w:szCs w:val="22"/>
          <w:lang w:val="en-US"/>
        </w:rPr>
      </w:pPr>
      <w:hyperlink w:anchor="_Toc503283446" w:history="1">
        <w:r w:rsidR="006608D4" w:rsidRPr="005B23FA">
          <w:rPr>
            <w:rStyle w:val="Hyperlink"/>
            <w:noProof/>
          </w:rPr>
          <w:t>2.5.2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_Toc503283446 \h </w:instrText>
        </w:r>
        <w:r w:rsidR="006608D4">
          <w:rPr>
            <w:noProof/>
            <w:webHidden/>
          </w:rPr>
        </w:r>
        <w:r w:rsidR="006608D4">
          <w:rPr>
            <w:noProof/>
            <w:webHidden/>
          </w:rPr>
          <w:fldChar w:fldCharType="separate"/>
        </w:r>
        <w:r w:rsidR="006608D4">
          <w:rPr>
            <w:noProof/>
            <w:webHidden/>
          </w:rPr>
          <w:t>19</w:t>
        </w:r>
        <w:r w:rsidR="006608D4">
          <w:rPr>
            <w:noProof/>
            <w:webHidden/>
          </w:rPr>
          <w:fldChar w:fldCharType="end"/>
        </w:r>
      </w:hyperlink>
    </w:p>
    <w:p w14:paraId="2BDA2943" w14:textId="77777777" w:rsidR="006608D4" w:rsidRDefault="00513363">
      <w:pPr>
        <w:pStyle w:val="TOC3"/>
        <w:rPr>
          <w:rFonts w:asciiTheme="minorHAnsi" w:eastAsiaTheme="minorEastAsia" w:hAnsiTheme="minorHAnsi" w:cstheme="minorBidi"/>
          <w:noProof/>
          <w:sz w:val="22"/>
          <w:szCs w:val="22"/>
          <w:lang w:val="en-US"/>
        </w:rPr>
      </w:pPr>
      <w:hyperlink w:anchor="_Toc503283447" w:history="1">
        <w:r w:rsidR="006608D4" w:rsidRPr="005B23FA">
          <w:rPr>
            <w:rStyle w:val="Hyperlink"/>
            <w:noProof/>
          </w:rPr>
          <w:t>2.5.3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_Toc503283447 \h </w:instrText>
        </w:r>
        <w:r w:rsidR="006608D4">
          <w:rPr>
            <w:noProof/>
            <w:webHidden/>
          </w:rPr>
        </w:r>
        <w:r w:rsidR="006608D4">
          <w:rPr>
            <w:noProof/>
            <w:webHidden/>
          </w:rPr>
          <w:fldChar w:fldCharType="separate"/>
        </w:r>
        <w:r w:rsidR="006608D4">
          <w:rPr>
            <w:noProof/>
            <w:webHidden/>
          </w:rPr>
          <w:t>19</w:t>
        </w:r>
        <w:r w:rsidR="006608D4">
          <w:rPr>
            <w:noProof/>
            <w:webHidden/>
          </w:rPr>
          <w:fldChar w:fldCharType="end"/>
        </w:r>
      </w:hyperlink>
    </w:p>
    <w:p w14:paraId="6B6DB5FF" w14:textId="77777777" w:rsidR="006608D4" w:rsidRDefault="00513363">
      <w:pPr>
        <w:pStyle w:val="TOC3"/>
        <w:rPr>
          <w:rFonts w:asciiTheme="minorHAnsi" w:eastAsiaTheme="minorEastAsia" w:hAnsiTheme="minorHAnsi" w:cstheme="minorBidi"/>
          <w:noProof/>
          <w:sz w:val="22"/>
          <w:szCs w:val="22"/>
          <w:lang w:val="en-US"/>
        </w:rPr>
      </w:pPr>
      <w:hyperlink w:anchor="_Toc503283448" w:history="1">
        <w:r w:rsidR="006608D4" w:rsidRPr="005B23FA">
          <w:rPr>
            <w:rStyle w:val="Hyperlink"/>
            <w:noProof/>
          </w:rPr>
          <w:t>2.5.4</w:t>
        </w:r>
        <w:r w:rsidR="006608D4">
          <w:rPr>
            <w:rFonts w:asciiTheme="minorHAnsi" w:eastAsiaTheme="minorEastAsia" w:hAnsiTheme="minorHAnsi" w:cstheme="minorBidi"/>
            <w:noProof/>
            <w:sz w:val="22"/>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_Toc503283448 \h </w:instrText>
        </w:r>
        <w:r w:rsidR="006608D4">
          <w:rPr>
            <w:noProof/>
            <w:webHidden/>
          </w:rPr>
        </w:r>
        <w:r w:rsidR="006608D4">
          <w:rPr>
            <w:noProof/>
            <w:webHidden/>
          </w:rPr>
          <w:fldChar w:fldCharType="separate"/>
        </w:r>
        <w:r w:rsidR="006608D4">
          <w:rPr>
            <w:noProof/>
            <w:webHidden/>
          </w:rPr>
          <w:t>19</w:t>
        </w:r>
        <w:r w:rsidR="006608D4">
          <w:rPr>
            <w:noProof/>
            <w:webHidden/>
          </w:rPr>
          <w:fldChar w:fldCharType="end"/>
        </w:r>
      </w:hyperlink>
    </w:p>
    <w:p w14:paraId="6AEBDC7D"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49" w:history="1">
        <w:r w:rsidR="006608D4" w:rsidRPr="005B23FA">
          <w:rPr>
            <w:rStyle w:val="Hyperlink"/>
          </w:rPr>
          <w:t>3</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REQC0002 - Card Application Workflow</w:t>
        </w:r>
        <w:r w:rsidR="006608D4">
          <w:rPr>
            <w:webHidden/>
          </w:rPr>
          <w:tab/>
        </w:r>
        <w:r w:rsidR="006608D4">
          <w:rPr>
            <w:webHidden/>
          </w:rPr>
          <w:fldChar w:fldCharType="begin"/>
        </w:r>
        <w:r w:rsidR="006608D4">
          <w:rPr>
            <w:webHidden/>
          </w:rPr>
          <w:instrText xml:space="preserve"> PAGEREF _Toc503283449 \h </w:instrText>
        </w:r>
        <w:r w:rsidR="006608D4">
          <w:rPr>
            <w:webHidden/>
          </w:rPr>
        </w:r>
        <w:r w:rsidR="006608D4">
          <w:rPr>
            <w:webHidden/>
          </w:rPr>
          <w:fldChar w:fldCharType="separate"/>
        </w:r>
        <w:r w:rsidR="006608D4">
          <w:rPr>
            <w:webHidden/>
          </w:rPr>
          <w:t>20</w:t>
        </w:r>
        <w:r w:rsidR="006608D4">
          <w:rPr>
            <w:webHidden/>
          </w:rPr>
          <w:fldChar w:fldCharType="end"/>
        </w:r>
      </w:hyperlink>
    </w:p>
    <w:p w14:paraId="75769421" w14:textId="77777777" w:rsidR="006608D4" w:rsidRDefault="00513363">
      <w:pPr>
        <w:pStyle w:val="TOC2"/>
        <w:rPr>
          <w:rFonts w:asciiTheme="minorHAnsi" w:eastAsiaTheme="minorEastAsia" w:hAnsiTheme="minorHAnsi" w:cstheme="minorBidi"/>
          <w:b w:val="0"/>
          <w:noProof/>
          <w:szCs w:val="22"/>
          <w:lang w:val="en-US"/>
        </w:rPr>
      </w:pPr>
      <w:hyperlink w:anchor="_Toc503283450" w:history="1">
        <w:r w:rsidR="006608D4" w:rsidRPr="005B23FA">
          <w:rPr>
            <w:rStyle w:val="Hyperlink"/>
            <w:noProof/>
          </w:rPr>
          <w:t>3.1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_Toc503283450 \h </w:instrText>
        </w:r>
        <w:r w:rsidR="006608D4">
          <w:rPr>
            <w:noProof/>
            <w:webHidden/>
          </w:rPr>
        </w:r>
        <w:r w:rsidR="006608D4">
          <w:rPr>
            <w:noProof/>
            <w:webHidden/>
          </w:rPr>
          <w:fldChar w:fldCharType="separate"/>
        </w:r>
        <w:r w:rsidR="006608D4">
          <w:rPr>
            <w:noProof/>
            <w:webHidden/>
          </w:rPr>
          <w:t>20</w:t>
        </w:r>
        <w:r w:rsidR="006608D4">
          <w:rPr>
            <w:noProof/>
            <w:webHidden/>
          </w:rPr>
          <w:fldChar w:fldCharType="end"/>
        </w:r>
      </w:hyperlink>
    </w:p>
    <w:p w14:paraId="611DA568" w14:textId="77777777" w:rsidR="006608D4" w:rsidRDefault="00513363">
      <w:pPr>
        <w:pStyle w:val="TOC2"/>
        <w:rPr>
          <w:rFonts w:asciiTheme="minorHAnsi" w:eastAsiaTheme="minorEastAsia" w:hAnsiTheme="minorHAnsi" w:cstheme="minorBidi"/>
          <w:b w:val="0"/>
          <w:noProof/>
          <w:szCs w:val="22"/>
          <w:lang w:val="en-US"/>
        </w:rPr>
      </w:pPr>
      <w:hyperlink w:anchor="_Toc503283451" w:history="1">
        <w:r w:rsidR="006608D4" w:rsidRPr="005B23FA">
          <w:rPr>
            <w:rStyle w:val="Hyperlink"/>
            <w:noProof/>
          </w:rPr>
          <w:t>3.2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_Toc503283451 \h </w:instrText>
        </w:r>
        <w:r w:rsidR="006608D4">
          <w:rPr>
            <w:noProof/>
            <w:webHidden/>
          </w:rPr>
        </w:r>
        <w:r w:rsidR="006608D4">
          <w:rPr>
            <w:noProof/>
            <w:webHidden/>
          </w:rPr>
          <w:fldChar w:fldCharType="separate"/>
        </w:r>
        <w:r w:rsidR="006608D4">
          <w:rPr>
            <w:noProof/>
            <w:webHidden/>
          </w:rPr>
          <w:t>20</w:t>
        </w:r>
        <w:r w:rsidR="006608D4">
          <w:rPr>
            <w:noProof/>
            <w:webHidden/>
          </w:rPr>
          <w:fldChar w:fldCharType="end"/>
        </w:r>
      </w:hyperlink>
    </w:p>
    <w:p w14:paraId="495F6484" w14:textId="77777777" w:rsidR="006608D4" w:rsidRDefault="00513363">
      <w:pPr>
        <w:pStyle w:val="TOC3"/>
        <w:rPr>
          <w:rFonts w:asciiTheme="minorHAnsi" w:eastAsiaTheme="minorEastAsia" w:hAnsiTheme="minorHAnsi" w:cstheme="minorBidi"/>
          <w:noProof/>
          <w:sz w:val="22"/>
          <w:szCs w:val="22"/>
          <w:lang w:val="en-US"/>
        </w:rPr>
      </w:pPr>
      <w:hyperlink w:anchor="_Toc503283452" w:history="1">
        <w:r w:rsidR="006608D4" w:rsidRPr="005B23FA">
          <w:rPr>
            <w:rStyle w:val="Hyperlink"/>
            <w:noProof/>
          </w:rPr>
          <w:t>3.2.1</w:t>
        </w:r>
        <w:r w:rsidR="006608D4">
          <w:rPr>
            <w:rFonts w:asciiTheme="minorHAnsi" w:eastAsiaTheme="minorEastAsia" w:hAnsiTheme="minorHAnsi" w:cstheme="minorBidi"/>
            <w:noProof/>
            <w:sz w:val="22"/>
            <w:szCs w:val="22"/>
            <w:lang w:val="en-US"/>
          </w:rPr>
          <w:tab/>
        </w:r>
        <w:r w:rsidR="006608D4" w:rsidRPr="005B23FA">
          <w:rPr>
            <w:rStyle w:val="Hyperlink"/>
            <w:noProof/>
          </w:rPr>
          <w:t>REQC0002.1 - Workflow Schemes</w:t>
        </w:r>
        <w:r w:rsidR="006608D4">
          <w:rPr>
            <w:noProof/>
            <w:webHidden/>
          </w:rPr>
          <w:tab/>
        </w:r>
        <w:r w:rsidR="006608D4">
          <w:rPr>
            <w:noProof/>
            <w:webHidden/>
          </w:rPr>
          <w:fldChar w:fldCharType="begin"/>
        </w:r>
        <w:r w:rsidR="006608D4">
          <w:rPr>
            <w:noProof/>
            <w:webHidden/>
          </w:rPr>
          <w:instrText xml:space="preserve"> PAGEREF _Toc503283452 \h </w:instrText>
        </w:r>
        <w:r w:rsidR="006608D4">
          <w:rPr>
            <w:noProof/>
            <w:webHidden/>
          </w:rPr>
        </w:r>
        <w:r w:rsidR="006608D4">
          <w:rPr>
            <w:noProof/>
            <w:webHidden/>
          </w:rPr>
          <w:fldChar w:fldCharType="separate"/>
        </w:r>
        <w:r w:rsidR="006608D4">
          <w:rPr>
            <w:noProof/>
            <w:webHidden/>
          </w:rPr>
          <w:t>20</w:t>
        </w:r>
        <w:r w:rsidR="006608D4">
          <w:rPr>
            <w:noProof/>
            <w:webHidden/>
          </w:rPr>
          <w:fldChar w:fldCharType="end"/>
        </w:r>
      </w:hyperlink>
    </w:p>
    <w:p w14:paraId="6B9FFEB5" w14:textId="77777777" w:rsidR="006608D4" w:rsidRDefault="00513363">
      <w:pPr>
        <w:pStyle w:val="TOC3"/>
        <w:rPr>
          <w:rFonts w:asciiTheme="minorHAnsi" w:eastAsiaTheme="minorEastAsia" w:hAnsiTheme="minorHAnsi" w:cstheme="minorBidi"/>
          <w:noProof/>
          <w:sz w:val="22"/>
          <w:szCs w:val="22"/>
          <w:lang w:val="en-US"/>
        </w:rPr>
      </w:pPr>
      <w:hyperlink w:anchor="_Toc503283453" w:history="1">
        <w:r w:rsidR="006608D4" w:rsidRPr="005B23FA">
          <w:rPr>
            <w:rStyle w:val="Hyperlink"/>
            <w:noProof/>
          </w:rPr>
          <w:t>3.2.2</w:t>
        </w:r>
        <w:r w:rsidR="006608D4">
          <w:rPr>
            <w:rFonts w:asciiTheme="minorHAnsi" w:eastAsiaTheme="minorEastAsia" w:hAnsiTheme="minorHAnsi" w:cstheme="minorBidi"/>
            <w:noProof/>
            <w:sz w:val="22"/>
            <w:szCs w:val="22"/>
            <w:lang w:val="en-US"/>
          </w:rPr>
          <w:tab/>
        </w:r>
        <w:r w:rsidR="006608D4" w:rsidRPr="005B23FA">
          <w:rPr>
            <w:rStyle w:val="Hyperlink"/>
            <w:noProof/>
          </w:rPr>
          <w:t>REQC0002.2 - Workflow Steps</w:t>
        </w:r>
        <w:r w:rsidR="006608D4">
          <w:rPr>
            <w:noProof/>
            <w:webHidden/>
          </w:rPr>
          <w:tab/>
        </w:r>
        <w:r w:rsidR="006608D4">
          <w:rPr>
            <w:noProof/>
            <w:webHidden/>
          </w:rPr>
          <w:fldChar w:fldCharType="begin"/>
        </w:r>
        <w:r w:rsidR="006608D4">
          <w:rPr>
            <w:noProof/>
            <w:webHidden/>
          </w:rPr>
          <w:instrText xml:space="preserve"> PAGEREF _Toc503283453 \h </w:instrText>
        </w:r>
        <w:r w:rsidR="006608D4">
          <w:rPr>
            <w:noProof/>
            <w:webHidden/>
          </w:rPr>
        </w:r>
        <w:r w:rsidR="006608D4">
          <w:rPr>
            <w:noProof/>
            <w:webHidden/>
          </w:rPr>
          <w:fldChar w:fldCharType="separate"/>
        </w:r>
        <w:r w:rsidR="006608D4">
          <w:rPr>
            <w:noProof/>
            <w:webHidden/>
          </w:rPr>
          <w:t>20</w:t>
        </w:r>
        <w:r w:rsidR="006608D4">
          <w:rPr>
            <w:noProof/>
            <w:webHidden/>
          </w:rPr>
          <w:fldChar w:fldCharType="end"/>
        </w:r>
      </w:hyperlink>
    </w:p>
    <w:p w14:paraId="73FB4F06" w14:textId="77777777" w:rsidR="006608D4" w:rsidRDefault="00513363">
      <w:pPr>
        <w:pStyle w:val="TOC2"/>
        <w:rPr>
          <w:rFonts w:asciiTheme="minorHAnsi" w:eastAsiaTheme="minorEastAsia" w:hAnsiTheme="minorHAnsi" w:cstheme="minorBidi"/>
          <w:b w:val="0"/>
          <w:noProof/>
          <w:szCs w:val="22"/>
          <w:lang w:val="en-US"/>
        </w:rPr>
      </w:pPr>
      <w:hyperlink w:anchor="_Toc503283454" w:history="1">
        <w:r w:rsidR="006608D4" w:rsidRPr="005B23FA">
          <w:rPr>
            <w:rStyle w:val="Hyperlink"/>
            <w:noProof/>
          </w:rPr>
          <w:t>3.3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_Toc503283454 \h </w:instrText>
        </w:r>
        <w:r w:rsidR="006608D4">
          <w:rPr>
            <w:noProof/>
            <w:webHidden/>
          </w:rPr>
        </w:r>
        <w:r w:rsidR="006608D4">
          <w:rPr>
            <w:noProof/>
            <w:webHidden/>
          </w:rPr>
          <w:fldChar w:fldCharType="separate"/>
        </w:r>
        <w:r w:rsidR="006608D4">
          <w:rPr>
            <w:noProof/>
            <w:webHidden/>
          </w:rPr>
          <w:t>21</w:t>
        </w:r>
        <w:r w:rsidR="006608D4">
          <w:rPr>
            <w:noProof/>
            <w:webHidden/>
          </w:rPr>
          <w:fldChar w:fldCharType="end"/>
        </w:r>
      </w:hyperlink>
    </w:p>
    <w:p w14:paraId="0B13A154" w14:textId="77777777" w:rsidR="006608D4" w:rsidRDefault="00513363">
      <w:pPr>
        <w:pStyle w:val="TOC2"/>
        <w:rPr>
          <w:rFonts w:asciiTheme="minorHAnsi" w:eastAsiaTheme="minorEastAsia" w:hAnsiTheme="minorHAnsi" w:cstheme="minorBidi"/>
          <w:b w:val="0"/>
          <w:noProof/>
          <w:szCs w:val="22"/>
          <w:lang w:val="en-US"/>
        </w:rPr>
      </w:pPr>
      <w:hyperlink w:anchor="_Toc503283455" w:history="1">
        <w:r w:rsidR="006608D4" w:rsidRPr="005B23FA">
          <w:rPr>
            <w:rStyle w:val="Hyperlink"/>
            <w:noProof/>
          </w:rPr>
          <w:t>3.4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_Toc503283455 \h </w:instrText>
        </w:r>
        <w:r w:rsidR="006608D4">
          <w:rPr>
            <w:noProof/>
            <w:webHidden/>
          </w:rPr>
        </w:r>
        <w:r w:rsidR="006608D4">
          <w:rPr>
            <w:noProof/>
            <w:webHidden/>
          </w:rPr>
          <w:fldChar w:fldCharType="separate"/>
        </w:r>
        <w:r w:rsidR="006608D4">
          <w:rPr>
            <w:noProof/>
            <w:webHidden/>
          </w:rPr>
          <w:t>21</w:t>
        </w:r>
        <w:r w:rsidR="006608D4">
          <w:rPr>
            <w:noProof/>
            <w:webHidden/>
          </w:rPr>
          <w:fldChar w:fldCharType="end"/>
        </w:r>
      </w:hyperlink>
    </w:p>
    <w:p w14:paraId="0B20C8A5"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56" w:history="1">
        <w:r w:rsidR="006608D4" w:rsidRPr="005B23FA">
          <w:rPr>
            <w:rStyle w:val="Hyperlink"/>
          </w:rPr>
          <w:t>4</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REQC0003 – Card Production</w:t>
        </w:r>
        <w:r w:rsidR="006608D4">
          <w:rPr>
            <w:webHidden/>
          </w:rPr>
          <w:tab/>
        </w:r>
        <w:r w:rsidR="006608D4">
          <w:rPr>
            <w:webHidden/>
          </w:rPr>
          <w:fldChar w:fldCharType="begin"/>
        </w:r>
        <w:r w:rsidR="006608D4">
          <w:rPr>
            <w:webHidden/>
          </w:rPr>
          <w:instrText xml:space="preserve"> PAGEREF _Toc503283456 \h </w:instrText>
        </w:r>
        <w:r w:rsidR="006608D4">
          <w:rPr>
            <w:webHidden/>
          </w:rPr>
        </w:r>
        <w:r w:rsidR="006608D4">
          <w:rPr>
            <w:webHidden/>
          </w:rPr>
          <w:fldChar w:fldCharType="separate"/>
        </w:r>
        <w:r w:rsidR="006608D4">
          <w:rPr>
            <w:webHidden/>
          </w:rPr>
          <w:t>22</w:t>
        </w:r>
        <w:r w:rsidR="006608D4">
          <w:rPr>
            <w:webHidden/>
          </w:rPr>
          <w:fldChar w:fldCharType="end"/>
        </w:r>
      </w:hyperlink>
    </w:p>
    <w:p w14:paraId="03BE0D1B" w14:textId="77777777" w:rsidR="006608D4" w:rsidRDefault="00513363">
      <w:pPr>
        <w:pStyle w:val="TOC2"/>
        <w:rPr>
          <w:rFonts w:asciiTheme="minorHAnsi" w:eastAsiaTheme="minorEastAsia" w:hAnsiTheme="minorHAnsi" w:cstheme="minorBidi"/>
          <w:b w:val="0"/>
          <w:noProof/>
          <w:szCs w:val="22"/>
          <w:lang w:val="en-US"/>
        </w:rPr>
      </w:pPr>
      <w:hyperlink w:anchor="_Toc503283457" w:history="1">
        <w:r w:rsidR="006608D4" w:rsidRPr="005B23FA">
          <w:rPr>
            <w:rStyle w:val="Hyperlink"/>
            <w:noProof/>
          </w:rPr>
          <w:t>4.1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_Toc503283457 \h </w:instrText>
        </w:r>
        <w:r w:rsidR="006608D4">
          <w:rPr>
            <w:noProof/>
            <w:webHidden/>
          </w:rPr>
        </w:r>
        <w:r w:rsidR="006608D4">
          <w:rPr>
            <w:noProof/>
            <w:webHidden/>
          </w:rPr>
          <w:fldChar w:fldCharType="separate"/>
        </w:r>
        <w:r w:rsidR="006608D4">
          <w:rPr>
            <w:noProof/>
            <w:webHidden/>
          </w:rPr>
          <w:t>22</w:t>
        </w:r>
        <w:r w:rsidR="006608D4">
          <w:rPr>
            <w:noProof/>
            <w:webHidden/>
          </w:rPr>
          <w:fldChar w:fldCharType="end"/>
        </w:r>
      </w:hyperlink>
    </w:p>
    <w:p w14:paraId="2D0969E6" w14:textId="77777777" w:rsidR="006608D4" w:rsidRDefault="00513363">
      <w:pPr>
        <w:pStyle w:val="TOC2"/>
        <w:rPr>
          <w:rFonts w:asciiTheme="minorHAnsi" w:eastAsiaTheme="minorEastAsia" w:hAnsiTheme="minorHAnsi" w:cstheme="minorBidi"/>
          <w:b w:val="0"/>
          <w:noProof/>
          <w:szCs w:val="22"/>
          <w:lang w:val="en-US"/>
        </w:rPr>
      </w:pPr>
      <w:hyperlink w:anchor="_Toc503283458" w:history="1">
        <w:r w:rsidR="006608D4" w:rsidRPr="005B23FA">
          <w:rPr>
            <w:rStyle w:val="Hyperlink"/>
            <w:noProof/>
          </w:rPr>
          <w:t>4.2</w:t>
        </w:r>
        <w:r w:rsidR="006608D4">
          <w:rPr>
            <w:rFonts w:asciiTheme="minorHAnsi" w:eastAsiaTheme="minorEastAsia" w:hAnsiTheme="minorHAnsi" w:cstheme="minorBidi"/>
            <w:b w:val="0"/>
            <w:noProof/>
            <w:szCs w:val="22"/>
            <w:lang w:val="en-US"/>
          </w:rPr>
          <w:tab/>
        </w:r>
        <w:r w:rsidR="006608D4" w:rsidRPr="005B23FA">
          <w:rPr>
            <w:rStyle w:val="Hyperlink"/>
            <w:noProof/>
          </w:rPr>
          <w:t>REQC0003.1 - Card Production Process</w:t>
        </w:r>
        <w:r w:rsidR="006608D4">
          <w:rPr>
            <w:noProof/>
            <w:webHidden/>
          </w:rPr>
          <w:tab/>
        </w:r>
        <w:r w:rsidR="006608D4">
          <w:rPr>
            <w:noProof/>
            <w:webHidden/>
          </w:rPr>
          <w:fldChar w:fldCharType="begin"/>
        </w:r>
        <w:r w:rsidR="006608D4">
          <w:rPr>
            <w:noProof/>
            <w:webHidden/>
          </w:rPr>
          <w:instrText xml:space="preserve"> PAGEREF _Toc503283458 \h </w:instrText>
        </w:r>
        <w:r w:rsidR="006608D4">
          <w:rPr>
            <w:noProof/>
            <w:webHidden/>
          </w:rPr>
        </w:r>
        <w:r w:rsidR="006608D4">
          <w:rPr>
            <w:noProof/>
            <w:webHidden/>
          </w:rPr>
          <w:fldChar w:fldCharType="separate"/>
        </w:r>
        <w:r w:rsidR="006608D4">
          <w:rPr>
            <w:noProof/>
            <w:webHidden/>
          </w:rPr>
          <w:t>22</w:t>
        </w:r>
        <w:r w:rsidR="006608D4">
          <w:rPr>
            <w:noProof/>
            <w:webHidden/>
          </w:rPr>
          <w:fldChar w:fldCharType="end"/>
        </w:r>
      </w:hyperlink>
    </w:p>
    <w:p w14:paraId="5D307305" w14:textId="77777777" w:rsidR="006608D4" w:rsidRDefault="00513363">
      <w:pPr>
        <w:pStyle w:val="TOC3"/>
        <w:rPr>
          <w:rFonts w:asciiTheme="minorHAnsi" w:eastAsiaTheme="minorEastAsia" w:hAnsiTheme="minorHAnsi" w:cstheme="minorBidi"/>
          <w:noProof/>
          <w:sz w:val="22"/>
          <w:szCs w:val="22"/>
          <w:lang w:val="en-US"/>
        </w:rPr>
      </w:pPr>
      <w:hyperlink w:anchor="_Toc503283459" w:history="1">
        <w:r w:rsidR="006608D4" w:rsidRPr="005B23FA">
          <w:rPr>
            <w:rStyle w:val="Hyperlink"/>
            <w:noProof/>
          </w:rPr>
          <w:t>4.2.1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_Toc503283459 \h </w:instrText>
        </w:r>
        <w:r w:rsidR="006608D4">
          <w:rPr>
            <w:noProof/>
            <w:webHidden/>
          </w:rPr>
        </w:r>
        <w:r w:rsidR="006608D4">
          <w:rPr>
            <w:noProof/>
            <w:webHidden/>
          </w:rPr>
          <w:fldChar w:fldCharType="separate"/>
        </w:r>
        <w:r w:rsidR="006608D4">
          <w:rPr>
            <w:noProof/>
            <w:webHidden/>
          </w:rPr>
          <w:t>22</w:t>
        </w:r>
        <w:r w:rsidR="006608D4">
          <w:rPr>
            <w:noProof/>
            <w:webHidden/>
          </w:rPr>
          <w:fldChar w:fldCharType="end"/>
        </w:r>
      </w:hyperlink>
    </w:p>
    <w:p w14:paraId="26B9782F" w14:textId="77777777" w:rsidR="006608D4" w:rsidRDefault="00513363">
      <w:pPr>
        <w:pStyle w:val="TOC3"/>
        <w:rPr>
          <w:rFonts w:asciiTheme="minorHAnsi" w:eastAsiaTheme="minorEastAsia" w:hAnsiTheme="minorHAnsi" w:cstheme="minorBidi"/>
          <w:noProof/>
          <w:sz w:val="22"/>
          <w:szCs w:val="22"/>
          <w:lang w:val="en-US"/>
        </w:rPr>
      </w:pPr>
      <w:hyperlink w:anchor="_Toc503283460" w:history="1">
        <w:r w:rsidR="006608D4" w:rsidRPr="005B23FA">
          <w:rPr>
            <w:rStyle w:val="Hyperlink"/>
            <w:noProof/>
          </w:rPr>
          <w:t>4.2.2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_Toc503283460 \h </w:instrText>
        </w:r>
        <w:r w:rsidR="006608D4">
          <w:rPr>
            <w:noProof/>
            <w:webHidden/>
          </w:rPr>
        </w:r>
        <w:r w:rsidR="006608D4">
          <w:rPr>
            <w:noProof/>
            <w:webHidden/>
          </w:rPr>
          <w:fldChar w:fldCharType="separate"/>
        </w:r>
        <w:r w:rsidR="006608D4">
          <w:rPr>
            <w:noProof/>
            <w:webHidden/>
          </w:rPr>
          <w:t>22</w:t>
        </w:r>
        <w:r w:rsidR="006608D4">
          <w:rPr>
            <w:noProof/>
            <w:webHidden/>
          </w:rPr>
          <w:fldChar w:fldCharType="end"/>
        </w:r>
      </w:hyperlink>
    </w:p>
    <w:p w14:paraId="34447619" w14:textId="77777777" w:rsidR="006608D4" w:rsidRDefault="00513363">
      <w:pPr>
        <w:pStyle w:val="TOC3"/>
        <w:rPr>
          <w:rFonts w:asciiTheme="minorHAnsi" w:eastAsiaTheme="minorEastAsia" w:hAnsiTheme="minorHAnsi" w:cstheme="minorBidi"/>
          <w:noProof/>
          <w:sz w:val="22"/>
          <w:szCs w:val="22"/>
          <w:lang w:val="en-US"/>
        </w:rPr>
      </w:pPr>
      <w:hyperlink w:anchor="_Toc503283461" w:history="1">
        <w:r w:rsidR="006608D4" w:rsidRPr="005B23FA">
          <w:rPr>
            <w:rStyle w:val="Hyperlink"/>
            <w:noProof/>
          </w:rPr>
          <w:t>4.2.3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_Toc503283461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41735A73" w14:textId="77777777" w:rsidR="006608D4" w:rsidRDefault="00513363">
      <w:pPr>
        <w:pStyle w:val="TOC2"/>
        <w:rPr>
          <w:rFonts w:asciiTheme="minorHAnsi" w:eastAsiaTheme="minorEastAsia" w:hAnsiTheme="minorHAnsi" w:cstheme="minorBidi"/>
          <w:b w:val="0"/>
          <w:noProof/>
          <w:szCs w:val="22"/>
          <w:lang w:val="en-US"/>
        </w:rPr>
      </w:pPr>
      <w:hyperlink w:anchor="_Toc503283462" w:history="1">
        <w:r w:rsidR="006608D4" w:rsidRPr="005B23FA">
          <w:rPr>
            <w:rStyle w:val="Hyperlink"/>
            <w:noProof/>
          </w:rPr>
          <w:t>4.3</w:t>
        </w:r>
        <w:r w:rsidR="006608D4">
          <w:rPr>
            <w:rFonts w:asciiTheme="minorHAnsi" w:eastAsiaTheme="minorEastAsia" w:hAnsiTheme="minorHAnsi" w:cstheme="minorBidi"/>
            <w:b w:val="0"/>
            <w:noProof/>
            <w:szCs w:val="22"/>
            <w:lang w:val="en-US"/>
          </w:rPr>
          <w:tab/>
        </w:r>
        <w:r w:rsidR="006608D4" w:rsidRPr="005B23FA">
          <w:rPr>
            <w:rStyle w:val="Hyperlink"/>
            <w:noProof/>
          </w:rPr>
          <w:t>REQC0003.2 - Personalisation outsourced to 3d Party</w:t>
        </w:r>
        <w:r w:rsidR="006608D4">
          <w:rPr>
            <w:noProof/>
            <w:webHidden/>
          </w:rPr>
          <w:tab/>
        </w:r>
        <w:r w:rsidR="006608D4">
          <w:rPr>
            <w:noProof/>
            <w:webHidden/>
          </w:rPr>
          <w:fldChar w:fldCharType="begin"/>
        </w:r>
        <w:r w:rsidR="006608D4">
          <w:rPr>
            <w:noProof/>
            <w:webHidden/>
          </w:rPr>
          <w:instrText xml:space="preserve"> PAGEREF _Toc503283462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0161BE8E" w14:textId="77777777" w:rsidR="006608D4" w:rsidRDefault="00513363">
      <w:pPr>
        <w:pStyle w:val="TOC3"/>
        <w:rPr>
          <w:rFonts w:asciiTheme="minorHAnsi" w:eastAsiaTheme="minorEastAsia" w:hAnsiTheme="minorHAnsi" w:cstheme="minorBidi"/>
          <w:noProof/>
          <w:sz w:val="22"/>
          <w:szCs w:val="22"/>
          <w:lang w:val="en-US"/>
        </w:rPr>
      </w:pPr>
      <w:hyperlink w:anchor="_Toc503283463" w:history="1">
        <w:r w:rsidR="006608D4" w:rsidRPr="005B23FA">
          <w:rPr>
            <w:rStyle w:val="Hyperlink"/>
            <w:noProof/>
          </w:rPr>
          <w:t>4.3.1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_Toc503283463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1DD7F9B9" w14:textId="77777777" w:rsidR="006608D4" w:rsidRDefault="00513363">
      <w:pPr>
        <w:pStyle w:val="TOC3"/>
        <w:rPr>
          <w:rFonts w:asciiTheme="minorHAnsi" w:eastAsiaTheme="minorEastAsia" w:hAnsiTheme="minorHAnsi" w:cstheme="minorBidi"/>
          <w:noProof/>
          <w:sz w:val="22"/>
          <w:szCs w:val="22"/>
          <w:lang w:val="en-US"/>
        </w:rPr>
      </w:pPr>
      <w:hyperlink w:anchor="_Toc503283464" w:history="1">
        <w:r w:rsidR="006608D4" w:rsidRPr="005B23FA">
          <w:rPr>
            <w:rStyle w:val="Hyperlink"/>
            <w:noProof/>
          </w:rPr>
          <w:t>4.3.2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_Toc503283464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0193E12A" w14:textId="77777777" w:rsidR="006608D4" w:rsidRDefault="00513363">
      <w:pPr>
        <w:pStyle w:val="TOC3"/>
        <w:rPr>
          <w:rFonts w:asciiTheme="minorHAnsi" w:eastAsiaTheme="minorEastAsia" w:hAnsiTheme="minorHAnsi" w:cstheme="minorBidi"/>
          <w:noProof/>
          <w:sz w:val="22"/>
          <w:szCs w:val="22"/>
          <w:lang w:val="en-US"/>
        </w:rPr>
      </w:pPr>
      <w:hyperlink w:anchor="_Toc503283465" w:history="1">
        <w:r w:rsidR="006608D4" w:rsidRPr="005B23FA">
          <w:rPr>
            <w:rStyle w:val="Hyperlink"/>
            <w:noProof/>
          </w:rPr>
          <w:t>4.3.3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_Toc503283465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2131B4A8" w14:textId="77777777" w:rsidR="006608D4" w:rsidRDefault="00513363">
      <w:pPr>
        <w:pStyle w:val="TOC2"/>
        <w:rPr>
          <w:rFonts w:asciiTheme="minorHAnsi" w:eastAsiaTheme="minorEastAsia" w:hAnsiTheme="minorHAnsi" w:cstheme="minorBidi"/>
          <w:b w:val="0"/>
          <w:noProof/>
          <w:szCs w:val="22"/>
          <w:lang w:val="en-US"/>
        </w:rPr>
      </w:pPr>
      <w:hyperlink w:anchor="_Toc503283466" w:history="1">
        <w:r w:rsidR="006608D4" w:rsidRPr="005B23FA">
          <w:rPr>
            <w:rStyle w:val="Hyperlink"/>
            <w:noProof/>
          </w:rPr>
          <w:t>4.4</w:t>
        </w:r>
        <w:r w:rsidR="006608D4">
          <w:rPr>
            <w:rFonts w:asciiTheme="minorHAnsi" w:eastAsiaTheme="minorEastAsia" w:hAnsiTheme="minorHAnsi" w:cstheme="minorBidi"/>
            <w:b w:val="0"/>
            <w:noProof/>
            <w:szCs w:val="22"/>
            <w:lang w:val="en-US"/>
          </w:rPr>
          <w:tab/>
        </w:r>
        <w:r w:rsidR="006608D4" w:rsidRPr="005B23FA">
          <w:rPr>
            <w:rStyle w:val="Hyperlink"/>
            <w:noProof/>
          </w:rPr>
          <w:t>REQC0003.3 - Urgent card issuing</w:t>
        </w:r>
        <w:r w:rsidR="006608D4">
          <w:rPr>
            <w:noProof/>
            <w:webHidden/>
          </w:rPr>
          <w:tab/>
        </w:r>
        <w:r w:rsidR="006608D4">
          <w:rPr>
            <w:noProof/>
            <w:webHidden/>
          </w:rPr>
          <w:fldChar w:fldCharType="begin"/>
        </w:r>
        <w:r w:rsidR="006608D4">
          <w:rPr>
            <w:noProof/>
            <w:webHidden/>
          </w:rPr>
          <w:instrText xml:space="preserve"> PAGEREF _Toc503283466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0AEC4932" w14:textId="77777777" w:rsidR="006608D4" w:rsidRDefault="00513363">
      <w:pPr>
        <w:pStyle w:val="TOC2"/>
        <w:rPr>
          <w:rFonts w:asciiTheme="minorHAnsi" w:eastAsiaTheme="minorEastAsia" w:hAnsiTheme="minorHAnsi" w:cstheme="minorBidi"/>
          <w:b w:val="0"/>
          <w:noProof/>
          <w:szCs w:val="22"/>
          <w:lang w:val="en-US"/>
        </w:rPr>
      </w:pPr>
      <w:hyperlink w:anchor="_Toc503283467" w:history="1">
        <w:r w:rsidR="006608D4" w:rsidRPr="005B23FA">
          <w:rPr>
            <w:rStyle w:val="Hyperlink"/>
            <w:noProof/>
          </w:rPr>
          <w:t>4.5</w:t>
        </w:r>
        <w:r w:rsidR="006608D4">
          <w:rPr>
            <w:rFonts w:asciiTheme="minorHAnsi" w:eastAsiaTheme="minorEastAsia" w:hAnsiTheme="minorHAnsi" w:cstheme="minorBidi"/>
            <w:b w:val="0"/>
            <w:noProof/>
            <w:szCs w:val="22"/>
            <w:lang w:val="en-US"/>
          </w:rPr>
          <w:tab/>
        </w:r>
        <w:r w:rsidR="006608D4" w:rsidRPr="005B23FA">
          <w:rPr>
            <w:rStyle w:val="Hyperlink"/>
            <w:noProof/>
          </w:rPr>
          <w:t>REQC0003.4 – Card Numbering</w:t>
        </w:r>
        <w:r w:rsidR="006608D4">
          <w:rPr>
            <w:noProof/>
            <w:webHidden/>
          </w:rPr>
          <w:tab/>
        </w:r>
        <w:r w:rsidR="006608D4">
          <w:rPr>
            <w:noProof/>
            <w:webHidden/>
          </w:rPr>
          <w:fldChar w:fldCharType="begin"/>
        </w:r>
        <w:r w:rsidR="006608D4">
          <w:rPr>
            <w:noProof/>
            <w:webHidden/>
          </w:rPr>
          <w:instrText xml:space="preserve"> PAGEREF _Toc503283467 \h </w:instrText>
        </w:r>
        <w:r w:rsidR="006608D4">
          <w:rPr>
            <w:noProof/>
            <w:webHidden/>
          </w:rPr>
        </w:r>
        <w:r w:rsidR="006608D4">
          <w:rPr>
            <w:noProof/>
            <w:webHidden/>
          </w:rPr>
          <w:fldChar w:fldCharType="separate"/>
        </w:r>
        <w:r w:rsidR="006608D4">
          <w:rPr>
            <w:noProof/>
            <w:webHidden/>
          </w:rPr>
          <w:t>23</w:t>
        </w:r>
        <w:r w:rsidR="006608D4">
          <w:rPr>
            <w:noProof/>
            <w:webHidden/>
          </w:rPr>
          <w:fldChar w:fldCharType="end"/>
        </w:r>
      </w:hyperlink>
    </w:p>
    <w:p w14:paraId="25C0B452" w14:textId="77777777" w:rsidR="006608D4" w:rsidRDefault="00513363">
      <w:pPr>
        <w:pStyle w:val="TOC2"/>
        <w:rPr>
          <w:rFonts w:asciiTheme="minorHAnsi" w:eastAsiaTheme="minorEastAsia" w:hAnsiTheme="minorHAnsi" w:cstheme="minorBidi"/>
          <w:b w:val="0"/>
          <w:noProof/>
          <w:szCs w:val="22"/>
          <w:lang w:val="en-US"/>
        </w:rPr>
      </w:pPr>
      <w:hyperlink w:anchor="_Toc503283468" w:history="1">
        <w:r w:rsidR="006608D4" w:rsidRPr="005B23FA">
          <w:rPr>
            <w:rStyle w:val="Hyperlink"/>
            <w:noProof/>
          </w:rPr>
          <w:t>4.6</w:t>
        </w:r>
        <w:r w:rsidR="006608D4">
          <w:rPr>
            <w:rFonts w:asciiTheme="minorHAnsi" w:eastAsiaTheme="minorEastAsia" w:hAnsiTheme="minorHAnsi" w:cstheme="minorBidi"/>
            <w:b w:val="0"/>
            <w:noProof/>
            <w:szCs w:val="22"/>
            <w:lang w:val="en-US"/>
          </w:rPr>
          <w:tab/>
        </w:r>
        <w:r w:rsidR="006608D4" w:rsidRPr="005B23FA">
          <w:rPr>
            <w:rStyle w:val="Hyperlink"/>
            <w:noProof/>
          </w:rPr>
          <w:t>REQC0003.5 – Card Expiration Date</w:t>
        </w:r>
        <w:r w:rsidR="006608D4">
          <w:rPr>
            <w:noProof/>
            <w:webHidden/>
          </w:rPr>
          <w:tab/>
        </w:r>
        <w:r w:rsidR="006608D4">
          <w:rPr>
            <w:noProof/>
            <w:webHidden/>
          </w:rPr>
          <w:fldChar w:fldCharType="begin"/>
        </w:r>
        <w:r w:rsidR="006608D4">
          <w:rPr>
            <w:noProof/>
            <w:webHidden/>
          </w:rPr>
          <w:instrText xml:space="preserve"> PAGEREF _Toc503283468 \h </w:instrText>
        </w:r>
        <w:r w:rsidR="006608D4">
          <w:rPr>
            <w:noProof/>
            <w:webHidden/>
          </w:rPr>
        </w:r>
        <w:r w:rsidR="006608D4">
          <w:rPr>
            <w:noProof/>
            <w:webHidden/>
          </w:rPr>
          <w:fldChar w:fldCharType="separate"/>
        </w:r>
        <w:r w:rsidR="006608D4">
          <w:rPr>
            <w:noProof/>
            <w:webHidden/>
          </w:rPr>
          <w:t>24</w:t>
        </w:r>
        <w:r w:rsidR="006608D4">
          <w:rPr>
            <w:noProof/>
            <w:webHidden/>
          </w:rPr>
          <w:fldChar w:fldCharType="end"/>
        </w:r>
      </w:hyperlink>
    </w:p>
    <w:p w14:paraId="6CD26742" w14:textId="77777777" w:rsidR="006608D4" w:rsidRDefault="00513363">
      <w:pPr>
        <w:pStyle w:val="TOC2"/>
        <w:rPr>
          <w:rFonts w:asciiTheme="minorHAnsi" w:eastAsiaTheme="minorEastAsia" w:hAnsiTheme="minorHAnsi" w:cstheme="minorBidi"/>
          <w:b w:val="0"/>
          <w:noProof/>
          <w:szCs w:val="22"/>
          <w:lang w:val="en-US"/>
        </w:rPr>
      </w:pPr>
      <w:hyperlink w:anchor="_Toc503283469" w:history="1">
        <w:r w:rsidR="006608D4" w:rsidRPr="005B23FA">
          <w:rPr>
            <w:rStyle w:val="Hyperlink"/>
            <w:noProof/>
          </w:rPr>
          <w:t>4.7</w:t>
        </w:r>
        <w:r w:rsidR="006608D4">
          <w:rPr>
            <w:rFonts w:asciiTheme="minorHAnsi" w:eastAsiaTheme="minorEastAsia" w:hAnsiTheme="minorHAnsi" w:cstheme="minorBidi"/>
            <w:b w:val="0"/>
            <w:noProof/>
            <w:szCs w:val="22"/>
            <w:lang w:val="en-US"/>
          </w:rPr>
          <w:tab/>
        </w:r>
        <w:r w:rsidR="006608D4" w:rsidRPr="005B23FA">
          <w:rPr>
            <w:rStyle w:val="Hyperlink"/>
            <w:noProof/>
          </w:rPr>
          <w:t>REQC0003.6 – Card Track</w:t>
        </w:r>
        <w:r w:rsidR="006608D4">
          <w:rPr>
            <w:noProof/>
            <w:webHidden/>
          </w:rPr>
          <w:tab/>
        </w:r>
        <w:r w:rsidR="006608D4">
          <w:rPr>
            <w:noProof/>
            <w:webHidden/>
          </w:rPr>
          <w:fldChar w:fldCharType="begin"/>
        </w:r>
        <w:r w:rsidR="006608D4">
          <w:rPr>
            <w:noProof/>
            <w:webHidden/>
          </w:rPr>
          <w:instrText xml:space="preserve"> PAGEREF _Toc503283469 \h </w:instrText>
        </w:r>
        <w:r w:rsidR="006608D4">
          <w:rPr>
            <w:noProof/>
            <w:webHidden/>
          </w:rPr>
        </w:r>
        <w:r w:rsidR="006608D4">
          <w:rPr>
            <w:noProof/>
            <w:webHidden/>
          </w:rPr>
          <w:fldChar w:fldCharType="separate"/>
        </w:r>
        <w:r w:rsidR="006608D4">
          <w:rPr>
            <w:noProof/>
            <w:webHidden/>
          </w:rPr>
          <w:t>25</w:t>
        </w:r>
        <w:r w:rsidR="006608D4">
          <w:rPr>
            <w:noProof/>
            <w:webHidden/>
          </w:rPr>
          <w:fldChar w:fldCharType="end"/>
        </w:r>
      </w:hyperlink>
    </w:p>
    <w:p w14:paraId="5ED03507" w14:textId="77777777" w:rsidR="006608D4" w:rsidRDefault="00513363">
      <w:pPr>
        <w:pStyle w:val="TOC3"/>
        <w:rPr>
          <w:rFonts w:asciiTheme="minorHAnsi" w:eastAsiaTheme="minorEastAsia" w:hAnsiTheme="minorHAnsi" w:cstheme="minorBidi"/>
          <w:noProof/>
          <w:sz w:val="22"/>
          <w:szCs w:val="22"/>
          <w:lang w:val="en-US"/>
        </w:rPr>
      </w:pPr>
      <w:hyperlink w:anchor="_Toc503283470" w:history="1">
        <w:r w:rsidR="006608D4" w:rsidRPr="005B23FA">
          <w:rPr>
            <w:rStyle w:val="Hyperlink"/>
            <w:noProof/>
          </w:rPr>
          <w:t>4.7.1</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_Toc503283470 \h </w:instrText>
        </w:r>
        <w:r w:rsidR="006608D4">
          <w:rPr>
            <w:noProof/>
            <w:webHidden/>
          </w:rPr>
        </w:r>
        <w:r w:rsidR="006608D4">
          <w:rPr>
            <w:noProof/>
            <w:webHidden/>
          </w:rPr>
          <w:fldChar w:fldCharType="separate"/>
        </w:r>
        <w:r w:rsidR="006608D4">
          <w:rPr>
            <w:noProof/>
            <w:webHidden/>
          </w:rPr>
          <w:t>25</w:t>
        </w:r>
        <w:r w:rsidR="006608D4">
          <w:rPr>
            <w:noProof/>
            <w:webHidden/>
          </w:rPr>
          <w:fldChar w:fldCharType="end"/>
        </w:r>
      </w:hyperlink>
    </w:p>
    <w:p w14:paraId="748F36AA" w14:textId="77777777" w:rsidR="006608D4" w:rsidRDefault="00513363">
      <w:pPr>
        <w:pStyle w:val="TOC3"/>
        <w:rPr>
          <w:rFonts w:asciiTheme="minorHAnsi" w:eastAsiaTheme="minorEastAsia" w:hAnsiTheme="minorHAnsi" w:cstheme="minorBidi"/>
          <w:noProof/>
          <w:sz w:val="22"/>
          <w:szCs w:val="22"/>
          <w:lang w:val="en-US"/>
        </w:rPr>
      </w:pPr>
      <w:hyperlink w:anchor="_Toc503283471" w:history="1">
        <w:r w:rsidR="006608D4" w:rsidRPr="005B23FA">
          <w:rPr>
            <w:rStyle w:val="Hyperlink"/>
            <w:noProof/>
          </w:rPr>
          <w:t>4.7.2</w:t>
        </w:r>
        <w:r w:rsidR="006608D4">
          <w:rPr>
            <w:rFonts w:asciiTheme="minorHAnsi" w:eastAsiaTheme="minorEastAsia" w:hAnsiTheme="minorHAnsi" w:cstheme="minorBidi"/>
            <w:noProof/>
            <w:sz w:val="22"/>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_Toc503283471 \h </w:instrText>
        </w:r>
        <w:r w:rsidR="006608D4">
          <w:rPr>
            <w:noProof/>
            <w:webHidden/>
          </w:rPr>
        </w:r>
        <w:r w:rsidR="006608D4">
          <w:rPr>
            <w:noProof/>
            <w:webHidden/>
          </w:rPr>
          <w:fldChar w:fldCharType="separate"/>
        </w:r>
        <w:r w:rsidR="006608D4">
          <w:rPr>
            <w:noProof/>
            <w:webHidden/>
          </w:rPr>
          <w:t>25</w:t>
        </w:r>
        <w:r w:rsidR="006608D4">
          <w:rPr>
            <w:noProof/>
            <w:webHidden/>
          </w:rPr>
          <w:fldChar w:fldCharType="end"/>
        </w:r>
      </w:hyperlink>
    </w:p>
    <w:p w14:paraId="353111E4"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72" w:history="1">
        <w:r w:rsidR="006608D4" w:rsidRPr="005B23FA">
          <w:rPr>
            <w:rStyle w:val="Hyperlink"/>
          </w:rPr>
          <w:t>5</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REQC0004 – PIN Mailer</w:t>
        </w:r>
        <w:r w:rsidR="006608D4">
          <w:rPr>
            <w:webHidden/>
          </w:rPr>
          <w:tab/>
        </w:r>
        <w:r w:rsidR="006608D4">
          <w:rPr>
            <w:webHidden/>
          </w:rPr>
          <w:fldChar w:fldCharType="begin"/>
        </w:r>
        <w:r w:rsidR="006608D4">
          <w:rPr>
            <w:webHidden/>
          </w:rPr>
          <w:instrText xml:space="preserve"> PAGEREF _Toc503283472 \h </w:instrText>
        </w:r>
        <w:r w:rsidR="006608D4">
          <w:rPr>
            <w:webHidden/>
          </w:rPr>
        </w:r>
        <w:r w:rsidR="006608D4">
          <w:rPr>
            <w:webHidden/>
          </w:rPr>
          <w:fldChar w:fldCharType="separate"/>
        </w:r>
        <w:r w:rsidR="006608D4">
          <w:rPr>
            <w:webHidden/>
          </w:rPr>
          <w:t>26</w:t>
        </w:r>
        <w:r w:rsidR="006608D4">
          <w:rPr>
            <w:webHidden/>
          </w:rPr>
          <w:fldChar w:fldCharType="end"/>
        </w:r>
      </w:hyperlink>
    </w:p>
    <w:p w14:paraId="368834AA" w14:textId="77777777" w:rsidR="006608D4" w:rsidRDefault="00513363">
      <w:pPr>
        <w:pStyle w:val="TOC2"/>
        <w:rPr>
          <w:rFonts w:asciiTheme="minorHAnsi" w:eastAsiaTheme="minorEastAsia" w:hAnsiTheme="minorHAnsi" w:cstheme="minorBidi"/>
          <w:b w:val="0"/>
          <w:noProof/>
          <w:szCs w:val="22"/>
          <w:lang w:val="en-US"/>
        </w:rPr>
      </w:pPr>
      <w:hyperlink w:anchor="_Toc503283473" w:history="1">
        <w:r w:rsidR="006608D4" w:rsidRPr="005B23FA">
          <w:rPr>
            <w:rStyle w:val="Hyperlink"/>
            <w:noProof/>
          </w:rPr>
          <w:t>5.1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_Toc503283473 \h </w:instrText>
        </w:r>
        <w:r w:rsidR="006608D4">
          <w:rPr>
            <w:noProof/>
            <w:webHidden/>
          </w:rPr>
        </w:r>
        <w:r w:rsidR="006608D4">
          <w:rPr>
            <w:noProof/>
            <w:webHidden/>
          </w:rPr>
          <w:fldChar w:fldCharType="separate"/>
        </w:r>
        <w:r w:rsidR="006608D4">
          <w:rPr>
            <w:noProof/>
            <w:webHidden/>
          </w:rPr>
          <w:t>26</w:t>
        </w:r>
        <w:r w:rsidR="006608D4">
          <w:rPr>
            <w:noProof/>
            <w:webHidden/>
          </w:rPr>
          <w:fldChar w:fldCharType="end"/>
        </w:r>
      </w:hyperlink>
    </w:p>
    <w:p w14:paraId="2259399F" w14:textId="77777777" w:rsidR="006608D4" w:rsidRDefault="00513363">
      <w:pPr>
        <w:pStyle w:val="TOC2"/>
        <w:rPr>
          <w:rFonts w:asciiTheme="minorHAnsi" w:eastAsiaTheme="minorEastAsia" w:hAnsiTheme="minorHAnsi" w:cstheme="minorBidi"/>
          <w:b w:val="0"/>
          <w:noProof/>
          <w:szCs w:val="22"/>
          <w:lang w:val="en-US"/>
        </w:rPr>
      </w:pPr>
      <w:hyperlink w:anchor="_Toc503283474" w:history="1">
        <w:r w:rsidR="006608D4" w:rsidRPr="005B23FA">
          <w:rPr>
            <w:rStyle w:val="Hyperlink"/>
            <w:noProof/>
          </w:rPr>
          <w:t>5.2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_Toc503283474 \h </w:instrText>
        </w:r>
        <w:r w:rsidR="006608D4">
          <w:rPr>
            <w:noProof/>
            <w:webHidden/>
          </w:rPr>
        </w:r>
        <w:r w:rsidR="006608D4">
          <w:rPr>
            <w:noProof/>
            <w:webHidden/>
          </w:rPr>
          <w:fldChar w:fldCharType="separate"/>
        </w:r>
        <w:r w:rsidR="006608D4">
          <w:rPr>
            <w:noProof/>
            <w:webHidden/>
          </w:rPr>
          <w:t>26</w:t>
        </w:r>
        <w:r w:rsidR="006608D4">
          <w:rPr>
            <w:noProof/>
            <w:webHidden/>
          </w:rPr>
          <w:fldChar w:fldCharType="end"/>
        </w:r>
      </w:hyperlink>
    </w:p>
    <w:p w14:paraId="540456C3" w14:textId="77777777" w:rsidR="006608D4" w:rsidRDefault="00513363">
      <w:pPr>
        <w:pStyle w:val="TOC2"/>
        <w:rPr>
          <w:rFonts w:asciiTheme="minorHAnsi" w:eastAsiaTheme="minorEastAsia" w:hAnsiTheme="minorHAnsi" w:cstheme="minorBidi"/>
          <w:b w:val="0"/>
          <w:noProof/>
          <w:szCs w:val="22"/>
          <w:lang w:val="en-US"/>
        </w:rPr>
      </w:pPr>
      <w:hyperlink w:anchor="_Toc503283475" w:history="1">
        <w:r w:rsidR="006608D4" w:rsidRPr="005B23FA">
          <w:rPr>
            <w:rStyle w:val="Hyperlink"/>
            <w:noProof/>
          </w:rPr>
          <w:t>5.3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_Toc503283475 \h </w:instrText>
        </w:r>
        <w:r w:rsidR="006608D4">
          <w:rPr>
            <w:noProof/>
            <w:webHidden/>
          </w:rPr>
        </w:r>
        <w:r w:rsidR="006608D4">
          <w:rPr>
            <w:noProof/>
            <w:webHidden/>
          </w:rPr>
          <w:fldChar w:fldCharType="separate"/>
        </w:r>
        <w:r w:rsidR="006608D4">
          <w:rPr>
            <w:noProof/>
            <w:webHidden/>
          </w:rPr>
          <w:t>26</w:t>
        </w:r>
        <w:r w:rsidR="006608D4">
          <w:rPr>
            <w:noProof/>
            <w:webHidden/>
          </w:rPr>
          <w:fldChar w:fldCharType="end"/>
        </w:r>
      </w:hyperlink>
    </w:p>
    <w:p w14:paraId="4581540D" w14:textId="77777777" w:rsidR="006608D4" w:rsidRDefault="00513363">
      <w:pPr>
        <w:pStyle w:val="TOC2"/>
        <w:rPr>
          <w:rFonts w:asciiTheme="minorHAnsi" w:eastAsiaTheme="minorEastAsia" w:hAnsiTheme="minorHAnsi" w:cstheme="minorBidi"/>
          <w:b w:val="0"/>
          <w:noProof/>
          <w:szCs w:val="22"/>
          <w:lang w:val="en-US"/>
        </w:rPr>
      </w:pPr>
      <w:hyperlink w:anchor="_Toc503283476" w:history="1">
        <w:r w:rsidR="006608D4" w:rsidRPr="005B23FA">
          <w:rPr>
            <w:rStyle w:val="Hyperlink"/>
            <w:noProof/>
          </w:rPr>
          <w:t>5.4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_Toc503283476 \h </w:instrText>
        </w:r>
        <w:r w:rsidR="006608D4">
          <w:rPr>
            <w:noProof/>
            <w:webHidden/>
          </w:rPr>
        </w:r>
        <w:r w:rsidR="006608D4">
          <w:rPr>
            <w:noProof/>
            <w:webHidden/>
          </w:rPr>
          <w:fldChar w:fldCharType="separate"/>
        </w:r>
        <w:r w:rsidR="006608D4">
          <w:rPr>
            <w:noProof/>
            <w:webHidden/>
          </w:rPr>
          <w:t>27</w:t>
        </w:r>
        <w:r w:rsidR="006608D4">
          <w:rPr>
            <w:noProof/>
            <w:webHidden/>
          </w:rPr>
          <w:fldChar w:fldCharType="end"/>
        </w:r>
      </w:hyperlink>
    </w:p>
    <w:p w14:paraId="0D824F11"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77" w:history="1">
        <w:r w:rsidR="006608D4" w:rsidRPr="005B23FA">
          <w:rPr>
            <w:rStyle w:val="Hyperlink"/>
          </w:rPr>
          <w:t>6</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REQC0005 – Card Blocking</w:t>
        </w:r>
        <w:r w:rsidR="006608D4">
          <w:rPr>
            <w:webHidden/>
          </w:rPr>
          <w:tab/>
        </w:r>
        <w:r w:rsidR="006608D4">
          <w:rPr>
            <w:webHidden/>
          </w:rPr>
          <w:fldChar w:fldCharType="begin"/>
        </w:r>
        <w:r w:rsidR="006608D4">
          <w:rPr>
            <w:webHidden/>
          </w:rPr>
          <w:instrText xml:space="preserve"> PAGEREF _Toc503283477 \h </w:instrText>
        </w:r>
        <w:r w:rsidR="006608D4">
          <w:rPr>
            <w:webHidden/>
          </w:rPr>
        </w:r>
        <w:r w:rsidR="006608D4">
          <w:rPr>
            <w:webHidden/>
          </w:rPr>
          <w:fldChar w:fldCharType="separate"/>
        </w:r>
        <w:r w:rsidR="006608D4">
          <w:rPr>
            <w:webHidden/>
          </w:rPr>
          <w:t>28</w:t>
        </w:r>
        <w:r w:rsidR="006608D4">
          <w:rPr>
            <w:webHidden/>
          </w:rPr>
          <w:fldChar w:fldCharType="end"/>
        </w:r>
      </w:hyperlink>
    </w:p>
    <w:p w14:paraId="5B1FF892" w14:textId="77777777" w:rsidR="006608D4" w:rsidRDefault="00513363">
      <w:pPr>
        <w:pStyle w:val="TOC2"/>
        <w:rPr>
          <w:rFonts w:asciiTheme="minorHAnsi" w:eastAsiaTheme="minorEastAsia" w:hAnsiTheme="minorHAnsi" w:cstheme="minorBidi"/>
          <w:b w:val="0"/>
          <w:noProof/>
          <w:szCs w:val="22"/>
          <w:lang w:val="en-US"/>
        </w:rPr>
      </w:pPr>
      <w:hyperlink w:anchor="_Toc503283478" w:history="1">
        <w:r w:rsidR="006608D4" w:rsidRPr="005B23FA">
          <w:rPr>
            <w:rStyle w:val="Hyperlink"/>
            <w:noProof/>
          </w:rPr>
          <w:t>6.1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_Toc503283478 \h </w:instrText>
        </w:r>
        <w:r w:rsidR="006608D4">
          <w:rPr>
            <w:noProof/>
            <w:webHidden/>
          </w:rPr>
        </w:r>
        <w:r w:rsidR="006608D4">
          <w:rPr>
            <w:noProof/>
            <w:webHidden/>
          </w:rPr>
          <w:fldChar w:fldCharType="separate"/>
        </w:r>
        <w:r w:rsidR="006608D4">
          <w:rPr>
            <w:noProof/>
            <w:webHidden/>
          </w:rPr>
          <w:t>28</w:t>
        </w:r>
        <w:r w:rsidR="006608D4">
          <w:rPr>
            <w:noProof/>
            <w:webHidden/>
          </w:rPr>
          <w:fldChar w:fldCharType="end"/>
        </w:r>
      </w:hyperlink>
    </w:p>
    <w:p w14:paraId="748FD81F" w14:textId="77777777" w:rsidR="006608D4" w:rsidRDefault="00513363">
      <w:pPr>
        <w:pStyle w:val="TOC2"/>
        <w:rPr>
          <w:rFonts w:asciiTheme="minorHAnsi" w:eastAsiaTheme="minorEastAsia" w:hAnsiTheme="minorHAnsi" w:cstheme="minorBidi"/>
          <w:b w:val="0"/>
          <w:noProof/>
          <w:szCs w:val="22"/>
          <w:lang w:val="en-US"/>
        </w:rPr>
      </w:pPr>
      <w:hyperlink w:anchor="_Toc503283479" w:history="1">
        <w:r w:rsidR="006608D4" w:rsidRPr="005B23FA">
          <w:rPr>
            <w:rStyle w:val="Hyperlink"/>
            <w:noProof/>
          </w:rPr>
          <w:t>6.2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_Toc503283479 \h </w:instrText>
        </w:r>
        <w:r w:rsidR="006608D4">
          <w:rPr>
            <w:noProof/>
            <w:webHidden/>
          </w:rPr>
        </w:r>
        <w:r w:rsidR="006608D4">
          <w:rPr>
            <w:noProof/>
            <w:webHidden/>
          </w:rPr>
          <w:fldChar w:fldCharType="separate"/>
        </w:r>
        <w:r w:rsidR="006608D4">
          <w:rPr>
            <w:noProof/>
            <w:webHidden/>
          </w:rPr>
          <w:t>29</w:t>
        </w:r>
        <w:r w:rsidR="006608D4">
          <w:rPr>
            <w:noProof/>
            <w:webHidden/>
          </w:rPr>
          <w:fldChar w:fldCharType="end"/>
        </w:r>
      </w:hyperlink>
    </w:p>
    <w:p w14:paraId="4D630A5B" w14:textId="77777777" w:rsidR="006608D4" w:rsidRDefault="00513363">
      <w:pPr>
        <w:pStyle w:val="TOC2"/>
        <w:rPr>
          <w:rFonts w:asciiTheme="minorHAnsi" w:eastAsiaTheme="minorEastAsia" w:hAnsiTheme="minorHAnsi" w:cstheme="minorBidi"/>
          <w:b w:val="0"/>
          <w:noProof/>
          <w:szCs w:val="22"/>
          <w:lang w:val="en-US"/>
        </w:rPr>
      </w:pPr>
      <w:hyperlink w:anchor="_Toc503283480" w:history="1">
        <w:r w:rsidR="006608D4" w:rsidRPr="005B23FA">
          <w:rPr>
            <w:rStyle w:val="Hyperlink"/>
            <w:noProof/>
          </w:rPr>
          <w:t>6.3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_Toc503283480 \h </w:instrText>
        </w:r>
        <w:r w:rsidR="006608D4">
          <w:rPr>
            <w:noProof/>
            <w:webHidden/>
          </w:rPr>
        </w:r>
        <w:r w:rsidR="006608D4">
          <w:rPr>
            <w:noProof/>
            <w:webHidden/>
          </w:rPr>
          <w:fldChar w:fldCharType="separate"/>
        </w:r>
        <w:r w:rsidR="006608D4">
          <w:rPr>
            <w:noProof/>
            <w:webHidden/>
          </w:rPr>
          <w:t>29</w:t>
        </w:r>
        <w:r w:rsidR="006608D4">
          <w:rPr>
            <w:noProof/>
            <w:webHidden/>
          </w:rPr>
          <w:fldChar w:fldCharType="end"/>
        </w:r>
      </w:hyperlink>
    </w:p>
    <w:p w14:paraId="6B9130E1" w14:textId="77777777" w:rsidR="006608D4" w:rsidRDefault="00513363">
      <w:pPr>
        <w:pStyle w:val="TOC2"/>
        <w:rPr>
          <w:rFonts w:asciiTheme="minorHAnsi" w:eastAsiaTheme="minorEastAsia" w:hAnsiTheme="minorHAnsi" w:cstheme="minorBidi"/>
          <w:b w:val="0"/>
          <w:noProof/>
          <w:szCs w:val="22"/>
          <w:lang w:val="en-US"/>
        </w:rPr>
      </w:pPr>
      <w:hyperlink w:anchor="_Toc503283481" w:history="1">
        <w:r w:rsidR="006608D4" w:rsidRPr="005B23FA">
          <w:rPr>
            <w:rStyle w:val="Hyperlink"/>
            <w:noProof/>
          </w:rPr>
          <w:t>6.4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_Toc503283481 \h </w:instrText>
        </w:r>
        <w:r w:rsidR="006608D4">
          <w:rPr>
            <w:noProof/>
            <w:webHidden/>
          </w:rPr>
        </w:r>
        <w:r w:rsidR="006608D4">
          <w:rPr>
            <w:noProof/>
            <w:webHidden/>
          </w:rPr>
          <w:fldChar w:fldCharType="separate"/>
        </w:r>
        <w:r w:rsidR="006608D4">
          <w:rPr>
            <w:noProof/>
            <w:webHidden/>
          </w:rPr>
          <w:t>29</w:t>
        </w:r>
        <w:r w:rsidR="006608D4">
          <w:rPr>
            <w:noProof/>
            <w:webHidden/>
          </w:rPr>
          <w:fldChar w:fldCharType="end"/>
        </w:r>
      </w:hyperlink>
    </w:p>
    <w:p w14:paraId="3C0D1030"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82" w:history="1">
        <w:r w:rsidR="006608D4" w:rsidRPr="005B23FA">
          <w:rPr>
            <w:rStyle w:val="Hyperlink"/>
          </w:rPr>
          <w:t>7</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REQC0006 – Card Blocking Events</w:t>
        </w:r>
        <w:r w:rsidR="006608D4">
          <w:rPr>
            <w:webHidden/>
          </w:rPr>
          <w:tab/>
        </w:r>
        <w:r w:rsidR="006608D4">
          <w:rPr>
            <w:webHidden/>
          </w:rPr>
          <w:fldChar w:fldCharType="begin"/>
        </w:r>
        <w:r w:rsidR="006608D4">
          <w:rPr>
            <w:webHidden/>
          </w:rPr>
          <w:instrText xml:space="preserve"> PAGEREF _Toc503283482 \h </w:instrText>
        </w:r>
        <w:r w:rsidR="006608D4">
          <w:rPr>
            <w:webHidden/>
          </w:rPr>
        </w:r>
        <w:r w:rsidR="006608D4">
          <w:rPr>
            <w:webHidden/>
          </w:rPr>
          <w:fldChar w:fldCharType="separate"/>
        </w:r>
        <w:r w:rsidR="006608D4">
          <w:rPr>
            <w:webHidden/>
          </w:rPr>
          <w:t>30</w:t>
        </w:r>
        <w:r w:rsidR="006608D4">
          <w:rPr>
            <w:webHidden/>
          </w:rPr>
          <w:fldChar w:fldCharType="end"/>
        </w:r>
      </w:hyperlink>
    </w:p>
    <w:p w14:paraId="5C32E35E" w14:textId="77777777" w:rsidR="006608D4" w:rsidRDefault="00513363">
      <w:pPr>
        <w:pStyle w:val="TOC2"/>
        <w:rPr>
          <w:rFonts w:asciiTheme="minorHAnsi" w:eastAsiaTheme="minorEastAsia" w:hAnsiTheme="minorHAnsi" w:cstheme="minorBidi"/>
          <w:b w:val="0"/>
          <w:noProof/>
          <w:szCs w:val="22"/>
          <w:lang w:val="en-US"/>
        </w:rPr>
      </w:pPr>
      <w:hyperlink w:anchor="_Toc503283483" w:history="1">
        <w:r w:rsidR="006608D4" w:rsidRPr="005B23FA">
          <w:rPr>
            <w:rStyle w:val="Hyperlink"/>
            <w:noProof/>
          </w:rPr>
          <w:t>7.1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_Toc503283483 \h </w:instrText>
        </w:r>
        <w:r w:rsidR="006608D4">
          <w:rPr>
            <w:noProof/>
            <w:webHidden/>
          </w:rPr>
        </w:r>
        <w:r w:rsidR="006608D4">
          <w:rPr>
            <w:noProof/>
            <w:webHidden/>
          </w:rPr>
          <w:fldChar w:fldCharType="separate"/>
        </w:r>
        <w:r w:rsidR="006608D4">
          <w:rPr>
            <w:noProof/>
            <w:webHidden/>
          </w:rPr>
          <w:t>30</w:t>
        </w:r>
        <w:r w:rsidR="006608D4">
          <w:rPr>
            <w:noProof/>
            <w:webHidden/>
          </w:rPr>
          <w:fldChar w:fldCharType="end"/>
        </w:r>
      </w:hyperlink>
    </w:p>
    <w:p w14:paraId="27497680" w14:textId="77777777" w:rsidR="006608D4" w:rsidRDefault="00513363">
      <w:pPr>
        <w:pStyle w:val="TOC2"/>
        <w:rPr>
          <w:rFonts w:asciiTheme="minorHAnsi" w:eastAsiaTheme="minorEastAsia" w:hAnsiTheme="minorHAnsi" w:cstheme="minorBidi"/>
          <w:b w:val="0"/>
          <w:noProof/>
          <w:szCs w:val="22"/>
          <w:lang w:val="en-US"/>
        </w:rPr>
      </w:pPr>
      <w:hyperlink w:anchor="_Toc503283484" w:history="1">
        <w:r w:rsidR="006608D4" w:rsidRPr="005B23FA">
          <w:rPr>
            <w:rStyle w:val="Hyperlink"/>
            <w:noProof/>
          </w:rPr>
          <w:t>7.2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_Toc503283484 \h </w:instrText>
        </w:r>
        <w:r w:rsidR="006608D4">
          <w:rPr>
            <w:noProof/>
            <w:webHidden/>
          </w:rPr>
        </w:r>
        <w:r w:rsidR="006608D4">
          <w:rPr>
            <w:noProof/>
            <w:webHidden/>
          </w:rPr>
          <w:fldChar w:fldCharType="separate"/>
        </w:r>
        <w:r w:rsidR="006608D4">
          <w:rPr>
            <w:noProof/>
            <w:webHidden/>
          </w:rPr>
          <w:t>30</w:t>
        </w:r>
        <w:r w:rsidR="006608D4">
          <w:rPr>
            <w:noProof/>
            <w:webHidden/>
          </w:rPr>
          <w:fldChar w:fldCharType="end"/>
        </w:r>
      </w:hyperlink>
    </w:p>
    <w:p w14:paraId="4853CED0" w14:textId="77777777" w:rsidR="006608D4" w:rsidRDefault="00513363">
      <w:pPr>
        <w:pStyle w:val="TOC2"/>
        <w:rPr>
          <w:rFonts w:asciiTheme="minorHAnsi" w:eastAsiaTheme="minorEastAsia" w:hAnsiTheme="minorHAnsi" w:cstheme="minorBidi"/>
          <w:b w:val="0"/>
          <w:noProof/>
          <w:szCs w:val="22"/>
          <w:lang w:val="en-US"/>
        </w:rPr>
      </w:pPr>
      <w:hyperlink w:anchor="_Toc503283485" w:history="1">
        <w:r w:rsidR="006608D4" w:rsidRPr="005B23FA">
          <w:rPr>
            <w:rStyle w:val="Hyperlink"/>
            <w:noProof/>
          </w:rPr>
          <w:t>7.3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_Toc503283485 \h </w:instrText>
        </w:r>
        <w:r w:rsidR="006608D4">
          <w:rPr>
            <w:noProof/>
            <w:webHidden/>
          </w:rPr>
        </w:r>
        <w:r w:rsidR="006608D4">
          <w:rPr>
            <w:noProof/>
            <w:webHidden/>
          </w:rPr>
          <w:fldChar w:fldCharType="separate"/>
        </w:r>
        <w:r w:rsidR="006608D4">
          <w:rPr>
            <w:noProof/>
            <w:webHidden/>
          </w:rPr>
          <w:t>30</w:t>
        </w:r>
        <w:r w:rsidR="006608D4">
          <w:rPr>
            <w:noProof/>
            <w:webHidden/>
          </w:rPr>
          <w:fldChar w:fldCharType="end"/>
        </w:r>
      </w:hyperlink>
    </w:p>
    <w:p w14:paraId="5231D1E3" w14:textId="77777777" w:rsidR="006608D4" w:rsidRDefault="00513363">
      <w:pPr>
        <w:pStyle w:val="TOC2"/>
        <w:rPr>
          <w:rFonts w:asciiTheme="minorHAnsi" w:eastAsiaTheme="minorEastAsia" w:hAnsiTheme="minorHAnsi" w:cstheme="minorBidi"/>
          <w:b w:val="0"/>
          <w:noProof/>
          <w:szCs w:val="22"/>
          <w:lang w:val="en-US"/>
        </w:rPr>
      </w:pPr>
      <w:hyperlink w:anchor="_Toc503283486" w:history="1">
        <w:r w:rsidR="006608D4" w:rsidRPr="005B23FA">
          <w:rPr>
            <w:rStyle w:val="Hyperlink"/>
            <w:noProof/>
          </w:rPr>
          <w:t>7.4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_Toc503283486 \h </w:instrText>
        </w:r>
        <w:r w:rsidR="006608D4">
          <w:rPr>
            <w:noProof/>
            <w:webHidden/>
          </w:rPr>
        </w:r>
        <w:r w:rsidR="006608D4">
          <w:rPr>
            <w:noProof/>
            <w:webHidden/>
          </w:rPr>
          <w:fldChar w:fldCharType="separate"/>
        </w:r>
        <w:r w:rsidR="006608D4">
          <w:rPr>
            <w:noProof/>
            <w:webHidden/>
          </w:rPr>
          <w:t>30</w:t>
        </w:r>
        <w:r w:rsidR="006608D4">
          <w:rPr>
            <w:noProof/>
            <w:webHidden/>
          </w:rPr>
          <w:fldChar w:fldCharType="end"/>
        </w:r>
      </w:hyperlink>
    </w:p>
    <w:p w14:paraId="5C4DC083"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87" w:history="1">
        <w:r w:rsidR="006608D4" w:rsidRPr="005B23FA">
          <w:rPr>
            <w:rStyle w:val="Hyperlink"/>
          </w:rPr>
          <w:t>8</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REQC0007 - Card Activation</w:t>
        </w:r>
        <w:r w:rsidR="006608D4">
          <w:rPr>
            <w:webHidden/>
          </w:rPr>
          <w:tab/>
        </w:r>
        <w:r w:rsidR="006608D4">
          <w:rPr>
            <w:webHidden/>
          </w:rPr>
          <w:fldChar w:fldCharType="begin"/>
        </w:r>
        <w:r w:rsidR="006608D4">
          <w:rPr>
            <w:webHidden/>
          </w:rPr>
          <w:instrText xml:space="preserve"> PAGEREF _Toc503283487 \h </w:instrText>
        </w:r>
        <w:r w:rsidR="006608D4">
          <w:rPr>
            <w:webHidden/>
          </w:rPr>
        </w:r>
        <w:r w:rsidR="006608D4">
          <w:rPr>
            <w:webHidden/>
          </w:rPr>
          <w:fldChar w:fldCharType="separate"/>
        </w:r>
        <w:r w:rsidR="006608D4">
          <w:rPr>
            <w:webHidden/>
          </w:rPr>
          <w:t>31</w:t>
        </w:r>
        <w:r w:rsidR="006608D4">
          <w:rPr>
            <w:webHidden/>
          </w:rPr>
          <w:fldChar w:fldCharType="end"/>
        </w:r>
      </w:hyperlink>
    </w:p>
    <w:p w14:paraId="2DDF53A2" w14:textId="77777777" w:rsidR="006608D4" w:rsidRDefault="00513363">
      <w:pPr>
        <w:pStyle w:val="TOC2"/>
        <w:rPr>
          <w:rFonts w:asciiTheme="minorHAnsi" w:eastAsiaTheme="minorEastAsia" w:hAnsiTheme="minorHAnsi" w:cstheme="minorBidi"/>
          <w:b w:val="0"/>
          <w:noProof/>
          <w:szCs w:val="22"/>
          <w:lang w:val="en-US"/>
        </w:rPr>
      </w:pPr>
      <w:hyperlink w:anchor="_Toc503283488" w:history="1">
        <w:r w:rsidR="006608D4" w:rsidRPr="005B23FA">
          <w:rPr>
            <w:rStyle w:val="Hyperlink"/>
            <w:noProof/>
          </w:rPr>
          <w:t>8.1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_Toc503283488 \h </w:instrText>
        </w:r>
        <w:r w:rsidR="006608D4">
          <w:rPr>
            <w:noProof/>
            <w:webHidden/>
          </w:rPr>
        </w:r>
        <w:r w:rsidR="006608D4">
          <w:rPr>
            <w:noProof/>
            <w:webHidden/>
          </w:rPr>
          <w:fldChar w:fldCharType="separate"/>
        </w:r>
        <w:r w:rsidR="006608D4">
          <w:rPr>
            <w:noProof/>
            <w:webHidden/>
          </w:rPr>
          <w:t>31</w:t>
        </w:r>
        <w:r w:rsidR="006608D4">
          <w:rPr>
            <w:noProof/>
            <w:webHidden/>
          </w:rPr>
          <w:fldChar w:fldCharType="end"/>
        </w:r>
      </w:hyperlink>
    </w:p>
    <w:p w14:paraId="6B9832DC" w14:textId="77777777" w:rsidR="006608D4" w:rsidRDefault="00513363">
      <w:pPr>
        <w:pStyle w:val="TOC2"/>
        <w:rPr>
          <w:rFonts w:asciiTheme="minorHAnsi" w:eastAsiaTheme="minorEastAsia" w:hAnsiTheme="minorHAnsi" w:cstheme="minorBidi"/>
          <w:b w:val="0"/>
          <w:noProof/>
          <w:szCs w:val="22"/>
          <w:lang w:val="en-US"/>
        </w:rPr>
      </w:pPr>
      <w:hyperlink w:anchor="_Toc503283489" w:history="1">
        <w:r w:rsidR="006608D4" w:rsidRPr="005B23FA">
          <w:rPr>
            <w:rStyle w:val="Hyperlink"/>
            <w:noProof/>
          </w:rPr>
          <w:t>8.2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_Toc503283489 \h </w:instrText>
        </w:r>
        <w:r w:rsidR="006608D4">
          <w:rPr>
            <w:noProof/>
            <w:webHidden/>
          </w:rPr>
        </w:r>
        <w:r w:rsidR="006608D4">
          <w:rPr>
            <w:noProof/>
            <w:webHidden/>
          </w:rPr>
          <w:fldChar w:fldCharType="separate"/>
        </w:r>
        <w:r w:rsidR="006608D4">
          <w:rPr>
            <w:noProof/>
            <w:webHidden/>
          </w:rPr>
          <w:t>31</w:t>
        </w:r>
        <w:r w:rsidR="006608D4">
          <w:rPr>
            <w:noProof/>
            <w:webHidden/>
          </w:rPr>
          <w:fldChar w:fldCharType="end"/>
        </w:r>
      </w:hyperlink>
    </w:p>
    <w:p w14:paraId="48E406ED" w14:textId="77777777" w:rsidR="006608D4" w:rsidRDefault="00513363">
      <w:pPr>
        <w:pStyle w:val="TOC2"/>
        <w:rPr>
          <w:rFonts w:asciiTheme="minorHAnsi" w:eastAsiaTheme="minorEastAsia" w:hAnsiTheme="minorHAnsi" w:cstheme="minorBidi"/>
          <w:b w:val="0"/>
          <w:noProof/>
          <w:szCs w:val="22"/>
          <w:lang w:val="en-US"/>
        </w:rPr>
      </w:pPr>
      <w:hyperlink w:anchor="_Toc503283490" w:history="1">
        <w:r w:rsidR="006608D4" w:rsidRPr="005B23FA">
          <w:rPr>
            <w:rStyle w:val="Hyperlink"/>
            <w:noProof/>
          </w:rPr>
          <w:t>8.3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_Toc503283490 \h </w:instrText>
        </w:r>
        <w:r w:rsidR="006608D4">
          <w:rPr>
            <w:noProof/>
            <w:webHidden/>
          </w:rPr>
        </w:r>
        <w:r w:rsidR="006608D4">
          <w:rPr>
            <w:noProof/>
            <w:webHidden/>
          </w:rPr>
          <w:fldChar w:fldCharType="separate"/>
        </w:r>
        <w:r w:rsidR="006608D4">
          <w:rPr>
            <w:noProof/>
            <w:webHidden/>
          </w:rPr>
          <w:t>31</w:t>
        </w:r>
        <w:r w:rsidR="006608D4">
          <w:rPr>
            <w:noProof/>
            <w:webHidden/>
          </w:rPr>
          <w:fldChar w:fldCharType="end"/>
        </w:r>
      </w:hyperlink>
    </w:p>
    <w:p w14:paraId="6EEA863D" w14:textId="77777777" w:rsidR="006608D4" w:rsidRDefault="00513363">
      <w:pPr>
        <w:pStyle w:val="TOC2"/>
        <w:rPr>
          <w:rFonts w:asciiTheme="minorHAnsi" w:eastAsiaTheme="minorEastAsia" w:hAnsiTheme="minorHAnsi" w:cstheme="minorBidi"/>
          <w:b w:val="0"/>
          <w:noProof/>
          <w:szCs w:val="22"/>
          <w:lang w:val="en-US"/>
        </w:rPr>
      </w:pPr>
      <w:hyperlink w:anchor="_Toc503283491" w:history="1">
        <w:r w:rsidR="006608D4" w:rsidRPr="005B23FA">
          <w:rPr>
            <w:rStyle w:val="Hyperlink"/>
            <w:noProof/>
          </w:rPr>
          <w:t>8.4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_Toc503283491 \h </w:instrText>
        </w:r>
        <w:r w:rsidR="006608D4">
          <w:rPr>
            <w:noProof/>
            <w:webHidden/>
          </w:rPr>
        </w:r>
        <w:r w:rsidR="006608D4">
          <w:rPr>
            <w:noProof/>
            <w:webHidden/>
          </w:rPr>
          <w:fldChar w:fldCharType="separate"/>
        </w:r>
        <w:r w:rsidR="006608D4">
          <w:rPr>
            <w:noProof/>
            <w:webHidden/>
          </w:rPr>
          <w:t>31</w:t>
        </w:r>
        <w:r w:rsidR="006608D4">
          <w:rPr>
            <w:noProof/>
            <w:webHidden/>
          </w:rPr>
          <w:fldChar w:fldCharType="end"/>
        </w:r>
      </w:hyperlink>
    </w:p>
    <w:p w14:paraId="362CD1B0"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92" w:history="1">
        <w:r w:rsidR="006608D4" w:rsidRPr="005B23FA">
          <w:rPr>
            <w:rStyle w:val="Hyperlink"/>
          </w:rPr>
          <w:t>9</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REQC0008 - Card Renewal/Replacement</w:t>
        </w:r>
        <w:r w:rsidR="006608D4">
          <w:rPr>
            <w:webHidden/>
          </w:rPr>
          <w:tab/>
        </w:r>
        <w:r w:rsidR="006608D4">
          <w:rPr>
            <w:webHidden/>
          </w:rPr>
          <w:fldChar w:fldCharType="begin"/>
        </w:r>
        <w:r w:rsidR="006608D4">
          <w:rPr>
            <w:webHidden/>
          </w:rPr>
          <w:instrText xml:space="preserve"> PAGEREF _Toc503283492 \h </w:instrText>
        </w:r>
        <w:r w:rsidR="006608D4">
          <w:rPr>
            <w:webHidden/>
          </w:rPr>
        </w:r>
        <w:r w:rsidR="006608D4">
          <w:rPr>
            <w:webHidden/>
          </w:rPr>
          <w:fldChar w:fldCharType="separate"/>
        </w:r>
        <w:r w:rsidR="006608D4">
          <w:rPr>
            <w:webHidden/>
          </w:rPr>
          <w:t>32</w:t>
        </w:r>
        <w:r w:rsidR="006608D4">
          <w:rPr>
            <w:webHidden/>
          </w:rPr>
          <w:fldChar w:fldCharType="end"/>
        </w:r>
      </w:hyperlink>
    </w:p>
    <w:p w14:paraId="70752CC5" w14:textId="77777777" w:rsidR="006608D4" w:rsidRDefault="00513363">
      <w:pPr>
        <w:pStyle w:val="TOC2"/>
        <w:rPr>
          <w:rFonts w:asciiTheme="minorHAnsi" w:eastAsiaTheme="minorEastAsia" w:hAnsiTheme="minorHAnsi" w:cstheme="minorBidi"/>
          <w:b w:val="0"/>
          <w:noProof/>
          <w:szCs w:val="22"/>
          <w:lang w:val="en-US"/>
        </w:rPr>
      </w:pPr>
      <w:hyperlink w:anchor="_Toc503283493" w:history="1">
        <w:r w:rsidR="006608D4" w:rsidRPr="005B23FA">
          <w:rPr>
            <w:rStyle w:val="Hyperlink"/>
            <w:noProof/>
          </w:rPr>
          <w:t>9.1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_Toc503283493 \h </w:instrText>
        </w:r>
        <w:r w:rsidR="006608D4">
          <w:rPr>
            <w:noProof/>
            <w:webHidden/>
          </w:rPr>
        </w:r>
        <w:r w:rsidR="006608D4">
          <w:rPr>
            <w:noProof/>
            <w:webHidden/>
          </w:rPr>
          <w:fldChar w:fldCharType="separate"/>
        </w:r>
        <w:r w:rsidR="006608D4">
          <w:rPr>
            <w:noProof/>
            <w:webHidden/>
          </w:rPr>
          <w:t>32</w:t>
        </w:r>
        <w:r w:rsidR="006608D4">
          <w:rPr>
            <w:noProof/>
            <w:webHidden/>
          </w:rPr>
          <w:fldChar w:fldCharType="end"/>
        </w:r>
      </w:hyperlink>
    </w:p>
    <w:p w14:paraId="5A43679E" w14:textId="77777777" w:rsidR="006608D4" w:rsidRDefault="00513363">
      <w:pPr>
        <w:pStyle w:val="TOC2"/>
        <w:rPr>
          <w:rFonts w:asciiTheme="minorHAnsi" w:eastAsiaTheme="minorEastAsia" w:hAnsiTheme="minorHAnsi" w:cstheme="minorBidi"/>
          <w:b w:val="0"/>
          <w:noProof/>
          <w:szCs w:val="22"/>
          <w:lang w:val="en-US"/>
        </w:rPr>
      </w:pPr>
      <w:hyperlink w:anchor="_Toc503283494" w:history="1">
        <w:r w:rsidR="006608D4" w:rsidRPr="005B23FA">
          <w:rPr>
            <w:rStyle w:val="Hyperlink"/>
            <w:noProof/>
          </w:rPr>
          <w:t>9.2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_Toc503283494 \h </w:instrText>
        </w:r>
        <w:r w:rsidR="006608D4">
          <w:rPr>
            <w:noProof/>
            <w:webHidden/>
          </w:rPr>
        </w:r>
        <w:r w:rsidR="006608D4">
          <w:rPr>
            <w:noProof/>
            <w:webHidden/>
          </w:rPr>
          <w:fldChar w:fldCharType="separate"/>
        </w:r>
        <w:r w:rsidR="006608D4">
          <w:rPr>
            <w:noProof/>
            <w:webHidden/>
          </w:rPr>
          <w:t>33</w:t>
        </w:r>
        <w:r w:rsidR="006608D4">
          <w:rPr>
            <w:noProof/>
            <w:webHidden/>
          </w:rPr>
          <w:fldChar w:fldCharType="end"/>
        </w:r>
      </w:hyperlink>
    </w:p>
    <w:p w14:paraId="66EB0185" w14:textId="77777777" w:rsidR="006608D4" w:rsidRDefault="00513363">
      <w:pPr>
        <w:pStyle w:val="TOC2"/>
        <w:rPr>
          <w:rFonts w:asciiTheme="minorHAnsi" w:eastAsiaTheme="minorEastAsia" w:hAnsiTheme="minorHAnsi" w:cstheme="minorBidi"/>
          <w:b w:val="0"/>
          <w:noProof/>
          <w:szCs w:val="22"/>
          <w:lang w:val="en-US"/>
        </w:rPr>
      </w:pPr>
      <w:hyperlink w:anchor="_Toc503283495" w:history="1">
        <w:r w:rsidR="006608D4" w:rsidRPr="005B23FA">
          <w:rPr>
            <w:rStyle w:val="Hyperlink"/>
            <w:noProof/>
          </w:rPr>
          <w:t>9.3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_Toc503283495 \h </w:instrText>
        </w:r>
        <w:r w:rsidR="006608D4">
          <w:rPr>
            <w:noProof/>
            <w:webHidden/>
          </w:rPr>
        </w:r>
        <w:r w:rsidR="006608D4">
          <w:rPr>
            <w:noProof/>
            <w:webHidden/>
          </w:rPr>
          <w:fldChar w:fldCharType="separate"/>
        </w:r>
        <w:r w:rsidR="006608D4">
          <w:rPr>
            <w:noProof/>
            <w:webHidden/>
          </w:rPr>
          <w:t>33</w:t>
        </w:r>
        <w:r w:rsidR="006608D4">
          <w:rPr>
            <w:noProof/>
            <w:webHidden/>
          </w:rPr>
          <w:fldChar w:fldCharType="end"/>
        </w:r>
      </w:hyperlink>
    </w:p>
    <w:p w14:paraId="60A64573" w14:textId="77777777" w:rsidR="006608D4" w:rsidRDefault="00513363">
      <w:pPr>
        <w:pStyle w:val="TOC2"/>
        <w:rPr>
          <w:rFonts w:asciiTheme="minorHAnsi" w:eastAsiaTheme="minorEastAsia" w:hAnsiTheme="minorHAnsi" w:cstheme="minorBidi"/>
          <w:b w:val="0"/>
          <w:noProof/>
          <w:szCs w:val="22"/>
          <w:lang w:val="en-US"/>
        </w:rPr>
      </w:pPr>
      <w:hyperlink w:anchor="_Toc503283496" w:history="1">
        <w:r w:rsidR="006608D4" w:rsidRPr="005B23FA">
          <w:rPr>
            <w:rStyle w:val="Hyperlink"/>
            <w:noProof/>
          </w:rPr>
          <w:t>9.4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_Toc503283496 \h </w:instrText>
        </w:r>
        <w:r w:rsidR="006608D4">
          <w:rPr>
            <w:noProof/>
            <w:webHidden/>
          </w:rPr>
        </w:r>
        <w:r w:rsidR="006608D4">
          <w:rPr>
            <w:noProof/>
            <w:webHidden/>
          </w:rPr>
          <w:fldChar w:fldCharType="separate"/>
        </w:r>
        <w:r w:rsidR="006608D4">
          <w:rPr>
            <w:noProof/>
            <w:webHidden/>
          </w:rPr>
          <w:t>33</w:t>
        </w:r>
        <w:r w:rsidR="006608D4">
          <w:rPr>
            <w:noProof/>
            <w:webHidden/>
          </w:rPr>
          <w:fldChar w:fldCharType="end"/>
        </w:r>
      </w:hyperlink>
    </w:p>
    <w:p w14:paraId="65C32976"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497" w:history="1">
        <w:r w:rsidR="006608D4" w:rsidRPr="005B23FA">
          <w:rPr>
            <w:rStyle w:val="Hyperlink"/>
          </w:rPr>
          <w:t>10</w:t>
        </w:r>
        <w:r w:rsidR="006608D4">
          <w:rPr>
            <w:rFonts w:asciiTheme="minorHAnsi" w:eastAsiaTheme="minorEastAsia" w:hAnsiTheme="minorHAnsi" w:cstheme="minorBidi"/>
            <w:b w:val="0"/>
            <w:color w:val="auto"/>
            <w:sz w:val="22"/>
            <w:szCs w:val="22"/>
            <w:lang w:val="en-US"/>
          </w:rPr>
          <w:tab/>
        </w:r>
        <w:r w:rsidR="006608D4" w:rsidRPr="005B23FA">
          <w:rPr>
            <w:rStyle w:val="Hyperlink"/>
          </w:rPr>
          <w:t>REQC0009 - Cardholder Notifications</w:t>
        </w:r>
        <w:r w:rsidR="006608D4">
          <w:rPr>
            <w:webHidden/>
          </w:rPr>
          <w:tab/>
        </w:r>
        <w:r w:rsidR="006608D4">
          <w:rPr>
            <w:webHidden/>
          </w:rPr>
          <w:fldChar w:fldCharType="begin"/>
        </w:r>
        <w:r w:rsidR="006608D4">
          <w:rPr>
            <w:webHidden/>
          </w:rPr>
          <w:instrText xml:space="preserve"> PAGEREF _Toc503283497 \h </w:instrText>
        </w:r>
        <w:r w:rsidR="006608D4">
          <w:rPr>
            <w:webHidden/>
          </w:rPr>
        </w:r>
        <w:r w:rsidR="006608D4">
          <w:rPr>
            <w:webHidden/>
          </w:rPr>
          <w:fldChar w:fldCharType="separate"/>
        </w:r>
        <w:r w:rsidR="006608D4">
          <w:rPr>
            <w:webHidden/>
          </w:rPr>
          <w:t>34</w:t>
        </w:r>
        <w:r w:rsidR="006608D4">
          <w:rPr>
            <w:webHidden/>
          </w:rPr>
          <w:fldChar w:fldCharType="end"/>
        </w:r>
      </w:hyperlink>
    </w:p>
    <w:p w14:paraId="0B1A8829" w14:textId="77777777" w:rsidR="006608D4" w:rsidRDefault="00513363">
      <w:pPr>
        <w:pStyle w:val="TOC2"/>
        <w:rPr>
          <w:rFonts w:asciiTheme="minorHAnsi" w:eastAsiaTheme="minorEastAsia" w:hAnsiTheme="minorHAnsi" w:cstheme="minorBidi"/>
          <w:b w:val="0"/>
          <w:noProof/>
          <w:szCs w:val="22"/>
          <w:lang w:val="en-US"/>
        </w:rPr>
      </w:pPr>
      <w:hyperlink w:anchor="_Toc503283498" w:history="1">
        <w:r w:rsidR="006608D4" w:rsidRPr="005B23FA">
          <w:rPr>
            <w:rStyle w:val="Hyperlink"/>
            <w:noProof/>
          </w:rPr>
          <w:t>10.1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_Toc503283498 \h </w:instrText>
        </w:r>
        <w:r w:rsidR="006608D4">
          <w:rPr>
            <w:noProof/>
            <w:webHidden/>
          </w:rPr>
        </w:r>
        <w:r w:rsidR="006608D4">
          <w:rPr>
            <w:noProof/>
            <w:webHidden/>
          </w:rPr>
          <w:fldChar w:fldCharType="separate"/>
        </w:r>
        <w:r w:rsidR="006608D4">
          <w:rPr>
            <w:noProof/>
            <w:webHidden/>
          </w:rPr>
          <w:t>34</w:t>
        </w:r>
        <w:r w:rsidR="006608D4">
          <w:rPr>
            <w:noProof/>
            <w:webHidden/>
          </w:rPr>
          <w:fldChar w:fldCharType="end"/>
        </w:r>
      </w:hyperlink>
    </w:p>
    <w:p w14:paraId="13E63CC7" w14:textId="77777777" w:rsidR="006608D4" w:rsidRDefault="00513363">
      <w:pPr>
        <w:pStyle w:val="TOC2"/>
        <w:rPr>
          <w:rFonts w:asciiTheme="minorHAnsi" w:eastAsiaTheme="minorEastAsia" w:hAnsiTheme="minorHAnsi" w:cstheme="minorBidi"/>
          <w:b w:val="0"/>
          <w:noProof/>
          <w:szCs w:val="22"/>
          <w:lang w:val="en-US"/>
        </w:rPr>
      </w:pPr>
      <w:hyperlink w:anchor="_Toc503283499" w:history="1">
        <w:r w:rsidR="006608D4" w:rsidRPr="005B23FA">
          <w:rPr>
            <w:rStyle w:val="Hyperlink"/>
            <w:noProof/>
          </w:rPr>
          <w:t>10.2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_Toc503283499 \h </w:instrText>
        </w:r>
        <w:r w:rsidR="006608D4">
          <w:rPr>
            <w:noProof/>
            <w:webHidden/>
          </w:rPr>
        </w:r>
        <w:r w:rsidR="006608D4">
          <w:rPr>
            <w:noProof/>
            <w:webHidden/>
          </w:rPr>
          <w:fldChar w:fldCharType="separate"/>
        </w:r>
        <w:r w:rsidR="006608D4">
          <w:rPr>
            <w:noProof/>
            <w:webHidden/>
          </w:rPr>
          <w:t>34</w:t>
        </w:r>
        <w:r w:rsidR="006608D4">
          <w:rPr>
            <w:noProof/>
            <w:webHidden/>
          </w:rPr>
          <w:fldChar w:fldCharType="end"/>
        </w:r>
      </w:hyperlink>
    </w:p>
    <w:p w14:paraId="02B65465" w14:textId="77777777" w:rsidR="006608D4" w:rsidRDefault="00513363">
      <w:pPr>
        <w:pStyle w:val="TOC2"/>
        <w:rPr>
          <w:rFonts w:asciiTheme="minorHAnsi" w:eastAsiaTheme="minorEastAsia" w:hAnsiTheme="minorHAnsi" w:cstheme="minorBidi"/>
          <w:b w:val="0"/>
          <w:noProof/>
          <w:szCs w:val="22"/>
          <w:lang w:val="en-US"/>
        </w:rPr>
      </w:pPr>
      <w:hyperlink w:anchor="_Toc503283500" w:history="1">
        <w:r w:rsidR="006608D4" w:rsidRPr="005B23FA">
          <w:rPr>
            <w:rStyle w:val="Hyperlink"/>
            <w:noProof/>
          </w:rPr>
          <w:t>10.3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_Toc503283500 \h </w:instrText>
        </w:r>
        <w:r w:rsidR="006608D4">
          <w:rPr>
            <w:noProof/>
            <w:webHidden/>
          </w:rPr>
        </w:r>
        <w:r w:rsidR="006608D4">
          <w:rPr>
            <w:noProof/>
            <w:webHidden/>
          </w:rPr>
          <w:fldChar w:fldCharType="separate"/>
        </w:r>
        <w:r w:rsidR="006608D4">
          <w:rPr>
            <w:noProof/>
            <w:webHidden/>
          </w:rPr>
          <w:t>34</w:t>
        </w:r>
        <w:r w:rsidR="006608D4">
          <w:rPr>
            <w:noProof/>
            <w:webHidden/>
          </w:rPr>
          <w:fldChar w:fldCharType="end"/>
        </w:r>
      </w:hyperlink>
    </w:p>
    <w:p w14:paraId="27D05FB7" w14:textId="77777777" w:rsidR="006608D4" w:rsidRDefault="00513363">
      <w:pPr>
        <w:pStyle w:val="TOC2"/>
        <w:rPr>
          <w:rFonts w:asciiTheme="minorHAnsi" w:eastAsiaTheme="minorEastAsia" w:hAnsiTheme="minorHAnsi" w:cstheme="minorBidi"/>
          <w:b w:val="0"/>
          <w:noProof/>
          <w:szCs w:val="22"/>
          <w:lang w:val="en-US"/>
        </w:rPr>
      </w:pPr>
      <w:hyperlink w:anchor="_Toc503283501" w:history="1">
        <w:r w:rsidR="006608D4" w:rsidRPr="005B23FA">
          <w:rPr>
            <w:rStyle w:val="Hyperlink"/>
            <w:noProof/>
          </w:rPr>
          <w:t>10.4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_Toc503283501 \h </w:instrText>
        </w:r>
        <w:r w:rsidR="006608D4">
          <w:rPr>
            <w:noProof/>
            <w:webHidden/>
          </w:rPr>
        </w:r>
        <w:r w:rsidR="006608D4">
          <w:rPr>
            <w:noProof/>
            <w:webHidden/>
          </w:rPr>
          <w:fldChar w:fldCharType="separate"/>
        </w:r>
        <w:r w:rsidR="006608D4">
          <w:rPr>
            <w:noProof/>
            <w:webHidden/>
          </w:rPr>
          <w:t>34</w:t>
        </w:r>
        <w:r w:rsidR="006608D4">
          <w:rPr>
            <w:noProof/>
            <w:webHidden/>
          </w:rPr>
          <w:fldChar w:fldCharType="end"/>
        </w:r>
      </w:hyperlink>
    </w:p>
    <w:p w14:paraId="7FF4ABB9"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02" w:history="1">
        <w:r w:rsidR="006608D4" w:rsidRPr="005B23FA">
          <w:rPr>
            <w:rStyle w:val="Hyperlink"/>
          </w:rPr>
          <w:t>11</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REQC0010 – Card Operations/Customer Service</w:t>
        </w:r>
        <w:r w:rsidR="006608D4">
          <w:rPr>
            <w:webHidden/>
          </w:rPr>
          <w:tab/>
        </w:r>
        <w:r w:rsidR="006608D4">
          <w:rPr>
            <w:webHidden/>
          </w:rPr>
          <w:fldChar w:fldCharType="begin"/>
        </w:r>
        <w:r w:rsidR="006608D4">
          <w:rPr>
            <w:webHidden/>
          </w:rPr>
          <w:instrText xml:space="preserve"> PAGEREF _Toc503283502 \h </w:instrText>
        </w:r>
        <w:r w:rsidR="006608D4">
          <w:rPr>
            <w:webHidden/>
          </w:rPr>
        </w:r>
        <w:r w:rsidR="006608D4">
          <w:rPr>
            <w:webHidden/>
          </w:rPr>
          <w:fldChar w:fldCharType="separate"/>
        </w:r>
        <w:r w:rsidR="006608D4">
          <w:rPr>
            <w:webHidden/>
          </w:rPr>
          <w:t>35</w:t>
        </w:r>
        <w:r w:rsidR="006608D4">
          <w:rPr>
            <w:webHidden/>
          </w:rPr>
          <w:fldChar w:fldCharType="end"/>
        </w:r>
      </w:hyperlink>
    </w:p>
    <w:p w14:paraId="686CCA8C" w14:textId="77777777" w:rsidR="006608D4" w:rsidRDefault="00513363">
      <w:pPr>
        <w:pStyle w:val="TOC2"/>
        <w:rPr>
          <w:rFonts w:asciiTheme="minorHAnsi" w:eastAsiaTheme="minorEastAsia" w:hAnsiTheme="minorHAnsi" w:cstheme="minorBidi"/>
          <w:b w:val="0"/>
          <w:noProof/>
          <w:szCs w:val="22"/>
          <w:lang w:val="en-US"/>
        </w:rPr>
      </w:pPr>
      <w:hyperlink w:anchor="_Toc503283503" w:history="1">
        <w:r w:rsidR="006608D4" w:rsidRPr="005B23FA">
          <w:rPr>
            <w:rStyle w:val="Hyperlink"/>
            <w:noProof/>
          </w:rPr>
          <w:t>11.1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_Toc503283503 \h </w:instrText>
        </w:r>
        <w:r w:rsidR="006608D4">
          <w:rPr>
            <w:noProof/>
            <w:webHidden/>
          </w:rPr>
        </w:r>
        <w:r w:rsidR="006608D4">
          <w:rPr>
            <w:noProof/>
            <w:webHidden/>
          </w:rPr>
          <w:fldChar w:fldCharType="separate"/>
        </w:r>
        <w:r w:rsidR="006608D4">
          <w:rPr>
            <w:noProof/>
            <w:webHidden/>
          </w:rPr>
          <w:t>35</w:t>
        </w:r>
        <w:r w:rsidR="006608D4">
          <w:rPr>
            <w:noProof/>
            <w:webHidden/>
          </w:rPr>
          <w:fldChar w:fldCharType="end"/>
        </w:r>
      </w:hyperlink>
    </w:p>
    <w:p w14:paraId="30A33DE5" w14:textId="77777777" w:rsidR="006608D4" w:rsidRDefault="00513363">
      <w:pPr>
        <w:pStyle w:val="TOC2"/>
        <w:rPr>
          <w:rFonts w:asciiTheme="minorHAnsi" w:eastAsiaTheme="minorEastAsia" w:hAnsiTheme="minorHAnsi" w:cstheme="minorBidi"/>
          <w:b w:val="0"/>
          <w:noProof/>
          <w:szCs w:val="22"/>
          <w:lang w:val="en-US"/>
        </w:rPr>
      </w:pPr>
      <w:hyperlink w:anchor="_Toc503283504" w:history="1">
        <w:r w:rsidR="006608D4" w:rsidRPr="005B23FA">
          <w:rPr>
            <w:rStyle w:val="Hyperlink"/>
            <w:noProof/>
          </w:rPr>
          <w:t>11.2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_Toc503283504 \h </w:instrText>
        </w:r>
        <w:r w:rsidR="006608D4">
          <w:rPr>
            <w:noProof/>
            <w:webHidden/>
          </w:rPr>
        </w:r>
        <w:r w:rsidR="006608D4">
          <w:rPr>
            <w:noProof/>
            <w:webHidden/>
          </w:rPr>
          <w:fldChar w:fldCharType="separate"/>
        </w:r>
        <w:r w:rsidR="006608D4">
          <w:rPr>
            <w:noProof/>
            <w:webHidden/>
          </w:rPr>
          <w:t>35</w:t>
        </w:r>
        <w:r w:rsidR="006608D4">
          <w:rPr>
            <w:noProof/>
            <w:webHidden/>
          </w:rPr>
          <w:fldChar w:fldCharType="end"/>
        </w:r>
      </w:hyperlink>
    </w:p>
    <w:p w14:paraId="018A364A" w14:textId="77777777" w:rsidR="006608D4" w:rsidRDefault="00513363">
      <w:pPr>
        <w:pStyle w:val="TOC3"/>
        <w:rPr>
          <w:rFonts w:asciiTheme="minorHAnsi" w:eastAsiaTheme="minorEastAsia" w:hAnsiTheme="minorHAnsi" w:cstheme="minorBidi"/>
          <w:noProof/>
          <w:sz w:val="22"/>
          <w:szCs w:val="22"/>
          <w:lang w:val="en-US"/>
        </w:rPr>
      </w:pPr>
      <w:hyperlink w:anchor="_Toc503283505" w:history="1">
        <w:r w:rsidR="006608D4" w:rsidRPr="005B23FA">
          <w:rPr>
            <w:rStyle w:val="Hyperlink"/>
            <w:noProof/>
          </w:rPr>
          <w:t>11.2.1</w:t>
        </w:r>
        <w:r w:rsidR="006608D4">
          <w:rPr>
            <w:rFonts w:asciiTheme="minorHAnsi" w:eastAsiaTheme="minorEastAsia" w:hAnsiTheme="minorHAnsi" w:cstheme="minorBidi"/>
            <w:noProof/>
            <w:sz w:val="22"/>
            <w:szCs w:val="22"/>
            <w:lang w:val="en-US"/>
          </w:rPr>
          <w:tab/>
        </w:r>
        <w:r w:rsidR="006608D4" w:rsidRPr="005B23FA">
          <w:rPr>
            <w:rStyle w:val="Hyperlink"/>
            <w:noProof/>
          </w:rPr>
          <w:t>Cardholder Identification</w:t>
        </w:r>
        <w:r w:rsidR="006608D4">
          <w:rPr>
            <w:noProof/>
            <w:webHidden/>
          </w:rPr>
          <w:tab/>
        </w:r>
        <w:r w:rsidR="006608D4">
          <w:rPr>
            <w:noProof/>
            <w:webHidden/>
          </w:rPr>
          <w:fldChar w:fldCharType="begin"/>
        </w:r>
        <w:r w:rsidR="006608D4">
          <w:rPr>
            <w:noProof/>
            <w:webHidden/>
          </w:rPr>
          <w:instrText xml:space="preserve"> PAGEREF _Toc503283505 \h </w:instrText>
        </w:r>
        <w:r w:rsidR="006608D4">
          <w:rPr>
            <w:noProof/>
            <w:webHidden/>
          </w:rPr>
        </w:r>
        <w:r w:rsidR="006608D4">
          <w:rPr>
            <w:noProof/>
            <w:webHidden/>
          </w:rPr>
          <w:fldChar w:fldCharType="separate"/>
        </w:r>
        <w:r w:rsidR="006608D4">
          <w:rPr>
            <w:noProof/>
            <w:webHidden/>
          </w:rPr>
          <w:t>35</w:t>
        </w:r>
        <w:r w:rsidR="006608D4">
          <w:rPr>
            <w:noProof/>
            <w:webHidden/>
          </w:rPr>
          <w:fldChar w:fldCharType="end"/>
        </w:r>
      </w:hyperlink>
    </w:p>
    <w:p w14:paraId="2E515BEC" w14:textId="77777777" w:rsidR="006608D4" w:rsidRDefault="00513363">
      <w:pPr>
        <w:pStyle w:val="TOC3"/>
        <w:rPr>
          <w:rFonts w:asciiTheme="minorHAnsi" w:eastAsiaTheme="minorEastAsia" w:hAnsiTheme="minorHAnsi" w:cstheme="minorBidi"/>
          <w:noProof/>
          <w:sz w:val="22"/>
          <w:szCs w:val="22"/>
          <w:lang w:val="en-US"/>
        </w:rPr>
      </w:pPr>
      <w:hyperlink w:anchor="_Toc503283506" w:history="1">
        <w:r w:rsidR="006608D4" w:rsidRPr="005B23FA">
          <w:rPr>
            <w:rStyle w:val="Hyperlink"/>
            <w:noProof/>
          </w:rPr>
          <w:t>11.2.2</w:t>
        </w:r>
        <w:r w:rsidR="006608D4">
          <w:rPr>
            <w:rFonts w:asciiTheme="minorHAnsi" w:eastAsiaTheme="minorEastAsia" w:hAnsiTheme="minorHAnsi" w:cstheme="minorBidi"/>
            <w:noProof/>
            <w:sz w:val="22"/>
            <w:szCs w:val="22"/>
            <w:lang w:val="en-US"/>
          </w:rPr>
          <w:tab/>
        </w:r>
        <w:r w:rsidR="006608D4" w:rsidRPr="005B23FA">
          <w:rPr>
            <w:rStyle w:val="Hyperlink"/>
            <w:noProof/>
          </w:rPr>
          <w:t>Cardholder Information Update</w:t>
        </w:r>
        <w:r w:rsidR="006608D4">
          <w:rPr>
            <w:noProof/>
            <w:webHidden/>
          </w:rPr>
          <w:tab/>
        </w:r>
        <w:r w:rsidR="006608D4">
          <w:rPr>
            <w:noProof/>
            <w:webHidden/>
          </w:rPr>
          <w:fldChar w:fldCharType="begin"/>
        </w:r>
        <w:r w:rsidR="006608D4">
          <w:rPr>
            <w:noProof/>
            <w:webHidden/>
          </w:rPr>
          <w:instrText xml:space="preserve"> PAGEREF _Toc503283506 \h </w:instrText>
        </w:r>
        <w:r w:rsidR="006608D4">
          <w:rPr>
            <w:noProof/>
            <w:webHidden/>
          </w:rPr>
        </w:r>
        <w:r w:rsidR="006608D4">
          <w:rPr>
            <w:noProof/>
            <w:webHidden/>
          </w:rPr>
          <w:fldChar w:fldCharType="separate"/>
        </w:r>
        <w:r w:rsidR="006608D4">
          <w:rPr>
            <w:noProof/>
            <w:webHidden/>
          </w:rPr>
          <w:t>36</w:t>
        </w:r>
        <w:r w:rsidR="006608D4">
          <w:rPr>
            <w:noProof/>
            <w:webHidden/>
          </w:rPr>
          <w:fldChar w:fldCharType="end"/>
        </w:r>
      </w:hyperlink>
    </w:p>
    <w:p w14:paraId="02403891" w14:textId="77777777" w:rsidR="006608D4" w:rsidRDefault="00513363">
      <w:pPr>
        <w:pStyle w:val="TOC2"/>
        <w:rPr>
          <w:rFonts w:asciiTheme="minorHAnsi" w:eastAsiaTheme="minorEastAsia" w:hAnsiTheme="minorHAnsi" w:cstheme="minorBidi"/>
          <w:b w:val="0"/>
          <w:noProof/>
          <w:szCs w:val="22"/>
          <w:lang w:val="en-US"/>
        </w:rPr>
      </w:pPr>
      <w:hyperlink w:anchor="_Toc503283507" w:history="1">
        <w:r w:rsidR="006608D4" w:rsidRPr="005B23FA">
          <w:rPr>
            <w:rStyle w:val="Hyperlink"/>
            <w:noProof/>
          </w:rPr>
          <w:t>11.3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_Toc503283507 \h </w:instrText>
        </w:r>
        <w:r w:rsidR="006608D4">
          <w:rPr>
            <w:noProof/>
            <w:webHidden/>
          </w:rPr>
        </w:r>
        <w:r w:rsidR="006608D4">
          <w:rPr>
            <w:noProof/>
            <w:webHidden/>
          </w:rPr>
          <w:fldChar w:fldCharType="separate"/>
        </w:r>
        <w:r w:rsidR="006608D4">
          <w:rPr>
            <w:noProof/>
            <w:webHidden/>
          </w:rPr>
          <w:t>36</w:t>
        </w:r>
        <w:r w:rsidR="006608D4">
          <w:rPr>
            <w:noProof/>
            <w:webHidden/>
          </w:rPr>
          <w:fldChar w:fldCharType="end"/>
        </w:r>
      </w:hyperlink>
    </w:p>
    <w:p w14:paraId="74C6CAC2" w14:textId="77777777" w:rsidR="006608D4" w:rsidRDefault="00513363">
      <w:pPr>
        <w:pStyle w:val="TOC2"/>
        <w:rPr>
          <w:rFonts w:asciiTheme="minorHAnsi" w:eastAsiaTheme="minorEastAsia" w:hAnsiTheme="minorHAnsi" w:cstheme="minorBidi"/>
          <w:b w:val="0"/>
          <w:noProof/>
          <w:szCs w:val="22"/>
          <w:lang w:val="en-US"/>
        </w:rPr>
      </w:pPr>
      <w:hyperlink w:anchor="_Toc503283508" w:history="1">
        <w:r w:rsidR="006608D4" w:rsidRPr="005B23FA">
          <w:rPr>
            <w:rStyle w:val="Hyperlink"/>
            <w:noProof/>
          </w:rPr>
          <w:t>11.4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_Toc503283508 \h </w:instrText>
        </w:r>
        <w:r w:rsidR="006608D4">
          <w:rPr>
            <w:noProof/>
            <w:webHidden/>
          </w:rPr>
        </w:r>
        <w:r w:rsidR="006608D4">
          <w:rPr>
            <w:noProof/>
            <w:webHidden/>
          </w:rPr>
          <w:fldChar w:fldCharType="separate"/>
        </w:r>
        <w:r w:rsidR="006608D4">
          <w:rPr>
            <w:noProof/>
            <w:webHidden/>
          </w:rPr>
          <w:t>36</w:t>
        </w:r>
        <w:r w:rsidR="006608D4">
          <w:rPr>
            <w:noProof/>
            <w:webHidden/>
          </w:rPr>
          <w:fldChar w:fldCharType="end"/>
        </w:r>
      </w:hyperlink>
    </w:p>
    <w:p w14:paraId="095D5FE4"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09" w:history="1">
        <w:r w:rsidR="006608D4" w:rsidRPr="005B23FA">
          <w:rPr>
            <w:rStyle w:val="Hyperlink"/>
          </w:rPr>
          <w:t>12</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REQC0011 – Card Closure</w:t>
        </w:r>
        <w:r w:rsidR="006608D4">
          <w:rPr>
            <w:webHidden/>
          </w:rPr>
          <w:tab/>
        </w:r>
        <w:r w:rsidR="006608D4">
          <w:rPr>
            <w:webHidden/>
          </w:rPr>
          <w:fldChar w:fldCharType="begin"/>
        </w:r>
        <w:r w:rsidR="006608D4">
          <w:rPr>
            <w:webHidden/>
          </w:rPr>
          <w:instrText xml:space="preserve"> PAGEREF _Toc503283509 \h </w:instrText>
        </w:r>
        <w:r w:rsidR="006608D4">
          <w:rPr>
            <w:webHidden/>
          </w:rPr>
        </w:r>
        <w:r w:rsidR="006608D4">
          <w:rPr>
            <w:webHidden/>
          </w:rPr>
          <w:fldChar w:fldCharType="separate"/>
        </w:r>
        <w:r w:rsidR="006608D4">
          <w:rPr>
            <w:webHidden/>
          </w:rPr>
          <w:t>37</w:t>
        </w:r>
        <w:r w:rsidR="006608D4">
          <w:rPr>
            <w:webHidden/>
          </w:rPr>
          <w:fldChar w:fldCharType="end"/>
        </w:r>
      </w:hyperlink>
    </w:p>
    <w:p w14:paraId="5E3473E2" w14:textId="77777777" w:rsidR="006608D4" w:rsidRDefault="00513363">
      <w:pPr>
        <w:pStyle w:val="TOC2"/>
        <w:rPr>
          <w:rFonts w:asciiTheme="minorHAnsi" w:eastAsiaTheme="minorEastAsia" w:hAnsiTheme="minorHAnsi" w:cstheme="minorBidi"/>
          <w:b w:val="0"/>
          <w:noProof/>
          <w:szCs w:val="22"/>
          <w:lang w:val="en-US"/>
        </w:rPr>
      </w:pPr>
      <w:hyperlink w:anchor="_Toc503283510" w:history="1">
        <w:r w:rsidR="006608D4" w:rsidRPr="005B23FA">
          <w:rPr>
            <w:rStyle w:val="Hyperlink"/>
            <w:noProof/>
          </w:rPr>
          <w:t>12.1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_Toc503283510 \h </w:instrText>
        </w:r>
        <w:r w:rsidR="006608D4">
          <w:rPr>
            <w:noProof/>
            <w:webHidden/>
          </w:rPr>
        </w:r>
        <w:r w:rsidR="006608D4">
          <w:rPr>
            <w:noProof/>
            <w:webHidden/>
          </w:rPr>
          <w:fldChar w:fldCharType="separate"/>
        </w:r>
        <w:r w:rsidR="006608D4">
          <w:rPr>
            <w:noProof/>
            <w:webHidden/>
          </w:rPr>
          <w:t>37</w:t>
        </w:r>
        <w:r w:rsidR="006608D4">
          <w:rPr>
            <w:noProof/>
            <w:webHidden/>
          </w:rPr>
          <w:fldChar w:fldCharType="end"/>
        </w:r>
      </w:hyperlink>
    </w:p>
    <w:p w14:paraId="1D4E9EF0" w14:textId="77777777" w:rsidR="006608D4" w:rsidRDefault="00513363">
      <w:pPr>
        <w:pStyle w:val="TOC2"/>
        <w:rPr>
          <w:rFonts w:asciiTheme="minorHAnsi" w:eastAsiaTheme="minorEastAsia" w:hAnsiTheme="minorHAnsi" w:cstheme="minorBidi"/>
          <w:b w:val="0"/>
          <w:noProof/>
          <w:szCs w:val="22"/>
          <w:lang w:val="en-US"/>
        </w:rPr>
      </w:pPr>
      <w:hyperlink w:anchor="_Toc503283511" w:history="1">
        <w:r w:rsidR="006608D4" w:rsidRPr="005B23FA">
          <w:rPr>
            <w:rStyle w:val="Hyperlink"/>
            <w:noProof/>
          </w:rPr>
          <w:t>12.2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_Toc503283511 \h </w:instrText>
        </w:r>
        <w:r w:rsidR="006608D4">
          <w:rPr>
            <w:noProof/>
            <w:webHidden/>
          </w:rPr>
        </w:r>
        <w:r w:rsidR="006608D4">
          <w:rPr>
            <w:noProof/>
            <w:webHidden/>
          </w:rPr>
          <w:fldChar w:fldCharType="separate"/>
        </w:r>
        <w:r w:rsidR="006608D4">
          <w:rPr>
            <w:noProof/>
            <w:webHidden/>
          </w:rPr>
          <w:t>37</w:t>
        </w:r>
        <w:r w:rsidR="006608D4">
          <w:rPr>
            <w:noProof/>
            <w:webHidden/>
          </w:rPr>
          <w:fldChar w:fldCharType="end"/>
        </w:r>
      </w:hyperlink>
    </w:p>
    <w:p w14:paraId="6C341E00" w14:textId="77777777" w:rsidR="006608D4" w:rsidRDefault="00513363">
      <w:pPr>
        <w:pStyle w:val="TOC2"/>
        <w:rPr>
          <w:rFonts w:asciiTheme="minorHAnsi" w:eastAsiaTheme="minorEastAsia" w:hAnsiTheme="minorHAnsi" w:cstheme="minorBidi"/>
          <w:b w:val="0"/>
          <w:noProof/>
          <w:szCs w:val="22"/>
          <w:lang w:val="en-US"/>
        </w:rPr>
      </w:pPr>
      <w:hyperlink w:anchor="_Toc503283512" w:history="1">
        <w:r w:rsidR="006608D4" w:rsidRPr="005B23FA">
          <w:rPr>
            <w:rStyle w:val="Hyperlink"/>
            <w:noProof/>
          </w:rPr>
          <w:t>12.3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_Toc503283512 \h </w:instrText>
        </w:r>
        <w:r w:rsidR="006608D4">
          <w:rPr>
            <w:noProof/>
            <w:webHidden/>
          </w:rPr>
        </w:r>
        <w:r w:rsidR="006608D4">
          <w:rPr>
            <w:noProof/>
            <w:webHidden/>
          </w:rPr>
          <w:fldChar w:fldCharType="separate"/>
        </w:r>
        <w:r w:rsidR="006608D4">
          <w:rPr>
            <w:noProof/>
            <w:webHidden/>
          </w:rPr>
          <w:t>37</w:t>
        </w:r>
        <w:r w:rsidR="006608D4">
          <w:rPr>
            <w:noProof/>
            <w:webHidden/>
          </w:rPr>
          <w:fldChar w:fldCharType="end"/>
        </w:r>
      </w:hyperlink>
    </w:p>
    <w:p w14:paraId="266FC469" w14:textId="77777777" w:rsidR="006608D4" w:rsidRDefault="00513363">
      <w:pPr>
        <w:pStyle w:val="TOC2"/>
        <w:rPr>
          <w:rFonts w:asciiTheme="minorHAnsi" w:eastAsiaTheme="minorEastAsia" w:hAnsiTheme="minorHAnsi" w:cstheme="minorBidi"/>
          <w:b w:val="0"/>
          <w:noProof/>
          <w:szCs w:val="22"/>
          <w:lang w:val="en-US"/>
        </w:rPr>
      </w:pPr>
      <w:hyperlink w:anchor="_Toc503283513" w:history="1">
        <w:r w:rsidR="006608D4" w:rsidRPr="005B23FA">
          <w:rPr>
            <w:rStyle w:val="Hyperlink"/>
            <w:noProof/>
          </w:rPr>
          <w:t>12.4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_Toc503283513 \h </w:instrText>
        </w:r>
        <w:r w:rsidR="006608D4">
          <w:rPr>
            <w:noProof/>
            <w:webHidden/>
          </w:rPr>
        </w:r>
        <w:r w:rsidR="006608D4">
          <w:rPr>
            <w:noProof/>
            <w:webHidden/>
          </w:rPr>
          <w:fldChar w:fldCharType="separate"/>
        </w:r>
        <w:r w:rsidR="006608D4">
          <w:rPr>
            <w:noProof/>
            <w:webHidden/>
          </w:rPr>
          <w:t>37</w:t>
        </w:r>
        <w:r w:rsidR="006608D4">
          <w:rPr>
            <w:noProof/>
            <w:webHidden/>
          </w:rPr>
          <w:fldChar w:fldCharType="end"/>
        </w:r>
      </w:hyperlink>
    </w:p>
    <w:p w14:paraId="28CEC4E4"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14" w:history="1">
        <w:r w:rsidR="006608D4" w:rsidRPr="005B23FA">
          <w:rPr>
            <w:rStyle w:val="Hyperlink"/>
          </w:rPr>
          <w:t>13</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REQC0012 – Corporate Card</w:t>
        </w:r>
        <w:r w:rsidR="006608D4">
          <w:rPr>
            <w:webHidden/>
          </w:rPr>
          <w:tab/>
        </w:r>
        <w:r w:rsidR="006608D4">
          <w:rPr>
            <w:webHidden/>
          </w:rPr>
          <w:fldChar w:fldCharType="begin"/>
        </w:r>
        <w:r w:rsidR="006608D4">
          <w:rPr>
            <w:webHidden/>
          </w:rPr>
          <w:instrText xml:space="preserve"> PAGEREF _Toc503283514 \h </w:instrText>
        </w:r>
        <w:r w:rsidR="006608D4">
          <w:rPr>
            <w:webHidden/>
          </w:rPr>
        </w:r>
        <w:r w:rsidR="006608D4">
          <w:rPr>
            <w:webHidden/>
          </w:rPr>
          <w:fldChar w:fldCharType="separate"/>
        </w:r>
        <w:r w:rsidR="006608D4">
          <w:rPr>
            <w:webHidden/>
          </w:rPr>
          <w:t>38</w:t>
        </w:r>
        <w:r w:rsidR="006608D4">
          <w:rPr>
            <w:webHidden/>
          </w:rPr>
          <w:fldChar w:fldCharType="end"/>
        </w:r>
      </w:hyperlink>
    </w:p>
    <w:p w14:paraId="1F642304" w14:textId="77777777" w:rsidR="006608D4" w:rsidRDefault="00513363">
      <w:pPr>
        <w:pStyle w:val="TOC2"/>
        <w:rPr>
          <w:rFonts w:asciiTheme="minorHAnsi" w:eastAsiaTheme="minorEastAsia" w:hAnsiTheme="minorHAnsi" w:cstheme="minorBidi"/>
          <w:b w:val="0"/>
          <w:noProof/>
          <w:szCs w:val="22"/>
          <w:lang w:val="en-US"/>
        </w:rPr>
      </w:pPr>
      <w:hyperlink w:anchor="_Toc503283515" w:history="1">
        <w:r w:rsidR="006608D4" w:rsidRPr="005B23FA">
          <w:rPr>
            <w:rStyle w:val="Hyperlink"/>
            <w:noProof/>
          </w:rPr>
          <w:t>13.1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_Toc503283515 \h </w:instrText>
        </w:r>
        <w:r w:rsidR="006608D4">
          <w:rPr>
            <w:noProof/>
            <w:webHidden/>
          </w:rPr>
        </w:r>
        <w:r w:rsidR="006608D4">
          <w:rPr>
            <w:noProof/>
            <w:webHidden/>
          </w:rPr>
          <w:fldChar w:fldCharType="separate"/>
        </w:r>
        <w:r w:rsidR="006608D4">
          <w:rPr>
            <w:noProof/>
            <w:webHidden/>
          </w:rPr>
          <w:t>38</w:t>
        </w:r>
        <w:r w:rsidR="006608D4">
          <w:rPr>
            <w:noProof/>
            <w:webHidden/>
          </w:rPr>
          <w:fldChar w:fldCharType="end"/>
        </w:r>
      </w:hyperlink>
    </w:p>
    <w:p w14:paraId="5FA00F2B" w14:textId="77777777" w:rsidR="006608D4" w:rsidRDefault="00513363">
      <w:pPr>
        <w:pStyle w:val="TOC2"/>
        <w:rPr>
          <w:rFonts w:asciiTheme="minorHAnsi" w:eastAsiaTheme="minorEastAsia" w:hAnsiTheme="minorHAnsi" w:cstheme="minorBidi"/>
          <w:b w:val="0"/>
          <w:noProof/>
          <w:szCs w:val="22"/>
          <w:lang w:val="en-US"/>
        </w:rPr>
      </w:pPr>
      <w:hyperlink w:anchor="_Toc503283516" w:history="1">
        <w:r w:rsidR="006608D4" w:rsidRPr="005B23FA">
          <w:rPr>
            <w:rStyle w:val="Hyperlink"/>
            <w:noProof/>
          </w:rPr>
          <w:t>13.2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_Toc503283516 \h </w:instrText>
        </w:r>
        <w:r w:rsidR="006608D4">
          <w:rPr>
            <w:noProof/>
            <w:webHidden/>
          </w:rPr>
        </w:r>
        <w:r w:rsidR="006608D4">
          <w:rPr>
            <w:noProof/>
            <w:webHidden/>
          </w:rPr>
          <w:fldChar w:fldCharType="separate"/>
        </w:r>
        <w:r w:rsidR="006608D4">
          <w:rPr>
            <w:noProof/>
            <w:webHidden/>
          </w:rPr>
          <w:t>38</w:t>
        </w:r>
        <w:r w:rsidR="006608D4">
          <w:rPr>
            <w:noProof/>
            <w:webHidden/>
          </w:rPr>
          <w:fldChar w:fldCharType="end"/>
        </w:r>
      </w:hyperlink>
    </w:p>
    <w:p w14:paraId="1A72BFBD" w14:textId="77777777" w:rsidR="006608D4" w:rsidRDefault="00513363">
      <w:pPr>
        <w:pStyle w:val="TOC2"/>
        <w:rPr>
          <w:rFonts w:asciiTheme="minorHAnsi" w:eastAsiaTheme="minorEastAsia" w:hAnsiTheme="minorHAnsi" w:cstheme="minorBidi"/>
          <w:b w:val="0"/>
          <w:noProof/>
          <w:szCs w:val="22"/>
          <w:lang w:val="en-US"/>
        </w:rPr>
      </w:pPr>
      <w:hyperlink w:anchor="_Toc503283517" w:history="1">
        <w:r w:rsidR="006608D4" w:rsidRPr="005B23FA">
          <w:rPr>
            <w:rStyle w:val="Hyperlink"/>
            <w:noProof/>
          </w:rPr>
          <w:t>13.3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_Toc503283517 \h </w:instrText>
        </w:r>
        <w:r w:rsidR="006608D4">
          <w:rPr>
            <w:noProof/>
            <w:webHidden/>
          </w:rPr>
        </w:r>
        <w:r w:rsidR="006608D4">
          <w:rPr>
            <w:noProof/>
            <w:webHidden/>
          </w:rPr>
          <w:fldChar w:fldCharType="separate"/>
        </w:r>
        <w:r w:rsidR="006608D4">
          <w:rPr>
            <w:noProof/>
            <w:webHidden/>
          </w:rPr>
          <w:t>38</w:t>
        </w:r>
        <w:r w:rsidR="006608D4">
          <w:rPr>
            <w:noProof/>
            <w:webHidden/>
          </w:rPr>
          <w:fldChar w:fldCharType="end"/>
        </w:r>
      </w:hyperlink>
    </w:p>
    <w:p w14:paraId="3F326457" w14:textId="77777777" w:rsidR="006608D4" w:rsidRDefault="00513363">
      <w:pPr>
        <w:pStyle w:val="TOC2"/>
        <w:rPr>
          <w:rFonts w:asciiTheme="minorHAnsi" w:eastAsiaTheme="minorEastAsia" w:hAnsiTheme="minorHAnsi" w:cstheme="minorBidi"/>
          <w:b w:val="0"/>
          <w:noProof/>
          <w:szCs w:val="22"/>
          <w:lang w:val="en-US"/>
        </w:rPr>
      </w:pPr>
      <w:hyperlink w:anchor="_Toc503283518" w:history="1">
        <w:r w:rsidR="006608D4" w:rsidRPr="005B23FA">
          <w:rPr>
            <w:rStyle w:val="Hyperlink"/>
            <w:noProof/>
          </w:rPr>
          <w:t>13.4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_Toc503283518 \h </w:instrText>
        </w:r>
        <w:r w:rsidR="006608D4">
          <w:rPr>
            <w:noProof/>
            <w:webHidden/>
          </w:rPr>
        </w:r>
        <w:r w:rsidR="006608D4">
          <w:rPr>
            <w:noProof/>
            <w:webHidden/>
          </w:rPr>
          <w:fldChar w:fldCharType="separate"/>
        </w:r>
        <w:r w:rsidR="006608D4">
          <w:rPr>
            <w:noProof/>
            <w:webHidden/>
          </w:rPr>
          <w:t>38</w:t>
        </w:r>
        <w:r w:rsidR="006608D4">
          <w:rPr>
            <w:noProof/>
            <w:webHidden/>
          </w:rPr>
          <w:fldChar w:fldCharType="end"/>
        </w:r>
      </w:hyperlink>
    </w:p>
    <w:p w14:paraId="0B403DAB"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19" w:history="1">
        <w:r w:rsidR="006608D4" w:rsidRPr="005B23FA">
          <w:rPr>
            <w:rStyle w:val="Hyperlink"/>
          </w:rPr>
          <w:t>14</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REQC0013 - Statements</w:t>
        </w:r>
        <w:r w:rsidR="006608D4">
          <w:rPr>
            <w:webHidden/>
          </w:rPr>
          <w:tab/>
        </w:r>
        <w:r w:rsidR="006608D4">
          <w:rPr>
            <w:webHidden/>
          </w:rPr>
          <w:fldChar w:fldCharType="begin"/>
        </w:r>
        <w:r w:rsidR="006608D4">
          <w:rPr>
            <w:webHidden/>
          </w:rPr>
          <w:instrText xml:space="preserve"> PAGEREF _Toc503283519 \h </w:instrText>
        </w:r>
        <w:r w:rsidR="006608D4">
          <w:rPr>
            <w:webHidden/>
          </w:rPr>
        </w:r>
        <w:r w:rsidR="006608D4">
          <w:rPr>
            <w:webHidden/>
          </w:rPr>
          <w:fldChar w:fldCharType="separate"/>
        </w:r>
        <w:r w:rsidR="006608D4">
          <w:rPr>
            <w:webHidden/>
          </w:rPr>
          <w:t>39</w:t>
        </w:r>
        <w:r w:rsidR="006608D4">
          <w:rPr>
            <w:webHidden/>
          </w:rPr>
          <w:fldChar w:fldCharType="end"/>
        </w:r>
      </w:hyperlink>
    </w:p>
    <w:p w14:paraId="3A8A775A" w14:textId="77777777" w:rsidR="006608D4" w:rsidRDefault="00513363">
      <w:pPr>
        <w:pStyle w:val="TOC2"/>
        <w:rPr>
          <w:rFonts w:asciiTheme="minorHAnsi" w:eastAsiaTheme="minorEastAsia" w:hAnsiTheme="minorHAnsi" w:cstheme="minorBidi"/>
          <w:b w:val="0"/>
          <w:noProof/>
          <w:szCs w:val="22"/>
          <w:lang w:val="en-US"/>
        </w:rPr>
      </w:pPr>
      <w:hyperlink w:anchor="_Toc503283520" w:history="1">
        <w:r w:rsidR="006608D4" w:rsidRPr="005B23FA">
          <w:rPr>
            <w:rStyle w:val="Hyperlink"/>
            <w:noProof/>
          </w:rPr>
          <w:t>14.1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_Toc503283520 \h </w:instrText>
        </w:r>
        <w:r w:rsidR="006608D4">
          <w:rPr>
            <w:noProof/>
            <w:webHidden/>
          </w:rPr>
        </w:r>
        <w:r w:rsidR="006608D4">
          <w:rPr>
            <w:noProof/>
            <w:webHidden/>
          </w:rPr>
          <w:fldChar w:fldCharType="separate"/>
        </w:r>
        <w:r w:rsidR="006608D4">
          <w:rPr>
            <w:noProof/>
            <w:webHidden/>
          </w:rPr>
          <w:t>39</w:t>
        </w:r>
        <w:r w:rsidR="006608D4">
          <w:rPr>
            <w:noProof/>
            <w:webHidden/>
          </w:rPr>
          <w:fldChar w:fldCharType="end"/>
        </w:r>
      </w:hyperlink>
    </w:p>
    <w:p w14:paraId="6D11944E" w14:textId="77777777" w:rsidR="006608D4" w:rsidRDefault="00513363">
      <w:pPr>
        <w:pStyle w:val="TOC2"/>
        <w:rPr>
          <w:rFonts w:asciiTheme="minorHAnsi" w:eastAsiaTheme="minorEastAsia" w:hAnsiTheme="minorHAnsi" w:cstheme="minorBidi"/>
          <w:b w:val="0"/>
          <w:noProof/>
          <w:szCs w:val="22"/>
          <w:lang w:val="en-US"/>
        </w:rPr>
      </w:pPr>
      <w:hyperlink w:anchor="_Toc503283521" w:history="1">
        <w:r w:rsidR="006608D4" w:rsidRPr="005B23FA">
          <w:rPr>
            <w:rStyle w:val="Hyperlink"/>
            <w:noProof/>
          </w:rPr>
          <w:t>14.2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_Toc503283521 \h </w:instrText>
        </w:r>
        <w:r w:rsidR="006608D4">
          <w:rPr>
            <w:noProof/>
            <w:webHidden/>
          </w:rPr>
        </w:r>
        <w:r w:rsidR="006608D4">
          <w:rPr>
            <w:noProof/>
            <w:webHidden/>
          </w:rPr>
          <w:fldChar w:fldCharType="separate"/>
        </w:r>
        <w:r w:rsidR="006608D4">
          <w:rPr>
            <w:noProof/>
            <w:webHidden/>
          </w:rPr>
          <w:t>39</w:t>
        </w:r>
        <w:r w:rsidR="006608D4">
          <w:rPr>
            <w:noProof/>
            <w:webHidden/>
          </w:rPr>
          <w:fldChar w:fldCharType="end"/>
        </w:r>
      </w:hyperlink>
    </w:p>
    <w:p w14:paraId="567361A8" w14:textId="77777777" w:rsidR="006608D4" w:rsidRDefault="00513363">
      <w:pPr>
        <w:pStyle w:val="TOC2"/>
        <w:rPr>
          <w:rFonts w:asciiTheme="minorHAnsi" w:eastAsiaTheme="minorEastAsia" w:hAnsiTheme="minorHAnsi" w:cstheme="minorBidi"/>
          <w:b w:val="0"/>
          <w:noProof/>
          <w:szCs w:val="22"/>
          <w:lang w:val="en-US"/>
        </w:rPr>
      </w:pPr>
      <w:hyperlink w:anchor="_Toc503283522" w:history="1">
        <w:r w:rsidR="006608D4" w:rsidRPr="005B23FA">
          <w:rPr>
            <w:rStyle w:val="Hyperlink"/>
            <w:noProof/>
          </w:rPr>
          <w:t>14.3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_Toc503283522 \h </w:instrText>
        </w:r>
        <w:r w:rsidR="006608D4">
          <w:rPr>
            <w:noProof/>
            <w:webHidden/>
          </w:rPr>
        </w:r>
        <w:r w:rsidR="006608D4">
          <w:rPr>
            <w:noProof/>
            <w:webHidden/>
          </w:rPr>
          <w:fldChar w:fldCharType="separate"/>
        </w:r>
        <w:r w:rsidR="006608D4">
          <w:rPr>
            <w:noProof/>
            <w:webHidden/>
          </w:rPr>
          <w:t>39</w:t>
        </w:r>
        <w:r w:rsidR="006608D4">
          <w:rPr>
            <w:noProof/>
            <w:webHidden/>
          </w:rPr>
          <w:fldChar w:fldCharType="end"/>
        </w:r>
      </w:hyperlink>
    </w:p>
    <w:p w14:paraId="23764479" w14:textId="77777777" w:rsidR="006608D4" w:rsidRDefault="00513363">
      <w:pPr>
        <w:pStyle w:val="TOC2"/>
        <w:rPr>
          <w:rFonts w:asciiTheme="minorHAnsi" w:eastAsiaTheme="minorEastAsia" w:hAnsiTheme="minorHAnsi" w:cstheme="minorBidi"/>
          <w:b w:val="0"/>
          <w:noProof/>
          <w:szCs w:val="22"/>
          <w:lang w:val="en-US"/>
        </w:rPr>
      </w:pPr>
      <w:hyperlink w:anchor="_Toc503283523" w:history="1">
        <w:r w:rsidR="006608D4" w:rsidRPr="005B23FA">
          <w:rPr>
            <w:rStyle w:val="Hyperlink"/>
            <w:noProof/>
          </w:rPr>
          <w:t>14.4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_Toc503283523 \h </w:instrText>
        </w:r>
        <w:r w:rsidR="006608D4">
          <w:rPr>
            <w:noProof/>
            <w:webHidden/>
          </w:rPr>
        </w:r>
        <w:r w:rsidR="006608D4">
          <w:rPr>
            <w:noProof/>
            <w:webHidden/>
          </w:rPr>
          <w:fldChar w:fldCharType="separate"/>
        </w:r>
        <w:r w:rsidR="006608D4">
          <w:rPr>
            <w:noProof/>
            <w:webHidden/>
          </w:rPr>
          <w:t>39</w:t>
        </w:r>
        <w:r w:rsidR="006608D4">
          <w:rPr>
            <w:noProof/>
            <w:webHidden/>
          </w:rPr>
          <w:fldChar w:fldCharType="end"/>
        </w:r>
      </w:hyperlink>
    </w:p>
    <w:p w14:paraId="0B2D92A7"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24" w:history="1">
        <w:r w:rsidR="006608D4" w:rsidRPr="005B23FA">
          <w:rPr>
            <w:rStyle w:val="Hyperlink"/>
          </w:rPr>
          <w:t>15</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REQC0014 –Financial Institution</w:t>
        </w:r>
        <w:r w:rsidR="006608D4">
          <w:rPr>
            <w:webHidden/>
          </w:rPr>
          <w:tab/>
        </w:r>
        <w:r w:rsidR="006608D4">
          <w:rPr>
            <w:webHidden/>
          </w:rPr>
          <w:fldChar w:fldCharType="begin"/>
        </w:r>
        <w:r w:rsidR="006608D4">
          <w:rPr>
            <w:webHidden/>
          </w:rPr>
          <w:instrText xml:space="preserve"> PAGEREF _Toc503283524 \h </w:instrText>
        </w:r>
        <w:r w:rsidR="006608D4">
          <w:rPr>
            <w:webHidden/>
          </w:rPr>
        </w:r>
        <w:r w:rsidR="006608D4">
          <w:rPr>
            <w:webHidden/>
          </w:rPr>
          <w:fldChar w:fldCharType="separate"/>
        </w:r>
        <w:r w:rsidR="006608D4">
          <w:rPr>
            <w:webHidden/>
          </w:rPr>
          <w:t>40</w:t>
        </w:r>
        <w:r w:rsidR="006608D4">
          <w:rPr>
            <w:webHidden/>
          </w:rPr>
          <w:fldChar w:fldCharType="end"/>
        </w:r>
      </w:hyperlink>
    </w:p>
    <w:p w14:paraId="6E5FC916" w14:textId="77777777" w:rsidR="006608D4" w:rsidRDefault="00513363">
      <w:pPr>
        <w:pStyle w:val="TOC2"/>
        <w:rPr>
          <w:rFonts w:asciiTheme="minorHAnsi" w:eastAsiaTheme="minorEastAsia" w:hAnsiTheme="minorHAnsi" w:cstheme="minorBidi"/>
          <w:b w:val="0"/>
          <w:noProof/>
          <w:szCs w:val="22"/>
          <w:lang w:val="en-US"/>
        </w:rPr>
      </w:pPr>
      <w:hyperlink w:anchor="_Toc503283525" w:history="1">
        <w:r w:rsidR="006608D4" w:rsidRPr="005B23FA">
          <w:rPr>
            <w:rStyle w:val="Hyperlink"/>
            <w:noProof/>
          </w:rPr>
          <w:t>15.1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_Toc503283525 \h </w:instrText>
        </w:r>
        <w:r w:rsidR="006608D4">
          <w:rPr>
            <w:noProof/>
            <w:webHidden/>
          </w:rPr>
        </w:r>
        <w:r w:rsidR="006608D4">
          <w:rPr>
            <w:noProof/>
            <w:webHidden/>
          </w:rPr>
          <w:fldChar w:fldCharType="separate"/>
        </w:r>
        <w:r w:rsidR="006608D4">
          <w:rPr>
            <w:noProof/>
            <w:webHidden/>
          </w:rPr>
          <w:t>40</w:t>
        </w:r>
        <w:r w:rsidR="006608D4">
          <w:rPr>
            <w:noProof/>
            <w:webHidden/>
          </w:rPr>
          <w:fldChar w:fldCharType="end"/>
        </w:r>
      </w:hyperlink>
    </w:p>
    <w:p w14:paraId="6BB24893" w14:textId="77777777" w:rsidR="006608D4" w:rsidRDefault="00513363">
      <w:pPr>
        <w:pStyle w:val="TOC2"/>
        <w:rPr>
          <w:rFonts w:asciiTheme="minorHAnsi" w:eastAsiaTheme="minorEastAsia" w:hAnsiTheme="minorHAnsi" w:cstheme="minorBidi"/>
          <w:b w:val="0"/>
          <w:noProof/>
          <w:szCs w:val="22"/>
          <w:lang w:val="en-US"/>
        </w:rPr>
      </w:pPr>
      <w:hyperlink w:anchor="_Toc503283526" w:history="1">
        <w:r w:rsidR="006608D4" w:rsidRPr="005B23FA">
          <w:rPr>
            <w:rStyle w:val="Hyperlink"/>
            <w:noProof/>
          </w:rPr>
          <w:t>15.2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_Toc503283526 \h </w:instrText>
        </w:r>
        <w:r w:rsidR="006608D4">
          <w:rPr>
            <w:noProof/>
            <w:webHidden/>
          </w:rPr>
        </w:r>
        <w:r w:rsidR="006608D4">
          <w:rPr>
            <w:noProof/>
            <w:webHidden/>
          </w:rPr>
          <w:fldChar w:fldCharType="separate"/>
        </w:r>
        <w:r w:rsidR="006608D4">
          <w:rPr>
            <w:noProof/>
            <w:webHidden/>
          </w:rPr>
          <w:t>40</w:t>
        </w:r>
        <w:r w:rsidR="006608D4">
          <w:rPr>
            <w:noProof/>
            <w:webHidden/>
          </w:rPr>
          <w:fldChar w:fldCharType="end"/>
        </w:r>
      </w:hyperlink>
    </w:p>
    <w:p w14:paraId="31972BB6" w14:textId="77777777" w:rsidR="006608D4" w:rsidRDefault="00513363">
      <w:pPr>
        <w:pStyle w:val="TOC3"/>
        <w:rPr>
          <w:rFonts w:asciiTheme="minorHAnsi" w:eastAsiaTheme="minorEastAsia" w:hAnsiTheme="minorHAnsi" w:cstheme="minorBidi"/>
          <w:noProof/>
          <w:sz w:val="22"/>
          <w:szCs w:val="22"/>
          <w:lang w:val="en-US"/>
        </w:rPr>
      </w:pPr>
      <w:hyperlink w:anchor="_Toc503283527" w:history="1">
        <w:r w:rsidR="006608D4" w:rsidRPr="005B23FA">
          <w:rPr>
            <w:rStyle w:val="Hyperlink"/>
            <w:noProof/>
          </w:rPr>
          <w:t>15.2.1</w:t>
        </w:r>
        <w:r w:rsidR="006608D4">
          <w:rPr>
            <w:rFonts w:asciiTheme="minorHAnsi" w:eastAsiaTheme="minorEastAsia" w:hAnsiTheme="minorHAnsi" w:cstheme="minorBidi"/>
            <w:noProof/>
            <w:sz w:val="22"/>
            <w:szCs w:val="22"/>
            <w:lang w:val="en-US"/>
          </w:rPr>
          <w:tab/>
        </w:r>
        <w:r w:rsidR="006608D4" w:rsidRPr="005B23FA">
          <w:rPr>
            <w:rStyle w:val="Hyperlink"/>
            <w:noProof/>
          </w:rPr>
          <w:t>REQC00014.1 – Financial Institutions Definitions</w:t>
        </w:r>
        <w:r w:rsidR="006608D4">
          <w:rPr>
            <w:noProof/>
            <w:webHidden/>
          </w:rPr>
          <w:tab/>
        </w:r>
        <w:r w:rsidR="006608D4">
          <w:rPr>
            <w:noProof/>
            <w:webHidden/>
          </w:rPr>
          <w:fldChar w:fldCharType="begin"/>
        </w:r>
        <w:r w:rsidR="006608D4">
          <w:rPr>
            <w:noProof/>
            <w:webHidden/>
          </w:rPr>
          <w:instrText xml:space="preserve"> PAGEREF _Toc503283527 \h </w:instrText>
        </w:r>
        <w:r w:rsidR="006608D4">
          <w:rPr>
            <w:noProof/>
            <w:webHidden/>
          </w:rPr>
        </w:r>
        <w:r w:rsidR="006608D4">
          <w:rPr>
            <w:noProof/>
            <w:webHidden/>
          </w:rPr>
          <w:fldChar w:fldCharType="separate"/>
        </w:r>
        <w:r w:rsidR="006608D4">
          <w:rPr>
            <w:noProof/>
            <w:webHidden/>
          </w:rPr>
          <w:t>40</w:t>
        </w:r>
        <w:r w:rsidR="006608D4">
          <w:rPr>
            <w:noProof/>
            <w:webHidden/>
          </w:rPr>
          <w:fldChar w:fldCharType="end"/>
        </w:r>
      </w:hyperlink>
    </w:p>
    <w:p w14:paraId="0F74A5C9" w14:textId="77777777" w:rsidR="006608D4" w:rsidRDefault="00513363">
      <w:pPr>
        <w:pStyle w:val="TOC3"/>
        <w:rPr>
          <w:rFonts w:asciiTheme="minorHAnsi" w:eastAsiaTheme="minorEastAsia" w:hAnsiTheme="minorHAnsi" w:cstheme="minorBidi"/>
          <w:noProof/>
          <w:sz w:val="22"/>
          <w:szCs w:val="22"/>
          <w:lang w:val="en-US"/>
        </w:rPr>
      </w:pPr>
      <w:hyperlink w:anchor="_Toc503283528" w:history="1">
        <w:r w:rsidR="006608D4" w:rsidRPr="005B23FA">
          <w:rPr>
            <w:rStyle w:val="Hyperlink"/>
            <w:noProof/>
          </w:rPr>
          <w:t>15.2.2</w:t>
        </w:r>
        <w:r w:rsidR="006608D4">
          <w:rPr>
            <w:rFonts w:asciiTheme="minorHAnsi" w:eastAsiaTheme="minorEastAsia" w:hAnsiTheme="minorHAnsi" w:cstheme="minorBidi"/>
            <w:noProof/>
            <w:sz w:val="22"/>
            <w:szCs w:val="22"/>
            <w:lang w:val="en-US"/>
          </w:rPr>
          <w:tab/>
        </w:r>
        <w:r w:rsidR="006608D4" w:rsidRPr="005B23FA">
          <w:rPr>
            <w:rStyle w:val="Hyperlink"/>
            <w:noProof/>
          </w:rPr>
          <w:t>REQC00014.2 – Management of Calendar</w:t>
        </w:r>
        <w:r w:rsidR="006608D4">
          <w:rPr>
            <w:noProof/>
            <w:webHidden/>
          </w:rPr>
          <w:tab/>
        </w:r>
        <w:r w:rsidR="006608D4">
          <w:rPr>
            <w:noProof/>
            <w:webHidden/>
          </w:rPr>
          <w:fldChar w:fldCharType="begin"/>
        </w:r>
        <w:r w:rsidR="006608D4">
          <w:rPr>
            <w:noProof/>
            <w:webHidden/>
          </w:rPr>
          <w:instrText xml:space="preserve"> PAGEREF _Toc503283528 \h </w:instrText>
        </w:r>
        <w:r w:rsidR="006608D4">
          <w:rPr>
            <w:noProof/>
            <w:webHidden/>
          </w:rPr>
        </w:r>
        <w:r w:rsidR="006608D4">
          <w:rPr>
            <w:noProof/>
            <w:webHidden/>
          </w:rPr>
          <w:fldChar w:fldCharType="separate"/>
        </w:r>
        <w:r w:rsidR="006608D4">
          <w:rPr>
            <w:noProof/>
            <w:webHidden/>
          </w:rPr>
          <w:t>40</w:t>
        </w:r>
        <w:r w:rsidR="006608D4">
          <w:rPr>
            <w:noProof/>
            <w:webHidden/>
          </w:rPr>
          <w:fldChar w:fldCharType="end"/>
        </w:r>
      </w:hyperlink>
    </w:p>
    <w:p w14:paraId="0908BA22" w14:textId="77777777" w:rsidR="006608D4" w:rsidRDefault="00513363">
      <w:pPr>
        <w:pStyle w:val="TOC3"/>
        <w:rPr>
          <w:rFonts w:asciiTheme="minorHAnsi" w:eastAsiaTheme="minorEastAsia" w:hAnsiTheme="minorHAnsi" w:cstheme="minorBidi"/>
          <w:noProof/>
          <w:sz w:val="22"/>
          <w:szCs w:val="22"/>
          <w:lang w:val="en-US"/>
        </w:rPr>
      </w:pPr>
      <w:hyperlink w:anchor="_Toc503283529" w:history="1">
        <w:r w:rsidR="006608D4" w:rsidRPr="005B23FA">
          <w:rPr>
            <w:rStyle w:val="Hyperlink"/>
            <w:noProof/>
          </w:rPr>
          <w:t>15.2.3</w:t>
        </w:r>
        <w:r w:rsidR="006608D4">
          <w:rPr>
            <w:rFonts w:asciiTheme="minorHAnsi" w:eastAsiaTheme="minorEastAsia" w:hAnsiTheme="minorHAnsi" w:cstheme="minorBidi"/>
            <w:noProof/>
            <w:sz w:val="22"/>
            <w:szCs w:val="22"/>
            <w:lang w:val="en-US"/>
          </w:rPr>
          <w:tab/>
        </w:r>
        <w:r w:rsidR="006608D4" w:rsidRPr="005B23FA">
          <w:rPr>
            <w:rStyle w:val="Hyperlink"/>
            <w:noProof/>
          </w:rPr>
          <w:t>REQC00014.3 – Financial Institutions Currencies</w:t>
        </w:r>
        <w:r w:rsidR="006608D4">
          <w:rPr>
            <w:noProof/>
            <w:webHidden/>
          </w:rPr>
          <w:tab/>
        </w:r>
        <w:r w:rsidR="006608D4">
          <w:rPr>
            <w:noProof/>
            <w:webHidden/>
          </w:rPr>
          <w:fldChar w:fldCharType="begin"/>
        </w:r>
        <w:r w:rsidR="006608D4">
          <w:rPr>
            <w:noProof/>
            <w:webHidden/>
          </w:rPr>
          <w:instrText xml:space="preserve"> PAGEREF _Toc503283529 \h </w:instrText>
        </w:r>
        <w:r w:rsidR="006608D4">
          <w:rPr>
            <w:noProof/>
            <w:webHidden/>
          </w:rPr>
        </w:r>
        <w:r w:rsidR="006608D4">
          <w:rPr>
            <w:noProof/>
            <w:webHidden/>
          </w:rPr>
          <w:fldChar w:fldCharType="separate"/>
        </w:r>
        <w:r w:rsidR="006608D4">
          <w:rPr>
            <w:noProof/>
            <w:webHidden/>
          </w:rPr>
          <w:t>40</w:t>
        </w:r>
        <w:r w:rsidR="006608D4">
          <w:rPr>
            <w:noProof/>
            <w:webHidden/>
          </w:rPr>
          <w:fldChar w:fldCharType="end"/>
        </w:r>
      </w:hyperlink>
    </w:p>
    <w:p w14:paraId="2ED960FA" w14:textId="77777777" w:rsidR="006608D4" w:rsidRDefault="00513363">
      <w:pPr>
        <w:pStyle w:val="TOC3"/>
        <w:rPr>
          <w:rFonts w:asciiTheme="minorHAnsi" w:eastAsiaTheme="minorEastAsia" w:hAnsiTheme="minorHAnsi" w:cstheme="minorBidi"/>
          <w:noProof/>
          <w:sz w:val="22"/>
          <w:szCs w:val="22"/>
          <w:lang w:val="en-US"/>
        </w:rPr>
      </w:pPr>
      <w:hyperlink w:anchor="_Toc503283530" w:history="1">
        <w:r w:rsidR="006608D4" w:rsidRPr="005B23FA">
          <w:rPr>
            <w:rStyle w:val="Hyperlink"/>
            <w:noProof/>
          </w:rPr>
          <w:t>15.2.4</w:t>
        </w:r>
        <w:r w:rsidR="006608D4">
          <w:rPr>
            <w:rFonts w:asciiTheme="minorHAnsi" w:eastAsiaTheme="minorEastAsia" w:hAnsiTheme="minorHAnsi" w:cstheme="minorBidi"/>
            <w:noProof/>
            <w:sz w:val="22"/>
            <w:szCs w:val="22"/>
            <w:lang w:val="en-US"/>
          </w:rPr>
          <w:tab/>
        </w:r>
        <w:r w:rsidR="006608D4" w:rsidRPr="005B23FA">
          <w:rPr>
            <w:rStyle w:val="Hyperlink"/>
            <w:noProof/>
          </w:rPr>
          <w:t>REQC00014.4 – Financial Institution Language</w:t>
        </w:r>
        <w:r w:rsidR="006608D4">
          <w:rPr>
            <w:noProof/>
            <w:webHidden/>
          </w:rPr>
          <w:tab/>
        </w:r>
        <w:r w:rsidR="006608D4">
          <w:rPr>
            <w:noProof/>
            <w:webHidden/>
          </w:rPr>
          <w:fldChar w:fldCharType="begin"/>
        </w:r>
        <w:r w:rsidR="006608D4">
          <w:rPr>
            <w:noProof/>
            <w:webHidden/>
          </w:rPr>
          <w:instrText xml:space="preserve"> PAGEREF _Toc503283530 \h </w:instrText>
        </w:r>
        <w:r w:rsidR="006608D4">
          <w:rPr>
            <w:noProof/>
            <w:webHidden/>
          </w:rPr>
        </w:r>
        <w:r w:rsidR="006608D4">
          <w:rPr>
            <w:noProof/>
            <w:webHidden/>
          </w:rPr>
          <w:fldChar w:fldCharType="separate"/>
        </w:r>
        <w:r w:rsidR="006608D4">
          <w:rPr>
            <w:noProof/>
            <w:webHidden/>
          </w:rPr>
          <w:t>41</w:t>
        </w:r>
        <w:r w:rsidR="006608D4">
          <w:rPr>
            <w:noProof/>
            <w:webHidden/>
          </w:rPr>
          <w:fldChar w:fldCharType="end"/>
        </w:r>
      </w:hyperlink>
    </w:p>
    <w:p w14:paraId="646A1A41" w14:textId="77777777" w:rsidR="006608D4" w:rsidRDefault="00513363">
      <w:pPr>
        <w:pStyle w:val="TOC3"/>
        <w:rPr>
          <w:rFonts w:asciiTheme="minorHAnsi" w:eastAsiaTheme="minorEastAsia" w:hAnsiTheme="minorHAnsi" w:cstheme="minorBidi"/>
          <w:noProof/>
          <w:sz w:val="22"/>
          <w:szCs w:val="22"/>
          <w:lang w:val="en-US"/>
        </w:rPr>
      </w:pPr>
      <w:hyperlink w:anchor="_Toc503283531" w:history="1">
        <w:r w:rsidR="006608D4" w:rsidRPr="005B23FA">
          <w:rPr>
            <w:rStyle w:val="Hyperlink"/>
            <w:noProof/>
          </w:rPr>
          <w:t>15.2.5</w:t>
        </w:r>
        <w:r w:rsidR="006608D4">
          <w:rPr>
            <w:rFonts w:asciiTheme="minorHAnsi" w:eastAsiaTheme="minorEastAsia" w:hAnsiTheme="minorHAnsi" w:cstheme="minorBidi"/>
            <w:noProof/>
            <w:sz w:val="22"/>
            <w:szCs w:val="22"/>
            <w:lang w:val="en-US"/>
          </w:rPr>
          <w:tab/>
        </w:r>
        <w:r w:rsidR="006608D4" w:rsidRPr="005B23FA">
          <w:rPr>
            <w:rStyle w:val="Hyperlink"/>
            <w:noProof/>
          </w:rPr>
          <w:t>REQC00014.5 – Financial Institution Branch Management</w:t>
        </w:r>
        <w:r w:rsidR="006608D4">
          <w:rPr>
            <w:noProof/>
            <w:webHidden/>
          </w:rPr>
          <w:tab/>
        </w:r>
        <w:r w:rsidR="006608D4">
          <w:rPr>
            <w:noProof/>
            <w:webHidden/>
          </w:rPr>
          <w:fldChar w:fldCharType="begin"/>
        </w:r>
        <w:r w:rsidR="006608D4">
          <w:rPr>
            <w:noProof/>
            <w:webHidden/>
          </w:rPr>
          <w:instrText xml:space="preserve"> PAGEREF _Toc503283531 \h </w:instrText>
        </w:r>
        <w:r w:rsidR="006608D4">
          <w:rPr>
            <w:noProof/>
            <w:webHidden/>
          </w:rPr>
        </w:r>
        <w:r w:rsidR="006608D4">
          <w:rPr>
            <w:noProof/>
            <w:webHidden/>
          </w:rPr>
          <w:fldChar w:fldCharType="separate"/>
        </w:r>
        <w:r w:rsidR="006608D4">
          <w:rPr>
            <w:noProof/>
            <w:webHidden/>
          </w:rPr>
          <w:t>41</w:t>
        </w:r>
        <w:r w:rsidR="006608D4">
          <w:rPr>
            <w:noProof/>
            <w:webHidden/>
          </w:rPr>
          <w:fldChar w:fldCharType="end"/>
        </w:r>
      </w:hyperlink>
    </w:p>
    <w:p w14:paraId="557E1BBC" w14:textId="77777777" w:rsidR="006608D4" w:rsidRDefault="00513363">
      <w:pPr>
        <w:pStyle w:val="TOC3"/>
        <w:rPr>
          <w:rFonts w:asciiTheme="minorHAnsi" w:eastAsiaTheme="minorEastAsia" w:hAnsiTheme="minorHAnsi" w:cstheme="minorBidi"/>
          <w:noProof/>
          <w:sz w:val="22"/>
          <w:szCs w:val="22"/>
          <w:lang w:val="en-US"/>
        </w:rPr>
      </w:pPr>
      <w:hyperlink w:anchor="_Toc503283532" w:history="1">
        <w:r w:rsidR="006608D4" w:rsidRPr="005B23FA">
          <w:rPr>
            <w:rStyle w:val="Hyperlink"/>
            <w:noProof/>
          </w:rPr>
          <w:t>15.2.6</w:t>
        </w:r>
        <w:r w:rsidR="006608D4">
          <w:rPr>
            <w:rFonts w:asciiTheme="minorHAnsi" w:eastAsiaTheme="minorEastAsia" w:hAnsiTheme="minorHAnsi" w:cstheme="minorBidi"/>
            <w:noProof/>
            <w:sz w:val="22"/>
            <w:szCs w:val="22"/>
            <w:lang w:val="en-US"/>
          </w:rPr>
          <w:tab/>
        </w:r>
        <w:r w:rsidR="006608D4" w:rsidRPr="005B23FA">
          <w:rPr>
            <w:rStyle w:val="Hyperlink"/>
            <w:noProof/>
          </w:rPr>
          <w:t>REQC00014.6 – Financial Institution Hierarchy</w:t>
        </w:r>
        <w:r w:rsidR="006608D4">
          <w:rPr>
            <w:noProof/>
            <w:webHidden/>
          </w:rPr>
          <w:tab/>
        </w:r>
        <w:r w:rsidR="006608D4">
          <w:rPr>
            <w:noProof/>
            <w:webHidden/>
          </w:rPr>
          <w:fldChar w:fldCharType="begin"/>
        </w:r>
        <w:r w:rsidR="006608D4">
          <w:rPr>
            <w:noProof/>
            <w:webHidden/>
          </w:rPr>
          <w:instrText xml:space="preserve"> PAGEREF _Toc503283532 \h </w:instrText>
        </w:r>
        <w:r w:rsidR="006608D4">
          <w:rPr>
            <w:noProof/>
            <w:webHidden/>
          </w:rPr>
        </w:r>
        <w:r w:rsidR="006608D4">
          <w:rPr>
            <w:noProof/>
            <w:webHidden/>
          </w:rPr>
          <w:fldChar w:fldCharType="separate"/>
        </w:r>
        <w:r w:rsidR="006608D4">
          <w:rPr>
            <w:noProof/>
            <w:webHidden/>
          </w:rPr>
          <w:t>41</w:t>
        </w:r>
        <w:r w:rsidR="006608D4">
          <w:rPr>
            <w:noProof/>
            <w:webHidden/>
          </w:rPr>
          <w:fldChar w:fldCharType="end"/>
        </w:r>
      </w:hyperlink>
    </w:p>
    <w:p w14:paraId="61FAD941" w14:textId="77777777" w:rsidR="006608D4" w:rsidRDefault="00513363">
      <w:pPr>
        <w:pStyle w:val="TOC2"/>
        <w:rPr>
          <w:rFonts w:asciiTheme="minorHAnsi" w:eastAsiaTheme="minorEastAsia" w:hAnsiTheme="minorHAnsi" w:cstheme="minorBidi"/>
          <w:b w:val="0"/>
          <w:noProof/>
          <w:szCs w:val="22"/>
          <w:lang w:val="en-US"/>
        </w:rPr>
      </w:pPr>
      <w:hyperlink w:anchor="_Toc503283533" w:history="1">
        <w:r w:rsidR="006608D4" w:rsidRPr="005B23FA">
          <w:rPr>
            <w:rStyle w:val="Hyperlink"/>
            <w:noProof/>
          </w:rPr>
          <w:t>15.3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_Toc503283533 \h </w:instrText>
        </w:r>
        <w:r w:rsidR="006608D4">
          <w:rPr>
            <w:noProof/>
            <w:webHidden/>
          </w:rPr>
        </w:r>
        <w:r w:rsidR="006608D4">
          <w:rPr>
            <w:noProof/>
            <w:webHidden/>
          </w:rPr>
          <w:fldChar w:fldCharType="separate"/>
        </w:r>
        <w:r w:rsidR="006608D4">
          <w:rPr>
            <w:noProof/>
            <w:webHidden/>
          </w:rPr>
          <w:t>41</w:t>
        </w:r>
        <w:r w:rsidR="006608D4">
          <w:rPr>
            <w:noProof/>
            <w:webHidden/>
          </w:rPr>
          <w:fldChar w:fldCharType="end"/>
        </w:r>
      </w:hyperlink>
    </w:p>
    <w:p w14:paraId="6F6D8A45" w14:textId="77777777" w:rsidR="006608D4" w:rsidRDefault="00513363">
      <w:pPr>
        <w:pStyle w:val="TOC2"/>
        <w:rPr>
          <w:rFonts w:asciiTheme="minorHAnsi" w:eastAsiaTheme="minorEastAsia" w:hAnsiTheme="minorHAnsi" w:cstheme="minorBidi"/>
          <w:b w:val="0"/>
          <w:noProof/>
          <w:szCs w:val="22"/>
          <w:lang w:val="en-US"/>
        </w:rPr>
      </w:pPr>
      <w:hyperlink w:anchor="_Toc503283534" w:history="1">
        <w:r w:rsidR="006608D4" w:rsidRPr="005B23FA">
          <w:rPr>
            <w:rStyle w:val="Hyperlink"/>
            <w:noProof/>
          </w:rPr>
          <w:t>15.4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_Toc503283534 \h </w:instrText>
        </w:r>
        <w:r w:rsidR="006608D4">
          <w:rPr>
            <w:noProof/>
            <w:webHidden/>
          </w:rPr>
        </w:r>
        <w:r w:rsidR="006608D4">
          <w:rPr>
            <w:noProof/>
            <w:webHidden/>
          </w:rPr>
          <w:fldChar w:fldCharType="separate"/>
        </w:r>
        <w:r w:rsidR="006608D4">
          <w:rPr>
            <w:noProof/>
            <w:webHidden/>
          </w:rPr>
          <w:t>41</w:t>
        </w:r>
        <w:r w:rsidR="006608D4">
          <w:rPr>
            <w:noProof/>
            <w:webHidden/>
          </w:rPr>
          <w:fldChar w:fldCharType="end"/>
        </w:r>
      </w:hyperlink>
    </w:p>
    <w:p w14:paraId="585E7C57"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35" w:history="1">
        <w:r w:rsidR="006608D4" w:rsidRPr="005B23FA">
          <w:rPr>
            <w:rStyle w:val="Hyperlink"/>
          </w:rPr>
          <w:t>16</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REQC0015 – Issuing Product Configuration</w:t>
        </w:r>
        <w:r w:rsidR="006608D4">
          <w:rPr>
            <w:webHidden/>
          </w:rPr>
          <w:tab/>
        </w:r>
        <w:r w:rsidR="006608D4">
          <w:rPr>
            <w:webHidden/>
          </w:rPr>
          <w:fldChar w:fldCharType="begin"/>
        </w:r>
        <w:r w:rsidR="006608D4">
          <w:rPr>
            <w:webHidden/>
          </w:rPr>
          <w:instrText xml:space="preserve"> PAGEREF _Toc503283535 \h </w:instrText>
        </w:r>
        <w:r w:rsidR="006608D4">
          <w:rPr>
            <w:webHidden/>
          </w:rPr>
        </w:r>
        <w:r w:rsidR="006608D4">
          <w:rPr>
            <w:webHidden/>
          </w:rPr>
          <w:fldChar w:fldCharType="separate"/>
        </w:r>
        <w:r w:rsidR="006608D4">
          <w:rPr>
            <w:webHidden/>
          </w:rPr>
          <w:t>42</w:t>
        </w:r>
        <w:r w:rsidR="006608D4">
          <w:rPr>
            <w:webHidden/>
          </w:rPr>
          <w:fldChar w:fldCharType="end"/>
        </w:r>
      </w:hyperlink>
    </w:p>
    <w:p w14:paraId="3BD4F870" w14:textId="77777777" w:rsidR="006608D4" w:rsidRDefault="00513363">
      <w:pPr>
        <w:pStyle w:val="TOC2"/>
        <w:rPr>
          <w:rFonts w:asciiTheme="minorHAnsi" w:eastAsiaTheme="minorEastAsia" w:hAnsiTheme="minorHAnsi" w:cstheme="minorBidi"/>
          <w:b w:val="0"/>
          <w:noProof/>
          <w:szCs w:val="22"/>
          <w:lang w:val="en-US"/>
        </w:rPr>
      </w:pPr>
      <w:hyperlink w:anchor="_Toc503283536" w:history="1">
        <w:r w:rsidR="006608D4" w:rsidRPr="005B23FA">
          <w:rPr>
            <w:rStyle w:val="Hyperlink"/>
            <w:noProof/>
          </w:rPr>
          <w:t>16.1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_Toc503283536 \h </w:instrText>
        </w:r>
        <w:r w:rsidR="006608D4">
          <w:rPr>
            <w:noProof/>
            <w:webHidden/>
          </w:rPr>
        </w:r>
        <w:r w:rsidR="006608D4">
          <w:rPr>
            <w:noProof/>
            <w:webHidden/>
          </w:rPr>
          <w:fldChar w:fldCharType="separate"/>
        </w:r>
        <w:r w:rsidR="006608D4">
          <w:rPr>
            <w:noProof/>
            <w:webHidden/>
          </w:rPr>
          <w:t>42</w:t>
        </w:r>
        <w:r w:rsidR="006608D4">
          <w:rPr>
            <w:noProof/>
            <w:webHidden/>
          </w:rPr>
          <w:fldChar w:fldCharType="end"/>
        </w:r>
      </w:hyperlink>
    </w:p>
    <w:p w14:paraId="744BAA90" w14:textId="77777777" w:rsidR="006608D4" w:rsidRDefault="00513363">
      <w:pPr>
        <w:pStyle w:val="TOC2"/>
        <w:rPr>
          <w:rFonts w:asciiTheme="minorHAnsi" w:eastAsiaTheme="minorEastAsia" w:hAnsiTheme="minorHAnsi" w:cstheme="minorBidi"/>
          <w:b w:val="0"/>
          <w:noProof/>
          <w:szCs w:val="22"/>
          <w:lang w:val="en-US"/>
        </w:rPr>
      </w:pPr>
      <w:hyperlink w:anchor="_Toc503283537" w:history="1">
        <w:r w:rsidR="006608D4" w:rsidRPr="005B23FA">
          <w:rPr>
            <w:rStyle w:val="Hyperlink"/>
            <w:noProof/>
          </w:rPr>
          <w:t>16.2</w:t>
        </w:r>
        <w:r w:rsidR="006608D4">
          <w:rPr>
            <w:rFonts w:asciiTheme="minorHAnsi" w:eastAsiaTheme="minorEastAsia" w:hAnsiTheme="minorHAnsi" w:cstheme="minorBidi"/>
            <w:b w:val="0"/>
            <w:noProof/>
            <w:szCs w:val="22"/>
            <w:lang w:val="en-US"/>
          </w:rPr>
          <w:tab/>
        </w:r>
        <w:r w:rsidR="006608D4" w:rsidRPr="005B23FA">
          <w:rPr>
            <w:rStyle w:val="Hyperlink"/>
            <w:noProof/>
          </w:rPr>
          <w:t>WAY4 Product Definitions</w:t>
        </w:r>
        <w:r w:rsidR="006608D4">
          <w:rPr>
            <w:noProof/>
            <w:webHidden/>
          </w:rPr>
          <w:tab/>
        </w:r>
        <w:r w:rsidR="006608D4">
          <w:rPr>
            <w:noProof/>
            <w:webHidden/>
          </w:rPr>
          <w:fldChar w:fldCharType="begin"/>
        </w:r>
        <w:r w:rsidR="006608D4">
          <w:rPr>
            <w:noProof/>
            <w:webHidden/>
          </w:rPr>
          <w:instrText xml:space="preserve"> PAGEREF _Toc503283537 \h </w:instrText>
        </w:r>
        <w:r w:rsidR="006608D4">
          <w:rPr>
            <w:noProof/>
            <w:webHidden/>
          </w:rPr>
        </w:r>
        <w:r w:rsidR="006608D4">
          <w:rPr>
            <w:noProof/>
            <w:webHidden/>
          </w:rPr>
          <w:fldChar w:fldCharType="separate"/>
        </w:r>
        <w:r w:rsidR="006608D4">
          <w:rPr>
            <w:noProof/>
            <w:webHidden/>
          </w:rPr>
          <w:t>43</w:t>
        </w:r>
        <w:r w:rsidR="006608D4">
          <w:rPr>
            <w:noProof/>
            <w:webHidden/>
          </w:rPr>
          <w:fldChar w:fldCharType="end"/>
        </w:r>
      </w:hyperlink>
    </w:p>
    <w:p w14:paraId="15DB5A44" w14:textId="77777777" w:rsidR="006608D4" w:rsidRDefault="00513363">
      <w:pPr>
        <w:pStyle w:val="TOC2"/>
        <w:rPr>
          <w:rFonts w:asciiTheme="minorHAnsi" w:eastAsiaTheme="minorEastAsia" w:hAnsiTheme="minorHAnsi" w:cstheme="minorBidi"/>
          <w:b w:val="0"/>
          <w:noProof/>
          <w:szCs w:val="22"/>
          <w:lang w:val="en-US"/>
        </w:rPr>
      </w:pPr>
      <w:hyperlink w:anchor="_Toc503283538" w:history="1">
        <w:r w:rsidR="006608D4" w:rsidRPr="005B23FA">
          <w:rPr>
            <w:rStyle w:val="Hyperlink"/>
            <w:noProof/>
          </w:rPr>
          <w:t>16.3</w:t>
        </w:r>
        <w:r w:rsidR="006608D4">
          <w:rPr>
            <w:rFonts w:asciiTheme="minorHAnsi" w:eastAsiaTheme="minorEastAsia" w:hAnsiTheme="minorHAnsi" w:cstheme="minorBidi"/>
            <w:b w:val="0"/>
            <w:noProof/>
            <w:szCs w:val="22"/>
            <w:lang w:val="en-US"/>
          </w:rPr>
          <w:tab/>
        </w:r>
        <w:r w:rsidR="006608D4" w:rsidRPr="005B23FA">
          <w:rPr>
            <w:rStyle w:val="Hyperlink"/>
            <w:noProof/>
          </w:rPr>
          <w:t>Client/Contract hierarchy</w:t>
        </w:r>
        <w:r w:rsidR="006608D4">
          <w:rPr>
            <w:noProof/>
            <w:webHidden/>
          </w:rPr>
          <w:tab/>
        </w:r>
        <w:r w:rsidR="006608D4">
          <w:rPr>
            <w:noProof/>
            <w:webHidden/>
          </w:rPr>
          <w:fldChar w:fldCharType="begin"/>
        </w:r>
        <w:r w:rsidR="006608D4">
          <w:rPr>
            <w:noProof/>
            <w:webHidden/>
          </w:rPr>
          <w:instrText xml:space="preserve"> PAGEREF _Toc503283538 \h </w:instrText>
        </w:r>
        <w:r w:rsidR="006608D4">
          <w:rPr>
            <w:noProof/>
            <w:webHidden/>
          </w:rPr>
        </w:r>
        <w:r w:rsidR="006608D4">
          <w:rPr>
            <w:noProof/>
            <w:webHidden/>
          </w:rPr>
          <w:fldChar w:fldCharType="separate"/>
        </w:r>
        <w:r w:rsidR="006608D4">
          <w:rPr>
            <w:noProof/>
            <w:webHidden/>
          </w:rPr>
          <w:t>43</w:t>
        </w:r>
        <w:r w:rsidR="006608D4">
          <w:rPr>
            <w:noProof/>
            <w:webHidden/>
          </w:rPr>
          <w:fldChar w:fldCharType="end"/>
        </w:r>
      </w:hyperlink>
    </w:p>
    <w:p w14:paraId="1B22913C" w14:textId="77777777" w:rsidR="006608D4" w:rsidRDefault="00513363">
      <w:pPr>
        <w:pStyle w:val="TOC2"/>
        <w:rPr>
          <w:rFonts w:asciiTheme="minorHAnsi" w:eastAsiaTheme="minorEastAsia" w:hAnsiTheme="minorHAnsi" w:cstheme="minorBidi"/>
          <w:b w:val="0"/>
          <w:noProof/>
          <w:szCs w:val="22"/>
          <w:lang w:val="en-US"/>
        </w:rPr>
      </w:pPr>
      <w:hyperlink w:anchor="_Toc503283539" w:history="1">
        <w:r w:rsidR="006608D4" w:rsidRPr="005B23FA">
          <w:rPr>
            <w:rStyle w:val="Hyperlink"/>
            <w:noProof/>
          </w:rPr>
          <w:t>16.4</w:t>
        </w:r>
        <w:r w:rsidR="006608D4">
          <w:rPr>
            <w:rFonts w:asciiTheme="minorHAnsi" w:eastAsiaTheme="minorEastAsia" w:hAnsiTheme="minorHAnsi" w:cstheme="minorBidi"/>
            <w:b w:val="0"/>
            <w:noProof/>
            <w:szCs w:val="22"/>
            <w:lang w:val="en-US"/>
          </w:rPr>
          <w:tab/>
        </w:r>
        <w:r w:rsidR="006608D4" w:rsidRPr="005B23FA">
          <w:rPr>
            <w:rStyle w:val="Hyperlink"/>
            <w:noProof/>
          </w:rPr>
          <w:t>Customer and contract classifiers</w:t>
        </w:r>
        <w:r w:rsidR="006608D4">
          <w:rPr>
            <w:noProof/>
            <w:webHidden/>
          </w:rPr>
          <w:tab/>
        </w:r>
        <w:r w:rsidR="006608D4">
          <w:rPr>
            <w:noProof/>
            <w:webHidden/>
          </w:rPr>
          <w:fldChar w:fldCharType="begin"/>
        </w:r>
        <w:r w:rsidR="006608D4">
          <w:rPr>
            <w:noProof/>
            <w:webHidden/>
          </w:rPr>
          <w:instrText xml:space="preserve"> PAGEREF _Toc503283539 \h </w:instrText>
        </w:r>
        <w:r w:rsidR="006608D4">
          <w:rPr>
            <w:noProof/>
            <w:webHidden/>
          </w:rPr>
        </w:r>
        <w:r w:rsidR="006608D4">
          <w:rPr>
            <w:noProof/>
            <w:webHidden/>
          </w:rPr>
          <w:fldChar w:fldCharType="separate"/>
        </w:r>
        <w:r w:rsidR="006608D4">
          <w:rPr>
            <w:noProof/>
            <w:webHidden/>
          </w:rPr>
          <w:t>46</w:t>
        </w:r>
        <w:r w:rsidR="006608D4">
          <w:rPr>
            <w:noProof/>
            <w:webHidden/>
          </w:rPr>
          <w:fldChar w:fldCharType="end"/>
        </w:r>
      </w:hyperlink>
    </w:p>
    <w:p w14:paraId="182A7CEC" w14:textId="77777777" w:rsidR="006608D4" w:rsidRDefault="00513363">
      <w:pPr>
        <w:pStyle w:val="TOC2"/>
        <w:rPr>
          <w:rFonts w:asciiTheme="minorHAnsi" w:eastAsiaTheme="minorEastAsia" w:hAnsiTheme="minorHAnsi" w:cstheme="minorBidi"/>
          <w:b w:val="0"/>
          <w:noProof/>
          <w:szCs w:val="22"/>
          <w:lang w:val="en-US"/>
        </w:rPr>
      </w:pPr>
      <w:hyperlink w:anchor="_Toc503283540" w:history="1">
        <w:r w:rsidR="006608D4" w:rsidRPr="005B23FA">
          <w:rPr>
            <w:rStyle w:val="Hyperlink"/>
            <w:noProof/>
          </w:rPr>
          <w:t>16.5</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_Toc503283540 \h </w:instrText>
        </w:r>
        <w:r w:rsidR="006608D4">
          <w:rPr>
            <w:noProof/>
            <w:webHidden/>
          </w:rPr>
        </w:r>
        <w:r w:rsidR="006608D4">
          <w:rPr>
            <w:noProof/>
            <w:webHidden/>
          </w:rPr>
          <w:fldChar w:fldCharType="separate"/>
        </w:r>
        <w:r w:rsidR="006608D4">
          <w:rPr>
            <w:noProof/>
            <w:webHidden/>
          </w:rPr>
          <w:t>46</w:t>
        </w:r>
        <w:r w:rsidR="006608D4">
          <w:rPr>
            <w:noProof/>
            <w:webHidden/>
          </w:rPr>
          <w:fldChar w:fldCharType="end"/>
        </w:r>
      </w:hyperlink>
    </w:p>
    <w:p w14:paraId="31072035" w14:textId="77777777" w:rsidR="006608D4" w:rsidRDefault="00513363">
      <w:pPr>
        <w:pStyle w:val="TOC2"/>
        <w:rPr>
          <w:rFonts w:asciiTheme="minorHAnsi" w:eastAsiaTheme="minorEastAsia" w:hAnsiTheme="minorHAnsi" w:cstheme="minorBidi"/>
          <w:b w:val="0"/>
          <w:noProof/>
          <w:szCs w:val="22"/>
          <w:lang w:val="en-US"/>
        </w:rPr>
      </w:pPr>
      <w:hyperlink w:anchor="_Toc503283541" w:history="1">
        <w:r w:rsidR="006608D4" w:rsidRPr="005B23FA">
          <w:rPr>
            <w:rStyle w:val="Hyperlink"/>
            <w:noProof/>
          </w:rPr>
          <w:t>16.6</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_Toc503283541 \h </w:instrText>
        </w:r>
        <w:r w:rsidR="006608D4">
          <w:rPr>
            <w:noProof/>
            <w:webHidden/>
          </w:rPr>
        </w:r>
        <w:r w:rsidR="006608D4">
          <w:rPr>
            <w:noProof/>
            <w:webHidden/>
          </w:rPr>
          <w:fldChar w:fldCharType="separate"/>
        </w:r>
        <w:r w:rsidR="006608D4">
          <w:rPr>
            <w:noProof/>
            <w:webHidden/>
          </w:rPr>
          <w:t>46</w:t>
        </w:r>
        <w:r w:rsidR="006608D4">
          <w:rPr>
            <w:noProof/>
            <w:webHidden/>
          </w:rPr>
          <w:fldChar w:fldCharType="end"/>
        </w:r>
      </w:hyperlink>
    </w:p>
    <w:p w14:paraId="796B6D1D" w14:textId="77777777" w:rsidR="006608D4" w:rsidRDefault="00513363">
      <w:pPr>
        <w:pStyle w:val="TOC2"/>
        <w:rPr>
          <w:rFonts w:asciiTheme="minorHAnsi" w:eastAsiaTheme="minorEastAsia" w:hAnsiTheme="minorHAnsi" w:cstheme="minorBidi"/>
          <w:b w:val="0"/>
          <w:noProof/>
          <w:szCs w:val="22"/>
          <w:lang w:val="en-US"/>
        </w:rPr>
      </w:pPr>
      <w:hyperlink w:anchor="_Toc503283542" w:history="1">
        <w:r w:rsidR="006608D4" w:rsidRPr="005B23FA">
          <w:rPr>
            <w:rStyle w:val="Hyperlink"/>
            <w:noProof/>
          </w:rPr>
          <w:t>16.7</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_Toc503283542 \h </w:instrText>
        </w:r>
        <w:r w:rsidR="006608D4">
          <w:rPr>
            <w:noProof/>
            <w:webHidden/>
          </w:rPr>
        </w:r>
        <w:r w:rsidR="006608D4">
          <w:rPr>
            <w:noProof/>
            <w:webHidden/>
          </w:rPr>
          <w:fldChar w:fldCharType="separate"/>
        </w:r>
        <w:r w:rsidR="006608D4">
          <w:rPr>
            <w:noProof/>
            <w:webHidden/>
          </w:rPr>
          <w:t>46</w:t>
        </w:r>
        <w:r w:rsidR="006608D4">
          <w:rPr>
            <w:noProof/>
            <w:webHidden/>
          </w:rPr>
          <w:fldChar w:fldCharType="end"/>
        </w:r>
      </w:hyperlink>
    </w:p>
    <w:p w14:paraId="2945E5E7"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43" w:history="1">
        <w:r w:rsidR="006608D4" w:rsidRPr="005B23FA">
          <w:rPr>
            <w:rStyle w:val="Hyperlink"/>
          </w:rPr>
          <w:t>17</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REQC0016 - Statement Date</w:t>
        </w:r>
        <w:r w:rsidR="006608D4">
          <w:rPr>
            <w:webHidden/>
          </w:rPr>
          <w:tab/>
        </w:r>
        <w:r w:rsidR="006608D4">
          <w:rPr>
            <w:webHidden/>
          </w:rPr>
          <w:fldChar w:fldCharType="begin"/>
        </w:r>
        <w:r w:rsidR="006608D4">
          <w:rPr>
            <w:webHidden/>
          </w:rPr>
          <w:instrText xml:space="preserve"> PAGEREF _Toc503283543 \h </w:instrText>
        </w:r>
        <w:r w:rsidR="006608D4">
          <w:rPr>
            <w:webHidden/>
          </w:rPr>
        </w:r>
        <w:r w:rsidR="006608D4">
          <w:rPr>
            <w:webHidden/>
          </w:rPr>
          <w:fldChar w:fldCharType="separate"/>
        </w:r>
        <w:r w:rsidR="006608D4">
          <w:rPr>
            <w:webHidden/>
          </w:rPr>
          <w:t>47</w:t>
        </w:r>
        <w:r w:rsidR="006608D4">
          <w:rPr>
            <w:webHidden/>
          </w:rPr>
          <w:fldChar w:fldCharType="end"/>
        </w:r>
      </w:hyperlink>
    </w:p>
    <w:p w14:paraId="799185D6" w14:textId="77777777" w:rsidR="006608D4" w:rsidRDefault="00513363">
      <w:pPr>
        <w:pStyle w:val="TOC2"/>
        <w:rPr>
          <w:rFonts w:asciiTheme="minorHAnsi" w:eastAsiaTheme="minorEastAsia" w:hAnsiTheme="minorHAnsi" w:cstheme="minorBidi"/>
          <w:b w:val="0"/>
          <w:noProof/>
          <w:szCs w:val="22"/>
          <w:lang w:val="en-US"/>
        </w:rPr>
      </w:pPr>
      <w:hyperlink w:anchor="_Toc503283544" w:history="1">
        <w:r w:rsidR="006608D4" w:rsidRPr="005B23FA">
          <w:rPr>
            <w:rStyle w:val="Hyperlink"/>
            <w:noProof/>
          </w:rPr>
          <w:t>17.1</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_Toc503283544 \h </w:instrText>
        </w:r>
        <w:r w:rsidR="006608D4">
          <w:rPr>
            <w:noProof/>
            <w:webHidden/>
          </w:rPr>
        </w:r>
        <w:r w:rsidR="006608D4">
          <w:rPr>
            <w:noProof/>
            <w:webHidden/>
          </w:rPr>
          <w:fldChar w:fldCharType="separate"/>
        </w:r>
        <w:r w:rsidR="006608D4">
          <w:rPr>
            <w:noProof/>
            <w:webHidden/>
          </w:rPr>
          <w:t>47</w:t>
        </w:r>
        <w:r w:rsidR="006608D4">
          <w:rPr>
            <w:noProof/>
            <w:webHidden/>
          </w:rPr>
          <w:fldChar w:fldCharType="end"/>
        </w:r>
      </w:hyperlink>
    </w:p>
    <w:p w14:paraId="5EC8686A" w14:textId="77777777" w:rsidR="006608D4" w:rsidRDefault="00513363">
      <w:pPr>
        <w:pStyle w:val="TOC2"/>
        <w:rPr>
          <w:rFonts w:asciiTheme="minorHAnsi" w:eastAsiaTheme="minorEastAsia" w:hAnsiTheme="minorHAnsi" w:cstheme="minorBidi"/>
          <w:b w:val="0"/>
          <w:noProof/>
          <w:szCs w:val="22"/>
          <w:lang w:val="en-US"/>
        </w:rPr>
      </w:pPr>
      <w:hyperlink w:anchor="_Toc503283545" w:history="1">
        <w:r w:rsidR="006608D4" w:rsidRPr="005B23FA">
          <w:rPr>
            <w:rStyle w:val="Hyperlink"/>
            <w:noProof/>
          </w:rPr>
          <w:t>17.2</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_Toc503283545 \h </w:instrText>
        </w:r>
        <w:r w:rsidR="006608D4">
          <w:rPr>
            <w:noProof/>
            <w:webHidden/>
          </w:rPr>
        </w:r>
        <w:r w:rsidR="006608D4">
          <w:rPr>
            <w:noProof/>
            <w:webHidden/>
          </w:rPr>
          <w:fldChar w:fldCharType="separate"/>
        </w:r>
        <w:r w:rsidR="006608D4">
          <w:rPr>
            <w:noProof/>
            <w:webHidden/>
          </w:rPr>
          <w:t>47</w:t>
        </w:r>
        <w:r w:rsidR="006608D4">
          <w:rPr>
            <w:noProof/>
            <w:webHidden/>
          </w:rPr>
          <w:fldChar w:fldCharType="end"/>
        </w:r>
      </w:hyperlink>
    </w:p>
    <w:p w14:paraId="495A8625" w14:textId="77777777" w:rsidR="006608D4" w:rsidRDefault="00513363">
      <w:pPr>
        <w:pStyle w:val="TOC2"/>
        <w:rPr>
          <w:rFonts w:asciiTheme="minorHAnsi" w:eastAsiaTheme="minorEastAsia" w:hAnsiTheme="minorHAnsi" w:cstheme="minorBidi"/>
          <w:b w:val="0"/>
          <w:noProof/>
          <w:szCs w:val="22"/>
          <w:lang w:val="en-US"/>
        </w:rPr>
      </w:pPr>
      <w:hyperlink w:anchor="_Toc503283546" w:history="1">
        <w:r w:rsidR="006608D4" w:rsidRPr="005B23FA">
          <w:rPr>
            <w:rStyle w:val="Hyperlink"/>
            <w:noProof/>
          </w:rPr>
          <w:t>17.3</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_Toc503283546 \h </w:instrText>
        </w:r>
        <w:r w:rsidR="006608D4">
          <w:rPr>
            <w:noProof/>
            <w:webHidden/>
          </w:rPr>
        </w:r>
        <w:r w:rsidR="006608D4">
          <w:rPr>
            <w:noProof/>
            <w:webHidden/>
          </w:rPr>
          <w:fldChar w:fldCharType="separate"/>
        </w:r>
        <w:r w:rsidR="006608D4">
          <w:rPr>
            <w:noProof/>
            <w:webHidden/>
          </w:rPr>
          <w:t>47</w:t>
        </w:r>
        <w:r w:rsidR="006608D4">
          <w:rPr>
            <w:noProof/>
            <w:webHidden/>
          </w:rPr>
          <w:fldChar w:fldCharType="end"/>
        </w:r>
      </w:hyperlink>
    </w:p>
    <w:p w14:paraId="30D918E7"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47" w:history="1">
        <w:r w:rsidR="006608D4" w:rsidRPr="005B23FA">
          <w:rPr>
            <w:rStyle w:val="Hyperlink"/>
          </w:rPr>
          <w:t>18</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REQC0017: Credit/Usage Limits</w:t>
        </w:r>
        <w:r w:rsidR="006608D4">
          <w:rPr>
            <w:webHidden/>
          </w:rPr>
          <w:tab/>
        </w:r>
        <w:r w:rsidR="006608D4">
          <w:rPr>
            <w:webHidden/>
          </w:rPr>
          <w:fldChar w:fldCharType="begin"/>
        </w:r>
        <w:r w:rsidR="006608D4">
          <w:rPr>
            <w:webHidden/>
          </w:rPr>
          <w:instrText xml:space="preserve"> PAGEREF _Toc503283547 \h </w:instrText>
        </w:r>
        <w:r w:rsidR="006608D4">
          <w:rPr>
            <w:webHidden/>
          </w:rPr>
        </w:r>
        <w:r w:rsidR="006608D4">
          <w:rPr>
            <w:webHidden/>
          </w:rPr>
          <w:fldChar w:fldCharType="separate"/>
        </w:r>
        <w:r w:rsidR="006608D4">
          <w:rPr>
            <w:webHidden/>
          </w:rPr>
          <w:t>48</w:t>
        </w:r>
        <w:r w:rsidR="006608D4">
          <w:rPr>
            <w:webHidden/>
          </w:rPr>
          <w:fldChar w:fldCharType="end"/>
        </w:r>
      </w:hyperlink>
    </w:p>
    <w:p w14:paraId="139D1922" w14:textId="77777777" w:rsidR="006608D4" w:rsidRDefault="00513363">
      <w:pPr>
        <w:pStyle w:val="TOC2"/>
        <w:rPr>
          <w:rFonts w:asciiTheme="minorHAnsi" w:eastAsiaTheme="minorEastAsia" w:hAnsiTheme="minorHAnsi" w:cstheme="minorBidi"/>
          <w:b w:val="0"/>
          <w:noProof/>
          <w:szCs w:val="22"/>
          <w:lang w:val="en-US"/>
        </w:rPr>
      </w:pPr>
      <w:hyperlink w:anchor="_Toc503283548" w:history="1">
        <w:r w:rsidR="006608D4" w:rsidRPr="005B23FA">
          <w:rPr>
            <w:rStyle w:val="Hyperlink"/>
            <w:noProof/>
          </w:rPr>
          <w:t>18.1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_Toc503283548 \h </w:instrText>
        </w:r>
        <w:r w:rsidR="006608D4">
          <w:rPr>
            <w:noProof/>
            <w:webHidden/>
          </w:rPr>
        </w:r>
        <w:r w:rsidR="006608D4">
          <w:rPr>
            <w:noProof/>
            <w:webHidden/>
          </w:rPr>
          <w:fldChar w:fldCharType="separate"/>
        </w:r>
        <w:r w:rsidR="006608D4">
          <w:rPr>
            <w:noProof/>
            <w:webHidden/>
          </w:rPr>
          <w:t>48</w:t>
        </w:r>
        <w:r w:rsidR="006608D4">
          <w:rPr>
            <w:noProof/>
            <w:webHidden/>
          </w:rPr>
          <w:fldChar w:fldCharType="end"/>
        </w:r>
      </w:hyperlink>
    </w:p>
    <w:p w14:paraId="0CD9DE35" w14:textId="77777777" w:rsidR="006608D4" w:rsidRDefault="00513363">
      <w:pPr>
        <w:pStyle w:val="TOC2"/>
        <w:rPr>
          <w:rFonts w:asciiTheme="minorHAnsi" w:eastAsiaTheme="minorEastAsia" w:hAnsiTheme="minorHAnsi" w:cstheme="minorBidi"/>
          <w:b w:val="0"/>
          <w:noProof/>
          <w:szCs w:val="22"/>
          <w:lang w:val="en-US"/>
        </w:rPr>
      </w:pPr>
      <w:hyperlink w:anchor="_Toc503283549" w:history="1">
        <w:r w:rsidR="006608D4" w:rsidRPr="005B23FA">
          <w:rPr>
            <w:rStyle w:val="Hyperlink"/>
            <w:noProof/>
          </w:rPr>
          <w:t>18.2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_Toc503283549 \h </w:instrText>
        </w:r>
        <w:r w:rsidR="006608D4">
          <w:rPr>
            <w:noProof/>
            <w:webHidden/>
          </w:rPr>
        </w:r>
        <w:r w:rsidR="006608D4">
          <w:rPr>
            <w:noProof/>
            <w:webHidden/>
          </w:rPr>
          <w:fldChar w:fldCharType="separate"/>
        </w:r>
        <w:r w:rsidR="006608D4">
          <w:rPr>
            <w:noProof/>
            <w:webHidden/>
          </w:rPr>
          <w:t>49</w:t>
        </w:r>
        <w:r w:rsidR="006608D4">
          <w:rPr>
            <w:noProof/>
            <w:webHidden/>
          </w:rPr>
          <w:fldChar w:fldCharType="end"/>
        </w:r>
      </w:hyperlink>
    </w:p>
    <w:p w14:paraId="1D2E5B37" w14:textId="77777777" w:rsidR="006608D4" w:rsidRDefault="00513363">
      <w:pPr>
        <w:pStyle w:val="TOC3"/>
        <w:rPr>
          <w:rFonts w:asciiTheme="minorHAnsi" w:eastAsiaTheme="minorEastAsia" w:hAnsiTheme="minorHAnsi" w:cstheme="minorBidi"/>
          <w:noProof/>
          <w:sz w:val="22"/>
          <w:szCs w:val="22"/>
          <w:lang w:val="en-US"/>
        </w:rPr>
      </w:pPr>
      <w:hyperlink w:anchor="_Toc503283550" w:history="1">
        <w:r w:rsidR="006608D4" w:rsidRPr="005B23FA">
          <w:rPr>
            <w:rStyle w:val="Hyperlink"/>
            <w:noProof/>
          </w:rPr>
          <w:t>18.2.1</w:t>
        </w:r>
        <w:r w:rsidR="006608D4">
          <w:rPr>
            <w:rFonts w:asciiTheme="minorHAnsi" w:eastAsiaTheme="minorEastAsia" w:hAnsiTheme="minorHAnsi" w:cstheme="minorBidi"/>
            <w:noProof/>
            <w:sz w:val="22"/>
            <w:szCs w:val="22"/>
            <w:lang w:val="en-US"/>
          </w:rPr>
          <w:tab/>
        </w:r>
        <w:r w:rsidR="006608D4" w:rsidRPr="005B23FA">
          <w:rPr>
            <w:rStyle w:val="Hyperlink"/>
            <w:noProof/>
          </w:rPr>
          <w:t>Credit limit</w:t>
        </w:r>
        <w:r w:rsidR="006608D4">
          <w:rPr>
            <w:noProof/>
            <w:webHidden/>
          </w:rPr>
          <w:tab/>
        </w:r>
        <w:r w:rsidR="006608D4">
          <w:rPr>
            <w:noProof/>
            <w:webHidden/>
          </w:rPr>
          <w:fldChar w:fldCharType="begin"/>
        </w:r>
        <w:r w:rsidR="006608D4">
          <w:rPr>
            <w:noProof/>
            <w:webHidden/>
          </w:rPr>
          <w:instrText xml:space="preserve"> PAGEREF _Toc503283550 \h </w:instrText>
        </w:r>
        <w:r w:rsidR="006608D4">
          <w:rPr>
            <w:noProof/>
            <w:webHidden/>
          </w:rPr>
        </w:r>
        <w:r w:rsidR="006608D4">
          <w:rPr>
            <w:noProof/>
            <w:webHidden/>
          </w:rPr>
          <w:fldChar w:fldCharType="separate"/>
        </w:r>
        <w:r w:rsidR="006608D4">
          <w:rPr>
            <w:noProof/>
            <w:webHidden/>
          </w:rPr>
          <w:t>49</w:t>
        </w:r>
        <w:r w:rsidR="006608D4">
          <w:rPr>
            <w:noProof/>
            <w:webHidden/>
          </w:rPr>
          <w:fldChar w:fldCharType="end"/>
        </w:r>
      </w:hyperlink>
    </w:p>
    <w:p w14:paraId="166E1D28" w14:textId="77777777" w:rsidR="006608D4" w:rsidRDefault="00513363">
      <w:pPr>
        <w:pStyle w:val="TOC3"/>
        <w:rPr>
          <w:rFonts w:asciiTheme="minorHAnsi" w:eastAsiaTheme="minorEastAsia" w:hAnsiTheme="minorHAnsi" w:cstheme="minorBidi"/>
          <w:noProof/>
          <w:sz w:val="22"/>
          <w:szCs w:val="22"/>
          <w:lang w:val="en-US"/>
        </w:rPr>
      </w:pPr>
      <w:hyperlink w:anchor="_Toc503283551" w:history="1">
        <w:r w:rsidR="006608D4" w:rsidRPr="005B23FA">
          <w:rPr>
            <w:rStyle w:val="Hyperlink"/>
            <w:noProof/>
          </w:rPr>
          <w:t>18.2.2</w:t>
        </w:r>
        <w:r w:rsidR="006608D4">
          <w:rPr>
            <w:rFonts w:asciiTheme="minorHAnsi" w:eastAsiaTheme="minorEastAsia" w:hAnsiTheme="minorHAnsi" w:cstheme="minorBidi"/>
            <w:noProof/>
            <w:sz w:val="22"/>
            <w:szCs w:val="22"/>
            <w:lang w:val="en-US"/>
          </w:rPr>
          <w:tab/>
        </w:r>
        <w:r w:rsidR="006608D4" w:rsidRPr="005B23FA">
          <w:rPr>
            <w:rStyle w:val="Hyperlink"/>
            <w:noProof/>
          </w:rPr>
          <w:t>Usage limiter</w:t>
        </w:r>
        <w:r w:rsidR="006608D4">
          <w:rPr>
            <w:noProof/>
            <w:webHidden/>
          </w:rPr>
          <w:tab/>
        </w:r>
        <w:r w:rsidR="006608D4">
          <w:rPr>
            <w:noProof/>
            <w:webHidden/>
          </w:rPr>
          <w:fldChar w:fldCharType="begin"/>
        </w:r>
        <w:r w:rsidR="006608D4">
          <w:rPr>
            <w:noProof/>
            <w:webHidden/>
          </w:rPr>
          <w:instrText xml:space="preserve"> PAGEREF _Toc503283551 \h </w:instrText>
        </w:r>
        <w:r w:rsidR="006608D4">
          <w:rPr>
            <w:noProof/>
            <w:webHidden/>
          </w:rPr>
        </w:r>
        <w:r w:rsidR="006608D4">
          <w:rPr>
            <w:noProof/>
            <w:webHidden/>
          </w:rPr>
          <w:fldChar w:fldCharType="separate"/>
        </w:r>
        <w:r w:rsidR="006608D4">
          <w:rPr>
            <w:noProof/>
            <w:webHidden/>
          </w:rPr>
          <w:t>49</w:t>
        </w:r>
        <w:r w:rsidR="006608D4">
          <w:rPr>
            <w:noProof/>
            <w:webHidden/>
          </w:rPr>
          <w:fldChar w:fldCharType="end"/>
        </w:r>
      </w:hyperlink>
    </w:p>
    <w:p w14:paraId="196148A6" w14:textId="77777777" w:rsidR="006608D4" w:rsidRDefault="00513363">
      <w:pPr>
        <w:pStyle w:val="TOC2"/>
        <w:rPr>
          <w:rFonts w:asciiTheme="minorHAnsi" w:eastAsiaTheme="minorEastAsia" w:hAnsiTheme="minorHAnsi" w:cstheme="minorBidi"/>
          <w:b w:val="0"/>
          <w:noProof/>
          <w:szCs w:val="22"/>
          <w:lang w:val="en-US"/>
        </w:rPr>
      </w:pPr>
      <w:hyperlink w:anchor="_Toc503283552" w:history="1">
        <w:r w:rsidR="006608D4" w:rsidRPr="005B23FA">
          <w:rPr>
            <w:rStyle w:val="Hyperlink"/>
            <w:noProof/>
          </w:rPr>
          <w:t>18.3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_Toc503283552 \h </w:instrText>
        </w:r>
        <w:r w:rsidR="006608D4">
          <w:rPr>
            <w:noProof/>
            <w:webHidden/>
          </w:rPr>
        </w:r>
        <w:r w:rsidR="006608D4">
          <w:rPr>
            <w:noProof/>
            <w:webHidden/>
          </w:rPr>
          <w:fldChar w:fldCharType="separate"/>
        </w:r>
        <w:r w:rsidR="006608D4">
          <w:rPr>
            <w:noProof/>
            <w:webHidden/>
          </w:rPr>
          <w:t>53</w:t>
        </w:r>
        <w:r w:rsidR="006608D4">
          <w:rPr>
            <w:noProof/>
            <w:webHidden/>
          </w:rPr>
          <w:fldChar w:fldCharType="end"/>
        </w:r>
      </w:hyperlink>
    </w:p>
    <w:p w14:paraId="442CB5DC" w14:textId="77777777" w:rsidR="006608D4" w:rsidRDefault="00513363">
      <w:pPr>
        <w:pStyle w:val="TOC2"/>
        <w:rPr>
          <w:rFonts w:asciiTheme="minorHAnsi" w:eastAsiaTheme="minorEastAsia" w:hAnsiTheme="minorHAnsi" w:cstheme="minorBidi"/>
          <w:b w:val="0"/>
          <w:noProof/>
          <w:szCs w:val="22"/>
          <w:lang w:val="en-US"/>
        </w:rPr>
      </w:pPr>
      <w:hyperlink w:anchor="_Toc503283553" w:history="1">
        <w:r w:rsidR="006608D4" w:rsidRPr="005B23FA">
          <w:rPr>
            <w:rStyle w:val="Hyperlink"/>
            <w:noProof/>
          </w:rPr>
          <w:t>18.4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_Toc503283553 \h </w:instrText>
        </w:r>
        <w:r w:rsidR="006608D4">
          <w:rPr>
            <w:noProof/>
            <w:webHidden/>
          </w:rPr>
        </w:r>
        <w:r w:rsidR="006608D4">
          <w:rPr>
            <w:noProof/>
            <w:webHidden/>
          </w:rPr>
          <w:fldChar w:fldCharType="separate"/>
        </w:r>
        <w:r w:rsidR="006608D4">
          <w:rPr>
            <w:noProof/>
            <w:webHidden/>
          </w:rPr>
          <w:t>53</w:t>
        </w:r>
        <w:r w:rsidR="006608D4">
          <w:rPr>
            <w:noProof/>
            <w:webHidden/>
          </w:rPr>
          <w:fldChar w:fldCharType="end"/>
        </w:r>
      </w:hyperlink>
    </w:p>
    <w:p w14:paraId="0249A38D"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54" w:history="1">
        <w:r w:rsidR="006608D4" w:rsidRPr="005B23FA">
          <w:rPr>
            <w:rStyle w:val="Hyperlink"/>
          </w:rPr>
          <w:t>19</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REQC0018 - Accounting Setup</w:t>
        </w:r>
        <w:r w:rsidR="006608D4">
          <w:rPr>
            <w:webHidden/>
          </w:rPr>
          <w:tab/>
        </w:r>
        <w:r w:rsidR="006608D4">
          <w:rPr>
            <w:webHidden/>
          </w:rPr>
          <w:fldChar w:fldCharType="begin"/>
        </w:r>
        <w:r w:rsidR="006608D4">
          <w:rPr>
            <w:webHidden/>
          </w:rPr>
          <w:instrText xml:space="preserve"> PAGEREF _Toc503283554 \h </w:instrText>
        </w:r>
        <w:r w:rsidR="006608D4">
          <w:rPr>
            <w:webHidden/>
          </w:rPr>
        </w:r>
        <w:r w:rsidR="006608D4">
          <w:rPr>
            <w:webHidden/>
          </w:rPr>
          <w:fldChar w:fldCharType="separate"/>
        </w:r>
        <w:r w:rsidR="006608D4">
          <w:rPr>
            <w:webHidden/>
          </w:rPr>
          <w:t>54</w:t>
        </w:r>
        <w:r w:rsidR="006608D4">
          <w:rPr>
            <w:webHidden/>
          </w:rPr>
          <w:fldChar w:fldCharType="end"/>
        </w:r>
      </w:hyperlink>
    </w:p>
    <w:p w14:paraId="5E13F78B" w14:textId="77777777" w:rsidR="006608D4" w:rsidRDefault="00513363">
      <w:pPr>
        <w:pStyle w:val="TOC2"/>
        <w:rPr>
          <w:rFonts w:asciiTheme="minorHAnsi" w:eastAsiaTheme="minorEastAsia" w:hAnsiTheme="minorHAnsi" w:cstheme="minorBidi"/>
          <w:b w:val="0"/>
          <w:noProof/>
          <w:szCs w:val="22"/>
          <w:lang w:val="en-US"/>
        </w:rPr>
      </w:pPr>
      <w:hyperlink w:anchor="_Toc503283555" w:history="1">
        <w:r w:rsidR="006608D4" w:rsidRPr="005B23FA">
          <w:rPr>
            <w:rStyle w:val="Hyperlink"/>
            <w:noProof/>
          </w:rPr>
          <w:t>19.1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_Toc503283555 \h </w:instrText>
        </w:r>
        <w:r w:rsidR="006608D4">
          <w:rPr>
            <w:noProof/>
            <w:webHidden/>
          </w:rPr>
        </w:r>
        <w:r w:rsidR="006608D4">
          <w:rPr>
            <w:noProof/>
            <w:webHidden/>
          </w:rPr>
          <w:fldChar w:fldCharType="separate"/>
        </w:r>
        <w:r w:rsidR="006608D4">
          <w:rPr>
            <w:noProof/>
            <w:webHidden/>
          </w:rPr>
          <w:t>54</w:t>
        </w:r>
        <w:r w:rsidR="006608D4">
          <w:rPr>
            <w:noProof/>
            <w:webHidden/>
          </w:rPr>
          <w:fldChar w:fldCharType="end"/>
        </w:r>
      </w:hyperlink>
    </w:p>
    <w:p w14:paraId="3F0C667E" w14:textId="77777777" w:rsidR="006608D4" w:rsidRDefault="00513363">
      <w:pPr>
        <w:pStyle w:val="TOC2"/>
        <w:rPr>
          <w:rFonts w:asciiTheme="minorHAnsi" w:eastAsiaTheme="minorEastAsia" w:hAnsiTheme="minorHAnsi" w:cstheme="minorBidi"/>
          <w:b w:val="0"/>
          <w:noProof/>
          <w:szCs w:val="22"/>
          <w:lang w:val="en-US"/>
        </w:rPr>
      </w:pPr>
      <w:hyperlink w:anchor="_Toc503283556" w:history="1">
        <w:r w:rsidR="006608D4" w:rsidRPr="005B23FA">
          <w:rPr>
            <w:rStyle w:val="Hyperlink"/>
            <w:noProof/>
          </w:rPr>
          <w:t>19.2</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_Toc503283556 \h </w:instrText>
        </w:r>
        <w:r w:rsidR="006608D4">
          <w:rPr>
            <w:noProof/>
            <w:webHidden/>
          </w:rPr>
        </w:r>
        <w:r w:rsidR="006608D4">
          <w:rPr>
            <w:noProof/>
            <w:webHidden/>
          </w:rPr>
          <w:fldChar w:fldCharType="separate"/>
        </w:r>
        <w:r w:rsidR="006608D4">
          <w:rPr>
            <w:noProof/>
            <w:webHidden/>
          </w:rPr>
          <w:t>54</w:t>
        </w:r>
        <w:r w:rsidR="006608D4">
          <w:rPr>
            <w:noProof/>
            <w:webHidden/>
          </w:rPr>
          <w:fldChar w:fldCharType="end"/>
        </w:r>
      </w:hyperlink>
    </w:p>
    <w:p w14:paraId="59C4B5D5" w14:textId="77777777" w:rsidR="006608D4" w:rsidRDefault="00513363">
      <w:pPr>
        <w:pStyle w:val="TOC2"/>
        <w:rPr>
          <w:rFonts w:asciiTheme="minorHAnsi" w:eastAsiaTheme="minorEastAsia" w:hAnsiTheme="minorHAnsi" w:cstheme="minorBidi"/>
          <w:b w:val="0"/>
          <w:noProof/>
          <w:szCs w:val="22"/>
          <w:lang w:val="en-US"/>
        </w:rPr>
      </w:pPr>
      <w:hyperlink w:anchor="_Toc503283557" w:history="1">
        <w:r w:rsidR="006608D4" w:rsidRPr="005B23FA">
          <w:rPr>
            <w:rStyle w:val="Hyperlink"/>
            <w:noProof/>
          </w:rPr>
          <w:t>19.3</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_Toc503283557 \h </w:instrText>
        </w:r>
        <w:r w:rsidR="006608D4">
          <w:rPr>
            <w:noProof/>
            <w:webHidden/>
          </w:rPr>
        </w:r>
        <w:r w:rsidR="006608D4">
          <w:rPr>
            <w:noProof/>
            <w:webHidden/>
          </w:rPr>
          <w:fldChar w:fldCharType="separate"/>
        </w:r>
        <w:r w:rsidR="006608D4">
          <w:rPr>
            <w:noProof/>
            <w:webHidden/>
          </w:rPr>
          <w:t>54</w:t>
        </w:r>
        <w:r w:rsidR="006608D4">
          <w:rPr>
            <w:noProof/>
            <w:webHidden/>
          </w:rPr>
          <w:fldChar w:fldCharType="end"/>
        </w:r>
      </w:hyperlink>
    </w:p>
    <w:p w14:paraId="6A807FD9" w14:textId="77777777" w:rsidR="006608D4" w:rsidRDefault="00513363">
      <w:pPr>
        <w:pStyle w:val="TOC2"/>
        <w:rPr>
          <w:rFonts w:asciiTheme="minorHAnsi" w:eastAsiaTheme="minorEastAsia" w:hAnsiTheme="minorHAnsi" w:cstheme="minorBidi"/>
          <w:b w:val="0"/>
          <w:noProof/>
          <w:szCs w:val="22"/>
          <w:lang w:val="en-US"/>
        </w:rPr>
      </w:pPr>
      <w:hyperlink w:anchor="_Toc503283558" w:history="1">
        <w:r w:rsidR="006608D4" w:rsidRPr="005B23FA">
          <w:rPr>
            <w:rStyle w:val="Hyperlink"/>
            <w:noProof/>
          </w:rPr>
          <w:t>19.4</w:t>
        </w:r>
        <w:r w:rsidR="006608D4">
          <w:rPr>
            <w:rFonts w:asciiTheme="minorHAnsi" w:eastAsiaTheme="minorEastAsia" w:hAnsiTheme="minorHAnsi" w:cstheme="minorBidi"/>
            <w:b w:val="0"/>
            <w:noProof/>
            <w:szCs w:val="22"/>
            <w:lang w:val="en-US"/>
          </w:rPr>
          <w:tab/>
        </w:r>
        <w:r w:rsidR="006608D4" w:rsidRPr="005B23FA">
          <w:rPr>
            <w:rStyle w:val="Hyperlink"/>
            <w:noProof/>
          </w:rPr>
          <w:t>Accounting Scheme for Prepaid Cards</w:t>
        </w:r>
        <w:r w:rsidR="006608D4">
          <w:rPr>
            <w:noProof/>
            <w:webHidden/>
          </w:rPr>
          <w:tab/>
        </w:r>
        <w:r w:rsidR="006608D4">
          <w:rPr>
            <w:noProof/>
            <w:webHidden/>
          </w:rPr>
          <w:fldChar w:fldCharType="begin"/>
        </w:r>
        <w:r w:rsidR="006608D4">
          <w:rPr>
            <w:noProof/>
            <w:webHidden/>
          </w:rPr>
          <w:instrText xml:space="preserve"> PAGEREF _Toc503283558 \h </w:instrText>
        </w:r>
        <w:r w:rsidR="006608D4">
          <w:rPr>
            <w:noProof/>
            <w:webHidden/>
          </w:rPr>
        </w:r>
        <w:r w:rsidR="006608D4">
          <w:rPr>
            <w:noProof/>
            <w:webHidden/>
          </w:rPr>
          <w:fldChar w:fldCharType="separate"/>
        </w:r>
        <w:r w:rsidR="006608D4">
          <w:rPr>
            <w:noProof/>
            <w:webHidden/>
          </w:rPr>
          <w:t>54</w:t>
        </w:r>
        <w:r w:rsidR="006608D4">
          <w:rPr>
            <w:noProof/>
            <w:webHidden/>
          </w:rPr>
          <w:fldChar w:fldCharType="end"/>
        </w:r>
      </w:hyperlink>
    </w:p>
    <w:p w14:paraId="5EB58F02" w14:textId="77777777" w:rsidR="006608D4" w:rsidRDefault="00513363">
      <w:pPr>
        <w:pStyle w:val="TOC3"/>
        <w:rPr>
          <w:rFonts w:asciiTheme="minorHAnsi" w:eastAsiaTheme="minorEastAsia" w:hAnsiTheme="minorHAnsi" w:cstheme="minorBidi"/>
          <w:noProof/>
          <w:sz w:val="22"/>
          <w:szCs w:val="22"/>
          <w:lang w:val="en-US"/>
        </w:rPr>
      </w:pPr>
      <w:hyperlink w:anchor="_Toc503283559" w:history="1">
        <w:r w:rsidR="006608D4" w:rsidRPr="005B23FA">
          <w:rPr>
            <w:rStyle w:val="Hyperlink"/>
            <w:noProof/>
          </w:rPr>
          <w:t>19.4.1</w:t>
        </w:r>
        <w:r w:rsidR="006608D4">
          <w:rPr>
            <w:rFonts w:asciiTheme="minorHAnsi" w:eastAsiaTheme="minorEastAsia" w:hAnsiTheme="minorHAnsi" w:cstheme="minorBidi"/>
            <w:noProof/>
            <w:sz w:val="22"/>
            <w:szCs w:val="22"/>
            <w:lang w:val="en-US"/>
          </w:rPr>
          <w:tab/>
        </w:r>
        <w:r w:rsidR="006608D4" w:rsidRPr="005B23FA">
          <w:rPr>
            <w:rStyle w:val="Hyperlink"/>
            <w:noProof/>
          </w:rPr>
          <w:t>Accounts</w:t>
        </w:r>
        <w:r w:rsidR="006608D4">
          <w:rPr>
            <w:noProof/>
            <w:webHidden/>
          </w:rPr>
          <w:tab/>
        </w:r>
        <w:r w:rsidR="006608D4">
          <w:rPr>
            <w:noProof/>
            <w:webHidden/>
          </w:rPr>
          <w:fldChar w:fldCharType="begin"/>
        </w:r>
        <w:r w:rsidR="006608D4">
          <w:rPr>
            <w:noProof/>
            <w:webHidden/>
          </w:rPr>
          <w:instrText xml:space="preserve"> PAGEREF _Toc503283559 \h </w:instrText>
        </w:r>
        <w:r w:rsidR="006608D4">
          <w:rPr>
            <w:noProof/>
            <w:webHidden/>
          </w:rPr>
        </w:r>
        <w:r w:rsidR="006608D4">
          <w:rPr>
            <w:noProof/>
            <w:webHidden/>
          </w:rPr>
          <w:fldChar w:fldCharType="separate"/>
        </w:r>
        <w:r w:rsidR="006608D4">
          <w:rPr>
            <w:noProof/>
            <w:webHidden/>
          </w:rPr>
          <w:t>54</w:t>
        </w:r>
        <w:r w:rsidR="006608D4">
          <w:rPr>
            <w:noProof/>
            <w:webHidden/>
          </w:rPr>
          <w:fldChar w:fldCharType="end"/>
        </w:r>
      </w:hyperlink>
    </w:p>
    <w:p w14:paraId="763C1E22" w14:textId="77777777" w:rsidR="006608D4" w:rsidRDefault="00513363">
      <w:pPr>
        <w:pStyle w:val="TOC3"/>
        <w:rPr>
          <w:rFonts w:asciiTheme="minorHAnsi" w:eastAsiaTheme="minorEastAsia" w:hAnsiTheme="minorHAnsi" w:cstheme="minorBidi"/>
          <w:noProof/>
          <w:sz w:val="22"/>
          <w:szCs w:val="22"/>
          <w:lang w:val="en-US"/>
        </w:rPr>
      </w:pPr>
      <w:hyperlink w:anchor="_Toc503283560" w:history="1">
        <w:r w:rsidR="006608D4" w:rsidRPr="005B23FA">
          <w:rPr>
            <w:rStyle w:val="Hyperlink"/>
            <w:noProof/>
          </w:rPr>
          <w:t>19.4.2</w:t>
        </w:r>
        <w:r w:rsidR="006608D4">
          <w:rPr>
            <w:rFonts w:asciiTheme="minorHAnsi" w:eastAsiaTheme="minorEastAsia" w:hAnsiTheme="minorHAnsi" w:cstheme="minorBidi"/>
            <w:noProof/>
            <w:sz w:val="22"/>
            <w:szCs w:val="22"/>
            <w:lang w:val="en-US"/>
          </w:rPr>
          <w:tab/>
        </w:r>
        <w:r w:rsidR="006608D4" w:rsidRPr="005B23FA">
          <w:rPr>
            <w:rStyle w:val="Hyperlink"/>
            <w:noProof/>
          </w:rPr>
          <w:t>Billing Information</w:t>
        </w:r>
        <w:r w:rsidR="006608D4">
          <w:rPr>
            <w:noProof/>
            <w:webHidden/>
          </w:rPr>
          <w:tab/>
        </w:r>
        <w:r w:rsidR="006608D4">
          <w:rPr>
            <w:noProof/>
            <w:webHidden/>
          </w:rPr>
          <w:fldChar w:fldCharType="begin"/>
        </w:r>
        <w:r w:rsidR="006608D4">
          <w:rPr>
            <w:noProof/>
            <w:webHidden/>
          </w:rPr>
          <w:instrText xml:space="preserve"> PAGEREF _Toc503283560 \h </w:instrText>
        </w:r>
        <w:r w:rsidR="006608D4">
          <w:rPr>
            <w:noProof/>
            <w:webHidden/>
          </w:rPr>
        </w:r>
        <w:r w:rsidR="006608D4">
          <w:rPr>
            <w:noProof/>
            <w:webHidden/>
          </w:rPr>
          <w:fldChar w:fldCharType="separate"/>
        </w:r>
        <w:r w:rsidR="006608D4">
          <w:rPr>
            <w:noProof/>
            <w:webHidden/>
          </w:rPr>
          <w:t>55</w:t>
        </w:r>
        <w:r w:rsidR="006608D4">
          <w:rPr>
            <w:noProof/>
            <w:webHidden/>
          </w:rPr>
          <w:fldChar w:fldCharType="end"/>
        </w:r>
      </w:hyperlink>
    </w:p>
    <w:p w14:paraId="7B5CF975" w14:textId="77777777" w:rsidR="006608D4" w:rsidRDefault="00513363">
      <w:pPr>
        <w:pStyle w:val="TOC3"/>
        <w:rPr>
          <w:rFonts w:asciiTheme="minorHAnsi" w:eastAsiaTheme="minorEastAsia" w:hAnsiTheme="minorHAnsi" w:cstheme="minorBidi"/>
          <w:noProof/>
          <w:sz w:val="22"/>
          <w:szCs w:val="22"/>
          <w:lang w:val="en-US"/>
        </w:rPr>
      </w:pPr>
      <w:hyperlink w:anchor="_Toc503283561" w:history="1">
        <w:r w:rsidR="006608D4" w:rsidRPr="005B23FA">
          <w:rPr>
            <w:rStyle w:val="Hyperlink"/>
            <w:noProof/>
          </w:rPr>
          <w:t>19.4.3</w:t>
        </w:r>
        <w:r w:rsidR="006608D4">
          <w:rPr>
            <w:rFonts w:asciiTheme="minorHAnsi" w:eastAsiaTheme="minorEastAsia" w:hAnsiTheme="minorHAnsi" w:cstheme="minorBidi"/>
            <w:noProof/>
            <w:sz w:val="22"/>
            <w:szCs w:val="22"/>
            <w:lang w:val="en-US"/>
          </w:rPr>
          <w:tab/>
        </w:r>
        <w:r w:rsidR="006608D4" w:rsidRPr="005B23FA">
          <w:rPr>
            <w:rStyle w:val="Hyperlink"/>
            <w:noProof/>
          </w:rPr>
          <w:t>Ageing and Actions</w:t>
        </w:r>
        <w:r w:rsidR="006608D4">
          <w:rPr>
            <w:noProof/>
            <w:webHidden/>
          </w:rPr>
          <w:tab/>
        </w:r>
        <w:r w:rsidR="006608D4">
          <w:rPr>
            <w:noProof/>
            <w:webHidden/>
          </w:rPr>
          <w:fldChar w:fldCharType="begin"/>
        </w:r>
        <w:r w:rsidR="006608D4">
          <w:rPr>
            <w:noProof/>
            <w:webHidden/>
          </w:rPr>
          <w:instrText xml:space="preserve"> PAGEREF _Toc503283561 \h </w:instrText>
        </w:r>
        <w:r w:rsidR="006608D4">
          <w:rPr>
            <w:noProof/>
            <w:webHidden/>
          </w:rPr>
        </w:r>
        <w:r w:rsidR="006608D4">
          <w:rPr>
            <w:noProof/>
            <w:webHidden/>
          </w:rPr>
          <w:fldChar w:fldCharType="separate"/>
        </w:r>
        <w:r w:rsidR="006608D4">
          <w:rPr>
            <w:noProof/>
            <w:webHidden/>
          </w:rPr>
          <w:t>55</w:t>
        </w:r>
        <w:r w:rsidR="006608D4">
          <w:rPr>
            <w:noProof/>
            <w:webHidden/>
          </w:rPr>
          <w:fldChar w:fldCharType="end"/>
        </w:r>
      </w:hyperlink>
    </w:p>
    <w:p w14:paraId="38DAE821" w14:textId="77777777" w:rsidR="006608D4" w:rsidRDefault="00513363">
      <w:pPr>
        <w:pStyle w:val="TOC2"/>
        <w:rPr>
          <w:rFonts w:asciiTheme="minorHAnsi" w:eastAsiaTheme="minorEastAsia" w:hAnsiTheme="minorHAnsi" w:cstheme="minorBidi"/>
          <w:b w:val="0"/>
          <w:noProof/>
          <w:szCs w:val="22"/>
          <w:lang w:val="en-US"/>
        </w:rPr>
      </w:pPr>
      <w:hyperlink w:anchor="_Toc503283562" w:history="1">
        <w:r w:rsidR="006608D4" w:rsidRPr="005B23FA">
          <w:rPr>
            <w:rStyle w:val="Hyperlink"/>
            <w:noProof/>
          </w:rPr>
          <w:t>19.5</w:t>
        </w:r>
        <w:r w:rsidR="006608D4">
          <w:rPr>
            <w:rFonts w:asciiTheme="minorHAnsi" w:eastAsiaTheme="minorEastAsia" w:hAnsiTheme="minorHAnsi" w:cstheme="minorBidi"/>
            <w:b w:val="0"/>
            <w:noProof/>
            <w:szCs w:val="22"/>
            <w:lang w:val="en-US"/>
          </w:rPr>
          <w:tab/>
        </w:r>
        <w:r w:rsidR="006608D4" w:rsidRPr="005B23FA">
          <w:rPr>
            <w:rStyle w:val="Hyperlink"/>
            <w:noProof/>
          </w:rPr>
          <w:t>Accounting Scheme for Credit Cards</w:t>
        </w:r>
        <w:r w:rsidR="006608D4">
          <w:rPr>
            <w:noProof/>
            <w:webHidden/>
          </w:rPr>
          <w:tab/>
        </w:r>
        <w:r w:rsidR="006608D4">
          <w:rPr>
            <w:noProof/>
            <w:webHidden/>
          </w:rPr>
          <w:fldChar w:fldCharType="begin"/>
        </w:r>
        <w:r w:rsidR="006608D4">
          <w:rPr>
            <w:noProof/>
            <w:webHidden/>
          </w:rPr>
          <w:instrText xml:space="preserve"> PAGEREF _Toc503283562 \h </w:instrText>
        </w:r>
        <w:r w:rsidR="006608D4">
          <w:rPr>
            <w:noProof/>
            <w:webHidden/>
          </w:rPr>
        </w:r>
        <w:r w:rsidR="006608D4">
          <w:rPr>
            <w:noProof/>
            <w:webHidden/>
          </w:rPr>
          <w:fldChar w:fldCharType="separate"/>
        </w:r>
        <w:r w:rsidR="006608D4">
          <w:rPr>
            <w:noProof/>
            <w:webHidden/>
          </w:rPr>
          <w:t>55</w:t>
        </w:r>
        <w:r w:rsidR="006608D4">
          <w:rPr>
            <w:noProof/>
            <w:webHidden/>
          </w:rPr>
          <w:fldChar w:fldCharType="end"/>
        </w:r>
      </w:hyperlink>
    </w:p>
    <w:p w14:paraId="4107FFBF" w14:textId="77777777" w:rsidR="006608D4" w:rsidRDefault="00513363">
      <w:pPr>
        <w:pStyle w:val="TOC3"/>
        <w:rPr>
          <w:rFonts w:asciiTheme="minorHAnsi" w:eastAsiaTheme="minorEastAsia" w:hAnsiTheme="minorHAnsi" w:cstheme="minorBidi"/>
          <w:noProof/>
          <w:sz w:val="22"/>
          <w:szCs w:val="22"/>
          <w:lang w:val="en-US"/>
        </w:rPr>
      </w:pPr>
      <w:hyperlink w:anchor="_Toc503283563" w:history="1">
        <w:r w:rsidR="006608D4" w:rsidRPr="005B23FA">
          <w:rPr>
            <w:rStyle w:val="Hyperlink"/>
            <w:noProof/>
          </w:rPr>
          <w:t>19.5.1</w:t>
        </w:r>
        <w:r w:rsidR="006608D4">
          <w:rPr>
            <w:rFonts w:asciiTheme="minorHAnsi" w:eastAsiaTheme="minorEastAsia" w:hAnsiTheme="minorHAnsi" w:cstheme="minorBidi"/>
            <w:noProof/>
            <w:sz w:val="22"/>
            <w:szCs w:val="22"/>
            <w:lang w:val="en-US"/>
          </w:rPr>
          <w:tab/>
        </w:r>
        <w:r w:rsidR="006608D4" w:rsidRPr="005B23FA">
          <w:rPr>
            <w:rStyle w:val="Hyperlink"/>
            <w:noProof/>
          </w:rPr>
          <w:t>Accounts</w:t>
        </w:r>
        <w:r w:rsidR="006608D4">
          <w:rPr>
            <w:noProof/>
            <w:webHidden/>
          </w:rPr>
          <w:tab/>
        </w:r>
        <w:r w:rsidR="006608D4">
          <w:rPr>
            <w:noProof/>
            <w:webHidden/>
          </w:rPr>
          <w:fldChar w:fldCharType="begin"/>
        </w:r>
        <w:r w:rsidR="006608D4">
          <w:rPr>
            <w:noProof/>
            <w:webHidden/>
          </w:rPr>
          <w:instrText xml:space="preserve"> PAGEREF _Toc503283563 \h </w:instrText>
        </w:r>
        <w:r w:rsidR="006608D4">
          <w:rPr>
            <w:noProof/>
            <w:webHidden/>
          </w:rPr>
        </w:r>
        <w:r w:rsidR="006608D4">
          <w:rPr>
            <w:noProof/>
            <w:webHidden/>
          </w:rPr>
          <w:fldChar w:fldCharType="separate"/>
        </w:r>
        <w:r w:rsidR="006608D4">
          <w:rPr>
            <w:noProof/>
            <w:webHidden/>
          </w:rPr>
          <w:t>55</w:t>
        </w:r>
        <w:r w:rsidR="006608D4">
          <w:rPr>
            <w:noProof/>
            <w:webHidden/>
          </w:rPr>
          <w:fldChar w:fldCharType="end"/>
        </w:r>
      </w:hyperlink>
    </w:p>
    <w:p w14:paraId="6AEB2058" w14:textId="77777777" w:rsidR="006608D4" w:rsidRDefault="00513363">
      <w:pPr>
        <w:pStyle w:val="TOC3"/>
        <w:rPr>
          <w:rFonts w:asciiTheme="minorHAnsi" w:eastAsiaTheme="minorEastAsia" w:hAnsiTheme="minorHAnsi" w:cstheme="minorBidi"/>
          <w:noProof/>
          <w:sz w:val="22"/>
          <w:szCs w:val="22"/>
          <w:lang w:val="en-US"/>
        </w:rPr>
      </w:pPr>
      <w:hyperlink w:anchor="_Toc503283564" w:history="1">
        <w:r w:rsidR="006608D4" w:rsidRPr="005B23FA">
          <w:rPr>
            <w:rStyle w:val="Hyperlink"/>
            <w:noProof/>
          </w:rPr>
          <w:t>19.5.2</w:t>
        </w:r>
        <w:r w:rsidR="006608D4">
          <w:rPr>
            <w:rFonts w:asciiTheme="minorHAnsi" w:eastAsiaTheme="minorEastAsia" w:hAnsiTheme="minorHAnsi" w:cstheme="minorBidi"/>
            <w:noProof/>
            <w:sz w:val="22"/>
            <w:szCs w:val="22"/>
            <w:lang w:val="en-US"/>
          </w:rPr>
          <w:tab/>
        </w:r>
        <w:r w:rsidR="006608D4" w:rsidRPr="005B23FA">
          <w:rPr>
            <w:rStyle w:val="Hyperlink"/>
            <w:noProof/>
          </w:rPr>
          <w:t>Billing Information</w:t>
        </w:r>
        <w:r w:rsidR="006608D4">
          <w:rPr>
            <w:noProof/>
            <w:webHidden/>
          </w:rPr>
          <w:tab/>
        </w:r>
        <w:r w:rsidR="006608D4">
          <w:rPr>
            <w:noProof/>
            <w:webHidden/>
          </w:rPr>
          <w:fldChar w:fldCharType="begin"/>
        </w:r>
        <w:r w:rsidR="006608D4">
          <w:rPr>
            <w:noProof/>
            <w:webHidden/>
          </w:rPr>
          <w:instrText xml:space="preserve"> PAGEREF _Toc503283564 \h </w:instrText>
        </w:r>
        <w:r w:rsidR="006608D4">
          <w:rPr>
            <w:noProof/>
            <w:webHidden/>
          </w:rPr>
        </w:r>
        <w:r w:rsidR="006608D4">
          <w:rPr>
            <w:noProof/>
            <w:webHidden/>
          </w:rPr>
          <w:fldChar w:fldCharType="separate"/>
        </w:r>
        <w:r w:rsidR="006608D4">
          <w:rPr>
            <w:noProof/>
            <w:webHidden/>
          </w:rPr>
          <w:t>57</w:t>
        </w:r>
        <w:r w:rsidR="006608D4">
          <w:rPr>
            <w:noProof/>
            <w:webHidden/>
          </w:rPr>
          <w:fldChar w:fldCharType="end"/>
        </w:r>
      </w:hyperlink>
    </w:p>
    <w:p w14:paraId="5944C7A1" w14:textId="77777777" w:rsidR="006608D4" w:rsidRDefault="00513363">
      <w:pPr>
        <w:pStyle w:val="TOC3"/>
        <w:rPr>
          <w:rFonts w:asciiTheme="minorHAnsi" w:eastAsiaTheme="minorEastAsia" w:hAnsiTheme="minorHAnsi" w:cstheme="minorBidi"/>
          <w:noProof/>
          <w:sz w:val="22"/>
          <w:szCs w:val="22"/>
          <w:lang w:val="en-US"/>
        </w:rPr>
      </w:pPr>
      <w:hyperlink w:anchor="_Toc503283565" w:history="1">
        <w:r w:rsidR="006608D4" w:rsidRPr="005B23FA">
          <w:rPr>
            <w:rStyle w:val="Hyperlink"/>
            <w:noProof/>
          </w:rPr>
          <w:t>19.5.3</w:t>
        </w:r>
        <w:r w:rsidR="006608D4">
          <w:rPr>
            <w:rFonts w:asciiTheme="minorHAnsi" w:eastAsiaTheme="minorEastAsia" w:hAnsiTheme="minorHAnsi" w:cstheme="minorBidi"/>
            <w:noProof/>
            <w:sz w:val="22"/>
            <w:szCs w:val="22"/>
            <w:lang w:val="en-US"/>
          </w:rPr>
          <w:tab/>
        </w:r>
        <w:r w:rsidR="006608D4" w:rsidRPr="005B23FA">
          <w:rPr>
            <w:rStyle w:val="Hyperlink"/>
            <w:noProof/>
          </w:rPr>
          <w:t>Over Limit</w:t>
        </w:r>
        <w:r w:rsidR="006608D4">
          <w:rPr>
            <w:noProof/>
            <w:webHidden/>
          </w:rPr>
          <w:tab/>
        </w:r>
        <w:r w:rsidR="006608D4">
          <w:rPr>
            <w:noProof/>
            <w:webHidden/>
          </w:rPr>
          <w:fldChar w:fldCharType="begin"/>
        </w:r>
        <w:r w:rsidR="006608D4">
          <w:rPr>
            <w:noProof/>
            <w:webHidden/>
          </w:rPr>
          <w:instrText xml:space="preserve"> PAGEREF _Toc503283565 \h </w:instrText>
        </w:r>
        <w:r w:rsidR="006608D4">
          <w:rPr>
            <w:noProof/>
            <w:webHidden/>
          </w:rPr>
        </w:r>
        <w:r w:rsidR="006608D4">
          <w:rPr>
            <w:noProof/>
            <w:webHidden/>
          </w:rPr>
          <w:fldChar w:fldCharType="separate"/>
        </w:r>
        <w:r w:rsidR="006608D4">
          <w:rPr>
            <w:noProof/>
            <w:webHidden/>
          </w:rPr>
          <w:t>58</w:t>
        </w:r>
        <w:r w:rsidR="006608D4">
          <w:rPr>
            <w:noProof/>
            <w:webHidden/>
          </w:rPr>
          <w:fldChar w:fldCharType="end"/>
        </w:r>
      </w:hyperlink>
    </w:p>
    <w:p w14:paraId="3EAB487A" w14:textId="77777777" w:rsidR="006608D4" w:rsidRDefault="00513363">
      <w:pPr>
        <w:pStyle w:val="TOC3"/>
        <w:rPr>
          <w:rFonts w:asciiTheme="minorHAnsi" w:eastAsiaTheme="minorEastAsia" w:hAnsiTheme="minorHAnsi" w:cstheme="minorBidi"/>
          <w:noProof/>
          <w:sz w:val="22"/>
          <w:szCs w:val="22"/>
          <w:lang w:val="en-US"/>
        </w:rPr>
      </w:pPr>
      <w:hyperlink w:anchor="_Toc503283566" w:history="1">
        <w:r w:rsidR="006608D4" w:rsidRPr="005B23FA">
          <w:rPr>
            <w:rStyle w:val="Hyperlink"/>
            <w:noProof/>
          </w:rPr>
          <w:t>19.5.4</w:t>
        </w:r>
        <w:r w:rsidR="006608D4">
          <w:rPr>
            <w:rFonts w:asciiTheme="minorHAnsi" w:eastAsiaTheme="minorEastAsia" w:hAnsiTheme="minorHAnsi" w:cstheme="minorBidi"/>
            <w:noProof/>
            <w:sz w:val="22"/>
            <w:szCs w:val="22"/>
            <w:lang w:val="en-US"/>
          </w:rPr>
          <w:tab/>
        </w:r>
        <w:r w:rsidR="006608D4" w:rsidRPr="005B23FA">
          <w:rPr>
            <w:rStyle w:val="Hyperlink"/>
            <w:noProof/>
          </w:rPr>
          <w:t>Buckets</w:t>
        </w:r>
        <w:r w:rsidR="006608D4">
          <w:rPr>
            <w:noProof/>
            <w:webHidden/>
          </w:rPr>
          <w:tab/>
        </w:r>
        <w:r w:rsidR="006608D4">
          <w:rPr>
            <w:noProof/>
            <w:webHidden/>
          </w:rPr>
          <w:fldChar w:fldCharType="begin"/>
        </w:r>
        <w:r w:rsidR="006608D4">
          <w:rPr>
            <w:noProof/>
            <w:webHidden/>
          </w:rPr>
          <w:instrText xml:space="preserve"> PAGEREF _Toc503283566 \h </w:instrText>
        </w:r>
        <w:r w:rsidR="006608D4">
          <w:rPr>
            <w:noProof/>
            <w:webHidden/>
          </w:rPr>
        </w:r>
        <w:r w:rsidR="006608D4">
          <w:rPr>
            <w:noProof/>
            <w:webHidden/>
          </w:rPr>
          <w:fldChar w:fldCharType="separate"/>
        </w:r>
        <w:r w:rsidR="006608D4">
          <w:rPr>
            <w:noProof/>
            <w:webHidden/>
          </w:rPr>
          <w:t>58</w:t>
        </w:r>
        <w:r w:rsidR="006608D4">
          <w:rPr>
            <w:noProof/>
            <w:webHidden/>
          </w:rPr>
          <w:fldChar w:fldCharType="end"/>
        </w:r>
      </w:hyperlink>
    </w:p>
    <w:p w14:paraId="4C0833C1"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67" w:history="1">
        <w:r w:rsidR="006608D4" w:rsidRPr="005B23FA">
          <w:rPr>
            <w:rStyle w:val="Hyperlink"/>
          </w:rPr>
          <w:t>20</w:t>
        </w:r>
        <w:r w:rsidR="006608D4">
          <w:rPr>
            <w:rFonts w:asciiTheme="minorHAnsi" w:eastAsiaTheme="minorEastAsia" w:hAnsiTheme="minorHAnsi" w:cstheme="minorBidi"/>
            <w:b w:val="0"/>
            <w:color w:val="auto"/>
            <w:sz w:val="22"/>
            <w:szCs w:val="22"/>
            <w:lang w:val="en-US"/>
          </w:rPr>
          <w:tab/>
        </w:r>
        <w:r w:rsidR="006608D4" w:rsidRPr="005B23FA">
          <w:rPr>
            <w:rStyle w:val="Hyperlink"/>
          </w:rPr>
          <w:t>REQC0019 – Transaction &amp; Service Fees</w:t>
        </w:r>
        <w:r w:rsidR="006608D4">
          <w:rPr>
            <w:webHidden/>
          </w:rPr>
          <w:tab/>
        </w:r>
        <w:r w:rsidR="006608D4">
          <w:rPr>
            <w:webHidden/>
          </w:rPr>
          <w:fldChar w:fldCharType="begin"/>
        </w:r>
        <w:r w:rsidR="006608D4">
          <w:rPr>
            <w:webHidden/>
          </w:rPr>
          <w:instrText xml:space="preserve"> PAGEREF _Toc503283567 \h </w:instrText>
        </w:r>
        <w:r w:rsidR="006608D4">
          <w:rPr>
            <w:webHidden/>
          </w:rPr>
        </w:r>
        <w:r w:rsidR="006608D4">
          <w:rPr>
            <w:webHidden/>
          </w:rPr>
          <w:fldChar w:fldCharType="separate"/>
        </w:r>
        <w:r w:rsidR="006608D4">
          <w:rPr>
            <w:webHidden/>
          </w:rPr>
          <w:t>59</w:t>
        </w:r>
        <w:r w:rsidR="006608D4">
          <w:rPr>
            <w:webHidden/>
          </w:rPr>
          <w:fldChar w:fldCharType="end"/>
        </w:r>
      </w:hyperlink>
    </w:p>
    <w:p w14:paraId="71B65F3B" w14:textId="77777777" w:rsidR="006608D4" w:rsidRDefault="00513363">
      <w:pPr>
        <w:pStyle w:val="TOC2"/>
        <w:rPr>
          <w:rFonts w:asciiTheme="minorHAnsi" w:eastAsiaTheme="minorEastAsia" w:hAnsiTheme="minorHAnsi" w:cstheme="minorBidi"/>
          <w:b w:val="0"/>
          <w:noProof/>
          <w:szCs w:val="22"/>
          <w:lang w:val="en-US"/>
        </w:rPr>
      </w:pPr>
      <w:hyperlink w:anchor="_Toc503283568" w:history="1">
        <w:r w:rsidR="006608D4" w:rsidRPr="005B23FA">
          <w:rPr>
            <w:rStyle w:val="Hyperlink"/>
            <w:noProof/>
          </w:rPr>
          <w:t>20.1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_Toc503283568 \h </w:instrText>
        </w:r>
        <w:r w:rsidR="006608D4">
          <w:rPr>
            <w:noProof/>
            <w:webHidden/>
          </w:rPr>
        </w:r>
        <w:r w:rsidR="006608D4">
          <w:rPr>
            <w:noProof/>
            <w:webHidden/>
          </w:rPr>
          <w:fldChar w:fldCharType="separate"/>
        </w:r>
        <w:r w:rsidR="006608D4">
          <w:rPr>
            <w:noProof/>
            <w:webHidden/>
          </w:rPr>
          <w:t>59</w:t>
        </w:r>
        <w:r w:rsidR="006608D4">
          <w:rPr>
            <w:noProof/>
            <w:webHidden/>
          </w:rPr>
          <w:fldChar w:fldCharType="end"/>
        </w:r>
      </w:hyperlink>
    </w:p>
    <w:p w14:paraId="7C705EC1" w14:textId="77777777" w:rsidR="006608D4" w:rsidRDefault="00513363">
      <w:pPr>
        <w:pStyle w:val="TOC3"/>
        <w:rPr>
          <w:rFonts w:asciiTheme="minorHAnsi" w:eastAsiaTheme="minorEastAsia" w:hAnsiTheme="minorHAnsi" w:cstheme="minorBidi"/>
          <w:noProof/>
          <w:sz w:val="22"/>
          <w:szCs w:val="22"/>
          <w:lang w:val="en-US"/>
        </w:rPr>
      </w:pPr>
      <w:hyperlink w:anchor="_Toc503283569" w:history="1">
        <w:r w:rsidR="006608D4" w:rsidRPr="005B23FA">
          <w:rPr>
            <w:rStyle w:val="Hyperlink"/>
            <w:noProof/>
          </w:rPr>
          <w:t>Acquirer Blocking</w:t>
        </w:r>
        <w:r w:rsidR="006608D4">
          <w:rPr>
            <w:noProof/>
            <w:webHidden/>
          </w:rPr>
          <w:tab/>
        </w:r>
        <w:r w:rsidR="006608D4">
          <w:rPr>
            <w:noProof/>
            <w:webHidden/>
          </w:rPr>
          <w:fldChar w:fldCharType="begin"/>
        </w:r>
        <w:r w:rsidR="006608D4">
          <w:rPr>
            <w:noProof/>
            <w:webHidden/>
          </w:rPr>
          <w:instrText xml:space="preserve"> PAGEREF _Toc503283569 \h </w:instrText>
        </w:r>
        <w:r w:rsidR="006608D4">
          <w:rPr>
            <w:noProof/>
            <w:webHidden/>
          </w:rPr>
        </w:r>
        <w:r w:rsidR="006608D4">
          <w:rPr>
            <w:noProof/>
            <w:webHidden/>
          </w:rPr>
          <w:fldChar w:fldCharType="separate"/>
        </w:r>
        <w:r w:rsidR="006608D4">
          <w:rPr>
            <w:noProof/>
            <w:webHidden/>
          </w:rPr>
          <w:t>61</w:t>
        </w:r>
        <w:r w:rsidR="006608D4">
          <w:rPr>
            <w:noProof/>
            <w:webHidden/>
          </w:rPr>
          <w:fldChar w:fldCharType="end"/>
        </w:r>
      </w:hyperlink>
    </w:p>
    <w:p w14:paraId="7DF009EC" w14:textId="77777777" w:rsidR="006608D4" w:rsidRDefault="00513363">
      <w:pPr>
        <w:pStyle w:val="TOC2"/>
        <w:rPr>
          <w:rFonts w:asciiTheme="minorHAnsi" w:eastAsiaTheme="minorEastAsia" w:hAnsiTheme="minorHAnsi" w:cstheme="minorBidi"/>
          <w:b w:val="0"/>
          <w:noProof/>
          <w:szCs w:val="22"/>
          <w:lang w:val="en-US"/>
        </w:rPr>
      </w:pPr>
      <w:hyperlink w:anchor="_Toc503283570" w:history="1">
        <w:r w:rsidR="006608D4" w:rsidRPr="005B23FA">
          <w:rPr>
            <w:rStyle w:val="Hyperlink"/>
            <w:noProof/>
          </w:rPr>
          <w:t>20.2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_Toc503283570 \h </w:instrText>
        </w:r>
        <w:r w:rsidR="006608D4">
          <w:rPr>
            <w:noProof/>
            <w:webHidden/>
          </w:rPr>
        </w:r>
        <w:r w:rsidR="006608D4">
          <w:rPr>
            <w:noProof/>
            <w:webHidden/>
          </w:rPr>
          <w:fldChar w:fldCharType="separate"/>
        </w:r>
        <w:r w:rsidR="006608D4">
          <w:rPr>
            <w:noProof/>
            <w:webHidden/>
          </w:rPr>
          <w:t>62</w:t>
        </w:r>
        <w:r w:rsidR="006608D4">
          <w:rPr>
            <w:noProof/>
            <w:webHidden/>
          </w:rPr>
          <w:fldChar w:fldCharType="end"/>
        </w:r>
      </w:hyperlink>
    </w:p>
    <w:p w14:paraId="7CB98DA7" w14:textId="77777777" w:rsidR="006608D4" w:rsidRDefault="00513363">
      <w:pPr>
        <w:pStyle w:val="TOC2"/>
        <w:rPr>
          <w:rFonts w:asciiTheme="minorHAnsi" w:eastAsiaTheme="minorEastAsia" w:hAnsiTheme="minorHAnsi" w:cstheme="minorBidi"/>
          <w:b w:val="0"/>
          <w:noProof/>
          <w:szCs w:val="22"/>
          <w:lang w:val="en-US"/>
        </w:rPr>
      </w:pPr>
      <w:hyperlink w:anchor="_Toc503283571" w:history="1">
        <w:r w:rsidR="006608D4" w:rsidRPr="005B23FA">
          <w:rPr>
            <w:rStyle w:val="Hyperlink"/>
            <w:noProof/>
          </w:rPr>
          <w:t>20.3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_Toc503283571 \h </w:instrText>
        </w:r>
        <w:r w:rsidR="006608D4">
          <w:rPr>
            <w:noProof/>
            <w:webHidden/>
          </w:rPr>
        </w:r>
        <w:r w:rsidR="006608D4">
          <w:rPr>
            <w:noProof/>
            <w:webHidden/>
          </w:rPr>
          <w:fldChar w:fldCharType="separate"/>
        </w:r>
        <w:r w:rsidR="006608D4">
          <w:rPr>
            <w:noProof/>
            <w:webHidden/>
          </w:rPr>
          <w:t>72</w:t>
        </w:r>
        <w:r w:rsidR="006608D4">
          <w:rPr>
            <w:noProof/>
            <w:webHidden/>
          </w:rPr>
          <w:fldChar w:fldCharType="end"/>
        </w:r>
      </w:hyperlink>
    </w:p>
    <w:p w14:paraId="757C47A9" w14:textId="77777777" w:rsidR="006608D4" w:rsidRDefault="00513363">
      <w:pPr>
        <w:pStyle w:val="TOC2"/>
        <w:rPr>
          <w:rFonts w:asciiTheme="minorHAnsi" w:eastAsiaTheme="minorEastAsia" w:hAnsiTheme="minorHAnsi" w:cstheme="minorBidi"/>
          <w:b w:val="0"/>
          <w:noProof/>
          <w:szCs w:val="22"/>
          <w:lang w:val="en-US"/>
        </w:rPr>
      </w:pPr>
      <w:hyperlink w:anchor="_Toc503283572" w:history="1">
        <w:r w:rsidR="006608D4" w:rsidRPr="005B23FA">
          <w:rPr>
            <w:rStyle w:val="Hyperlink"/>
            <w:noProof/>
          </w:rPr>
          <w:t>20.4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_Toc503283572 \h </w:instrText>
        </w:r>
        <w:r w:rsidR="006608D4">
          <w:rPr>
            <w:noProof/>
            <w:webHidden/>
          </w:rPr>
        </w:r>
        <w:r w:rsidR="006608D4">
          <w:rPr>
            <w:noProof/>
            <w:webHidden/>
          </w:rPr>
          <w:fldChar w:fldCharType="separate"/>
        </w:r>
        <w:r w:rsidR="006608D4">
          <w:rPr>
            <w:noProof/>
            <w:webHidden/>
          </w:rPr>
          <w:t>72</w:t>
        </w:r>
        <w:r w:rsidR="006608D4">
          <w:rPr>
            <w:noProof/>
            <w:webHidden/>
          </w:rPr>
          <w:fldChar w:fldCharType="end"/>
        </w:r>
      </w:hyperlink>
    </w:p>
    <w:p w14:paraId="3BD6124F"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73" w:history="1">
        <w:r w:rsidR="006608D4" w:rsidRPr="005B23FA">
          <w:rPr>
            <w:rStyle w:val="Hyperlink"/>
          </w:rPr>
          <w:t>21</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REQC0020 - Interest</w:t>
        </w:r>
        <w:r w:rsidR="006608D4">
          <w:rPr>
            <w:webHidden/>
          </w:rPr>
          <w:tab/>
        </w:r>
        <w:r w:rsidR="006608D4">
          <w:rPr>
            <w:webHidden/>
          </w:rPr>
          <w:fldChar w:fldCharType="begin"/>
        </w:r>
        <w:r w:rsidR="006608D4">
          <w:rPr>
            <w:webHidden/>
          </w:rPr>
          <w:instrText xml:space="preserve"> PAGEREF _Toc503283573 \h </w:instrText>
        </w:r>
        <w:r w:rsidR="006608D4">
          <w:rPr>
            <w:webHidden/>
          </w:rPr>
        </w:r>
        <w:r w:rsidR="006608D4">
          <w:rPr>
            <w:webHidden/>
          </w:rPr>
          <w:fldChar w:fldCharType="separate"/>
        </w:r>
        <w:r w:rsidR="006608D4">
          <w:rPr>
            <w:webHidden/>
          </w:rPr>
          <w:t>73</w:t>
        </w:r>
        <w:r w:rsidR="006608D4">
          <w:rPr>
            <w:webHidden/>
          </w:rPr>
          <w:fldChar w:fldCharType="end"/>
        </w:r>
      </w:hyperlink>
    </w:p>
    <w:p w14:paraId="1E893A8A" w14:textId="77777777" w:rsidR="006608D4" w:rsidRDefault="00513363">
      <w:pPr>
        <w:pStyle w:val="TOC2"/>
        <w:rPr>
          <w:rFonts w:asciiTheme="minorHAnsi" w:eastAsiaTheme="minorEastAsia" w:hAnsiTheme="minorHAnsi" w:cstheme="minorBidi"/>
          <w:b w:val="0"/>
          <w:noProof/>
          <w:szCs w:val="22"/>
          <w:lang w:val="en-US"/>
        </w:rPr>
      </w:pPr>
      <w:hyperlink w:anchor="_Toc503283574" w:history="1">
        <w:r w:rsidR="006608D4" w:rsidRPr="005B23FA">
          <w:rPr>
            <w:rStyle w:val="Hyperlink"/>
            <w:noProof/>
          </w:rPr>
          <w:t>21.1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_Toc503283574 \h </w:instrText>
        </w:r>
        <w:r w:rsidR="006608D4">
          <w:rPr>
            <w:noProof/>
            <w:webHidden/>
          </w:rPr>
        </w:r>
        <w:r w:rsidR="006608D4">
          <w:rPr>
            <w:noProof/>
            <w:webHidden/>
          </w:rPr>
          <w:fldChar w:fldCharType="separate"/>
        </w:r>
        <w:r w:rsidR="006608D4">
          <w:rPr>
            <w:noProof/>
            <w:webHidden/>
          </w:rPr>
          <w:t>73</w:t>
        </w:r>
        <w:r w:rsidR="006608D4">
          <w:rPr>
            <w:noProof/>
            <w:webHidden/>
          </w:rPr>
          <w:fldChar w:fldCharType="end"/>
        </w:r>
      </w:hyperlink>
    </w:p>
    <w:p w14:paraId="119791CF" w14:textId="77777777" w:rsidR="006608D4" w:rsidRDefault="00513363">
      <w:pPr>
        <w:pStyle w:val="TOC2"/>
        <w:rPr>
          <w:rFonts w:asciiTheme="minorHAnsi" w:eastAsiaTheme="minorEastAsia" w:hAnsiTheme="minorHAnsi" w:cstheme="minorBidi"/>
          <w:b w:val="0"/>
          <w:noProof/>
          <w:szCs w:val="22"/>
          <w:lang w:val="en-US"/>
        </w:rPr>
      </w:pPr>
      <w:hyperlink w:anchor="_Toc503283575" w:history="1">
        <w:r w:rsidR="006608D4" w:rsidRPr="005B23FA">
          <w:rPr>
            <w:rStyle w:val="Hyperlink"/>
            <w:noProof/>
          </w:rPr>
          <w:t>21.2</w:t>
        </w:r>
        <w:r w:rsidR="006608D4">
          <w:rPr>
            <w:rFonts w:asciiTheme="minorHAnsi" w:eastAsiaTheme="minorEastAsia" w:hAnsiTheme="minorHAnsi" w:cstheme="minorBidi"/>
            <w:b w:val="0"/>
            <w:noProof/>
            <w:szCs w:val="22"/>
            <w:lang w:val="en-US"/>
          </w:rPr>
          <w:tab/>
        </w:r>
        <w:r w:rsidR="006608D4" w:rsidRPr="005B23FA">
          <w:rPr>
            <w:rStyle w:val="Hyperlink"/>
            <w:noProof/>
          </w:rPr>
          <w:t>REQC0020.1 – Interest Calculation</w:t>
        </w:r>
        <w:r w:rsidR="006608D4">
          <w:rPr>
            <w:noProof/>
            <w:webHidden/>
          </w:rPr>
          <w:tab/>
        </w:r>
        <w:r w:rsidR="006608D4">
          <w:rPr>
            <w:noProof/>
            <w:webHidden/>
          </w:rPr>
          <w:fldChar w:fldCharType="begin"/>
        </w:r>
        <w:r w:rsidR="006608D4">
          <w:rPr>
            <w:noProof/>
            <w:webHidden/>
          </w:rPr>
          <w:instrText xml:space="preserve"> PAGEREF _Toc503283575 \h </w:instrText>
        </w:r>
        <w:r w:rsidR="006608D4">
          <w:rPr>
            <w:noProof/>
            <w:webHidden/>
          </w:rPr>
        </w:r>
        <w:r w:rsidR="006608D4">
          <w:rPr>
            <w:noProof/>
            <w:webHidden/>
          </w:rPr>
          <w:fldChar w:fldCharType="separate"/>
        </w:r>
        <w:r w:rsidR="006608D4">
          <w:rPr>
            <w:noProof/>
            <w:webHidden/>
          </w:rPr>
          <w:t>73</w:t>
        </w:r>
        <w:r w:rsidR="006608D4">
          <w:rPr>
            <w:noProof/>
            <w:webHidden/>
          </w:rPr>
          <w:fldChar w:fldCharType="end"/>
        </w:r>
      </w:hyperlink>
    </w:p>
    <w:p w14:paraId="7EC16539" w14:textId="77777777" w:rsidR="006608D4" w:rsidRDefault="00513363">
      <w:pPr>
        <w:pStyle w:val="TOC3"/>
        <w:rPr>
          <w:rFonts w:asciiTheme="minorHAnsi" w:eastAsiaTheme="minorEastAsia" w:hAnsiTheme="minorHAnsi" w:cstheme="minorBidi"/>
          <w:noProof/>
          <w:sz w:val="22"/>
          <w:szCs w:val="22"/>
          <w:lang w:val="en-US"/>
        </w:rPr>
      </w:pPr>
      <w:hyperlink w:anchor="_Toc503283576" w:history="1">
        <w:r w:rsidR="006608D4" w:rsidRPr="005B23FA">
          <w:rPr>
            <w:rStyle w:val="Hyperlink"/>
            <w:noProof/>
          </w:rPr>
          <w:t>21.2.1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_Toc503283576 \h </w:instrText>
        </w:r>
        <w:r w:rsidR="006608D4">
          <w:rPr>
            <w:noProof/>
            <w:webHidden/>
          </w:rPr>
        </w:r>
        <w:r w:rsidR="006608D4">
          <w:rPr>
            <w:noProof/>
            <w:webHidden/>
          </w:rPr>
          <w:fldChar w:fldCharType="separate"/>
        </w:r>
        <w:r w:rsidR="006608D4">
          <w:rPr>
            <w:noProof/>
            <w:webHidden/>
          </w:rPr>
          <w:t>73</w:t>
        </w:r>
        <w:r w:rsidR="006608D4">
          <w:rPr>
            <w:noProof/>
            <w:webHidden/>
          </w:rPr>
          <w:fldChar w:fldCharType="end"/>
        </w:r>
      </w:hyperlink>
    </w:p>
    <w:p w14:paraId="5C55304B" w14:textId="77777777" w:rsidR="006608D4" w:rsidRDefault="00513363">
      <w:pPr>
        <w:pStyle w:val="TOC3"/>
        <w:rPr>
          <w:rFonts w:asciiTheme="minorHAnsi" w:eastAsiaTheme="minorEastAsia" w:hAnsiTheme="minorHAnsi" w:cstheme="minorBidi"/>
          <w:noProof/>
          <w:sz w:val="22"/>
          <w:szCs w:val="22"/>
          <w:lang w:val="en-US"/>
        </w:rPr>
      </w:pPr>
      <w:hyperlink w:anchor="_Toc503283577" w:history="1">
        <w:r w:rsidR="006608D4" w:rsidRPr="005B23FA">
          <w:rPr>
            <w:rStyle w:val="Hyperlink"/>
            <w:noProof/>
          </w:rPr>
          <w:t>21.2.2</w:t>
        </w:r>
        <w:r w:rsidR="006608D4">
          <w:rPr>
            <w:rFonts w:asciiTheme="minorHAnsi" w:eastAsiaTheme="minorEastAsia" w:hAnsiTheme="minorHAnsi" w:cstheme="minorBidi"/>
            <w:noProof/>
            <w:sz w:val="22"/>
            <w:szCs w:val="22"/>
            <w:lang w:val="en-US"/>
          </w:rPr>
          <w:tab/>
        </w:r>
        <w:r w:rsidR="006608D4" w:rsidRPr="005B23FA">
          <w:rPr>
            <w:rStyle w:val="Hyperlink"/>
            <w:noProof/>
          </w:rPr>
          <w:t>REQC0020.1.1 – Current Interest Calculation methodology</w:t>
        </w:r>
        <w:r w:rsidR="006608D4">
          <w:rPr>
            <w:noProof/>
            <w:webHidden/>
          </w:rPr>
          <w:tab/>
        </w:r>
        <w:r w:rsidR="006608D4">
          <w:rPr>
            <w:noProof/>
            <w:webHidden/>
          </w:rPr>
          <w:fldChar w:fldCharType="begin"/>
        </w:r>
        <w:r w:rsidR="006608D4">
          <w:rPr>
            <w:noProof/>
            <w:webHidden/>
          </w:rPr>
          <w:instrText xml:space="preserve"> PAGEREF _Toc503283577 \h </w:instrText>
        </w:r>
        <w:r w:rsidR="006608D4">
          <w:rPr>
            <w:noProof/>
            <w:webHidden/>
          </w:rPr>
        </w:r>
        <w:r w:rsidR="006608D4">
          <w:rPr>
            <w:noProof/>
            <w:webHidden/>
          </w:rPr>
          <w:fldChar w:fldCharType="separate"/>
        </w:r>
        <w:r w:rsidR="006608D4">
          <w:rPr>
            <w:noProof/>
            <w:webHidden/>
          </w:rPr>
          <w:t>74</w:t>
        </w:r>
        <w:r w:rsidR="006608D4">
          <w:rPr>
            <w:noProof/>
            <w:webHidden/>
          </w:rPr>
          <w:fldChar w:fldCharType="end"/>
        </w:r>
      </w:hyperlink>
    </w:p>
    <w:p w14:paraId="4B2A9F5D" w14:textId="77777777" w:rsidR="006608D4" w:rsidRDefault="00513363">
      <w:pPr>
        <w:pStyle w:val="TOC3"/>
        <w:rPr>
          <w:rFonts w:asciiTheme="minorHAnsi" w:eastAsiaTheme="minorEastAsia" w:hAnsiTheme="minorHAnsi" w:cstheme="minorBidi"/>
          <w:noProof/>
          <w:sz w:val="22"/>
          <w:szCs w:val="22"/>
          <w:lang w:val="en-US"/>
        </w:rPr>
      </w:pPr>
      <w:hyperlink w:anchor="_Toc503283578" w:history="1">
        <w:r w:rsidR="006608D4" w:rsidRPr="005B23FA">
          <w:rPr>
            <w:rStyle w:val="Hyperlink"/>
            <w:noProof/>
          </w:rPr>
          <w:t>21.2.3</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_Toc503283578 \h </w:instrText>
        </w:r>
        <w:r w:rsidR="006608D4">
          <w:rPr>
            <w:noProof/>
            <w:webHidden/>
          </w:rPr>
        </w:r>
        <w:r w:rsidR="006608D4">
          <w:rPr>
            <w:noProof/>
            <w:webHidden/>
          </w:rPr>
          <w:fldChar w:fldCharType="separate"/>
        </w:r>
        <w:r w:rsidR="006608D4">
          <w:rPr>
            <w:noProof/>
            <w:webHidden/>
          </w:rPr>
          <w:t>74</w:t>
        </w:r>
        <w:r w:rsidR="006608D4">
          <w:rPr>
            <w:noProof/>
            <w:webHidden/>
          </w:rPr>
          <w:fldChar w:fldCharType="end"/>
        </w:r>
      </w:hyperlink>
    </w:p>
    <w:p w14:paraId="3D307EC3" w14:textId="77777777" w:rsidR="006608D4" w:rsidRDefault="00513363">
      <w:pPr>
        <w:pStyle w:val="TOC2"/>
        <w:rPr>
          <w:rFonts w:asciiTheme="minorHAnsi" w:eastAsiaTheme="minorEastAsia" w:hAnsiTheme="minorHAnsi" w:cstheme="minorBidi"/>
          <w:b w:val="0"/>
          <w:noProof/>
          <w:szCs w:val="22"/>
          <w:lang w:val="en-US"/>
        </w:rPr>
      </w:pPr>
      <w:hyperlink w:anchor="_Toc503283579" w:history="1">
        <w:r w:rsidR="006608D4" w:rsidRPr="005B23FA">
          <w:rPr>
            <w:rStyle w:val="Hyperlink"/>
            <w:noProof/>
          </w:rPr>
          <w:t>21.3</w:t>
        </w:r>
        <w:r w:rsidR="006608D4">
          <w:rPr>
            <w:rFonts w:asciiTheme="minorHAnsi" w:eastAsiaTheme="minorEastAsia" w:hAnsiTheme="minorHAnsi" w:cstheme="minorBidi"/>
            <w:b w:val="0"/>
            <w:noProof/>
            <w:szCs w:val="22"/>
            <w:lang w:val="en-US"/>
          </w:rPr>
          <w:tab/>
        </w:r>
        <w:r w:rsidR="006608D4" w:rsidRPr="005B23FA">
          <w:rPr>
            <w:rStyle w:val="Hyperlink"/>
            <w:noProof/>
          </w:rPr>
          <w:t>REQC0020.2 – Interests Rates</w:t>
        </w:r>
        <w:r w:rsidR="006608D4">
          <w:rPr>
            <w:noProof/>
            <w:webHidden/>
          </w:rPr>
          <w:tab/>
        </w:r>
        <w:r w:rsidR="006608D4">
          <w:rPr>
            <w:noProof/>
            <w:webHidden/>
          </w:rPr>
          <w:fldChar w:fldCharType="begin"/>
        </w:r>
        <w:r w:rsidR="006608D4">
          <w:rPr>
            <w:noProof/>
            <w:webHidden/>
          </w:rPr>
          <w:instrText xml:space="preserve"> PAGEREF _Toc503283579 \h </w:instrText>
        </w:r>
        <w:r w:rsidR="006608D4">
          <w:rPr>
            <w:noProof/>
            <w:webHidden/>
          </w:rPr>
        </w:r>
        <w:r w:rsidR="006608D4">
          <w:rPr>
            <w:noProof/>
            <w:webHidden/>
          </w:rPr>
          <w:fldChar w:fldCharType="separate"/>
        </w:r>
        <w:r w:rsidR="006608D4">
          <w:rPr>
            <w:noProof/>
            <w:webHidden/>
          </w:rPr>
          <w:t>74</w:t>
        </w:r>
        <w:r w:rsidR="006608D4">
          <w:rPr>
            <w:noProof/>
            <w:webHidden/>
          </w:rPr>
          <w:fldChar w:fldCharType="end"/>
        </w:r>
      </w:hyperlink>
    </w:p>
    <w:p w14:paraId="087BDFBA" w14:textId="77777777" w:rsidR="006608D4" w:rsidRDefault="00513363">
      <w:pPr>
        <w:pStyle w:val="TOC3"/>
        <w:rPr>
          <w:rFonts w:asciiTheme="minorHAnsi" w:eastAsiaTheme="minorEastAsia" w:hAnsiTheme="minorHAnsi" w:cstheme="minorBidi"/>
          <w:noProof/>
          <w:sz w:val="22"/>
          <w:szCs w:val="22"/>
          <w:lang w:val="en-US"/>
        </w:rPr>
      </w:pPr>
      <w:hyperlink w:anchor="_Toc503283580" w:history="1">
        <w:r w:rsidR="006608D4" w:rsidRPr="005B23FA">
          <w:rPr>
            <w:rStyle w:val="Hyperlink"/>
            <w:noProof/>
          </w:rPr>
          <w:t>21.3.1</w:t>
        </w:r>
        <w:r w:rsidR="006608D4">
          <w:rPr>
            <w:rFonts w:asciiTheme="minorHAnsi" w:eastAsiaTheme="minorEastAsia" w:hAnsiTheme="minorHAnsi" w:cstheme="minorBidi"/>
            <w:noProof/>
            <w:sz w:val="22"/>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_Toc503283580 \h </w:instrText>
        </w:r>
        <w:r w:rsidR="006608D4">
          <w:rPr>
            <w:noProof/>
            <w:webHidden/>
          </w:rPr>
        </w:r>
        <w:r w:rsidR="006608D4">
          <w:rPr>
            <w:noProof/>
            <w:webHidden/>
          </w:rPr>
          <w:fldChar w:fldCharType="separate"/>
        </w:r>
        <w:r w:rsidR="006608D4">
          <w:rPr>
            <w:noProof/>
            <w:webHidden/>
          </w:rPr>
          <w:t>74</w:t>
        </w:r>
        <w:r w:rsidR="006608D4">
          <w:rPr>
            <w:noProof/>
            <w:webHidden/>
          </w:rPr>
          <w:fldChar w:fldCharType="end"/>
        </w:r>
      </w:hyperlink>
    </w:p>
    <w:p w14:paraId="134290BB" w14:textId="77777777" w:rsidR="006608D4" w:rsidRDefault="00513363">
      <w:pPr>
        <w:pStyle w:val="TOC3"/>
        <w:rPr>
          <w:rFonts w:asciiTheme="minorHAnsi" w:eastAsiaTheme="minorEastAsia" w:hAnsiTheme="minorHAnsi" w:cstheme="minorBidi"/>
          <w:noProof/>
          <w:sz w:val="22"/>
          <w:szCs w:val="22"/>
          <w:lang w:val="en-US"/>
        </w:rPr>
      </w:pPr>
      <w:hyperlink w:anchor="_Toc503283581" w:history="1">
        <w:r w:rsidR="006608D4" w:rsidRPr="005B23FA">
          <w:rPr>
            <w:rStyle w:val="Hyperlink"/>
            <w:noProof/>
          </w:rPr>
          <w:t>21.3.2</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_Toc503283581 \h </w:instrText>
        </w:r>
        <w:r w:rsidR="006608D4">
          <w:rPr>
            <w:noProof/>
            <w:webHidden/>
          </w:rPr>
        </w:r>
        <w:r w:rsidR="006608D4">
          <w:rPr>
            <w:noProof/>
            <w:webHidden/>
          </w:rPr>
          <w:fldChar w:fldCharType="separate"/>
        </w:r>
        <w:r w:rsidR="006608D4">
          <w:rPr>
            <w:noProof/>
            <w:webHidden/>
          </w:rPr>
          <w:t>76</w:t>
        </w:r>
        <w:r w:rsidR="006608D4">
          <w:rPr>
            <w:noProof/>
            <w:webHidden/>
          </w:rPr>
          <w:fldChar w:fldCharType="end"/>
        </w:r>
      </w:hyperlink>
    </w:p>
    <w:p w14:paraId="7BB70536" w14:textId="77777777" w:rsidR="006608D4" w:rsidRDefault="00513363">
      <w:pPr>
        <w:pStyle w:val="TOC3"/>
        <w:rPr>
          <w:rFonts w:asciiTheme="minorHAnsi" w:eastAsiaTheme="minorEastAsia" w:hAnsiTheme="minorHAnsi" w:cstheme="minorBidi"/>
          <w:noProof/>
          <w:sz w:val="22"/>
          <w:szCs w:val="22"/>
          <w:lang w:val="en-US"/>
        </w:rPr>
      </w:pPr>
      <w:hyperlink w:anchor="_Toc503283582" w:history="1">
        <w:r w:rsidR="006608D4" w:rsidRPr="005B23FA">
          <w:rPr>
            <w:rStyle w:val="Hyperlink"/>
            <w:noProof/>
          </w:rPr>
          <w:t>21.3.3</w:t>
        </w:r>
        <w:r w:rsidR="006608D4">
          <w:rPr>
            <w:rFonts w:asciiTheme="minorHAnsi" w:eastAsiaTheme="minorEastAsia" w:hAnsiTheme="minorHAnsi" w:cstheme="minorBidi"/>
            <w:noProof/>
            <w:sz w:val="22"/>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_Toc503283582 \h </w:instrText>
        </w:r>
        <w:r w:rsidR="006608D4">
          <w:rPr>
            <w:noProof/>
            <w:webHidden/>
          </w:rPr>
        </w:r>
        <w:r w:rsidR="006608D4">
          <w:rPr>
            <w:noProof/>
            <w:webHidden/>
          </w:rPr>
          <w:fldChar w:fldCharType="separate"/>
        </w:r>
        <w:r w:rsidR="006608D4">
          <w:rPr>
            <w:noProof/>
            <w:webHidden/>
          </w:rPr>
          <w:t>76</w:t>
        </w:r>
        <w:r w:rsidR="006608D4">
          <w:rPr>
            <w:noProof/>
            <w:webHidden/>
          </w:rPr>
          <w:fldChar w:fldCharType="end"/>
        </w:r>
      </w:hyperlink>
    </w:p>
    <w:p w14:paraId="374FDA0F" w14:textId="77777777" w:rsidR="006608D4" w:rsidRDefault="00513363">
      <w:pPr>
        <w:pStyle w:val="TOC2"/>
        <w:rPr>
          <w:rFonts w:asciiTheme="minorHAnsi" w:eastAsiaTheme="minorEastAsia" w:hAnsiTheme="minorHAnsi" w:cstheme="minorBidi"/>
          <w:b w:val="0"/>
          <w:noProof/>
          <w:szCs w:val="22"/>
          <w:lang w:val="en-US"/>
        </w:rPr>
      </w:pPr>
      <w:hyperlink w:anchor="_Toc503283583" w:history="1">
        <w:r w:rsidR="006608D4" w:rsidRPr="005B23FA">
          <w:rPr>
            <w:rStyle w:val="Hyperlink"/>
            <w:noProof/>
          </w:rPr>
          <w:t>21.4</w:t>
        </w:r>
        <w:r w:rsidR="006608D4">
          <w:rPr>
            <w:rFonts w:asciiTheme="minorHAnsi" w:eastAsiaTheme="minorEastAsia" w:hAnsiTheme="minorHAnsi" w:cstheme="minorBidi"/>
            <w:b w:val="0"/>
            <w:noProof/>
            <w:szCs w:val="22"/>
            <w:lang w:val="en-US"/>
          </w:rPr>
          <w:tab/>
        </w:r>
        <w:r w:rsidR="006608D4" w:rsidRPr="005B23FA">
          <w:rPr>
            <w:rStyle w:val="Hyperlink"/>
            <w:noProof/>
          </w:rPr>
          <w:t>REQC0020.3 – Calendar</w:t>
        </w:r>
        <w:r w:rsidR="006608D4">
          <w:rPr>
            <w:noProof/>
            <w:webHidden/>
          </w:rPr>
          <w:tab/>
        </w:r>
        <w:r w:rsidR="006608D4">
          <w:rPr>
            <w:noProof/>
            <w:webHidden/>
          </w:rPr>
          <w:fldChar w:fldCharType="begin"/>
        </w:r>
        <w:r w:rsidR="006608D4">
          <w:rPr>
            <w:noProof/>
            <w:webHidden/>
          </w:rPr>
          <w:instrText xml:space="preserve"> PAGEREF _Toc503283583 \h </w:instrText>
        </w:r>
        <w:r w:rsidR="006608D4">
          <w:rPr>
            <w:noProof/>
            <w:webHidden/>
          </w:rPr>
        </w:r>
        <w:r w:rsidR="006608D4">
          <w:rPr>
            <w:noProof/>
            <w:webHidden/>
          </w:rPr>
          <w:fldChar w:fldCharType="separate"/>
        </w:r>
        <w:r w:rsidR="006608D4">
          <w:rPr>
            <w:noProof/>
            <w:webHidden/>
          </w:rPr>
          <w:t>76</w:t>
        </w:r>
        <w:r w:rsidR="006608D4">
          <w:rPr>
            <w:noProof/>
            <w:webHidden/>
          </w:rPr>
          <w:fldChar w:fldCharType="end"/>
        </w:r>
      </w:hyperlink>
    </w:p>
    <w:p w14:paraId="0D6D4B97" w14:textId="77777777" w:rsidR="006608D4" w:rsidRDefault="00513363">
      <w:pPr>
        <w:pStyle w:val="TOC3"/>
        <w:rPr>
          <w:rFonts w:asciiTheme="minorHAnsi" w:eastAsiaTheme="minorEastAsia" w:hAnsiTheme="minorHAnsi" w:cstheme="minorBidi"/>
          <w:noProof/>
          <w:sz w:val="22"/>
          <w:szCs w:val="22"/>
          <w:lang w:val="en-US"/>
        </w:rPr>
      </w:pPr>
      <w:hyperlink w:anchor="_Toc503283584" w:history="1">
        <w:r w:rsidR="006608D4" w:rsidRPr="005B23FA">
          <w:rPr>
            <w:rStyle w:val="Hyperlink"/>
            <w:noProof/>
          </w:rPr>
          <w:t>21.4.1</w:t>
        </w:r>
        <w:r w:rsidR="006608D4">
          <w:rPr>
            <w:rFonts w:asciiTheme="minorHAnsi" w:eastAsiaTheme="minorEastAsia" w:hAnsiTheme="minorHAnsi" w:cstheme="minorBidi"/>
            <w:noProof/>
            <w:sz w:val="22"/>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_Toc503283584 \h </w:instrText>
        </w:r>
        <w:r w:rsidR="006608D4">
          <w:rPr>
            <w:noProof/>
            <w:webHidden/>
          </w:rPr>
        </w:r>
        <w:r w:rsidR="006608D4">
          <w:rPr>
            <w:noProof/>
            <w:webHidden/>
          </w:rPr>
          <w:fldChar w:fldCharType="separate"/>
        </w:r>
        <w:r w:rsidR="006608D4">
          <w:rPr>
            <w:noProof/>
            <w:webHidden/>
          </w:rPr>
          <w:t>76</w:t>
        </w:r>
        <w:r w:rsidR="006608D4">
          <w:rPr>
            <w:noProof/>
            <w:webHidden/>
          </w:rPr>
          <w:fldChar w:fldCharType="end"/>
        </w:r>
      </w:hyperlink>
    </w:p>
    <w:p w14:paraId="34F9A70A" w14:textId="77777777" w:rsidR="006608D4" w:rsidRDefault="00513363">
      <w:pPr>
        <w:pStyle w:val="TOC2"/>
        <w:rPr>
          <w:rFonts w:asciiTheme="minorHAnsi" w:eastAsiaTheme="minorEastAsia" w:hAnsiTheme="minorHAnsi" w:cstheme="minorBidi"/>
          <w:b w:val="0"/>
          <w:noProof/>
          <w:szCs w:val="22"/>
          <w:lang w:val="en-US"/>
        </w:rPr>
      </w:pPr>
      <w:hyperlink w:anchor="_Toc503283585" w:history="1">
        <w:r w:rsidR="006608D4" w:rsidRPr="005B23FA">
          <w:rPr>
            <w:rStyle w:val="Hyperlink"/>
            <w:noProof/>
          </w:rPr>
          <w:t>21.5</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_Toc503283585 \h </w:instrText>
        </w:r>
        <w:r w:rsidR="006608D4">
          <w:rPr>
            <w:noProof/>
            <w:webHidden/>
          </w:rPr>
        </w:r>
        <w:r w:rsidR="006608D4">
          <w:rPr>
            <w:noProof/>
            <w:webHidden/>
          </w:rPr>
          <w:fldChar w:fldCharType="separate"/>
        </w:r>
        <w:r w:rsidR="006608D4">
          <w:rPr>
            <w:noProof/>
            <w:webHidden/>
          </w:rPr>
          <w:t>76</w:t>
        </w:r>
        <w:r w:rsidR="006608D4">
          <w:rPr>
            <w:noProof/>
            <w:webHidden/>
          </w:rPr>
          <w:fldChar w:fldCharType="end"/>
        </w:r>
      </w:hyperlink>
    </w:p>
    <w:p w14:paraId="6889F389" w14:textId="77777777" w:rsidR="006608D4" w:rsidRDefault="00513363">
      <w:pPr>
        <w:pStyle w:val="TOC2"/>
        <w:rPr>
          <w:rFonts w:asciiTheme="minorHAnsi" w:eastAsiaTheme="minorEastAsia" w:hAnsiTheme="minorHAnsi" w:cstheme="minorBidi"/>
          <w:b w:val="0"/>
          <w:noProof/>
          <w:szCs w:val="22"/>
          <w:lang w:val="en-US"/>
        </w:rPr>
      </w:pPr>
      <w:hyperlink w:anchor="_Toc503283586" w:history="1">
        <w:r w:rsidR="006608D4" w:rsidRPr="005B23FA">
          <w:rPr>
            <w:rStyle w:val="Hyperlink"/>
            <w:noProof/>
          </w:rPr>
          <w:t>21.6</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_Toc503283586 \h </w:instrText>
        </w:r>
        <w:r w:rsidR="006608D4">
          <w:rPr>
            <w:noProof/>
            <w:webHidden/>
          </w:rPr>
        </w:r>
        <w:r w:rsidR="006608D4">
          <w:rPr>
            <w:noProof/>
            <w:webHidden/>
          </w:rPr>
          <w:fldChar w:fldCharType="separate"/>
        </w:r>
        <w:r w:rsidR="006608D4">
          <w:rPr>
            <w:noProof/>
            <w:webHidden/>
          </w:rPr>
          <w:t>77</w:t>
        </w:r>
        <w:r w:rsidR="006608D4">
          <w:rPr>
            <w:noProof/>
            <w:webHidden/>
          </w:rPr>
          <w:fldChar w:fldCharType="end"/>
        </w:r>
      </w:hyperlink>
    </w:p>
    <w:p w14:paraId="0F50C4DC"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87" w:history="1">
        <w:r w:rsidR="006608D4" w:rsidRPr="005B23FA">
          <w:rPr>
            <w:rStyle w:val="Hyperlink"/>
          </w:rPr>
          <w:t>22</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REQC0021 – Payment</w:t>
        </w:r>
        <w:r w:rsidR="006608D4">
          <w:rPr>
            <w:webHidden/>
          </w:rPr>
          <w:tab/>
        </w:r>
        <w:r w:rsidR="006608D4">
          <w:rPr>
            <w:webHidden/>
          </w:rPr>
          <w:fldChar w:fldCharType="begin"/>
        </w:r>
        <w:r w:rsidR="006608D4">
          <w:rPr>
            <w:webHidden/>
          </w:rPr>
          <w:instrText xml:space="preserve"> PAGEREF _Toc503283587 \h </w:instrText>
        </w:r>
        <w:r w:rsidR="006608D4">
          <w:rPr>
            <w:webHidden/>
          </w:rPr>
        </w:r>
        <w:r w:rsidR="006608D4">
          <w:rPr>
            <w:webHidden/>
          </w:rPr>
          <w:fldChar w:fldCharType="separate"/>
        </w:r>
        <w:r w:rsidR="006608D4">
          <w:rPr>
            <w:webHidden/>
          </w:rPr>
          <w:t>78</w:t>
        </w:r>
        <w:r w:rsidR="006608D4">
          <w:rPr>
            <w:webHidden/>
          </w:rPr>
          <w:fldChar w:fldCharType="end"/>
        </w:r>
      </w:hyperlink>
    </w:p>
    <w:p w14:paraId="289CE997" w14:textId="77777777" w:rsidR="006608D4" w:rsidRDefault="00513363">
      <w:pPr>
        <w:pStyle w:val="TOC2"/>
        <w:rPr>
          <w:rFonts w:asciiTheme="minorHAnsi" w:eastAsiaTheme="minorEastAsia" w:hAnsiTheme="minorHAnsi" w:cstheme="minorBidi"/>
          <w:b w:val="0"/>
          <w:noProof/>
          <w:szCs w:val="22"/>
          <w:lang w:val="en-US"/>
        </w:rPr>
      </w:pPr>
      <w:hyperlink w:anchor="_Toc503283588" w:history="1">
        <w:r w:rsidR="006608D4" w:rsidRPr="005B23FA">
          <w:rPr>
            <w:rStyle w:val="Hyperlink"/>
            <w:noProof/>
          </w:rPr>
          <w:t>22.1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_Toc503283588 \h </w:instrText>
        </w:r>
        <w:r w:rsidR="006608D4">
          <w:rPr>
            <w:noProof/>
            <w:webHidden/>
          </w:rPr>
        </w:r>
        <w:r w:rsidR="006608D4">
          <w:rPr>
            <w:noProof/>
            <w:webHidden/>
          </w:rPr>
          <w:fldChar w:fldCharType="separate"/>
        </w:r>
        <w:r w:rsidR="006608D4">
          <w:rPr>
            <w:noProof/>
            <w:webHidden/>
          </w:rPr>
          <w:t>78</w:t>
        </w:r>
        <w:r w:rsidR="006608D4">
          <w:rPr>
            <w:noProof/>
            <w:webHidden/>
          </w:rPr>
          <w:fldChar w:fldCharType="end"/>
        </w:r>
      </w:hyperlink>
    </w:p>
    <w:p w14:paraId="26BA0C24" w14:textId="77777777" w:rsidR="006608D4" w:rsidRDefault="00513363">
      <w:pPr>
        <w:pStyle w:val="TOC2"/>
        <w:rPr>
          <w:rFonts w:asciiTheme="minorHAnsi" w:eastAsiaTheme="minorEastAsia" w:hAnsiTheme="minorHAnsi" w:cstheme="minorBidi"/>
          <w:b w:val="0"/>
          <w:noProof/>
          <w:szCs w:val="22"/>
          <w:lang w:val="en-US"/>
        </w:rPr>
      </w:pPr>
      <w:hyperlink w:anchor="_Toc503283589" w:history="1">
        <w:r w:rsidR="006608D4" w:rsidRPr="005B23FA">
          <w:rPr>
            <w:rStyle w:val="Hyperlink"/>
            <w:noProof/>
          </w:rPr>
          <w:t>22.2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_Toc503283589 \h </w:instrText>
        </w:r>
        <w:r w:rsidR="006608D4">
          <w:rPr>
            <w:noProof/>
            <w:webHidden/>
          </w:rPr>
        </w:r>
        <w:r w:rsidR="006608D4">
          <w:rPr>
            <w:noProof/>
            <w:webHidden/>
          </w:rPr>
          <w:fldChar w:fldCharType="separate"/>
        </w:r>
        <w:r w:rsidR="006608D4">
          <w:rPr>
            <w:noProof/>
            <w:webHidden/>
          </w:rPr>
          <w:t>78</w:t>
        </w:r>
        <w:r w:rsidR="006608D4">
          <w:rPr>
            <w:noProof/>
            <w:webHidden/>
          </w:rPr>
          <w:fldChar w:fldCharType="end"/>
        </w:r>
      </w:hyperlink>
    </w:p>
    <w:p w14:paraId="4A708317" w14:textId="77777777" w:rsidR="006608D4" w:rsidRDefault="00513363">
      <w:pPr>
        <w:pStyle w:val="TOC2"/>
        <w:rPr>
          <w:rFonts w:asciiTheme="minorHAnsi" w:eastAsiaTheme="minorEastAsia" w:hAnsiTheme="minorHAnsi" w:cstheme="minorBidi"/>
          <w:b w:val="0"/>
          <w:noProof/>
          <w:szCs w:val="22"/>
          <w:lang w:val="en-US"/>
        </w:rPr>
      </w:pPr>
      <w:hyperlink w:anchor="_Toc503283590" w:history="1">
        <w:r w:rsidR="006608D4" w:rsidRPr="005B23FA">
          <w:rPr>
            <w:rStyle w:val="Hyperlink"/>
            <w:noProof/>
          </w:rPr>
          <w:t>22.3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_Toc503283590 \h </w:instrText>
        </w:r>
        <w:r w:rsidR="006608D4">
          <w:rPr>
            <w:noProof/>
            <w:webHidden/>
          </w:rPr>
        </w:r>
        <w:r w:rsidR="006608D4">
          <w:rPr>
            <w:noProof/>
            <w:webHidden/>
          </w:rPr>
          <w:fldChar w:fldCharType="separate"/>
        </w:r>
        <w:r w:rsidR="006608D4">
          <w:rPr>
            <w:noProof/>
            <w:webHidden/>
          </w:rPr>
          <w:t>78</w:t>
        </w:r>
        <w:r w:rsidR="006608D4">
          <w:rPr>
            <w:noProof/>
            <w:webHidden/>
          </w:rPr>
          <w:fldChar w:fldCharType="end"/>
        </w:r>
      </w:hyperlink>
    </w:p>
    <w:p w14:paraId="5961E42B" w14:textId="77777777" w:rsidR="006608D4" w:rsidRDefault="00513363">
      <w:pPr>
        <w:pStyle w:val="TOC2"/>
        <w:rPr>
          <w:rFonts w:asciiTheme="minorHAnsi" w:eastAsiaTheme="minorEastAsia" w:hAnsiTheme="minorHAnsi" w:cstheme="minorBidi"/>
          <w:b w:val="0"/>
          <w:noProof/>
          <w:szCs w:val="22"/>
          <w:lang w:val="en-US"/>
        </w:rPr>
      </w:pPr>
      <w:hyperlink w:anchor="_Toc503283591" w:history="1">
        <w:r w:rsidR="006608D4" w:rsidRPr="005B23FA">
          <w:rPr>
            <w:rStyle w:val="Hyperlink"/>
            <w:noProof/>
          </w:rPr>
          <w:t>22.4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_Toc503283591 \h </w:instrText>
        </w:r>
        <w:r w:rsidR="006608D4">
          <w:rPr>
            <w:noProof/>
            <w:webHidden/>
          </w:rPr>
        </w:r>
        <w:r w:rsidR="006608D4">
          <w:rPr>
            <w:noProof/>
            <w:webHidden/>
          </w:rPr>
          <w:fldChar w:fldCharType="separate"/>
        </w:r>
        <w:r w:rsidR="006608D4">
          <w:rPr>
            <w:noProof/>
            <w:webHidden/>
          </w:rPr>
          <w:t>78</w:t>
        </w:r>
        <w:r w:rsidR="006608D4">
          <w:rPr>
            <w:noProof/>
            <w:webHidden/>
          </w:rPr>
          <w:fldChar w:fldCharType="end"/>
        </w:r>
      </w:hyperlink>
    </w:p>
    <w:p w14:paraId="1B7B2528"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592" w:history="1">
        <w:r w:rsidR="006608D4" w:rsidRPr="005B23FA">
          <w:rPr>
            <w:rStyle w:val="Hyperlink"/>
          </w:rPr>
          <w:t>23</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REQC0022 - Fraud/Risk Management:</w:t>
        </w:r>
        <w:r w:rsidR="006608D4">
          <w:rPr>
            <w:webHidden/>
          </w:rPr>
          <w:tab/>
        </w:r>
        <w:r w:rsidR="006608D4">
          <w:rPr>
            <w:webHidden/>
          </w:rPr>
          <w:fldChar w:fldCharType="begin"/>
        </w:r>
        <w:r w:rsidR="006608D4">
          <w:rPr>
            <w:webHidden/>
          </w:rPr>
          <w:instrText xml:space="preserve"> PAGEREF _Toc503283592 \h </w:instrText>
        </w:r>
        <w:r w:rsidR="006608D4">
          <w:rPr>
            <w:webHidden/>
          </w:rPr>
        </w:r>
        <w:r w:rsidR="006608D4">
          <w:rPr>
            <w:webHidden/>
          </w:rPr>
          <w:fldChar w:fldCharType="separate"/>
        </w:r>
        <w:r w:rsidR="006608D4">
          <w:rPr>
            <w:webHidden/>
          </w:rPr>
          <w:t>79</w:t>
        </w:r>
        <w:r w:rsidR="006608D4">
          <w:rPr>
            <w:webHidden/>
          </w:rPr>
          <w:fldChar w:fldCharType="end"/>
        </w:r>
      </w:hyperlink>
    </w:p>
    <w:p w14:paraId="5E4D39B5" w14:textId="77777777" w:rsidR="006608D4" w:rsidRDefault="00513363">
      <w:pPr>
        <w:pStyle w:val="TOC2"/>
        <w:rPr>
          <w:rFonts w:asciiTheme="minorHAnsi" w:eastAsiaTheme="minorEastAsia" w:hAnsiTheme="minorHAnsi" w:cstheme="minorBidi"/>
          <w:b w:val="0"/>
          <w:noProof/>
          <w:szCs w:val="22"/>
          <w:lang w:val="en-US"/>
        </w:rPr>
      </w:pPr>
      <w:hyperlink w:anchor="_Toc503283593" w:history="1">
        <w:r w:rsidR="006608D4" w:rsidRPr="005B23FA">
          <w:rPr>
            <w:rStyle w:val="Hyperlink"/>
            <w:noProof/>
          </w:rPr>
          <w:t>23.1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_Toc503283593 \h </w:instrText>
        </w:r>
        <w:r w:rsidR="006608D4">
          <w:rPr>
            <w:noProof/>
            <w:webHidden/>
          </w:rPr>
        </w:r>
        <w:r w:rsidR="006608D4">
          <w:rPr>
            <w:noProof/>
            <w:webHidden/>
          </w:rPr>
          <w:fldChar w:fldCharType="separate"/>
        </w:r>
        <w:r w:rsidR="006608D4">
          <w:rPr>
            <w:noProof/>
            <w:webHidden/>
          </w:rPr>
          <w:t>79</w:t>
        </w:r>
        <w:r w:rsidR="006608D4">
          <w:rPr>
            <w:noProof/>
            <w:webHidden/>
          </w:rPr>
          <w:fldChar w:fldCharType="end"/>
        </w:r>
      </w:hyperlink>
    </w:p>
    <w:p w14:paraId="53ABCE36" w14:textId="77777777" w:rsidR="006608D4" w:rsidRDefault="00513363">
      <w:pPr>
        <w:pStyle w:val="TOC2"/>
        <w:rPr>
          <w:rFonts w:asciiTheme="minorHAnsi" w:eastAsiaTheme="minorEastAsia" w:hAnsiTheme="minorHAnsi" w:cstheme="minorBidi"/>
          <w:b w:val="0"/>
          <w:noProof/>
          <w:szCs w:val="22"/>
          <w:lang w:val="en-US"/>
        </w:rPr>
      </w:pPr>
      <w:hyperlink w:anchor="_Toc503283594" w:history="1">
        <w:r w:rsidR="006608D4" w:rsidRPr="005B23FA">
          <w:rPr>
            <w:rStyle w:val="Hyperlink"/>
            <w:noProof/>
          </w:rPr>
          <w:t>23.2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_Toc503283594 \h </w:instrText>
        </w:r>
        <w:r w:rsidR="006608D4">
          <w:rPr>
            <w:noProof/>
            <w:webHidden/>
          </w:rPr>
        </w:r>
        <w:r w:rsidR="006608D4">
          <w:rPr>
            <w:noProof/>
            <w:webHidden/>
          </w:rPr>
          <w:fldChar w:fldCharType="separate"/>
        </w:r>
        <w:r w:rsidR="006608D4">
          <w:rPr>
            <w:noProof/>
            <w:webHidden/>
          </w:rPr>
          <w:t>79</w:t>
        </w:r>
        <w:r w:rsidR="006608D4">
          <w:rPr>
            <w:noProof/>
            <w:webHidden/>
          </w:rPr>
          <w:fldChar w:fldCharType="end"/>
        </w:r>
      </w:hyperlink>
    </w:p>
    <w:p w14:paraId="0112D852" w14:textId="77777777" w:rsidR="006608D4" w:rsidRDefault="00513363">
      <w:pPr>
        <w:pStyle w:val="TOC3"/>
        <w:rPr>
          <w:rFonts w:asciiTheme="minorHAnsi" w:eastAsiaTheme="minorEastAsia" w:hAnsiTheme="minorHAnsi" w:cstheme="minorBidi"/>
          <w:noProof/>
          <w:sz w:val="22"/>
          <w:szCs w:val="22"/>
          <w:lang w:val="en-US"/>
        </w:rPr>
      </w:pPr>
      <w:hyperlink w:anchor="_Toc503283595" w:history="1">
        <w:r w:rsidR="006608D4" w:rsidRPr="005B23FA">
          <w:rPr>
            <w:rStyle w:val="Hyperlink"/>
            <w:noProof/>
          </w:rPr>
          <w:t>23.2.1</w:t>
        </w:r>
        <w:r w:rsidR="006608D4">
          <w:rPr>
            <w:rFonts w:asciiTheme="minorHAnsi" w:eastAsiaTheme="minorEastAsia" w:hAnsiTheme="minorHAnsi" w:cstheme="minorBidi"/>
            <w:noProof/>
            <w:sz w:val="22"/>
            <w:szCs w:val="22"/>
            <w:lang w:val="en-US"/>
          </w:rPr>
          <w:tab/>
        </w:r>
        <w:r w:rsidR="006608D4" w:rsidRPr="005B23FA">
          <w:rPr>
            <w:rStyle w:val="Hyperlink"/>
            <w:noProof/>
          </w:rPr>
          <w:t>Stop-Lists</w:t>
        </w:r>
        <w:r w:rsidR="006608D4">
          <w:rPr>
            <w:noProof/>
            <w:webHidden/>
          </w:rPr>
          <w:tab/>
        </w:r>
        <w:r w:rsidR="006608D4">
          <w:rPr>
            <w:noProof/>
            <w:webHidden/>
          </w:rPr>
          <w:fldChar w:fldCharType="begin"/>
        </w:r>
        <w:r w:rsidR="006608D4">
          <w:rPr>
            <w:noProof/>
            <w:webHidden/>
          </w:rPr>
          <w:instrText xml:space="preserve"> PAGEREF _Toc503283595 \h </w:instrText>
        </w:r>
        <w:r w:rsidR="006608D4">
          <w:rPr>
            <w:noProof/>
            <w:webHidden/>
          </w:rPr>
        </w:r>
        <w:r w:rsidR="006608D4">
          <w:rPr>
            <w:noProof/>
            <w:webHidden/>
          </w:rPr>
          <w:fldChar w:fldCharType="separate"/>
        </w:r>
        <w:r w:rsidR="006608D4">
          <w:rPr>
            <w:noProof/>
            <w:webHidden/>
          </w:rPr>
          <w:t>80</w:t>
        </w:r>
        <w:r w:rsidR="006608D4">
          <w:rPr>
            <w:noProof/>
            <w:webHidden/>
          </w:rPr>
          <w:fldChar w:fldCharType="end"/>
        </w:r>
      </w:hyperlink>
    </w:p>
    <w:p w14:paraId="4B016814" w14:textId="77777777" w:rsidR="006608D4" w:rsidRDefault="00513363">
      <w:pPr>
        <w:pStyle w:val="TOC3"/>
        <w:rPr>
          <w:rFonts w:asciiTheme="minorHAnsi" w:eastAsiaTheme="minorEastAsia" w:hAnsiTheme="minorHAnsi" w:cstheme="minorBidi"/>
          <w:noProof/>
          <w:sz w:val="22"/>
          <w:szCs w:val="22"/>
          <w:lang w:val="en-US"/>
        </w:rPr>
      </w:pPr>
      <w:hyperlink w:anchor="_Toc503283596" w:history="1">
        <w:r w:rsidR="006608D4" w:rsidRPr="005B23FA">
          <w:rPr>
            <w:rStyle w:val="Hyperlink"/>
            <w:noProof/>
          </w:rPr>
          <w:t>23.2.2</w:t>
        </w:r>
        <w:r w:rsidR="006608D4">
          <w:rPr>
            <w:rFonts w:asciiTheme="minorHAnsi" w:eastAsiaTheme="minorEastAsia" w:hAnsiTheme="minorHAnsi" w:cstheme="minorBidi"/>
            <w:noProof/>
            <w:sz w:val="22"/>
            <w:szCs w:val="22"/>
            <w:lang w:val="en-US"/>
          </w:rPr>
          <w:tab/>
        </w:r>
        <w:r w:rsidR="006608D4" w:rsidRPr="005B23FA">
          <w:rPr>
            <w:rStyle w:val="Hyperlink"/>
            <w:noProof/>
          </w:rPr>
          <w:t>Online Risk Monitoring</w:t>
        </w:r>
        <w:r w:rsidR="006608D4">
          <w:rPr>
            <w:noProof/>
            <w:webHidden/>
          </w:rPr>
          <w:tab/>
        </w:r>
        <w:r w:rsidR="006608D4">
          <w:rPr>
            <w:noProof/>
            <w:webHidden/>
          </w:rPr>
          <w:fldChar w:fldCharType="begin"/>
        </w:r>
        <w:r w:rsidR="006608D4">
          <w:rPr>
            <w:noProof/>
            <w:webHidden/>
          </w:rPr>
          <w:instrText xml:space="preserve"> PAGEREF _Toc503283596 \h </w:instrText>
        </w:r>
        <w:r w:rsidR="006608D4">
          <w:rPr>
            <w:noProof/>
            <w:webHidden/>
          </w:rPr>
        </w:r>
        <w:r w:rsidR="006608D4">
          <w:rPr>
            <w:noProof/>
            <w:webHidden/>
          </w:rPr>
          <w:fldChar w:fldCharType="separate"/>
        </w:r>
        <w:r w:rsidR="006608D4">
          <w:rPr>
            <w:noProof/>
            <w:webHidden/>
          </w:rPr>
          <w:t>80</w:t>
        </w:r>
        <w:r w:rsidR="006608D4">
          <w:rPr>
            <w:noProof/>
            <w:webHidden/>
          </w:rPr>
          <w:fldChar w:fldCharType="end"/>
        </w:r>
      </w:hyperlink>
    </w:p>
    <w:p w14:paraId="10029A24" w14:textId="77777777" w:rsidR="006608D4" w:rsidRDefault="00513363">
      <w:pPr>
        <w:pStyle w:val="TOC3"/>
        <w:rPr>
          <w:rFonts w:asciiTheme="minorHAnsi" w:eastAsiaTheme="minorEastAsia" w:hAnsiTheme="minorHAnsi" w:cstheme="minorBidi"/>
          <w:noProof/>
          <w:sz w:val="22"/>
          <w:szCs w:val="22"/>
          <w:lang w:val="en-US"/>
        </w:rPr>
      </w:pPr>
      <w:hyperlink w:anchor="_Toc503283597" w:history="1">
        <w:r w:rsidR="006608D4" w:rsidRPr="005B23FA">
          <w:rPr>
            <w:rStyle w:val="Hyperlink"/>
            <w:noProof/>
          </w:rPr>
          <w:t>23.2.3</w:t>
        </w:r>
        <w:r w:rsidR="006608D4">
          <w:rPr>
            <w:rFonts w:asciiTheme="minorHAnsi" w:eastAsiaTheme="minorEastAsia" w:hAnsiTheme="minorHAnsi" w:cstheme="minorBidi"/>
            <w:noProof/>
            <w:sz w:val="22"/>
            <w:szCs w:val="22"/>
            <w:lang w:val="en-US"/>
          </w:rPr>
          <w:tab/>
        </w:r>
        <w:r w:rsidR="006608D4" w:rsidRPr="005B23FA">
          <w:rPr>
            <w:rStyle w:val="Hyperlink"/>
            <w:noProof/>
          </w:rPr>
          <w:t>Risk Reports</w:t>
        </w:r>
        <w:r w:rsidR="006608D4">
          <w:rPr>
            <w:noProof/>
            <w:webHidden/>
          </w:rPr>
          <w:tab/>
        </w:r>
        <w:r w:rsidR="006608D4">
          <w:rPr>
            <w:noProof/>
            <w:webHidden/>
          </w:rPr>
          <w:fldChar w:fldCharType="begin"/>
        </w:r>
        <w:r w:rsidR="006608D4">
          <w:rPr>
            <w:noProof/>
            <w:webHidden/>
          </w:rPr>
          <w:instrText xml:space="preserve"> PAGEREF _Toc503283597 \h </w:instrText>
        </w:r>
        <w:r w:rsidR="006608D4">
          <w:rPr>
            <w:noProof/>
            <w:webHidden/>
          </w:rPr>
        </w:r>
        <w:r w:rsidR="006608D4">
          <w:rPr>
            <w:noProof/>
            <w:webHidden/>
          </w:rPr>
          <w:fldChar w:fldCharType="separate"/>
        </w:r>
        <w:r w:rsidR="006608D4">
          <w:rPr>
            <w:noProof/>
            <w:webHidden/>
          </w:rPr>
          <w:t>84</w:t>
        </w:r>
        <w:r w:rsidR="006608D4">
          <w:rPr>
            <w:noProof/>
            <w:webHidden/>
          </w:rPr>
          <w:fldChar w:fldCharType="end"/>
        </w:r>
      </w:hyperlink>
    </w:p>
    <w:p w14:paraId="4EE011F9" w14:textId="77777777" w:rsidR="006608D4" w:rsidRDefault="00513363">
      <w:pPr>
        <w:pStyle w:val="TOC3"/>
        <w:rPr>
          <w:rFonts w:asciiTheme="minorHAnsi" w:eastAsiaTheme="minorEastAsia" w:hAnsiTheme="minorHAnsi" w:cstheme="minorBidi"/>
          <w:noProof/>
          <w:sz w:val="22"/>
          <w:szCs w:val="22"/>
          <w:lang w:val="en-US"/>
        </w:rPr>
      </w:pPr>
      <w:hyperlink w:anchor="_Toc503283598" w:history="1">
        <w:r w:rsidR="006608D4" w:rsidRPr="005B23FA">
          <w:rPr>
            <w:rStyle w:val="Hyperlink"/>
            <w:noProof/>
          </w:rPr>
          <w:t>23.2.4</w:t>
        </w:r>
        <w:r w:rsidR="006608D4">
          <w:rPr>
            <w:rFonts w:asciiTheme="minorHAnsi" w:eastAsiaTheme="minorEastAsia" w:hAnsiTheme="minorHAnsi" w:cstheme="minorBidi"/>
            <w:noProof/>
            <w:sz w:val="22"/>
            <w:szCs w:val="22"/>
            <w:lang w:val="en-US"/>
          </w:rPr>
          <w:tab/>
        </w:r>
        <w:r w:rsidR="006608D4" w:rsidRPr="005B23FA">
          <w:rPr>
            <w:rStyle w:val="Hyperlink"/>
            <w:noProof/>
          </w:rPr>
          <w:t>Alerting</w:t>
        </w:r>
        <w:r w:rsidR="006608D4">
          <w:rPr>
            <w:noProof/>
            <w:webHidden/>
          </w:rPr>
          <w:tab/>
        </w:r>
        <w:r w:rsidR="006608D4">
          <w:rPr>
            <w:noProof/>
            <w:webHidden/>
          </w:rPr>
          <w:fldChar w:fldCharType="begin"/>
        </w:r>
        <w:r w:rsidR="006608D4">
          <w:rPr>
            <w:noProof/>
            <w:webHidden/>
          </w:rPr>
          <w:instrText xml:space="preserve"> PAGEREF _Toc503283598 \h </w:instrText>
        </w:r>
        <w:r w:rsidR="006608D4">
          <w:rPr>
            <w:noProof/>
            <w:webHidden/>
          </w:rPr>
        </w:r>
        <w:r w:rsidR="006608D4">
          <w:rPr>
            <w:noProof/>
            <w:webHidden/>
          </w:rPr>
          <w:fldChar w:fldCharType="separate"/>
        </w:r>
        <w:r w:rsidR="006608D4">
          <w:rPr>
            <w:noProof/>
            <w:webHidden/>
          </w:rPr>
          <w:t>85</w:t>
        </w:r>
        <w:r w:rsidR="006608D4">
          <w:rPr>
            <w:noProof/>
            <w:webHidden/>
          </w:rPr>
          <w:fldChar w:fldCharType="end"/>
        </w:r>
      </w:hyperlink>
    </w:p>
    <w:p w14:paraId="051E4E75" w14:textId="77777777" w:rsidR="006608D4" w:rsidRDefault="00513363">
      <w:pPr>
        <w:pStyle w:val="TOC3"/>
        <w:rPr>
          <w:rFonts w:asciiTheme="minorHAnsi" w:eastAsiaTheme="minorEastAsia" w:hAnsiTheme="minorHAnsi" w:cstheme="minorBidi"/>
          <w:noProof/>
          <w:sz w:val="22"/>
          <w:szCs w:val="22"/>
          <w:lang w:val="en-US"/>
        </w:rPr>
      </w:pPr>
      <w:hyperlink w:anchor="_Toc503283599" w:history="1">
        <w:r w:rsidR="006608D4" w:rsidRPr="005B23FA">
          <w:rPr>
            <w:rStyle w:val="Hyperlink"/>
            <w:noProof/>
          </w:rPr>
          <w:t>23.2.5</w:t>
        </w:r>
        <w:r w:rsidR="006608D4">
          <w:rPr>
            <w:rFonts w:asciiTheme="minorHAnsi" w:eastAsiaTheme="minorEastAsia" w:hAnsiTheme="minorHAnsi" w:cstheme="minorBidi"/>
            <w:noProof/>
            <w:sz w:val="22"/>
            <w:szCs w:val="22"/>
            <w:lang w:val="en-US"/>
          </w:rPr>
          <w:tab/>
        </w:r>
        <w:r w:rsidR="006608D4" w:rsidRPr="005B23FA">
          <w:rPr>
            <w:rStyle w:val="Hyperlink"/>
            <w:noProof/>
          </w:rPr>
          <w:t>White List</w:t>
        </w:r>
        <w:r w:rsidR="006608D4">
          <w:rPr>
            <w:noProof/>
            <w:webHidden/>
          </w:rPr>
          <w:tab/>
        </w:r>
        <w:r w:rsidR="006608D4">
          <w:rPr>
            <w:noProof/>
            <w:webHidden/>
          </w:rPr>
          <w:fldChar w:fldCharType="begin"/>
        </w:r>
        <w:r w:rsidR="006608D4">
          <w:rPr>
            <w:noProof/>
            <w:webHidden/>
          </w:rPr>
          <w:instrText xml:space="preserve"> PAGEREF _Toc503283599 \h </w:instrText>
        </w:r>
        <w:r w:rsidR="006608D4">
          <w:rPr>
            <w:noProof/>
            <w:webHidden/>
          </w:rPr>
        </w:r>
        <w:r w:rsidR="006608D4">
          <w:rPr>
            <w:noProof/>
            <w:webHidden/>
          </w:rPr>
          <w:fldChar w:fldCharType="separate"/>
        </w:r>
        <w:r w:rsidR="006608D4">
          <w:rPr>
            <w:noProof/>
            <w:webHidden/>
          </w:rPr>
          <w:t>85</w:t>
        </w:r>
        <w:r w:rsidR="006608D4">
          <w:rPr>
            <w:noProof/>
            <w:webHidden/>
          </w:rPr>
          <w:fldChar w:fldCharType="end"/>
        </w:r>
      </w:hyperlink>
    </w:p>
    <w:p w14:paraId="76B49F8A" w14:textId="77777777" w:rsidR="006608D4" w:rsidRDefault="00513363">
      <w:pPr>
        <w:pStyle w:val="TOC3"/>
        <w:rPr>
          <w:rFonts w:asciiTheme="minorHAnsi" w:eastAsiaTheme="minorEastAsia" w:hAnsiTheme="minorHAnsi" w:cstheme="minorBidi"/>
          <w:noProof/>
          <w:sz w:val="22"/>
          <w:szCs w:val="22"/>
          <w:lang w:val="en-US"/>
        </w:rPr>
      </w:pPr>
      <w:hyperlink w:anchor="_Toc503283600" w:history="1">
        <w:r w:rsidR="006608D4" w:rsidRPr="005B23FA">
          <w:rPr>
            <w:rStyle w:val="Hyperlink"/>
            <w:noProof/>
          </w:rPr>
          <w:t>23.2.6</w:t>
        </w:r>
        <w:r w:rsidR="006608D4">
          <w:rPr>
            <w:rFonts w:asciiTheme="minorHAnsi" w:eastAsiaTheme="minorEastAsia" w:hAnsiTheme="minorHAnsi" w:cstheme="minorBidi"/>
            <w:noProof/>
            <w:sz w:val="22"/>
            <w:szCs w:val="22"/>
            <w:lang w:val="en-US"/>
          </w:rPr>
          <w:tab/>
        </w:r>
        <w:r w:rsidR="006608D4" w:rsidRPr="005B23FA">
          <w:rPr>
            <w:rStyle w:val="Hyperlink"/>
            <w:noProof/>
          </w:rPr>
          <w:t>Fraudulent Attack</w:t>
        </w:r>
        <w:r w:rsidR="006608D4">
          <w:rPr>
            <w:noProof/>
            <w:webHidden/>
          </w:rPr>
          <w:tab/>
        </w:r>
        <w:r w:rsidR="006608D4">
          <w:rPr>
            <w:noProof/>
            <w:webHidden/>
          </w:rPr>
          <w:fldChar w:fldCharType="begin"/>
        </w:r>
        <w:r w:rsidR="006608D4">
          <w:rPr>
            <w:noProof/>
            <w:webHidden/>
          </w:rPr>
          <w:instrText xml:space="preserve"> PAGEREF _Toc503283600 \h </w:instrText>
        </w:r>
        <w:r w:rsidR="006608D4">
          <w:rPr>
            <w:noProof/>
            <w:webHidden/>
          </w:rPr>
        </w:r>
        <w:r w:rsidR="006608D4">
          <w:rPr>
            <w:noProof/>
            <w:webHidden/>
          </w:rPr>
          <w:fldChar w:fldCharType="separate"/>
        </w:r>
        <w:r w:rsidR="006608D4">
          <w:rPr>
            <w:noProof/>
            <w:webHidden/>
          </w:rPr>
          <w:t>85</w:t>
        </w:r>
        <w:r w:rsidR="006608D4">
          <w:rPr>
            <w:noProof/>
            <w:webHidden/>
          </w:rPr>
          <w:fldChar w:fldCharType="end"/>
        </w:r>
      </w:hyperlink>
    </w:p>
    <w:p w14:paraId="0A596473" w14:textId="77777777" w:rsidR="006608D4" w:rsidRDefault="00513363">
      <w:pPr>
        <w:pStyle w:val="TOC2"/>
        <w:rPr>
          <w:rFonts w:asciiTheme="minorHAnsi" w:eastAsiaTheme="minorEastAsia" w:hAnsiTheme="minorHAnsi" w:cstheme="minorBidi"/>
          <w:b w:val="0"/>
          <w:noProof/>
          <w:szCs w:val="22"/>
          <w:lang w:val="en-US"/>
        </w:rPr>
      </w:pPr>
      <w:hyperlink w:anchor="_Toc503283601" w:history="1">
        <w:r w:rsidR="006608D4" w:rsidRPr="005B23FA">
          <w:rPr>
            <w:rStyle w:val="Hyperlink"/>
            <w:noProof/>
          </w:rPr>
          <w:t>23.3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_Toc503283601 \h </w:instrText>
        </w:r>
        <w:r w:rsidR="006608D4">
          <w:rPr>
            <w:noProof/>
            <w:webHidden/>
          </w:rPr>
        </w:r>
        <w:r w:rsidR="006608D4">
          <w:rPr>
            <w:noProof/>
            <w:webHidden/>
          </w:rPr>
          <w:fldChar w:fldCharType="separate"/>
        </w:r>
        <w:r w:rsidR="006608D4">
          <w:rPr>
            <w:noProof/>
            <w:webHidden/>
          </w:rPr>
          <w:t>86</w:t>
        </w:r>
        <w:r w:rsidR="006608D4">
          <w:rPr>
            <w:noProof/>
            <w:webHidden/>
          </w:rPr>
          <w:fldChar w:fldCharType="end"/>
        </w:r>
      </w:hyperlink>
    </w:p>
    <w:p w14:paraId="226F583C" w14:textId="77777777" w:rsidR="006608D4" w:rsidRDefault="00513363">
      <w:pPr>
        <w:pStyle w:val="TOC2"/>
        <w:rPr>
          <w:rFonts w:asciiTheme="minorHAnsi" w:eastAsiaTheme="minorEastAsia" w:hAnsiTheme="minorHAnsi" w:cstheme="minorBidi"/>
          <w:b w:val="0"/>
          <w:noProof/>
          <w:szCs w:val="22"/>
          <w:lang w:val="en-US"/>
        </w:rPr>
      </w:pPr>
      <w:hyperlink w:anchor="_Toc503283602" w:history="1">
        <w:r w:rsidR="006608D4" w:rsidRPr="005B23FA">
          <w:rPr>
            <w:rStyle w:val="Hyperlink"/>
            <w:noProof/>
          </w:rPr>
          <w:t>23.4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_Toc503283602 \h </w:instrText>
        </w:r>
        <w:r w:rsidR="006608D4">
          <w:rPr>
            <w:noProof/>
            <w:webHidden/>
          </w:rPr>
        </w:r>
        <w:r w:rsidR="006608D4">
          <w:rPr>
            <w:noProof/>
            <w:webHidden/>
          </w:rPr>
          <w:fldChar w:fldCharType="separate"/>
        </w:r>
        <w:r w:rsidR="006608D4">
          <w:rPr>
            <w:noProof/>
            <w:webHidden/>
          </w:rPr>
          <w:t>86</w:t>
        </w:r>
        <w:r w:rsidR="006608D4">
          <w:rPr>
            <w:noProof/>
            <w:webHidden/>
          </w:rPr>
          <w:fldChar w:fldCharType="end"/>
        </w:r>
      </w:hyperlink>
    </w:p>
    <w:p w14:paraId="2498C213"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603" w:history="1">
        <w:r w:rsidR="006608D4" w:rsidRPr="005B23FA">
          <w:rPr>
            <w:rStyle w:val="Hyperlink"/>
          </w:rPr>
          <w:t>24</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REQC0023 - Dispute Management</w:t>
        </w:r>
        <w:r w:rsidR="006608D4">
          <w:rPr>
            <w:webHidden/>
          </w:rPr>
          <w:tab/>
        </w:r>
        <w:r w:rsidR="006608D4">
          <w:rPr>
            <w:webHidden/>
          </w:rPr>
          <w:fldChar w:fldCharType="begin"/>
        </w:r>
        <w:r w:rsidR="006608D4">
          <w:rPr>
            <w:webHidden/>
          </w:rPr>
          <w:instrText xml:space="preserve"> PAGEREF _Toc503283603 \h </w:instrText>
        </w:r>
        <w:r w:rsidR="006608D4">
          <w:rPr>
            <w:webHidden/>
          </w:rPr>
        </w:r>
        <w:r w:rsidR="006608D4">
          <w:rPr>
            <w:webHidden/>
          </w:rPr>
          <w:fldChar w:fldCharType="separate"/>
        </w:r>
        <w:r w:rsidR="006608D4">
          <w:rPr>
            <w:webHidden/>
          </w:rPr>
          <w:t>87</w:t>
        </w:r>
        <w:r w:rsidR="006608D4">
          <w:rPr>
            <w:webHidden/>
          </w:rPr>
          <w:fldChar w:fldCharType="end"/>
        </w:r>
      </w:hyperlink>
    </w:p>
    <w:p w14:paraId="135A294C" w14:textId="77777777" w:rsidR="006608D4" w:rsidRDefault="00513363">
      <w:pPr>
        <w:pStyle w:val="TOC2"/>
        <w:rPr>
          <w:rFonts w:asciiTheme="minorHAnsi" w:eastAsiaTheme="minorEastAsia" w:hAnsiTheme="minorHAnsi" w:cstheme="minorBidi"/>
          <w:b w:val="0"/>
          <w:noProof/>
          <w:szCs w:val="22"/>
          <w:lang w:val="en-US"/>
        </w:rPr>
      </w:pPr>
      <w:hyperlink w:anchor="_Toc503283604" w:history="1">
        <w:r w:rsidR="006608D4" w:rsidRPr="005B23FA">
          <w:rPr>
            <w:rStyle w:val="Hyperlink"/>
            <w:noProof/>
          </w:rPr>
          <w:t>24.1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_Toc503283604 \h </w:instrText>
        </w:r>
        <w:r w:rsidR="006608D4">
          <w:rPr>
            <w:noProof/>
            <w:webHidden/>
          </w:rPr>
        </w:r>
        <w:r w:rsidR="006608D4">
          <w:rPr>
            <w:noProof/>
            <w:webHidden/>
          </w:rPr>
          <w:fldChar w:fldCharType="separate"/>
        </w:r>
        <w:r w:rsidR="006608D4">
          <w:rPr>
            <w:noProof/>
            <w:webHidden/>
          </w:rPr>
          <w:t>87</w:t>
        </w:r>
        <w:r w:rsidR="006608D4">
          <w:rPr>
            <w:noProof/>
            <w:webHidden/>
          </w:rPr>
          <w:fldChar w:fldCharType="end"/>
        </w:r>
      </w:hyperlink>
    </w:p>
    <w:p w14:paraId="04EF0CA6" w14:textId="77777777" w:rsidR="006608D4" w:rsidRDefault="00513363">
      <w:pPr>
        <w:pStyle w:val="TOC2"/>
        <w:rPr>
          <w:rFonts w:asciiTheme="minorHAnsi" w:eastAsiaTheme="minorEastAsia" w:hAnsiTheme="minorHAnsi" w:cstheme="minorBidi"/>
          <w:b w:val="0"/>
          <w:noProof/>
          <w:szCs w:val="22"/>
          <w:lang w:val="en-US"/>
        </w:rPr>
      </w:pPr>
      <w:hyperlink w:anchor="_Toc503283605" w:history="1">
        <w:r w:rsidR="006608D4" w:rsidRPr="005B23FA">
          <w:rPr>
            <w:rStyle w:val="Hyperlink"/>
            <w:noProof/>
          </w:rPr>
          <w:t>24.2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_Toc503283605 \h </w:instrText>
        </w:r>
        <w:r w:rsidR="006608D4">
          <w:rPr>
            <w:noProof/>
            <w:webHidden/>
          </w:rPr>
        </w:r>
        <w:r w:rsidR="006608D4">
          <w:rPr>
            <w:noProof/>
            <w:webHidden/>
          </w:rPr>
          <w:fldChar w:fldCharType="separate"/>
        </w:r>
        <w:r w:rsidR="006608D4">
          <w:rPr>
            <w:noProof/>
            <w:webHidden/>
          </w:rPr>
          <w:t>88</w:t>
        </w:r>
        <w:r w:rsidR="006608D4">
          <w:rPr>
            <w:noProof/>
            <w:webHidden/>
          </w:rPr>
          <w:fldChar w:fldCharType="end"/>
        </w:r>
      </w:hyperlink>
    </w:p>
    <w:p w14:paraId="61C4ED15" w14:textId="77777777" w:rsidR="006608D4" w:rsidRDefault="00513363">
      <w:pPr>
        <w:pStyle w:val="TOC3"/>
        <w:rPr>
          <w:rFonts w:asciiTheme="minorHAnsi" w:eastAsiaTheme="minorEastAsia" w:hAnsiTheme="minorHAnsi" w:cstheme="minorBidi"/>
          <w:noProof/>
          <w:sz w:val="22"/>
          <w:szCs w:val="22"/>
          <w:lang w:val="en-US"/>
        </w:rPr>
      </w:pPr>
      <w:hyperlink w:anchor="_Toc503283606" w:history="1">
        <w:r w:rsidR="006608D4" w:rsidRPr="005B23FA">
          <w:rPr>
            <w:rStyle w:val="Hyperlink"/>
            <w:noProof/>
          </w:rPr>
          <w:t>24.2.1</w:t>
        </w:r>
        <w:r w:rsidR="006608D4">
          <w:rPr>
            <w:rFonts w:asciiTheme="minorHAnsi" w:eastAsiaTheme="minorEastAsia" w:hAnsiTheme="minorHAnsi" w:cstheme="minorBidi"/>
            <w:noProof/>
            <w:sz w:val="22"/>
            <w:szCs w:val="22"/>
            <w:lang w:val="en-US"/>
          </w:rPr>
          <w:tab/>
        </w:r>
        <w:r w:rsidR="006608D4" w:rsidRPr="005B23FA">
          <w:rPr>
            <w:rStyle w:val="Hyperlink"/>
            <w:noProof/>
          </w:rPr>
          <w:t>Basic Dispute Management</w:t>
        </w:r>
        <w:r w:rsidR="006608D4">
          <w:rPr>
            <w:noProof/>
            <w:webHidden/>
          </w:rPr>
          <w:tab/>
        </w:r>
        <w:r w:rsidR="006608D4">
          <w:rPr>
            <w:noProof/>
            <w:webHidden/>
          </w:rPr>
          <w:fldChar w:fldCharType="begin"/>
        </w:r>
        <w:r w:rsidR="006608D4">
          <w:rPr>
            <w:noProof/>
            <w:webHidden/>
          </w:rPr>
          <w:instrText xml:space="preserve"> PAGEREF _Toc503283606 \h </w:instrText>
        </w:r>
        <w:r w:rsidR="006608D4">
          <w:rPr>
            <w:noProof/>
            <w:webHidden/>
          </w:rPr>
        </w:r>
        <w:r w:rsidR="006608D4">
          <w:rPr>
            <w:noProof/>
            <w:webHidden/>
          </w:rPr>
          <w:fldChar w:fldCharType="separate"/>
        </w:r>
        <w:r w:rsidR="006608D4">
          <w:rPr>
            <w:noProof/>
            <w:webHidden/>
          </w:rPr>
          <w:t>88</w:t>
        </w:r>
        <w:r w:rsidR="006608D4">
          <w:rPr>
            <w:noProof/>
            <w:webHidden/>
          </w:rPr>
          <w:fldChar w:fldCharType="end"/>
        </w:r>
      </w:hyperlink>
    </w:p>
    <w:p w14:paraId="5AC821FC" w14:textId="77777777" w:rsidR="006608D4" w:rsidRDefault="00513363">
      <w:pPr>
        <w:pStyle w:val="TOC2"/>
        <w:rPr>
          <w:rFonts w:asciiTheme="minorHAnsi" w:eastAsiaTheme="minorEastAsia" w:hAnsiTheme="minorHAnsi" w:cstheme="minorBidi"/>
          <w:b w:val="0"/>
          <w:noProof/>
          <w:szCs w:val="22"/>
          <w:lang w:val="en-US"/>
        </w:rPr>
      </w:pPr>
      <w:hyperlink w:anchor="_Toc503283607" w:history="1">
        <w:r w:rsidR="006608D4" w:rsidRPr="005B23FA">
          <w:rPr>
            <w:rStyle w:val="Hyperlink"/>
            <w:noProof/>
          </w:rPr>
          <w:t>24.3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_Toc503283607 \h </w:instrText>
        </w:r>
        <w:r w:rsidR="006608D4">
          <w:rPr>
            <w:noProof/>
            <w:webHidden/>
          </w:rPr>
        </w:r>
        <w:r w:rsidR="006608D4">
          <w:rPr>
            <w:noProof/>
            <w:webHidden/>
          </w:rPr>
          <w:fldChar w:fldCharType="separate"/>
        </w:r>
        <w:r w:rsidR="006608D4">
          <w:rPr>
            <w:noProof/>
            <w:webHidden/>
          </w:rPr>
          <w:t>88</w:t>
        </w:r>
        <w:r w:rsidR="006608D4">
          <w:rPr>
            <w:noProof/>
            <w:webHidden/>
          </w:rPr>
          <w:fldChar w:fldCharType="end"/>
        </w:r>
      </w:hyperlink>
    </w:p>
    <w:p w14:paraId="4ACC94D7" w14:textId="77777777" w:rsidR="006608D4" w:rsidRDefault="00513363">
      <w:pPr>
        <w:pStyle w:val="TOC2"/>
        <w:rPr>
          <w:rFonts w:asciiTheme="minorHAnsi" w:eastAsiaTheme="minorEastAsia" w:hAnsiTheme="minorHAnsi" w:cstheme="minorBidi"/>
          <w:b w:val="0"/>
          <w:noProof/>
          <w:szCs w:val="22"/>
          <w:lang w:val="en-US"/>
        </w:rPr>
      </w:pPr>
      <w:hyperlink w:anchor="_Toc503283608" w:history="1">
        <w:r w:rsidR="006608D4" w:rsidRPr="005B23FA">
          <w:rPr>
            <w:rStyle w:val="Hyperlink"/>
            <w:noProof/>
          </w:rPr>
          <w:t>24.4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_Toc503283608 \h </w:instrText>
        </w:r>
        <w:r w:rsidR="006608D4">
          <w:rPr>
            <w:noProof/>
            <w:webHidden/>
          </w:rPr>
        </w:r>
        <w:r w:rsidR="006608D4">
          <w:rPr>
            <w:noProof/>
            <w:webHidden/>
          </w:rPr>
          <w:fldChar w:fldCharType="separate"/>
        </w:r>
        <w:r w:rsidR="006608D4">
          <w:rPr>
            <w:noProof/>
            <w:webHidden/>
          </w:rPr>
          <w:t>88</w:t>
        </w:r>
        <w:r w:rsidR="006608D4">
          <w:rPr>
            <w:noProof/>
            <w:webHidden/>
          </w:rPr>
          <w:fldChar w:fldCharType="end"/>
        </w:r>
      </w:hyperlink>
    </w:p>
    <w:p w14:paraId="2576E335"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609" w:history="1">
        <w:r w:rsidR="006608D4" w:rsidRPr="005B23FA">
          <w:rPr>
            <w:rStyle w:val="Hyperlink"/>
          </w:rPr>
          <w:t>25</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REQC0024 – Instalments</w:t>
        </w:r>
        <w:r w:rsidR="006608D4">
          <w:rPr>
            <w:webHidden/>
          </w:rPr>
          <w:tab/>
        </w:r>
        <w:r w:rsidR="006608D4">
          <w:rPr>
            <w:webHidden/>
          </w:rPr>
          <w:fldChar w:fldCharType="begin"/>
        </w:r>
        <w:r w:rsidR="006608D4">
          <w:rPr>
            <w:webHidden/>
          </w:rPr>
          <w:instrText xml:space="preserve"> PAGEREF _Toc503283609 \h </w:instrText>
        </w:r>
        <w:r w:rsidR="006608D4">
          <w:rPr>
            <w:webHidden/>
          </w:rPr>
        </w:r>
        <w:r w:rsidR="006608D4">
          <w:rPr>
            <w:webHidden/>
          </w:rPr>
          <w:fldChar w:fldCharType="separate"/>
        </w:r>
        <w:r w:rsidR="006608D4">
          <w:rPr>
            <w:webHidden/>
          </w:rPr>
          <w:t>89</w:t>
        </w:r>
        <w:r w:rsidR="006608D4">
          <w:rPr>
            <w:webHidden/>
          </w:rPr>
          <w:fldChar w:fldCharType="end"/>
        </w:r>
      </w:hyperlink>
    </w:p>
    <w:p w14:paraId="5CF73FB2" w14:textId="77777777" w:rsidR="006608D4" w:rsidRDefault="00513363">
      <w:pPr>
        <w:pStyle w:val="TOC2"/>
        <w:rPr>
          <w:rFonts w:asciiTheme="minorHAnsi" w:eastAsiaTheme="minorEastAsia" w:hAnsiTheme="minorHAnsi" w:cstheme="minorBidi"/>
          <w:b w:val="0"/>
          <w:noProof/>
          <w:szCs w:val="22"/>
          <w:lang w:val="en-US"/>
        </w:rPr>
      </w:pPr>
      <w:hyperlink w:anchor="_Toc503283610" w:history="1">
        <w:r w:rsidR="006608D4" w:rsidRPr="005B23FA">
          <w:rPr>
            <w:rStyle w:val="Hyperlink"/>
            <w:noProof/>
          </w:rPr>
          <w:t>25.1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Requirements</w:t>
        </w:r>
        <w:r w:rsidR="006608D4">
          <w:rPr>
            <w:noProof/>
            <w:webHidden/>
          </w:rPr>
          <w:tab/>
        </w:r>
        <w:r w:rsidR="006608D4">
          <w:rPr>
            <w:noProof/>
            <w:webHidden/>
          </w:rPr>
          <w:fldChar w:fldCharType="begin"/>
        </w:r>
        <w:r w:rsidR="006608D4">
          <w:rPr>
            <w:noProof/>
            <w:webHidden/>
          </w:rPr>
          <w:instrText xml:space="preserve"> PAGEREF _Toc503283610 \h </w:instrText>
        </w:r>
        <w:r w:rsidR="006608D4">
          <w:rPr>
            <w:noProof/>
            <w:webHidden/>
          </w:rPr>
        </w:r>
        <w:r w:rsidR="006608D4">
          <w:rPr>
            <w:noProof/>
            <w:webHidden/>
          </w:rPr>
          <w:fldChar w:fldCharType="separate"/>
        </w:r>
        <w:r w:rsidR="006608D4">
          <w:rPr>
            <w:noProof/>
            <w:webHidden/>
          </w:rPr>
          <w:t>89</w:t>
        </w:r>
        <w:r w:rsidR="006608D4">
          <w:rPr>
            <w:noProof/>
            <w:webHidden/>
          </w:rPr>
          <w:fldChar w:fldCharType="end"/>
        </w:r>
      </w:hyperlink>
    </w:p>
    <w:p w14:paraId="14536888" w14:textId="77777777" w:rsidR="006608D4" w:rsidRDefault="00513363">
      <w:pPr>
        <w:pStyle w:val="TOC2"/>
        <w:rPr>
          <w:rFonts w:asciiTheme="minorHAnsi" w:eastAsiaTheme="minorEastAsia" w:hAnsiTheme="minorHAnsi" w:cstheme="minorBidi"/>
          <w:b w:val="0"/>
          <w:noProof/>
          <w:szCs w:val="22"/>
          <w:lang w:val="en-US"/>
        </w:rPr>
      </w:pPr>
      <w:hyperlink w:anchor="_Toc503283611" w:history="1">
        <w:r w:rsidR="006608D4" w:rsidRPr="005B23FA">
          <w:rPr>
            <w:rStyle w:val="Hyperlink"/>
            <w:noProof/>
          </w:rPr>
          <w:t>25.2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_Toc503283611 \h </w:instrText>
        </w:r>
        <w:r w:rsidR="006608D4">
          <w:rPr>
            <w:noProof/>
            <w:webHidden/>
          </w:rPr>
        </w:r>
        <w:r w:rsidR="006608D4">
          <w:rPr>
            <w:noProof/>
            <w:webHidden/>
          </w:rPr>
          <w:fldChar w:fldCharType="separate"/>
        </w:r>
        <w:r w:rsidR="006608D4">
          <w:rPr>
            <w:noProof/>
            <w:webHidden/>
          </w:rPr>
          <w:t>89</w:t>
        </w:r>
        <w:r w:rsidR="006608D4">
          <w:rPr>
            <w:noProof/>
            <w:webHidden/>
          </w:rPr>
          <w:fldChar w:fldCharType="end"/>
        </w:r>
      </w:hyperlink>
    </w:p>
    <w:p w14:paraId="5EDDED37" w14:textId="77777777" w:rsidR="006608D4" w:rsidRDefault="00513363">
      <w:pPr>
        <w:pStyle w:val="TOC3"/>
        <w:rPr>
          <w:rFonts w:asciiTheme="minorHAnsi" w:eastAsiaTheme="minorEastAsia" w:hAnsiTheme="minorHAnsi" w:cstheme="minorBidi"/>
          <w:noProof/>
          <w:sz w:val="22"/>
          <w:szCs w:val="22"/>
          <w:lang w:val="en-US"/>
        </w:rPr>
      </w:pPr>
      <w:hyperlink w:anchor="_Toc503283612" w:history="1">
        <w:r w:rsidR="006608D4" w:rsidRPr="005B23FA">
          <w:rPr>
            <w:rStyle w:val="Hyperlink"/>
            <w:noProof/>
          </w:rPr>
          <w:t>25.2.1</w:t>
        </w:r>
        <w:r w:rsidR="006608D4">
          <w:rPr>
            <w:rFonts w:asciiTheme="minorHAnsi" w:eastAsiaTheme="minorEastAsia" w:hAnsiTheme="minorHAnsi" w:cstheme="minorBidi"/>
            <w:noProof/>
            <w:sz w:val="22"/>
            <w:szCs w:val="22"/>
            <w:lang w:val="en-US"/>
          </w:rPr>
          <w:tab/>
        </w:r>
        <w:r w:rsidR="006608D4" w:rsidRPr="005B23FA">
          <w:rPr>
            <w:rStyle w:val="Hyperlink"/>
            <w:noProof/>
          </w:rPr>
          <w:t>Instalment Schemes</w:t>
        </w:r>
        <w:r w:rsidR="006608D4">
          <w:rPr>
            <w:noProof/>
            <w:webHidden/>
          </w:rPr>
          <w:tab/>
        </w:r>
        <w:r w:rsidR="006608D4">
          <w:rPr>
            <w:noProof/>
            <w:webHidden/>
          </w:rPr>
          <w:fldChar w:fldCharType="begin"/>
        </w:r>
        <w:r w:rsidR="006608D4">
          <w:rPr>
            <w:noProof/>
            <w:webHidden/>
          </w:rPr>
          <w:instrText xml:space="preserve"> PAGEREF _Toc503283612 \h </w:instrText>
        </w:r>
        <w:r w:rsidR="006608D4">
          <w:rPr>
            <w:noProof/>
            <w:webHidden/>
          </w:rPr>
        </w:r>
        <w:r w:rsidR="006608D4">
          <w:rPr>
            <w:noProof/>
            <w:webHidden/>
          </w:rPr>
          <w:fldChar w:fldCharType="separate"/>
        </w:r>
        <w:r w:rsidR="006608D4">
          <w:rPr>
            <w:noProof/>
            <w:webHidden/>
          </w:rPr>
          <w:t>90</w:t>
        </w:r>
        <w:r w:rsidR="006608D4">
          <w:rPr>
            <w:noProof/>
            <w:webHidden/>
          </w:rPr>
          <w:fldChar w:fldCharType="end"/>
        </w:r>
      </w:hyperlink>
    </w:p>
    <w:p w14:paraId="02E23F96" w14:textId="77777777" w:rsidR="006608D4" w:rsidRDefault="00513363">
      <w:pPr>
        <w:pStyle w:val="TOC3"/>
        <w:rPr>
          <w:rFonts w:asciiTheme="minorHAnsi" w:eastAsiaTheme="minorEastAsia" w:hAnsiTheme="minorHAnsi" w:cstheme="minorBidi"/>
          <w:noProof/>
          <w:sz w:val="22"/>
          <w:szCs w:val="22"/>
          <w:lang w:val="en-US"/>
        </w:rPr>
      </w:pPr>
      <w:hyperlink w:anchor="_Toc503283613" w:history="1">
        <w:r w:rsidR="006608D4" w:rsidRPr="005B23FA">
          <w:rPr>
            <w:rStyle w:val="Hyperlink"/>
            <w:noProof/>
          </w:rPr>
          <w:t>25.2.2</w:t>
        </w:r>
        <w:r w:rsidR="006608D4">
          <w:rPr>
            <w:rFonts w:asciiTheme="minorHAnsi" w:eastAsiaTheme="minorEastAsia" w:hAnsiTheme="minorHAnsi" w:cstheme="minorBidi"/>
            <w:noProof/>
            <w:sz w:val="22"/>
            <w:szCs w:val="22"/>
            <w:lang w:val="en-US"/>
          </w:rPr>
          <w:tab/>
        </w:r>
        <w:r w:rsidR="006608D4" w:rsidRPr="005B23FA">
          <w:rPr>
            <w:rStyle w:val="Hyperlink"/>
            <w:noProof/>
          </w:rPr>
          <w:t>Instalments</w:t>
        </w:r>
        <w:r w:rsidR="006608D4">
          <w:rPr>
            <w:noProof/>
            <w:webHidden/>
          </w:rPr>
          <w:tab/>
        </w:r>
        <w:r w:rsidR="006608D4">
          <w:rPr>
            <w:noProof/>
            <w:webHidden/>
          </w:rPr>
          <w:fldChar w:fldCharType="begin"/>
        </w:r>
        <w:r w:rsidR="006608D4">
          <w:rPr>
            <w:noProof/>
            <w:webHidden/>
          </w:rPr>
          <w:instrText xml:space="preserve"> PAGEREF _Toc503283613 \h </w:instrText>
        </w:r>
        <w:r w:rsidR="006608D4">
          <w:rPr>
            <w:noProof/>
            <w:webHidden/>
          </w:rPr>
        </w:r>
        <w:r w:rsidR="006608D4">
          <w:rPr>
            <w:noProof/>
            <w:webHidden/>
          </w:rPr>
          <w:fldChar w:fldCharType="separate"/>
        </w:r>
        <w:r w:rsidR="006608D4">
          <w:rPr>
            <w:noProof/>
            <w:webHidden/>
          </w:rPr>
          <w:t>90</w:t>
        </w:r>
        <w:r w:rsidR="006608D4">
          <w:rPr>
            <w:noProof/>
            <w:webHidden/>
          </w:rPr>
          <w:fldChar w:fldCharType="end"/>
        </w:r>
      </w:hyperlink>
    </w:p>
    <w:p w14:paraId="3CAE007C" w14:textId="77777777" w:rsidR="006608D4" w:rsidRDefault="00513363">
      <w:pPr>
        <w:pStyle w:val="TOC3"/>
        <w:rPr>
          <w:rFonts w:asciiTheme="minorHAnsi" w:eastAsiaTheme="minorEastAsia" w:hAnsiTheme="minorHAnsi" w:cstheme="minorBidi"/>
          <w:noProof/>
          <w:sz w:val="22"/>
          <w:szCs w:val="22"/>
          <w:lang w:val="en-US"/>
        </w:rPr>
      </w:pPr>
      <w:hyperlink w:anchor="_Toc503283614" w:history="1">
        <w:r w:rsidR="006608D4" w:rsidRPr="005B23FA">
          <w:rPr>
            <w:rStyle w:val="Hyperlink"/>
            <w:noProof/>
          </w:rPr>
          <w:t>25.2.3</w:t>
        </w:r>
        <w:r w:rsidR="006608D4">
          <w:rPr>
            <w:rFonts w:asciiTheme="minorHAnsi" w:eastAsiaTheme="minorEastAsia" w:hAnsiTheme="minorHAnsi" w:cstheme="minorBidi"/>
            <w:noProof/>
            <w:sz w:val="22"/>
            <w:szCs w:val="22"/>
            <w:lang w:val="en-US"/>
          </w:rPr>
          <w:tab/>
        </w:r>
        <w:r w:rsidR="006608D4" w:rsidRPr="005B23FA">
          <w:rPr>
            <w:rStyle w:val="Hyperlink"/>
            <w:noProof/>
          </w:rPr>
          <w:t>Instalments Reports</w:t>
        </w:r>
        <w:r w:rsidR="006608D4">
          <w:rPr>
            <w:noProof/>
            <w:webHidden/>
          </w:rPr>
          <w:tab/>
        </w:r>
        <w:r w:rsidR="006608D4">
          <w:rPr>
            <w:noProof/>
            <w:webHidden/>
          </w:rPr>
          <w:fldChar w:fldCharType="begin"/>
        </w:r>
        <w:r w:rsidR="006608D4">
          <w:rPr>
            <w:noProof/>
            <w:webHidden/>
          </w:rPr>
          <w:instrText xml:space="preserve"> PAGEREF _Toc503283614 \h </w:instrText>
        </w:r>
        <w:r w:rsidR="006608D4">
          <w:rPr>
            <w:noProof/>
            <w:webHidden/>
          </w:rPr>
        </w:r>
        <w:r w:rsidR="006608D4">
          <w:rPr>
            <w:noProof/>
            <w:webHidden/>
          </w:rPr>
          <w:fldChar w:fldCharType="separate"/>
        </w:r>
        <w:r w:rsidR="006608D4">
          <w:rPr>
            <w:noProof/>
            <w:webHidden/>
          </w:rPr>
          <w:t>91</w:t>
        </w:r>
        <w:r w:rsidR="006608D4">
          <w:rPr>
            <w:noProof/>
            <w:webHidden/>
          </w:rPr>
          <w:fldChar w:fldCharType="end"/>
        </w:r>
      </w:hyperlink>
    </w:p>
    <w:p w14:paraId="7A556837" w14:textId="77777777" w:rsidR="006608D4" w:rsidRDefault="00513363">
      <w:pPr>
        <w:pStyle w:val="TOC3"/>
        <w:rPr>
          <w:rFonts w:asciiTheme="minorHAnsi" w:eastAsiaTheme="minorEastAsia" w:hAnsiTheme="minorHAnsi" w:cstheme="minorBidi"/>
          <w:noProof/>
          <w:sz w:val="22"/>
          <w:szCs w:val="22"/>
          <w:lang w:val="en-US"/>
        </w:rPr>
      </w:pPr>
      <w:hyperlink w:anchor="_Toc503283615" w:history="1">
        <w:r w:rsidR="006608D4" w:rsidRPr="005B23FA">
          <w:rPr>
            <w:rStyle w:val="Hyperlink"/>
            <w:noProof/>
          </w:rPr>
          <w:t>25.2.4</w:t>
        </w:r>
        <w:r w:rsidR="006608D4">
          <w:rPr>
            <w:rFonts w:asciiTheme="minorHAnsi" w:eastAsiaTheme="minorEastAsia" w:hAnsiTheme="minorHAnsi" w:cstheme="minorBidi"/>
            <w:noProof/>
            <w:sz w:val="22"/>
            <w:szCs w:val="22"/>
            <w:lang w:val="en-US"/>
          </w:rPr>
          <w:tab/>
        </w:r>
        <w:r w:rsidR="006608D4" w:rsidRPr="005B23FA">
          <w:rPr>
            <w:rStyle w:val="Hyperlink"/>
            <w:noProof/>
          </w:rPr>
          <w:t>Convert Contract Balance into Instalment</w:t>
        </w:r>
        <w:r w:rsidR="006608D4">
          <w:rPr>
            <w:noProof/>
            <w:webHidden/>
          </w:rPr>
          <w:tab/>
        </w:r>
        <w:r w:rsidR="006608D4">
          <w:rPr>
            <w:noProof/>
            <w:webHidden/>
          </w:rPr>
          <w:fldChar w:fldCharType="begin"/>
        </w:r>
        <w:r w:rsidR="006608D4">
          <w:rPr>
            <w:noProof/>
            <w:webHidden/>
          </w:rPr>
          <w:instrText xml:space="preserve"> PAGEREF _Toc503283615 \h </w:instrText>
        </w:r>
        <w:r w:rsidR="006608D4">
          <w:rPr>
            <w:noProof/>
            <w:webHidden/>
          </w:rPr>
        </w:r>
        <w:r w:rsidR="006608D4">
          <w:rPr>
            <w:noProof/>
            <w:webHidden/>
          </w:rPr>
          <w:fldChar w:fldCharType="separate"/>
        </w:r>
        <w:r w:rsidR="006608D4">
          <w:rPr>
            <w:noProof/>
            <w:webHidden/>
          </w:rPr>
          <w:t>91</w:t>
        </w:r>
        <w:r w:rsidR="006608D4">
          <w:rPr>
            <w:noProof/>
            <w:webHidden/>
          </w:rPr>
          <w:fldChar w:fldCharType="end"/>
        </w:r>
      </w:hyperlink>
    </w:p>
    <w:p w14:paraId="398C0EA6" w14:textId="77777777" w:rsidR="006608D4" w:rsidRDefault="00513363">
      <w:pPr>
        <w:pStyle w:val="TOC2"/>
        <w:rPr>
          <w:rFonts w:asciiTheme="minorHAnsi" w:eastAsiaTheme="minorEastAsia" w:hAnsiTheme="minorHAnsi" w:cstheme="minorBidi"/>
          <w:b w:val="0"/>
          <w:noProof/>
          <w:szCs w:val="22"/>
          <w:lang w:val="en-US"/>
        </w:rPr>
      </w:pPr>
      <w:hyperlink w:anchor="_Toc503283616" w:history="1">
        <w:r w:rsidR="006608D4" w:rsidRPr="005B23FA">
          <w:rPr>
            <w:rStyle w:val="Hyperlink"/>
            <w:noProof/>
          </w:rPr>
          <w:t>25.3</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_Toc503283616 \h </w:instrText>
        </w:r>
        <w:r w:rsidR="006608D4">
          <w:rPr>
            <w:noProof/>
            <w:webHidden/>
          </w:rPr>
        </w:r>
        <w:r w:rsidR="006608D4">
          <w:rPr>
            <w:noProof/>
            <w:webHidden/>
          </w:rPr>
          <w:fldChar w:fldCharType="separate"/>
        </w:r>
        <w:r w:rsidR="006608D4">
          <w:rPr>
            <w:noProof/>
            <w:webHidden/>
          </w:rPr>
          <w:t>91</w:t>
        </w:r>
        <w:r w:rsidR="006608D4">
          <w:rPr>
            <w:noProof/>
            <w:webHidden/>
          </w:rPr>
          <w:fldChar w:fldCharType="end"/>
        </w:r>
      </w:hyperlink>
    </w:p>
    <w:p w14:paraId="4D1ADC22" w14:textId="77777777" w:rsidR="006608D4" w:rsidRDefault="00513363">
      <w:pPr>
        <w:pStyle w:val="TOC2"/>
        <w:rPr>
          <w:rFonts w:asciiTheme="minorHAnsi" w:eastAsiaTheme="minorEastAsia" w:hAnsiTheme="minorHAnsi" w:cstheme="minorBidi"/>
          <w:b w:val="0"/>
          <w:noProof/>
          <w:szCs w:val="22"/>
          <w:lang w:val="en-US"/>
        </w:rPr>
      </w:pPr>
      <w:hyperlink w:anchor="_Toc503283617" w:history="1">
        <w:r w:rsidR="006608D4" w:rsidRPr="005B23FA">
          <w:rPr>
            <w:rStyle w:val="Hyperlink"/>
            <w:noProof/>
          </w:rPr>
          <w:t>25.4</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_Toc503283617 \h </w:instrText>
        </w:r>
        <w:r w:rsidR="006608D4">
          <w:rPr>
            <w:noProof/>
            <w:webHidden/>
          </w:rPr>
        </w:r>
        <w:r w:rsidR="006608D4">
          <w:rPr>
            <w:noProof/>
            <w:webHidden/>
          </w:rPr>
          <w:fldChar w:fldCharType="separate"/>
        </w:r>
        <w:r w:rsidR="006608D4">
          <w:rPr>
            <w:noProof/>
            <w:webHidden/>
          </w:rPr>
          <w:t>91</w:t>
        </w:r>
        <w:r w:rsidR="006608D4">
          <w:rPr>
            <w:noProof/>
            <w:webHidden/>
          </w:rPr>
          <w:fldChar w:fldCharType="end"/>
        </w:r>
      </w:hyperlink>
    </w:p>
    <w:p w14:paraId="1A7BD86C"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618" w:history="1">
        <w:r w:rsidR="006608D4" w:rsidRPr="005B23FA">
          <w:rPr>
            <w:rStyle w:val="Hyperlink"/>
          </w:rPr>
          <w:t>26</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REQC0025 - 3-D Secure Issuing</w:t>
        </w:r>
        <w:r w:rsidR="006608D4">
          <w:rPr>
            <w:webHidden/>
          </w:rPr>
          <w:tab/>
        </w:r>
        <w:r w:rsidR="006608D4">
          <w:rPr>
            <w:webHidden/>
          </w:rPr>
          <w:fldChar w:fldCharType="begin"/>
        </w:r>
        <w:r w:rsidR="006608D4">
          <w:rPr>
            <w:webHidden/>
          </w:rPr>
          <w:instrText xml:space="preserve"> PAGEREF _Toc503283618 \h </w:instrText>
        </w:r>
        <w:r w:rsidR="006608D4">
          <w:rPr>
            <w:webHidden/>
          </w:rPr>
        </w:r>
        <w:r w:rsidR="006608D4">
          <w:rPr>
            <w:webHidden/>
          </w:rPr>
          <w:fldChar w:fldCharType="separate"/>
        </w:r>
        <w:r w:rsidR="006608D4">
          <w:rPr>
            <w:webHidden/>
          </w:rPr>
          <w:t>92</w:t>
        </w:r>
        <w:r w:rsidR="006608D4">
          <w:rPr>
            <w:webHidden/>
          </w:rPr>
          <w:fldChar w:fldCharType="end"/>
        </w:r>
      </w:hyperlink>
    </w:p>
    <w:p w14:paraId="1C2A796F" w14:textId="77777777" w:rsidR="006608D4" w:rsidRDefault="00513363">
      <w:pPr>
        <w:pStyle w:val="TOC2"/>
        <w:rPr>
          <w:rFonts w:asciiTheme="minorHAnsi" w:eastAsiaTheme="minorEastAsia" w:hAnsiTheme="minorHAnsi" w:cstheme="minorBidi"/>
          <w:b w:val="0"/>
          <w:noProof/>
          <w:szCs w:val="22"/>
          <w:lang w:val="en-US"/>
        </w:rPr>
      </w:pPr>
      <w:hyperlink w:anchor="_Toc503283619" w:history="1">
        <w:r w:rsidR="006608D4" w:rsidRPr="005B23FA">
          <w:rPr>
            <w:rStyle w:val="Hyperlink"/>
            <w:noProof/>
          </w:rPr>
          <w:t>26.1</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_Toc503283619 \h </w:instrText>
        </w:r>
        <w:r w:rsidR="006608D4">
          <w:rPr>
            <w:noProof/>
            <w:webHidden/>
          </w:rPr>
        </w:r>
        <w:r w:rsidR="006608D4">
          <w:rPr>
            <w:noProof/>
            <w:webHidden/>
          </w:rPr>
          <w:fldChar w:fldCharType="separate"/>
        </w:r>
        <w:r w:rsidR="006608D4">
          <w:rPr>
            <w:noProof/>
            <w:webHidden/>
          </w:rPr>
          <w:t>92</w:t>
        </w:r>
        <w:r w:rsidR="006608D4">
          <w:rPr>
            <w:noProof/>
            <w:webHidden/>
          </w:rPr>
          <w:fldChar w:fldCharType="end"/>
        </w:r>
      </w:hyperlink>
    </w:p>
    <w:p w14:paraId="248154C4" w14:textId="77777777" w:rsidR="006608D4" w:rsidRDefault="00513363">
      <w:pPr>
        <w:pStyle w:val="TOC2"/>
        <w:rPr>
          <w:rFonts w:asciiTheme="minorHAnsi" w:eastAsiaTheme="minorEastAsia" w:hAnsiTheme="minorHAnsi" w:cstheme="minorBidi"/>
          <w:b w:val="0"/>
          <w:noProof/>
          <w:szCs w:val="22"/>
          <w:lang w:val="en-US"/>
        </w:rPr>
      </w:pPr>
      <w:hyperlink w:anchor="_Toc503283620" w:history="1">
        <w:r w:rsidR="006608D4" w:rsidRPr="005B23FA">
          <w:rPr>
            <w:rStyle w:val="Hyperlink"/>
            <w:noProof/>
          </w:rPr>
          <w:t>26.2</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_Toc503283620 \h </w:instrText>
        </w:r>
        <w:r w:rsidR="006608D4">
          <w:rPr>
            <w:noProof/>
            <w:webHidden/>
          </w:rPr>
        </w:r>
        <w:r w:rsidR="006608D4">
          <w:rPr>
            <w:noProof/>
            <w:webHidden/>
          </w:rPr>
          <w:fldChar w:fldCharType="separate"/>
        </w:r>
        <w:r w:rsidR="006608D4">
          <w:rPr>
            <w:noProof/>
            <w:webHidden/>
          </w:rPr>
          <w:t>92</w:t>
        </w:r>
        <w:r w:rsidR="006608D4">
          <w:rPr>
            <w:noProof/>
            <w:webHidden/>
          </w:rPr>
          <w:fldChar w:fldCharType="end"/>
        </w:r>
      </w:hyperlink>
    </w:p>
    <w:p w14:paraId="109DBAF3" w14:textId="77777777" w:rsidR="006608D4" w:rsidRDefault="00513363">
      <w:pPr>
        <w:pStyle w:val="TOC3"/>
        <w:rPr>
          <w:rFonts w:asciiTheme="minorHAnsi" w:eastAsiaTheme="minorEastAsia" w:hAnsiTheme="minorHAnsi" w:cstheme="minorBidi"/>
          <w:noProof/>
          <w:sz w:val="22"/>
          <w:szCs w:val="22"/>
          <w:lang w:val="en-US"/>
        </w:rPr>
      </w:pPr>
      <w:hyperlink w:anchor="_Toc503283621" w:history="1">
        <w:r w:rsidR="006608D4" w:rsidRPr="005B23FA">
          <w:rPr>
            <w:rStyle w:val="Hyperlink"/>
            <w:noProof/>
          </w:rPr>
          <w:t>26.2.1</w:t>
        </w:r>
        <w:r w:rsidR="006608D4">
          <w:rPr>
            <w:rFonts w:asciiTheme="minorHAnsi" w:eastAsiaTheme="minorEastAsia" w:hAnsiTheme="minorHAnsi" w:cstheme="minorBidi"/>
            <w:noProof/>
            <w:sz w:val="22"/>
            <w:szCs w:val="22"/>
            <w:lang w:val="en-US"/>
          </w:rPr>
          <w:tab/>
        </w:r>
        <w:r w:rsidR="006608D4" w:rsidRPr="005B23FA">
          <w:rPr>
            <w:rStyle w:val="Hyperlink"/>
            <w:noProof/>
          </w:rPr>
          <w:t>REQC0025.1 - WAY4™ 3-D Secure ACS Functionality</w:t>
        </w:r>
        <w:r w:rsidR="006608D4">
          <w:rPr>
            <w:noProof/>
            <w:webHidden/>
          </w:rPr>
          <w:tab/>
        </w:r>
        <w:r w:rsidR="006608D4">
          <w:rPr>
            <w:noProof/>
            <w:webHidden/>
          </w:rPr>
          <w:fldChar w:fldCharType="begin"/>
        </w:r>
        <w:r w:rsidR="006608D4">
          <w:rPr>
            <w:noProof/>
            <w:webHidden/>
          </w:rPr>
          <w:instrText xml:space="preserve"> PAGEREF _Toc503283621 \h </w:instrText>
        </w:r>
        <w:r w:rsidR="006608D4">
          <w:rPr>
            <w:noProof/>
            <w:webHidden/>
          </w:rPr>
        </w:r>
        <w:r w:rsidR="006608D4">
          <w:rPr>
            <w:noProof/>
            <w:webHidden/>
          </w:rPr>
          <w:fldChar w:fldCharType="separate"/>
        </w:r>
        <w:r w:rsidR="006608D4">
          <w:rPr>
            <w:noProof/>
            <w:webHidden/>
          </w:rPr>
          <w:t>93</w:t>
        </w:r>
        <w:r w:rsidR="006608D4">
          <w:rPr>
            <w:noProof/>
            <w:webHidden/>
          </w:rPr>
          <w:fldChar w:fldCharType="end"/>
        </w:r>
      </w:hyperlink>
    </w:p>
    <w:p w14:paraId="0E19A44B" w14:textId="77777777" w:rsidR="006608D4" w:rsidRDefault="00513363">
      <w:pPr>
        <w:pStyle w:val="TOC3"/>
        <w:rPr>
          <w:rFonts w:asciiTheme="minorHAnsi" w:eastAsiaTheme="minorEastAsia" w:hAnsiTheme="minorHAnsi" w:cstheme="minorBidi"/>
          <w:noProof/>
          <w:sz w:val="22"/>
          <w:szCs w:val="22"/>
          <w:lang w:val="en-US"/>
        </w:rPr>
      </w:pPr>
      <w:hyperlink w:anchor="_Toc503283622" w:history="1">
        <w:r w:rsidR="006608D4" w:rsidRPr="005B23FA">
          <w:rPr>
            <w:rStyle w:val="Hyperlink"/>
            <w:noProof/>
          </w:rPr>
          <w:t>26.2.2</w:t>
        </w:r>
        <w:r w:rsidR="006608D4">
          <w:rPr>
            <w:rFonts w:asciiTheme="minorHAnsi" w:eastAsiaTheme="minorEastAsia" w:hAnsiTheme="minorHAnsi" w:cstheme="minorBidi"/>
            <w:noProof/>
            <w:sz w:val="22"/>
            <w:szCs w:val="22"/>
            <w:lang w:val="en-US"/>
          </w:rPr>
          <w:tab/>
        </w:r>
        <w:r w:rsidR="006608D4" w:rsidRPr="005B23FA">
          <w:rPr>
            <w:rStyle w:val="Hyperlink"/>
            <w:noProof/>
          </w:rPr>
          <w:t>REQC0025.2 - Components</w:t>
        </w:r>
        <w:r w:rsidR="006608D4">
          <w:rPr>
            <w:noProof/>
            <w:webHidden/>
          </w:rPr>
          <w:tab/>
        </w:r>
        <w:r w:rsidR="006608D4">
          <w:rPr>
            <w:noProof/>
            <w:webHidden/>
          </w:rPr>
          <w:fldChar w:fldCharType="begin"/>
        </w:r>
        <w:r w:rsidR="006608D4">
          <w:rPr>
            <w:noProof/>
            <w:webHidden/>
          </w:rPr>
          <w:instrText xml:space="preserve"> PAGEREF _Toc503283622 \h </w:instrText>
        </w:r>
        <w:r w:rsidR="006608D4">
          <w:rPr>
            <w:noProof/>
            <w:webHidden/>
          </w:rPr>
        </w:r>
        <w:r w:rsidR="006608D4">
          <w:rPr>
            <w:noProof/>
            <w:webHidden/>
          </w:rPr>
          <w:fldChar w:fldCharType="separate"/>
        </w:r>
        <w:r w:rsidR="006608D4">
          <w:rPr>
            <w:noProof/>
            <w:webHidden/>
          </w:rPr>
          <w:t>94</w:t>
        </w:r>
        <w:r w:rsidR="006608D4">
          <w:rPr>
            <w:noProof/>
            <w:webHidden/>
          </w:rPr>
          <w:fldChar w:fldCharType="end"/>
        </w:r>
      </w:hyperlink>
    </w:p>
    <w:p w14:paraId="08C08493" w14:textId="77777777" w:rsidR="006608D4" w:rsidRDefault="00513363">
      <w:pPr>
        <w:pStyle w:val="TOC3"/>
        <w:rPr>
          <w:rFonts w:asciiTheme="minorHAnsi" w:eastAsiaTheme="minorEastAsia" w:hAnsiTheme="minorHAnsi" w:cstheme="minorBidi"/>
          <w:noProof/>
          <w:sz w:val="22"/>
          <w:szCs w:val="22"/>
          <w:lang w:val="en-US"/>
        </w:rPr>
      </w:pPr>
      <w:hyperlink w:anchor="_Toc503283623" w:history="1">
        <w:r w:rsidR="006608D4" w:rsidRPr="005B23FA">
          <w:rPr>
            <w:rStyle w:val="Hyperlink"/>
            <w:noProof/>
          </w:rPr>
          <w:t>26.2.3</w:t>
        </w:r>
        <w:r w:rsidR="006608D4">
          <w:rPr>
            <w:rFonts w:asciiTheme="minorHAnsi" w:eastAsiaTheme="minorEastAsia" w:hAnsiTheme="minorHAnsi" w:cstheme="minorBidi"/>
            <w:noProof/>
            <w:sz w:val="22"/>
            <w:szCs w:val="22"/>
            <w:lang w:val="en-US"/>
          </w:rPr>
          <w:tab/>
        </w:r>
        <w:r w:rsidR="006608D4" w:rsidRPr="005B23FA">
          <w:rPr>
            <w:rStyle w:val="Hyperlink"/>
            <w:noProof/>
          </w:rPr>
          <w:t>REQC0025.3 - Pre-Enrolment</w:t>
        </w:r>
        <w:r w:rsidR="006608D4">
          <w:rPr>
            <w:noProof/>
            <w:webHidden/>
          </w:rPr>
          <w:tab/>
        </w:r>
        <w:r w:rsidR="006608D4">
          <w:rPr>
            <w:noProof/>
            <w:webHidden/>
          </w:rPr>
          <w:fldChar w:fldCharType="begin"/>
        </w:r>
        <w:r w:rsidR="006608D4">
          <w:rPr>
            <w:noProof/>
            <w:webHidden/>
          </w:rPr>
          <w:instrText xml:space="preserve"> PAGEREF _Toc503283623 \h </w:instrText>
        </w:r>
        <w:r w:rsidR="006608D4">
          <w:rPr>
            <w:noProof/>
            <w:webHidden/>
          </w:rPr>
        </w:r>
        <w:r w:rsidR="006608D4">
          <w:rPr>
            <w:noProof/>
            <w:webHidden/>
          </w:rPr>
          <w:fldChar w:fldCharType="separate"/>
        </w:r>
        <w:r w:rsidR="006608D4">
          <w:rPr>
            <w:noProof/>
            <w:webHidden/>
          </w:rPr>
          <w:t>94</w:t>
        </w:r>
        <w:r w:rsidR="006608D4">
          <w:rPr>
            <w:noProof/>
            <w:webHidden/>
          </w:rPr>
          <w:fldChar w:fldCharType="end"/>
        </w:r>
      </w:hyperlink>
    </w:p>
    <w:p w14:paraId="5CAABF23" w14:textId="77777777" w:rsidR="006608D4" w:rsidRDefault="00513363">
      <w:pPr>
        <w:pStyle w:val="TOC3"/>
        <w:rPr>
          <w:rFonts w:asciiTheme="minorHAnsi" w:eastAsiaTheme="minorEastAsia" w:hAnsiTheme="minorHAnsi" w:cstheme="minorBidi"/>
          <w:noProof/>
          <w:sz w:val="22"/>
          <w:szCs w:val="22"/>
          <w:lang w:val="en-US"/>
        </w:rPr>
      </w:pPr>
      <w:hyperlink w:anchor="_Toc503283624" w:history="1">
        <w:r w:rsidR="006608D4" w:rsidRPr="005B23FA">
          <w:rPr>
            <w:rStyle w:val="Hyperlink"/>
            <w:noProof/>
          </w:rPr>
          <w:t>26.2.4</w:t>
        </w:r>
        <w:r w:rsidR="006608D4">
          <w:rPr>
            <w:rFonts w:asciiTheme="minorHAnsi" w:eastAsiaTheme="minorEastAsia" w:hAnsiTheme="minorHAnsi" w:cstheme="minorBidi"/>
            <w:noProof/>
            <w:sz w:val="22"/>
            <w:szCs w:val="22"/>
            <w:lang w:val="en-US"/>
          </w:rPr>
          <w:tab/>
        </w:r>
        <w:r w:rsidR="006608D4" w:rsidRPr="005B23FA">
          <w:rPr>
            <w:rStyle w:val="Hyperlink"/>
            <w:noProof/>
          </w:rPr>
          <w:t>REQC0025.4 - Enrolment – ADS (Activation during Shopping)</w:t>
        </w:r>
        <w:r w:rsidR="006608D4">
          <w:rPr>
            <w:noProof/>
            <w:webHidden/>
          </w:rPr>
          <w:tab/>
        </w:r>
        <w:r w:rsidR="006608D4">
          <w:rPr>
            <w:noProof/>
            <w:webHidden/>
          </w:rPr>
          <w:fldChar w:fldCharType="begin"/>
        </w:r>
        <w:r w:rsidR="006608D4">
          <w:rPr>
            <w:noProof/>
            <w:webHidden/>
          </w:rPr>
          <w:instrText xml:space="preserve"> PAGEREF _Toc503283624 \h </w:instrText>
        </w:r>
        <w:r w:rsidR="006608D4">
          <w:rPr>
            <w:noProof/>
            <w:webHidden/>
          </w:rPr>
        </w:r>
        <w:r w:rsidR="006608D4">
          <w:rPr>
            <w:noProof/>
            <w:webHidden/>
          </w:rPr>
          <w:fldChar w:fldCharType="separate"/>
        </w:r>
        <w:r w:rsidR="006608D4">
          <w:rPr>
            <w:noProof/>
            <w:webHidden/>
          </w:rPr>
          <w:t>95</w:t>
        </w:r>
        <w:r w:rsidR="006608D4">
          <w:rPr>
            <w:noProof/>
            <w:webHidden/>
          </w:rPr>
          <w:fldChar w:fldCharType="end"/>
        </w:r>
      </w:hyperlink>
    </w:p>
    <w:p w14:paraId="1D738359" w14:textId="77777777" w:rsidR="006608D4" w:rsidRDefault="00513363">
      <w:pPr>
        <w:pStyle w:val="TOC3"/>
        <w:rPr>
          <w:rFonts w:asciiTheme="minorHAnsi" w:eastAsiaTheme="minorEastAsia" w:hAnsiTheme="minorHAnsi" w:cstheme="minorBidi"/>
          <w:noProof/>
          <w:sz w:val="22"/>
          <w:szCs w:val="22"/>
          <w:lang w:val="en-US"/>
        </w:rPr>
      </w:pPr>
      <w:hyperlink w:anchor="_Toc503283625" w:history="1">
        <w:r w:rsidR="006608D4" w:rsidRPr="005B23FA">
          <w:rPr>
            <w:rStyle w:val="Hyperlink"/>
            <w:noProof/>
          </w:rPr>
          <w:t>26.2.5</w:t>
        </w:r>
        <w:r w:rsidR="006608D4">
          <w:rPr>
            <w:rFonts w:asciiTheme="minorHAnsi" w:eastAsiaTheme="minorEastAsia" w:hAnsiTheme="minorHAnsi" w:cstheme="minorBidi"/>
            <w:noProof/>
            <w:sz w:val="22"/>
            <w:szCs w:val="22"/>
            <w:lang w:val="en-US"/>
          </w:rPr>
          <w:tab/>
        </w:r>
        <w:r w:rsidR="006608D4" w:rsidRPr="005B23FA">
          <w:rPr>
            <w:rStyle w:val="Hyperlink"/>
            <w:noProof/>
          </w:rPr>
          <w:t>REQC0025.5 - Authentication</w:t>
        </w:r>
        <w:r w:rsidR="006608D4">
          <w:rPr>
            <w:noProof/>
            <w:webHidden/>
          </w:rPr>
          <w:tab/>
        </w:r>
        <w:r w:rsidR="006608D4">
          <w:rPr>
            <w:noProof/>
            <w:webHidden/>
          </w:rPr>
          <w:fldChar w:fldCharType="begin"/>
        </w:r>
        <w:r w:rsidR="006608D4">
          <w:rPr>
            <w:noProof/>
            <w:webHidden/>
          </w:rPr>
          <w:instrText xml:space="preserve"> PAGEREF _Toc503283625 \h </w:instrText>
        </w:r>
        <w:r w:rsidR="006608D4">
          <w:rPr>
            <w:noProof/>
            <w:webHidden/>
          </w:rPr>
        </w:r>
        <w:r w:rsidR="006608D4">
          <w:rPr>
            <w:noProof/>
            <w:webHidden/>
          </w:rPr>
          <w:fldChar w:fldCharType="separate"/>
        </w:r>
        <w:r w:rsidR="006608D4">
          <w:rPr>
            <w:noProof/>
            <w:webHidden/>
          </w:rPr>
          <w:t>96</w:t>
        </w:r>
        <w:r w:rsidR="006608D4">
          <w:rPr>
            <w:noProof/>
            <w:webHidden/>
          </w:rPr>
          <w:fldChar w:fldCharType="end"/>
        </w:r>
      </w:hyperlink>
    </w:p>
    <w:p w14:paraId="7382BACE" w14:textId="77777777" w:rsidR="006608D4" w:rsidRDefault="00513363">
      <w:pPr>
        <w:pStyle w:val="TOC2"/>
        <w:rPr>
          <w:rFonts w:asciiTheme="minorHAnsi" w:eastAsiaTheme="minorEastAsia" w:hAnsiTheme="minorHAnsi" w:cstheme="minorBidi"/>
          <w:b w:val="0"/>
          <w:noProof/>
          <w:szCs w:val="22"/>
          <w:lang w:val="en-US"/>
        </w:rPr>
      </w:pPr>
      <w:hyperlink w:anchor="_Toc503283626" w:history="1">
        <w:r w:rsidR="006608D4" w:rsidRPr="005B23FA">
          <w:rPr>
            <w:rStyle w:val="Hyperlink"/>
            <w:noProof/>
          </w:rPr>
          <w:t>26.3</w:t>
        </w:r>
        <w:r w:rsidR="006608D4">
          <w:rPr>
            <w:rFonts w:asciiTheme="minorHAnsi" w:eastAsiaTheme="minorEastAsia" w:hAnsiTheme="minorHAnsi" w:cstheme="minorBidi"/>
            <w:b w:val="0"/>
            <w:noProof/>
            <w:szCs w:val="22"/>
            <w:lang w:val="en-US"/>
          </w:rPr>
          <w:tab/>
        </w:r>
        <w:r w:rsidR="006608D4" w:rsidRPr="005B23FA">
          <w:rPr>
            <w:rStyle w:val="Hyperlink"/>
            <w:noProof/>
          </w:rPr>
          <w:t>Migration Requirement</w:t>
        </w:r>
        <w:r w:rsidR="006608D4">
          <w:rPr>
            <w:noProof/>
            <w:webHidden/>
          </w:rPr>
          <w:tab/>
        </w:r>
        <w:r w:rsidR="006608D4">
          <w:rPr>
            <w:noProof/>
            <w:webHidden/>
          </w:rPr>
          <w:fldChar w:fldCharType="begin"/>
        </w:r>
        <w:r w:rsidR="006608D4">
          <w:rPr>
            <w:noProof/>
            <w:webHidden/>
          </w:rPr>
          <w:instrText xml:space="preserve"> PAGEREF _Toc503283626 \h </w:instrText>
        </w:r>
        <w:r w:rsidR="006608D4">
          <w:rPr>
            <w:noProof/>
            <w:webHidden/>
          </w:rPr>
        </w:r>
        <w:r w:rsidR="006608D4">
          <w:rPr>
            <w:noProof/>
            <w:webHidden/>
          </w:rPr>
          <w:fldChar w:fldCharType="separate"/>
        </w:r>
        <w:r w:rsidR="006608D4">
          <w:rPr>
            <w:noProof/>
            <w:webHidden/>
          </w:rPr>
          <w:t>97</w:t>
        </w:r>
        <w:r w:rsidR="006608D4">
          <w:rPr>
            <w:noProof/>
            <w:webHidden/>
          </w:rPr>
          <w:fldChar w:fldCharType="end"/>
        </w:r>
      </w:hyperlink>
    </w:p>
    <w:p w14:paraId="794569FE" w14:textId="77777777" w:rsidR="006608D4" w:rsidRDefault="00513363">
      <w:pPr>
        <w:pStyle w:val="TOC2"/>
        <w:rPr>
          <w:rFonts w:asciiTheme="minorHAnsi" w:eastAsiaTheme="minorEastAsia" w:hAnsiTheme="minorHAnsi" w:cstheme="minorBidi"/>
          <w:b w:val="0"/>
          <w:noProof/>
          <w:szCs w:val="22"/>
          <w:lang w:val="en-US"/>
        </w:rPr>
      </w:pPr>
      <w:hyperlink w:anchor="_Toc503283627" w:history="1">
        <w:r w:rsidR="006608D4" w:rsidRPr="005B23FA">
          <w:rPr>
            <w:rStyle w:val="Hyperlink"/>
            <w:noProof/>
          </w:rPr>
          <w:t>26.4</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_Toc503283627 \h </w:instrText>
        </w:r>
        <w:r w:rsidR="006608D4">
          <w:rPr>
            <w:noProof/>
            <w:webHidden/>
          </w:rPr>
        </w:r>
        <w:r w:rsidR="006608D4">
          <w:rPr>
            <w:noProof/>
            <w:webHidden/>
          </w:rPr>
          <w:fldChar w:fldCharType="separate"/>
        </w:r>
        <w:r w:rsidR="006608D4">
          <w:rPr>
            <w:noProof/>
            <w:webHidden/>
          </w:rPr>
          <w:t>97</w:t>
        </w:r>
        <w:r w:rsidR="006608D4">
          <w:rPr>
            <w:noProof/>
            <w:webHidden/>
          </w:rPr>
          <w:fldChar w:fldCharType="end"/>
        </w:r>
      </w:hyperlink>
    </w:p>
    <w:p w14:paraId="77002A88" w14:textId="77777777" w:rsidR="006608D4" w:rsidRDefault="00513363">
      <w:pPr>
        <w:pStyle w:val="TOC2"/>
        <w:rPr>
          <w:rFonts w:asciiTheme="minorHAnsi" w:eastAsiaTheme="minorEastAsia" w:hAnsiTheme="minorHAnsi" w:cstheme="minorBidi"/>
          <w:b w:val="0"/>
          <w:noProof/>
          <w:szCs w:val="22"/>
          <w:lang w:val="en-US"/>
        </w:rPr>
      </w:pPr>
      <w:hyperlink w:anchor="_Toc503283628" w:history="1">
        <w:r w:rsidR="006608D4" w:rsidRPr="005B23FA">
          <w:rPr>
            <w:rStyle w:val="Hyperlink"/>
            <w:noProof/>
          </w:rPr>
          <w:t>26.5</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_Toc503283628 \h </w:instrText>
        </w:r>
        <w:r w:rsidR="006608D4">
          <w:rPr>
            <w:noProof/>
            <w:webHidden/>
          </w:rPr>
        </w:r>
        <w:r w:rsidR="006608D4">
          <w:rPr>
            <w:noProof/>
            <w:webHidden/>
          </w:rPr>
          <w:fldChar w:fldCharType="separate"/>
        </w:r>
        <w:r w:rsidR="006608D4">
          <w:rPr>
            <w:noProof/>
            <w:webHidden/>
          </w:rPr>
          <w:t>97</w:t>
        </w:r>
        <w:r w:rsidR="006608D4">
          <w:rPr>
            <w:noProof/>
            <w:webHidden/>
          </w:rPr>
          <w:fldChar w:fldCharType="end"/>
        </w:r>
      </w:hyperlink>
    </w:p>
    <w:p w14:paraId="5C6CADF2" w14:textId="77777777" w:rsidR="006608D4" w:rsidRDefault="00513363">
      <w:pPr>
        <w:pStyle w:val="TOC1"/>
        <w:rPr>
          <w:rFonts w:asciiTheme="minorHAnsi" w:eastAsiaTheme="minorEastAsia" w:hAnsiTheme="minorHAnsi" w:cstheme="minorBidi"/>
          <w:b w:val="0"/>
          <w:color w:val="auto"/>
          <w:sz w:val="22"/>
          <w:szCs w:val="22"/>
          <w:lang w:val="en-US"/>
        </w:rPr>
      </w:pPr>
      <w:hyperlink w:anchor="_Toc503283629" w:history="1">
        <w:r w:rsidR="006608D4" w:rsidRPr="005B23FA">
          <w:rPr>
            <w:rStyle w:val="Hyperlink"/>
          </w:rPr>
          <w:t>27</w:t>
        </w:r>
        <w:r w:rsidR="006608D4">
          <w:rPr>
            <w:rFonts w:asciiTheme="minorHAnsi" w:eastAsiaTheme="minorEastAsia" w:hAnsiTheme="minorHAnsi" w:cstheme="minorBidi"/>
            <w:b w:val="0"/>
            <w:color w:val="auto"/>
            <w:sz w:val="22"/>
            <w:szCs w:val="22"/>
            <w:lang w:val="en-US"/>
          </w:rPr>
          <w:tab/>
        </w:r>
        <w:r w:rsidR="006608D4" w:rsidRPr="005B23FA">
          <w:rPr>
            <w:rStyle w:val="Hyperlink"/>
          </w:rPr>
          <w:t>REQC0026 – Loyalty (Optional)</w:t>
        </w:r>
        <w:r w:rsidR="006608D4">
          <w:rPr>
            <w:webHidden/>
          </w:rPr>
          <w:tab/>
        </w:r>
        <w:r w:rsidR="006608D4">
          <w:rPr>
            <w:webHidden/>
          </w:rPr>
          <w:fldChar w:fldCharType="begin"/>
        </w:r>
        <w:r w:rsidR="006608D4">
          <w:rPr>
            <w:webHidden/>
          </w:rPr>
          <w:instrText xml:space="preserve"> PAGEREF _Toc503283629 \h </w:instrText>
        </w:r>
        <w:r w:rsidR="006608D4">
          <w:rPr>
            <w:webHidden/>
          </w:rPr>
        </w:r>
        <w:r w:rsidR="006608D4">
          <w:rPr>
            <w:webHidden/>
          </w:rPr>
          <w:fldChar w:fldCharType="separate"/>
        </w:r>
        <w:r w:rsidR="006608D4">
          <w:rPr>
            <w:webHidden/>
          </w:rPr>
          <w:t>98</w:t>
        </w:r>
        <w:r w:rsidR="006608D4">
          <w:rPr>
            <w:webHidden/>
          </w:rPr>
          <w:fldChar w:fldCharType="end"/>
        </w:r>
      </w:hyperlink>
    </w:p>
    <w:p w14:paraId="505A1792" w14:textId="77777777" w:rsidR="006608D4" w:rsidRDefault="00513363">
      <w:pPr>
        <w:pStyle w:val="TOC2"/>
        <w:rPr>
          <w:rFonts w:asciiTheme="minorHAnsi" w:eastAsiaTheme="minorEastAsia" w:hAnsiTheme="minorHAnsi" w:cstheme="minorBidi"/>
          <w:b w:val="0"/>
          <w:noProof/>
          <w:szCs w:val="22"/>
          <w:lang w:val="en-US"/>
        </w:rPr>
      </w:pPr>
      <w:hyperlink w:anchor="_Toc503283630" w:history="1">
        <w:r w:rsidR="006608D4" w:rsidRPr="005B23FA">
          <w:rPr>
            <w:rStyle w:val="Hyperlink"/>
            <w:noProof/>
          </w:rPr>
          <w:t>27.1</w:t>
        </w:r>
        <w:r w:rsidR="006608D4">
          <w:rPr>
            <w:rFonts w:asciiTheme="minorHAnsi" w:eastAsiaTheme="minorEastAsia" w:hAnsiTheme="minorHAnsi" w:cstheme="minorBidi"/>
            <w:b w:val="0"/>
            <w:noProof/>
            <w:szCs w:val="22"/>
            <w:lang w:val="en-US"/>
          </w:rPr>
          <w:tab/>
        </w:r>
        <w:r w:rsidR="006608D4" w:rsidRPr="005B23FA">
          <w:rPr>
            <w:rStyle w:val="Hyperlink"/>
            <w:noProof/>
          </w:rPr>
          <w:t>Introduction</w:t>
        </w:r>
        <w:r w:rsidR="006608D4">
          <w:rPr>
            <w:noProof/>
            <w:webHidden/>
          </w:rPr>
          <w:tab/>
        </w:r>
        <w:r w:rsidR="006608D4">
          <w:rPr>
            <w:noProof/>
            <w:webHidden/>
          </w:rPr>
          <w:fldChar w:fldCharType="begin"/>
        </w:r>
        <w:r w:rsidR="006608D4">
          <w:rPr>
            <w:noProof/>
            <w:webHidden/>
          </w:rPr>
          <w:instrText xml:space="preserve"> PAGEREF _Toc503283630 \h </w:instrText>
        </w:r>
        <w:r w:rsidR="006608D4">
          <w:rPr>
            <w:noProof/>
            <w:webHidden/>
          </w:rPr>
        </w:r>
        <w:r w:rsidR="006608D4">
          <w:rPr>
            <w:noProof/>
            <w:webHidden/>
          </w:rPr>
          <w:fldChar w:fldCharType="separate"/>
        </w:r>
        <w:r w:rsidR="006608D4">
          <w:rPr>
            <w:noProof/>
            <w:webHidden/>
          </w:rPr>
          <w:t>98</w:t>
        </w:r>
        <w:r w:rsidR="006608D4">
          <w:rPr>
            <w:noProof/>
            <w:webHidden/>
          </w:rPr>
          <w:fldChar w:fldCharType="end"/>
        </w:r>
      </w:hyperlink>
    </w:p>
    <w:p w14:paraId="2B472324" w14:textId="77777777" w:rsidR="006608D4" w:rsidRDefault="00513363">
      <w:pPr>
        <w:pStyle w:val="TOC2"/>
        <w:rPr>
          <w:rFonts w:asciiTheme="minorHAnsi" w:eastAsiaTheme="minorEastAsia" w:hAnsiTheme="minorHAnsi" w:cstheme="minorBidi"/>
          <w:b w:val="0"/>
          <w:noProof/>
          <w:szCs w:val="22"/>
          <w:lang w:val="en-US"/>
        </w:rPr>
      </w:pPr>
      <w:hyperlink w:anchor="_Toc503283631" w:history="1">
        <w:r w:rsidR="006608D4" w:rsidRPr="005B23FA">
          <w:rPr>
            <w:rStyle w:val="Hyperlink"/>
            <w:noProof/>
          </w:rPr>
          <w:t>27.2</w:t>
        </w:r>
        <w:r w:rsidR="006608D4">
          <w:rPr>
            <w:rFonts w:asciiTheme="minorHAnsi" w:eastAsiaTheme="minorEastAsia" w:hAnsiTheme="minorHAnsi" w:cstheme="minorBidi"/>
            <w:b w:val="0"/>
            <w:noProof/>
            <w:szCs w:val="22"/>
            <w:lang w:val="en-US"/>
          </w:rPr>
          <w:tab/>
        </w:r>
        <w:r w:rsidR="006608D4" w:rsidRPr="005B23FA">
          <w:rPr>
            <w:rStyle w:val="Hyperlink"/>
            <w:noProof/>
          </w:rPr>
          <w:t>Business Requirement</w:t>
        </w:r>
        <w:r w:rsidR="006608D4">
          <w:rPr>
            <w:noProof/>
            <w:webHidden/>
          </w:rPr>
          <w:tab/>
        </w:r>
        <w:r w:rsidR="006608D4">
          <w:rPr>
            <w:noProof/>
            <w:webHidden/>
          </w:rPr>
          <w:fldChar w:fldCharType="begin"/>
        </w:r>
        <w:r w:rsidR="006608D4">
          <w:rPr>
            <w:noProof/>
            <w:webHidden/>
          </w:rPr>
          <w:instrText xml:space="preserve"> PAGEREF _Toc503283631 \h </w:instrText>
        </w:r>
        <w:r w:rsidR="006608D4">
          <w:rPr>
            <w:noProof/>
            <w:webHidden/>
          </w:rPr>
        </w:r>
        <w:r w:rsidR="006608D4">
          <w:rPr>
            <w:noProof/>
            <w:webHidden/>
          </w:rPr>
          <w:fldChar w:fldCharType="separate"/>
        </w:r>
        <w:r w:rsidR="006608D4">
          <w:rPr>
            <w:noProof/>
            <w:webHidden/>
          </w:rPr>
          <w:t>98</w:t>
        </w:r>
        <w:r w:rsidR="006608D4">
          <w:rPr>
            <w:noProof/>
            <w:webHidden/>
          </w:rPr>
          <w:fldChar w:fldCharType="end"/>
        </w:r>
      </w:hyperlink>
    </w:p>
    <w:p w14:paraId="631BF385" w14:textId="77777777" w:rsidR="006608D4" w:rsidRDefault="00513363">
      <w:pPr>
        <w:pStyle w:val="TOC2"/>
        <w:rPr>
          <w:rFonts w:asciiTheme="minorHAnsi" w:eastAsiaTheme="minorEastAsia" w:hAnsiTheme="minorHAnsi" w:cstheme="minorBidi"/>
          <w:b w:val="0"/>
          <w:noProof/>
          <w:szCs w:val="22"/>
          <w:lang w:val="en-US"/>
        </w:rPr>
      </w:pPr>
      <w:hyperlink w:anchor="_Toc503283632" w:history="1">
        <w:r w:rsidR="006608D4" w:rsidRPr="005B23FA">
          <w:rPr>
            <w:rStyle w:val="Hyperlink"/>
            <w:noProof/>
          </w:rPr>
          <w:t>27.3</w:t>
        </w:r>
        <w:r w:rsidR="006608D4">
          <w:rPr>
            <w:rFonts w:asciiTheme="minorHAnsi" w:eastAsiaTheme="minorEastAsia" w:hAnsiTheme="minorHAnsi" w:cstheme="minorBidi"/>
            <w:b w:val="0"/>
            <w:noProof/>
            <w:szCs w:val="22"/>
            <w:lang w:val="en-US"/>
          </w:rPr>
          <w:tab/>
        </w:r>
        <w:r w:rsidR="006608D4" w:rsidRPr="005B23FA">
          <w:rPr>
            <w:rStyle w:val="Hyperlink"/>
            <w:noProof/>
          </w:rPr>
          <w:t>Technical Details</w:t>
        </w:r>
        <w:r w:rsidR="006608D4">
          <w:rPr>
            <w:noProof/>
            <w:webHidden/>
          </w:rPr>
          <w:tab/>
        </w:r>
        <w:r w:rsidR="006608D4">
          <w:rPr>
            <w:noProof/>
            <w:webHidden/>
          </w:rPr>
          <w:fldChar w:fldCharType="begin"/>
        </w:r>
        <w:r w:rsidR="006608D4">
          <w:rPr>
            <w:noProof/>
            <w:webHidden/>
          </w:rPr>
          <w:instrText xml:space="preserve"> PAGEREF _Toc503283632 \h </w:instrText>
        </w:r>
        <w:r w:rsidR="006608D4">
          <w:rPr>
            <w:noProof/>
            <w:webHidden/>
          </w:rPr>
        </w:r>
        <w:r w:rsidR="006608D4">
          <w:rPr>
            <w:noProof/>
            <w:webHidden/>
          </w:rPr>
          <w:fldChar w:fldCharType="separate"/>
        </w:r>
        <w:r w:rsidR="006608D4">
          <w:rPr>
            <w:noProof/>
            <w:webHidden/>
          </w:rPr>
          <w:t>98</w:t>
        </w:r>
        <w:r w:rsidR="006608D4">
          <w:rPr>
            <w:noProof/>
            <w:webHidden/>
          </w:rPr>
          <w:fldChar w:fldCharType="end"/>
        </w:r>
      </w:hyperlink>
    </w:p>
    <w:p w14:paraId="425A0E2E" w14:textId="77777777" w:rsidR="006608D4" w:rsidRDefault="00513363">
      <w:pPr>
        <w:pStyle w:val="TOC2"/>
        <w:rPr>
          <w:rFonts w:asciiTheme="minorHAnsi" w:eastAsiaTheme="minorEastAsia" w:hAnsiTheme="minorHAnsi" w:cstheme="minorBidi"/>
          <w:b w:val="0"/>
          <w:noProof/>
          <w:szCs w:val="22"/>
          <w:lang w:val="en-US"/>
        </w:rPr>
      </w:pPr>
      <w:hyperlink w:anchor="_Toc503283633" w:history="1">
        <w:r w:rsidR="006608D4" w:rsidRPr="005B23FA">
          <w:rPr>
            <w:rStyle w:val="Hyperlink"/>
            <w:noProof/>
          </w:rPr>
          <w:t>27.4</w:t>
        </w:r>
        <w:r w:rsidR="006608D4">
          <w:rPr>
            <w:rFonts w:asciiTheme="minorHAnsi" w:eastAsiaTheme="minorEastAsia" w:hAnsiTheme="minorHAnsi" w:cstheme="minorBidi"/>
            <w:b w:val="0"/>
            <w:noProof/>
            <w:szCs w:val="22"/>
            <w:lang w:val="en-US"/>
          </w:rPr>
          <w:tab/>
        </w:r>
        <w:r w:rsidR="006608D4" w:rsidRPr="005B23FA">
          <w:rPr>
            <w:rStyle w:val="Hyperlink"/>
            <w:noProof/>
          </w:rPr>
          <w:t>Limitations</w:t>
        </w:r>
        <w:r w:rsidR="006608D4">
          <w:rPr>
            <w:noProof/>
            <w:webHidden/>
          </w:rPr>
          <w:tab/>
        </w:r>
        <w:r w:rsidR="006608D4">
          <w:rPr>
            <w:noProof/>
            <w:webHidden/>
          </w:rPr>
          <w:fldChar w:fldCharType="begin"/>
        </w:r>
        <w:r w:rsidR="006608D4">
          <w:rPr>
            <w:noProof/>
            <w:webHidden/>
          </w:rPr>
          <w:instrText xml:space="preserve"> PAGEREF _Toc503283633 \h </w:instrText>
        </w:r>
        <w:r w:rsidR="006608D4">
          <w:rPr>
            <w:noProof/>
            <w:webHidden/>
          </w:rPr>
        </w:r>
        <w:r w:rsidR="006608D4">
          <w:rPr>
            <w:noProof/>
            <w:webHidden/>
          </w:rPr>
          <w:fldChar w:fldCharType="separate"/>
        </w:r>
        <w:r w:rsidR="006608D4">
          <w:rPr>
            <w:noProof/>
            <w:webHidden/>
          </w:rPr>
          <w:t>98</w:t>
        </w:r>
        <w:r w:rsidR="006608D4">
          <w:rPr>
            <w:noProof/>
            <w:webHidden/>
          </w:rPr>
          <w:fldChar w:fldCharType="end"/>
        </w:r>
      </w:hyperlink>
    </w:p>
    <w:p w14:paraId="13DEE4E3" w14:textId="77777777" w:rsidR="006608D4" w:rsidRDefault="00513363">
      <w:pPr>
        <w:pStyle w:val="TOC2"/>
        <w:rPr>
          <w:rFonts w:asciiTheme="minorHAnsi" w:eastAsiaTheme="minorEastAsia" w:hAnsiTheme="minorHAnsi" w:cstheme="minorBidi"/>
          <w:b w:val="0"/>
          <w:noProof/>
          <w:szCs w:val="22"/>
          <w:lang w:val="en-US"/>
        </w:rPr>
      </w:pPr>
      <w:hyperlink w:anchor="_Toc503283634" w:history="1">
        <w:r w:rsidR="006608D4" w:rsidRPr="005B23FA">
          <w:rPr>
            <w:rStyle w:val="Hyperlink"/>
            <w:noProof/>
          </w:rPr>
          <w:t>27.5</w:t>
        </w:r>
        <w:r w:rsidR="006608D4">
          <w:rPr>
            <w:rFonts w:asciiTheme="minorHAnsi" w:eastAsiaTheme="minorEastAsia" w:hAnsiTheme="minorHAnsi" w:cstheme="minorBidi"/>
            <w:b w:val="0"/>
            <w:noProof/>
            <w:szCs w:val="22"/>
            <w:lang w:val="en-US"/>
          </w:rPr>
          <w:tab/>
        </w:r>
        <w:r w:rsidR="006608D4" w:rsidRPr="005B23FA">
          <w:rPr>
            <w:rStyle w:val="Hyperlink"/>
            <w:noProof/>
          </w:rPr>
          <w:t>Impact Areas</w:t>
        </w:r>
        <w:r w:rsidR="006608D4">
          <w:rPr>
            <w:noProof/>
            <w:webHidden/>
          </w:rPr>
          <w:tab/>
        </w:r>
        <w:r w:rsidR="006608D4">
          <w:rPr>
            <w:noProof/>
            <w:webHidden/>
          </w:rPr>
          <w:fldChar w:fldCharType="begin"/>
        </w:r>
        <w:r w:rsidR="006608D4">
          <w:rPr>
            <w:noProof/>
            <w:webHidden/>
          </w:rPr>
          <w:instrText xml:space="preserve"> PAGEREF _Toc503283634 \h </w:instrText>
        </w:r>
        <w:r w:rsidR="006608D4">
          <w:rPr>
            <w:noProof/>
            <w:webHidden/>
          </w:rPr>
        </w:r>
        <w:r w:rsidR="006608D4">
          <w:rPr>
            <w:noProof/>
            <w:webHidden/>
          </w:rPr>
          <w:fldChar w:fldCharType="separate"/>
        </w:r>
        <w:r w:rsidR="006608D4">
          <w:rPr>
            <w:noProof/>
            <w:webHidden/>
          </w:rPr>
          <w:t>98</w:t>
        </w:r>
        <w:r w:rsidR="006608D4">
          <w:rPr>
            <w:noProof/>
            <w:webHidden/>
          </w:rPr>
          <w:fldChar w:fldCharType="end"/>
        </w:r>
      </w:hyperlink>
    </w:p>
    <w:p w14:paraId="3B3EE819" w14:textId="77777777" w:rsidR="008F36E5" w:rsidRPr="009F3DA3" w:rsidRDefault="006A6C6F" w:rsidP="008F36E5">
      <w:pPr>
        <w:pStyle w:val="Heading1"/>
        <w:numPr>
          <w:ilvl w:val="0"/>
          <w:numId w:val="4"/>
        </w:numPr>
      </w:pPr>
      <w:r w:rsidRPr="009F3DA3">
        <w:rPr>
          <w:rStyle w:val="DocumentControlTitles"/>
          <w:b/>
          <w:bCs/>
          <w:color w:val="133376"/>
          <w:sz w:val="48"/>
        </w:rPr>
        <w:lastRenderedPageBreak/>
        <w:fldChar w:fldCharType="end"/>
      </w:r>
      <w:bookmarkStart w:id="5" w:name="_Toc240462772"/>
      <w:bookmarkEnd w:id="0"/>
      <w:bookmarkEnd w:id="1"/>
      <w:bookmarkEnd w:id="2"/>
      <w:r w:rsidR="00673774" w:rsidRPr="009F3DA3">
        <w:t xml:space="preserve"> </w:t>
      </w:r>
      <w:bookmarkStart w:id="6" w:name="_Toc504819789"/>
      <w:bookmarkStart w:id="7" w:name="_Toc49577105"/>
      <w:bookmarkStart w:id="8" w:name="_Ref207263519"/>
      <w:bookmarkStart w:id="9" w:name="_Ref207263521"/>
      <w:bookmarkStart w:id="10" w:name="_Ref207263522"/>
      <w:bookmarkStart w:id="11" w:name="_Toc207263556"/>
      <w:bookmarkStart w:id="12" w:name="_Toc241651934"/>
      <w:bookmarkStart w:id="13" w:name="_Toc503283420"/>
      <w:bookmarkStart w:id="14" w:name="_Toc234301668"/>
      <w:bookmarkEnd w:id="5"/>
      <w:r w:rsidR="008F36E5" w:rsidRPr="009F3DA3">
        <w:t>Introduction</w:t>
      </w:r>
      <w:bookmarkEnd w:id="6"/>
      <w:bookmarkEnd w:id="7"/>
      <w:bookmarkEnd w:id="8"/>
      <w:bookmarkEnd w:id="9"/>
      <w:bookmarkEnd w:id="10"/>
      <w:bookmarkEnd w:id="11"/>
      <w:bookmarkEnd w:id="12"/>
      <w:bookmarkEnd w:id="13"/>
    </w:p>
    <w:p w14:paraId="775AEB7C" w14:textId="29078141" w:rsidR="00380E5A" w:rsidRPr="009F3DA3" w:rsidRDefault="00380E5A" w:rsidP="00934106">
      <w:pPr>
        <w:jc w:val="both"/>
      </w:pPr>
      <w:bookmarkStart w:id="15" w:name="_Toc536521980"/>
      <w:r w:rsidRPr="009F3DA3">
        <w:t xml:space="preserve">This document contains the Configuration Details based on which the WAY4 system will be configured for the Business Requirements of </w:t>
      </w:r>
      <w:r w:rsidR="001830BF">
        <w:t>ORIENT COMMERCIAL BANK</w:t>
      </w:r>
      <w:r w:rsidRPr="009F3DA3">
        <w:t>. It covers the different sections of the WAY4 system and the Setup and Configuration needed to be done in them.</w:t>
      </w:r>
    </w:p>
    <w:p w14:paraId="7608DD2B" w14:textId="77777777" w:rsidR="00380E5A" w:rsidRPr="009F3DA3" w:rsidRDefault="00380E5A" w:rsidP="00380E5A">
      <w:r w:rsidRPr="009F3DA3">
        <w:t>In case a Business Requirements cannot be solved by a simple system configuration then the same will have to be solved as an Enhancement to the System.</w:t>
      </w:r>
    </w:p>
    <w:p w14:paraId="4D19B4D4" w14:textId="77777777" w:rsidR="00380E5A" w:rsidRPr="009F3DA3" w:rsidRDefault="00380E5A" w:rsidP="00380E5A"/>
    <w:p w14:paraId="6E3B0CBE" w14:textId="77777777" w:rsidR="00380E5A" w:rsidRPr="009F3DA3" w:rsidRDefault="00380E5A" w:rsidP="00380E5A">
      <w:pPr>
        <w:pStyle w:val="Heading2"/>
        <w:numPr>
          <w:ilvl w:val="1"/>
          <w:numId w:val="4"/>
        </w:numPr>
        <w:tabs>
          <w:tab w:val="clear" w:pos="718"/>
          <w:tab w:val="left" w:pos="540"/>
          <w:tab w:val="num" w:pos="576"/>
          <w:tab w:val="num" w:pos="2286"/>
          <w:tab w:val="num" w:pos="5616"/>
        </w:tabs>
        <w:ind w:left="540" w:hanging="540"/>
        <w:jc w:val="both"/>
      </w:pPr>
      <w:bookmarkStart w:id="16" w:name="_Toc227560886"/>
      <w:bookmarkStart w:id="17" w:name="_Toc240462773"/>
      <w:bookmarkStart w:id="18" w:name="_Toc241664339"/>
      <w:bookmarkStart w:id="19" w:name="_Toc242703696"/>
      <w:bookmarkStart w:id="20" w:name="_Toc503283421"/>
      <w:r w:rsidRPr="009F3DA3">
        <w:t>Discovery Review Acceptance</w:t>
      </w:r>
      <w:bookmarkEnd w:id="16"/>
      <w:bookmarkEnd w:id="17"/>
      <w:bookmarkEnd w:id="18"/>
      <w:bookmarkEnd w:id="19"/>
      <w:bookmarkEnd w:id="20"/>
    </w:p>
    <w:p w14:paraId="6A64CC28" w14:textId="5F0EDC03" w:rsidR="00380E5A" w:rsidRPr="009F3DA3" w:rsidRDefault="00380E5A" w:rsidP="00380E5A">
      <w:pPr>
        <w:jc w:val="both"/>
      </w:pPr>
      <w:r w:rsidRPr="009F3DA3">
        <w:t xml:space="preserve">On completion of the first draft, this report will be submitted to </w:t>
      </w:r>
      <w:fldSimple w:instr=" KEYWORDS   \* MERGEFORMAT ">
        <w:r w:rsidR="001830BF">
          <w:rPr>
            <w:b/>
          </w:rPr>
          <w:t xml:space="preserve">ORIENT COMMERCIAL BANK </w:t>
        </w:r>
      </w:fldSimple>
      <w:r w:rsidRPr="009F3DA3">
        <w:t>for review. Comments and corrections provided will be incorporated in agreement with OpenWay, following this review.</w:t>
      </w:r>
    </w:p>
    <w:p w14:paraId="37F9138B" w14:textId="053F0E29" w:rsidR="00380E5A" w:rsidRPr="009F3DA3" w:rsidRDefault="00380E5A" w:rsidP="00380E5A">
      <w:pPr>
        <w:jc w:val="both"/>
      </w:pPr>
      <w:r w:rsidRPr="009F3DA3">
        <w:t xml:space="preserve">Acceptance of this document by </w:t>
      </w:r>
      <w:fldSimple w:instr=" KEYWORDS   \* MERGEFORMAT ">
        <w:r w:rsidR="001830BF">
          <w:rPr>
            <w:b/>
          </w:rPr>
          <w:t xml:space="preserve">ORIENT COMMERCIAL BANK </w:t>
        </w:r>
      </w:fldSimple>
      <w:r w:rsidRPr="009F3DA3">
        <w:t>does not constitute the implementation of the system based on the information described below.</w:t>
      </w:r>
    </w:p>
    <w:p w14:paraId="696F7C62" w14:textId="77777777" w:rsidR="00380E5A" w:rsidRPr="009F3DA3" w:rsidRDefault="00380E5A" w:rsidP="00380E5A">
      <w:pPr>
        <w:jc w:val="both"/>
      </w:pPr>
    </w:p>
    <w:p w14:paraId="7503A0FA" w14:textId="77777777" w:rsidR="00380E5A" w:rsidRPr="009F3DA3" w:rsidRDefault="00380E5A" w:rsidP="00380E5A">
      <w:pPr>
        <w:pStyle w:val="Heading2"/>
        <w:numPr>
          <w:ilvl w:val="1"/>
          <w:numId w:val="4"/>
        </w:numPr>
        <w:tabs>
          <w:tab w:val="clear" w:pos="718"/>
          <w:tab w:val="num" w:pos="540"/>
          <w:tab w:val="num" w:pos="576"/>
          <w:tab w:val="num" w:pos="2286"/>
          <w:tab w:val="num" w:pos="5616"/>
        </w:tabs>
        <w:ind w:left="540" w:hanging="540"/>
        <w:jc w:val="both"/>
      </w:pPr>
      <w:bookmarkStart w:id="21" w:name="_Toc227560889"/>
      <w:bookmarkStart w:id="22" w:name="_Toc240462774"/>
      <w:bookmarkStart w:id="23" w:name="_Toc241664340"/>
      <w:bookmarkStart w:id="24" w:name="_Toc242703697"/>
      <w:bookmarkStart w:id="25" w:name="_Toc503283422"/>
      <w:r w:rsidRPr="009F3DA3">
        <w:t>Disclaimer</w:t>
      </w:r>
      <w:bookmarkEnd w:id="21"/>
      <w:bookmarkEnd w:id="22"/>
      <w:bookmarkEnd w:id="23"/>
      <w:bookmarkEnd w:id="24"/>
      <w:bookmarkEnd w:id="25"/>
    </w:p>
    <w:p w14:paraId="27438DCF" w14:textId="091EFF91" w:rsidR="00380E5A" w:rsidRPr="009F3DA3" w:rsidRDefault="00380E5A" w:rsidP="00D51A7E">
      <w:pPr>
        <w:jc w:val="both"/>
      </w:pPr>
      <w:r w:rsidRPr="009F3DA3">
        <w:t xml:space="preserve">This report does not represent a commitment by </w:t>
      </w:r>
      <w:fldSimple w:instr=" KEYWORDS   \* MERGEFORMAT ">
        <w:r w:rsidR="001830BF">
          <w:rPr>
            <w:b/>
          </w:rPr>
          <w:t xml:space="preserve">ORIENT COMMERCIAL BANK </w:t>
        </w:r>
      </w:fldSimple>
      <w:r w:rsidRPr="009F3DA3">
        <w:t xml:space="preserve">or by </w:t>
      </w:r>
      <w:r w:rsidRPr="009F3DA3">
        <w:rPr>
          <w:b/>
        </w:rPr>
        <w:t xml:space="preserve">OpenWay </w:t>
      </w:r>
      <w:r w:rsidRPr="009F3DA3">
        <w:t>to develop or implement the described system. The purpose of this report is to present an accurate description of the requirements. All development and configuration work to be undertaken on the project will be defined in accordance with the agreement signed between the parties. The contractual documents will take precedence over this document.</w:t>
      </w:r>
    </w:p>
    <w:p w14:paraId="65A402C2" w14:textId="77777777" w:rsidR="00380E5A" w:rsidRPr="009F3DA3" w:rsidRDefault="00380E5A" w:rsidP="00380E5A"/>
    <w:p w14:paraId="600AAE08" w14:textId="77777777" w:rsidR="00380E5A" w:rsidRPr="009F3DA3" w:rsidRDefault="00380E5A" w:rsidP="00380E5A">
      <w:pPr>
        <w:pStyle w:val="Heading2"/>
        <w:numPr>
          <w:ilvl w:val="1"/>
          <w:numId w:val="4"/>
        </w:numPr>
        <w:tabs>
          <w:tab w:val="clear" w:pos="718"/>
          <w:tab w:val="num" w:pos="540"/>
          <w:tab w:val="num" w:pos="576"/>
          <w:tab w:val="num" w:pos="2286"/>
          <w:tab w:val="num" w:pos="5616"/>
        </w:tabs>
        <w:ind w:left="540" w:hanging="540"/>
        <w:jc w:val="both"/>
      </w:pPr>
      <w:bookmarkStart w:id="26" w:name="_Toc242534254"/>
      <w:bookmarkStart w:id="27" w:name="_Toc241668618"/>
      <w:bookmarkStart w:id="28" w:name="_Toc234297496"/>
      <w:bookmarkStart w:id="29" w:name="_Toc242703698"/>
      <w:bookmarkStart w:id="30" w:name="_Toc503283423"/>
      <w:r w:rsidRPr="009F3DA3">
        <w:t>Notations used</w:t>
      </w:r>
      <w:bookmarkEnd w:id="26"/>
      <w:bookmarkEnd w:id="27"/>
      <w:bookmarkEnd w:id="28"/>
      <w:bookmarkEnd w:id="29"/>
      <w:bookmarkEnd w:id="30"/>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8222"/>
      </w:tblGrid>
      <w:tr w:rsidR="00380E5A" w:rsidRPr="009F3DA3" w14:paraId="3CC90811" w14:textId="77777777" w:rsidTr="00AE5ACA">
        <w:trPr>
          <w:tblHeader/>
        </w:trPr>
        <w:tc>
          <w:tcPr>
            <w:tcW w:w="1134" w:type="dxa"/>
            <w:tcBorders>
              <w:top w:val="single" w:sz="4" w:space="0" w:color="auto"/>
              <w:left w:val="single" w:sz="4" w:space="0" w:color="auto"/>
              <w:bottom w:val="single" w:sz="4" w:space="0" w:color="auto"/>
              <w:right w:val="single" w:sz="4" w:space="0" w:color="auto"/>
            </w:tcBorders>
            <w:shd w:val="clear" w:color="auto" w:fill="FFC000"/>
            <w:hideMark/>
          </w:tcPr>
          <w:p w14:paraId="14C355C8" w14:textId="77777777" w:rsidR="00380E5A" w:rsidRPr="009F3DA3" w:rsidRDefault="00380E5A" w:rsidP="00995064">
            <w:pPr>
              <w:pStyle w:val="CellHeader"/>
              <w:rPr>
                <w:lang w:eastAsia="en-IN"/>
              </w:rPr>
            </w:pPr>
            <w:r w:rsidRPr="009F3DA3">
              <w:rPr>
                <w:lang w:eastAsia="en-IN"/>
              </w:rPr>
              <w:t xml:space="preserve"> Ref</w:t>
            </w:r>
          </w:p>
        </w:tc>
        <w:tc>
          <w:tcPr>
            <w:tcW w:w="8222" w:type="dxa"/>
            <w:tcBorders>
              <w:top w:val="single" w:sz="4" w:space="0" w:color="auto"/>
              <w:left w:val="single" w:sz="4" w:space="0" w:color="auto"/>
              <w:bottom w:val="single" w:sz="4" w:space="0" w:color="auto"/>
              <w:right w:val="single" w:sz="4" w:space="0" w:color="auto"/>
            </w:tcBorders>
            <w:shd w:val="clear" w:color="auto" w:fill="FFC000"/>
            <w:hideMark/>
          </w:tcPr>
          <w:p w14:paraId="24BE8A36" w14:textId="77777777" w:rsidR="00380E5A" w:rsidRPr="009F3DA3" w:rsidRDefault="00380E5A" w:rsidP="00995064">
            <w:pPr>
              <w:pStyle w:val="CellHeader"/>
              <w:rPr>
                <w:lang w:eastAsia="en-IN"/>
              </w:rPr>
            </w:pPr>
            <w:r w:rsidRPr="009F3DA3">
              <w:rPr>
                <w:lang w:eastAsia="en-IN"/>
              </w:rPr>
              <w:t>Description</w:t>
            </w:r>
          </w:p>
        </w:tc>
      </w:tr>
      <w:tr w:rsidR="00380E5A" w:rsidRPr="009F3DA3" w14:paraId="2D6D6611"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074754D6" w14:textId="77777777" w:rsidR="00380E5A" w:rsidRPr="009F3DA3" w:rsidRDefault="00380E5A" w:rsidP="00995064">
            <w:pPr>
              <w:pStyle w:val="CellBody"/>
              <w:rPr>
                <w:lang w:eastAsia="en-IN"/>
              </w:rPr>
            </w:pPr>
            <w:r w:rsidRPr="009F3DA3">
              <w:rPr>
                <w:lang w:eastAsia="en-IN"/>
              </w:rPr>
              <w:t>N</w:t>
            </w:r>
          </w:p>
        </w:tc>
        <w:tc>
          <w:tcPr>
            <w:tcW w:w="8222" w:type="dxa"/>
            <w:tcBorders>
              <w:top w:val="single" w:sz="4" w:space="0" w:color="auto"/>
              <w:left w:val="single" w:sz="4" w:space="0" w:color="auto"/>
              <w:bottom w:val="single" w:sz="4" w:space="0" w:color="auto"/>
              <w:right w:val="single" w:sz="4" w:space="0" w:color="auto"/>
            </w:tcBorders>
            <w:hideMark/>
          </w:tcPr>
          <w:p w14:paraId="568E555B" w14:textId="77777777" w:rsidR="00380E5A" w:rsidRPr="009F3DA3" w:rsidRDefault="00380E5A" w:rsidP="00995064">
            <w:pPr>
              <w:pStyle w:val="CellBody"/>
              <w:rPr>
                <w:lang w:eastAsia="en-IN"/>
              </w:rPr>
            </w:pPr>
            <w:r w:rsidRPr="009F3DA3">
              <w:rPr>
                <w:lang w:eastAsia="en-IN"/>
              </w:rPr>
              <w:t>Numeric digits 0 through 9</w:t>
            </w:r>
          </w:p>
        </w:tc>
      </w:tr>
      <w:tr w:rsidR="00380E5A" w:rsidRPr="009F3DA3" w14:paraId="3EBBE732"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58F16421" w14:textId="77777777" w:rsidR="00380E5A" w:rsidRPr="009F3DA3" w:rsidRDefault="00380E5A" w:rsidP="00995064">
            <w:pPr>
              <w:pStyle w:val="CellBody"/>
              <w:rPr>
                <w:lang w:eastAsia="en-IN"/>
              </w:rPr>
            </w:pPr>
            <w:r w:rsidRPr="009F3DA3">
              <w:rPr>
                <w:lang w:eastAsia="en-IN"/>
              </w:rPr>
              <w:t>AN</w:t>
            </w:r>
          </w:p>
        </w:tc>
        <w:tc>
          <w:tcPr>
            <w:tcW w:w="8222" w:type="dxa"/>
            <w:tcBorders>
              <w:top w:val="single" w:sz="4" w:space="0" w:color="auto"/>
              <w:left w:val="single" w:sz="4" w:space="0" w:color="auto"/>
              <w:bottom w:val="single" w:sz="4" w:space="0" w:color="auto"/>
              <w:right w:val="single" w:sz="4" w:space="0" w:color="auto"/>
            </w:tcBorders>
            <w:hideMark/>
          </w:tcPr>
          <w:p w14:paraId="3F9B2A8B" w14:textId="77777777" w:rsidR="00380E5A" w:rsidRPr="009F3DA3" w:rsidRDefault="00380E5A" w:rsidP="00995064">
            <w:pPr>
              <w:pStyle w:val="CellBody"/>
              <w:rPr>
                <w:lang w:eastAsia="en-IN"/>
              </w:rPr>
            </w:pPr>
            <w:r w:rsidRPr="009F3DA3">
              <w:rPr>
                <w:lang w:eastAsia="en-IN"/>
              </w:rPr>
              <w:t>Alphabetic and Special Characters</w:t>
            </w:r>
          </w:p>
        </w:tc>
      </w:tr>
      <w:tr w:rsidR="00380E5A" w:rsidRPr="009F3DA3" w14:paraId="701FE48A"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49A134B1" w14:textId="77777777" w:rsidR="00380E5A" w:rsidRPr="009F3DA3" w:rsidRDefault="00380E5A" w:rsidP="00995064">
            <w:pPr>
              <w:pStyle w:val="CellBody"/>
              <w:rPr>
                <w:lang w:eastAsia="en-IN"/>
              </w:rPr>
            </w:pPr>
            <w:r w:rsidRPr="009F3DA3">
              <w:rPr>
                <w:lang w:eastAsia="en-IN"/>
              </w:rPr>
              <w:t>DT</w:t>
            </w:r>
          </w:p>
        </w:tc>
        <w:tc>
          <w:tcPr>
            <w:tcW w:w="8222" w:type="dxa"/>
            <w:tcBorders>
              <w:top w:val="single" w:sz="4" w:space="0" w:color="auto"/>
              <w:left w:val="single" w:sz="4" w:space="0" w:color="auto"/>
              <w:bottom w:val="single" w:sz="4" w:space="0" w:color="auto"/>
              <w:right w:val="single" w:sz="4" w:space="0" w:color="auto"/>
            </w:tcBorders>
            <w:hideMark/>
          </w:tcPr>
          <w:p w14:paraId="486F47BC" w14:textId="77777777" w:rsidR="00380E5A" w:rsidRPr="009F3DA3" w:rsidRDefault="00380E5A" w:rsidP="00995064">
            <w:pPr>
              <w:pStyle w:val="CellBody"/>
              <w:rPr>
                <w:lang w:eastAsia="en-IN"/>
              </w:rPr>
            </w:pPr>
            <w:r w:rsidRPr="009F3DA3">
              <w:rPr>
                <w:lang w:eastAsia="en-IN"/>
              </w:rPr>
              <w:t>Date + Format in field description</w:t>
            </w:r>
          </w:p>
        </w:tc>
      </w:tr>
      <w:tr w:rsidR="00380E5A" w:rsidRPr="009F3DA3" w14:paraId="3C40ADAC"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128F7BE5" w14:textId="77777777" w:rsidR="00380E5A" w:rsidRPr="009F3DA3" w:rsidRDefault="00380E5A" w:rsidP="00995064">
            <w:pPr>
              <w:pStyle w:val="CellBody"/>
              <w:rPr>
                <w:lang w:eastAsia="en-IN"/>
              </w:rPr>
            </w:pPr>
            <w:r w:rsidRPr="009F3DA3">
              <w:rPr>
                <w:lang w:eastAsia="en-IN"/>
              </w:rPr>
              <w:t>B</w:t>
            </w:r>
          </w:p>
        </w:tc>
        <w:tc>
          <w:tcPr>
            <w:tcW w:w="8222" w:type="dxa"/>
            <w:tcBorders>
              <w:top w:val="single" w:sz="4" w:space="0" w:color="auto"/>
              <w:left w:val="single" w:sz="4" w:space="0" w:color="auto"/>
              <w:bottom w:val="single" w:sz="4" w:space="0" w:color="auto"/>
              <w:right w:val="single" w:sz="4" w:space="0" w:color="auto"/>
            </w:tcBorders>
            <w:hideMark/>
          </w:tcPr>
          <w:p w14:paraId="2590BA1D" w14:textId="77777777" w:rsidR="00380E5A" w:rsidRPr="009F3DA3" w:rsidRDefault="00380E5A" w:rsidP="00995064">
            <w:pPr>
              <w:pStyle w:val="CellBody"/>
              <w:rPr>
                <w:lang w:eastAsia="en-IN"/>
              </w:rPr>
            </w:pPr>
            <w:r w:rsidRPr="009F3DA3">
              <w:rPr>
                <w:lang w:eastAsia="en-IN"/>
              </w:rPr>
              <w:t>Binary representation of data</w:t>
            </w:r>
          </w:p>
        </w:tc>
      </w:tr>
      <w:tr w:rsidR="00380E5A" w:rsidRPr="009F3DA3" w14:paraId="10A9240A" w14:textId="77777777" w:rsidTr="00AE5ACA">
        <w:trPr>
          <w:cantSplit/>
        </w:trPr>
        <w:tc>
          <w:tcPr>
            <w:tcW w:w="1134" w:type="dxa"/>
            <w:tcBorders>
              <w:top w:val="single" w:sz="4" w:space="0" w:color="auto"/>
              <w:left w:val="single" w:sz="4" w:space="0" w:color="auto"/>
              <w:bottom w:val="single" w:sz="4" w:space="0" w:color="auto"/>
              <w:right w:val="single" w:sz="4" w:space="0" w:color="auto"/>
            </w:tcBorders>
            <w:hideMark/>
          </w:tcPr>
          <w:p w14:paraId="18536FBC" w14:textId="77777777" w:rsidR="00380E5A" w:rsidRPr="009F3DA3" w:rsidRDefault="00380E5A" w:rsidP="00995064">
            <w:pPr>
              <w:pStyle w:val="CellBody"/>
              <w:rPr>
                <w:lang w:eastAsia="en-IN"/>
              </w:rPr>
            </w:pPr>
            <w:r w:rsidRPr="009F3DA3">
              <w:rPr>
                <w:lang w:eastAsia="en-IN"/>
              </w:rPr>
              <w:t>NVAR</w:t>
            </w:r>
          </w:p>
        </w:tc>
        <w:tc>
          <w:tcPr>
            <w:tcW w:w="8222" w:type="dxa"/>
            <w:tcBorders>
              <w:top w:val="single" w:sz="4" w:space="0" w:color="auto"/>
              <w:left w:val="single" w:sz="4" w:space="0" w:color="auto"/>
              <w:bottom w:val="single" w:sz="4" w:space="0" w:color="auto"/>
              <w:right w:val="single" w:sz="4" w:space="0" w:color="auto"/>
            </w:tcBorders>
            <w:hideMark/>
          </w:tcPr>
          <w:p w14:paraId="53F24761" w14:textId="77777777" w:rsidR="00380E5A" w:rsidRPr="009F3DA3" w:rsidRDefault="00380E5A" w:rsidP="00995064">
            <w:pPr>
              <w:pStyle w:val="CellBody"/>
              <w:rPr>
                <w:lang w:eastAsia="en-IN"/>
              </w:rPr>
            </w:pPr>
            <w:r w:rsidRPr="009F3DA3">
              <w:rPr>
                <w:lang w:eastAsia="en-IN"/>
              </w:rPr>
              <w:t>Variable length data up to nn characters. There will be two or three character length (depending upon whether maximum data length is 99 or 999) at the beginning of the element to identify the number of positions following to the end of the data element</w:t>
            </w:r>
          </w:p>
        </w:tc>
      </w:tr>
      <w:tr w:rsidR="00380E5A" w:rsidRPr="009F3DA3" w14:paraId="0604C6D3"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43D85844" w14:textId="77777777" w:rsidR="00380E5A" w:rsidRPr="009F3DA3" w:rsidRDefault="00380E5A" w:rsidP="00995064">
            <w:pPr>
              <w:pStyle w:val="CellBody"/>
              <w:rPr>
                <w:lang w:eastAsia="en-IN"/>
              </w:rPr>
            </w:pPr>
            <w:r w:rsidRPr="009F3DA3">
              <w:rPr>
                <w:lang w:eastAsia="en-IN"/>
              </w:rPr>
              <w:t>M</w:t>
            </w:r>
          </w:p>
        </w:tc>
        <w:tc>
          <w:tcPr>
            <w:tcW w:w="8222" w:type="dxa"/>
            <w:tcBorders>
              <w:top w:val="single" w:sz="4" w:space="0" w:color="auto"/>
              <w:left w:val="single" w:sz="4" w:space="0" w:color="auto"/>
              <w:bottom w:val="single" w:sz="4" w:space="0" w:color="auto"/>
              <w:right w:val="single" w:sz="4" w:space="0" w:color="auto"/>
            </w:tcBorders>
            <w:hideMark/>
          </w:tcPr>
          <w:p w14:paraId="5DBF113A" w14:textId="77777777" w:rsidR="00380E5A" w:rsidRPr="009F3DA3" w:rsidRDefault="00380E5A" w:rsidP="00995064">
            <w:pPr>
              <w:pStyle w:val="CellBody"/>
              <w:rPr>
                <w:lang w:eastAsia="en-IN"/>
              </w:rPr>
            </w:pPr>
            <w:r w:rsidRPr="009F3DA3">
              <w:rPr>
                <w:lang w:eastAsia="en-IN"/>
              </w:rPr>
              <w:t>Mandatory</w:t>
            </w:r>
          </w:p>
        </w:tc>
      </w:tr>
      <w:tr w:rsidR="00380E5A" w:rsidRPr="009F3DA3" w14:paraId="35503381"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004C3D96" w14:textId="77777777" w:rsidR="00380E5A" w:rsidRPr="009F3DA3" w:rsidRDefault="00380E5A" w:rsidP="00995064">
            <w:pPr>
              <w:pStyle w:val="CellBody"/>
              <w:rPr>
                <w:lang w:eastAsia="en-IN"/>
              </w:rPr>
            </w:pPr>
            <w:r w:rsidRPr="009F3DA3">
              <w:rPr>
                <w:lang w:eastAsia="en-IN"/>
              </w:rPr>
              <w:t>O</w:t>
            </w:r>
          </w:p>
        </w:tc>
        <w:tc>
          <w:tcPr>
            <w:tcW w:w="8222" w:type="dxa"/>
            <w:tcBorders>
              <w:top w:val="single" w:sz="4" w:space="0" w:color="auto"/>
              <w:left w:val="single" w:sz="4" w:space="0" w:color="auto"/>
              <w:bottom w:val="single" w:sz="4" w:space="0" w:color="auto"/>
              <w:right w:val="single" w:sz="4" w:space="0" w:color="auto"/>
            </w:tcBorders>
            <w:hideMark/>
          </w:tcPr>
          <w:p w14:paraId="07E34810" w14:textId="77777777" w:rsidR="00380E5A" w:rsidRPr="009F3DA3" w:rsidRDefault="00380E5A" w:rsidP="00995064">
            <w:pPr>
              <w:pStyle w:val="CellBody"/>
              <w:rPr>
                <w:lang w:eastAsia="en-IN"/>
              </w:rPr>
            </w:pPr>
            <w:r w:rsidRPr="009F3DA3">
              <w:rPr>
                <w:lang w:eastAsia="en-IN"/>
              </w:rPr>
              <w:t>Optional</w:t>
            </w:r>
          </w:p>
        </w:tc>
      </w:tr>
      <w:tr w:rsidR="00380E5A" w:rsidRPr="009F3DA3" w14:paraId="23EBA675"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60D4ABBA" w14:textId="77777777" w:rsidR="00380E5A" w:rsidRPr="009F3DA3" w:rsidRDefault="00380E5A" w:rsidP="00995064">
            <w:pPr>
              <w:pStyle w:val="CellBody"/>
              <w:rPr>
                <w:lang w:eastAsia="en-IN"/>
              </w:rPr>
            </w:pPr>
            <w:r w:rsidRPr="009F3DA3">
              <w:rPr>
                <w:lang w:eastAsia="en-IN"/>
              </w:rPr>
              <w:t>C</w:t>
            </w:r>
          </w:p>
        </w:tc>
        <w:tc>
          <w:tcPr>
            <w:tcW w:w="8222" w:type="dxa"/>
            <w:tcBorders>
              <w:top w:val="single" w:sz="4" w:space="0" w:color="auto"/>
              <w:left w:val="single" w:sz="4" w:space="0" w:color="auto"/>
              <w:bottom w:val="single" w:sz="4" w:space="0" w:color="auto"/>
              <w:right w:val="single" w:sz="4" w:space="0" w:color="auto"/>
            </w:tcBorders>
            <w:hideMark/>
          </w:tcPr>
          <w:p w14:paraId="59CCE149" w14:textId="77777777" w:rsidR="00380E5A" w:rsidRPr="009F3DA3" w:rsidRDefault="00380E5A" w:rsidP="00995064">
            <w:pPr>
              <w:pStyle w:val="CellBody"/>
              <w:rPr>
                <w:lang w:eastAsia="en-IN"/>
              </w:rPr>
            </w:pPr>
            <w:r w:rsidRPr="009F3DA3">
              <w:rPr>
                <w:lang w:eastAsia="en-IN"/>
              </w:rPr>
              <w:t>Conditional</w:t>
            </w:r>
          </w:p>
        </w:tc>
      </w:tr>
      <w:tr w:rsidR="00380E5A" w:rsidRPr="009F3DA3" w14:paraId="4510C48C"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225D906D" w14:textId="77777777" w:rsidR="00380E5A" w:rsidRPr="009F3DA3" w:rsidRDefault="00380E5A" w:rsidP="00995064">
            <w:pPr>
              <w:pStyle w:val="CellBody"/>
              <w:rPr>
                <w:lang w:eastAsia="en-IN"/>
              </w:rPr>
            </w:pPr>
            <w:r w:rsidRPr="009F3DA3">
              <w:rPr>
                <w:lang w:eastAsia="en-IN"/>
              </w:rPr>
              <w:t>MR</w:t>
            </w:r>
          </w:p>
        </w:tc>
        <w:tc>
          <w:tcPr>
            <w:tcW w:w="8222" w:type="dxa"/>
            <w:tcBorders>
              <w:top w:val="single" w:sz="4" w:space="0" w:color="auto"/>
              <w:left w:val="single" w:sz="4" w:space="0" w:color="auto"/>
              <w:bottom w:val="single" w:sz="4" w:space="0" w:color="auto"/>
              <w:right w:val="single" w:sz="4" w:space="0" w:color="auto"/>
            </w:tcBorders>
            <w:hideMark/>
          </w:tcPr>
          <w:p w14:paraId="7A7A68BB" w14:textId="77777777" w:rsidR="00380E5A" w:rsidRPr="009F3DA3" w:rsidRDefault="00380E5A" w:rsidP="00995064">
            <w:pPr>
              <w:pStyle w:val="CellBody"/>
              <w:rPr>
                <w:lang w:eastAsia="en-IN"/>
              </w:rPr>
            </w:pPr>
            <w:r w:rsidRPr="009F3DA3">
              <w:rPr>
                <w:lang w:eastAsia="en-IN"/>
              </w:rPr>
              <w:t>Copy from request</w:t>
            </w:r>
          </w:p>
        </w:tc>
      </w:tr>
      <w:tr w:rsidR="00380E5A" w:rsidRPr="009F3DA3" w14:paraId="2383EA39" w14:textId="77777777" w:rsidTr="00AE5ACA">
        <w:tc>
          <w:tcPr>
            <w:tcW w:w="1134" w:type="dxa"/>
            <w:tcBorders>
              <w:top w:val="single" w:sz="4" w:space="0" w:color="auto"/>
              <w:left w:val="single" w:sz="4" w:space="0" w:color="auto"/>
              <w:bottom w:val="single" w:sz="4" w:space="0" w:color="auto"/>
              <w:right w:val="single" w:sz="4" w:space="0" w:color="auto"/>
            </w:tcBorders>
            <w:hideMark/>
          </w:tcPr>
          <w:p w14:paraId="2F50F704" w14:textId="77777777" w:rsidR="00380E5A" w:rsidRPr="009F3DA3" w:rsidRDefault="00380E5A" w:rsidP="00995064">
            <w:pPr>
              <w:pStyle w:val="CellBody"/>
              <w:rPr>
                <w:lang w:eastAsia="en-IN"/>
              </w:rPr>
            </w:pPr>
            <w:r w:rsidRPr="009F3DA3">
              <w:rPr>
                <w:lang w:eastAsia="en-IN"/>
              </w:rPr>
              <w:lastRenderedPageBreak/>
              <w:t>CR</w:t>
            </w:r>
          </w:p>
        </w:tc>
        <w:tc>
          <w:tcPr>
            <w:tcW w:w="8222" w:type="dxa"/>
            <w:tcBorders>
              <w:top w:val="single" w:sz="4" w:space="0" w:color="auto"/>
              <w:left w:val="single" w:sz="4" w:space="0" w:color="auto"/>
              <w:bottom w:val="single" w:sz="4" w:space="0" w:color="auto"/>
              <w:right w:val="single" w:sz="4" w:space="0" w:color="auto"/>
            </w:tcBorders>
            <w:hideMark/>
          </w:tcPr>
          <w:p w14:paraId="50212B38" w14:textId="77777777" w:rsidR="00380E5A" w:rsidRPr="009F3DA3" w:rsidRDefault="00380E5A" w:rsidP="00995064">
            <w:pPr>
              <w:pStyle w:val="CellBody"/>
              <w:rPr>
                <w:lang w:eastAsia="en-IN"/>
              </w:rPr>
            </w:pPr>
            <w:r w:rsidRPr="009F3DA3">
              <w:rPr>
                <w:lang w:eastAsia="en-IN"/>
              </w:rPr>
              <w:t>Copy if present in request</w:t>
            </w:r>
          </w:p>
        </w:tc>
      </w:tr>
      <w:tr w:rsidR="009A46F6" w:rsidRPr="009F3DA3" w14:paraId="4C28C8CD" w14:textId="77777777" w:rsidTr="00AE5ACA">
        <w:tc>
          <w:tcPr>
            <w:tcW w:w="1134" w:type="dxa"/>
            <w:tcBorders>
              <w:top w:val="single" w:sz="4" w:space="0" w:color="auto"/>
              <w:left w:val="single" w:sz="4" w:space="0" w:color="auto"/>
              <w:bottom w:val="single" w:sz="4" w:space="0" w:color="auto"/>
              <w:right w:val="single" w:sz="4" w:space="0" w:color="auto"/>
            </w:tcBorders>
          </w:tcPr>
          <w:p w14:paraId="16BD4F3F" w14:textId="77777777" w:rsidR="009A46F6" w:rsidRPr="009F3DA3" w:rsidRDefault="009A46F6" w:rsidP="00995064">
            <w:pPr>
              <w:pStyle w:val="CellBody"/>
              <w:rPr>
                <w:lang w:eastAsia="en-IN"/>
              </w:rPr>
            </w:pPr>
            <w:r w:rsidRPr="009A46F6">
              <w:rPr>
                <w:lang w:eastAsia="en-IN"/>
              </w:rPr>
              <w:t>On – us</w:t>
            </w:r>
          </w:p>
        </w:tc>
        <w:tc>
          <w:tcPr>
            <w:tcW w:w="8222" w:type="dxa"/>
            <w:tcBorders>
              <w:top w:val="single" w:sz="4" w:space="0" w:color="auto"/>
              <w:left w:val="single" w:sz="4" w:space="0" w:color="auto"/>
              <w:bottom w:val="single" w:sz="4" w:space="0" w:color="auto"/>
              <w:right w:val="single" w:sz="4" w:space="0" w:color="auto"/>
            </w:tcBorders>
          </w:tcPr>
          <w:p w14:paraId="7795E2C0" w14:textId="722DFF5B" w:rsidR="009A46F6" w:rsidRPr="009F3DA3" w:rsidRDefault="004413B5" w:rsidP="00995064">
            <w:pPr>
              <w:pStyle w:val="CellBody"/>
              <w:rPr>
                <w:lang w:eastAsia="en-IN"/>
              </w:rPr>
            </w:pPr>
            <w:r>
              <w:rPr>
                <w:lang w:eastAsia="en-IN"/>
              </w:rPr>
              <w:t>OCB</w:t>
            </w:r>
            <w:r w:rsidR="009A46F6" w:rsidRPr="009A46F6">
              <w:rPr>
                <w:lang w:eastAsia="en-IN"/>
              </w:rPr>
              <w:t xml:space="preserve"> Card do transaction on </w:t>
            </w:r>
            <w:r>
              <w:rPr>
                <w:lang w:eastAsia="en-IN"/>
              </w:rPr>
              <w:t>OCB</w:t>
            </w:r>
            <w:r w:rsidR="009A46F6" w:rsidRPr="009A46F6">
              <w:rPr>
                <w:lang w:eastAsia="en-IN"/>
              </w:rPr>
              <w:t xml:space="preserve"> ATM/POS</w:t>
            </w:r>
          </w:p>
        </w:tc>
      </w:tr>
      <w:tr w:rsidR="009A46F6" w:rsidRPr="009F3DA3" w14:paraId="1EC2FC4A" w14:textId="77777777" w:rsidTr="00AE5ACA">
        <w:tc>
          <w:tcPr>
            <w:tcW w:w="1134" w:type="dxa"/>
            <w:tcBorders>
              <w:top w:val="single" w:sz="4" w:space="0" w:color="auto"/>
              <w:left w:val="single" w:sz="4" w:space="0" w:color="auto"/>
              <w:bottom w:val="single" w:sz="4" w:space="0" w:color="auto"/>
              <w:right w:val="single" w:sz="4" w:space="0" w:color="auto"/>
            </w:tcBorders>
          </w:tcPr>
          <w:p w14:paraId="53AC2D6C" w14:textId="77777777" w:rsidR="009A46F6" w:rsidRPr="009A46F6" w:rsidRDefault="009A46F6" w:rsidP="00995064">
            <w:pPr>
              <w:pStyle w:val="CellBody"/>
              <w:rPr>
                <w:lang w:eastAsia="en-IN"/>
              </w:rPr>
            </w:pPr>
            <w:r w:rsidRPr="009A46F6">
              <w:rPr>
                <w:lang w:eastAsia="en-IN"/>
              </w:rPr>
              <w:t>Off – us</w:t>
            </w:r>
          </w:p>
        </w:tc>
        <w:tc>
          <w:tcPr>
            <w:tcW w:w="8222" w:type="dxa"/>
            <w:tcBorders>
              <w:top w:val="single" w:sz="4" w:space="0" w:color="auto"/>
              <w:left w:val="single" w:sz="4" w:space="0" w:color="auto"/>
              <w:bottom w:val="single" w:sz="4" w:space="0" w:color="auto"/>
              <w:right w:val="single" w:sz="4" w:space="0" w:color="auto"/>
            </w:tcBorders>
          </w:tcPr>
          <w:p w14:paraId="0F5776FB" w14:textId="419609D9" w:rsidR="009A46F6" w:rsidRPr="009A46F6" w:rsidRDefault="004413B5" w:rsidP="009A46F6">
            <w:pPr>
              <w:pStyle w:val="BodyText"/>
              <w:rPr>
                <w:rFonts w:ascii="Calibri" w:hAnsi="Calibri"/>
                <w:sz w:val="20"/>
                <w:szCs w:val="20"/>
                <w:lang w:eastAsia="en-IN"/>
              </w:rPr>
            </w:pPr>
            <w:r>
              <w:rPr>
                <w:rFonts w:ascii="Calibri" w:hAnsi="Calibri"/>
                <w:sz w:val="20"/>
                <w:szCs w:val="20"/>
                <w:lang w:eastAsia="en-IN"/>
              </w:rPr>
              <w:t>OCB</w:t>
            </w:r>
            <w:r w:rsidR="009A46F6" w:rsidRPr="009A46F6">
              <w:rPr>
                <w:rFonts w:ascii="Calibri" w:hAnsi="Calibri"/>
                <w:sz w:val="20"/>
                <w:szCs w:val="20"/>
                <w:lang w:eastAsia="en-IN"/>
              </w:rPr>
              <w:t xml:space="preserve"> Card do transaction on other bank ATM/POS;</w:t>
            </w:r>
          </w:p>
          <w:p w14:paraId="297C407E" w14:textId="2F220503" w:rsidR="009A46F6" w:rsidRPr="009A46F6" w:rsidRDefault="009A46F6" w:rsidP="009A46F6">
            <w:pPr>
              <w:pStyle w:val="CellBody"/>
              <w:rPr>
                <w:lang w:eastAsia="en-IN"/>
              </w:rPr>
            </w:pPr>
            <w:r w:rsidRPr="009A46F6">
              <w:rPr>
                <w:lang w:eastAsia="en-IN"/>
              </w:rPr>
              <w:t xml:space="preserve">Other Card do transaction on </w:t>
            </w:r>
            <w:r w:rsidR="004413B5">
              <w:rPr>
                <w:lang w:eastAsia="en-IN"/>
              </w:rPr>
              <w:t>OCB</w:t>
            </w:r>
            <w:r w:rsidRPr="009A46F6">
              <w:rPr>
                <w:lang w:eastAsia="en-IN"/>
              </w:rPr>
              <w:t xml:space="preserve"> ATM/POS.</w:t>
            </w:r>
          </w:p>
        </w:tc>
      </w:tr>
      <w:tr w:rsidR="009A46F6" w:rsidRPr="009F3DA3" w14:paraId="20A49F7E" w14:textId="77777777" w:rsidTr="00AE5ACA">
        <w:tc>
          <w:tcPr>
            <w:tcW w:w="1134" w:type="dxa"/>
            <w:tcBorders>
              <w:top w:val="single" w:sz="4" w:space="0" w:color="auto"/>
              <w:left w:val="single" w:sz="4" w:space="0" w:color="auto"/>
              <w:bottom w:val="single" w:sz="4" w:space="0" w:color="auto"/>
              <w:right w:val="single" w:sz="4" w:space="0" w:color="auto"/>
            </w:tcBorders>
          </w:tcPr>
          <w:p w14:paraId="3955668B" w14:textId="77777777" w:rsidR="009A46F6" w:rsidRPr="009A46F6" w:rsidRDefault="009A46F6" w:rsidP="00995064">
            <w:pPr>
              <w:pStyle w:val="CellBody"/>
              <w:rPr>
                <w:lang w:eastAsia="en-IN"/>
              </w:rPr>
            </w:pPr>
            <w:r w:rsidRPr="009A46F6">
              <w:rPr>
                <w:lang w:eastAsia="en-IN"/>
              </w:rPr>
              <w:t>CMS</w:t>
            </w:r>
          </w:p>
        </w:tc>
        <w:tc>
          <w:tcPr>
            <w:tcW w:w="8222" w:type="dxa"/>
            <w:tcBorders>
              <w:top w:val="single" w:sz="4" w:space="0" w:color="auto"/>
              <w:left w:val="single" w:sz="4" w:space="0" w:color="auto"/>
              <w:bottom w:val="single" w:sz="4" w:space="0" w:color="auto"/>
              <w:right w:val="single" w:sz="4" w:space="0" w:color="auto"/>
            </w:tcBorders>
          </w:tcPr>
          <w:p w14:paraId="1C4BBD29" w14:textId="77777777" w:rsidR="009A46F6" w:rsidRPr="009A46F6" w:rsidRDefault="009A46F6" w:rsidP="009A46F6">
            <w:pPr>
              <w:pStyle w:val="BodyText"/>
              <w:rPr>
                <w:rFonts w:ascii="Calibri" w:hAnsi="Calibri"/>
                <w:sz w:val="20"/>
                <w:szCs w:val="20"/>
                <w:lang w:eastAsia="en-IN"/>
              </w:rPr>
            </w:pPr>
            <w:r w:rsidRPr="009A46F6">
              <w:rPr>
                <w:rFonts w:ascii="Calibri" w:hAnsi="Calibri"/>
                <w:sz w:val="20"/>
                <w:szCs w:val="20"/>
                <w:lang w:eastAsia="en-IN"/>
              </w:rPr>
              <w:t>Card Management System</w:t>
            </w:r>
          </w:p>
        </w:tc>
      </w:tr>
      <w:tr w:rsidR="009A46F6" w:rsidRPr="009F3DA3" w14:paraId="4198EBF8" w14:textId="77777777" w:rsidTr="00AE5ACA">
        <w:tc>
          <w:tcPr>
            <w:tcW w:w="1134" w:type="dxa"/>
            <w:tcBorders>
              <w:top w:val="single" w:sz="4" w:space="0" w:color="auto"/>
              <w:left w:val="single" w:sz="4" w:space="0" w:color="auto"/>
              <w:bottom w:val="single" w:sz="4" w:space="0" w:color="auto"/>
              <w:right w:val="single" w:sz="4" w:space="0" w:color="auto"/>
            </w:tcBorders>
          </w:tcPr>
          <w:p w14:paraId="66877731" w14:textId="77777777" w:rsidR="009A46F6" w:rsidRPr="009A46F6" w:rsidRDefault="009A46F6" w:rsidP="00995064">
            <w:pPr>
              <w:pStyle w:val="CellBody"/>
              <w:rPr>
                <w:lang w:eastAsia="en-IN"/>
              </w:rPr>
            </w:pPr>
            <w:r w:rsidRPr="009A46F6">
              <w:rPr>
                <w:lang w:eastAsia="en-IN"/>
              </w:rPr>
              <w:t>ICA</w:t>
            </w:r>
          </w:p>
        </w:tc>
        <w:tc>
          <w:tcPr>
            <w:tcW w:w="8222" w:type="dxa"/>
            <w:tcBorders>
              <w:top w:val="single" w:sz="4" w:space="0" w:color="auto"/>
              <w:left w:val="single" w:sz="4" w:space="0" w:color="auto"/>
              <w:bottom w:val="single" w:sz="4" w:space="0" w:color="auto"/>
              <w:right w:val="single" w:sz="4" w:space="0" w:color="auto"/>
            </w:tcBorders>
          </w:tcPr>
          <w:p w14:paraId="75F48B82" w14:textId="77777777" w:rsidR="009A46F6" w:rsidRPr="009A46F6" w:rsidRDefault="009A46F6" w:rsidP="009A46F6">
            <w:pPr>
              <w:pStyle w:val="BodyText"/>
              <w:rPr>
                <w:rFonts w:ascii="Calibri" w:hAnsi="Calibri"/>
                <w:sz w:val="20"/>
                <w:szCs w:val="20"/>
                <w:lang w:eastAsia="en-IN"/>
              </w:rPr>
            </w:pPr>
            <w:r w:rsidRPr="009A46F6">
              <w:rPr>
                <w:rFonts w:ascii="Calibri" w:hAnsi="Calibri"/>
                <w:sz w:val="20"/>
                <w:szCs w:val="20"/>
                <w:lang w:eastAsia="en-IN"/>
              </w:rPr>
              <w:t>International Card Association</w:t>
            </w:r>
          </w:p>
        </w:tc>
      </w:tr>
      <w:tr w:rsidR="009A46F6" w:rsidRPr="009F3DA3" w14:paraId="127E6C66" w14:textId="77777777" w:rsidTr="00AE5ACA">
        <w:tc>
          <w:tcPr>
            <w:tcW w:w="1134" w:type="dxa"/>
            <w:tcBorders>
              <w:top w:val="single" w:sz="4" w:space="0" w:color="auto"/>
              <w:left w:val="single" w:sz="4" w:space="0" w:color="auto"/>
              <w:bottom w:val="single" w:sz="4" w:space="0" w:color="auto"/>
              <w:right w:val="single" w:sz="4" w:space="0" w:color="auto"/>
            </w:tcBorders>
          </w:tcPr>
          <w:p w14:paraId="22A158BF" w14:textId="77777777" w:rsidR="009A46F6" w:rsidRPr="009A46F6" w:rsidRDefault="009A46F6" w:rsidP="00995064">
            <w:pPr>
              <w:pStyle w:val="CellBody"/>
              <w:rPr>
                <w:lang w:eastAsia="en-IN"/>
              </w:rPr>
            </w:pPr>
            <w:r w:rsidRPr="009A46F6">
              <w:rPr>
                <w:lang w:eastAsia="en-IN"/>
              </w:rPr>
              <w:t>DCA</w:t>
            </w:r>
          </w:p>
        </w:tc>
        <w:tc>
          <w:tcPr>
            <w:tcW w:w="8222" w:type="dxa"/>
            <w:tcBorders>
              <w:top w:val="single" w:sz="4" w:space="0" w:color="auto"/>
              <w:left w:val="single" w:sz="4" w:space="0" w:color="auto"/>
              <w:bottom w:val="single" w:sz="4" w:space="0" w:color="auto"/>
              <w:right w:val="single" w:sz="4" w:space="0" w:color="auto"/>
            </w:tcBorders>
          </w:tcPr>
          <w:p w14:paraId="22D64E16" w14:textId="77777777" w:rsidR="009A46F6" w:rsidRPr="009A46F6" w:rsidRDefault="009A46F6" w:rsidP="009A46F6">
            <w:pPr>
              <w:pStyle w:val="BodyText"/>
              <w:rPr>
                <w:rFonts w:ascii="Calibri" w:hAnsi="Calibri"/>
                <w:sz w:val="20"/>
                <w:szCs w:val="20"/>
                <w:lang w:eastAsia="en-IN"/>
              </w:rPr>
            </w:pPr>
            <w:r w:rsidRPr="009A46F6">
              <w:rPr>
                <w:rFonts w:ascii="Calibri" w:hAnsi="Calibri"/>
                <w:sz w:val="20"/>
                <w:szCs w:val="20"/>
                <w:lang w:eastAsia="en-IN"/>
              </w:rPr>
              <w:t>Domestic Card Association</w:t>
            </w:r>
          </w:p>
        </w:tc>
      </w:tr>
    </w:tbl>
    <w:p w14:paraId="171146B2" w14:textId="77777777" w:rsidR="00380E5A" w:rsidRPr="009F3DA3" w:rsidRDefault="00380E5A" w:rsidP="00380E5A"/>
    <w:p w14:paraId="0CD1D2A4" w14:textId="77777777" w:rsidR="00380E5A" w:rsidRPr="009F3DA3" w:rsidRDefault="00380E5A" w:rsidP="00380E5A">
      <w:pPr>
        <w:pStyle w:val="Heading3"/>
        <w:numPr>
          <w:ilvl w:val="2"/>
          <w:numId w:val="4"/>
        </w:numPr>
      </w:pPr>
      <w:bookmarkStart w:id="31" w:name="_Toc242534255"/>
      <w:bookmarkStart w:id="32" w:name="_Toc241668619"/>
      <w:bookmarkStart w:id="33" w:name="_Toc242703699"/>
      <w:bookmarkStart w:id="34" w:name="_Toc503283424"/>
      <w:r w:rsidRPr="009F3DA3">
        <w:t>Data Elements</w:t>
      </w:r>
      <w:bookmarkEnd w:id="31"/>
      <w:bookmarkEnd w:id="32"/>
      <w:bookmarkEnd w:id="33"/>
      <w:bookmarkEnd w:id="34"/>
      <w:r w:rsidRPr="009F3DA3">
        <w:t xml:space="preserve"> </w:t>
      </w:r>
    </w:p>
    <w:p w14:paraId="688A84FD" w14:textId="77777777" w:rsidR="00380E5A" w:rsidRPr="009F3DA3" w:rsidRDefault="00380E5A" w:rsidP="006C2914">
      <w:pPr>
        <w:jc w:val="both"/>
      </w:pPr>
      <w:r w:rsidRPr="009F3DA3">
        <w:t xml:space="preserve">The final component of a message consists of a number of 'data elements'. Data elements may be of fixed or variable length. No delimiters are used between data elements. Their order and presence is indexed by the associated bit map(s). Variable length data starts with length specified, indicating the length of that particular data element. Each data element is characterized by: </w:t>
      </w:r>
    </w:p>
    <w:p w14:paraId="251CCC95" w14:textId="77777777" w:rsidR="00380E5A" w:rsidRPr="009F3DA3" w:rsidRDefault="00380E5A" w:rsidP="00353A68">
      <w:pPr>
        <w:pStyle w:val="BodyTextBullet0"/>
        <w:numPr>
          <w:ilvl w:val="0"/>
          <w:numId w:val="13"/>
        </w:numPr>
        <w:ind w:left="720"/>
        <w:contextualSpacing/>
        <w:jc w:val="both"/>
      </w:pPr>
      <w:r w:rsidRPr="009F3DA3">
        <w:rPr>
          <w:b/>
          <w:bCs/>
        </w:rPr>
        <w:t>No</w:t>
      </w:r>
      <w:r w:rsidRPr="009F3DA3">
        <w:t xml:space="preserve"> is a running number</w:t>
      </w:r>
    </w:p>
    <w:p w14:paraId="5CE12E78" w14:textId="77777777" w:rsidR="00380E5A" w:rsidRPr="009F3DA3" w:rsidRDefault="00380E5A" w:rsidP="00353A68">
      <w:pPr>
        <w:pStyle w:val="BodyTextBullet0"/>
        <w:numPr>
          <w:ilvl w:val="0"/>
          <w:numId w:val="13"/>
        </w:numPr>
        <w:ind w:left="720"/>
        <w:contextualSpacing/>
        <w:jc w:val="both"/>
      </w:pPr>
      <w:r w:rsidRPr="009F3DA3">
        <w:rPr>
          <w:b/>
          <w:bCs/>
        </w:rPr>
        <w:t>Data Element Name</w:t>
      </w:r>
      <w:r w:rsidRPr="009F3DA3">
        <w:t xml:space="preserve"> is name of field</w:t>
      </w:r>
    </w:p>
    <w:p w14:paraId="45C0903A" w14:textId="77777777" w:rsidR="00380E5A" w:rsidRPr="009F3DA3" w:rsidRDefault="00380E5A" w:rsidP="00353A68">
      <w:pPr>
        <w:pStyle w:val="BodyTextBullet0"/>
        <w:numPr>
          <w:ilvl w:val="0"/>
          <w:numId w:val="13"/>
        </w:numPr>
        <w:ind w:left="720"/>
        <w:contextualSpacing/>
        <w:jc w:val="both"/>
      </w:pPr>
      <w:r w:rsidRPr="009F3DA3">
        <w:rPr>
          <w:b/>
          <w:bCs/>
        </w:rPr>
        <w:t>Position</w:t>
      </w:r>
      <w:r w:rsidRPr="009F3DA3">
        <w:t xml:space="preserve"> is starting position of the field. </w:t>
      </w:r>
    </w:p>
    <w:p w14:paraId="0769EAB9" w14:textId="77777777" w:rsidR="00380E5A" w:rsidRPr="009F3DA3" w:rsidRDefault="00380E5A" w:rsidP="00353A68">
      <w:pPr>
        <w:pStyle w:val="BodyTextBullet0"/>
        <w:numPr>
          <w:ilvl w:val="0"/>
          <w:numId w:val="13"/>
        </w:numPr>
        <w:ind w:left="720"/>
        <w:contextualSpacing/>
        <w:jc w:val="both"/>
      </w:pPr>
      <w:r w:rsidRPr="009F3DA3">
        <w:rPr>
          <w:b/>
          <w:bCs/>
        </w:rPr>
        <w:t>Size</w:t>
      </w:r>
      <w:r w:rsidRPr="009F3DA3">
        <w:t xml:space="preserve"> is the length of the field. For example: Position = 6 and length = 3 mean the field content starts at 6 spaces/ characters/ digits from the left and occupies 3 spaces/ characters/ digits. </w:t>
      </w:r>
    </w:p>
    <w:p w14:paraId="055E7308" w14:textId="77777777" w:rsidR="00380E5A" w:rsidRPr="009F3DA3" w:rsidRDefault="00380E5A" w:rsidP="00353A68">
      <w:pPr>
        <w:pStyle w:val="BodyTextBullet0"/>
        <w:numPr>
          <w:ilvl w:val="0"/>
          <w:numId w:val="13"/>
        </w:numPr>
        <w:ind w:left="720"/>
        <w:contextualSpacing/>
        <w:jc w:val="both"/>
      </w:pPr>
      <w:r w:rsidRPr="009F3DA3">
        <w:rPr>
          <w:b/>
          <w:bCs/>
        </w:rPr>
        <w:t>M/C/O</w:t>
      </w:r>
      <w:r w:rsidRPr="009F3DA3">
        <w:t xml:space="preserve"> is a value represents mandatory or conditional or optional. The following flags specify if the entry of data in the field is mandatory:</w:t>
      </w:r>
    </w:p>
    <w:p w14:paraId="136FB9C0" w14:textId="77777777" w:rsidR="00380E5A" w:rsidRPr="009F3DA3" w:rsidRDefault="00380E5A" w:rsidP="00353A68">
      <w:pPr>
        <w:pStyle w:val="BodyTextBullet0"/>
        <w:numPr>
          <w:ilvl w:val="1"/>
          <w:numId w:val="13"/>
        </w:numPr>
        <w:ind w:left="1440"/>
        <w:contextualSpacing/>
        <w:jc w:val="both"/>
      </w:pPr>
      <w:r w:rsidRPr="009F3DA3">
        <w:rPr>
          <w:b/>
          <w:bCs/>
        </w:rPr>
        <w:t>M</w:t>
      </w:r>
      <w:r w:rsidRPr="009F3DA3">
        <w:t xml:space="preserve"> - the data entry is mandatory,</w:t>
      </w:r>
    </w:p>
    <w:p w14:paraId="4035A4EF" w14:textId="77777777" w:rsidR="00380E5A" w:rsidRPr="009F3DA3" w:rsidRDefault="00380E5A" w:rsidP="00353A68">
      <w:pPr>
        <w:pStyle w:val="BodyTextBullet0"/>
        <w:numPr>
          <w:ilvl w:val="1"/>
          <w:numId w:val="13"/>
        </w:numPr>
        <w:ind w:left="1440"/>
        <w:contextualSpacing/>
        <w:jc w:val="both"/>
      </w:pPr>
      <w:r w:rsidRPr="009F3DA3">
        <w:rPr>
          <w:b/>
          <w:bCs/>
        </w:rPr>
        <w:t>O</w:t>
      </w:r>
      <w:r w:rsidRPr="009F3DA3">
        <w:t>- the data entry is optional,</w:t>
      </w:r>
    </w:p>
    <w:p w14:paraId="650548C7" w14:textId="77777777" w:rsidR="00380E5A" w:rsidRPr="009F3DA3" w:rsidRDefault="00380E5A" w:rsidP="00353A68">
      <w:pPr>
        <w:pStyle w:val="BodyTextBullet0"/>
        <w:numPr>
          <w:ilvl w:val="1"/>
          <w:numId w:val="13"/>
        </w:numPr>
        <w:ind w:left="1440"/>
        <w:contextualSpacing/>
        <w:jc w:val="both"/>
      </w:pPr>
      <w:r w:rsidRPr="009F3DA3">
        <w:rPr>
          <w:b/>
          <w:bCs/>
        </w:rPr>
        <w:t>C</w:t>
      </w:r>
      <w:r w:rsidRPr="009F3DA3">
        <w:t xml:space="preserve"> - the data entry depends on other field values</w:t>
      </w:r>
    </w:p>
    <w:p w14:paraId="16C5DFF9" w14:textId="77777777" w:rsidR="00380E5A" w:rsidRPr="009F3DA3" w:rsidRDefault="00380E5A" w:rsidP="00353A68">
      <w:pPr>
        <w:pStyle w:val="BodyTextBullet0"/>
        <w:numPr>
          <w:ilvl w:val="1"/>
          <w:numId w:val="13"/>
        </w:numPr>
        <w:ind w:left="1440"/>
        <w:contextualSpacing/>
        <w:jc w:val="both"/>
      </w:pPr>
      <w:r w:rsidRPr="009F3DA3">
        <w:rPr>
          <w:b/>
          <w:bCs/>
        </w:rPr>
        <w:t xml:space="preserve">N/A </w:t>
      </w:r>
      <w:r w:rsidRPr="009F3DA3">
        <w:t xml:space="preserve">– </w:t>
      </w:r>
      <w:r w:rsidR="00DB191C" w:rsidRPr="009F3DA3">
        <w:t>Not</w:t>
      </w:r>
      <w:r w:rsidRPr="009F3DA3">
        <w:t xml:space="preserve"> Applicable</w:t>
      </w:r>
    </w:p>
    <w:p w14:paraId="402E1997" w14:textId="77777777" w:rsidR="00380E5A" w:rsidRPr="009F3DA3" w:rsidRDefault="00380E5A" w:rsidP="00353A68">
      <w:pPr>
        <w:pStyle w:val="BodyTextBullet0"/>
        <w:numPr>
          <w:ilvl w:val="0"/>
          <w:numId w:val="13"/>
        </w:numPr>
        <w:ind w:left="720"/>
        <w:contextualSpacing/>
        <w:jc w:val="both"/>
      </w:pPr>
      <w:r w:rsidRPr="009F3DA3">
        <w:rPr>
          <w:b/>
          <w:bCs/>
        </w:rPr>
        <w:t>Description</w:t>
      </w:r>
      <w:r w:rsidRPr="009F3DA3">
        <w:t xml:space="preserve"> is additional explanation of the field. It should clarify</w:t>
      </w:r>
    </w:p>
    <w:p w14:paraId="4398904B" w14:textId="77777777" w:rsidR="00380E5A" w:rsidRPr="009F3DA3" w:rsidRDefault="00380E5A" w:rsidP="00353A68">
      <w:pPr>
        <w:pStyle w:val="BodyTextBullet0"/>
        <w:numPr>
          <w:ilvl w:val="1"/>
          <w:numId w:val="13"/>
        </w:numPr>
        <w:ind w:left="1440"/>
        <w:contextualSpacing/>
        <w:jc w:val="both"/>
      </w:pPr>
      <w:r w:rsidRPr="009F3DA3">
        <w:t>whether the field is expecting a fixed value</w:t>
      </w:r>
    </w:p>
    <w:p w14:paraId="4EE4704D" w14:textId="77777777" w:rsidR="00380E5A" w:rsidRPr="009F3DA3" w:rsidRDefault="00380E5A" w:rsidP="00353A68">
      <w:pPr>
        <w:pStyle w:val="BodyTextBullet0"/>
        <w:numPr>
          <w:ilvl w:val="1"/>
          <w:numId w:val="13"/>
        </w:numPr>
        <w:ind w:left="1440"/>
        <w:contextualSpacing/>
        <w:jc w:val="both"/>
      </w:pPr>
      <w:r w:rsidRPr="009F3DA3">
        <w:t>the field is running number</w:t>
      </w:r>
    </w:p>
    <w:p w14:paraId="2CB518C2" w14:textId="77777777" w:rsidR="00380E5A" w:rsidRPr="009F3DA3" w:rsidRDefault="00380E5A" w:rsidP="00353A68">
      <w:pPr>
        <w:pStyle w:val="BodyTextBullet0"/>
        <w:numPr>
          <w:ilvl w:val="1"/>
          <w:numId w:val="13"/>
        </w:numPr>
        <w:ind w:left="1440"/>
        <w:contextualSpacing/>
        <w:jc w:val="both"/>
      </w:pPr>
      <w:r w:rsidRPr="009F3DA3">
        <w:t>the field existence depends on other field/ fields</w:t>
      </w:r>
    </w:p>
    <w:p w14:paraId="3A839BB3" w14:textId="77777777" w:rsidR="00380E5A" w:rsidRPr="009F3DA3" w:rsidRDefault="00380E5A" w:rsidP="00353A68">
      <w:pPr>
        <w:pStyle w:val="BodyTextBullet0"/>
        <w:numPr>
          <w:ilvl w:val="1"/>
          <w:numId w:val="13"/>
        </w:numPr>
        <w:ind w:left="1440"/>
        <w:contextualSpacing/>
        <w:jc w:val="both"/>
      </w:pPr>
      <w:r w:rsidRPr="009F3DA3">
        <w:t>termination symbol</w:t>
      </w:r>
    </w:p>
    <w:p w14:paraId="65F8F7F8" w14:textId="77777777" w:rsidR="00380E5A" w:rsidRPr="009F3DA3" w:rsidRDefault="00380E5A" w:rsidP="00353A68">
      <w:pPr>
        <w:pStyle w:val="BodyTextBullet0"/>
        <w:numPr>
          <w:ilvl w:val="1"/>
          <w:numId w:val="13"/>
        </w:numPr>
        <w:ind w:left="1440"/>
        <w:contextualSpacing/>
        <w:jc w:val="both"/>
      </w:pPr>
      <w:r w:rsidRPr="009F3DA3">
        <w:t>delimiter; for example 0x0D, 0x0A (CRLF)</w:t>
      </w:r>
    </w:p>
    <w:p w14:paraId="1B4DCC0C" w14:textId="77777777" w:rsidR="00380E5A" w:rsidRPr="009F3DA3" w:rsidRDefault="00380E5A" w:rsidP="00380E5A"/>
    <w:p w14:paraId="1299B1DE" w14:textId="77777777" w:rsidR="00380E5A" w:rsidRPr="009F3DA3" w:rsidRDefault="00380E5A" w:rsidP="00380E5A">
      <w:r w:rsidRPr="009F3DA3">
        <w:t>The amounts of money are stored in the least units (cents, pennies …).</w:t>
      </w:r>
    </w:p>
    <w:p w14:paraId="2D494C65" w14:textId="77777777" w:rsidR="00380E5A" w:rsidRPr="009F3DA3" w:rsidRDefault="00380E5A" w:rsidP="00380E5A">
      <w:r w:rsidRPr="009F3DA3">
        <w:t>If no data is stored in the field, it should be filled with space characters (spaces).</w:t>
      </w:r>
    </w:p>
    <w:p w14:paraId="700481C0" w14:textId="77777777" w:rsidR="00380E5A" w:rsidRPr="009F3DA3" w:rsidRDefault="00380E5A" w:rsidP="00380E5A"/>
    <w:p w14:paraId="77F29264" w14:textId="77777777" w:rsidR="00380E5A" w:rsidRPr="009F3DA3" w:rsidRDefault="00380E5A" w:rsidP="00380E5A">
      <w:pPr>
        <w:pStyle w:val="Heading3"/>
        <w:numPr>
          <w:ilvl w:val="2"/>
          <w:numId w:val="4"/>
        </w:numPr>
      </w:pPr>
      <w:bookmarkStart w:id="35" w:name="_Toc242703700"/>
      <w:bookmarkStart w:id="36" w:name="_Toc503283425"/>
      <w:r w:rsidRPr="009F3DA3">
        <w:t>Requirements Notation</w:t>
      </w:r>
      <w:bookmarkEnd w:id="35"/>
      <w:bookmarkEnd w:id="36"/>
    </w:p>
    <w:p w14:paraId="2FE6F90B" w14:textId="77777777" w:rsidR="00380E5A" w:rsidRPr="009F3DA3" w:rsidRDefault="00380E5A" w:rsidP="00380E5A">
      <w:r w:rsidRPr="009F3DA3">
        <w:t>The following notation is used for identifying the requirements:</w:t>
      </w:r>
    </w:p>
    <w:p w14:paraId="4AECF86E" w14:textId="77777777" w:rsidR="00380E5A" w:rsidRPr="009F3DA3" w:rsidRDefault="00380E5A" w:rsidP="00353A68">
      <w:pPr>
        <w:pStyle w:val="ListParagraph"/>
        <w:numPr>
          <w:ilvl w:val="0"/>
          <w:numId w:val="14"/>
        </w:numPr>
      </w:pPr>
      <w:r w:rsidRPr="009F3DA3">
        <w:lastRenderedPageBreak/>
        <w:t xml:space="preserve">REQI000X –Interface </w:t>
      </w:r>
    </w:p>
    <w:p w14:paraId="00038136" w14:textId="77777777" w:rsidR="00380E5A" w:rsidRPr="009F3DA3" w:rsidRDefault="00380E5A" w:rsidP="00353A68">
      <w:pPr>
        <w:pStyle w:val="ListParagraph"/>
        <w:numPr>
          <w:ilvl w:val="0"/>
          <w:numId w:val="14"/>
        </w:numPr>
      </w:pPr>
      <w:r w:rsidRPr="009F3DA3">
        <w:t>REQC000X – Configuration</w:t>
      </w:r>
    </w:p>
    <w:p w14:paraId="2180A1A7" w14:textId="77777777" w:rsidR="00380E5A" w:rsidRPr="009F3DA3" w:rsidRDefault="00380E5A" w:rsidP="00353A68">
      <w:pPr>
        <w:pStyle w:val="ListParagraph"/>
        <w:numPr>
          <w:ilvl w:val="0"/>
          <w:numId w:val="14"/>
        </w:numPr>
      </w:pPr>
      <w:r w:rsidRPr="009F3DA3">
        <w:t>REQE000X – Enhancement</w:t>
      </w:r>
    </w:p>
    <w:p w14:paraId="5EC63D83" w14:textId="77777777" w:rsidR="00380E5A" w:rsidRPr="009F3DA3" w:rsidRDefault="00380E5A" w:rsidP="00353A68">
      <w:pPr>
        <w:pStyle w:val="ListParagraph"/>
        <w:numPr>
          <w:ilvl w:val="0"/>
          <w:numId w:val="14"/>
        </w:numPr>
      </w:pPr>
      <w:r w:rsidRPr="009F3DA3">
        <w:t>REQR000X – Report</w:t>
      </w:r>
    </w:p>
    <w:p w14:paraId="7632BAF1" w14:textId="77777777" w:rsidR="00380E5A" w:rsidRPr="009F3DA3" w:rsidRDefault="00380E5A" w:rsidP="00353A68">
      <w:pPr>
        <w:pStyle w:val="ListParagraph"/>
        <w:numPr>
          <w:ilvl w:val="0"/>
          <w:numId w:val="14"/>
        </w:numPr>
      </w:pPr>
      <w:r w:rsidRPr="009F3DA3">
        <w:t>REQHS000X – Hardware/Software</w:t>
      </w:r>
    </w:p>
    <w:p w14:paraId="133AAABC" w14:textId="77777777" w:rsidR="00380E5A" w:rsidRPr="009F3DA3" w:rsidRDefault="00380E5A" w:rsidP="00353A68">
      <w:pPr>
        <w:pStyle w:val="ListParagraph"/>
        <w:numPr>
          <w:ilvl w:val="0"/>
          <w:numId w:val="14"/>
        </w:numPr>
      </w:pPr>
      <w:r w:rsidRPr="009F3DA3">
        <w:t>REQWS000X – Web Service</w:t>
      </w:r>
    </w:p>
    <w:p w14:paraId="4CB4B973" w14:textId="77777777" w:rsidR="00380E5A" w:rsidRDefault="00380E5A" w:rsidP="00380E5A"/>
    <w:p w14:paraId="4C3B51BC" w14:textId="77777777" w:rsidR="0019094E" w:rsidRDefault="0019094E" w:rsidP="0019094E">
      <w:pPr>
        <w:pStyle w:val="Heading3"/>
        <w:numPr>
          <w:ilvl w:val="2"/>
          <w:numId w:val="4"/>
        </w:numPr>
      </w:pPr>
      <w:bookmarkStart w:id="37" w:name="_Toc503283426"/>
      <w:r>
        <w:t>Items Marked as ‘To Be Determined’ (TBD)</w:t>
      </w:r>
      <w:bookmarkEnd w:id="37"/>
    </w:p>
    <w:p w14:paraId="1ABB74C9" w14:textId="77777777" w:rsidR="0019094E" w:rsidRPr="009F3DA3" w:rsidRDefault="0019094E" w:rsidP="00490E92">
      <w:pPr>
        <w:jc w:val="both"/>
      </w:pPr>
      <w:r>
        <w:t>Note that all items in the report marked as TBD will be defined during the implementation of the project.</w:t>
      </w:r>
    </w:p>
    <w:p w14:paraId="247C148B" w14:textId="77777777" w:rsidR="00406241" w:rsidRPr="009F3DA3" w:rsidRDefault="00406241" w:rsidP="00406241">
      <w:pPr>
        <w:pStyle w:val="Heading1"/>
        <w:numPr>
          <w:ilvl w:val="0"/>
          <w:numId w:val="4"/>
        </w:numPr>
        <w:tabs>
          <w:tab w:val="clear" w:pos="432"/>
          <w:tab w:val="clear" w:pos="720"/>
          <w:tab w:val="left" w:pos="540"/>
        </w:tabs>
        <w:ind w:left="540" w:hanging="540"/>
      </w:pPr>
      <w:bookmarkStart w:id="38" w:name="_Toc503283427"/>
      <w:bookmarkStart w:id="39" w:name="_Toc241407858"/>
      <w:bookmarkStart w:id="40" w:name="_Toc241664341"/>
      <w:bookmarkStart w:id="41" w:name="_Toc242703701"/>
      <w:r w:rsidRPr="009F3DA3">
        <w:lastRenderedPageBreak/>
        <w:t>REQC0001</w:t>
      </w:r>
      <w:r w:rsidR="007E4646">
        <w:t xml:space="preserve"> -</w:t>
      </w:r>
      <w:r w:rsidRPr="009F3DA3">
        <w:t xml:space="preserve"> Payment Systems</w:t>
      </w:r>
      <w:bookmarkEnd w:id="38"/>
    </w:p>
    <w:p w14:paraId="472CE3F3" w14:textId="77777777" w:rsidR="00406241" w:rsidRPr="009F3DA3" w:rsidRDefault="00406241" w:rsidP="00406241">
      <w:pPr>
        <w:pStyle w:val="Heading2"/>
        <w:numPr>
          <w:ilvl w:val="1"/>
          <w:numId w:val="4"/>
        </w:numPr>
        <w:tabs>
          <w:tab w:val="clear" w:pos="718"/>
          <w:tab w:val="num" w:pos="540"/>
        </w:tabs>
        <w:ind w:left="540" w:hanging="540"/>
      </w:pPr>
      <w:bookmarkStart w:id="42" w:name="_Toc503283428"/>
      <w:r w:rsidRPr="009F3DA3">
        <w:t>Introduction</w:t>
      </w:r>
      <w:bookmarkEnd w:id="42"/>
    </w:p>
    <w:p w14:paraId="2031B7BF" w14:textId="041C80CF" w:rsidR="00761842" w:rsidRPr="009F3DA3" w:rsidRDefault="001830BF" w:rsidP="00651A71">
      <w:pPr>
        <w:jc w:val="both"/>
      </w:pPr>
      <w:r>
        <w:t xml:space="preserve">ORIENT COMMERCIAL BANK </w:t>
      </w:r>
      <w:r w:rsidR="00761842" w:rsidRPr="009F3DA3">
        <w:t xml:space="preserve">is currently managing processing for </w:t>
      </w:r>
      <w:r w:rsidR="00761842">
        <w:t>Local</w:t>
      </w:r>
      <w:r w:rsidR="009F1643">
        <w:t>Card.</w:t>
      </w:r>
      <w:r w:rsidR="00761842" w:rsidRPr="009F3DA3">
        <w:t xml:space="preserve">  It is required that WAY4 should provide full support for processing transactions through</w:t>
      </w:r>
      <w:r w:rsidR="00761842">
        <w:t xml:space="preserve"> </w:t>
      </w:r>
      <w:r>
        <w:t>Na</w:t>
      </w:r>
      <w:r w:rsidR="00760AAF">
        <w:t>tional</w:t>
      </w:r>
      <w:r w:rsidR="009F1643">
        <w:t xml:space="preserve"> Payment</w:t>
      </w:r>
      <w:r w:rsidR="00761842">
        <w:t xml:space="preserve"> Switch</w:t>
      </w:r>
      <w:r w:rsidR="00760AAF">
        <w:t xml:space="preserve"> (Napas)</w:t>
      </w:r>
      <w:r w:rsidR="00761842">
        <w:t xml:space="preserve">. </w:t>
      </w:r>
      <w:r w:rsidR="00761842" w:rsidRPr="009F3DA3">
        <w:t>WAY4 will support the following payment schemes:</w:t>
      </w:r>
    </w:p>
    <w:p w14:paraId="2E62E564" w14:textId="0F790297" w:rsidR="00761842" w:rsidRPr="009F3DA3" w:rsidRDefault="001830BF" w:rsidP="00970BEA">
      <w:pPr>
        <w:pStyle w:val="ListParagraph"/>
        <w:numPr>
          <w:ilvl w:val="0"/>
          <w:numId w:val="15"/>
        </w:numPr>
      </w:pPr>
      <w:r>
        <w:t>Napas</w:t>
      </w:r>
    </w:p>
    <w:p w14:paraId="2307005A" w14:textId="77777777" w:rsidR="00761842" w:rsidRDefault="00761842" w:rsidP="00A32305"/>
    <w:p w14:paraId="1B8DD7CA" w14:textId="6BCB91F8" w:rsidR="001830BF" w:rsidRPr="009F3DA3" w:rsidRDefault="001830BF" w:rsidP="001830BF">
      <w:pPr>
        <w:jc w:val="both"/>
      </w:pPr>
      <w:r>
        <w:t xml:space="preserve">ORIENT COMMERCIAL BANK </w:t>
      </w:r>
      <w:r w:rsidRPr="009F3DA3">
        <w:t xml:space="preserve">is currently managing processing for </w:t>
      </w:r>
      <w:r>
        <w:t>JCB</w:t>
      </w:r>
      <w:r w:rsidRPr="009F3DA3">
        <w:t>.  It is required that WAY4 should provide full support for processing transactions through the international payment schemes (</w:t>
      </w:r>
      <w:smartTag w:uri="urn:schemas-microsoft-com:office:smarttags" w:element="stockticker">
        <w:r w:rsidRPr="009F3DA3">
          <w:t>IPS</w:t>
        </w:r>
      </w:smartTag>
      <w:r w:rsidRPr="009F3DA3">
        <w:t>). WAY4 will support the following payment schemes:</w:t>
      </w:r>
    </w:p>
    <w:p w14:paraId="2B9C12A9" w14:textId="06C6F25D" w:rsidR="001830BF" w:rsidRPr="009F3DA3" w:rsidRDefault="001830BF" w:rsidP="001830BF">
      <w:pPr>
        <w:pStyle w:val="ListParagraph"/>
        <w:numPr>
          <w:ilvl w:val="0"/>
          <w:numId w:val="15"/>
        </w:numPr>
      </w:pPr>
      <w:r>
        <w:t>JCB</w:t>
      </w:r>
    </w:p>
    <w:p w14:paraId="7E47978C" w14:textId="77777777" w:rsidR="001830BF" w:rsidRDefault="001830BF" w:rsidP="00A32305"/>
    <w:p w14:paraId="5EA53A0F" w14:textId="7BABCE87" w:rsidR="00406241" w:rsidRPr="009F3DA3" w:rsidRDefault="001830BF" w:rsidP="003523D8">
      <w:pPr>
        <w:jc w:val="both"/>
      </w:pPr>
      <w:r>
        <w:t xml:space="preserve">ORIENT COMMERCIAL BANK </w:t>
      </w:r>
      <w:r w:rsidR="00406241" w:rsidRPr="009F3DA3">
        <w:t>is currently managing processing for MasterCard.  It is required that WAY4 should provide full support for processing transactions through the international payment schemes (</w:t>
      </w:r>
      <w:smartTag w:uri="urn:schemas-microsoft-com:office:smarttags" w:element="stockticker">
        <w:r w:rsidR="00406241" w:rsidRPr="009F3DA3">
          <w:t>IPS</w:t>
        </w:r>
      </w:smartTag>
      <w:r w:rsidR="00406241" w:rsidRPr="009F3DA3">
        <w:t>). WAY4 will support the following payment schemes:</w:t>
      </w:r>
    </w:p>
    <w:p w14:paraId="03B14897" w14:textId="77777777" w:rsidR="00406241" w:rsidRPr="009F3DA3" w:rsidRDefault="00406241" w:rsidP="00353A68">
      <w:pPr>
        <w:pStyle w:val="ListParagraph"/>
        <w:numPr>
          <w:ilvl w:val="0"/>
          <w:numId w:val="15"/>
        </w:numPr>
      </w:pPr>
      <w:r w:rsidRPr="009F3DA3">
        <w:t>MasterCard</w:t>
      </w:r>
    </w:p>
    <w:p w14:paraId="433A74FD" w14:textId="77777777" w:rsidR="00406241" w:rsidRPr="009F3DA3" w:rsidRDefault="00406241" w:rsidP="00274AB7">
      <w:pPr>
        <w:jc w:val="both"/>
      </w:pPr>
    </w:p>
    <w:p w14:paraId="02016355" w14:textId="77777777" w:rsidR="008015F3" w:rsidRPr="009F3DA3" w:rsidRDefault="008015F3" w:rsidP="005E6690">
      <w:pPr>
        <w:jc w:val="both"/>
      </w:pPr>
      <w:r w:rsidRPr="009F3DA3">
        <w:t>WAY4 will supports all mandatory changes issued by the IPS every 6 months, as well as all required urgent bulletins.</w:t>
      </w:r>
    </w:p>
    <w:p w14:paraId="0A4C5D65" w14:textId="3093B92D" w:rsidR="008015F3" w:rsidRPr="009F3DA3" w:rsidRDefault="008015F3" w:rsidP="008015F3">
      <w:pPr>
        <w:pStyle w:val="Heading2"/>
        <w:numPr>
          <w:ilvl w:val="1"/>
          <w:numId w:val="4"/>
        </w:numPr>
        <w:tabs>
          <w:tab w:val="clear" w:pos="718"/>
          <w:tab w:val="num" w:pos="540"/>
          <w:tab w:val="num" w:pos="2286"/>
        </w:tabs>
        <w:ind w:left="540" w:hanging="540"/>
      </w:pPr>
      <w:bookmarkStart w:id="43" w:name="_Toc419823880"/>
      <w:bookmarkStart w:id="44" w:name="_Toc419826657"/>
      <w:bookmarkStart w:id="45" w:name="_Toc419829257"/>
      <w:bookmarkStart w:id="46" w:name="_Toc419831864"/>
      <w:bookmarkStart w:id="47" w:name="_Toc419834647"/>
      <w:bookmarkStart w:id="48" w:name="_Toc419837432"/>
      <w:bookmarkStart w:id="49" w:name="_Toc419840278"/>
      <w:bookmarkStart w:id="50" w:name="_Toc419843158"/>
      <w:bookmarkStart w:id="51" w:name="_Toc419846038"/>
      <w:bookmarkStart w:id="52" w:name="_Toc419848941"/>
      <w:bookmarkStart w:id="53" w:name="_Toc419851845"/>
      <w:bookmarkStart w:id="54" w:name="_Toc419855038"/>
      <w:bookmarkStart w:id="55" w:name="_Toc419873314"/>
      <w:bookmarkStart w:id="56" w:name="_Toc420061864"/>
      <w:bookmarkStart w:id="57" w:name="_Toc420067391"/>
      <w:bookmarkStart w:id="58" w:name="_Toc242703703"/>
      <w:bookmarkStart w:id="59" w:name="_Toc503283429"/>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rsidRPr="009F3DA3">
        <w:t xml:space="preserve">REQC0001.1 – </w:t>
      </w:r>
      <w:r w:rsidR="001830BF">
        <w:t>Napas</w:t>
      </w:r>
      <w:r w:rsidR="00EE2B07">
        <w:t>/</w:t>
      </w:r>
      <w:r w:rsidR="00C30071">
        <w:t>M</w:t>
      </w:r>
      <w:r w:rsidRPr="009F3DA3">
        <w:t>asterCard</w:t>
      </w:r>
      <w:r w:rsidR="001830BF">
        <w:t>/JCB</w:t>
      </w:r>
      <w:r w:rsidRPr="009F3DA3">
        <w:t xml:space="preserve"> Product Support</w:t>
      </w:r>
      <w:bookmarkEnd w:id="58"/>
      <w:bookmarkEnd w:id="59"/>
    </w:p>
    <w:p w14:paraId="2EA790EF" w14:textId="77777777" w:rsidR="008015F3" w:rsidRPr="009F3DA3" w:rsidRDefault="008015F3" w:rsidP="008015F3">
      <w:pPr>
        <w:pStyle w:val="Heading3"/>
        <w:numPr>
          <w:ilvl w:val="2"/>
          <w:numId w:val="4"/>
        </w:numPr>
      </w:pPr>
      <w:bookmarkStart w:id="60" w:name="_Toc242703704"/>
      <w:bookmarkStart w:id="61" w:name="_Toc503283430"/>
      <w:r w:rsidRPr="009F3DA3">
        <w:t>Business Requirement</w:t>
      </w:r>
      <w:bookmarkEnd w:id="60"/>
      <w:bookmarkEnd w:id="61"/>
    </w:p>
    <w:p w14:paraId="6D6FF5DB" w14:textId="2CC5745E" w:rsidR="008721C5" w:rsidRDefault="00406241" w:rsidP="00406241">
      <w:r w:rsidRPr="009F3DA3">
        <w:t xml:space="preserve">WAY4 </w:t>
      </w:r>
      <w:r w:rsidR="00970F1A">
        <w:t>will</w:t>
      </w:r>
      <w:r w:rsidRPr="009F3DA3">
        <w:t xml:space="preserve"> support for </w:t>
      </w:r>
      <w:r w:rsidR="008721C5">
        <w:t xml:space="preserve">all products issued by </w:t>
      </w:r>
      <w:r w:rsidR="001830BF">
        <w:t xml:space="preserve">ORIENT COMMERCIAL BANK </w:t>
      </w:r>
      <w:r w:rsidR="00090CB4">
        <w:t>as</w:t>
      </w:r>
      <w:r w:rsidR="008721C5">
        <w:t xml:space="preserve"> </w:t>
      </w:r>
      <w:r w:rsidR="00090CB4">
        <w:t>defined below:</w:t>
      </w:r>
    </w:p>
    <w:p w14:paraId="7B37C9BB" w14:textId="77777777" w:rsidR="008721C5" w:rsidRDefault="00090CB4" w:rsidP="00737E58">
      <w:pPr>
        <w:numPr>
          <w:ilvl w:val="0"/>
          <w:numId w:val="38"/>
        </w:numPr>
      </w:pPr>
      <w:r>
        <w:t xml:space="preserve">Debit Cards </w:t>
      </w:r>
      <w:r w:rsidR="00E73FA1">
        <w:t xml:space="preserve"> </w:t>
      </w:r>
    </w:p>
    <w:p w14:paraId="2642F436" w14:textId="77777777" w:rsidR="00D25E65" w:rsidRDefault="00D25E65" w:rsidP="00737E58">
      <w:pPr>
        <w:numPr>
          <w:ilvl w:val="1"/>
          <w:numId w:val="38"/>
        </w:numPr>
      </w:pPr>
      <w:r>
        <w:t>MasterCard</w:t>
      </w:r>
      <w:r w:rsidR="00E73FA1">
        <w:t xml:space="preserve"> (EMV and Magnetic Stripe)</w:t>
      </w:r>
    </w:p>
    <w:p w14:paraId="2C419989" w14:textId="3D46E9A8" w:rsidR="009A02AF" w:rsidRDefault="009A02AF" w:rsidP="00737E58">
      <w:pPr>
        <w:numPr>
          <w:ilvl w:val="1"/>
          <w:numId w:val="38"/>
        </w:numPr>
      </w:pPr>
      <w:r>
        <w:t xml:space="preserve">JCB </w:t>
      </w:r>
    </w:p>
    <w:p w14:paraId="719F7708" w14:textId="07B085F7" w:rsidR="00090CB4" w:rsidRDefault="00E30EB4" w:rsidP="00737E58">
      <w:pPr>
        <w:numPr>
          <w:ilvl w:val="1"/>
          <w:numId w:val="38"/>
        </w:numPr>
      </w:pPr>
      <w:r>
        <w:t>Local Card</w:t>
      </w:r>
      <w:r w:rsidR="009A02AF">
        <w:t xml:space="preserve"> </w:t>
      </w:r>
    </w:p>
    <w:p w14:paraId="0DA66FAF" w14:textId="77777777" w:rsidR="00090CB4" w:rsidRDefault="00090CB4" w:rsidP="00737E58">
      <w:pPr>
        <w:numPr>
          <w:ilvl w:val="0"/>
          <w:numId w:val="38"/>
        </w:numPr>
      </w:pPr>
      <w:r>
        <w:t>Credit Cards</w:t>
      </w:r>
    </w:p>
    <w:p w14:paraId="2B765C90" w14:textId="072A21DB" w:rsidR="00EB75F6" w:rsidRDefault="00EB75F6" w:rsidP="000428C5">
      <w:pPr>
        <w:numPr>
          <w:ilvl w:val="1"/>
          <w:numId w:val="38"/>
        </w:numPr>
      </w:pPr>
      <w:r>
        <w:t>MasterCard</w:t>
      </w:r>
      <w:r w:rsidR="00E73FA1">
        <w:t xml:space="preserve"> (EMV and Magnetic Stripe)</w:t>
      </w:r>
      <w:r w:rsidR="009A02AF">
        <w:t>/</w:t>
      </w:r>
      <w:r>
        <w:t>Corporate card</w:t>
      </w:r>
      <w:r w:rsidR="00035B2E">
        <w:t xml:space="preserve"> (EMV and Magnetic Stripe)</w:t>
      </w:r>
    </w:p>
    <w:p w14:paraId="514DF277" w14:textId="77777777" w:rsidR="009A02AF" w:rsidRDefault="009A02AF" w:rsidP="00737E58">
      <w:pPr>
        <w:numPr>
          <w:ilvl w:val="1"/>
          <w:numId w:val="38"/>
        </w:numPr>
      </w:pPr>
      <w:r>
        <w:t xml:space="preserve">JCB </w:t>
      </w:r>
    </w:p>
    <w:p w14:paraId="76C9D667" w14:textId="365B9C98" w:rsidR="00035B2E" w:rsidRDefault="00035B2E" w:rsidP="00737E58">
      <w:pPr>
        <w:numPr>
          <w:ilvl w:val="1"/>
          <w:numId w:val="38"/>
        </w:numPr>
      </w:pPr>
      <w:r>
        <w:t>Local Card</w:t>
      </w:r>
    </w:p>
    <w:p w14:paraId="3833224F" w14:textId="77777777" w:rsidR="00EB75F6" w:rsidRDefault="00EB75F6" w:rsidP="00737E58">
      <w:pPr>
        <w:numPr>
          <w:ilvl w:val="0"/>
          <w:numId w:val="38"/>
        </w:numPr>
      </w:pPr>
      <w:r>
        <w:t>Prepaid Cards</w:t>
      </w:r>
    </w:p>
    <w:p w14:paraId="1CB7F1F7" w14:textId="77777777" w:rsidR="00EB75F6" w:rsidRDefault="00EB75F6" w:rsidP="00737E58">
      <w:pPr>
        <w:numPr>
          <w:ilvl w:val="1"/>
          <w:numId w:val="38"/>
        </w:numPr>
      </w:pPr>
      <w:r>
        <w:t>MasterCard</w:t>
      </w:r>
      <w:r w:rsidR="00035B2E">
        <w:t xml:space="preserve"> (EMV and Magnetic Stripe)</w:t>
      </w:r>
    </w:p>
    <w:p w14:paraId="766177FE" w14:textId="14453646" w:rsidR="009A02AF" w:rsidRDefault="009A02AF" w:rsidP="00737E58">
      <w:pPr>
        <w:numPr>
          <w:ilvl w:val="1"/>
          <w:numId w:val="38"/>
        </w:numPr>
      </w:pPr>
      <w:r>
        <w:lastRenderedPageBreak/>
        <w:t>JCB</w:t>
      </w:r>
    </w:p>
    <w:p w14:paraId="57CA4C39" w14:textId="77777777" w:rsidR="00EB75F6" w:rsidRDefault="005C3601" w:rsidP="00737E58">
      <w:pPr>
        <w:numPr>
          <w:ilvl w:val="1"/>
          <w:numId w:val="38"/>
        </w:numPr>
      </w:pPr>
      <w:r>
        <w:t>Local</w:t>
      </w:r>
      <w:r w:rsidR="009A4AA5">
        <w:t xml:space="preserve"> </w:t>
      </w:r>
      <w:r>
        <w:t>Card</w:t>
      </w:r>
    </w:p>
    <w:p w14:paraId="06DB0917" w14:textId="77777777" w:rsidR="00A75E12" w:rsidRPr="009F3DA3" w:rsidRDefault="00A75E12" w:rsidP="00A75E12">
      <w:pPr>
        <w:pStyle w:val="Heading3"/>
        <w:numPr>
          <w:ilvl w:val="2"/>
          <w:numId w:val="4"/>
        </w:numPr>
      </w:pPr>
      <w:bookmarkStart w:id="62" w:name="_Toc419823888"/>
      <w:bookmarkStart w:id="63" w:name="_Toc419826665"/>
      <w:bookmarkStart w:id="64" w:name="_Toc419829265"/>
      <w:bookmarkStart w:id="65" w:name="_Toc419831872"/>
      <w:bookmarkStart w:id="66" w:name="_Toc419834655"/>
      <w:bookmarkStart w:id="67" w:name="_Toc419837440"/>
      <w:bookmarkStart w:id="68" w:name="_Toc419840286"/>
      <w:bookmarkStart w:id="69" w:name="_Toc419843166"/>
      <w:bookmarkStart w:id="70" w:name="_Toc419846046"/>
      <w:bookmarkStart w:id="71" w:name="_Toc419848949"/>
      <w:bookmarkStart w:id="72" w:name="_Toc419851853"/>
      <w:bookmarkStart w:id="73" w:name="_Toc419855046"/>
      <w:bookmarkStart w:id="74" w:name="_Toc419873322"/>
      <w:bookmarkStart w:id="75" w:name="_Toc420061872"/>
      <w:bookmarkStart w:id="76" w:name="_Toc420067399"/>
      <w:bookmarkStart w:id="77" w:name="_Toc419823897"/>
      <w:bookmarkStart w:id="78" w:name="_Toc419826674"/>
      <w:bookmarkStart w:id="79" w:name="_Toc419829274"/>
      <w:bookmarkStart w:id="80" w:name="_Toc419831881"/>
      <w:bookmarkStart w:id="81" w:name="_Toc419834664"/>
      <w:bookmarkStart w:id="82" w:name="_Toc419837449"/>
      <w:bookmarkStart w:id="83" w:name="_Toc419840295"/>
      <w:bookmarkStart w:id="84" w:name="_Toc419843175"/>
      <w:bookmarkStart w:id="85" w:name="_Toc419846055"/>
      <w:bookmarkStart w:id="86" w:name="_Toc419848958"/>
      <w:bookmarkStart w:id="87" w:name="_Toc419851862"/>
      <w:bookmarkStart w:id="88" w:name="_Toc419855055"/>
      <w:bookmarkStart w:id="89" w:name="_Toc419873331"/>
      <w:bookmarkStart w:id="90" w:name="_Toc420061881"/>
      <w:bookmarkStart w:id="91" w:name="_Toc420067408"/>
      <w:bookmarkStart w:id="92" w:name="_Toc419823899"/>
      <w:bookmarkStart w:id="93" w:name="_Toc419826676"/>
      <w:bookmarkStart w:id="94" w:name="_Toc419829276"/>
      <w:bookmarkStart w:id="95" w:name="_Toc419831883"/>
      <w:bookmarkStart w:id="96" w:name="_Toc419834666"/>
      <w:bookmarkStart w:id="97" w:name="_Toc419837451"/>
      <w:bookmarkStart w:id="98" w:name="_Toc419840297"/>
      <w:bookmarkStart w:id="99" w:name="_Toc419843177"/>
      <w:bookmarkStart w:id="100" w:name="_Toc419846057"/>
      <w:bookmarkStart w:id="101" w:name="_Toc419848960"/>
      <w:bookmarkStart w:id="102" w:name="_Toc419851864"/>
      <w:bookmarkStart w:id="103" w:name="_Toc419855057"/>
      <w:bookmarkStart w:id="104" w:name="_Toc419873333"/>
      <w:bookmarkStart w:id="105" w:name="_Toc420061883"/>
      <w:bookmarkStart w:id="106" w:name="_Toc420067410"/>
      <w:bookmarkStart w:id="107" w:name="_Toc419823907"/>
      <w:bookmarkStart w:id="108" w:name="_Toc419826684"/>
      <w:bookmarkStart w:id="109" w:name="_Toc419829284"/>
      <w:bookmarkStart w:id="110" w:name="_Toc419831891"/>
      <w:bookmarkStart w:id="111" w:name="_Toc419834674"/>
      <w:bookmarkStart w:id="112" w:name="_Toc419837459"/>
      <w:bookmarkStart w:id="113" w:name="_Toc419840305"/>
      <w:bookmarkStart w:id="114" w:name="_Toc419843185"/>
      <w:bookmarkStart w:id="115" w:name="_Toc419846065"/>
      <w:bookmarkStart w:id="116" w:name="_Toc419848968"/>
      <w:bookmarkStart w:id="117" w:name="_Toc419851872"/>
      <w:bookmarkStart w:id="118" w:name="_Toc419855065"/>
      <w:bookmarkStart w:id="119" w:name="_Toc419873341"/>
      <w:bookmarkStart w:id="120" w:name="_Toc420061891"/>
      <w:bookmarkStart w:id="121" w:name="_Toc420067418"/>
      <w:bookmarkStart w:id="122" w:name="_Toc419823921"/>
      <w:bookmarkStart w:id="123" w:name="_Toc419826698"/>
      <w:bookmarkStart w:id="124" w:name="_Toc419829298"/>
      <w:bookmarkStart w:id="125" w:name="_Toc419831905"/>
      <w:bookmarkStart w:id="126" w:name="_Toc419834688"/>
      <w:bookmarkStart w:id="127" w:name="_Toc419837473"/>
      <w:bookmarkStart w:id="128" w:name="_Toc419840319"/>
      <w:bookmarkStart w:id="129" w:name="_Toc419843199"/>
      <w:bookmarkStart w:id="130" w:name="_Toc419846079"/>
      <w:bookmarkStart w:id="131" w:name="_Toc419848982"/>
      <w:bookmarkStart w:id="132" w:name="_Toc419851886"/>
      <w:bookmarkStart w:id="133" w:name="_Toc419855079"/>
      <w:bookmarkStart w:id="134" w:name="_Toc419873355"/>
      <w:bookmarkStart w:id="135" w:name="_Toc420061905"/>
      <w:bookmarkStart w:id="136" w:name="_Toc420067432"/>
      <w:bookmarkStart w:id="137" w:name="_Toc419823923"/>
      <w:bookmarkStart w:id="138" w:name="_Toc419826700"/>
      <w:bookmarkStart w:id="139" w:name="_Toc419829300"/>
      <w:bookmarkStart w:id="140" w:name="_Toc419831907"/>
      <w:bookmarkStart w:id="141" w:name="_Toc419834690"/>
      <w:bookmarkStart w:id="142" w:name="_Toc419837475"/>
      <w:bookmarkStart w:id="143" w:name="_Toc419840321"/>
      <w:bookmarkStart w:id="144" w:name="_Toc419843201"/>
      <w:bookmarkStart w:id="145" w:name="_Toc419846081"/>
      <w:bookmarkStart w:id="146" w:name="_Toc419848984"/>
      <w:bookmarkStart w:id="147" w:name="_Toc419851888"/>
      <w:bookmarkStart w:id="148" w:name="_Toc419855081"/>
      <w:bookmarkStart w:id="149" w:name="_Toc419873357"/>
      <w:bookmarkStart w:id="150" w:name="_Toc420061907"/>
      <w:bookmarkStart w:id="151" w:name="_Toc420067434"/>
      <w:bookmarkStart w:id="152" w:name="_Toc419823925"/>
      <w:bookmarkStart w:id="153" w:name="_Toc419826702"/>
      <w:bookmarkStart w:id="154" w:name="_Toc419829302"/>
      <w:bookmarkStart w:id="155" w:name="_Toc419831909"/>
      <w:bookmarkStart w:id="156" w:name="_Toc419834692"/>
      <w:bookmarkStart w:id="157" w:name="_Toc419837477"/>
      <w:bookmarkStart w:id="158" w:name="_Toc419840323"/>
      <w:bookmarkStart w:id="159" w:name="_Toc419843203"/>
      <w:bookmarkStart w:id="160" w:name="_Toc419846083"/>
      <w:bookmarkStart w:id="161" w:name="_Toc419848986"/>
      <w:bookmarkStart w:id="162" w:name="_Toc419851890"/>
      <w:bookmarkStart w:id="163" w:name="_Toc419855083"/>
      <w:bookmarkStart w:id="164" w:name="_Toc419873359"/>
      <w:bookmarkStart w:id="165" w:name="_Toc420061909"/>
      <w:bookmarkStart w:id="166" w:name="_Toc420067436"/>
      <w:bookmarkStart w:id="167" w:name="_Toc419823929"/>
      <w:bookmarkStart w:id="168" w:name="_Toc419826706"/>
      <w:bookmarkStart w:id="169" w:name="_Toc419829306"/>
      <w:bookmarkStart w:id="170" w:name="_Toc419831913"/>
      <w:bookmarkStart w:id="171" w:name="_Toc419834696"/>
      <w:bookmarkStart w:id="172" w:name="_Toc419837481"/>
      <w:bookmarkStart w:id="173" w:name="_Toc419840327"/>
      <w:bookmarkStart w:id="174" w:name="_Toc419843207"/>
      <w:bookmarkStart w:id="175" w:name="_Toc419846087"/>
      <w:bookmarkStart w:id="176" w:name="_Toc419848990"/>
      <w:bookmarkStart w:id="177" w:name="_Toc419851894"/>
      <w:bookmarkStart w:id="178" w:name="_Toc419855087"/>
      <w:bookmarkStart w:id="179" w:name="_Toc419873363"/>
      <w:bookmarkStart w:id="180" w:name="_Toc420061913"/>
      <w:bookmarkStart w:id="181" w:name="_Toc420067440"/>
      <w:bookmarkStart w:id="182" w:name="_Toc419823934"/>
      <w:bookmarkStart w:id="183" w:name="_Toc419826711"/>
      <w:bookmarkStart w:id="184" w:name="_Toc419829311"/>
      <w:bookmarkStart w:id="185" w:name="_Toc419831918"/>
      <w:bookmarkStart w:id="186" w:name="_Toc419834701"/>
      <w:bookmarkStart w:id="187" w:name="_Toc419837486"/>
      <w:bookmarkStart w:id="188" w:name="_Toc419840332"/>
      <w:bookmarkStart w:id="189" w:name="_Toc419843212"/>
      <w:bookmarkStart w:id="190" w:name="_Toc419846092"/>
      <w:bookmarkStart w:id="191" w:name="_Toc419848995"/>
      <w:bookmarkStart w:id="192" w:name="_Toc419851899"/>
      <w:bookmarkStart w:id="193" w:name="_Toc419855092"/>
      <w:bookmarkStart w:id="194" w:name="_Toc419873368"/>
      <w:bookmarkStart w:id="195" w:name="_Toc420061918"/>
      <w:bookmarkStart w:id="196" w:name="_Toc420067445"/>
      <w:bookmarkStart w:id="197" w:name="_Toc419823937"/>
      <w:bookmarkStart w:id="198" w:name="_Toc419826714"/>
      <w:bookmarkStart w:id="199" w:name="_Toc419829314"/>
      <w:bookmarkStart w:id="200" w:name="_Toc419831921"/>
      <w:bookmarkStart w:id="201" w:name="_Toc419834704"/>
      <w:bookmarkStart w:id="202" w:name="_Toc419837489"/>
      <w:bookmarkStart w:id="203" w:name="_Toc419840335"/>
      <w:bookmarkStart w:id="204" w:name="_Toc419843215"/>
      <w:bookmarkStart w:id="205" w:name="_Toc419846095"/>
      <w:bookmarkStart w:id="206" w:name="_Toc419848998"/>
      <w:bookmarkStart w:id="207" w:name="_Toc419851902"/>
      <w:bookmarkStart w:id="208" w:name="_Toc419855095"/>
      <w:bookmarkStart w:id="209" w:name="_Toc419873371"/>
      <w:bookmarkStart w:id="210" w:name="_Toc420061921"/>
      <w:bookmarkStart w:id="211" w:name="_Toc420067448"/>
      <w:bookmarkStart w:id="212" w:name="_Toc242703705"/>
      <w:bookmarkStart w:id="213" w:name="_Toc50328343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9F3DA3">
        <w:t>Technical Details</w:t>
      </w:r>
      <w:bookmarkEnd w:id="212"/>
      <w:bookmarkEnd w:id="213"/>
    </w:p>
    <w:p w14:paraId="1BF87DCA" w14:textId="77777777" w:rsidR="00A75E12" w:rsidRPr="009F3DA3" w:rsidRDefault="00A75E12" w:rsidP="00A75E12">
      <w:r w:rsidRPr="009F3DA3">
        <w:t>These features are fully supported by WAY4 as standard functionality.</w:t>
      </w:r>
    </w:p>
    <w:p w14:paraId="26FE7E55" w14:textId="77777777" w:rsidR="00A75E12" w:rsidRPr="009F3DA3" w:rsidRDefault="00A75E12" w:rsidP="00A75E12"/>
    <w:p w14:paraId="0C415574" w14:textId="77777777" w:rsidR="00A75E12" w:rsidRPr="009F3DA3" w:rsidRDefault="00A75E12" w:rsidP="00A75E12">
      <w:pPr>
        <w:pStyle w:val="Heading3"/>
        <w:numPr>
          <w:ilvl w:val="2"/>
          <w:numId w:val="4"/>
        </w:numPr>
      </w:pPr>
      <w:bookmarkStart w:id="214" w:name="_Toc242703706"/>
      <w:bookmarkStart w:id="215" w:name="_Toc503283432"/>
      <w:r w:rsidRPr="009F3DA3">
        <w:t>Limitations</w:t>
      </w:r>
      <w:bookmarkEnd w:id="214"/>
      <w:bookmarkEnd w:id="215"/>
    </w:p>
    <w:p w14:paraId="4177FD0F" w14:textId="77777777" w:rsidR="00A75E12" w:rsidRPr="009F3DA3" w:rsidRDefault="00A75E12" w:rsidP="00A75E12">
      <w:r w:rsidRPr="009F3DA3">
        <w:t>N/A</w:t>
      </w:r>
    </w:p>
    <w:p w14:paraId="333411F3" w14:textId="77777777" w:rsidR="00A75E12" w:rsidRPr="009F3DA3" w:rsidRDefault="00A75E12" w:rsidP="00A75E12"/>
    <w:p w14:paraId="6FA16786" w14:textId="77777777" w:rsidR="00A75E12" w:rsidRPr="009F3DA3" w:rsidRDefault="00A75E12" w:rsidP="00A75E12">
      <w:pPr>
        <w:pStyle w:val="Heading3"/>
        <w:numPr>
          <w:ilvl w:val="2"/>
          <w:numId w:val="4"/>
        </w:numPr>
      </w:pPr>
      <w:bookmarkStart w:id="216" w:name="_Toc242703707"/>
      <w:bookmarkStart w:id="217" w:name="_Toc503283433"/>
      <w:r w:rsidRPr="009F3DA3">
        <w:t>Impact Areas</w:t>
      </w:r>
      <w:bookmarkEnd w:id="216"/>
      <w:bookmarkEnd w:id="217"/>
    </w:p>
    <w:p w14:paraId="1E0D6E20" w14:textId="77777777" w:rsidR="00A75E12" w:rsidRPr="009F3DA3" w:rsidRDefault="00A75E12" w:rsidP="00A75E12">
      <w:pPr>
        <w:jc w:val="both"/>
      </w:pPr>
      <w:r w:rsidRPr="009F3DA3">
        <w:t>N/A</w:t>
      </w:r>
    </w:p>
    <w:p w14:paraId="04469194" w14:textId="77777777" w:rsidR="00A75E12" w:rsidRPr="009F3DA3" w:rsidRDefault="00A75E12" w:rsidP="00406241"/>
    <w:p w14:paraId="224B86FA" w14:textId="716FC4C3" w:rsidR="00406241" w:rsidRPr="009F3DA3" w:rsidRDefault="00406241" w:rsidP="00406241">
      <w:pPr>
        <w:pStyle w:val="Heading2"/>
        <w:numPr>
          <w:ilvl w:val="1"/>
          <w:numId w:val="4"/>
        </w:numPr>
        <w:tabs>
          <w:tab w:val="clear" w:pos="718"/>
          <w:tab w:val="num" w:pos="540"/>
        </w:tabs>
        <w:ind w:left="540" w:hanging="540"/>
      </w:pPr>
      <w:bookmarkStart w:id="218" w:name="_Toc503283434"/>
      <w:r w:rsidRPr="009F3DA3">
        <w:t>REQC000</w:t>
      </w:r>
      <w:r w:rsidR="00592096">
        <w:t>1</w:t>
      </w:r>
      <w:r w:rsidRPr="009F3DA3">
        <w:t>.</w:t>
      </w:r>
      <w:r w:rsidR="00592096">
        <w:t>2</w:t>
      </w:r>
      <w:r w:rsidRPr="009F3DA3">
        <w:t xml:space="preserve"> – </w:t>
      </w:r>
      <w:r w:rsidR="001830BF">
        <w:t>Napas</w:t>
      </w:r>
      <w:bookmarkEnd w:id="218"/>
    </w:p>
    <w:p w14:paraId="4685DEBD" w14:textId="77777777" w:rsidR="00406241" w:rsidRPr="009F3DA3" w:rsidRDefault="00406241" w:rsidP="00406241">
      <w:pPr>
        <w:pStyle w:val="Heading3"/>
        <w:numPr>
          <w:ilvl w:val="2"/>
          <w:numId w:val="4"/>
        </w:numPr>
      </w:pPr>
      <w:bookmarkStart w:id="219" w:name="_Toc503283435"/>
      <w:r w:rsidRPr="009F3DA3">
        <w:t>Business Requirement</w:t>
      </w:r>
      <w:bookmarkEnd w:id="219"/>
    </w:p>
    <w:p w14:paraId="18BEE229" w14:textId="4A643112" w:rsidR="00035B2E" w:rsidRDefault="001830BF" w:rsidP="00AB557D">
      <w:pPr>
        <w:jc w:val="both"/>
      </w:pPr>
      <w:r>
        <w:t xml:space="preserve">ORIENT COMMERCIAL BANK </w:t>
      </w:r>
      <w:r w:rsidR="00AB557D" w:rsidRPr="009F3DA3">
        <w:t>requires WAY4</w:t>
      </w:r>
      <w:r w:rsidR="00AB557D">
        <w:t xml:space="preserve"> </w:t>
      </w:r>
      <w:r w:rsidR="00AB557D" w:rsidRPr="009F3DA3">
        <w:t xml:space="preserve">to support </w:t>
      </w:r>
      <w:r>
        <w:t>Napas</w:t>
      </w:r>
      <w:r w:rsidR="00E717EB">
        <w:t>’s network connection</w:t>
      </w:r>
      <w:r w:rsidR="00035B2E">
        <w:t>.</w:t>
      </w:r>
    </w:p>
    <w:p w14:paraId="6DF70F24" w14:textId="77777777" w:rsidR="00035B2E" w:rsidRDefault="00035B2E" w:rsidP="00035B2E">
      <w:pPr>
        <w:pStyle w:val="Heading4"/>
      </w:pPr>
      <w:r>
        <w:t>Issuer Interface</w:t>
      </w:r>
    </w:p>
    <w:p w14:paraId="3A0CC686" w14:textId="77777777" w:rsidR="00035B2E" w:rsidRDefault="00035B2E" w:rsidP="00035B2E">
      <w:pPr>
        <w:jc w:val="both"/>
      </w:pPr>
      <w:r>
        <w:t>ATM:</w:t>
      </w:r>
    </w:p>
    <w:p w14:paraId="1728D2A2" w14:textId="77777777" w:rsidR="00035B2E" w:rsidRDefault="00035B2E" w:rsidP="00737E58">
      <w:pPr>
        <w:pStyle w:val="ListParagraph"/>
        <w:numPr>
          <w:ilvl w:val="0"/>
          <w:numId w:val="59"/>
        </w:numPr>
        <w:ind w:hanging="450"/>
        <w:jc w:val="both"/>
      </w:pPr>
      <w:r>
        <w:t>Balance Inquiry</w:t>
      </w:r>
    </w:p>
    <w:p w14:paraId="22A56B85" w14:textId="77777777" w:rsidR="00274AB7" w:rsidRDefault="00274AB7" w:rsidP="00737E58">
      <w:pPr>
        <w:pStyle w:val="ListParagraph"/>
        <w:numPr>
          <w:ilvl w:val="0"/>
          <w:numId w:val="59"/>
        </w:numPr>
        <w:ind w:hanging="450"/>
        <w:jc w:val="both"/>
      </w:pPr>
      <w:r>
        <w:t xml:space="preserve">Mini statement </w:t>
      </w:r>
    </w:p>
    <w:p w14:paraId="14253D10" w14:textId="3F1AA0B6" w:rsidR="00035B2E" w:rsidRDefault="00035B2E" w:rsidP="00737E58">
      <w:pPr>
        <w:pStyle w:val="ListParagraph"/>
        <w:numPr>
          <w:ilvl w:val="0"/>
          <w:numId w:val="59"/>
        </w:numPr>
        <w:ind w:hanging="450"/>
        <w:jc w:val="both"/>
      </w:pPr>
      <w:r>
        <w:t>Cash Withdrawal</w:t>
      </w:r>
    </w:p>
    <w:p w14:paraId="73A448BB" w14:textId="2F9D6F37" w:rsidR="00035B2E" w:rsidRDefault="00274AB7" w:rsidP="00737E58">
      <w:pPr>
        <w:pStyle w:val="ListParagraph"/>
        <w:numPr>
          <w:ilvl w:val="0"/>
          <w:numId w:val="59"/>
        </w:numPr>
        <w:ind w:hanging="450"/>
        <w:jc w:val="both"/>
      </w:pPr>
      <w:r>
        <w:t>Billing/Topup</w:t>
      </w:r>
    </w:p>
    <w:p w14:paraId="00871770" w14:textId="77777777" w:rsidR="00035B2E" w:rsidRDefault="00035B2E" w:rsidP="00737E58">
      <w:pPr>
        <w:pStyle w:val="ListParagraph"/>
        <w:numPr>
          <w:ilvl w:val="0"/>
          <w:numId w:val="59"/>
        </w:numPr>
        <w:ind w:hanging="450"/>
        <w:jc w:val="both"/>
      </w:pPr>
      <w:r>
        <w:t>IBFT (Inter Bank Fund Transfer)</w:t>
      </w:r>
    </w:p>
    <w:p w14:paraId="599ACD92" w14:textId="7B944652" w:rsidR="00035B2E" w:rsidRDefault="00274AB7" w:rsidP="00737E58">
      <w:pPr>
        <w:pStyle w:val="ListParagraph"/>
        <w:numPr>
          <w:ilvl w:val="0"/>
          <w:numId w:val="59"/>
        </w:numPr>
        <w:ind w:hanging="450"/>
        <w:jc w:val="both"/>
      </w:pPr>
      <w:r>
        <w:t>Funds Transfer</w:t>
      </w:r>
    </w:p>
    <w:p w14:paraId="29B6D14A" w14:textId="5D8C1DBE" w:rsidR="00411251" w:rsidRDefault="00274AB7" w:rsidP="00411251">
      <w:pPr>
        <w:pStyle w:val="ListParagraph"/>
        <w:numPr>
          <w:ilvl w:val="0"/>
          <w:numId w:val="59"/>
        </w:numPr>
        <w:ind w:hanging="450"/>
        <w:jc w:val="both"/>
      </w:pPr>
      <w:r>
        <w:t>PIN Change</w:t>
      </w:r>
    </w:p>
    <w:p w14:paraId="635DE381" w14:textId="5A2DC70F" w:rsidR="00C23815" w:rsidRDefault="00C23815" w:rsidP="00C23815">
      <w:pPr>
        <w:jc w:val="both"/>
      </w:pPr>
      <w:r>
        <w:t>POS:</w:t>
      </w:r>
    </w:p>
    <w:p w14:paraId="069585EC" w14:textId="24590C06" w:rsidR="00C23815" w:rsidRDefault="00C23815" w:rsidP="00C23815">
      <w:pPr>
        <w:pStyle w:val="ListParagraph"/>
        <w:numPr>
          <w:ilvl w:val="0"/>
          <w:numId w:val="59"/>
        </w:numPr>
        <w:ind w:hanging="450"/>
        <w:jc w:val="both"/>
      </w:pPr>
      <w:r>
        <w:t>Purchase</w:t>
      </w:r>
    </w:p>
    <w:p w14:paraId="072F05D8" w14:textId="40670C16" w:rsidR="00DD55E9" w:rsidRDefault="00DD55E9" w:rsidP="00C23815">
      <w:pPr>
        <w:pStyle w:val="ListParagraph"/>
        <w:numPr>
          <w:ilvl w:val="0"/>
          <w:numId w:val="59"/>
        </w:numPr>
        <w:ind w:hanging="450"/>
        <w:jc w:val="both"/>
      </w:pPr>
      <w:r>
        <w:t>Reversal/Void</w:t>
      </w:r>
    </w:p>
    <w:p w14:paraId="542B3F58" w14:textId="209E4BD7" w:rsidR="00AB557D" w:rsidRDefault="00035B2E" w:rsidP="00035B2E">
      <w:pPr>
        <w:jc w:val="both"/>
      </w:pPr>
      <w:r>
        <w:t>CMS also supports offline/stand-in mode and Payment online transactions or others mandat</w:t>
      </w:r>
      <w:r w:rsidR="005529EE">
        <w:t xml:space="preserve">ory transactions followed to </w:t>
      </w:r>
      <w:r w:rsidR="001830BF">
        <w:t>Napas</w:t>
      </w:r>
      <w:r w:rsidR="005529EE">
        <w:t>’s</w:t>
      </w:r>
      <w:r>
        <w:t xml:space="preserve"> rules.</w:t>
      </w:r>
      <w:r w:rsidR="00E717EB">
        <w:t xml:space="preserve"> </w:t>
      </w:r>
    </w:p>
    <w:p w14:paraId="1A29F68D" w14:textId="77777777" w:rsidR="00F67D8B" w:rsidRDefault="00F67D8B" w:rsidP="00F67D8B">
      <w:pPr>
        <w:pStyle w:val="Heading4"/>
      </w:pPr>
      <w:r>
        <w:t>Settlement</w:t>
      </w:r>
    </w:p>
    <w:p w14:paraId="56E4420F" w14:textId="37E84CF2" w:rsidR="00172435" w:rsidRPr="000F5DD1" w:rsidRDefault="00A26C09" w:rsidP="00172435">
      <w:pPr>
        <w:pStyle w:val="BodyText"/>
        <w:jc w:val="both"/>
        <w:rPr>
          <w:rFonts w:asciiTheme="minorHAnsi" w:hAnsiTheme="minorHAnsi" w:cstheme="minorHAnsi"/>
        </w:rPr>
      </w:pPr>
      <w:r w:rsidRPr="000F5DD1">
        <w:rPr>
          <w:rFonts w:asciiTheme="minorHAnsi" w:hAnsiTheme="minorHAnsi" w:cstheme="minorHAnsi"/>
        </w:rPr>
        <w:t xml:space="preserve">The system complies with the rule of </w:t>
      </w:r>
      <w:r w:rsidR="001830BF">
        <w:rPr>
          <w:rFonts w:asciiTheme="minorHAnsi" w:hAnsiTheme="minorHAnsi" w:cstheme="minorHAnsi"/>
        </w:rPr>
        <w:t>Napas</w:t>
      </w:r>
      <w:r w:rsidRPr="000F5DD1">
        <w:rPr>
          <w:rFonts w:asciiTheme="minorHAnsi" w:hAnsiTheme="minorHAnsi" w:cstheme="minorHAnsi"/>
        </w:rPr>
        <w:t xml:space="preserve"> settlement and clearing. </w:t>
      </w:r>
    </w:p>
    <w:p w14:paraId="563EDD12" w14:textId="4D488F83" w:rsidR="005529EE" w:rsidRPr="000F5DD1" w:rsidRDefault="005529EE" w:rsidP="003E7E02">
      <w:pPr>
        <w:pStyle w:val="BodyText"/>
        <w:ind w:left="1170"/>
        <w:jc w:val="both"/>
        <w:rPr>
          <w:rFonts w:asciiTheme="minorHAnsi" w:hAnsiTheme="minorHAnsi" w:cstheme="minorHAnsi"/>
        </w:rPr>
      </w:pPr>
    </w:p>
    <w:p w14:paraId="44B3D202" w14:textId="77777777" w:rsidR="00406241" w:rsidRPr="009F3DA3" w:rsidRDefault="00406241" w:rsidP="00406241">
      <w:pPr>
        <w:pStyle w:val="Heading3"/>
        <w:numPr>
          <w:ilvl w:val="2"/>
          <w:numId w:val="4"/>
        </w:numPr>
      </w:pPr>
      <w:bookmarkStart w:id="220" w:name="_Toc419823947"/>
      <w:bookmarkStart w:id="221" w:name="_Toc419826724"/>
      <w:bookmarkStart w:id="222" w:name="_Toc419829324"/>
      <w:bookmarkStart w:id="223" w:name="_Toc419831931"/>
      <w:bookmarkStart w:id="224" w:name="_Toc419834714"/>
      <w:bookmarkStart w:id="225" w:name="_Toc419837499"/>
      <w:bookmarkStart w:id="226" w:name="_Toc419840345"/>
      <w:bookmarkStart w:id="227" w:name="_Toc419843225"/>
      <w:bookmarkStart w:id="228" w:name="_Toc419846105"/>
      <w:bookmarkStart w:id="229" w:name="_Toc419849008"/>
      <w:bookmarkStart w:id="230" w:name="_Toc419851912"/>
      <w:bookmarkStart w:id="231" w:name="_Toc419855105"/>
      <w:bookmarkStart w:id="232" w:name="_Toc419873381"/>
      <w:bookmarkStart w:id="233" w:name="_Toc420061931"/>
      <w:bookmarkStart w:id="234" w:name="_Toc420067458"/>
      <w:bookmarkStart w:id="235" w:name="_Toc419823953"/>
      <w:bookmarkStart w:id="236" w:name="_Toc419826730"/>
      <w:bookmarkStart w:id="237" w:name="_Toc419829330"/>
      <w:bookmarkStart w:id="238" w:name="_Toc419831937"/>
      <w:bookmarkStart w:id="239" w:name="_Toc419834720"/>
      <w:bookmarkStart w:id="240" w:name="_Toc419837505"/>
      <w:bookmarkStart w:id="241" w:name="_Toc419840351"/>
      <w:bookmarkStart w:id="242" w:name="_Toc419843231"/>
      <w:bookmarkStart w:id="243" w:name="_Toc419846111"/>
      <w:bookmarkStart w:id="244" w:name="_Toc419849014"/>
      <w:bookmarkStart w:id="245" w:name="_Toc419851918"/>
      <w:bookmarkStart w:id="246" w:name="_Toc419855111"/>
      <w:bookmarkStart w:id="247" w:name="_Toc419873387"/>
      <w:bookmarkStart w:id="248" w:name="_Toc420061937"/>
      <w:bookmarkStart w:id="249" w:name="_Toc420067464"/>
      <w:bookmarkStart w:id="250" w:name="_Toc419823954"/>
      <w:bookmarkStart w:id="251" w:name="_Toc419826731"/>
      <w:bookmarkStart w:id="252" w:name="_Toc419829331"/>
      <w:bookmarkStart w:id="253" w:name="_Toc419831938"/>
      <w:bookmarkStart w:id="254" w:name="_Toc419834721"/>
      <w:bookmarkStart w:id="255" w:name="_Toc419837506"/>
      <w:bookmarkStart w:id="256" w:name="_Toc419840352"/>
      <w:bookmarkStart w:id="257" w:name="_Toc419843232"/>
      <w:bookmarkStart w:id="258" w:name="_Toc419846112"/>
      <w:bookmarkStart w:id="259" w:name="_Toc419849015"/>
      <w:bookmarkStart w:id="260" w:name="_Toc419851919"/>
      <w:bookmarkStart w:id="261" w:name="_Toc419855112"/>
      <w:bookmarkStart w:id="262" w:name="_Toc419873388"/>
      <w:bookmarkStart w:id="263" w:name="_Toc420061938"/>
      <w:bookmarkStart w:id="264" w:name="_Toc420067465"/>
      <w:bookmarkStart w:id="265" w:name="_Toc419823955"/>
      <w:bookmarkStart w:id="266" w:name="_Toc419826732"/>
      <w:bookmarkStart w:id="267" w:name="_Toc419829332"/>
      <w:bookmarkStart w:id="268" w:name="_Toc419831939"/>
      <w:bookmarkStart w:id="269" w:name="_Toc419834722"/>
      <w:bookmarkStart w:id="270" w:name="_Toc419837507"/>
      <w:bookmarkStart w:id="271" w:name="_Toc419840353"/>
      <w:bookmarkStart w:id="272" w:name="_Toc419843233"/>
      <w:bookmarkStart w:id="273" w:name="_Toc419846113"/>
      <w:bookmarkStart w:id="274" w:name="_Toc419849016"/>
      <w:bookmarkStart w:id="275" w:name="_Toc419851920"/>
      <w:bookmarkStart w:id="276" w:name="_Toc419855113"/>
      <w:bookmarkStart w:id="277" w:name="_Toc419873389"/>
      <w:bookmarkStart w:id="278" w:name="_Toc420061939"/>
      <w:bookmarkStart w:id="279" w:name="_Toc420067466"/>
      <w:bookmarkStart w:id="280" w:name="_Toc419823956"/>
      <w:bookmarkStart w:id="281" w:name="_Toc419826733"/>
      <w:bookmarkStart w:id="282" w:name="_Toc419829333"/>
      <w:bookmarkStart w:id="283" w:name="_Toc419831940"/>
      <w:bookmarkStart w:id="284" w:name="_Toc419834723"/>
      <w:bookmarkStart w:id="285" w:name="_Toc419837508"/>
      <w:bookmarkStart w:id="286" w:name="_Toc419840354"/>
      <w:bookmarkStart w:id="287" w:name="_Toc419843234"/>
      <w:bookmarkStart w:id="288" w:name="_Toc419846114"/>
      <w:bookmarkStart w:id="289" w:name="_Toc419849017"/>
      <w:bookmarkStart w:id="290" w:name="_Toc419851921"/>
      <w:bookmarkStart w:id="291" w:name="_Toc419855114"/>
      <w:bookmarkStart w:id="292" w:name="_Toc419873390"/>
      <w:bookmarkStart w:id="293" w:name="_Toc420061940"/>
      <w:bookmarkStart w:id="294" w:name="_Toc420067467"/>
      <w:bookmarkStart w:id="295" w:name="_Toc419823957"/>
      <w:bookmarkStart w:id="296" w:name="_Toc419826734"/>
      <w:bookmarkStart w:id="297" w:name="_Toc419829334"/>
      <w:bookmarkStart w:id="298" w:name="_Toc419831941"/>
      <w:bookmarkStart w:id="299" w:name="_Toc419834724"/>
      <w:bookmarkStart w:id="300" w:name="_Toc419837509"/>
      <w:bookmarkStart w:id="301" w:name="_Toc419840355"/>
      <w:bookmarkStart w:id="302" w:name="_Toc419843235"/>
      <w:bookmarkStart w:id="303" w:name="_Toc419846115"/>
      <w:bookmarkStart w:id="304" w:name="_Toc419849018"/>
      <w:bookmarkStart w:id="305" w:name="_Toc419851922"/>
      <w:bookmarkStart w:id="306" w:name="_Toc419855115"/>
      <w:bookmarkStart w:id="307" w:name="_Toc419873391"/>
      <w:bookmarkStart w:id="308" w:name="_Toc420061941"/>
      <w:bookmarkStart w:id="309" w:name="_Toc420067468"/>
      <w:bookmarkStart w:id="310" w:name="_Toc419823959"/>
      <w:bookmarkStart w:id="311" w:name="_Toc419826736"/>
      <w:bookmarkStart w:id="312" w:name="_Toc419829336"/>
      <w:bookmarkStart w:id="313" w:name="_Toc419831943"/>
      <w:bookmarkStart w:id="314" w:name="_Toc419834726"/>
      <w:bookmarkStart w:id="315" w:name="_Toc419837511"/>
      <w:bookmarkStart w:id="316" w:name="_Toc419840357"/>
      <w:bookmarkStart w:id="317" w:name="_Toc419843237"/>
      <w:bookmarkStart w:id="318" w:name="_Toc419846117"/>
      <w:bookmarkStart w:id="319" w:name="_Toc419849020"/>
      <w:bookmarkStart w:id="320" w:name="_Toc419851924"/>
      <w:bookmarkStart w:id="321" w:name="_Toc419855117"/>
      <w:bookmarkStart w:id="322" w:name="_Toc419873393"/>
      <w:bookmarkStart w:id="323" w:name="_Toc420061943"/>
      <w:bookmarkStart w:id="324" w:name="_Toc420067470"/>
      <w:bookmarkStart w:id="325" w:name="_Toc419823960"/>
      <w:bookmarkStart w:id="326" w:name="_Toc419826737"/>
      <w:bookmarkStart w:id="327" w:name="_Toc419829337"/>
      <w:bookmarkStart w:id="328" w:name="_Toc419831944"/>
      <w:bookmarkStart w:id="329" w:name="_Toc419834727"/>
      <w:bookmarkStart w:id="330" w:name="_Toc419837512"/>
      <w:bookmarkStart w:id="331" w:name="_Toc419840358"/>
      <w:bookmarkStart w:id="332" w:name="_Toc419843238"/>
      <w:bookmarkStart w:id="333" w:name="_Toc419846118"/>
      <w:bookmarkStart w:id="334" w:name="_Toc419849021"/>
      <w:bookmarkStart w:id="335" w:name="_Toc419851925"/>
      <w:bookmarkStart w:id="336" w:name="_Toc419855118"/>
      <w:bookmarkStart w:id="337" w:name="_Toc419873394"/>
      <w:bookmarkStart w:id="338" w:name="_Toc420061944"/>
      <w:bookmarkStart w:id="339" w:name="_Toc420067471"/>
      <w:bookmarkStart w:id="340" w:name="_Toc503283436"/>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Pr="009F3DA3">
        <w:lastRenderedPageBreak/>
        <w:t>Technical Details</w:t>
      </w:r>
      <w:bookmarkEnd w:id="340"/>
    </w:p>
    <w:p w14:paraId="418C61BB" w14:textId="77777777" w:rsidR="00406241" w:rsidRDefault="00406241" w:rsidP="001F665C">
      <w:r w:rsidRPr="009F3DA3">
        <w:t xml:space="preserve">These features are fully supported by WAY4 as </w:t>
      </w:r>
      <w:r w:rsidR="00666405">
        <w:t>configurable</w:t>
      </w:r>
      <w:r w:rsidR="00666405" w:rsidRPr="009F3DA3" w:rsidDel="003704E5">
        <w:t xml:space="preserve"> </w:t>
      </w:r>
      <w:r w:rsidR="003704E5">
        <w:t xml:space="preserve">customized </w:t>
      </w:r>
      <w:r w:rsidRPr="009F3DA3">
        <w:t>functionality.</w:t>
      </w:r>
    </w:p>
    <w:p w14:paraId="418E15F4" w14:textId="0FBE8A62" w:rsidR="004F2FDA" w:rsidRDefault="004F2FDA" w:rsidP="001F665C">
      <w:r>
        <w:t xml:space="preserve">Online and offline interface between WAY4 and </w:t>
      </w:r>
      <w:r w:rsidR="001830BF">
        <w:rPr>
          <w:rFonts w:asciiTheme="minorHAnsi" w:hAnsiTheme="minorHAnsi" w:cstheme="minorHAnsi"/>
        </w:rPr>
        <w:t>Napas</w:t>
      </w:r>
      <w:r w:rsidR="005332F3" w:rsidRPr="000F5DD1">
        <w:rPr>
          <w:rFonts w:asciiTheme="minorHAnsi" w:hAnsiTheme="minorHAnsi" w:cstheme="minorHAnsi"/>
        </w:rPr>
        <w:t xml:space="preserve"> </w:t>
      </w:r>
      <w:r w:rsidR="00FD5AC0">
        <w:t>are</w:t>
      </w:r>
      <w:r>
        <w:t xml:space="preserve"> </w:t>
      </w:r>
      <w:r w:rsidR="00FD5AC0">
        <w:t xml:space="preserve">written </w:t>
      </w:r>
      <w:r>
        <w:t xml:space="preserve">in Volume </w:t>
      </w:r>
      <w:r w:rsidR="00184DD6">
        <w:t>6</w:t>
      </w:r>
      <w:r>
        <w:t>. Interface</w:t>
      </w:r>
    </w:p>
    <w:p w14:paraId="02ED1560" w14:textId="77777777" w:rsidR="00406241" w:rsidRPr="009F3DA3" w:rsidRDefault="00406241" w:rsidP="00406241">
      <w:pPr>
        <w:pStyle w:val="Heading3"/>
        <w:numPr>
          <w:ilvl w:val="2"/>
          <w:numId w:val="4"/>
        </w:numPr>
        <w:tabs>
          <w:tab w:val="num" w:pos="6480"/>
        </w:tabs>
      </w:pPr>
      <w:bookmarkStart w:id="341" w:name="_Toc434724848"/>
      <w:bookmarkStart w:id="342" w:name="_Toc434755099"/>
      <w:bookmarkStart w:id="343" w:name="_Toc434950585"/>
      <w:bookmarkStart w:id="344" w:name="_Toc435029723"/>
      <w:bookmarkStart w:id="345" w:name="_Toc503283437"/>
      <w:bookmarkEnd w:id="341"/>
      <w:bookmarkEnd w:id="342"/>
      <w:bookmarkEnd w:id="343"/>
      <w:bookmarkEnd w:id="344"/>
      <w:r w:rsidRPr="009F3DA3">
        <w:t>Limitations</w:t>
      </w:r>
      <w:bookmarkEnd w:id="345"/>
    </w:p>
    <w:p w14:paraId="5C59AE48" w14:textId="618FA270" w:rsidR="00406241" w:rsidRDefault="00D16AAB" w:rsidP="001F665C">
      <w:r>
        <w:t>Must be developed new custom interface.</w:t>
      </w:r>
    </w:p>
    <w:p w14:paraId="777FF904" w14:textId="77777777" w:rsidR="007E4646" w:rsidRPr="009F3DA3" w:rsidRDefault="007E4646" w:rsidP="00406241"/>
    <w:p w14:paraId="0380FEC6" w14:textId="77777777" w:rsidR="00406241" w:rsidRPr="009F3DA3" w:rsidRDefault="00406241" w:rsidP="00406241">
      <w:pPr>
        <w:pStyle w:val="Heading3"/>
        <w:numPr>
          <w:ilvl w:val="2"/>
          <w:numId w:val="4"/>
        </w:numPr>
        <w:tabs>
          <w:tab w:val="num" w:pos="6480"/>
        </w:tabs>
      </w:pPr>
      <w:bookmarkStart w:id="346" w:name="_Toc503283438"/>
      <w:r w:rsidRPr="009F3DA3">
        <w:t>Impact Areas</w:t>
      </w:r>
      <w:bookmarkEnd w:id="346"/>
    </w:p>
    <w:p w14:paraId="06BAB033" w14:textId="77777777" w:rsidR="00406241" w:rsidRDefault="00406241" w:rsidP="00406241">
      <w:pPr>
        <w:jc w:val="both"/>
      </w:pPr>
      <w:r w:rsidRPr="009F3DA3">
        <w:t>N/A</w:t>
      </w:r>
    </w:p>
    <w:p w14:paraId="19AB0DDA" w14:textId="77777777" w:rsidR="001F665C" w:rsidRPr="009F3DA3" w:rsidRDefault="001F665C" w:rsidP="00406241">
      <w:pPr>
        <w:jc w:val="both"/>
      </w:pPr>
    </w:p>
    <w:p w14:paraId="780B0A52" w14:textId="1EB10CC1" w:rsidR="00B272DC" w:rsidRPr="009F3DA3" w:rsidRDefault="00B272DC" w:rsidP="00B272DC">
      <w:pPr>
        <w:pStyle w:val="Heading2"/>
        <w:numPr>
          <w:ilvl w:val="1"/>
          <w:numId w:val="4"/>
        </w:numPr>
        <w:tabs>
          <w:tab w:val="clear" w:pos="718"/>
          <w:tab w:val="num" w:pos="540"/>
        </w:tabs>
        <w:ind w:left="540" w:hanging="540"/>
      </w:pPr>
      <w:bookmarkStart w:id="347" w:name="_Toc503283439"/>
      <w:r w:rsidRPr="009F3DA3">
        <w:t>REQC0001.</w:t>
      </w:r>
      <w:r>
        <w:t>3</w:t>
      </w:r>
      <w:r w:rsidRPr="009F3DA3">
        <w:t xml:space="preserve"> – </w:t>
      </w:r>
      <w:r>
        <w:t>JCB</w:t>
      </w:r>
      <w:bookmarkEnd w:id="347"/>
    </w:p>
    <w:p w14:paraId="5A97DCB4" w14:textId="77777777" w:rsidR="00B272DC" w:rsidRPr="009F3DA3" w:rsidRDefault="00B272DC" w:rsidP="00B272DC">
      <w:pPr>
        <w:pStyle w:val="Heading3"/>
        <w:numPr>
          <w:ilvl w:val="2"/>
          <w:numId w:val="4"/>
        </w:numPr>
      </w:pPr>
      <w:bookmarkStart w:id="348" w:name="_Toc503283440"/>
      <w:r w:rsidRPr="009F3DA3">
        <w:t>Business Requirement</w:t>
      </w:r>
      <w:bookmarkEnd w:id="348"/>
    </w:p>
    <w:p w14:paraId="0EFADB68" w14:textId="3D9C98B5" w:rsidR="00B272DC" w:rsidRPr="009F3DA3" w:rsidRDefault="00B272DC" w:rsidP="001F665C">
      <w:r w:rsidRPr="009F3DA3">
        <w:t xml:space="preserve">WAY4 needs to be able to support </w:t>
      </w:r>
      <w:r>
        <w:t>JCB’s</w:t>
      </w:r>
      <w:r w:rsidRPr="009F3DA3">
        <w:t xml:space="preserve"> network connection and IPM message format for clearing files.  </w:t>
      </w:r>
    </w:p>
    <w:p w14:paraId="48BFDB7B" w14:textId="6B915FFA" w:rsidR="00B272DC" w:rsidRPr="009F3DA3" w:rsidRDefault="00B272DC" w:rsidP="001F665C">
      <w:pPr>
        <w:jc w:val="both"/>
      </w:pPr>
      <w:r w:rsidRPr="009F3DA3">
        <w:t xml:space="preserve">Support for all different products provided by </w:t>
      </w:r>
      <w:r>
        <w:t>JCB</w:t>
      </w:r>
      <w:r w:rsidRPr="009F3DA3">
        <w:t xml:space="preserve"> and additional services is required.</w:t>
      </w:r>
    </w:p>
    <w:p w14:paraId="0353C817" w14:textId="58FE3D48" w:rsidR="00B272DC" w:rsidRPr="009F3DA3" w:rsidRDefault="00B272DC" w:rsidP="001F665C">
      <w:pPr>
        <w:jc w:val="both"/>
      </w:pPr>
      <w:r w:rsidRPr="009F3DA3">
        <w:t xml:space="preserve">All received </w:t>
      </w:r>
      <w:r>
        <w:t>JCB</w:t>
      </w:r>
      <w:r w:rsidRPr="009F3DA3">
        <w:t xml:space="preserve"> billing system information should be accepted and posted to the GL directly.</w:t>
      </w:r>
    </w:p>
    <w:p w14:paraId="402FDBFE" w14:textId="5B05C170" w:rsidR="00B272DC" w:rsidRDefault="00B272DC" w:rsidP="001F665C">
      <w:pPr>
        <w:jc w:val="both"/>
      </w:pPr>
      <w:r w:rsidRPr="009F3DA3">
        <w:t xml:space="preserve">WAY4 should also support loading of all files from </w:t>
      </w:r>
      <w:r>
        <w:t>JCB</w:t>
      </w:r>
      <w:r w:rsidRPr="009F3DA3">
        <w:t xml:space="preserve">, including Clearing and Settlement Files, Parameter Update Files as well as sending mandatory Outgoing files to </w:t>
      </w:r>
      <w:r>
        <w:t>JCB</w:t>
      </w:r>
      <w:r w:rsidRPr="009F3DA3">
        <w:t>.</w:t>
      </w:r>
    </w:p>
    <w:p w14:paraId="07177D9D" w14:textId="77777777" w:rsidR="00B272DC" w:rsidRDefault="00B272DC" w:rsidP="00B272DC">
      <w:pPr>
        <w:pStyle w:val="Heading4"/>
      </w:pPr>
      <w:r>
        <w:t>Issuer Interface</w:t>
      </w:r>
    </w:p>
    <w:p w14:paraId="2B3AAE74" w14:textId="3B592D7C" w:rsidR="00B272DC" w:rsidRDefault="00B272DC" w:rsidP="001F665C">
      <w:pPr>
        <w:jc w:val="both"/>
      </w:pPr>
      <w:r>
        <w:t>CMS will certify with JCB for issuer mode interface for Credit/Debit/Prepaid BINs. The transactions will be routed to CMS through CMS from MasterCard. Following transactions will be supported in issuer mode for ORIENT COMMERCIAL BANK debit, prepaid and credit cards:</w:t>
      </w:r>
    </w:p>
    <w:p w14:paraId="05435762" w14:textId="77777777" w:rsidR="00B272DC" w:rsidRDefault="00B272DC" w:rsidP="00B272DC">
      <w:pPr>
        <w:ind w:left="720"/>
        <w:jc w:val="both"/>
      </w:pPr>
      <w:r>
        <w:t>ATM:</w:t>
      </w:r>
    </w:p>
    <w:p w14:paraId="037C09C5" w14:textId="77777777" w:rsidR="00B272DC" w:rsidRDefault="00B272DC" w:rsidP="00B272DC">
      <w:pPr>
        <w:pStyle w:val="ListParagraph"/>
        <w:numPr>
          <w:ilvl w:val="0"/>
          <w:numId w:val="62"/>
        </w:numPr>
        <w:ind w:left="1440"/>
        <w:jc w:val="both"/>
      </w:pPr>
      <w:r>
        <w:t>Balance Inquiry</w:t>
      </w:r>
    </w:p>
    <w:p w14:paraId="488F82C3" w14:textId="77777777" w:rsidR="00B272DC" w:rsidRDefault="00B272DC" w:rsidP="00B272DC">
      <w:pPr>
        <w:pStyle w:val="ListParagraph"/>
        <w:numPr>
          <w:ilvl w:val="0"/>
          <w:numId w:val="62"/>
        </w:numPr>
        <w:ind w:left="1440"/>
        <w:jc w:val="both"/>
      </w:pPr>
      <w:r>
        <w:t xml:space="preserve">Cash Withdrawal     </w:t>
      </w:r>
    </w:p>
    <w:p w14:paraId="44985585" w14:textId="77777777" w:rsidR="00B272DC" w:rsidRDefault="00B272DC" w:rsidP="00B272DC">
      <w:pPr>
        <w:pStyle w:val="ListParagraph"/>
        <w:numPr>
          <w:ilvl w:val="0"/>
          <w:numId w:val="62"/>
        </w:numPr>
        <w:ind w:left="1440"/>
        <w:jc w:val="both"/>
      </w:pPr>
      <w:r>
        <w:t>Reversal</w:t>
      </w:r>
    </w:p>
    <w:p w14:paraId="124C0698" w14:textId="77777777" w:rsidR="00B272DC" w:rsidRDefault="00B272DC" w:rsidP="00B272DC">
      <w:pPr>
        <w:ind w:left="720"/>
        <w:jc w:val="both"/>
      </w:pPr>
      <w:r>
        <w:t>POS:</w:t>
      </w:r>
    </w:p>
    <w:p w14:paraId="09A5A2EE" w14:textId="77777777" w:rsidR="00B272DC" w:rsidRDefault="00B272DC" w:rsidP="00B272DC">
      <w:pPr>
        <w:pStyle w:val="ListParagraph"/>
        <w:numPr>
          <w:ilvl w:val="0"/>
          <w:numId w:val="62"/>
        </w:numPr>
        <w:ind w:left="1440"/>
        <w:jc w:val="both"/>
      </w:pPr>
      <w:r>
        <w:t>Purchase</w:t>
      </w:r>
    </w:p>
    <w:p w14:paraId="3268304C" w14:textId="77777777" w:rsidR="00B272DC" w:rsidRDefault="00B272DC" w:rsidP="00B272DC">
      <w:pPr>
        <w:pStyle w:val="ListParagraph"/>
        <w:numPr>
          <w:ilvl w:val="0"/>
          <w:numId w:val="62"/>
        </w:numPr>
        <w:ind w:left="1440"/>
        <w:jc w:val="both"/>
      </w:pPr>
      <w:r>
        <w:t>Void</w:t>
      </w:r>
    </w:p>
    <w:p w14:paraId="6211910C" w14:textId="77777777" w:rsidR="00B272DC" w:rsidRDefault="00B272DC" w:rsidP="00B272DC">
      <w:pPr>
        <w:pStyle w:val="ListParagraph"/>
        <w:numPr>
          <w:ilvl w:val="0"/>
          <w:numId w:val="62"/>
        </w:numPr>
        <w:ind w:left="1440"/>
        <w:jc w:val="both"/>
      </w:pPr>
      <w:r>
        <w:t>Cash Advance</w:t>
      </w:r>
    </w:p>
    <w:p w14:paraId="4851DE9B" w14:textId="77777777" w:rsidR="00B272DC" w:rsidRDefault="00B272DC" w:rsidP="00B272DC">
      <w:pPr>
        <w:pStyle w:val="ListParagraph"/>
        <w:numPr>
          <w:ilvl w:val="0"/>
          <w:numId w:val="62"/>
        </w:numPr>
        <w:ind w:left="1440"/>
        <w:jc w:val="both"/>
      </w:pPr>
      <w:r>
        <w:t>Balance Inquiry</w:t>
      </w:r>
    </w:p>
    <w:p w14:paraId="07D5BA00" w14:textId="77777777" w:rsidR="00B272DC" w:rsidRDefault="00B272DC" w:rsidP="00B272DC">
      <w:pPr>
        <w:pStyle w:val="ListParagraph"/>
        <w:numPr>
          <w:ilvl w:val="0"/>
          <w:numId w:val="62"/>
        </w:numPr>
        <w:ind w:left="1440"/>
        <w:jc w:val="both"/>
      </w:pPr>
      <w:r>
        <w:t>Pre auth</w:t>
      </w:r>
    </w:p>
    <w:p w14:paraId="2D4D55BD" w14:textId="77777777" w:rsidR="00B272DC" w:rsidRDefault="00B272DC" w:rsidP="00B272DC">
      <w:pPr>
        <w:pStyle w:val="ListParagraph"/>
        <w:numPr>
          <w:ilvl w:val="0"/>
          <w:numId w:val="62"/>
        </w:numPr>
        <w:ind w:left="1440"/>
        <w:jc w:val="both"/>
      </w:pPr>
      <w:r>
        <w:t>Auth completion</w:t>
      </w:r>
    </w:p>
    <w:p w14:paraId="0ADEEEEF" w14:textId="02516A34" w:rsidR="00B272DC" w:rsidRDefault="00B272DC" w:rsidP="00B272DC">
      <w:pPr>
        <w:pStyle w:val="ListParagraph"/>
        <w:numPr>
          <w:ilvl w:val="0"/>
          <w:numId w:val="62"/>
        </w:numPr>
        <w:ind w:left="1440"/>
        <w:jc w:val="both"/>
      </w:pPr>
      <w:r>
        <w:t>Reversal</w:t>
      </w:r>
    </w:p>
    <w:p w14:paraId="08640C22" w14:textId="56F80F7C" w:rsidR="00F83EB4" w:rsidRDefault="00F83EB4" w:rsidP="00B272DC">
      <w:pPr>
        <w:pStyle w:val="ListParagraph"/>
        <w:numPr>
          <w:ilvl w:val="0"/>
          <w:numId w:val="62"/>
        </w:numPr>
        <w:ind w:left="1440"/>
        <w:jc w:val="both"/>
      </w:pPr>
      <w:r>
        <w:t xml:space="preserve">Partial </w:t>
      </w:r>
      <w:r w:rsidR="00380C20">
        <w:t>Reversal</w:t>
      </w:r>
    </w:p>
    <w:p w14:paraId="2580EDF0" w14:textId="63E3C386" w:rsidR="00B272DC" w:rsidRDefault="00B272DC" w:rsidP="001F665C">
      <w:pPr>
        <w:jc w:val="both"/>
      </w:pPr>
      <w:r>
        <w:lastRenderedPageBreak/>
        <w:t xml:space="preserve">CMS also supports offline/stand-in mode and E-Commerce transactions or others mandatory transactions followed to </w:t>
      </w:r>
      <w:r w:rsidR="00886C41">
        <w:t>JCB</w:t>
      </w:r>
      <w:r>
        <w:t>’s rules.</w:t>
      </w:r>
    </w:p>
    <w:p w14:paraId="5E34E2FB" w14:textId="77777777" w:rsidR="00B272DC" w:rsidRDefault="00B272DC" w:rsidP="00B272DC">
      <w:pPr>
        <w:pStyle w:val="Heading4"/>
      </w:pPr>
      <w:r>
        <w:t>Settlement and Clearing</w:t>
      </w:r>
    </w:p>
    <w:p w14:paraId="2DF4AC5F" w14:textId="6EEDC62E" w:rsidR="00B272DC" w:rsidRPr="00BC34D7" w:rsidRDefault="00B272DC" w:rsidP="001F665C">
      <w:pPr>
        <w:tabs>
          <w:tab w:val="left" w:pos="990"/>
        </w:tabs>
        <w:spacing w:line="320" w:lineRule="exact"/>
        <w:jc w:val="both"/>
        <w:rPr>
          <w:rFonts w:asciiTheme="majorHAnsi" w:hAnsiTheme="majorHAnsi"/>
          <w:strike/>
          <w:szCs w:val="22"/>
          <w:highlight w:val="yellow"/>
        </w:rPr>
      </w:pPr>
      <w:r w:rsidRPr="0006186B">
        <w:rPr>
          <w:rFonts w:asciiTheme="minorHAnsi" w:hAnsiTheme="minorHAnsi" w:cstheme="minorHAnsi"/>
          <w:szCs w:val="22"/>
        </w:rPr>
        <w:t xml:space="preserve">The system complies with the rule of </w:t>
      </w:r>
      <w:r w:rsidR="00886C41">
        <w:rPr>
          <w:rFonts w:asciiTheme="minorHAnsi" w:hAnsiTheme="minorHAnsi" w:cstheme="minorHAnsi"/>
          <w:szCs w:val="22"/>
        </w:rPr>
        <w:t>JCB</w:t>
      </w:r>
      <w:r w:rsidRPr="0006186B">
        <w:rPr>
          <w:rFonts w:asciiTheme="minorHAnsi" w:hAnsiTheme="minorHAnsi" w:cstheme="minorHAnsi"/>
          <w:szCs w:val="22"/>
        </w:rPr>
        <w:t xml:space="preserve"> settlement and clearin</w:t>
      </w:r>
      <w:r w:rsidRPr="006E493F">
        <w:rPr>
          <w:rFonts w:asciiTheme="minorHAnsi" w:hAnsiTheme="minorHAnsi" w:cstheme="minorHAnsi"/>
          <w:szCs w:val="22"/>
        </w:rPr>
        <w:t xml:space="preserve">g. </w:t>
      </w:r>
    </w:p>
    <w:p w14:paraId="1E8595A6" w14:textId="77777777" w:rsidR="00B272DC" w:rsidRPr="009F3DA3" w:rsidRDefault="00B272DC" w:rsidP="00B272DC">
      <w:pPr>
        <w:jc w:val="both"/>
      </w:pPr>
    </w:p>
    <w:p w14:paraId="05CAD2AE" w14:textId="77777777" w:rsidR="00B272DC" w:rsidRPr="009F3DA3" w:rsidRDefault="00B272DC" w:rsidP="00B272DC">
      <w:pPr>
        <w:pStyle w:val="Heading3"/>
        <w:numPr>
          <w:ilvl w:val="2"/>
          <w:numId w:val="4"/>
        </w:numPr>
      </w:pPr>
      <w:bookmarkStart w:id="349" w:name="_Toc503283441"/>
      <w:r w:rsidRPr="009F3DA3">
        <w:t>Technical Details</w:t>
      </w:r>
      <w:bookmarkEnd w:id="349"/>
    </w:p>
    <w:p w14:paraId="51011ABA" w14:textId="77777777" w:rsidR="00B272DC" w:rsidRPr="009F3DA3" w:rsidRDefault="00B272DC" w:rsidP="001F665C">
      <w:r w:rsidRPr="009F3DA3">
        <w:t>These features are fully supported by WAY4 as standard functionality</w:t>
      </w:r>
      <w:r>
        <w:t xml:space="preserve">. </w:t>
      </w:r>
    </w:p>
    <w:p w14:paraId="326B3048" w14:textId="77777777" w:rsidR="00B272DC" w:rsidRPr="009F3DA3" w:rsidRDefault="00B272DC" w:rsidP="00B272DC"/>
    <w:p w14:paraId="55280469" w14:textId="77777777" w:rsidR="00B272DC" w:rsidRPr="009F3DA3" w:rsidRDefault="00B272DC" w:rsidP="00B272DC">
      <w:pPr>
        <w:pStyle w:val="Heading3"/>
        <w:numPr>
          <w:ilvl w:val="2"/>
          <w:numId w:val="4"/>
        </w:numPr>
        <w:tabs>
          <w:tab w:val="num" w:pos="6480"/>
        </w:tabs>
      </w:pPr>
      <w:bookmarkStart w:id="350" w:name="_Toc503283442"/>
      <w:r w:rsidRPr="009F3DA3">
        <w:t>Limitations</w:t>
      </w:r>
      <w:bookmarkEnd w:id="350"/>
    </w:p>
    <w:p w14:paraId="7B3E0A34" w14:textId="77777777" w:rsidR="00B272DC" w:rsidRPr="009F3DA3" w:rsidRDefault="00B272DC" w:rsidP="001F665C">
      <w:r w:rsidRPr="009F3DA3">
        <w:t>N/A</w:t>
      </w:r>
    </w:p>
    <w:p w14:paraId="161A79D5" w14:textId="77777777" w:rsidR="00B272DC" w:rsidRPr="009F3DA3" w:rsidRDefault="00B272DC" w:rsidP="00B272DC"/>
    <w:p w14:paraId="10C0AD7C" w14:textId="77777777" w:rsidR="00B272DC" w:rsidRPr="009F3DA3" w:rsidRDefault="00B272DC" w:rsidP="00B272DC">
      <w:pPr>
        <w:pStyle w:val="Heading3"/>
        <w:numPr>
          <w:ilvl w:val="2"/>
          <w:numId w:val="4"/>
        </w:numPr>
        <w:tabs>
          <w:tab w:val="num" w:pos="6480"/>
        </w:tabs>
      </w:pPr>
      <w:bookmarkStart w:id="351" w:name="_Toc503283443"/>
      <w:r w:rsidRPr="009F3DA3">
        <w:t>Impact Areas</w:t>
      </w:r>
      <w:bookmarkEnd w:id="351"/>
    </w:p>
    <w:p w14:paraId="4ACC1E00" w14:textId="77777777" w:rsidR="00B272DC" w:rsidRPr="009F3DA3" w:rsidRDefault="00B272DC" w:rsidP="001F665C">
      <w:pPr>
        <w:jc w:val="both"/>
      </w:pPr>
      <w:r w:rsidRPr="009F3DA3">
        <w:t>N/A</w:t>
      </w:r>
    </w:p>
    <w:p w14:paraId="430645D5" w14:textId="77777777" w:rsidR="00406241" w:rsidRPr="009F3DA3" w:rsidRDefault="00406241" w:rsidP="00406241"/>
    <w:p w14:paraId="62B1C3C9" w14:textId="77777777" w:rsidR="00406241" w:rsidRPr="009F3DA3" w:rsidRDefault="00406241" w:rsidP="00406241">
      <w:pPr>
        <w:pStyle w:val="Heading2"/>
        <w:numPr>
          <w:ilvl w:val="1"/>
          <w:numId w:val="4"/>
        </w:numPr>
        <w:tabs>
          <w:tab w:val="clear" w:pos="718"/>
          <w:tab w:val="num" w:pos="540"/>
        </w:tabs>
        <w:ind w:left="540" w:hanging="540"/>
      </w:pPr>
      <w:bookmarkStart w:id="352" w:name="_Toc419829341"/>
      <w:bookmarkStart w:id="353" w:name="_Toc419831948"/>
      <w:bookmarkStart w:id="354" w:name="_Toc419834731"/>
      <w:bookmarkStart w:id="355" w:name="_Toc419837516"/>
      <w:bookmarkStart w:id="356" w:name="_Toc419840362"/>
      <w:bookmarkStart w:id="357" w:name="_Toc419843242"/>
      <w:bookmarkStart w:id="358" w:name="_Toc419846122"/>
      <w:bookmarkStart w:id="359" w:name="_Toc419849025"/>
      <w:bookmarkStart w:id="360" w:name="_Toc419851929"/>
      <w:bookmarkStart w:id="361" w:name="_Toc419855122"/>
      <w:bookmarkStart w:id="362" w:name="_Toc419873398"/>
      <w:bookmarkStart w:id="363" w:name="_Toc420061948"/>
      <w:bookmarkStart w:id="364" w:name="_Toc420067475"/>
      <w:bookmarkStart w:id="365" w:name="_Toc419829344"/>
      <w:bookmarkStart w:id="366" w:name="_Toc419831951"/>
      <w:bookmarkStart w:id="367" w:name="_Toc419834734"/>
      <w:bookmarkStart w:id="368" w:name="_Toc419837519"/>
      <w:bookmarkStart w:id="369" w:name="_Toc419840365"/>
      <w:bookmarkStart w:id="370" w:name="_Toc419843245"/>
      <w:bookmarkStart w:id="371" w:name="_Toc419846125"/>
      <w:bookmarkStart w:id="372" w:name="_Toc419849028"/>
      <w:bookmarkStart w:id="373" w:name="_Toc419851932"/>
      <w:bookmarkStart w:id="374" w:name="_Toc419855125"/>
      <w:bookmarkStart w:id="375" w:name="_Toc419873401"/>
      <w:bookmarkStart w:id="376" w:name="_Toc420061951"/>
      <w:bookmarkStart w:id="377" w:name="_Toc420067478"/>
      <w:bookmarkStart w:id="378" w:name="_Toc419829347"/>
      <w:bookmarkStart w:id="379" w:name="_Toc419831954"/>
      <w:bookmarkStart w:id="380" w:name="_Toc419834737"/>
      <w:bookmarkStart w:id="381" w:name="_Toc419837522"/>
      <w:bookmarkStart w:id="382" w:name="_Toc419840368"/>
      <w:bookmarkStart w:id="383" w:name="_Toc419843248"/>
      <w:bookmarkStart w:id="384" w:name="_Toc419846128"/>
      <w:bookmarkStart w:id="385" w:name="_Toc419849031"/>
      <w:bookmarkStart w:id="386" w:name="_Toc419851935"/>
      <w:bookmarkStart w:id="387" w:name="_Toc419855128"/>
      <w:bookmarkStart w:id="388" w:name="_Toc419873404"/>
      <w:bookmarkStart w:id="389" w:name="_Toc420061954"/>
      <w:bookmarkStart w:id="390" w:name="_Toc420067481"/>
      <w:bookmarkStart w:id="391" w:name="_Toc419829350"/>
      <w:bookmarkStart w:id="392" w:name="_Toc419831957"/>
      <w:bookmarkStart w:id="393" w:name="_Toc419834740"/>
      <w:bookmarkStart w:id="394" w:name="_Toc419837525"/>
      <w:bookmarkStart w:id="395" w:name="_Toc419840371"/>
      <w:bookmarkStart w:id="396" w:name="_Toc419843251"/>
      <w:bookmarkStart w:id="397" w:name="_Toc419846131"/>
      <w:bookmarkStart w:id="398" w:name="_Toc419849034"/>
      <w:bookmarkStart w:id="399" w:name="_Toc419851938"/>
      <w:bookmarkStart w:id="400" w:name="_Toc419855131"/>
      <w:bookmarkStart w:id="401" w:name="_Toc419873407"/>
      <w:bookmarkStart w:id="402" w:name="_Toc420061957"/>
      <w:bookmarkStart w:id="403" w:name="_Toc420067484"/>
      <w:bookmarkStart w:id="404" w:name="_Toc419829353"/>
      <w:bookmarkStart w:id="405" w:name="_Toc419831960"/>
      <w:bookmarkStart w:id="406" w:name="_Toc419834743"/>
      <w:bookmarkStart w:id="407" w:name="_Toc419837528"/>
      <w:bookmarkStart w:id="408" w:name="_Toc419840374"/>
      <w:bookmarkStart w:id="409" w:name="_Toc419843254"/>
      <w:bookmarkStart w:id="410" w:name="_Toc419846134"/>
      <w:bookmarkStart w:id="411" w:name="_Toc419849037"/>
      <w:bookmarkStart w:id="412" w:name="_Toc419851941"/>
      <w:bookmarkStart w:id="413" w:name="_Toc419855134"/>
      <w:bookmarkStart w:id="414" w:name="_Toc419873410"/>
      <w:bookmarkStart w:id="415" w:name="_Toc420061960"/>
      <w:bookmarkStart w:id="416" w:name="_Toc420067487"/>
      <w:bookmarkStart w:id="417" w:name="_Toc503283444"/>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r w:rsidRPr="009F3DA3">
        <w:t>REQC000</w:t>
      </w:r>
      <w:r w:rsidR="003E5B09" w:rsidRPr="009F3DA3">
        <w:t>1</w:t>
      </w:r>
      <w:r w:rsidRPr="009F3DA3">
        <w:t>.</w:t>
      </w:r>
      <w:r w:rsidR="003E5B09" w:rsidRPr="009F3DA3">
        <w:t>4</w:t>
      </w:r>
      <w:r w:rsidRPr="009F3DA3">
        <w:t xml:space="preserve"> – MasterCard</w:t>
      </w:r>
      <w:bookmarkEnd w:id="417"/>
    </w:p>
    <w:p w14:paraId="58B0D3D4" w14:textId="77777777" w:rsidR="00406241" w:rsidRPr="009F3DA3" w:rsidRDefault="00406241" w:rsidP="00406241">
      <w:pPr>
        <w:pStyle w:val="Heading3"/>
        <w:numPr>
          <w:ilvl w:val="2"/>
          <w:numId w:val="4"/>
        </w:numPr>
      </w:pPr>
      <w:bookmarkStart w:id="418" w:name="_Toc503283445"/>
      <w:r w:rsidRPr="009F3DA3">
        <w:t>Business Requirement</w:t>
      </w:r>
      <w:bookmarkEnd w:id="418"/>
    </w:p>
    <w:p w14:paraId="12BB55BE" w14:textId="77777777" w:rsidR="00406241" w:rsidRPr="009F3DA3" w:rsidRDefault="00406241" w:rsidP="001F665C">
      <w:pPr>
        <w:jc w:val="both"/>
      </w:pPr>
      <w:r w:rsidRPr="009F3DA3">
        <w:t xml:space="preserve">WAY4 needs to be able to support MasterCard’s network connection and IPM message format for clearing files.  </w:t>
      </w:r>
    </w:p>
    <w:p w14:paraId="37D518D0" w14:textId="77777777" w:rsidR="00406241" w:rsidRPr="009F3DA3" w:rsidRDefault="00406241" w:rsidP="001F665C">
      <w:pPr>
        <w:jc w:val="both"/>
      </w:pPr>
      <w:r w:rsidRPr="009F3DA3">
        <w:t>Support for all different products provided by MasterCard (including Priority Pass) and additional services is required.</w:t>
      </w:r>
    </w:p>
    <w:p w14:paraId="0525C5A6" w14:textId="77777777" w:rsidR="00406241" w:rsidRPr="009F3DA3" w:rsidRDefault="00406241" w:rsidP="001F665C">
      <w:pPr>
        <w:jc w:val="both"/>
      </w:pPr>
      <w:r w:rsidRPr="009F3DA3">
        <w:t>All received MasterCard billing system information should be accepted and posted to the GL directly.</w:t>
      </w:r>
    </w:p>
    <w:p w14:paraId="151C1BDE" w14:textId="06DAC9F2" w:rsidR="00406241" w:rsidRDefault="00406241" w:rsidP="001F665C">
      <w:pPr>
        <w:jc w:val="both"/>
      </w:pPr>
      <w:r w:rsidRPr="009F3DA3">
        <w:t xml:space="preserve">WAY4 should also support loading of all files from MasterCard, including Clearing and Settlement Files, </w:t>
      </w:r>
      <w:r w:rsidR="00A54547">
        <w:t xml:space="preserve">MCBS, </w:t>
      </w:r>
      <w:r w:rsidRPr="009F3DA3">
        <w:t>Parameter Update Files as well as sending mandatory Outgoing files to MasterCard.</w:t>
      </w:r>
    </w:p>
    <w:p w14:paraId="7265CDB7" w14:textId="77777777" w:rsidR="00AC3603" w:rsidRDefault="00AC3603" w:rsidP="00AC3603">
      <w:pPr>
        <w:pStyle w:val="Heading4"/>
      </w:pPr>
      <w:r>
        <w:t>Issuer Interface</w:t>
      </w:r>
    </w:p>
    <w:p w14:paraId="4691DCEB" w14:textId="46988916" w:rsidR="00AC3603" w:rsidRDefault="00AC3603" w:rsidP="001F665C">
      <w:pPr>
        <w:jc w:val="both"/>
      </w:pPr>
      <w:r>
        <w:t xml:space="preserve">CMS will certify with MasterCard for issuer mode interface for Credit/Debit/Prepaid BINs. The transactions will be routed to CMS through CMS from MasterCard. Following transactions will be supported in issuer mode for </w:t>
      </w:r>
      <w:r w:rsidR="001830BF">
        <w:t xml:space="preserve">ORIENT COMMERCIAL BANK </w:t>
      </w:r>
      <w:r>
        <w:t>debit, prepaid and credit cards:</w:t>
      </w:r>
    </w:p>
    <w:p w14:paraId="64D4EB86" w14:textId="77777777" w:rsidR="00AC3603" w:rsidRDefault="00AC3603" w:rsidP="0028135E">
      <w:pPr>
        <w:ind w:left="720"/>
        <w:jc w:val="both"/>
      </w:pPr>
      <w:r>
        <w:t>ATM:</w:t>
      </w:r>
    </w:p>
    <w:p w14:paraId="575C70CF" w14:textId="77777777" w:rsidR="00AC3603" w:rsidRDefault="00AC3603" w:rsidP="00737E58">
      <w:pPr>
        <w:pStyle w:val="ListParagraph"/>
        <w:numPr>
          <w:ilvl w:val="0"/>
          <w:numId w:val="62"/>
        </w:numPr>
        <w:ind w:left="1440"/>
        <w:jc w:val="both"/>
      </w:pPr>
      <w:r>
        <w:t>Balance Inquiry</w:t>
      </w:r>
    </w:p>
    <w:p w14:paraId="10609C14" w14:textId="77777777" w:rsidR="00AC3603" w:rsidRDefault="00AC3603" w:rsidP="00737E58">
      <w:pPr>
        <w:pStyle w:val="ListParagraph"/>
        <w:numPr>
          <w:ilvl w:val="0"/>
          <w:numId w:val="62"/>
        </w:numPr>
        <w:ind w:left="1440"/>
        <w:jc w:val="both"/>
      </w:pPr>
      <w:r>
        <w:t xml:space="preserve">Cash Withdrawal     </w:t>
      </w:r>
    </w:p>
    <w:p w14:paraId="65506DCD" w14:textId="77777777" w:rsidR="00AC3603" w:rsidRDefault="00AC3603" w:rsidP="00737E58">
      <w:pPr>
        <w:pStyle w:val="ListParagraph"/>
        <w:numPr>
          <w:ilvl w:val="0"/>
          <w:numId w:val="62"/>
        </w:numPr>
        <w:ind w:left="1440"/>
        <w:jc w:val="both"/>
      </w:pPr>
      <w:r>
        <w:t>Reversal</w:t>
      </w:r>
    </w:p>
    <w:p w14:paraId="599136B3" w14:textId="77777777" w:rsidR="00AC3603" w:rsidRDefault="00AC3603" w:rsidP="00737E58">
      <w:pPr>
        <w:pStyle w:val="ListParagraph"/>
        <w:numPr>
          <w:ilvl w:val="0"/>
          <w:numId w:val="62"/>
        </w:numPr>
        <w:ind w:left="1440"/>
        <w:jc w:val="both"/>
      </w:pPr>
      <w:r>
        <w:t>Money Send</w:t>
      </w:r>
    </w:p>
    <w:p w14:paraId="32EC5A14" w14:textId="77777777" w:rsidR="00AC3603" w:rsidRDefault="00AC3603" w:rsidP="0028135E">
      <w:pPr>
        <w:ind w:left="720"/>
        <w:jc w:val="both"/>
      </w:pPr>
      <w:r>
        <w:lastRenderedPageBreak/>
        <w:t>POS:</w:t>
      </w:r>
    </w:p>
    <w:p w14:paraId="30487E12" w14:textId="77777777" w:rsidR="00AC3603" w:rsidRDefault="00AC3603" w:rsidP="00737E58">
      <w:pPr>
        <w:pStyle w:val="ListParagraph"/>
        <w:numPr>
          <w:ilvl w:val="0"/>
          <w:numId w:val="62"/>
        </w:numPr>
        <w:ind w:left="1440"/>
        <w:jc w:val="both"/>
      </w:pPr>
      <w:r>
        <w:t>Purchase</w:t>
      </w:r>
    </w:p>
    <w:p w14:paraId="681932FB" w14:textId="77777777" w:rsidR="00AC3603" w:rsidRDefault="00AC3603" w:rsidP="00737E58">
      <w:pPr>
        <w:pStyle w:val="ListParagraph"/>
        <w:numPr>
          <w:ilvl w:val="0"/>
          <w:numId w:val="62"/>
        </w:numPr>
        <w:ind w:left="1440"/>
        <w:jc w:val="both"/>
      </w:pPr>
      <w:r>
        <w:t>Void</w:t>
      </w:r>
    </w:p>
    <w:p w14:paraId="29C5BB19" w14:textId="77777777" w:rsidR="00AC3603" w:rsidRDefault="00AC3603" w:rsidP="00737E58">
      <w:pPr>
        <w:pStyle w:val="ListParagraph"/>
        <w:numPr>
          <w:ilvl w:val="0"/>
          <w:numId w:val="62"/>
        </w:numPr>
        <w:ind w:left="1440"/>
        <w:jc w:val="both"/>
      </w:pPr>
      <w:r>
        <w:t>Cash Advance</w:t>
      </w:r>
    </w:p>
    <w:p w14:paraId="21A787D9" w14:textId="77777777" w:rsidR="00AC3603" w:rsidRDefault="00AC3603" w:rsidP="00737E58">
      <w:pPr>
        <w:pStyle w:val="ListParagraph"/>
        <w:numPr>
          <w:ilvl w:val="0"/>
          <w:numId w:val="62"/>
        </w:numPr>
        <w:ind w:left="1440"/>
        <w:jc w:val="both"/>
      </w:pPr>
      <w:r>
        <w:t>Money Send</w:t>
      </w:r>
    </w:p>
    <w:p w14:paraId="33135A89" w14:textId="77777777" w:rsidR="00AC3603" w:rsidRDefault="00AC3603" w:rsidP="00737E58">
      <w:pPr>
        <w:pStyle w:val="ListParagraph"/>
        <w:numPr>
          <w:ilvl w:val="0"/>
          <w:numId w:val="62"/>
        </w:numPr>
        <w:ind w:left="1440"/>
        <w:jc w:val="both"/>
      </w:pPr>
      <w:r>
        <w:t>Balance Inquiry</w:t>
      </w:r>
    </w:p>
    <w:p w14:paraId="08851749" w14:textId="77777777" w:rsidR="00AC3603" w:rsidRDefault="00AC3603" w:rsidP="00737E58">
      <w:pPr>
        <w:pStyle w:val="ListParagraph"/>
        <w:numPr>
          <w:ilvl w:val="0"/>
          <w:numId w:val="62"/>
        </w:numPr>
        <w:ind w:left="1440"/>
        <w:jc w:val="both"/>
      </w:pPr>
      <w:r>
        <w:t>Pre auth</w:t>
      </w:r>
    </w:p>
    <w:p w14:paraId="74DAF301" w14:textId="77777777" w:rsidR="00AC3603" w:rsidRDefault="00AC3603" w:rsidP="00737E58">
      <w:pPr>
        <w:pStyle w:val="ListParagraph"/>
        <w:numPr>
          <w:ilvl w:val="0"/>
          <w:numId w:val="62"/>
        </w:numPr>
        <w:ind w:left="1440"/>
        <w:jc w:val="both"/>
      </w:pPr>
      <w:r>
        <w:t>Auth completion</w:t>
      </w:r>
    </w:p>
    <w:p w14:paraId="0EA96301" w14:textId="0126D04D" w:rsidR="00AC3603" w:rsidRDefault="00AC3603" w:rsidP="00737E58">
      <w:pPr>
        <w:pStyle w:val="ListParagraph"/>
        <w:numPr>
          <w:ilvl w:val="0"/>
          <w:numId w:val="62"/>
        </w:numPr>
        <w:ind w:left="1440"/>
        <w:jc w:val="both"/>
      </w:pPr>
      <w:r>
        <w:t>Reversal</w:t>
      </w:r>
    </w:p>
    <w:p w14:paraId="4911C9ED" w14:textId="7A1336A6" w:rsidR="00411251" w:rsidRDefault="00411251" w:rsidP="00737E58">
      <w:pPr>
        <w:pStyle w:val="ListParagraph"/>
        <w:numPr>
          <w:ilvl w:val="0"/>
          <w:numId w:val="62"/>
        </w:numPr>
        <w:ind w:left="1440"/>
        <w:jc w:val="both"/>
      </w:pPr>
      <w:r>
        <w:t>Partial Reversal</w:t>
      </w:r>
    </w:p>
    <w:p w14:paraId="1347D7BC" w14:textId="77777777" w:rsidR="00AC3603" w:rsidRDefault="00AC3603" w:rsidP="001F665C">
      <w:pPr>
        <w:jc w:val="both"/>
      </w:pPr>
      <w:r>
        <w:t>CMS also supports offline/stand-in mode and E-Commerce transactions or others mandatory transactions followed to</w:t>
      </w:r>
      <w:r w:rsidR="00C758CE">
        <w:t xml:space="preserve"> MasterCard’s</w:t>
      </w:r>
      <w:r>
        <w:t xml:space="preserve"> rules.</w:t>
      </w:r>
    </w:p>
    <w:p w14:paraId="462C0DE1" w14:textId="77777777" w:rsidR="00C758CE" w:rsidRDefault="00C758CE" w:rsidP="00C758CE">
      <w:pPr>
        <w:pStyle w:val="Heading4"/>
      </w:pPr>
      <w:r>
        <w:t>Settlement and Clearing</w:t>
      </w:r>
    </w:p>
    <w:p w14:paraId="766315B5" w14:textId="1E90466E" w:rsidR="00C758CE" w:rsidRPr="00BC34D7" w:rsidRDefault="00C758CE" w:rsidP="000C627C">
      <w:pPr>
        <w:tabs>
          <w:tab w:val="left" w:pos="990"/>
        </w:tabs>
        <w:spacing w:line="320" w:lineRule="exact"/>
        <w:jc w:val="both"/>
        <w:rPr>
          <w:rFonts w:asciiTheme="majorHAnsi" w:hAnsiTheme="majorHAnsi"/>
          <w:strike/>
          <w:szCs w:val="22"/>
          <w:highlight w:val="yellow"/>
        </w:rPr>
      </w:pPr>
      <w:r w:rsidRPr="0006186B">
        <w:rPr>
          <w:rFonts w:asciiTheme="minorHAnsi" w:hAnsiTheme="minorHAnsi" w:cstheme="minorHAnsi"/>
          <w:szCs w:val="22"/>
        </w:rPr>
        <w:t>The system complies with the rule of MasterCard settlement and clearin</w:t>
      </w:r>
      <w:r w:rsidRPr="006E493F">
        <w:rPr>
          <w:rFonts w:asciiTheme="minorHAnsi" w:hAnsiTheme="minorHAnsi" w:cstheme="minorHAnsi"/>
          <w:szCs w:val="22"/>
        </w:rPr>
        <w:t xml:space="preserve">g. </w:t>
      </w:r>
    </w:p>
    <w:p w14:paraId="5244AC6D" w14:textId="77777777" w:rsidR="00C758CE" w:rsidRPr="009F3DA3" w:rsidRDefault="00C758CE" w:rsidP="00AC3603">
      <w:pPr>
        <w:jc w:val="both"/>
      </w:pPr>
    </w:p>
    <w:p w14:paraId="2F97AC30" w14:textId="77777777" w:rsidR="00406241" w:rsidRPr="009F3DA3" w:rsidRDefault="00406241" w:rsidP="00406241">
      <w:pPr>
        <w:pStyle w:val="Heading3"/>
        <w:numPr>
          <w:ilvl w:val="2"/>
          <w:numId w:val="4"/>
        </w:numPr>
      </w:pPr>
      <w:bookmarkStart w:id="419" w:name="_Toc419823971"/>
      <w:bookmarkStart w:id="420" w:name="_Toc419826748"/>
      <w:bookmarkStart w:id="421" w:name="_Toc419829356"/>
      <w:bookmarkStart w:id="422" w:name="_Toc419831963"/>
      <w:bookmarkStart w:id="423" w:name="_Toc419834746"/>
      <w:bookmarkStart w:id="424" w:name="_Toc419837531"/>
      <w:bookmarkStart w:id="425" w:name="_Toc419840377"/>
      <w:bookmarkStart w:id="426" w:name="_Toc419843257"/>
      <w:bookmarkStart w:id="427" w:name="_Toc419846137"/>
      <w:bookmarkStart w:id="428" w:name="_Toc419849040"/>
      <w:bookmarkStart w:id="429" w:name="_Toc419851944"/>
      <w:bookmarkStart w:id="430" w:name="_Toc419855137"/>
      <w:bookmarkStart w:id="431" w:name="_Toc419873413"/>
      <w:bookmarkStart w:id="432" w:name="_Toc420061963"/>
      <w:bookmarkStart w:id="433" w:name="_Toc420067490"/>
      <w:bookmarkStart w:id="434" w:name="_Toc419823978"/>
      <w:bookmarkStart w:id="435" w:name="_Toc419826755"/>
      <w:bookmarkStart w:id="436" w:name="_Toc419829363"/>
      <w:bookmarkStart w:id="437" w:name="_Toc419831970"/>
      <w:bookmarkStart w:id="438" w:name="_Toc419834753"/>
      <w:bookmarkStart w:id="439" w:name="_Toc419837538"/>
      <w:bookmarkStart w:id="440" w:name="_Toc419840384"/>
      <w:bookmarkStart w:id="441" w:name="_Toc419843264"/>
      <w:bookmarkStart w:id="442" w:name="_Toc419846144"/>
      <w:bookmarkStart w:id="443" w:name="_Toc419849047"/>
      <w:bookmarkStart w:id="444" w:name="_Toc419851951"/>
      <w:bookmarkStart w:id="445" w:name="_Toc419855144"/>
      <w:bookmarkStart w:id="446" w:name="_Toc419873420"/>
      <w:bookmarkStart w:id="447" w:name="_Toc420061970"/>
      <w:bookmarkStart w:id="448" w:name="_Toc420067497"/>
      <w:bookmarkStart w:id="449" w:name="_Toc419823979"/>
      <w:bookmarkStart w:id="450" w:name="_Toc419826756"/>
      <w:bookmarkStart w:id="451" w:name="_Toc419829364"/>
      <w:bookmarkStart w:id="452" w:name="_Toc419831971"/>
      <w:bookmarkStart w:id="453" w:name="_Toc419834754"/>
      <w:bookmarkStart w:id="454" w:name="_Toc419837539"/>
      <w:bookmarkStart w:id="455" w:name="_Toc419840385"/>
      <w:bookmarkStart w:id="456" w:name="_Toc419843265"/>
      <w:bookmarkStart w:id="457" w:name="_Toc419846145"/>
      <w:bookmarkStart w:id="458" w:name="_Toc419849048"/>
      <w:bookmarkStart w:id="459" w:name="_Toc419851952"/>
      <w:bookmarkStart w:id="460" w:name="_Toc419855145"/>
      <w:bookmarkStart w:id="461" w:name="_Toc419873421"/>
      <w:bookmarkStart w:id="462" w:name="_Toc420061971"/>
      <w:bookmarkStart w:id="463" w:name="_Toc420067498"/>
      <w:bookmarkStart w:id="464" w:name="_Toc419823980"/>
      <w:bookmarkStart w:id="465" w:name="_Toc419826757"/>
      <w:bookmarkStart w:id="466" w:name="_Toc419829365"/>
      <w:bookmarkStart w:id="467" w:name="_Toc419831972"/>
      <w:bookmarkStart w:id="468" w:name="_Toc419834755"/>
      <w:bookmarkStart w:id="469" w:name="_Toc419837540"/>
      <w:bookmarkStart w:id="470" w:name="_Toc419840386"/>
      <w:bookmarkStart w:id="471" w:name="_Toc419843266"/>
      <w:bookmarkStart w:id="472" w:name="_Toc419846146"/>
      <w:bookmarkStart w:id="473" w:name="_Toc419849049"/>
      <w:bookmarkStart w:id="474" w:name="_Toc419851953"/>
      <w:bookmarkStart w:id="475" w:name="_Toc419855146"/>
      <w:bookmarkStart w:id="476" w:name="_Toc419873422"/>
      <w:bookmarkStart w:id="477" w:name="_Toc420061972"/>
      <w:bookmarkStart w:id="478" w:name="_Toc420067499"/>
      <w:bookmarkStart w:id="479" w:name="_Toc419823987"/>
      <w:bookmarkStart w:id="480" w:name="_Toc419826764"/>
      <w:bookmarkStart w:id="481" w:name="_Toc419829372"/>
      <w:bookmarkStart w:id="482" w:name="_Toc419831979"/>
      <w:bookmarkStart w:id="483" w:name="_Toc419834762"/>
      <w:bookmarkStart w:id="484" w:name="_Toc419837547"/>
      <w:bookmarkStart w:id="485" w:name="_Toc419840393"/>
      <w:bookmarkStart w:id="486" w:name="_Toc419843273"/>
      <w:bookmarkStart w:id="487" w:name="_Toc419846153"/>
      <w:bookmarkStart w:id="488" w:name="_Toc419849056"/>
      <w:bookmarkStart w:id="489" w:name="_Toc419851960"/>
      <w:bookmarkStart w:id="490" w:name="_Toc419855153"/>
      <w:bookmarkStart w:id="491" w:name="_Toc419873429"/>
      <w:bookmarkStart w:id="492" w:name="_Toc420061979"/>
      <w:bookmarkStart w:id="493" w:name="_Toc420067506"/>
      <w:bookmarkStart w:id="494" w:name="_Toc503283446"/>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r w:rsidRPr="009F3DA3">
        <w:t>Technical Details</w:t>
      </w:r>
      <w:bookmarkEnd w:id="494"/>
    </w:p>
    <w:p w14:paraId="68B57810" w14:textId="77777777" w:rsidR="005C76BF" w:rsidRPr="009F3DA3" w:rsidRDefault="00406241" w:rsidP="000C627C">
      <w:r w:rsidRPr="009F3DA3">
        <w:t xml:space="preserve">These features are fully supported by WAY4 as standard </w:t>
      </w:r>
      <w:r w:rsidR="005C76BF" w:rsidRPr="009F3DA3">
        <w:t>functionality</w:t>
      </w:r>
      <w:r w:rsidR="00A54547">
        <w:t xml:space="preserve">. </w:t>
      </w:r>
    </w:p>
    <w:p w14:paraId="14CBFAB9" w14:textId="77777777" w:rsidR="003538AF" w:rsidRPr="009F3DA3" w:rsidRDefault="003538AF" w:rsidP="00406241"/>
    <w:p w14:paraId="705E36D0" w14:textId="77777777" w:rsidR="00406241" w:rsidRPr="009F3DA3" w:rsidRDefault="00406241" w:rsidP="00406241">
      <w:pPr>
        <w:pStyle w:val="Heading3"/>
        <w:numPr>
          <w:ilvl w:val="2"/>
          <w:numId w:val="4"/>
        </w:numPr>
        <w:tabs>
          <w:tab w:val="num" w:pos="6480"/>
        </w:tabs>
      </w:pPr>
      <w:bookmarkStart w:id="495" w:name="_Toc503283447"/>
      <w:r w:rsidRPr="009F3DA3">
        <w:t>Limitations</w:t>
      </w:r>
      <w:bookmarkEnd w:id="495"/>
    </w:p>
    <w:p w14:paraId="6969BED3" w14:textId="77777777" w:rsidR="00406241" w:rsidRPr="009F3DA3" w:rsidRDefault="00406241" w:rsidP="000C627C">
      <w:r w:rsidRPr="009F3DA3">
        <w:t>N/A</w:t>
      </w:r>
    </w:p>
    <w:p w14:paraId="18CA88D6" w14:textId="77777777" w:rsidR="005C76BF" w:rsidRPr="009F3DA3" w:rsidRDefault="005C76BF" w:rsidP="00406241"/>
    <w:p w14:paraId="2CF0279A" w14:textId="77777777" w:rsidR="00406241" w:rsidRPr="009F3DA3" w:rsidRDefault="00406241" w:rsidP="00406241">
      <w:pPr>
        <w:pStyle w:val="Heading3"/>
        <w:numPr>
          <w:ilvl w:val="2"/>
          <w:numId w:val="4"/>
        </w:numPr>
        <w:tabs>
          <w:tab w:val="num" w:pos="6480"/>
        </w:tabs>
      </w:pPr>
      <w:bookmarkStart w:id="496" w:name="_Toc503283448"/>
      <w:r w:rsidRPr="009F3DA3">
        <w:t>Impact Areas</w:t>
      </w:r>
      <w:bookmarkEnd w:id="496"/>
    </w:p>
    <w:p w14:paraId="142BF8B8" w14:textId="77777777" w:rsidR="00406241" w:rsidRPr="009F3DA3" w:rsidRDefault="00406241" w:rsidP="000C627C">
      <w:pPr>
        <w:jc w:val="both"/>
      </w:pPr>
      <w:r w:rsidRPr="009F3DA3">
        <w:t>N/A</w:t>
      </w:r>
    </w:p>
    <w:p w14:paraId="75F1600A" w14:textId="77777777" w:rsidR="00987199" w:rsidRPr="009F3DA3" w:rsidRDefault="00987199" w:rsidP="00987199">
      <w:pPr>
        <w:pStyle w:val="Heading1"/>
        <w:numPr>
          <w:ilvl w:val="0"/>
          <w:numId w:val="4"/>
        </w:numPr>
        <w:tabs>
          <w:tab w:val="clear" w:pos="432"/>
          <w:tab w:val="clear" w:pos="720"/>
          <w:tab w:val="left" w:pos="540"/>
        </w:tabs>
        <w:ind w:left="540" w:hanging="540"/>
      </w:pPr>
      <w:bookmarkStart w:id="497" w:name="_Toc419855157"/>
      <w:bookmarkStart w:id="498" w:name="_Toc419873433"/>
      <w:bookmarkStart w:id="499" w:name="_Toc420061983"/>
      <w:bookmarkStart w:id="500" w:name="_Toc420067510"/>
      <w:bookmarkStart w:id="501" w:name="_Toc419823994"/>
      <w:bookmarkStart w:id="502" w:name="_Toc419826771"/>
      <w:bookmarkStart w:id="503" w:name="_Toc419829379"/>
      <w:bookmarkStart w:id="504" w:name="_Toc419831986"/>
      <w:bookmarkStart w:id="505" w:name="_Toc419834769"/>
      <w:bookmarkStart w:id="506" w:name="_Toc419837554"/>
      <w:bookmarkStart w:id="507" w:name="_Toc419840400"/>
      <w:bookmarkStart w:id="508" w:name="_Toc419843280"/>
      <w:bookmarkStart w:id="509" w:name="_Toc419846160"/>
      <w:bookmarkStart w:id="510" w:name="_Toc419849063"/>
      <w:bookmarkStart w:id="511" w:name="_Toc419851967"/>
      <w:bookmarkStart w:id="512" w:name="_Toc419855161"/>
      <w:bookmarkStart w:id="513" w:name="_Toc419873437"/>
      <w:bookmarkStart w:id="514" w:name="_Toc420061987"/>
      <w:bookmarkStart w:id="515" w:name="_Toc420067514"/>
      <w:bookmarkStart w:id="516" w:name="_Toc419823997"/>
      <w:bookmarkStart w:id="517" w:name="_Toc419826774"/>
      <w:bookmarkStart w:id="518" w:name="_Toc419829382"/>
      <w:bookmarkStart w:id="519" w:name="_Toc419831989"/>
      <w:bookmarkStart w:id="520" w:name="_Toc419834772"/>
      <w:bookmarkStart w:id="521" w:name="_Toc419837557"/>
      <w:bookmarkStart w:id="522" w:name="_Toc419840403"/>
      <w:bookmarkStart w:id="523" w:name="_Toc419843283"/>
      <w:bookmarkStart w:id="524" w:name="_Toc419846163"/>
      <w:bookmarkStart w:id="525" w:name="_Toc419849066"/>
      <w:bookmarkStart w:id="526" w:name="_Toc419851970"/>
      <w:bookmarkStart w:id="527" w:name="_Toc419855164"/>
      <w:bookmarkStart w:id="528" w:name="_Toc419873440"/>
      <w:bookmarkStart w:id="529" w:name="_Toc420061990"/>
      <w:bookmarkStart w:id="530" w:name="_Toc420067517"/>
      <w:bookmarkStart w:id="531" w:name="_Toc419823998"/>
      <w:bookmarkStart w:id="532" w:name="_Toc419826775"/>
      <w:bookmarkStart w:id="533" w:name="_Toc419829383"/>
      <w:bookmarkStart w:id="534" w:name="_Toc419831990"/>
      <w:bookmarkStart w:id="535" w:name="_Toc419834773"/>
      <w:bookmarkStart w:id="536" w:name="_Toc419837558"/>
      <w:bookmarkStart w:id="537" w:name="_Toc419840404"/>
      <w:bookmarkStart w:id="538" w:name="_Toc419843284"/>
      <w:bookmarkStart w:id="539" w:name="_Toc419846164"/>
      <w:bookmarkStart w:id="540" w:name="_Toc419849067"/>
      <w:bookmarkStart w:id="541" w:name="_Toc419851971"/>
      <w:bookmarkStart w:id="542" w:name="_Toc419855165"/>
      <w:bookmarkStart w:id="543" w:name="_Toc419873441"/>
      <w:bookmarkStart w:id="544" w:name="_Toc420061991"/>
      <w:bookmarkStart w:id="545" w:name="_Toc420067518"/>
      <w:bookmarkStart w:id="546" w:name="_Toc419824000"/>
      <w:bookmarkStart w:id="547" w:name="_Toc419826777"/>
      <w:bookmarkStart w:id="548" w:name="_Toc419829385"/>
      <w:bookmarkStart w:id="549" w:name="_Toc419831992"/>
      <w:bookmarkStart w:id="550" w:name="_Toc419834775"/>
      <w:bookmarkStart w:id="551" w:name="_Toc419837560"/>
      <w:bookmarkStart w:id="552" w:name="_Toc419840406"/>
      <w:bookmarkStart w:id="553" w:name="_Toc419843286"/>
      <w:bookmarkStart w:id="554" w:name="_Toc419846166"/>
      <w:bookmarkStart w:id="555" w:name="_Toc419849069"/>
      <w:bookmarkStart w:id="556" w:name="_Toc419851973"/>
      <w:bookmarkStart w:id="557" w:name="_Toc419855167"/>
      <w:bookmarkStart w:id="558" w:name="_Toc419873443"/>
      <w:bookmarkStart w:id="559" w:name="_Toc420061993"/>
      <w:bookmarkStart w:id="560" w:name="_Toc420067520"/>
      <w:bookmarkStart w:id="561" w:name="_Toc419824001"/>
      <w:bookmarkStart w:id="562" w:name="_Toc419826778"/>
      <w:bookmarkStart w:id="563" w:name="_Toc419829386"/>
      <w:bookmarkStart w:id="564" w:name="_Toc419831993"/>
      <w:bookmarkStart w:id="565" w:name="_Toc419834776"/>
      <w:bookmarkStart w:id="566" w:name="_Toc419837561"/>
      <w:bookmarkStart w:id="567" w:name="_Toc419840407"/>
      <w:bookmarkStart w:id="568" w:name="_Toc419843287"/>
      <w:bookmarkStart w:id="569" w:name="_Toc419846167"/>
      <w:bookmarkStart w:id="570" w:name="_Toc419849070"/>
      <w:bookmarkStart w:id="571" w:name="_Toc419851974"/>
      <w:bookmarkStart w:id="572" w:name="_Toc419855168"/>
      <w:bookmarkStart w:id="573" w:name="_Toc419873444"/>
      <w:bookmarkStart w:id="574" w:name="_Toc420061994"/>
      <w:bookmarkStart w:id="575" w:name="_Toc420067521"/>
      <w:bookmarkStart w:id="576" w:name="_Toc419824002"/>
      <w:bookmarkStart w:id="577" w:name="_Toc419826779"/>
      <w:bookmarkStart w:id="578" w:name="_Toc419829387"/>
      <w:bookmarkStart w:id="579" w:name="_Toc419831994"/>
      <w:bookmarkStart w:id="580" w:name="_Toc419834777"/>
      <w:bookmarkStart w:id="581" w:name="_Toc419837562"/>
      <w:bookmarkStart w:id="582" w:name="_Toc419840408"/>
      <w:bookmarkStart w:id="583" w:name="_Toc419843288"/>
      <w:bookmarkStart w:id="584" w:name="_Toc419846168"/>
      <w:bookmarkStart w:id="585" w:name="_Toc419849071"/>
      <w:bookmarkStart w:id="586" w:name="_Toc419851975"/>
      <w:bookmarkStart w:id="587" w:name="_Toc419855169"/>
      <w:bookmarkStart w:id="588" w:name="_Toc419873445"/>
      <w:bookmarkStart w:id="589" w:name="_Toc420061995"/>
      <w:bookmarkStart w:id="590" w:name="_Toc420067522"/>
      <w:bookmarkStart w:id="591" w:name="_Toc419824004"/>
      <w:bookmarkStart w:id="592" w:name="_Toc419826781"/>
      <w:bookmarkStart w:id="593" w:name="_Toc419829389"/>
      <w:bookmarkStart w:id="594" w:name="_Toc419831996"/>
      <w:bookmarkStart w:id="595" w:name="_Toc419834779"/>
      <w:bookmarkStart w:id="596" w:name="_Toc419837564"/>
      <w:bookmarkStart w:id="597" w:name="_Toc419840410"/>
      <w:bookmarkStart w:id="598" w:name="_Toc419843290"/>
      <w:bookmarkStart w:id="599" w:name="_Toc419846170"/>
      <w:bookmarkStart w:id="600" w:name="_Toc419849073"/>
      <w:bookmarkStart w:id="601" w:name="_Toc419851977"/>
      <w:bookmarkStart w:id="602" w:name="_Toc419855171"/>
      <w:bookmarkStart w:id="603" w:name="_Toc419873447"/>
      <w:bookmarkStart w:id="604" w:name="_Toc420061997"/>
      <w:bookmarkStart w:id="605" w:name="_Toc420067524"/>
      <w:bookmarkStart w:id="606" w:name="_Toc419824008"/>
      <w:bookmarkStart w:id="607" w:name="_Toc419826785"/>
      <w:bookmarkStart w:id="608" w:name="_Toc419829393"/>
      <w:bookmarkStart w:id="609" w:name="_Toc419832000"/>
      <w:bookmarkStart w:id="610" w:name="_Toc419834783"/>
      <w:bookmarkStart w:id="611" w:name="_Toc419837568"/>
      <w:bookmarkStart w:id="612" w:name="_Toc419840414"/>
      <w:bookmarkStart w:id="613" w:name="_Toc419843294"/>
      <w:bookmarkStart w:id="614" w:name="_Toc419846174"/>
      <w:bookmarkStart w:id="615" w:name="_Toc419849077"/>
      <w:bookmarkStart w:id="616" w:name="_Toc419851981"/>
      <w:bookmarkStart w:id="617" w:name="_Toc419855175"/>
      <w:bookmarkStart w:id="618" w:name="_Toc419873451"/>
      <w:bookmarkStart w:id="619" w:name="_Toc420062001"/>
      <w:bookmarkStart w:id="620" w:name="_Toc420067528"/>
      <w:bookmarkStart w:id="621" w:name="_Toc419824011"/>
      <w:bookmarkStart w:id="622" w:name="_Toc419826788"/>
      <w:bookmarkStart w:id="623" w:name="_Toc419829396"/>
      <w:bookmarkStart w:id="624" w:name="_Toc419832003"/>
      <w:bookmarkStart w:id="625" w:name="_Toc419834786"/>
      <w:bookmarkStart w:id="626" w:name="_Toc419837571"/>
      <w:bookmarkStart w:id="627" w:name="_Toc419840417"/>
      <w:bookmarkStart w:id="628" w:name="_Toc419843297"/>
      <w:bookmarkStart w:id="629" w:name="_Toc419846177"/>
      <w:bookmarkStart w:id="630" w:name="_Toc419849080"/>
      <w:bookmarkStart w:id="631" w:name="_Toc419851984"/>
      <w:bookmarkStart w:id="632" w:name="_Toc419855178"/>
      <w:bookmarkStart w:id="633" w:name="_Toc419873454"/>
      <w:bookmarkStart w:id="634" w:name="_Toc420062004"/>
      <w:bookmarkStart w:id="635" w:name="_Toc420067531"/>
      <w:bookmarkStart w:id="636" w:name="_Toc419824014"/>
      <w:bookmarkStart w:id="637" w:name="_Toc419826791"/>
      <w:bookmarkStart w:id="638" w:name="_Toc419829399"/>
      <w:bookmarkStart w:id="639" w:name="_Toc419832006"/>
      <w:bookmarkStart w:id="640" w:name="_Toc419834789"/>
      <w:bookmarkStart w:id="641" w:name="_Toc419837574"/>
      <w:bookmarkStart w:id="642" w:name="_Toc419840420"/>
      <w:bookmarkStart w:id="643" w:name="_Toc419843300"/>
      <w:bookmarkStart w:id="644" w:name="_Toc419846180"/>
      <w:bookmarkStart w:id="645" w:name="_Toc419849083"/>
      <w:bookmarkStart w:id="646" w:name="_Toc419851987"/>
      <w:bookmarkStart w:id="647" w:name="_Toc419855181"/>
      <w:bookmarkStart w:id="648" w:name="_Toc419873457"/>
      <w:bookmarkStart w:id="649" w:name="_Toc420062007"/>
      <w:bookmarkStart w:id="650" w:name="_Toc420067534"/>
      <w:bookmarkStart w:id="651" w:name="_Toc419824016"/>
      <w:bookmarkStart w:id="652" w:name="_Toc419826793"/>
      <w:bookmarkStart w:id="653" w:name="_Toc419829401"/>
      <w:bookmarkStart w:id="654" w:name="_Toc419832008"/>
      <w:bookmarkStart w:id="655" w:name="_Toc419834791"/>
      <w:bookmarkStart w:id="656" w:name="_Toc419837576"/>
      <w:bookmarkStart w:id="657" w:name="_Toc419840422"/>
      <w:bookmarkStart w:id="658" w:name="_Toc419843302"/>
      <w:bookmarkStart w:id="659" w:name="_Toc419846182"/>
      <w:bookmarkStart w:id="660" w:name="_Toc419849085"/>
      <w:bookmarkStart w:id="661" w:name="_Toc419851989"/>
      <w:bookmarkStart w:id="662" w:name="_Toc419855183"/>
      <w:bookmarkStart w:id="663" w:name="_Toc419873459"/>
      <w:bookmarkStart w:id="664" w:name="_Toc420062009"/>
      <w:bookmarkStart w:id="665" w:name="_Toc420067536"/>
      <w:bookmarkStart w:id="666" w:name="_Toc419824017"/>
      <w:bookmarkStart w:id="667" w:name="_Toc419826794"/>
      <w:bookmarkStart w:id="668" w:name="_Toc419829402"/>
      <w:bookmarkStart w:id="669" w:name="_Toc419832009"/>
      <w:bookmarkStart w:id="670" w:name="_Toc419834792"/>
      <w:bookmarkStart w:id="671" w:name="_Toc419837577"/>
      <w:bookmarkStart w:id="672" w:name="_Toc419840423"/>
      <w:bookmarkStart w:id="673" w:name="_Toc419843303"/>
      <w:bookmarkStart w:id="674" w:name="_Toc419846183"/>
      <w:bookmarkStart w:id="675" w:name="_Toc419849086"/>
      <w:bookmarkStart w:id="676" w:name="_Toc419851990"/>
      <w:bookmarkStart w:id="677" w:name="_Toc419855184"/>
      <w:bookmarkStart w:id="678" w:name="_Toc419873460"/>
      <w:bookmarkStart w:id="679" w:name="_Toc420062010"/>
      <w:bookmarkStart w:id="680" w:name="_Toc420067537"/>
      <w:bookmarkStart w:id="681" w:name="_Toc419824021"/>
      <w:bookmarkStart w:id="682" w:name="_Toc419826798"/>
      <w:bookmarkStart w:id="683" w:name="_Toc419829406"/>
      <w:bookmarkStart w:id="684" w:name="_Toc419832013"/>
      <w:bookmarkStart w:id="685" w:name="_Toc419834796"/>
      <w:bookmarkStart w:id="686" w:name="_Toc419837581"/>
      <w:bookmarkStart w:id="687" w:name="_Toc419840427"/>
      <w:bookmarkStart w:id="688" w:name="_Toc419843307"/>
      <w:bookmarkStart w:id="689" w:name="_Toc419846187"/>
      <w:bookmarkStart w:id="690" w:name="_Toc419849090"/>
      <w:bookmarkStart w:id="691" w:name="_Toc419851994"/>
      <w:bookmarkStart w:id="692" w:name="_Toc419855188"/>
      <w:bookmarkStart w:id="693" w:name="_Toc419873464"/>
      <w:bookmarkStart w:id="694" w:name="_Toc420062014"/>
      <w:bookmarkStart w:id="695" w:name="_Toc420067541"/>
      <w:bookmarkStart w:id="696" w:name="_Toc419824024"/>
      <w:bookmarkStart w:id="697" w:name="_Toc419826801"/>
      <w:bookmarkStart w:id="698" w:name="_Toc419829409"/>
      <w:bookmarkStart w:id="699" w:name="_Toc419832016"/>
      <w:bookmarkStart w:id="700" w:name="_Toc419834799"/>
      <w:bookmarkStart w:id="701" w:name="_Toc419837584"/>
      <w:bookmarkStart w:id="702" w:name="_Toc419840430"/>
      <w:bookmarkStart w:id="703" w:name="_Toc419843310"/>
      <w:bookmarkStart w:id="704" w:name="_Toc419846190"/>
      <w:bookmarkStart w:id="705" w:name="_Toc419849093"/>
      <w:bookmarkStart w:id="706" w:name="_Toc419851997"/>
      <w:bookmarkStart w:id="707" w:name="_Toc419855191"/>
      <w:bookmarkStart w:id="708" w:name="_Toc419873467"/>
      <w:bookmarkStart w:id="709" w:name="_Toc420062017"/>
      <w:bookmarkStart w:id="710" w:name="_Toc420067544"/>
      <w:bookmarkStart w:id="711" w:name="_Toc419824027"/>
      <w:bookmarkStart w:id="712" w:name="_Toc419826804"/>
      <w:bookmarkStart w:id="713" w:name="_Toc419829412"/>
      <w:bookmarkStart w:id="714" w:name="_Toc419832019"/>
      <w:bookmarkStart w:id="715" w:name="_Toc419834802"/>
      <w:bookmarkStart w:id="716" w:name="_Toc419837587"/>
      <w:bookmarkStart w:id="717" w:name="_Toc419840433"/>
      <w:bookmarkStart w:id="718" w:name="_Toc419843313"/>
      <w:bookmarkStart w:id="719" w:name="_Toc419846193"/>
      <w:bookmarkStart w:id="720" w:name="_Toc419849096"/>
      <w:bookmarkStart w:id="721" w:name="_Toc419852000"/>
      <w:bookmarkStart w:id="722" w:name="_Toc419855194"/>
      <w:bookmarkStart w:id="723" w:name="_Toc419873470"/>
      <w:bookmarkStart w:id="724" w:name="_Toc420062020"/>
      <w:bookmarkStart w:id="725" w:name="_Toc420067547"/>
      <w:bookmarkStart w:id="726" w:name="_Toc419824029"/>
      <w:bookmarkStart w:id="727" w:name="_Toc419826806"/>
      <w:bookmarkStart w:id="728" w:name="_Toc419829414"/>
      <w:bookmarkStart w:id="729" w:name="_Toc419832021"/>
      <w:bookmarkStart w:id="730" w:name="_Toc419834804"/>
      <w:bookmarkStart w:id="731" w:name="_Toc419837589"/>
      <w:bookmarkStart w:id="732" w:name="_Toc419840435"/>
      <w:bookmarkStart w:id="733" w:name="_Toc419843315"/>
      <w:bookmarkStart w:id="734" w:name="_Toc419846195"/>
      <w:bookmarkStart w:id="735" w:name="_Toc419849098"/>
      <w:bookmarkStart w:id="736" w:name="_Toc419852002"/>
      <w:bookmarkStart w:id="737" w:name="_Toc419855196"/>
      <w:bookmarkStart w:id="738" w:name="_Toc419873472"/>
      <w:bookmarkStart w:id="739" w:name="_Toc420062022"/>
      <w:bookmarkStart w:id="740" w:name="_Toc420067549"/>
      <w:bookmarkStart w:id="741" w:name="_Toc419824030"/>
      <w:bookmarkStart w:id="742" w:name="_Toc419826807"/>
      <w:bookmarkStart w:id="743" w:name="_Toc419829415"/>
      <w:bookmarkStart w:id="744" w:name="_Toc419832022"/>
      <w:bookmarkStart w:id="745" w:name="_Toc419834805"/>
      <w:bookmarkStart w:id="746" w:name="_Toc419837590"/>
      <w:bookmarkStart w:id="747" w:name="_Toc419840436"/>
      <w:bookmarkStart w:id="748" w:name="_Toc419843316"/>
      <w:bookmarkStart w:id="749" w:name="_Toc419846196"/>
      <w:bookmarkStart w:id="750" w:name="_Toc419849099"/>
      <w:bookmarkStart w:id="751" w:name="_Toc419852003"/>
      <w:bookmarkStart w:id="752" w:name="_Toc419855197"/>
      <w:bookmarkStart w:id="753" w:name="_Toc419873473"/>
      <w:bookmarkStart w:id="754" w:name="_Toc420062023"/>
      <w:bookmarkStart w:id="755" w:name="_Toc420067550"/>
      <w:bookmarkStart w:id="756" w:name="_Toc419855198"/>
      <w:bookmarkStart w:id="757" w:name="_Toc419873474"/>
      <w:bookmarkStart w:id="758" w:name="_Toc420062024"/>
      <w:bookmarkStart w:id="759" w:name="_Toc420067551"/>
      <w:bookmarkStart w:id="760" w:name="_Toc419855201"/>
      <w:bookmarkStart w:id="761" w:name="_Toc419873477"/>
      <w:bookmarkStart w:id="762" w:name="_Toc420062027"/>
      <w:bookmarkStart w:id="763" w:name="_Toc420067554"/>
      <w:bookmarkStart w:id="764" w:name="_Toc419855204"/>
      <w:bookmarkStart w:id="765" w:name="_Toc419873480"/>
      <w:bookmarkStart w:id="766" w:name="_Toc420062030"/>
      <w:bookmarkStart w:id="767" w:name="_Toc420067557"/>
      <w:bookmarkStart w:id="768" w:name="_Toc419855207"/>
      <w:bookmarkStart w:id="769" w:name="_Toc419873483"/>
      <w:bookmarkStart w:id="770" w:name="_Toc420062033"/>
      <w:bookmarkStart w:id="771" w:name="_Toc420067560"/>
      <w:bookmarkStart w:id="772" w:name="_Toc419855209"/>
      <w:bookmarkStart w:id="773" w:name="_Toc419873485"/>
      <w:bookmarkStart w:id="774" w:name="_Toc420062035"/>
      <w:bookmarkStart w:id="775" w:name="_Toc420067562"/>
      <w:bookmarkStart w:id="776" w:name="_Toc419855210"/>
      <w:bookmarkStart w:id="777" w:name="_Toc419873486"/>
      <w:bookmarkStart w:id="778" w:name="_Toc420062036"/>
      <w:bookmarkStart w:id="779" w:name="_Toc420067563"/>
      <w:bookmarkStart w:id="780" w:name="_Toc503283449"/>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r w:rsidRPr="009F3DA3">
        <w:lastRenderedPageBreak/>
        <w:t>REQC000</w:t>
      </w:r>
      <w:r w:rsidR="00527628" w:rsidRPr="009F3DA3">
        <w:t>2</w:t>
      </w:r>
      <w:r w:rsidR="0086235A">
        <w:t xml:space="preserve"> </w:t>
      </w:r>
      <w:r w:rsidR="007E4646">
        <w:t>-</w:t>
      </w:r>
      <w:r w:rsidRPr="009F3DA3">
        <w:t xml:space="preserve"> Card Application Workflow</w:t>
      </w:r>
      <w:bookmarkEnd w:id="780"/>
    </w:p>
    <w:p w14:paraId="47FE5E7C" w14:textId="77777777" w:rsidR="00987199" w:rsidRPr="009F3DA3" w:rsidRDefault="00987199" w:rsidP="00987199">
      <w:pPr>
        <w:pStyle w:val="Heading2"/>
        <w:numPr>
          <w:ilvl w:val="1"/>
          <w:numId w:val="4"/>
        </w:numPr>
        <w:tabs>
          <w:tab w:val="clear" w:pos="718"/>
          <w:tab w:val="num" w:pos="540"/>
        </w:tabs>
        <w:ind w:left="540" w:hanging="540"/>
      </w:pPr>
      <w:bookmarkStart w:id="781" w:name="_Toc503283450"/>
      <w:r w:rsidRPr="009F3DA3">
        <w:t>Business Requirements</w:t>
      </w:r>
      <w:bookmarkEnd w:id="781"/>
    </w:p>
    <w:p w14:paraId="047BA8D2" w14:textId="172EA207" w:rsidR="00987199" w:rsidRPr="009F3DA3" w:rsidRDefault="001830BF" w:rsidP="000C627C">
      <w:pPr>
        <w:jc w:val="both"/>
      </w:pPr>
      <w:r>
        <w:t xml:space="preserve">ORIENT COMMERCIAL BANK </w:t>
      </w:r>
      <w:r w:rsidR="00987199" w:rsidRPr="009F3DA3">
        <w:t xml:space="preserve">requires that </w:t>
      </w:r>
      <w:r w:rsidR="00C57C83">
        <w:t>WAY4</w:t>
      </w:r>
      <w:r w:rsidR="00987199" w:rsidRPr="009F3DA3">
        <w:t xml:space="preserve"> provides full support for the card applications workflows. </w:t>
      </w:r>
    </w:p>
    <w:p w14:paraId="170837BD" w14:textId="77777777" w:rsidR="00987199" w:rsidRPr="009F3DA3" w:rsidRDefault="00987199" w:rsidP="000C627C">
      <w:pPr>
        <w:jc w:val="both"/>
      </w:pPr>
      <w:r w:rsidRPr="009F3DA3">
        <w:t>An Application is a Client request to create a contract or change its properties. All prospects complete an application form and submit this information for approval. All customer information will be registered through one of the request channels below:</w:t>
      </w:r>
    </w:p>
    <w:p w14:paraId="314F1106" w14:textId="1FEABF3B" w:rsidR="00987199" w:rsidRDefault="00987199" w:rsidP="000C627C">
      <w:pPr>
        <w:numPr>
          <w:ilvl w:val="0"/>
          <w:numId w:val="19"/>
        </w:numPr>
        <w:ind w:left="990"/>
        <w:jc w:val="both"/>
      </w:pPr>
      <w:r w:rsidRPr="009F3DA3">
        <w:t>Batch File Input</w:t>
      </w:r>
      <w:r w:rsidR="00B73C1D">
        <w:t xml:space="preserve"> (Refer to Volume </w:t>
      </w:r>
      <w:r w:rsidR="00E903AA">
        <w:t>6</w:t>
      </w:r>
      <w:r w:rsidR="00B73C1D">
        <w:t>. Interface)</w:t>
      </w:r>
    </w:p>
    <w:p w14:paraId="414CD1F8" w14:textId="77777777" w:rsidR="00E23A52" w:rsidRPr="009F3DA3" w:rsidRDefault="00E23A52" w:rsidP="000C627C">
      <w:pPr>
        <w:numPr>
          <w:ilvl w:val="0"/>
          <w:numId w:val="19"/>
        </w:numPr>
        <w:ind w:left="990"/>
        <w:jc w:val="both"/>
      </w:pPr>
      <w:r>
        <w:t>Manual entry</w:t>
      </w:r>
    </w:p>
    <w:p w14:paraId="3B1FF92D" w14:textId="0BB70909" w:rsidR="00987199" w:rsidRPr="009F3DA3" w:rsidRDefault="00987199" w:rsidP="000C627C">
      <w:pPr>
        <w:jc w:val="both"/>
      </w:pPr>
      <w:r w:rsidRPr="009F3DA3">
        <w:t xml:space="preserve">The requests are </w:t>
      </w:r>
      <w:r w:rsidR="00312E57" w:rsidRPr="009F3DA3">
        <w:t>analysed</w:t>
      </w:r>
      <w:r w:rsidRPr="009F3DA3">
        <w:t xml:space="preserve"> in order to determine the products and credit limits which will be given to the customer</w:t>
      </w:r>
      <w:r w:rsidR="004B70E6" w:rsidRPr="009F3DA3">
        <w:t xml:space="preserve"> before they are entered in WAY4</w:t>
      </w:r>
      <w:r w:rsidR="00C10D1C">
        <w:t xml:space="preserve"> (if apply ‘Batch File Input’)</w:t>
      </w:r>
      <w:r w:rsidRPr="009F3DA3">
        <w:t xml:space="preserve">. The application is approved following the </w:t>
      </w:r>
      <w:r w:rsidR="004B70E6" w:rsidRPr="009F3DA3">
        <w:t xml:space="preserve">issuer defined </w:t>
      </w:r>
      <w:r w:rsidRPr="009F3DA3">
        <w:t xml:space="preserve">customer approval workflow process and the approved application is passed to the system to create the contract with the associated products and card production. </w:t>
      </w:r>
    </w:p>
    <w:p w14:paraId="54A70445" w14:textId="77777777" w:rsidR="00987199" w:rsidRDefault="00C66DD0" w:rsidP="000C627C">
      <w:pPr>
        <w:pStyle w:val="BodyText"/>
        <w:rPr>
          <w:rFonts w:ascii="Calibri" w:hAnsi="Calibri"/>
        </w:rPr>
      </w:pPr>
      <w:r>
        <w:rPr>
          <w:rFonts w:ascii="Calibri" w:hAnsi="Calibri"/>
        </w:rPr>
        <w:t>Note that the default limit will be taken from the defined product. However, limits can be defined at the contract and card level as well.</w:t>
      </w:r>
    </w:p>
    <w:p w14:paraId="265BAB80" w14:textId="77777777" w:rsidR="00C66DD0" w:rsidRPr="009F3DA3" w:rsidRDefault="00C66DD0" w:rsidP="00987199">
      <w:pPr>
        <w:pStyle w:val="BodyText"/>
        <w:rPr>
          <w:rFonts w:ascii="Calibri" w:hAnsi="Calibri"/>
        </w:rPr>
      </w:pPr>
    </w:p>
    <w:p w14:paraId="25CF1E93" w14:textId="77777777" w:rsidR="00987199" w:rsidRPr="009F3DA3" w:rsidRDefault="00987199" w:rsidP="00987199">
      <w:pPr>
        <w:pStyle w:val="Heading2"/>
        <w:numPr>
          <w:ilvl w:val="1"/>
          <w:numId w:val="4"/>
        </w:numPr>
        <w:tabs>
          <w:tab w:val="clear" w:pos="718"/>
          <w:tab w:val="left" w:pos="540"/>
        </w:tabs>
        <w:ind w:left="540" w:hanging="540"/>
      </w:pPr>
      <w:bookmarkStart w:id="782" w:name="_Toc503283451"/>
      <w:r w:rsidRPr="009F3DA3">
        <w:t>Technical Details</w:t>
      </w:r>
      <w:bookmarkEnd w:id="782"/>
    </w:p>
    <w:p w14:paraId="15D4B569" w14:textId="77777777" w:rsidR="0040673A" w:rsidRPr="009F3DA3" w:rsidRDefault="00987199" w:rsidP="00DE4E7E">
      <w:pPr>
        <w:jc w:val="both"/>
        <w:rPr>
          <w:strike/>
        </w:rPr>
      </w:pPr>
      <w:r w:rsidRPr="009F3DA3">
        <w:t xml:space="preserve">Applications are loaded into WAY4 using </w:t>
      </w:r>
      <w:r w:rsidR="004B70E6" w:rsidRPr="009F3DA3">
        <w:t xml:space="preserve">either the standard WAY4 XML Advanced Application File Interface. </w:t>
      </w:r>
    </w:p>
    <w:p w14:paraId="1C4045FA" w14:textId="77777777" w:rsidR="00827FA3" w:rsidRPr="00893181" w:rsidRDefault="00827FA3" w:rsidP="00827FA3">
      <w:pPr>
        <w:pStyle w:val="BodyText"/>
        <w:ind w:left="720"/>
        <w:rPr>
          <w:color w:val="FF0000"/>
        </w:rPr>
      </w:pPr>
    </w:p>
    <w:p w14:paraId="68C95093" w14:textId="77777777" w:rsidR="00987199" w:rsidRPr="009F3DA3" w:rsidRDefault="00987199" w:rsidP="00987199">
      <w:pPr>
        <w:pStyle w:val="Heading3"/>
        <w:numPr>
          <w:ilvl w:val="2"/>
          <w:numId w:val="4"/>
        </w:numPr>
      </w:pPr>
      <w:bookmarkStart w:id="783" w:name="_Toc503283452"/>
      <w:r w:rsidRPr="009F3DA3">
        <w:t>REQC000</w:t>
      </w:r>
      <w:r w:rsidR="004B70E6" w:rsidRPr="009F3DA3">
        <w:t>2</w:t>
      </w:r>
      <w:r w:rsidRPr="009F3DA3">
        <w:t>.1 - Workflow Schemes</w:t>
      </w:r>
      <w:bookmarkEnd w:id="783"/>
    </w:p>
    <w:p w14:paraId="0E24FF8E" w14:textId="77777777" w:rsidR="00987199" w:rsidRPr="009F3DA3" w:rsidRDefault="00987199" w:rsidP="00DE4E7E">
      <w:pPr>
        <w:jc w:val="both"/>
      </w:pPr>
      <w:r w:rsidRPr="009F3DA3">
        <w:t xml:space="preserve">There will be </w:t>
      </w:r>
      <w:r w:rsidR="00696EBE">
        <w:t>two</w:t>
      </w:r>
      <w:r w:rsidR="00696EBE" w:rsidRPr="009F3DA3">
        <w:t xml:space="preserve"> </w:t>
      </w:r>
      <w:r w:rsidRPr="009F3DA3">
        <w:t>Workflow Schemes in the Project:</w:t>
      </w:r>
    </w:p>
    <w:p w14:paraId="3C6CB07F" w14:textId="77777777" w:rsidR="00987199" w:rsidRPr="009F3DA3" w:rsidRDefault="00987199" w:rsidP="00DE4E7E">
      <w:pPr>
        <w:pStyle w:val="BodyTextBullet0"/>
        <w:numPr>
          <w:ilvl w:val="0"/>
          <w:numId w:val="18"/>
        </w:numPr>
        <w:ind w:left="630"/>
        <w:jc w:val="both"/>
      </w:pPr>
      <w:r w:rsidRPr="009F3DA3">
        <w:t>Manual Application Entry</w:t>
      </w:r>
    </w:p>
    <w:p w14:paraId="30BBBDAC" w14:textId="77777777" w:rsidR="00987199" w:rsidRDefault="00987199" w:rsidP="00DE4E7E">
      <w:pPr>
        <w:pStyle w:val="BodyTextBullet0"/>
        <w:numPr>
          <w:ilvl w:val="0"/>
          <w:numId w:val="18"/>
        </w:numPr>
        <w:ind w:left="630"/>
        <w:jc w:val="both"/>
      </w:pPr>
      <w:r w:rsidRPr="009F3DA3">
        <w:t xml:space="preserve">File Import (using WAY4 XML Advanced Application </w:t>
      </w:r>
      <w:r w:rsidR="00C64918">
        <w:t>File</w:t>
      </w:r>
      <w:r w:rsidRPr="009F3DA3">
        <w:t xml:space="preserve">) </w:t>
      </w:r>
    </w:p>
    <w:p w14:paraId="2D68388A" w14:textId="77777777" w:rsidR="00987199" w:rsidRPr="009F3DA3" w:rsidRDefault="00987199" w:rsidP="00987199"/>
    <w:p w14:paraId="124DE3CC" w14:textId="77777777" w:rsidR="00987199" w:rsidRPr="009F3DA3" w:rsidRDefault="00987199" w:rsidP="00987199">
      <w:pPr>
        <w:pStyle w:val="Heading3"/>
        <w:numPr>
          <w:ilvl w:val="2"/>
          <w:numId w:val="4"/>
        </w:numPr>
      </w:pPr>
      <w:bookmarkStart w:id="784" w:name="_Toc503283453"/>
      <w:r w:rsidRPr="009F3DA3">
        <w:t>REQC000</w:t>
      </w:r>
      <w:r w:rsidR="004B70E6" w:rsidRPr="009F3DA3">
        <w:t>2</w:t>
      </w:r>
      <w:r w:rsidRPr="009F3DA3">
        <w:t>.2 - Workflow Steps</w:t>
      </w:r>
      <w:bookmarkEnd w:id="784"/>
    </w:p>
    <w:p w14:paraId="5128BE88" w14:textId="77777777" w:rsidR="00987199" w:rsidRPr="009F3DA3" w:rsidRDefault="00987199" w:rsidP="00DE4E7E">
      <w:pPr>
        <w:jc w:val="both"/>
      </w:pPr>
      <w:r w:rsidRPr="009F3DA3">
        <w:t xml:space="preserve">Once the Applications are loaded into the WAY4 system, a step to verify the applications before they are approved is created. </w:t>
      </w:r>
      <w:r w:rsidR="00D17A4B" w:rsidRPr="009F3DA3">
        <w:t xml:space="preserve">The applications can also be entered </w:t>
      </w:r>
      <w:r w:rsidRPr="009F3DA3">
        <w:t>into the WAY4 System manually</w:t>
      </w:r>
      <w:r w:rsidR="00D17A4B" w:rsidRPr="009F3DA3">
        <w:t>.</w:t>
      </w:r>
      <w:r w:rsidRPr="009F3DA3">
        <w:t xml:space="preserve"> In this case, the credit limit value will be set manually. A validation stage will be included in </w:t>
      </w:r>
      <w:r w:rsidR="00993CB6">
        <w:t>the workflow</w:t>
      </w:r>
      <w:r w:rsidRPr="009F3DA3">
        <w:t>. This step will be performed by officers with special permissions. These users should be different than the ones who will do the manual data entry.</w:t>
      </w:r>
    </w:p>
    <w:p w14:paraId="232254CE" w14:textId="77777777" w:rsidR="00987199" w:rsidRPr="009F3DA3" w:rsidRDefault="00987199" w:rsidP="00987199"/>
    <w:p w14:paraId="771C1DCD" w14:textId="77777777" w:rsidR="00987199" w:rsidRPr="009F3DA3" w:rsidRDefault="00987199" w:rsidP="00987199">
      <w:pPr>
        <w:pStyle w:val="Heading4"/>
        <w:numPr>
          <w:ilvl w:val="3"/>
          <w:numId w:val="4"/>
        </w:numPr>
        <w:tabs>
          <w:tab w:val="clear" w:pos="864"/>
          <w:tab w:val="num" w:pos="900"/>
        </w:tabs>
      </w:pPr>
      <w:r w:rsidRPr="009F3DA3">
        <w:lastRenderedPageBreak/>
        <w:t>REQC000</w:t>
      </w:r>
      <w:r w:rsidR="00D17A4B" w:rsidRPr="009F3DA3">
        <w:t>2</w:t>
      </w:r>
      <w:r w:rsidRPr="009F3DA3">
        <w:t>.2.1 – Manual Entry Workflow Steps</w:t>
      </w:r>
    </w:p>
    <w:tbl>
      <w:tblPr>
        <w:tblW w:w="4145" w:type="pct"/>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6"/>
        <w:gridCol w:w="2076"/>
        <w:gridCol w:w="1383"/>
        <w:gridCol w:w="1435"/>
        <w:gridCol w:w="1611"/>
      </w:tblGrid>
      <w:tr w:rsidR="00987199" w:rsidRPr="009F3DA3" w14:paraId="189EF43F" w14:textId="77777777" w:rsidTr="002D24A5">
        <w:trPr>
          <w:cantSplit/>
          <w:trHeight w:val="315"/>
          <w:tblHeader/>
        </w:trPr>
        <w:tc>
          <w:tcPr>
            <w:tcW w:w="804" w:type="pct"/>
            <w:shd w:val="clear" w:color="auto" w:fill="FFC000"/>
          </w:tcPr>
          <w:p w14:paraId="0CB03FCE" w14:textId="77777777" w:rsidR="00987199" w:rsidRPr="009F3DA3" w:rsidRDefault="00987199" w:rsidP="00E1259E">
            <w:pPr>
              <w:pStyle w:val="CellHeader"/>
            </w:pPr>
            <w:r w:rsidRPr="009F3DA3">
              <w:t>Stage No.</w:t>
            </w:r>
          </w:p>
        </w:tc>
        <w:tc>
          <w:tcPr>
            <w:tcW w:w="1339" w:type="pct"/>
            <w:shd w:val="clear" w:color="auto" w:fill="FFC000"/>
          </w:tcPr>
          <w:p w14:paraId="608C7EE7" w14:textId="77777777" w:rsidR="00987199" w:rsidRPr="009F3DA3" w:rsidRDefault="00987199" w:rsidP="00E1259E">
            <w:pPr>
              <w:pStyle w:val="CellHeader"/>
            </w:pPr>
            <w:r w:rsidRPr="009F3DA3">
              <w:t>Stage Type</w:t>
            </w:r>
          </w:p>
        </w:tc>
        <w:tc>
          <w:tcPr>
            <w:tcW w:w="892" w:type="pct"/>
            <w:shd w:val="clear" w:color="auto" w:fill="FFC000"/>
          </w:tcPr>
          <w:p w14:paraId="08ED3F2F" w14:textId="77777777" w:rsidR="00987199" w:rsidRPr="009F3DA3" w:rsidRDefault="00987199" w:rsidP="00E1259E">
            <w:pPr>
              <w:pStyle w:val="CellHeader"/>
            </w:pPr>
            <w:r w:rsidRPr="009F3DA3">
              <w:t>Expiry Period</w:t>
            </w:r>
          </w:p>
        </w:tc>
        <w:tc>
          <w:tcPr>
            <w:tcW w:w="926" w:type="pct"/>
            <w:shd w:val="clear" w:color="auto" w:fill="FFC000"/>
          </w:tcPr>
          <w:p w14:paraId="109DAAB2" w14:textId="77777777" w:rsidR="00987199" w:rsidRPr="009F3DA3" w:rsidRDefault="00987199" w:rsidP="00E1259E">
            <w:pPr>
              <w:pStyle w:val="CellHeader"/>
            </w:pPr>
            <w:r w:rsidRPr="009F3DA3">
              <w:t>Call Scheme</w:t>
            </w:r>
          </w:p>
        </w:tc>
        <w:tc>
          <w:tcPr>
            <w:tcW w:w="1040" w:type="pct"/>
            <w:shd w:val="clear" w:color="auto" w:fill="FFC000"/>
          </w:tcPr>
          <w:p w14:paraId="0BAA201F" w14:textId="77777777" w:rsidR="00987199" w:rsidRPr="009F3DA3" w:rsidRDefault="00987199" w:rsidP="00E1259E">
            <w:pPr>
              <w:pStyle w:val="CellHeader"/>
            </w:pPr>
            <w:r w:rsidRPr="009F3DA3">
              <w:t>Decline Scheme</w:t>
            </w:r>
          </w:p>
        </w:tc>
      </w:tr>
      <w:tr w:rsidR="00987199" w:rsidRPr="009F3DA3" w14:paraId="3AC6D970" w14:textId="77777777" w:rsidTr="002D24A5">
        <w:trPr>
          <w:trHeight w:val="443"/>
        </w:trPr>
        <w:tc>
          <w:tcPr>
            <w:tcW w:w="804" w:type="pct"/>
          </w:tcPr>
          <w:p w14:paraId="250CC418" w14:textId="77777777" w:rsidR="00987199" w:rsidRPr="009F3DA3" w:rsidRDefault="00987199" w:rsidP="00022A82">
            <w:pPr>
              <w:pStyle w:val="CellBody"/>
              <w:numPr>
                <w:ilvl w:val="0"/>
                <w:numId w:val="16"/>
              </w:numPr>
            </w:pPr>
          </w:p>
        </w:tc>
        <w:tc>
          <w:tcPr>
            <w:tcW w:w="1339" w:type="pct"/>
          </w:tcPr>
          <w:p w14:paraId="75CB90D3" w14:textId="77777777" w:rsidR="00987199" w:rsidRPr="009F3DA3" w:rsidRDefault="00987199" w:rsidP="00E1259E">
            <w:pPr>
              <w:pStyle w:val="CellBody"/>
            </w:pPr>
            <w:r w:rsidRPr="009F3DA3">
              <w:t>Manual Entry</w:t>
            </w:r>
          </w:p>
        </w:tc>
        <w:tc>
          <w:tcPr>
            <w:tcW w:w="892" w:type="pct"/>
          </w:tcPr>
          <w:p w14:paraId="1D7FF321" w14:textId="77777777" w:rsidR="00987199" w:rsidRPr="009F3DA3" w:rsidRDefault="00987199" w:rsidP="00E1259E">
            <w:pPr>
              <w:pStyle w:val="CellBody"/>
            </w:pPr>
            <w:r w:rsidRPr="009F3DA3">
              <w:t>0</w:t>
            </w:r>
          </w:p>
        </w:tc>
        <w:tc>
          <w:tcPr>
            <w:tcW w:w="926" w:type="pct"/>
          </w:tcPr>
          <w:p w14:paraId="509EF1DC" w14:textId="77777777" w:rsidR="00987199" w:rsidRPr="009F3DA3" w:rsidRDefault="00987199" w:rsidP="00E1259E">
            <w:pPr>
              <w:pStyle w:val="CellBody"/>
            </w:pPr>
            <w:r w:rsidRPr="009F3DA3">
              <w:t>N/A</w:t>
            </w:r>
          </w:p>
        </w:tc>
        <w:tc>
          <w:tcPr>
            <w:tcW w:w="1040" w:type="pct"/>
          </w:tcPr>
          <w:p w14:paraId="7CB15996" w14:textId="77777777" w:rsidR="00987199" w:rsidRPr="009F3DA3" w:rsidRDefault="00987199" w:rsidP="00E1259E">
            <w:pPr>
              <w:pStyle w:val="CellBody"/>
            </w:pPr>
            <w:r w:rsidRPr="009F3DA3">
              <w:t>N/A</w:t>
            </w:r>
          </w:p>
        </w:tc>
      </w:tr>
      <w:tr w:rsidR="00987199" w:rsidRPr="009F3DA3" w14:paraId="7A6D876D" w14:textId="77777777" w:rsidTr="002D24A5">
        <w:trPr>
          <w:trHeight w:val="443"/>
        </w:trPr>
        <w:tc>
          <w:tcPr>
            <w:tcW w:w="804" w:type="pct"/>
          </w:tcPr>
          <w:p w14:paraId="79906098" w14:textId="77777777" w:rsidR="00987199" w:rsidRPr="009F3DA3" w:rsidRDefault="00987199" w:rsidP="00022A82">
            <w:pPr>
              <w:pStyle w:val="CellBody"/>
              <w:numPr>
                <w:ilvl w:val="0"/>
                <w:numId w:val="16"/>
              </w:numPr>
            </w:pPr>
          </w:p>
        </w:tc>
        <w:tc>
          <w:tcPr>
            <w:tcW w:w="1339" w:type="pct"/>
          </w:tcPr>
          <w:p w14:paraId="32D6AF4A" w14:textId="77777777" w:rsidR="00987199" w:rsidRPr="009F3DA3" w:rsidRDefault="00987199" w:rsidP="00E1259E">
            <w:pPr>
              <w:pStyle w:val="CellBody"/>
            </w:pPr>
            <w:r w:rsidRPr="009F3DA3">
              <w:t>Verification</w:t>
            </w:r>
          </w:p>
        </w:tc>
        <w:tc>
          <w:tcPr>
            <w:tcW w:w="892" w:type="pct"/>
          </w:tcPr>
          <w:p w14:paraId="710F7E53" w14:textId="77777777" w:rsidR="00987199" w:rsidRPr="009F3DA3" w:rsidRDefault="00987199" w:rsidP="00E1259E">
            <w:pPr>
              <w:pStyle w:val="CellBody"/>
            </w:pPr>
            <w:r w:rsidRPr="009F3DA3">
              <w:t>0</w:t>
            </w:r>
          </w:p>
        </w:tc>
        <w:tc>
          <w:tcPr>
            <w:tcW w:w="926" w:type="pct"/>
          </w:tcPr>
          <w:p w14:paraId="7A6E2B30" w14:textId="77777777" w:rsidR="00987199" w:rsidRPr="009F3DA3" w:rsidRDefault="00987199" w:rsidP="00E1259E">
            <w:pPr>
              <w:pStyle w:val="CellBody"/>
            </w:pPr>
            <w:r w:rsidRPr="009F3DA3">
              <w:t>N/A</w:t>
            </w:r>
          </w:p>
        </w:tc>
        <w:tc>
          <w:tcPr>
            <w:tcW w:w="1040" w:type="pct"/>
          </w:tcPr>
          <w:p w14:paraId="6F7BC626" w14:textId="77777777" w:rsidR="00987199" w:rsidRPr="009F3DA3" w:rsidRDefault="00987199" w:rsidP="00E1259E">
            <w:pPr>
              <w:pStyle w:val="CellBody"/>
            </w:pPr>
            <w:r w:rsidRPr="009F3DA3">
              <w:t>N/A</w:t>
            </w:r>
          </w:p>
        </w:tc>
      </w:tr>
      <w:tr w:rsidR="00987199" w:rsidRPr="009F3DA3" w14:paraId="0804300F" w14:textId="77777777" w:rsidTr="002D24A5">
        <w:trPr>
          <w:trHeight w:val="443"/>
        </w:trPr>
        <w:tc>
          <w:tcPr>
            <w:tcW w:w="804" w:type="pct"/>
          </w:tcPr>
          <w:p w14:paraId="56F168E4" w14:textId="77777777" w:rsidR="00987199" w:rsidRPr="009F3DA3" w:rsidRDefault="00987199" w:rsidP="00022A82">
            <w:pPr>
              <w:pStyle w:val="CellBody"/>
              <w:numPr>
                <w:ilvl w:val="0"/>
                <w:numId w:val="16"/>
              </w:numPr>
            </w:pPr>
          </w:p>
        </w:tc>
        <w:tc>
          <w:tcPr>
            <w:tcW w:w="1339" w:type="pct"/>
          </w:tcPr>
          <w:p w14:paraId="0651DC42" w14:textId="77777777" w:rsidR="00987199" w:rsidRPr="009F3DA3" w:rsidRDefault="00987199" w:rsidP="00E1259E">
            <w:pPr>
              <w:pStyle w:val="CellBody"/>
            </w:pPr>
            <w:r w:rsidRPr="009F3DA3">
              <w:t>Accept</w:t>
            </w:r>
          </w:p>
        </w:tc>
        <w:tc>
          <w:tcPr>
            <w:tcW w:w="892" w:type="pct"/>
          </w:tcPr>
          <w:p w14:paraId="0D7B72E6" w14:textId="77777777" w:rsidR="00987199" w:rsidRPr="009F3DA3" w:rsidRDefault="00987199" w:rsidP="00E1259E">
            <w:pPr>
              <w:pStyle w:val="CellBody"/>
            </w:pPr>
            <w:r w:rsidRPr="009F3DA3">
              <w:t>0</w:t>
            </w:r>
          </w:p>
        </w:tc>
        <w:tc>
          <w:tcPr>
            <w:tcW w:w="926" w:type="pct"/>
          </w:tcPr>
          <w:p w14:paraId="53F38765" w14:textId="77777777" w:rsidR="00987199" w:rsidRPr="009F3DA3" w:rsidRDefault="00987199" w:rsidP="00E1259E">
            <w:pPr>
              <w:pStyle w:val="CellBody"/>
            </w:pPr>
            <w:r w:rsidRPr="009F3DA3">
              <w:t>N/A</w:t>
            </w:r>
          </w:p>
        </w:tc>
        <w:tc>
          <w:tcPr>
            <w:tcW w:w="1040" w:type="pct"/>
          </w:tcPr>
          <w:p w14:paraId="409DFD1E" w14:textId="77777777" w:rsidR="00987199" w:rsidRPr="009F3DA3" w:rsidRDefault="00987199" w:rsidP="00E1259E">
            <w:pPr>
              <w:pStyle w:val="CellBody"/>
            </w:pPr>
            <w:r w:rsidRPr="009F3DA3">
              <w:t>N/A</w:t>
            </w:r>
          </w:p>
        </w:tc>
      </w:tr>
    </w:tbl>
    <w:p w14:paraId="23B45FDB" w14:textId="77777777" w:rsidR="00987199" w:rsidRDefault="00987199" w:rsidP="00987199"/>
    <w:p w14:paraId="59CE1512" w14:textId="77777777" w:rsidR="00987199" w:rsidRPr="009F3DA3" w:rsidRDefault="00987199" w:rsidP="00987199">
      <w:pPr>
        <w:pStyle w:val="Heading4"/>
        <w:numPr>
          <w:ilvl w:val="3"/>
          <w:numId w:val="4"/>
        </w:numPr>
      </w:pPr>
      <w:r w:rsidRPr="009F3DA3">
        <w:t>REQC000</w:t>
      </w:r>
      <w:r w:rsidR="00D17A4B" w:rsidRPr="009F3DA3">
        <w:t>2</w:t>
      </w:r>
      <w:r w:rsidRPr="009F3DA3">
        <w:t>.2.2 - File Import Workflow Steps</w:t>
      </w:r>
    </w:p>
    <w:tbl>
      <w:tblPr>
        <w:tblW w:w="4145" w:type="pct"/>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46"/>
        <w:gridCol w:w="2076"/>
        <w:gridCol w:w="1383"/>
        <w:gridCol w:w="1435"/>
        <w:gridCol w:w="1611"/>
      </w:tblGrid>
      <w:tr w:rsidR="00987199" w:rsidRPr="009F3DA3" w14:paraId="5840BC00" w14:textId="77777777" w:rsidTr="00BC150C">
        <w:trPr>
          <w:trHeight w:val="315"/>
        </w:trPr>
        <w:tc>
          <w:tcPr>
            <w:tcW w:w="804" w:type="pct"/>
            <w:shd w:val="clear" w:color="auto" w:fill="FFC000"/>
          </w:tcPr>
          <w:p w14:paraId="520B3C70" w14:textId="77777777" w:rsidR="00987199" w:rsidRPr="009F3DA3" w:rsidRDefault="00987199" w:rsidP="00E1259E">
            <w:pPr>
              <w:pStyle w:val="CellHeader"/>
            </w:pPr>
            <w:r w:rsidRPr="009F3DA3">
              <w:t>Stage No.</w:t>
            </w:r>
          </w:p>
        </w:tc>
        <w:tc>
          <w:tcPr>
            <w:tcW w:w="1339" w:type="pct"/>
            <w:shd w:val="clear" w:color="auto" w:fill="FFC000"/>
          </w:tcPr>
          <w:p w14:paraId="141A79EB" w14:textId="77777777" w:rsidR="00987199" w:rsidRPr="009F3DA3" w:rsidRDefault="00987199" w:rsidP="00E1259E">
            <w:pPr>
              <w:pStyle w:val="CellHeader"/>
            </w:pPr>
            <w:r w:rsidRPr="009F3DA3">
              <w:t>Stage Type</w:t>
            </w:r>
          </w:p>
        </w:tc>
        <w:tc>
          <w:tcPr>
            <w:tcW w:w="892" w:type="pct"/>
            <w:shd w:val="clear" w:color="auto" w:fill="FFC000"/>
          </w:tcPr>
          <w:p w14:paraId="56C3EF0E" w14:textId="77777777" w:rsidR="00987199" w:rsidRPr="009F3DA3" w:rsidRDefault="00987199" w:rsidP="00E1259E">
            <w:pPr>
              <w:pStyle w:val="CellHeader"/>
            </w:pPr>
            <w:r w:rsidRPr="009F3DA3">
              <w:t>Expiry Period</w:t>
            </w:r>
          </w:p>
        </w:tc>
        <w:tc>
          <w:tcPr>
            <w:tcW w:w="926" w:type="pct"/>
            <w:shd w:val="clear" w:color="auto" w:fill="FFC000"/>
          </w:tcPr>
          <w:p w14:paraId="35B6DF40" w14:textId="77777777" w:rsidR="00987199" w:rsidRPr="009F3DA3" w:rsidRDefault="00987199" w:rsidP="00E1259E">
            <w:pPr>
              <w:pStyle w:val="CellHeader"/>
            </w:pPr>
            <w:r w:rsidRPr="009F3DA3">
              <w:t>Call Scheme</w:t>
            </w:r>
          </w:p>
        </w:tc>
        <w:tc>
          <w:tcPr>
            <w:tcW w:w="1039" w:type="pct"/>
            <w:shd w:val="clear" w:color="auto" w:fill="FFC000"/>
          </w:tcPr>
          <w:p w14:paraId="439F7B0F" w14:textId="77777777" w:rsidR="00987199" w:rsidRPr="009F3DA3" w:rsidRDefault="00987199" w:rsidP="00E1259E">
            <w:pPr>
              <w:pStyle w:val="CellHeader"/>
            </w:pPr>
            <w:r w:rsidRPr="009F3DA3">
              <w:t>Decline Scheme</w:t>
            </w:r>
          </w:p>
        </w:tc>
      </w:tr>
      <w:tr w:rsidR="00987199" w:rsidRPr="009F3DA3" w14:paraId="1A099E25" w14:textId="77777777" w:rsidTr="00BC150C">
        <w:trPr>
          <w:trHeight w:val="443"/>
        </w:trPr>
        <w:tc>
          <w:tcPr>
            <w:tcW w:w="804" w:type="pct"/>
          </w:tcPr>
          <w:p w14:paraId="467925C4" w14:textId="77777777" w:rsidR="00987199" w:rsidRPr="009F3DA3" w:rsidRDefault="00987199" w:rsidP="00022A82">
            <w:pPr>
              <w:pStyle w:val="CellBody"/>
              <w:numPr>
                <w:ilvl w:val="0"/>
                <w:numId w:val="17"/>
              </w:numPr>
            </w:pPr>
          </w:p>
        </w:tc>
        <w:tc>
          <w:tcPr>
            <w:tcW w:w="1339" w:type="pct"/>
          </w:tcPr>
          <w:p w14:paraId="30AA9AE8" w14:textId="77777777" w:rsidR="00987199" w:rsidRPr="009F3DA3" w:rsidRDefault="00987199" w:rsidP="00E1259E">
            <w:pPr>
              <w:pStyle w:val="CellBody"/>
            </w:pPr>
            <w:r w:rsidRPr="009F3DA3">
              <w:t>File import</w:t>
            </w:r>
          </w:p>
        </w:tc>
        <w:tc>
          <w:tcPr>
            <w:tcW w:w="892" w:type="pct"/>
          </w:tcPr>
          <w:p w14:paraId="1C0593CB" w14:textId="77777777" w:rsidR="00987199" w:rsidRPr="009F3DA3" w:rsidRDefault="00987199" w:rsidP="00E1259E">
            <w:pPr>
              <w:pStyle w:val="CellBody"/>
            </w:pPr>
            <w:r w:rsidRPr="009F3DA3">
              <w:t>0</w:t>
            </w:r>
          </w:p>
        </w:tc>
        <w:tc>
          <w:tcPr>
            <w:tcW w:w="926" w:type="pct"/>
          </w:tcPr>
          <w:p w14:paraId="1D03A099" w14:textId="77777777" w:rsidR="00987199" w:rsidRPr="009F3DA3" w:rsidRDefault="00987199" w:rsidP="00E1259E">
            <w:pPr>
              <w:pStyle w:val="CellBody"/>
            </w:pPr>
            <w:r w:rsidRPr="009F3DA3">
              <w:t>N/A</w:t>
            </w:r>
          </w:p>
        </w:tc>
        <w:tc>
          <w:tcPr>
            <w:tcW w:w="1039" w:type="pct"/>
          </w:tcPr>
          <w:p w14:paraId="2F34DCDC" w14:textId="77777777" w:rsidR="00987199" w:rsidRPr="009F3DA3" w:rsidRDefault="00987199" w:rsidP="00E1259E">
            <w:pPr>
              <w:pStyle w:val="CellBody"/>
            </w:pPr>
            <w:r w:rsidRPr="009F3DA3">
              <w:t>N/A</w:t>
            </w:r>
          </w:p>
        </w:tc>
      </w:tr>
      <w:tr w:rsidR="00987199" w:rsidRPr="009F3DA3" w14:paraId="3D0F61AF" w14:textId="77777777" w:rsidTr="00BC150C">
        <w:trPr>
          <w:trHeight w:val="443"/>
        </w:trPr>
        <w:tc>
          <w:tcPr>
            <w:tcW w:w="804" w:type="pct"/>
          </w:tcPr>
          <w:p w14:paraId="6595B538" w14:textId="77777777" w:rsidR="00987199" w:rsidRPr="009F3DA3" w:rsidRDefault="00987199" w:rsidP="00022A82">
            <w:pPr>
              <w:pStyle w:val="CellBody"/>
              <w:numPr>
                <w:ilvl w:val="0"/>
                <w:numId w:val="17"/>
              </w:numPr>
            </w:pPr>
          </w:p>
        </w:tc>
        <w:tc>
          <w:tcPr>
            <w:tcW w:w="1339" w:type="pct"/>
          </w:tcPr>
          <w:p w14:paraId="3B561849" w14:textId="77777777" w:rsidR="00987199" w:rsidRPr="009F3DA3" w:rsidRDefault="00987199" w:rsidP="00E1259E">
            <w:pPr>
              <w:pStyle w:val="CellBody"/>
            </w:pPr>
            <w:r w:rsidRPr="009F3DA3">
              <w:t>Accept</w:t>
            </w:r>
          </w:p>
        </w:tc>
        <w:tc>
          <w:tcPr>
            <w:tcW w:w="892" w:type="pct"/>
          </w:tcPr>
          <w:p w14:paraId="70EE746B" w14:textId="77777777" w:rsidR="00987199" w:rsidRPr="009F3DA3" w:rsidRDefault="00987199" w:rsidP="00E1259E">
            <w:pPr>
              <w:pStyle w:val="CellBody"/>
            </w:pPr>
            <w:r w:rsidRPr="009F3DA3">
              <w:t>0</w:t>
            </w:r>
          </w:p>
        </w:tc>
        <w:tc>
          <w:tcPr>
            <w:tcW w:w="926" w:type="pct"/>
          </w:tcPr>
          <w:p w14:paraId="06F52D27" w14:textId="77777777" w:rsidR="00987199" w:rsidRPr="009F3DA3" w:rsidRDefault="00987199" w:rsidP="00E1259E">
            <w:pPr>
              <w:pStyle w:val="CellBody"/>
            </w:pPr>
            <w:r w:rsidRPr="009F3DA3">
              <w:t>N/A</w:t>
            </w:r>
          </w:p>
        </w:tc>
        <w:tc>
          <w:tcPr>
            <w:tcW w:w="1039" w:type="pct"/>
          </w:tcPr>
          <w:p w14:paraId="06D1E373" w14:textId="77777777" w:rsidR="00987199" w:rsidRPr="009F3DA3" w:rsidRDefault="00987199" w:rsidP="00E1259E">
            <w:pPr>
              <w:pStyle w:val="CellBody"/>
            </w:pPr>
            <w:r w:rsidRPr="009F3DA3">
              <w:t>N/A</w:t>
            </w:r>
          </w:p>
        </w:tc>
      </w:tr>
    </w:tbl>
    <w:p w14:paraId="1223452D" w14:textId="77777777" w:rsidR="00D17A4B" w:rsidRPr="009F3DA3" w:rsidRDefault="00D17A4B" w:rsidP="00A34DF8">
      <w:pPr>
        <w:pStyle w:val="Heading2"/>
        <w:numPr>
          <w:ilvl w:val="1"/>
          <w:numId w:val="4"/>
        </w:numPr>
        <w:tabs>
          <w:tab w:val="num" w:pos="576"/>
          <w:tab w:val="num" w:pos="2286"/>
        </w:tabs>
        <w:ind w:left="576"/>
      </w:pPr>
      <w:bookmarkStart w:id="785" w:name="_Toc419824041"/>
      <w:bookmarkStart w:id="786" w:name="_Toc419826818"/>
      <w:bookmarkStart w:id="787" w:name="_Toc419829426"/>
      <w:bookmarkStart w:id="788" w:name="_Toc419832033"/>
      <w:bookmarkStart w:id="789" w:name="_Toc419834816"/>
      <w:bookmarkStart w:id="790" w:name="_Toc419837601"/>
      <w:bookmarkStart w:id="791" w:name="_Toc419840447"/>
      <w:bookmarkStart w:id="792" w:name="_Toc419843327"/>
      <w:bookmarkStart w:id="793" w:name="_Toc419846207"/>
      <w:bookmarkStart w:id="794" w:name="_Toc419849110"/>
      <w:bookmarkStart w:id="795" w:name="_Toc419852014"/>
      <w:bookmarkStart w:id="796" w:name="_Toc419855216"/>
      <w:bookmarkStart w:id="797" w:name="_Toc419873492"/>
      <w:bookmarkStart w:id="798" w:name="_Toc420062042"/>
      <w:bookmarkStart w:id="799" w:name="_Toc420067569"/>
      <w:bookmarkStart w:id="800" w:name="_Toc419824042"/>
      <w:bookmarkStart w:id="801" w:name="_Toc419826819"/>
      <w:bookmarkStart w:id="802" w:name="_Toc419829427"/>
      <w:bookmarkStart w:id="803" w:name="_Toc419832034"/>
      <w:bookmarkStart w:id="804" w:name="_Toc419834817"/>
      <w:bookmarkStart w:id="805" w:name="_Toc419837602"/>
      <w:bookmarkStart w:id="806" w:name="_Toc419840448"/>
      <w:bookmarkStart w:id="807" w:name="_Toc419843328"/>
      <w:bookmarkStart w:id="808" w:name="_Toc419846208"/>
      <w:bookmarkStart w:id="809" w:name="_Toc419849111"/>
      <w:bookmarkStart w:id="810" w:name="_Toc419852015"/>
      <w:bookmarkStart w:id="811" w:name="_Toc419855217"/>
      <w:bookmarkStart w:id="812" w:name="_Toc419873493"/>
      <w:bookmarkStart w:id="813" w:name="_Toc420062043"/>
      <w:bookmarkStart w:id="814" w:name="_Toc420067570"/>
      <w:bookmarkStart w:id="815" w:name="_Toc419824049"/>
      <w:bookmarkStart w:id="816" w:name="_Toc419826826"/>
      <w:bookmarkStart w:id="817" w:name="_Toc419829434"/>
      <w:bookmarkStart w:id="818" w:name="_Toc419832041"/>
      <w:bookmarkStart w:id="819" w:name="_Toc419834824"/>
      <w:bookmarkStart w:id="820" w:name="_Toc419837609"/>
      <w:bookmarkStart w:id="821" w:name="_Toc419840455"/>
      <w:bookmarkStart w:id="822" w:name="_Toc419843335"/>
      <w:bookmarkStart w:id="823" w:name="_Toc419846215"/>
      <w:bookmarkStart w:id="824" w:name="_Toc419849118"/>
      <w:bookmarkStart w:id="825" w:name="_Toc419852022"/>
      <w:bookmarkStart w:id="826" w:name="_Toc419855224"/>
      <w:bookmarkStart w:id="827" w:name="_Toc419873500"/>
      <w:bookmarkStart w:id="828" w:name="_Toc420062050"/>
      <w:bookmarkStart w:id="829" w:name="_Toc420067577"/>
      <w:bookmarkStart w:id="830" w:name="_Toc419824055"/>
      <w:bookmarkStart w:id="831" w:name="_Toc419826832"/>
      <w:bookmarkStart w:id="832" w:name="_Toc419829440"/>
      <w:bookmarkStart w:id="833" w:name="_Toc419832047"/>
      <w:bookmarkStart w:id="834" w:name="_Toc419834830"/>
      <w:bookmarkStart w:id="835" w:name="_Toc419837615"/>
      <w:bookmarkStart w:id="836" w:name="_Toc419840461"/>
      <w:bookmarkStart w:id="837" w:name="_Toc419843341"/>
      <w:bookmarkStart w:id="838" w:name="_Toc419846221"/>
      <w:bookmarkStart w:id="839" w:name="_Toc419849124"/>
      <w:bookmarkStart w:id="840" w:name="_Toc419852028"/>
      <w:bookmarkStart w:id="841" w:name="_Toc419855230"/>
      <w:bookmarkStart w:id="842" w:name="_Toc419873506"/>
      <w:bookmarkStart w:id="843" w:name="_Toc420062056"/>
      <w:bookmarkStart w:id="844" w:name="_Toc420067583"/>
      <w:bookmarkStart w:id="845" w:name="_Toc419824061"/>
      <w:bookmarkStart w:id="846" w:name="_Toc419826838"/>
      <w:bookmarkStart w:id="847" w:name="_Toc419829446"/>
      <w:bookmarkStart w:id="848" w:name="_Toc419832053"/>
      <w:bookmarkStart w:id="849" w:name="_Toc419834836"/>
      <w:bookmarkStart w:id="850" w:name="_Toc419837621"/>
      <w:bookmarkStart w:id="851" w:name="_Toc419840467"/>
      <w:bookmarkStart w:id="852" w:name="_Toc419843347"/>
      <w:bookmarkStart w:id="853" w:name="_Toc419846227"/>
      <w:bookmarkStart w:id="854" w:name="_Toc419849130"/>
      <w:bookmarkStart w:id="855" w:name="_Toc419852034"/>
      <w:bookmarkStart w:id="856" w:name="_Toc419855236"/>
      <w:bookmarkStart w:id="857" w:name="_Toc419873512"/>
      <w:bookmarkStart w:id="858" w:name="_Toc420062062"/>
      <w:bookmarkStart w:id="859" w:name="_Toc420067589"/>
      <w:bookmarkStart w:id="860" w:name="_Toc419824067"/>
      <w:bookmarkStart w:id="861" w:name="_Toc419826844"/>
      <w:bookmarkStart w:id="862" w:name="_Toc419829452"/>
      <w:bookmarkStart w:id="863" w:name="_Toc419832059"/>
      <w:bookmarkStart w:id="864" w:name="_Toc419834842"/>
      <w:bookmarkStart w:id="865" w:name="_Toc419837627"/>
      <w:bookmarkStart w:id="866" w:name="_Toc419840473"/>
      <w:bookmarkStart w:id="867" w:name="_Toc419843353"/>
      <w:bookmarkStart w:id="868" w:name="_Toc419846233"/>
      <w:bookmarkStart w:id="869" w:name="_Toc419849136"/>
      <w:bookmarkStart w:id="870" w:name="_Toc419852040"/>
      <w:bookmarkStart w:id="871" w:name="_Toc419855242"/>
      <w:bookmarkStart w:id="872" w:name="_Toc419873518"/>
      <w:bookmarkStart w:id="873" w:name="_Toc420062068"/>
      <w:bookmarkStart w:id="874" w:name="_Toc420067595"/>
      <w:bookmarkStart w:id="875" w:name="_Toc419824068"/>
      <w:bookmarkStart w:id="876" w:name="_Toc419826845"/>
      <w:bookmarkStart w:id="877" w:name="_Toc419829453"/>
      <w:bookmarkStart w:id="878" w:name="_Toc419832060"/>
      <w:bookmarkStart w:id="879" w:name="_Toc419834843"/>
      <w:bookmarkStart w:id="880" w:name="_Toc419837628"/>
      <w:bookmarkStart w:id="881" w:name="_Toc419840474"/>
      <w:bookmarkStart w:id="882" w:name="_Toc419843354"/>
      <w:bookmarkStart w:id="883" w:name="_Toc419846234"/>
      <w:bookmarkStart w:id="884" w:name="_Toc419849137"/>
      <w:bookmarkStart w:id="885" w:name="_Toc419852041"/>
      <w:bookmarkStart w:id="886" w:name="_Toc419855243"/>
      <w:bookmarkStart w:id="887" w:name="_Toc419873519"/>
      <w:bookmarkStart w:id="888" w:name="_Toc420062069"/>
      <w:bookmarkStart w:id="889" w:name="_Toc420067596"/>
      <w:bookmarkStart w:id="890" w:name="_Toc419824076"/>
      <w:bookmarkStart w:id="891" w:name="_Toc419826853"/>
      <w:bookmarkStart w:id="892" w:name="_Toc419829461"/>
      <w:bookmarkStart w:id="893" w:name="_Toc419832068"/>
      <w:bookmarkStart w:id="894" w:name="_Toc419834851"/>
      <w:bookmarkStart w:id="895" w:name="_Toc419837636"/>
      <w:bookmarkStart w:id="896" w:name="_Toc419840482"/>
      <w:bookmarkStart w:id="897" w:name="_Toc419843362"/>
      <w:bookmarkStart w:id="898" w:name="_Toc419846242"/>
      <w:bookmarkStart w:id="899" w:name="_Toc419849145"/>
      <w:bookmarkStart w:id="900" w:name="_Toc419852049"/>
      <w:bookmarkStart w:id="901" w:name="_Toc419855251"/>
      <w:bookmarkStart w:id="902" w:name="_Toc419873527"/>
      <w:bookmarkStart w:id="903" w:name="_Toc420062077"/>
      <w:bookmarkStart w:id="904" w:name="_Toc420067604"/>
      <w:bookmarkStart w:id="905" w:name="_Toc419824082"/>
      <w:bookmarkStart w:id="906" w:name="_Toc419826859"/>
      <w:bookmarkStart w:id="907" w:name="_Toc419829467"/>
      <w:bookmarkStart w:id="908" w:name="_Toc419832074"/>
      <w:bookmarkStart w:id="909" w:name="_Toc419834857"/>
      <w:bookmarkStart w:id="910" w:name="_Toc419837642"/>
      <w:bookmarkStart w:id="911" w:name="_Toc419840488"/>
      <w:bookmarkStart w:id="912" w:name="_Toc419843368"/>
      <w:bookmarkStart w:id="913" w:name="_Toc419846248"/>
      <w:bookmarkStart w:id="914" w:name="_Toc419849151"/>
      <w:bookmarkStart w:id="915" w:name="_Toc419852055"/>
      <w:bookmarkStart w:id="916" w:name="_Toc419855257"/>
      <w:bookmarkStart w:id="917" w:name="_Toc419873533"/>
      <w:bookmarkStart w:id="918" w:name="_Toc420062083"/>
      <w:bookmarkStart w:id="919" w:name="_Toc420067610"/>
      <w:bookmarkStart w:id="920" w:name="_Toc419824088"/>
      <w:bookmarkStart w:id="921" w:name="_Toc419826865"/>
      <w:bookmarkStart w:id="922" w:name="_Toc419829473"/>
      <w:bookmarkStart w:id="923" w:name="_Toc419832080"/>
      <w:bookmarkStart w:id="924" w:name="_Toc419834863"/>
      <w:bookmarkStart w:id="925" w:name="_Toc419837648"/>
      <w:bookmarkStart w:id="926" w:name="_Toc419840494"/>
      <w:bookmarkStart w:id="927" w:name="_Toc419843374"/>
      <w:bookmarkStart w:id="928" w:name="_Toc419846254"/>
      <w:bookmarkStart w:id="929" w:name="_Toc419849157"/>
      <w:bookmarkStart w:id="930" w:name="_Toc419852061"/>
      <w:bookmarkStart w:id="931" w:name="_Toc419855263"/>
      <w:bookmarkStart w:id="932" w:name="_Toc419873539"/>
      <w:bookmarkStart w:id="933" w:name="_Toc420062089"/>
      <w:bookmarkStart w:id="934" w:name="_Toc420067616"/>
      <w:bookmarkStart w:id="935" w:name="_Toc242703738"/>
      <w:bookmarkStart w:id="936" w:name="_Toc50328345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r w:rsidRPr="009F3DA3">
        <w:t>Limitations</w:t>
      </w:r>
      <w:bookmarkEnd w:id="935"/>
      <w:bookmarkEnd w:id="936"/>
    </w:p>
    <w:p w14:paraId="6E219793" w14:textId="77777777" w:rsidR="00F01526" w:rsidRPr="009F3DA3" w:rsidRDefault="00D17A4B" w:rsidP="00DE4E7E">
      <w:pPr>
        <w:ind w:firstLine="576"/>
      </w:pPr>
      <w:r w:rsidRPr="009F3DA3">
        <w:t>N/A</w:t>
      </w:r>
    </w:p>
    <w:p w14:paraId="19C0E681" w14:textId="77777777" w:rsidR="00D17A4B" w:rsidRPr="009F3DA3" w:rsidRDefault="00D17A4B" w:rsidP="00D17A4B">
      <w:pPr>
        <w:pStyle w:val="ListParagraph"/>
      </w:pPr>
    </w:p>
    <w:p w14:paraId="18579F55" w14:textId="77777777" w:rsidR="00D17A4B" w:rsidRPr="009F3DA3" w:rsidRDefault="00D17A4B" w:rsidP="00D17A4B">
      <w:pPr>
        <w:pStyle w:val="Heading2"/>
        <w:numPr>
          <w:ilvl w:val="1"/>
          <w:numId w:val="4"/>
        </w:numPr>
        <w:tabs>
          <w:tab w:val="num" w:pos="576"/>
          <w:tab w:val="num" w:pos="2286"/>
        </w:tabs>
        <w:ind w:left="576"/>
      </w:pPr>
      <w:bookmarkStart w:id="937" w:name="_Toc242703739"/>
      <w:bookmarkStart w:id="938" w:name="_Toc503283455"/>
      <w:r w:rsidRPr="009F3DA3">
        <w:t>Impact Areas</w:t>
      </w:r>
      <w:bookmarkEnd w:id="937"/>
      <w:bookmarkEnd w:id="938"/>
    </w:p>
    <w:p w14:paraId="748849C1" w14:textId="77777777" w:rsidR="00D17A4B" w:rsidRDefault="00D17A4B" w:rsidP="00DE4E7E">
      <w:pPr>
        <w:ind w:firstLine="576"/>
      </w:pPr>
      <w:r w:rsidRPr="009F3DA3">
        <w:t>N/A</w:t>
      </w:r>
    </w:p>
    <w:p w14:paraId="2B827510" w14:textId="77777777" w:rsidR="000C73E8" w:rsidRPr="009F3DA3" w:rsidRDefault="000C73E8" w:rsidP="000C73E8">
      <w:pPr>
        <w:pStyle w:val="Heading1"/>
      </w:pPr>
      <w:bookmarkStart w:id="939" w:name="_Toc503283456"/>
      <w:r w:rsidRPr="009F3DA3">
        <w:lastRenderedPageBreak/>
        <w:t>REQC000</w:t>
      </w:r>
      <w:r w:rsidR="0089602E">
        <w:t>3</w:t>
      </w:r>
      <w:r w:rsidRPr="009F3DA3">
        <w:t xml:space="preserve"> – Card Production</w:t>
      </w:r>
      <w:bookmarkEnd w:id="939"/>
    </w:p>
    <w:p w14:paraId="46D1BBB5" w14:textId="77777777" w:rsidR="000C73E8" w:rsidRPr="009F3DA3" w:rsidRDefault="000C73E8" w:rsidP="000C73E8">
      <w:pPr>
        <w:pStyle w:val="Heading2"/>
        <w:numPr>
          <w:ilvl w:val="1"/>
          <w:numId w:val="4"/>
        </w:numPr>
        <w:tabs>
          <w:tab w:val="num" w:pos="576"/>
        </w:tabs>
        <w:ind w:left="576"/>
      </w:pPr>
      <w:bookmarkStart w:id="940" w:name="_Toc503283457"/>
      <w:r w:rsidRPr="009F3DA3">
        <w:t>Introduction</w:t>
      </w:r>
      <w:bookmarkEnd w:id="940"/>
    </w:p>
    <w:p w14:paraId="771AE0DF" w14:textId="12E5A54C" w:rsidR="000C73E8" w:rsidRPr="009F3DA3" w:rsidRDefault="001830BF" w:rsidP="00684C82">
      <w:pPr>
        <w:pStyle w:val="BodyTextBullet0"/>
        <w:jc w:val="both"/>
        <w:rPr>
          <w:szCs w:val="22"/>
        </w:rPr>
      </w:pPr>
      <w:r>
        <w:t xml:space="preserve">ORIENT COMMERCIAL BANK </w:t>
      </w:r>
      <w:r w:rsidR="000C73E8" w:rsidRPr="009F3DA3">
        <w:t>requires the functionality to produce cards</w:t>
      </w:r>
      <w:r w:rsidR="000C73E8">
        <w:t xml:space="preserve"> both in-house and through a 3</w:t>
      </w:r>
      <w:r w:rsidR="000C73E8" w:rsidRPr="0070063A">
        <w:rPr>
          <w:vertAlign w:val="superscript"/>
        </w:rPr>
        <w:t>rd</w:t>
      </w:r>
      <w:r w:rsidR="000C73E8">
        <w:t xml:space="preserve"> party personalization office</w:t>
      </w:r>
      <w:r w:rsidR="000C73E8" w:rsidRPr="009F3DA3">
        <w:t xml:space="preserve">. </w:t>
      </w:r>
      <w:r w:rsidR="00CA44F4">
        <w:t xml:space="preserve">In-house, WAY4 will calculate security value for </w:t>
      </w:r>
      <w:r w:rsidR="00AA5402">
        <w:t xml:space="preserve">personal </w:t>
      </w:r>
      <w:r w:rsidR="00CA44F4">
        <w:t xml:space="preserve">data. </w:t>
      </w:r>
      <w:r w:rsidR="000C73E8" w:rsidRPr="009F3DA3">
        <w:t xml:space="preserve">Currently </w:t>
      </w:r>
      <w:r>
        <w:t xml:space="preserve">ORIENT COMMERCIAL BANK </w:t>
      </w:r>
      <w:r w:rsidR="000C73E8" w:rsidRPr="009F3DA3">
        <w:t xml:space="preserve">generates </w:t>
      </w:r>
      <w:r w:rsidR="00827F79">
        <w:t>personal data</w:t>
      </w:r>
      <w:r w:rsidR="000C73E8" w:rsidRPr="009F3DA3">
        <w:t xml:space="preserve"> for both magnetic stripe cards and EMV and sends all data to 3d party personalisation bureau</w:t>
      </w:r>
      <w:r w:rsidR="00221A3A">
        <w:t>.</w:t>
      </w:r>
    </w:p>
    <w:p w14:paraId="5D31CE36" w14:textId="0B5C8A99" w:rsidR="000C73E8" w:rsidRDefault="001830BF" w:rsidP="00684C82">
      <w:pPr>
        <w:jc w:val="both"/>
      </w:pPr>
      <w:r>
        <w:t xml:space="preserve">ORIENT COMMERCIAL BANK </w:t>
      </w:r>
      <w:r w:rsidR="000C73E8" w:rsidRPr="00AF220B">
        <w:t>also provides some of the EMV parameters to the 3</w:t>
      </w:r>
      <w:r w:rsidR="000C73E8" w:rsidRPr="00AF220B">
        <w:rPr>
          <w:vertAlign w:val="superscript"/>
        </w:rPr>
        <w:t>rd</w:t>
      </w:r>
      <w:r w:rsidR="000C73E8" w:rsidRPr="00AF220B">
        <w:t xml:space="preserve"> party. This is fully configurable per product. In addition </w:t>
      </w:r>
      <w:r>
        <w:t xml:space="preserve">ORIENT COMMERCIAL BANK </w:t>
      </w:r>
      <w:r w:rsidR="000C73E8" w:rsidRPr="00AF220B">
        <w:t>also provides directly the ISO tracks information including the Track 2 equivalent data (i</w:t>
      </w:r>
      <w:r w:rsidR="000C73E8">
        <w:t>.</w:t>
      </w:r>
      <w:r w:rsidR="000C73E8" w:rsidRPr="00AF220B">
        <w:t>e</w:t>
      </w:r>
      <w:r w:rsidR="000C73E8">
        <w:t>.</w:t>
      </w:r>
      <w:r w:rsidR="000C73E8" w:rsidRPr="00AF220B">
        <w:t xml:space="preserve"> the iCV</w:t>
      </w:r>
      <w:r w:rsidR="00D54A3E">
        <w:t>V</w:t>
      </w:r>
      <w:r w:rsidR="000C73E8" w:rsidRPr="00AF220B">
        <w:t>) for the EMV cards.</w:t>
      </w:r>
      <w:r w:rsidR="000C73E8" w:rsidRPr="009F3DA3">
        <w:t xml:space="preserve"> </w:t>
      </w:r>
    </w:p>
    <w:p w14:paraId="5AC0C98E" w14:textId="77777777" w:rsidR="000C73E8" w:rsidRPr="009F3DA3" w:rsidRDefault="000C73E8" w:rsidP="00684C82">
      <w:pPr>
        <w:pStyle w:val="BodyTextBullet0"/>
        <w:jc w:val="both"/>
        <w:rPr>
          <w:szCs w:val="22"/>
        </w:rPr>
      </w:pPr>
      <w:r w:rsidRPr="009F3DA3">
        <w:rPr>
          <w:szCs w:val="22"/>
        </w:rPr>
        <w:t>It should be possible to issue cards as inactive. There should be different possibilities in WAY4 to activate the card – manually or automatically.</w:t>
      </w:r>
    </w:p>
    <w:p w14:paraId="3101218E" w14:textId="77777777" w:rsidR="000C73E8" w:rsidRPr="009F3DA3" w:rsidRDefault="000C73E8" w:rsidP="00684C82">
      <w:pPr>
        <w:pStyle w:val="BodyTextBullet0"/>
        <w:jc w:val="both"/>
        <w:rPr>
          <w:szCs w:val="22"/>
        </w:rPr>
      </w:pPr>
      <w:r w:rsidRPr="009F3DA3">
        <w:rPr>
          <w:szCs w:val="22"/>
        </w:rPr>
        <w:t>It is required to have the ability to issue new card urgently (or replace existing). Different fee might be specified for urgent card production.</w:t>
      </w:r>
    </w:p>
    <w:p w14:paraId="13711DAE" w14:textId="1910BE3E" w:rsidR="000C73E8" w:rsidRDefault="001830BF" w:rsidP="00684C82">
      <w:pPr>
        <w:jc w:val="both"/>
      </w:pPr>
      <w:r>
        <w:t xml:space="preserve">ORIENT COMMERCIAL BANK </w:t>
      </w:r>
      <w:r w:rsidR="000C73E8">
        <w:t xml:space="preserve">would like the ability to issue inactive Cards and configure card activation according to different criteria such as per product or product and distribution. </w:t>
      </w:r>
    </w:p>
    <w:p w14:paraId="758C4E8F" w14:textId="77777777" w:rsidR="000C73E8" w:rsidRDefault="000C73E8" w:rsidP="00684C82">
      <w:pPr>
        <w:jc w:val="both"/>
        <w:rPr>
          <w:szCs w:val="22"/>
        </w:rPr>
      </w:pPr>
      <w:r>
        <w:rPr>
          <w:szCs w:val="22"/>
        </w:rPr>
        <w:t>There is an additional requirement to be possible to define (at the product level) how the card number, expiry date, and sequence number are generated for the first card. Another parameter of the product should define the management when the card is replaced and a third one when the card is renewed.</w:t>
      </w:r>
    </w:p>
    <w:p w14:paraId="22AEC68D" w14:textId="02CBB9DF" w:rsidR="00503782" w:rsidRDefault="001830BF" w:rsidP="00684C82">
      <w:pPr>
        <w:jc w:val="both"/>
        <w:rPr>
          <w:szCs w:val="22"/>
        </w:rPr>
      </w:pPr>
      <w:r>
        <w:t xml:space="preserve">ORIENT COMMERCIAL BANK </w:t>
      </w:r>
      <w:r w:rsidR="00503782">
        <w:t>would like the ability to issue single card/</w:t>
      </w:r>
      <w:r w:rsidR="00C326E1">
        <w:t>batched</w:t>
      </w:r>
      <w:r w:rsidR="00503782">
        <w:t xml:space="preserve"> cards</w:t>
      </w:r>
      <w:r w:rsidR="00F92CB1">
        <w:t>/</w:t>
      </w:r>
      <w:r w:rsidR="00256A1E">
        <w:t>unnamed card</w:t>
      </w:r>
      <w:r w:rsidR="00503782">
        <w:t xml:space="preserve"> per time.</w:t>
      </w:r>
    </w:p>
    <w:p w14:paraId="2603D9C7" w14:textId="77777777" w:rsidR="000C73E8" w:rsidRPr="009F3DA3" w:rsidRDefault="00CE5456" w:rsidP="000C73E8">
      <w:pPr>
        <w:pStyle w:val="Heading2"/>
        <w:numPr>
          <w:ilvl w:val="1"/>
          <w:numId w:val="4"/>
        </w:numPr>
        <w:tabs>
          <w:tab w:val="num" w:pos="576"/>
        </w:tabs>
        <w:ind w:left="576"/>
      </w:pPr>
      <w:bookmarkStart w:id="941" w:name="_Toc435029740"/>
      <w:bookmarkStart w:id="942" w:name="_Toc503283458"/>
      <w:bookmarkEnd w:id="941"/>
      <w:r>
        <w:t>REQC0003</w:t>
      </w:r>
      <w:r w:rsidR="000C73E8" w:rsidRPr="009F3DA3">
        <w:t>.1 - Card Production Process</w:t>
      </w:r>
      <w:bookmarkEnd w:id="942"/>
    </w:p>
    <w:p w14:paraId="7CC676DD" w14:textId="77777777" w:rsidR="000C73E8" w:rsidRPr="009F3DA3" w:rsidRDefault="000C73E8" w:rsidP="000C73E8">
      <w:pPr>
        <w:pStyle w:val="Heading3"/>
      </w:pPr>
      <w:bookmarkStart w:id="943" w:name="_Toc503283459"/>
      <w:r w:rsidRPr="009F3DA3">
        <w:t>Business Requirements</w:t>
      </w:r>
      <w:bookmarkEnd w:id="943"/>
    </w:p>
    <w:p w14:paraId="64CAF8BD" w14:textId="77777777" w:rsidR="000C73E8" w:rsidRPr="009F3DA3" w:rsidRDefault="000C73E8" w:rsidP="0092233B">
      <w:pPr>
        <w:pStyle w:val="BodyText"/>
        <w:ind w:left="720"/>
        <w:rPr>
          <w:rFonts w:ascii="Calibri" w:hAnsi="Calibri"/>
          <w:szCs w:val="22"/>
        </w:rPr>
      </w:pPr>
      <w:r w:rsidRPr="009F3DA3">
        <w:rPr>
          <w:rFonts w:ascii="Calibri" w:hAnsi="Calibri"/>
          <w:szCs w:val="22"/>
        </w:rPr>
        <w:t>Card production requires several steps to be performed as prerequisites:</w:t>
      </w:r>
    </w:p>
    <w:p w14:paraId="59B55F9F" w14:textId="77777777" w:rsidR="000C73E8" w:rsidRPr="009F3DA3" w:rsidRDefault="000C73E8" w:rsidP="00737E58">
      <w:pPr>
        <w:pStyle w:val="BodyText"/>
        <w:numPr>
          <w:ilvl w:val="0"/>
          <w:numId w:val="25"/>
        </w:numPr>
        <w:tabs>
          <w:tab w:val="clear" w:pos="720"/>
          <w:tab w:val="num" w:pos="1440"/>
        </w:tabs>
        <w:ind w:left="1440"/>
        <w:rPr>
          <w:rFonts w:ascii="Calibri" w:hAnsi="Calibri"/>
          <w:szCs w:val="22"/>
        </w:rPr>
      </w:pPr>
      <w:r w:rsidRPr="009F3DA3">
        <w:rPr>
          <w:rFonts w:ascii="Calibri" w:hAnsi="Calibri"/>
          <w:szCs w:val="22"/>
        </w:rPr>
        <w:t>Configuration</w:t>
      </w:r>
    </w:p>
    <w:p w14:paraId="1E22455C" w14:textId="77777777" w:rsidR="000C73E8" w:rsidRPr="009F3DA3" w:rsidRDefault="000C73E8" w:rsidP="00737E58">
      <w:pPr>
        <w:pStyle w:val="BodyText"/>
        <w:numPr>
          <w:ilvl w:val="0"/>
          <w:numId w:val="25"/>
        </w:numPr>
        <w:ind w:left="1440"/>
        <w:rPr>
          <w:rFonts w:ascii="Calibri" w:hAnsi="Calibri"/>
          <w:szCs w:val="22"/>
        </w:rPr>
      </w:pPr>
      <w:r w:rsidRPr="009F3DA3">
        <w:rPr>
          <w:rFonts w:ascii="Calibri" w:hAnsi="Calibri"/>
          <w:szCs w:val="22"/>
        </w:rPr>
        <w:t>Key Management</w:t>
      </w:r>
    </w:p>
    <w:p w14:paraId="23CB91CC" w14:textId="77777777" w:rsidR="000C73E8" w:rsidRPr="009F3DA3" w:rsidRDefault="000C73E8" w:rsidP="0092233B">
      <w:pPr>
        <w:pStyle w:val="BodyText"/>
        <w:ind w:left="720"/>
        <w:rPr>
          <w:rFonts w:ascii="Calibri" w:hAnsi="Calibri"/>
          <w:szCs w:val="22"/>
        </w:rPr>
      </w:pPr>
      <w:r w:rsidRPr="009F3DA3">
        <w:rPr>
          <w:rFonts w:ascii="Calibri" w:hAnsi="Calibri"/>
          <w:szCs w:val="22"/>
        </w:rPr>
        <w:t>It is assumed, that WAY4 system will have proper configuration of Card Production Parameters an all necessary keys.</w:t>
      </w:r>
    </w:p>
    <w:p w14:paraId="53A4FB80" w14:textId="77777777" w:rsidR="000C73E8" w:rsidRPr="009F3DA3" w:rsidRDefault="000C73E8" w:rsidP="000C73E8">
      <w:pPr>
        <w:pStyle w:val="Heading3"/>
      </w:pPr>
      <w:bookmarkStart w:id="944" w:name="_Toc435029743"/>
      <w:bookmarkStart w:id="945" w:name="_Toc503283460"/>
      <w:bookmarkEnd w:id="944"/>
      <w:r w:rsidRPr="009F3DA3">
        <w:t>Technical Details</w:t>
      </w:r>
      <w:bookmarkEnd w:id="945"/>
    </w:p>
    <w:p w14:paraId="7B5146C5" w14:textId="72B88146" w:rsidR="000C73E8" w:rsidRDefault="000C73E8" w:rsidP="002104DA">
      <w:pPr>
        <w:pStyle w:val="BodyText"/>
        <w:ind w:left="720"/>
        <w:jc w:val="both"/>
        <w:rPr>
          <w:rFonts w:ascii="Calibri" w:hAnsi="Calibri"/>
          <w:szCs w:val="22"/>
        </w:rPr>
      </w:pPr>
      <w:r w:rsidRPr="009F3DA3">
        <w:rPr>
          <w:rFonts w:ascii="Calibri" w:hAnsi="Calibri"/>
          <w:szCs w:val="22"/>
        </w:rPr>
        <w:t>WAY4 can support this functionality.</w:t>
      </w:r>
      <w:r w:rsidRPr="00AB30BE">
        <w:rPr>
          <w:rFonts w:ascii="Calibri" w:hAnsi="Calibri"/>
          <w:szCs w:val="22"/>
        </w:rPr>
        <w:t xml:space="preserve"> </w:t>
      </w:r>
      <w:r>
        <w:rPr>
          <w:rFonts w:ascii="Calibri" w:hAnsi="Calibri"/>
          <w:szCs w:val="22"/>
        </w:rPr>
        <w:t xml:space="preserve">Card production keys are managed in WAY4 by product (not by expiration date). When </w:t>
      </w:r>
      <w:r w:rsidR="001830BF">
        <w:rPr>
          <w:rFonts w:ascii="Calibri" w:hAnsi="Calibri"/>
          <w:szCs w:val="22"/>
        </w:rPr>
        <w:t xml:space="preserve">ORIENT COMMERCIAL BANK </w:t>
      </w:r>
      <w:r>
        <w:rPr>
          <w:rFonts w:ascii="Calibri" w:hAnsi="Calibri"/>
          <w:szCs w:val="22"/>
        </w:rPr>
        <w:t>will introduce new key sets, a new product will need to be configured in WAY4 for the new key set to be supported. For newly issued cards, a new product will be assigned to the contract/card in order to use a new key set for card issuing and authorisation.</w:t>
      </w:r>
    </w:p>
    <w:p w14:paraId="7814FBA2" w14:textId="77777777" w:rsidR="000C73E8" w:rsidRPr="009F3DA3" w:rsidRDefault="000C73E8" w:rsidP="000C73E8">
      <w:pPr>
        <w:pStyle w:val="Heading3"/>
      </w:pPr>
      <w:bookmarkStart w:id="946" w:name="_Toc503283461"/>
      <w:r w:rsidRPr="009F3DA3">
        <w:t>Limitations</w:t>
      </w:r>
      <w:bookmarkEnd w:id="946"/>
    </w:p>
    <w:p w14:paraId="580670A8" w14:textId="77777777" w:rsidR="000C73E8" w:rsidRPr="009F3DA3" w:rsidRDefault="000C73E8" w:rsidP="000C73E8">
      <w:pPr>
        <w:pStyle w:val="BodyText"/>
        <w:rPr>
          <w:rFonts w:ascii="Calibri" w:hAnsi="Calibri"/>
          <w:szCs w:val="22"/>
        </w:rPr>
      </w:pPr>
    </w:p>
    <w:p w14:paraId="0A1CD226" w14:textId="77777777" w:rsidR="000C73E8" w:rsidRPr="009F3DA3" w:rsidRDefault="000C73E8" w:rsidP="000C73E8">
      <w:pPr>
        <w:pStyle w:val="Heading2"/>
        <w:numPr>
          <w:ilvl w:val="1"/>
          <w:numId w:val="4"/>
        </w:numPr>
        <w:tabs>
          <w:tab w:val="num" w:pos="576"/>
        </w:tabs>
        <w:ind w:left="576"/>
      </w:pPr>
      <w:bookmarkStart w:id="947" w:name="_Toc503283462"/>
      <w:r w:rsidRPr="009F3DA3">
        <w:lastRenderedPageBreak/>
        <w:t>REQC000</w:t>
      </w:r>
      <w:r w:rsidR="00CE5456">
        <w:t>3</w:t>
      </w:r>
      <w:r w:rsidRPr="009F3DA3">
        <w:t>.2 - Personalisation outsourced to 3d Party</w:t>
      </w:r>
      <w:bookmarkEnd w:id="947"/>
      <w:r w:rsidRPr="009F3DA3">
        <w:t xml:space="preserve"> </w:t>
      </w:r>
    </w:p>
    <w:p w14:paraId="0EB6AB9D" w14:textId="77777777" w:rsidR="000C73E8" w:rsidRPr="009F3DA3" w:rsidRDefault="000C73E8" w:rsidP="000C73E8">
      <w:pPr>
        <w:pStyle w:val="Heading3"/>
      </w:pPr>
      <w:bookmarkStart w:id="948" w:name="_Toc503283463"/>
      <w:r w:rsidRPr="009F3DA3">
        <w:t>Business Requirements</w:t>
      </w:r>
      <w:bookmarkEnd w:id="948"/>
    </w:p>
    <w:p w14:paraId="10E2552B" w14:textId="75B808CE" w:rsidR="000C73E8" w:rsidRPr="003A785B" w:rsidRDefault="001830BF" w:rsidP="004550CD">
      <w:pPr>
        <w:pStyle w:val="BodyText"/>
        <w:ind w:left="720"/>
        <w:jc w:val="both"/>
        <w:rPr>
          <w:rStyle w:val="CommentReference"/>
          <w:sz w:val="22"/>
          <w:szCs w:val="22"/>
        </w:rPr>
      </w:pPr>
      <w:r>
        <w:rPr>
          <w:rFonts w:ascii="Calibri" w:hAnsi="Calibri"/>
          <w:szCs w:val="22"/>
        </w:rPr>
        <w:t xml:space="preserve">ORIENT COMMERCIAL BANK </w:t>
      </w:r>
      <w:r w:rsidR="003E128A">
        <w:rPr>
          <w:rFonts w:ascii="Calibri" w:hAnsi="Calibri"/>
          <w:szCs w:val="22"/>
        </w:rPr>
        <w:t xml:space="preserve">will generate </w:t>
      </w:r>
      <w:r w:rsidR="00827F79">
        <w:rPr>
          <w:rFonts w:ascii="Calibri" w:hAnsi="Calibri"/>
          <w:szCs w:val="22"/>
        </w:rPr>
        <w:t>personal data</w:t>
      </w:r>
      <w:r w:rsidR="000C73E8" w:rsidRPr="003A785B">
        <w:rPr>
          <w:rFonts w:ascii="Calibri" w:hAnsi="Calibri"/>
          <w:szCs w:val="22"/>
        </w:rPr>
        <w:t xml:space="preserve">. EMV Keys diversification will be also performed by 3d Party Personalisation Bureau. </w:t>
      </w:r>
    </w:p>
    <w:p w14:paraId="6B83DEB5" w14:textId="3CEF6574" w:rsidR="000C73E8" w:rsidRPr="002B1CC8" w:rsidRDefault="001830BF" w:rsidP="004550CD">
      <w:pPr>
        <w:pStyle w:val="CommentText"/>
        <w:ind w:left="720"/>
        <w:jc w:val="both"/>
        <w:rPr>
          <w:lang w:val="en-GB"/>
        </w:rPr>
      </w:pPr>
      <w:r>
        <w:rPr>
          <w:lang w:val="en-GB"/>
        </w:rPr>
        <w:t xml:space="preserve">ORIENT COMMERCIAL BANK </w:t>
      </w:r>
      <w:r w:rsidR="000C73E8" w:rsidRPr="003A785B">
        <w:rPr>
          <w:lang w:val="en-GB"/>
        </w:rPr>
        <w:t>needs to be able to provide some EMV parameters like velocity checking parameters for instance to the 3</w:t>
      </w:r>
      <w:r w:rsidR="000C73E8" w:rsidRPr="003A785B">
        <w:rPr>
          <w:vertAlign w:val="superscript"/>
          <w:lang w:val="en-GB"/>
        </w:rPr>
        <w:t>rd</w:t>
      </w:r>
      <w:r w:rsidR="000C73E8" w:rsidRPr="003A785B">
        <w:rPr>
          <w:lang w:val="en-GB"/>
        </w:rPr>
        <w:t xml:space="preserve"> party personalization bureau.</w:t>
      </w:r>
      <w:r w:rsidR="002B1CC8">
        <w:rPr>
          <w:lang w:val="en-GB"/>
        </w:rPr>
        <w:t xml:space="preserve"> </w:t>
      </w:r>
    </w:p>
    <w:p w14:paraId="3D03AD15" w14:textId="77777777" w:rsidR="000C73E8" w:rsidRPr="009F3DA3" w:rsidRDefault="000C73E8" w:rsidP="000C73E8">
      <w:pPr>
        <w:pStyle w:val="Heading3"/>
      </w:pPr>
      <w:bookmarkStart w:id="949" w:name="_Toc503283464"/>
      <w:r w:rsidRPr="009F3DA3">
        <w:t>Technical Details</w:t>
      </w:r>
      <w:bookmarkEnd w:id="949"/>
    </w:p>
    <w:p w14:paraId="5113C4B0" w14:textId="658EEC82" w:rsidR="000C73E8" w:rsidRDefault="000C73E8" w:rsidP="004550CD">
      <w:pPr>
        <w:pStyle w:val="BodyText"/>
        <w:ind w:left="720"/>
        <w:jc w:val="both"/>
        <w:rPr>
          <w:rFonts w:ascii="Calibri" w:hAnsi="Calibri"/>
          <w:szCs w:val="22"/>
        </w:rPr>
      </w:pPr>
      <w:r w:rsidRPr="009F3DA3">
        <w:rPr>
          <w:rFonts w:ascii="Calibri" w:hAnsi="Calibri"/>
          <w:szCs w:val="22"/>
        </w:rPr>
        <w:t xml:space="preserve">In this case WAY4 will generate the same set of data for Magnetic Stripe and EMV cards. The rest of data, </w:t>
      </w:r>
      <w:r w:rsidRPr="003A785B">
        <w:rPr>
          <w:rFonts w:ascii="Calibri" w:hAnsi="Calibri"/>
          <w:szCs w:val="22"/>
        </w:rPr>
        <w:t xml:space="preserve">Personalisation </w:t>
      </w:r>
      <w:r>
        <w:rPr>
          <w:rFonts w:ascii="Calibri" w:hAnsi="Calibri"/>
          <w:szCs w:val="22"/>
        </w:rPr>
        <w:t xml:space="preserve">data </w:t>
      </w:r>
      <w:r w:rsidRPr="009F3DA3">
        <w:rPr>
          <w:rFonts w:ascii="Calibri" w:hAnsi="Calibri"/>
          <w:szCs w:val="22"/>
        </w:rPr>
        <w:t xml:space="preserve">will be performed by 3d Party Personalisation Bureau. The currently defined interface will be supported </w:t>
      </w:r>
      <w:r w:rsidR="00E903AA">
        <w:rPr>
          <w:rFonts w:ascii="Calibri" w:hAnsi="Calibri"/>
          <w:szCs w:val="22"/>
        </w:rPr>
        <w:t>in Volume 6- Interface</w:t>
      </w:r>
      <w:r w:rsidRPr="009F3DA3">
        <w:rPr>
          <w:rFonts w:ascii="Calibri" w:hAnsi="Calibri"/>
          <w:szCs w:val="22"/>
        </w:rPr>
        <w:t>.</w:t>
      </w:r>
      <w:r w:rsidR="007B6D12">
        <w:rPr>
          <w:rFonts w:ascii="Calibri" w:hAnsi="Calibri"/>
          <w:szCs w:val="22"/>
        </w:rPr>
        <w:t xml:space="preserve"> The format of embossing file is referred to Volume 4.</w:t>
      </w:r>
      <w:r w:rsidR="002B21A5">
        <w:rPr>
          <w:rFonts w:ascii="Calibri" w:hAnsi="Calibri"/>
          <w:szCs w:val="22"/>
        </w:rPr>
        <w:t xml:space="preserve"> Interface.</w:t>
      </w:r>
    </w:p>
    <w:p w14:paraId="7E6D6767" w14:textId="77777777" w:rsidR="00E875E0" w:rsidRDefault="00E875E0" w:rsidP="004550CD">
      <w:pPr>
        <w:pStyle w:val="BodyText"/>
        <w:ind w:left="720"/>
        <w:jc w:val="both"/>
        <w:rPr>
          <w:rFonts w:ascii="Calibri" w:hAnsi="Calibri"/>
          <w:szCs w:val="22"/>
        </w:rPr>
      </w:pPr>
      <w:r w:rsidRPr="003A785B">
        <w:rPr>
          <w:rFonts w:ascii="Calibri" w:hAnsi="Calibri"/>
          <w:szCs w:val="22"/>
        </w:rPr>
        <w:t>Personalisation</w:t>
      </w:r>
      <w:r>
        <w:rPr>
          <w:rFonts w:ascii="Calibri" w:hAnsi="Calibri"/>
          <w:szCs w:val="22"/>
        </w:rPr>
        <w:t xml:space="preserve"> data is exported to file and data is sorted by below priority:</w:t>
      </w:r>
    </w:p>
    <w:p w14:paraId="4624E7F5" w14:textId="77777777" w:rsidR="00E875E0" w:rsidRDefault="00E875E0" w:rsidP="004550CD">
      <w:pPr>
        <w:pStyle w:val="BodyText"/>
        <w:ind w:left="720"/>
        <w:jc w:val="both"/>
        <w:rPr>
          <w:rFonts w:ascii="Calibri" w:hAnsi="Calibri"/>
          <w:szCs w:val="22"/>
        </w:rPr>
      </w:pPr>
      <w:r>
        <w:rPr>
          <w:rFonts w:ascii="Calibri" w:hAnsi="Calibri"/>
          <w:szCs w:val="22"/>
        </w:rPr>
        <w:tab/>
        <w:t>EMV/Mag</w:t>
      </w:r>
      <w:r w:rsidR="005B1A50">
        <w:rPr>
          <w:rFonts w:ascii="Calibri" w:hAnsi="Calibri"/>
          <w:szCs w:val="22"/>
        </w:rPr>
        <w:t>s</w:t>
      </w:r>
      <w:r>
        <w:rPr>
          <w:rFonts w:ascii="Calibri" w:hAnsi="Calibri"/>
          <w:szCs w:val="22"/>
        </w:rPr>
        <w:t>tripe</w:t>
      </w:r>
    </w:p>
    <w:p w14:paraId="10E3807E" w14:textId="77777777" w:rsidR="00E875E0" w:rsidRDefault="00E875E0" w:rsidP="004550CD">
      <w:pPr>
        <w:pStyle w:val="BodyText"/>
        <w:ind w:left="720"/>
        <w:jc w:val="both"/>
        <w:rPr>
          <w:rFonts w:ascii="Calibri" w:hAnsi="Calibri"/>
          <w:szCs w:val="22"/>
        </w:rPr>
      </w:pPr>
      <w:r>
        <w:rPr>
          <w:rFonts w:ascii="Calibri" w:hAnsi="Calibri"/>
          <w:szCs w:val="22"/>
        </w:rPr>
        <w:tab/>
        <w:t>Prepaid/Debit/Credit</w:t>
      </w:r>
    </w:p>
    <w:p w14:paraId="02C51720" w14:textId="77777777" w:rsidR="00E875E0" w:rsidRDefault="00E875E0" w:rsidP="004550CD">
      <w:pPr>
        <w:pStyle w:val="BodyText"/>
        <w:ind w:left="720"/>
        <w:jc w:val="both"/>
        <w:rPr>
          <w:rFonts w:ascii="Calibri" w:hAnsi="Calibri"/>
          <w:szCs w:val="22"/>
        </w:rPr>
      </w:pPr>
      <w:r>
        <w:rPr>
          <w:rFonts w:ascii="Calibri" w:hAnsi="Calibri"/>
          <w:szCs w:val="22"/>
        </w:rPr>
        <w:tab/>
      </w:r>
      <w:r w:rsidR="00862D97">
        <w:rPr>
          <w:rFonts w:ascii="Calibri" w:hAnsi="Calibri"/>
          <w:szCs w:val="22"/>
        </w:rPr>
        <w:t>Platinum</w:t>
      </w:r>
      <w:r>
        <w:rPr>
          <w:rFonts w:ascii="Calibri" w:hAnsi="Calibri"/>
          <w:szCs w:val="22"/>
        </w:rPr>
        <w:t>/Gold/Classical</w:t>
      </w:r>
    </w:p>
    <w:p w14:paraId="5E14E6B0" w14:textId="20BC1C73" w:rsidR="00C05CF1" w:rsidRDefault="004413B5" w:rsidP="004550CD">
      <w:pPr>
        <w:pStyle w:val="BodyText"/>
        <w:ind w:left="720"/>
        <w:jc w:val="both"/>
        <w:rPr>
          <w:rFonts w:ascii="Calibri" w:hAnsi="Calibri"/>
          <w:szCs w:val="22"/>
        </w:rPr>
      </w:pPr>
      <w:r>
        <w:rPr>
          <w:rFonts w:ascii="Calibri" w:hAnsi="Calibri"/>
          <w:szCs w:val="22"/>
        </w:rPr>
        <w:t>OCB</w:t>
      </w:r>
      <w:r w:rsidR="007B4C29">
        <w:rPr>
          <w:rFonts w:ascii="Calibri" w:hAnsi="Calibri"/>
          <w:szCs w:val="22"/>
        </w:rPr>
        <w:t xml:space="preserve"> </w:t>
      </w:r>
      <w:r w:rsidR="00791111">
        <w:rPr>
          <w:rFonts w:ascii="Calibri" w:hAnsi="Calibri"/>
          <w:szCs w:val="22"/>
        </w:rPr>
        <w:t>develops</w:t>
      </w:r>
      <w:r w:rsidR="00547752">
        <w:rPr>
          <w:rFonts w:ascii="Calibri" w:hAnsi="Calibri"/>
          <w:szCs w:val="22"/>
        </w:rPr>
        <w:t xml:space="preserve"> the</w:t>
      </w:r>
      <w:r w:rsidR="007B4C29">
        <w:rPr>
          <w:rFonts w:ascii="Calibri" w:hAnsi="Calibri"/>
          <w:szCs w:val="22"/>
        </w:rPr>
        <w:t xml:space="preserve"> customization to convert WAY4</w:t>
      </w:r>
      <w:r w:rsidR="00E875E0">
        <w:rPr>
          <w:rFonts w:ascii="Calibri" w:hAnsi="Calibri"/>
          <w:szCs w:val="22"/>
        </w:rPr>
        <w:t xml:space="preserve"> </w:t>
      </w:r>
      <w:r w:rsidR="007B4C29" w:rsidRPr="003A785B">
        <w:rPr>
          <w:rFonts w:ascii="Calibri" w:hAnsi="Calibri"/>
          <w:szCs w:val="22"/>
        </w:rPr>
        <w:t>Personalisation</w:t>
      </w:r>
      <w:r w:rsidR="007B4C29">
        <w:rPr>
          <w:rFonts w:ascii="Calibri" w:hAnsi="Calibri"/>
          <w:szCs w:val="22"/>
        </w:rPr>
        <w:t xml:space="preserve"> file format to </w:t>
      </w:r>
      <w:r w:rsidR="007B4C29" w:rsidRPr="009F3DA3">
        <w:rPr>
          <w:rFonts w:ascii="Calibri" w:hAnsi="Calibri"/>
          <w:szCs w:val="22"/>
        </w:rPr>
        <w:t>3d Party Personalisation</w:t>
      </w:r>
      <w:r w:rsidR="007B4C29">
        <w:rPr>
          <w:rFonts w:ascii="Calibri" w:hAnsi="Calibri"/>
          <w:szCs w:val="22"/>
        </w:rPr>
        <w:t xml:space="preserve"> file format.</w:t>
      </w:r>
    </w:p>
    <w:p w14:paraId="62E2D364" w14:textId="77777777" w:rsidR="00AA0528" w:rsidRDefault="00AA0528" w:rsidP="000C73E8">
      <w:pPr>
        <w:pStyle w:val="BodyText"/>
        <w:jc w:val="both"/>
        <w:rPr>
          <w:rFonts w:ascii="Calibri" w:hAnsi="Calibri"/>
          <w:szCs w:val="22"/>
        </w:rPr>
      </w:pPr>
    </w:p>
    <w:p w14:paraId="32D491EC" w14:textId="77777777" w:rsidR="000C73E8" w:rsidRPr="009F3DA3" w:rsidRDefault="000C73E8" w:rsidP="000C73E8">
      <w:pPr>
        <w:pStyle w:val="Heading3"/>
      </w:pPr>
      <w:bookmarkStart w:id="950" w:name="_Toc434950609"/>
      <w:bookmarkStart w:id="951" w:name="_Toc435029749"/>
      <w:bookmarkStart w:id="952" w:name="_Toc503283465"/>
      <w:bookmarkEnd w:id="950"/>
      <w:bookmarkEnd w:id="951"/>
      <w:r w:rsidRPr="009F3DA3">
        <w:t>Limitations</w:t>
      </w:r>
      <w:bookmarkEnd w:id="952"/>
    </w:p>
    <w:p w14:paraId="1FEEE879" w14:textId="77777777" w:rsidR="000C73E8" w:rsidRPr="009F3DA3" w:rsidRDefault="000C73E8" w:rsidP="000C73E8">
      <w:pPr>
        <w:pStyle w:val="BodyText"/>
        <w:rPr>
          <w:rFonts w:ascii="Calibri" w:hAnsi="Calibri"/>
          <w:szCs w:val="22"/>
        </w:rPr>
      </w:pPr>
    </w:p>
    <w:p w14:paraId="2B59265A" w14:textId="77777777" w:rsidR="000C73E8" w:rsidRPr="009F3DA3" w:rsidRDefault="000C73E8" w:rsidP="000C73E8">
      <w:pPr>
        <w:pStyle w:val="Heading2"/>
        <w:numPr>
          <w:ilvl w:val="1"/>
          <w:numId w:val="4"/>
        </w:numPr>
        <w:tabs>
          <w:tab w:val="num" w:pos="0"/>
        </w:tabs>
        <w:ind w:left="0" w:firstLine="0"/>
      </w:pPr>
      <w:bookmarkStart w:id="953" w:name="_Toc503283466"/>
      <w:r w:rsidRPr="009F3DA3">
        <w:t>REQC000</w:t>
      </w:r>
      <w:r w:rsidR="00CE5456">
        <w:t>3</w:t>
      </w:r>
      <w:r w:rsidRPr="009F3DA3">
        <w:t>.</w:t>
      </w:r>
      <w:r w:rsidR="00ED36D3">
        <w:t>3</w:t>
      </w:r>
      <w:r w:rsidRPr="009F3DA3">
        <w:t xml:space="preserve"> - Urgent card issuing</w:t>
      </w:r>
      <w:bookmarkEnd w:id="953"/>
    </w:p>
    <w:p w14:paraId="16210D9C" w14:textId="5F0A724C" w:rsidR="000C73E8" w:rsidRPr="009F3DA3" w:rsidRDefault="000C73E8" w:rsidP="001756CA">
      <w:pPr>
        <w:pStyle w:val="BodyText"/>
        <w:ind w:left="720"/>
        <w:jc w:val="both"/>
        <w:rPr>
          <w:rFonts w:ascii="Calibri" w:hAnsi="Calibri"/>
          <w:szCs w:val="22"/>
        </w:rPr>
      </w:pPr>
      <w:r w:rsidRPr="009F3DA3">
        <w:rPr>
          <w:rFonts w:ascii="Calibri" w:hAnsi="Calibri"/>
          <w:szCs w:val="22"/>
        </w:rPr>
        <w:t xml:space="preserve">For urgent cards it is required to have full cycle of card issuing performed at </w:t>
      </w:r>
      <w:r w:rsidR="001830BF">
        <w:rPr>
          <w:rFonts w:ascii="Calibri" w:hAnsi="Calibri"/>
          <w:szCs w:val="22"/>
        </w:rPr>
        <w:t xml:space="preserve">ORIENT COMMERCIAL BANK </w:t>
      </w:r>
      <w:r w:rsidRPr="009F3DA3">
        <w:rPr>
          <w:rFonts w:ascii="Calibri" w:hAnsi="Calibri"/>
          <w:szCs w:val="22"/>
        </w:rPr>
        <w:t xml:space="preserve">premises in order to speed-up the process. While issuing urgent card special production event </w:t>
      </w:r>
      <w:r>
        <w:rPr>
          <w:rFonts w:ascii="Calibri" w:hAnsi="Calibri"/>
          <w:szCs w:val="22"/>
        </w:rPr>
        <w:t>can</w:t>
      </w:r>
      <w:r w:rsidRPr="009F3DA3">
        <w:rPr>
          <w:rFonts w:ascii="Calibri" w:hAnsi="Calibri"/>
          <w:szCs w:val="22"/>
        </w:rPr>
        <w:t xml:space="preserve"> be specified which trigger different fee then standard card production.</w:t>
      </w:r>
    </w:p>
    <w:p w14:paraId="0D13D505" w14:textId="77777777" w:rsidR="000C73E8" w:rsidRDefault="000C73E8" w:rsidP="001756CA">
      <w:pPr>
        <w:tabs>
          <w:tab w:val="left" w:pos="1800"/>
        </w:tabs>
        <w:ind w:left="720"/>
        <w:jc w:val="both"/>
      </w:pPr>
      <w:r w:rsidRPr="009F3DA3">
        <w:t xml:space="preserve">WAY4 can issue card by selection. When a request for an </w:t>
      </w:r>
      <w:r>
        <w:t xml:space="preserve">urgent </w:t>
      </w:r>
      <w:r w:rsidRPr="009F3DA3">
        <w:t xml:space="preserve">card is received, the user can identify the unique card to be produced in WAY4 and mark it for production. </w:t>
      </w:r>
    </w:p>
    <w:p w14:paraId="4CDFCEE6" w14:textId="73AA66A8" w:rsidR="000C73E8" w:rsidRDefault="00191226" w:rsidP="001756CA">
      <w:pPr>
        <w:tabs>
          <w:tab w:val="left" w:pos="1800"/>
        </w:tabs>
        <w:ind w:left="720"/>
        <w:jc w:val="both"/>
      </w:pPr>
      <w:r>
        <w:t xml:space="preserve">At present, </w:t>
      </w:r>
      <w:r w:rsidR="001830BF">
        <w:t xml:space="preserve">ORIENT COMMERCIAL BANK </w:t>
      </w:r>
      <w:r>
        <w:t>did not apply the urgent card issuing.</w:t>
      </w:r>
    </w:p>
    <w:p w14:paraId="41111C3B" w14:textId="77777777" w:rsidR="000C73E8" w:rsidRDefault="000C73E8" w:rsidP="000C73E8">
      <w:pPr>
        <w:pStyle w:val="Heading2"/>
        <w:numPr>
          <w:ilvl w:val="1"/>
          <w:numId w:val="4"/>
        </w:numPr>
        <w:tabs>
          <w:tab w:val="num" w:pos="0"/>
        </w:tabs>
        <w:ind w:left="0" w:firstLine="0"/>
      </w:pPr>
      <w:bookmarkStart w:id="954" w:name="_Toc503283467"/>
      <w:r w:rsidRPr="009F3DA3">
        <w:t>REQC000</w:t>
      </w:r>
      <w:r w:rsidR="00CE5456">
        <w:t>3</w:t>
      </w:r>
      <w:r w:rsidRPr="009F3DA3">
        <w:t>.</w:t>
      </w:r>
      <w:r w:rsidR="00ED36D3">
        <w:t>4</w:t>
      </w:r>
      <w:r w:rsidRPr="009F3DA3">
        <w:t xml:space="preserve"> </w:t>
      </w:r>
      <w:r>
        <w:t>–</w:t>
      </w:r>
      <w:r w:rsidRPr="009F3DA3">
        <w:t xml:space="preserve"> </w:t>
      </w:r>
      <w:r>
        <w:t>Card Numbering</w:t>
      </w:r>
      <w:bookmarkEnd w:id="954"/>
    </w:p>
    <w:p w14:paraId="4874D2A2" w14:textId="77777777" w:rsidR="000C73E8" w:rsidRDefault="000C73E8" w:rsidP="001756CA">
      <w:pPr>
        <w:ind w:left="720"/>
        <w:jc w:val="both"/>
      </w:pPr>
      <w:r>
        <w:t>WAY4 supports Random Number,</w:t>
      </w:r>
      <w:r w:rsidRPr="00891CAE">
        <w:t xml:space="preserve"> </w:t>
      </w:r>
      <w:r>
        <w:t>Sequential Number</w:t>
      </w:r>
      <w:r w:rsidR="00B9704F">
        <w:t xml:space="preserve"> </w:t>
      </w:r>
      <w:r>
        <w:t>generation, and manual card number entry as standard options.</w:t>
      </w:r>
    </w:p>
    <w:p w14:paraId="44C16A77" w14:textId="77777777" w:rsidR="000C73E8" w:rsidRDefault="000C73E8" w:rsidP="001756CA">
      <w:pPr>
        <w:ind w:left="720"/>
        <w:jc w:val="both"/>
      </w:pPr>
      <w:r>
        <w:t>Card Sequence number for a new card starts from 1 and automatically increments upon renewal if the renewed card is issued with the same card number but with different expiration date.</w:t>
      </w:r>
    </w:p>
    <w:p w14:paraId="4B1E3A5C" w14:textId="6B0F12EF" w:rsidR="00213F9A" w:rsidRPr="00213F9A" w:rsidRDefault="00213F9A" w:rsidP="001756CA">
      <w:pPr>
        <w:ind w:left="720"/>
        <w:jc w:val="both"/>
      </w:pPr>
      <w:r w:rsidRPr="00213F9A">
        <w:t>WAY4 will support configurable card number templates.</w:t>
      </w:r>
      <w:r>
        <w:t xml:space="preserve"> </w:t>
      </w:r>
      <w:r w:rsidRPr="00213F9A">
        <w:t xml:space="preserve">The following card number generation template will be used by </w:t>
      </w:r>
      <w:r w:rsidR="005778D6">
        <w:t>ORIENT COMMERCIAL BANK</w:t>
      </w:r>
      <w:r w:rsidRPr="00213F9A">
        <w:t>:</w:t>
      </w:r>
    </w:p>
    <w:p w14:paraId="61B1C12C" w14:textId="77777777" w:rsidR="00213F9A" w:rsidRPr="00213F9A" w:rsidRDefault="00213F9A" w:rsidP="00213F9A">
      <w:pPr>
        <w:ind w:left="720"/>
      </w:pPr>
      <w:r w:rsidRPr="00213F9A">
        <w:lastRenderedPageBreak/>
        <w:t xml:space="preserve">1st 6 digits – BIN </w:t>
      </w:r>
    </w:p>
    <w:p w14:paraId="7B4CA872" w14:textId="77777777" w:rsidR="00213F9A" w:rsidRPr="00213F9A" w:rsidRDefault="00213F9A" w:rsidP="00213F9A">
      <w:pPr>
        <w:ind w:left="720"/>
      </w:pPr>
      <w:r w:rsidRPr="00213F9A">
        <w:t>2nd to 15th 9 digits – running sequence number</w:t>
      </w:r>
    </w:p>
    <w:p w14:paraId="46E71A18" w14:textId="77777777" w:rsidR="000C73E8" w:rsidRDefault="00213F9A" w:rsidP="00213F9A">
      <w:pPr>
        <w:ind w:left="720"/>
      </w:pPr>
      <w:r w:rsidRPr="00213F9A">
        <w:t>16th – Check digit as per LUHN algorithm</w:t>
      </w:r>
    </w:p>
    <w:tbl>
      <w:tblPr>
        <w:tblStyle w:val="TableGrid"/>
        <w:tblW w:w="0" w:type="auto"/>
        <w:tblInd w:w="720" w:type="dxa"/>
        <w:tblLayout w:type="fixed"/>
        <w:tblLook w:val="04A0" w:firstRow="1" w:lastRow="0" w:firstColumn="1" w:lastColumn="0" w:noHBand="0" w:noVBand="1"/>
      </w:tblPr>
      <w:tblGrid>
        <w:gridCol w:w="1438"/>
        <w:gridCol w:w="1558"/>
        <w:gridCol w:w="1443"/>
        <w:gridCol w:w="1612"/>
        <w:gridCol w:w="2805"/>
      </w:tblGrid>
      <w:tr w:rsidR="00753FA4" w:rsidRPr="005532BA" w14:paraId="12BC056B" w14:textId="77777777" w:rsidTr="00753FA4">
        <w:tc>
          <w:tcPr>
            <w:tcW w:w="1438" w:type="dxa"/>
            <w:shd w:val="clear" w:color="auto" w:fill="FFC000"/>
          </w:tcPr>
          <w:p w14:paraId="2AE0EE26" w14:textId="77777777" w:rsidR="009F4E5E" w:rsidRPr="005532BA" w:rsidRDefault="009F4E5E" w:rsidP="00213F9A">
            <w:pPr>
              <w:rPr>
                <w:b/>
              </w:rPr>
            </w:pPr>
            <w:r w:rsidRPr="005532BA">
              <w:rPr>
                <w:b/>
              </w:rPr>
              <w:t>Card Type</w:t>
            </w:r>
          </w:p>
        </w:tc>
        <w:tc>
          <w:tcPr>
            <w:tcW w:w="1558" w:type="dxa"/>
            <w:shd w:val="clear" w:color="auto" w:fill="FFC000"/>
          </w:tcPr>
          <w:p w14:paraId="121D0312" w14:textId="77777777" w:rsidR="009F4E5E" w:rsidRPr="005532BA" w:rsidRDefault="009F4E5E" w:rsidP="00213F9A">
            <w:pPr>
              <w:rPr>
                <w:b/>
              </w:rPr>
            </w:pPr>
            <w:r w:rsidRPr="005532BA">
              <w:rPr>
                <w:b/>
              </w:rPr>
              <w:t>BIN</w:t>
            </w:r>
          </w:p>
        </w:tc>
        <w:tc>
          <w:tcPr>
            <w:tcW w:w="1443" w:type="dxa"/>
            <w:shd w:val="clear" w:color="auto" w:fill="FFC000"/>
          </w:tcPr>
          <w:p w14:paraId="7E0B8627" w14:textId="77777777" w:rsidR="009F4E5E" w:rsidRPr="005532BA" w:rsidRDefault="009F4E5E" w:rsidP="00213F9A">
            <w:pPr>
              <w:rPr>
                <w:b/>
              </w:rPr>
            </w:pPr>
            <w:r w:rsidRPr="005532BA">
              <w:rPr>
                <w:b/>
              </w:rPr>
              <w:t>Min</w:t>
            </w:r>
          </w:p>
        </w:tc>
        <w:tc>
          <w:tcPr>
            <w:tcW w:w="1612" w:type="dxa"/>
            <w:shd w:val="clear" w:color="auto" w:fill="FFC000"/>
          </w:tcPr>
          <w:p w14:paraId="1B26845A" w14:textId="77777777" w:rsidR="009F4E5E" w:rsidRPr="005532BA" w:rsidRDefault="009F4E5E" w:rsidP="00213F9A">
            <w:pPr>
              <w:rPr>
                <w:b/>
              </w:rPr>
            </w:pPr>
            <w:r w:rsidRPr="005532BA">
              <w:rPr>
                <w:b/>
              </w:rPr>
              <w:t>Max</w:t>
            </w:r>
          </w:p>
        </w:tc>
        <w:tc>
          <w:tcPr>
            <w:tcW w:w="2805" w:type="dxa"/>
            <w:shd w:val="clear" w:color="auto" w:fill="FFC000"/>
          </w:tcPr>
          <w:p w14:paraId="2FB01FAD" w14:textId="77777777" w:rsidR="009F4E5E" w:rsidRPr="005532BA" w:rsidRDefault="009F4E5E" w:rsidP="00213F9A">
            <w:pPr>
              <w:rPr>
                <w:b/>
              </w:rPr>
            </w:pPr>
            <w:r>
              <w:rPr>
                <w:b/>
              </w:rPr>
              <w:t>Product</w:t>
            </w:r>
          </w:p>
        </w:tc>
      </w:tr>
      <w:tr w:rsidR="00753FA4" w14:paraId="686946A1" w14:textId="77777777" w:rsidTr="00753FA4">
        <w:tc>
          <w:tcPr>
            <w:tcW w:w="1438" w:type="dxa"/>
          </w:tcPr>
          <w:p w14:paraId="52289DFB" w14:textId="77777777" w:rsidR="009F4E5E" w:rsidRDefault="009F4E5E" w:rsidP="00213F9A">
            <w:r>
              <w:t>Debit Card</w:t>
            </w:r>
          </w:p>
        </w:tc>
        <w:tc>
          <w:tcPr>
            <w:tcW w:w="1558" w:type="dxa"/>
          </w:tcPr>
          <w:p w14:paraId="11790F22" w14:textId="77777777" w:rsidR="009F4E5E" w:rsidRDefault="00C73197" w:rsidP="005778D6">
            <w:r w:rsidRPr="00C73197">
              <w:t>970448</w:t>
            </w:r>
          </w:p>
          <w:p w14:paraId="69262E4A" w14:textId="77777777" w:rsidR="00FC1210" w:rsidRPr="00FC1210" w:rsidRDefault="00C73197" w:rsidP="00FC1210">
            <w:r w:rsidRPr="00FC1210">
              <w:t>528643</w:t>
            </w:r>
          </w:p>
          <w:p w14:paraId="3F291881" w14:textId="63518B2E" w:rsidR="00FC1210" w:rsidRPr="00C73197" w:rsidRDefault="00FC1210" w:rsidP="00FC1210">
            <w:pPr>
              <w:rPr>
                <w:rFonts w:ascii="Arial" w:hAnsi="Arial" w:cs="Arial"/>
                <w:color w:val="000000"/>
                <w:sz w:val="20"/>
                <w:szCs w:val="20"/>
                <w:lang w:val="en-US"/>
              </w:rPr>
            </w:pPr>
            <w:r>
              <w:t>357112</w:t>
            </w:r>
          </w:p>
        </w:tc>
        <w:tc>
          <w:tcPr>
            <w:tcW w:w="1443" w:type="dxa"/>
          </w:tcPr>
          <w:p w14:paraId="269DE8E1" w14:textId="77777777" w:rsidR="0084082B" w:rsidRDefault="009F4E5E" w:rsidP="00213F9A">
            <w:r w:rsidRPr="00FF7C2D">
              <w:t>000000000</w:t>
            </w:r>
            <w:r w:rsidR="00B3429E">
              <w:t>0</w:t>
            </w:r>
          </w:p>
          <w:p w14:paraId="3CD4759E" w14:textId="77777777" w:rsidR="00B3429E" w:rsidRDefault="00C73197" w:rsidP="00213F9A">
            <w:r w:rsidRPr="00FF7C2D">
              <w:t>000000000</w:t>
            </w:r>
            <w:r>
              <w:t>0</w:t>
            </w:r>
          </w:p>
          <w:p w14:paraId="48E44DEF" w14:textId="02A55D00" w:rsidR="00FC1210" w:rsidRPr="00FF7C2D" w:rsidRDefault="00FC1210" w:rsidP="00213F9A">
            <w:r w:rsidRPr="00FF7C2D">
              <w:t>000000000</w:t>
            </w:r>
            <w:r>
              <w:t>0</w:t>
            </w:r>
          </w:p>
        </w:tc>
        <w:tc>
          <w:tcPr>
            <w:tcW w:w="1612" w:type="dxa"/>
          </w:tcPr>
          <w:p w14:paraId="798E9460" w14:textId="0DE85E8D" w:rsidR="0084082B" w:rsidRDefault="00981771" w:rsidP="00213F9A">
            <w:r>
              <w:t>1</w:t>
            </w:r>
            <w:r w:rsidR="00C3172E">
              <w:t>2</w:t>
            </w:r>
            <w:r w:rsidR="00753FA4">
              <w:t>9999999</w:t>
            </w:r>
            <w:r w:rsidR="009F4E5E" w:rsidRPr="00FF7C2D">
              <w:t>9</w:t>
            </w:r>
          </w:p>
          <w:p w14:paraId="4E5F3225" w14:textId="19B67CAD" w:rsidR="00B3429E" w:rsidRDefault="007D2558" w:rsidP="00213F9A">
            <w:r>
              <w:t>02</w:t>
            </w:r>
            <w:r w:rsidR="00C73197">
              <w:t>9999999</w:t>
            </w:r>
            <w:r w:rsidR="00C73197" w:rsidRPr="00FF7C2D">
              <w:t>9</w:t>
            </w:r>
          </w:p>
          <w:p w14:paraId="51880AC5" w14:textId="34775043" w:rsidR="00FC1210" w:rsidRPr="00FF7C2D" w:rsidRDefault="00B12B77" w:rsidP="00213F9A">
            <w:r w:rsidRPr="00B12B77">
              <w:t>0000200000</w:t>
            </w:r>
          </w:p>
        </w:tc>
        <w:tc>
          <w:tcPr>
            <w:tcW w:w="2805" w:type="dxa"/>
          </w:tcPr>
          <w:p w14:paraId="6B120347" w14:textId="0C21281B" w:rsidR="009F4E5E" w:rsidRDefault="00C3172E" w:rsidP="00213F9A">
            <w:r>
              <w:t>LC</w:t>
            </w:r>
            <w:r w:rsidR="00753FA4">
              <w:t xml:space="preserve"> Standard</w:t>
            </w:r>
            <w:r w:rsidR="00C73197">
              <w:t>/Gold</w:t>
            </w:r>
            <w:r>
              <w:t>/Priority</w:t>
            </w:r>
          </w:p>
          <w:p w14:paraId="49727A14" w14:textId="77777777" w:rsidR="00B3429E" w:rsidRDefault="00C73197" w:rsidP="00213F9A">
            <w:r>
              <w:t>MC Standard/Gold</w:t>
            </w:r>
          </w:p>
          <w:p w14:paraId="28087B27" w14:textId="47C237EB" w:rsidR="00FC1210" w:rsidRPr="00FF7C2D" w:rsidRDefault="00FC1210" w:rsidP="00213F9A">
            <w:r>
              <w:t>JCB Standard</w:t>
            </w:r>
          </w:p>
        </w:tc>
      </w:tr>
      <w:tr w:rsidR="00753FA4" w14:paraId="3B9306B1" w14:textId="77777777" w:rsidTr="00753FA4">
        <w:tc>
          <w:tcPr>
            <w:tcW w:w="1438" w:type="dxa"/>
          </w:tcPr>
          <w:p w14:paraId="29C788EC" w14:textId="77777777" w:rsidR="009F4E5E" w:rsidRDefault="009F4E5E" w:rsidP="00213F9A">
            <w:r>
              <w:t>Credit Card</w:t>
            </w:r>
          </w:p>
        </w:tc>
        <w:tc>
          <w:tcPr>
            <w:tcW w:w="1558" w:type="dxa"/>
          </w:tcPr>
          <w:p w14:paraId="382E4515" w14:textId="77777777" w:rsidR="00FC1210" w:rsidRPr="00FC1210" w:rsidRDefault="00FC1210" w:rsidP="00FC1210">
            <w:r w:rsidRPr="00FC1210">
              <w:t>530572</w:t>
            </w:r>
          </w:p>
          <w:p w14:paraId="2BE3568C" w14:textId="77777777" w:rsidR="00D66A6D" w:rsidRDefault="00FC1210" w:rsidP="00FC1210">
            <w:r w:rsidRPr="00FC1210">
              <w:t>542172</w:t>
            </w:r>
          </w:p>
          <w:p w14:paraId="002746D4" w14:textId="68E9607C" w:rsidR="005A15CC" w:rsidRDefault="005A15CC" w:rsidP="00FC1210">
            <w:r w:rsidRPr="00FC1210">
              <w:t>542172</w:t>
            </w:r>
          </w:p>
          <w:p w14:paraId="5C2D04DF" w14:textId="77777777" w:rsidR="00FC1210" w:rsidRDefault="00FC1210" w:rsidP="00FC1210">
            <w:r w:rsidRPr="00FC1210">
              <w:t>520980</w:t>
            </w:r>
          </w:p>
          <w:p w14:paraId="4620BF98" w14:textId="77777777" w:rsidR="00254C1B" w:rsidRDefault="00254C1B" w:rsidP="00254C1B">
            <w:r w:rsidRPr="00C73197">
              <w:t>970448</w:t>
            </w:r>
          </w:p>
          <w:p w14:paraId="3E70EB39" w14:textId="480FC7FB" w:rsidR="00254C1B" w:rsidRDefault="00254C1B" w:rsidP="00FC1210">
            <w:r w:rsidRPr="00254C1B">
              <w:t>356505</w:t>
            </w:r>
          </w:p>
        </w:tc>
        <w:tc>
          <w:tcPr>
            <w:tcW w:w="1443" w:type="dxa"/>
          </w:tcPr>
          <w:p w14:paraId="0CFCBB62" w14:textId="77777777" w:rsidR="009F4E5E" w:rsidRDefault="009F4E5E" w:rsidP="00213F9A">
            <w:r w:rsidRPr="009F4E5E">
              <w:t>0000000000</w:t>
            </w:r>
          </w:p>
          <w:p w14:paraId="4A46D70A" w14:textId="77777777" w:rsidR="00FC1210" w:rsidRDefault="00FC1210" w:rsidP="00FC1210">
            <w:r w:rsidRPr="009F4E5E">
              <w:t>0000000000</w:t>
            </w:r>
          </w:p>
          <w:p w14:paraId="5C27546E" w14:textId="2D8A2C33" w:rsidR="005A15CC" w:rsidRDefault="005A15CC" w:rsidP="00FC1210">
            <w:r w:rsidRPr="005A15CC">
              <w:t>9900000000</w:t>
            </w:r>
          </w:p>
          <w:p w14:paraId="1AB486C2" w14:textId="77777777" w:rsidR="00FC1210" w:rsidRDefault="00FC1210" w:rsidP="00FC1210">
            <w:r w:rsidRPr="009F4E5E">
              <w:t>0000000000</w:t>
            </w:r>
          </w:p>
          <w:p w14:paraId="01BD5A30" w14:textId="3E7FA1F2" w:rsidR="00254C1B" w:rsidRDefault="00F22C39" w:rsidP="00254C1B">
            <w:r w:rsidRPr="00F22C39">
              <w:t>14</w:t>
            </w:r>
            <w:r w:rsidR="00254C1B" w:rsidRPr="009F4E5E">
              <w:t>00000000</w:t>
            </w:r>
          </w:p>
          <w:p w14:paraId="726194C5" w14:textId="52C93DBE" w:rsidR="00D66A6D" w:rsidRDefault="00025ADE" w:rsidP="00213F9A">
            <w:r w:rsidRPr="009F4E5E">
              <w:t>0000000000</w:t>
            </w:r>
          </w:p>
        </w:tc>
        <w:tc>
          <w:tcPr>
            <w:tcW w:w="1612" w:type="dxa"/>
          </w:tcPr>
          <w:p w14:paraId="249550D0" w14:textId="54473F5D" w:rsidR="009F4E5E" w:rsidRDefault="00FC1210" w:rsidP="00213F9A">
            <w:r>
              <w:t>999999999</w:t>
            </w:r>
            <w:r w:rsidRPr="00FF7C2D">
              <w:t>9</w:t>
            </w:r>
          </w:p>
          <w:p w14:paraId="27297B71" w14:textId="50FED1C5" w:rsidR="00FC1210" w:rsidRDefault="005A15CC" w:rsidP="00FC1210">
            <w:r>
              <w:t>02</w:t>
            </w:r>
            <w:r w:rsidR="00FC1210">
              <w:t>9999999</w:t>
            </w:r>
            <w:r w:rsidR="00FC1210" w:rsidRPr="00FF7C2D">
              <w:t>9</w:t>
            </w:r>
          </w:p>
          <w:p w14:paraId="6BDEE290" w14:textId="6CB75A7C" w:rsidR="005A15CC" w:rsidRDefault="005A15CC" w:rsidP="00FC1210">
            <w:r w:rsidRPr="005A15CC">
              <w:t>9999999999</w:t>
            </w:r>
          </w:p>
          <w:p w14:paraId="31CFFE2B" w14:textId="77777777" w:rsidR="00D66A6D" w:rsidRDefault="00254C1B" w:rsidP="00213F9A">
            <w:r w:rsidRPr="00254C1B">
              <w:t>0000200000</w:t>
            </w:r>
          </w:p>
          <w:p w14:paraId="13569489" w14:textId="455DE019" w:rsidR="00254C1B" w:rsidRDefault="00F22C39" w:rsidP="00254C1B">
            <w:r w:rsidRPr="00F22C39">
              <w:t>14</w:t>
            </w:r>
            <w:r w:rsidR="00254C1B">
              <w:t>9999999</w:t>
            </w:r>
            <w:r w:rsidR="00254C1B" w:rsidRPr="00FF7C2D">
              <w:t>9</w:t>
            </w:r>
          </w:p>
          <w:p w14:paraId="145F306C" w14:textId="27421463" w:rsidR="00254C1B" w:rsidRDefault="00E65011" w:rsidP="00213F9A">
            <w:r w:rsidRPr="00E65011">
              <w:t>0000200000</w:t>
            </w:r>
          </w:p>
        </w:tc>
        <w:tc>
          <w:tcPr>
            <w:tcW w:w="2805" w:type="dxa"/>
          </w:tcPr>
          <w:p w14:paraId="22D154F6" w14:textId="77777777" w:rsidR="009F4E5E" w:rsidRDefault="009F4E5E" w:rsidP="00213F9A">
            <w:r>
              <w:t>MC Standard</w:t>
            </w:r>
          </w:p>
          <w:p w14:paraId="453614E5" w14:textId="46CC6FA1" w:rsidR="00FC1210" w:rsidRDefault="00FC1210" w:rsidP="00213F9A">
            <w:r>
              <w:t>MC Gold</w:t>
            </w:r>
          </w:p>
          <w:p w14:paraId="60A6B003" w14:textId="78148FBF" w:rsidR="005A15CC" w:rsidRDefault="005A15CC" w:rsidP="00213F9A">
            <w:r>
              <w:t>MC Gold Priority</w:t>
            </w:r>
          </w:p>
          <w:p w14:paraId="00AA6A33" w14:textId="24B8DDE7" w:rsidR="00FC1210" w:rsidRDefault="00FC1210" w:rsidP="00213F9A">
            <w:r>
              <w:t>MC Platinum</w:t>
            </w:r>
          </w:p>
          <w:p w14:paraId="6642772A" w14:textId="77777777" w:rsidR="00D66A6D" w:rsidRDefault="00254C1B" w:rsidP="00213F9A">
            <w:r>
              <w:t>Local</w:t>
            </w:r>
            <w:r w:rsidR="00C67EEE">
              <w:t xml:space="preserve"> Credit</w:t>
            </w:r>
          </w:p>
          <w:p w14:paraId="4E194C5A" w14:textId="72A3962B" w:rsidR="00254C1B" w:rsidRPr="009F4E5E" w:rsidRDefault="00254C1B" w:rsidP="00213F9A">
            <w:r>
              <w:t>JCB Standard/Gold/Platinum</w:t>
            </w:r>
          </w:p>
        </w:tc>
      </w:tr>
      <w:tr w:rsidR="00753FA4" w14:paraId="23ECCAF0" w14:textId="77777777" w:rsidTr="00753FA4">
        <w:tc>
          <w:tcPr>
            <w:tcW w:w="1438" w:type="dxa"/>
          </w:tcPr>
          <w:p w14:paraId="127480A8" w14:textId="77777777" w:rsidR="009F4E5E" w:rsidRDefault="009F4E5E" w:rsidP="00213F9A">
            <w:r>
              <w:t>Prepaid Card</w:t>
            </w:r>
          </w:p>
        </w:tc>
        <w:tc>
          <w:tcPr>
            <w:tcW w:w="1558" w:type="dxa"/>
          </w:tcPr>
          <w:p w14:paraId="045ABA3F" w14:textId="465EB36D" w:rsidR="004F62FF" w:rsidRDefault="00162AB6" w:rsidP="005778D6">
            <w:r w:rsidRPr="00162AB6">
              <w:t>546278</w:t>
            </w:r>
          </w:p>
          <w:p w14:paraId="241567AC" w14:textId="69B26C72" w:rsidR="000E7616" w:rsidRDefault="000E7616" w:rsidP="005778D6">
            <w:r w:rsidRPr="00C73197">
              <w:t>970448</w:t>
            </w:r>
          </w:p>
        </w:tc>
        <w:tc>
          <w:tcPr>
            <w:tcW w:w="1443" w:type="dxa"/>
          </w:tcPr>
          <w:p w14:paraId="6436F12C" w14:textId="77777777" w:rsidR="009F4E5E" w:rsidRDefault="009F4E5E" w:rsidP="00213F9A">
            <w:r w:rsidRPr="00AF50EB">
              <w:t>0000000000</w:t>
            </w:r>
          </w:p>
          <w:p w14:paraId="0678F576" w14:textId="4431978A" w:rsidR="004F62FF" w:rsidRDefault="00C3172E" w:rsidP="00213F9A">
            <w:r>
              <w:t>13</w:t>
            </w:r>
            <w:r w:rsidR="000E7616" w:rsidRPr="00AF50EB">
              <w:t>00000000</w:t>
            </w:r>
          </w:p>
        </w:tc>
        <w:tc>
          <w:tcPr>
            <w:tcW w:w="1612" w:type="dxa"/>
          </w:tcPr>
          <w:p w14:paraId="3ACE20D2" w14:textId="77777777" w:rsidR="00162AB6" w:rsidRDefault="00162AB6" w:rsidP="00213F9A">
            <w:r w:rsidRPr="00162AB6">
              <w:t>0000200000</w:t>
            </w:r>
          </w:p>
          <w:p w14:paraId="2F13FA0D" w14:textId="3E73578C" w:rsidR="004F62FF" w:rsidRDefault="00C3172E" w:rsidP="00213F9A">
            <w:r>
              <w:t>13</w:t>
            </w:r>
            <w:r w:rsidR="000E7616">
              <w:t>9999999</w:t>
            </w:r>
            <w:r w:rsidR="000E7616" w:rsidRPr="00FF7C2D">
              <w:t>9</w:t>
            </w:r>
          </w:p>
        </w:tc>
        <w:tc>
          <w:tcPr>
            <w:tcW w:w="2805" w:type="dxa"/>
          </w:tcPr>
          <w:p w14:paraId="2C6CA42F" w14:textId="77777777" w:rsidR="009F4E5E" w:rsidRDefault="009F4E5E" w:rsidP="00213F9A">
            <w:r>
              <w:t>MC Prepaid</w:t>
            </w:r>
          </w:p>
          <w:p w14:paraId="7838539E" w14:textId="77777777" w:rsidR="004F62FF" w:rsidRPr="00AF50EB" w:rsidRDefault="004F62FF" w:rsidP="00213F9A">
            <w:r>
              <w:t>Local Prepaid</w:t>
            </w:r>
          </w:p>
        </w:tc>
      </w:tr>
      <w:tr w:rsidR="00753FA4" w14:paraId="39F40B2F" w14:textId="77777777" w:rsidTr="00753FA4">
        <w:tc>
          <w:tcPr>
            <w:tcW w:w="1438" w:type="dxa"/>
          </w:tcPr>
          <w:p w14:paraId="4E321A73" w14:textId="77777777" w:rsidR="003C05C6" w:rsidRDefault="006B3A5C" w:rsidP="00213F9A">
            <w:r>
              <w:t>Corporate</w:t>
            </w:r>
            <w:r w:rsidR="007353D5">
              <w:t xml:space="preserve"> C</w:t>
            </w:r>
            <w:r w:rsidR="003C05C6">
              <w:t>ard</w:t>
            </w:r>
          </w:p>
        </w:tc>
        <w:tc>
          <w:tcPr>
            <w:tcW w:w="1558" w:type="dxa"/>
          </w:tcPr>
          <w:p w14:paraId="4738ADEC" w14:textId="77777777" w:rsidR="006F52A5" w:rsidRDefault="00FC1210" w:rsidP="00213F9A">
            <w:r w:rsidRPr="00FC1210">
              <w:t>510511</w:t>
            </w:r>
          </w:p>
          <w:p w14:paraId="00BB38D1" w14:textId="77777777" w:rsidR="00FC1210" w:rsidRDefault="00FC1210" w:rsidP="00213F9A">
            <w:r w:rsidRPr="00FC1210">
              <w:t>521317</w:t>
            </w:r>
          </w:p>
          <w:p w14:paraId="54DA4B27" w14:textId="77777777" w:rsidR="00FC1210" w:rsidRDefault="00FC1210" w:rsidP="00213F9A">
            <w:r w:rsidRPr="00FC1210">
              <w:t>520070</w:t>
            </w:r>
          </w:p>
          <w:p w14:paraId="35EC1C3C" w14:textId="7766301C" w:rsidR="00FC1210" w:rsidRPr="00AF50EB" w:rsidRDefault="00FC1210" w:rsidP="00213F9A">
            <w:r w:rsidRPr="00FC1210">
              <w:t>546278</w:t>
            </w:r>
          </w:p>
        </w:tc>
        <w:tc>
          <w:tcPr>
            <w:tcW w:w="1443" w:type="dxa"/>
          </w:tcPr>
          <w:p w14:paraId="4D9E13AB" w14:textId="77777777" w:rsidR="006F52A5" w:rsidRDefault="003C05C6" w:rsidP="00213F9A">
            <w:r w:rsidRPr="003C05C6">
              <w:t>0000000000</w:t>
            </w:r>
          </w:p>
          <w:p w14:paraId="1361932A" w14:textId="77777777" w:rsidR="00FC1210" w:rsidRDefault="00FC1210" w:rsidP="00213F9A">
            <w:r w:rsidRPr="003C05C6">
              <w:t>0000000000</w:t>
            </w:r>
          </w:p>
          <w:p w14:paraId="7F33622F" w14:textId="77777777" w:rsidR="00FC1210" w:rsidRDefault="00FC1210" w:rsidP="00213F9A">
            <w:r w:rsidRPr="003C05C6">
              <w:t>0000000000</w:t>
            </w:r>
          </w:p>
          <w:p w14:paraId="3826B741" w14:textId="714AB143" w:rsidR="00FC1210" w:rsidRPr="00AF50EB" w:rsidRDefault="00FC1210" w:rsidP="00213F9A">
            <w:r w:rsidRPr="003C05C6">
              <w:t>0000000000</w:t>
            </w:r>
          </w:p>
        </w:tc>
        <w:tc>
          <w:tcPr>
            <w:tcW w:w="1612" w:type="dxa"/>
          </w:tcPr>
          <w:p w14:paraId="39632634" w14:textId="77777777" w:rsidR="006F52A5" w:rsidRDefault="00FC1210" w:rsidP="00213F9A">
            <w:r w:rsidRPr="00FC1210">
              <w:t>0000200000</w:t>
            </w:r>
          </w:p>
          <w:p w14:paraId="2DC67CB2" w14:textId="77777777" w:rsidR="00FC1210" w:rsidRDefault="00FC1210" w:rsidP="00213F9A">
            <w:r w:rsidRPr="00FC1210">
              <w:t>0000200000</w:t>
            </w:r>
          </w:p>
          <w:p w14:paraId="69425830" w14:textId="77777777" w:rsidR="00FC1210" w:rsidRDefault="00FC1210" w:rsidP="00213F9A">
            <w:r w:rsidRPr="00FC1210">
              <w:t>0000200000</w:t>
            </w:r>
          </w:p>
          <w:p w14:paraId="7F88D177" w14:textId="313E23CC" w:rsidR="00FC1210" w:rsidRPr="00AF50EB" w:rsidRDefault="00FC1210" w:rsidP="00213F9A">
            <w:r w:rsidRPr="00FC1210">
              <w:t>0000200000</w:t>
            </w:r>
          </w:p>
        </w:tc>
        <w:tc>
          <w:tcPr>
            <w:tcW w:w="2805" w:type="dxa"/>
          </w:tcPr>
          <w:p w14:paraId="40A93186" w14:textId="77777777" w:rsidR="006B3A5C" w:rsidRDefault="00FC1210" w:rsidP="00FC1210">
            <w:r>
              <w:t>Credit</w:t>
            </w:r>
            <w:r w:rsidR="006B3A5C">
              <w:t xml:space="preserve"> </w:t>
            </w:r>
            <w:r>
              <w:t>Platinum</w:t>
            </w:r>
          </w:p>
          <w:p w14:paraId="556FA8C6" w14:textId="77777777" w:rsidR="00FC1210" w:rsidRDefault="00FC1210" w:rsidP="00FC1210">
            <w:r>
              <w:t>Credit World</w:t>
            </w:r>
          </w:p>
          <w:p w14:paraId="37F01457" w14:textId="77777777" w:rsidR="00FC1210" w:rsidRDefault="00FC1210" w:rsidP="00FC1210">
            <w:r>
              <w:t>Debit</w:t>
            </w:r>
          </w:p>
          <w:p w14:paraId="1E79991F" w14:textId="10490F2C" w:rsidR="00FC1210" w:rsidRDefault="00FC1210" w:rsidP="00FC1210">
            <w:r>
              <w:t>Prepaid</w:t>
            </w:r>
          </w:p>
        </w:tc>
      </w:tr>
      <w:tr w:rsidR="00753FA4" w14:paraId="17DACC68" w14:textId="77777777" w:rsidTr="00753FA4">
        <w:tc>
          <w:tcPr>
            <w:tcW w:w="1438" w:type="dxa"/>
          </w:tcPr>
          <w:p w14:paraId="625DEA81" w14:textId="77777777" w:rsidR="007353D5" w:rsidRDefault="007353D5" w:rsidP="00213F9A">
            <w:r>
              <w:t>Admin Card</w:t>
            </w:r>
          </w:p>
        </w:tc>
        <w:tc>
          <w:tcPr>
            <w:tcW w:w="1558" w:type="dxa"/>
          </w:tcPr>
          <w:p w14:paraId="47FA4E4C" w14:textId="7CCA8CEA" w:rsidR="007353D5" w:rsidRPr="003C05C6" w:rsidRDefault="00025ADE" w:rsidP="006D7845">
            <w:r>
              <w:t>888888</w:t>
            </w:r>
          </w:p>
        </w:tc>
        <w:tc>
          <w:tcPr>
            <w:tcW w:w="1443" w:type="dxa"/>
          </w:tcPr>
          <w:p w14:paraId="689AA7FA" w14:textId="018CDA42" w:rsidR="007353D5" w:rsidRPr="003C05C6" w:rsidRDefault="006D7845" w:rsidP="00213F9A">
            <w:r>
              <w:t>88</w:t>
            </w:r>
            <w:r w:rsidR="006F6341" w:rsidRPr="006F6341">
              <w:t>00000000</w:t>
            </w:r>
          </w:p>
        </w:tc>
        <w:tc>
          <w:tcPr>
            <w:tcW w:w="1612" w:type="dxa"/>
          </w:tcPr>
          <w:p w14:paraId="102B1104" w14:textId="139DC329" w:rsidR="007353D5" w:rsidRPr="003C05C6" w:rsidRDefault="006D7845" w:rsidP="00213F9A">
            <w:r>
              <w:t>88</w:t>
            </w:r>
            <w:r w:rsidR="00025ADE">
              <w:t>99</w:t>
            </w:r>
            <w:r w:rsidR="006F6341" w:rsidRPr="006F6341">
              <w:t>999999</w:t>
            </w:r>
          </w:p>
        </w:tc>
        <w:tc>
          <w:tcPr>
            <w:tcW w:w="2805" w:type="dxa"/>
          </w:tcPr>
          <w:p w14:paraId="5F388F35" w14:textId="77777777" w:rsidR="007353D5" w:rsidRDefault="00B7761F" w:rsidP="00213F9A">
            <w:r>
              <w:t>Service Card for ATM</w:t>
            </w:r>
          </w:p>
        </w:tc>
      </w:tr>
    </w:tbl>
    <w:p w14:paraId="3FE077B1" w14:textId="77777777" w:rsidR="00425D80" w:rsidRDefault="00425D80" w:rsidP="00213F9A">
      <w:pPr>
        <w:ind w:left="720"/>
      </w:pPr>
      <w:r>
        <w:t>More detail of sub-bin is listed in attached file</w:t>
      </w:r>
    </w:p>
    <w:p w14:paraId="215C86D6" w14:textId="34CEBD98" w:rsidR="00425D80" w:rsidRPr="00213F9A" w:rsidRDefault="00425D80" w:rsidP="007D6AD7">
      <w:pPr>
        <w:ind w:left="1440" w:firstLine="720"/>
      </w:pPr>
    </w:p>
    <w:p w14:paraId="75AD88CB" w14:textId="77777777" w:rsidR="000C73E8" w:rsidRDefault="000C73E8" w:rsidP="000C73E8">
      <w:pPr>
        <w:pStyle w:val="Heading2"/>
        <w:numPr>
          <w:ilvl w:val="1"/>
          <w:numId w:val="4"/>
        </w:numPr>
        <w:tabs>
          <w:tab w:val="num" w:pos="0"/>
        </w:tabs>
        <w:ind w:left="0" w:firstLine="0"/>
      </w:pPr>
      <w:bookmarkStart w:id="955" w:name="_Toc503283468"/>
      <w:r w:rsidRPr="009F3DA3">
        <w:t>REQC000</w:t>
      </w:r>
      <w:r w:rsidR="00CE5456">
        <w:t>3</w:t>
      </w:r>
      <w:r w:rsidRPr="009F3DA3">
        <w:t>.</w:t>
      </w:r>
      <w:r w:rsidR="00ED36D3">
        <w:t>5</w:t>
      </w:r>
      <w:r w:rsidRPr="009F3DA3">
        <w:t xml:space="preserve"> </w:t>
      </w:r>
      <w:r>
        <w:t>–</w:t>
      </w:r>
      <w:r w:rsidRPr="009F3DA3">
        <w:t xml:space="preserve"> </w:t>
      </w:r>
      <w:r>
        <w:t>Card Expiration Date</w:t>
      </w:r>
      <w:bookmarkEnd w:id="955"/>
    </w:p>
    <w:p w14:paraId="1D65D7C6" w14:textId="77777777" w:rsidR="000C73E8" w:rsidRDefault="000C73E8" w:rsidP="00390676">
      <w:pPr>
        <w:ind w:left="720"/>
      </w:pPr>
      <w:r>
        <w:t xml:space="preserve">WAY4 can compute the expiry date of a new, replacement or renewal Card depending on the Product Setup. The following options will be supported: </w:t>
      </w:r>
    </w:p>
    <w:p w14:paraId="67137C80" w14:textId="77777777" w:rsidR="000C73E8" w:rsidRPr="009A14BD" w:rsidRDefault="000C73E8" w:rsidP="00737E58">
      <w:pPr>
        <w:pStyle w:val="BodyText"/>
        <w:numPr>
          <w:ilvl w:val="0"/>
          <w:numId w:val="26"/>
        </w:numPr>
        <w:tabs>
          <w:tab w:val="clear" w:pos="768"/>
          <w:tab w:val="num" w:pos="1488"/>
        </w:tabs>
        <w:ind w:left="1488"/>
        <w:rPr>
          <w:rFonts w:ascii="Calibri" w:hAnsi="Calibri"/>
          <w:szCs w:val="22"/>
        </w:rPr>
      </w:pPr>
      <w:r w:rsidRPr="009A14BD">
        <w:rPr>
          <w:rFonts w:ascii="Calibri" w:hAnsi="Calibri"/>
          <w:szCs w:val="22"/>
        </w:rPr>
        <w:t xml:space="preserve">fixed date, </w:t>
      </w:r>
    </w:p>
    <w:p w14:paraId="719C35D4" w14:textId="77777777" w:rsidR="000C73E8" w:rsidRPr="009A14BD" w:rsidRDefault="000C73E8" w:rsidP="00737E58">
      <w:pPr>
        <w:pStyle w:val="BodyText"/>
        <w:numPr>
          <w:ilvl w:val="0"/>
          <w:numId w:val="26"/>
        </w:numPr>
        <w:ind w:left="1488"/>
        <w:rPr>
          <w:rFonts w:ascii="Calibri" w:hAnsi="Calibri"/>
          <w:szCs w:val="22"/>
        </w:rPr>
      </w:pPr>
      <w:r w:rsidRPr="009A14BD">
        <w:rPr>
          <w:rFonts w:ascii="Calibri" w:hAnsi="Calibri"/>
          <w:szCs w:val="22"/>
        </w:rPr>
        <w:t xml:space="preserve">card life time, </w:t>
      </w:r>
    </w:p>
    <w:p w14:paraId="10CA0579" w14:textId="77777777" w:rsidR="000C73E8" w:rsidRDefault="000C73E8" w:rsidP="00737E58">
      <w:pPr>
        <w:pStyle w:val="BodyText"/>
        <w:numPr>
          <w:ilvl w:val="0"/>
          <w:numId w:val="26"/>
        </w:numPr>
        <w:ind w:left="1488"/>
        <w:rPr>
          <w:rFonts w:ascii="Calibri" w:hAnsi="Calibri"/>
          <w:szCs w:val="22"/>
        </w:rPr>
      </w:pPr>
      <w:r w:rsidRPr="009A14BD">
        <w:rPr>
          <w:rFonts w:ascii="Calibri" w:hAnsi="Calibri"/>
          <w:szCs w:val="22"/>
        </w:rPr>
        <w:t>same as previous card</w:t>
      </w:r>
    </w:p>
    <w:p w14:paraId="3140A563" w14:textId="77777777" w:rsidR="000C73E8" w:rsidRPr="009A14BD" w:rsidRDefault="000C73E8" w:rsidP="00390676">
      <w:pPr>
        <w:pStyle w:val="BodyText"/>
        <w:ind w:left="1488"/>
        <w:rPr>
          <w:rFonts w:ascii="Calibri" w:hAnsi="Calibri"/>
          <w:szCs w:val="22"/>
        </w:rPr>
      </w:pPr>
    </w:p>
    <w:p w14:paraId="181583CF" w14:textId="77777777" w:rsidR="000C73E8" w:rsidRDefault="000C73E8" w:rsidP="00390676">
      <w:pPr>
        <w:ind w:left="720"/>
      </w:pPr>
      <w:r>
        <w:t>Each Product has a configuration parameter which enable the definition of the expiration period for new cards, replaced cards, and for the renewed card (card with the same card number or different number but different expire date).</w:t>
      </w:r>
    </w:p>
    <w:p w14:paraId="0C6E628F" w14:textId="77777777" w:rsidR="000C73E8" w:rsidRDefault="000C73E8" w:rsidP="00390676">
      <w:pPr>
        <w:ind w:left="720"/>
      </w:pPr>
      <w:r>
        <w:lastRenderedPageBreak/>
        <w:t>There is also a custom procedure available which can be customized to redefine expiration date based on a predefined algorithm and/or additional product parameters.</w:t>
      </w:r>
    </w:p>
    <w:tbl>
      <w:tblPr>
        <w:tblStyle w:val="TableGrid"/>
        <w:tblW w:w="8856" w:type="dxa"/>
        <w:tblInd w:w="720" w:type="dxa"/>
        <w:tblLayout w:type="fixed"/>
        <w:tblLook w:val="04A0" w:firstRow="1" w:lastRow="0" w:firstColumn="1" w:lastColumn="0" w:noHBand="0" w:noVBand="1"/>
      </w:tblPr>
      <w:tblGrid>
        <w:gridCol w:w="1438"/>
        <w:gridCol w:w="1558"/>
        <w:gridCol w:w="1443"/>
        <w:gridCol w:w="1612"/>
        <w:gridCol w:w="2805"/>
      </w:tblGrid>
      <w:tr w:rsidR="00215AAC" w:rsidRPr="005532BA" w14:paraId="05E9DA53" w14:textId="77777777" w:rsidTr="00727D14">
        <w:tc>
          <w:tcPr>
            <w:tcW w:w="1438" w:type="dxa"/>
            <w:shd w:val="clear" w:color="auto" w:fill="FFC000"/>
          </w:tcPr>
          <w:p w14:paraId="496D7870" w14:textId="77777777" w:rsidR="00215AAC" w:rsidRPr="005532BA" w:rsidRDefault="00215AAC" w:rsidP="000428C5">
            <w:pPr>
              <w:rPr>
                <w:b/>
              </w:rPr>
            </w:pPr>
            <w:r w:rsidRPr="005532BA">
              <w:rPr>
                <w:b/>
              </w:rPr>
              <w:t>Card Type</w:t>
            </w:r>
          </w:p>
        </w:tc>
        <w:tc>
          <w:tcPr>
            <w:tcW w:w="1558" w:type="dxa"/>
            <w:shd w:val="clear" w:color="auto" w:fill="FFC000"/>
          </w:tcPr>
          <w:p w14:paraId="07B24698" w14:textId="77777777" w:rsidR="00215AAC" w:rsidRPr="005532BA" w:rsidRDefault="00215AAC" w:rsidP="000428C5">
            <w:pPr>
              <w:rPr>
                <w:b/>
              </w:rPr>
            </w:pPr>
            <w:r w:rsidRPr="005532BA">
              <w:rPr>
                <w:b/>
              </w:rPr>
              <w:t>BIN</w:t>
            </w:r>
          </w:p>
        </w:tc>
        <w:tc>
          <w:tcPr>
            <w:tcW w:w="1443" w:type="dxa"/>
            <w:shd w:val="clear" w:color="auto" w:fill="FFC000"/>
          </w:tcPr>
          <w:p w14:paraId="5D4AE9E4" w14:textId="763D8DED" w:rsidR="00215AAC" w:rsidRPr="005532BA" w:rsidRDefault="00215AAC" w:rsidP="000428C5">
            <w:pPr>
              <w:rPr>
                <w:b/>
              </w:rPr>
            </w:pPr>
            <w:r>
              <w:rPr>
                <w:b/>
              </w:rPr>
              <w:t>Expire</w:t>
            </w:r>
          </w:p>
        </w:tc>
        <w:tc>
          <w:tcPr>
            <w:tcW w:w="1612" w:type="dxa"/>
            <w:shd w:val="clear" w:color="auto" w:fill="FFC000"/>
          </w:tcPr>
          <w:p w14:paraId="1DFBC445" w14:textId="07A93632" w:rsidR="00215AAC" w:rsidRPr="005532BA" w:rsidRDefault="00215AAC" w:rsidP="000428C5">
            <w:pPr>
              <w:rPr>
                <w:b/>
              </w:rPr>
            </w:pPr>
            <w:r>
              <w:rPr>
                <w:b/>
              </w:rPr>
              <w:t>Renew Expire</w:t>
            </w:r>
          </w:p>
        </w:tc>
        <w:tc>
          <w:tcPr>
            <w:tcW w:w="2805" w:type="dxa"/>
            <w:shd w:val="clear" w:color="auto" w:fill="FFC000"/>
          </w:tcPr>
          <w:p w14:paraId="5EA548E1" w14:textId="77777777" w:rsidR="00215AAC" w:rsidRPr="005532BA" w:rsidRDefault="00215AAC" w:rsidP="000428C5">
            <w:pPr>
              <w:rPr>
                <w:b/>
              </w:rPr>
            </w:pPr>
            <w:r>
              <w:rPr>
                <w:b/>
              </w:rPr>
              <w:t>Product</w:t>
            </w:r>
          </w:p>
        </w:tc>
      </w:tr>
      <w:tr w:rsidR="00215AAC" w14:paraId="41999844" w14:textId="77777777" w:rsidTr="00727D14">
        <w:tc>
          <w:tcPr>
            <w:tcW w:w="1438" w:type="dxa"/>
          </w:tcPr>
          <w:p w14:paraId="77695BEB" w14:textId="77777777" w:rsidR="00215AAC" w:rsidRDefault="00215AAC" w:rsidP="000428C5">
            <w:r>
              <w:t>Debit Card</w:t>
            </w:r>
          </w:p>
        </w:tc>
        <w:tc>
          <w:tcPr>
            <w:tcW w:w="1558" w:type="dxa"/>
          </w:tcPr>
          <w:p w14:paraId="1FF8484D" w14:textId="77777777" w:rsidR="00215AAC" w:rsidRDefault="00215AAC" w:rsidP="000428C5">
            <w:r w:rsidRPr="00C73197">
              <w:t>970448</w:t>
            </w:r>
          </w:p>
          <w:p w14:paraId="12FA6441" w14:textId="77777777" w:rsidR="00215AAC" w:rsidRPr="00FC1210" w:rsidRDefault="00215AAC" w:rsidP="000428C5">
            <w:r w:rsidRPr="00FC1210">
              <w:t>528643</w:t>
            </w:r>
          </w:p>
          <w:p w14:paraId="2AE4C085" w14:textId="77777777" w:rsidR="00215AAC" w:rsidRPr="00C73197" w:rsidRDefault="00215AAC" w:rsidP="000428C5">
            <w:pPr>
              <w:rPr>
                <w:rFonts w:ascii="Arial" w:hAnsi="Arial" w:cs="Arial"/>
                <w:color w:val="000000"/>
                <w:sz w:val="20"/>
                <w:szCs w:val="20"/>
                <w:lang w:val="en-US"/>
              </w:rPr>
            </w:pPr>
            <w:r>
              <w:t>357112</w:t>
            </w:r>
          </w:p>
        </w:tc>
        <w:tc>
          <w:tcPr>
            <w:tcW w:w="1443" w:type="dxa"/>
          </w:tcPr>
          <w:p w14:paraId="48805750" w14:textId="77777777" w:rsidR="00215AAC" w:rsidRDefault="00727D14" w:rsidP="000428C5">
            <w:r>
              <w:t>360</w:t>
            </w:r>
          </w:p>
          <w:p w14:paraId="7EA275CB" w14:textId="77777777" w:rsidR="00727D14" w:rsidRDefault="00727D14" w:rsidP="00727D14">
            <w:r>
              <w:t>36</w:t>
            </w:r>
          </w:p>
          <w:p w14:paraId="2364F0AF" w14:textId="161E08B6" w:rsidR="00727D14" w:rsidRPr="00FF7C2D" w:rsidRDefault="00727D14" w:rsidP="000428C5">
            <w:r>
              <w:t>36</w:t>
            </w:r>
          </w:p>
        </w:tc>
        <w:tc>
          <w:tcPr>
            <w:tcW w:w="1612" w:type="dxa"/>
          </w:tcPr>
          <w:p w14:paraId="1940F766" w14:textId="77777777" w:rsidR="00215AAC" w:rsidRDefault="00727D14" w:rsidP="000428C5">
            <w:r>
              <w:t>360</w:t>
            </w:r>
          </w:p>
          <w:p w14:paraId="6C5FD041" w14:textId="77777777" w:rsidR="00727D14" w:rsidRDefault="00727D14" w:rsidP="00727D14">
            <w:r>
              <w:t>36</w:t>
            </w:r>
          </w:p>
          <w:p w14:paraId="214E2E26" w14:textId="54B78E93" w:rsidR="00727D14" w:rsidRPr="00FF7C2D" w:rsidRDefault="00727D14" w:rsidP="000428C5">
            <w:r>
              <w:t>36</w:t>
            </w:r>
          </w:p>
        </w:tc>
        <w:tc>
          <w:tcPr>
            <w:tcW w:w="2805" w:type="dxa"/>
          </w:tcPr>
          <w:p w14:paraId="4F4D1CDA" w14:textId="77777777" w:rsidR="00215AAC" w:rsidRDefault="00215AAC" w:rsidP="000428C5">
            <w:r>
              <w:t>Local Card Standard/Gold</w:t>
            </w:r>
          </w:p>
          <w:p w14:paraId="5C58C81C" w14:textId="77777777" w:rsidR="00215AAC" w:rsidRDefault="00215AAC" w:rsidP="000428C5">
            <w:r>
              <w:t>MC Standard/Gold</w:t>
            </w:r>
          </w:p>
          <w:p w14:paraId="5501D01C" w14:textId="77777777" w:rsidR="00215AAC" w:rsidRPr="00FF7C2D" w:rsidRDefault="00215AAC" w:rsidP="000428C5">
            <w:r>
              <w:t>JCB Standard</w:t>
            </w:r>
          </w:p>
        </w:tc>
      </w:tr>
      <w:tr w:rsidR="00215AAC" w14:paraId="2DCF8317" w14:textId="77777777" w:rsidTr="00727D14">
        <w:tc>
          <w:tcPr>
            <w:tcW w:w="1438" w:type="dxa"/>
          </w:tcPr>
          <w:p w14:paraId="3C73373B" w14:textId="77777777" w:rsidR="00215AAC" w:rsidRDefault="00215AAC" w:rsidP="000428C5">
            <w:r>
              <w:t>Credit Card</w:t>
            </w:r>
          </w:p>
        </w:tc>
        <w:tc>
          <w:tcPr>
            <w:tcW w:w="1558" w:type="dxa"/>
          </w:tcPr>
          <w:p w14:paraId="2B1A93B3" w14:textId="77777777" w:rsidR="00215AAC" w:rsidRPr="00FC1210" w:rsidRDefault="00215AAC" w:rsidP="000428C5">
            <w:r w:rsidRPr="00FC1210">
              <w:t>530572</w:t>
            </w:r>
          </w:p>
          <w:p w14:paraId="35A0F585" w14:textId="77777777" w:rsidR="00215AAC" w:rsidRDefault="00215AAC" w:rsidP="000428C5">
            <w:r w:rsidRPr="00FC1210">
              <w:t>542172</w:t>
            </w:r>
          </w:p>
          <w:p w14:paraId="7AF7D1B2" w14:textId="77777777" w:rsidR="00215AAC" w:rsidRDefault="00215AAC" w:rsidP="000428C5">
            <w:r w:rsidRPr="00FC1210">
              <w:t>520980</w:t>
            </w:r>
          </w:p>
          <w:p w14:paraId="10348677" w14:textId="77777777" w:rsidR="00215AAC" w:rsidRDefault="00215AAC" w:rsidP="000428C5">
            <w:r w:rsidRPr="00C73197">
              <w:t>970448</w:t>
            </w:r>
          </w:p>
          <w:p w14:paraId="4A172CD1" w14:textId="77777777" w:rsidR="00215AAC" w:rsidRDefault="00215AAC" w:rsidP="000428C5">
            <w:r w:rsidRPr="00254C1B">
              <w:t>356505</w:t>
            </w:r>
          </w:p>
        </w:tc>
        <w:tc>
          <w:tcPr>
            <w:tcW w:w="1443" w:type="dxa"/>
          </w:tcPr>
          <w:p w14:paraId="66D34B0B" w14:textId="77777777" w:rsidR="00215AAC" w:rsidRDefault="00727D14" w:rsidP="000428C5">
            <w:r>
              <w:t>36</w:t>
            </w:r>
          </w:p>
          <w:p w14:paraId="496F9CCC" w14:textId="77777777" w:rsidR="00727D14" w:rsidRDefault="00727D14" w:rsidP="000428C5">
            <w:r>
              <w:t>36</w:t>
            </w:r>
          </w:p>
          <w:p w14:paraId="2853880E" w14:textId="77777777" w:rsidR="00727D14" w:rsidRDefault="00727D14" w:rsidP="000428C5">
            <w:r>
              <w:t>36</w:t>
            </w:r>
          </w:p>
          <w:p w14:paraId="732C376A" w14:textId="77777777" w:rsidR="00727D14" w:rsidRDefault="00727D14" w:rsidP="000428C5">
            <w:r>
              <w:t>36</w:t>
            </w:r>
          </w:p>
          <w:p w14:paraId="3E9870D0" w14:textId="0256DD31" w:rsidR="00727D14" w:rsidRDefault="00727D14" w:rsidP="000428C5">
            <w:r>
              <w:t>36</w:t>
            </w:r>
          </w:p>
        </w:tc>
        <w:tc>
          <w:tcPr>
            <w:tcW w:w="1612" w:type="dxa"/>
          </w:tcPr>
          <w:p w14:paraId="69DDE96E" w14:textId="77777777" w:rsidR="00727D14" w:rsidRDefault="00727D14" w:rsidP="00727D14">
            <w:r>
              <w:t>36</w:t>
            </w:r>
          </w:p>
          <w:p w14:paraId="01510944" w14:textId="77777777" w:rsidR="00727D14" w:rsidRDefault="00727D14" w:rsidP="00727D14">
            <w:r>
              <w:t>36</w:t>
            </w:r>
          </w:p>
          <w:p w14:paraId="73401EFF" w14:textId="77777777" w:rsidR="00215AAC" w:rsidRDefault="00727D14" w:rsidP="00727D14">
            <w:r>
              <w:t>36</w:t>
            </w:r>
          </w:p>
          <w:p w14:paraId="7DF206A8" w14:textId="77777777" w:rsidR="00727D14" w:rsidRDefault="00727D14" w:rsidP="00727D14">
            <w:r>
              <w:t>36</w:t>
            </w:r>
          </w:p>
          <w:p w14:paraId="2A6ABC14" w14:textId="48F65C22" w:rsidR="00727D14" w:rsidRDefault="00727D14" w:rsidP="00727D14">
            <w:r>
              <w:t>36</w:t>
            </w:r>
          </w:p>
        </w:tc>
        <w:tc>
          <w:tcPr>
            <w:tcW w:w="2805" w:type="dxa"/>
          </w:tcPr>
          <w:p w14:paraId="5BBE22A1" w14:textId="77777777" w:rsidR="00215AAC" w:rsidRDefault="00215AAC" w:rsidP="000428C5">
            <w:r>
              <w:t>MC Standard</w:t>
            </w:r>
          </w:p>
          <w:p w14:paraId="284372C0" w14:textId="77777777" w:rsidR="00215AAC" w:rsidRDefault="00215AAC" w:rsidP="000428C5">
            <w:r>
              <w:t>MC Gold</w:t>
            </w:r>
          </w:p>
          <w:p w14:paraId="3E95F7AE" w14:textId="77777777" w:rsidR="00215AAC" w:rsidRDefault="00215AAC" w:rsidP="000428C5">
            <w:r>
              <w:t>MC Platinum</w:t>
            </w:r>
          </w:p>
          <w:p w14:paraId="1A4BB670" w14:textId="77777777" w:rsidR="00215AAC" w:rsidRDefault="00215AAC" w:rsidP="000428C5">
            <w:r>
              <w:t>Local Credit</w:t>
            </w:r>
          </w:p>
          <w:p w14:paraId="65A2B390" w14:textId="77777777" w:rsidR="00215AAC" w:rsidRPr="009F4E5E" w:rsidRDefault="00215AAC" w:rsidP="000428C5">
            <w:r>
              <w:t>JCB Standard/Gold/Platinum</w:t>
            </w:r>
          </w:p>
        </w:tc>
      </w:tr>
      <w:tr w:rsidR="00215AAC" w14:paraId="7E67E7EB" w14:textId="77777777" w:rsidTr="00727D14">
        <w:tc>
          <w:tcPr>
            <w:tcW w:w="1438" w:type="dxa"/>
          </w:tcPr>
          <w:p w14:paraId="0CE4D2CA" w14:textId="77777777" w:rsidR="00215AAC" w:rsidRDefault="00215AAC" w:rsidP="000428C5">
            <w:r>
              <w:t>Prepaid Card</w:t>
            </w:r>
          </w:p>
        </w:tc>
        <w:tc>
          <w:tcPr>
            <w:tcW w:w="1558" w:type="dxa"/>
          </w:tcPr>
          <w:p w14:paraId="41774329" w14:textId="77777777" w:rsidR="00215AAC" w:rsidRDefault="00215AAC" w:rsidP="000428C5">
            <w:r w:rsidRPr="00162AB6">
              <w:t>546278</w:t>
            </w:r>
          </w:p>
          <w:p w14:paraId="17584314" w14:textId="77777777" w:rsidR="00215AAC" w:rsidRDefault="00215AAC" w:rsidP="000428C5">
            <w:r w:rsidRPr="00C73197">
              <w:t>970448</w:t>
            </w:r>
          </w:p>
        </w:tc>
        <w:tc>
          <w:tcPr>
            <w:tcW w:w="1443" w:type="dxa"/>
          </w:tcPr>
          <w:p w14:paraId="20E5742C" w14:textId="77777777" w:rsidR="00727D14" w:rsidRDefault="00727D14" w:rsidP="00727D14">
            <w:r>
              <w:t>36</w:t>
            </w:r>
          </w:p>
          <w:p w14:paraId="4242AAB5" w14:textId="1702FD0A" w:rsidR="00215AAC" w:rsidRDefault="00727D14" w:rsidP="000428C5">
            <w:r>
              <w:t>36</w:t>
            </w:r>
          </w:p>
        </w:tc>
        <w:tc>
          <w:tcPr>
            <w:tcW w:w="1612" w:type="dxa"/>
          </w:tcPr>
          <w:p w14:paraId="68B2277F" w14:textId="77777777" w:rsidR="00727D14" w:rsidRDefault="00727D14" w:rsidP="00727D14">
            <w:r>
              <w:t>36</w:t>
            </w:r>
          </w:p>
          <w:p w14:paraId="7CFF764D" w14:textId="07202A3E" w:rsidR="00215AAC" w:rsidRDefault="00727D14" w:rsidP="000428C5">
            <w:r>
              <w:t>36</w:t>
            </w:r>
          </w:p>
        </w:tc>
        <w:tc>
          <w:tcPr>
            <w:tcW w:w="2805" w:type="dxa"/>
          </w:tcPr>
          <w:p w14:paraId="6F6A5058" w14:textId="77777777" w:rsidR="00215AAC" w:rsidRDefault="00215AAC" w:rsidP="000428C5">
            <w:r>
              <w:t>MC Prepaid</w:t>
            </w:r>
          </w:p>
          <w:p w14:paraId="5C994138" w14:textId="77777777" w:rsidR="00215AAC" w:rsidRPr="00AF50EB" w:rsidRDefault="00215AAC" w:rsidP="000428C5">
            <w:r>
              <w:t>Local Prepaid</w:t>
            </w:r>
          </w:p>
        </w:tc>
      </w:tr>
      <w:tr w:rsidR="00727D14" w14:paraId="61DB3006" w14:textId="77777777" w:rsidTr="00727D14">
        <w:tc>
          <w:tcPr>
            <w:tcW w:w="1438" w:type="dxa"/>
          </w:tcPr>
          <w:p w14:paraId="733915C2" w14:textId="77777777" w:rsidR="00727D14" w:rsidRDefault="00727D14" w:rsidP="00727D14">
            <w:r>
              <w:t>Corporate Card</w:t>
            </w:r>
          </w:p>
        </w:tc>
        <w:tc>
          <w:tcPr>
            <w:tcW w:w="1558" w:type="dxa"/>
          </w:tcPr>
          <w:p w14:paraId="7004A930" w14:textId="77777777" w:rsidR="00727D14" w:rsidRDefault="00727D14" w:rsidP="00727D14">
            <w:r w:rsidRPr="00FC1210">
              <w:t>510511</w:t>
            </w:r>
          </w:p>
          <w:p w14:paraId="7DDB7E0F" w14:textId="77777777" w:rsidR="00727D14" w:rsidRDefault="00727D14" w:rsidP="00727D14">
            <w:r w:rsidRPr="00FC1210">
              <w:t>521317</w:t>
            </w:r>
          </w:p>
          <w:p w14:paraId="68800DBE" w14:textId="77777777" w:rsidR="00727D14" w:rsidRDefault="00727D14" w:rsidP="00727D14">
            <w:r w:rsidRPr="00FC1210">
              <w:t>520070</w:t>
            </w:r>
          </w:p>
          <w:p w14:paraId="139C1B73" w14:textId="77777777" w:rsidR="00727D14" w:rsidRPr="00AF50EB" w:rsidRDefault="00727D14" w:rsidP="00727D14">
            <w:r w:rsidRPr="00FC1210">
              <w:t>546278</w:t>
            </w:r>
          </w:p>
        </w:tc>
        <w:tc>
          <w:tcPr>
            <w:tcW w:w="1443" w:type="dxa"/>
          </w:tcPr>
          <w:p w14:paraId="6A9BA5BA" w14:textId="77777777" w:rsidR="00727D14" w:rsidRDefault="00727D14" w:rsidP="00727D14">
            <w:r>
              <w:t>36</w:t>
            </w:r>
          </w:p>
          <w:p w14:paraId="7031CC3D" w14:textId="77777777" w:rsidR="00727D14" w:rsidRDefault="00727D14" w:rsidP="00727D14">
            <w:r>
              <w:t>36</w:t>
            </w:r>
          </w:p>
          <w:p w14:paraId="462B0FE3" w14:textId="77777777" w:rsidR="00727D14" w:rsidRDefault="00727D14" w:rsidP="00727D14">
            <w:r>
              <w:t>36</w:t>
            </w:r>
          </w:p>
          <w:p w14:paraId="704EE5DF" w14:textId="7D0D4024" w:rsidR="00727D14" w:rsidRPr="00AF50EB" w:rsidRDefault="00727D14" w:rsidP="00727D14">
            <w:r>
              <w:t>36</w:t>
            </w:r>
          </w:p>
        </w:tc>
        <w:tc>
          <w:tcPr>
            <w:tcW w:w="1612" w:type="dxa"/>
          </w:tcPr>
          <w:p w14:paraId="4EBA3DBE" w14:textId="77777777" w:rsidR="00727D14" w:rsidRDefault="00727D14" w:rsidP="00727D14">
            <w:r>
              <w:t>36</w:t>
            </w:r>
          </w:p>
          <w:p w14:paraId="59DF8138" w14:textId="77777777" w:rsidR="00727D14" w:rsidRDefault="00727D14" w:rsidP="00727D14">
            <w:r>
              <w:t>36</w:t>
            </w:r>
          </w:p>
          <w:p w14:paraId="6E6D25BF" w14:textId="77777777" w:rsidR="00727D14" w:rsidRDefault="00727D14" w:rsidP="00727D14">
            <w:r>
              <w:t>36</w:t>
            </w:r>
          </w:p>
          <w:p w14:paraId="0D132275" w14:textId="6C4DF982" w:rsidR="00727D14" w:rsidRPr="00AF50EB" w:rsidRDefault="00727D14" w:rsidP="00727D14">
            <w:r>
              <w:t>36</w:t>
            </w:r>
          </w:p>
        </w:tc>
        <w:tc>
          <w:tcPr>
            <w:tcW w:w="2805" w:type="dxa"/>
          </w:tcPr>
          <w:p w14:paraId="321DA20B" w14:textId="77777777" w:rsidR="00727D14" w:rsidRDefault="00727D14" w:rsidP="00727D14">
            <w:r>
              <w:t>Credit Platinum</w:t>
            </w:r>
          </w:p>
          <w:p w14:paraId="35DE5B09" w14:textId="77777777" w:rsidR="00727D14" w:rsidRDefault="00727D14" w:rsidP="00727D14">
            <w:r>
              <w:t>Credit World</w:t>
            </w:r>
          </w:p>
          <w:p w14:paraId="2E573659" w14:textId="77777777" w:rsidR="00727D14" w:rsidRDefault="00727D14" w:rsidP="00727D14">
            <w:r>
              <w:t>Debit</w:t>
            </w:r>
          </w:p>
          <w:p w14:paraId="62CCB225" w14:textId="77777777" w:rsidR="00727D14" w:rsidRDefault="00727D14" w:rsidP="00727D14">
            <w:r>
              <w:t>Prepaid</w:t>
            </w:r>
          </w:p>
        </w:tc>
      </w:tr>
      <w:tr w:rsidR="00727D14" w14:paraId="0FBF538A" w14:textId="77777777" w:rsidTr="00727D14">
        <w:tc>
          <w:tcPr>
            <w:tcW w:w="1438" w:type="dxa"/>
          </w:tcPr>
          <w:p w14:paraId="30CE3650" w14:textId="77777777" w:rsidR="00727D14" w:rsidRDefault="00727D14" w:rsidP="00727D14">
            <w:r>
              <w:t>Admin Card</w:t>
            </w:r>
          </w:p>
        </w:tc>
        <w:tc>
          <w:tcPr>
            <w:tcW w:w="1558" w:type="dxa"/>
          </w:tcPr>
          <w:p w14:paraId="7206769F" w14:textId="77777777" w:rsidR="00727D14" w:rsidRPr="003C05C6" w:rsidRDefault="00727D14" w:rsidP="00727D14">
            <w:r>
              <w:t>88888888</w:t>
            </w:r>
          </w:p>
        </w:tc>
        <w:tc>
          <w:tcPr>
            <w:tcW w:w="1443" w:type="dxa"/>
          </w:tcPr>
          <w:p w14:paraId="7D01B09D" w14:textId="640C65A5" w:rsidR="00727D14" w:rsidRPr="003C05C6" w:rsidRDefault="00727D14" w:rsidP="00727D14"/>
        </w:tc>
        <w:tc>
          <w:tcPr>
            <w:tcW w:w="1612" w:type="dxa"/>
          </w:tcPr>
          <w:p w14:paraId="44E164CE" w14:textId="466A6054" w:rsidR="00727D14" w:rsidRPr="003C05C6" w:rsidRDefault="00727D14" w:rsidP="00727D14"/>
        </w:tc>
        <w:tc>
          <w:tcPr>
            <w:tcW w:w="2805" w:type="dxa"/>
          </w:tcPr>
          <w:p w14:paraId="15E510B9" w14:textId="77777777" w:rsidR="00727D14" w:rsidRDefault="00727D14" w:rsidP="00727D14">
            <w:r>
              <w:t>Service Card for ATM</w:t>
            </w:r>
          </w:p>
        </w:tc>
      </w:tr>
    </w:tbl>
    <w:p w14:paraId="5D05FAA5" w14:textId="77777777" w:rsidR="00215AAC" w:rsidRDefault="00215AAC" w:rsidP="00390676">
      <w:pPr>
        <w:ind w:left="720"/>
      </w:pPr>
    </w:p>
    <w:p w14:paraId="61288210" w14:textId="37142213" w:rsidR="00BD5009" w:rsidRDefault="00BD5009" w:rsidP="00390676">
      <w:pPr>
        <w:ind w:left="720"/>
      </w:pPr>
      <w:r>
        <w:t>Detail is listed in attached file</w:t>
      </w:r>
    </w:p>
    <w:p w14:paraId="6A1296B9" w14:textId="4D2C5E50" w:rsidR="00BD5009" w:rsidRPr="00BD5009" w:rsidRDefault="00BD5009" w:rsidP="007D6AD7">
      <w:pPr>
        <w:pStyle w:val="BodyText"/>
        <w:ind w:left="1440" w:firstLine="720"/>
      </w:pPr>
    </w:p>
    <w:p w14:paraId="662D1B29" w14:textId="77777777" w:rsidR="000C73E8" w:rsidRDefault="000C73E8" w:rsidP="000C73E8">
      <w:pPr>
        <w:pStyle w:val="Heading2"/>
        <w:numPr>
          <w:ilvl w:val="1"/>
          <w:numId w:val="4"/>
        </w:numPr>
        <w:tabs>
          <w:tab w:val="num" w:pos="0"/>
        </w:tabs>
        <w:ind w:left="0" w:firstLine="0"/>
      </w:pPr>
      <w:bookmarkStart w:id="956" w:name="_Toc503283469"/>
      <w:r w:rsidRPr="009F3DA3">
        <w:t>REQC000</w:t>
      </w:r>
      <w:r w:rsidR="00152A8C">
        <w:t>3.</w:t>
      </w:r>
      <w:r w:rsidR="00ED36D3">
        <w:t>6</w:t>
      </w:r>
      <w:r w:rsidRPr="009F3DA3">
        <w:t xml:space="preserve"> </w:t>
      </w:r>
      <w:r>
        <w:t>–</w:t>
      </w:r>
      <w:r w:rsidRPr="009F3DA3">
        <w:t xml:space="preserve"> </w:t>
      </w:r>
      <w:r>
        <w:t>Card Track</w:t>
      </w:r>
      <w:bookmarkEnd w:id="956"/>
    </w:p>
    <w:p w14:paraId="6B77D992" w14:textId="77777777" w:rsidR="000C73E8" w:rsidRDefault="000C73E8" w:rsidP="009A295E">
      <w:pPr>
        <w:ind w:left="720"/>
      </w:pPr>
      <w:r>
        <w:t>WAY4 supports configuration of Card Track 1 and Track 2 in the database per card range</w:t>
      </w:r>
    </w:p>
    <w:p w14:paraId="6FE2A288" w14:textId="2F8E48C1" w:rsidR="008C1776" w:rsidRDefault="00C2533B" w:rsidP="00C2533B">
      <w:r>
        <w:tab/>
      </w:r>
      <w:r w:rsidRPr="00C2533B">
        <w:rPr>
          <w:highlight w:val="yellow"/>
        </w:rPr>
        <w:t>Please, describe track 1 and track 2</w:t>
      </w:r>
    </w:p>
    <w:p w14:paraId="7284A261" w14:textId="77777777" w:rsidR="000C73E8" w:rsidRPr="009F3DA3" w:rsidRDefault="000C73E8" w:rsidP="000C73E8">
      <w:pPr>
        <w:pStyle w:val="Heading3"/>
      </w:pPr>
      <w:bookmarkStart w:id="957" w:name="_Toc436032106"/>
      <w:bookmarkStart w:id="958" w:name="_Toc436165218"/>
      <w:bookmarkStart w:id="959" w:name="_Toc436311982"/>
      <w:bookmarkStart w:id="960" w:name="_Toc436032107"/>
      <w:bookmarkStart w:id="961" w:name="_Toc436165219"/>
      <w:bookmarkStart w:id="962" w:name="_Toc436311983"/>
      <w:bookmarkStart w:id="963" w:name="_Toc503283470"/>
      <w:bookmarkEnd w:id="957"/>
      <w:bookmarkEnd w:id="958"/>
      <w:bookmarkEnd w:id="959"/>
      <w:bookmarkEnd w:id="960"/>
      <w:bookmarkEnd w:id="961"/>
      <w:bookmarkEnd w:id="962"/>
      <w:r w:rsidRPr="009F3DA3">
        <w:t>Limitations</w:t>
      </w:r>
      <w:bookmarkEnd w:id="963"/>
    </w:p>
    <w:p w14:paraId="655666A9" w14:textId="77777777" w:rsidR="000C73E8" w:rsidRPr="009F3DA3" w:rsidRDefault="000C73E8" w:rsidP="00435536">
      <w:pPr>
        <w:pStyle w:val="BodyText"/>
        <w:ind w:left="720"/>
        <w:rPr>
          <w:rFonts w:ascii="Calibri" w:hAnsi="Calibri"/>
          <w:szCs w:val="22"/>
        </w:rPr>
      </w:pPr>
      <w:r w:rsidRPr="009F3DA3">
        <w:rPr>
          <w:rFonts w:ascii="Calibri" w:hAnsi="Calibri"/>
          <w:szCs w:val="22"/>
        </w:rPr>
        <w:t>There will be no migration of RSA Keys from Legacy system. All RSA Keys (Issuer Key) for EMV cards will be generated in WAY4 and signed with IPS CA Keys.</w:t>
      </w:r>
    </w:p>
    <w:p w14:paraId="3EAD5250" w14:textId="77777777" w:rsidR="000C73E8" w:rsidRPr="009F3DA3" w:rsidRDefault="000C73E8" w:rsidP="000C73E8">
      <w:pPr>
        <w:pStyle w:val="BodyText"/>
        <w:rPr>
          <w:rFonts w:ascii="Calibri" w:hAnsi="Calibri"/>
          <w:szCs w:val="22"/>
        </w:rPr>
      </w:pPr>
    </w:p>
    <w:p w14:paraId="1A3B96A4" w14:textId="77777777" w:rsidR="000C73E8" w:rsidRPr="009F3DA3" w:rsidRDefault="000C73E8" w:rsidP="000C73E8">
      <w:pPr>
        <w:pStyle w:val="Heading3"/>
      </w:pPr>
      <w:bookmarkStart w:id="964" w:name="_Toc503283471"/>
      <w:r w:rsidRPr="009F3DA3">
        <w:t>Impact Areas</w:t>
      </w:r>
      <w:bookmarkEnd w:id="964"/>
    </w:p>
    <w:p w14:paraId="7B0EC14E" w14:textId="77777777" w:rsidR="000C73E8" w:rsidRPr="009F3DA3" w:rsidRDefault="000C73E8" w:rsidP="00435536">
      <w:pPr>
        <w:pStyle w:val="BodyText"/>
        <w:ind w:left="720"/>
        <w:rPr>
          <w:rFonts w:ascii="Calibri" w:hAnsi="Calibri"/>
          <w:szCs w:val="22"/>
        </w:rPr>
      </w:pPr>
      <w:r w:rsidRPr="009F3DA3">
        <w:rPr>
          <w:rFonts w:ascii="Calibri" w:hAnsi="Calibri"/>
          <w:szCs w:val="22"/>
        </w:rPr>
        <w:t>Key Management</w:t>
      </w:r>
    </w:p>
    <w:p w14:paraId="001AC23A" w14:textId="77777777" w:rsidR="000C73E8" w:rsidRPr="009F3DA3" w:rsidRDefault="000C73E8" w:rsidP="000C73E8">
      <w:pPr>
        <w:pStyle w:val="Heading1"/>
        <w:numPr>
          <w:ilvl w:val="0"/>
          <w:numId w:val="4"/>
        </w:numPr>
        <w:contextualSpacing/>
      </w:pPr>
      <w:bookmarkStart w:id="965" w:name="_Toc503283472"/>
      <w:r>
        <w:lastRenderedPageBreak/>
        <w:t>R</w:t>
      </w:r>
      <w:r w:rsidR="006065EA">
        <w:t>EQC0004</w:t>
      </w:r>
      <w:r w:rsidRPr="009F3DA3">
        <w:t xml:space="preserve"> – </w:t>
      </w:r>
      <w:smartTag w:uri="urn:schemas-microsoft-com:office:smarttags" w:element="stockticker">
        <w:r w:rsidRPr="009F3DA3">
          <w:t>PIN</w:t>
        </w:r>
      </w:smartTag>
      <w:r w:rsidRPr="009F3DA3">
        <w:t xml:space="preserve"> Mailer</w:t>
      </w:r>
      <w:bookmarkEnd w:id="965"/>
      <w:r w:rsidRPr="009F3DA3">
        <w:t xml:space="preserve"> </w:t>
      </w:r>
    </w:p>
    <w:p w14:paraId="1D99EC56" w14:textId="77777777" w:rsidR="000C73E8" w:rsidRPr="009F3DA3" w:rsidRDefault="000C73E8" w:rsidP="000C73E8">
      <w:pPr>
        <w:pStyle w:val="Heading2"/>
        <w:numPr>
          <w:ilvl w:val="1"/>
          <w:numId w:val="4"/>
        </w:numPr>
        <w:tabs>
          <w:tab w:val="num" w:pos="576"/>
        </w:tabs>
        <w:ind w:left="576"/>
        <w:contextualSpacing/>
      </w:pPr>
      <w:bookmarkStart w:id="966" w:name="_Toc503283473"/>
      <w:r w:rsidRPr="009F3DA3">
        <w:t>Business Requirements</w:t>
      </w:r>
      <w:bookmarkEnd w:id="966"/>
    </w:p>
    <w:p w14:paraId="350C5ABD" w14:textId="7416C119" w:rsidR="000C73E8" w:rsidRDefault="001830BF" w:rsidP="00BA78F6">
      <w:pPr>
        <w:tabs>
          <w:tab w:val="left" w:pos="1800"/>
        </w:tabs>
        <w:jc w:val="both"/>
      </w:pPr>
      <w:r>
        <w:t xml:space="preserve">ORIENT COMMERCIAL BANK </w:t>
      </w:r>
      <w:r w:rsidR="000C73E8" w:rsidRPr="009F3DA3">
        <w:t>would like to have the ability to define</w:t>
      </w:r>
      <w:r w:rsidR="000C73E8">
        <w:t xml:space="preserve"> </w:t>
      </w:r>
      <w:r w:rsidR="000C73E8" w:rsidRPr="009F3DA3">
        <w:t xml:space="preserve">a dedicated </w:t>
      </w:r>
      <w:smartTag w:uri="urn:schemas-microsoft-com:office:smarttags" w:element="stockticker">
        <w:r w:rsidR="000C73E8" w:rsidRPr="009F3DA3">
          <w:t>PIN</w:t>
        </w:r>
      </w:smartTag>
      <w:r w:rsidR="000C73E8" w:rsidRPr="009F3DA3">
        <w:t xml:space="preserve"> letter layout.</w:t>
      </w:r>
    </w:p>
    <w:p w14:paraId="3601CF11" w14:textId="77777777" w:rsidR="000C73E8" w:rsidRPr="009F3DA3" w:rsidRDefault="000C73E8" w:rsidP="00BA78F6">
      <w:pPr>
        <w:tabs>
          <w:tab w:val="left" w:pos="1800"/>
        </w:tabs>
        <w:jc w:val="both"/>
      </w:pPr>
      <w:r>
        <w:t xml:space="preserve">PIN letters will be generated based on the following </w:t>
      </w:r>
      <w:r w:rsidRPr="009F3DA3">
        <w:t>parameters:</w:t>
      </w:r>
    </w:p>
    <w:p w14:paraId="7E7180CF" w14:textId="77777777" w:rsidR="000C73E8" w:rsidRDefault="000C73E8" w:rsidP="00BA78F6">
      <w:pPr>
        <w:numPr>
          <w:ilvl w:val="2"/>
          <w:numId w:val="50"/>
        </w:numPr>
        <w:ind w:left="1080"/>
      </w:pPr>
      <w:r>
        <w:t>Client name</w:t>
      </w:r>
    </w:p>
    <w:p w14:paraId="636789E5" w14:textId="77777777" w:rsidR="000C73E8" w:rsidRDefault="000C73E8" w:rsidP="00BA78F6">
      <w:pPr>
        <w:numPr>
          <w:ilvl w:val="2"/>
          <w:numId w:val="50"/>
        </w:numPr>
        <w:ind w:left="1080"/>
      </w:pPr>
      <w:r>
        <w:t>Client Address</w:t>
      </w:r>
    </w:p>
    <w:p w14:paraId="16220A68" w14:textId="77777777" w:rsidR="000C73E8" w:rsidRDefault="000C73E8" w:rsidP="00BA78F6">
      <w:pPr>
        <w:numPr>
          <w:ilvl w:val="2"/>
          <w:numId w:val="50"/>
        </w:numPr>
        <w:ind w:left="1080"/>
      </w:pPr>
      <w:r>
        <w:t>Pin</w:t>
      </w:r>
    </w:p>
    <w:tbl>
      <w:tblPr>
        <w:tblStyle w:val="TableGrid"/>
        <w:tblW w:w="0" w:type="auto"/>
        <w:tblInd w:w="675" w:type="dxa"/>
        <w:tblLook w:val="04A0" w:firstRow="1" w:lastRow="0" w:firstColumn="1" w:lastColumn="0" w:noHBand="0" w:noVBand="1"/>
      </w:tblPr>
      <w:tblGrid>
        <w:gridCol w:w="5991"/>
        <w:gridCol w:w="2298"/>
      </w:tblGrid>
      <w:tr w:rsidR="00471F1C" w:rsidRPr="005532BA" w14:paraId="07E37322" w14:textId="77777777" w:rsidTr="003404F3">
        <w:tc>
          <w:tcPr>
            <w:tcW w:w="5991" w:type="dxa"/>
            <w:shd w:val="clear" w:color="auto" w:fill="FFC000"/>
          </w:tcPr>
          <w:p w14:paraId="32F6070E" w14:textId="77777777" w:rsidR="00471F1C" w:rsidRPr="005532BA" w:rsidRDefault="00471F1C" w:rsidP="00400382">
            <w:pPr>
              <w:rPr>
                <w:b/>
              </w:rPr>
            </w:pPr>
            <w:r>
              <w:rPr>
                <w:b/>
              </w:rPr>
              <w:t>Mail Format</w:t>
            </w:r>
          </w:p>
        </w:tc>
        <w:tc>
          <w:tcPr>
            <w:tcW w:w="2298" w:type="dxa"/>
            <w:shd w:val="clear" w:color="auto" w:fill="FFC000"/>
          </w:tcPr>
          <w:p w14:paraId="237984AC" w14:textId="77777777" w:rsidR="00471F1C" w:rsidRDefault="00471F1C" w:rsidP="00400382">
            <w:pPr>
              <w:rPr>
                <w:b/>
              </w:rPr>
            </w:pPr>
            <w:r>
              <w:rPr>
                <w:b/>
              </w:rPr>
              <w:t>Description</w:t>
            </w:r>
          </w:p>
        </w:tc>
      </w:tr>
      <w:tr w:rsidR="00471F1C" w14:paraId="5A53F968" w14:textId="77777777" w:rsidTr="003404F3">
        <w:tc>
          <w:tcPr>
            <w:tcW w:w="5991" w:type="dxa"/>
          </w:tcPr>
          <w:p w14:paraId="7450E0D7" w14:textId="77777777" w:rsidR="00471F1C" w:rsidRDefault="00471F1C" w:rsidP="00400382">
            <w:r>
              <w:t>CARD_NUMBER</w:t>
            </w:r>
          </w:p>
        </w:tc>
        <w:tc>
          <w:tcPr>
            <w:tcW w:w="2298" w:type="dxa"/>
          </w:tcPr>
          <w:p w14:paraId="5DCE9C6D" w14:textId="77777777" w:rsidR="00471F1C" w:rsidRDefault="00471F1C" w:rsidP="00400382">
            <w:r>
              <w:t>In mask format</w:t>
            </w:r>
          </w:p>
        </w:tc>
      </w:tr>
      <w:tr w:rsidR="00471F1C" w14:paraId="61CD55E4" w14:textId="77777777" w:rsidTr="003404F3">
        <w:tc>
          <w:tcPr>
            <w:tcW w:w="5991" w:type="dxa"/>
          </w:tcPr>
          <w:p w14:paraId="6293F5A1" w14:textId="77777777" w:rsidR="00471F1C" w:rsidRDefault="00471F1C" w:rsidP="00400382">
            <w:r>
              <w:t>CLIENT_NAME</w:t>
            </w:r>
          </w:p>
        </w:tc>
        <w:tc>
          <w:tcPr>
            <w:tcW w:w="2298" w:type="dxa"/>
          </w:tcPr>
          <w:p w14:paraId="6142FC13" w14:textId="77777777" w:rsidR="00471F1C" w:rsidRDefault="00471F1C" w:rsidP="00400382"/>
        </w:tc>
      </w:tr>
      <w:tr w:rsidR="00471F1C" w14:paraId="31EAB3F8" w14:textId="77777777" w:rsidTr="003404F3">
        <w:tc>
          <w:tcPr>
            <w:tcW w:w="5991" w:type="dxa"/>
          </w:tcPr>
          <w:p w14:paraId="1D6508BC" w14:textId="77777777" w:rsidR="00471F1C" w:rsidRDefault="00471F1C" w:rsidP="00400382">
            <w:r>
              <w:t>CLIENT_ADDRESS</w:t>
            </w:r>
          </w:p>
        </w:tc>
        <w:tc>
          <w:tcPr>
            <w:tcW w:w="2298" w:type="dxa"/>
          </w:tcPr>
          <w:p w14:paraId="480CE645" w14:textId="77777777" w:rsidR="00471F1C" w:rsidRDefault="00471F1C" w:rsidP="00400382"/>
        </w:tc>
      </w:tr>
      <w:tr w:rsidR="00471F1C" w14:paraId="0C9A7888" w14:textId="77777777" w:rsidTr="003404F3">
        <w:tc>
          <w:tcPr>
            <w:tcW w:w="5991" w:type="dxa"/>
          </w:tcPr>
          <w:p w14:paraId="1406EED6" w14:textId="77777777" w:rsidR="00471F1C" w:rsidRDefault="003C647A" w:rsidP="00400382">
            <w:r>
              <w:t xml:space="preserve">                                                                                                CLEAR_PIN</w:t>
            </w:r>
          </w:p>
        </w:tc>
        <w:tc>
          <w:tcPr>
            <w:tcW w:w="2298" w:type="dxa"/>
          </w:tcPr>
          <w:p w14:paraId="690554FE" w14:textId="77777777" w:rsidR="00471F1C" w:rsidRDefault="00471F1C" w:rsidP="00400382"/>
        </w:tc>
      </w:tr>
    </w:tbl>
    <w:p w14:paraId="7F990D18" w14:textId="77777777" w:rsidR="000C73E8" w:rsidRDefault="000C73E8" w:rsidP="006D68B9"/>
    <w:p w14:paraId="2D984290" w14:textId="77777777" w:rsidR="006D68B9" w:rsidRDefault="00B00AEB" w:rsidP="00BA78F6">
      <w:r>
        <w:t>Below is sample of PIN mailer</w:t>
      </w:r>
    </w:p>
    <w:p w14:paraId="54086523" w14:textId="6E5B173B" w:rsidR="00DC648C" w:rsidRDefault="00DC648C" w:rsidP="00DC648C">
      <w:pPr>
        <w:ind w:left="720"/>
        <w:jc w:val="center"/>
      </w:pPr>
      <w:r>
        <w:rPr>
          <w:noProof/>
          <w:lang w:val="en-ZA" w:eastAsia="en-ZA"/>
        </w:rPr>
        <w:drawing>
          <wp:inline distT="0" distB="0" distL="0" distR="0" wp14:anchorId="0F3637BE" wp14:editId="7D4063D3">
            <wp:extent cx="3672840" cy="25427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4584" cy="2543942"/>
                    </a:xfrm>
                    <a:prstGeom prst="rect">
                      <a:avLst/>
                    </a:prstGeom>
                    <a:noFill/>
                    <a:ln>
                      <a:noFill/>
                    </a:ln>
                  </pic:spPr>
                </pic:pic>
              </a:graphicData>
            </a:graphic>
          </wp:inline>
        </w:drawing>
      </w:r>
    </w:p>
    <w:p w14:paraId="039F0F55" w14:textId="611CD2FE" w:rsidR="00A76B47" w:rsidRPr="00A76B47" w:rsidRDefault="00A76B47" w:rsidP="00BA78F6">
      <w:r w:rsidRPr="00A76B47">
        <w:t>CMS supports option for Re-PIN. This can be used in case the card holder forgets his/her credit card ATM PIN. Re-PIN option will also follow the Random PIN process, same as the one for new pin generation.</w:t>
      </w:r>
    </w:p>
    <w:p w14:paraId="081BCF6D" w14:textId="77777777" w:rsidR="00A76B47" w:rsidRPr="00A76B47" w:rsidRDefault="00A76B47" w:rsidP="00BA78F6">
      <w:r w:rsidRPr="00A76B47">
        <w:t xml:space="preserve">Bank can run the card production and PIN generation batches, multiple times a day. </w:t>
      </w:r>
    </w:p>
    <w:p w14:paraId="2DF14E22" w14:textId="77777777" w:rsidR="00AA1A87" w:rsidRPr="00DE1397" w:rsidRDefault="00AA1A87" w:rsidP="00DE1397"/>
    <w:p w14:paraId="1D4F3769" w14:textId="77777777" w:rsidR="000C73E8" w:rsidRPr="009F3DA3" w:rsidRDefault="000C73E8" w:rsidP="000C73E8">
      <w:pPr>
        <w:pStyle w:val="Heading2"/>
        <w:numPr>
          <w:ilvl w:val="1"/>
          <w:numId w:val="4"/>
        </w:numPr>
        <w:tabs>
          <w:tab w:val="num" w:pos="576"/>
        </w:tabs>
        <w:ind w:left="576"/>
        <w:contextualSpacing/>
      </w:pPr>
      <w:bookmarkStart w:id="967" w:name="_Toc503283474"/>
      <w:r w:rsidRPr="009F3DA3">
        <w:lastRenderedPageBreak/>
        <w:t>Technical Details</w:t>
      </w:r>
      <w:bookmarkEnd w:id="967"/>
    </w:p>
    <w:p w14:paraId="030D6E72" w14:textId="77777777" w:rsidR="000C73E8" w:rsidRDefault="000C73E8" w:rsidP="00FC6B88">
      <w:pPr>
        <w:tabs>
          <w:tab w:val="left" w:pos="1800"/>
        </w:tabs>
        <w:jc w:val="both"/>
      </w:pPr>
      <w:r w:rsidRPr="009F3DA3">
        <w:t xml:space="preserve">WAY4 </w:t>
      </w:r>
      <w:r>
        <w:t xml:space="preserve">will </w:t>
      </w:r>
      <w:r w:rsidRPr="009F3DA3">
        <w:t>define the PIN Mailer layout through standard configuration.</w:t>
      </w:r>
      <w:r>
        <w:t xml:space="preserve"> All the </w:t>
      </w:r>
      <w:r w:rsidRPr="009F3DA3">
        <w:t>necessary data</w:t>
      </w:r>
      <w:r>
        <w:t xml:space="preserve"> for </w:t>
      </w:r>
      <w:r w:rsidRPr="009F3DA3">
        <w:t>configuration and production</w:t>
      </w:r>
      <w:r>
        <w:t xml:space="preserve"> of the PIN Mailer will be generated and stored by WAY4</w:t>
      </w:r>
      <w:r w:rsidRPr="009F3DA3">
        <w:t xml:space="preserve">. </w:t>
      </w:r>
      <w:r>
        <w:t>The PIN Mailer will be printed via the WAY4/HSM standard functionality (for in-house production)</w:t>
      </w:r>
      <w:r w:rsidR="008C1776">
        <w:t>.</w:t>
      </w:r>
      <w:r>
        <w:t xml:space="preserve"> </w:t>
      </w:r>
    </w:p>
    <w:p w14:paraId="3552C0D7" w14:textId="77777777" w:rsidR="000C73E8" w:rsidRPr="009F3DA3" w:rsidRDefault="000C73E8" w:rsidP="000C73E8"/>
    <w:p w14:paraId="42BCBF24" w14:textId="77777777" w:rsidR="000C73E8" w:rsidRPr="009F3DA3" w:rsidRDefault="000C73E8" w:rsidP="000C73E8">
      <w:pPr>
        <w:pStyle w:val="Heading2"/>
        <w:numPr>
          <w:ilvl w:val="1"/>
          <w:numId w:val="4"/>
        </w:numPr>
        <w:tabs>
          <w:tab w:val="num" w:pos="576"/>
        </w:tabs>
        <w:ind w:left="576"/>
        <w:contextualSpacing/>
      </w:pPr>
      <w:bookmarkStart w:id="968" w:name="_Toc503283475"/>
      <w:r w:rsidRPr="009F3DA3">
        <w:t>Limitations</w:t>
      </w:r>
      <w:bookmarkEnd w:id="968"/>
    </w:p>
    <w:p w14:paraId="5DFD9A0C" w14:textId="77777777" w:rsidR="000C73E8" w:rsidRDefault="000C73E8" w:rsidP="00FC6B88">
      <w:pPr>
        <w:jc w:val="both"/>
      </w:pPr>
      <w:r w:rsidRPr="005C0E75">
        <w:t>HSM can’t print bitmaps. Bitmaps will have to be pre-printed (or post-printed) on the other printer machine not connected to HSM</w:t>
      </w:r>
      <w:r>
        <w:t xml:space="preserve">. </w:t>
      </w:r>
      <w:r w:rsidRPr="00433CB0">
        <w:t>Special commands could be sent to the HSM Printer to format the layout of the Pin Mailer.</w:t>
      </w:r>
    </w:p>
    <w:p w14:paraId="650BB39F" w14:textId="77777777" w:rsidR="000C73E8" w:rsidRPr="009F3DA3" w:rsidRDefault="000C73E8" w:rsidP="000C73E8">
      <w:pPr>
        <w:ind w:left="720"/>
      </w:pPr>
    </w:p>
    <w:p w14:paraId="0CF6BEDF" w14:textId="77777777" w:rsidR="000C73E8" w:rsidRPr="009F3DA3" w:rsidRDefault="000C73E8" w:rsidP="000C73E8">
      <w:pPr>
        <w:pStyle w:val="Heading2"/>
        <w:numPr>
          <w:ilvl w:val="1"/>
          <w:numId w:val="4"/>
        </w:numPr>
        <w:tabs>
          <w:tab w:val="num" w:pos="576"/>
        </w:tabs>
        <w:ind w:left="576"/>
        <w:contextualSpacing/>
      </w:pPr>
      <w:bookmarkStart w:id="969" w:name="_Toc503283476"/>
      <w:r w:rsidRPr="009F3DA3">
        <w:t>Impact Areas</w:t>
      </w:r>
      <w:bookmarkEnd w:id="969"/>
    </w:p>
    <w:p w14:paraId="710517E6" w14:textId="77777777" w:rsidR="000C73E8" w:rsidRPr="009F3DA3" w:rsidRDefault="000C73E8" w:rsidP="00FB16FF">
      <w:r w:rsidRPr="009F3DA3">
        <w:t>N/A</w:t>
      </w:r>
    </w:p>
    <w:p w14:paraId="6B72B6CE" w14:textId="77777777" w:rsidR="000C73E8" w:rsidRPr="009F3DA3" w:rsidRDefault="006065EA" w:rsidP="000C73E8">
      <w:pPr>
        <w:pStyle w:val="Heading1"/>
        <w:numPr>
          <w:ilvl w:val="0"/>
          <w:numId w:val="4"/>
        </w:numPr>
        <w:contextualSpacing/>
      </w:pPr>
      <w:bookmarkStart w:id="970" w:name="_Toc503283477"/>
      <w:r>
        <w:lastRenderedPageBreak/>
        <w:t>REQC0005</w:t>
      </w:r>
      <w:r w:rsidR="000C73E8" w:rsidRPr="009F3DA3">
        <w:t xml:space="preserve"> – Card Blocking</w:t>
      </w:r>
      <w:bookmarkEnd w:id="970"/>
      <w:r w:rsidR="000C73E8" w:rsidRPr="009F3DA3">
        <w:fldChar w:fldCharType="begin"/>
      </w:r>
      <w:r w:rsidR="000C73E8" w:rsidRPr="009F3DA3">
        <w:instrText>tc "2.1 Functional Requirements Table " \l 2</w:instrText>
      </w:r>
      <w:r w:rsidR="000C73E8" w:rsidRPr="009F3DA3">
        <w:fldChar w:fldCharType="end"/>
      </w:r>
    </w:p>
    <w:p w14:paraId="2ADBFE8A" w14:textId="77777777" w:rsidR="000C73E8" w:rsidRPr="009F3DA3" w:rsidRDefault="000C73E8" w:rsidP="000C73E8">
      <w:pPr>
        <w:pStyle w:val="Heading2"/>
        <w:numPr>
          <w:ilvl w:val="1"/>
          <w:numId w:val="4"/>
        </w:numPr>
        <w:tabs>
          <w:tab w:val="num" w:pos="576"/>
        </w:tabs>
        <w:ind w:left="576"/>
        <w:contextualSpacing/>
      </w:pPr>
      <w:bookmarkStart w:id="971" w:name="_Toc503283478"/>
      <w:r w:rsidRPr="009F3DA3">
        <w:t>Business Requirements</w:t>
      </w:r>
      <w:bookmarkEnd w:id="971"/>
    </w:p>
    <w:p w14:paraId="54C0B7CB" w14:textId="5D467540" w:rsidR="000C73E8" w:rsidRPr="009F3DA3" w:rsidRDefault="001830BF" w:rsidP="00FC6B88">
      <w:r>
        <w:t xml:space="preserve">ORIENT COMMERCIAL BANK </w:t>
      </w:r>
      <w:r w:rsidR="000C73E8" w:rsidRPr="009F3DA3">
        <w:t>would like the ability to block/un-block cards by changing the Card status:</w:t>
      </w:r>
    </w:p>
    <w:p w14:paraId="0057C16A" w14:textId="77777777" w:rsidR="000C73E8" w:rsidRPr="009F3DA3" w:rsidRDefault="000C73E8" w:rsidP="00737E58">
      <w:pPr>
        <w:numPr>
          <w:ilvl w:val="0"/>
          <w:numId w:val="49"/>
        </w:numPr>
        <w:ind w:left="1296"/>
      </w:pPr>
      <w:r w:rsidRPr="009F3DA3">
        <w:t xml:space="preserve">From a Normal Status to a Blocked Status and </w:t>
      </w:r>
    </w:p>
    <w:p w14:paraId="41A3AABE" w14:textId="77777777" w:rsidR="000C73E8" w:rsidRPr="009F3DA3" w:rsidRDefault="000C73E8" w:rsidP="00737E58">
      <w:pPr>
        <w:numPr>
          <w:ilvl w:val="0"/>
          <w:numId w:val="49"/>
        </w:numPr>
        <w:ind w:left="1296"/>
      </w:pPr>
      <w:r w:rsidRPr="009F3DA3">
        <w:t>From a Blocked Status to a Normal Status</w:t>
      </w:r>
    </w:p>
    <w:p w14:paraId="3EDA0D72" w14:textId="77777777" w:rsidR="000C73E8" w:rsidRPr="009F3DA3" w:rsidRDefault="000C73E8" w:rsidP="00140AD9">
      <w:pPr>
        <w:spacing w:after="0"/>
        <w:ind w:left="576"/>
      </w:pPr>
    </w:p>
    <w:p w14:paraId="4E42AF25" w14:textId="52850FF7" w:rsidR="000C73E8" w:rsidRDefault="000C73E8" w:rsidP="00FC6B88">
      <w:pPr>
        <w:spacing w:after="0"/>
        <w:jc w:val="both"/>
        <w:rPr>
          <w:rFonts w:cs="Arial"/>
        </w:rPr>
      </w:pPr>
      <w:r w:rsidRPr="009F3DA3">
        <w:t>The</w:t>
      </w:r>
      <w:r w:rsidRPr="009F3DA3">
        <w:rPr>
          <w:rFonts w:cs="Arial"/>
        </w:rPr>
        <w:t xml:space="preserve"> Status on the Blocked Cards should denote the reason </w:t>
      </w:r>
      <w:r>
        <w:rPr>
          <w:rFonts w:cs="Arial"/>
        </w:rPr>
        <w:t>why</w:t>
      </w:r>
      <w:r w:rsidRPr="009F3DA3">
        <w:rPr>
          <w:rFonts w:cs="Arial"/>
        </w:rPr>
        <w:t xml:space="preserve"> the Card was blocked. Some of the status codes that </w:t>
      </w:r>
      <w:r w:rsidR="001830BF">
        <w:rPr>
          <w:rFonts w:cs="Arial"/>
        </w:rPr>
        <w:t xml:space="preserve">ORIENT COMMERCIAL BANK </w:t>
      </w:r>
      <w:r w:rsidRPr="009F3DA3">
        <w:rPr>
          <w:rFonts w:cs="Arial"/>
        </w:rPr>
        <w:t>would like to use are:</w:t>
      </w:r>
    </w:p>
    <w:p w14:paraId="6F460B62" w14:textId="77777777" w:rsidR="000C73E8" w:rsidRDefault="000C73E8" w:rsidP="000C73E8">
      <w:pPr>
        <w:spacing w:after="0"/>
        <w:rPr>
          <w:rFonts w:cs="Arial"/>
        </w:rPr>
      </w:pPr>
    </w:p>
    <w:tbl>
      <w:tblPr>
        <w:tblStyle w:val="TableGrid"/>
        <w:tblW w:w="0" w:type="auto"/>
        <w:tblInd w:w="1276" w:type="dxa"/>
        <w:tblLook w:val="04A0" w:firstRow="1" w:lastRow="0" w:firstColumn="1" w:lastColumn="0" w:noHBand="0" w:noVBand="1"/>
      </w:tblPr>
      <w:tblGrid>
        <w:gridCol w:w="2412"/>
        <w:gridCol w:w="1557"/>
        <w:gridCol w:w="1951"/>
      </w:tblGrid>
      <w:tr w:rsidR="0009576C" w:rsidRPr="00C87A5F" w14:paraId="14D8CA56" w14:textId="77777777" w:rsidTr="00D376E7">
        <w:tc>
          <w:tcPr>
            <w:tcW w:w="2412" w:type="dxa"/>
            <w:shd w:val="clear" w:color="auto" w:fill="FFC000"/>
          </w:tcPr>
          <w:p w14:paraId="6D2FB2D9" w14:textId="77777777" w:rsidR="0009576C" w:rsidRPr="00C87A5F" w:rsidRDefault="0009576C" w:rsidP="00400382">
            <w:pPr>
              <w:spacing w:after="0"/>
              <w:rPr>
                <w:rFonts w:cs="Arial"/>
                <w:b/>
              </w:rPr>
            </w:pPr>
            <w:r>
              <w:rPr>
                <w:rFonts w:cs="Arial"/>
                <w:b/>
              </w:rPr>
              <w:t xml:space="preserve">Card </w:t>
            </w:r>
            <w:r w:rsidRPr="00C87A5F">
              <w:rPr>
                <w:rFonts w:cs="Arial"/>
                <w:b/>
              </w:rPr>
              <w:t>Status</w:t>
            </w:r>
          </w:p>
        </w:tc>
        <w:tc>
          <w:tcPr>
            <w:tcW w:w="1557" w:type="dxa"/>
            <w:shd w:val="clear" w:color="auto" w:fill="FFC000"/>
          </w:tcPr>
          <w:p w14:paraId="59ED1F99" w14:textId="77777777" w:rsidR="0009576C" w:rsidRPr="00C87A5F" w:rsidRDefault="0009576C" w:rsidP="00400382">
            <w:pPr>
              <w:spacing w:after="0"/>
              <w:rPr>
                <w:rFonts w:cs="Arial"/>
                <w:b/>
              </w:rPr>
            </w:pPr>
            <w:r w:rsidRPr="00C87A5F">
              <w:rPr>
                <w:rFonts w:cs="Arial"/>
                <w:b/>
              </w:rPr>
              <w:t>Allow unlock</w:t>
            </w:r>
          </w:p>
        </w:tc>
        <w:tc>
          <w:tcPr>
            <w:tcW w:w="1951" w:type="dxa"/>
            <w:shd w:val="clear" w:color="auto" w:fill="FFC000"/>
          </w:tcPr>
          <w:p w14:paraId="78E218A7" w14:textId="77777777" w:rsidR="0009576C" w:rsidRPr="00C87A5F" w:rsidRDefault="0009576C" w:rsidP="00400382">
            <w:pPr>
              <w:spacing w:after="0"/>
              <w:rPr>
                <w:rFonts w:cs="Arial"/>
                <w:b/>
              </w:rPr>
            </w:pPr>
            <w:r>
              <w:rPr>
                <w:rFonts w:cs="Arial"/>
                <w:b/>
              </w:rPr>
              <w:t>ISO</w:t>
            </w:r>
            <w:r w:rsidR="00D376E7">
              <w:rPr>
                <w:rFonts w:cs="Arial"/>
                <w:b/>
              </w:rPr>
              <w:t xml:space="preserve"> response </w:t>
            </w:r>
            <w:r>
              <w:rPr>
                <w:rFonts w:cs="Arial"/>
                <w:b/>
              </w:rPr>
              <w:t xml:space="preserve"> code</w:t>
            </w:r>
          </w:p>
        </w:tc>
      </w:tr>
      <w:tr w:rsidR="0009576C" w14:paraId="01FC1A14" w14:textId="77777777" w:rsidTr="00D376E7">
        <w:tc>
          <w:tcPr>
            <w:tcW w:w="2412" w:type="dxa"/>
            <w:vAlign w:val="bottom"/>
          </w:tcPr>
          <w:p w14:paraId="5A06F83B" w14:textId="3E4E6567" w:rsidR="0009576C" w:rsidRDefault="0009576C" w:rsidP="00400382">
            <w:pPr>
              <w:spacing w:after="0"/>
              <w:rPr>
                <w:rFonts w:cs="Arial"/>
              </w:rPr>
            </w:pPr>
            <w:r>
              <w:rPr>
                <w:rFonts w:ascii="Microsoft Sans Serif" w:hAnsi="Microsoft Sans Serif" w:cs="Microsoft Sans Serif"/>
                <w:color w:val="000000"/>
                <w:sz w:val="20"/>
                <w:szCs w:val="20"/>
              </w:rPr>
              <w:t>Cancelled</w:t>
            </w:r>
          </w:p>
        </w:tc>
        <w:tc>
          <w:tcPr>
            <w:tcW w:w="1557" w:type="dxa"/>
          </w:tcPr>
          <w:p w14:paraId="586DD363" w14:textId="6094F6F5" w:rsidR="0009576C" w:rsidRDefault="0009576C" w:rsidP="00400382">
            <w:pPr>
              <w:spacing w:after="0"/>
              <w:rPr>
                <w:rFonts w:cs="Arial"/>
              </w:rPr>
            </w:pPr>
            <w:r>
              <w:rPr>
                <w:rFonts w:cs="Arial"/>
              </w:rPr>
              <w:t>N</w:t>
            </w:r>
          </w:p>
        </w:tc>
        <w:tc>
          <w:tcPr>
            <w:tcW w:w="1951" w:type="dxa"/>
          </w:tcPr>
          <w:p w14:paraId="085362A5" w14:textId="77777777" w:rsidR="0009576C" w:rsidRDefault="0009576C" w:rsidP="00400382">
            <w:pPr>
              <w:spacing w:after="0"/>
              <w:rPr>
                <w:rFonts w:cs="Arial"/>
              </w:rPr>
            </w:pPr>
          </w:p>
        </w:tc>
      </w:tr>
      <w:tr w:rsidR="0009576C" w14:paraId="46D65D3B" w14:textId="77777777" w:rsidTr="00D376E7">
        <w:tc>
          <w:tcPr>
            <w:tcW w:w="2412" w:type="dxa"/>
            <w:vAlign w:val="bottom"/>
          </w:tcPr>
          <w:p w14:paraId="3F812557" w14:textId="4DD30D57" w:rsidR="0009576C" w:rsidRPr="009F3DA3" w:rsidRDefault="0009576C" w:rsidP="00400382">
            <w:pPr>
              <w:spacing w:after="0"/>
            </w:pPr>
            <w:r>
              <w:rPr>
                <w:rFonts w:ascii="Microsoft Sans Serif" w:hAnsi="Microsoft Sans Serif" w:cs="Microsoft Sans Serif"/>
                <w:color w:val="000000"/>
                <w:sz w:val="20"/>
                <w:szCs w:val="20"/>
              </w:rPr>
              <w:t>Replaced</w:t>
            </w:r>
          </w:p>
        </w:tc>
        <w:tc>
          <w:tcPr>
            <w:tcW w:w="1557" w:type="dxa"/>
          </w:tcPr>
          <w:p w14:paraId="58825DA9" w14:textId="34B39182" w:rsidR="0009576C" w:rsidRDefault="0009576C" w:rsidP="00400382">
            <w:pPr>
              <w:spacing w:after="0"/>
              <w:rPr>
                <w:rFonts w:cs="Arial"/>
              </w:rPr>
            </w:pPr>
            <w:r>
              <w:rPr>
                <w:rFonts w:cs="Arial"/>
              </w:rPr>
              <w:t>N</w:t>
            </w:r>
          </w:p>
        </w:tc>
        <w:tc>
          <w:tcPr>
            <w:tcW w:w="1951" w:type="dxa"/>
          </w:tcPr>
          <w:p w14:paraId="1C50122F" w14:textId="77777777" w:rsidR="0009576C" w:rsidRDefault="0009576C" w:rsidP="00400382">
            <w:pPr>
              <w:spacing w:after="0"/>
              <w:rPr>
                <w:rFonts w:cs="Arial"/>
              </w:rPr>
            </w:pPr>
          </w:p>
        </w:tc>
      </w:tr>
      <w:tr w:rsidR="0009576C" w14:paraId="61FE76A7" w14:textId="77777777" w:rsidTr="00D376E7">
        <w:tc>
          <w:tcPr>
            <w:tcW w:w="2412" w:type="dxa"/>
            <w:vAlign w:val="bottom"/>
          </w:tcPr>
          <w:p w14:paraId="28C37734" w14:textId="67E1E5F7" w:rsidR="0009576C" w:rsidRDefault="0009576C" w:rsidP="00400382">
            <w:pPr>
              <w:spacing w:after="0"/>
            </w:pPr>
            <w:r>
              <w:rPr>
                <w:rFonts w:ascii="Microsoft Sans Serif" w:hAnsi="Microsoft Sans Serif" w:cs="Microsoft Sans Serif"/>
                <w:color w:val="000000"/>
                <w:sz w:val="20"/>
                <w:szCs w:val="20"/>
              </w:rPr>
              <w:t>Lost</w:t>
            </w:r>
          </w:p>
        </w:tc>
        <w:tc>
          <w:tcPr>
            <w:tcW w:w="1557" w:type="dxa"/>
          </w:tcPr>
          <w:p w14:paraId="6DC0C667" w14:textId="60402858" w:rsidR="0009576C" w:rsidRDefault="00DA0DF9" w:rsidP="00400382">
            <w:pPr>
              <w:spacing w:after="0"/>
              <w:rPr>
                <w:rFonts w:cs="Arial"/>
              </w:rPr>
            </w:pPr>
            <w:r>
              <w:rPr>
                <w:rFonts w:cs="Arial"/>
              </w:rPr>
              <w:t>Y</w:t>
            </w:r>
          </w:p>
        </w:tc>
        <w:tc>
          <w:tcPr>
            <w:tcW w:w="1951" w:type="dxa"/>
          </w:tcPr>
          <w:p w14:paraId="17884652" w14:textId="77777777" w:rsidR="0009576C" w:rsidRDefault="0009576C" w:rsidP="00400382">
            <w:pPr>
              <w:spacing w:after="0"/>
              <w:rPr>
                <w:rFonts w:cs="Arial"/>
              </w:rPr>
            </w:pPr>
          </w:p>
        </w:tc>
      </w:tr>
      <w:tr w:rsidR="0009576C" w14:paraId="5834FD3F" w14:textId="77777777" w:rsidTr="00D376E7">
        <w:tc>
          <w:tcPr>
            <w:tcW w:w="2412" w:type="dxa"/>
            <w:vAlign w:val="bottom"/>
          </w:tcPr>
          <w:p w14:paraId="7A1ACDB7" w14:textId="18589C3A" w:rsidR="0009576C" w:rsidRDefault="0009576C" w:rsidP="00400382">
            <w:pPr>
              <w:spacing w:after="0"/>
            </w:pPr>
            <w:r>
              <w:rPr>
                <w:rFonts w:ascii="Microsoft Sans Serif" w:hAnsi="Microsoft Sans Serif" w:cs="Microsoft Sans Serif"/>
                <w:color w:val="000000"/>
                <w:sz w:val="20"/>
                <w:szCs w:val="20"/>
              </w:rPr>
              <w:t>Stolen</w:t>
            </w:r>
          </w:p>
        </w:tc>
        <w:tc>
          <w:tcPr>
            <w:tcW w:w="1557" w:type="dxa"/>
          </w:tcPr>
          <w:p w14:paraId="7152D8A4" w14:textId="1A6E11E6" w:rsidR="0009576C" w:rsidRDefault="00DA0DF9" w:rsidP="00400382">
            <w:pPr>
              <w:spacing w:after="0"/>
              <w:rPr>
                <w:rFonts w:cs="Arial"/>
              </w:rPr>
            </w:pPr>
            <w:r>
              <w:rPr>
                <w:rFonts w:cs="Arial"/>
              </w:rPr>
              <w:t>Y</w:t>
            </w:r>
          </w:p>
        </w:tc>
        <w:tc>
          <w:tcPr>
            <w:tcW w:w="1951" w:type="dxa"/>
          </w:tcPr>
          <w:p w14:paraId="124E12D4" w14:textId="77777777" w:rsidR="0009576C" w:rsidRDefault="0009576C" w:rsidP="00400382">
            <w:pPr>
              <w:spacing w:after="0"/>
              <w:rPr>
                <w:rFonts w:cs="Arial"/>
              </w:rPr>
            </w:pPr>
          </w:p>
        </w:tc>
      </w:tr>
      <w:tr w:rsidR="0009576C" w14:paraId="066125BD" w14:textId="77777777" w:rsidTr="00D376E7">
        <w:tc>
          <w:tcPr>
            <w:tcW w:w="2412" w:type="dxa"/>
            <w:vAlign w:val="bottom"/>
          </w:tcPr>
          <w:p w14:paraId="03E43681" w14:textId="0BB15A35" w:rsidR="0009576C" w:rsidRDefault="0009576C" w:rsidP="00400382">
            <w:pPr>
              <w:spacing w:after="0"/>
            </w:pPr>
            <w:r>
              <w:rPr>
                <w:rFonts w:ascii="Microsoft Sans Serif" w:hAnsi="Microsoft Sans Serif" w:cs="Microsoft Sans Serif"/>
                <w:color w:val="000000"/>
                <w:sz w:val="20"/>
                <w:szCs w:val="20"/>
              </w:rPr>
              <w:t>Counterfeit</w:t>
            </w:r>
          </w:p>
        </w:tc>
        <w:tc>
          <w:tcPr>
            <w:tcW w:w="1557" w:type="dxa"/>
          </w:tcPr>
          <w:p w14:paraId="650B9375" w14:textId="2DDE58D4" w:rsidR="0009576C" w:rsidRDefault="00DA0DF9" w:rsidP="00400382">
            <w:pPr>
              <w:spacing w:after="0"/>
              <w:rPr>
                <w:rFonts w:cs="Arial"/>
              </w:rPr>
            </w:pPr>
            <w:r>
              <w:rPr>
                <w:rFonts w:cs="Arial"/>
              </w:rPr>
              <w:t>N</w:t>
            </w:r>
          </w:p>
        </w:tc>
        <w:tc>
          <w:tcPr>
            <w:tcW w:w="1951" w:type="dxa"/>
          </w:tcPr>
          <w:p w14:paraId="0824C9DF" w14:textId="77777777" w:rsidR="0009576C" w:rsidRDefault="0009576C" w:rsidP="00400382">
            <w:pPr>
              <w:spacing w:after="0"/>
              <w:rPr>
                <w:rFonts w:cs="Arial"/>
              </w:rPr>
            </w:pPr>
          </w:p>
        </w:tc>
      </w:tr>
      <w:tr w:rsidR="0009576C" w14:paraId="17E2CFD2" w14:textId="77777777" w:rsidTr="00D376E7">
        <w:tc>
          <w:tcPr>
            <w:tcW w:w="2412" w:type="dxa"/>
            <w:vAlign w:val="bottom"/>
          </w:tcPr>
          <w:p w14:paraId="57F18033" w14:textId="460291FC" w:rsidR="0009576C" w:rsidRDefault="0009576C" w:rsidP="00400382">
            <w:pPr>
              <w:spacing w:after="0"/>
            </w:pPr>
            <w:r>
              <w:rPr>
                <w:rFonts w:ascii="Microsoft Sans Serif" w:hAnsi="Microsoft Sans Serif" w:cs="Microsoft Sans Serif"/>
                <w:color w:val="000000"/>
                <w:sz w:val="20"/>
                <w:szCs w:val="20"/>
              </w:rPr>
              <w:t>Returned</w:t>
            </w:r>
          </w:p>
        </w:tc>
        <w:tc>
          <w:tcPr>
            <w:tcW w:w="1557" w:type="dxa"/>
          </w:tcPr>
          <w:p w14:paraId="66D01BBC" w14:textId="6BA749A2" w:rsidR="0009576C" w:rsidRDefault="00DA0DF9" w:rsidP="00400382">
            <w:pPr>
              <w:spacing w:after="0"/>
              <w:rPr>
                <w:rFonts w:cs="Arial"/>
              </w:rPr>
            </w:pPr>
            <w:r>
              <w:rPr>
                <w:rFonts w:cs="Arial"/>
              </w:rPr>
              <w:t>Y</w:t>
            </w:r>
          </w:p>
        </w:tc>
        <w:tc>
          <w:tcPr>
            <w:tcW w:w="1951" w:type="dxa"/>
          </w:tcPr>
          <w:p w14:paraId="58C4FB20" w14:textId="0BC0CAEF" w:rsidR="0009576C" w:rsidRDefault="0009576C" w:rsidP="00400382">
            <w:pPr>
              <w:spacing w:after="0"/>
              <w:rPr>
                <w:rFonts w:cs="Arial"/>
              </w:rPr>
            </w:pPr>
          </w:p>
        </w:tc>
      </w:tr>
      <w:tr w:rsidR="0009576C" w14:paraId="3B6E5BD8" w14:textId="77777777" w:rsidTr="00D376E7">
        <w:tc>
          <w:tcPr>
            <w:tcW w:w="2412" w:type="dxa"/>
            <w:vAlign w:val="bottom"/>
          </w:tcPr>
          <w:p w14:paraId="734B72EB" w14:textId="77777777" w:rsidR="0009576C" w:rsidRDefault="0009576C" w:rsidP="00400382">
            <w:pPr>
              <w:spacing w:after="0"/>
            </w:pPr>
            <w:r>
              <w:rPr>
                <w:rFonts w:ascii="Microsoft Sans Serif" w:hAnsi="Microsoft Sans Serif" w:cs="Microsoft Sans Serif"/>
                <w:color w:val="000000"/>
                <w:sz w:val="20"/>
                <w:szCs w:val="20"/>
              </w:rPr>
              <w:t>Upgrade</w:t>
            </w:r>
          </w:p>
        </w:tc>
        <w:tc>
          <w:tcPr>
            <w:tcW w:w="1557" w:type="dxa"/>
          </w:tcPr>
          <w:p w14:paraId="30849416" w14:textId="77777777" w:rsidR="0009576C" w:rsidRDefault="00DA0DF9" w:rsidP="00400382">
            <w:pPr>
              <w:spacing w:after="0"/>
              <w:rPr>
                <w:rFonts w:cs="Arial"/>
              </w:rPr>
            </w:pPr>
            <w:r>
              <w:rPr>
                <w:rFonts w:cs="Arial"/>
              </w:rPr>
              <w:t>N</w:t>
            </w:r>
          </w:p>
        </w:tc>
        <w:tc>
          <w:tcPr>
            <w:tcW w:w="1951" w:type="dxa"/>
          </w:tcPr>
          <w:p w14:paraId="6931ED6D" w14:textId="77777777" w:rsidR="0009576C" w:rsidDel="0009576C" w:rsidRDefault="0009576C" w:rsidP="00400382">
            <w:pPr>
              <w:spacing w:after="0"/>
              <w:rPr>
                <w:rFonts w:cs="Arial"/>
              </w:rPr>
            </w:pPr>
          </w:p>
        </w:tc>
      </w:tr>
      <w:tr w:rsidR="0009576C" w14:paraId="7F3C66B4" w14:textId="77777777" w:rsidTr="00D376E7">
        <w:tc>
          <w:tcPr>
            <w:tcW w:w="2412" w:type="dxa"/>
            <w:vAlign w:val="bottom"/>
          </w:tcPr>
          <w:p w14:paraId="13C640DE" w14:textId="77777777" w:rsidR="0009576C" w:rsidRDefault="0009576C" w:rsidP="00400382">
            <w:pPr>
              <w:spacing w:after="0"/>
            </w:pPr>
            <w:r>
              <w:rPr>
                <w:rFonts w:ascii="Microsoft Sans Serif" w:hAnsi="Microsoft Sans Serif" w:cs="Microsoft Sans Serif"/>
                <w:color w:val="000000"/>
                <w:sz w:val="20"/>
                <w:szCs w:val="20"/>
              </w:rPr>
              <w:t>Returned Card Renewal</w:t>
            </w:r>
          </w:p>
        </w:tc>
        <w:tc>
          <w:tcPr>
            <w:tcW w:w="1557" w:type="dxa"/>
          </w:tcPr>
          <w:p w14:paraId="37B33E7E" w14:textId="77777777" w:rsidR="0009576C" w:rsidRDefault="00DA0DF9" w:rsidP="00400382">
            <w:pPr>
              <w:spacing w:after="0"/>
              <w:rPr>
                <w:rFonts w:cs="Arial"/>
              </w:rPr>
            </w:pPr>
            <w:r>
              <w:rPr>
                <w:rFonts w:cs="Arial"/>
              </w:rPr>
              <w:t>N</w:t>
            </w:r>
          </w:p>
        </w:tc>
        <w:tc>
          <w:tcPr>
            <w:tcW w:w="1951" w:type="dxa"/>
          </w:tcPr>
          <w:p w14:paraId="72714A4D" w14:textId="77777777" w:rsidR="0009576C" w:rsidDel="0009576C" w:rsidRDefault="0009576C" w:rsidP="00400382">
            <w:pPr>
              <w:spacing w:after="0"/>
              <w:rPr>
                <w:rFonts w:cs="Arial"/>
              </w:rPr>
            </w:pPr>
          </w:p>
        </w:tc>
      </w:tr>
      <w:tr w:rsidR="0009576C" w14:paraId="35505AF2" w14:textId="77777777" w:rsidTr="00D376E7">
        <w:tc>
          <w:tcPr>
            <w:tcW w:w="2412" w:type="dxa"/>
            <w:vAlign w:val="bottom"/>
          </w:tcPr>
          <w:p w14:paraId="4B3CF59C" w14:textId="77777777" w:rsidR="0009576C" w:rsidRDefault="0009576C" w:rsidP="00400382">
            <w:pPr>
              <w:spacing w:after="0"/>
            </w:pPr>
            <w:r>
              <w:rPr>
                <w:rFonts w:ascii="Microsoft Sans Serif" w:hAnsi="Microsoft Sans Serif" w:cs="Microsoft Sans Serif"/>
                <w:color w:val="000000"/>
                <w:sz w:val="20"/>
                <w:szCs w:val="20"/>
              </w:rPr>
              <w:t>Not activated Card</w:t>
            </w:r>
          </w:p>
        </w:tc>
        <w:tc>
          <w:tcPr>
            <w:tcW w:w="1557" w:type="dxa"/>
          </w:tcPr>
          <w:p w14:paraId="7CA74300" w14:textId="77777777" w:rsidR="0009576C" w:rsidRDefault="00DA0DF9" w:rsidP="00400382">
            <w:pPr>
              <w:spacing w:after="0"/>
              <w:rPr>
                <w:rFonts w:cs="Arial"/>
              </w:rPr>
            </w:pPr>
            <w:r>
              <w:rPr>
                <w:rFonts w:cs="Arial"/>
              </w:rPr>
              <w:t>Y</w:t>
            </w:r>
          </w:p>
        </w:tc>
        <w:tc>
          <w:tcPr>
            <w:tcW w:w="1951" w:type="dxa"/>
          </w:tcPr>
          <w:p w14:paraId="37C25554" w14:textId="77777777" w:rsidR="0009576C" w:rsidDel="0009576C" w:rsidRDefault="0009576C" w:rsidP="00400382">
            <w:pPr>
              <w:spacing w:after="0"/>
              <w:rPr>
                <w:rFonts w:cs="Arial"/>
              </w:rPr>
            </w:pPr>
          </w:p>
        </w:tc>
      </w:tr>
      <w:tr w:rsidR="0009576C" w14:paraId="28EE0639" w14:textId="77777777" w:rsidTr="00D376E7">
        <w:tc>
          <w:tcPr>
            <w:tcW w:w="2412" w:type="dxa"/>
            <w:vAlign w:val="bottom"/>
          </w:tcPr>
          <w:p w14:paraId="66BDD12D" w14:textId="77777777" w:rsidR="0009576C" w:rsidRDefault="0009576C" w:rsidP="00400382">
            <w:pPr>
              <w:spacing w:after="0"/>
            </w:pPr>
            <w:r>
              <w:rPr>
                <w:rFonts w:ascii="Microsoft Sans Serif" w:hAnsi="Microsoft Sans Serif" w:cs="Microsoft Sans Serif"/>
                <w:color w:val="000000"/>
                <w:sz w:val="20"/>
                <w:szCs w:val="20"/>
              </w:rPr>
              <w:t>Expired</w:t>
            </w:r>
          </w:p>
        </w:tc>
        <w:tc>
          <w:tcPr>
            <w:tcW w:w="1557" w:type="dxa"/>
          </w:tcPr>
          <w:p w14:paraId="1B0E8E55" w14:textId="77777777" w:rsidR="0009576C" w:rsidRDefault="00DA0DF9" w:rsidP="00400382">
            <w:pPr>
              <w:spacing w:after="0"/>
              <w:rPr>
                <w:rFonts w:cs="Arial"/>
              </w:rPr>
            </w:pPr>
            <w:r>
              <w:rPr>
                <w:rFonts w:cs="Arial"/>
              </w:rPr>
              <w:t>N</w:t>
            </w:r>
          </w:p>
        </w:tc>
        <w:tc>
          <w:tcPr>
            <w:tcW w:w="1951" w:type="dxa"/>
          </w:tcPr>
          <w:p w14:paraId="18770456" w14:textId="77777777" w:rsidR="0009576C" w:rsidDel="0009576C" w:rsidRDefault="0009576C" w:rsidP="00400382">
            <w:pPr>
              <w:spacing w:after="0"/>
              <w:rPr>
                <w:rFonts w:cs="Arial"/>
              </w:rPr>
            </w:pPr>
          </w:p>
        </w:tc>
      </w:tr>
    </w:tbl>
    <w:p w14:paraId="50FCE646" w14:textId="77777777" w:rsidR="001107B1" w:rsidRDefault="001107B1" w:rsidP="007345D6">
      <w:pPr>
        <w:spacing w:after="0"/>
        <w:rPr>
          <w:rFonts w:cs="Arial"/>
        </w:rPr>
      </w:pPr>
    </w:p>
    <w:p w14:paraId="111AE400" w14:textId="77777777" w:rsidR="00DA0DF9" w:rsidRDefault="00DA0DF9" w:rsidP="007345D6">
      <w:pPr>
        <w:spacing w:after="0"/>
        <w:rPr>
          <w:rFonts w:cs="Arial"/>
        </w:rPr>
      </w:pPr>
      <w:r>
        <w:rPr>
          <w:rFonts w:cs="Arial"/>
        </w:rPr>
        <w:tab/>
      </w:r>
    </w:p>
    <w:tbl>
      <w:tblPr>
        <w:tblStyle w:val="TableGrid"/>
        <w:tblW w:w="0" w:type="auto"/>
        <w:tblInd w:w="1276" w:type="dxa"/>
        <w:tblLook w:val="04A0" w:firstRow="1" w:lastRow="0" w:firstColumn="1" w:lastColumn="0" w:noHBand="0" w:noVBand="1"/>
      </w:tblPr>
      <w:tblGrid>
        <w:gridCol w:w="2882"/>
        <w:gridCol w:w="1440"/>
        <w:gridCol w:w="1598"/>
      </w:tblGrid>
      <w:tr w:rsidR="00DA0DF9" w:rsidRPr="00C87A5F" w14:paraId="3BF9F1C2" w14:textId="77777777" w:rsidTr="00D376E7">
        <w:tc>
          <w:tcPr>
            <w:tcW w:w="2882" w:type="dxa"/>
            <w:shd w:val="clear" w:color="auto" w:fill="FFC000"/>
          </w:tcPr>
          <w:p w14:paraId="4FA97BF0" w14:textId="77777777" w:rsidR="00DA0DF9" w:rsidRPr="00C87A5F" w:rsidRDefault="00DA0DF9" w:rsidP="00DA0DF9">
            <w:pPr>
              <w:spacing w:after="0"/>
              <w:rPr>
                <w:rFonts w:cs="Arial"/>
                <w:b/>
              </w:rPr>
            </w:pPr>
            <w:r>
              <w:rPr>
                <w:rFonts w:cs="Arial"/>
                <w:b/>
              </w:rPr>
              <w:t>Account Status (Credit Card)</w:t>
            </w:r>
          </w:p>
        </w:tc>
        <w:tc>
          <w:tcPr>
            <w:tcW w:w="1440" w:type="dxa"/>
            <w:shd w:val="clear" w:color="auto" w:fill="FFC000"/>
          </w:tcPr>
          <w:p w14:paraId="340478E9" w14:textId="77777777" w:rsidR="00DA0DF9" w:rsidRPr="00C87A5F" w:rsidRDefault="00DA0DF9" w:rsidP="00DA0DF9">
            <w:pPr>
              <w:spacing w:after="0"/>
              <w:rPr>
                <w:rFonts w:cs="Arial"/>
                <w:b/>
              </w:rPr>
            </w:pPr>
            <w:r w:rsidRPr="00C87A5F">
              <w:rPr>
                <w:rFonts w:cs="Arial"/>
                <w:b/>
              </w:rPr>
              <w:t>Allow unlock</w:t>
            </w:r>
          </w:p>
        </w:tc>
        <w:tc>
          <w:tcPr>
            <w:tcW w:w="1598" w:type="dxa"/>
            <w:shd w:val="clear" w:color="auto" w:fill="FFC000"/>
          </w:tcPr>
          <w:p w14:paraId="2A9F4A81" w14:textId="77777777" w:rsidR="00DA0DF9" w:rsidRPr="00C87A5F" w:rsidRDefault="00DA0DF9" w:rsidP="00DA0DF9">
            <w:pPr>
              <w:spacing w:after="0"/>
              <w:rPr>
                <w:rFonts w:cs="Arial"/>
                <w:b/>
              </w:rPr>
            </w:pPr>
            <w:r>
              <w:rPr>
                <w:rFonts w:cs="Arial"/>
                <w:b/>
              </w:rPr>
              <w:t xml:space="preserve">ISO </w:t>
            </w:r>
            <w:r w:rsidR="00D376E7">
              <w:rPr>
                <w:rFonts w:cs="Arial"/>
                <w:b/>
              </w:rPr>
              <w:t xml:space="preserve">response </w:t>
            </w:r>
            <w:r>
              <w:rPr>
                <w:rFonts w:cs="Arial"/>
                <w:b/>
              </w:rPr>
              <w:t>code</w:t>
            </w:r>
          </w:p>
        </w:tc>
      </w:tr>
      <w:tr w:rsidR="00DA0DF9" w14:paraId="5338EA41" w14:textId="77777777" w:rsidTr="00D376E7">
        <w:tc>
          <w:tcPr>
            <w:tcW w:w="2882" w:type="dxa"/>
            <w:vAlign w:val="bottom"/>
          </w:tcPr>
          <w:p w14:paraId="7EBC7078" w14:textId="77777777" w:rsidR="00DA0DF9" w:rsidRPr="009F3DA3" w:rsidRDefault="00DA0DF9" w:rsidP="00DA0DF9">
            <w:pPr>
              <w:spacing w:after="0"/>
            </w:pPr>
            <w:r>
              <w:rPr>
                <w:rFonts w:ascii="Microsoft Sans Serif" w:hAnsi="Microsoft Sans Serif" w:cs="Microsoft Sans Serif"/>
                <w:color w:val="000000"/>
                <w:sz w:val="20"/>
                <w:szCs w:val="20"/>
              </w:rPr>
              <w:t>CANCLED</w:t>
            </w:r>
          </w:p>
        </w:tc>
        <w:tc>
          <w:tcPr>
            <w:tcW w:w="1440" w:type="dxa"/>
          </w:tcPr>
          <w:p w14:paraId="1E33B95C" w14:textId="77777777" w:rsidR="00DA0DF9" w:rsidRDefault="0088537D" w:rsidP="00DA0DF9">
            <w:pPr>
              <w:spacing w:after="0"/>
              <w:rPr>
                <w:rFonts w:cs="Arial"/>
              </w:rPr>
            </w:pPr>
            <w:r>
              <w:rPr>
                <w:rFonts w:cs="Arial"/>
              </w:rPr>
              <w:t>N</w:t>
            </w:r>
          </w:p>
        </w:tc>
        <w:tc>
          <w:tcPr>
            <w:tcW w:w="1598" w:type="dxa"/>
          </w:tcPr>
          <w:p w14:paraId="415ACB60" w14:textId="77777777" w:rsidR="00DA0DF9" w:rsidRDefault="00DA0DF9" w:rsidP="00DA0DF9">
            <w:pPr>
              <w:spacing w:after="0"/>
              <w:rPr>
                <w:rFonts w:cs="Arial"/>
              </w:rPr>
            </w:pPr>
          </w:p>
        </w:tc>
      </w:tr>
      <w:tr w:rsidR="00DA0DF9" w14:paraId="711C6B1F" w14:textId="77777777" w:rsidTr="00D376E7">
        <w:tc>
          <w:tcPr>
            <w:tcW w:w="2882" w:type="dxa"/>
            <w:vAlign w:val="bottom"/>
          </w:tcPr>
          <w:p w14:paraId="497FAB49" w14:textId="77777777" w:rsidR="00DA0DF9" w:rsidRDefault="00DA0DF9" w:rsidP="00DA0DF9">
            <w:pPr>
              <w:spacing w:after="0"/>
            </w:pPr>
            <w:r>
              <w:rPr>
                <w:rFonts w:ascii="Microsoft Sans Serif" w:hAnsi="Microsoft Sans Serif" w:cs="Microsoft Sans Serif"/>
                <w:color w:val="000000"/>
                <w:sz w:val="20"/>
                <w:szCs w:val="20"/>
              </w:rPr>
              <w:t>TRANSFERED</w:t>
            </w:r>
          </w:p>
        </w:tc>
        <w:tc>
          <w:tcPr>
            <w:tcW w:w="1440" w:type="dxa"/>
          </w:tcPr>
          <w:p w14:paraId="41DAEA08" w14:textId="77777777" w:rsidR="00DA0DF9" w:rsidRDefault="0088537D" w:rsidP="00DA0DF9">
            <w:pPr>
              <w:spacing w:after="0"/>
              <w:rPr>
                <w:rFonts w:cs="Arial"/>
              </w:rPr>
            </w:pPr>
            <w:r>
              <w:rPr>
                <w:rFonts w:cs="Arial"/>
              </w:rPr>
              <w:t>N</w:t>
            </w:r>
          </w:p>
        </w:tc>
        <w:tc>
          <w:tcPr>
            <w:tcW w:w="1598" w:type="dxa"/>
          </w:tcPr>
          <w:p w14:paraId="06511EEF" w14:textId="77777777" w:rsidR="00DA0DF9" w:rsidRDefault="00DA0DF9" w:rsidP="00DA0DF9">
            <w:pPr>
              <w:spacing w:after="0"/>
              <w:rPr>
                <w:rFonts w:cs="Arial"/>
              </w:rPr>
            </w:pPr>
          </w:p>
        </w:tc>
      </w:tr>
      <w:tr w:rsidR="00DA0DF9" w14:paraId="469BBD83" w14:textId="77777777" w:rsidTr="00D376E7">
        <w:tc>
          <w:tcPr>
            <w:tcW w:w="2882" w:type="dxa"/>
            <w:vAlign w:val="bottom"/>
          </w:tcPr>
          <w:p w14:paraId="6A467C38" w14:textId="77777777" w:rsidR="00DA0DF9" w:rsidRDefault="00DA0DF9" w:rsidP="00DA0DF9">
            <w:pPr>
              <w:spacing w:after="0"/>
            </w:pPr>
            <w:r>
              <w:rPr>
                <w:rFonts w:ascii="Microsoft Sans Serif" w:hAnsi="Microsoft Sans Serif" w:cs="Microsoft Sans Serif"/>
                <w:color w:val="000000"/>
                <w:sz w:val="20"/>
                <w:szCs w:val="20"/>
              </w:rPr>
              <w:t>CLOSED</w:t>
            </w:r>
          </w:p>
        </w:tc>
        <w:tc>
          <w:tcPr>
            <w:tcW w:w="1440" w:type="dxa"/>
          </w:tcPr>
          <w:p w14:paraId="2D186934" w14:textId="77777777" w:rsidR="00DA0DF9" w:rsidRDefault="0088537D" w:rsidP="00DA0DF9">
            <w:pPr>
              <w:spacing w:after="0"/>
              <w:rPr>
                <w:rFonts w:cs="Arial"/>
              </w:rPr>
            </w:pPr>
            <w:r>
              <w:rPr>
                <w:rFonts w:cs="Arial"/>
              </w:rPr>
              <w:t>N</w:t>
            </w:r>
          </w:p>
        </w:tc>
        <w:tc>
          <w:tcPr>
            <w:tcW w:w="1598" w:type="dxa"/>
          </w:tcPr>
          <w:p w14:paraId="1C88C935" w14:textId="77777777" w:rsidR="00DA0DF9" w:rsidRDefault="00DA0DF9" w:rsidP="00DA0DF9">
            <w:pPr>
              <w:spacing w:after="0"/>
              <w:rPr>
                <w:rFonts w:cs="Arial"/>
              </w:rPr>
            </w:pPr>
          </w:p>
        </w:tc>
      </w:tr>
      <w:tr w:rsidR="00DA0DF9" w14:paraId="597236C8" w14:textId="77777777" w:rsidTr="00D376E7">
        <w:tc>
          <w:tcPr>
            <w:tcW w:w="2882" w:type="dxa"/>
            <w:vAlign w:val="bottom"/>
          </w:tcPr>
          <w:p w14:paraId="5FC21A76" w14:textId="77777777" w:rsidR="00DA0DF9" w:rsidRDefault="00DA0DF9" w:rsidP="00DA0DF9">
            <w:pPr>
              <w:spacing w:after="0"/>
            </w:pPr>
            <w:r>
              <w:rPr>
                <w:rFonts w:ascii="Microsoft Sans Serif" w:hAnsi="Microsoft Sans Serif" w:cs="Microsoft Sans Serif"/>
                <w:color w:val="000000"/>
                <w:sz w:val="20"/>
                <w:szCs w:val="20"/>
              </w:rPr>
              <w:t>FRAUD</w:t>
            </w:r>
          </w:p>
        </w:tc>
        <w:tc>
          <w:tcPr>
            <w:tcW w:w="1440" w:type="dxa"/>
          </w:tcPr>
          <w:p w14:paraId="347E12D6" w14:textId="77777777" w:rsidR="00DA0DF9" w:rsidRDefault="0088537D" w:rsidP="00DA0DF9">
            <w:pPr>
              <w:spacing w:after="0"/>
              <w:rPr>
                <w:rFonts w:cs="Arial"/>
              </w:rPr>
            </w:pPr>
            <w:r>
              <w:rPr>
                <w:rFonts w:cs="Arial"/>
              </w:rPr>
              <w:t>Y</w:t>
            </w:r>
          </w:p>
        </w:tc>
        <w:tc>
          <w:tcPr>
            <w:tcW w:w="1598" w:type="dxa"/>
          </w:tcPr>
          <w:p w14:paraId="63A559C8" w14:textId="77777777" w:rsidR="00DA0DF9" w:rsidRDefault="00DA0DF9" w:rsidP="00DA0DF9">
            <w:pPr>
              <w:spacing w:after="0"/>
              <w:rPr>
                <w:rFonts w:cs="Arial"/>
              </w:rPr>
            </w:pPr>
          </w:p>
        </w:tc>
      </w:tr>
      <w:tr w:rsidR="00DA0DF9" w14:paraId="73F645A7" w14:textId="77777777" w:rsidTr="00D376E7">
        <w:tc>
          <w:tcPr>
            <w:tcW w:w="2882" w:type="dxa"/>
            <w:vAlign w:val="bottom"/>
          </w:tcPr>
          <w:p w14:paraId="0DAC6A6E" w14:textId="77777777" w:rsidR="00DA0DF9" w:rsidRDefault="00DA0DF9" w:rsidP="00DA0DF9">
            <w:pPr>
              <w:spacing w:after="0"/>
            </w:pPr>
            <w:r>
              <w:rPr>
                <w:rFonts w:ascii="Microsoft Sans Serif" w:hAnsi="Microsoft Sans Serif" w:cs="Microsoft Sans Serif"/>
                <w:color w:val="000000"/>
                <w:sz w:val="20"/>
                <w:szCs w:val="20"/>
              </w:rPr>
              <w:t>RESERVE</w:t>
            </w:r>
          </w:p>
        </w:tc>
        <w:tc>
          <w:tcPr>
            <w:tcW w:w="1440" w:type="dxa"/>
          </w:tcPr>
          <w:p w14:paraId="2A7BB449" w14:textId="77777777" w:rsidR="00DA0DF9" w:rsidRDefault="00675B4B" w:rsidP="00DA0DF9">
            <w:pPr>
              <w:spacing w:after="0"/>
              <w:rPr>
                <w:rFonts w:cs="Arial"/>
              </w:rPr>
            </w:pPr>
            <w:r>
              <w:rPr>
                <w:rFonts w:cs="Arial"/>
              </w:rPr>
              <w:t>N</w:t>
            </w:r>
          </w:p>
        </w:tc>
        <w:tc>
          <w:tcPr>
            <w:tcW w:w="1598" w:type="dxa"/>
          </w:tcPr>
          <w:p w14:paraId="66C02271" w14:textId="77777777" w:rsidR="00DA0DF9" w:rsidRDefault="00DA0DF9" w:rsidP="00DA0DF9">
            <w:pPr>
              <w:spacing w:after="0"/>
              <w:rPr>
                <w:rFonts w:cs="Arial"/>
              </w:rPr>
            </w:pPr>
          </w:p>
        </w:tc>
      </w:tr>
      <w:tr w:rsidR="00DA0DF9" w14:paraId="62E3B5FB" w14:textId="77777777" w:rsidTr="00D376E7">
        <w:tc>
          <w:tcPr>
            <w:tcW w:w="2882" w:type="dxa"/>
            <w:vAlign w:val="bottom"/>
          </w:tcPr>
          <w:p w14:paraId="49DB1A7E" w14:textId="77777777" w:rsidR="00DA0DF9" w:rsidRDefault="00DA0DF9" w:rsidP="00DA0DF9">
            <w:pPr>
              <w:spacing w:after="0"/>
            </w:pPr>
            <w:r>
              <w:rPr>
                <w:rFonts w:ascii="Microsoft Sans Serif" w:hAnsi="Microsoft Sans Serif" w:cs="Microsoft Sans Serif"/>
                <w:color w:val="000000"/>
                <w:sz w:val="20"/>
                <w:szCs w:val="20"/>
              </w:rPr>
              <w:t>LEGAL</w:t>
            </w:r>
          </w:p>
        </w:tc>
        <w:tc>
          <w:tcPr>
            <w:tcW w:w="1440" w:type="dxa"/>
          </w:tcPr>
          <w:p w14:paraId="7594334E" w14:textId="77777777" w:rsidR="00DA0DF9" w:rsidRDefault="00675B4B" w:rsidP="00DA0DF9">
            <w:pPr>
              <w:spacing w:after="0"/>
              <w:rPr>
                <w:rFonts w:cs="Arial"/>
              </w:rPr>
            </w:pPr>
            <w:r>
              <w:rPr>
                <w:rFonts w:cs="Arial"/>
              </w:rPr>
              <w:t>N</w:t>
            </w:r>
          </w:p>
        </w:tc>
        <w:tc>
          <w:tcPr>
            <w:tcW w:w="1598" w:type="dxa"/>
          </w:tcPr>
          <w:p w14:paraId="518127E1" w14:textId="77777777" w:rsidR="00DA0DF9" w:rsidDel="0009576C" w:rsidRDefault="00DA0DF9" w:rsidP="00DA0DF9">
            <w:pPr>
              <w:spacing w:after="0"/>
              <w:rPr>
                <w:rFonts w:cs="Arial"/>
              </w:rPr>
            </w:pPr>
          </w:p>
        </w:tc>
      </w:tr>
      <w:tr w:rsidR="00DA0DF9" w14:paraId="7256C70D" w14:textId="77777777" w:rsidTr="00D376E7">
        <w:tc>
          <w:tcPr>
            <w:tcW w:w="2882" w:type="dxa"/>
            <w:vAlign w:val="bottom"/>
          </w:tcPr>
          <w:p w14:paraId="54C956D1" w14:textId="77777777" w:rsidR="00DA0DF9" w:rsidRDefault="00DA0DF9" w:rsidP="00DA0DF9">
            <w:pPr>
              <w:spacing w:after="0"/>
            </w:pPr>
            <w:r>
              <w:rPr>
                <w:rFonts w:ascii="Microsoft Sans Serif" w:hAnsi="Microsoft Sans Serif" w:cs="Microsoft Sans Serif"/>
                <w:color w:val="000000"/>
                <w:sz w:val="20"/>
                <w:szCs w:val="20"/>
              </w:rPr>
              <w:t>NON PERFORMING</w:t>
            </w:r>
          </w:p>
        </w:tc>
        <w:tc>
          <w:tcPr>
            <w:tcW w:w="1440" w:type="dxa"/>
          </w:tcPr>
          <w:p w14:paraId="4B147AB3" w14:textId="77777777" w:rsidR="00DA0DF9" w:rsidRDefault="00675B4B" w:rsidP="00DA0DF9">
            <w:pPr>
              <w:spacing w:after="0"/>
              <w:rPr>
                <w:rFonts w:cs="Arial"/>
              </w:rPr>
            </w:pPr>
            <w:r>
              <w:rPr>
                <w:rFonts w:cs="Arial"/>
              </w:rPr>
              <w:t>Y</w:t>
            </w:r>
          </w:p>
        </w:tc>
        <w:tc>
          <w:tcPr>
            <w:tcW w:w="1598" w:type="dxa"/>
          </w:tcPr>
          <w:p w14:paraId="6BB3F8A5" w14:textId="77777777" w:rsidR="00DA0DF9" w:rsidDel="0009576C" w:rsidRDefault="00DA0DF9" w:rsidP="00DA0DF9">
            <w:pPr>
              <w:spacing w:after="0"/>
              <w:rPr>
                <w:rFonts w:cs="Arial"/>
              </w:rPr>
            </w:pPr>
          </w:p>
        </w:tc>
      </w:tr>
    </w:tbl>
    <w:p w14:paraId="061F3A55" w14:textId="77777777" w:rsidR="00DA0DF9" w:rsidRDefault="00DA0DF9" w:rsidP="007345D6">
      <w:pPr>
        <w:spacing w:after="0"/>
        <w:rPr>
          <w:rFonts w:cs="Arial"/>
        </w:rPr>
      </w:pPr>
    </w:p>
    <w:p w14:paraId="770D850D" w14:textId="77777777" w:rsidR="007345D6" w:rsidRPr="007345D6" w:rsidRDefault="007345D6" w:rsidP="00FC6B88">
      <w:pPr>
        <w:spacing w:after="0"/>
        <w:rPr>
          <w:rFonts w:cs="Arial"/>
        </w:rPr>
      </w:pPr>
      <w:r w:rsidRPr="007345D6">
        <w:rPr>
          <w:rFonts w:cs="Arial"/>
        </w:rPr>
        <w:t>Cards shall be blocked automatically in the following cases:</w:t>
      </w:r>
    </w:p>
    <w:p w14:paraId="5CB62A13" w14:textId="77777777" w:rsidR="007345D6" w:rsidRPr="007345D6" w:rsidRDefault="007345D6" w:rsidP="00FC6B88">
      <w:pPr>
        <w:spacing w:after="0"/>
        <w:ind w:firstLine="720"/>
        <w:rPr>
          <w:rFonts w:cs="Arial"/>
        </w:rPr>
      </w:pPr>
      <w:r w:rsidRPr="007345D6">
        <w:rPr>
          <w:rFonts w:cs="Arial"/>
        </w:rPr>
        <w:t>Invalid PIN attempts are exceeded pre-configured limit</w:t>
      </w:r>
    </w:p>
    <w:p w14:paraId="5378F989" w14:textId="77777777" w:rsidR="007345D6" w:rsidRPr="007345D6" w:rsidRDefault="007345D6" w:rsidP="00FC6B88">
      <w:pPr>
        <w:spacing w:after="0"/>
        <w:rPr>
          <w:rFonts w:cs="Arial"/>
        </w:rPr>
      </w:pPr>
      <w:r w:rsidRPr="007345D6">
        <w:rPr>
          <w:rFonts w:cs="Arial"/>
        </w:rPr>
        <w:t>Cards shall be blocked/unblocked manually by users in the following cases:</w:t>
      </w:r>
    </w:p>
    <w:p w14:paraId="6309E66B" w14:textId="77777777" w:rsidR="007345D6" w:rsidRPr="007345D6" w:rsidRDefault="007345D6" w:rsidP="00FC6B88">
      <w:pPr>
        <w:spacing w:after="0"/>
        <w:ind w:left="720"/>
        <w:rPr>
          <w:rFonts w:cs="Arial"/>
        </w:rPr>
      </w:pPr>
      <w:r w:rsidRPr="007345D6">
        <w:rPr>
          <w:rFonts w:cs="Arial"/>
        </w:rPr>
        <w:t>Upon cardholder’s request</w:t>
      </w:r>
    </w:p>
    <w:p w14:paraId="0DD9750F" w14:textId="77777777" w:rsidR="007345D6" w:rsidRPr="007345D6" w:rsidRDefault="007345D6" w:rsidP="00FC6B88">
      <w:pPr>
        <w:spacing w:after="0"/>
        <w:ind w:left="720"/>
        <w:rPr>
          <w:rFonts w:cs="Arial"/>
        </w:rPr>
      </w:pPr>
      <w:r w:rsidRPr="007345D6">
        <w:rPr>
          <w:rFonts w:cs="Arial"/>
        </w:rPr>
        <w:t>As soon as decision to block/unblock card is made by bank</w:t>
      </w:r>
    </w:p>
    <w:p w14:paraId="6A6C8049" w14:textId="32C8EE06" w:rsidR="007345D6" w:rsidRPr="007345D6" w:rsidRDefault="007345D6" w:rsidP="00FC6B88">
      <w:pPr>
        <w:spacing w:after="0"/>
        <w:rPr>
          <w:rFonts w:cs="Arial"/>
        </w:rPr>
      </w:pPr>
      <w:r w:rsidRPr="007345D6">
        <w:rPr>
          <w:rFonts w:cs="Arial"/>
        </w:rPr>
        <w:t>Bank has facility to set up event to change Account</w:t>
      </w:r>
      <w:r w:rsidR="00675B4B">
        <w:rPr>
          <w:rFonts w:cs="Arial"/>
        </w:rPr>
        <w:t xml:space="preserve"> </w:t>
      </w:r>
      <w:r w:rsidRPr="007345D6">
        <w:rPr>
          <w:rFonts w:cs="Arial"/>
        </w:rPr>
        <w:t>status automatically following delinquency status.</w:t>
      </w:r>
    </w:p>
    <w:p w14:paraId="5F82676E" w14:textId="77777777" w:rsidR="000C73E8" w:rsidRDefault="000C73E8" w:rsidP="000C73E8">
      <w:pPr>
        <w:spacing w:after="200" w:line="276" w:lineRule="auto"/>
      </w:pPr>
      <w:r>
        <w:t xml:space="preserve"> </w:t>
      </w:r>
    </w:p>
    <w:p w14:paraId="28C6CAEB" w14:textId="77777777" w:rsidR="000C73E8" w:rsidRPr="009F3DA3" w:rsidRDefault="000C73E8" w:rsidP="000C73E8">
      <w:pPr>
        <w:pStyle w:val="Heading2"/>
        <w:numPr>
          <w:ilvl w:val="1"/>
          <w:numId w:val="4"/>
        </w:numPr>
        <w:tabs>
          <w:tab w:val="num" w:pos="576"/>
        </w:tabs>
        <w:ind w:left="576"/>
        <w:contextualSpacing/>
      </w:pPr>
      <w:bookmarkStart w:id="972" w:name="_Toc503283479"/>
      <w:r w:rsidRPr="009F3DA3">
        <w:lastRenderedPageBreak/>
        <w:t>Technical Details</w:t>
      </w:r>
      <w:bookmarkEnd w:id="972"/>
    </w:p>
    <w:p w14:paraId="6D6358AF" w14:textId="77777777" w:rsidR="000C73E8" w:rsidRPr="009F3DA3" w:rsidRDefault="000C73E8" w:rsidP="00FC6B88">
      <w:pPr>
        <w:jc w:val="both"/>
      </w:pPr>
      <w:r w:rsidRPr="009F3DA3">
        <w:t xml:space="preserve">In WAY4 we can define an unlimited number of Blocked Card Statuses and map them to an ISO Response Code. </w:t>
      </w:r>
      <w:r w:rsidRPr="009F3DA3">
        <w:rPr>
          <w:rFonts w:cs="Arial"/>
        </w:rPr>
        <w:t>WAY4 allows the addition and deletion of Card Statuses.</w:t>
      </w:r>
      <w:r w:rsidRPr="009F3DA3">
        <w:t xml:space="preserve"> Using the WAY4 Manager Screens, the user can change the Card Status to any one of the Blocked Card Statuses as defined in WAY4. </w:t>
      </w:r>
    </w:p>
    <w:p w14:paraId="174E1E13" w14:textId="77777777" w:rsidR="000C73E8" w:rsidRPr="009F3DA3" w:rsidRDefault="000C73E8" w:rsidP="00FC6B88">
      <w:r w:rsidRPr="009F3DA3">
        <w:t>New statuses can be defined at any time as needed.</w:t>
      </w:r>
    </w:p>
    <w:p w14:paraId="2AE472FB" w14:textId="77777777" w:rsidR="000C73E8" w:rsidRPr="009F3DA3" w:rsidRDefault="000C73E8" w:rsidP="00FC6B88">
      <w:r w:rsidRPr="009F3DA3">
        <w:rPr>
          <w:rFonts w:cs="Arial"/>
        </w:rPr>
        <w:t>Access rights can be set on WAY4 screen so that only administrators have permission to update the list of Card Statuses.</w:t>
      </w:r>
    </w:p>
    <w:p w14:paraId="191BC3E1" w14:textId="77777777" w:rsidR="000C73E8" w:rsidRPr="009F3DA3" w:rsidRDefault="000C73E8" w:rsidP="000C73E8"/>
    <w:p w14:paraId="59364728" w14:textId="77777777" w:rsidR="000C73E8" w:rsidRPr="009F3DA3" w:rsidRDefault="000C73E8" w:rsidP="000C73E8">
      <w:pPr>
        <w:pStyle w:val="Heading2"/>
        <w:numPr>
          <w:ilvl w:val="1"/>
          <w:numId w:val="4"/>
        </w:numPr>
        <w:tabs>
          <w:tab w:val="num" w:pos="576"/>
        </w:tabs>
        <w:ind w:left="576"/>
        <w:contextualSpacing/>
      </w:pPr>
      <w:bookmarkStart w:id="973" w:name="_Toc503283480"/>
      <w:r w:rsidRPr="009F3DA3">
        <w:t>Limitations</w:t>
      </w:r>
      <w:bookmarkEnd w:id="973"/>
    </w:p>
    <w:p w14:paraId="1254C11F" w14:textId="77777777" w:rsidR="000C73E8" w:rsidRPr="009F3DA3" w:rsidRDefault="000C73E8" w:rsidP="00FB16FF">
      <w:pPr>
        <w:pStyle w:val="BodyTextBullet0"/>
      </w:pPr>
      <w:r w:rsidRPr="009F3DA3">
        <w:t>N/A</w:t>
      </w:r>
    </w:p>
    <w:p w14:paraId="588171D7" w14:textId="77777777" w:rsidR="000C73E8" w:rsidRPr="009F3DA3" w:rsidRDefault="000C73E8" w:rsidP="000C73E8">
      <w:pPr>
        <w:pStyle w:val="BodyTextBullet0"/>
        <w:ind w:left="360"/>
      </w:pPr>
    </w:p>
    <w:p w14:paraId="78F92C0E" w14:textId="77777777" w:rsidR="000C73E8" w:rsidRPr="009F3DA3" w:rsidRDefault="000C73E8" w:rsidP="000C73E8">
      <w:pPr>
        <w:pStyle w:val="Heading2"/>
        <w:numPr>
          <w:ilvl w:val="1"/>
          <w:numId w:val="4"/>
        </w:numPr>
        <w:tabs>
          <w:tab w:val="num" w:pos="576"/>
        </w:tabs>
        <w:ind w:left="576"/>
        <w:contextualSpacing/>
      </w:pPr>
      <w:bookmarkStart w:id="974" w:name="_Toc503283481"/>
      <w:r w:rsidRPr="009F3DA3">
        <w:t>Impact Areas</w:t>
      </w:r>
      <w:bookmarkEnd w:id="974"/>
    </w:p>
    <w:p w14:paraId="0A1C04F5" w14:textId="77777777" w:rsidR="000C73E8" w:rsidRPr="009F3DA3" w:rsidRDefault="000C73E8" w:rsidP="00FB16FF">
      <w:r w:rsidRPr="009F3DA3">
        <w:t>N/A</w:t>
      </w:r>
    </w:p>
    <w:p w14:paraId="6FF6E5D2" w14:textId="77777777" w:rsidR="000C73E8" w:rsidRPr="009F3DA3" w:rsidRDefault="000C73E8" w:rsidP="000C73E8">
      <w:pPr>
        <w:pStyle w:val="Heading1"/>
        <w:numPr>
          <w:ilvl w:val="0"/>
          <w:numId w:val="4"/>
        </w:numPr>
        <w:contextualSpacing/>
      </w:pPr>
      <w:bookmarkStart w:id="975" w:name="_Toc503283482"/>
      <w:r w:rsidRPr="009F3DA3">
        <w:lastRenderedPageBreak/>
        <w:t>REQC000</w:t>
      </w:r>
      <w:r w:rsidR="007A0D0B">
        <w:t>6</w:t>
      </w:r>
      <w:r w:rsidRPr="009F3DA3">
        <w:t xml:space="preserve"> – Card Blocking Events</w:t>
      </w:r>
      <w:bookmarkEnd w:id="975"/>
      <w:r w:rsidRPr="009F3DA3">
        <w:fldChar w:fldCharType="begin"/>
      </w:r>
      <w:r w:rsidRPr="009F3DA3">
        <w:instrText>tc "2.1 Functional Requirements Table " \l 2</w:instrText>
      </w:r>
      <w:r w:rsidRPr="009F3DA3">
        <w:fldChar w:fldCharType="end"/>
      </w:r>
    </w:p>
    <w:p w14:paraId="6DDB99AE" w14:textId="77777777" w:rsidR="000C73E8" w:rsidRPr="009F3DA3" w:rsidRDefault="000C73E8" w:rsidP="000C73E8">
      <w:pPr>
        <w:pStyle w:val="Heading2"/>
        <w:numPr>
          <w:ilvl w:val="1"/>
          <w:numId w:val="4"/>
        </w:numPr>
        <w:tabs>
          <w:tab w:val="num" w:pos="576"/>
        </w:tabs>
        <w:ind w:left="576"/>
        <w:contextualSpacing/>
      </w:pPr>
      <w:bookmarkStart w:id="976" w:name="_Toc503283483"/>
      <w:r w:rsidRPr="009F3DA3">
        <w:t>Business Requirements</w:t>
      </w:r>
      <w:bookmarkEnd w:id="976"/>
    </w:p>
    <w:p w14:paraId="1CA393BC" w14:textId="62D22FF4" w:rsidR="000C73E8" w:rsidRPr="009F3DA3" w:rsidRDefault="001830BF" w:rsidP="00FC6B88">
      <w:pPr>
        <w:spacing w:after="0"/>
        <w:jc w:val="both"/>
      </w:pPr>
      <w:r>
        <w:t xml:space="preserve">ORIENT COMMERCIAL BANK </w:t>
      </w:r>
      <w:r w:rsidR="000C73E8" w:rsidRPr="009F3DA3">
        <w:t xml:space="preserve">would like </w:t>
      </w:r>
      <w:r w:rsidR="000C73E8">
        <w:t>the</w:t>
      </w:r>
      <w:r w:rsidR="000C73E8" w:rsidRPr="009F3DA3">
        <w:t xml:space="preserve"> ability to link an appropriate action to each status of a Blocked Card. That is when the Card changes to some specific status an action should be executed automatically.</w:t>
      </w:r>
      <w:r w:rsidR="00C42EB8">
        <w:t xml:space="preserve"> For example, charge fee.</w:t>
      </w:r>
    </w:p>
    <w:p w14:paraId="4A675FF3" w14:textId="77777777" w:rsidR="000C73E8" w:rsidRPr="009F3DA3" w:rsidRDefault="000C73E8" w:rsidP="00823DD8">
      <w:pPr>
        <w:spacing w:after="0"/>
        <w:ind w:left="576"/>
      </w:pPr>
    </w:p>
    <w:p w14:paraId="7776C31F" w14:textId="77777777" w:rsidR="000C73E8" w:rsidRPr="009F3DA3" w:rsidRDefault="000C73E8" w:rsidP="000C73E8">
      <w:pPr>
        <w:pStyle w:val="Heading2"/>
        <w:numPr>
          <w:ilvl w:val="1"/>
          <w:numId w:val="4"/>
        </w:numPr>
        <w:tabs>
          <w:tab w:val="num" w:pos="576"/>
        </w:tabs>
        <w:ind w:left="576"/>
        <w:contextualSpacing/>
      </w:pPr>
      <w:bookmarkStart w:id="977" w:name="_Toc503283484"/>
      <w:r w:rsidRPr="009F3DA3">
        <w:t>Technical Details</w:t>
      </w:r>
      <w:bookmarkEnd w:id="977"/>
    </w:p>
    <w:p w14:paraId="22287FC3" w14:textId="77777777" w:rsidR="000C73E8" w:rsidRPr="009F3DA3" w:rsidRDefault="000C73E8" w:rsidP="00FC6B88">
      <w:pPr>
        <w:spacing w:after="0"/>
        <w:jc w:val="both"/>
      </w:pPr>
      <w:r w:rsidRPr="009F3DA3">
        <w:t xml:space="preserve">In WAY4 we can define unlimited number of events. We can define an event to trigger some action when the Card Status changes to Blocked and another Event to trigger a different Action when the Card Status changes to Unblocked. In WAY4 we have the ability to attach these events on different Products and different Financial Institutions to generate different actions for the same Status. </w:t>
      </w:r>
    </w:p>
    <w:p w14:paraId="06BA2D4A" w14:textId="77777777" w:rsidR="000C73E8" w:rsidRPr="009F3DA3" w:rsidRDefault="000C73E8" w:rsidP="000C73E8">
      <w:pPr>
        <w:spacing w:after="0"/>
      </w:pPr>
    </w:p>
    <w:p w14:paraId="2F68345E" w14:textId="77777777" w:rsidR="000C73E8" w:rsidRPr="009F3DA3" w:rsidRDefault="000C73E8" w:rsidP="000C73E8">
      <w:pPr>
        <w:pStyle w:val="Heading2"/>
        <w:numPr>
          <w:ilvl w:val="1"/>
          <w:numId w:val="4"/>
        </w:numPr>
        <w:tabs>
          <w:tab w:val="num" w:pos="576"/>
        </w:tabs>
        <w:ind w:left="576"/>
        <w:contextualSpacing/>
      </w:pPr>
      <w:bookmarkStart w:id="978" w:name="_Toc503283485"/>
      <w:r w:rsidRPr="009F3DA3">
        <w:t>Limitations</w:t>
      </w:r>
      <w:bookmarkEnd w:id="978"/>
    </w:p>
    <w:p w14:paraId="4BADD4BD" w14:textId="77777777" w:rsidR="000C73E8" w:rsidRPr="009F3DA3" w:rsidRDefault="000C73E8" w:rsidP="00FB16FF">
      <w:pPr>
        <w:pStyle w:val="BodyTextBullet0"/>
      </w:pPr>
      <w:r w:rsidRPr="009F3DA3">
        <w:t>N/A</w:t>
      </w:r>
    </w:p>
    <w:p w14:paraId="66C72149" w14:textId="77777777" w:rsidR="000C73E8" w:rsidRPr="009F3DA3" w:rsidRDefault="000C73E8" w:rsidP="000C73E8">
      <w:pPr>
        <w:pStyle w:val="BodyTextBullet0"/>
        <w:ind w:left="360"/>
      </w:pPr>
    </w:p>
    <w:p w14:paraId="0054EA6E" w14:textId="77777777" w:rsidR="000C73E8" w:rsidRPr="009F3DA3" w:rsidRDefault="000C73E8" w:rsidP="000C73E8">
      <w:pPr>
        <w:pStyle w:val="Heading2"/>
        <w:numPr>
          <w:ilvl w:val="1"/>
          <w:numId w:val="4"/>
        </w:numPr>
        <w:tabs>
          <w:tab w:val="num" w:pos="576"/>
        </w:tabs>
        <w:ind w:left="576"/>
        <w:contextualSpacing/>
      </w:pPr>
      <w:bookmarkStart w:id="979" w:name="_Toc503283486"/>
      <w:r w:rsidRPr="009F3DA3">
        <w:t>Impact Areas</w:t>
      </w:r>
      <w:bookmarkEnd w:id="979"/>
    </w:p>
    <w:p w14:paraId="54B22991" w14:textId="77777777" w:rsidR="000C73E8" w:rsidRPr="009F3DA3" w:rsidRDefault="000C73E8" w:rsidP="00FB16FF">
      <w:r w:rsidRPr="009F3DA3">
        <w:t>N/A</w:t>
      </w:r>
    </w:p>
    <w:p w14:paraId="51F194F0" w14:textId="77777777" w:rsidR="000C73E8" w:rsidRPr="009F3DA3" w:rsidRDefault="000C73E8" w:rsidP="000C73E8">
      <w:pPr>
        <w:pStyle w:val="Heading1"/>
        <w:numPr>
          <w:ilvl w:val="0"/>
          <w:numId w:val="4"/>
        </w:numPr>
        <w:contextualSpacing/>
      </w:pPr>
      <w:bookmarkStart w:id="980" w:name="_Toc503283487"/>
      <w:r w:rsidRPr="009F3DA3">
        <w:lastRenderedPageBreak/>
        <w:t>REQC00</w:t>
      </w:r>
      <w:r w:rsidR="003A6C8C">
        <w:t>07</w:t>
      </w:r>
      <w:r w:rsidRPr="009F3DA3">
        <w:t xml:space="preserve"> - </w:t>
      </w:r>
      <w:r>
        <w:t>Card Activation</w:t>
      </w:r>
      <w:bookmarkEnd w:id="980"/>
    </w:p>
    <w:p w14:paraId="3BEBADAE" w14:textId="77777777" w:rsidR="000C73E8" w:rsidRPr="009F3DA3" w:rsidRDefault="000C73E8" w:rsidP="000C73E8">
      <w:pPr>
        <w:pStyle w:val="Heading2"/>
        <w:numPr>
          <w:ilvl w:val="1"/>
          <w:numId w:val="4"/>
        </w:numPr>
        <w:tabs>
          <w:tab w:val="num" w:pos="576"/>
        </w:tabs>
        <w:ind w:left="576"/>
        <w:contextualSpacing/>
      </w:pPr>
      <w:bookmarkStart w:id="981" w:name="_Toc503283488"/>
      <w:r w:rsidRPr="009F3DA3">
        <w:t>Business Requirements</w:t>
      </w:r>
      <w:bookmarkEnd w:id="981"/>
    </w:p>
    <w:p w14:paraId="5B72B4AA" w14:textId="0A115CE8" w:rsidR="001B5225" w:rsidRPr="00287FA6" w:rsidRDefault="001830BF" w:rsidP="000C73E8">
      <w:r>
        <w:t xml:space="preserve">ORIENT COMMERCIAL BANK </w:t>
      </w:r>
      <w:r w:rsidR="00287FA6" w:rsidRPr="00287FA6">
        <w:t>is applying the flow of card activation as bellows:</w:t>
      </w:r>
    </w:p>
    <w:p w14:paraId="5A89D066" w14:textId="77777777" w:rsidR="00287FA6" w:rsidRPr="00287FA6" w:rsidRDefault="00287FA6" w:rsidP="000C73E8">
      <w:r w:rsidRPr="00287FA6">
        <w:tab/>
        <w:t>All produced card has got locked</w:t>
      </w:r>
      <w:r w:rsidR="003D3868">
        <w:t>-plastic</w:t>
      </w:r>
      <w:r w:rsidRPr="00287FA6">
        <w:t xml:space="preserve"> status as initial status.</w:t>
      </w:r>
    </w:p>
    <w:p w14:paraId="740CAF72" w14:textId="77777777" w:rsidR="00287FA6" w:rsidRPr="00287FA6" w:rsidRDefault="00287FA6" w:rsidP="000C73E8">
      <w:r w:rsidRPr="00287FA6">
        <w:tab/>
        <w:t>The produced card will be delivered to cardholder.</w:t>
      </w:r>
    </w:p>
    <w:p w14:paraId="25B392D0" w14:textId="77777777" w:rsidR="00287FA6" w:rsidRPr="00287FA6" w:rsidRDefault="00287FA6" w:rsidP="000C73E8">
      <w:r w:rsidRPr="00287FA6">
        <w:tab/>
        <w:t xml:space="preserve">Cardholder will sign off on card delivery slip and card delivery slip will be carried </w:t>
      </w:r>
      <w:r w:rsidR="00AF7210">
        <w:t xml:space="preserve">back </w:t>
      </w:r>
      <w:r w:rsidRPr="00287FA6">
        <w:t>to bank</w:t>
      </w:r>
      <w:r w:rsidR="002F3092">
        <w:t>.</w:t>
      </w:r>
    </w:p>
    <w:p w14:paraId="75140CB4" w14:textId="77777777" w:rsidR="00287FA6" w:rsidRPr="00287FA6" w:rsidRDefault="00287FA6" w:rsidP="003D3868">
      <w:pPr>
        <w:ind w:left="720"/>
      </w:pPr>
      <w:r w:rsidRPr="00287FA6">
        <w:t>Bank staff collects card delivery slip and re-call to cardholder for confirmation. If confirmation is yes then bank staff will active card for cardholder.</w:t>
      </w:r>
    </w:p>
    <w:p w14:paraId="1D3838BF" w14:textId="77777777" w:rsidR="00287FA6" w:rsidRDefault="00287FA6" w:rsidP="000C73E8">
      <w:r w:rsidRPr="00287FA6">
        <w:tab/>
        <w:t>Otherwise, cardholder can call to 24/7 service to active his/her cards.</w:t>
      </w:r>
    </w:p>
    <w:p w14:paraId="10E5CBD6" w14:textId="65B0435A" w:rsidR="00AF7210" w:rsidRDefault="00AF7210" w:rsidP="00546E44">
      <w:pPr>
        <w:ind w:left="720"/>
      </w:pPr>
      <w:r>
        <w:t>Some card products are requested to setup first PIN CHANGE</w:t>
      </w:r>
      <w:r w:rsidR="00546E44">
        <w:t xml:space="preserve"> then cardholder need to go to </w:t>
      </w:r>
      <w:r w:rsidR="001830BF">
        <w:t xml:space="preserve">ORIENT COMMERCIAL BANK </w:t>
      </w:r>
      <w:r w:rsidR="00546E44">
        <w:t>’s ATM to change first PIN. After that, cardholder can use card to do the transaction.</w:t>
      </w:r>
    </w:p>
    <w:p w14:paraId="5AC9790D" w14:textId="77777777" w:rsidR="00546E44" w:rsidRDefault="00546E44" w:rsidP="000C73E8"/>
    <w:p w14:paraId="7E35DD48" w14:textId="77777777" w:rsidR="000C73E8" w:rsidRPr="009F3DA3" w:rsidRDefault="000C73E8" w:rsidP="000C73E8">
      <w:pPr>
        <w:pStyle w:val="Heading2"/>
        <w:numPr>
          <w:ilvl w:val="1"/>
          <w:numId w:val="4"/>
        </w:numPr>
        <w:tabs>
          <w:tab w:val="num" w:pos="576"/>
        </w:tabs>
        <w:ind w:left="576"/>
        <w:contextualSpacing/>
      </w:pPr>
      <w:bookmarkStart w:id="982" w:name="_Toc434724896"/>
      <w:bookmarkStart w:id="983" w:name="_Toc434755147"/>
      <w:bookmarkStart w:id="984" w:name="_Toc434950634"/>
      <w:bookmarkStart w:id="985" w:name="_Toc435029774"/>
      <w:bookmarkStart w:id="986" w:name="_Toc434724897"/>
      <w:bookmarkStart w:id="987" w:name="_Toc434755148"/>
      <w:bookmarkStart w:id="988" w:name="_Toc434950635"/>
      <w:bookmarkStart w:id="989" w:name="_Toc435029775"/>
      <w:bookmarkStart w:id="990" w:name="_Toc503283489"/>
      <w:bookmarkEnd w:id="982"/>
      <w:bookmarkEnd w:id="983"/>
      <w:bookmarkEnd w:id="984"/>
      <w:bookmarkEnd w:id="985"/>
      <w:bookmarkEnd w:id="986"/>
      <w:bookmarkEnd w:id="987"/>
      <w:bookmarkEnd w:id="988"/>
      <w:bookmarkEnd w:id="989"/>
      <w:r w:rsidRPr="009F3DA3">
        <w:t>Technical Details</w:t>
      </w:r>
      <w:bookmarkEnd w:id="990"/>
    </w:p>
    <w:p w14:paraId="73771322" w14:textId="77777777" w:rsidR="000C73E8" w:rsidRPr="009F3DA3" w:rsidRDefault="000C73E8" w:rsidP="000C73E8">
      <w:pPr>
        <w:pStyle w:val="BodyText"/>
        <w:tabs>
          <w:tab w:val="num" w:pos="0"/>
        </w:tabs>
        <w:rPr>
          <w:rFonts w:ascii="Calibri" w:hAnsi="Calibri"/>
          <w:szCs w:val="22"/>
        </w:rPr>
      </w:pPr>
      <w:r w:rsidRPr="009F3DA3">
        <w:rPr>
          <w:rFonts w:ascii="Calibri" w:hAnsi="Calibri"/>
          <w:szCs w:val="22"/>
        </w:rPr>
        <w:t>WAY4 supports the following activation channels and options:</w:t>
      </w:r>
    </w:p>
    <w:p w14:paraId="3A25E27B" w14:textId="77777777" w:rsidR="000C73E8" w:rsidRPr="009F3DA3" w:rsidRDefault="000C73E8" w:rsidP="00230B6C">
      <w:pPr>
        <w:ind w:left="720"/>
      </w:pPr>
      <w:r w:rsidRPr="009F3DA3">
        <w:t>In WAY4 we can set the Validation type field to value INITIAL_LOCK. The system will issue inactive cards.</w:t>
      </w:r>
    </w:p>
    <w:p w14:paraId="5A6E6E83" w14:textId="77777777" w:rsidR="00E50116" w:rsidRDefault="00E50116" w:rsidP="00C96830">
      <w:pPr>
        <w:pStyle w:val="ListParagraph"/>
        <w:spacing w:after="0"/>
        <w:contextualSpacing w:val="0"/>
        <w:rPr>
          <w:szCs w:val="22"/>
        </w:rPr>
      </w:pPr>
      <w:r w:rsidRPr="00C643DD">
        <w:rPr>
          <w:szCs w:val="22"/>
        </w:rPr>
        <w:t>Manual activation by operator (by phone</w:t>
      </w:r>
      <w:r>
        <w:rPr>
          <w:szCs w:val="22"/>
        </w:rPr>
        <w:t xml:space="preserve"> call, card delivery slip</w:t>
      </w:r>
      <w:r w:rsidRPr="00C643DD">
        <w:rPr>
          <w:szCs w:val="22"/>
        </w:rPr>
        <w:t>)</w:t>
      </w:r>
    </w:p>
    <w:p w14:paraId="59926BA8" w14:textId="77777777" w:rsidR="00E50116" w:rsidRDefault="00E50116" w:rsidP="00C96830">
      <w:pPr>
        <w:pStyle w:val="ListParagraph"/>
        <w:spacing w:after="0"/>
        <w:contextualSpacing w:val="0"/>
      </w:pPr>
    </w:p>
    <w:p w14:paraId="61390497" w14:textId="77777777" w:rsidR="000C73E8" w:rsidRPr="009F3DA3" w:rsidRDefault="000C73E8" w:rsidP="000C73E8">
      <w:pPr>
        <w:pStyle w:val="Heading2"/>
        <w:numPr>
          <w:ilvl w:val="1"/>
          <w:numId w:val="4"/>
        </w:numPr>
        <w:tabs>
          <w:tab w:val="num" w:pos="576"/>
        </w:tabs>
        <w:ind w:left="576"/>
        <w:contextualSpacing/>
      </w:pPr>
      <w:bookmarkStart w:id="991" w:name="_Toc434724899"/>
      <w:bookmarkStart w:id="992" w:name="_Toc434755150"/>
      <w:bookmarkStart w:id="993" w:name="_Toc434950637"/>
      <w:bookmarkStart w:id="994" w:name="_Toc435029777"/>
      <w:bookmarkStart w:id="995" w:name="_Toc434724900"/>
      <w:bookmarkStart w:id="996" w:name="_Toc434755151"/>
      <w:bookmarkStart w:id="997" w:name="_Toc434950638"/>
      <w:bookmarkStart w:id="998" w:name="_Toc435029778"/>
      <w:bookmarkStart w:id="999" w:name="_Toc503283490"/>
      <w:bookmarkEnd w:id="991"/>
      <w:bookmarkEnd w:id="992"/>
      <w:bookmarkEnd w:id="993"/>
      <w:bookmarkEnd w:id="994"/>
      <w:bookmarkEnd w:id="995"/>
      <w:bookmarkEnd w:id="996"/>
      <w:bookmarkEnd w:id="997"/>
      <w:bookmarkEnd w:id="998"/>
      <w:r w:rsidRPr="009F3DA3">
        <w:t>Limitations</w:t>
      </w:r>
      <w:bookmarkEnd w:id="999"/>
    </w:p>
    <w:p w14:paraId="6371F8A8" w14:textId="476AF698" w:rsidR="000C73E8" w:rsidRPr="009F3DA3" w:rsidRDefault="000C73E8" w:rsidP="00FC6B88">
      <w:pPr>
        <w:spacing w:after="0"/>
      </w:pPr>
      <w:r w:rsidRPr="009F3DA3">
        <w:t>Activating the card through IVR and SMS is not currently supported by WAY4 by default</w:t>
      </w:r>
      <w:r w:rsidR="00E406E5">
        <w:t>.</w:t>
      </w:r>
    </w:p>
    <w:p w14:paraId="265D4323" w14:textId="77777777" w:rsidR="000C73E8" w:rsidRPr="009F3DA3" w:rsidRDefault="000C73E8" w:rsidP="000C73E8">
      <w:pPr>
        <w:pStyle w:val="BodyTextBullet0"/>
        <w:ind w:left="360"/>
      </w:pPr>
    </w:p>
    <w:p w14:paraId="62E56417" w14:textId="77777777" w:rsidR="000C73E8" w:rsidRPr="009F3DA3" w:rsidRDefault="000C73E8" w:rsidP="000C73E8">
      <w:pPr>
        <w:pStyle w:val="Heading2"/>
        <w:numPr>
          <w:ilvl w:val="1"/>
          <w:numId w:val="4"/>
        </w:numPr>
        <w:tabs>
          <w:tab w:val="num" w:pos="576"/>
        </w:tabs>
        <w:ind w:left="576"/>
        <w:contextualSpacing/>
      </w:pPr>
      <w:bookmarkStart w:id="1000" w:name="_Toc503283491"/>
      <w:r w:rsidRPr="009F3DA3">
        <w:t>Impact Areas</w:t>
      </w:r>
      <w:bookmarkEnd w:id="1000"/>
    </w:p>
    <w:p w14:paraId="153DA00C" w14:textId="77777777" w:rsidR="000C73E8" w:rsidRDefault="000C73E8" w:rsidP="00FB16FF">
      <w:r w:rsidRPr="009F3DA3">
        <w:t>N/A</w:t>
      </w:r>
    </w:p>
    <w:p w14:paraId="7831B017" w14:textId="77777777" w:rsidR="00297454" w:rsidRDefault="00297454" w:rsidP="000C73E8"/>
    <w:p w14:paraId="253D6A5A" w14:textId="77777777" w:rsidR="00297454" w:rsidRPr="009F3DA3" w:rsidRDefault="00297454" w:rsidP="00297454">
      <w:pPr>
        <w:pStyle w:val="Heading1"/>
        <w:numPr>
          <w:ilvl w:val="0"/>
          <w:numId w:val="4"/>
        </w:numPr>
        <w:contextualSpacing/>
      </w:pPr>
      <w:bookmarkStart w:id="1001" w:name="_Toc503283492"/>
      <w:r w:rsidRPr="009F3DA3">
        <w:lastRenderedPageBreak/>
        <w:t>REQC00</w:t>
      </w:r>
      <w:r w:rsidR="003A6C8C">
        <w:t>08</w:t>
      </w:r>
      <w:r w:rsidRPr="009F3DA3">
        <w:t xml:space="preserve"> - </w:t>
      </w:r>
      <w:r>
        <w:t>Card Renewal/Replacement</w:t>
      </w:r>
      <w:bookmarkEnd w:id="1001"/>
    </w:p>
    <w:p w14:paraId="4025CC3F" w14:textId="77777777" w:rsidR="00297454" w:rsidRPr="009F3DA3" w:rsidRDefault="00297454" w:rsidP="00297454">
      <w:pPr>
        <w:pStyle w:val="Heading2"/>
        <w:numPr>
          <w:ilvl w:val="1"/>
          <w:numId w:val="4"/>
        </w:numPr>
        <w:tabs>
          <w:tab w:val="num" w:pos="576"/>
        </w:tabs>
        <w:ind w:left="576"/>
        <w:contextualSpacing/>
      </w:pPr>
      <w:bookmarkStart w:id="1002" w:name="_Toc503283493"/>
      <w:r w:rsidRPr="009F3DA3">
        <w:t>Business Requirements</w:t>
      </w:r>
      <w:bookmarkEnd w:id="1002"/>
    </w:p>
    <w:p w14:paraId="051966A8" w14:textId="5399E3B3" w:rsidR="00CC1A8A" w:rsidRPr="00B70860" w:rsidRDefault="001830BF" w:rsidP="00CC1A8A">
      <w:pPr>
        <w:tabs>
          <w:tab w:val="left" w:pos="990"/>
        </w:tabs>
        <w:spacing w:line="300" w:lineRule="auto"/>
        <w:jc w:val="both"/>
        <w:rPr>
          <w:rFonts w:cs="Arial"/>
          <w:szCs w:val="22"/>
        </w:rPr>
      </w:pPr>
      <w:r>
        <w:rPr>
          <w:szCs w:val="22"/>
        </w:rPr>
        <w:t xml:space="preserve">ORIENT COMMERCIAL BANK </w:t>
      </w:r>
      <w:r w:rsidR="00297454" w:rsidRPr="00B70860">
        <w:rPr>
          <w:szCs w:val="22"/>
        </w:rPr>
        <w:t xml:space="preserve">would like the ability to </w:t>
      </w:r>
      <w:r w:rsidR="00CC1A8A" w:rsidRPr="00B70860">
        <w:rPr>
          <w:rFonts w:cs="Arial"/>
          <w:szCs w:val="22"/>
        </w:rPr>
        <w:t>supports card renewal option for the existing customers. Cards can be renewed before expiry date on card to card basis.</w:t>
      </w:r>
    </w:p>
    <w:p w14:paraId="3A83DF5F" w14:textId="77777777" w:rsidR="00CC7DFF" w:rsidRPr="00B70860" w:rsidRDefault="00CC7DFF" w:rsidP="00CC1A8A">
      <w:pPr>
        <w:tabs>
          <w:tab w:val="left" w:pos="990"/>
        </w:tabs>
        <w:spacing w:line="300" w:lineRule="auto"/>
        <w:jc w:val="both"/>
        <w:rPr>
          <w:rFonts w:cs="Arial"/>
          <w:szCs w:val="22"/>
        </w:rPr>
      </w:pPr>
      <w:r w:rsidRPr="00B70860">
        <w:rPr>
          <w:rFonts w:cs="Arial"/>
          <w:szCs w:val="22"/>
        </w:rPr>
        <w:t>The flow for Card renewal is below:</w:t>
      </w:r>
    </w:p>
    <w:p w14:paraId="701D1D05" w14:textId="77777777" w:rsidR="00CC7DFF" w:rsidRPr="00B70860" w:rsidRDefault="00B54321" w:rsidP="00B54321">
      <w:pPr>
        <w:tabs>
          <w:tab w:val="left" w:pos="990"/>
        </w:tabs>
        <w:spacing w:line="300" w:lineRule="auto"/>
        <w:ind w:left="990"/>
        <w:jc w:val="both"/>
        <w:rPr>
          <w:rFonts w:cs="Arial"/>
          <w:szCs w:val="22"/>
        </w:rPr>
      </w:pPr>
      <w:r w:rsidRPr="00B70860">
        <w:rPr>
          <w:rFonts w:cs="Arial"/>
          <w:szCs w:val="22"/>
        </w:rPr>
        <w:t xml:space="preserve">WAY4 will provide “to be renewed report” that will list “to be renewed cards” </w:t>
      </w:r>
      <w:r w:rsidR="00DE623B" w:rsidRPr="00B70860">
        <w:rPr>
          <w:rFonts w:cs="Arial"/>
          <w:szCs w:val="22"/>
        </w:rPr>
        <w:t>in 1 month ahead.</w:t>
      </w:r>
    </w:p>
    <w:p w14:paraId="27EF3D08" w14:textId="77777777" w:rsidR="00DE623B" w:rsidRPr="00B70860" w:rsidRDefault="000476E5" w:rsidP="000476E5">
      <w:pPr>
        <w:tabs>
          <w:tab w:val="left" w:pos="990"/>
        </w:tabs>
        <w:spacing w:line="300" w:lineRule="auto"/>
        <w:ind w:left="990"/>
        <w:jc w:val="both"/>
        <w:rPr>
          <w:rFonts w:cs="Arial"/>
          <w:szCs w:val="22"/>
        </w:rPr>
      </w:pPr>
      <w:r w:rsidRPr="00B70860">
        <w:rPr>
          <w:rFonts w:cs="Arial"/>
          <w:szCs w:val="22"/>
        </w:rPr>
        <w:t>Bank can review the report and decide on cards that are not being renewed for the current month.</w:t>
      </w:r>
    </w:p>
    <w:p w14:paraId="20052B42" w14:textId="77777777" w:rsidR="000476E5" w:rsidRDefault="000476E5" w:rsidP="000476E5">
      <w:pPr>
        <w:tabs>
          <w:tab w:val="left" w:pos="990"/>
        </w:tabs>
        <w:spacing w:line="300" w:lineRule="auto"/>
        <w:ind w:left="990"/>
        <w:jc w:val="both"/>
        <w:rPr>
          <w:rFonts w:cs="Arial"/>
          <w:szCs w:val="22"/>
        </w:rPr>
      </w:pPr>
      <w:r w:rsidRPr="00B70860">
        <w:rPr>
          <w:rFonts w:cs="Arial"/>
          <w:szCs w:val="22"/>
        </w:rPr>
        <w:t>Old card will be inactivated once new card is activated.</w:t>
      </w:r>
    </w:p>
    <w:p w14:paraId="0159442B" w14:textId="77777777" w:rsidR="009B1C2D" w:rsidRPr="009B1C2D" w:rsidRDefault="009B1C2D" w:rsidP="009B1C2D">
      <w:pPr>
        <w:tabs>
          <w:tab w:val="left" w:pos="990"/>
        </w:tabs>
        <w:spacing w:line="300" w:lineRule="auto"/>
        <w:ind w:left="990"/>
        <w:jc w:val="both"/>
        <w:rPr>
          <w:rFonts w:cs="Arial"/>
          <w:szCs w:val="22"/>
        </w:rPr>
      </w:pPr>
      <w:r w:rsidRPr="009B1C2D">
        <w:rPr>
          <w:rFonts w:cs="Arial"/>
          <w:szCs w:val="22"/>
        </w:rPr>
        <w:t>Alternatively, CMS also supports auto renewal batch where all the cards expiring in current month are made ready for renewal in form of a batch.</w:t>
      </w:r>
    </w:p>
    <w:p w14:paraId="5898DA25" w14:textId="77777777" w:rsidR="009B1C2D" w:rsidRPr="009B1C2D" w:rsidRDefault="009B1C2D" w:rsidP="009B1C2D">
      <w:pPr>
        <w:tabs>
          <w:tab w:val="left" w:pos="990"/>
        </w:tabs>
        <w:spacing w:line="300" w:lineRule="auto"/>
        <w:ind w:left="990"/>
        <w:jc w:val="both"/>
        <w:rPr>
          <w:rFonts w:cs="Arial"/>
          <w:szCs w:val="22"/>
        </w:rPr>
      </w:pPr>
      <w:r>
        <w:rPr>
          <w:rFonts w:cs="Arial"/>
          <w:szCs w:val="22"/>
        </w:rPr>
        <w:t>Way4</w:t>
      </w:r>
      <w:r w:rsidRPr="009B1C2D">
        <w:rPr>
          <w:rFonts w:cs="Arial"/>
          <w:szCs w:val="22"/>
        </w:rPr>
        <w:t xml:space="preserve"> also supports stop renewal option for cards that are not to be renewed after expiry/closed/marked for non renewal. </w:t>
      </w:r>
    </w:p>
    <w:p w14:paraId="7AF5A3F1" w14:textId="77777777" w:rsidR="009B1C2D" w:rsidRPr="00B70860" w:rsidRDefault="009B1C2D" w:rsidP="009B1C2D">
      <w:pPr>
        <w:tabs>
          <w:tab w:val="left" w:pos="990"/>
        </w:tabs>
        <w:spacing w:line="300" w:lineRule="auto"/>
        <w:ind w:left="990"/>
        <w:jc w:val="both"/>
        <w:rPr>
          <w:rFonts w:cs="Arial"/>
          <w:szCs w:val="22"/>
        </w:rPr>
      </w:pPr>
      <w:r>
        <w:rPr>
          <w:rFonts w:cs="Arial"/>
          <w:szCs w:val="22"/>
        </w:rPr>
        <w:t>Way4</w:t>
      </w:r>
      <w:r w:rsidRPr="009B1C2D">
        <w:rPr>
          <w:rFonts w:cs="Arial"/>
          <w:szCs w:val="22"/>
        </w:rPr>
        <w:t xml:space="preserve"> supports separate validity periods for new cards and renewed cards.</w:t>
      </w:r>
    </w:p>
    <w:p w14:paraId="3C9F4C70" w14:textId="77777777" w:rsidR="00DE623B" w:rsidRPr="00B70860" w:rsidRDefault="00DE623B" w:rsidP="00CC1A8A">
      <w:pPr>
        <w:tabs>
          <w:tab w:val="left" w:pos="990"/>
        </w:tabs>
        <w:spacing w:line="300" w:lineRule="auto"/>
        <w:jc w:val="both"/>
        <w:rPr>
          <w:rFonts w:cs="Arial"/>
          <w:szCs w:val="22"/>
        </w:rPr>
      </w:pPr>
      <w:r w:rsidRPr="00B70860">
        <w:rPr>
          <w:rFonts w:cs="Arial"/>
          <w:szCs w:val="22"/>
        </w:rPr>
        <w:t>Principal for card renewal</w:t>
      </w:r>
      <w:r w:rsidR="00355755" w:rsidRPr="00B70860">
        <w:rPr>
          <w:rFonts w:cs="Arial"/>
          <w:szCs w:val="22"/>
        </w:rPr>
        <w:t>/replacement</w:t>
      </w:r>
      <w:r w:rsidRPr="00B70860">
        <w:rPr>
          <w:rFonts w:cs="Arial"/>
          <w:szCs w:val="22"/>
        </w:rPr>
        <w:t>:</w:t>
      </w:r>
    </w:p>
    <w:p w14:paraId="46443024" w14:textId="77777777" w:rsidR="00DE623B" w:rsidRPr="00B70860" w:rsidRDefault="00FA1292" w:rsidP="00CC1A8A">
      <w:pPr>
        <w:tabs>
          <w:tab w:val="left" w:pos="990"/>
        </w:tabs>
        <w:spacing w:line="300" w:lineRule="auto"/>
        <w:jc w:val="both"/>
        <w:rPr>
          <w:rFonts w:cs="Arial"/>
          <w:szCs w:val="22"/>
        </w:rPr>
      </w:pPr>
      <w:r w:rsidRPr="00B70860">
        <w:rPr>
          <w:rFonts w:cs="Arial"/>
          <w:szCs w:val="22"/>
        </w:rPr>
        <w:tab/>
      </w:r>
      <w:r w:rsidR="000B4BBB" w:rsidRPr="00B70860">
        <w:rPr>
          <w:rFonts w:cs="Arial"/>
          <w:szCs w:val="22"/>
        </w:rPr>
        <w:t>Validity</w:t>
      </w:r>
      <w:r w:rsidRPr="00B70860">
        <w:rPr>
          <w:rFonts w:cs="Arial"/>
          <w:szCs w:val="22"/>
        </w:rPr>
        <w:t xml:space="preserve"> period for renewal is as same as the first </w:t>
      </w:r>
      <w:r w:rsidR="000B4BBB" w:rsidRPr="00B70860">
        <w:rPr>
          <w:rFonts w:cs="Arial"/>
          <w:szCs w:val="22"/>
        </w:rPr>
        <w:t>validity</w:t>
      </w:r>
      <w:r w:rsidRPr="00B70860">
        <w:rPr>
          <w:rFonts w:cs="Arial"/>
          <w:szCs w:val="22"/>
        </w:rPr>
        <w:t xml:space="preserve"> one is.</w:t>
      </w:r>
    </w:p>
    <w:p w14:paraId="40F7AB8C" w14:textId="77777777" w:rsidR="00FA1292" w:rsidRDefault="008E4CA8" w:rsidP="007B5C50">
      <w:pPr>
        <w:tabs>
          <w:tab w:val="left" w:pos="990"/>
        </w:tabs>
        <w:spacing w:line="300" w:lineRule="auto"/>
        <w:ind w:left="990"/>
        <w:jc w:val="both"/>
        <w:rPr>
          <w:rFonts w:cs="Arial"/>
          <w:szCs w:val="22"/>
        </w:rPr>
      </w:pPr>
      <w:r w:rsidRPr="00B70860">
        <w:rPr>
          <w:rFonts w:cs="Arial"/>
          <w:szCs w:val="22"/>
        </w:rPr>
        <w:t>Validity</w:t>
      </w:r>
      <w:r w:rsidR="00EA5BB9" w:rsidRPr="00B70860">
        <w:rPr>
          <w:rFonts w:cs="Arial"/>
          <w:szCs w:val="22"/>
        </w:rPr>
        <w:t xml:space="preserve"> period for renewal</w:t>
      </w:r>
      <w:r w:rsidR="00F25F3A" w:rsidRPr="00B70860">
        <w:rPr>
          <w:rFonts w:cs="Arial"/>
          <w:szCs w:val="22"/>
        </w:rPr>
        <w:t>/replacement</w:t>
      </w:r>
      <w:r w:rsidR="00EA5BB9" w:rsidRPr="00B70860">
        <w:rPr>
          <w:rFonts w:cs="Arial"/>
          <w:szCs w:val="22"/>
        </w:rPr>
        <w:t xml:space="preserve"> is calculated from renew</w:t>
      </w:r>
      <w:r w:rsidR="004F5914" w:rsidRPr="00B70860">
        <w:rPr>
          <w:rFonts w:cs="Arial"/>
          <w:szCs w:val="22"/>
        </w:rPr>
        <w:t>/replaced</w:t>
      </w:r>
      <w:r w:rsidR="00EA5BB9" w:rsidRPr="00B70860">
        <w:rPr>
          <w:rFonts w:cs="Arial"/>
          <w:szCs w:val="22"/>
        </w:rPr>
        <w:t xml:space="preserve"> date. For example, we assume that </w:t>
      </w:r>
      <w:r w:rsidR="0098313A" w:rsidRPr="00B70860">
        <w:rPr>
          <w:rFonts w:cs="Arial"/>
          <w:szCs w:val="22"/>
        </w:rPr>
        <w:t>validity</w:t>
      </w:r>
      <w:r w:rsidR="00EA5BB9" w:rsidRPr="00B70860">
        <w:rPr>
          <w:rFonts w:cs="Arial"/>
          <w:szCs w:val="22"/>
        </w:rPr>
        <w:t xml:space="preserve"> period is 3 years. The expired date is 15 of Aug 2015 and card is renewed on 16 of July 2015 then new expire date for renewal card is 31 of July 2018. </w:t>
      </w:r>
    </w:p>
    <w:p w14:paraId="6A64C54E" w14:textId="77777777" w:rsidR="00CC7DFF" w:rsidRDefault="00391F66" w:rsidP="00CC1A8A">
      <w:pPr>
        <w:tabs>
          <w:tab w:val="left" w:pos="990"/>
        </w:tabs>
        <w:spacing w:line="300" w:lineRule="auto"/>
        <w:jc w:val="both"/>
        <w:rPr>
          <w:rFonts w:cs="Arial"/>
          <w:szCs w:val="22"/>
        </w:rPr>
      </w:pPr>
      <w:r w:rsidRPr="00B70860">
        <w:rPr>
          <w:rFonts w:cs="Arial"/>
          <w:szCs w:val="22"/>
        </w:rPr>
        <w:tab/>
        <w:t>No change card number for renewal/replacement.</w:t>
      </w:r>
    </w:p>
    <w:p w14:paraId="36F22511" w14:textId="77777777" w:rsidR="009B1C2D" w:rsidRPr="009B1C2D" w:rsidRDefault="005F2E83" w:rsidP="009B1C2D">
      <w:pPr>
        <w:tabs>
          <w:tab w:val="left" w:pos="990"/>
        </w:tabs>
        <w:spacing w:line="300" w:lineRule="auto"/>
        <w:ind w:left="990"/>
        <w:jc w:val="both"/>
        <w:rPr>
          <w:rFonts w:cs="Arial"/>
          <w:szCs w:val="22"/>
        </w:rPr>
      </w:pPr>
      <w:r>
        <w:rPr>
          <w:rFonts w:cs="Arial"/>
          <w:szCs w:val="22"/>
        </w:rPr>
        <w:t>Way4</w:t>
      </w:r>
      <w:r w:rsidR="009B1C2D" w:rsidRPr="009B1C2D">
        <w:rPr>
          <w:rFonts w:cs="Arial"/>
          <w:szCs w:val="22"/>
        </w:rPr>
        <w:t xml:space="preserve"> supports Card Replacement option for existing cards on the database. One can replace cards with the existing card number or with a new card number </w:t>
      </w:r>
    </w:p>
    <w:p w14:paraId="0284CDF4" w14:textId="77777777" w:rsidR="009B1C2D" w:rsidRPr="009B1C2D" w:rsidRDefault="009B1C2D" w:rsidP="009B1C2D">
      <w:pPr>
        <w:tabs>
          <w:tab w:val="left" w:pos="990"/>
        </w:tabs>
        <w:spacing w:line="300" w:lineRule="auto"/>
        <w:jc w:val="both"/>
        <w:rPr>
          <w:rFonts w:cs="Arial"/>
          <w:szCs w:val="22"/>
        </w:rPr>
      </w:pPr>
      <w:r>
        <w:rPr>
          <w:rFonts w:cs="Arial"/>
          <w:szCs w:val="22"/>
        </w:rPr>
        <w:tab/>
      </w:r>
      <w:r w:rsidRPr="009B1C2D">
        <w:rPr>
          <w:rFonts w:cs="Arial"/>
          <w:szCs w:val="22"/>
        </w:rPr>
        <w:t>Various reason codes are available for replacement.</w:t>
      </w:r>
    </w:p>
    <w:p w14:paraId="3BDDB5C6" w14:textId="77777777" w:rsidR="009B1C2D" w:rsidRPr="00B70860" w:rsidRDefault="009B1C2D" w:rsidP="009B1C2D">
      <w:pPr>
        <w:tabs>
          <w:tab w:val="left" w:pos="990"/>
        </w:tabs>
        <w:spacing w:line="300" w:lineRule="auto"/>
        <w:jc w:val="both"/>
        <w:rPr>
          <w:rFonts w:cs="Arial"/>
          <w:szCs w:val="22"/>
        </w:rPr>
      </w:pPr>
      <w:r>
        <w:rPr>
          <w:rFonts w:cs="Arial"/>
          <w:szCs w:val="22"/>
        </w:rPr>
        <w:tab/>
      </w:r>
      <w:r w:rsidRPr="009B1C2D">
        <w:rPr>
          <w:rFonts w:cs="Arial"/>
          <w:szCs w:val="22"/>
        </w:rPr>
        <w:t>Customer can configure different set of fees for different reason codes of replacement.</w:t>
      </w:r>
    </w:p>
    <w:p w14:paraId="4393463F" w14:textId="77777777" w:rsidR="00391F66" w:rsidRPr="00B70860" w:rsidRDefault="00391F66" w:rsidP="00CC1A8A">
      <w:pPr>
        <w:tabs>
          <w:tab w:val="left" w:pos="990"/>
        </w:tabs>
        <w:spacing w:line="300" w:lineRule="auto"/>
        <w:jc w:val="both"/>
        <w:rPr>
          <w:rFonts w:cs="Arial"/>
          <w:szCs w:val="22"/>
        </w:rPr>
      </w:pPr>
      <w:r w:rsidRPr="00B70860">
        <w:rPr>
          <w:rFonts w:cs="Arial"/>
          <w:szCs w:val="22"/>
        </w:rPr>
        <w:t>Principal for new card number:</w:t>
      </w:r>
    </w:p>
    <w:p w14:paraId="03FABD27" w14:textId="77777777" w:rsidR="00391F66" w:rsidRPr="00B70860" w:rsidRDefault="00391F66" w:rsidP="00CC1A8A">
      <w:pPr>
        <w:tabs>
          <w:tab w:val="left" w:pos="990"/>
        </w:tabs>
        <w:spacing w:line="300" w:lineRule="auto"/>
        <w:jc w:val="both"/>
        <w:rPr>
          <w:rFonts w:cs="Arial"/>
          <w:szCs w:val="22"/>
        </w:rPr>
      </w:pPr>
      <w:r w:rsidRPr="00B70860">
        <w:rPr>
          <w:rFonts w:cs="Arial"/>
          <w:szCs w:val="22"/>
        </w:rPr>
        <w:tab/>
        <w:t>In case, card is lost or stolen.</w:t>
      </w:r>
    </w:p>
    <w:p w14:paraId="4537219D" w14:textId="77777777" w:rsidR="00391F66" w:rsidRDefault="00391F66" w:rsidP="00CC1A8A">
      <w:pPr>
        <w:tabs>
          <w:tab w:val="left" w:pos="990"/>
        </w:tabs>
        <w:spacing w:line="300" w:lineRule="auto"/>
        <w:jc w:val="both"/>
        <w:rPr>
          <w:rFonts w:cs="Arial"/>
          <w:szCs w:val="22"/>
        </w:rPr>
      </w:pPr>
      <w:r w:rsidRPr="00B70860">
        <w:rPr>
          <w:rFonts w:cs="Arial"/>
          <w:szCs w:val="22"/>
        </w:rPr>
        <w:tab/>
        <w:t>In case, cardholder requests.</w:t>
      </w:r>
    </w:p>
    <w:p w14:paraId="6F115076" w14:textId="77777777" w:rsidR="00BA126F" w:rsidRPr="00B70860" w:rsidRDefault="00BA126F" w:rsidP="00CC1A8A">
      <w:pPr>
        <w:tabs>
          <w:tab w:val="left" w:pos="990"/>
        </w:tabs>
        <w:spacing w:line="300" w:lineRule="auto"/>
        <w:jc w:val="both"/>
        <w:rPr>
          <w:rFonts w:cs="Arial"/>
          <w:szCs w:val="22"/>
        </w:rPr>
      </w:pPr>
      <w:r>
        <w:rPr>
          <w:rFonts w:cs="Arial"/>
          <w:szCs w:val="22"/>
        </w:rPr>
        <w:t>At the time of renewing, Way4 supports end-user to change expired date for a particular card.</w:t>
      </w:r>
    </w:p>
    <w:p w14:paraId="4216E56A" w14:textId="77777777" w:rsidR="00297454" w:rsidRPr="009F3DA3" w:rsidRDefault="00297454" w:rsidP="00297454">
      <w:pPr>
        <w:pStyle w:val="Heading2"/>
        <w:numPr>
          <w:ilvl w:val="1"/>
          <w:numId w:val="4"/>
        </w:numPr>
        <w:tabs>
          <w:tab w:val="num" w:pos="576"/>
        </w:tabs>
        <w:ind w:left="576"/>
        <w:contextualSpacing/>
      </w:pPr>
      <w:bookmarkStart w:id="1003" w:name="_Toc434724905"/>
      <w:bookmarkStart w:id="1004" w:name="_Toc434755156"/>
      <w:bookmarkStart w:id="1005" w:name="_Toc434950643"/>
      <w:bookmarkStart w:id="1006" w:name="_Toc435029783"/>
      <w:bookmarkStart w:id="1007" w:name="_Toc434724906"/>
      <w:bookmarkStart w:id="1008" w:name="_Toc434755157"/>
      <w:bookmarkStart w:id="1009" w:name="_Toc434950644"/>
      <w:bookmarkStart w:id="1010" w:name="_Toc435029784"/>
      <w:bookmarkStart w:id="1011" w:name="_Toc434724907"/>
      <w:bookmarkStart w:id="1012" w:name="_Toc434755158"/>
      <w:bookmarkStart w:id="1013" w:name="_Toc434950645"/>
      <w:bookmarkStart w:id="1014" w:name="_Toc435029785"/>
      <w:bookmarkStart w:id="1015" w:name="_Toc434724908"/>
      <w:bookmarkStart w:id="1016" w:name="_Toc434755159"/>
      <w:bookmarkStart w:id="1017" w:name="_Toc434950646"/>
      <w:bookmarkStart w:id="1018" w:name="_Toc435029786"/>
      <w:bookmarkStart w:id="1019" w:name="_Toc434724909"/>
      <w:bookmarkStart w:id="1020" w:name="_Toc434755160"/>
      <w:bookmarkStart w:id="1021" w:name="_Toc434950647"/>
      <w:bookmarkStart w:id="1022" w:name="_Toc435029787"/>
      <w:bookmarkStart w:id="1023" w:name="_Toc434724910"/>
      <w:bookmarkStart w:id="1024" w:name="_Toc434755161"/>
      <w:bookmarkStart w:id="1025" w:name="_Toc434950648"/>
      <w:bookmarkStart w:id="1026" w:name="_Toc435029788"/>
      <w:bookmarkStart w:id="1027" w:name="_Toc434724911"/>
      <w:bookmarkStart w:id="1028" w:name="_Toc434755162"/>
      <w:bookmarkStart w:id="1029" w:name="_Toc434950649"/>
      <w:bookmarkStart w:id="1030" w:name="_Toc435029789"/>
      <w:bookmarkStart w:id="1031" w:name="_Toc434724912"/>
      <w:bookmarkStart w:id="1032" w:name="_Toc434755163"/>
      <w:bookmarkStart w:id="1033" w:name="_Toc434950650"/>
      <w:bookmarkStart w:id="1034" w:name="_Toc435029790"/>
      <w:bookmarkStart w:id="1035" w:name="_Toc503283494"/>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r w:rsidRPr="009F3DA3">
        <w:lastRenderedPageBreak/>
        <w:t>Technical Details</w:t>
      </w:r>
      <w:bookmarkEnd w:id="1035"/>
    </w:p>
    <w:p w14:paraId="036BE555" w14:textId="324ED439" w:rsidR="00297454" w:rsidRPr="009F3DA3" w:rsidRDefault="000428C5" w:rsidP="00297454">
      <w:pPr>
        <w:pStyle w:val="ListParagraph"/>
        <w:spacing w:after="0"/>
        <w:ind w:left="0"/>
        <w:contextualSpacing w:val="0"/>
      </w:pPr>
      <w:r>
        <w:t>We apply standard function of WAY4.</w:t>
      </w:r>
    </w:p>
    <w:p w14:paraId="5D49AED7" w14:textId="77777777" w:rsidR="00297454" w:rsidRPr="009F3DA3" w:rsidRDefault="00297454" w:rsidP="00297454">
      <w:pPr>
        <w:pStyle w:val="ListParagraph"/>
        <w:spacing w:after="0"/>
        <w:contextualSpacing w:val="0"/>
      </w:pPr>
    </w:p>
    <w:p w14:paraId="6EC55A73" w14:textId="77777777" w:rsidR="00297454" w:rsidRPr="009F3DA3" w:rsidRDefault="00297454" w:rsidP="00297454">
      <w:pPr>
        <w:pStyle w:val="Heading2"/>
        <w:numPr>
          <w:ilvl w:val="1"/>
          <w:numId w:val="4"/>
        </w:numPr>
        <w:tabs>
          <w:tab w:val="num" w:pos="576"/>
        </w:tabs>
        <w:ind w:left="576"/>
        <w:contextualSpacing/>
      </w:pPr>
      <w:bookmarkStart w:id="1036" w:name="_Toc503283495"/>
      <w:r w:rsidRPr="009F3DA3">
        <w:t>Limitations</w:t>
      </w:r>
      <w:bookmarkEnd w:id="1036"/>
    </w:p>
    <w:p w14:paraId="242BE0A5" w14:textId="77777777" w:rsidR="00297454" w:rsidRPr="009F3DA3" w:rsidRDefault="00297454" w:rsidP="00297454">
      <w:pPr>
        <w:pStyle w:val="BodyTextBullet0"/>
        <w:ind w:left="360"/>
      </w:pPr>
    </w:p>
    <w:p w14:paraId="4255DEF3" w14:textId="77777777" w:rsidR="00297454" w:rsidRPr="009F3DA3" w:rsidRDefault="00297454" w:rsidP="00297454">
      <w:pPr>
        <w:pStyle w:val="Heading2"/>
        <w:numPr>
          <w:ilvl w:val="1"/>
          <w:numId w:val="4"/>
        </w:numPr>
        <w:tabs>
          <w:tab w:val="num" w:pos="576"/>
        </w:tabs>
        <w:ind w:left="576"/>
        <w:contextualSpacing/>
      </w:pPr>
      <w:bookmarkStart w:id="1037" w:name="_Toc503283496"/>
      <w:r w:rsidRPr="009F3DA3">
        <w:t>Impact Areas</w:t>
      </w:r>
      <w:bookmarkEnd w:id="1037"/>
    </w:p>
    <w:p w14:paraId="7356F547" w14:textId="77777777" w:rsidR="00297454" w:rsidRPr="009F3DA3" w:rsidRDefault="00297454" w:rsidP="00FB16FF">
      <w:r w:rsidRPr="009F3DA3">
        <w:t>N/A</w:t>
      </w:r>
    </w:p>
    <w:p w14:paraId="6A0C9F4C" w14:textId="77777777" w:rsidR="00297454" w:rsidRPr="009F3DA3" w:rsidRDefault="00297454" w:rsidP="000C73E8"/>
    <w:p w14:paraId="01482637" w14:textId="77777777" w:rsidR="000C73E8" w:rsidRPr="009F3DA3" w:rsidRDefault="000C73E8" w:rsidP="000C73E8">
      <w:pPr>
        <w:pStyle w:val="Heading1"/>
        <w:numPr>
          <w:ilvl w:val="0"/>
          <w:numId w:val="4"/>
        </w:numPr>
        <w:contextualSpacing/>
      </w:pPr>
      <w:bookmarkStart w:id="1038" w:name="_Toc503283497"/>
      <w:r w:rsidRPr="009F3DA3">
        <w:lastRenderedPageBreak/>
        <w:t>REQC00</w:t>
      </w:r>
      <w:r w:rsidR="003A6C8C">
        <w:t>09</w:t>
      </w:r>
      <w:r w:rsidRPr="009F3DA3">
        <w:t xml:space="preserve"> - Cardholder Notifications</w:t>
      </w:r>
      <w:bookmarkEnd w:id="1038"/>
    </w:p>
    <w:p w14:paraId="47EECC45" w14:textId="77777777" w:rsidR="000C73E8" w:rsidRPr="009F3DA3" w:rsidRDefault="000C73E8" w:rsidP="000C73E8">
      <w:pPr>
        <w:pStyle w:val="Heading2"/>
        <w:numPr>
          <w:ilvl w:val="1"/>
          <w:numId w:val="4"/>
        </w:numPr>
        <w:tabs>
          <w:tab w:val="num" w:pos="576"/>
        </w:tabs>
        <w:ind w:left="576"/>
        <w:contextualSpacing/>
      </w:pPr>
      <w:bookmarkStart w:id="1039" w:name="_Toc503283498"/>
      <w:r w:rsidRPr="009F3DA3">
        <w:t>Business Requirements</w:t>
      </w:r>
      <w:bookmarkEnd w:id="1039"/>
    </w:p>
    <w:p w14:paraId="2F1F4710" w14:textId="780E5E63" w:rsidR="000C73E8" w:rsidRPr="009F3DA3" w:rsidRDefault="001830BF" w:rsidP="000428C5">
      <w:pPr>
        <w:jc w:val="both"/>
      </w:pPr>
      <w:r>
        <w:t xml:space="preserve">ORIENT COMMERCIAL BANK </w:t>
      </w:r>
      <w:r w:rsidR="000C73E8" w:rsidRPr="00A66F9A">
        <w:t>would like the ability to communicate with the Cardholder over three different channels: letter, SMS and email.</w:t>
      </w:r>
      <w:r w:rsidR="000C73E8" w:rsidRPr="009F3DA3">
        <w:t xml:space="preserve"> </w:t>
      </w:r>
    </w:p>
    <w:p w14:paraId="5DF60781" w14:textId="77777777" w:rsidR="000C73E8" w:rsidRPr="009F3DA3" w:rsidRDefault="000C73E8" w:rsidP="000C73E8">
      <w:pPr>
        <w:pStyle w:val="Heading2"/>
        <w:numPr>
          <w:ilvl w:val="1"/>
          <w:numId w:val="4"/>
        </w:numPr>
        <w:tabs>
          <w:tab w:val="num" w:pos="576"/>
        </w:tabs>
        <w:ind w:left="576"/>
        <w:contextualSpacing/>
      </w:pPr>
      <w:bookmarkStart w:id="1040" w:name="_Toc503283499"/>
      <w:r w:rsidRPr="009F3DA3">
        <w:t>Technical Details</w:t>
      </w:r>
      <w:bookmarkEnd w:id="1040"/>
    </w:p>
    <w:p w14:paraId="428ABFC6" w14:textId="77777777" w:rsidR="000C73E8" w:rsidRPr="00516E68" w:rsidRDefault="000C73E8" w:rsidP="000428C5">
      <w:pPr>
        <w:jc w:val="both"/>
      </w:pPr>
      <w:r w:rsidRPr="00516E68">
        <w:t xml:space="preserve">Events can be defined in WAY4 and initiate an action when the status of the card contract changes. An event can be configured to send a letter, an SMS or an Email. </w:t>
      </w:r>
    </w:p>
    <w:p w14:paraId="5FEBD596" w14:textId="4E3D70F6" w:rsidR="000C73E8" w:rsidRPr="009F3DA3" w:rsidRDefault="007F17D9" w:rsidP="00A66F9A">
      <w:pPr>
        <w:spacing w:after="0"/>
      </w:pPr>
      <w:r>
        <w:t xml:space="preserve">For Web-service specification, we refer to </w:t>
      </w:r>
      <w:r w:rsidR="00416D04">
        <w:t xml:space="preserve">the document </w:t>
      </w:r>
      <w:r w:rsidR="00A06560" w:rsidRPr="00A06560">
        <w:t>Vol</w:t>
      </w:r>
      <w:r w:rsidR="006A6858">
        <w:t>ume</w:t>
      </w:r>
      <w:r w:rsidR="00A06560" w:rsidRPr="00A06560">
        <w:t xml:space="preserve"> </w:t>
      </w:r>
      <w:r w:rsidR="007D2DFA">
        <w:t>5</w:t>
      </w:r>
      <w:r w:rsidR="007D2DFA" w:rsidRPr="00A06560">
        <w:t xml:space="preserve"> </w:t>
      </w:r>
      <w:r w:rsidR="007D2DFA">
        <w:t>–</w:t>
      </w:r>
      <w:r w:rsidR="00A06560" w:rsidRPr="00A06560">
        <w:t xml:space="preserve"> </w:t>
      </w:r>
      <w:r w:rsidR="007D2DFA">
        <w:t>SOA and Notification</w:t>
      </w:r>
    </w:p>
    <w:p w14:paraId="756DC058" w14:textId="77777777" w:rsidR="000C73E8" w:rsidRPr="009F3DA3" w:rsidRDefault="000C73E8" w:rsidP="000C73E8">
      <w:pPr>
        <w:pStyle w:val="Heading2"/>
        <w:numPr>
          <w:ilvl w:val="1"/>
          <w:numId w:val="4"/>
        </w:numPr>
        <w:tabs>
          <w:tab w:val="num" w:pos="576"/>
        </w:tabs>
        <w:ind w:left="576"/>
        <w:contextualSpacing/>
      </w:pPr>
      <w:bookmarkStart w:id="1041" w:name="_Toc503283500"/>
      <w:r w:rsidRPr="009F3DA3">
        <w:t>Limitations</w:t>
      </w:r>
      <w:bookmarkEnd w:id="1041"/>
    </w:p>
    <w:p w14:paraId="0E78DC8B" w14:textId="7540FDC3" w:rsidR="000C73E8" w:rsidRPr="009F3DA3" w:rsidRDefault="00BA126F" w:rsidP="00FB16FF">
      <w:pPr>
        <w:pStyle w:val="BodyTextBullet0"/>
        <w:jc w:val="both"/>
      </w:pPr>
      <w:r>
        <w:t>Way4 cannot send email being attached statement. Way4 will process and export Statement in pdf</w:t>
      </w:r>
      <w:r w:rsidR="00FB16FF">
        <w:t>/xml</w:t>
      </w:r>
      <w:r>
        <w:t xml:space="preserve"> format.</w:t>
      </w:r>
    </w:p>
    <w:p w14:paraId="4DB17B9D" w14:textId="77777777" w:rsidR="000C73E8" w:rsidRPr="009F3DA3" w:rsidRDefault="000C73E8" w:rsidP="000C73E8">
      <w:pPr>
        <w:pStyle w:val="BodyTextBullet0"/>
        <w:ind w:left="360"/>
      </w:pPr>
    </w:p>
    <w:p w14:paraId="2CE01BF0" w14:textId="77777777" w:rsidR="000C73E8" w:rsidRPr="009F3DA3" w:rsidRDefault="000C73E8" w:rsidP="000C73E8">
      <w:pPr>
        <w:pStyle w:val="Heading2"/>
        <w:numPr>
          <w:ilvl w:val="1"/>
          <w:numId w:val="4"/>
        </w:numPr>
        <w:tabs>
          <w:tab w:val="num" w:pos="576"/>
        </w:tabs>
        <w:ind w:left="576"/>
        <w:contextualSpacing/>
      </w:pPr>
      <w:bookmarkStart w:id="1042" w:name="_Toc503283501"/>
      <w:r w:rsidRPr="009F3DA3">
        <w:t>Impact Areas</w:t>
      </w:r>
      <w:bookmarkEnd w:id="1042"/>
    </w:p>
    <w:p w14:paraId="2C9CA13A" w14:textId="77777777" w:rsidR="000C73E8" w:rsidRDefault="000C73E8" w:rsidP="000C73E8">
      <w:r w:rsidRPr="009F3DA3">
        <w:t>N/A</w:t>
      </w:r>
    </w:p>
    <w:p w14:paraId="0FE1FC26" w14:textId="77777777" w:rsidR="000C73E8" w:rsidRPr="009F3DA3" w:rsidRDefault="000C73E8" w:rsidP="000C73E8">
      <w:pPr>
        <w:pStyle w:val="Heading1"/>
        <w:numPr>
          <w:ilvl w:val="0"/>
          <w:numId w:val="4"/>
        </w:numPr>
      </w:pPr>
      <w:bookmarkStart w:id="1043" w:name="_Toc503283502"/>
      <w:r w:rsidRPr="009F3DA3">
        <w:lastRenderedPageBreak/>
        <w:t>REQC00</w:t>
      </w:r>
      <w:r w:rsidR="003A6C8C">
        <w:t>10</w:t>
      </w:r>
      <w:r w:rsidRPr="009F3DA3">
        <w:t xml:space="preserve"> – Card Operations/Customer Service</w:t>
      </w:r>
      <w:bookmarkEnd w:id="1043"/>
      <w:r w:rsidRPr="009F3DA3">
        <w:t xml:space="preserve"> </w:t>
      </w:r>
      <w:r w:rsidRPr="009F3DA3">
        <w:fldChar w:fldCharType="begin"/>
      </w:r>
      <w:r w:rsidRPr="009F3DA3">
        <w:instrText>tc "2.1 Functional Requirements Table " \l 2</w:instrText>
      </w:r>
      <w:r w:rsidRPr="009F3DA3">
        <w:fldChar w:fldCharType="end"/>
      </w:r>
    </w:p>
    <w:p w14:paraId="6B92FB9E" w14:textId="77777777" w:rsidR="000C73E8" w:rsidRPr="009F3DA3" w:rsidRDefault="000C73E8" w:rsidP="000C73E8">
      <w:pPr>
        <w:pStyle w:val="Heading2"/>
        <w:numPr>
          <w:ilvl w:val="1"/>
          <w:numId w:val="4"/>
        </w:numPr>
        <w:tabs>
          <w:tab w:val="num" w:pos="576"/>
        </w:tabs>
        <w:ind w:left="576"/>
      </w:pPr>
      <w:bookmarkStart w:id="1044" w:name="_Toc503283503"/>
      <w:r w:rsidRPr="009F3DA3">
        <w:t>Business Requirement</w:t>
      </w:r>
      <w:bookmarkEnd w:id="1044"/>
      <w:r w:rsidRPr="009F3DA3">
        <w:t xml:space="preserve"> </w:t>
      </w:r>
    </w:p>
    <w:p w14:paraId="00CBD6FC" w14:textId="564450A0" w:rsidR="000C73E8" w:rsidRPr="009F3DA3" w:rsidRDefault="001830BF" w:rsidP="000C73E8">
      <w:pPr>
        <w:spacing w:after="0"/>
        <w:jc w:val="both"/>
        <w:rPr>
          <w:rFonts w:cs="Arial"/>
          <w:szCs w:val="22"/>
        </w:rPr>
      </w:pPr>
      <w:r>
        <w:rPr>
          <w:rFonts w:cs="Arial"/>
          <w:szCs w:val="22"/>
        </w:rPr>
        <w:t xml:space="preserve">ORIENT COMMERCIAL BANK </w:t>
      </w:r>
      <w:r w:rsidR="000C73E8" w:rsidRPr="009F3DA3">
        <w:rPr>
          <w:rFonts w:cs="Arial"/>
          <w:szCs w:val="22"/>
        </w:rPr>
        <w:t xml:space="preserve">needs to support Card Operations/Customer Services. Cardholder requests are handled directly by </w:t>
      </w:r>
      <w:r w:rsidR="008253D5">
        <w:rPr>
          <w:rFonts w:cs="Arial"/>
          <w:szCs w:val="22"/>
        </w:rPr>
        <w:t>ORIENT COMMERCIAL BANK</w:t>
      </w:r>
      <w:r w:rsidR="000C73E8" w:rsidRPr="009F3DA3">
        <w:rPr>
          <w:rFonts w:cs="Arial"/>
          <w:szCs w:val="22"/>
        </w:rPr>
        <w:t xml:space="preserve">. </w:t>
      </w:r>
    </w:p>
    <w:p w14:paraId="27033B52" w14:textId="77777777" w:rsidR="001B4DBE" w:rsidRPr="009F3DA3" w:rsidRDefault="001B4DBE" w:rsidP="000C73E8">
      <w:pPr>
        <w:spacing w:after="0"/>
        <w:jc w:val="both"/>
        <w:rPr>
          <w:rFonts w:cs="Arial"/>
          <w:szCs w:val="22"/>
        </w:rPr>
      </w:pPr>
    </w:p>
    <w:p w14:paraId="42076DFD" w14:textId="77777777" w:rsidR="000C73E8" w:rsidRPr="009F3DA3" w:rsidRDefault="000C73E8" w:rsidP="000C73E8">
      <w:pPr>
        <w:spacing w:after="0"/>
        <w:jc w:val="both"/>
        <w:rPr>
          <w:szCs w:val="22"/>
        </w:rPr>
      </w:pPr>
      <w:r w:rsidRPr="009F3DA3">
        <w:rPr>
          <w:rFonts w:cs="Arial"/>
          <w:szCs w:val="22"/>
        </w:rPr>
        <w:t>The following functionality</w:t>
      </w:r>
      <w:r w:rsidRPr="009F3DA3">
        <w:rPr>
          <w:szCs w:val="22"/>
        </w:rPr>
        <w:t xml:space="preserve"> is required:</w:t>
      </w:r>
    </w:p>
    <w:p w14:paraId="321366E7" w14:textId="77777777" w:rsidR="000C73E8" w:rsidRPr="009F3DA3" w:rsidRDefault="000C73E8" w:rsidP="00737E58">
      <w:pPr>
        <w:numPr>
          <w:ilvl w:val="0"/>
          <w:numId w:val="27"/>
        </w:numPr>
      </w:pPr>
      <w:r w:rsidRPr="009F3DA3">
        <w:t>Identify Cardholders and retrieve data</w:t>
      </w:r>
    </w:p>
    <w:p w14:paraId="2D5F81F0" w14:textId="77777777" w:rsidR="000C73E8" w:rsidRDefault="000C73E8" w:rsidP="00737E58">
      <w:pPr>
        <w:numPr>
          <w:ilvl w:val="0"/>
          <w:numId w:val="27"/>
        </w:numPr>
      </w:pPr>
      <w:r w:rsidRPr="009F3DA3">
        <w:t>Ability to create new/replacement/supplementary cards</w:t>
      </w:r>
      <w:r>
        <w:t xml:space="preserve"> </w:t>
      </w:r>
    </w:p>
    <w:p w14:paraId="44089BBE" w14:textId="77777777" w:rsidR="000C73E8" w:rsidRPr="009F3DA3" w:rsidRDefault="000C73E8" w:rsidP="00022A82">
      <w:pPr>
        <w:pStyle w:val="BodyBullet"/>
        <w:numPr>
          <w:ilvl w:val="1"/>
          <w:numId w:val="23"/>
        </w:numPr>
      </w:pPr>
      <w:r>
        <w:t>Ability to create multiple cards under the same contract at the same time (product package)</w:t>
      </w:r>
    </w:p>
    <w:p w14:paraId="194BB3C6" w14:textId="77777777" w:rsidR="000C73E8" w:rsidRPr="009F3DA3" w:rsidRDefault="000C73E8" w:rsidP="00737E58">
      <w:pPr>
        <w:numPr>
          <w:ilvl w:val="0"/>
          <w:numId w:val="27"/>
        </w:numPr>
      </w:pPr>
      <w:r w:rsidRPr="009F3DA3">
        <w:t xml:space="preserve">Ability to view/update </w:t>
      </w:r>
      <w:r>
        <w:t xml:space="preserve">(based on user permissions) </w:t>
      </w:r>
      <w:r w:rsidRPr="009F3DA3">
        <w:t>the following:</w:t>
      </w:r>
    </w:p>
    <w:p w14:paraId="083C6E0D" w14:textId="77777777" w:rsidR="000C73E8" w:rsidRPr="00C8435B" w:rsidRDefault="000C73E8" w:rsidP="00022A82">
      <w:pPr>
        <w:pStyle w:val="ListParagraph"/>
        <w:numPr>
          <w:ilvl w:val="1"/>
          <w:numId w:val="23"/>
        </w:numPr>
        <w:spacing w:after="0"/>
        <w:contextualSpacing w:val="0"/>
        <w:rPr>
          <w:szCs w:val="22"/>
        </w:rPr>
      </w:pPr>
      <w:r w:rsidRPr="00C8435B">
        <w:rPr>
          <w:szCs w:val="22"/>
        </w:rPr>
        <w:t xml:space="preserve">Card Status verification </w:t>
      </w:r>
    </w:p>
    <w:p w14:paraId="1156A844" w14:textId="77777777" w:rsidR="000C73E8" w:rsidRPr="009F3DA3" w:rsidRDefault="000C73E8" w:rsidP="00022A82">
      <w:pPr>
        <w:pStyle w:val="BodyBullet"/>
        <w:numPr>
          <w:ilvl w:val="1"/>
          <w:numId w:val="23"/>
        </w:numPr>
      </w:pPr>
      <w:r w:rsidRPr="009F3DA3">
        <w:t>Card Blocking Code and Reason Details</w:t>
      </w:r>
    </w:p>
    <w:p w14:paraId="4481ED61" w14:textId="77777777" w:rsidR="000C73E8" w:rsidRPr="009F3DA3" w:rsidRDefault="000C73E8" w:rsidP="00022A82">
      <w:pPr>
        <w:pStyle w:val="BodyBullet"/>
        <w:numPr>
          <w:ilvl w:val="1"/>
          <w:numId w:val="23"/>
        </w:numPr>
      </w:pPr>
      <w:r w:rsidRPr="009F3DA3">
        <w:t>Verification and Unblocking of Card and PIN Try counter</w:t>
      </w:r>
    </w:p>
    <w:p w14:paraId="477C7050" w14:textId="77777777" w:rsidR="000C73E8" w:rsidRDefault="000C73E8" w:rsidP="00022A82">
      <w:pPr>
        <w:pStyle w:val="BodyBullet"/>
        <w:numPr>
          <w:ilvl w:val="1"/>
          <w:numId w:val="23"/>
        </w:numPr>
      </w:pPr>
      <w:r w:rsidRPr="009F3DA3">
        <w:t>Check of Limits</w:t>
      </w:r>
    </w:p>
    <w:p w14:paraId="0BED913F" w14:textId="77777777" w:rsidR="000C73E8" w:rsidRPr="009F3DA3" w:rsidRDefault="000C73E8" w:rsidP="00022A82">
      <w:pPr>
        <w:pStyle w:val="BodyBullet"/>
        <w:numPr>
          <w:ilvl w:val="1"/>
          <w:numId w:val="23"/>
        </w:numPr>
      </w:pPr>
      <w:r>
        <w:t xml:space="preserve">Check </w:t>
      </w:r>
      <w:r w:rsidRPr="00C8435B">
        <w:rPr>
          <w:szCs w:val="22"/>
        </w:rPr>
        <w:t xml:space="preserve">Card Production Date </w:t>
      </w:r>
    </w:p>
    <w:p w14:paraId="33E9CBBE" w14:textId="77777777" w:rsidR="000C73E8" w:rsidRPr="009F3DA3" w:rsidRDefault="000C73E8" w:rsidP="00022A82">
      <w:pPr>
        <w:pStyle w:val="BodyBullet"/>
        <w:numPr>
          <w:ilvl w:val="1"/>
          <w:numId w:val="23"/>
        </w:numPr>
      </w:pPr>
      <w:r w:rsidRPr="009F3DA3">
        <w:t xml:space="preserve">Check of Transaction Details </w:t>
      </w:r>
      <w:r w:rsidRPr="00C8435B">
        <w:rPr>
          <w:szCs w:val="22"/>
        </w:rPr>
        <w:t>(like Transaction Date, Merchant Location, MCC, etc</w:t>
      </w:r>
      <w:r>
        <w:rPr>
          <w:szCs w:val="22"/>
        </w:rPr>
        <w:t>.)</w:t>
      </w:r>
    </w:p>
    <w:p w14:paraId="2B3A1828" w14:textId="77777777" w:rsidR="000C73E8" w:rsidRPr="009F3DA3" w:rsidRDefault="000C73E8" w:rsidP="00022A82">
      <w:pPr>
        <w:pStyle w:val="BodyBullet"/>
        <w:numPr>
          <w:ilvl w:val="1"/>
          <w:numId w:val="23"/>
        </w:numPr>
      </w:pPr>
      <w:r w:rsidRPr="009F3DA3">
        <w:t>Check of Declined Authorizations</w:t>
      </w:r>
    </w:p>
    <w:p w14:paraId="6EBD9217" w14:textId="77777777" w:rsidR="000C73E8" w:rsidRPr="009F3DA3" w:rsidRDefault="000C73E8" w:rsidP="00022A82">
      <w:pPr>
        <w:pStyle w:val="BodyBullet"/>
        <w:numPr>
          <w:ilvl w:val="1"/>
          <w:numId w:val="23"/>
        </w:numPr>
      </w:pPr>
      <w:r w:rsidRPr="009F3DA3">
        <w:t>Print</w:t>
      </w:r>
      <w:r>
        <w:t>/Review</w:t>
      </w:r>
      <w:r w:rsidRPr="009F3DA3">
        <w:t xml:space="preserve"> of Card Operations Statements</w:t>
      </w:r>
    </w:p>
    <w:p w14:paraId="799A7B35" w14:textId="77777777" w:rsidR="000C73E8" w:rsidRDefault="000C73E8" w:rsidP="00022A82">
      <w:pPr>
        <w:pStyle w:val="BodyBullet"/>
        <w:numPr>
          <w:ilvl w:val="1"/>
          <w:numId w:val="23"/>
        </w:numPr>
      </w:pPr>
      <w:r w:rsidRPr="009F3DA3">
        <w:t>Change cardholder information (name, address, etc.)</w:t>
      </w:r>
    </w:p>
    <w:p w14:paraId="36758E06" w14:textId="77777777" w:rsidR="000C73E8" w:rsidRPr="009F3DA3" w:rsidRDefault="000C73E8" w:rsidP="000C73E8">
      <w:pPr>
        <w:pStyle w:val="ListParagraph"/>
      </w:pPr>
    </w:p>
    <w:p w14:paraId="56D65A10" w14:textId="77777777" w:rsidR="000C73E8" w:rsidRPr="009F3DA3" w:rsidRDefault="000C73E8" w:rsidP="000C73E8">
      <w:pPr>
        <w:pStyle w:val="Heading2"/>
        <w:numPr>
          <w:ilvl w:val="1"/>
          <w:numId w:val="4"/>
        </w:numPr>
        <w:tabs>
          <w:tab w:val="num" w:pos="576"/>
        </w:tabs>
        <w:ind w:left="576"/>
      </w:pPr>
      <w:bookmarkStart w:id="1045" w:name="_Toc503283504"/>
      <w:r w:rsidRPr="009F3DA3">
        <w:t>Technical Details</w:t>
      </w:r>
      <w:bookmarkEnd w:id="1045"/>
    </w:p>
    <w:p w14:paraId="784A0880" w14:textId="77777777" w:rsidR="000C73E8" w:rsidRPr="009F3DA3" w:rsidRDefault="000C73E8" w:rsidP="000C73E8">
      <w:pPr>
        <w:pStyle w:val="Heading3"/>
        <w:numPr>
          <w:ilvl w:val="2"/>
          <w:numId w:val="4"/>
        </w:numPr>
        <w:tabs>
          <w:tab w:val="clear" w:pos="720"/>
          <w:tab w:val="num" w:pos="810"/>
        </w:tabs>
      </w:pPr>
      <w:bookmarkStart w:id="1046" w:name="_Toc503283505"/>
      <w:r w:rsidRPr="009F3DA3">
        <w:t>Cardholder Identification</w:t>
      </w:r>
      <w:bookmarkEnd w:id="1046"/>
    </w:p>
    <w:p w14:paraId="4B351DE5" w14:textId="77777777" w:rsidR="000C73E8" w:rsidRPr="009F3DA3" w:rsidRDefault="000C73E8" w:rsidP="00FB16FF">
      <w:pPr>
        <w:pStyle w:val="BodyText"/>
        <w:tabs>
          <w:tab w:val="left" w:pos="4071"/>
        </w:tabs>
        <w:jc w:val="both"/>
        <w:rPr>
          <w:rFonts w:ascii="Calibri" w:hAnsi="Calibri" w:cs="Arial"/>
          <w:szCs w:val="22"/>
        </w:rPr>
      </w:pPr>
      <w:r w:rsidRPr="009F3DA3">
        <w:rPr>
          <w:rFonts w:ascii="Calibri" w:hAnsi="Calibri" w:cs="Arial"/>
          <w:szCs w:val="22"/>
        </w:rPr>
        <w:t>Cardholder can be identified by operator by asking personal questions like security word and ID number in order to verify the person. WAY4 shows the cardholder personal details on a customer support screen.</w:t>
      </w:r>
    </w:p>
    <w:p w14:paraId="4FC8BCB9" w14:textId="77777777" w:rsidR="000C73E8" w:rsidRDefault="000C73E8" w:rsidP="000C73E8">
      <w:pPr>
        <w:pStyle w:val="BodyText"/>
        <w:tabs>
          <w:tab w:val="left" w:pos="4071"/>
        </w:tabs>
        <w:rPr>
          <w:rFonts w:ascii="Calibri" w:hAnsi="Calibri" w:cs="Arial"/>
          <w:szCs w:val="22"/>
        </w:rPr>
      </w:pPr>
      <w:r>
        <w:rPr>
          <w:rFonts w:ascii="Calibri" w:hAnsi="Calibri" w:cs="Arial"/>
          <w:szCs w:val="22"/>
        </w:rPr>
        <w:t>The following information is available:</w:t>
      </w:r>
    </w:p>
    <w:p w14:paraId="62FCD993" w14:textId="77777777" w:rsidR="000C73E8" w:rsidRPr="006960B7" w:rsidRDefault="000C73E8" w:rsidP="00737E58">
      <w:pPr>
        <w:numPr>
          <w:ilvl w:val="0"/>
          <w:numId w:val="27"/>
        </w:numPr>
      </w:pPr>
      <w:r w:rsidRPr="006960B7">
        <w:t xml:space="preserve">Cardholder’s Name, Surname </w:t>
      </w:r>
    </w:p>
    <w:p w14:paraId="1933CA7A" w14:textId="77777777" w:rsidR="000C73E8" w:rsidRPr="006960B7" w:rsidRDefault="000C73E8" w:rsidP="00737E58">
      <w:pPr>
        <w:numPr>
          <w:ilvl w:val="0"/>
          <w:numId w:val="27"/>
        </w:numPr>
      </w:pPr>
      <w:r w:rsidRPr="006960B7">
        <w:t>Company or Bank name (if business card)</w:t>
      </w:r>
    </w:p>
    <w:p w14:paraId="72EB5746" w14:textId="77777777" w:rsidR="000C73E8" w:rsidRPr="006960B7" w:rsidRDefault="000C73E8" w:rsidP="00737E58">
      <w:pPr>
        <w:numPr>
          <w:ilvl w:val="0"/>
          <w:numId w:val="27"/>
        </w:numPr>
      </w:pPr>
      <w:r w:rsidRPr="006960B7">
        <w:t>Cardholder’s DOB (date of Birth)</w:t>
      </w:r>
    </w:p>
    <w:p w14:paraId="49801808" w14:textId="77777777" w:rsidR="000C73E8" w:rsidRPr="006960B7" w:rsidRDefault="000C73E8" w:rsidP="00737E58">
      <w:pPr>
        <w:numPr>
          <w:ilvl w:val="0"/>
          <w:numId w:val="27"/>
        </w:numPr>
      </w:pPr>
      <w:r w:rsidRPr="006960B7">
        <w:t>Cardholder’s HOME address (street name, zip code, country)</w:t>
      </w:r>
    </w:p>
    <w:p w14:paraId="5226D1A2" w14:textId="77777777" w:rsidR="000C73E8" w:rsidRPr="006960B7" w:rsidRDefault="000C73E8" w:rsidP="00737E58">
      <w:pPr>
        <w:numPr>
          <w:ilvl w:val="0"/>
          <w:numId w:val="27"/>
        </w:numPr>
      </w:pPr>
      <w:r w:rsidRPr="006960B7">
        <w:t>Cardholder’s billing (card statement) address (street name, zip code, country)</w:t>
      </w:r>
      <w:r w:rsidRPr="006960B7">
        <w:tab/>
      </w:r>
      <w:r w:rsidRPr="006960B7">
        <w:tab/>
      </w:r>
      <w:r w:rsidRPr="006960B7">
        <w:tab/>
      </w:r>
    </w:p>
    <w:p w14:paraId="36450ED1" w14:textId="77777777" w:rsidR="000C73E8" w:rsidRPr="006960B7" w:rsidRDefault="000C73E8" w:rsidP="00737E58">
      <w:pPr>
        <w:numPr>
          <w:ilvl w:val="0"/>
          <w:numId w:val="27"/>
        </w:numPr>
      </w:pPr>
      <w:r w:rsidRPr="006960B7">
        <w:t xml:space="preserve">Cardholder’s home telephone number and mobile GSM number </w:t>
      </w:r>
    </w:p>
    <w:p w14:paraId="12562F09" w14:textId="77777777" w:rsidR="000C73E8" w:rsidRPr="006960B7" w:rsidRDefault="000C73E8" w:rsidP="00737E58">
      <w:pPr>
        <w:numPr>
          <w:ilvl w:val="0"/>
          <w:numId w:val="27"/>
        </w:numPr>
      </w:pPr>
      <w:r w:rsidRPr="006960B7">
        <w:t xml:space="preserve">EMAIL address </w:t>
      </w:r>
    </w:p>
    <w:p w14:paraId="0F572E36" w14:textId="77777777" w:rsidR="000C73E8" w:rsidRPr="006960B7" w:rsidRDefault="000C73E8" w:rsidP="00737E58">
      <w:pPr>
        <w:numPr>
          <w:ilvl w:val="0"/>
          <w:numId w:val="27"/>
        </w:numPr>
      </w:pPr>
      <w:r w:rsidRPr="006960B7">
        <w:lastRenderedPageBreak/>
        <w:t>ID and Passport number (minimum 1 mandatory)</w:t>
      </w:r>
    </w:p>
    <w:p w14:paraId="1E947B1A" w14:textId="77777777" w:rsidR="000C73E8" w:rsidRDefault="000C73E8" w:rsidP="000C73E8">
      <w:pPr>
        <w:pStyle w:val="BodyText"/>
        <w:rPr>
          <w:rFonts w:ascii="Calibri" w:hAnsi="Calibri" w:cs="Arial"/>
          <w:szCs w:val="22"/>
        </w:rPr>
      </w:pPr>
    </w:p>
    <w:p w14:paraId="414351BD" w14:textId="77777777" w:rsidR="005E06D6" w:rsidRPr="009F3DA3" w:rsidRDefault="005E06D6" w:rsidP="005E06D6">
      <w:pPr>
        <w:pStyle w:val="Heading3"/>
        <w:numPr>
          <w:ilvl w:val="2"/>
          <w:numId w:val="4"/>
        </w:numPr>
        <w:tabs>
          <w:tab w:val="clear" w:pos="720"/>
          <w:tab w:val="num" w:pos="810"/>
        </w:tabs>
      </w:pPr>
      <w:bookmarkStart w:id="1047" w:name="_Toc503283506"/>
      <w:r w:rsidRPr="009F3DA3">
        <w:t xml:space="preserve">Cardholder </w:t>
      </w:r>
      <w:r>
        <w:t>Information Update</w:t>
      </w:r>
      <w:bookmarkEnd w:id="1047"/>
    </w:p>
    <w:p w14:paraId="4EA38977" w14:textId="77777777" w:rsidR="00A86D28" w:rsidRPr="005E4EA8" w:rsidRDefault="00A86D28" w:rsidP="00A86D28">
      <w:pPr>
        <w:tabs>
          <w:tab w:val="left" w:pos="990"/>
        </w:tabs>
        <w:spacing w:line="300" w:lineRule="auto"/>
        <w:jc w:val="both"/>
        <w:rPr>
          <w:szCs w:val="22"/>
        </w:rPr>
      </w:pPr>
      <w:r w:rsidRPr="005E4EA8">
        <w:rPr>
          <w:rFonts w:cs="Arial"/>
          <w:szCs w:val="22"/>
        </w:rPr>
        <w:t>Bank</w:t>
      </w:r>
      <w:r w:rsidRPr="005E4EA8">
        <w:rPr>
          <w:szCs w:val="22"/>
        </w:rPr>
        <w:t xml:space="preserve"> has facility to update information of client, account or card by form following as below:</w:t>
      </w:r>
    </w:p>
    <w:p w14:paraId="72DD70D8"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Permanent/Current Address</w:t>
      </w:r>
    </w:p>
    <w:p w14:paraId="343F0DC6"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Mailing address</w:t>
      </w:r>
    </w:p>
    <w:p w14:paraId="72002FC8"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E-mail address</w:t>
      </w:r>
    </w:p>
    <w:p w14:paraId="0C35F71B"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Home phone/Mobile phone number</w:t>
      </w:r>
    </w:p>
    <w:p w14:paraId="0D558C92"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Company’s name/address/phone number</w:t>
      </w:r>
    </w:p>
    <w:p w14:paraId="25FE74A3" w14:textId="77777777" w:rsidR="00A86D28" w:rsidRPr="005E4EA8" w:rsidRDefault="00A86D28" w:rsidP="00737E58">
      <w:pPr>
        <w:numPr>
          <w:ilvl w:val="0"/>
          <w:numId w:val="55"/>
        </w:numPr>
        <w:tabs>
          <w:tab w:val="left" w:pos="990"/>
        </w:tabs>
        <w:spacing w:line="300" w:lineRule="auto"/>
        <w:ind w:left="1440" w:hanging="450"/>
        <w:jc w:val="both"/>
        <w:rPr>
          <w:szCs w:val="22"/>
        </w:rPr>
      </w:pPr>
      <w:r w:rsidRPr="005E4EA8">
        <w:rPr>
          <w:szCs w:val="22"/>
        </w:rPr>
        <w:t>Any others information of client, account and card.</w:t>
      </w:r>
    </w:p>
    <w:p w14:paraId="2DCD6283" w14:textId="77777777" w:rsidR="005E06D6" w:rsidRPr="005E4EA8" w:rsidRDefault="00A86D28" w:rsidP="00A86D28">
      <w:pPr>
        <w:tabs>
          <w:tab w:val="left" w:pos="990"/>
        </w:tabs>
        <w:spacing w:line="300" w:lineRule="auto"/>
        <w:jc w:val="both"/>
        <w:rPr>
          <w:rFonts w:cs="Arial"/>
          <w:szCs w:val="22"/>
        </w:rPr>
      </w:pPr>
      <w:r w:rsidRPr="005E4EA8">
        <w:rPr>
          <w:rFonts w:cs="Arial"/>
          <w:szCs w:val="22"/>
        </w:rPr>
        <w:t>Bank also has facility to change credit limit after issuing card.</w:t>
      </w:r>
    </w:p>
    <w:p w14:paraId="3B491880" w14:textId="77777777" w:rsidR="000C73E8" w:rsidRPr="009F3DA3" w:rsidRDefault="000C73E8" w:rsidP="000C73E8">
      <w:pPr>
        <w:pStyle w:val="Heading2"/>
        <w:numPr>
          <w:ilvl w:val="1"/>
          <w:numId w:val="4"/>
        </w:numPr>
        <w:tabs>
          <w:tab w:val="num" w:pos="576"/>
        </w:tabs>
        <w:ind w:left="576"/>
      </w:pPr>
      <w:bookmarkStart w:id="1048" w:name="_Toc503283507"/>
      <w:r w:rsidRPr="009F3DA3">
        <w:t>Limitations</w:t>
      </w:r>
      <w:bookmarkEnd w:id="1048"/>
    </w:p>
    <w:p w14:paraId="7E3DC954" w14:textId="77777777" w:rsidR="000C73E8" w:rsidRPr="009F3DA3" w:rsidRDefault="000C73E8" w:rsidP="000C73E8">
      <w:pPr>
        <w:pStyle w:val="BodyText"/>
        <w:rPr>
          <w:rFonts w:ascii="Calibri" w:hAnsi="Calibri" w:cs="Arial"/>
          <w:szCs w:val="22"/>
        </w:rPr>
      </w:pPr>
      <w:r w:rsidRPr="009F3DA3">
        <w:rPr>
          <w:rFonts w:ascii="Calibri" w:hAnsi="Calibri" w:cs="Arial"/>
          <w:szCs w:val="22"/>
        </w:rPr>
        <w:t>N/A</w:t>
      </w:r>
    </w:p>
    <w:p w14:paraId="23618BC3" w14:textId="77777777" w:rsidR="000C73E8" w:rsidRPr="009F3DA3" w:rsidRDefault="000C73E8" w:rsidP="000C73E8">
      <w:pPr>
        <w:pStyle w:val="BodyText"/>
        <w:rPr>
          <w:rFonts w:ascii="Calibri" w:hAnsi="Calibri" w:cs="Arial"/>
          <w:szCs w:val="22"/>
        </w:rPr>
      </w:pPr>
    </w:p>
    <w:p w14:paraId="703B6F36" w14:textId="77777777" w:rsidR="000C73E8" w:rsidRPr="009F3DA3" w:rsidRDefault="000C73E8" w:rsidP="000C73E8">
      <w:pPr>
        <w:pStyle w:val="Heading2"/>
        <w:numPr>
          <w:ilvl w:val="1"/>
          <w:numId w:val="4"/>
        </w:numPr>
        <w:tabs>
          <w:tab w:val="num" w:pos="576"/>
        </w:tabs>
        <w:ind w:left="576"/>
      </w:pPr>
      <w:bookmarkStart w:id="1049" w:name="_Toc503283508"/>
      <w:r w:rsidRPr="009F3DA3">
        <w:t>Impact Areas</w:t>
      </w:r>
      <w:bookmarkEnd w:id="1049"/>
    </w:p>
    <w:p w14:paraId="33264D60" w14:textId="77777777" w:rsidR="000C73E8" w:rsidRDefault="000C73E8" w:rsidP="000C73E8">
      <w:pPr>
        <w:pStyle w:val="BodyText"/>
        <w:rPr>
          <w:rFonts w:ascii="Calibri" w:hAnsi="Calibri" w:cs="Arial"/>
          <w:szCs w:val="22"/>
        </w:rPr>
      </w:pPr>
      <w:r w:rsidRPr="009F3DA3">
        <w:rPr>
          <w:rFonts w:ascii="Calibri" w:hAnsi="Calibri" w:cs="Arial"/>
          <w:szCs w:val="22"/>
        </w:rPr>
        <w:t>N/A</w:t>
      </w:r>
    </w:p>
    <w:p w14:paraId="5F731EEF" w14:textId="44F99236" w:rsidR="00DE694E" w:rsidRPr="009F3DA3" w:rsidRDefault="00DE694E" w:rsidP="00DE694E">
      <w:pPr>
        <w:pStyle w:val="Heading1"/>
        <w:numPr>
          <w:ilvl w:val="0"/>
          <w:numId w:val="4"/>
        </w:numPr>
      </w:pPr>
      <w:bookmarkStart w:id="1050" w:name="_Toc503283509"/>
      <w:r w:rsidRPr="009F3DA3">
        <w:lastRenderedPageBreak/>
        <w:t>REQC00</w:t>
      </w:r>
      <w:r w:rsidR="003A6C8C">
        <w:t>11</w:t>
      </w:r>
      <w:r w:rsidRPr="009F3DA3">
        <w:t xml:space="preserve"> – Card </w:t>
      </w:r>
      <w:r w:rsidR="003D6C5D">
        <w:t>C</w:t>
      </w:r>
      <w:r w:rsidR="00626623">
        <w:t>losure</w:t>
      </w:r>
      <w:bookmarkEnd w:id="1050"/>
      <w:r w:rsidRPr="009F3DA3">
        <w:fldChar w:fldCharType="begin"/>
      </w:r>
      <w:r w:rsidRPr="009F3DA3">
        <w:instrText>tc "2.1 Functional Requirements Table " \l 2</w:instrText>
      </w:r>
      <w:r w:rsidRPr="009F3DA3">
        <w:fldChar w:fldCharType="end"/>
      </w:r>
    </w:p>
    <w:p w14:paraId="5E76A677" w14:textId="77777777" w:rsidR="00DE694E" w:rsidRPr="009F3DA3" w:rsidRDefault="00DE694E" w:rsidP="00DE694E">
      <w:pPr>
        <w:pStyle w:val="Heading2"/>
        <w:numPr>
          <w:ilvl w:val="1"/>
          <w:numId w:val="4"/>
        </w:numPr>
        <w:tabs>
          <w:tab w:val="num" w:pos="576"/>
        </w:tabs>
        <w:ind w:left="576"/>
      </w:pPr>
      <w:bookmarkStart w:id="1051" w:name="_Toc503283510"/>
      <w:r w:rsidRPr="009F3DA3">
        <w:t>Business Requirement</w:t>
      </w:r>
      <w:bookmarkEnd w:id="1051"/>
      <w:r w:rsidRPr="009F3DA3">
        <w:t xml:space="preserve"> </w:t>
      </w:r>
    </w:p>
    <w:p w14:paraId="08DD15CD" w14:textId="77777777" w:rsidR="00BA126F" w:rsidRDefault="00335F95" w:rsidP="00FB16FF">
      <w:pPr>
        <w:jc w:val="both"/>
      </w:pPr>
      <w:r>
        <w:t>Way4 supports end user for changing the card status on form whenever the card holder request or the bank decide base on internal policy.</w:t>
      </w:r>
    </w:p>
    <w:p w14:paraId="218B6544" w14:textId="44D0AADC" w:rsidR="00FA1AB7" w:rsidRDefault="00FA1AB7" w:rsidP="00B82544"/>
    <w:p w14:paraId="7BB896D4" w14:textId="77777777" w:rsidR="00DE694E" w:rsidRPr="009F3DA3" w:rsidRDefault="00DE694E" w:rsidP="00DE694E">
      <w:pPr>
        <w:pStyle w:val="Heading2"/>
        <w:numPr>
          <w:ilvl w:val="1"/>
          <w:numId w:val="4"/>
        </w:numPr>
        <w:tabs>
          <w:tab w:val="num" w:pos="576"/>
        </w:tabs>
        <w:ind w:left="576"/>
      </w:pPr>
      <w:bookmarkStart w:id="1052" w:name="_Toc434724930"/>
      <w:bookmarkStart w:id="1053" w:name="_Toc434755181"/>
      <w:bookmarkStart w:id="1054" w:name="_Toc434950668"/>
      <w:bookmarkStart w:id="1055" w:name="_Toc435029808"/>
      <w:bookmarkStart w:id="1056" w:name="_Toc503283511"/>
      <w:bookmarkEnd w:id="1052"/>
      <w:bookmarkEnd w:id="1053"/>
      <w:bookmarkEnd w:id="1054"/>
      <w:bookmarkEnd w:id="1055"/>
      <w:r w:rsidRPr="009F3DA3">
        <w:t>Technical Details</w:t>
      </w:r>
      <w:bookmarkEnd w:id="1056"/>
    </w:p>
    <w:p w14:paraId="737F2B8A" w14:textId="0AA25DA5" w:rsidR="00DE694E" w:rsidRDefault="00B90D1A" w:rsidP="00DE694E">
      <w:pPr>
        <w:pStyle w:val="BodyText"/>
        <w:rPr>
          <w:rFonts w:ascii="Calibri" w:hAnsi="Calibri" w:cs="Arial"/>
          <w:szCs w:val="22"/>
        </w:rPr>
      </w:pPr>
      <w:r>
        <w:rPr>
          <w:rFonts w:ascii="Calibri" w:hAnsi="Calibri" w:cs="Arial"/>
          <w:szCs w:val="22"/>
        </w:rPr>
        <w:t xml:space="preserve">Apply WAY4 standard </w:t>
      </w:r>
      <w:r w:rsidR="00FB16FF">
        <w:rPr>
          <w:rFonts w:ascii="Calibri" w:hAnsi="Calibri" w:cs="Arial"/>
          <w:szCs w:val="22"/>
        </w:rPr>
        <w:t>function</w:t>
      </w:r>
    </w:p>
    <w:p w14:paraId="70B635F4" w14:textId="77777777" w:rsidR="00DE694E" w:rsidRPr="009F3DA3" w:rsidRDefault="00DE694E" w:rsidP="00DE694E">
      <w:pPr>
        <w:pStyle w:val="Heading2"/>
        <w:numPr>
          <w:ilvl w:val="1"/>
          <w:numId w:val="4"/>
        </w:numPr>
        <w:tabs>
          <w:tab w:val="num" w:pos="576"/>
        </w:tabs>
        <w:ind w:left="576"/>
      </w:pPr>
      <w:bookmarkStart w:id="1057" w:name="_Toc503283512"/>
      <w:r w:rsidRPr="009F3DA3">
        <w:t>Limitations</w:t>
      </w:r>
      <w:bookmarkEnd w:id="1057"/>
    </w:p>
    <w:p w14:paraId="1940D657" w14:textId="77777777" w:rsidR="00DE694E" w:rsidRPr="009F3DA3" w:rsidRDefault="00DE694E" w:rsidP="00FB16FF">
      <w:pPr>
        <w:pStyle w:val="BodyText"/>
        <w:rPr>
          <w:rFonts w:ascii="Calibri" w:hAnsi="Calibri" w:cs="Arial"/>
          <w:szCs w:val="22"/>
        </w:rPr>
      </w:pPr>
      <w:r w:rsidRPr="009F3DA3">
        <w:rPr>
          <w:rFonts w:ascii="Calibri" w:hAnsi="Calibri" w:cs="Arial"/>
          <w:szCs w:val="22"/>
        </w:rPr>
        <w:t>N/A</w:t>
      </w:r>
    </w:p>
    <w:p w14:paraId="676B9574" w14:textId="77777777" w:rsidR="00DE694E" w:rsidRPr="009F3DA3" w:rsidRDefault="00DE694E" w:rsidP="00DE694E">
      <w:pPr>
        <w:pStyle w:val="BodyText"/>
        <w:rPr>
          <w:rFonts w:ascii="Calibri" w:hAnsi="Calibri" w:cs="Arial"/>
          <w:szCs w:val="22"/>
        </w:rPr>
      </w:pPr>
    </w:p>
    <w:p w14:paraId="255178C8" w14:textId="77777777" w:rsidR="00DE694E" w:rsidRPr="009F3DA3" w:rsidRDefault="00DE694E" w:rsidP="00DE694E">
      <w:pPr>
        <w:pStyle w:val="Heading2"/>
        <w:numPr>
          <w:ilvl w:val="1"/>
          <w:numId w:val="4"/>
        </w:numPr>
        <w:tabs>
          <w:tab w:val="num" w:pos="576"/>
        </w:tabs>
        <w:ind w:left="576"/>
      </w:pPr>
      <w:bookmarkStart w:id="1058" w:name="_Toc503283513"/>
      <w:r w:rsidRPr="009F3DA3">
        <w:t>Impact Areas</w:t>
      </w:r>
      <w:bookmarkEnd w:id="1058"/>
    </w:p>
    <w:p w14:paraId="41934AE0" w14:textId="77777777" w:rsidR="00DE694E" w:rsidRDefault="00DE694E" w:rsidP="00FB16FF">
      <w:pPr>
        <w:pStyle w:val="BodyText"/>
        <w:rPr>
          <w:rFonts w:ascii="Calibri" w:hAnsi="Calibri" w:cs="Arial"/>
          <w:szCs w:val="22"/>
        </w:rPr>
      </w:pPr>
      <w:r w:rsidRPr="009F3DA3">
        <w:rPr>
          <w:rFonts w:ascii="Calibri" w:hAnsi="Calibri" w:cs="Arial"/>
          <w:szCs w:val="22"/>
        </w:rPr>
        <w:t>N/A</w:t>
      </w:r>
    </w:p>
    <w:p w14:paraId="4AAC5262" w14:textId="77777777" w:rsidR="00EE18DC" w:rsidRPr="009F3DA3" w:rsidRDefault="00EE18DC" w:rsidP="00EE18DC">
      <w:pPr>
        <w:pStyle w:val="Heading1"/>
        <w:numPr>
          <w:ilvl w:val="0"/>
          <w:numId w:val="4"/>
        </w:numPr>
        <w:contextualSpacing/>
      </w:pPr>
      <w:bookmarkStart w:id="1059" w:name="_Toc503283514"/>
      <w:r>
        <w:lastRenderedPageBreak/>
        <w:t>REQC00</w:t>
      </w:r>
      <w:r w:rsidR="003A6C8C">
        <w:t>12</w:t>
      </w:r>
      <w:r w:rsidRPr="009F3DA3">
        <w:t xml:space="preserve"> </w:t>
      </w:r>
      <w:r>
        <w:t>–</w:t>
      </w:r>
      <w:r w:rsidRPr="009F3DA3">
        <w:t xml:space="preserve"> C</w:t>
      </w:r>
      <w:r>
        <w:t>orporate Card</w:t>
      </w:r>
      <w:bookmarkEnd w:id="1059"/>
    </w:p>
    <w:p w14:paraId="4FE15FBA" w14:textId="77777777" w:rsidR="00EE18DC" w:rsidRPr="009F3DA3" w:rsidRDefault="00EE18DC" w:rsidP="00EE18DC">
      <w:pPr>
        <w:pStyle w:val="Heading2"/>
        <w:numPr>
          <w:ilvl w:val="1"/>
          <w:numId w:val="4"/>
        </w:numPr>
        <w:tabs>
          <w:tab w:val="num" w:pos="576"/>
        </w:tabs>
        <w:ind w:left="576"/>
        <w:contextualSpacing/>
      </w:pPr>
      <w:bookmarkStart w:id="1060" w:name="_Toc503283515"/>
      <w:r w:rsidRPr="009F3DA3">
        <w:t>Business Requirements</w:t>
      </w:r>
      <w:bookmarkEnd w:id="1060"/>
    </w:p>
    <w:p w14:paraId="14225284" w14:textId="77777777" w:rsidR="00B40125" w:rsidRPr="00DE1397" w:rsidRDefault="00B40125" w:rsidP="00DE1397">
      <w:r w:rsidRPr="00DE1397">
        <w:t>Bank can issue corporate cards with individual or Corporate liability</w:t>
      </w:r>
      <w:r w:rsidR="00211E92" w:rsidRPr="00DE1397">
        <w:t>.</w:t>
      </w:r>
    </w:p>
    <w:p w14:paraId="03C453AB" w14:textId="77777777" w:rsidR="00B40125" w:rsidRPr="00DE1397" w:rsidRDefault="00B40125" w:rsidP="00FB16FF">
      <w:pPr>
        <w:jc w:val="both"/>
      </w:pPr>
      <w:r w:rsidRPr="00DE1397">
        <w:t>Individual cards will have individual accounts, statements would be separate for every card and would be mailed to the cardholders. There needs to be a summary statement for corporate which will give details of outstanding of all cards under that corporate.</w:t>
      </w:r>
    </w:p>
    <w:p w14:paraId="1DCA8610" w14:textId="77777777" w:rsidR="00B40125" w:rsidRPr="00DE1397" w:rsidRDefault="00B40125" w:rsidP="00DE1397">
      <w:r w:rsidRPr="00DE1397">
        <w:t xml:space="preserve">In Corporate Profile any change in Corporate Name or address, the history to be stored. </w:t>
      </w:r>
    </w:p>
    <w:p w14:paraId="7D85DD77" w14:textId="77777777" w:rsidR="00B40125" w:rsidRPr="00DE1397" w:rsidRDefault="00B40125" w:rsidP="00FB16FF">
      <w:pPr>
        <w:jc w:val="both"/>
      </w:pPr>
      <w:r w:rsidRPr="00DE1397">
        <w:t>There need to be a linkage of all Corporate Cards issued to a Corporate to block all Cards of the Same Corporate if any one of same defaults in payment. The blocking has to be done manually by the bank.</w:t>
      </w:r>
    </w:p>
    <w:p w14:paraId="138E0D47" w14:textId="07646ADD" w:rsidR="00DD6FFB" w:rsidRPr="00DE1397" w:rsidRDefault="00F70EBA" w:rsidP="00FB16FF">
      <w:pPr>
        <w:jc w:val="both"/>
      </w:pPr>
      <w:r w:rsidRPr="00DE1397">
        <w:t xml:space="preserve">At present, </w:t>
      </w:r>
      <w:r w:rsidR="004413B5">
        <w:t>OCB</w:t>
      </w:r>
      <w:r w:rsidRPr="00DE1397">
        <w:t xml:space="preserve"> applied the Product’s feature of corporate card similar to product of private</w:t>
      </w:r>
      <w:r w:rsidR="00335F95" w:rsidRPr="00DE1397">
        <w:t xml:space="preserve"> credit card and</w:t>
      </w:r>
      <w:r w:rsidRPr="00DE1397">
        <w:t xml:space="preserve"> client.</w:t>
      </w:r>
    </w:p>
    <w:p w14:paraId="4BA017C3" w14:textId="77777777" w:rsidR="00EE18DC" w:rsidRPr="009F3DA3" w:rsidRDefault="00EE18DC" w:rsidP="00EE18DC">
      <w:pPr>
        <w:pStyle w:val="Heading2"/>
        <w:numPr>
          <w:ilvl w:val="1"/>
          <w:numId w:val="4"/>
        </w:numPr>
        <w:tabs>
          <w:tab w:val="num" w:pos="576"/>
        </w:tabs>
        <w:ind w:left="576"/>
        <w:contextualSpacing/>
      </w:pPr>
      <w:bookmarkStart w:id="1061" w:name="_Toc503283516"/>
      <w:r w:rsidRPr="009F3DA3">
        <w:t>Technical Details</w:t>
      </w:r>
      <w:bookmarkEnd w:id="1061"/>
    </w:p>
    <w:p w14:paraId="57BC6BCE" w14:textId="77777777" w:rsidR="00EE18DC" w:rsidRPr="009F3DA3" w:rsidRDefault="00EE18DC" w:rsidP="00A91C44">
      <w:pPr>
        <w:spacing w:after="0"/>
      </w:pPr>
    </w:p>
    <w:p w14:paraId="7280A11D" w14:textId="77777777" w:rsidR="00EE18DC" w:rsidRPr="009F3DA3" w:rsidRDefault="00EE18DC" w:rsidP="00EE18DC">
      <w:pPr>
        <w:pStyle w:val="Heading2"/>
        <w:numPr>
          <w:ilvl w:val="1"/>
          <w:numId w:val="4"/>
        </w:numPr>
        <w:tabs>
          <w:tab w:val="num" w:pos="576"/>
        </w:tabs>
        <w:ind w:left="576"/>
        <w:contextualSpacing/>
      </w:pPr>
      <w:bookmarkStart w:id="1062" w:name="_Toc503283517"/>
      <w:r w:rsidRPr="009F3DA3">
        <w:t>Limitations</w:t>
      </w:r>
      <w:bookmarkEnd w:id="1062"/>
    </w:p>
    <w:p w14:paraId="4BB1C939" w14:textId="77777777" w:rsidR="00EE18DC" w:rsidRPr="009F3DA3" w:rsidRDefault="00EE18DC" w:rsidP="00EE18DC">
      <w:pPr>
        <w:pStyle w:val="BodyTextBullet0"/>
        <w:ind w:left="360" w:hanging="360"/>
      </w:pPr>
      <w:r w:rsidRPr="009F3DA3">
        <w:t>N/A</w:t>
      </w:r>
    </w:p>
    <w:p w14:paraId="7E817AED" w14:textId="77777777" w:rsidR="00EE18DC" w:rsidRPr="009F3DA3" w:rsidRDefault="00EE18DC" w:rsidP="00EE18DC">
      <w:pPr>
        <w:pStyle w:val="BodyTextBullet0"/>
        <w:ind w:left="360"/>
      </w:pPr>
    </w:p>
    <w:p w14:paraId="4855D387" w14:textId="77777777" w:rsidR="00EE18DC" w:rsidRPr="009F3DA3" w:rsidRDefault="00EE18DC" w:rsidP="00EE18DC">
      <w:pPr>
        <w:pStyle w:val="Heading2"/>
        <w:numPr>
          <w:ilvl w:val="1"/>
          <w:numId w:val="4"/>
        </w:numPr>
        <w:tabs>
          <w:tab w:val="num" w:pos="576"/>
        </w:tabs>
        <w:ind w:left="576"/>
        <w:contextualSpacing/>
      </w:pPr>
      <w:bookmarkStart w:id="1063" w:name="_Toc503283518"/>
      <w:r w:rsidRPr="009F3DA3">
        <w:t>Impact Areas</w:t>
      </w:r>
      <w:bookmarkEnd w:id="1063"/>
    </w:p>
    <w:p w14:paraId="1FA0BE95" w14:textId="77777777" w:rsidR="00EE18DC" w:rsidRDefault="00EE18DC" w:rsidP="00EE18DC">
      <w:r w:rsidRPr="009F3DA3">
        <w:t>N/A</w:t>
      </w:r>
    </w:p>
    <w:p w14:paraId="74BC1A1D" w14:textId="77777777" w:rsidR="00EE18DC" w:rsidRPr="009F3DA3" w:rsidRDefault="00EE18DC" w:rsidP="000C73E8">
      <w:pPr>
        <w:pStyle w:val="BodyText"/>
        <w:rPr>
          <w:rFonts w:ascii="Calibri" w:hAnsi="Calibri" w:cs="Arial"/>
          <w:szCs w:val="22"/>
        </w:rPr>
      </w:pPr>
    </w:p>
    <w:p w14:paraId="6F42CF61" w14:textId="77777777" w:rsidR="000C73E8" w:rsidRPr="009F3DA3" w:rsidRDefault="000C73E8" w:rsidP="000C73E8">
      <w:pPr>
        <w:pStyle w:val="Heading1"/>
        <w:numPr>
          <w:ilvl w:val="0"/>
          <w:numId w:val="4"/>
        </w:numPr>
        <w:jc w:val="both"/>
      </w:pPr>
      <w:bookmarkStart w:id="1064" w:name="_Toc503283519"/>
      <w:r w:rsidRPr="009F3DA3">
        <w:lastRenderedPageBreak/>
        <w:t>REQC00</w:t>
      </w:r>
      <w:r w:rsidR="003A6C8C">
        <w:t>13</w:t>
      </w:r>
      <w:r>
        <w:t xml:space="preserve"> -</w:t>
      </w:r>
      <w:r w:rsidRPr="009F3DA3">
        <w:t xml:space="preserve"> Statements</w:t>
      </w:r>
      <w:bookmarkEnd w:id="1064"/>
      <w:r w:rsidRPr="009F3DA3">
        <w:t xml:space="preserve"> </w:t>
      </w:r>
    </w:p>
    <w:p w14:paraId="711ABE63" w14:textId="77777777" w:rsidR="000C73E8" w:rsidRPr="009F3DA3" w:rsidRDefault="000C73E8" w:rsidP="000C73E8">
      <w:pPr>
        <w:pStyle w:val="Heading2"/>
        <w:numPr>
          <w:ilvl w:val="1"/>
          <w:numId w:val="4"/>
        </w:numPr>
        <w:tabs>
          <w:tab w:val="num" w:pos="576"/>
        </w:tabs>
        <w:ind w:left="576"/>
      </w:pPr>
      <w:bookmarkStart w:id="1065" w:name="_Toc503283520"/>
      <w:r w:rsidRPr="009F3DA3">
        <w:t>Introduction</w:t>
      </w:r>
      <w:bookmarkEnd w:id="1065"/>
    </w:p>
    <w:p w14:paraId="2A06C970" w14:textId="78654E22" w:rsidR="000C73E8" w:rsidRPr="006D37BE" w:rsidRDefault="001830BF" w:rsidP="006D37BE">
      <w:r>
        <w:t xml:space="preserve">ORIENT COMMERCIAL BANK </w:t>
      </w:r>
      <w:r w:rsidR="000C73E8" w:rsidRPr="006D37BE">
        <w:t xml:space="preserve">requires support for the production of statements for the cardholders on each cycle closure. </w:t>
      </w:r>
    </w:p>
    <w:p w14:paraId="616A8FB3" w14:textId="77777777" w:rsidR="000C73E8" w:rsidRPr="006D37BE" w:rsidRDefault="000C73E8" w:rsidP="006D37BE">
      <w:pPr>
        <w:pStyle w:val="ListParagraph"/>
        <w:numPr>
          <w:ilvl w:val="0"/>
          <w:numId w:val="94"/>
        </w:numPr>
      </w:pPr>
      <w:r w:rsidRPr="006D37BE">
        <w:t xml:space="preserve">Cardholder statements will be both printed on stationary and sent as mail or Statement by Email option can also be used. CMS also supports to generate a statement file. </w:t>
      </w:r>
    </w:p>
    <w:p w14:paraId="5017A0D7" w14:textId="77777777" w:rsidR="000C73E8" w:rsidRPr="006D37BE" w:rsidRDefault="00904A07" w:rsidP="006D37BE">
      <w:pPr>
        <w:pStyle w:val="ListParagraph"/>
        <w:numPr>
          <w:ilvl w:val="0"/>
          <w:numId w:val="94"/>
        </w:numPr>
      </w:pPr>
      <w:r w:rsidRPr="006D37BE">
        <w:t>WAY4</w:t>
      </w:r>
      <w:r w:rsidR="000C73E8" w:rsidRPr="006D37BE">
        <w:t xml:space="preserve"> support to configure the statement format following the bank requirement.</w:t>
      </w:r>
    </w:p>
    <w:p w14:paraId="358237A4" w14:textId="77777777" w:rsidR="000C73E8" w:rsidRPr="006D37BE" w:rsidRDefault="000C73E8" w:rsidP="006D37BE">
      <w:pPr>
        <w:pStyle w:val="ListParagraph"/>
        <w:numPr>
          <w:ilvl w:val="0"/>
          <w:numId w:val="94"/>
        </w:numPr>
      </w:pPr>
      <w:r w:rsidRPr="006D37BE">
        <w:t>Statement re-generation facility will also be supported by CMS.</w:t>
      </w:r>
    </w:p>
    <w:p w14:paraId="5F9D58C1" w14:textId="77777777" w:rsidR="000C73E8" w:rsidRPr="006D37BE" w:rsidRDefault="000C73E8" w:rsidP="006D37BE">
      <w:pPr>
        <w:pStyle w:val="ListParagraph"/>
        <w:numPr>
          <w:ilvl w:val="0"/>
          <w:numId w:val="94"/>
        </w:numPr>
      </w:pPr>
      <w:r w:rsidRPr="006D37BE">
        <w:t>Bank can configure promotion messages that will be printed on the statement.</w:t>
      </w:r>
    </w:p>
    <w:p w14:paraId="3262DD93" w14:textId="77777777" w:rsidR="000C73E8" w:rsidRPr="006D37BE" w:rsidRDefault="000C73E8" w:rsidP="006D37BE">
      <w:pPr>
        <w:pStyle w:val="ListParagraph"/>
        <w:numPr>
          <w:ilvl w:val="0"/>
          <w:numId w:val="94"/>
        </w:numPr>
      </w:pPr>
      <w:r w:rsidRPr="006D37BE">
        <w:t xml:space="preserve">Statement message facility will be provided by CMS. </w:t>
      </w:r>
    </w:p>
    <w:p w14:paraId="15DB14BD" w14:textId="77777777" w:rsidR="000C73E8" w:rsidRPr="006D37BE" w:rsidRDefault="000C73E8" w:rsidP="006D37BE">
      <w:pPr>
        <w:pStyle w:val="ListParagraph"/>
        <w:numPr>
          <w:ilvl w:val="0"/>
          <w:numId w:val="94"/>
        </w:numPr>
      </w:pPr>
      <w:r w:rsidRPr="006D37BE">
        <w:t>The statement printing format will be provided by Bank, CMS will adhere to those formats.</w:t>
      </w:r>
    </w:p>
    <w:p w14:paraId="10B76351" w14:textId="77777777" w:rsidR="000C73E8" w:rsidRPr="006D37BE" w:rsidRDefault="000C73E8" w:rsidP="006D37BE">
      <w:pPr>
        <w:pStyle w:val="ListParagraph"/>
        <w:numPr>
          <w:ilvl w:val="0"/>
          <w:numId w:val="94"/>
        </w:numPr>
      </w:pPr>
      <w:r w:rsidRPr="006D37BE">
        <w:t>CMS provides facility to capture the prefer</w:t>
      </w:r>
      <w:r w:rsidR="00425DC3" w:rsidRPr="006D37BE">
        <w:t>r</w:t>
      </w:r>
      <w:r w:rsidRPr="006D37BE">
        <w:t>ed statement delivery option at card level. System captures this information as statistical data and does not take any action based on this information.</w:t>
      </w:r>
    </w:p>
    <w:p w14:paraId="6669C6EE" w14:textId="77777777" w:rsidR="000C73E8" w:rsidRPr="006D37BE" w:rsidRDefault="000C73E8" w:rsidP="006D37BE">
      <w:pPr>
        <w:pStyle w:val="ListParagraph"/>
        <w:numPr>
          <w:ilvl w:val="0"/>
          <w:numId w:val="94"/>
        </w:numPr>
      </w:pPr>
      <w:r w:rsidRPr="006D37BE">
        <w:t xml:space="preserve">CMS will support only one statement template across products. </w:t>
      </w:r>
    </w:p>
    <w:p w14:paraId="0301949F" w14:textId="77777777" w:rsidR="000C73E8" w:rsidRPr="006D37BE" w:rsidRDefault="000C73E8" w:rsidP="006D37BE">
      <w:pPr>
        <w:pStyle w:val="ListParagraph"/>
        <w:numPr>
          <w:ilvl w:val="0"/>
          <w:numId w:val="94"/>
        </w:numPr>
      </w:pPr>
      <w:r w:rsidRPr="006D37BE">
        <w:t>Statement printing to be skipped for those cardholder who have no activity during the billing cycle and balance is zero, this is configurable at the time of statement printing.</w:t>
      </w:r>
    </w:p>
    <w:p w14:paraId="6EAF4A69" w14:textId="77777777" w:rsidR="000C73E8" w:rsidRPr="006D37BE" w:rsidRDefault="000C73E8" w:rsidP="006D37BE">
      <w:pPr>
        <w:pStyle w:val="ListParagraph"/>
        <w:numPr>
          <w:ilvl w:val="0"/>
          <w:numId w:val="94"/>
        </w:numPr>
      </w:pPr>
      <w:r w:rsidRPr="006D37BE">
        <w:t>CMS will support sending of statements via E-Mail for customers whose email address is available.</w:t>
      </w:r>
    </w:p>
    <w:p w14:paraId="55C69642" w14:textId="77777777" w:rsidR="000C73E8" w:rsidRDefault="000C73E8" w:rsidP="000C73E8">
      <w:pPr>
        <w:pStyle w:val="Heading2"/>
        <w:numPr>
          <w:ilvl w:val="1"/>
          <w:numId w:val="4"/>
        </w:numPr>
        <w:tabs>
          <w:tab w:val="num" w:pos="576"/>
          <w:tab w:val="num" w:pos="1386"/>
        </w:tabs>
        <w:ind w:left="576"/>
        <w:jc w:val="both"/>
      </w:pPr>
      <w:bookmarkStart w:id="1066" w:name="_Toc434724941"/>
      <w:bookmarkStart w:id="1067" w:name="_Toc434755192"/>
      <w:bookmarkStart w:id="1068" w:name="_Toc434950679"/>
      <w:bookmarkStart w:id="1069" w:name="_Toc435029819"/>
      <w:bookmarkStart w:id="1070" w:name="_Toc434724942"/>
      <w:bookmarkStart w:id="1071" w:name="_Toc434755193"/>
      <w:bookmarkStart w:id="1072" w:name="_Toc434950680"/>
      <w:bookmarkStart w:id="1073" w:name="_Toc435029820"/>
      <w:bookmarkStart w:id="1074" w:name="_Toc503283521"/>
      <w:bookmarkEnd w:id="1066"/>
      <w:bookmarkEnd w:id="1067"/>
      <w:bookmarkEnd w:id="1068"/>
      <w:bookmarkEnd w:id="1069"/>
      <w:bookmarkEnd w:id="1070"/>
      <w:bookmarkEnd w:id="1071"/>
      <w:bookmarkEnd w:id="1072"/>
      <w:bookmarkEnd w:id="1073"/>
      <w:r w:rsidRPr="009F3DA3">
        <w:t>Technical Details</w:t>
      </w:r>
      <w:bookmarkEnd w:id="1074"/>
    </w:p>
    <w:p w14:paraId="3E7F32F9" w14:textId="77777777" w:rsidR="000C73E8" w:rsidRPr="00F17986" w:rsidRDefault="000C73E8" w:rsidP="000C73E8">
      <w:pPr>
        <w:pStyle w:val="BodyText"/>
      </w:pPr>
    </w:p>
    <w:p w14:paraId="30D361DC" w14:textId="77777777" w:rsidR="000C73E8" w:rsidRPr="009F3DA3" w:rsidRDefault="000C73E8" w:rsidP="000C73E8">
      <w:pPr>
        <w:pStyle w:val="Heading2"/>
        <w:numPr>
          <w:ilvl w:val="1"/>
          <w:numId w:val="4"/>
        </w:numPr>
        <w:tabs>
          <w:tab w:val="num" w:pos="576"/>
        </w:tabs>
        <w:ind w:left="576"/>
        <w:contextualSpacing/>
      </w:pPr>
      <w:bookmarkStart w:id="1075" w:name="_Toc503283522"/>
      <w:r w:rsidRPr="009F3DA3">
        <w:t>Limitations</w:t>
      </w:r>
      <w:bookmarkEnd w:id="1075"/>
    </w:p>
    <w:p w14:paraId="385E01E0" w14:textId="77777777" w:rsidR="000C73E8" w:rsidRPr="009F3DA3" w:rsidRDefault="000C73E8" w:rsidP="000C73E8">
      <w:pPr>
        <w:pStyle w:val="BodyTextBullet0"/>
        <w:ind w:left="360" w:hanging="360"/>
      </w:pPr>
      <w:r w:rsidRPr="009F3DA3">
        <w:t>N/A</w:t>
      </w:r>
    </w:p>
    <w:p w14:paraId="097AB6C2" w14:textId="77777777" w:rsidR="000C73E8" w:rsidRPr="009F3DA3" w:rsidRDefault="000C73E8" w:rsidP="000C73E8">
      <w:pPr>
        <w:pStyle w:val="BodyTextBullet0"/>
        <w:ind w:left="360"/>
      </w:pPr>
    </w:p>
    <w:p w14:paraId="43C1F5C9" w14:textId="77777777" w:rsidR="000C73E8" w:rsidRPr="009F3DA3" w:rsidRDefault="000C73E8" w:rsidP="000C73E8">
      <w:pPr>
        <w:pStyle w:val="Heading2"/>
        <w:numPr>
          <w:ilvl w:val="1"/>
          <w:numId w:val="4"/>
        </w:numPr>
        <w:tabs>
          <w:tab w:val="num" w:pos="576"/>
        </w:tabs>
        <w:ind w:left="576"/>
        <w:contextualSpacing/>
      </w:pPr>
      <w:bookmarkStart w:id="1076" w:name="_Toc503283523"/>
      <w:r w:rsidRPr="009F3DA3">
        <w:t>Impact Areas</w:t>
      </w:r>
      <w:bookmarkEnd w:id="1076"/>
    </w:p>
    <w:p w14:paraId="02FEFA89" w14:textId="77777777" w:rsidR="000C73E8" w:rsidRPr="00DE1397" w:rsidRDefault="000C73E8" w:rsidP="00DE1397">
      <w:r w:rsidRPr="00DE1397">
        <w:t>N/A</w:t>
      </w:r>
    </w:p>
    <w:p w14:paraId="0ADE1D6F" w14:textId="77777777" w:rsidR="000C73E8" w:rsidRPr="009F3DA3" w:rsidRDefault="000C73E8" w:rsidP="000C73E8">
      <w:pPr>
        <w:pStyle w:val="BodyText"/>
      </w:pPr>
    </w:p>
    <w:p w14:paraId="061BDFA1" w14:textId="77777777" w:rsidR="000C73E8" w:rsidRPr="009F3DA3" w:rsidRDefault="000C73E8" w:rsidP="000C73E8">
      <w:pPr>
        <w:pStyle w:val="BodyText"/>
      </w:pPr>
    </w:p>
    <w:p w14:paraId="765EE5B6" w14:textId="77777777" w:rsidR="000C73E8" w:rsidRPr="009F3DA3" w:rsidRDefault="000C73E8" w:rsidP="000C73E8">
      <w:pPr>
        <w:pStyle w:val="Heading1"/>
        <w:numPr>
          <w:ilvl w:val="0"/>
          <w:numId w:val="4"/>
        </w:numPr>
      </w:pPr>
      <w:bookmarkStart w:id="1077" w:name="_Toc503283524"/>
      <w:r w:rsidRPr="009F3DA3">
        <w:lastRenderedPageBreak/>
        <w:t>R</w:t>
      </w:r>
      <w:r>
        <w:t>E</w:t>
      </w:r>
      <w:r w:rsidRPr="009F3DA3">
        <w:t>QC00</w:t>
      </w:r>
      <w:r w:rsidR="003A6C8C">
        <w:t>14</w:t>
      </w:r>
      <w:r w:rsidRPr="009F3DA3">
        <w:t xml:space="preserve"> –Financial Institution</w:t>
      </w:r>
      <w:bookmarkEnd w:id="1077"/>
      <w:r w:rsidRPr="009F3DA3">
        <w:t xml:space="preserve"> </w:t>
      </w:r>
      <w:r w:rsidRPr="009F3DA3">
        <w:fldChar w:fldCharType="begin"/>
      </w:r>
      <w:r w:rsidRPr="009F3DA3">
        <w:instrText>tc "2.1 Functional Requirements Table " \l 2</w:instrText>
      </w:r>
      <w:r w:rsidRPr="009F3DA3">
        <w:fldChar w:fldCharType="end"/>
      </w:r>
    </w:p>
    <w:p w14:paraId="319F7DF1" w14:textId="77777777" w:rsidR="000C73E8" w:rsidRPr="009F3DA3" w:rsidRDefault="000C73E8" w:rsidP="000C73E8">
      <w:pPr>
        <w:pStyle w:val="Heading2"/>
        <w:numPr>
          <w:ilvl w:val="1"/>
          <w:numId w:val="4"/>
        </w:numPr>
        <w:tabs>
          <w:tab w:val="num" w:pos="576"/>
        </w:tabs>
        <w:ind w:left="576"/>
      </w:pPr>
      <w:bookmarkStart w:id="1078" w:name="_Toc503283525"/>
      <w:r w:rsidRPr="009F3DA3">
        <w:t>Business Requirement</w:t>
      </w:r>
      <w:bookmarkEnd w:id="1078"/>
      <w:r w:rsidRPr="009F3DA3">
        <w:t xml:space="preserve"> </w:t>
      </w:r>
    </w:p>
    <w:p w14:paraId="4EAF5F0A" w14:textId="2381F97A" w:rsidR="000C73E8" w:rsidRPr="009F3DA3" w:rsidRDefault="001830BF" w:rsidP="00335F95">
      <w:pPr>
        <w:jc w:val="both"/>
      </w:pPr>
      <w:r>
        <w:t xml:space="preserve">ORIENT COMMERCIAL BANK </w:t>
      </w:r>
      <w:r w:rsidR="000C73E8" w:rsidRPr="009F3DA3">
        <w:t xml:space="preserve">needs to handle </w:t>
      </w:r>
      <w:r w:rsidR="00335F95">
        <w:t xml:space="preserve">Multi </w:t>
      </w:r>
      <w:r w:rsidR="000C73E8" w:rsidRPr="009F3DA3">
        <w:t>financial institutions</w:t>
      </w:r>
      <w:r w:rsidR="000C73E8">
        <w:t xml:space="preserve"> (issuers)</w:t>
      </w:r>
      <w:r w:rsidR="000C73E8" w:rsidRPr="009F3DA3">
        <w:t xml:space="preserve"> in WAY4. The Financial Institution is an accounting object, used in the system for reflecting the financial activities of the organization. The Financial Institution contains properties that regulate rules for operations between contracts in the WAY4 System.</w:t>
      </w:r>
    </w:p>
    <w:p w14:paraId="38DDF054" w14:textId="77777777" w:rsidR="000C73E8" w:rsidRPr="009F3DA3" w:rsidRDefault="000C73E8" w:rsidP="000C73E8">
      <w:pPr>
        <w:pStyle w:val="Heading2"/>
        <w:numPr>
          <w:ilvl w:val="1"/>
          <w:numId w:val="4"/>
        </w:numPr>
        <w:tabs>
          <w:tab w:val="num" w:pos="576"/>
        </w:tabs>
        <w:ind w:left="576"/>
      </w:pPr>
      <w:bookmarkStart w:id="1079" w:name="_Toc503283526"/>
      <w:r w:rsidRPr="009F3DA3">
        <w:t>Technical Details</w:t>
      </w:r>
      <w:bookmarkEnd w:id="1079"/>
      <w:r w:rsidRPr="009F3DA3">
        <w:t xml:space="preserve"> </w:t>
      </w:r>
    </w:p>
    <w:p w14:paraId="35599D5C" w14:textId="77777777" w:rsidR="000C73E8" w:rsidRDefault="000C73E8" w:rsidP="000C73E8">
      <w:pPr>
        <w:pStyle w:val="Heading3"/>
        <w:numPr>
          <w:ilvl w:val="2"/>
          <w:numId w:val="4"/>
        </w:numPr>
      </w:pPr>
      <w:bookmarkStart w:id="1080" w:name="_Toc503283527"/>
      <w:r w:rsidRPr="009F3DA3">
        <w:t>REQC000</w:t>
      </w:r>
      <w:r w:rsidR="003A6C8C">
        <w:t>14</w:t>
      </w:r>
      <w:r w:rsidRPr="009F3DA3">
        <w:t>.1 – Financial Institutions Definitions</w:t>
      </w:r>
      <w:bookmarkEnd w:id="1080"/>
    </w:p>
    <w:p w14:paraId="49F699E7" w14:textId="2E4A945B" w:rsidR="000C73E8" w:rsidRDefault="000C73E8" w:rsidP="003A7D5E">
      <w:pPr>
        <w:pStyle w:val="BodyText"/>
        <w:jc w:val="both"/>
      </w:pPr>
      <w:r>
        <w:rPr>
          <w:rFonts w:ascii="Calibri" w:hAnsi="Calibri"/>
        </w:rPr>
        <w:t xml:space="preserve">In the current setup, </w:t>
      </w:r>
      <w:r w:rsidR="001830BF">
        <w:rPr>
          <w:rFonts w:ascii="Calibri" w:hAnsi="Calibri"/>
        </w:rPr>
        <w:t xml:space="preserve">ORIENT COMMERCIAL BANK </w:t>
      </w:r>
      <w:r>
        <w:rPr>
          <w:rFonts w:ascii="Calibri" w:hAnsi="Calibri"/>
        </w:rPr>
        <w:t>ha</w:t>
      </w:r>
      <w:r w:rsidR="004D55A7">
        <w:rPr>
          <w:rFonts w:ascii="Calibri" w:hAnsi="Calibri"/>
        </w:rPr>
        <w:t>s</w:t>
      </w:r>
      <w:r>
        <w:rPr>
          <w:rFonts w:ascii="Calibri" w:hAnsi="Calibri"/>
        </w:rPr>
        <w:t xml:space="preserve"> got </w:t>
      </w:r>
      <w:r w:rsidR="00335F95">
        <w:rPr>
          <w:rFonts w:ascii="Calibri" w:hAnsi="Calibri"/>
        </w:rPr>
        <w:t xml:space="preserve">Multi </w:t>
      </w:r>
      <w:r>
        <w:rPr>
          <w:rFonts w:ascii="Calibri" w:hAnsi="Calibri"/>
        </w:rPr>
        <w:t>financial Institutions. These financial Institutions include:</w:t>
      </w:r>
      <w:r w:rsidDel="00775CE1">
        <w:t xml:space="preserve"> </w:t>
      </w:r>
    </w:p>
    <w:tbl>
      <w:tblPr>
        <w:tblW w:w="3836" w:type="pct"/>
        <w:tblInd w:w="10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89"/>
        <w:gridCol w:w="5084"/>
      </w:tblGrid>
      <w:tr w:rsidR="000C73E8" w:rsidRPr="0003769B" w14:paraId="75C32F3A" w14:textId="77777777" w:rsidTr="00400382">
        <w:trPr>
          <w:cantSplit/>
          <w:trHeight w:val="315"/>
          <w:tblHeader/>
        </w:trPr>
        <w:tc>
          <w:tcPr>
            <w:tcW w:w="1456" w:type="pct"/>
            <w:shd w:val="clear" w:color="auto" w:fill="FFC000"/>
          </w:tcPr>
          <w:p w14:paraId="147B17B3" w14:textId="77777777" w:rsidR="000C73E8" w:rsidRPr="0003769B" w:rsidRDefault="000C73E8" w:rsidP="00400382">
            <w:pPr>
              <w:pStyle w:val="CellHeader"/>
            </w:pPr>
            <w:r w:rsidRPr="0003769B">
              <w:t>Information Type</w:t>
            </w:r>
          </w:p>
        </w:tc>
        <w:tc>
          <w:tcPr>
            <w:tcW w:w="3544" w:type="pct"/>
            <w:shd w:val="clear" w:color="auto" w:fill="FFC000"/>
          </w:tcPr>
          <w:p w14:paraId="5148ED44" w14:textId="77777777" w:rsidR="000C73E8" w:rsidRPr="0003769B" w:rsidRDefault="000C73E8" w:rsidP="00400382">
            <w:pPr>
              <w:pStyle w:val="CellHeader"/>
            </w:pPr>
            <w:r w:rsidRPr="0003769B">
              <w:t>Description</w:t>
            </w:r>
          </w:p>
        </w:tc>
      </w:tr>
      <w:tr w:rsidR="000C73E8" w:rsidRPr="00D60587" w14:paraId="68D924B0" w14:textId="77777777" w:rsidTr="00400382">
        <w:trPr>
          <w:trHeight w:val="443"/>
        </w:trPr>
        <w:tc>
          <w:tcPr>
            <w:tcW w:w="1456" w:type="pct"/>
          </w:tcPr>
          <w:p w14:paraId="5BF7C8FE" w14:textId="77777777" w:rsidR="000C73E8" w:rsidRPr="0003769B" w:rsidRDefault="000C73E8" w:rsidP="00400382">
            <w:pPr>
              <w:pStyle w:val="CellBody"/>
            </w:pPr>
            <w:r w:rsidRPr="0003769B">
              <w:t>Institution Name</w:t>
            </w:r>
          </w:p>
        </w:tc>
        <w:tc>
          <w:tcPr>
            <w:tcW w:w="3544" w:type="pct"/>
          </w:tcPr>
          <w:p w14:paraId="4BE69B1A" w14:textId="355EF0DC" w:rsidR="000C73E8" w:rsidRPr="00641C7B" w:rsidRDefault="001830BF" w:rsidP="00400382">
            <w:pPr>
              <w:pStyle w:val="CellBody"/>
              <w:rPr>
                <w:lang w:val="fr-LU"/>
              </w:rPr>
            </w:pPr>
            <w:r>
              <w:rPr>
                <w:lang w:val="fr-LU"/>
              </w:rPr>
              <w:t xml:space="preserve">ORIENT COMMERCIAL BANK </w:t>
            </w:r>
          </w:p>
        </w:tc>
      </w:tr>
      <w:tr w:rsidR="000C73E8" w:rsidRPr="0003769B" w14:paraId="01E037A8" w14:textId="77777777" w:rsidTr="00400382">
        <w:tc>
          <w:tcPr>
            <w:tcW w:w="1456" w:type="pct"/>
          </w:tcPr>
          <w:p w14:paraId="6D615185" w14:textId="77777777" w:rsidR="000C73E8" w:rsidRPr="0003769B" w:rsidRDefault="000C73E8" w:rsidP="00400382">
            <w:pPr>
              <w:pStyle w:val="CellBody"/>
            </w:pPr>
            <w:r w:rsidRPr="0003769B">
              <w:t>Bank Code</w:t>
            </w:r>
          </w:p>
        </w:tc>
        <w:tc>
          <w:tcPr>
            <w:tcW w:w="3544" w:type="pct"/>
          </w:tcPr>
          <w:p w14:paraId="49815680" w14:textId="324D7B17" w:rsidR="000C73E8" w:rsidRPr="0003769B" w:rsidRDefault="008253D5" w:rsidP="00400382">
            <w:pPr>
              <w:pStyle w:val="CellBody"/>
            </w:pPr>
            <w:r>
              <w:t>0001</w:t>
            </w:r>
          </w:p>
        </w:tc>
      </w:tr>
      <w:tr w:rsidR="000C73E8" w:rsidRPr="0003769B" w14:paraId="1DCA4290" w14:textId="77777777" w:rsidTr="00400382">
        <w:tc>
          <w:tcPr>
            <w:tcW w:w="1456" w:type="pct"/>
          </w:tcPr>
          <w:p w14:paraId="11C3E2A1" w14:textId="77777777" w:rsidR="000C73E8" w:rsidRPr="0003769B" w:rsidRDefault="000C73E8" w:rsidP="00400382">
            <w:pPr>
              <w:pStyle w:val="CellBody"/>
            </w:pPr>
            <w:r w:rsidRPr="0003769B">
              <w:t>Branch Code</w:t>
            </w:r>
          </w:p>
        </w:tc>
        <w:tc>
          <w:tcPr>
            <w:tcW w:w="3544" w:type="pct"/>
          </w:tcPr>
          <w:p w14:paraId="22D9EF9E" w14:textId="6177EA7C" w:rsidR="000C73E8" w:rsidRPr="0003769B" w:rsidRDefault="008253D5" w:rsidP="00400382">
            <w:pPr>
              <w:pStyle w:val="CellBody"/>
            </w:pPr>
            <w:r>
              <w:t>0001</w:t>
            </w:r>
          </w:p>
        </w:tc>
      </w:tr>
      <w:tr w:rsidR="000C73E8" w:rsidRPr="0003769B" w14:paraId="2BB4A6CB" w14:textId="77777777" w:rsidTr="00400382">
        <w:tc>
          <w:tcPr>
            <w:tcW w:w="1456" w:type="pct"/>
          </w:tcPr>
          <w:p w14:paraId="736850B2" w14:textId="77777777" w:rsidR="000C73E8" w:rsidRPr="0003769B" w:rsidRDefault="000C73E8" w:rsidP="00400382">
            <w:pPr>
              <w:pStyle w:val="CellBody"/>
            </w:pPr>
            <w:r w:rsidRPr="0003769B">
              <w:t>CB Code</w:t>
            </w:r>
          </w:p>
        </w:tc>
        <w:tc>
          <w:tcPr>
            <w:tcW w:w="3544" w:type="pct"/>
          </w:tcPr>
          <w:p w14:paraId="03ECBA53" w14:textId="5CA147D4" w:rsidR="000C73E8" w:rsidRPr="0003769B" w:rsidRDefault="008253D5" w:rsidP="00400382">
            <w:pPr>
              <w:pStyle w:val="CellBody"/>
            </w:pPr>
            <w:r>
              <w:t>OCB</w:t>
            </w:r>
          </w:p>
        </w:tc>
      </w:tr>
      <w:tr w:rsidR="000C73E8" w:rsidRPr="00D60587" w14:paraId="1147879A" w14:textId="77777777" w:rsidTr="00400382">
        <w:tc>
          <w:tcPr>
            <w:tcW w:w="1456" w:type="pct"/>
          </w:tcPr>
          <w:p w14:paraId="4C6F8CC4" w14:textId="77777777" w:rsidR="000C73E8" w:rsidRPr="0003769B" w:rsidRDefault="000C73E8" w:rsidP="00400382">
            <w:pPr>
              <w:pStyle w:val="CellBody"/>
            </w:pPr>
            <w:r w:rsidRPr="0003769B">
              <w:t>Clearing In</w:t>
            </w:r>
          </w:p>
        </w:tc>
        <w:tc>
          <w:tcPr>
            <w:tcW w:w="3544" w:type="pct"/>
          </w:tcPr>
          <w:p w14:paraId="6E781EEE" w14:textId="52B29400" w:rsidR="000C73E8" w:rsidRPr="00641C7B" w:rsidRDefault="001830BF" w:rsidP="00400382">
            <w:pPr>
              <w:pStyle w:val="CellBody"/>
              <w:rPr>
                <w:lang w:val="fr-LU"/>
              </w:rPr>
            </w:pPr>
            <w:r>
              <w:rPr>
                <w:lang w:val="fr-LU"/>
              </w:rPr>
              <w:t xml:space="preserve">ORIENT COMMERCIAL BANK </w:t>
            </w:r>
          </w:p>
        </w:tc>
      </w:tr>
      <w:tr w:rsidR="000C73E8" w:rsidRPr="0003769B" w14:paraId="1730CA2C" w14:textId="77777777" w:rsidTr="00400382">
        <w:tc>
          <w:tcPr>
            <w:tcW w:w="1456" w:type="pct"/>
          </w:tcPr>
          <w:p w14:paraId="0029CB3B" w14:textId="77777777" w:rsidR="000C73E8" w:rsidRPr="0003769B" w:rsidRDefault="000C73E8" w:rsidP="00400382">
            <w:pPr>
              <w:pStyle w:val="CellBody"/>
            </w:pPr>
            <w:r w:rsidRPr="0003769B">
              <w:t>Parent Institution</w:t>
            </w:r>
          </w:p>
        </w:tc>
        <w:tc>
          <w:tcPr>
            <w:tcW w:w="3544" w:type="pct"/>
          </w:tcPr>
          <w:p w14:paraId="5E665752" w14:textId="77777777" w:rsidR="000C73E8" w:rsidRPr="0003769B" w:rsidRDefault="000C73E8" w:rsidP="00400382">
            <w:pPr>
              <w:pStyle w:val="CellBody"/>
            </w:pPr>
            <w:r>
              <w:t>N/A</w:t>
            </w:r>
          </w:p>
        </w:tc>
      </w:tr>
      <w:tr w:rsidR="000C73E8" w:rsidRPr="0003769B" w14:paraId="3A7966FB" w14:textId="77777777" w:rsidTr="00400382">
        <w:tc>
          <w:tcPr>
            <w:tcW w:w="1456" w:type="pct"/>
          </w:tcPr>
          <w:p w14:paraId="45C8B2A1" w14:textId="77777777" w:rsidR="000C73E8" w:rsidRPr="0003769B" w:rsidRDefault="000C73E8" w:rsidP="00400382">
            <w:pPr>
              <w:pStyle w:val="CellBody"/>
            </w:pPr>
            <w:r w:rsidRPr="0003769B">
              <w:t>Clearing Scheme</w:t>
            </w:r>
          </w:p>
        </w:tc>
        <w:tc>
          <w:tcPr>
            <w:tcW w:w="3544" w:type="pct"/>
          </w:tcPr>
          <w:p w14:paraId="3F79B09E" w14:textId="77777777" w:rsidR="000C73E8" w:rsidRPr="0003769B" w:rsidRDefault="000C73E8" w:rsidP="00400382">
            <w:pPr>
              <w:pStyle w:val="CellBody"/>
            </w:pPr>
            <w:r w:rsidRPr="0003769B">
              <w:t>Normal</w:t>
            </w:r>
          </w:p>
        </w:tc>
      </w:tr>
      <w:tr w:rsidR="000C73E8" w:rsidRPr="0003769B" w14:paraId="374B3BCB" w14:textId="77777777" w:rsidTr="00400382">
        <w:tc>
          <w:tcPr>
            <w:tcW w:w="1456" w:type="pct"/>
          </w:tcPr>
          <w:p w14:paraId="5E706CE5" w14:textId="77777777" w:rsidR="000C73E8" w:rsidRPr="0003769B" w:rsidRDefault="000C73E8" w:rsidP="00400382">
            <w:pPr>
              <w:pStyle w:val="CellBody"/>
            </w:pPr>
            <w:r w:rsidRPr="0003769B">
              <w:t>Local Currency</w:t>
            </w:r>
          </w:p>
        </w:tc>
        <w:tc>
          <w:tcPr>
            <w:tcW w:w="3544" w:type="pct"/>
          </w:tcPr>
          <w:p w14:paraId="1A0E727F" w14:textId="77777777" w:rsidR="000C73E8" w:rsidRPr="0003769B" w:rsidRDefault="000C73E8" w:rsidP="00400382">
            <w:pPr>
              <w:pStyle w:val="CellBody"/>
            </w:pPr>
            <w:r>
              <w:t>VND – Vietnam Dong</w:t>
            </w:r>
          </w:p>
        </w:tc>
      </w:tr>
      <w:tr w:rsidR="000C73E8" w:rsidRPr="0003769B" w14:paraId="4CAB5BAF" w14:textId="77777777" w:rsidTr="00400382">
        <w:tc>
          <w:tcPr>
            <w:tcW w:w="1456" w:type="pct"/>
          </w:tcPr>
          <w:p w14:paraId="5C41A36D" w14:textId="77777777" w:rsidR="000C73E8" w:rsidRPr="0003769B" w:rsidRDefault="000C73E8" w:rsidP="00400382">
            <w:pPr>
              <w:pStyle w:val="CellBody"/>
            </w:pPr>
            <w:r w:rsidRPr="0003769B">
              <w:t>Country</w:t>
            </w:r>
          </w:p>
        </w:tc>
        <w:tc>
          <w:tcPr>
            <w:tcW w:w="3544" w:type="pct"/>
          </w:tcPr>
          <w:p w14:paraId="5D276DC7" w14:textId="77777777" w:rsidR="000C73E8" w:rsidRPr="0003769B" w:rsidRDefault="000C73E8" w:rsidP="00400382">
            <w:pPr>
              <w:pStyle w:val="CellBody"/>
            </w:pPr>
            <w:r>
              <w:t>Vietnam</w:t>
            </w:r>
          </w:p>
        </w:tc>
      </w:tr>
      <w:tr w:rsidR="000C73E8" w:rsidRPr="0003769B" w14:paraId="1748724D" w14:textId="77777777" w:rsidTr="00400382">
        <w:tc>
          <w:tcPr>
            <w:tcW w:w="1456" w:type="pct"/>
          </w:tcPr>
          <w:p w14:paraId="64E93418" w14:textId="77777777" w:rsidR="000C73E8" w:rsidRPr="0003769B" w:rsidRDefault="000C73E8" w:rsidP="00400382">
            <w:pPr>
              <w:pStyle w:val="CellBody"/>
            </w:pPr>
            <w:r w:rsidRPr="0003769B">
              <w:t>Interest Scheme</w:t>
            </w:r>
          </w:p>
        </w:tc>
        <w:tc>
          <w:tcPr>
            <w:tcW w:w="3544" w:type="pct"/>
          </w:tcPr>
          <w:p w14:paraId="61806FA8" w14:textId="1D234EF2" w:rsidR="000C73E8" w:rsidRPr="0003769B" w:rsidRDefault="000C73E8" w:rsidP="00E10804">
            <w:pPr>
              <w:pStyle w:val="CellBody"/>
            </w:pPr>
            <w:r w:rsidRPr="0003769B">
              <w:t>36</w:t>
            </w:r>
            <w:r w:rsidR="00E10804">
              <w:t>5</w:t>
            </w:r>
          </w:p>
        </w:tc>
      </w:tr>
    </w:tbl>
    <w:p w14:paraId="5155A786" w14:textId="77777777" w:rsidR="000C73E8" w:rsidRPr="009F3DA3" w:rsidRDefault="000C73E8" w:rsidP="000C73E8">
      <w:pPr>
        <w:pStyle w:val="Heading3"/>
        <w:numPr>
          <w:ilvl w:val="2"/>
          <w:numId w:val="4"/>
        </w:numPr>
        <w:tabs>
          <w:tab w:val="num" w:pos="1855"/>
        </w:tabs>
      </w:pPr>
      <w:bookmarkStart w:id="1081" w:name="_Toc503283528"/>
      <w:r w:rsidRPr="009F3DA3">
        <w:t>REQC000</w:t>
      </w:r>
      <w:r w:rsidR="003A6C8C">
        <w:t>14</w:t>
      </w:r>
      <w:r w:rsidRPr="009F3DA3">
        <w:t>.2 – Management of Calendar</w:t>
      </w:r>
      <w:bookmarkEnd w:id="1081"/>
      <w:r w:rsidRPr="009F3DA3">
        <w:t xml:space="preserve"> </w:t>
      </w:r>
    </w:p>
    <w:p w14:paraId="5E089851" w14:textId="0831D6A9" w:rsidR="000C73E8" w:rsidRPr="009F3DA3" w:rsidRDefault="001830BF" w:rsidP="000C73E8">
      <w:pPr>
        <w:jc w:val="both"/>
      </w:pPr>
      <w:r>
        <w:t xml:space="preserve">ORIENT COMMERCIAL BANK </w:t>
      </w:r>
      <w:r w:rsidR="000C73E8" w:rsidRPr="009F3DA3">
        <w:t xml:space="preserve">needs to schedule and generate files for the issuers defined in the calendars. In WAY4 system, this information is defined. Banking holidays are marked in the default calendar. </w:t>
      </w:r>
    </w:p>
    <w:p w14:paraId="0AC85710" w14:textId="77777777" w:rsidR="000C73E8" w:rsidRPr="009F3DA3" w:rsidRDefault="000C73E8" w:rsidP="000C73E8">
      <w:pPr>
        <w:jc w:val="both"/>
      </w:pPr>
      <w:r w:rsidRPr="009F3DA3">
        <w:t>Banking holidays should be automatically checked and WAY4 will automatically change the Banking date to next day or previous working date.</w:t>
      </w:r>
    </w:p>
    <w:p w14:paraId="42C0A90D" w14:textId="77777777" w:rsidR="000C73E8" w:rsidRPr="009F3DA3" w:rsidRDefault="000C73E8" w:rsidP="000C73E8">
      <w:pPr>
        <w:pStyle w:val="BodyText"/>
        <w:rPr>
          <w:rFonts w:ascii="Calibri" w:hAnsi="Calibri"/>
        </w:rPr>
      </w:pPr>
    </w:p>
    <w:p w14:paraId="74221FF3" w14:textId="77777777" w:rsidR="000C73E8" w:rsidRPr="009F3DA3" w:rsidRDefault="000C73E8" w:rsidP="000C73E8">
      <w:pPr>
        <w:pStyle w:val="Heading3"/>
        <w:numPr>
          <w:ilvl w:val="2"/>
          <w:numId w:val="4"/>
        </w:numPr>
      </w:pPr>
      <w:bookmarkStart w:id="1082" w:name="_Toc503283529"/>
      <w:r w:rsidRPr="009F3DA3">
        <w:t>REQC000</w:t>
      </w:r>
      <w:r w:rsidR="003A6C8C">
        <w:t>14</w:t>
      </w:r>
      <w:r w:rsidRPr="009F3DA3">
        <w:t>.</w:t>
      </w:r>
      <w:r>
        <w:t>3</w:t>
      </w:r>
      <w:r w:rsidRPr="009F3DA3">
        <w:t xml:space="preserve"> – Financial Institutions Currencies</w:t>
      </w:r>
      <w:bookmarkEnd w:id="1082"/>
    </w:p>
    <w:p w14:paraId="5C30B160" w14:textId="77777777" w:rsidR="000C73E8" w:rsidRPr="009F3DA3" w:rsidRDefault="000C73E8" w:rsidP="000C73E8">
      <w:r w:rsidRPr="009F3DA3">
        <w:t xml:space="preserve">Currencies are defined at the institution level. WAY4 supports all ISO defined currencies. </w:t>
      </w:r>
      <w:r w:rsidR="006652B6">
        <w:t>Local Currency is VND.</w:t>
      </w:r>
      <w:r w:rsidR="002E65EB">
        <w:t xml:space="preserve"> Foreign currency is USD.</w:t>
      </w:r>
    </w:p>
    <w:p w14:paraId="531192B4" w14:textId="77777777" w:rsidR="000C73E8" w:rsidRPr="009F3DA3" w:rsidRDefault="000C73E8" w:rsidP="000C73E8"/>
    <w:p w14:paraId="6435F3A2" w14:textId="77777777" w:rsidR="000C73E8" w:rsidRPr="009F3DA3" w:rsidRDefault="000C73E8" w:rsidP="000C73E8">
      <w:pPr>
        <w:pStyle w:val="Heading4"/>
      </w:pPr>
      <w:r w:rsidRPr="009F3DA3">
        <w:lastRenderedPageBreak/>
        <w:t>REQC000</w:t>
      </w:r>
      <w:r w:rsidR="003A6C8C">
        <w:t>14</w:t>
      </w:r>
      <w:r w:rsidRPr="009F3DA3">
        <w:t>.</w:t>
      </w:r>
      <w:r>
        <w:t>3</w:t>
      </w:r>
      <w:r w:rsidRPr="009F3DA3">
        <w:t>.1 – FX Rates and Currency Conversion</w:t>
      </w:r>
    </w:p>
    <w:p w14:paraId="04D06B71" w14:textId="77777777" w:rsidR="000C73E8" w:rsidRPr="009F3DA3" w:rsidRDefault="000C73E8" w:rsidP="000C73E8">
      <w:pPr>
        <w:jc w:val="both"/>
        <w:rPr>
          <w:color w:val="000000"/>
        </w:rPr>
      </w:pPr>
      <w:r w:rsidRPr="009F3DA3">
        <w:t xml:space="preserve">All Currency Conversions not handled by the International Payment Schemes will be handled by the WAY4 System. WAY4 will be updated daily with the FX rates based on the standard WAY4 </w:t>
      </w:r>
      <w:r w:rsidRPr="009F3DA3">
        <w:rPr>
          <w:color w:val="000000"/>
        </w:rPr>
        <w:t>functionality.</w:t>
      </w:r>
    </w:p>
    <w:p w14:paraId="4AB67C82" w14:textId="77777777" w:rsidR="000C73E8" w:rsidRPr="009F3DA3" w:rsidRDefault="000C73E8" w:rsidP="000C73E8">
      <w:pPr>
        <w:rPr>
          <w:color w:val="000000"/>
        </w:rPr>
      </w:pPr>
      <w:r w:rsidRPr="009F3DA3">
        <w:rPr>
          <w:color w:val="000000"/>
        </w:rPr>
        <w:t>All amounts must be converted to Account Currency if the account currency is different than transaction currency before they are sent to the GL.</w:t>
      </w:r>
    </w:p>
    <w:p w14:paraId="55D35261" w14:textId="77777777" w:rsidR="000C73E8" w:rsidRPr="009F3DA3" w:rsidRDefault="000C73E8" w:rsidP="000C73E8">
      <w:pPr>
        <w:rPr>
          <w:color w:val="000000"/>
        </w:rPr>
      </w:pPr>
      <w:r w:rsidRPr="009F3DA3">
        <w:rPr>
          <w:color w:val="000000"/>
        </w:rPr>
        <w:t>WAY4 supports the following functionalities as standard out-of-the-box:</w:t>
      </w:r>
    </w:p>
    <w:p w14:paraId="270C3433" w14:textId="77777777" w:rsidR="000C73E8" w:rsidRPr="009F3DA3" w:rsidRDefault="000C73E8" w:rsidP="00022A82">
      <w:pPr>
        <w:pStyle w:val="ListParagraph"/>
        <w:numPr>
          <w:ilvl w:val="0"/>
          <w:numId w:val="20"/>
        </w:numPr>
        <w:rPr>
          <w:color w:val="000000"/>
        </w:rPr>
      </w:pPr>
      <w:r w:rsidRPr="009F3DA3">
        <w:rPr>
          <w:color w:val="000000"/>
        </w:rPr>
        <w:t xml:space="preserve">Currency precision of 14 digits. </w:t>
      </w:r>
    </w:p>
    <w:p w14:paraId="1A3B3DA7" w14:textId="77777777" w:rsidR="000C73E8" w:rsidRPr="009F3DA3" w:rsidRDefault="000C73E8" w:rsidP="00022A82">
      <w:pPr>
        <w:pStyle w:val="ListParagraph"/>
        <w:numPr>
          <w:ilvl w:val="0"/>
          <w:numId w:val="20"/>
        </w:numPr>
        <w:rPr>
          <w:color w:val="000000"/>
        </w:rPr>
      </w:pPr>
      <w:r w:rsidRPr="009F3DA3">
        <w:rPr>
          <w:color w:val="000000"/>
        </w:rPr>
        <w:t xml:space="preserve">Automatic </w:t>
      </w:r>
      <w:r>
        <w:rPr>
          <w:color w:val="000000"/>
        </w:rPr>
        <w:t>apply</w:t>
      </w:r>
      <w:r w:rsidRPr="009F3DA3">
        <w:rPr>
          <w:color w:val="000000"/>
        </w:rPr>
        <w:t xml:space="preserve"> of the exchange rate table provided by the schemes</w:t>
      </w:r>
    </w:p>
    <w:p w14:paraId="6DB90130" w14:textId="77777777" w:rsidR="000C73E8" w:rsidRPr="009F3DA3" w:rsidRDefault="000C73E8" w:rsidP="00022A82">
      <w:pPr>
        <w:pStyle w:val="ListParagraph"/>
        <w:numPr>
          <w:ilvl w:val="0"/>
          <w:numId w:val="20"/>
        </w:numPr>
        <w:rPr>
          <w:color w:val="000000"/>
        </w:rPr>
      </w:pPr>
      <w:r w:rsidRPr="009F3DA3">
        <w:rPr>
          <w:color w:val="000000"/>
        </w:rPr>
        <w:t>Use of either the “mid-rate” or the “buy and sell” rates</w:t>
      </w:r>
    </w:p>
    <w:p w14:paraId="6D6F8040" w14:textId="77777777" w:rsidR="000C73E8" w:rsidRPr="009F3DA3" w:rsidRDefault="000C73E8" w:rsidP="00022A82">
      <w:pPr>
        <w:pStyle w:val="ListParagraph"/>
        <w:numPr>
          <w:ilvl w:val="0"/>
          <w:numId w:val="20"/>
        </w:numPr>
        <w:spacing w:after="0"/>
        <w:contextualSpacing w:val="0"/>
      </w:pPr>
      <w:r w:rsidRPr="009F3DA3">
        <w:t>Import and use of rates directly provided by the issuer using WAY4 Standard Interface Format</w:t>
      </w:r>
    </w:p>
    <w:p w14:paraId="69981427" w14:textId="77777777" w:rsidR="000C73E8" w:rsidRPr="009F3DA3" w:rsidRDefault="000C73E8" w:rsidP="000C73E8">
      <w:pPr>
        <w:pStyle w:val="ListParagraph"/>
        <w:ind w:left="750"/>
        <w:rPr>
          <w:color w:val="000000"/>
        </w:rPr>
      </w:pPr>
    </w:p>
    <w:p w14:paraId="0A4A1495" w14:textId="77777777" w:rsidR="000C73E8" w:rsidRPr="009F3DA3" w:rsidRDefault="000C73E8" w:rsidP="000C73E8">
      <w:pPr>
        <w:pStyle w:val="Heading3"/>
        <w:numPr>
          <w:ilvl w:val="2"/>
          <w:numId w:val="4"/>
        </w:numPr>
        <w:tabs>
          <w:tab w:val="num" w:pos="1855"/>
        </w:tabs>
      </w:pPr>
      <w:bookmarkStart w:id="1083" w:name="_Toc503283530"/>
      <w:r w:rsidRPr="009F3DA3">
        <w:t>REQC000</w:t>
      </w:r>
      <w:r w:rsidR="003A6C8C">
        <w:t>14</w:t>
      </w:r>
      <w:r w:rsidRPr="009F3DA3">
        <w:t>.</w:t>
      </w:r>
      <w:r>
        <w:t>4</w:t>
      </w:r>
      <w:r w:rsidRPr="009F3DA3">
        <w:t xml:space="preserve"> – Financial Institution Language</w:t>
      </w:r>
      <w:bookmarkEnd w:id="1083"/>
    </w:p>
    <w:p w14:paraId="570447A2" w14:textId="77777777" w:rsidR="000C73E8" w:rsidRPr="009F3DA3" w:rsidRDefault="000C73E8" w:rsidP="000C73E8">
      <w:r>
        <w:t>The language to be enabled as part of WAY4 general configuration is English</w:t>
      </w:r>
      <w:r w:rsidRPr="009F3DA3">
        <w:t>.</w:t>
      </w:r>
    </w:p>
    <w:p w14:paraId="5A3CF1D5" w14:textId="77777777" w:rsidR="000C73E8" w:rsidRPr="009F3DA3" w:rsidRDefault="000C73E8" w:rsidP="000C73E8"/>
    <w:p w14:paraId="6F166C5E" w14:textId="77777777" w:rsidR="000C73E8" w:rsidRPr="009F3DA3" w:rsidRDefault="000C73E8" w:rsidP="000C73E8">
      <w:pPr>
        <w:pStyle w:val="Heading3"/>
        <w:numPr>
          <w:ilvl w:val="2"/>
          <w:numId w:val="4"/>
        </w:numPr>
        <w:tabs>
          <w:tab w:val="num" w:pos="1855"/>
        </w:tabs>
      </w:pPr>
      <w:bookmarkStart w:id="1084" w:name="_Toc503283531"/>
      <w:r w:rsidRPr="009F3DA3">
        <w:t>REQC000</w:t>
      </w:r>
      <w:r w:rsidR="003A6C8C">
        <w:t>14</w:t>
      </w:r>
      <w:r w:rsidRPr="009F3DA3">
        <w:t>.</w:t>
      </w:r>
      <w:r>
        <w:t>5</w:t>
      </w:r>
      <w:r w:rsidRPr="009F3DA3">
        <w:t xml:space="preserve"> – Financial Institution Branch Management</w:t>
      </w:r>
      <w:bookmarkEnd w:id="1084"/>
    </w:p>
    <w:p w14:paraId="4A4832E1" w14:textId="0237E2B8" w:rsidR="000C73E8" w:rsidRDefault="001830BF" w:rsidP="000C73E8">
      <w:r>
        <w:t xml:space="preserve">ORIENT COMMERCIAL BANK </w:t>
      </w:r>
      <w:r w:rsidR="000C73E8" w:rsidRPr="009F3DA3">
        <w:t xml:space="preserve">needs to manage different branches for an institution. WAY4 can be configured to manage multiple branches if needed as dependent financial institutions and manage the addresses </w:t>
      </w:r>
      <w:r w:rsidR="000C73E8">
        <w:t xml:space="preserve">and contact person </w:t>
      </w:r>
      <w:r w:rsidR="000C73E8" w:rsidRPr="009F3DA3">
        <w:t>for each one.</w:t>
      </w:r>
    </w:p>
    <w:p w14:paraId="4ED4CEC2" w14:textId="77777777" w:rsidR="000C73E8" w:rsidRPr="009F3DA3" w:rsidRDefault="000C73E8" w:rsidP="000C73E8">
      <w:pPr>
        <w:rPr>
          <w:strike/>
        </w:rPr>
      </w:pPr>
      <w:r>
        <w:tab/>
        <w:t>Head office will be used as Financial Instituition – 0001: Card Center/HO…</w:t>
      </w:r>
    </w:p>
    <w:tbl>
      <w:tblPr>
        <w:tblStyle w:val="TableGrid"/>
        <w:tblW w:w="0" w:type="auto"/>
        <w:tblInd w:w="959" w:type="dxa"/>
        <w:tblLook w:val="04A0" w:firstRow="1" w:lastRow="0" w:firstColumn="1" w:lastColumn="0" w:noHBand="0" w:noVBand="1"/>
      </w:tblPr>
      <w:tblGrid>
        <w:gridCol w:w="1417"/>
        <w:gridCol w:w="5245"/>
      </w:tblGrid>
      <w:tr w:rsidR="009E2F31" w:rsidRPr="00F8276E" w14:paraId="6A2CB966" w14:textId="77777777" w:rsidTr="00752F1F">
        <w:tc>
          <w:tcPr>
            <w:tcW w:w="1417" w:type="dxa"/>
            <w:shd w:val="clear" w:color="auto" w:fill="FFC000"/>
          </w:tcPr>
          <w:p w14:paraId="550CCD54" w14:textId="77777777" w:rsidR="009E2F31" w:rsidRPr="00F8276E" w:rsidRDefault="009E2F31" w:rsidP="00400382">
            <w:pPr>
              <w:pStyle w:val="BodyText"/>
              <w:jc w:val="both"/>
              <w:rPr>
                <w:rFonts w:ascii="Calibri" w:hAnsi="Calibri"/>
                <w:b/>
              </w:rPr>
            </w:pPr>
            <w:r w:rsidRPr="00F8276E">
              <w:rPr>
                <w:rFonts w:ascii="Calibri" w:hAnsi="Calibri"/>
                <w:b/>
              </w:rPr>
              <w:t>Branch code</w:t>
            </w:r>
          </w:p>
        </w:tc>
        <w:tc>
          <w:tcPr>
            <w:tcW w:w="5245" w:type="dxa"/>
            <w:shd w:val="clear" w:color="auto" w:fill="FFC000"/>
          </w:tcPr>
          <w:p w14:paraId="672DFC16" w14:textId="77777777" w:rsidR="009E2F31" w:rsidRPr="00F8276E" w:rsidRDefault="009E2F31" w:rsidP="00400382">
            <w:pPr>
              <w:pStyle w:val="BodyText"/>
              <w:jc w:val="both"/>
              <w:rPr>
                <w:rFonts w:ascii="Calibri" w:hAnsi="Calibri"/>
                <w:b/>
              </w:rPr>
            </w:pPr>
            <w:r w:rsidRPr="00F8276E">
              <w:rPr>
                <w:rFonts w:ascii="Calibri" w:hAnsi="Calibri"/>
                <w:b/>
              </w:rPr>
              <w:t>Branch name</w:t>
            </w:r>
          </w:p>
        </w:tc>
      </w:tr>
      <w:tr w:rsidR="00752F1F" w:rsidRPr="00752F1F" w14:paraId="42CAA427" w14:textId="77777777" w:rsidTr="00752F1F">
        <w:trPr>
          <w:trHeight w:val="288"/>
        </w:trPr>
        <w:tc>
          <w:tcPr>
            <w:tcW w:w="1417" w:type="dxa"/>
            <w:noWrap/>
            <w:hideMark/>
          </w:tcPr>
          <w:p w14:paraId="7BC4B9F3" w14:textId="77777777" w:rsidR="00752F1F" w:rsidRPr="00752F1F" w:rsidRDefault="00752F1F" w:rsidP="00752F1F">
            <w:pPr>
              <w:spacing w:after="0"/>
              <w:rPr>
                <w:color w:val="000000"/>
                <w:szCs w:val="22"/>
                <w:lang w:val="en-US"/>
              </w:rPr>
            </w:pPr>
            <w:r w:rsidRPr="00752F1F">
              <w:rPr>
                <w:color w:val="000000"/>
                <w:szCs w:val="22"/>
                <w:lang w:val="en-US"/>
              </w:rPr>
              <w:t xml:space="preserve">0001 </w:t>
            </w:r>
          </w:p>
        </w:tc>
        <w:tc>
          <w:tcPr>
            <w:tcW w:w="5245" w:type="dxa"/>
            <w:noWrap/>
            <w:hideMark/>
          </w:tcPr>
          <w:p w14:paraId="451E9F1B" w14:textId="28892D21" w:rsidR="00752F1F" w:rsidRPr="00752F1F" w:rsidRDefault="00DD04CE" w:rsidP="00752F1F">
            <w:pPr>
              <w:spacing w:after="0"/>
              <w:rPr>
                <w:color w:val="000000"/>
                <w:szCs w:val="22"/>
                <w:lang w:val="en-US"/>
              </w:rPr>
            </w:pPr>
            <w:r>
              <w:rPr>
                <w:lang w:val="fr-LU"/>
              </w:rPr>
              <w:t>ORIENT COMMERCIAL BANK</w:t>
            </w:r>
          </w:p>
        </w:tc>
      </w:tr>
      <w:tr w:rsidR="00752F1F" w:rsidRPr="00752F1F" w14:paraId="7AD36ABF" w14:textId="77777777" w:rsidTr="00752F1F">
        <w:trPr>
          <w:trHeight w:val="288"/>
        </w:trPr>
        <w:tc>
          <w:tcPr>
            <w:tcW w:w="1417" w:type="dxa"/>
            <w:noWrap/>
            <w:hideMark/>
          </w:tcPr>
          <w:p w14:paraId="730841BC" w14:textId="77777777" w:rsidR="00752F1F" w:rsidRPr="00752F1F" w:rsidRDefault="00752F1F" w:rsidP="00752F1F">
            <w:pPr>
              <w:spacing w:after="0"/>
              <w:rPr>
                <w:color w:val="000000"/>
                <w:szCs w:val="22"/>
                <w:lang w:val="en-US"/>
              </w:rPr>
            </w:pPr>
            <w:r w:rsidRPr="00752F1F">
              <w:rPr>
                <w:color w:val="000000"/>
                <w:szCs w:val="22"/>
                <w:lang w:val="en-US"/>
              </w:rPr>
              <w:t xml:space="preserve">0002 </w:t>
            </w:r>
          </w:p>
        </w:tc>
        <w:tc>
          <w:tcPr>
            <w:tcW w:w="5245" w:type="dxa"/>
            <w:noWrap/>
            <w:hideMark/>
          </w:tcPr>
          <w:p w14:paraId="1ECEB3C6" w14:textId="77777777" w:rsidR="00752F1F" w:rsidRPr="00752F1F" w:rsidRDefault="00752F1F" w:rsidP="00752F1F">
            <w:pPr>
              <w:spacing w:after="0"/>
              <w:rPr>
                <w:color w:val="000000"/>
                <w:szCs w:val="22"/>
                <w:lang w:val="en-US"/>
              </w:rPr>
            </w:pPr>
            <w:r w:rsidRPr="00752F1F">
              <w:rPr>
                <w:color w:val="000000"/>
                <w:szCs w:val="22"/>
                <w:lang w:val="en-US"/>
              </w:rPr>
              <w:t xml:space="preserve">CN PHU LAM                                        </w:t>
            </w:r>
          </w:p>
        </w:tc>
      </w:tr>
      <w:tr w:rsidR="00752F1F" w:rsidRPr="00752F1F" w14:paraId="6B51A764" w14:textId="77777777" w:rsidTr="00752F1F">
        <w:trPr>
          <w:trHeight w:val="288"/>
        </w:trPr>
        <w:tc>
          <w:tcPr>
            <w:tcW w:w="1417" w:type="dxa"/>
            <w:noWrap/>
            <w:hideMark/>
          </w:tcPr>
          <w:p w14:paraId="1BB32DF4" w14:textId="77777777" w:rsidR="00752F1F" w:rsidRPr="00752F1F" w:rsidRDefault="00752F1F" w:rsidP="00752F1F">
            <w:pPr>
              <w:spacing w:after="0"/>
              <w:rPr>
                <w:color w:val="000000"/>
                <w:szCs w:val="22"/>
                <w:lang w:val="en-US"/>
              </w:rPr>
            </w:pPr>
            <w:r w:rsidRPr="00752F1F">
              <w:rPr>
                <w:color w:val="000000"/>
                <w:szCs w:val="22"/>
                <w:lang w:val="en-US"/>
              </w:rPr>
              <w:t xml:space="preserve">0003 </w:t>
            </w:r>
          </w:p>
        </w:tc>
        <w:tc>
          <w:tcPr>
            <w:tcW w:w="5245" w:type="dxa"/>
            <w:noWrap/>
            <w:hideMark/>
          </w:tcPr>
          <w:p w14:paraId="43F6BA30" w14:textId="77777777" w:rsidR="00752F1F" w:rsidRPr="00752F1F" w:rsidRDefault="00752F1F" w:rsidP="00752F1F">
            <w:pPr>
              <w:spacing w:after="0"/>
              <w:rPr>
                <w:color w:val="000000"/>
                <w:szCs w:val="22"/>
                <w:lang w:val="en-US"/>
              </w:rPr>
            </w:pPr>
            <w:r w:rsidRPr="00752F1F">
              <w:rPr>
                <w:color w:val="000000"/>
                <w:szCs w:val="22"/>
                <w:lang w:val="en-US"/>
              </w:rPr>
              <w:t xml:space="preserve">CN THU DUC                                        </w:t>
            </w:r>
          </w:p>
        </w:tc>
      </w:tr>
      <w:tr w:rsidR="00752F1F" w:rsidRPr="00752F1F" w14:paraId="646AF13B" w14:textId="77777777" w:rsidTr="00752F1F">
        <w:trPr>
          <w:trHeight w:val="288"/>
        </w:trPr>
        <w:tc>
          <w:tcPr>
            <w:tcW w:w="1417" w:type="dxa"/>
            <w:noWrap/>
            <w:hideMark/>
          </w:tcPr>
          <w:p w14:paraId="368F8D02" w14:textId="77777777" w:rsidR="00752F1F" w:rsidRPr="00752F1F" w:rsidRDefault="00752F1F" w:rsidP="00752F1F">
            <w:pPr>
              <w:spacing w:after="0"/>
              <w:rPr>
                <w:color w:val="000000"/>
                <w:szCs w:val="22"/>
                <w:lang w:val="en-US"/>
              </w:rPr>
            </w:pPr>
            <w:r w:rsidRPr="00752F1F">
              <w:rPr>
                <w:color w:val="000000"/>
                <w:szCs w:val="22"/>
                <w:lang w:val="en-US"/>
              </w:rPr>
              <w:t xml:space="preserve">0004 </w:t>
            </w:r>
          </w:p>
        </w:tc>
        <w:tc>
          <w:tcPr>
            <w:tcW w:w="5245" w:type="dxa"/>
            <w:noWrap/>
            <w:hideMark/>
          </w:tcPr>
          <w:p w14:paraId="3C214BEF" w14:textId="77777777" w:rsidR="00752F1F" w:rsidRPr="00752F1F" w:rsidRDefault="00752F1F" w:rsidP="00752F1F">
            <w:pPr>
              <w:spacing w:after="0"/>
              <w:rPr>
                <w:color w:val="000000"/>
                <w:szCs w:val="22"/>
                <w:lang w:val="en-US"/>
              </w:rPr>
            </w:pPr>
            <w:r w:rsidRPr="00752F1F">
              <w:rPr>
                <w:color w:val="000000"/>
                <w:szCs w:val="22"/>
                <w:lang w:val="en-US"/>
              </w:rPr>
              <w:t xml:space="preserve">PGD LY THUONG KIET                                </w:t>
            </w:r>
          </w:p>
        </w:tc>
      </w:tr>
      <w:tr w:rsidR="00752F1F" w:rsidRPr="00752F1F" w14:paraId="2F0A408D" w14:textId="77777777" w:rsidTr="00752F1F">
        <w:trPr>
          <w:trHeight w:val="288"/>
        </w:trPr>
        <w:tc>
          <w:tcPr>
            <w:tcW w:w="1417" w:type="dxa"/>
            <w:noWrap/>
            <w:hideMark/>
          </w:tcPr>
          <w:p w14:paraId="75B5435D" w14:textId="77777777" w:rsidR="00752F1F" w:rsidRPr="00752F1F" w:rsidRDefault="00752F1F" w:rsidP="00752F1F">
            <w:pPr>
              <w:spacing w:after="0"/>
              <w:rPr>
                <w:color w:val="000000"/>
                <w:szCs w:val="22"/>
                <w:lang w:val="en-US"/>
              </w:rPr>
            </w:pPr>
            <w:r w:rsidRPr="00752F1F">
              <w:rPr>
                <w:color w:val="000000"/>
                <w:szCs w:val="22"/>
                <w:lang w:val="en-US"/>
              </w:rPr>
              <w:t xml:space="preserve">0005 </w:t>
            </w:r>
          </w:p>
        </w:tc>
        <w:tc>
          <w:tcPr>
            <w:tcW w:w="5245" w:type="dxa"/>
            <w:noWrap/>
            <w:hideMark/>
          </w:tcPr>
          <w:p w14:paraId="45E64C4F" w14:textId="77777777" w:rsidR="00752F1F" w:rsidRPr="00752F1F" w:rsidRDefault="00752F1F" w:rsidP="00752F1F">
            <w:pPr>
              <w:spacing w:after="0"/>
              <w:rPr>
                <w:color w:val="000000"/>
                <w:szCs w:val="22"/>
                <w:lang w:val="en-US"/>
              </w:rPr>
            </w:pPr>
            <w:r w:rsidRPr="00752F1F">
              <w:rPr>
                <w:color w:val="000000"/>
                <w:szCs w:val="22"/>
                <w:lang w:val="en-US"/>
              </w:rPr>
              <w:t xml:space="preserve">CN PHU NHUAN                                      </w:t>
            </w:r>
          </w:p>
        </w:tc>
      </w:tr>
      <w:tr w:rsidR="00752F1F" w:rsidRPr="00752F1F" w14:paraId="4B3869DA" w14:textId="77777777" w:rsidTr="00752F1F">
        <w:trPr>
          <w:trHeight w:val="288"/>
        </w:trPr>
        <w:tc>
          <w:tcPr>
            <w:tcW w:w="1417" w:type="dxa"/>
            <w:noWrap/>
            <w:hideMark/>
          </w:tcPr>
          <w:p w14:paraId="375B307F" w14:textId="77777777" w:rsidR="00752F1F" w:rsidRPr="00752F1F" w:rsidRDefault="00752F1F" w:rsidP="00752F1F">
            <w:pPr>
              <w:spacing w:after="0"/>
              <w:rPr>
                <w:color w:val="000000"/>
                <w:szCs w:val="22"/>
                <w:lang w:val="en-US"/>
              </w:rPr>
            </w:pPr>
            <w:r w:rsidRPr="00752F1F">
              <w:rPr>
                <w:color w:val="000000"/>
                <w:szCs w:val="22"/>
                <w:lang w:val="en-US"/>
              </w:rPr>
              <w:t xml:space="preserve">0007 </w:t>
            </w:r>
          </w:p>
        </w:tc>
        <w:tc>
          <w:tcPr>
            <w:tcW w:w="5245" w:type="dxa"/>
            <w:noWrap/>
            <w:hideMark/>
          </w:tcPr>
          <w:p w14:paraId="406058B8" w14:textId="77777777" w:rsidR="00752F1F" w:rsidRPr="00752F1F" w:rsidRDefault="00752F1F" w:rsidP="00752F1F">
            <w:pPr>
              <w:spacing w:after="0"/>
              <w:rPr>
                <w:color w:val="000000"/>
                <w:szCs w:val="22"/>
                <w:lang w:val="en-US"/>
              </w:rPr>
            </w:pPr>
            <w:r w:rsidRPr="00752F1F">
              <w:rPr>
                <w:color w:val="000000"/>
                <w:szCs w:val="22"/>
                <w:lang w:val="en-US"/>
              </w:rPr>
              <w:t xml:space="preserve">PGD GO VAP                                        </w:t>
            </w:r>
          </w:p>
        </w:tc>
      </w:tr>
      <w:tr w:rsidR="00752F1F" w:rsidRPr="00752F1F" w14:paraId="70BE8902" w14:textId="77777777" w:rsidTr="00752F1F">
        <w:trPr>
          <w:trHeight w:val="288"/>
        </w:trPr>
        <w:tc>
          <w:tcPr>
            <w:tcW w:w="1417" w:type="dxa"/>
            <w:noWrap/>
            <w:hideMark/>
          </w:tcPr>
          <w:p w14:paraId="4E41B652" w14:textId="77777777" w:rsidR="00752F1F" w:rsidRPr="00752F1F" w:rsidRDefault="00752F1F" w:rsidP="00752F1F">
            <w:pPr>
              <w:spacing w:after="0"/>
              <w:rPr>
                <w:color w:val="000000"/>
                <w:szCs w:val="22"/>
                <w:lang w:val="en-US"/>
              </w:rPr>
            </w:pPr>
            <w:r w:rsidRPr="00752F1F">
              <w:rPr>
                <w:color w:val="000000"/>
                <w:szCs w:val="22"/>
                <w:lang w:val="en-US"/>
              </w:rPr>
              <w:t xml:space="preserve">0008 </w:t>
            </w:r>
          </w:p>
        </w:tc>
        <w:tc>
          <w:tcPr>
            <w:tcW w:w="5245" w:type="dxa"/>
            <w:noWrap/>
            <w:hideMark/>
          </w:tcPr>
          <w:p w14:paraId="49FC57BB" w14:textId="77777777" w:rsidR="00752F1F" w:rsidRPr="00752F1F" w:rsidRDefault="00752F1F" w:rsidP="00752F1F">
            <w:pPr>
              <w:spacing w:after="0"/>
              <w:rPr>
                <w:color w:val="000000"/>
                <w:szCs w:val="22"/>
                <w:lang w:val="en-US"/>
              </w:rPr>
            </w:pPr>
            <w:r w:rsidRPr="00752F1F">
              <w:rPr>
                <w:color w:val="000000"/>
                <w:szCs w:val="22"/>
                <w:lang w:val="en-US"/>
              </w:rPr>
              <w:t xml:space="preserve">CN TAN THUAN                                      </w:t>
            </w:r>
          </w:p>
        </w:tc>
      </w:tr>
      <w:tr w:rsidR="00752F1F" w:rsidRPr="00752F1F" w14:paraId="45A5D7FE" w14:textId="77777777" w:rsidTr="00752F1F">
        <w:trPr>
          <w:trHeight w:val="288"/>
        </w:trPr>
        <w:tc>
          <w:tcPr>
            <w:tcW w:w="1417" w:type="dxa"/>
            <w:noWrap/>
            <w:hideMark/>
          </w:tcPr>
          <w:p w14:paraId="589AF707" w14:textId="77777777" w:rsidR="00752F1F" w:rsidRPr="00752F1F" w:rsidRDefault="00752F1F" w:rsidP="00752F1F">
            <w:pPr>
              <w:spacing w:after="0"/>
              <w:rPr>
                <w:color w:val="000000"/>
                <w:szCs w:val="22"/>
                <w:lang w:val="en-US"/>
              </w:rPr>
            </w:pPr>
            <w:r w:rsidRPr="00752F1F">
              <w:rPr>
                <w:color w:val="000000"/>
                <w:szCs w:val="22"/>
                <w:lang w:val="en-US"/>
              </w:rPr>
              <w:t xml:space="preserve">0009 </w:t>
            </w:r>
          </w:p>
        </w:tc>
        <w:tc>
          <w:tcPr>
            <w:tcW w:w="5245" w:type="dxa"/>
            <w:noWrap/>
            <w:hideMark/>
          </w:tcPr>
          <w:p w14:paraId="4C03B78F" w14:textId="77777777" w:rsidR="00752F1F" w:rsidRPr="00752F1F" w:rsidRDefault="00752F1F" w:rsidP="00752F1F">
            <w:pPr>
              <w:spacing w:after="0"/>
              <w:rPr>
                <w:color w:val="000000"/>
                <w:szCs w:val="22"/>
                <w:lang w:val="en-US"/>
              </w:rPr>
            </w:pPr>
            <w:r w:rsidRPr="00752F1F">
              <w:rPr>
                <w:color w:val="000000"/>
                <w:szCs w:val="22"/>
                <w:lang w:val="en-US"/>
              </w:rPr>
              <w:t xml:space="preserve">PGD KHANH HOI                                     </w:t>
            </w:r>
          </w:p>
        </w:tc>
      </w:tr>
      <w:tr w:rsidR="00752F1F" w:rsidRPr="00752F1F" w14:paraId="5C7282ED" w14:textId="77777777" w:rsidTr="00752F1F">
        <w:trPr>
          <w:trHeight w:val="288"/>
        </w:trPr>
        <w:tc>
          <w:tcPr>
            <w:tcW w:w="1417" w:type="dxa"/>
            <w:noWrap/>
            <w:hideMark/>
          </w:tcPr>
          <w:p w14:paraId="065C0C76" w14:textId="77777777" w:rsidR="00752F1F" w:rsidRPr="00752F1F" w:rsidRDefault="00752F1F" w:rsidP="00752F1F">
            <w:pPr>
              <w:spacing w:after="0"/>
              <w:rPr>
                <w:color w:val="000000"/>
                <w:szCs w:val="22"/>
                <w:lang w:val="en-US"/>
              </w:rPr>
            </w:pPr>
            <w:r w:rsidRPr="00752F1F">
              <w:rPr>
                <w:color w:val="000000"/>
                <w:szCs w:val="22"/>
                <w:lang w:val="en-US"/>
              </w:rPr>
              <w:t xml:space="preserve">0010 </w:t>
            </w:r>
          </w:p>
        </w:tc>
        <w:tc>
          <w:tcPr>
            <w:tcW w:w="5245" w:type="dxa"/>
            <w:noWrap/>
            <w:hideMark/>
          </w:tcPr>
          <w:p w14:paraId="1456AE89" w14:textId="77777777" w:rsidR="00752F1F" w:rsidRPr="00752F1F" w:rsidRDefault="00752F1F" w:rsidP="00752F1F">
            <w:pPr>
              <w:spacing w:after="0"/>
              <w:rPr>
                <w:color w:val="000000"/>
                <w:szCs w:val="22"/>
                <w:lang w:val="en-US"/>
              </w:rPr>
            </w:pPr>
            <w:r w:rsidRPr="00752F1F">
              <w:rPr>
                <w:color w:val="000000"/>
                <w:szCs w:val="22"/>
                <w:lang w:val="en-US"/>
              </w:rPr>
              <w:t xml:space="preserve">CN BINH DUONG                                     </w:t>
            </w:r>
          </w:p>
        </w:tc>
      </w:tr>
      <w:tr w:rsidR="00752F1F" w:rsidRPr="00752F1F" w14:paraId="622999AF" w14:textId="77777777" w:rsidTr="00752F1F">
        <w:trPr>
          <w:trHeight w:val="288"/>
        </w:trPr>
        <w:tc>
          <w:tcPr>
            <w:tcW w:w="1417" w:type="dxa"/>
            <w:noWrap/>
            <w:hideMark/>
          </w:tcPr>
          <w:p w14:paraId="3015B10A" w14:textId="77777777" w:rsidR="00752F1F" w:rsidRPr="00752F1F" w:rsidRDefault="00752F1F" w:rsidP="00752F1F">
            <w:pPr>
              <w:spacing w:after="0"/>
              <w:rPr>
                <w:color w:val="000000"/>
                <w:szCs w:val="22"/>
                <w:lang w:val="en-US"/>
              </w:rPr>
            </w:pPr>
            <w:r w:rsidRPr="00752F1F">
              <w:rPr>
                <w:color w:val="000000"/>
                <w:szCs w:val="22"/>
                <w:lang w:val="en-US"/>
              </w:rPr>
              <w:t xml:space="preserve">0011 </w:t>
            </w:r>
          </w:p>
        </w:tc>
        <w:tc>
          <w:tcPr>
            <w:tcW w:w="5245" w:type="dxa"/>
            <w:noWrap/>
            <w:hideMark/>
          </w:tcPr>
          <w:p w14:paraId="4B359889" w14:textId="77777777" w:rsidR="00752F1F" w:rsidRPr="00752F1F" w:rsidRDefault="00752F1F" w:rsidP="00752F1F">
            <w:pPr>
              <w:spacing w:after="0"/>
              <w:rPr>
                <w:color w:val="000000"/>
                <w:szCs w:val="22"/>
                <w:lang w:val="en-US"/>
              </w:rPr>
            </w:pPr>
            <w:r w:rsidRPr="00752F1F">
              <w:rPr>
                <w:color w:val="000000"/>
                <w:szCs w:val="22"/>
                <w:lang w:val="en-US"/>
              </w:rPr>
              <w:t xml:space="preserve">CN KHANH HOA                                      </w:t>
            </w:r>
          </w:p>
        </w:tc>
      </w:tr>
      <w:tr w:rsidR="00752F1F" w:rsidRPr="00752F1F" w14:paraId="2FDF6C00" w14:textId="77777777" w:rsidTr="00752F1F">
        <w:trPr>
          <w:trHeight w:val="288"/>
        </w:trPr>
        <w:tc>
          <w:tcPr>
            <w:tcW w:w="1417" w:type="dxa"/>
            <w:noWrap/>
            <w:hideMark/>
          </w:tcPr>
          <w:p w14:paraId="70F9A736" w14:textId="77777777" w:rsidR="00752F1F" w:rsidRPr="00752F1F" w:rsidRDefault="00752F1F" w:rsidP="00752F1F">
            <w:pPr>
              <w:spacing w:after="0"/>
              <w:rPr>
                <w:color w:val="000000"/>
                <w:szCs w:val="22"/>
                <w:lang w:val="en-US"/>
              </w:rPr>
            </w:pPr>
            <w:r w:rsidRPr="00752F1F">
              <w:rPr>
                <w:color w:val="000000"/>
                <w:szCs w:val="22"/>
                <w:lang w:val="en-US"/>
              </w:rPr>
              <w:t xml:space="preserve">0012 </w:t>
            </w:r>
          </w:p>
        </w:tc>
        <w:tc>
          <w:tcPr>
            <w:tcW w:w="5245" w:type="dxa"/>
            <w:noWrap/>
            <w:hideMark/>
          </w:tcPr>
          <w:p w14:paraId="3490BE40" w14:textId="77777777" w:rsidR="00752F1F" w:rsidRPr="00752F1F" w:rsidRDefault="00752F1F" w:rsidP="00752F1F">
            <w:pPr>
              <w:spacing w:after="0"/>
              <w:rPr>
                <w:color w:val="000000"/>
                <w:szCs w:val="22"/>
                <w:lang w:val="en-US"/>
              </w:rPr>
            </w:pPr>
            <w:r w:rsidRPr="00752F1F">
              <w:rPr>
                <w:color w:val="000000"/>
                <w:szCs w:val="22"/>
                <w:lang w:val="en-US"/>
              </w:rPr>
              <w:t xml:space="preserve">PGD XOM MOI                                       </w:t>
            </w:r>
          </w:p>
        </w:tc>
      </w:tr>
      <w:tr w:rsidR="00752F1F" w:rsidRPr="00752F1F" w14:paraId="2E6B290B" w14:textId="77777777" w:rsidTr="00752F1F">
        <w:trPr>
          <w:trHeight w:val="288"/>
        </w:trPr>
        <w:tc>
          <w:tcPr>
            <w:tcW w:w="1417" w:type="dxa"/>
            <w:noWrap/>
            <w:hideMark/>
          </w:tcPr>
          <w:p w14:paraId="293F122B" w14:textId="77777777" w:rsidR="00752F1F" w:rsidRPr="00752F1F" w:rsidRDefault="00752F1F" w:rsidP="00752F1F">
            <w:pPr>
              <w:spacing w:after="0"/>
              <w:rPr>
                <w:color w:val="000000"/>
                <w:szCs w:val="22"/>
                <w:lang w:val="en-US"/>
              </w:rPr>
            </w:pPr>
            <w:r w:rsidRPr="00752F1F">
              <w:rPr>
                <w:color w:val="000000"/>
                <w:szCs w:val="22"/>
                <w:lang w:val="en-US"/>
              </w:rPr>
              <w:t xml:space="preserve">0013 </w:t>
            </w:r>
          </w:p>
        </w:tc>
        <w:tc>
          <w:tcPr>
            <w:tcW w:w="5245" w:type="dxa"/>
            <w:noWrap/>
            <w:hideMark/>
          </w:tcPr>
          <w:p w14:paraId="73A8D11D" w14:textId="77777777" w:rsidR="00752F1F" w:rsidRPr="00752F1F" w:rsidRDefault="00752F1F" w:rsidP="00752F1F">
            <w:pPr>
              <w:spacing w:after="0"/>
              <w:rPr>
                <w:color w:val="000000"/>
                <w:szCs w:val="22"/>
                <w:lang w:val="en-US"/>
              </w:rPr>
            </w:pPr>
            <w:r w:rsidRPr="00752F1F">
              <w:rPr>
                <w:color w:val="000000"/>
                <w:szCs w:val="22"/>
                <w:lang w:val="en-US"/>
              </w:rPr>
              <w:t xml:space="preserve">PGD PHU THO                                       </w:t>
            </w:r>
          </w:p>
        </w:tc>
      </w:tr>
      <w:tr w:rsidR="00752F1F" w:rsidRPr="00752F1F" w14:paraId="745C42A1" w14:textId="77777777" w:rsidTr="00752F1F">
        <w:trPr>
          <w:trHeight w:val="288"/>
        </w:trPr>
        <w:tc>
          <w:tcPr>
            <w:tcW w:w="1417" w:type="dxa"/>
            <w:noWrap/>
            <w:hideMark/>
          </w:tcPr>
          <w:p w14:paraId="601246DD" w14:textId="77777777" w:rsidR="00752F1F" w:rsidRPr="00752F1F" w:rsidRDefault="00752F1F" w:rsidP="00752F1F">
            <w:pPr>
              <w:spacing w:after="0"/>
              <w:rPr>
                <w:color w:val="000000"/>
                <w:szCs w:val="22"/>
                <w:lang w:val="en-US"/>
              </w:rPr>
            </w:pPr>
            <w:r w:rsidRPr="00752F1F">
              <w:rPr>
                <w:color w:val="000000"/>
                <w:szCs w:val="22"/>
                <w:lang w:val="en-US"/>
              </w:rPr>
              <w:t xml:space="preserve">0014 </w:t>
            </w:r>
          </w:p>
        </w:tc>
        <w:tc>
          <w:tcPr>
            <w:tcW w:w="5245" w:type="dxa"/>
            <w:noWrap/>
            <w:hideMark/>
          </w:tcPr>
          <w:p w14:paraId="38356B25" w14:textId="77777777" w:rsidR="00752F1F" w:rsidRPr="00752F1F" w:rsidRDefault="00752F1F" w:rsidP="00752F1F">
            <w:pPr>
              <w:spacing w:after="0"/>
              <w:rPr>
                <w:color w:val="000000"/>
                <w:szCs w:val="22"/>
                <w:lang w:val="en-US"/>
              </w:rPr>
            </w:pPr>
            <w:r w:rsidRPr="00752F1F">
              <w:rPr>
                <w:color w:val="000000"/>
                <w:szCs w:val="22"/>
                <w:lang w:val="en-US"/>
              </w:rPr>
              <w:t xml:space="preserve">CN DONG NAI                                       </w:t>
            </w:r>
          </w:p>
        </w:tc>
      </w:tr>
      <w:tr w:rsidR="00752F1F" w:rsidRPr="00752F1F" w14:paraId="101BEC8C" w14:textId="77777777" w:rsidTr="00752F1F">
        <w:trPr>
          <w:trHeight w:val="288"/>
        </w:trPr>
        <w:tc>
          <w:tcPr>
            <w:tcW w:w="1417" w:type="dxa"/>
            <w:noWrap/>
            <w:hideMark/>
          </w:tcPr>
          <w:p w14:paraId="127512AD" w14:textId="77777777" w:rsidR="00752F1F" w:rsidRPr="00752F1F" w:rsidRDefault="00752F1F" w:rsidP="00752F1F">
            <w:pPr>
              <w:spacing w:after="0"/>
              <w:rPr>
                <w:color w:val="000000"/>
                <w:szCs w:val="22"/>
                <w:lang w:val="en-US"/>
              </w:rPr>
            </w:pPr>
            <w:r w:rsidRPr="00752F1F">
              <w:rPr>
                <w:color w:val="000000"/>
                <w:szCs w:val="22"/>
                <w:lang w:val="en-US"/>
              </w:rPr>
              <w:t xml:space="preserve">0015 </w:t>
            </w:r>
          </w:p>
        </w:tc>
        <w:tc>
          <w:tcPr>
            <w:tcW w:w="5245" w:type="dxa"/>
            <w:noWrap/>
            <w:hideMark/>
          </w:tcPr>
          <w:p w14:paraId="305A37D0" w14:textId="77777777" w:rsidR="00752F1F" w:rsidRPr="00752F1F" w:rsidRDefault="00752F1F" w:rsidP="00752F1F">
            <w:pPr>
              <w:spacing w:after="0"/>
              <w:rPr>
                <w:color w:val="000000"/>
                <w:szCs w:val="22"/>
                <w:lang w:val="en-US"/>
              </w:rPr>
            </w:pPr>
            <w:r w:rsidRPr="00752F1F">
              <w:rPr>
                <w:color w:val="000000"/>
                <w:szCs w:val="22"/>
                <w:lang w:val="en-US"/>
              </w:rPr>
              <w:t xml:space="preserve">PGD QUAN 8                                        </w:t>
            </w:r>
          </w:p>
        </w:tc>
      </w:tr>
      <w:tr w:rsidR="00752F1F" w:rsidRPr="00752F1F" w14:paraId="45EFAFE1" w14:textId="77777777" w:rsidTr="00752F1F">
        <w:trPr>
          <w:trHeight w:val="288"/>
        </w:trPr>
        <w:tc>
          <w:tcPr>
            <w:tcW w:w="1417" w:type="dxa"/>
            <w:noWrap/>
            <w:hideMark/>
          </w:tcPr>
          <w:p w14:paraId="1A4E835D" w14:textId="77777777" w:rsidR="00752F1F" w:rsidRPr="00752F1F" w:rsidRDefault="00752F1F" w:rsidP="00752F1F">
            <w:pPr>
              <w:spacing w:after="0"/>
              <w:rPr>
                <w:color w:val="000000"/>
                <w:szCs w:val="22"/>
                <w:lang w:val="en-US"/>
              </w:rPr>
            </w:pPr>
            <w:r w:rsidRPr="00752F1F">
              <w:rPr>
                <w:color w:val="000000"/>
                <w:szCs w:val="22"/>
                <w:lang w:val="en-US"/>
              </w:rPr>
              <w:t xml:space="preserve">0016 </w:t>
            </w:r>
          </w:p>
        </w:tc>
        <w:tc>
          <w:tcPr>
            <w:tcW w:w="5245" w:type="dxa"/>
            <w:noWrap/>
            <w:hideMark/>
          </w:tcPr>
          <w:p w14:paraId="51124BB8" w14:textId="77777777" w:rsidR="00752F1F" w:rsidRPr="00752F1F" w:rsidRDefault="00752F1F" w:rsidP="00752F1F">
            <w:pPr>
              <w:spacing w:after="0"/>
              <w:rPr>
                <w:color w:val="000000"/>
                <w:szCs w:val="22"/>
                <w:lang w:val="en-US"/>
              </w:rPr>
            </w:pPr>
            <w:r w:rsidRPr="00752F1F">
              <w:rPr>
                <w:color w:val="000000"/>
                <w:szCs w:val="22"/>
                <w:lang w:val="en-US"/>
              </w:rPr>
              <w:t xml:space="preserve">PGD TAN PHU                                       </w:t>
            </w:r>
          </w:p>
        </w:tc>
      </w:tr>
      <w:tr w:rsidR="00752F1F" w:rsidRPr="00752F1F" w14:paraId="5FEAD95F" w14:textId="77777777" w:rsidTr="00752F1F">
        <w:trPr>
          <w:trHeight w:val="288"/>
        </w:trPr>
        <w:tc>
          <w:tcPr>
            <w:tcW w:w="1417" w:type="dxa"/>
            <w:noWrap/>
            <w:hideMark/>
          </w:tcPr>
          <w:p w14:paraId="173B2302" w14:textId="77777777" w:rsidR="00752F1F" w:rsidRPr="00752F1F" w:rsidRDefault="00752F1F" w:rsidP="00752F1F">
            <w:pPr>
              <w:spacing w:after="0"/>
              <w:rPr>
                <w:color w:val="000000"/>
                <w:szCs w:val="22"/>
                <w:lang w:val="en-US"/>
              </w:rPr>
            </w:pPr>
            <w:r w:rsidRPr="00752F1F">
              <w:rPr>
                <w:color w:val="000000"/>
                <w:szCs w:val="22"/>
                <w:lang w:val="en-US"/>
              </w:rPr>
              <w:t xml:space="preserve">0017 </w:t>
            </w:r>
          </w:p>
        </w:tc>
        <w:tc>
          <w:tcPr>
            <w:tcW w:w="5245" w:type="dxa"/>
            <w:noWrap/>
            <w:hideMark/>
          </w:tcPr>
          <w:p w14:paraId="52BAB627" w14:textId="77777777" w:rsidR="00752F1F" w:rsidRPr="00752F1F" w:rsidRDefault="00752F1F" w:rsidP="00752F1F">
            <w:pPr>
              <w:spacing w:after="0"/>
              <w:rPr>
                <w:color w:val="000000"/>
                <w:szCs w:val="22"/>
                <w:lang w:val="en-US"/>
              </w:rPr>
            </w:pPr>
            <w:r w:rsidRPr="00752F1F">
              <w:rPr>
                <w:color w:val="000000"/>
                <w:szCs w:val="22"/>
                <w:lang w:val="en-US"/>
              </w:rPr>
              <w:t xml:space="preserve">CN CHO LON                                        </w:t>
            </w:r>
          </w:p>
        </w:tc>
      </w:tr>
      <w:tr w:rsidR="00752F1F" w:rsidRPr="00752F1F" w14:paraId="4E2E04FC" w14:textId="77777777" w:rsidTr="00752F1F">
        <w:trPr>
          <w:trHeight w:val="288"/>
        </w:trPr>
        <w:tc>
          <w:tcPr>
            <w:tcW w:w="1417" w:type="dxa"/>
            <w:noWrap/>
            <w:hideMark/>
          </w:tcPr>
          <w:p w14:paraId="4FA1FE3B" w14:textId="77777777" w:rsidR="00752F1F" w:rsidRPr="00752F1F" w:rsidRDefault="00752F1F" w:rsidP="00752F1F">
            <w:pPr>
              <w:spacing w:after="0"/>
              <w:rPr>
                <w:color w:val="000000"/>
                <w:szCs w:val="22"/>
                <w:lang w:val="en-US"/>
              </w:rPr>
            </w:pPr>
            <w:r w:rsidRPr="00752F1F">
              <w:rPr>
                <w:color w:val="000000"/>
                <w:szCs w:val="22"/>
                <w:lang w:val="en-US"/>
              </w:rPr>
              <w:t xml:space="preserve">0018 </w:t>
            </w:r>
          </w:p>
        </w:tc>
        <w:tc>
          <w:tcPr>
            <w:tcW w:w="5245" w:type="dxa"/>
            <w:noWrap/>
            <w:hideMark/>
          </w:tcPr>
          <w:p w14:paraId="14A30CC8" w14:textId="77777777" w:rsidR="00752F1F" w:rsidRPr="00752F1F" w:rsidRDefault="00752F1F" w:rsidP="00752F1F">
            <w:pPr>
              <w:spacing w:after="0"/>
              <w:rPr>
                <w:color w:val="000000"/>
                <w:szCs w:val="22"/>
                <w:lang w:val="en-US"/>
              </w:rPr>
            </w:pPr>
            <w:r w:rsidRPr="00752F1F">
              <w:rPr>
                <w:color w:val="000000"/>
                <w:szCs w:val="22"/>
                <w:lang w:val="en-US"/>
              </w:rPr>
              <w:t xml:space="preserve">CN DAK LAK                                        </w:t>
            </w:r>
          </w:p>
        </w:tc>
      </w:tr>
      <w:tr w:rsidR="00752F1F" w:rsidRPr="00752F1F" w14:paraId="14EECBC0" w14:textId="77777777" w:rsidTr="00752F1F">
        <w:trPr>
          <w:trHeight w:val="288"/>
        </w:trPr>
        <w:tc>
          <w:tcPr>
            <w:tcW w:w="1417" w:type="dxa"/>
            <w:noWrap/>
            <w:hideMark/>
          </w:tcPr>
          <w:p w14:paraId="56821774" w14:textId="77777777" w:rsidR="00752F1F" w:rsidRPr="00752F1F" w:rsidRDefault="00752F1F" w:rsidP="00752F1F">
            <w:pPr>
              <w:spacing w:after="0"/>
              <w:rPr>
                <w:color w:val="000000"/>
                <w:szCs w:val="22"/>
                <w:lang w:val="en-US"/>
              </w:rPr>
            </w:pPr>
            <w:r w:rsidRPr="00752F1F">
              <w:rPr>
                <w:color w:val="000000"/>
                <w:szCs w:val="22"/>
                <w:lang w:val="en-US"/>
              </w:rPr>
              <w:lastRenderedPageBreak/>
              <w:t xml:space="preserve">0019 </w:t>
            </w:r>
          </w:p>
        </w:tc>
        <w:tc>
          <w:tcPr>
            <w:tcW w:w="5245" w:type="dxa"/>
            <w:noWrap/>
            <w:hideMark/>
          </w:tcPr>
          <w:p w14:paraId="57CAAA29" w14:textId="77777777" w:rsidR="00752F1F" w:rsidRPr="00752F1F" w:rsidRDefault="00752F1F" w:rsidP="00752F1F">
            <w:pPr>
              <w:spacing w:after="0"/>
              <w:rPr>
                <w:color w:val="000000"/>
                <w:szCs w:val="22"/>
                <w:lang w:val="en-US"/>
              </w:rPr>
            </w:pPr>
            <w:r w:rsidRPr="00752F1F">
              <w:rPr>
                <w:color w:val="000000"/>
                <w:szCs w:val="22"/>
                <w:lang w:val="en-US"/>
              </w:rPr>
              <w:t xml:space="preserve">PGD NGUYEN THAI BINH                              </w:t>
            </w:r>
          </w:p>
        </w:tc>
      </w:tr>
      <w:tr w:rsidR="00752F1F" w:rsidRPr="00752F1F" w14:paraId="552FED14" w14:textId="77777777" w:rsidTr="00752F1F">
        <w:trPr>
          <w:trHeight w:val="288"/>
        </w:trPr>
        <w:tc>
          <w:tcPr>
            <w:tcW w:w="1417" w:type="dxa"/>
            <w:noWrap/>
            <w:hideMark/>
          </w:tcPr>
          <w:p w14:paraId="280B4AF6" w14:textId="77777777" w:rsidR="00752F1F" w:rsidRPr="00752F1F" w:rsidRDefault="00752F1F" w:rsidP="00752F1F">
            <w:pPr>
              <w:spacing w:after="0"/>
              <w:rPr>
                <w:color w:val="000000"/>
                <w:szCs w:val="22"/>
                <w:lang w:val="en-US"/>
              </w:rPr>
            </w:pPr>
            <w:r w:rsidRPr="00752F1F">
              <w:rPr>
                <w:color w:val="000000"/>
                <w:szCs w:val="22"/>
                <w:lang w:val="en-US"/>
              </w:rPr>
              <w:t xml:space="preserve">0020 </w:t>
            </w:r>
          </w:p>
        </w:tc>
        <w:tc>
          <w:tcPr>
            <w:tcW w:w="5245" w:type="dxa"/>
            <w:noWrap/>
            <w:hideMark/>
          </w:tcPr>
          <w:p w14:paraId="54477A69" w14:textId="77777777" w:rsidR="00752F1F" w:rsidRPr="00752F1F" w:rsidRDefault="00752F1F" w:rsidP="00752F1F">
            <w:pPr>
              <w:spacing w:after="0"/>
              <w:rPr>
                <w:color w:val="000000"/>
                <w:szCs w:val="22"/>
                <w:lang w:val="en-US"/>
              </w:rPr>
            </w:pPr>
            <w:r w:rsidRPr="00752F1F">
              <w:rPr>
                <w:color w:val="000000"/>
                <w:szCs w:val="22"/>
                <w:lang w:val="en-US"/>
              </w:rPr>
              <w:t xml:space="preserve">CN BEN THANH                                      </w:t>
            </w:r>
          </w:p>
        </w:tc>
      </w:tr>
      <w:tr w:rsidR="00752F1F" w:rsidRPr="00752F1F" w14:paraId="5252F14F" w14:textId="77777777" w:rsidTr="00752F1F">
        <w:trPr>
          <w:trHeight w:val="288"/>
        </w:trPr>
        <w:tc>
          <w:tcPr>
            <w:tcW w:w="1417" w:type="dxa"/>
            <w:noWrap/>
            <w:hideMark/>
          </w:tcPr>
          <w:p w14:paraId="2AA6F76D" w14:textId="77777777" w:rsidR="00752F1F" w:rsidRPr="00752F1F" w:rsidRDefault="00752F1F" w:rsidP="00752F1F">
            <w:pPr>
              <w:spacing w:after="0"/>
              <w:rPr>
                <w:color w:val="000000"/>
                <w:szCs w:val="22"/>
                <w:lang w:val="en-US"/>
              </w:rPr>
            </w:pPr>
            <w:r w:rsidRPr="00752F1F">
              <w:rPr>
                <w:color w:val="000000"/>
                <w:szCs w:val="22"/>
                <w:lang w:val="en-US"/>
              </w:rPr>
              <w:t xml:space="preserve">0021 </w:t>
            </w:r>
          </w:p>
        </w:tc>
        <w:tc>
          <w:tcPr>
            <w:tcW w:w="5245" w:type="dxa"/>
            <w:noWrap/>
            <w:hideMark/>
          </w:tcPr>
          <w:p w14:paraId="626EDE4C" w14:textId="77777777" w:rsidR="00752F1F" w:rsidRPr="00752F1F" w:rsidRDefault="00752F1F" w:rsidP="00752F1F">
            <w:pPr>
              <w:spacing w:after="0"/>
              <w:rPr>
                <w:color w:val="000000"/>
                <w:szCs w:val="22"/>
                <w:lang w:val="en-US"/>
              </w:rPr>
            </w:pPr>
            <w:r w:rsidRPr="00752F1F">
              <w:rPr>
                <w:color w:val="000000"/>
                <w:szCs w:val="22"/>
                <w:lang w:val="en-US"/>
              </w:rPr>
              <w:t xml:space="preserve">PGD TU XUONG                                      </w:t>
            </w:r>
          </w:p>
        </w:tc>
      </w:tr>
      <w:tr w:rsidR="00752F1F" w:rsidRPr="00752F1F" w14:paraId="716C7A5B" w14:textId="77777777" w:rsidTr="00752F1F">
        <w:trPr>
          <w:trHeight w:val="288"/>
        </w:trPr>
        <w:tc>
          <w:tcPr>
            <w:tcW w:w="1417" w:type="dxa"/>
            <w:noWrap/>
            <w:hideMark/>
          </w:tcPr>
          <w:p w14:paraId="53004C86" w14:textId="77777777" w:rsidR="00752F1F" w:rsidRPr="00752F1F" w:rsidRDefault="00752F1F" w:rsidP="00752F1F">
            <w:pPr>
              <w:spacing w:after="0"/>
              <w:rPr>
                <w:color w:val="000000"/>
                <w:szCs w:val="22"/>
                <w:lang w:val="en-US"/>
              </w:rPr>
            </w:pPr>
            <w:r w:rsidRPr="00752F1F">
              <w:rPr>
                <w:color w:val="000000"/>
                <w:szCs w:val="22"/>
                <w:lang w:val="en-US"/>
              </w:rPr>
              <w:t xml:space="preserve">0022 </w:t>
            </w:r>
          </w:p>
        </w:tc>
        <w:tc>
          <w:tcPr>
            <w:tcW w:w="5245" w:type="dxa"/>
            <w:noWrap/>
            <w:hideMark/>
          </w:tcPr>
          <w:p w14:paraId="4D848EF0" w14:textId="77777777" w:rsidR="00752F1F" w:rsidRPr="00752F1F" w:rsidRDefault="00752F1F" w:rsidP="00752F1F">
            <w:pPr>
              <w:spacing w:after="0"/>
              <w:rPr>
                <w:color w:val="000000"/>
                <w:szCs w:val="22"/>
                <w:lang w:val="en-US"/>
              </w:rPr>
            </w:pPr>
            <w:r w:rsidRPr="00752F1F">
              <w:rPr>
                <w:color w:val="000000"/>
                <w:szCs w:val="22"/>
                <w:lang w:val="en-US"/>
              </w:rPr>
              <w:t xml:space="preserve">CN LONG AN                                        </w:t>
            </w:r>
          </w:p>
        </w:tc>
      </w:tr>
      <w:tr w:rsidR="00752F1F" w:rsidRPr="00752F1F" w14:paraId="4F768B0D" w14:textId="77777777" w:rsidTr="00752F1F">
        <w:trPr>
          <w:trHeight w:val="288"/>
        </w:trPr>
        <w:tc>
          <w:tcPr>
            <w:tcW w:w="1417" w:type="dxa"/>
            <w:noWrap/>
            <w:hideMark/>
          </w:tcPr>
          <w:p w14:paraId="699EE7D9" w14:textId="77777777" w:rsidR="00752F1F" w:rsidRPr="00752F1F" w:rsidRDefault="00752F1F" w:rsidP="00752F1F">
            <w:pPr>
              <w:spacing w:after="0"/>
              <w:rPr>
                <w:color w:val="000000"/>
                <w:szCs w:val="22"/>
                <w:lang w:val="en-US"/>
              </w:rPr>
            </w:pPr>
            <w:r w:rsidRPr="00752F1F">
              <w:rPr>
                <w:color w:val="000000"/>
                <w:szCs w:val="22"/>
                <w:lang w:val="en-US"/>
              </w:rPr>
              <w:t xml:space="preserve">0023 </w:t>
            </w:r>
          </w:p>
        </w:tc>
        <w:tc>
          <w:tcPr>
            <w:tcW w:w="5245" w:type="dxa"/>
            <w:noWrap/>
            <w:hideMark/>
          </w:tcPr>
          <w:p w14:paraId="1031542A" w14:textId="77777777" w:rsidR="00752F1F" w:rsidRPr="00752F1F" w:rsidRDefault="00752F1F" w:rsidP="00752F1F">
            <w:pPr>
              <w:spacing w:after="0"/>
              <w:rPr>
                <w:color w:val="000000"/>
                <w:szCs w:val="22"/>
                <w:lang w:val="en-US"/>
              </w:rPr>
            </w:pPr>
            <w:r w:rsidRPr="00752F1F">
              <w:rPr>
                <w:color w:val="000000"/>
                <w:szCs w:val="22"/>
                <w:lang w:val="en-US"/>
              </w:rPr>
              <w:t xml:space="preserve">CN GIA DINH                                       </w:t>
            </w:r>
          </w:p>
        </w:tc>
      </w:tr>
      <w:tr w:rsidR="00752F1F" w:rsidRPr="00752F1F" w14:paraId="78AB6FC7" w14:textId="77777777" w:rsidTr="00752F1F">
        <w:trPr>
          <w:trHeight w:val="288"/>
        </w:trPr>
        <w:tc>
          <w:tcPr>
            <w:tcW w:w="1417" w:type="dxa"/>
            <w:noWrap/>
            <w:hideMark/>
          </w:tcPr>
          <w:p w14:paraId="11C1499E" w14:textId="77777777" w:rsidR="00752F1F" w:rsidRPr="00752F1F" w:rsidRDefault="00752F1F" w:rsidP="00752F1F">
            <w:pPr>
              <w:spacing w:after="0"/>
              <w:rPr>
                <w:color w:val="000000"/>
                <w:szCs w:val="22"/>
                <w:lang w:val="en-US"/>
              </w:rPr>
            </w:pPr>
            <w:r w:rsidRPr="00752F1F">
              <w:rPr>
                <w:color w:val="000000"/>
                <w:szCs w:val="22"/>
                <w:lang w:val="en-US"/>
              </w:rPr>
              <w:t xml:space="preserve">0024 </w:t>
            </w:r>
          </w:p>
        </w:tc>
        <w:tc>
          <w:tcPr>
            <w:tcW w:w="5245" w:type="dxa"/>
            <w:noWrap/>
            <w:hideMark/>
          </w:tcPr>
          <w:p w14:paraId="3F31E859" w14:textId="77777777" w:rsidR="00752F1F" w:rsidRPr="00752F1F" w:rsidRDefault="00752F1F" w:rsidP="00752F1F">
            <w:pPr>
              <w:spacing w:after="0"/>
              <w:rPr>
                <w:color w:val="000000"/>
                <w:szCs w:val="22"/>
                <w:lang w:val="en-US"/>
              </w:rPr>
            </w:pPr>
            <w:r w:rsidRPr="00752F1F">
              <w:rPr>
                <w:color w:val="000000"/>
                <w:szCs w:val="22"/>
                <w:lang w:val="en-US"/>
              </w:rPr>
              <w:t xml:space="preserve">PGD DAO DUY TU                                    </w:t>
            </w:r>
          </w:p>
        </w:tc>
      </w:tr>
      <w:tr w:rsidR="00752F1F" w:rsidRPr="00752F1F" w14:paraId="524F9D7E" w14:textId="77777777" w:rsidTr="00752F1F">
        <w:trPr>
          <w:trHeight w:val="288"/>
        </w:trPr>
        <w:tc>
          <w:tcPr>
            <w:tcW w:w="1417" w:type="dxa"/>
            <w:noWrap/>
            <w:hideMark/>
          </w:tcPr>
          <w:p w14:paraId="63EC1024" w14:textId="77777777" w:rsidR="00752F1F" w:rsidRPr="00752F1F" w:rsidRDefault="00752F1F" w:rsidP="00752F1F">
            <w:pPr>
              <w:spacing w:after="0"/>
              <w:rPr>
                <w:color w:val="000000"/>
                <w:szCs w:val="22"/>
                <w:lang w:val="en-US"/>
              </w:rPr>
            </w:pPr>
            <w:r w:rsidRPr="00752F1F">
              <w:rPr>
                <w:color w:val="000000"/>
                <w:szCs w:val="22"/>
                <w:lang w:val="en-US"/>
              </w:rPr>
              <w:t xml:space="preserve">0025 </w:t>
            </w:r>
          </w:p>
        </w:tc>
        <w:tc>
          <w:tcPr>
            <w:tcW w:w="5245" w:type="dxa"/>
            <w:noWrap/>
            <w:hideMark/>
          </w:tcPr>
          <w:p w14:paraId="72340FD0" w14:textId="77777777" w:rsidR="00752F1F" w:rsidRPr="00752F1F" w:rsidRDefault="00752F1F" w:rsidP="00752F1F">
            <w:pPr>
              <w:spacing w:after="0"/>
              <w:rPr>
                <w:color w:val="000000"/>
                <w:szCs w:val="22"/>
                <w:lang w:val="en-US"/>
              </w:rPr>
            </w:pPr>
            <w:r w:rsidRPr="00752F1F">
              <w:rPr>
                <w:color w:val="000000"/>
                <w:szCs w:val="22"/>
                <w:lang w:val="en-US"/>
              </w:rPr>
              <w:t xml:space="preserve">PGD CAT LAI                                       </w:t>
            </w:r>
          </w:p>
        </w:tc>
      </w:tr>
      <w:tr w:rsidR="00752F1F" w:rsidRPr="00752F1F" w14:paraId="55CBF5C3" w14:textId="77777777" w:rsidTr="00752F1F">
        <w:trPr>
          <w:trHeight w:val="288"/>
        </w:trPr>
        <w:tc>
          <w:tcPr>
            <w:tcW w:w="1417" w:type="dxa"/>
            <w:noWrap/>
            <w:hideMark/>
          </w:tcPr>
          <w:p w14:paraId="5359B939" w14:textId="77777777" w:rsidR="00752F1F" w:rsidRPr="00752F1F" w:rsidRDefault="00752F1F" w:rsidP="00752F1F">
            <w:pPr>
              <w:spacing w:after="0"/>
              <w:rPr>
                <w:color w:val="000000"/>
                <w:szCs w:val="22"/>
                <w:lang w:val="en-US"/>
              </w:rPr>
            </w:pPr>
            <w:r w:rsidRPr="00752F1F">
              <w:rPr>
                <w:color w:val="000000"/>
                <w:szCs w:val="22"/>
                <w:lang w:val="en-US"/>
              </w:rPr>
              <w:t xml:space="preserve">0026 </w:t>
            </w:r>
          </w:p>
        </w:tc>
        <w:tc>
          <w:tcPr>
            <w:tcW w:w="5245" w:type="dxa"/>
            <w:noWrap/>
            <w:hideMark/>
          </w:tcPr>
          <w:p w14:paraId="3423A05E" w14:textId="77777777" w:rsidR="00752F1F" w:rsidRPr="00752F1F" w:rsidRDefault="00752F1F" w:rsidP="00752F1F">
            <w:pPr>
              <w:spacing w:after="0"/>
              <w:rPr>
                <w:color w:val="000000"/>
                <w:szCs w:val="22"/>
                <w:lang w:val="en-US"/>
              </w:rPr>
            </w:pPr>
            <w:r w:rsidRPr="00752F1F">
              <w:rPr>
                <w:color w:val="000000"/>
                <w:szCs w:val="22"/>
                <w:lang w:val="en-US"/>
              </w:rPr>
              <w:t xml:space="preserve">PGD BAY HIEN                                      </w:t>
            </w:r>
          </w:p>
        </w:tc>
      </w:tr>
      <w:tr w:rsidR="00752F1F" w:rsidRPr="00752F1F" w14:paraId="76D88C92" w14:textId="77777777" w:rsidTr="00752F1F">
        <w:trPr>
          <w:trHeight w:val="288"/>
        </w:trPr>
        <w:tc>
          <w:tcPr>
            <w:tcW w:w="1417" w:type="dxa"/>
            <w:noWrap/>
            <w:hideMark/>
          </w:tcPr>
          <w:p w14:paraId="0CA01BD9" w14:textId="77777777" w:rsidR="00752F1F" w:rsidRPr="00752F1F" w:rsidRDefault="00752F1F" w:rsidP="00752F1F">
            <w:pPr>
              <w:spacing w:after="0"/>
              <w:rPr>
                <w:color w:val="000000"/>
                <w:szCs w:val="22"/>
                <w:lang w:val="en-US"/>
              </w:rPr>
            </w:pPr>
            <w:r w:rsidRPr="00752F1F">
              <w:rPr>
                <w:color w:val="000000"/>
                <w:szCs w:val="22"/>
                <w:lang w:val="en-US"/>
              </w:rPr>
              <w:t xml:space="preserve">0027 </w:t>
            </w:r>
          </w:p>
        </w:tc>
        <w:tc>
          <w:tcPr>
            <w:tcW w:w="5245" w:type="dxa"/>
            <w:noWrap/>
            <w:hideMark/>
          </w:tcPr>
          <w:p w14:paraId="75591DC9" w14:textId="77777777" w:rsidR="00752F1F" w:rsidRPr="00752F1F" w:rsidRDefault="00752F1F" w:rsidP="00752F1F">
            <w:pPr>
              <w:spacing w:after="0"/>
              <w:rPr>
                <w:color w:val="000000"/>
                <w:szCs w:val="22"/>
                <w:lang w:val="en-US"/>
              </w:rPr>
            </w:pPr>
            <w:r w:rsidRPr="00752F1F">
              <w:rPr>
                <w:color w:val="000000"/>
                <w:szCs w:val="22"/>
                <w:lang w:val="en-US"/>
              </w:rPr>
              <w:t xml:space="preserve">PGD DONG KHOI                                     </w:t>
            </w:r>
          </w:p>
        </w:tc>
      </w:tr>
      <w:tr w:rsidR="00752F1F" w:rsidRPr="00752F1F" w14:paraId="5A60259E" w14:textId="77777777" w:rsidTr="00752F1F">
        <w:trPr>
          <w:trHeight w:val="288"/>
        </w:trPr>
        <w:tc>
          <w:tcPr>
            <w:tcW w:w="1417" w:type="dxa"/>
            <w:noWrap/>
            <w:hideMark/>
          </w:tcPr>
          <w:p w14:paraId="6C95B43F" w14:textId="77777777" w:rsidR="00752F1F" w:rsidRPr="00752F1F" w:rsidRDefault="00752F1F" w:rsidP="00752F1F">
            <w:pPr>
              <w:spacing w:after="0"/>
              <w:rPr>
                <w:color w:val="000000"/>
                <w:szCs w:val="22"/>
                <w:lang w:val="en-US"/>
              </w:rPr>
            </w:pPr>
            <w:r w:rsidRPr="00752F1F">
              <w:rPr>
                <w:color w:val="000000"/>
                <w:szCs w:val="22"/>
                <w:lang w:val="en-US"/>
              </w:rPr>
              <w:t xml:space="preserve">0028 </w:t>
            </w:r>
          </w:p>
        </w:tc>
        <w:tc>
          <w:tcPr>
            <w:tcW w:w="5245" w:type="dxa"/>
            <w:noWrap/>
            <w:hideMark/>
          </w:tcPr>
          <w:p w14:paraId="4630D4CA" w14:textId="77777777" w:rsidR="00752F1F" w:rsidRPr="00752F1F" w:rsidRDefault="00752F1F" w:rsidP="00752F1F">
            <w:pPr>
              <w:spacing w:after="0"/>
              <w:rPr>
                <w:color w:val="000000"/>
                <w:szCs w:val="22"/>
                <w:lang w:val="en-US"/>
              </w:rPr>
            </w:pPr>
            <w:r w:rsidRPr="00752F1F">
              <w:rPr>
                <w:color w:val="000000"/>
                <w:szCs w:val="22"/>
                <w:lang w:val="en-US"/>
              </w:rPr>
              <w:t xml:space="preserve">PGD LAI THIEU                                     </w:t>
            </w:r>
          </w:p>
        </w:tc>
      </w:tr>
      <w:tr w:rsidR="00752F1F" w:rsidRPr="00752F1F" w14:paraId="53177A33" w14:textId="77777777" w:rsidTr="00752F1F">
        <w:trPr>
          <w:trHeight w:val="288"/>
        </w:trPr>
        <w:tc>
          <w:tcPr>
            <w:tcW w:w="1417" w:type="dxa"/>
            <w:noWrap/>
            <w:hideMark/>
          </w:tcPr>
          <w:p w14:paraId="35900F3E" w14:textId="77777777" w:rsidR="00752F1F" w:rsidRPr="00752F1F" w:rsidRDefault="00752F1F" w:rsidP="00752F1F">
            <w:pPr>
              <w:spacing w:after="0"/>
              <w:rPr>
                <w:color w:val="000000"/>
                <w:szCs w:val="22"/>
                <w:lang w:val="en-US"/>
              </w:rPr>
            </w:pPr>
            <w:r w:rsidRPr="00752F1F">
              <w:rPr>
                <w:color w:val="000000"/>
                <w:szCs w:val="22"/>
                <w:lang w:val="en-US"/>
              </w:rPr>
              <w:t xml:space="preserve">0029 </w:t>
            </w:r>
          </w:p>
        </w:tc>
        <w:tc>
          <w:tcPr>
            <w:tcW w:w="5245" w:type="dxa"/>
            <w:noWrap/>
            <w:hideMark/>
          </w:tcPr>
          <w:p w14:paraId="72A58620" w14:textId="77777777" w:rsidR="00752F1F" w:rsidRPr="00752F1F" w:rsidRDefault="00752F1F" w:rsidP="00752F1F">
            <w:pPr>
              <w:spacing w:after="0"/>
              <w:rPr>
                <w:color w:val="000000"/>
                <w:szCs w:val="22"/>
                <w:lang w:val="en-US"/>
              </w:rPr>
            </w:pPr>
            <w:r w:rsidRPr="00752F1F">
              <w:rPr>
                <w:color w:val="000000"/>
                <w:szCs w:val="22"/>
                <w:lang w:val="en-US"/>
              </w:rPr>
              <w:t xml:space="preserve">PGD BACH DANG                                     </w:t>
            </w:r>
          </w:p>
        </w:tc>
      </w:tr>
      <w:tr w:rsidR="00752F1F" w:rsidRPr="00752F1F" w14:paraId="3709CDC1" w14:textId="77777777" w:rsidTr="00752F1F">
        <w:trPr>
          <w:trHeight w:val="288"/>
        </w:trPr>
        <w:tc>
          <w:tcPr>
            <w:tcW w:w="1417" w:type="dxa"/>
            <w:noWrap/>
            <w:hideMark/>
          </w:tcPr>
          <w:p w14:paraId="46B7EB0A" w14:textId="77777777" w:rsidR="00752F1F" w:rsidRPr="00752F1F" w:rsidRDefault="00752F1F" w:rsidP="00752F1F">
            <w:pPr>
              <w:spacing w:after="0"/>
              <w:rPr>
                <w:color w:val="000000"/>
                <w:szCs w:val="22"/>
                <w:lang w:val="en-US"/>
              </w:rPr>
            </w:pPr>
            <w:r w:rsidRPr="00752F1F">
              <w:rPr>
                <w:color w:val="000000"/>
                <w:szCs w:val="22"/>
                <w:lang w:val="en-US"/>
              </w:rPr>
              <w:t xml:space="preserve">0030 </w:t>
            </w:r>
          </w:p>
        </w:tc>
        <w:tc>
          <w:tcPr>
            <w:tcW w:w="5245" w:type="dxa"/>
            <w:noWrap/>
            <w:hideMark/>
          </w:tcPr>
          <w:p w14:paraId="18C0C9C8" w14:textId="77777777" w:rsidR="00752F1F" w:rsidRPr="00752F1F" w:rsidRDefault="00752F1F" w:rsidP="00752F1F">
            <w:pPr>
              <w:spacing w:after="0"/>
              <w:rPr>
                <w:color w:val="000000"/>
                <w:szCs w:val="22"/>
                <w:lang w:val="en-US"/>
              </w:rPr>
            </w:pPr>
            <w:r w:rsidRPr="00752F1F">
              <w:rPr>
                <w:color w:val="000000"/>
                <w:szCs w:val="22"/>
                <w:lang w:val="en-US"/>
              </w:rPr>
              <w:t xml:space="preserve">CN HA NOI                                         </w:t>
            </w:r>
          </w:p>
        </w:tc>
      </w:tr>
      <w:tr w:rsidR="00752F1F" w:rsidRPr="00752F1F" w14:paraId="7EA5EEB8" w14:textId="77777777" w:rsidTr="00752F1F">
        <w:trPr>
          <w:trHeight w:val="288"/>
        </w:trPr>
        <w:tc>
          <w:tcPr>
            <w:tcW w:w="1417" w:type="dxa"/>
            <w:noWrap/>
            <w:hideMark/>
          </w:tcPr>
          <w:p w14:paraId="0E2745A0" w14:textId="77777777" w:rsidR="00752F1F" w:rsidRPr="00752F1F" w:rsidRDefault="00752F1F" w:rsidP="00752F1F">
            <w:pPr>
              <w:spacing w:after="0"/>
              <w:rPr>
                <w:color w:val="000000"/>
                <w:szCs w:val="22"/>
                <w:lang w:val="en-US"/>
              </w:rPr>
            </w:pPr>
            <w:r w:rsidRPr="00752F1F">
              <w:rPr>
                <w:color w:val="000000"/>
                <w:szCs w:val="22"/>
                <w:lang w:val="en-US"/>
              </w:rPr>
              <w:t xml:space="preserve">0031 </w:t>
            </w:r>
          </w:p>
        </w:tc>
        <w:tc>
          <w:tcPr>
            <w:tcW w:w="5245" w:type="dxa"/>
            <w:noWrap/>
            <w:hideMark/>
          </w:tcPr>
          <w:p w14:paraId="13A6BCCE" w14:textId="77777777" w:rsidR="00752F1F" w:rsidRPr="00752F1F" w:rsidRDefault="00752F1F" w:rsidP="00752F1F">
            <w:pPr>
              <w:spacing w:after="0"/>
              <w:rPr>
                <w:color w:val="000000"/>
                <w:szCs w:val="22"/>
                <w:lang w:val="en-US"/>
              </w:rPr>
            </w:pPr>
            <w:r w:rsidRPr="00752F1F">
              <w:rPr>
                <w:color w:val="000000"/>
                <w:szCs w:val="22"/>
                <w:lang w:val="en-US"/>
              </w:rPr>
              <w:t xml:space="preserve">PGD TRANG AN                                      </w:t>
            </w:r>
          </w:p>
        </w:tc>
      </w:tr>
      <w:tr w:rsidR="00752F1F" w:rsidRPr="00752F1F" w14:paraId="33548F71" w14:textId="77777777" w:rsidTr="00752F1F">
        <w:trPr>
          <w:trHeight w:val="288"/>
        </w:trPr>
        <w:tc>
          <w:tcPr>
            <w:tcW w:w="1417" w:type="dxa"/>
            <w:noWrap/>
            <w:hideMark/>
          </w:tcPr>
          <w:p w14:paraId="3EC3F86A" w14:textId="77777777" w:rsidR="00752F1F" w:rsidRPr="00752F1F" w:rsidRDefault="00752F1F" w:rsidP="00752F1F">
            <w:pPr>
              <w:spacing w:after="0"/>
              <w:rPr>
                <w:color w:val="000000"/>
                <w:szCs w:val="22"/>
                <w:lang w:val="en-US"/>
              </w:rPr>
            </w:pPr>
            <w:r w:rsidRPr="00752F1F">
              <w:rPr>
                <w:color w:val="000000"/>
                <w:szCs w:val="22"/>
                <w:lang w:val="en-US"/>
              </w:rPr>
              <w:t xml:space="preserve">0032 </w:t>
            </w:r>
          </w:p>
        </w:tc>
        <w:tc>
          <w:tcPr>
            <w:tcW w:w="5245" w:type="dxa"/>
            <w:noWrap/>
            <w:hideMark/>
          </w:tcPr>
          <w:p w14:paraId="7F1DBFD0" w14:textId="77777777" w:rsidR="00752F1F" w:rsidRPr="00752F1F" w:rsidRDefault="00752F1F" w:rsidP="00752F1F">
            <w:pPr>
              <w:spacing w:after="0"/>
              <w:rPr>
                <w:color w:val="000000"/>
                <w:szCs w:val="22"/>
                <w:lang w:val="en-US"/>
              </w:rPr>
            </w:pPr>
            <w:r w:rsidRPr="00752F1F">
              <w:rPr>
                <w:color w:val="000000"/>
                <w:szCs w:val="22"/>
                <w:lang w:val="en-US"/>
              </w:rPr>
              <w:t xml:space="preserve">PGD DONG DO                                       </w:t>
            </w:r>
          </w:p>
        </w:tc>
      </w:tr>
      <w:tr w:rsidR="00752F1F" w:rsidRPr="00752F1F" w14:paraId="5F97F740" w14:textId="77777777" w:rsidTr="00752F1F">
        <w:trPr>
          <w:trHeight w:val="288"/>
        </w:trPr>
        <w:tc>
          <w:tcPr>
            <w:tcW w:w="1417" w:type="dxa"/>
            <w:noWrap/>
            <w:hideMark/>
          </w:tcPr>
          <w:p w14:paraId="4E0FA5B6" w14:textId="77777777" w:rsidR="00752F1F" w:rsidRPr="00752F1F" w:rsidRDefault="00752F1F" w:rsidP="00752F1F">
            <w:pPr>
              <w:spacing w:after="0"/>
              <w:rPr>
                <w:color w:val="000000"/>
                <w:szCs w:val="22"/>
                <w:lang w:val="en-US"/>
              </w:rPr>
            </w:pPr>
            <w:r w:rsidRPr="00752F1F">
              <w:rPr>
                <w:color w:val="000000"/>
                <w:szCs w:val="22"/>
                <w:lang w:val="en-US"/>
              </w:rPr>
              <w:t xml:space="preserve">0033 </w:t>
            </w:r>
          </w:p>
        </w:tc>
        <w:tc>
          <w:tcPr>
            <w:tcW w:w="5245" w:type="dxa"/>
            <w:noWrap/>
            <w:hideMark/>
          </w:tcPr>
          <w:p w14:paraId="495511C8" w14:textId="77777777" w:rsidR="00752F1F" w:rsidRPr="00752F1F" w:rsidRDefault="00752F1F" w:rsidP="00752F1F">
            <w:pPr>
              <w:spacing w:after="0"/>
              <w:rPr>
                <w:color w:val="000000"/>
                <w:szCs w:val="22"/>
                <w:lang w:val="en-US"/>
              </w:rPr>
            </w:pPr>
            <w:r w:rsidRPr="00752F1F">
              <w:rPr>
                <w:color w:val="000000"/>
                <w:szCs w:val="22"/>
                <w:lang w:val="en-US"/>
              </w:rPr>
              <w:t xml:space="preserve">PGD KINH TE                                       </w:t>
            </w:r>
          </w:p>
        </w:tc>
      </w:tr>
      <w:tr w:rsidR="00752F1F" w:rsidRPr="00752F1F" w14:paraId="12A2FAC8" w14:textId="77777777" w:rsidTr="00752F1F">
        <w:trPr>
          <w:trHeight w:val="288"/>
        </w:trPr>
        <w:tc>
          <w:tcPr>
            <w:tcW w:w="1417" w:type="dxa"/>
            <w:noWrap/>
            <w:hideMark/>
          </w:tcPr>
          <w:p w14:paraId="63F54B08" w14:textId="77777777" w:rsidR="00752F1F" w:rsidRPr="00752F1F" w:rsidRDefault="00752F1F" w:rsidP="00752F1F">
            <w:pPr>
              <w:spacing w:after="0"/>
              <w:rPr>
                <w:color w:val="000000"/>
                <w:szCs w:val="22"/>
                <w:lang w:val="en-US"/>
              </w:rPr>
            </w:pPr>
            <w:r w:rsidRPr="00752F1F">
              <w:rPr>
                <w:color w:val="000000"/>
                <w:szCs w:val="22"/>
                <w:lang w:val="en-US"/>
              </w:rPr>
              <w:t xml:space="preserve">0034 </w:t>
            </w:r>
          </w:p>
        </w:tc>
        <w:tc>
          <w:tcPr>
            <w:tcW w:w="5245" w:type="dxa"/>
            <w:noWrap/>
            <w:hideMark/>
          </w:tcPr>
          <w:p w14:paraId="544C6A9D" w14:textId="77777777" w:rsidR="00752F1F" w:rsidRPr="00752F1F" w:rsidRDefault="00752F1F" w:rsidP="00752F1F">
            <w:pPr>
              <w:spacing w:after="0"/>
              <w:rPr>
                <w:color w:val="000000"/>
                <w:szCs w:val="22"/>
                <w:lang w:val="en-US"/>
              </w:rPr>
            </w:pPr>
            <w:r w:rsidRPr="00752F1F">
              <w:rPr>
                <w:color w:val="000000"/>
                <w:szCs w:val="22"/>
                <w:lang w:val="en-US"/>
              </w:rPr>
              <w:t xml:space="preserve">PGD SAO VIET                                      </w:t>
            </w:r>
          </w:p>
        </w:tc>
      </w:tr>
      <w:tr w:rsidR="00752F1F" w:rsidRPr="00752F1F" w14:paraId="0F529AA9" w14:textId="77777777" w:rsidTr="00752F1F">
        <w:trPr>
          <w:trHeight w:val="288"/>
        </w:trPr>
        <w:tc>
          <w:tcPr>
            <w:tcW w:w="1417" w:type="dxa"/>
            <w:noWrap/>
            <w:hideMark/>
          </w:tcPr>
          <w:p w14:paraId="117B73CC" w14:textId="77777777" w:rsidR="00752F1F" w:rsidRPr="00752F1F" w:rsidRDefault="00752F1F" w:rsidP="00752F1F">
            <w:pPr>
              <w:spacing w:after="0"/>
              <w:rPr>
                <w:color w:val="000000"/>
                <w:szCs w:val="22"/>
                <w:lang w:val="en-US"/>
              </w:rPr>
            </w:pPr>
            <w:r w:rsidRPr="00752F1F">
              <w:rPr>
                <w:color w:val="000000"/>
                <w:szCs w:val="22"/>
                <w:lang w:val="en-US"/>
              </w:rPr>
              <w:t xml:space="preserve">0035 </w:t>
            </w:r>
          </w:p>
        </w:tc>
        <w:tc>
          <w:tcPr>
            <w:tcW w:w="5245" w:type="dxa"/>
            <w:noWrap/>
            <w:hideMark/>
          </w:tcPr>
          <w:p w14:paraId="481601DF" w14:textId="77777777" w:rsidR="00752F1F" w:rsidRPr="00752F1F" w:rsidRDefault="00752F1F" w:rsidP="00752F1F">
            <w:pPr>
              <w:spacing w:after="0"/>
              <w:rPr>
                <w:color w:val="000000"/>
                <w:szCs w:val="22"/>
                <w:lang w:val="en-US"/>
              </w:rPr>
            </w:pPr>
            <w:r w:rsidRPr="00752F1F">
              <w:rPr>
                <w:color w:val="000000"/>
                <w:szCs w:val="22"/>
                <w:lang w:val="en-US"/>
              </w:rPr>
              <w:t xml:space="preserve">CN VINH LONG                                      </w:t>
            </w:r>
          </w:p>
        </w:tc>
      </w:tr>
      <w:tr w:rsidR="00752F1F" w:rsidRPr="00752F1F" w14:paraId="134CA178" w14:textId="77777777" w:rsidTr="00752F1F">
        <w:trPr>
          <w:trHeight w:val="288"/>
        </w:trPr>
        <w:tc>
          <w:tcPr>
            <w:tcW w:w="1417" w:type="dxa"/>
            <w:noWrap/>
            <w:hideMark/>
          </w:tcPr>
          <w:p w14:paraId="6F040648" w14:textId="77777777" w:rsidR="00752F1F" w:rsidRPr="00752F1F" w:rsidRDefault="00752F1F" w:rsidP="00752F1F">
            <w:pPr>
              <w:spacing w:after="0"/>
              <w:rPr>
                <w:color w:val="000000"/>
                <w:szCs w:val="22"/>
                <w:lang w:val="en-US"/>
              </w:rPr>
            </w:pPr>
            <w:r w:rsidRPr="00752F1F">
              <w:rPr>
                <w:color w:val="000000"/>
                <w:szCs w:val="22"/>
                <w:lang w:val="en-US"/>
              </w:rPr>
              <w:t xml:space="preserve">0036 </w:t>
            </w:r>
          </w:p>
        </w:tc>
        <w:tc>
          <w:tcPr>
            <w:tcW w:w="5245" w:type="dxa"/>
            <w:noWrap/>
            <w:hideMark/>
          </w:tcPr>
          <w:p w14:paraId="0871DD8A" w14:textId="77777777" w:rsidR="00752F1F" w:rsidRPr="00752F1F" w:rsidRDefault="00752F1F" w:rsidP="00752F1F">
            <w:pPr>
              <w:spacing w:after="0"/>
              <w:rPr>
                <w:color w:val="000000"/>
                <w:szCs w:val="22"/>
                <w:lang w:val="en-US"/>
              </w:rPr>
            </w:pPr>
            <w:r w:rsidRPr="00752F1F">
              <w:rPr>
                <w:color w:val="000000"/>
                <w:szCs w:val="22"/>
                <w:lang w:val="en-US"/>
              </w:rPr>
              <w:t xml:space="preserve">PGD DUY TAN                                       </w:t>
            </w:r>
          </w:p>
        </w:tc>
      </w:tr>
      <w:tr w:rsidR="00752F1F" w:rsidRPr="00752F1F" w14:paraId="782C37FB" w14:textId="77777777" w:rsidTr="00752F1F">
        <w:trPr>
          <w:trHeight w:val="288"/>
        </w:trPr>
        <w:tc>
          <w:tcPr>
            <w:tcW w:w="1417" w:type="dxa"/>
            <w:noWrap/>
            <w:hideMark/>
          </w:tcPr>
          <w:p w14:paraId="7DDB441E" w14:textId="77777777" w:rsidR="00752F1F" w:rsidRPr="00752F1F" w:rsidRDefault="00752F1F" w:rsidP="00752F1F">
            <w:pPr>
              <w:spacing w:after="0"/>
              <w:rPr>
                <w:color w:val="000000"/>
                <w:szCs w:val="22"/>
                <w:lang w:val="en-US"/>
              </w:rPr>
            </w:pPr>
            <w:r w:rsidRPr="00752F1F">
              <w:rPr>
                <w:color w:val="000000"/>
                <w:szCs w:val="22"/>
                <w:lang w:val="en-US"/>
              </w:rPr>
              <w:t xml:space="preserve">0037 </w:t>
            </w:r>
          </w:p>
        </w:tc>
        <w:tc>
          <w:tcPr>
            <w:tcW w:w="5245" w:type="dxa"/>
            <w:noWrap/>
            <w:hideMark/>
          </w:tcPr>
          <w:p w14:paraId="5FD136B2" w14:textId="77777777" w:rsidR="00752F1F" w:rsidRPr="00752F1F" w:rsidRDefault="00752F1F" w:rsidP="00752F1F">
            <w:pPr>
              <w:spacing w:after="0"/>
              <w:rPr>
                <w:color w:val="000000"/>
                <w:szCs w:val="22"/>
                <w:lang w:val="en-US"/>
              </w:rPr>
            </w:pPr>
            <w:r w:rsidRPr="00752F1F">
              <w:rPr>
                <w:color w:val="000000"/>
                <w:szCs w:val="22"/>
                <w:lang w:val="en-US"/>
              </w:rPr>
              <w:t xml:space="preserve">CN TAN BINH                                       </w:t>
            </w:r>
          </w:p>
        </w:tc>
      </w:tr>
      <w:tr w:rsidR="00752F1F" w:rsidRPr="00752F1F" w14:paraId="2768EE95" w14:textId="77777777" w:rsidTr="00752F1F">
        <w:trPr>
          <w:trHeight w:val="288"/>
        </w:trPr>
        <w:tc>
          <w:tcPr>
            <w:tcW w:w="1417" w:type="dxa"/>
            <w:noWrap/>
            <w:hideMark/>
          </w:tcPr>
          <w:p w14:paraId="536C98E9" w14:textId="77777777" w:rsidR="00752F1F" w:rsidRPr="00752F1F" w:rsidRDefault="00752F1F" w:rsidP="00752F1F">
            <w:pPr>
              <w:spacing w:after="0"/>
              <w:rPr>
                <w:color w:val="000000"/>
                <w:szCs w:val="22"/>
                <w:lang w:val="en-US"/>
              </w:rPr>
            </w:pPr>
            <w:r w:rsidRPr="00752F1F">
              <w:rPr>
                <w:color w:val="000000"/>
                <w:szCs w:val="22"/>
                <w:lang w:val="en-US"/>
              </w:rPr>
              <w:t xml:space="preserve">0038 </w:t>
            </w:r>
          </w:p>
        </w:tc>
        <w:tc>
          <w:tcPr>
            <w:tcW w:w="5245" w:type="dxa"/>
            <w:noWrap/>
            <w:hideMark/>
          </w:tcPr>
          <w:p w14:paraId="0832FEE3" w14:textId="77777777" w:rsidR="00752F1F" w:rsidRPr="00752F1F" w:rsidRDefault="00752F1F" w:rsidP="00752F1F">
            <w:pPr>
              <w:spacing w:after="0"/>
              <w:rPr>
                <w:color w:val="000000"/>
                <w:szCs w:val="22"/>
                <w:lang w:val="en-US"/>
              </w:rPr>
            </w:pPr>
            <w:r w:rsidRPr="00752F1F">
              <w:rPr>
                <w:color w:val="000000"/>
                <w:szCs w:val="22"/>
                <w:lang w:val="en-US"/>
              </w:rPr>
              <w:t xml:space="preserve">PGD PHU MY HUNG                                   </w:t>
            </w:r>
          </w:p>
        </w:tc>
      </w:tr>
      <w:tr w:rsidR="00752F1F" w:rsidRPr="00752F1F" w14:paraId="17253FBE" w14:textId="77777777" w:rsidTr="00752F1F">
        <w:trPr>
          <w:trHeight w:val="288"/>
        </w:trPr>
        <w:tc>
          <w:tcPr>
            <w:tcW w:w="1417" w:type="dxa"/>
            <w:noWrap/>
            <w:hideMark/>
          </w:tcPr>
          <w:p w14:paraId="7F9592BB" w14:textId="77777777" w:rsidR="00752F1F" w:rsidRPr="00752F1F" w:rsidRDefault="00752F1F" w:rsidP="00752F1F">
            <w:pPr>
              <w:spacing w:after="0"/>
              <w:rPr>
                <w:color w:val="000000"/>
                <w:szCs w:val="22"/>
                <w:lang w:val="en-US"/>
              </w:rPr>
            </w:pPr>
            <w:r w:rsidRPr="00752F1F">
              <w:rPr>
                <w:color w:val="000000"/>
                <w:szCs w:val="22"/>
                <w:lang w:val="en-US"/>
              </w:rPr>
              <w:t xml:space="preserve">0039 </w:t>
            </w:r>
          </w:p>
        </w:tc>
        <w:tc>
          <w:tcPr>
            <w:tcW w:w="5245" w:type="dxa"/>
            <w:noWrap/>
            <w:hideMark/>
          </w:tcPr>
          <w:p w14:paraId="282B1083" w14:textId="77777777" w:rsidR="00752F1F" w:rsidRPr="00752F1F" w:rsidRDefault="00752F1F" w:rsidP="00752F1F">
            <w:pPr>
              <w:spacing w:after="0"/>
              <w:rPr>
                <w:color w:val="000000"/>
                <w:szCs w:val="22"/>
                <w:lang w:val="en-US"/>
              </w:rPr>
            </w:pPr>
            <w:r w:rsidRPr="00752F1F">
              <w:rPr>
                <w:color w:val="000000"/>
                <w:szCs w:val="22"/>
                <w:lang w:val="en-US"/>
              </w:rPr>
              <w:t xml:space="preserve">PGD SAI GON                                       </w:t>
            </w:r>
          </w:p>
        </w:tc>
      </w:tr>
      <w:tr w:rsidR="00752F1F" w:rsidRPr="00752F1F" w14:paraId="3DFEC51E" w14:textId="77777777" w:rsidTr="00752F1F">
        <w:trPr>
          <w:trHeight w:val="288"/>
        </w:trPr>
        <w:tc>
          <w:tcPr>
            <w:tcW w:w="1417" w:type="dxa"/>
            <w:noWrap/>
            <w:hideMark/>
          </w:tcPr>
          <w:p w14:paraId="0B0B20D0" w14:textId="77777777" w:rsidR="00752F1F" w:rsidRPr="00752F1F" w:rsidRDefault="00752F1F" w:rsidP="00752F1F">
            <w:pPr>
              <w:spacing w:after="0"/>
              <w:rPr>
                <w:color w:val="000000"/>
                <w:szCs w:val="22"/>
                <w:lang w:val="en-US"/>
              </w:rPr>
            </w:pPr>
            <w:r w:rsidRPr="00752F1F">
              <w:rPr>
                <w:color w:val="000000"/>
                <w:szCs w:val="22"/>
                <w:lang w:val="en-US"/>
              </w:rPr>
              <w:t xml:space="preserve">0040 </w:t>
            </w:r>
          </w:p>
        </w:tc>
        <w:tc>
          <w:tcPr>
            <w:tcW w:w="5245" w:type="dxa"/>
            <w:noWrap/>
            <w:hideMark/>
          </w:tcPr>
          <w:p w14:paraId="44F6754C" w14:textId="77777777" w:rsidR="00752F1F" w:rsidRPr="00752F1F" w:rsidRDefault="00752F1F" w:rsidP="00752F1F">
            <w:pPr>
              <w:spacing w:after="0"/>
              <w:rPr>
                <w:color w:val="000000"/>
                <w:szCs w:val="22"/>
                <w:lang w:val="en-US"/>
              </w:rPr>
            </w:pPr>
            <w:r w:rsidRPr="00752F1F">
              <w:rPr>
                <w:color w:val="000000"/>
                <w:szCs w:val="22"/>
                <w:lang w:val="en-US"/>
              </w:rPr>
              <w:t xml:space="preserve">CN CAN THO                                        </w:t>
            </w:r>
          </w:p>
        </w:tc>
      </w:tr>
      <w:tr w:rsidR="00752F1F" w:rsidRPr="00752F1F" w14:paraId="1341AE0C" w14:textId="77777777" w:rsidTr="00752F1F">
        <w:trPr>
          <w:trHeight w:val="288"/>
        </w:trPr>
        <w:tc>
          <w:tcPr>
            <w:tcW w:w="1417" w:type="dxa"/>
            <w:noWrap/>
            <w:hideMark/>
          </w:tcPr>
          <w:p w14:paraId="71DCE7F0" w14:textId="77777777" w:rsidR="00752F1F" w:rsidRPr="00752F1F" w:rsidRDefault="00752F1F" w:rsidP="00752F1F">
            <w:pPr>
              <w:spacing w:after="0"/>
              <w:rPr>
                <w:color w:val="000000"/>
                <w:szCs w:val="22"/>
                <w:lang w:val="en-US"/>
              </w:rPr>
            </w:pPr>
            <w:r w:rsidRPr="00752F1F">
              <w:rPr>
                <w:color w:val="000000"/>
                <w:szCs w:val="22"/>
                <w:lang w:val="en-US"/>
              </w:rPr>
              <w:t xml:space="preserve">0041 </w:t>
            </w:r>
          </w:p>
        </w:tc>
        <w:tc>
          <w:tcPr>
            <w:tcW w:w="5245" w:type="dxa"/>
            <w:noWrap/>
            <w:hideMark/>
          </w:tcPr>
          <w:p w14:paraId="42BACC70" w14:textId="77777777" w:rsidR="00752F1F" w:rsidRPr="00752F1F" w:rsidRDefault="00752F1F" w:rsidP="00752F1F">
            <w:pPr>
              <w:spacing w:after="0"/>
              <w:rPr>
                <w:color w:val="000000"/>
                <w:szCs w:val="22"/>
                <w:lang w:val="en-US"/>
              </w:rPr>
            </w:pPr>
            <w:r w:rsidRPr="00752F1F">
              <w:rPr>
                <w:color w:val="000000"/>
                <w:szCs w:val="22"/>
                <w:lang w:val="en-US"/>
              </w:rPr>
              <w:t xml:space="preserve">PGD AN HOA                                        </w:t>
            </w:r>
          </w:p>
        </w:tc>
      </w:tr>
      <w:tr w:rsidR="00752F1F" w:rsidRPr="00752F1F" w14:paraId="1AFF7FA1" w14:textId="77777777" w:rsidTr="00752F1F">
        <w:trPr>
          <w:trHeight w:val="288"/>
        </w:trPr>
        <w:tc>
          <w:tcPr>
            <w:tcW w:w="1417" w:type="dxa"/>
            <w:noWrap/>
            <w:hideMark/>
          </w:tcPr>
          <w:p w14:paraId="59BEAF2A" w14:textId="77777777" w:rsidR="00752F1F" w:rsidRPr="00752F1F" w:rsidRDefault="00752F1F" w:rsidP="00752F1F">
            <w:pPr>
              <w:spacing w:after="0"/>
              <w:rPr>
                <w:color w:val="000000"/>
                <w:szCs w:val="22"/>
                <w:lang w:val="en-US"/>
              </w:rPr>
            </w:pPr>
            <w:r w:rsidRPr="00752F1F">
              <w:rPr>
                <w:color w:val="000000"/>
                <w:szCs w:val="22"/>
                <w:lang w:val="en-US"/>
              </w:rPr>
              <w:t xml:space="preserve">0042 </w:t>
            </w:r>
          </w:p>
        </w:tc>
        <w:tc>
          <w:tcPr>
            <w:tcW w:w="5245" w:type="dxa"/>
            <w:noWrap/>
            <w:hideMark/>
          </w:tcPr>
          <w:p w14:paraId="0352CFEE" w14:textId="77777777" w:rsidR="00752F1F" w:rsidRPr="00752F1F" w:rsidRDefault="00752F1F" w:rsidP="00752F1F">
            <w:pPr>
              <w:spacing w:after="0"/>
              <w:rPr>
                <w:color w:val="000000"/>
                <w:szCs w:val="22"/>
                <w:lang w:val="en-US"/>
              </w:rPr>
            </w:pPr>
            <w:r w:rsidRPr="00752F1F">
              <w:rPr>
                <w:color w:val="000000"/>
                <w:szCs w:val="22"/>
                <w:lang w:val="en-US"/>
              </w:rPr>
              <w:t xml:space="preserve">CN HAU GIANG                                      </w:t>
            </w:r>
          </w:p>
        </w:tc>
      </w:tr>
      <w:tr w:rsidR="00752F1F" w:rsidRPr="00752F1F" w14:paraId="45CCA9BF" w14:textId="77777777" w:rsidTr="00752F1F">
        <w:trPr>
          <w:trHeight w:val="288"/>
        </w:trPr>
        <w:tc>
          <w:tcPr>
            <w:tcW w:w="1417" w:type="dxa"/>
            <w:noWrap/>
            <w:hideMark/>
          </w:tcPr>
          <w:p w14:paraId="56D016BC" w14:textId="77777777" w:rsidR="00752F1F" w:rsidRPr="00752F1F" w:rsidRDefault="00752F1F" w:rsidP="00752F1F">
            <w:pPr>
              <w:spacing w:after="0"/>
              <w:rPr>
                <w:color w:val="000000"/>
                <w:szCs w:val="22"/>
                <w:lang w:val="en-US"/>
              </w:rPr>
            </w:pPr>
            <w:r w:rsidRPr="00752F1F">
              <w:rPr>
                <w:color w:val="000000"/>
                <w:szCs w:val="22"/>
                <w:lang w:val="en-US"/>
              </w:rPr>
              <w:t xml:space="preserve">0043 </w:t>
            </w:r>
          </w:p>
        </w:tc>
        <w:tc>
          <w:tcPr>
            <w:tcW w:w="5245" w:type="dxa"/>
            <w:noWrap/>
            <w:hideMark/>
          </w:tcPr>
          <w:p w14:paraId="08051393" w14:textId="77777777" w:rsidR="00752F1F" w:rsidRPr="00752F1F" w:rsidRDefault="00752F1F" w:rsidP="00752F1F">
            <w:pPr>
              <w:spacing w:after="0"/>
              <w:rPr>
                <w:color w:val="000000"/>
                <w:szCs w:val="22"/>
                <w:lang w:val="en-US"/>
              </w:rPr>
            </w:pPr>
            <w:r w:rsidRPr="00752F1F">
              <w:rPr>
                <w:color w:val="000000"/>
                <w:szCs w:val="22"/>
                <w:lang w:val="en-US"/>
              </w:rPr>
              <w:t xml:space="preserve">PGD THOT NOT                                      </w:t>
            </w:r>
          </w:p>
        </w:tc>
      </w:tr>
      <w:tr w:rsidR="00752F1F" w:rsidRPr="00752F1F" w14:paraId="64641249" w14:textId="77777777" w:rsidTr="00752F1F">
        <w:trPr>
          <w:trHeight w:val="288"/>
        </w:trPr>
        <w:tc>
          <w:tcPr>
            <w:tcW w:w="1417" w:type="dxa"/>
            <w:noWrap/>
            <w:hideMark/>
          </w:tcPr>
          <w:p w14:paraId="5798D8D4" w14:textId="77777777" w:rsidR="00752F1F" w:rsidRPr="00752F1F" w:rsidRDefault="00752F1F" w:rsidP="00752F1F">
            <w:pPr>
              <w:spacing w:after="0"/>
              <w:rPr>
                <w:color w:val="000000"/>
                <w:szCs w:val="22"/>
                <w:lang w:val="en-US"/>
              </w:rPr>
            </w:pPr>
            <w:r w:rsidRPr="00752F1F">
              <w:rPr>
                <w:color w:val="000000"/>
                <w:szCs w:val="22"/>
                <w:lang w:val="en-US"/>
              </w:rPr>
              <w:t xml:space="preserve">0044 </w:t>
            </w:r>
          </w:p>
        </w:tc>
        <w:tc>
          <w:tcPr>
            <w:tcW w:w="5245" w:type="dxa"/>
            <w:noWrap/>
            <w:hideMark/>
          </w:tcPr>
          <w:p w14:paraId="1DC3320E" w14:textId="77777777" w:rsidR="00752F1F" w:rsidRPr="00752F1F" w:rsidRDefault="00752F1F" w:rsidP="00752F1F">
            <w:pPr>
              <w:spacing w:after="0"/>
              <w:rPr>
                <w:color w:val="000000"/>
                <w:szCs w:val="22"/>
                <w:lang w:val="en-US"/>
              </w:rPr>
            </w:pPr>
            <w:r w:rsidRPr="00752F1F">
              <w:rPr>
                <w:color w:val="000000"/>
                <w:szCs w:val="22"/>
                <w:lang w:val="en-US"/>
              </w:rPr>
              <w:t xml:space="preserve">PGD PHUOC THOI                                    </w:t>
            </w:r>
          </w:p>
        </w:tc>
      </w:tr>
      <w:tr w:rsidR="00752F1F" w:rsidRPr="00752F1F" w14:paraId="21BD7783" w14:textId="77777777" w:rsidTr="00752F1F">
        <w:trPr>
          <w:trHeight w:val="288"/>
        </w:trPr>
        <w:tc>
          <w:tcPr>
            <w:tcW w:w="1417" w:type="dxa"/>
            <w:noWrap/>
            <w:hideMark/>
          </w:tcPr>
          <w:p w14:paraId="6E1E5422" w14:textId="77777777" w:rsidR="00752F1F" w:rsidRPr="00752F1F" w:rsidRDefault="00752F1F" w:rsidP="00752F1F">
            <w:pPr>
              <w:spacing w:after="0"/>
              <w:rPr>
                <w:color w:val="000000"/>
                <w:szCs w:val="22"/>
                <w:lang w:val="en-US"/>
              </w:rPr>
            </w:pPr>
            <w:r w:rsidRPr="00752F1F">
              <w:rPr>
                <w:color w:val="000000"/>
                <w:szCs w:val="22"/>
                <w:lang w:val="en-US"/>
              </w:rPr>
              <w:t xml:space="preserve">0046 </w:t>
            </w:r>
          </w:p>
        </w:tc>
        <w:tc>
          <w:tcPr>
            <w:tcW w:w="5245" w:type="dxa"/>
            <w:noWrap/>
            <w:hideMark/>
          </w:tcPr>
          <w:p w14:paraId="1C8E7F7C" w14:textId="77777777" w:rsidR="00752F1F" w:rsidRPr="00752F1F" w:rsidRDefault="00752F1F" w:rsidP="00752F1F">
            <w:pPr>
              <w:spacing w:after="0"/>
              <w:rPr>
                <w:color w:val="000000"/>
                <w:szCs w:val="22"/>
                <w:lang w:val="en-US"/>
              </w:rPr>
            </w:pPr>
            <w:r w:rsidRPr="00752F1F">
              <w:rPr>
                <w:color w:val="000000"/>
                <w:szCs w:val="22"/>
                <w:lang w:val="en-US"/>
              </w:rPr>
              <w:t xml:space="preserve">CN KIEN GIANG                                     </w:t>
            </w:r>
          </w:p>
        </w:tc>
      </w:tr>
      <w:tr w:rsidR="00752F1F" w:rsidRPr="00752F1F" w14:paraId="720525BB" w14:textId="77777777" w:rsidTr="00752F1F">
        <w:trPr>
          <w:trHeight w:val="288"/>
        </w:trPr>
        <w:tc>
          <w:tcPr>
            <w:tcW w:w="1417" w:type="dxa"/>
            <w:noWrap/>
            <w:hideMark/>
          </w:tcPr>
          <w:p w14:paraId="7C9EB0A8" w14:textId="77777777" w:rsidR="00752F1F" w:rsidRPr="00752F1F" w:rsidRDefault="00752F1F" w:rsidP="00752F1F">
            <w:pPr>
              <w:spacing w:after="0"/>
              <w:rPr>
                <w:color w:val="000000"/>
                <w:szCs w:val="22"/>
                <w:lang w:val="en-US"/>
              </w:rPr>
            </w:pPr>
            <w:r w:rsidRPr="00752F1F">
              <w:rPr>
                <w:color w:val="000000"/>
                <w:szCs w:val="22"/>
                <w:lang w:val="en-US"/>
              </w:rPr>
              <w:t xml:space="preserve">0047 </w:t>
            </w:r>
          </w:p>
        </w:tc>
        <w:tc>
          <w:tcPr>
            <w:tcW w:w="5245" w:type="dxa"/>
            <w:noWrap/>
            <w:hideMark/>
          </w:tcPr>
          <w:p w14:paraId="6EEC1597" w14:textId="77777777" w:rsidR="00752F1F" w:rsidRPr="00752F1F" w:rsidRDefault="00752F1F" w:rsidP="00752F1F">
            <w:pPr>
              <w:spacing w:after="0"/>
              <w:rPr>
                <w:color w:val="000000"/>
                <w:szCs w:val="22"/>
                <w:lang w:val="en-US"/>
              </w:rPr>
            </w:pPr>
            <w:r w:rsidRPr="00752F1F">
              <w:rPr>
                <w:color w:val="000000"/>
                <w:szCs w:val="22"/>
                <w:lang w:val="en-US"/>
              </w:rPr>
              <w:t xml:space="preserve">PGD AN PHU                                        </w:t>
            </w:r>
          </w:p>
        </w:tc>
      </w:tr>
      <w:tr w:rsidR="00752F1F" w:rsidRPr="00752F1F" w14:paraId="61DB1B02" w14:textId="77777777" w:rsidTr="00752F1F">
        <w:trPr>
          <w:trHeight w:val="288"/>
        </w:trPr>
        <w:tc>
          <w:tcPr>
            <w:tcW w:w="1417" w:type="dxa"/>
            <w:noWrap/>
            <w:hideMark/>
          </w:tcPr>
          <w:p w14:paraId="4A857C15" w14:textId="77777777" w:rsidR="00752F1F" w:rsidRPr="00752F1F" w:rsidRDefault="00752F1F" w:rsidP="00752F1F">
            <w:pPr>
              <w:spacing w:after="0"/>
              <w:rPr>
                <w:color w:val="000000"/>
                <w:szCs w:val="22"/>
                <w:lang w:val="en-US"/>
              </w:rPr>
            </w:pPr>
            <w:r w:rsidRPr="00752F1F">
              <w:rPr>
                <w:color w:val="000000"/>
                <w:szCs w:val="22"/>
                <w:lang w:val="en-US"/>
              </w:rPr>
              <w:t xml:space="preserve">0048 </w:t>
            </w:r>
          </w:p>
        </w:tc>
        <w:tc>
          <w:tcPr>
            <w:tcW w:w="5245" w:type="dxa"/>
            <w:noWrap/>
            <w:hideMark/>
          </w:tcPr>
          <w:p w14:paraId="7DF602EC" w14:textId="77777777" w:rsidR="00752F1F" w:rsidRPr="00752F1F" w:rsidRDefault="00752F1F" w:rsidP="00752F1F">
            <w:pPr>
              <w:spacing w:after="0"/>
              <w:rPr>
                <w:color w:val="000000"/>
                <w:szCs w:val="22"/>
                <w:lang w:val="en-US"/>
              </w:rPr>
            </w:pPr>
            <w:r w:rsidRPr="00752F1F">
              <w:rPr>
                <w:color w:val="000000"/>
                <w:szCs w:val="22"/>
                <w:lang w:val="en-US"/>
              </w:rPr>
              <w:t xml:space="preserve">CN BAC LIEU                                       </w:t>
            </w:r>
          </w:p>
        </w:tc>
      </w:tr>
      <w:tr w:rsidR="00752F1F" w:rsidRPr="00752F1F" w14:paraId="6C310B99" w14:textId="77777777" w:rsidTr="00752F1F">
        <w:trPr>
          <w:trHeight w:val="288"/>
        </w:trPr>
        <w:tc>
          <w:tcPr>
            <w:tcW w:w="1417" w:type="dxa"/>
            <w:noWrap/>
            <w:hideMark/>
          </w:tcPr>
          <w:p w14:paraId="2DA7FE8F" w14:textId="77777777" w:rsidR="00752F1F" w:rsidRPr="00752F1F" w:rsidRDefault="00752F1F" w:rsidP="00752F1F">
            <w:pPr>
              <w:spacing w:after="0"/>
              <w:rPr>
                <w:color w:val="000000"/>
                <w:szCs w:val="22"/>
                <w:lang w:val="en-US"/>
              </w:rPr>
            </w:pPr>
            <w:r w:rsidRPr="00752F1F">
              <w:rPr>
                <w:color w:val="000000"/>
                <w:szCs w:val="22"/>
                <w:lang w:val="en-US"/>
              </w:rPr>
              <w:t xml:space="preserve">0049 </w:t>
            </w:r>
          </w:p>
        </w:tc>
        <w:tc>
          <w:tcPr>
            <w:tcW w:w="5245" w:type="dxa"/>
            <w:noWrap/>
            <w:hideMark/>
          </w:tcPr>
          <w:p w14:paraId="20DD7DD5" w14:textId="77777777" w:rsidR="00752F1F" w:rsidRPr="00752F1F" w:rsidRDefault="00752F1F" w:rsidP="00752F1F">
            <w:pPr>
              <w:spacing w:after="0"/>
              <w:rPr>
                <w:color w:val="000000"/>
                <w:szCs w:val="22"/>
                <w:lang w:val="en-US"/>
              </w:rPr>
            </w:pPr>
            <w:r w:rsidRPr="00752F1F">
              <w:rPr>
                <w:color w:val="000000"/>
                <w:szCs w:val="22"/>
                <w:lang w:val="en-US"/>
              </w:rPr>
              <w:t xml:space="preserve">CN AN GIANG                                       </w:t>
            </w:r>
          </w:p>
        </w:tc>
      </w:tr>
      <w:tr w:rsidR="00752F1F" w:rsidRPr="00752F1F" w14:paraId="23AE2505" w14:textId="77777777" w:rsidTr="00752F1F">
        <w:trPr>
          <w:trHeight w:val="288"/>
        </w:trPr>
        <w:tc>
          <w:tcPr>
            <w:tcW w:w="1417" w:type="dxa"/>
            <w:noWrap/>
            <w:hideMark/>
          </w:tcPr>
          <w:p w14:paraId="3096E7C4" w14:textId="77777777" w:rsidR="00752F1F" w:rsidRPr="00752F1F" w:rsidRDefault="00752F1F" w:rsidP="00752F1F">
            <w:pPr>
              <w:spacing w:after="0"/>
              <w:rPr>
                <w:color w:val="000000"/>
                <w:szCs w:val="22"/>
                <w:lang w:val="en-US"/>
              </w:rPr>
            </w:pPr>
            <w:r w:rsidRPr="00752F1F">
              <w:rPr>
                <w:color w:val="000000"/>
                <w:szCs w:val="22"/>
                <w:lang w:val="en-US"/>
              </w:rPr>
              <w:t xml:space="preserve">0050 </w:t>
            </w:r>
          </w:p>
        </w:tc>
        <w:tc>
          <w:tcPr>
            <w:tcW w:w="5245" w:type="dxa"/>
            <w:noWrap/>
            <w:hideMark/>
          </w:tcPr>
          <w:p w14:paraId="2846155C" w14:textId="77777777" w:rsidR="00752F1F" w:rsidRPr="00752F1F" w:rsidRDefault="00752F1F" w:rsidP="00752F1F">
            <w:pPr>
              <w:spacing w:after="0"/>
              <w:rPr>
                <w:color w:val="000000"/>
                <w:szCs w:val="22"/>
                <w:lang w:val="en-US"/>
              </w:rPr>
            </w:pPr>
            <w:r w:rsidRPr="00752F1F">
              <w:rPr>
                <w:color w:val="000000"/>
                <w:szCs w:val="22"/>
                <w:lang w:val="en-US"/>
              </w:rPr>
              <w:t xml:space="preserve">CN TRUNG VIET                                     </w:t>
            </w:r>
          </w:p>
        </w:tc>
      </w:tr>
      <w:tr w:rsidR="00752F1F" w:rsidRPr="00752F1F" w14:paraId="35D3445B" w14:textId="77777777" w:rsidTr="00752F1F">
        <w:trPr>
          <w:trHeight w:val="288"/>
        </w:trPr>
        <w:tc>
          <w:tcPr>
            <w:tcW w:w="1417" w:type="dxa"/>
            <w:noWrap/>
            <w:hideMark/>
          </w:tcPr>
          <w:p w14:paraId="6ACEE5F0" w14:textId="77777777" w:rsidR="00752F1F" w:rsidRPr="00752F1F" w:rsidRDefault="00752F1F" w:rsidP="00752F1F">
            <w:pPr>
              <w:spacing w:after="0"/>
              <w:rPr>
                <w:color w:val="000000"/>
                <w:szCs w:val="22"/>
                <w:lang w:val="en-US"/>
              </w:rPr>
            </w:pPr>
            <w:r w:rsidRPr="00752F1F">
              <w:rPr>
                <w:color w:val="000000"/>
                <w:szCs w:val="22"/>
                <w:lang w:val="en-US"/>
              </w:rPr>
              <w:t xml:space="preserve">0051 </w:t>
            </w:r>
          </w:p>
        </w:tc>
        <w:tc>
          <w:tcPr>
            <w:tcW w:w="5245" w:type="dxa"/>
            <w:noWrap/>
            <w:hideMark/>
          </w:tcPr>
          <w:p w14:paraId="1E582013" w14:textId="77777777" w:rsidR="00752F1F" w:rsidRPr="00752F1F" w:rsidRDefault="00752F1F" w:rsidP="00752F1F">
            <w:pPr>
              <w:spacing w:after="0"/>
              <w:rPr>
                <w:color w:val="000000"/>
                <w:szCs w:val="22"/>
                <w:lang w:val="en-US"/>
              </w:rPr>
            </w:pPr>
            <w:r w:rsidRPr="00752F1F">
              <w:rPr>
                <w:color w:val="000000"/>
                <w:szCs w:val="22"/>
                <w:lang w:val="en-US"/>
              </w:rPr>
              <w:t xml:space="preserve">PGD LIEN CHIEU                                    </w:t>
            </w:r>
          </w:p>
        </w:tc>
      </w:tr>
      <w:tr w:rsidR="00752F1F" w:rsidRPr="00752F1F" w14:paraId="1D502262" w14:textId="77777777" w:rsidTr="00752F1F">
        <w:trPr>
          <w:trHeight w:val="288"/>
        </w:trPr>
        <w:tc>
          <w:tcPr>
            <w:tcW w:w="1417" w:type="dxa"/>
            <w:noWrap/>
            <w:hideMark/>
          </w:tcPr>
          <w:p w14:paraId="04F22D88" w14:textId="77777777" w:rsidR="00752F1F" w:rsidRPr="00752F1F" w:rsidRDefault="00752F1F" w:rsidP="00752F1F">
            <w:pPr>
              <w:spacing w:after="0"/>
              <w:rPr>
                <w:color w:val="000000"/>
                <w:szCs w:val="22"/>
                <w:lang w:val="en-US"/>
              </w:rPr>
            </w:pPr>
            <w:r w:rsidRPr="00752F1F">
              <w:rPr>
                <w:color w:val="000000"/>
                <w:szCs w:val="22"/>
                <w:lang w:val="en-US"/>
              </w:rPr>
              <w:t xml:space="preserve">0052 </w:t>
            </w:r>
          </w:p>
        </w:tc>
        <w:tc>
          <w:tcPr>
            <w:tcW w:w="5245" w:type="dxa"/>
            <w:noWrap/>
            <w:hideMark/>
          </w:tcPr>
          <w:p w14:paraId="59C95F0C" w14:textId="77777777" w:rsidR="00752F1F" w:rsidRPr="00752F1F" w:rsidRDefault="00752F1F" w:rsidP="00752F1F">
            <w:pPr>
              <w:spacing w:after="0"/>
              <w:rPr>
                <w:color w:val="000000"/>
                <w:szCs w:val="22"/>
                <w:lang w:val="en-US"/>
              </w:rPr>
            </w:pPr>
            <w:r w:rsidRPr="00752F1F">
              <w:rPr>
                <w:color w:val="000000"/>
                <w:szCs w:val="22"/>
                <w:lang w:val="en-US"/>
              </w:rPr>
              <w:t xml:space="preserve">PGD HAI CHAU                                      </w:t>
            </w:r>
          </w:p>
        </w:tc>
      </w:tr>
      <w:tr w:rsidR="00752F1F" w:rsidRPr="00752F1F" w14:paraId="35D65F25" w14:textId="77777777" w:rsidTr="00752F1F">
        <w:trPr>
          <w:trHeight w:val="288"/>
        </w:trPr>
        <w:tc>
          <w:tcPr>
            <w:tcW w:w="1417" w:type="dxa"/>
            <w:noWrap/>
            <w:hideMark/>
          </w:tcPr>
          <w:p w14:paraId="2643C6F8" w14:textId="77777777" w:rsidR="00752F1F" w:rsidRPr="00752F1F" w:rsidRDefault="00752F1F" w:rsidP="00752F1F">
            <w:pPr>
              <w:spacing w:after="0"/>
              <w:rPr>
                <w:color w:val="000000"/>
                <w:szCs w:val="22"/>
                <w:lang w:val="en-US"/>
              </w:rPr>
            </w:pPr>
            <w:r w:rsidRPr="00752F1F">
              <w:rPr>
                <w:color w:val="000000"/>
                <w:szCs w:val="22"/>
                <w:lang w:val="en-US"/>
              </w:rPr>
              <w:t xml:space="preserve">0053 </w:t>
            </w:r>
          </w:p>
        </w:tc>
        <w:tc>
          <w:tcPr>
            <w:tcW w:w="5245" w:type="dxa"/>
            <w:noWrap/>
            <w:hideMark/>
          </w:tcPr>
          <w:p w14:paraId="1134E8DF" w14:textId="77777777" w:rsidR="00752F1F" w:rsidRPr="00752F1F" w:rsidRDefault="00752F1F" w:rsidP="00752F1F">
            <w:pPr>
              <w:spacing w:after="0"/>
              <w:rPr>
                <w:color w:val="000000"/>
                <w:szCs w:val="22"/>
                <w:lang w:val="en-US"/>
              </w:rPr>
            </w:pPr>
            <w:r w:rsidRPr="00752F1F">
              <w:rPr>
                <w:color w:val="000000"/>
                <w:szCs w:val="22"/>
                <w:lang w:val="en-US"/>
              </w:rPr>
              <w:t xml:space="preserve">PGD THANH KHE                                     </w:t>
            </w:r>
          </w:p>
        </w:tc>
      </w:tr>
      <w:tr w:rsidR="00752F1F" w:rsidRPr="00752F1F" w14:paraId="753F303E" w14:textId="77777777" w:rsidTr="00752F1F">
        <w:trPr>
          <w:trHeight w:val="288"/>
        </w:trPr>
        <w:tc>
          <w:tcPr>
            <w:tcW w:w="1417" w:type="dxa"/>
            <w:noWrap/>
            <w:hideMark/>
          </w:tcPr>
          <w:p w14:paraId="7C0CE7C1" w14:textId="77777777" w:rsidR="00752F1F" w:rsidRPr="00752F1F" w:rsidRDefault="00752F1F" w:rsidP="00752F1F">
            <w:pPr>
              <w:spacing w:after="0"/>
              <w:rPr>
                <w:color w:val="000000"/>
                <w:szCs w:val="22"/>
                <w:lang w:val="en-US"/>
              </w:rPr>
            </w:pPr>
            <w:r w:rsidRPr="00752F1F">
              <w:rPr>
                <w:color w:val="000000"/>
                <w:szCs w:val="22"/>
                <w:lang w:val="en-US"/>
              </w:rPr>
              <w:t xml:space="preserve">0054 </w:t>
            </w:r>
          </w:p>
        </w:tc>
        <w:tc>
          <w:tcPr>
            <w:tcW w:w="5245" w:type="dxa"/>
            <w:noWrap/>
            <w:hideMark/>
          </w:tcPr>
          <w:p w14:paraId="1623C4BC" w14:textId="77777777" w:rsidR="00752F1F" w:rsidRPr="00752F1F" w:rsidRDefault="00752F1F" w:rsidP="00752F1F">
            <w:pPr>
              <w:spacing w:after="0"/>
              <w:rPr>
                <w:color w:val="000000"/>
                <w:szCs w:val="22"/>
                <w:lang w:val="en-US"/>
              </w:rPr>
            </w:pPr>
            <w:r w:rsidRPr="00752F1F">
              <w:rPr>
                <w:color w:val="000000"/>
                <w:szCs w:val="22"/>
                <w:lang w:val="en-US"/>
              </w:rPr>
              <w:t xml:space="preserve">PGD PHAN CHAU TRINH                               </w:t>
            </w:r>
          </w:p>
        </w:tc>
      </w:tr>
      <w:tr w:rsidR="00752F1F" w:rsidRPr="00752F1F" w14:paraId="615A1B42" w14:textId="77777777" w:rsidTr="00752F1F">
        <w:trPr>
          <w:trHeight w:val="288"/>
        </w:trPr>
        <w:tc>
          <w:tcPr>
            <w:tcW w:w="1417" w:type="dxa"/>
            <w:noWrap/>
            <w:hideMark/>
          </w:tcPr>
          <w:p w14:paraId="142AB376" w14:textId="77777777" w:rsidR="00752F1F" w:rsidRPr="00752F1F" w:rsidRDefault="00752F1F" w:rsidP="00752F1F">
            <w:pPr>
              <w:spacing w:after="0"/>
              <w:rPr>
                <w:color w:val="000000"/>
                <w:szCs w:val="22"/>
                <w:lang w:val="en-US"/>
              </w:rPr>
            </w:pPr>
            <w:r w:rsidRPr="00752F1F">
              <w:rPr>
                <w:color w:val="000000"/>
                <w:szCs w:val="22"/>
                <w:lang w:val="en-US"/>
              </w:rPr>
              <w:t xml:space="preserve">0055 </w:t>
            </w:r>
          </w:p>
        </w:tc>
        <w:tc>
          <w:tcPr>
            <w:tcW w:w="5245" w:type="dxa"/>
            <w:noWrap/>
            <w:hideMark/>
          </w:tcPr>
          <w:p w14:paraId="45336FF0" w14:textId="77777777" w:rsidR="00752F1F" w:rsidRPr="00752F1F" w:rsidRDefault="00752F1F" w:rsidP="00752F1F">
            <w:pPr>
              <w:spacing w:after="0"/>
              <w:rPr>
                <w:color w:val="000000"/>
                <w:szCs w:val="22"/>
                <w:lang w:val="en-US"/>
              </w:rPr>
            </w:pPr>
            <w:r w:rsidRPr="00752F1F">
              <w:rPr>
                <w:color w:val="000000"/>
                <w:szCs w:val="22"/>
                <w:lang w:val="en-US"/>
              </w:rPr>
              <w:t xml:space="preserve">PGD DUC HOA                                       </w:t>
            </w:r>
          </w:p>
        </w:tc>
      </w:tr>
      <w:tr w:rsidR="00752F1F" w:rsidRPr="00752F1F" w14:paraId="2CF9C004" w14:textId="77777777" w:rsidTr="00752F1F">
        <w:trPr>
          <w:trHeight w:val="288"/>
        </w:trPr>
        <w:tc>
          <w:tcPr>
            <w:tcW w:w="1417" w:type="dxa"/>
            <w:noWrap/>
            <w:hideMark/>
          </w:tcPr>
          <w:p w14:paraId="58D4A158" w14:textId="77777777" w:rsidR="00752F1F" w:rsidRPr="00752F1F" w:rsidRDefault="00752F1F" w:rsidP="00752F1F">
            <w:pPr>
              <w:spacing w:after="0"/>
              <w:rPr>
                <w:color w:val="000000"/>
                <w:szCs w:val="22"/>
                <w:lang w:val="en-US"/>
              </w:rPr>
            </w:pPr>
            <w:r w:rsidRPr="00752F1F">
              <w:rPr>
                <w:color w:val="000000"/>
                <w:szCs w:val="22"/>
                <w:lang w:val="en-US"/>
              </w:rPr>
              <w:t xml:space="preserve">0056 </w:t>
            </w:r>
          </w:p>
        </w:tc>
        <w:tc>
          <w:tcPr>
            <w:tcW w:w="5245" w:type="dxa"/>
            <w:noWrap/>
            <w:hideMark/>
          </w:tcPr>
          <w:p w14:paraId="703E9C29" w14:textId="77777777" w:rsidR="00752F1F" w:rsidRPr="00752F1F" w:rsidRDefault="00752F1F" w:rsidP="00752F1F">
            <w:pPr>
              <w:spacing w:after="0"/>
              <w:rPr>
                <w:color w:val="000000"/>
                <w:szCs w:val="22"/>
                <w:lang w:val="en-US"/>
              </w:rPr>
            </w:pPr>
            <w:r w:rsidRPr="00752F1F">
              <w:rPr>
                <w:color w:val="000000"/>
                <w:szCs w:val="22"/>
                <w:lang w:val="en-US"/>
              </w:rPr>
              <w:t xml:space="preserve">PGD BEN LUC                                       </w:t>
            </w:r>
          </w:p>
        </w:tc>
      </w:tr>
      <w:tr w:rsidR="00752F1F" w:rsidRPr="00752F1F" w14:paraId="6453D4BF" w14:textId="77777777" w:rsidTr="00752F1F">
        <w:trPr>
          <w:trHeight w:val="288"/>
        </w:trPr>
        <w:tc>
          <w:tcPr>
            <w:tcW w:w="1417" w:type="dxa"/>
            <w:noWrap/>
            <w:hideMark/>
          </w:tcPr>
          <w:p w14:paraId="04481B52" w14:textId="77777777" w:rsidR="00752F1F" w:rsidRPr="00752F1F" w:rsidRDefault="00752F1F" w:rsidP="00752F1F">
            <w:pPr>
              <w:spacing w:after="0"/>
              <w:rPr>
                <w:color w:val="000000"/>
                <w:szCs w:val="22"/>
                <w:lang w:val="en-US"/>
              </w:rPr>
            </w:pPr>
            <w:r w:rsidRPr="00752F1F">
              <w:rPr>
                <w:color w:val="000000"/>
                <w:szCs w:val="22"/>
                <w:lang w:val="en-US"/>
              </w:rPr>
              <w:t xml:space="preserve">0057 </w:t>
            </w:r>
          </w:p>
        </w:tc>
        <w:tc>
          <w:tcPr>
            <w:tcW w:w="5245" w:type="dxa"/>
            <w:noWrap/>
            <w:hideMark/>
          </w:tcPr>
          <w:p w14:paraId="5D4CBF4D" w14:textId="77777777" w:rsidR="00752F1F" w:rsidRPr="00752F1F" w:rsidRDefault="00752F1F" w:rsidP="00752F1F">
            <w:pPr>
              <w:spacing w:after="0"/>
              <w:rPr>
                <w:color w:val="000000"/>
                <w:szCs w:val="22"/>
                <w:lang w:val="en-US"/>
              </w:rPr>
            </w:pPr>
            <w:r w:rsidRPr="00752F1F">
              <w:rPr>
                <w:color w:val="000000"/>
                <w:szCs w:val="22"/>
                <w:lang w:val="en-US"/>
              </w:rPr>
              <w:t xml:space="preserve">CN DONG THAP                                      </w:t>
            </w:r>
          </w:p>
        </w:tc>
      </w:tr>
      <w:tr w:rsidR="00752F1F" w:rsidRPr="00752F1F" w14:paraId="4204E374" w14:textId="77777777" w:rsidTr="00752F1F">
        <w:trPr>
          <w:trHeight w:val="288"/>
        </w:trPr>
        <w:tc>
          <w:tcPr>
            <w:tcW w:w="1417" w:type="dxa"/>
            <w:noWrap/>
            <w:hideMark/>
          </w:tcPr>
          <w:p w14:paraId="7F15932D" w14:textId="77777777" w:rsidR="00752F1F" w:rsidRPr="00752F1F" w:rsidRDefault="00752F1F" w:rsidP="00752F1F">
            <w:pPr>
              <w:spacing w:after="0"/>
              <w:rPr>
                <w:color w:val="000000"/>
                <w:szCs w:val="22"/>
                <w:lang w:val="en-US"/>
              </w:rPr>
            </w:pPr>
            <w:r w:rsidRPr="00752F1F">
              <w:rPr>
                <w:color w:val="000000"/>
                <w:szCs w:val="22"/>
                <w:lang w:val="en-US"/>
              </w:rPr>
              <w:t xml:space="preserve">0058 </w:t>
            </w:r>
          </w:p>
        </w:tc>
        <w:tc>
          <w:tcPr>
            <w:tcW w:w="5245" w:type="dxa"/>
            <w:noWrap/>
            <w:hideMark/>
          </w:tcPr>
          <w:p w14:paraId="79BC25D9" w14:textId="77777777" w:rsidR="00752F1F" w:rsidRPr="00752F1F" w:rsidRDefault="00752F1F" w:rsidP="00752F1F">
            <w:pPr>
              <w:spacing w:after="0"/>
              <w:rPr>
                <w:color w:val="000000"/>
                <w:szCs w:val="22"/>
                <w:lang w:val="en-US"/>
              </w:rPr>
            </w:pPr>
            <w:r w:rsidRPr="00752F1F">
              <w:rPr>
                <w:color w:val="000000"/>
                <w:szCs w:val="22"/>
                <w:lang w:val="en-US"/>
              </w:rPr>
              <w:t xml:space="preserve">PGD PHAN NGOC HIEN                                </w:t>
            </w:r>
          </w:p>
        </w:tc>
      </w:tr>
      <w:tr w:rsidR="00752F1F" w:rsidRPr="00752F1F" w14:paraId="7240C961" w14:textId="77777777" w:rsidTr="00752F1F">
        <w:trPr>
          <w:trHeight w:val="288"/>
        </w:trPr>
        <w:tc>
          <w:tcPr>
            <w:tcW w:w="1417" w:type="dxa"/>
            <w:noWrap/>
            <w:hideMark/>
          </w:tcPr>
          <w:p w14:paraId="5096A917" w14:textId="77777777" w:rsidR="00752F1F" w:rsidRPr="00752F1F" w:rsidRDefault="00752F1F" w:rsidP="00752F1F">
            <w:pPr>
              <w:spacing w:after="0"/>
              <w:rPr>
                <w:color w:val="000000"/>
                <w:szCs w:val="22"/>
                <w:lang w:val="en-US"/>
              </w:rPr>
            </w:pPr>
            <w:r w:rsidRPr="00752F1F">
              <w:rPr>
                <w:color w:val="000000"/>
                <w:szCs w:val="22"/>
                <w:lang w:val="en-US"/>
              </w:rPr>
              <w:t xml:space="preserve">0059 </w:t>
            </w:r>
          </w:p>
        </w:tc>
        <w:tc>
          <w:tcPr>
            <w:tcW w:w="5245" w:type="dxa"/>
            <w:noWrap/>
            <w:hideMark/>
          </w:tcPr>
          <w:p w14:paraId="3EE1A9ED" w14:textId="77777777" w:rsidR="00752F1F" w:rsidRPr="00752F1F" w:rsidRDefault="00752F1F" w:rsidP="00752F1F">
            <w:pPr>
              <w:spacing w:after="0"/>
              <w:rPr>
                <w:color w:val="000000"/>
                <w:szCs w:val="22"/>
                <w:lang w:val="en-US"/>
              </w:rPr>
            </w:pPr>
            <w:r w:rsidRPr="00752F1F">
              <w:rPr>
                <w:color w:val="000000"/>
                <w:szCs w:val="22"/>
                <w:lang w:val="en-US"/>
              </w:rPr>
              <w:t xml:space="preserve">PGD NGUYEN TRAI                                   </w:t>
            </w:r>
          </w:p>
        </w:tc>
      </w:tr>
      <w:tr w:rsidR="00752F1F" w:rsidRPr="00752F1F" w14:paraId="312F7BBA" w14:textId="77777777" w:rsidTr="00752F1F">
        <w:trPr>
          <w:trHeight w:val="288"/>
        </w:trPr>
        <w:tc>
          <w:tcPr>
            <w:tcW w:w="1417" w:type="dxa"/>
            <w:noWrap/>
            <w:hideMark/>
          </w:tcPr>
          <w:p w14:paraId="3A7A77BD" w14:textId="77777777" w:rsidR="00752F1F" w:rsidRPr="00752F1F" w:rsidRDefault="00752F1F" w:rsidP="00752F1F">
            <w:pPr>
              <w:spacing w:after="0"/>
              <w:rPr>
                <w:color w:val="000000"/>
                <w:szCs w:val="22"/>
                <w:lang w:val="en-US"/>
              </w:rPr>
            </w:pPr>
            <w:r w:rsidRPr="00752F1F">
              <w:rPr>
                <w:color w:val="000000"/>
                <w:szCs w:val="22"/>
                <w:lang w:val="en-US"/>
              </w:rPr>
              <w:t xml:space="preserve">0060 </w:t>
            </w:r>
          </w:p>
        </w:tc>
        <w:tc>
          <w:tcPr>
            <w:tcW w:w="5245" w:type="dxa"/>
            <w:noWrap/>
            <w:hideMark/>
          </w:tcPr>
          <w:p w14:paraId="07505DEA" w14:textId="77777777" w:rsidR="00752F1F" w:rsidRPr="00752F1F" w:rsidRDefault="00752F1F" w:rsidP="00752F1F">
            <w:pPr>
              <w:spacing w:after="0"/>
              <w:rPr>
                <w:color w:val="000000"/>
                <w:szCs w:val="22"/>
                <w:lang w:val="en-US"/>
              </w:rPr>
            </w:pPr>
            <w:r w:rsidRPr="00752F1F">
              <w:rPr>
                <w:color w:val="000000"/>
                <w:szCs w:val="22"/>
                <w:lang w:val="en-US"/>
              </w:rPr>
              <w:t xml:space="preserve">CN CA MAU                                         </w:t>
            </w:r>
          </w:p>
        </w:tc>
      </w:tr>
      <w:tr w:rsidR="00752F1F" w:rsidRPr="00752F1F" w14:paraId="52319EF7" w14:textId="77777777" w:rsidTr="00752F1F">
        <w:trPr>
          <w:trHeight w:val="288"/>
        </w:trPr>
        <w:tc>
          <w:tcPr>
            <w:tcW w:w="1417" w:type="dxa"/>
            <w:noWrap/>
            <w:hideMark/>
          </w:tcPr>
          <w:p w14:paraId="05AA5E5F" w14:textId="77777777" w:rsidR="00752F1F" w:rsidRPr="00752F1F" w:rsidRDefault="00752F1F" w:rsidP="00752F1F">
            <w:pPr>
              <w:spacing w:after="0"/>
              <w:rPr>
                <w:color w:val="000000"/>
                <w:szCs w:val="22"/>
                <w:lang w:val="en-US"/>
              </w:rPr>
            </w:pPr>
            <w:r w:rsidRPr="00752F1F">
              <w:rPr>
                <w:color w:val="000000"/>
                <w:szCs w:val="22"/>
                <w:lang w:val="en-US"/>
              </w:rPr>
              <w:lastRenderedPageBreak/>
              <w:t xml:space="preserve">0061 </w:t>
            </w:r>
          </w:p>
        </w:tc>
        <w:tc>
          <w:tcPr>
            <w:tcW w:w="5245" w:type="dxa"/>
            <w:noWrap/>
            <w:hideMark/>
          </w:tcPr>
          <w:p w14:paraId="73F32725" w14:textId="77777777" w:rsidR="00752F1F" w:rsidRPr="00752F1F" w:rsidRDefault="00752F1F" w:rsidP="00752F1F">
            <w:pPr>
              <w:spacing w:after="0"/>
              <w:rPr>
                <w:color w:val="000000"/>
                <w:szCs w:val="22"/>
                <w:lang w:val="en-US"/>
              </w:rPr>
            </w:pPr>
            <w:r w:rsidRPr="00752F1F">
              <w:rPr>
                <w:color w:val="000000"/>
                <w:szCs w:val="22"/>
                <w:lang w:val="en-US"/>
              </w:rPr>
              <w:t xml:space="preserve">CN SOC TRANG                                      </w:t>
            </w:r>
          </w:p>
        </w:tc>
      </w:tr>
      <w:tr w:rsidR="00752F1F" w:rsidRPr="00752F1F" w14:paraId="69E91EA3" w14:textId="77777777" w:rsidTr="00752F1F">
        <w:trPr>
          <w:trHeight w:val="288"/>
        </w:trPr>
        <w:tc>
          <w:tcPr>
            <w:tcW w:w="1417" w:type="dxa"/>
            <w:noWrap/>
            <w:hideMark/>
          </w:tcPr>
          <w:p w14:paraId="54AC528E" w14:textId="77777777" w:rsidR="00752F1F" w:rsidRPr="00752F1F" w:rsidRDefault="00752F1F" w:rsidP="00752F1F">
            <w:pPr>
              <w:spacing w:after="0"/>
              <w:rPr>
                <w:color w:val="000000"/>
                <w:szCs w:val="22"/>
                <w:lang w:val="en-US"/>
              </w:rPr>
            </w:pPr>
            <w:r w:rsidRPr="00752F1F">
              <w:rPr>
                <w:color w:val="000000"/>
                <w:szCs w:val="22"/>
                <w:lang w:val="en-US"/>
              </w:rPr>
              <w:t xml:space="preserve">0062 </w:t>
            </w:r>
          </w:p>
        </w:tc>
        <w:tc>
          <w:tcPr>
            <w:tcW w:w="5245" w:type="dxa"/>
            <w:noWrap/>
            <w:hideMark/>
          </w:tcPr>
          <w:p w14:paraId="71E7EFD8" w14:textId="77777777" w:rsidR="00752F1F" w:rsidRPr="00752F1F" w:rsidRDefault="00752F1F" w:rsidP="00752F1F">
            <w:pPr>
              <w:spacing w:after="0"/>
              <w:rPr>
                <w:color w:val="000000"/>
                <w:szCs w:val="22"/>
                <w:lang w:val="en-US"/>
              </w:rPr>
            </w:pPr>
            <w:r w:rsidRPr="00752F1F">
              <w:rPr>
                <w:color w:val="000000"/>
                <w:szCs w:val="22"/>
                <w:lang w:val="en-US"/>
              </w:rPr>
              <w:t xml:space="preserve">PGD HO PHONG                                      </w:t>
            </w:r>
          </w:p>
        </w:tc>
      </w:tr>
      <w:tr w:rsidR="00752F1F" w:rsidRPr="00752F1F" w14:paraId="3FDC6A59" w14:textId="77777777" w:rsidTr="00752F1F">
        <w:trPr>
          <w:trHeight w:val="288"/>
        </w:trPr>
        <w:tc>
          <w:tcPr>
            <w:tcW w:w="1417" w:type="dxa"/>
            <w:noWrap/>
            <w:hideMark/>
          </w:tcPr>
          <w:p w14:paraId="2F494615" w14:textId="77777777" w:rsidR="00752F1F" w:rsidRPr="00752F1F" w:rsidRDefault="00752F1F" w:rsidP="00752F1F">
            <w:pPr>
              <w:spacing w:after="0"/>
              <w:rPr>
                <w:color w:val="000000"/>
                <w:szCs w:val="22"/>
                <w:lang w:val="en-US"/>
              </w:rPr>
            </w:pPr>
            <w:r w:rsidRPr="00752F1F">
              <w:rPr>
                <w:color w:val="000000"/>
                <w:szCs w:val="22"/>
                <w:lang w:val="en-US"/>
              </w:rPr>
              <w:t xml:space="preserve">0063 </w:t>
            </w:r>
          </w:p>
        </w:tc>
        <w:tc>
          <w:tcPr>
            <w:tcW w:w="5245" w:type="dxa"/>
            <w:noWrap/>
            <w:hideMark/>
          </w:tcPr>
          <w:p w14:paraId="29125891" w14:textId="77777777" w:rsidR="00752F1F" w:rsidRPr="00752F1F" w:rsidRDefault="00752F1F" w:rsidP="00752F1F">
            <w:pPr>
              <w:spacing w:after="0"/>
              <w:rPr>
                <w:color w:val="000000"/>
                <w:szCs w:val="22"/>
                <w:lang w:val="en-US"/>
              </w:rPr>
            </w:pPr>
            <w:r w:rsidRPr="00752F1F">
              <w:rPr>
                <w:color w:val="000000"/>
                <w:szCs w:val="22"/>
                <w:lang w:val="en-US"/>
              </w:rPr>
              <w:t xml:space="preserve">PGD CU CHI                                        </w:t>
            </w:r>
          </w:p>
        </w:tc>
      </w:tr>
      <w:tr w:rsidR="00752F1F" w:rsidRPr="00752F1F" w14:paraId="04203DB9" w14:textId="77777777" w:rsidTr="00752F1F">
        <w:trPr>
          <w:trHeight w:val="288"/>
        </w:trPr>
        <w:tc>
          <w:tcPr>
            <w:tcW w:w="1417" w:type="dxa"/>
            <w:noWrap/>
            <w:hideMark/>
          </w:tcPr>
          <w:p w14:paraId="05E8B09A" w14:textId="77777777" w:rsidR="00752F1F" w:rsidRPr="00752F1F" w:rsidRDefault="00752F1F" w:rsidP="00752F1F">
            <w:pPr>
              <w:spacing w:after="0"/>
              <w:rPr>
                <w:color w:val="000000"/>
                <w:szCs w:val="22"/>
                <w:lang w:val="en-US"/>
              </w:rPr>
            </w:pPr>
            <w:r w:rsidRPr="00752F1F">
              <w:rPr>
                <w:color w:val="000000"/>
                <w:szCs w:val="22"/>
                <w:lang w:val="en-US"/>
              </w:rPr>
              <w:t xml:space="preserve">0064 </w:t>
            </w:r>
          </w:p>
        </w:tc>
        <w:tc>
          <w:tcPr>
            <w:tcW w:w="5245" w:type="dxa"/>
            <w:noWrap/>
            <w:hideMark/>
          </w:tcPr>
          <w:p w14:paraId="4ACBB65F" w14:textId="77777777" w:rsidR="00752F1F" w:rsidRPr="00752F1F" w:rsidRDefault="00752F1F" w:rsidP="00752F1F">
            <w:pPr>
              <w:spacing w:after="0"/>
              <w:rPr>
                <w:color w:val="000000"/>
                <w:szCs w:val="22"/>
                <w:lang w:val="en-US"/>
              </w:rPr>
            </w:pPr>
            <w:r w:rsidRPr="00752F1F">
              <w:rPr>
                <w:color w:val="000000"/>
                <w:szCs w:val="22"/>
                <w:lang w:val="en-US"/>
              </w:rPr>
              <w:t xml:space="preserve">PGD NGUYEN VAN TROI                               </w:t>
            </w:r>
          </w:p>
        </w:tc>
      </w:tr>
      <w:tr w:rsidR="00752F1F" w:rsidRPr="00752F1F" w14:paraId="0E25BAB5" w14:textId="77777777" w:rsidTr="00752F1F">
        <w:trPr>
          <w:trHeight w:val="288"/>
        </w:trPr>
        <w:tc>
          <w:tcPr>
            <w:tcW w:w="1417" w:type="dxa"/>
            <w:noWrap/>
            <w:hideMark/>
          </w:tcPr>
          <w:p w14:paraId="63EC8233" w14:textId="77777777" w:rsidR="00752F1F" w:rsidRPr="00752F1F" w:rsidRDefault="00752F1F" w:rsidP="00752F1F">
            <w:pPr>
              <w:spacing w:after="0"/>
              <w:rPr>
                <w:color w:val="000000"/>
                <w:szCs w:val="22"/>
                <w:lang w:val="en-US"/>
              </w:rPr>
            </w:pPr>
            <w:r w:rsidRPr="00752F1F">
              <w:rPr>
                <w:color w:val="000000"/>
                <w:szCs w:val="22"/>
                <w:lang w:val="en-US"/>
              </w:rPr>
              <w:t xml:space="preserve">0065 </w:t>
            </w:r>
          </w:p>
        </w:tc>
        <w:tc>
          <w:tcPr>
            <w:tcW w:w="5245" w:type="dxa"/>
            <w:noWrap/>
            <w:hideMark/>
          </w:tcPr>
          <w:p w14:paraId="034BCDE0" w14:textId="77777777" w:rsidR="00752F1F" w:rsidRPr="00752F1F" w:rsidRDefault="00752F1F" w:rsidP="00752F1F">
            <w:pPr>
              <w:spacing w:after="0"/>
              <w:rPr>
                <w:color w:val="000000"/>
                <w:szCs w:val="22"/>
                <w:lang w:val="en-US"/>
              </w:rPr>
            </w:pPr>
            <w:r w:rsidRPr="00752F1F">
              <w:rPr>
                <w:color w:val="000000"/>
                <w:szCs w:val="22"/>
                <w:lang w:val="en-US"/>
              </w:rPr>
              <w:t xml:space="preserve">CN QUAN 4                                         </w:t>
            </w:r>
          </w:p>
        </w:tc>
      </w:tr>
      <w:tr w:rsidR="00752F1F" w:rsidRPr="00752F1F" w14:paraId="44D790A4" w14:textId="77777777" w:rsidTr="00752F1F">
        <w:trPr>
          <w:trHeight w:val="288"/>
        </w:trPr>
        <w:tc>
          <w:tcPr>
            <w:tcW w:w="1417" w:type="dxa"/>
            <w:noWrap/>
            <w:hideMark/>
          </w:tcPr>
          <w:p w14:paraId="58786B4D" w14:textId="77777777" w:rsidR="00752F1F" w:rsidRPr="00752F1F" w:rsidRDefault="00752F1F" w:rsidP="00752F1F">
            <w:pPr>
              <w:spacing w:after="0"/>
              <w:rPr>
                <w:color w:val="000000"/>
                <w:szCs w:val="22"/>
                <w:lang w:val="en-US"/>
              </w:rPr>
            </w:pPr>
            <w:r w:rsidRPr="00752F1F">
              <w:rPr>
                <w:color w:val="000000"/>
                <w:szCs w:val="22"/>
                <w:lang w:val="en-US"/>
              </w:rPr>
              <w:t xml:space="preserve">0066 </w:t>
            </w:r>
          </w:p>
        </w:tc>
        <w:tc>
          <w:tcPr>
            <w:tcW w:w="5245" w:type="dxa"/>
            <w:noWrap/>
            <w:hideMark/>
          </w:tcPr>
          <w:p w14:paraId="1EB946A3" w14:textId="77777777" w:rsidR="00752F1F" w:rsidRPr="00752F1F" w:rsidRDefault="00752F1F" w:rsidP="00752F1F">
            <w:pPr>
              <w:spacing w:after="0"/>
              <w:rPr>
                <w:color w:val="000000"/>
                <w:szCs w:val="22"/>
                <w:lang w:val="en-US"/>
              </w:rPr>
            </w:pPr>
            <w:r w:rsidRPr="00752F1F">
              <w:rPr>
                <w:color w:val="000000"/>
                <w:szCs w:val="22"/>
                <w:lang w:val="en-US"/>
              </w:rPr>
              <w:t xml:space="preserve">PGD DI AN                                         </w:t>
            </w:r>
          </w:p>
        </w:tc>
      </w:tr>
      <w:tr w:rsidR="00752F1F" w:rsidRPr="00752F1F" w14:paraId="53807254" w14:textId="77777777" w:rsidTr="00752F1F">
        <w:trPr>
          <w:trHeight w:val="288"/>
        </w:trPr>
        <w:tc>
          <w:tcPr>
            <w:tcW w:w="1417" w:type="dxa"/>
            <w:noWrap/>
            <w:hideMark/>
          </w:tcPr>
          <w:p w14:paraId="1CD4AA9D" w14:textId="77777777" w:rsidR="00752F1F" w:rsidRPr="00752F1F" w:rsidRDefault="00752F1F" w:rsidP="00752F1F">
            <w:pPr>
              <w:spacing w:after="0"/>
              <w:rPr>
                <w:color w:val="000000"/>
                <w:szCs w:val="22"/>
                <w:lang w:val="en-US"/>
              </w:rPr>
            </w:pPr>
            <w:r w:rsidRPr="00752F1F">
              <w:rPr>
                <w:color w:val="000000"/>
                <w:szCs w:val="22"/>
                <w:lang w:val="en-US"/>
              </w:rPr>
              <w:t xml:space="preserve">0067 </w:t>
            </w:r>
          </w:p>
        </w:tc>
        <w:tc>
          <w:tcPr>
            <w:tcW w:w="5245" w:type="dxa"/>
            <w:noWrap/>
            <w:hideMark/>
          </w:tcPr>
          <w:p w14:paraId="25A20401" w14:textId="77777777" w:rsidR="00752F1F" w:rsidRPr="00752F1F" w:rsidRDefault="00752F1F" w:rsidP="00752F1F">
            <w:pPr>
              <w:spacing w:after="0"/>
              <w:rPr>
                <w:color w:val="000000"/>
                <w:szCs w:val="22"/>
                <w:lang w:val="en-US"/>
              </w:rPr>
            </w:pPr>
            <w:r w:rsidRPr="00752F1F">
              <w:rPr>
                <w:color w:val="000000"/>
                <w:szCs w:val="22"/>
                <w:lang w:val="en-US"/>
              </w:rPr>
              <w:t xml:space="preserve">PGD PHAN DINH PHUNG                               </w:t>
            </w:r>
          </w:p>
        </w:tc>
      </w:tr>
      <w:tr w:rsidR="00752F1F" w:rsidRPr="00752F1F" w14:paraId="36E04B8D" w14:textId="77777777" w:rsidTr="00752F1F">
        <w:trPr>
          <w:trHeight w:val="288"/>
        </w:trPr>
        <w:tc>
          <w:tcPr>
            <w:tcW w:w="1417" w:type="dxa"/>
            <w:noWrap/>
            <w:hideMark/>
          </w:tcPr>
          <w:p w14:paraId="01AEE3CD" w14:textId="77777777" w:rsidR="00752F1F" w:rsidRPr="00752F1F" w:rsidRDefault="00752F1F" w:rsidP="00752F1F">
            <w:pPr>
              <w:spacing w:after="0"/>
              <w:rPr>
                <w:color w:val="000000"/>
                <w:szCs w:val="22"/>
                <w:lang w:val="en-US"/>
              </w:rPr>
            </w:pPr>
            <w:r w:rsidRPr="00752F1F">
              <w:rPr>
                <w:color w:val="000000"/>
                <w:szCs w:val="22"/>
                <w:lang w:val="en-US"/>
              </w:rPr>
              <w:t xml:space="preserve">0068 </w:t>
            </w:r>
          </w:p>
        </w:tc>
        <w:tc>
          <w:tcPr>
            <w:tcW w:w="5245" w:type="dxa"/>
            <w:noWrap/>
            <w:hideMark/>
          </w:tcPr>
          <w:p w14:paraId="2D65D670" w14:textId="77777777" w:rsidR="00752F1F" w:rsidRPr="00752F1F" w:rsidRDefault="00752F1F" w:rsidP="00752F1F">
            <w:pPr>
              <w:spacing w:after="0"/>
              <w:rPr>
                <w:color w:val="000000"/>
                <w:szCs w:val="22"/>
                <w:lang w:val="en-US"/>
              </w:rPr>
            </w:pPr>
            <w:r w:rsidRPr="00752F1F">
              <w:rPr>
                <w:color w:val="000000"/>
                <w:szCs w:val="22"/>
                <w:lang w:val="en-US"/>
              </w:rPr>
              <w:t xml:space="preserve">PGD CHAU VAN LIEM                                 </w:t>
            </w:r>
          </w:p>
        </w:tc>
      </w:tr>
      <w:tr w:rsidR="00752F1F" w:rsidRPr="00752F1F" w14:paraId="3A36D9E6" w14:textId="77777777" w:rsidTr="00752F1F">
        <w:trPr>
          <w:trHeight w:val="288"/>
        </w:trPr>
        <w:tc>
          <w:tcPr>
            <w:tcW w:w="1417" w:type="dxa"/>
            <w:noWrap/>
            <w:hideMark/>
          </w:tcPr>
          <w:p w14:paraId="55BF27EE" w14:textId="77777777" w:rsidR="00752F1F" w:rsidRPr="00752F1F" w:rsidRDefault="00752F1F" w:rsidP="00752F1F">
            <w:pPr>
              <w:spacing w:after="0"/>
              <w:rPr>
                <w:color w:val="000000"/>
                <w:szCs w:val="22"/>
                <w:lang w:val="en-US"/>
              </w:rPr>
            </w:pPr>
            <w:r w:rsidRPr="00752F1F">
              <w:rPr>
                <w:color w:val="000000"/>
                <w:szCs w:val="22"/>
                <w:lang w:val="en-US"/>
              </w:rPr>
              <w:t xml:space="preserve">0071 </w:t>
            </w:r>
          </w:p>
        </w:tc>
        <w:tc>
          <w:tcPr>
            <w:tcW w:w="5245" w:type="dxa"/>
            <w:noWrap/>
            <w:hideMark/>
          </w:tcPr>
          <w:p w14:paraId="216BA8C9" w14:textId="77777777" w:rsidR="00752F1F" w:rsidRPr="00752F1F" w:rsidRDefault="00752F1F" w:rsidP="00752F1F">
            <w:pPr>
              <w:spacing w:after="0"/>
              <w:rPr>
                <w:color w:val="000000"/>
                <w:szCs w:val="22"/>
                <w:lang w:val="en-US"/>
              </w:rPr>
            </w:pPr>
            <w:r w:rsidRPr="00752F1F">
              <w:rPr>
                <w:color w:val="000000"/>
                <w:szCs w:val="22"/>
                <w:lang w:val="en-US"/>
              </w:rPr>
              <w:t xml:space="preserve">PGD QUAN 11                                       </w:t>
            </w:r>
          </w:p>
        </w:tc>
      </w:tr>
      <w:tr w:rsidR="00752F1F" w:rsidRPr="00752F1F" w14:paraId="443D3675" w14:textId="77777777" w:rsidTr="00752F1F">
        <w:trPr>
          <w:trHeight w:val="288"/>
        </w:trPr>
        <w:tc>
          <w:tcPr>
            <w:tcW w:w="1417" w:type="dxa"/>
            <w:noWrap/>
            <w:hideMark/>
          </w:tcPr>
          <w:p w14:paraId="65520CD7" w14:textId="77777777" w:rsidR="00752F1F" w:rsidRPr="00752F1F" w:rsidRDefault="00752F1F" w:rsidP="00752F1F">
            <w:pPr>
              <w:spacing w:after="0"/>
              <w:rPr>
                <w:color w:val="000000"/>
                <w:szCs w:val="22"/>
                <w:lang w:val="en-US"/>
              </w:rPr>
            </w:pPr>
            <w:r w:rsidRPr="00752F1F">
              <w:rPr>
                <w:color w:val="000000"/>
                <w:szCs w:val="22"/>
                <w:lang w:val="en-US"/>
              </w:rPr>
              <w:t xml:space="preserve">0072 </w:t>
            </w:r>
          </w:p>
        </w:tc>
        <w:tc>
          <w:tcPr>
            <w:tcW w:w="5245" w:type="dxa"/>
            <w:noWrap/>
            <w:hideMark/>
          </w:tcPr>
          <w:p w14:paraId="17C38E77" w14:textId="77777777" w:rsidR="00752F1F" w:rsidRPr="00752F1F" w:rsidRDefault="00752F1F" w:rsidP="00752F1F">
            <w:pPr>
              <w:spacing w:after="0"/>
              <w:rPr>
                <w:color w:val="000000"/>
                <w:szCs w:val="22"/>
                <w:lang w:val="en-US"/>
              </w:rPr>
            </w:pPr>
            <w:r w:rsidRPr="00752F1F">
              <w:rPr>
                <w:color w:val="000000"/>
                <w:szCs w:val="22"/>
                <w:lang w:val="en-US"/>
              </w:rPr>
              <w:t xml:space="preserve">PGD HOC MON                                       </w:t>
            </w:r>
          </w:p>
        </w:tc>
      </w:tr>
      <w:tr w:rsidR="00752F1F" w:rsidRPr="00752F1F" w14:paraId="4C0A8D90" w14:textId="77777777" w:rsidTr="00752F1F">
        <w:trPr>
          <w:trHeight w:val="288"/>
        </w:trPr>
        <w:tc>
          <w:tcPr>
            <w:tcW w:w="1417" w:type="dxa"/>
            <w:noWrap/>
            <w:hideMark/>
          </w:tcPr>
          <w:p w14:paraId="7B5F0E6D" w14:textId="77777777" w:rsidR="00752F1F" w:rsidRPr="00752F1F" w:rsidRDefault="00752F1F" w:rsidP="00752F1F">
            <w:pPr>
              <w:spacing w:after="0"/>
              <w:rPr>
                <w:color w:val="000000"/>
                <w:szCs w:val="22"/>
                <w:lang w:val="en-US"/>
              </w:rPr>
            </w:pPr>
            <w:r w:rsidRPr="00752F1F">
              <w:rPr>
                <w:color w:val="000000"/>
                <w:szCs w:val="22"/>
                <w:lang w:val="en-US"/>
              </w:rPr>
              <w:t xml:space="preserve">0073 </w:t>
            </w:r>
          </w:p>
        </w:tc>
        <w:tc>
          <w:tcPr>
            <w:tcW w:w="5245" w:type="dxa"/>
            <w:noWrap/>
            <w:hideMark/>
          </w:tcPr>
          <w:p w14:paraId="08B96955" w14:textId="77777777" w:rsidR="00752F1F" w:rsidRPr="00752F1F" w:rsidRDefault="00752F1F" w:rsidP="00752F1F">
            <w:pPr>
              <w:spacing w:after="0"/>
              <w:rPr>
                <w:color w:val="000000"/>
                <w:szCs w:val="22"/>
                <w:lang w:val="en-US"/>
              </w:rPr>
            </w:pPr>
            <w:r w:rsidRPr="00752F1F">
              <w:rPr>
                <w:color w:val="000000"/>
                <w:szCs w:val="22"/>
                <w:lang w:val="en-US"/>
              </w:rPr>
              <w:t xml:space="preserve">PGD GANH HAO                                      </w:t>
            </w:r>
          </w:p>
        </w:tc>
      </w:tr>
      <w:tr w:rsidR="00752F1F" w:rsidRPr="00752F1F" w14:paraId="1E11A94B" w14:textId="77777777" w:rsidTr="00752F1F">
        <w:trPr>
          <w:trHeight w:val="288"/>
        </w:trPr>
        <w:tc>
          <w:tcPr>
            <w:tcW w:w="1417" w:type="dxa"/>
            <w:noWrap/>
            <w:hideMark/>
          </w:tcPr>
          <w:p w14:paraId="4BE5A32E" w14:textId="77777777" w:rsidR="00752F1F" w:rsidRPr="00752F1F" w:rsidRDefault="00752F1F" w:rsidP="00752F1F">
            <w:pPr>
              <w:spacing w:after="0"/>
              <w:rPr>
                <w:color w:val="000000"/>
                <w:szCs w:val="22"/>
                <w:lang w:val="en-US"/>
              </w:rPr>
            </w:pPr>
            <w:r w:rsidRPr="00752F1F">
              <w:rPr>
                <w:color w:val="000000"/>
                <w:szCs w:val="22"/>
                <w:lang w:val="en-US"/>
              </w:rPr>
              <w:t xml:space="preserve">0074 </w:t>
            </w:r>
          </w:p>
        </w:tc>
        <w:tc>
          <w:tcPr>
            <w:tcW w:w="5245" w:type="dxa"/>
            <w:noWrap/>
            <w:hideMark/>
          </w:tcPr>
          <w:p w14:paraId="43B1FBB2" w14:textId="77777777" w:rsidR="00752F1F" w:rsidRPr="00752F1F" w:rsidRDefault="00752F1F" w:rsidP="00752F1F">
            <w:pPr>
              <w:spacing w:after="0"/>
              <w:rPr>
                <w:color w:val="000000"/>
                <w:szCs w:val="22"/>
                <w:lang w:val="en-US"/>
              </w:rPr>
            </w:pPr>
            <w:r w:rsidRPr="00752F1F">
              <w:rPr>
                <w:color w:val="000000"/>
                <w:szCs w:val="22"/>
                <w:lang w:val="en-US"/>
              </w:rPr>
              <w:t xml:space="preserve">PGD BINH CHANH                                    </w:t>
            </w:r>
          </w:p>
        </w:tc>
      </w:tr>
      <w:tr w:rsidR="00752F1F" w:rsidRPr="00752F1F" w14:paraId="4E0E7E11" w14:textId="77777777" w:rsidTr="00752F1F">
        <w:trPr>
          <w:trHeight w:val="288"/>
        </w:trPr>
        <w:tc>
          <w:tcPr>
            <w:tcW w:w="1417" w:type="dxa"/>
            <w:noWrap/>
            <w:hideMark/>
          </w:tcPr>
          <w:p w14:paraId="26985C9E" w14:textId="77777777" w:rsidR="00752F1F" w:rsidRPr="00752F1F" w:rsidRDefault="00752F1F" w:rsidP="00752F1F">
            <w:pPr>
              <w:spacing w:after="0"/>
              <w:rPr>
                <w:color w:val="000000"/>
                <w:szCs w:val="22"/>
                <w:lang w:val="en-US"/>
              </w:rPr>
            </w:pPr>
            <w:r w:rsidRPr="00752F1F">
              <w:rPr>
                <w:color w:val="000000"/>
                <w:szCs w:val="22"/>
                <w:lang w:val="en-US"/>
              </w:rPr>
              <w:t xml:space="preserve">0098 </w:t>
            </w:r>
          </w:p>
        </w:tc>
        <w:tc>
          <w:tcPr>
            <w:tcW w:w="5245" w:type="dxa"/>
            <w:noWrap/>
            <w:hideMark/>
          </w:tcPr>
          <w:p w14:paraId="3E25DFFB" w14:textId="77777777" w:rsidR="00752F1F" w:rsidRPr="00752F1F" w:rsidRDefault="00752F1F" w:rsidP="00752F1F">
            <w:pPr>
              <w:spacing w:after="0"/>
              <w:rPr>
                <w:color w:val="000000"/>
                <w:szCs w:val="22"/>
                <w:lang w:val="en-US"/>
              </w:rPr>
            </w:pPr>
            <w:r w:rsidRPr="00752F1F">
              <w:rPr>
                <w:color w:val="000000"/>
                <w:szCs w:val="22"/>
                <w:lang w:val="en-US"/>
              </w:rPr>
              <w:t xml:space="preserve">PGD HAM NGHI                                      </w:t>
            </w:r>
          </w:p>
        </w:tc>
      </w:tr>
      <w:tr w:rsidR="00752F1F" w:rsidRPr="00752F1F" w14:paraId="38D538AB" w14:textId="77777777" w:rsidTr="00752F1F">
        <w:trPr>
          <w:trHeight w:val="288"/>
        </w:trPr>
        <w:tc>
          <w:tcPr>
            <w:tcW w:w="1417" w:type="dxa"/>
            <w:noWrap/>
            <w:hideMark/>
          </w:tcPr>
          <w:p w14:paraId="1D0742DF" w14:textId="77777777" w:rsidR="00752F1F" w:rsidRPr="00752F1F" w:rsidRDefault="00752F1F" w:rsidP="00752F1F">
            <w:pPr>
              <w:spacing w:after="0"/>
              <w:rPr>
                <w:color w:val="000000"/>
                <w:szCs w:val="22"/>
                <w:lang w:val="en-US"/>
              </w:rPr>
            </w:pPr>
            <w:r w:rsidRPr="00752F1F">
              <w:rPr>
                <w:color w:val="000000"/>
                <w:szCs w:val="22"/>
                <w:lang w:val="en-US"/>
              </w:rPr>
              <w:t xml:space="preserve">0100 </w:t>
            </w:r>
          </w:p>
        </w:tc>
        <w:tc>
          <w:tcPr>
            <w:tcW w:w="5245" w:type="dxa"/>
            <w:noWrap/>
            <w:hideMark/>
          </w:tcPr>
          <w:p w14:paraId="3A9D1FAE" w14:textId="77777777" w:rsidR="00752F1F" w:rsidRPr="00752F1F" w:rsidRDefault="00752F1F" w:rsidP="00752F1F">
            <w:pPr>
              <w:spacing w:after="0"/>
              <w:rPr>
                <w:color w:val="000000"/>
                <w:szCs w:val="22"/>
                <w:lang w:val="en-US"/>
              </w:rPr>
            </w:pPr>
            <w:r w:rsidRPr="00752F1F">
              <w:rPr>
                <w:color w:val="000000"/>
                <w:szCs w:val="22"/>
                <w:lang w:val="en-US"/>
              </w:rPr>
              <w:t xml:space="preserve">CN TP HO CHI MINH                                 </w:t>
            </w:r>
          </w:p>
        </w:tc>
      </w:tr>
      <w:tr w:rsidR="00752F1F" w:rsidRPr="00752F1F" w14:paraId="31E05B2C" w14:textId="77777777" w:rsidTr="00752F1F">
        <w:trPr>
          <w:trHeight w:val="288"/>
        </w:trPr>
        <w:tc>
          <w:tcPr>
            <w:tcW w:w="1417" w:type="dxa"/>
            <w:noWrap/>
            <w:hideMark/>
          </w:tcPr>
          <w:p w14:paraId="66EBC585" w14:textId="77777777" w:rsidR="00752F1F" w:rsidRPr="00752F1F" w:rsidRDefault="00752F1F" w:rsidP="00752F1F">
            <w:pPr>
              <w:spacing w:after="0"/>
              <w:rPr>
                <w:color w:val="000000"/>
                <w:szCs w:val="22"/>
                <w:lang w:val="en-US"/>
              </w:rPr>
            </w:pPr>
            <w:r w:rsidRPr="00752F1F">
              <w:rPr>
                <w:color w:val="000000"/>
                <w:szCs w:val="22"/>
                <w:lang w:val="en-US"/>
              </w:rPr>
              <w:t xml:space="preserve">0101 </w:t>
            </w:r>
          </w:p>
        </w:tc>
        <w:tc>
          <w:tcPr>
            <w:tcW w:w="5245" w:type="dxa"/>
            <w:noWrap/>
            <w:hideMark/>
          </w:tcPr>
          <w:p w14:paraId="7E057181" w14:textId="77777777" w:rsidR="00752F1F" w:rsidRPr="00752F1F" w:rsidRDefault="00752F1F" w:rsidP="00752F1F">
            <w:pPr>
              <w:spacing w:after="0"/>
              <w:rPr>
                <w:color w:val="000000"/>
                <w:szCs w:val="22"/>
                <w:lang w:val="en-US"/>
              </w:rPr>
            </w:pPr>
            <w:r w:rsidRPr="00752F1F">
              <w:rPr>
                <w:color w:val="000000"/>
                <w:szCs w:val="22"/>
                <w:lang w:val="en-US"/>
              </w:rPr>
              <w:t xml:space="preserve">CN QUANG NAM                                      </w:t>
            </w:r>
          </w:p>
        </w:tc>
      </w:tr>
      <w:tr w:rsidR="00752F1F" w:rsidRPr="00752F1F" w14:paraId="7B09052A" w14:textId="77777777" w:rsidTr="00752F1F">
        <w:trPr>
          <w:trHeight w:val="288"/>
        </w:trPr>
        <w:tc>
          <w:tcPr>
            <w:tcW w:w="1417" w:type="dxa"/>
            <w:noWrap/>
            <w:hideMark/>
          </w:tcPr>
          <w:p w14:paraId="071683D3" w14:textId="77777777" w:rsidR="00752F1F" w:rsidRPr="00752F1F" w:rsidRDefault="00752F1F" w:rsidP="00752F1F">
            <w:pPr>
              <w:spacing w:after="0"/>
              <w:rPr>
                <w:color w:val="000000"/>
                <w:szCs w:val="22"/>
                <w:lang w:val="en-US"/>
              </w:rPr>
            </w:pPr>
            <w:r w:rsidRPr="00752F1F">
              <w:rPr>
                <w:color w:val="000000"/>
                <w:szCs w:val="22"/>
                <w:lang w:val="en-US"/>
              </w:rPr>
              <w:t xml:space="preserve">0102 </w:t>
            </w:r>
          </w:p>
        </w:tc>
        <w:tc>
          <w:tcPr>
            <w:tcW w:w="5245" w:type="dxa"/>
            <w:noWrap/>
            <w:hideMark/>
          </w:tcPr>
          <w:p w14:paraId="05CBEB28" w14:textId="77777777" w:rsidR="00752F1F" w:rsidRPr="00752F1F" w:rsidRDefault="00752F1F" w:rsidP="00752F1F">
            <w:pPr>
              <w:spacing w:after="0"/>
              <w:rPr>
                <w:color w:val="000000"/>
                <w:szCs w:val="22"/>
                <w:lang w:val="en-US"/>
              </w:rPr>
            </w:pPr>
            <w:r w:rsidRPr="00752F1F">
              <w:rPr>
                <w:color w:val="000000"/>
                <w:szCs w:val="22"/>
                <w:lang w:val="en-US"/>
              </w:rPr>
              <w:t xml:space="preserve">PGD TRAN PHU                                      </w:t>
            </w:r>
          </w:p>
        </w:tc>
      </w:tr>
      <w:tr w:rsidR="00752F1F" w:rsidRPr="00752F1F" w14:paraId="6630A09A" w14:textId="77777777" w:rsidTr="00752F1F">
        <w:trPr>
          <w:trHeight w:val="288"/>
        </w:trPr>
        <w:tc>
          <w:tcPr>
            <w:tcW w:w="1417" w:type="dxa"/>
            <w:noWrap/>
            <w:hideMark/>
          </w:tcPr>
          <w:p w14:paraId="24181FD5" w14:textId="77777777" w:rsidR="00752F1F" w:rsidRPr="00752F1F" w:rsidRDefault="00752F1F" w:rsidP="00752F1F">
            <w:pPr>
              <w:spacing w:after="0"/>
              <w:rPr>
                <w:color w:val="000000"/>
                <w:szCs w:val="22"/>
                <w:lang w:val="en-US"/>
              </w:rPr>
            </w:pPr>
            <w:r w:rsidRPr="00752F1F">
              <w:rPr>
                <w:color w:val="000000"/>
                <w:szCs w:val="22"/>
                <w:lang w:val="en-US"/>
              </w:rPr>
              <w:t xml:space="preserve">0103 </w:t>
            </w:r>
          </w:p>
        </w:tc>
        <w:tc>
          <w:tcPr>
            <w:tcW w:w="5245" w:type="dxa"/>
            <w:noWrap/>
            <w:hideMark/>
          </w:tcPr>
          <w:p w14:paraId="4C8A06B8" w14:textId="77777777" w:rsidR="00752F1F" w:rsidRPr="00752F1F" w:rsidRDefault="00752F1F" w:rsidP="00752F1F">
            <w:pPr>
              <w:spacing w:after="0"/>
              <w:rPr>
                <w:color w:val="000000"/>
                <w:szCs w:val="22"/>
                <w:lang w:val="en-US"/>
              </w:rPr>
            </w:pPr>
            <w:r w:rsidRPr="00752F1F">
              <w:rPr>
                <w:color w:val="000000"/>
                <w:szCs w:val="22"/>
                <w:lang w:val="en-US"/>
              </w:rPr>
              <w:t xml:space="preserve">PGD BIEN HOA                                      </w:t>
            </w:r>
          </w:p>
        </w:tc>
      </w:tr>
      <w:tr w:rsidR="00752F1F" w:rsidRPr="00752F1F" w14:paraId="04C2B90A" w14:textId="77777777" w:rsidTr="00752F1F">
        <w:trPr>
          <w:trHeight w:val="288"/>
        </w:trPr>
        <w:tc>
          <w:tcPr>
            <w:tcW w:w="1417" w:type="dxa"/>
            <w:noWrap/>
            <w:hideMark/>
          </w:tcPr>
          <w:p w14:paraId="728E1307" w14:textId="77777777" w:rsidR="00752F1F" w:rsidRPr="00752F1F" w:rsidRDefault="00752F1F" w:rsidP="00752F1F">
            <w:pPr>
              <w:spacing w:after="0"/>
              <w:rPr>
                <w:color w:val="000000"/>
                <w:szCs w:val="22"/>
                <w:lang w:val="en-US"/>
              </w:rPr>
            </w:pPr>
            <w:r w:rsidRPr="00752F1F">
              <w:rPr>
                <w:color w:val="000000"/>
                <w:szCs w:val="22"/>
                <w:lang w:val="en-US"/>
              </w:rPr>
              <w:t xml:space="preserve">0104 </w:t>
            </w:r>
          </w:p>
        </w:tc>
        <w:tc>
          <w:tcPr>
            <w:tcW w:w="5245" w:type="dxa"/>
            <w:noWrap/>
            <w:hideMark/>
          </w:tcPr>
          <w:p w14:paraId="4F7CE0A3" w14:textId="77777777" w:rsidR="00752F1F" w:rsidRPr="00752F1F" w:rsidRDefault="00752F1F" w:rsidP="00752F1F">
            <w:pPr>
              <w:spacing w:after="0"/>
              <w:rPr>
                <w:color w:val="000000"/>
                <w:szCs w:val="22"/>
                <w:lang w:val="en-US"/>
              </w:rPr>
            </w:pPr>
            <w:r w:rsidRPr="00752F1F">
              <w:rPr>
                <w:color w:val="000000"/>
                <w:szCs w:val="22"/>
                <w:lang w:val="en-US"/>
              </w:rPr>
              <w:t xml:space="preserve">PGD TAN CHAU                                      </w:t>
            </w:r>
          </w:p>
        </w:tc>
      </w:tr>
      <w:tr w:rsidR="00752F1F" w:rsidRPr="00752F1F" w14:paraId="70929F89" w14:textId="77777777" w:rsidTr="00752F1F">
        <w:trPr>
          <w:trHeight w:val="288"/>
        </w:trPr>
        <w:tc>
          <w:tcPr>
            <w:tcW w:w="1417" w:type="dxa"/>
            <w:noWrap/>
            <w:hideMark/>
          </w:tcPr>
          <w:p w14:paraId="3D4176B8" w14:textId="77777777" w:rsidR="00752F1F" w:rsidRPr="00752F1F" w:rsidRDefault="00752F1F" w:rsidP="00752F1F">
            <w:pPr>
              <w:spacing w:after="0"/>
              <w:rPr>
                <w:color w:val="000000"/>
                <w:szCs w:val="22"/>
                <w:lang w:val="en-US"/>
              </w:rPr>
            </w:pPr>
            <w:r w:rsidRPr="00752F1F">
              <w:rPr>
                <w:color w:val="000000"/>
                <w:szCs w:val="22"/>
                <w:lang w:val="en-US"/>
              </w:rPr>
              <w:t xml:space="preserve">0105 </w:t>
            </w:r>
          </w:p>
        </w:tc>
        <w:tc>
          <w:tcPr>
            <w:tcW w:w="5245" w:type="dxa"/>
            <w:noWrap/>
            <w:hideMark/>
          </w:tcPr>
          <w:p w14:paraId="137452A1" w14:textId="77777777" w:rsidR="00752F1F" w:rsidRPr="00752F1F" w:rsidRDefault="00752F1F" w:rsidP="00752F1F">
            <w:pPr>
              <w:spacing w:after="0"/>
              <w:rPr>
                <w:color w:val="000000"/>
                <w:szCs w:val="22"/>
                <w:lang w:val="en-US"/>
              </w:rPr>
            </w:pPr>
            <w:r w:rsidRPr="00752F1F">
              <w:rPr>
                <w:color w:val="000000"/>
                <w:szCs w:val="22"/>
                <w:lang w:val="en-US"/>
              </w:rPr>
              <w:t xml:space="preserve">PGD PHUOC LONG                                    </w:t>
            </w:r>
          </w:p>
        </w:tc>
      </w:tr>
      <w:tr w:rsidR="00752F1F" w:rsidRPr="00752F1F" w14:paraId="204DBD8E" w14:textId="77777777" w:rsidTr="00752F1F">
        <w:trPr>
          <w:trHeight w:val="288"/>
        </w:trPr>
        <w:tc>
          <w:tcPr>
            <w:tcW w:w="1417" w:type="dxa"/>
            <w:noWrap/>
            <w:hideMark/>
          </w:tcPr>
          <w:p w14:paraId="43FF3BB0" w14:textId="77777777" w:rsidR="00752F1F" w:rsidRPr="00752F1F" w:rsidRDefault="00752F1F" w:rsidP="00752F1F">
            <w:pPr>
              <w:spacing w:after="0"/>
              <w:rPr>
                <w:color w:val="000000"/>
                <w:szCs w:val="22"/>
                <w:lang w:val="en-US"/>
              </w:rPr>
            </w:pPr>
            <w:r w:rsidRPr="00752F1F">
              <w:rPr>
                <w:color w:val="000000"/>
                <w:szCs w:val="22"/>
                <w:lang w:val="en-US"/>
              </w:rPr>
              <w:t xml:space="preserve">0106 </w:t>
            </w:r>
          </w:p>
        </w:tc>
        <w:tc>
          <w:tcPr>
            <w:tcW w:w="5245" w:type="dxa"/>
            <w:noWrap/>
            <w:hideMark/>
          </w:tcPr>
          <w:p w14:paraId="31A19E96" w14:textId="77777777" w:rsidR="00752F1F" w:rsidRPr="00752F1F" w:rsidRDefault="00752F1F" w:rsidP="00752F1F">
            <w:pPr>
              <w:spacing w:after="0"/>
              <w:rPr>
                <w:color w:val="000000"/>
                <w:szCs w:val="22"/>
                <w:lang w:val="en-US"/>
              </w:rPr>
            </w:pPr>
            <w:r w:rsidRPr="00752F1F">
              <w:rPr>
                <w:color w:val="000000"/>
                <w:szCs w:val="22"/>
                <w:lang w:val="en-US"/>
              </w:rPr>
              <w:t xml:space="preserve">PGD NGO QUYEN                                     </w:t>
            </w:r>
          </w:p>
        </w:tc>
      </w:tr>
      <w:tr w:rsidR="00752F1F" w:rsidRPr="00752F1F" w14:paraId="4F24BFFB" w14:textId="77777777" w:rsidTr="00752F1F">
        <w:trPr>
          <w:trHeight w:val="288"/>
        </w:trPr>
        <w:tc>
          <w:tcPr>
            <w:tcW w:w="1417" w:type="dxa"/>
            <w:noWrap/>
            <w:hideMark/>
          </w:tcPr>
          <w:p w14:paraId="616DBAFD" w14:textId="77777777" w:rsidR="00752F1F" w:rsidRPr="00752F1F" w:rsidRDefault="00752F1F" w:rsidP="00752F1F">
            <w:pPr>
              <w:spacing w:after="0"/>
              <w:rPr>
                <w:color w:val="000000"/>
                <w:szCs w:val="22"/>
                <w:lang w:val="en-US"/>
              </w:rPr>
            </w:pPr>
            <w:r w:rsidRPr="00752F1F">
              <w:rPr>
                <w:color w:val="000000"/>
                <w:szCs w:val="22"/>
                <w:lang w:val="en-US"/>
              </w:rPr>
              <w:t xml:space="preserve">0107 </w:t>
            </w:r>
          </w:p>
        </w:tc>
        <w:tc>
          <w:tcPr>
            <w:tcW w:w="5245" w:type="dxa"/>
            <w:noWrap/>
            <w:hideMark/>
          </w:tcPr>
          <w:p w14:paraId="49AB63E9" w14:textId="77777777" w:rsidR="00752F1F" w:rsidRPr="00752F1F" w:rsidRDefault="00752F1F" w:rsidP="00752F1F">
            <w:pPr>
              <w:spacing w:after="0"/>
              <w:rPr>
                <w:color w:val="000000"/>
                <w:szCs w:val="22"/>
                <w:lang w:val="en-US"/>
              </w:rPr>
            </w:pPr>
            <w:r w:rsidRPr="00752F1F">
              <w:rPr>
                <w:color w:val="000000"/>
                <w:szCs w:val="22"/>
                <w:lang w:val="en-US"/>
              </w:rPr>
              <w:t xml:space="preserve">PGD THU THIEM                                     </w:t>
            </w:r>
          </w:p>
        </w:tc>
      </w:tr>
      <w:tr w:rsidR="00752F1F" w:rsidRPr="00752F1F" w14:paraId="31749130" w14:textId="77777777" w:rsidTr="00752F1F">
        <w:trPr>
          <w:trHeight w:val="288"/>
        </w:trPr>
        <w:tc>
          <w:tcPr>
            <w:tcW w:w="1417" w:type="dxa"/>
            <w:noWrap/>
            <w:hideMark/>
          </w:tcPr>
          <w:p w14:paraId="4FE5CDF5" w14:textId="77777777" w:rsidR="00752F1F" w:rsidRPr="00752F1F" w:rsidRDefault="00752F1F" w:rsidP="00752F1F">
            <w:pPr>
              <w:spacing w:after="0"/>
              <w:rPr>
                <w:color w:val="000000"/>
                <w:szCs w:val="22"/>
                <w:lang w:val="en-US"/>
              </w:rPr>
            </w:pPr>
            <w:r w:rsidRPr="00752F1F">
              <w:rPr>
                <w:color w:val="000000"/>
                <w:szCs w:val="22"/>
                <w:lang w:val="en-US"/>
              </w:rPr>
              <w:t xml:space="preserve">0108 </w:t>
            </w:r>
          </w:p>
        </w:tc>
        <w:tc>
          <w:tcPr>
            <w:tcW w:w="5245" w:type="dxa"/>
            <w:noWrap/>
            <w:hideMark/>
          </w:tcPr>
          <w:p w14:paraId="3E1B1EAC" w14:textId="77777777" w:rsidR="00752F1F" w:rsidRPr="00752F1F" w:rsidRDefault="00752F1F" w:rsidP="00752F1F">
            <w:pPr>
              <w:spacing w:after="0"/>
              <w:rPr>
                <w:color w:val="000000"/>
                <w:szCs w:val="22"/>
                <w:lang w:val="en-US"/>
              </w:rPr>
            </w:pPr>
            <w:r w:rsidRPr="00752F1F">
              <w:rPr>
                <w:color w:val="000000"/>
                <w:szCs w:val="22"/>
                <w:lang w:val="en-US"/>
              </w:rPr>
              <w:t xml:space="preserve">PGD LONG XUYEN                                    </w:t>
            </w:r>
          </w:p>
        </w:tc>
      </w:tr>
      <w:tr w:rsidR="00752F1F" w:rsidRPr="00752F1F" w14:paraId="4F07209F" w14:textId="77777777" w:rsidTr="00752F1F">
        <w:trPr>
          <w:trHeight w:val="288"/>
        </w:trPr>
        <w:tc>
          <w:tcPr>
            <w:tcW w:w="1417" w:type="dxa"/>
            <w:noWrap/>
            <w:hideMark/>
          </w:tcPr>
          <w:p w14:paraId="5FF2BD12" w14:textId="77777777" w:rsidR="00752F1F" w:rsidRPr="00752F1F" w:rsidRDefault="00752F1F" w:rsidP="00752F1F">
            <w:pPr>
              <w:spacing w:after="0"/>
              <w:rPr>
                <w:color w:val="000000"/>
                <w:szCs w:val="22"/>
                <w:lang w:val="en-US"/>
              </w:rPr>
            </w:pPr>
            <w:r w:rsidRPr="00752F1F">
              <w:rPr>
                <w:color w:val="000000"/>
                <w:szCs w:val="22"/>
                <w:lang w:val="en-US"/>
              </w:rPr>
              <w:t xml:space="preserve">0109 </w:t>
            </w:r>
          </w:p>
        </w:tc>
        <w:tc>
          <w:tcPr>
            <w:tcW w:w="5245" w:type="dxa"/>
            <w:noWrap/>
            <w:hideMark/>
          </w:tcPr>
          <w:p w14:paraId="7E4C452F" w14:textId="77777777" w:rsidR="00752F1F" w:rsidRPr="00752F1F" w:rsidRDefault="00752F1F" w:rsidP="00752F1F">
            <w:pPr>
              <w:spacing w:after="0"/>
              <w:rPr>
                <w:color w:val="000000"/>
                <w:szCs w:val="22"/>
                <w:lang w:val="en-US"/>
              </w:rPr>
            </w:pPr>
            <w:r w:rsidRPr="00752F1F">
              <w:rPr>
                <w:color w:val="000000"/>
                <w:szCs w:val="22"/>
                <w:lang w:val="en-US"/>
              </w:rPr>
              <w:t xml:space="preserve">PGD CHAU DOC                                      </w:t>
            </w:r>
          </w:p>
        </w:tc>
      </w:tr>
      <w:tr w:rsidR="00752F1F" w:rsidRPr="00752F1F" w14:paraId="3F7DD6A3" w14:textId="77777777" w:rsidTr="00752F1F">
        <w:trPr>
          <w:trHeight w:val="288"/>
        </w:trPr>
        <w:tc>
          <w:tcPr>
            <w:tcW w:w="1417" w:type="dxa"/>
            <w:noWrap/>
            <w:hideMark/>
          </w:tcPr>
          <w:p w14:paraId="5F7B5A0A" w14:textId="77777777" w:rsidR="00752F1F" w:rsidRPr="00752F1F" w:rsidRDefault="00752F1F" w:rsidP="00752F1F">
            <w:pPr>
              <w:spacing w:after="0"/>
              <w:rPr>
                <w:color w:val="000000"/>
                <w:szCs w:val="22"/>
                <w:lang w:val="en-US"/>
              </w:rPr>
            </w:pPr>
            <w:r w:rsidRPr="00752F1F">
              <w:rPr>
                <w:color w:val="000000"/>
                <w:szCs w:val="22"/>
                <w:lang w:val="en-US"/>
              </w:rPr>
              <w:t xml:space="preserve">0110 </w:t>
            </w:r>
          </w:p>
        </w:tc>
        <w:tc>
          <w:tcPr>
            <w:tcW w:w="5245" w:type="dxa"/>
            <w:noWrap/>
            <w:hideMark/>
          </w:tcPr>
          <w:p w14:paraId="1A3A0927" w14:textId="77777777" w:rsidR="00752F1F" w:rsidRPr="00752F1F" w:rsidRDefault="00752F1F" w:rsidP="00752F1F">
            <w:pPr>
              <w:spacing w:after="0"/>
              <w:rPr>
                <w:color w:val="000000"/>
                <w:szCs w:val="22"/>
                <w:lang w:val="en-US"/>
              </w:rPr>
            </w:pPr>
            <w:r w:rsidRPr="00752F1F">
              <w:rPr>
                <w:color w:val="000000"/>
                <w:szCs w:val="22"/>
                <w:lang w:val="en-US"/>
              </w:rPr>
              <w:t xml:space="preserve">PGD DONG DA                                       </w:t>
            </w:r>
          </w:p>
        </w:tc>
      </w:tr>
      <w:tr w:rsidR="00752F1F" w:rsidRPr="00752F1F" w14:paraId="1A7B470C" w14:textId="77777777" w:rsidTr="00752F1F">
        <w:trPr>
          <w:trHeight w:val="288"/>
        </w:trPr>
        <w:tc>
          <w:tcPr>
            <w:tcW w:w="1417" w:type="dxa"/>
            <w:noWrap/>
            <w:hideMark/>
          </w:tcPr>
          <w:p w14:paraId="59A01144" w14:textId="77777777" w:rsidR="00752F1F" w:rsidRPr="00752F1F" w:rsidRDefault="00752F1F" w:rsidP="00752F1F">
            <w:pPr>
              <w:spacing w:after="0"/>
              <w:rPr>
                <w:color w:val="000000"/>
                <w:szCs w:val="22"/>
                <w:lang w:val="en-US"/>
              </w:rPr>
            </w:pPr>
            <w:r w:rsidRPr="00752F1F">
              <w:rPr>
                <w:color w:val="000000"/>
                <w:szCs w:val="22"/>
                <w:lang w:val="en-US"/>
              </w:rPr>
              <w:t xml:space="preserve">0111 </w:t>
            </w:r>
          </w:p>
        </w:tc>
        <w:tc>
          <w:tcPr>
            <w:tcW w:w="5245" w:type="dxa"/>
            <w:noWrap/>
            <w:hideMark/>
          </w:tcPr>
          <w:p w14:paraId="6CC346AD" w14:textId="77777777" w:rsidR="00752F1F" w:rsidRPr="00752F1F" w:rsidRDefault="00752F1F" w:rsidP="00752F1F">
            <w:pPr>
              <w:spacing w:after="0"/>
              <w:rPr>
                <w:color w:val="000000"/>
                <w:szCs w:val="22"/>
                <w:lang w:val="en-US"/>
              </w:rPr>
            </w:pPr>
            <w:r w:rsidRPr="00752F1F">
              <w:rPr>
                <w:color w:val="000000"/>
                <w:szCs w:val="22"/>
                <w:lang w:val="en-US"/>
              </w:rPr>
              <w:t xml:space="preserve">TRUNG TAM KINH DOANH                              </w:t>
            </w:r>
          </w:p>
        </w:tc>
      </w:tr>
      <w:tr w:rsidR="00752F1F" w:rsidRPr="00752F1F" w14:paraId="70D784B6" w14:textId="77777777" w:rsidTr="00752F1F">
        <w:trPr>
          <w:trHeight w:val="288"/>
        </w:trPr>
        <w:tc>
          <w:tcPr>
            <w:tcW w:w="1417" w:type="dxa"/>
            <w:noWrap/>
            <w:hideMark/>
          </w:tcPr>
          <w:p w14:paraId="066155EE" w14:textId="77777777" w:rsidR="00752F1F" w:rsidRPr="00752F1F" w:rsidRDefault="00752F1F" w:rsidP="00752F1F">
            <w:pPr>
              <w:spacing w:after="0"/>
              <w:rPr>
                <w:color w:val="000000"/>
                <w:szCs w:val="22"/>
                <w:lang w:val="en-US"/>
              </w:rPr>
            </w:pPr>
            <w:r w:rsidRPr="00752F1F">
              <w:rPr>
                <w:color w:val="000000"/>
                <w:szCs w:val="22"/>
                <w:lang w:val="en-US"/>
              </w:rPr>
              <w:t xml:space="preserve">0112 </w:t>
            </w:r>
          </w:p>
        </w:tc>
        <w:tc>
          <w:tcPr>
            <w:tcW w:w="5245" w:type="dxa"/>
            <w:noWrap/>
            <w:hideMark/>
          </w:tcPr>
          <w:p w14:paraId="5F2A3246" w14:textId="77777777" w:rsidR="00752F1F" w:rsidRPr="00752F1F" w:rsidRDefault="00752F1F" w:rsidP="00752F1F">
            <w:pPr>
              <w:spacing w:after="0"/>
              <w:rPr>
                <w:color w:val="000000"/>
                <w:szCs w:val="22"/>
                <w:lang w:val="en-US"/>
              </w:rPr>
            </w:pPr>
            <w:r w:rsidRPr="00752F1F">
              <w:rPr>
                <w:color w:val="000000"/>
                <w:szCs w:val="22"/>
                <w:lang w:val="en-US"/>
              </w:rPr>
              <w:t xml:space="preserve">PGD BINH TAN                                      </w:t>
            </w:r>
          </w:p>
        </w:tc>
      </w:tr>
      <w:tr w:rsidR="00752F1F" w:rsidRPr="00752F1F" w14:paraId="46F61346" w14:textId="77777777" w:rsidTr="00752F1F">
        <w:trPr>
          <w:trHeight w:val="288"/>
        </w:trPr>
        <w:tc>
          <w:tcPr>
            <w:tcW w:w="1417" w:type="dxa"/>
            <w:noWrap/>
            <w:hideMark/>
          </w:tcPr>
          <w:p w14:paraId="170B3FCB" w14:textId="77777777" w:rsidR="00752F1F" w:rsidRPr="00752F1F" w:rsidRDefault="00752F1F" w:rsidP="00752F1F">
            <w:pPr>
              <w:spacing w:after="0"/>
              <w:rPr>
                <w:color w:val="000000"/>
                <w:szCs w:val="22"/>
                <w:lang w:val="en-US"/>
              </w:rPr>
            </w:pPr>
            <w:r w:rsidRPr="00752F1F">
              <w:rPr>
                <w:color w:val="000000"/>
                <w:szCs w:val="22"/>
                <w:lang w:val="en-US"/>
              </w:rPr>
              <w:t xml:space="preserve">0113 </w:t>
            </w:r>
          </w:p>
        </w:tc>
        <w:tc>
          <w:tcPr>
            <w:tcW w:w="5245" w:type="dxa"/>
            <w:noWrap/>
            <w:hideMark/>
          </w:tcPr>
          <w:p w14:paraId="259B0406" w14:textId="77777777" w:rsidR="00752F1F" w:rsidRPr="00752F1F" w:rsidRDefault="00752F1F" w:rsidP="00752F1F">
            <w:pPr>
              <w:spacing w:after="0"/>
              <w:rPr>
                <w:color w:val="000000"/>
                <w:szCs w:val="22"/>
                <w:lang w:val="en-US"/>
              </w:rPr>
            </w:pPr>
            <w:r w:rsidRPr="00752F1F">
              <w:rPr>
                <w:color w:val="000000"/>
                <w:szCs w:val="22"/>
                <w:lang w:val="en-US"/>
              </w:rPr>
              <w:t xml:space="preserve">PGD SON TRA                                       </w:t>
            </w:r>
          </w:p>
        </w:tc>
      </w:tr>
      <w:tr w:rsidR="00752F1F" w:rsidRPr="00752F1F" w14:paraId="0C7A3F18" w14:textId="77777777" w:rsidTr="00752F1F">
        <w:trPr>
          <w:trHeight w:val="288"/>
        </w:trPr>
        <w:tc>
          <w:tcPr>
            <w:tcW w:w="1417" w:type="dxa"/>
            <w:noWrap/>
            <w:hideMark/>
          </w:tcPr>
          <w:p w14:paraId="694E4E00" w14:textId="77777777" w:rsidR="00752F1F" w:rsidRPr="00752F1F" w:rsidRDefault="00752F1F" w:rsidP="00752F1F">
            <w:pPr>
              <w:spacing w:after="0"/>
              <w:rPr>
                <w:color w:val="000000"/>
                <w:szCs w:val="22"/>
                <w:lang w:val="en-US"/>
              </w:rPr>
            </w:pPr>
            <w:r w:rsidRPr="00752F1F">
              <w:rPr>
                <w:color w:val="000000"/>
                <w:szCs w:val="22"/>
                <w:lang w:val="en-US"/>
              </w:rPr>
              <w:t xml:space="preserve">0114 </w:t>
            </w:r>
          </w:p>
        </w:tc>
        <w:tc>
          <w:tcPr>
            <w:tcW w:w="5245" w:type="dxa"/>
            <w:noWrap/>
            <w:hideMark/>
          </w:tcPr>
          <w:p w14:paraId="7C135394" w14:textId="77777777" w:rsidR="00752F1F" w:rsidRPr="00752F1F" w:rsidRDefault="00752F1F" w:rsidP="00752F1F">
            <w:pPr>
              <w:spacing w:after="0"/>
              <w:rPr>
                <w:color w:val="000000"/>
                <w:szCs w:val="22"/>
                <w:lang w:val="en-US"/>
              </w:rPr>
            </w:pPr>
            <w:r w:rsidRPr="00752F1F">
              <w:rPr>
                <w:color w:val="000000"/>
                <w:szCs w:val="22"/>
                <w:lang w:val="en-US"/>
              </w:rPr>
              <w:t xml:space="preserve">PGD TAN HIEP                                      </w:t>
            </w:r>
          </w:p>
        </w:tc>
      </w:tr>
      <w:tr w:rsidR="00752F1F" w:rsidRPr="00752F1F" w14:paraId="7A959320" w14:textId="77777777" w:rsidTr="00752F1F">
        <w:trPr>
          <w:trHeight w:val="288"/>
        </w:trPr>
        <w:tc>
          <w:tcPr>
            <w:tcW w:w="1417" w:type="dxa"/>
            <w:noWrap/>
            <w:hideMark/>
          </w:tcPr>
          <w:p w14:paraId="48D3259A" w14:textId="77777777" w:rsidR="00752F1F" w:rsidRPr="00752F1F" w:rsidRDefault="00752F1F" w:rsidP="00752F1F">
            <w:pPr>
              <w:spacing w:after="0"/>
              <w:rPr>
                <w:color w:val="000000"/>
                <w:szCs w:val="22"/>
                <w:lang w:val="en-US"/>
              </w:rPr>
            </w:pPr>
            <w:r w:rsidRPr="00752F1F">
              <w:rPr>
                <w:color w:val="000000"/>
                <w:szCs w:val="22"/>
                <w:lang w:val="en-US"/>
              </w:rPr>
              <w:t xml:space="preserve">0115 </w:t>
            </w:r>
          </w:p>
        </w:tc>
        <w:tc>
          <w:tcPr>
            <w:tcW w:w="5245" w:type="dxa"/>
            <w:noWrap/>
            <w:hideMark/>
          </w:tcPr>
          <w:p w14:paraId="67567363" w14:textId="77777777" w:rsidR="00752F1F" w:rsidRPr="00752F1F" w:rsidRDefault="00752F1F" w:rsidP="00752F1F">
            <w:pPr>
              <w:spacing w:after="0"/>
              <w:rPr>
                <w:color w:val="000000"/>
                <w:szCs w:val="22"/>
                <w:lang w:val="en-US"/>
              </w:rPr>
            </w:pPr>
            <w:r w:rsidRPr="00752F1F">
              <w:rPr>
                <w:color w:val="000000"/>
                <w:szCs w:val="22"/>
                <w:lang w:val="en-US"/>
              </w:rPr>
              <w:t xml:space="preserve">PGD CAN GIUOC                                     </w:t>
            </w:r>
          </w:p>
        </w:tc>
      </w:tr>
      <w:tr w:rsidR="00752F1F" w:rsidRPr="00752F1F" w14:paraId="7261EA44" w14:textId="77777777" w:rsidTr="00752F1F">
        <w:trPr>
          <w:trHeight w:val="288"/>
        </w:trPr>
        <w:tc>
          <w:tcPr>
            <w:tcW w:w="1417" w:type="dxa"/>
            <w:noWrap/>
            <w:hideMark/>
          </w:tcPr>
          <w:p w14:paraId="573A1D9F" w14:textId="77777777" w:rsidR="00752F1F" w:rsidRPr="00752F1F" w:rsidRDefault="00752F1F" w:rsidP="00752F1F">
            <w:pPr>
              <w:spacing w:after="0"/>
              <w:rPr>
                <w:color w:val="000000"/>
                <w:szCs w:val="22"/>
                <w:lang w:val="en-US"/>
              </w:rPr>
            </w:pPr>
            <w:r w:rsidRPr="00752F1F">
              <w:rPr>
                <w:color w:val="000000"/>
                <w:szCs w:val="22"/>
                <w:lang w:val="en-US"/>
              </w:rPr>
              <w:t xml:space="preserve">0116 </w:t>
            </w:r>
          </w:p>
        </w:tc>
        <w:tc>
          <w:tcPr>
            <w:tcW w:w="5245" w:type="dxa"/>
            <w:noWrap/>
            <w:hideMark/>
          </w:tcPr>
          <w:p w14:paraId="6B8F4549" w14:textId="77777777" w:rsidR="00752F1F" w:rsidRPr="00752F1F" w:rsidRDefault="00752F1F" w:rsidP="00752F1F">
            <w:pPr>
              <w:spacing w:after="0"/>
              <w:rPr>
                <w:color w:val="000000"/>
                <w:szCs w:val="22"/>
                <w:lang w:val="en-US"/>
              </w:rPr>
            </w:pPr>
            <w:r w:rsidRPr="00752F1F">
              <w:rPr>
                <w:color w:val="000000"/>
                <w:szCs w:val="22"/>
                <w:lang w:val="en-US"/>
              </w:rPr>
              <w:t xml:space="preserve">PGD TAN PHUOC KHANH                               </w:t>
            </w:r>
          </w:p>
        </w:tc>
      </w:tr>
      <w:tr w:rsidR="00752F1F" w:rsidRPr="00752F1F" w14:paraId="0F2C7067" w14:textId="77777777" w:rsidTr="00752F1F">
        <w:trPr>
          <w:trHeight w:val="288"/>
        </w:trPr>
        <w:tc>
          <w:tcPr>
            <w:tcW w:w="1417" w:type="dxa"/>
            <w:noWrap/>
            <w:hideMark/>
          </w:tcPr>
          <w:p w14:paraId="31653082" w14:textId="77777777" w:rsidR="00752F1F" w:rsidRPr="00752F1F" w:rsidRDefault="00752F1F" w:rsidP="00752F1F">
            <w:pPr>
              <w:spacing w:after="0"/>
              <w:rPr>
                <w:color w:val="000000"/>
                <w:szCs w:val="22"/>
                <w:lang w:val="en-US"/>
              </w:rPr>
            </w:pPr>
            <w:r w:rsidRPr="00752F1F">
              <w:rPr>
                <w:color w:val="000000"/>
                <w:szCs w:val="22"/>
                <w:lang w:val="en-US"/>
              </w:rPr>
              <w:t xml:space="preserve">0117 </w:t>
            </w:r>
          </w:p>
        </w:tc>
        <w:tc>
          <w:tcPr>
            <w:tcW w:w="5245" w:type="dxa"/>
            <w:noWrap/>
            <w:hideMark/>
          </w:tcPr>
          <w:p w14:paraId="1202C42B" w14:textId="77777777" w:rsidR="00752F1F" w:rsidRPr="00752F1F" w:rsidRDefault="00752F1F" w:rsidP="00752F1F">
            <w:pPr>
              <w:spacing w:after="0"/>
              <w:rPr>
                <w:color w:val="000000"/>
                <w:szCs w:val="22"/>
                <w:lang w:val="en-US"/>
              </w:rPr>
            </w:pPr>
            <w:r w:rsidRPr="00752F1F">
              <w:rPr>
                <w:color w:val="000000"/>
                <w:szCs w:val="22"/>
                <w:lang w:val="en-US"/>
              </w:rPr>
              <w:t xml:space="preserve">CN THANG LONG                                     </w:t>
            </w:r>
          </w:p>
        </w:tc>
      </w:tr>
      <w:tr w:rsidR="00752F1F" w:rsidRPr="00752F1F" w14:paraId="64F6F026" w14:textId="77777777" w:rsidTr="00752F1F">
        <w:trPr>
          <w:trHeight w:val="288"/>
        </w:trPr>
        <w:tc>
          <w:tcPr>
            <w:tcW w:w="1417" w:type="dxa"/>
            <w:noWrap/>
            <w:hideMark/>
          </w:tcPr>
          <w:p w14:paraId="36E0DD89" w14:textId="77777777" w:rsidR="00752F1F" w:rsidRPr="00752F1F" w:rsidRDefault="00752F1F" w:rsidP="00752F1F">
            <w:pPr>
              <w:spacing w:after="0"/>
              <w:rPr>
                <w:color w:val="000000"/>
                <w:szCs w:val="22"/>
                <w:lang w:val="en-US"/>
              </w:rPr>
            </w:pPr>
            <w:r w:rsidRPr="00752F1F">
              <w:rPr>
                <w:color w:val="000000"/>
                <w:szCs w:val="22"/>
                <w:lang w:val="en-US"/>
              </w:rPr>
              <w:t xml:space="preserve">0118 </w:t>
            </w:r>
          </w:p>
        </w:tc>
        <w:tc>
          <w:tcPr>
            <w:tcW w:w="5245" w:type="dxa"/>
            <w:noWrap/>
            <w:hideMark/>
          </w:tcPr>
          <w:p w14:paraId="6B9F9A7F" w14:textId="77777777" w:rsidR="00752F1F" w:rsidRPr="00752F1F" w:rsidRDefault="00752F1F" w:rsidP="00752F1F">
            <w:pPr>
              <w:spacing w:after="0"/>
              <w:rPr>
                <w:color w:val="000000"/>
                <w:szCs w:val="22"/>
                <w:lang w:val="en-US"/>
              </w:rPr>
            </w:pPr>
            <w:r w:rsidRPr="00752F1F">
              <w:rPr>
                <w:color w:val="000000"/>
                <w:szCs w:val="22"/>
                <w:lang w:val="en-US"/>
              </w:rPr>
              <w:t xml:space="preserve">CN HAI PHONG                                      </w:t>
            </w:r>
          </w:p>
        </w:tc>
      </w:tr>
      <w:tr w:rsidR="00752F1F" w:rsidRPr="00752F1F" w14:paraId="5A04E5C3" w14:textId="77777777" w:rsidTr="00752F1F">
        <w:trPr>
          <w:trHeight w:val="288"/>
        </w:trPr>
        <w:tc>
          <w:tcPr>
            <w:tcW w:w="1417" w:type="dxa"/>
            <w:noWrap/>
            <w:hideMark/>
          </w:tcPr>
          <w:p w14:paraId="7067BEF0" w14:textId="77777777" w:rsidR="00752F1F" w:rsidRPr="00752F1F" w:rsidRDefault="00752F1F" w:rsidP="00752F1F">
            <w:pPr>
              <w:spacing w:after="0"/>
              <w:rPr>
                <w:color w:val="000000"/>
                <w:szCs w:val="22"/>
                <w:lang w:val="en-US"/>
              </w:rPr>
            </w:pPr>
            <w:r w:rsidRPr="00752F1F">
              <w:rPr>
                <w:color w:val="000000"/>
                <w:szCs w:val="22"/>
                <w:lang w:val="en-US"/>
              </w:rPr>
              <w:t xml:space="preserve">0119 </w:t>
            </w:r>
          </w:p>
        </w:tc>
        <w:tc>
          <w:tcPr>
            <w:tcW w:w="5245" w:type="dxa"/>
            <w:noWrap/>
            <w:hideMark/>
          </w:tcPr>
          <w:p w14:paraId="5714F4EC" w14:textId="77777777" w:rsidR="00752F1F" w:rsidRPr="00752F1F" w:rsidRDefault="00752F1F" w:rsidP="00752F1F">
            <w:pPr>
              <w:spacing w:after="0"/>
              <w:rPr>
                <w:color w:val="000000"/>
                <w:szCs w:val="22"/>
                <w:lang w:val="en-US"/>
              </w:rPr>
            </w:pPr>
            <w:r w:rsidRPr="00752F1F">
              <w:rPr>
                <w:color w:val="000000"/>
                <w:szCs w:val="22"/>
                <w:lang w:val="en-US"/>
              </w:rPr>
              <w:t xml:space="preserve">CN QUANG NINH                                     </w:t>
            </w:r>
          </w:p>
        </w:tc>
      </w:tr>
      <w:tr w:rsidR="00752F1F" w:rsidRPr="00752F1F" w14:paraId="0283F90D" w14:textId="77777777" w:rsidTr="00752F1F">
        <w:trPr>
          <w:trHeight w:val="288"/>
        </w:trPr>
        <w:tc>
          <w:tcPr>
            <w:tcW w:w="1417" w:type="dxa"/>
            <w:noWrap/>
            <w:hideMark/>
          </w:tcPr>
          <w:p w14:paraId="08EF567D" w14:textId="77777777" w:rsidR="00752F1F" w:rsidRPr="00752F1F" w:rsidRDefault="00752F1F" w:rsidP="00752F1F">
            <w:pPr>
              <w:spacing w:after="0"/>
              <w:rPr>
                <w:color w:val="000000"/>
                <w:szCs w:val="22"/>
                <w:lang w:val="en-US"/>
              </w:rPr>
            </w:pPr>
            <w:r w:rsidRPr="00752F1F">
              <w:rPr>
                <w:color w:val="000000"/>
                <w:szCs w:val="22"/>
                <w:lang w:val="en-US"/>
              </w:rPr>
              <w:t xml:space="preserve">0120 </w:t>
            </w:r>
          </w:p>
        </w:tc>
        <w:tc>
          <w:tcPr>
            <w:tcW w:w="5245" w:type="dxa"/>
            <w:noWrap/>
            <w:hideMark/>
          </w:tcPr>
          <w:p w14:paraId="60D5BB6C" w14:textId="77777777" w:rsidR="00752F1F" w:rsidRPr="00752F1F" w:rsidRDefault="00752F1F" w:rsidP="00752F1F">
            <w:pPr>
              <w:spacing w:after="0"/>
              <w:rPr>
                <w:color w:val="000000"/>
                <w:szCs w:val="22"/>
                <w:lang w:val="en-US"/>
              </w:rPr>
            </w:pPr>
            <w:r w:rsidRPr="00752F1F">
              <w:rPr>
                <w:color w:val="000000"/>
                <w:szCs w:val="22"/>
                <w:lang w:val="en-US"/>
              </w:rPr>
              <w:t xml:space="preserve">CN VUNG TAU                                       </w:t>
            </w:r>
          </w:p>
        </w:tc>
      </w:tr>
      <w:tr w:rsidR="00752F1F" w:rsidRPr="00752F1F" w14:paraId="0319159D" w14:textId="77777777" w:rsidTr="00752F1F">
        <w:trPr>
          <w:trHeight w:val="288"/>
        </w:trPr>
        <w:tc>
          <w:tcPr>
            <w:tcW w:w="1417" w:type="dxa"/>
            <w:noWrap/>
            <w:hideMark/>
          </w:tcPr>
          <w:p w14:paraId="1BF620E5" w14:textId="77777777" w:rsidR="00752F1F" w:rsidRPr="00752F1F" w:rsidRDefault="00752F1F" w:rsidP="00752F1F">
            <w:pPr>
              <w:spacing w:after="0"/>
              <w:rPr>
                <w:color w:val="000000"/>
                <w:szCs w:val="22"/>
                <w:lang w:val="en-US"/>
              </w:rPr>
            </w:pPr>
            <w:r w:rsidRPr="00752F1F">
              <w:rPr>
                <w:color w:val="000000"/>
                <w:szCs w:val="22"/>
                <w:lang w:val="en-US"/>
              </w:rPr>
              <w:t xml:space="preserve">0121 </w:t>
            </w:r>
          </w:p>
        </w:tc>
        <w:tc>
          <w:tcPr>
            <w:tcW w:w="5245" w:type="dxa"/>
            <w:noWrap/>
            <w:hideMark/>
          </w:tcPr>
          <w:p w14:paraId="4C58BB5F" w14:textId="77777777" w:rsidR="00752F1F" w:rsidRPr="00752F1F" w:rsidRDefault="00752F1F" w:rsidP="00752F1F">
            <w:pPr>
              <w:spacing w:after="0"/>
              <w:rPr>
                <w:color w:val="000000"/>
                <w:szCs w:val="22"/>
                <w:lang w:val="en-US"/>
              </w:rPr>
            </w:pPr>
            <w:r w:rsidRPr="00752F1F">
              <w:rPr>
                <w:color w:val="000000"/>
                <w:szCs w:val="22"/>
                <w:lang w:val="en-US"/>
              </w:rPr>
              <w:t xml:space="preserve">CN NGHE AN                                        </w:t>
            </w:r>
          </w:p>
        </w:tc>
      </w:tr>
      <w:tr w:rsidR="00752F1F" w:rsidRPr="00752F1F" w14:paraId="5EB6B96F" w14:textId="77777777" w:rsidTr="00752F1F">
        <w:trPr>
          <w:trHeight w:val="288"/>
        </w:trPr>
        <w:tc>
          <w:tcPr>
            <w:tcW w:w="1417" w:type="dxa"/>
            <w:noWrap/>
            <w:hideMark/>
          </w:tcPr>
          <w:p w14:paraId="745EE34D" w14:textId="77777777" w:rsidR="00752F1F" w:rsidRPr="00752F1F" w:rsidRDefault="00752F1F" w:rsidP="00752F1F">
            <w:pPr>
              <w:spacing w:after="0"/>
              <w:rPr>
                <w:color w:val="000000"/>
                <w:szCs w:val="22"/>
                <w:lang w:val="en-US"/>
              </w:rPr>
            </w:pPr>
            <w:r w:rsidRPr="00752F1F">
              <w:rPr>
                <w:color w:val="000000"/>
                <w:szCs w:val="22"/>
                <w:lang w:val="en-US"/>
              </w:rPr>
              <w:t xml:space="preserve">0122 </w:t>
            </w:r>
          </w:p>
        </w:tc>
        <w:tc>
          <w:tcPr>
            <w:tcW w:w="5245" w:type="dxa"/>
            <w:noWrap/>
            <w:hideMark/>
          </w:tcPr>
          <w:p w14:paraId="7742F4D0" w14:textId="77777777" w:rsidR="00752F1F" w:rsidRPr="00752F1F" w:rsidRDefault="00752F1F" w:rsidP="00752F1F">
            <w:pPr>
              <w:spacing w:after="0"/>
              <w:rPr>
                <w:color w:val="000000"/>
                <w:szCs w:val="22"/>
                <w:lang w:val="en-US"/>
              </w:rPr>
            </w:pPr>
            <w:r w:rsidRPr="00752F1F">
              <w:rPr>
                <w:color w:val="000000"/>
                <w:szCs w:val="22"/>
                <w:lang w:val="en-US"/>
              </w:rPr>
              <w:t xml:space="preserve">CN THANH HOA                                      </w:t>
            </w:r>
          </w:p>
        </w:tc>
      </w:tr>
      <w:tr w:rsidR="00752F1F" w:rsidRPr="00752F1F" w14:paraId="080D77E6" w14:textId="77777777" w:rsidTr="00752F1F">
        <w:trPr>
          <w:trHeight w:val="288"/>
        </w:trPr>
        <w:tc>
          <w:tcPr>
            <w:tcW w:w="1417" w:type="dxa"/>
            <w:noWrap/>
            <w:hideMark/>
          </w:tcPr>
          <w:p w14:paraId="22F4CA7E" w14:textId="77777777" w:rsidR="00752F1F" w:rsidRPr="00752F1F" w:rsidRDefault="00752F1F" w:rsidP="00752F1F">
            <w:pPr>
              <w:spacing w:after="0"/>
              <w:rPr>
                <w:color w:val="000000"/>
                <w:szCs w:val="22"/>
                <w:lang w:val="en-US"/>
              </w:rPr>
            </w:pPr>
            <w:r w:rsidRPr="00752F1F">
              <w:rPr>
                <w:color w:val="000000"/>
                <w:szCs w:val="22"/>
                <w:lang w:val="en-US"/>
              </w:rPr>
              <w:t xml:space="preserve">0123 </w:t>
            </w:r>
          </w:p>
        </w:tc>
        <w:tc>
          <w:tcPr>
            <w:tcW w:w="5245" w:type="dxa"/>
            <w:noWrap/>
            <w:hideMark/>
          </w:tcPr>
          <w:p w14:paraId="2408FE38" w14:textId="77777777" w:rsidR="00752F1F" w:rsidRPr="00752F1F" w:rsidRDefault="00752F1F" w:rsidP="00752F1F">
            <w:pPr>
              <w:spacing w:after="0"/>
              <w:rPr>
                <w:color w:val="000000"/>
                <w:szCs w:val="22"/>
                <w:lang w:val="en-US"/>
              </w:rPr>
            </w:pPr>
            <w:r w:rsidRPr="00752F1F">
              <w:rPr>
                <w:color w:val="000000"/>
                <w:szCs w:val="22"/>
                <w:lang w:val="en-US"/>
              </w:rPr>
              <w:t xml:space="preserve">PGD TAN SON                                       </w:t>
            </w:r>
          </w:p>
        </w:tc>
      </w:tr>
      <w:tr w:rsidR="00752F1F" w:rsidRPr="00752F1F" w14:paraId="178F2744" w14:textId="77777777" w:rsidTr="00752F1F">
        <w:trPr>
          <w:trHeight w:val="288"/>
        </w:trPr>
        <w:tc>
          <w:tcPr>
            <w:tcW w:w="1417" w:type="dxa"/>
            <w:noWrap/>
            <w:hideMark/>
          </w:tcPr>
          <w:p w14:paraId="07BD65F6" w14:textId="77777777" w:rsidR="00752F1F" w:rsidRPr="00752F1F" w:rsidRDefault="00752F1F" w:rsidP="00752F1F">
            <w:pPr>
              <w:spacing w:after="0"/>
              <w:rPr>
                <w:color w:val="000000"/>
                <w:szCs w:val="22"/>
                <w:lang w:val="en-US"/>
              </w:rPr>
            </w:pPr>
            <w:r w:rsidRPr="00752F1F">
              <w:rPr>
                <w:color w:val="000000"/>
                <w:szCs w:val="22"/>
                <w:lang w:val="en-US"/>
              </w:rPr>
              <w:t xml:space="preserve">0125 </w:t>
            </w:r>
          </w:p>
        </w:tc>
        <w:tc>
          <w:tcPr>
            <w:tcW w:w="5245" w:type="dxa"/>
            <w:noWrap/>
            <w:hideMark/>
          </w:tcPr>
          <w:p w14:paraId="07FD32B6" w14:textId="77777777" w:rsidR="00752F1F" w:rsidRPr="00752F1F" w:rsidRDefault="00752F1F" w:rsidP="00752F1F">
            <w:pPr>
              <w:spacing w:after="0"/>
              <w:rPr>
                <w:color w:val="000000"/>
                <w:szCs w:val="22"/>
                <w:lang w:val="en-US"/>
              </w:rPr>
            </w:pPr>
            <w:r w:rsidRPr="00752F1F">
              <w:rPr>
                <w:color w:val="000000"/>
                <w:szCs w:val="22"/>
                <w:lang w:val="en-US"/>
              </w:rPr>
              <w:t xml:space="preserve">CN QUANG NGAI                                     </w:t>
            </w:r>
          </w:p>
        </w:tc>
      </w:tr>
      <w:tr w:rsidR="00752F1F" w:rsidRPr="00752F1F" w14:paraId="37AB0781" w14:textId="77777777" w:rsidTr="00752F1F">
        <w:trPr>
          <w:trHeight w:val="288"/>
        </w:trPr>
        <w:tc>
          <w:tcPr>
            <w:tcW w:w="1417" w:type="dxa"/>
            <w:noWrap/>
            <w:hideMark/>
          </w:tcPr>
          <w:p w14:paraId="69E2298D" w14:textId="77777777" w:rsidR="00752F1F" w:rsidRPr="00752F1F" w:rsidRDefault="00752F1F" w:rsidP="00752F1F">
            <w:pPr>
              <w:spacing w:after="0"/>
              <w:rPr>
                <w:color w:val="000000"/>
                <w:szCs w:val="22"/>
                <w:lang w:val="en-US"/>
              </w:rPr>
            </w:pPr>
            <w:r w:rsidRPr="00752F1F">
              <w:rPr>
                <w:color w:val="000000"/>
                <w:szCs w:val="22"/>
                <w:lang w:val="en-US"/>
              </w:rPr>
              <w:t xml:space="preserve">0126 </w:t>
            </w:r>
          </w:p>
        </w:tc>
        <w:tc>
          <w:tcPr>
            <w:tcW w:w="5245" w:type="dxa"/>
            <w:noWrap/>
            <w:hideMark/>
          </w:tcPr>
          <w:p w14:paraId="2460FBDD" w14:textId="77777777" w:rsidR="00752F1F" w:rsidRPr="00752F1F" w:rsidRDefault="00752F1F" w:rsidP="00752F1F">
            <w:pPr>
              <w:spacing w:after="0"/>
              <w:rPr>
                <w:color w:val="000000"/>
                <w:szCs w:val="22"/>
                <w:lang w:val="en-US"/>
              </w:rPr>
            </w:pPr>
            <w:r w:rsidRPr="00752F1F">
              <w:rPr>
                <w:color w:val="000000"/>
                <w:szCs w:val="22"/>
                <w:lang w:val="en-US"/>
              </w:rPr>
              <w:t xml:space="preserve">PGD HO NAI                                        </w:t>
            </w:r>
          </w:p>
        </w:tc>
      </w:tr>
      <w:tr w:rsidR="00752F1F" w:rsidRPr="00752F1F" w14:paraId="72A9C9A8" w14:textId="77777777" w:rsidTr="00752F1F">
        <w:trPr>
          <w:trHeight w:val="288"/>
        </w:trPr>
        <w:tc>
          <w:tcPr>
            <w:tcW w:w="1417" w:type="dxa"/>
            <w:noWrap/>
            <w:hideMark/>
          </w:tcPr>
          <w:p w14:paraId="374BBEE0" w14:textId="77777777" w:rsidR="00752F1F" w:rsidRPr="00752F1F" w:rsidRDefault="00752F1F" w:rsidP="00752F1F">
            <w:pPr>
              <w:spacing w:after="0"/>
              <w:rPr>
                <w:color w:val="000000"/>
                <w:szCs w:val="22"/>
                <w:lang w:val="en-US"/>
              </w:rPr>
            </w:pPr>
            <w:r w:rsidRPr="00752F1F">
              <w:rPr>
                <w:color w:val="000000"/>
                <w:szCs w:val="22"/>
                <w:lang w:val="en-US"/>
              </w:rPr>
              <w:t xml:space="preserve">0127 </w:t>
            </w:r>
          </w:p>
        </w:tc>
        <w:tc>
          <w:tcPr>
            <w:tcW w:w="5245" w:type="dxa"/>
            <w:noWrap/>
            <w:hideMark/>
          </w:tcPr>
          <w:p w14:paraId="6FE65723" w14:textId="77777777" w:rsidR="00752F1F" w:rsidRPr="00752F1F" w:rsidRDefault="00752F1F" w:rsidP="00752F1F">
            <w:pPr>
              <w:spacing w:after="0"/>
              <w:rPr>
                <w:color w:val="000000"/>
                <w:szCs w:val="22"/>
                <w:lang w:val="en-US"/>
              </w:rPr>
            </w:pPr>
            <w:r w:rsidRPr="00752F1F">
              <w:rPr>
                <w:color w:val="000000"/>
                <w:szCs w:val="22"/>
                <w:lang w:val="en-US"/>
              </w:rPr>
              <w:t xml:space="preserve">PGD BEN CAT                                       </w:t>
            </w:r>
          </w:p>
        </w:tc>
      </w:tr>
      <w:tr w:rsidR="00752F1F" w:rsidRPr="00752F1F" w14:paraId="774ECCEA" w14:textId="77777777" w:rsidTr="00752F1F">
        <w:trPr>
          <w:trHeight w:val="288"/>
        </w:trPr>
        <w:tc>
          <w:tcPr>
            <w:tcW w:w="1417" w:type="dxa"/>
            <w:noWrap/>
            <w:hideMark/>
          </w:tcPr>
          <w:p w14:paraId="76AA1A41" w14:textId="77777777" w:rsidR="00752F1F" w:rsidRPr="00752F1F" w:rsidRDefault="00752F1F" w:rsidP="00752F1F">
            <w:pPr>
              <w:spacing w:after="0"/>
              <w:rPr>
                <w:color w:val="000000"/>
                <w:szCs w:val="22"/>
                <w:lang w:val="en-US"/>
              </w:rPr>
            </w:pPr>
            <w:r w:rsidRPr="00752F1F">
              <w:rPr>
                <w:color w:val="000000"/>
                <w:szCs w:val="22"/>
                <w:lang w:val="en-US"/>
              </w:rPr>
              <w:t xml:space="preserve">0128 </w:t>
            </w:r>
          </w:p>
        </w:tc>
        <w:tc>
          <w:tcPr>
            <w:tcW w:w="5245" w:type="dxa"/>
            <w:noWrap/>
            <w:hideMark/>
          </w:tcPr>
          <w:p w14:paraId="76BE22ED" w14:textId="77777777" w:rsidR="00752F1F" w:rsidRPr="00752F1F" w:rsidRDefault="00752F1F" w:rsidP="00752F1F">
            <w:pPr>
              <w:spacing w:after="0"/>
              <w:rPr>
                <w:color w:val="000000"/>
                <w:szCs w:val="22"/>
                <w:lang w:val="en-US"/>
              </w:rPr>
            </w:pPr>
            <w:r w:rsidRPr="00752F1F">
              <w:rPr>
                <w:color w:val="000000"/>
                <w:szCs w:val="22"/>
                <w:lang w:val="en-US"/>
              </w:rPr>
              <w:t xml:space="preserve">PGD EAKAR                                         </w:t>
            </w:r>
          </w:p>
        </w:tc>
      </w:tr>
      <w:tr w:rsidR="00752F1F" w:rsidRPr="00752F1F" w14:paraId="0EFB55D4" w14:textId="77777777" w:rsidTr="00752F1F">
        <w:trPr>
          <w:trHeight w:val="288"/>
        </w:trPr>
        <w:tc>
          <w:tcPr>
            <w:tcW w:w="1417" w:type="dxa"/>
            <w:noWrap/>
            <w:hideMark/>
          </w:tcPr>
          <w:p w14:paraId="25181FBA" w14:textId="77777777" w:rsidR="00752F1F" w:rsidRPr="00752F1F" w:rsidRDefault="00752F1F" w:rsidP="00752F1F">
            <w:pPr>
              <w:spacing w:after="0"/>
              <w:rPr>
                <w:color w:val="000000"/>
                <w:szCs w:val="22"/>
                <w:lang w:val="en-US"/>
              </w:rPr>
            </w:pPr>
            <w:r w:rsidRPr="00752F1F">
              <w:rPr>
                <w:color w:val="000000"/>
                <w:szCs w:val="22"/>
                <w:lang w:val="en-US"/>
              </w:rPr>
              <w:lastRenderedPageBreak/>
              <w:t xml:space="preserve">0133 </w:t>
            </w:r>
          </w:p>
        </w:tc>
        <w:tc>
          <w:tcPr>
            <w:tcW w:w="5245" w:type="dxa"/>
            <w:noWrap/>
            <w:hideMark/>
          </w:tcPr>
          <w:p w14:paraId="2985D9A5" w14:textId="77777777" w:rsidR="00752F1F" w:rsidRPr="00752F1F" w:rsidRDefault="00752F1F" w:rsidP="00752F1F">
            <w:pPr>
              <w:spacing w:after="0"/>
              <w:rPr>
                <w:color w:val="000000"/>
                <w:szCs w:val="22"/>
                <w:lang w:val="en-US"/>
              </w:rPr>
            </w:pPr>
            <w:r w:rsidRPr="00752F1F">
              <w:rPr>
                <w:color w:val="000000"/>
                <w:szCs w:val="22"/>
                <w:lang w:val="en-US"/>
              </w:rPr>
              <w:t xml:space="preserve">KHACH HANG DAI CHUNG                              </w:t>
            </w:r>
          </w:p>
        </w:tc>
      </w:tr>
      <w:tr w:rsidR="00752F1F" w:rsidRPr="00752F1F" w14:paraId="055F4436" w14:textId="77777777" w:rsidTr="00752F1F">
        <w:trPr>
          <w:trHeight w:val="288"/>
        </w:trPr>
        <w:tc>
          <w:tcPr>
            <w:tcW w:w="1417" w:type="dxa"/>
            <w:noWrap/>
            <w:hideMark/>
          </w:tcPr>
          <w:p w14:paraId="5B18530C" w14:textId="77777777" w:rsidR="00752F1F" w:rsidRPr="00752F1F" w:rsidRDefault="00752F1F" w:rsidP="00752F1F">
            <w:pPr>
              <w:spacing w:after="0"/>
              <w:rPr>
                <w:color w:val="000000"/>
                <w:szCs w:val="22"/>
                <w:lang w:val="en-US"/>
              </w:rPr>
            </w:pPr>
            <w:r w:rsidRPr="00752F1F">
              <w:rPr>
                <w:color w:val="000000"/>
                <w:szCs w:val="22"/>
                <w:lang w:val="en-US"/>
              </w:rPr>
              <w:t xml:space="preserve">0134 </w:t>
            </w:r>
          </w:p>
        </w:tc>
        <w:tc>
          <w:tcPr>
            <w:tcW w:w="5245" w:type="dxa"/>
            <w:noWrap/>
            <w:hideMark/>
          </w:tcPr>
          <w:p w14:paraId="4F36D391" w14:textId="77777777" w:rsidR="00752F1F" w:rsidRPr="00752F1F" w:rsidRDefault="00752F1F" w:rsidP="00752F1F">
            <w:pPr>
              <w:spacing w:after="0"/>
              <w:rPr>
                <w:color w:val="000000"/>
                <w:szCs w:val="22"/>
                <w:lang w:val="en-US"/>
              </w:rPr>
            </w:pPr>
            <w:r w:rsidRPr="00752F1F">
              <w:rPr>
                <w:color w:val="000000"/>
                <w:szCs w:val="22"/>
                <w:lang w:val="en-US"/>
              </w:rPr>
              <w:t xml:space="preserve">PGD VAN MY                                        </w:t>
            </w:r>
          </w:p>
        </w:tc>
      </w:tr>
      <w:tr w:rsidR="00752F1F" w:rsidRPr="00752F1F" w14:paraId="13E8DCB4" w14:textId="77777777" w:rsidTr="00752F1F">
        <w:trPr>
          <w:trHeight w:val="288"/>
        </w:trPr>
        <w:tc>
          <w:tcPr>
            <w:tcW w:w="1417" w:type="dxa"/>
            <w:noWrap/>
            <w:hideMark/>
          </w:tcPr>
          <w:p w14:paraId="32C879A0" w14:textId="77777777" w:rsidR="00752F1F" w:rsidRPr="00752F1F" w:rsidRDefault="00752F1F" w:rsidP="00752F1F">
            <w:pPr>
              <w:spacing w:after="0"/>
              <w:rPr>
                <w:color w:val="000000"/>
                <w:szCs w:val="22"/>
                <w:lang w:val="en-US"/>
              </w:rPr>
            </w:pPr>
            <w:r w:rsidRPr="00752F1F">
              <w:rPr>
                <w:color w:val="000000"/>
                <w:szCs w:val="22"/>
                <w:lang w:val="en-US"/>
              </w:rPr>
              <w:t xml:space="preserve">0135 </w:t>
            </w:r>
          </w:p>
        </w:tc>
        <w:tc>
          <w:tcPr>
            <w:tcW w:w="5245" w:type="dxa"/>
            <w:noWrap/>
            <w:hideMark/>
          </w:tcPr>
          <w:p w14:paraId="4FEEB6D5" w14:textId="77777777" w:rsidR="00752F1F" w:rsidRPr="00752F1F" w:rsidRDefault="00752F1F" w:rsidP="00752F1F">
            <w:pPr>
              <w:spacing w:after="0"/>
              <w:rPr>
                <w:color w:val="000000"/>
                <w:szCs w:val="22"/>
                <w:lang w:val="en-US"/>
              </w:rPr>
            </w:pPr>
            <w:r w:rsidRPr="00752F1F">
              <w:rPr>
                <w:color w:val="000000"/>
                <w:szCs w:val="22"/>
                <w:lang w:val="en-US"/>
              </w:rPr>
              <w:t xml:space="preserve">PGD LACH TRAY                                     </w:t>
            </w:r>
          </w:p>
        </w:tc>
      </w:tr>
      <w:tr w:rsidR="00752F1F" w:rsidRPr="00752F1F" w14:paraId="73762A0D" w14:textId="77777777" w:rsidTr="00752F1F">
        <w:trPr>
          <w:trHeight w:val="288"/>
        </w:trPr>
        <w:tc>
          <w:tcPr>
            <w:tcW w:w="1417" w:type="dxa"/>
            <w:noWrap/>
            <w:hideMark/>
          </w:tcPr>
          <w:p w14:paraId="67679844" w14:textId="77777777" w:rsidR="00752F1F" w:rsidRPr="00752F1F" w:rsidRDefault="00752F1F" w:rsidP="00752F1F">
            <w:pPr>
              <w:spacing w:after="0"/>
              <w:rPr>
                <w:color w:val="000000"/>
                <w:szCs w:val="22"/>
                <w:lang w:val="en-US"/>
              </w:rPr>
            </w:pPr>
            <w:r w:rsidRPr="00752F1F">
              <w:rPr>
                <w:color w:val="000000"/>
                <w:szCs w:val="22"/>
                <w:lang w:val="en-US"/>
              </w:rPr>
              <w:t xml:space="preserve">0136 </w:t>
            </w:r>
          </w:p>
        </w:tc>
        <w:tc>
          <w:tcPr>
            <w:tcW w:w="5245" w:type="dxa"/>
            <w:noWrap/>
            <w:hideMark/>
          </w:tcPr>
          <w:p w14:paraId="0C494F5C" w14:textId="77777777" w:rsidR="00752F1F" w:rsidRPr="00752F1F" w:rsidRDefault="00752F1F" w:rsidP="00752F1F">
            <w:pPr>
              <w:spacing w:after="0"/>
              <w:rPr>
                <w:color w:val="000000"/>
                <w:szCs w:val="22"/>
                <w:lang w:val="en-US"/>
              </w:rPr>
            </w:pPr>
            <w:r w:rsidRPr="00752F1F">
              <w:rPr>
                <w:color w:val="000000"/>
                <w:szCs w:val="22"/>
                <w:lang w:val="en-US"/>
              </w:rPr>
              <w:t xml:space="preserve">PGD BA RIA                                        </w:t>
            </w:r>
          </w:p>
        </w:tc>
      </w:tr>
      <w:tr w:rsidR="00752F1F" w:rsidRPr="00752F1F" w14:paraId="2E396B47" w14:textId="77777777" w:rsidTr="00752F1F">
        <w:trPr>
          <w:trHeight w:val="288"/>
        </w:trPr>
        <w:tc>
          <w:tcPr>
            <w:tcW w:w="1417" w:type="dxa"/>
            <w:noWrap/>
            <w:hideMark/>
          </w:tcPr>
          <w:p w14:paraId="17382651" w14:textId="77777777" w:rsidR="00752F1F" w:rsidRPr="00752F1F" w:rsidRDefault="00752F1F" w:rsidP="00752F1F">
            <w:pPr>
              <w:spacing w:after="0"/>
              <w:rPr>
                <w:color w:val="000000"/>
                <w:szCs w:val="22"/>
                <w:lang w:val="en-US"/>
              </w:rPr>
            </w:pPr>
            <w:r w:rsidRPr="00752F1F">
              <w:rPr>
                <w:color w:val="000000"/>
                <w:szCs w:val="22"/>
                <w:lang w:val="en-US"/>
              </w:rPr>
              <w:t xml:space="preserve">0137 </w:t>
            </w:r>
          </w:p>
        </w:tc>
        <w:tc>
          <w:tcPr>
            <w:tcW w:w="5245" w:type="dxa"/>
            <w:noWrap/>
            <w:hideMark/>
          </w:tcPr>
          <w:p w14:paraId="6022B2FD" w14:textId="77777777" w:rsidR="00752F1F" w:rsidRPr="00752F1F" w:rsidRDefault="00752F1F" w:rsidP="00752F1F">
            <w:pPr>
              <w:spacing w:after="0"/>
              <w:rPr>
                <w:color w:val="000000"/>
                <w:szCs w:val="22"/>
                <w:lang w:val="en-US"/>
              </w:rPr>
            </w:pPr>
            <w:r w:rsidRPr="00752F1F">
              <w:rPr>
                <w:color w:val="000000"/>
                <w:szCs w:val="22"/>
                <w:lang w:val="en-US"/>
              </w:rPr>
              <w:t xml:space="preserve">PGD QUANG TRUNG                                   </w:t>
            </w:r>
          </w:p>
        </w:tc>
      </w:tr>
      <w:tr w:rsidR="00752F1F" w:rsidRPr="00752F1F" w14:paraId="237409A9" w14:textId="77777777" w:rsidTr="00752F1F">
        <w:trPr>
          <w:trHeight w:val="288"/>
        </w:trPr>
        <w:tc>
          <w:tcPr>
            <w:tcW w:w="1417" w:type="dxa"/>
            <w:noWrap/>
            <w:hideMark/>
          </w:tcPr>
          <w:p w14:paraId="6BD554B0" w14:textId="77777777" w:rsidR="00752F1F" w:rsidRPr="00752F1F" w:rsidRDefault="00752F1F" w:rsidP="00752F1F">
            <w:pPr>
              <w:spacing w:after="0"/>
              <w:rPr>
                <w:color w:val="000000"/>
                <w:szCs w:val="22"/>
                <w:lang w:val="en-US"/>
              </w:rPr>
            </w:pPr>
            <w:r w:rsidRPr="00752F1F">
              <w:rPr>
                <w:color w:val="000000"/>
                <w:szCs w:val="22"/>
                <w:lang w:val="en-US"/>
              </w:rPr>
              <w:t xml:space="preserve">0138 </w:t>
            </w:r>
          </w:p>
        </w:tc>
        <w:tc>
          <w:tcPr>
            <w:tcW w:w="5245" w:type="dxa"/>
            <w:noWrap/>
            <w:hideMark/>
          </w:tcPr>
          <w:p w14:paraId="721ED23B" w14:textId="77777777" w:rsidR="00752F1F" w:rsidRPr="00752F1F" w:rsidRDefault="00752F1F" w:rsidP="00752F1F">
            <w:pPr>
              <w:spacing w:after="0"/>
              <w:rPr>
                <w:color w:val="000000"/>
                <w:szCs w:val="22"/>
                <w:lang w:val="en-US"/>
              </w:rPr>
            </w:pPr>
            <w:r w:rsidRPr="00752F1F">
              <w:rPr>
                <w:color w:val="000000"/>
                <w:szCs w:val="22"/>
                <w:lang w:val="en-US"/>
              </w:rPr>
              <w:t xml:space="preserve">PGD CAM PHA                                       </w:t>
            </w:r>
          </w:p>
        </w:tc>
      </w:tr>
      <w:tr w:rsidR="00752F1F" w:rsidRPr="00752F1F" w14:paraId="6DF464C9" w14:textId="77777777" w:rsidTr="00752F1F">
        <w:trPr>
          <w:trHeight w:val="288"/>
        </w:trPr>
        <w:tc>
          <w:tcPr>
            <w:tcW w:w="1417" w:type="dxa"/>
            <w:noWrap/>
            <w:hideMark/>
          </w:tcPr>
          <w:p w14:paraId="35A36559" w14:textId="77777777" w:rsidR="00752F1F" w:rsidRPr="00752F1F" w:rsidRDefault="00752F1F" w:rsidP="00752F1F">
            <w:pPr>
              <w:spacing w:after="0"/>
              <w:rPr>
                <w:color w:val="000000"/>
                <w:szCs w:val="22"/>
                <w:lang w:val="en-US"/>
              </w:rPr>
            </w:pPr>
            <w:r w:rsidRPr="00752F1F">
              <w:rPr>
                <w:color w:val="000000"/>
                <w:szCs w:val="22"/>
                <w:lang w:val="en-US"/>
              </w:rPr>
              <w:t xml:space="preserve">0139 </w:t>
            </w:r>
          </w:p>
        </w:tc>
        <w:tc>
          <w:tcPr>
            <w:tcW w:w="5245" w:type="dxa"/>
            <w:noWrap/>
            <w:hideMark/>
          </w:tcPr>
          <w:p w14:paraId="5873CFB6" w14:textId="77777777" w:rsidR="00752F1F" w:rsidRPr="00752F1F" w:rsidRDefault="00752F1F" w:rsidP="00752F1F">
            <w:pPr>
              <w:spacing w:after="0"/>
              <w:rPr>
                <w:color w:val="000000"/>
                <w:szCs w:val="22"/>
                <w:lang w:val="en-US"/>
              </w:rPr>
            </w:pPr>
            <w:r w:rsidRPr="00752F1F">
              <w:rPr>
                <w:color w:val="000000"/>
                <w:szCs w:val="22"/>
                <w:lang w:val="en-US"/>
              </w:rPr>
              <w:t xml:space="preserve">PGD VINH                                          </w:t>
            </w:r>
          </w:p>
        </w:tc>
      </w:tr>
      <w:tr w:rsidR="00752F1F" w:rsidRPr="00752F1F" w14:paraId="49A3D2A5" w14:textId="77777777" w:rsidTr="00752F1F">
        <w:trPr>
          <w:trHeight w:val="288"/>
        </w:trPr>
        <w:tc>
          <w:tcPr>
            <w:tcW w:w="1417" w:type="dxa"/>
            <w:noWrap/>
            <w:hideMark/>
          </w:tcPr>
          <w:p w14:paraId="53CB73E5" w14:textId="77777777" w:rsidR="00752F1F" w:rsidRPr="00752F1F" w:rsidRDefault="00752F1F" w:rsidP="00752F1F">
            <w:pPr>
              <w:spacing w:after="0"/>
              <w:rPr>
                <w:color w:val="000000"/>
                <w:szCs w:val="22"/>
                <w:lang w:val="en-US"/>
              </w:rPr>
            </w:pPr>
            <w:r w:rsidRPr="00752F1F">
              <w:rPr>
                <w:color w:val="000000"/>
                <w:szCs w:val="22"/>
                <w:lang w:val="en-US"/>
              </w:rPr>
              <w:t xml:space="preserve">0140 </w:t>
            </w:r>
          </w:p>
        </w:tc>
        <w:tc>
          <w:tcPr>
            <w:tcW w:w="5245" w:type="dxa"/>
            <w:noWrap/>
            <w:hideMark/>
          </w:tcPr>
          <w:p w14:paraId="3F2A0237" w14:textId="77777777" w:rsidR="00752F1F" w:rsidRPr="00752F1F" w:rsidRDefault="00752F1F" w:rsidP="00752F1F">
            <w:pPr>
              <w:spacing w:after="0"/>
              <w:rPr>
                <w:color w:val="000000"/>
                <w:szCs w:val="22"/>
                <w:lang w:val="en-US"/>
              </w:rPr>
            </w:pPr>
            <w:r w:rsidRPr="00752F1F">
              <w:rPr>
                <w:color w:val="000000"/>
                <w:szCs w:val="22"/>
                <w:lang w:val="en-US"/>
              </w:rPr>
              <w:t xml:space="preserve">PGD THOAI SON                                     </w:t>
            </w:r>
          </w:p>
        </w:tc>
      </w:tr>
      <w:tr w:rsidR="00752F1F" w:rsidRPr="00752F1F" w14:paraId="2EA9D6EF" w14:textId="77777777" w:rsidTr="00752F1F">
        <w:trPr>
          <w:trHeight w:val="288"/>
        </w:trPr>
        <w:tc>
          <w:tcPr>
            <w:tcW w:w="1417" w:type="dxa"/>
            <w:noWrap/>
            <w:hideMark/>
          </w:tcPr>
          <w:p w14:paraId="2CD4D58A" w14:textId="77777777" w:rsidR="00752F1F" w:rsidRPr="00752F1F" w:rsidRDefault="00752F1F" w:rsidP="00752F1F">
            <w:pPr>
              <w:spacing w:after="0"/>
              <w:rPr>
                <w:color w:val="000000"/>
                <w:szCs w:val="22"/>
                <w:lang w:val="en-US"/>
              </w:rPr>
            </w:pPr>
            <w:r w:rsidRPr="00752F1F">
              <w:rPr>
                <w:color w:val="000000"/>
                <w:szCs w:val="22"/>
                <w:lang w:val="en-US"/>
              </w:rPr>
              <w:t xml:space="preserve">0141 </w:t>
            </w:r>
          </w:p>
        </w:tc>
        <w:tc>
          <w:tcPr>
            <w:tcW w:w="5245" w:type="dxa"/>
            <w:noWrap/>
            <w:hideMark/>
          </w:tcPr>
          <w:p w14:paraId="7C10E18D" w14:textId="77777777" w:rsidR="00752F1F" w:rsidRPr="00752F1F" w:rsidRDefault="00752F1F" w:rsidP="00752F1F">
            <w:pPr>
              <w:spacing w:after="0"/>
              <w:rPr>
                <w:color w:val="000000"/>
                <w:szCs w:val="22"/>
                <w:lang w:val="en-US"/>
              </w:rPr>
            </w:pPr>
            <w:r w:rsidRPr="00752F1F">
              <w:rPr>
                <w:color w:val="000000"/>
                <w:szCs w:val="22"/>
                <w:lang w:val="en-US"/>
              </w:rPr>
              <w:t xml:space="preserve">PGD SONG DOC                                      </w:t>
            </w:r>
          </w:p>
        </w:tc>
      </w:tr>
      <w:tr w:rsidR="00752F1F" w:rsidRPr="00752F1F" w14:paraId="0991D159" w14:textId="77777777" w:rsidTr="00752F1F">
        <w:trPr>
          <w:trHeight w:val="288"/>
        </w:trPr>
        <w:tc>
          <w:tcPr>
            <w:tcW w:w="1417" w:type="dxa"/>
            <w:noWrap/>
            <w:hideMark/>
          </w:tcPr>
          <w:p w14:paraId="44A75A47" w14:textId="77777777" w:rsidR="00752F1F" w:rsidRPr="00752F1F" w:rsidRDefault="00752F1F" w:rsidP="00752F1F">
            <w:pPr>
              <w:spacing w:after="0"/>
              <w:rPr>
                <w:color w:val="000000"/>
                <w:szCs w:val="22"/>
                <w:lang w:val="en-US"/>
              </w:rPr>
            </w:pPr>
            <w:r w:rsidRPr="00752F1F">
              <w:rPr>
                <w:color w:val="000000"/>
                <w:szCs w:val="22"/>
                <w:lang w:val="en-US"/>
              </w:rPr>
              <w:t xml:space="preserve">0142 </w:t>
            </w:r>
          </w:p>
        </w:tc>
        <w:tc>
          <w:tcPr>
            <w:tcW w:w="5245" w:type="dxa"/>
            <w:noWrap/>
            <w:hideMark/>
          </w:tcPr>
          <w:p w14:paraId="633F2C42" w14:textId="77777777" w:rsidR="00752F1F" w:rsidRPr="00752F1F" w:rsidRDefault="00752F1F" w:rsidP="00752F1F">
            <w:pPr>
              <w:spacing w:after="0"/>
              <w:rPr>
                <w:color w:val="000000"/>
                <w:szCs w:val="22"/>
                <w:lang w:val="en-US"/>
              </w:rPr>
            </w:pPr>
            <w:r w:rsidRPr="00752F1F">
              <w:rPr>
                <w:color w:val="000000"/>
                <w:szCs w:val="22"/>
                <w:lang w:val="en-US"/>
              </w:rPr>
              <w:t xml:space="preserve">PGD VINH PHUOC                                    </w:t>
            </w:r>
          </w:p>
        </w:tc>
      </w:tr>
      <w:tr w:rsidR="00752F1F" w:rsidRPr="00752F1F" w14:paraId="5E0E8459" w14:textId="77777777" w:rsidTr="00752F1F">
        <w:trPr>
          <w:trHeight w:val="288"/>
        </w:trPr>
        <w:tc>
          <w:tcPr>
            <w:tcW w:w="1417" w:type="dxa"/>
            <w:noWrap/>
            <w:hideMark/>
          </w:tcPr>
          <w:p w14:paraId="3A18EFFD" w14:textId="77777777" w:rsidR="00752F1F" w:rsidRPr="00752F1F" w:rsidRDefault="00752F1F" w:rsidP="00752F1F">
            <w:pPr>
              <w:spacing w:after="0"/>
              <w:rPr>
                <w:color w:val="000000"/>
                <w:szCs w:val="22"/>
                <w:lang w:val="en-US"/>
              </w:rPr>
            </w:pPr>
            <w:r w:rsidRPr="00752F1F">
              <w:rPr>
                <w:color w:val="000000"/>
                <w:szCs w:val="22"/>
                <w:lang w:val="en-US"/>
              </w:rPr>
              <w:t xml:space="preserve">0143 </w:t>
            </w:r>
          </w:p>
        </w:tc>
        <w:tc>
          <w:tcPr>
            <w:tcW w:w="5245" w:type="dxa"/>
            <w:noWrap/>
            <w:hideMark/>
          </w:tcPr>
          <w:p w14:paraId="69BBA0A3" w14:textId="77777777" w:rsidR="00752F1F" w:rsidRPr="00752F1F" w:rsidRDefault="00752F1F" w:rsidP="00752F1F">
            <w:pPr>
              <w:spacing w:after="0"/>
              <w:rPr>
                <w:color w:val="000000"/>
                <w:szCs w:val="22"/>
                <w:lang w:val="en-US"/>
              </w:rPr>
            </w:pPr>
            <w:r w:rsidRPr="00752F1F">
              <w:rPr>
                <w:color w:val="000000"/>
                <w:szCs w:val="22"/>
                <w:lang w:val="en-US"/>
              </w:rPr>
              <w:t xml:space="preserve">PGD EA HLEO                                       </w:t>
            </w:r>
          </w:p>
        </w:tc>
      </w:tr>
      <w:tr w:rsidR="00752F1F" w:rsidRPr="00752F1F" w14:paraId="0F10AE29" w14:textId="77777777" w:rsidTr="00752F1F">
        <w:trPr>
          <w:trHeight w:val="288"/>
        </w:trPr>
        <w:tc>
          <w:tcPr>
            <w:tcW w:w="1417" w:type="dxa"/>
            <w:noWrap/>
            <w:hideMark/>
          </w:tcPr>
          <w:p w14:paraId="6DF84330" w14:textId="77777777" w:rsidR="00752F1F" w:rsidRPr="00752F1F" w:rsidRDefault="00752F1F" w:rsidP="00752F1F">
            <w:pPr>
              <w:spacing w:after="0"/>
              <w:rPr>
                <w:color w:val="000000"/>
                <w:szCs w:val="22"/>
                <w:lang w:val="en-US"/>
              </w:rPr>
            </w:pPr>
            <w:r w:rsidRPr="00752F1F">
              <w:rPr>
                <w:color w:val="000000"/>
                <w:szCs w:val="22"/>
                <w:lang w:val="en-US"/>
              </w:rPr>
              <w:t xml:space="preserve">0144 </w:t>
            </w:r>
          </w:p>
        </w:tc>
        <w:tc>
          <w:tcPr>
            <w:tcW w:w="5245" w:type="dxa"/>
            <w:noWrap/>
            <w:hideMark/>
          </w:tcPr>
          <w:p w14:paraId="6836881D" w14:textId="77777777" w:rsidR="00752F1F" w:rsidRPr="00752F1F" w:rsidRDefault="00752F1F" w:rsidP="00752F1F">
            <w:pPr>
              <w:spacing w:after="0"/>
              <w:rPr>
                <w:color w:val="000000"/>
                <w:szCs w:val="22"/>
                <w:lang w:val="en-US"/>
              </w:rPr>
            </w:pPr>
            <w:r w:rsidRPr="00752F1F">
              <w:rPr>
                <w:color w:val="000000"/>
                <w:szCs w:val="22"/>
                <w:lang w:val="en-US"/>
              </w:rPr>
              <w:t xml:space="preserve">PGD LE CHAN                                       </w:t>
            </w:r>
          </w:p>
        </w:tc>
      </w:tr>
      <w:tr w:rsidR="00752F1F" w:rsidRPr="00752F1F" w14:paraId="3DEDF502" w14:textId="77777777" w:rsidTr="00752F1F">
        <w:trPr>
          <w:trHeight w:val="288"/>
        </w:trPr>
        <w:tc>
          <w:tcPr>
            <w:tcW w:w="1417" w:type="dxa"/>
            <w:noWrap/>
            <w:hideMark/>
          </w:tcPr>
          <w:p w14:paraId="0DF60468" w14:textId="77777777" w:rsidR="00752F1F" w:rsidRPr="00752F1F" w:rsidRDefault="00752F1F" w:rsidP="00752F1F">
            <w:pPr>
              <w:spacing w:after="0"/>
              <w:rPr>
                <w:color w:val="000000"/>
                <w:szCs w:val="22"/>
                <w:lang w:val="en-US"/>
              </w:rPr>
            </w:pPr>
            <w:r w:rsidRPr="00752F1F">
              <w:rPr>
                <w:color w:val="000000"/>
                <w:szCs w:val="22"/>
                <w:lang w:val="en-US"/>
              </w:rPr>
              <w:t xml:space="preserve">0145 </w:t>
            </w:r>
          </w:p>
        </w:tc>
        <w:tc>
          <w:tcPr>
            <w:tcW w:w="5245" w:type="dxa"/>
            <w:noWrap/>
            <w:hideMark/>
          </w:tcPr>
          <w:p w14:paraId="3213D563" w14:textId="77777777" w:rsidR="00752F1F" w:rsidRPr="00752F1F" w:rsidRDefault="00752F1F" w:rsidP="00752F1F">
            <w:pPr>
              <w:spacing w:after="0"/>
              <w:rPr>
                <w:color w:val="000000"/>
                <w:szCs w:val="22"/>
                <w:lang w:val="en-US"/>
              </w:rPr>
            </w:pPr>
            <w:r w:rsidRPr="00752F1F">
              <w:rPr>
                <w:color w:val="000000"/>
                <w:szCs w:val="22"/>
                <w:lang w:val="en-US"/>
              </w:rPr>
              <w:t xml:space="preserve">PGD LAM SON                                       </w:t>
            </w:r>
          </w:p>
        </w:tc>
      </w:tr>
      <w:tr w:rsidR="00752F1F" w:rsidRPr="00752F1F" w14:paraId="4326448C" w14:textId="77777777" w:rsidTr="00752F1F">
        <w:trPr>
          <w:trHeight w:val="288"/>
        </w:trPr>
        <w:tc>
          <w:tcPr>
            <w:tcW w:w="1417" w:type="dxa"/>
            <w:noWrap/>
            <w:hideMark/>
          </w:tcPr>
          <w:p w14:paraId="6CDD107C" w14:textId="77777777" w:rsidR="00752F1F" w:rsidRPr="00752F1F" w:rsidRDefault="00752F1F" w:rsidP="00752F1F">
            <w:pPr>
              <w:spacing w:after="0"/>
              <w:rPr>
                <w:color w:val="000000"/>
                <w:szCs w:val="22"/>
                <w:lang w:val="en-US"/>
              </w:rPr>
            </w:pPr>
            <w:r w:rsidRPr="00752F1F">
              <w:rPr>
                <w:color w:val="000000"/>
                <w:szCs w:val="22"/>
                <w:lang w:val="en-US"/>
              </w:rPr>
              <w:t xml:space="preserve">0146 </w:t>
            </w:r>
          </w:p>
        </w:tc>
        <w:tc>
          <w:tcPr>
            <w:tcW w:w="5245" w:type="dxa"/>
            <w:noWrap/>
            <w:hideMark/>
          </w:tcPr>
          <w:p w14:paraId="77CE5F2D" w14:textId="77777777" w:rsidR="00752F1F" w:rsidRPr="00752F1F" w:rsidRDefault="00752F1F" w:rsidP="00752F1F">
            <w:pPr>
              <w:spacing w:after="0"/>
              <w:rPr>
                <w:color w:val="000000"/>
                <w:szCs w:val="22"/>
                <w:lang w:val="en-US"/>
              </w:rPr>
            </w:pPr>
            <w:r w:rsidRPr="00752F1F">
              <w:rPr>
                <w:color w:val="000000"/>
                <w:szCs w:val="22"/>
                <w:lang w:val="en-US"/>
              </w:rPr>
              <w:t xml:space="preserve">PGD PHU QUOC                                      </w:t>
            </w:r>
          </w:p>
        </w:tc>
      </w:tr>
      <w:tr w:rsidR="00752F1F" w:rsidRPr="00752F1F" w14:paraId="1E8C9D5C" w14:textId="77777777" w:rsidTr="00752F1F">
        <w:trPr>
          <w:trHeight w:val="288"/>
        </w:trPr>
        <w:tc>
          <w:tcPr>
            <w:tcW w:w="1417" w:type="dxa"/>
            <w:noWrap/>
            <w:hideMark/>
          </w:tcPr>
          <w:p w14:paraId="2E208ACC" w14:textId="77777777" w:rsidR="00752F1F" w:rsidRPr="00752F1F" w:rsidRDefault="00752F1F" w:rsidP="00752F1F">
            <w:pPr>
              <w:spacing w:after="0"/>
              <w:rPr>
                <w:color w:val="000000"/>
                <w:szCs w:val="22"/>
                <w:lang w:val="en-US"/>
              </w:rPr>
            </w:pPr>
            <w:r w:rsidRPr="00752F1F">
              <w:rPr>
                <w:color w:val="000000"/>
                <w:szCs w:val="22"/>
                <w:lang w:val="en-US"/>
              </w:rPr>
              <w:t xml:space="preserve">0147 </w:t>
            </w:r>
          </w:p>
        </w:tc>
        <w:tc>
          <w:tcPr>
            <w:tcW w:w="5245" w:type="dxa"/>
            <w:noWrap/>
            <w:hideMark/>
          </w:tcPr>
          <w:p w14:paraId="31798914" w14:textId="77777777" w:rsidR="00752F1F" w:rsidRPr="00752F1F" w:rsidRDefault="00752F1F" w:rsidP="00752F1F">
            <w:pPr>
              <w:spacing w:after="0"/>
              <w:rPr>
                <w:color w:val="000000"/>
                <w:szCs w:val="22"/>
                <w:lang w:val="en-US"/>
              </w:rPr>
            </w:pPr>
            <w:r w:rsidRPr="00752F1F">
              <w:rPr>
                <w:color w:val="000000"/>
                <w:szCs w:val="22"/>
                <w:lang w:val="en-US"/>
              </w:rPr>
              <w:t xml:space="preserve">PGD DAM DOI                                       </w:t>
            </w:r>
          </w:p>
        </w:tc>
      </w:tr>
      <w:tr w:rsidR="00752F1F" w:rsidRPr="00752F1F" w14:paraId="3DB7481A" w14:textId="77777777" w:rsidTr="00752F1F">
        <w:trPr>
          <w:trHeight w:val="288"/>
        </w:trPr>
        <w:tc>
          <w:tcPr>
            <w:tcW w:w="1417" w:type="dxa"/>
            <w:noWrap/>
            <w:hideMark/>
          </w:tcPr>
          <w:p w14:paraId="137D84C7" w14:textId="77777777" w:rsidR="00752F1F" w:rsidRPr="00752F1F" w:rsidRDefault="00752F1F" w:rsidP="00752F1F">
            <w:pPr>
              <w:spacing w:after="0"/>
              <w:rPr>
                <w:color w:val="000000"/>
                <w:szCs w:val="22"/>
                <w:lang w:val="en-US"/>
              </w:rPr>
            </w:pPr>
            <w:r w:rsidRPr="00752F1F">
              <w:rPr>
                <w:color w:val="000000"/>
                <w:szCs w:val="22"/>
                <w:lang w:val="en-US"/>
              </w:rPr>
              <w:t xml:space="preserve">0148 </w:t>
            </w:r>
          </w:p>
        </w:tc>
        <w:tc>
          <w:tcPr>
            <w:tcW w:w="5245" w:type="dxa"/>
            <w:noWrap/>
            <w:hideMark/>
          </w:tcPr>
          <w:p w14:paraId="515B7C2A" w14:textId="77777777" w:rsidR="00752F1F" w:rsidRPr="00752F1F" w:rsidRDefault="00752F1F" w:rsidP="00752F1F">
            <w:pPr>
              <w:spacing w:after="0"/>
              <w:rPr>
                <w:color w:val="000000"/>
                <w:szCs w:val="22"/>
                <w:lang w:val="en-US"/>
              </w:rPr>
            </w:pPr>
            <w:r w:rsidRPr="00752F1F">
              <w:rPr>
                <w:color w:val="000000"/>
                <w:szCs w:val="22"/>
                <w:lang w:val="en-US"/>
              </w:rPr>
              <w:t xml:space="preserve">PGD LE VIET THUAT                                 </w:t>
            </w:r>
          </w:p>
        </w:tc>
      </w:tr>
      <w:tr w:rsidR="00752F1F" w:rsidRPr="00752F1F" w14:paraId="413BE757" w14:textId="77777777" w:rsidTr="00752F1F">
        <w:trPr>
          <w:trHeight w:val="288"/>
        </w:trPr>
        <w:tc>
          <w:tcPr>
            <w:tcW w:w="1417" w:type="dxa"/>
            <w:noWrap/>
            <w:hideMark/>
          </w:tcPr>
          <w:p w14:paraId="3B55D60D" w14:textId="77777777" w:rsidR="00752F1F" w:rsidRPr="00752F1F" w:rsidRDefault="00752F1F" w:rsidP="00752F1F">
            <w:pPr>
              <w:spacing w:after="0"/>
              <w:rPr>
                <w:color w:val="000000"/>
                <w:szCs w:val="22"/>
                <w:lang w:val="en-US"/>
              </w:rPr>
            </w:pPr>
            <w:r w:rsidRPr="00752F1F">
              <w:rPr>
                <w:color w:val="000000"/>
                <w:szCs w:val="22"/>
                <w:lang w:val="en-US"/>
              </w:rPr>
              <w:t xml:space="preserve">0149 </w:t>
            </w:r>
          </w:p>
        </w:tc>
        <w:tc>
          <w:tcPr>
            <w:tcW w:w="5245" w:type="dxa"/>
            <w:noWrap/>
            <w:hideMark/>
          </w:tcPr>
          <w:p w14:paraId="67018AEF" w14:textId="77777777" w:rsidR="00752F1F" w:rsidRPr="00752F1F" w:rsidRDefault="00752F1F" w:rsidP="00752F1F">
            <w:pPr>
              <w:spacing w:after="0"/>
              <w:rPr>
                <w:color w:val="000000"/>
                <w:szCs w:val="22"/>
                <w:lang w:val="en-US"/>
              </w:rPr>
            </w:pPr>
            <w:r w:rsidRPr="00752F1F">
              <w:rPr>
                <w:color w:val="000000"/>
                <w:szCs w:val="22"/>
                <w:lang w:val="en-US"/>
              </w:rPr>
              <w:t xml:space="preserve">PGD HOANG DIEU                                    </w:t>
            </w:r>
          </w:p>
        </w:tc>
      </w:tr>
      <w:tr w:rsidR="00752F1F" w:rsidRPr="00752F1F" w14:paraId="127A931C" w14:textId="77777777" w:rsidTr="00752F1F">
        <w:trPr>
          <w:trHeight w:val="288"/>
        </w:trPr>
        <w:tc>
          <w:tcPr>
            <w:tcW w:w="1417" w:type="dxa"/>
            <w:noWrap/>
            <w:hideMark/>
          </w:tcPr>
          <w:p w14:paraId="3226B964" w14:textId="77777777" w:rsidR="00752F1F" w:rsidRPr="00752F1F" w:rsidRDefault="00752F1F" w:rsidP="00752F1F">
            <w:pPr>
              <w:spacing w:after="0"/>
              <w:rPr>
                <w:color w:val="000000"/>
                <w:szCs w:val="22"/>
                <w:lang w:val="en-US"/>
              </w:rPr>
            </w:pPr>
            <w:r w:rsidRPr="00752F1F">
              <w:rPr>
                <w:color w:val="000000"/>
                <w:szCs w:val="22"/>
                <w:lang w:val="en-US"/>
              </w:rPr>
              <w:t xml:space="preserve">0150 </w:t>
            </w:r>
          </w:p>
        </w:tc>
        <w:tc>
          <w:tcPr>
            <w:tcW w:w="5245" w:type="dxa"/>
            <w:noWrap/>
            <w:hideMark/>
          </w:tcPr>
          <w:p w14:paraId="12A3016E" w14:textId="77777777" w:rsidR="00752F1F" w:rsidRPr="00752F1F" w:rsidRDefault="00752F1F" w:rsidP="00752F1F">
            <w:pPr>
              <w:spacing w:after="0"/>
              <w:rPr>
                <w:color w:val="000000"/>
                <w:szCs w:val="22"/>
                <w:lang w:val="en-US"/>
              </w:rPr>
            </w:pPr>
            <w:r w:rsidRPr="00752F1F">
              <w:rPr>
                <w:color w:val="000000"/>
                <w:szCs w:val="22"/>
                <w:lang w:val="en-US"/>
              </w:rPr>
              <w:t xml:space="preserve">PGD UONG BI                                       </w:t>
            </w:r>
          </w:p>
        </w:tc>
      </w:tr>
      <w:tr w:rsidR="00752F1F" w:rsidRPr="00752F1F" w14:paraId="16215BD6" w14:textId="77777777" w:rsidTr="00752F1F">
        <w:trPr>
          <w:trHeight w:val="288"/>
        </w:trPr>
        <w:tc>
          <w:tcPr>
            <w:tcW w:w="1417" w:type="dxa"/>
            <w:noWrap/>
            <w:hideMark/>
          </w:tcPr>
          <w:p w14:paraId="036A4ADA" w14:textId="77777777" w:rsidR="00752F1F" w:rsidRPr="00752F1F" w:rsidRDefault="00752F1F" w:rsidP="00752F1F">
            <w:pPr>
              <w:spacing w:after="0"/>
              <w:rPr>
                <w:color w:val="000000"/>
                <w:szCs w:val="22"/>
                <w:lang w:val="en-US"/>
              </w:rPr>
            </w:pPr>
            <w:r w:rsidRPr="00752F1F">
              <w:rPr>
                <w:color w:val="000000"/>
                <w:szCs w:val="22"/>
                <w:lang w:val="en-US"/>
              </w:rPr>
              <w:t xml:space="preserve">0151 </w:t>
            </w:r>
          </w:p>
        </w:tc>
        <w:tc>
          <w:tcPr>
            <w:tcW w:w="5245" w:type="dxa"/>
            <w:noWrap/>
            <w:hideMark/>
          </w:tcPr>
          <w:p w14:paraId="1FC65115" w14:textId="77777777" w:rsidR="00752F1F" w:rsidRPr="00752F1F" w:rsidRDefault="00752F1F" w:rsidP="00752F1F">
            <w:pPr>
              <w:spacing w:after="0"/>
              <w:rPr>
                <w:color w:val="000000"/>
                <w:szCs w:val="22"/>
                <w:lang w:val="en-US"/>
              </w:rPr>
            </w:pPr>
            <w:r w:rsidRPr="00752F1F">
              <w:rPr>
                <w:color w:val="000000"/>
                <w:szCs w:val="22"/>
                <w:lang w:val="en-US"/>
              </w:rPr>
              <w:t xml:space="preserve">PGD HOI AN                                        </w:t>
            </w:r>
          </w:p>
        </w:tc>
      </w:tr>
      <w:tr w:rsidR="00752F1F" w:rsidRPr="00752F1F" w14:paraId="0C4C8CEF" w14:textId="77777777" w:rsidTr="00752F1F">
        <w:trPr>
          <w:trHeight w:val="288"/>
        </w:trPr>
        <w:tc>
          <w:tcPr>
            <w:tcW w:w="1417" w:type="dxa"/>
            <w:noWrap/>
            <w:hideMark/>
          </w:tcPr>
          <w:p w14:paraId="18CCE5FB" w14:textId="77777777" w:rsidR="00752F1F" w:rsidRPr="00752F1F" w:rsidRDefault="00752F1F" w:rsidP="00752F1F">
            <w:pPr>
              <w:spacing w:after="0"/>
              <w:rPr>
                <w:color w:val="000000"/>
                <w:szCs w:val="22"/>
                <w:lang w:val="en-US"/>
              </w:rPr>
            </w:pPr>
            <w:r w:rsidRPr="00752F1F">
              <w:rPr>
                <w:color w:val="000000"/>
                <w:szCs w:val="22"/>
                <w:lang w:val="en-US"/>
              </w:rPr>
              <w:t xml:space="preserve">0152 </w:t>
            </w:r>
          </w:p>
        </w:tc>
        <w:tc>
          <w:tcPr>
            <w:tcW w:w="5245" w:type="dxa"/>
            <w:noWrap/>
            <w:hideMark/>
          </w:tcPr>
          <w:p w14:paraId="079F7B5E" w14:textId="77777777" w:rsidR="00752F1F" w:rsidRPr="00752F1F" w:rsidRDefault="00752F1F" w:rsidP="00752F1F">
            <w:pPr>
              <w:spacing w:after="0"/>
              <w:rPr>
                <w:color w:val="000000"/>
                <w:szCs w:val="22"/>
                <w:lang w:val="en-US"/>
              </w:rPr>
            </w:pPr>
            <w:r w:rsidRPr="00752F1F">
              <w:rPr>
                <w:color w:val="000000"/>
                <w:szCs w:val="22"/>
                <w:lang w:val="en-US"/>
              </w:rPr>
              <w:t xml:space="preserve">PGD RACH SOI                                      </w:t>
            </w:r>
          </w:p>
        </w:tc>
      </w:tr>
      <w:tr w:rsidR="00752F1F" w:rsidRPr="00752F1F" w14:paraId="3B917DAD" w14:textId="77777777" w:rsidTr="00752F1F">
        <w:trPr>
          <w:trHeight w:val="288"/>
        </w:trPr>
        <w:tc>
          <w:tcPr>
            <w:tcW w:w="1417" w:type="dxa"/>
            <w:noWrap/>
            <w:hideMark/>
          </w:tcPr>
          <w:p w14:paraId="6FC760BF" w14:textId="77777777" w:rsidR="00752F1F" w:rsidRPr="00752F1F" w:rsidRDefault="00752F1F" w:rsidP="00752F1F">
            <w:pPr>
              <w:spacing w:after="0"/>
              <w:rPr>
                <w:color w:val="000000"/>
                <w:szCs w:val="22"/>
                <w:lang w:val="en-US"/>
              </w:rPr>
            </w:pPr>
            <w:r w:rsidRPr="00752F1F">
              <w:rPr>
                <w:color w:val="000000"/>
                <w:szCs w:val="22"/>
                <w:lang w:val="en-US"/>
              </w:rPr>
              <w:t xml:space="preserve">0153 </w:t>
            </w:r>
          </w:p>
        </w:tc>
        <w:tc>
          <w:tcPr>
            <w:tcW w:w="5245" w:type="dxa"/>
            <w:noWrap/>
            <w:hideMark/>
          </w:tcPr>
          <w:p w14:paraId="4ED77ADE" w14:textId="77777777" w:rsidR="00752F1F" w:rsidRPr="00752F1F" w:rsidRDefault="00752F1F" w:rsidP="00752F1F">
            <w:pPr>
              <w:spacing w:after="0"/>
              <w:rPr>
                <w:color w:val="000000"/>
                <w:szCs w:val="22"/>
                <w:lang w:val="en-US"/>
              </w:rPr>
            </w:pPr>
            <w:r w:rsidRPr="00752F1F">
              <w:rPr>
                <w:color w:val="000000"/>
                <w:szCs w:val="22"/>
                <w:lang w:val="en-US"/>
              </w:rPr>
              <w:t xml:space="preserve">PGD CAM RANH                                      </w:t>
            </w:r>
          </w:p>
        </w:tc>
      </w:tr>
      <w:tr w:rsidR="00752F1F" w:rsidRPr="00752F1F" w14:paraId="776439BA" w14:textId="77777777" w:rsidTr="00752F1F">
        <w:trPr>
          <w:trHeight w:val="288"/>
        </w:trPr>
        <w:tc>
          <w:tcPr>
            <w:tcW w:w="1417" w:type="dxa"/>
            <w:noWrap/>
            <w:hideMark/>
          </w:tcPr>
          <w:p w14:paraId="578F2652" w14:textId="77777777" w:rsidR="00752F1F" w:rsidRPr="00752F1F" w:rsidRDefault="00752F1F" w:rsidP="00752F1F">
            <w:pPr>
              <w:spacing w:after="0"/>
              <w:rPr>
                <w:color w:val="000000"/>
                <w:szCs w:val="22"/>
                <w:lang w:val="en-US"/>
              </w:rPr>
            </w:pPr>
            <w:r w:rsidRPr="00752F1F">
              <w:rPr>
                <w:color w:val="000000"/>
                <w:szCs w:val="22"/>
                <w:lang w:val="en-US"/>
              </w:rPr>
              <w:t xml:space="preserve">0154 </w:t>
            </w:r>
          </w:p>
        </w:tc>
        <w:tc>
          <w:tcPr>
            <w:tcW w:w="5245" w:type="dxa"/>
            <w:noWrap/>
            <w:hideMark/>
          </w:tcPr>
          <w:p w14:paraId="29BDF4C7" w14:textId="77777777" w:rsidR="00752F1F" w:rsidRPr="00752F1F" w:rsidRDefault="00752F1F" w:rsidP="00752F1F">
            <w:pPr>
              <w:spacing w:after="0"/>
              <w:rPr>
                <w:color w:val="000000"/>
                <w:szCs w:val="22"/>
                <w:lang w:val="en-US"/>
              </w:rPr>
            </w:pPr>
            <w:r w:rsidRPr="00752F1F">
              <w:rPr>
                <w:color w:val="000000"/>
                <w:szCs w:val="22"/>
                <w:lang w:val="en-US"/>
              </w:rPr>
              <w:t xml:space="preserve">PGD DIEN CHAU                                     </w:t>
            </w:r>
          </w:p>
        </w:tc>
      </w:tr>
      <w:tr w:rsidR="00752F1F" w:rsidRPr="00752F1F" w14:paraId="53A48F82" w14:textId="77777777" w:rsidTr="00752F1F">
        <w:trPr>
          <w:trHeight w:val="288"/>
        </w:trPr>
        <w:tc>
          <w:tcPr>
            <w:tcW w:w="1417" w:type="dxa"/>
            <w:noWrap/>
            <w:hideMark/>
          </w:tcPr>
          <w:p w14:paraId="5B0780B1" w14:textId="77777777" w:rsidR="00752F1F" w:rsidRPr="00752F1F" w:rsidRDefault="00752F1F" w:rsidP="00752F1F">
            <w:pPr>
              <w:spacing w:after="0"/>
              <w:rPr>
                <w:color w:val="000000"/>
                <w:szCs w:val="22"/>
                <w:lang w:val="en-US"/>
              </w:rPr>
            </w:pPr>
            <w:r w:rsidRPr="00752F1F">
              <w:rPr>
                <w:color w:val="000000"/>
                <w:szCs w:val="22"/>
                <w:lang w:val="en-US"/>
              </w:rPr>
              <w:t xml:space="preserve">0155 </w:t>
            </w:r>
          </w:p>
        </w:tc>
        <w:tc>
          <w:tcPr>
            <w:tcW w:w="5245" w:type="dxa"/>
            <w:noWrap/>
            <w:hideMark/>
          </w:tcPr>
          <w:p w14:paraId="49E0E456" w14:textId="77777777" w:rsidR="00752F1F" w:rsidRPr="00752F1F" w:rsidRDefault="00752F1F" w:rsidP="00752F1F">
            <w:pPr>
              <w:spacing w:after="0"/>
              <w:rPr>
                <w:color w:val="000000"/>
                <w:szCs w:val="22"/>
                <w:lang w:val="en-US"/>
              </w:rPr>
            </w:pPr>
            <w:r w:rsidRPr="00752F1F">
              <w:rPr>
                <w:color w:val="000000"/>
                <w:szCs w:val="22"/>
                <w:lang w:val="en-US"/>
              </w:rPr>
              <w:t xml:space="preserve">PGD VUNG LIEM                                     </w:t>
            </w:r>
          </w:p>
        </w:tc>
      </w:tr>
      <w:tr w:rsidR="00752F1F" w:rsidRPr="00752F1F" w14:paraId="54C8E4C0" w14:textId="77777777" w:rsidTr="00752F1F">
        <w:trPr>
          <w:trHeight w:val="288"/>
        </w:trPr>
        <w:tc>
          <w:tcPr>
            <w:tcW w:w="1417" w:type="dxa"/>
            <w:noWrap/>
            <w:hideMark/>
          </w:tcPr>
          <w:p w14:paraId="6B224704" w14:textId="77777777" w:rsidR="00752F1F" w:rsidRPr="00752F1F" w:rsidRDefault="00752F1F" w:rsidP="00752F1F">
            <w:pPr>
              <w:spacing w:after="0"/>
              <w:rPr>
                <w:color w:val="000000"/>
                <w:szCs w:val="22"/>
                <w:lang w:val="en-US"/>
              </w:rPr>
            </w:pPr>
            <w:r w:rsidRPr="00752F1F">
              <w:rPr>
                <w:color w:val="000000"/>
                <w:szCs w:val="22"/>
                <w:lang w:val="en-US"/>
              </w:rPr>
              <w:t xml:space="preserve">0168 </w:t>
            </w:r>
          </w:p>
        </w:tc>
        <w:tc>
          <w:tcPr>
            <w:tcW w:w="5245" w:type="dxa"/>
            <w:noWrap/>
            <w:hideMark/>
          </w:tcPr>
          <w:p w14:paraId="1D0B47A9" w14:textId="77777777" w:rsidR="00752F1F" w:rsidRPr="00752F1F" w:rsidRDefault="00752F1F" w:rsidP="00752F1F">
            <w:pPr>
              <w:spacing w:after="0"/>
              <w:rPr>
                <w:color w:val="000000"/>
                <w:szCs w:val="22"/>
                <w:lang w:val="en-US"/>
              </w:rPr>
            </w:pPr>
            <w:r w:rsidRPr="00752F1F">
              <w:rPr>
                <w:color w:val="000000"/>
                <w:szCs w:val="22"/>
                <w:lang w:val="en-US"/>
              </w:rPr>
              <w:t xml:space="preserve">TRUNG TAM THE                                     </w:t>
            </w:r>
          </w:p>
        </w:tc>
      </w:tr>
      <w:tr w:rsidR="00752F1F" w:rsidRPr="00752F1F" w14:paraId="0FFB800E" w14:textId="77777777" w:rsidTr="00752F1F">
        <w:trPr>
          <w:trHeight w:val="288"/>
        </w:trPr>
        <w:tc>
          <w:tcPr>
            <w:tcW w:w="1417" w:type="dxa"/>
            <w:noWrap/>
            <w:hideMark/>
          </w:tcPr>
          <w:p w14:paraId="39FC8918" w14:textId="77777777" w:rsidR="00752F1F" w:rsidRPr="00752F1F" w:rsidRDefault="00752F1F" w:rsidP="00752F1F">
            <w:pPr>
              <w:spacing w:after="0"/>
              <w:rPr>
                <w:color w:val="000000"/>
                <w:szCs w:val="22"/>
                <w:lang w:val="en-US"/>
              </w:rPr>
            </w:pPr>
            <w:r w:rsidRPr="00752F1F">
              <w:rPr>
                <w:color w:val="000000"/>
                <w:szCs w:val="22"/>
                <w:lang w:val="en-US"/>
              </w:rPr>
              <w:t xml:space="preserve">3002 </w:t>
            </w:r>
          </w:p>
        </w:tc>
        <w:tc>
          <w:tcPr>
            <w:tcW w:w="5245" w:type="dxa"/>
            <w:noWrap/>
            <w:hideMark/>
          </w:tcPr>
          <w:p w14:paraId="2824346A" w14:textId="77777777" w:rsidR="00752F1F" w:rsidRPr="00752F1F" w:rsidRDefault="00752F1F" w:rsidP="00752F1F">
            <w:pPr>
              <w:spacing w:after="0"/>
              <w:rPr>
                <w:color w:val="000000"/>
                <w:szCs w:val="22"/>
                <w:lang w:val="en-US"/>
              </w:rPr>
            </w:pPr>
            <w:r w:rsidRPr="00752F1F">
              <w:rPr>
                <w:color w:val="000000"/>
                <w:szCs w:val="22"/>
                <w:lang w:val="en-US"/>
              </w:rPr>
              <w:t xml:space="preserve">PGD BINH PHU                                      </w:t>
            </w:r>
          </w:p>
        </w:tc>
      </w:tr>
      <w:tr w:rsidR="00752F1F" w:rsidRPr="00752F1F" w14:paraId="033CDDF3" w14:textId="77777777" w:rsidTr="00752F1F">
        <w:trPr>
          <w:trHeight w:val="288"/>
        </w:trPr>
        <w:tc>
          <w:tcPr>
            <w:tcW w:w="1417" w:type="dxa"/>
            <w:noWrap/>
            <w:hideMark/>
          </w:tcPr>
          <w:p w14:paraId="3E6C5FBE" w14:textId="77777777" w:rsidR="00752F1F" w:rsidRPr="00752F1F" w:rsidRDefault="00752F1F" w:rsidP="00752F1F">
            <w:pPr>
              <w:spacing w:after="0"/>
              <w:rPr>
                <w:color w:val="000000"/>
                <w:szCs w:val="22"/>
                <w:lang w:val="en-US"/>
              </w:rPr>
            </w:pPr>
            <w:r w:rsidRPr="00752F1F">
              <w:rPr>
                <w:color w:val="000000"/>
                <w:szCs w:val="22"/>
                <w:lang w:val="en-US"/>
              </w:rPr>
              <w:t xml:space="preserve">3003 </w:t>
            </w:r>
          </w:p>
        </w:tc>
        <w:tc>
          <w:tcPr>
            <w:tcW w:w="5245" w:type="dxa"/>
            <w:noWrap/>
            <w:hideMark/>
          </w:tcPr>
          <w:p w14:paraId="5EA1E0E0" w14:textId="77777777" w:rsidR="00752F1F" w:rsidRPr="00752F1F" w:rsidRDefault="00752F1F" w:rsidP="00752F1F">
            <w:pPr>
              <w:spacing w:after="0"/>
              <w:rPr>
                <w:color w:val="000000"/>
                <w:szCs w:val="22"/>
                <w:lang w:val="en-US"/>
              </w:rPr>
            </w:pPr>
            <w:r w:rsidRPr="00752F1F">
              <w:rPr>
                <w:color w:val="000000"/>
                <w:szCs w:val="22"/>
                <w:lang w:val="en-US"/>
              </w:rPr>
              <w:t xml:space="preserve">PGD EATAM                                         </w:t>
            </w:r>
          </w:p>
        </w:tc>
      </w:tr>
      <w:tr w:rsidR="00752F1F" w:rsidRPr="00752F1F" w14:paraId="2FFB955F" w14:textId="77777777" w:rsidTr="00752F1F">
        <w:trPr>
          <w:trHeight w:val="288"/>
        </w:trPr>
        <w:tc>
          <w:tcPr>
            <w:tcW w:w="1417" w:type="dxa"/>
            <w:noWrap/>
            <w:hideMark/>
          </w:tcPr>
          <w:p w14:paraId="511B6E52" w14:textId="77777777" w:rsidR="00752F1F" w:rsidRPr="00752F1F" w:rsidRDefault="00752F1F" w:rsidP="00752F1F">
            <w:pPr>
              <w:spacing w:after="0"/>
              <w:rPr>
                <w:color w:val="000000"/>
                <w:szCs w:val="22"/>
                <w:lang w:val="en-US"/>
              </w:rPr>
            </w:pPr>
            <w:r w:rsidRPr="00752F1F">
              <w:rPr>
                <w:color w:val="000000"/>
                <w:szCs w:val="22"/>
                <w:lang w:val="en-US"/>
              </w:rPr>
              <w:t xml:space="preserve">3004 </w:t>
            </w:r>
          </w:p>
        </w:tc>
        <w:tc>
          <w:tcPr>
            <w:tcW w:w="5245" w:type="dxa"/>
            <w:noWrap/>
            <w:hideMark/>
          </w:tcPr>
          <w:p w14:paraId="24641EBA" w14:textId="77777777" w:rsidR="00752F1F" w:rsidRPr="00752F1F" w:rsidRDefault="00752F1F" w:rsidP="00752F1F">
            <w:pPr>
              <w:spacing w:after="0"/>
              <w:rPr>
                <w:color w:val="000000"/>
                <w:szCs w:val="22"/>
                <w:lang w:val="en-US"/>
              </w:rPr>
            </w:pPr>
            <w:r w:rsidRPr="00752F1F">
              <w:rPr>
                <w:color w:val="000000"/>
                <w:szCs w:val="22"/>
                <w:lang w:val="en-US"/>
              </w:rPr>
              <w:t xml:space="preserve">TRUNG TAM BAN HANG TRUC TIEP                      </w:t>
            </w:r>
          </w:p>
        </w:tc>
      </w:tr>
    </w:tbl>
    <w:p w14:paraId="3C10AF5B" w14:textId="77777777" w:rsidR="000C73E8" w:rsidRPr="009F3DA3" w:rsidRDefault="000C73E8" w:rsidP="000C73E8">
      <w:pPr>
        <w:pStyle w:val="Heading3"/>
        <w:numPr>
          <w:ilvl w:val="2"/>
          <w:numId w:val="4"/>
        </w:numPr>
        <w:tabs>
          <w:tab w:val="num" w:pos="1855"/>
        </w:tabs>
      </w:pPr>
      <w:bookmarkStart w:id="1085" w:name="_Toc434724954"/>
      <w:bookmarkStart w:id="1086" w:name="_Toc434755205"/>
      <w:bookmarkStart w:id="1087" w:name="_Toc434950692"/>
      <w:bookmarkStart w:id="1088" w:name="_Toc435029832"/>
      <w:bookmarkStart w:id="1089" w:name="_Toc503283532"/>
      <w:bookmarkEnd w:id="1085"/>
      <w:bookmarkEnd w:id="1086"/>
      <w:bookmarkEnd w:id="1087"/>
      <w:bookmarkEnd w:id="1088"/>
      <w:r w:rsidRPr="009F3DA3">
        <w:t>REQC000</w:t>
      </w:r>
      <w:r w:rsidR="003A6C8C">
        <w:t>14</w:t>
      </w:r>
      <w:r w:rsidRPr="009F3DA3">
        <w:t>.</w:t>
      </w:r>
      <w:r>
        <w:t>6</w:t>
      </w:r>
      <w:r w:rsidRPr="009F3DA3">
        <w:t xml:space="preserve"> – Financial Institution Hierarchy</w:t>
      </w:r>
      <w:bookmarkEnd w:id="1089"/>
    </w:p>
    <w:p w14:paraId="67241358" w14:textId="1317E19A" w:rsidR="000C73E8" w:rsidRPr="009F3DA3" w:rsidRDefault="001830BF" w:rsidP="000C73E8">
      <w:r>
        <w:t xml:space="preserve">ORIENT COMMERCIAL BANK </w:t>
      </w:r>
      <w:r w:rsidR="000C73E8" w:rsidRPr="009F3DA3">
        <w:t xml:space="preserve">has a requirement to define the Institution Hierarchy of at least </w:t>
      </w:r>
      <w:r w:rsidR="000C73E8">
        <w:t>2</w:t>
      </w:r>
      <w:r w:rsidR="000C73E8" w:rsidRPr="009F3DA3">
        <w:t xml:space="preserve"> levels: </w:t>
      </w:r>
    </w:p>
    <w:p w14:paraId="6E06F646" w14:textId="77777777" w:rsidR="000C73E8" w:rsidRPr="009F3DA3" w:rsidRDefault="000C73E8" w:rsidP="00022A82">
      <w:pPr>
        <w:pStyle w:val="BodyText"/>
        <w:numPr>
          <w:ilvl w:val="0"/>
          <w:numId w:val="21"/>
        </w:numPr>
        <w:rPr>
          <w:rFonts w:ascii="Calibri" w:hAnsi="Calibri"/>
        </w:rPr>
      </w:pPr>
      <w:r w:rsidRPr="009F3DA3">
        <w:rPr>
          <w:rFonts w:ascii="Calibri" w:hAnsi="Calibri"/>
        </w:rPr>
        <w:t>Issuer</w:t>
      </w:r>
      <w:r w:rsidR="00082D34">
        <w:rPr>
          <w:rFonts w:ascii="Calibri" w:hAnsi="Calibri"/>
        </w:rPr>
        <w:t>/F_I</w:t>
      </w:r>
      <w:r w:rsidRPr="009F3DA3">
        <w:rPr>
          <w:rFonts w:ascii="Calibri" w:hAnsi="Calibri"/>
        </w:rPr>
        <w:t xml:space="preserve"> – branches </w:t>
      </w:r>
    </w:p>
    <w:p w14:paraId="1C22DD6F" w14:textId="77777777" w:rsidR="000C73E8" w:rsidRPr="009F3DA3" w:rsidRDefault="000C73E8" w:rsidP="000C73E8">
      <w:pPr>
        <w:pStyle w:val="Heading2"/>
        <w:numPr>
          <w:ilvl w:val="1"/>
          <w:numId w:val="4"/>
        </w:numPr>
        <w:tabs>
          <w:tab w:val="num" w:pos="576"/>
        </w:tabs>
        <w:ind w:left="576"/>
      </w:pPr>
      <w:bookmarkStart w:id="1090" w:name="_Toc503283533"/>
      <w:r w:rsidRPr="009F3DA3">
        <w:t>Limitations</w:t>
      </w:r>
      <w:bookmarkEnd w:id="1090"/>
    </w:p>
    <w:p w14:paraId="0095A480" w14:textId="77777777" w:rsidR="000C73E8" w:rsidRPr="009F3DA3" w:rsidRDefault="000C73E8" w:rsidP="000C73E8">
      <w:pPr>
        <w:pStyle w:val="BodyText"/>
        <w:ind w:left="750"/>
        <w:rPr>
          <w:rFonts w:ascii="Calibri" w:hAnsi="Calibri"/>
        </w:rPr>
      </w:pPr>
    </w:p>
    <w:p w14:paraId="07D46652" w14:textId="77777777" w:rsidR="000C73E8" w:rsidRPr="009F3DA3" w:rsidRDefault="000C73E8" w:rsidP="000C73E8">
      <w:pPr>
        <w:pStyle w:val="Heading2"/>
        <w:numPr>
          <w:ilvl w:val="1"/>
          <w:numId w:val="4"/>
        </w:numPr>
        <w:tabs>
          <w:tab w:val="num" w:pos="576"/>
        </w:tabs>
        <w:ind w:left="576"/>
      </w:pPr>
      <w:bookmarkStart w:id="1091" w:name="_Toc503283534"/>
      <w:r w:rsidRPr="009F3DA3">
        <w:t>Impact Areas</w:t>
      </w:r>
      <w:bookmarkEnd w:id="1091"/>
    </w:p>
    <w:p w14:paraId="7A660485" w14:textId="77777777" w:rsidR="000C73E8" w:rsidRPr="009F3DA3" w:rsidRDefault="000C73E8" w:rsidP="000C73E8">
      <w:pPr>
        <w:pStyle w:val="BodyText"/>
      </w:pPr>
    </w:p>
    <w:p w14:paraId="36C85884" w14:textId="77777777" w:rsidR="000C73E8" w:rsidRPr="009F3DA3" w:rsidRDefault="000C73E8" w:rsidP="000C73E8"/>
    <w:p w14:paraId="3EF89B4B" w14:textId="77777777" w:rsidR="000C73E8" w:rsidRPr="009F3DA3" w:rsidRDefault="000C73E8" w:rsidP="000C73E8">
      <w:pPr>
        <w:pStyle w:val="BodyText"/>
      </w:pPr>
    </w:p>
    <w:p w14:paraId="626A4FD4" w14:textId="77777777" w:rsidR="000C73E8" w:rsidRPr="009F3DA3" w:rsidRDefault="000C73E8" w:rsidP="000C73E8">
      <w:pPr>
        <w:pStyle w:val="Heading1"/>
      </w:pPr>
      <w:bookmarkStart w:id="1092" w:name="_Toc503283535"/>
      <w:r w:rsidRPr="009F3DA3">
        <w:lastRenderedPageBreak/>
        <w:t>REQC00</w:t>
      </w:r>
      <w:r w:rsidR="003A6C8C">
        <w:t>15</w:t>
      </w:r>
      <w:r w:rsidRPr="009F3DA3">
        <w:t xml:space="preserve"> </w:t>
      </w:r>
      <w:r w:rsidR="001F5AAF">
        <w:t>–</w:t>
      </w:r>
      <w:r w:rsidRPr="009F3DA3">
        <w:t xml:space="preserve"> </w:t>
      </w:r>
      <w:r w:rsidR="001F5AAF">
        <w:t xml:space="preserve">Issuing </w:t>
      </w:r>
      <w:r w:rsidRPr="009F3DA3">
        <w:t>Product Configuration</w:t>
      </w:r>
      <w:bookmarkEnd w:id="1092"/>
    </w:p>
    <w:p w14:paraId="23857213" w14:textId="77777777" w:rsidR="000C73E8" w:rsidRPr="009F3DA3" w:rsidRDefault="000C73E8" w:rsidP="000C73E8">
      <w:pPr>
        <w:pStyle w:val="Heading2"/>
        <w:numPr>
          <w:ilvl w:val="1"/>
          <w:numId w:val="4"/>
        </w:numPr>
        <w:tabs>
          <w:tab w:val="num" w:pos="576"/>
        </w:tabs>
        <w:ind w:left="576"/>
      </w:pPr>
      <w:bookmarkStart w:id="1093" w:name="_Toc503283536"/>
      <w:r w:rsidRPr="009F3DA3">
        <w:t>Business Requirements</w:t>
      </w:r>
      <w:bookmarkEnd w:id="1093"/>
    </w:p>
    <w:p w14:paraId="5176189F" w14:textId="451B4E0D" w:rsidR="000C73E8" w:rsidRPr="0054146A" w:rsidRDefault="001830BF" w:rsidP="000C73E8">
      <w:pPr>
        <w:jc w:val="both"/>
        <w:rPr>
          <w:rFonts w:asciiTheme="minorHAnsi" w:hAnsiTheme="minorHAnsi" w:cstheme="minorHAnsi"/>
        </w:rPr>
      </w:pPr>
      <w:r>
        <w:rPr>
          <w:rFonts w:asciiTheme="minorHAnsi" w:hAnsiTheme="minorHAnsi" w:cstheme="minorHAnsi"/>
        </w:rPr>
        <w:t xml:space="preserve">ORIENT COMMERCIAL BANK </w:t>
      </w:r>
      <w:r w:rsidR="000C73E8" w:rsidRPr="0054146A">
        <w:rPr>
          <w:rFonts w:asciiTheme="minorHAnsi" w:hAnsiTheme="minorHAnsi" w:cstheme="minorHAnsi"/>
        </w:rPr>
        <w:t>requires support for all products currently defined in their system</w:t>
      </w:r>
      <w:r w:rsidR="000C73E8" w:rsidRPr="0054146A">
        <w:rPr>
          <w:rFonts w:asciiTheme="minorHAnsi" w:hAnsiTheme="minorHAnsi" w:cstheme="minorHAnsi"/>
          <w:lang w:val="en-US"/>
        </w:rPr>
        <w:t>.</w:t>
      </w:r>
      <w:r w:rsidR="00BD6867" w:rsidRPr="0054146A">
        <w:rPr>
          <w:rFonts w:asciiTheme="minorHAnsi" w:hAnsiTheme="minorHAnsi" w:cstheme="minorHAnsi"/>
          <w:lang w:val="en-US"/>
        </w:rPr>
        <w:t xml:space="preserve"> </w:t>
      </w:r>
      <w:r w:rsidR="000C73E8" w:rsidRPr="0054146A">
        <w:rPr>
          <w:rFonts w:asciiTheme="minorHAnsi" w:hAnsiTheme="minorHAnsi" w:cstheme="minorHAnsi"/>
        </w:rPr>
        <w:t>A product profile defines the manufacturing Technology (magnetic stripe, emv, etc), all related fees (mark-up/processing), the product working mode, renewal parameters, services allowed, limits, card lifetime (expiry/renewal), PIN and card distribution methods, associated calendars (closing/statement generation etc), the issuer, product currency, interest rates (if applicable), BIN ranges, and personalization parameters (embossing/plastic codes etc).</w:t>
      </w:r>
    </w:p>
    <w:p w14:paraId="3A9B5DCF" w14:textId="4082CC75" w:rsidR="000C73E8" w:rsidRPr="00C85EB2" w:rsidRDefault="000C73E8" w:rsidP="000C73E8">
      <w:pPr>
        <w:rPr>
          <w:rFonts w:asciiTheme="minorHAnsi" w:hAnsiTheme="minorHAnsi" w:cstheme="minorHAnsi"/>
        </w:rPr>
      </w:pPr>
      <w:r w:rsidRPr="00C85EB2">
        <w:rPr>
          <w:rFonts w:asciiTheme="minorHAnsi" w:hAnsiTheme="minorHAnsi" w:cstheme="minorHAnsi"/>
        </w:rPr>
        <w:t xml:space="preserve">At the moment, </w:t>
      </w:r>
      <w:r w:rsidR="001830BF">
        <w:rPr>
          <w:rFonts w:asciiTheme="minorHAnsi" w:hAnsiTheme="minorHAnsi" w:cstheme="minorHAnsi"/>
        </w:rPr>
        <w:t xml:space="preserve">ORIENT COMMERCIAL BANK </w:t>
      </w:r>
      <w:r w:rsidRPr="00C85EB2">
        <w:rPr>
          <w:rFonts w:asciiTheme="minorHAnsi" w:hAnsiTheme="minorHAnsi" w:cstheme="minorHAnsi"/>
        </w:rPr>
        <w:t>requests the ability to define the following product types:</w:t>
      </w:r>
    </w:p>
    <w:p w14:paraId="756AA410" w14:textId="77777777" w:rsidR="000C73E8" w:rsidRPr="00C85EB2" w:rsidRDefault="000C73E8" w:rsidP="00737E58">
      <w:pPr>
        <w:numPr>
          <w:ilvl w:val="0"/>
          <w:numId w:val="37"/>
        </w:numPr>
        <w:rPr>
          <w:rFonts w:asciiTheme="minorHAnsi" w:hAnsiTheme="minorHAnsi" w:cstheme="minorHAnsi"/>
        </w:rPr>
      </w:pPr>
      <w:r w:rsidRPr="00C85EB2">
        <w:rPr>
          <w:rFonts w:asciiTheme="minorHAnsi" w:hAnsiTheme="minorHAnsi" w:cstheme="minorHAnsi"/>
        </w:rPr>
        <w:t>Debit cards</w:t>
      </w:r>
    </w:p>
    <w:p w14:paraId="17250029" w14:textId="77777777" w:rsidR="000C73E8" w:rsidRPr="00C85EB2" w:rsidRDefault="000C73E8" w:rsidP="00737E58">
      <w:pPr>
        <w:numPr>
          <w:ilvl w:val="0"/>
          <w:numId w:val="37"/>
        </w:numPr>
        <w:rPr>
          <w:rFonts w:asciiTheme="minorHAnsi" w:hAnsiTheme="minorHAnsi" w:cstheme="minorHAnsi"/>
        </w:rPr>
      </w:pPr>
      <w:r w:rsidRPr="00C85EB2">
        <w:rPr>
          <w:rFonts w:asciiTheme="minorHAnsi" w:hAnsiTheme="minorHAnsi" w:cstheme="minorHAnsi"/>
        </w:rPr>
        <w:t>Credit cards</w:t>
      </w:r>
    </w:p>
    <w:p w14:paraId="0183F299" w14:textId="77777777" w:rsidR="000C73E8" w:rsidRPr="00C85EB2" w:rsidRDefault="000C73E8" w:rsidP="00737E58">
      <w:pPr>
        <w:numPr>
          <w:ilvl w:val="0"/>
          <w:numId w:val="37"/>
        </w:numPr>
        <w:rPr>
          <w:rFonts w:asciiTheme="minorHAnsi" w:hAnsiTheme="minorHAnsi" w:cstheme="minorHAnsi"/>
        </w:rPr>
      </w:pPr>
      <w:r w:rsidRPr="00C85EB2">
        <w:rPr>
          <w:rFonts w:asciiTheme="minorHAnsi" w:hAnsiTheme="minorHAnsi" w:cstheme="minorHAnsi"/>
        </w:rPr>
        <w:t>Pre-paid</w:t>
      </w:r>
    </w:p>
    <w:p w14:paraId="3DFE98EC" w14:textId="77777777" w:rsidR="00AC75EA" w:rsidRPr="00C85EB2" w:rsidRDefault="00AC75EA" w:rsidP="00AC75EA">
      <w:pPr>
        <w:pStyle w:val="BodyText"/>
        <w:spacing w:line="320" w:lineRule="exact"/>
        <w:jc w:val="both"/>
        <w:rPr>
          <w:rFonts w:asciiTheme="minorHAnsi" w:hAnsiTheme="minorHAnsi" w:cstheme="minorHAnsi"/>
          <w:szCs w:val="22"/>
        </w:rPr>
      </w:pPr>
      <w:r w:rsidRPr="00C85EB2">
        <w:rPr>
          <w:rFonts w:asciiTheme="minorHAnsi" w:hAnsiTheme="minorHAnsi" w:cstheme="minorHAnsi"/>
          <w:szCs w:val="22"/>
        </w:rPr>
        <w:t>Such flexible and parameterized product definition system provides customer with:</w:t>
      </w:r>
    </w:p>
    <w:p w14:paraId="6B3D5832"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Unlimited number of user defined products</w:t>
      </w:r>
    </w:p>
    <w:p w14:paraId="2B6D5FE4"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Unlimited number of products within a BIN</w:t>
      </w:r>
    </w:p>
    <w:p w14:paraId="1E046CB2"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Unlimited number of user defined billing and statement rules</w:t>
      </w:r>
    </w:p>
    <w:p w14:paraId="2ACAAB5A"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User defined interest posting rules</w:t>
      </w:r>
      <w:r w:rsidR="0036383C" w:rsidRPr="00C85EB2">
        <w:rPr>
          <w:rFonts w:asciiTheme="minorHAnsi" w:hAnsiTheme="minorHAnsi" w:cstheme="minorHAnsi"/>
          <w:szCs w:val="22"/>
        </w:rPr>
        <w:t xml:space="preserve"> </w:t>
      </w:r>
    </w:p>
    <w:p w14:paraId="3C1C687F" w14:textId="6073EE53"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User defined fee structure (</w:t>
      </w:r>
      <w:r w:rsidR="00001B79" w:rsidRPr="00C85EB2">
        <w:rPr>
          <w:rFonts w:asciiTheme="minorHAnsi" w:hAnsiTheme="minorHAnsi" w:cstheme="minorHAnsi"/>
          <w:szCs w:val="22"/>
        </w:rPr>
        <w:t>min, percentage, base/flat, max</w:t>
      </w:r>
      <w:r w:rsidRPr="00C85EB2">
        <w:rPr>
          <w:rFonts w:asciiTheme="minorHAnsi" w:hAnsiTheme="minorHAnsi" w:cstheme="minorHAnsi"/>
          <w:szCs w:val="22"/>
        </w:rPr>
        <w:t>)</w:t>
      </w:r>
    </w:p>
    <w:p w14:paraId="28E1B0F2"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User defined</w:t>
      </w:r>
      <w:r w:rsidR="001560B8" w:rsidRPr="00C85EB2">
        <w:rPr>
          <w:rFonts w:asciiTheme="minorHAnsi" w:hAnsiTheme="minorHAnsi" w:cstheme="minorHAnsi"/>
          <w:szCs w:val="22"/>
        </w:rPr>
        <w:t xml:space="preserve"> Usage</w:t>
      </w:r>
      <w:r w:rsidRPr="00C85EB2">
        <w:rPr>
          <w:rFonts w:asciiTheme="minorHAnsi" w:hAnsiTheme="minorHAnsi" w:cstheme="minorHAnsi"/>
          <w:szCs w:val="22"/>
        </w:rPr>
        <w:t xml:space="preserve"> limits structure (One-time limits, cyclic limits</w:t>
      </w:r>
      <w:r w:rsidRPr="00313B0C">
        <w:rPr>
          <w:rFonts w:asciiTheme="minorHAnsi" w:hAnsiTheme="minorHAnsi" w:cstheme="minorHAnsi"/>
          <w:szCs w:val="22"/>
        </w:rPr>
        <w:t>, stand-in limits</w:t>
      </w:r>
      <w:r w:rsidRPr="00C85EB2">
        <w:rPr>
          <w:rFonts w:asciiTheme="minorHAnsi" w:hAnsiTheme="minorHAnsi" w:cstheme="minorHAnsi"/>
          <w:szCs w:val="22"/>
        </w:rPr>
        <w:t>)</w:t>
      </w:r>
    </w:p>
    <w:p w14:paraId="754E0176" w14:textId="77777777" w:rsidR="00AC75EA" w:rsidRPr="00C85EB2" w:rsidRDefault="00AC75EA" w:rsidP="00737E58">
      <w:pPr>
        <w:pStyle w:val="ListParagraph"/>
        <w:numPr>
          <w:ilvl w:val="0"/>
          <w:numId w:val="63"/>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User defined credit service</w:t>
      </w:r>
      <w:r w:rsidR="00AA0BAF" w:rsidRPr="00C85EB2">
        <w:rPr>
          <w:rFonts w:asciiTheme="minorHAnsi" w:hAnsiTheme="minorHAnsi" w:cstheme="minorHAnsi"/>
          <w:szCs w:val="22"/>
        </w:rPr>
        <w:t>(service package)</w:t>
      </w:r>
      <w:r w:rsidRPr="00C85EB2">
        <w:rPr>
          <w:rFonts w:asciiTheme="minorHAnsi" w:hAnsiTheme="minorHAnsi" w:cstheme="minorHAnsi"/>
          <w:szCs w:val="22"/>
        </w:rPr>
        <w:t xml:space="preserve"> and repayment scenarios</w:t>
      </w:r>
      <w:r w:rsidR="00AA0BAF" w:rsidRPr="00C85EB2">
        <w:rPr>
          <w:rFonts w:asciiTheme="minorHAnsi" w:hAnsiTheme="minorHAnsi" w:cstheme="minorHAnsi"/>
          <w:szCs w:val="22"/>
        </w:rPr>
        <w:t xml:space="preserve">(Accounting scheme) </w:t>
      </w:r>
    </w:p>
    <w:p w14:paraId="4C9B0BFE" w14:textId="77777777" w:rsidR="00AC75EA" w:rsidRPr="00C85EB2" w:rsidRDefault="00AC75EA" w:rsidP="00737E58">
      <w:pPr>
        <w:pStyle w:val="ListParagraph"/>
        <w:numPr>
          <w:ilvl w:val="0"/>
          <w:numId w:val="64"/>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Grace periods and Billing periods</w:t>
      </w:r>
    </w:p>
    <w:p w14:paraId="7328007D" w14:textId="77777777" w:rsidR="00AC75EA" w:rsidRPr="00C85EB2" w:rsidRDefault="00AC75EA" w:rsidP="00737E58">
      <w:pPr>
        <w:pStyle w:val="ListParagraph"/>
        <w:numPr>
          <w:ilvl w:val="0"/>
          <w:numId w:val="64"/>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Flexible minimum repayment and repayment priority scenarios</w:t>
      </w:r>
      <w:r w:rsidR="00AA0BAF" w:rsidRPr="00C85EB2">
        <w:rPr>
          <w:rFonts w:asciiTheme="minorHAnsi" w:hAnsiTheme="minorHAnsi" w:cstheme="minorHAnsi"/>
          <w:szCs w:val="22"/>
        </w:rPr>
        <w:t xml:space="preserve"> (priority of account when repayment)</w:t>
      </w:r>
    </w:p>
    <w:p w14:paraId="60A7A6DB" w14:textId="77777777" w:rsidR="00AC75EA" w:rsidRPr="00C85EB2" w:rsidRDefault="00AC75EA" w:rsidP="00737E58">
      <w:pPr>
        <w:pStyle w:val="ListParagraph"/>
        <w:numPr>
          <w:ilvl w:val="0"/>
          <w:numId w:val="64"/>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Debit Cards</w:t>
      </w:r>
      <w:r w:rsidR="005B2877" w:rsidRPr="00C85EB2">
        <w:rPr>
          <w:rFonts w:asciiTheme="minorHAnsi" w:hAnsiTheme="minorHAnsi" w:cstheme="minorHAnsi"/>
          <w:szCs w:val="22"/>
        </w:rPr>
        <w:t>:</w:t>
      </w:r>
    </w:p>
    <w:p w14:paraId="1AB90BAF" w14:textId="77777777" w:rsidR="005B2877" w:rsidRPr="00C85EB2" w:rsidRDefault="005B2877" w:rsidP="005B2877">
      <w:pPr>
        <w:pStyle w:val="ListParagraph"/>
        <w:numPr>
          <w:ilvl w:val="0"/>
          <w:numId w:val="64"/>
        </w:numPr>
        <w:spacing w:line="320" w:lineRule="exact"/>
        <w:contextualSpacing w:val="0"/>
        <w:jc w:val="both"/>
        <w:rPr>
          <w:rFonts w:asciiTheme="minorHAnsi" w:hAnsiTheme="minorHAnsi" w:cstheme="minorHAnsi"/>
          <w:szCs w:val="22"/>
        </w:rPr>
      </w:pPr>
      <w:r w:rsidRPr="00C85EB2">
        <w:rPr>
          <w:rFonts w:asciiTheme="minorHAnsi" w:hAnsiTheme="minorHAnsi" w:cstheme="minorHAnsi"/>
          <w:szCs w:val="22"/>
        </w:rPr>
        <w:t>Multi account/multicurrency  Cards   (unlimited number of accounts linked to the card, with Issuer defined flexible prioritization of account usage by transaction parameters)</w:t>
      </w:r>
    </w:p>
    <w:p w14:paraId="0D679949" w14:textId="77777777" w:rsidR="00AC75EA" w:rsidRPr="00C85EB2" w:rsidRDefault="00AC75EA" w:rsidP="00737E58">
      <w:pPr>
        <w:pStyle w:val="ListParagraph"/>
        <w:numPr>
          <w:ilvl w:val="0"/>
          <w:numId w:val="64"/>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Credit Cards:</w:t>
      </w:r>
    </w:p>
    <w:p w14:paraId="1EBD3B02" w14:textId="77777777" w:rsidR="00AC75EA" w:rsidRPr="00C85EB2" w:rsidRDefault="00AC75EA" w:rsidP="00737E58">
      <w:pPr>
        <w:pStyle w:val="ListParagraph"/>
        <w:numPr>
          <w:ilvl w:val="0"/>
          <w:numId w:val="65"/>
        </w:numPr>
        <w:spacing w:line="320" w:lineRule="exact"/>
        <w:contextualSpacing w:val="0"/>
        <w:jc w:val="both"/>
        <w:rPr>
          <w:rFonts w:asciiTheme="minorHAnsi" w:hAnsiTheme="minorHAnsi" w:cstheme="minorHAnsi"/>
          <w:szCs w:val="22"/>
        </w:rPr>
      </w:pPr>
      <w:r w:rsidRPr="00C85EB2">
        <w:rPr>
          <w:rFonts w:asciiTheme="minorHAnsi" w:hAnsiTheme="minorHAnsi" w:cstheme="minorHAnsi"/>
          <w:szCs w:val="22"/>
        </w:rPr>
        <w:t>Revolving credit</w:t>
      </w:r>
    </w:p>
    <w:p w14:paraId="5C8D859B" w14:textId="77777777" w:rsidR="00AC75EA" w:rsidRPr="00C85EB2" w:rsidRDefault="00AC75EA" w:rsidP="00737E58">
      <w:pPr>
        <w:pStyle w:val="ListParagraph"/>
        <w:numPr>
          <w:ilvl w:val="0"/>
          <w:numId w:val="65"/>
        </w:numPr>
        <w:spacing w:line="320" w:lineRule="exact"/>
        <w:contextualSpacing w:val="0"/>
        <w:jc w:val="both"/>
        <w:rPr>
          <w:rFonts w:asciiTheme="minorHAnsi" w:hAnsiTheme="minorHAnsi" w:cstheme="minorHAnsi"/>
          <w:szCs w:val="22"/>
        </w:rPr>
      </w:pPr>
      <w:r w:rsidRPr="00C85EB2">
        <w:rPr>
          <w:rFonts w:asciiTheme="minorHAnsi" w:hAnsiTheme="minorHAnsi" w:cstheme="minorHAnsi"/>
          <w:szCs w:val="22"/>
        </w:rPr>
        <w:t>Overdraft</w:t>
      </w:r>
    </w:p>
    <w:p w14:paraId="3C4B68E5" w14:textId="77777777" w:rsidR="00AC75EA" w:rsidRPr="00C85EB2" w:rsidRDefault="00AC75EA" w:rsidP="00737E58">
      <w:pPr>
        <w:pStyle w:val="ListParagraph"/>
        <w:numPr>
          <w:ilvl w:val="1"/>
          <w:numId w:val="66"/>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Instant Issue Cards (Instant Issue, preauthorized cards, gift cards)</w:t>
      </w:r>
    </w:p>
    <w:p w14:paraId="3403EE03" w14:textId="77777777" w:rsidR="00AC75EA" w:rsidRPr="00C85EB2" w:rsidRDefault="00AC75EA" w:rsidP="00737E58">
      <w:pPr>
        <w:pStyle w:val="ListParagraph"/>
        <w:numPr>
          <w:ilvl w:val="1"/>
          <w:numId w:val="66"/>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lastRenderedPageBreak/>
        <w:t>Virtual Cards for Internet payments</w:t>
      </w:r>
    </w:p>
    <w:p w14:paraId="35E58F7B" w14:textId="77777777" w:rsidR="00AC75EA" w:rsidRPr="00C85EB2" w:rsidRDefault="00AC75EA" w:rsidP="00737E58">
      <w:pPr>
        <w:pStyle w:val="ListParagraph"/>
        <w:numPr>
          <w:ilvl w:val="1"/>
          <w:numId w:val="66"/>
        </w:numPr>
        <w:spacing w:line="320" w:lineRule="exact"/>
        <w:ind w:left="720"/>
        <w:contextualSpacing w:val="0"/>
        <w:jc w:val="both"/>
        <w:rPr>
          <w:rFonts w:asciiTheme="minorHAnsi" w:hAnsiTheme="minorHAnsi" w:cstheme="minorHAnsi"/>
          <w:szCs w:val="22"/>
        </w:rPr>
      </w:pPr>
      <w:r w:rsidRPr="00C85EB2">
        <w:rPr>
          <w:rFonts w:asciiTheme="minorHAnsi" w:hAnsiTheme="minorHAnsi" w:cstheme="minorHAnsi"/>
          <w:szCs w:val="22"/>
        </w:rPr>
        <w:t>Flexible payment plans</w:t>
      </w:r>
      <w:r w:rsidR="004B1397">
        <w:rPr>
          <w:rFonts w:asciiTheme="minorHAnsi" w:hAnsiTheme="minorHAnsi" w:cstheme="minorHAnsi"/>
          <w:szCs w:val="22"/>
        </w:rPr>
        <w:t xml:space="preserve"> (support many kinds of payment)</w:t>
      </w:r>
    </w:p>
    <w:p w14:paraId="092A3BBC" w14:textId="77777777" w:rsidR="000C73E8" w:rsidRPr="009F3DA3" w:rsidRDefault="000C73E8" w:rsidP="000C73E8"/>
    <w:p w14:paraId="344245B5" w14:textId="77777777" w:rsidR="000C73E8" w:rsidRPr="009F3DA3" w:rsidRDefault="000C73E8" w:rsidP="000C73E8">
      <w:pPr>
        <w:pStyle w:val="Heading2"/>
        <w:numPr>
          <w:ilvl w:val="1"/>
          <w:numId w:val="4"/>
        </w:numPr>
        <w:tabs>
          <w:tab w:val="num" w:pos="576"/>
        </w:tabs>
        <w:ind w:left="576"/>
      </w:pPr>
      <w:bookmarkStart w:id="1094" w:name="_Toc503283537"/>
      <w:r w:rsidRPr="009F3DA3">
        <w:t>WAY4 Product Definitions</w:t>
      </w:r>
      <w:bookmarkEnd w:id="1094"/>
    </w:p>
    <w:p w14:paraId="6D79033F" w14:textId="61A7B707" w:rsidR="000C73E8" w:rsidRPr="009F3DA3" w:rsidRDefault="000C73E8" w:rsidP="000C73E8">
      <w:pPr>
        <w:jc w:val="both"/>
      </w:pPr>
      <w:r w:rsidRPr="009F3DA3">
        <w:t xml:space="preserve">Products will be setup based on the Product settings of existing </w:t>
      </w:r>
      <w:r w:rsidR="001830BF">
        <w:t xml:space="preserve">ORIENT COMMERCIAL BANK </w:t>
      </w:r>
      <w:r w:rsidRPr="009F3DA3">
        <w:t xml:space="preserve">products. However, setup will be done based on WAY4 Product Configuration. </w:t>
      </w:r>
    </w:p>
    <w:p w14:paraId="567E8790" w14:textId="77777777" w:rsidR="000C73E8" w:rsidRPr="009F3DA3" w:rsidRDefault="000C73E8" w:rsidP="000C73E8">
      <w:pPr>
        <w:jc w:val="both"/>
      </w:pPr>
      <w:r w:rsidRPr="009F3DA3">
        <w:t xml:space="preserve">In the WAY4 system a product is a special entity defined by the Accounting Scheme, the Service Package, the Contract Sub-type, and others, that determine basic contract characteristics, operation rules, and accounting. Using products, users can pre-define a hierarchy of subordinated contracts.  </w:t>
      </w:r>
    </w:p>
    <w:p w14:paraId="4F238CEF" w14:textId="77777777" w:rsidR="000C73E8" w:rsidRPr="009F3DA3" w:rsidRDefault="000C73E8" w:rsidP="000C73E8">
      <w:pPr>
        <w:jc w:val="both"/>
        <w:rPr>
          <w:b/>
          <w:u w:val="single"/>
        </w:rPr>
      </w:pPr>
      <w:r w:rsidRPr="009F3DA3">
        <w:t>Each contract can have multiple cards (main/supplementary) defined under it.  The product types will be defined when an application is received by WAY4 from the external system, using the product code. Corporate Product will have same behaviour as private products.</w:t>
      </w:r>
    </w:p>
    <w:p w14:paraId="21E27CB3" w14:textId="77777777" w:rsidR="000C73E8" w:rsidRPr="009F3DA3" w:rsidRDefault="000C73E8" w:rsidP="000C73E8">
      <w:pPr>
        <w:jc w:val="both"/>
      </w:pPr>
      <w:r w:rsidRPr="009F3DA3">
        <w:t xml:space="preserve">The WAY4 product configuration has an advanced set of features. In addition to Card entity and Client (Customer) entity, WAY4 has one more additional entity which is called “Issuing Account Contract”. On the level of Issuing Account Contract, we keep Credit Limit associated with Card and all Accounting related information. This approach simplifies some operational issues. For example in case of lost card, it can be simply closed and new card issued with a linkage to the same Issuing Account Contract. Operator does not need to transfer any balance because it keeps the Issuing Account Contract level. Another benefit is related to Supplementary Cards which is also linked to Issuing Account Contract (not to the Principal Card as you may think). Each of the Supplementary Card has its own product associated with it with daily/monthly usage limits. All transactional amounts are consolidated on the Issuing Account Contract level. Statements/Bills are generated at the level of Issuing Account Contract as well. So for the Private Credit Card, Credit Limit and Statements/Bills are at the Issuing Account Contract level. </w:t>
      </w:r>
    </w:p>
    <w:p w14:paraId="08D6AAA2" w14:textId="77777777" w:rsidR="000C73E8" w:rsidRPr="009F3DA3" w:rsidRDefault="000C73E8" w:rsidP="000C73E8">
      <w:r w:rsidRPr="009F3DA3">
        <w:t>In addition to the features (that is, Credit Limit, Accounting information, consolidation of transactions, statements, and linkage of Principal and Supplementary Cards) that are presented above, the Issuing Account Contract provides these other features:</w:t>
      </w:r>
    </w:p>
    <w:p w14:paraId="2E5CC6E5" w14:textId="77777777" w:rsidR="000C73E8" w:rsidRPr="009F3DA3" w:rsidRDefault="000C73E8" w:rsidP="00737E58">
      <w:pPr>
        <w:numPr>
          <w:ilvl w:val="0"/>
          <w:numId w:val="37"/>
        </w:numPr>
      </w:pPr>
      <w:r w:rsidRPr="009F3DA3">
        <w:t>Credit scheme parameters definition (including Amount Available, cardholder payments, and delinquency)</w:t>
      </w:r>
    </w:p>
    <w:p w14:paraId="384701F4" w14:textId="77777777" w:rsidR="000C73E8" w:rsidRPr="009F3DA3" w:rsidRDefault="000C73E8" w:rsidP="00737E58">
      <w:pPr>
        <w:numPr>
          <w:ilvl w:val="0"/>
          <w:numId w:val="37"/>
        </w:numPr>
      </w:pPr>
      <w:r w:rsidRPr="009F3DA3">
        <w:t>Tariff parameters definition</w:t>
      </w:r>
    </w:p>
    <w:p w14:paraId="1722C16A" w14:textId="77777777" w:rsidR="000C73E8" w:rsidRPr="009F3DA3" w:rsidRDefault="000C73E8" w:rsidP="00737E58">
      <w:pPr>
        <w:numPr>
          <w:ilvl w:val="0"/>
          <w:numId w:val="37"/>
        </w:numPr>
      </w:pPr>
      <w:r w:rsidRPr="009F3DA3">
        <w:t>Usage Limits definition</w:t>
      </w:r>
    </w:p>
    <w:p w14:paraId="2B62B5D5" w14:textId="77777777" w:rsidR="00EC0A30" w:rsidRPr="009F3DA3" w:rsidRDefault="003D2A2B" w:rsidP="00EC0A30">
      <w:pPr>
        <w:pStyle w:val="Heading2"/>
        <w:numPr>
          <w:ilvl w:val="1"/>
          <w:numId w:val="4"/>
        </w:numPr>
        <w:tabs>
          <w:tab w:val="num" w:pos="576"/>
        </w:tabs>
        <w:ind w:left="576"/>
      </w:pPr>
      <w:bookmarkStart w:id="1095" w:name="_Toc503283538"/>
      <w:r>
        <w:t>Client/</w:t>
      </w:r>
      <w:r w:rsidR="00EC0A30">
        <w:t>Contract hiera</w:t>
      </w:r>
      <w:r w:rsidR="00402909">
        <w:t>r</w:t>
      </w:r>
      <w:r w:rsidR="00EC0A30">
        <w:t>chy</w:t>
      </w:r>
      <w:bookmarkEnd w:id="1095"/>
    </w:p>
    <w:p w14:paraId="04E67A4F" w14:textId="77777777" w:rsidR="000C73E8" w:rsidRPr="009F3DA3" w:rsidRDefault="000C73E8" w:rsidP="000C73E8">
      <w:pPr>
        <w:jc w:val="both"/>
      </w:pPr>
      <w:r w:rsidRPr="009F3DA3">
        <w:t>One Issuing Account Contract is created (in WAY4) for each new Principal Card. All subsequent replacement/renewal Principal Cards (of the same Principal Card) are linked to the same Issuing Account Contract. Many new Supplementary Cards can be linked to the same Issuing Account Contract. Similar to Principal Card, all subsequent replacement/renewal Supplementary Cards are linked to the same Issuing Account Contract. The Issuing Account Contract is always linked to the Principal Client.</w:t>
      </w:r>
    </w:p>
    <w:p w14:paraId="18EED895" w14:textId="77777777" w:rsidR="000C73E8" w:rsidRPr="009F3DA3" w:rsidRDefault="000C73E8" w:rsidP="000C73E8">
      <w:r w:rsidRPr="009F3DA3">
        <w:lastRenderedPageBreak/>
        <w:t>At the Card Contract level, one Principal Card Contract is created for each replacement/renewal/new Principal/Supplementary plastic. These are the features at Card Contract level:</w:t>
      </w:r>
    </w:p>
    <w:p w14:paraId="1DF7823B" w14:textId="77777777" w:rsidR="000C73E8" w:rsidRPr="009F3DA3" w:rsidRDefault="000C73E8" w:rsidP="00737E58">
      <w:pPr>
        <w:numPr>
          <w:ilvl w:val="0"/>
          <w:numId w:val="37"/>
        </w:numPr>
      </w:pPr>
      <w:r w:rsidRPr="009F3DA3">
        <w:t>Usage Limits definition</w:t>
      </w:r>
    </w:p>
    <w:p w14:paraId="3B4BCA74" w14:textId="77777777" w:rsidR="000C73E8" w:rsidRPr="009F3DA3" w:rsidRDefault="000C73E8" w:rsidP="00737E58">
      <w:pPr>
        <w:numPr>
          <w:ilvl w:val="0"/>
          <w:numId w:val="37"/>
        </w:numPr>
      </w:pPr>
      <w:r w:rsidRPr="009F3DA3">
        <w:t>Tariff Parameters definition</w:t>
      </w:r>
    </w:p>
    <w:p w14:paraId="65A2A6BF" w14:textId="77777777" w:rsidR="000C73E8" w:rsidRPr="009F3DA3" w:rsidRDefault="000C73E8" w:rsidP="000C73E8">
      <w:pPr>
        <w:pStyle w:val="BodyText"/>
        <w:ind w:left="1080"/>
        <w:jc w:val="both"/>
        <w:rPr>
          <w:rFonts w:ascii="Calibri" w:hAnsi="Calibri"/>
        </w:rPr>
      </w:pPr>
    </w:p>
    <w:p w14:paraId="2BE3C8BA" w14:textId="0BA9F713" w:rsidR="000C73E8" w:rsidRPr="009F3DA3" w:rsidRDefault="000C73E8" w:rsidP="000C73E8">
      <w:r w:rsidRPr="009F3DA3">
        <w:t xml:space="preserve">The Card Contract (of a Principal Card) is always linked to the Principal Client, whereas the Card Contract (of a Supplementary Card) can either be linked to the Supplementary Client or the Principal Client (in this case, this is an Additional Card). The Private Card Contract structure is presented </w:t>
      </w:r>
      <w:r w:rsidR="006A45AF">
        <w:t>as belows</w:t>
      </w:r>
    </w:p>
    <w:p w14:paraId="5C984B27" w14:textId="77777777" w:rsidR="000C73E8" w:rsidRPr="009F3DA3" w:rsidRDefault="000C73E8" w:rsidP="000C73E8">
      <w:pPr>
        <w:jc w:val="center"/>
      </w:pPr>
      <w:r>
        <w:object w:dxaOrig="7956" w:dyaOrig="10950" w14:anchorId="49A45B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276.75pt" o:ole="">
            <v:imagedata r:id="rId10" o:title=""/>
          </v:shape>
          <o:OLEObject Type="Embed" ProgID="Visio.Drawing.11" ShapeID="_x0000_i1025" DrawAspect="Content" ObjectID="_1578404361" r:id="rId11"/>
        </w:object>
      </w:r>
    </w:p>
    <w:p w14:paraId="5988113A" w14:textId="77777777" w:rsidR="000C73E8" w:rsidRPr="009F3DA3" w:rsidRDefault="000C73E8" w:rsidP="000C73E8">
      <w:pPr>
        <w:jc w:val="center"/>
        <w:rPr>
          <w:b/>
        </w:rPr>
      </w:pPr>
      <w:r w:rsidRPr="009F3DA3">
        <w:rPr>
          <w:b/>
        </w:rPr>
        <w:t xml:space="preserve">Figure </w:t>
      </w:r>
      <w:r>
        <w:rPr>
          <w:b/>
        </w:rPr>
        <w:t>11</w:t>
      </w:r>
      <w:r w:rsidRPr="009F3DA3">
        <w:rPr>
          <w:b/>
        </w:rPr>
        <w:t xml:space="preserve">: Private Credit Card Account Contract </w:t>
      </w:r>
    </w:p>
    <w:p w14:paraId="5409B3CA" w14:textId="77777777" w:rsidR="000C73E8" w:rsidRDefault="000C73E8" w:rsidP="000C73E8">
      <w:r w:rsidRPr="009F3DA3">
        <w:t xml:space="preserve">  </w:t>
      </w:r>
    </w:p>
    <w:p w14:paraId="13431E6F" w14:textId="77777777" w:rsidR="00EF277D" w:rsidRDefault="005849BF" w:rsidP="00EF277D">
      <w:pPr>
        <w:jc w:val="center"/>
      </w:pPr>
      <w:r>
        <w:object w:dxaOrig="9942" w:dyaOrig="9265" w14:anchorId="415029F0">
          <v:shape id="_x0000_i1026" type="#_x0000_t75" style="width:297.75pt;height:279pt" o:ole="">
            <v:imagedata r:id="rId12" o:title=""/>
          </v:shape>
          <o:OLEObject Type="Embed" ProgID="Visio.Drawing.11" ShapeID="_x0000_i1026" DrawAspect="Content" ObjectID="_1578404362" r:id="rId13"/>
        </w:object>
      </w:r>
    </w:p>
    <w:p w14:paraId="10F337D5" w14:textId="77777777" w:rsidR="00EF277D" w:rsidRDefault="00EF277D" w:rsidP="00EF277D">
      <w:pPr>
        <w:jc w:val="center"/>
        <w:rPr>
          <w:b/>
        </w:rPr>
      </w:pPr>
      <w:r w:rsidRPr="00EF277D">
        <w:rPr>
          <w:b/>
        </w:rPr>
        <w:t>Figure 12. Private Debit Card Account Contract</w:t>
      </w:r>
    </w:p>
    <w:p w14:paraId="5DB19FFF" w14:textId="12784EA6" w:rsidR="00EF277D" w:rsidRDefault="005B36CE" w:rsidP="00D22193">
      <w:pPr>
        <w:jc w:val="center"/>
      </w:pPr>
      <w:r>
        <w:object w:dxaOrig="5015" w:dyaOrig="8950" w14:anchorId="46642EF8">
          <v:shape id="_x0000_i1027" type="#_x0000_t75" style="width:159pt;height:284.25pt" o:ole="">
            <v:imagedata r:id="rId14" o:title=""/>
          </v:shape>
          <o:OLEObject Type="Embed" ProgID="Visio.Drawing.11" ShapeID="_x0000_i1027" DrawAspect="Content" ObjectID="_1578404363" r:id="rId15"/>
        </w:object>
      </w:r>
    </w:p>
    <w:p w14:paraId="0253EDA1" w14:textId="77777777" w:rsidR="00D22193" w:rsidRPr="00D22193" w:rsidRDefault="00D22193" w:rsidP="00D22193">
      <w:pPr>
        <w:jc w:val="center"/>
        <w:rPr>
          <w:b/>
          <w:lang w:val="en-US"/>
        </w:rPr>
      </w:pPr>
      <w:r w:rsidRPr="00D22193">
        <w:rPr>
          <w:b/>
        </w:rPr>
        <w:t>Figure 13. Private Prepaid Card Account Contract</w:t>
      </w:r>
    </w:p>
    <w:p w14:paraId="68CFF3DB" w14:textId="77777777" w:rsidR="0092769F" w:rsidRPr="0092769F" w:rsidRDefault="0092769F" w:rsidP="0092769F">
      <w:pPr>
        <w:pStyle w:val="Heading2"/>
        <w:numPr>
          <w:ilvl w:val="1"/>
          <w:numId w:val="4"/>
        </w:numPr>
        <w:tabs>
          <w:tab w:val="clear" w:pos="718"/>
          <w:tab w:val="num" w:pos="576"/>
        </w:tabs>
        <w:ind w:left="576"/>
      </w:pPr>
      <w:bookmarkStart w:id="1096" w:name="_Toc407231392"/>
      <w:bookmarkStart w:id="1097" w:name="_Toc503283539"/>
      <w:r w:rsidRPr="0092769F">
        <w:lastRenderedPageBreak/>
        <w:t>Customer and contract classifiers</w:t>
      </w:r>
      <w:bookmarkEnd w:id="1096"/>
      <w:bookmarkEnd w:id="1097"/>
    </w:p>
    <w:p w14:paraId="0CCB0583" w14:textId="77777777" w:rsidR="0092769F" w:rsidRPr="00C60641" w:rsidRDefault="0092769F" w:rsidP="00077076">
      <w:pPr>
        <w:pStyle w:val="List1stlevel"/>
        <w:numPr>
          <w:ilvl w:val="0"/>
          <w:numId w:val="0"/>
        </w:numPr>
        <w:ind w:left="360" w:hanging="360"/>
        <w:rPr>
          <w:rFonts w:asciiTheme="minorHAnsi" w:hAnsiTheme="minorHAnsi" w:cstheme="minorHAnsi"/>
          <w:sz w:val="22"/>
          <w:szCs w:val="22"/>
        </w:rPr>
      </w:pPr>
      <w:r w:rsidRPr="00C60641">
        <w:rPr>
          <w:rFonts w:asciiTheme="minorHAnsi" w:hAnsiTheme="minorHAnsi" w:cstheme="minorHAnsi"/>
          <w:sz w:val="22"/>
          <w:szCs w:val="22"/>
        </w:rPr>
        <w:t>Customer classifiers – set up manually:</w:t>
      </w:r>
    </w:p>
    <w:p w14:paraId="639F1AC0" w14:textId="77777777" w:rsidR="0092769F" w:rsidRPr="00513363" w:rsidRDefault="0092769F" w:rsidP="00737E58">
      <w:pPr>
        <w:pStyle w:val="List1stlevel"/>
        <w:numPr>
          <w:ilvl w:val="1"/>
          <w:numId w:val="56"/>
        </w:numPr>
        <w:rPr>
          <w:rFonts w:asciiTheme="minorHAnsi" w:hAnsiTheme="minorHAnsi" w:cstheme="minorHAnsi"/>
          <w:sz w:val="22"/>
          <w:szCs w:val="22"/>
          <w:highlight w:val="yellow"/>
        </w:rPr>
      </w:pPr>
      <w:commentRangeStart w:id="1098"/>
      <w:r w:rsidRPr="00513363">
        <w:rPr>
          <w:rFonts w:asciiTheme="minorHAnsi" w:hAnsiTheme="minorHAnsi" w:cstheme="minorHAnsi"/>
          <w:sz w:val="22"/>
          <w:szCs w:val="22"/>
          <w:highlight w:val="yellow"/>
        </w:rPr>
        <w:t>Regular (default)</w:t>
      </w:r>
      <w:r w:rsidR="008F53A9" w:rsidRPr="00513363">
        <w:rPr>
          <w:rFonts w:asciiTheme="minorHAnsi" w:hAnsiTheme="minorHAnsi" w:cstheme="minorHAnsi"/>
          <w:sz w:val="22"/>
          <w:szCs w:val="22"/>
          <w:highlight w:val="yellow"/>
        </w:rPr>
        <w:t>/normal</w:t>
      </w:r>
    </w:p>
    <w:p w14:paraId="69D21F60" w14:textId="77777777" w:rsidR="00BC04CC" w:rsidRPr="00513363" w:rsidRDefault="00BC04CC" w:rsidP="00737E58">
      <w:pPr>
        <w:pStyle w:val="List1stlevel"/>
        <w:numPr>
          <w:ilvl w:val="1"/>
          <w:numId w:val="56"/>
        </w:numPr>
        <w:rPr>
          <w:rFonts w:asciiTheme="minorHAnsi" w:hAnsiTheme="minorHAnsi" w:cstheme="minorHAnsi"/>
          <w:sz w:val="22"/>
          <w:szCs w:val="22"/>
          <w:highlight w:val="yellow"/>
        </w:rPr>
      </w:pPr>
      <w:r w:rsidRPr="00513363">
        <w:rPr>
          <w:rFonts w:asciiTheme="minorHAnsi" w:hAnsiTheme="minorHAnsi" w:cstheme="minorHAnsi"/>
          <w:sz w:val="22"/>
          <w:szCs w:val="22"/>
          <w:highlight w:val="yellow"/>
        </w:rPr>
        <w:t>Staff</w:t>
      </w:r>
      <w:r w:rsidR="00DB5039" w:rsidRPr="00513363">
        <w:rPr>
          <w:rFonts w:asciiTheme="minorHAnsi" w:hAnsiTheme="minorHAnsi" w:cstheme="minorHAnsi"/>
          <w:sz w:val="22"/>
          <w:szCs w:val="22"/>
          <w:highlight w:val="yellow"/>
        </w:rPr>
        <w:t xml:space="preserve"> </w:t>
      </w:r>
    </w:p>
    <w:p w14:paraId="3D0A87BB" w14:textId="77777777" w:rsidR="0092769F" w:rsidRPr="00513363" w:rsidRDefault="0092769F" w:rsidP="00737E58">
      <w:pPr>
        <w:pStyle w:val="List1stlevel"/>
        <w:numPr>
          <w:ilvl w:val="1"/>
          <w:numId w:val="56"/>
        </w:numPr>
        <w:rPr>
          <w:rFonts w:asciiTheme="minorHAnsi" w:hAnsiTheme="minorHAnsi" w:cstheme="minorHAnsi"/>
          <w:sz w:val="22"/>
          <w:szCs w:val="22"/>
          <w:highlight w:val="yellow"/>
        </w:rPr>
      </w:pPr>
      <w:r w:rsidRPr="00513363">
        <w:rPr>
          <w:rFonts w:asciiTheme="minorHAnsi" w:hAnsiTheme="minorHAnsi" w:cstheme="minorHAnsi"/>
          <w:sz w:val="22"/>
          <w:szCs w:val="22"/>
          <w:highlight w:val="yellow"/>
        </w:rPr>
        <w:t>VIP</w:t>
      </w:r>
      <w:r w:rsidR="008F53A9" w:rsidRPr="00513363">
        <w:rPr>
          <w:rFonts w:asciiTheme="minorHAnsi" w:hAnsiTheme="minorHAnsi" w:cstheme="minorHAnsi"/>
          <w:sz w:val="22"/>
          <w:szCs w:val="22"/>
          <w:highlight w:val="yellow"/>
        </w:rPr>
        <w:t>/Special</w:t>
      </w:r>
      <w:r w:rsidRPr="00513363">
        <w:rPr>
          <w:rFonts w:asciiTheme="minorHAnsi" w:hAnsiTheme="minorHAnsi" w:cstheme="minorHAnsi"/>
          <w:sz w:val="22"/>
          <w:szCs w:val="22"/>
          <w:highlight w:val="yellow"/>
        </w:rPr>
        <w:t>.</w:t>
      </w:r>
      <w:commentRangeEnd w:id="1098"/>
      <w:r w:rsidR="00513363">
        <w:rPr>
          <w:rStyle w:val="CommentReference"/>
          <w:rFonts w:ascii="Calibri" w:hAnsi="Calibri"/>
          <w:szCs w:val="20"/>
        </w:rPr>
        <w:commentReference w:id="1098"/>
      </w:r>
    </w:p>
    <w:p w14:paraId="5805F350" w14:textId="481F1B11" w:rsidR="000D5247" w:rsidRPr="00DC2457" w:rsidRDefault="000D5247" w:rsidP="00077076">
      <w:pPr>
        <w:pStyle w:val="List1stlevel"/>
        <w:numPr>
          <w:ilvl w:val="0"/>
          <w:numId w:val="0"/>
        </w:numPr>
        <w:rPr>
          <w:rFonts w:asciiTheme="minorHAnsi" w:hAnsiTheme="minorHAnsi" w:cstheme="minorHAnsi"/>
          <w:sz w:val="22"/>
          <w:szCs w:val="22"/>
        </w:rPr>
      </w:pPr>
      <w:r w:rsidRPr="00DC2457">
        <w:rPr>
          <w:rFonts w:asciiTheme="minorHAnsi" w:hAnsiTheme="minorHAnsi" w:cstheme="minorHAnsi"/>
          <w:sz w:val="22"/>
          <w:szCs w:val="22"/>
        </w:rPr>
        <w:t xml:space="preserve">At present, </w:t>
      </w:r>
      <w:r w:rsidR="001830BF">
        <w:rPr>
          <w:rFonts w:asciiTheme="minorHAnsi" w:hAnsiTheme="minorHAnsi" w:cstheme="minorHAnsi"/>
          <w:sz w:val="22"/>
          <w:szCs w:val="22"/>
        </w:rPr>
        <w:t xml:space="preserve">ORIENT COMMERCIAL BANK </w:t>
      </w:r>
      <w:r w:rsidRPr="00DC2457">
        <w:rPr>
          <w:rFonts w:asciiTheme="minorHAnsi" w:hAnsiTheme="minorHAnsi" w:cstheme="minorHAnsi"/>
          <w:sz w:val="22"/>
          <w:szCs w:val="22"/>
        </w:rPr>
        <w:t xml:space="preserve">will </w:t>
      </w:r>
      <w:r w:rsidR="000E7F7D" w:rsidRPr="00DC2457">
        <w:rPr>
          <w:rFonts w:asciiTheme="minorHAnsi" w:hAnsiTheme="minorHAnsi" w:cstheme="minorHAnsi"/>
          <w:sz w:val="22"/>
          <w:szCs w:val="22"/>
        </w:rPr>
        <w:t>setup</w:t>
      </w:r>
      <w:r w:rsidRPr="00DC2457">
        <w:rPr>
          <w:rFonts w:asciiTheme="minorHAnsi" w:hAnsiTheme="minorHAnsi" w:cstheme="minorHAnsi"/>
          <w:sz w:val="22"/>
          <w:szCs w:val="22"/>
        </w:rPr>
        <w:t xml:space="preserve"> product configurati</w:t>
      </w:r>
      <w:r w:rsidR="00077076">
        <w:rPr>
          <w:rFonts w:asciiTheme="minorHAnsi" w:hAnsiTheme="minorHAnsi" w:cstheme="minorHAnsi"/>
          <w:sz w:val="22"/>
          <w:szCs w:val="22"/>
        </w:rPr>
        <w:t xml:space="preserve">on separately based on Customer </w:t>
      </w:r>
      <w:r w:rsidRPr="00DC2457">
        <w:rPr>
          <w:rFonts w:asciiTheme="minorHAnsi" w:hAnsiTheme="minorHAnsi" w:cstheme="minorHAnsi"/>
          <w:sz w:val="22"/>
          <w:szCs w:val="22"/>
        </w:rPr>
        <w:t>type. On</w:t>
      </w:r>
      <w:r w:rsidR="000E7F7D" w:rsidRPr="00DC2457">
        <w:rPr>
          <w:rFonts w:asciiTheme="minorHAnsi" w:hAnsiTheme="minorHAnsi" w:cstheme="minorHAnsi"/>
          <w:sz w:val="22"/>
          <w:szCs w:val="22"/>
        </w:rPr>
        <w:t>e</w:t>
      </w:r>
      <w:r w:rsidRPr="00DC2457">
        <w:rPr>
          <w:rFonts w:asciiTheme="minorHAnsi" w:hAnsiTheme="minorHAnsi" w:cstheme="minorHAnsi"/>
          <w:sz w:val="22"/>
          <w:szCs w:val="22"/>
        </w:rPr>
        <w:t xml:space="preserve"> customer type is corresponding to one product. The </w:t>
      </w:r>
      <w:r w:rsidR="000E7F7D" w:rsidRPr="00DC2457">
        <w:rPr>
          <w:rFonts w:asciiTheme="minorHAnsi" w:hAnsiTheme="minorHAnsi" w:cstheme="minorHAnsi"/>
          <w:sz w:val="22"/>
          <w:szCs w:val="22"/>
        </w:rPr>
        <w:t>legacy</w:t>
      </w:r>
      <w:r w:rsidRPr="00DC2457">
        <w:rPr>
          <w:rFonts w:asciiTheme="minorHAnsi" w:hAnsiTheme="minorHAnsi" w:cstheme="minorHAnsi"/>
          <w:sz w:val="22"/>
          <w:szCs w:val="22"/>
        </w:rPr>
        <w:t xml:space="preserve"> system did not have Customer classifier. </w:t>
      </w:r>
    </w:p>
    <w:p w14:paraId="775430DB" w14:textId="77777777" w:rsidR="005B193F" w:rsidRPr="00C60641" w:rsidRDefault="005B193F" w:rsidP="005B193F">
      <w:pPr>
        <w:pStyle w:val="List1stlevel"/>
        <w:numPr>
          <w:ilvl w:val="0"/>
          <w:numId w:val="0"/>
        </w:numPr>
        <w:ind w:left="720"/>
        <w:rPr>
          <w:rFonts w:asciiTheme="minorHAnsi" w:hAnsiTheme="minorHAnsi" w:cstheme="minorHAnsi"/>
          <w:sz w:val="22"/>
          <w:szCs w:val="22"/>
        </w:rPr>
      </w:pPr>
    </w:p>
    <w:p w14:paraId="55DBBAEF" w14:textId="77777777" w:rsidR="000C73E8" w:rsidRPr="009F3DA3" w:rsidRDefault="000C73E8" w:rsidP="000C73E8">
      <w:pPr>
        <w:pStyle w:val="Heading2"/>
        <w:numPr>
          <w:ilvl w:val="1"/>
          <w:numId w:val="4"/>
        </w:numPr>
        <w:tabs>
          <w:tab w:val="num" w:pos="576"/>
        </w:tabs>
        <w:ind w:left="576"/>
      </w:pPr>
      <w:bookmarkStart w:id="1099" w:name="_Toc436312054"/>
      <w:bookmarkStart w:id="1100" w:name="_Toc436312055"/>
      <w:bookmarkStart w:id="1101" w:name="_Toc436312056"/>
      <w:bookmarkStart w:id="1102" w:name="_Toc436312057"/>
      <w:bookmarkStart w:id="1103" w:name="_Toc436312058"/>
      <w:bookmarkStart w:id="1104" w:name="_Toc436312059"/>
      <w:bookmarkStart w:id="1105" w:name="_Toc436312060"/>
      <w:bookmarkStart w:id="1106" w:name="_Toc436312061"/>
      <w:bookmarkStart w:id="1107" w:name="_Toc436312062"/>
      <w:bookmarkStart w:id="1108" w:name="_Toc436312063"/>
      <w:bookmarkStart w:id="1109" w:name="_Toc436312064"/>
      <w:bookmarkStart w:id="1110" w:name="_Toc503283540"/>
      <w:bookmarkEnd w:id="1099"/>
      <w:bookmarkEnd w:id="1100"/>
      <w:bookmarkEnd w:id="1101"/>
      <w:bookmarkEnd w:id="1102"/>
      <w:bookmarkEnd w:id="1103"/>
      <w:bookmarkEnd w:id="1104"/>
      <w:bookmarkEnd w:id="1105"/>
      <w:bookmarkEnd w:id="1106"/>
      <w:bookmarkEnd w:id="1107"/>
      <w:bookmarkEnd w:id="1108"/>
      <w:bookmarkEnd w:id="1109"/>
      <w:r w:rsidRPr="009F3DA3">
        <w:t>Technical Details</w:t>
      </w:r>
      <w:bookmarkEnd w:id="1110"/>
    </w:p>
    <w:p w14:paraId="699F42E1" w14:textId="21837624" w:rsidR="000C73E8" w:rsidRPr="009F3DA3" w:rsidRDefault="000C73E8" w:rsidP="00500D4C">
      <w:pPr>
        <w:jc w:val="both"/>
      </w:pPr>
      <w:r w:rsidRPr="009F3DA3">
        <w:t xml:space="preserve">Product setups might be done by configuration. Products might be duplicated to construct a new product with new product currency, and same or different values of above settings. Specific details and product configuration will be added in during Design and System Build based on the Migration plan that will be defined between OpenWay and </w:t>
      </w:r>
      <w:r w:rsidR="00114DF8">
        <w:t>ORIENT COMMERCIAL BANK</w:t>
      </w:r>
      <w:r w:rsidRPr="009F3DA3">
        <w:t>.</w:t>
      </w:r>
    </w:p>
    <w:p w14:paraId="1DD5ACB3" w14:textId="77777777" w:rsidR="000C73E8" w:rsidRPr="009F3DA3" w:rsidRDefault="000C73E8" w:rsidP="000C73E8"/>
    <w:p w14:paraId="294F0547" w14:textId="77777777" w:rsidR="000C73E8" w:rsidRPr="009F3DA3" w:rsidRDefault="000C73E8" w:rsidP="000C73E8">
      <w:pPr>
        <w:pStyle w:val="Heading2"/>
        <w:numPr>
          <w:ilvl w:val="1"/>
          <w:numId w:val="4"/>
        </w:numPr>
        <w:tabs>
          <w:tab w:val="num" w:pos="576"/>
        </w:tabs>
        <w:ind w:left="576"/>
      </w:pPr>
      <w:bookmarkStart w:id="1111" w:name="_Toc503283541"/>
      <w:r w:rsidRPr="009F3DA3">
        <w:t>Limitations</w:t>
      </w:r>
      <w:bookmarkEnd w:id="1111"/>
    </w:p>
    <w:p w14:paraId="578A3BC0" w14:textId="77777777" w:rsidR="000C73E8" w:rsidRPr="009F3DA3" w:rsidRDefault="000C73E8" w:rsidP="000C73E8">
      <w:pPr>
        <w:pStyle w:val="BodyText"/>
        <w:rPr>
          <w:rFonts w:ascii="Calibri" w:hAnsi="Calibri" w:cs="Arial"/>
          <w:szCs w:val="22"/>
        </w:rPr>
      </w:pPr>
      <w:r w:rsidRPr="009F3DA3">
        <w:rPr>
          <w:rFonts w:ascii="Calibri" w:hAnsi="Calibri" w:cs="Arial"/>
          <w:szCs w:val="22"/>
        </w:rPr>
        <w:t>N/A</w:t>
      </w:r>
    </w:p>
    <w:p w14:paraId="6D230F1C" w14:textId="77777777" w:rsidR="000C73E8" w:rsidRPr="009F3DA3" w:rsidRDefault="000C73E8" w:rsidP="000C73E8">
      <w:pPr>
        <w:pStyle w:val="BodyText"/>
        <w:rPr>
          <w:rFonts w:ascii="Calibri" w:hAnsi="Calibri" w:cs="Arial"/>
          <w:szCs w:val="22"/>
        </w:rPr>
      </w:pPr>
    </w:p>
    <w:p w14:paraId="7507A79E" w14:textId="77777777" w:rsidR="000C73E8" w:rsidRPr="009F3DA3" w:rsidRDefault="000C73E8" w:rsidP="000C73E8">
      <w:pPr>
        <w:pStyle w:val="Heading2"/>
        <w:numPr>
          <w:ilvl w:val="1"/>
          <w:numId w:val="4"/>
        </w:numPr>
        <w:tabs>
          <w:tab w:val="num" w:pos="576"/>
        </w:tabs>
        <w:ind w:left="576"/>
      </w:pPr>
      <w:bookmarkStart w:id="1112" w:name="_Toc503283542"/>
      <w:r w:rsidRPr="009F3DA3">
        <w:t>Impact Areas</w:t>
      </w:r>
      <w:bookmarkEnd w:id="1112"/>
    </w:p>
    <w:p w14:paraId="41B661BE" w14:textId="77777777" w:rsidR="000C73E8" w:rsidRDefault="000C73E8" w:rsidP="000C73E8">
      <w:pPr>
        <w:pStyle w:val="BodyText"/>
        <w:rPr>
          <w:rFonts w:ascii="Calibri" w:hAnsi="Calibri" w:cs="Arial"/>
          <w:szCs w:val="22"/>
        </w:rPr>
      </w:pPr>
      <w:r w:rsidRPr="009F3DA3">
        <w:rPr>
          <w:rFonts w:ascii="Calibri" w:hAnsi="Calibri" w:cs="Arial"/>
          <w:szCs w:val="22"/>
        </w:rPr>
        <w:t>N/A</w:t>
      </w:r>
    </w:p>
    <w:p w14:paraId="0CD08DEB" w14:textId="77777777" w:rsidR="00DF2010" w:rsidRPr="00DF2010" w:rsidRDefault="007F19AB" w:rsidP="00DF2010">
      <w:pPr>
        <w:pStyle w:val="Heading1"/>
        <w:numPr>
          <w:ilvl w:val="0"/>
          <w:numId w:val="4"/>
        </w:numPr>
        <w:jc w:val="both"/>
      </w:pPr>
      <w:bookmarkStart w:id="1113" w:name="_Toc407231407"/>
      <w:bookmarkStart w:id="1114" w:name="_Toc503283543"/>
      <w:r w:rsidRPr="009F3DA3">
        <w:lastRenderedPageBreak/>
        <w:t>REQC00</w:t>
      </w:r>
      <w:r>
        <w:t xml:space="preserve">16 - </w:t>
      </w:r>
      <w:r w:rsidR="00DF2010" w:rsidRPr="00DF2010">
        <w:t>Statement Date</w:t>
      </w:r>
      <w:bookmarkEnd w:id="1113"/>
      <w:bookmarkEnd w:id="1114"/>
    </w:p>
    <w:p w14:paraId="37E12652" w14:textId="77777777" w:rsidR="00DF2010" w:rsidRPr="00641AF1" w:rsidRDefault="00DF2010" w:rsidP="00077076">
      <w:pPr>
        <w:pStyle w:val="List1stlevel"/>
        <w:numPr>
          <w:ilvl w:val="0"/>
          <w:numId w:val="0"/>
        </w:numPr>
        <w:ind w:left="360" w:hanging="360"/>
        <w:rPr>
          <w:rFonts w:asciiTheme="minorHAnsi" w:hAnsiTheme="minorHAnsi" w:cstheme="minorHAnsi"/>
          <w:sz w:val="22"/>
          <w:szCs w:val="22"/>
        </w:rPr>
      </w:pPr>
      <w:r w:rsidRPr="00641AF1">
        <w:rPr>
          <w:rFonts w:asciiTheme="minorHAnsi" w:hAnsiTheme="minorHAnsi" w:cstheme="minorHAnsi"/>
          <w:sz w:val="22"/>
          <w:szCs w:val="22"/>
        </w:rPr>
        <w:t xml:space="preserve">Statement date is the last day of the Billing cycle. </w:t>
      </w:r>
    </w:p>
    <w:p w14:paraId="5387E93C" w14:textId="01EFEFCE" w:rsidR="00DF2010" w:rsidRPr="00641AF1" w:rsidRDefault="00DF2010" w:rsidP="00077076">
      <w:pPr>
        <w:pStyle w:val="List1stlevel"/>
        <w:numPr>
          <w:ilvl w:val="0"/>
          <w:numId w:val="0"/>
        </w:numPr>
        <w:rPr>
          <w:rFonts w:asciiTheme="minorHAnsi" w:hAnsiTheme="minorHAnsi" w:cstheme="minorHAnsi"/>
          <w:sz w:val="22"/>
          <w:szCs w:val="22"/>
        </w:rPr>
      </w:pPr>
      <w:r w:rsidRPr="00641AF1">
        <w:rPr>
          <w:rFonts w:asciiTheme="minorHAnsi" w:hAnsiTheme="minorHAnsi" w:cstheme="minorHAnsi"/>
          <w:sz w:val="22"/>
          <w:szCs w:val="22"/>
        </w:rPr>
        <w:t>The following actions are performed at statement date (when Banking day defined as Statement date is opened</w:t>
      </w:r>
      <w:r w:rsidR="00AC75EA">
        <w:rPr>
          <w:rFonts w:asciiTheme="minorHAnsi" w:hAnsiTheme="minorHAnsi" w:cstheme="minorHAnsi"/>
          <w:sz w:val="22"/>
          <w:szCs w:val="22"/>
        </w:rPr>
        <w:t>)</w:t>
      </w:r>
      <w:r w:rsidRPr="00641AF1">
        <w:rPr>
          <w:rFonts w:asciiTheme="minorHAnsi" w:hAnsiTheme="minorHAnsi" w:cstheme="minorHAnsi"/>
          <w:sz w:val="22"/>
          <w:szCs w:val="22"/>
        </w:rPr>
        <w:t>.</w:t>
      </w:r>
    </w:p>
    <w:p w14:paraId="200B8DA6" w14:textId="77777777" w:rsidR="00DF2010" w:rsidRPr="00641AF1" w:rsidRDefault="00DF2010" w:rsidP="00737E58">
      <w:pPr>
        <w:pStyle w:val="List1stlevel"/>
        <w:numPr>
          <w:ilvl w:val="2"/>
          <w:numId w:val="56"/>
        </w:numPr>
        <w:rPr>
          <w:rFonts w:asciiTheme="minorHAnsi" w:hAnsiTheme="minorHAnsi" w:cstheme="minorHAnsi"/>
          <w:sz w:val="22"/>
          <w:szCs w:val="22"/>
        </w:rPr>
      </w:pPr>
      <w:r w:rsidRPr="00641AF1">
        <w:rPr>
          <w:rFonts w:asciiTheme="minorHAnsi" w:hAnsiTheme="minorHAnsi" w:cstheme="minorHAnsi"/>
          <w:sz w:val="22"/>
          <w:szCs w:val="22"/>
        </w:rPr>
        <w:t>Interests are accrued</w:t>
      </w:r>
    </w:p>
    <w:p w14:paraId="7645CD87" w14:textId="77777777" w:rsidR="00DF2010" w:rsidRPr="00641AF1" w:rsidRDefault="00DF2010" w:rsidP="00737E58">
      <w:pPr>
        <w:pStyle w:val="List1stlevel"/>
        <w:numPr>
          <w:ilvl w:val="2"/>
          <w:numId w:val="56"/>
        </w:numPr>
        <w:rPr>
          <w:rFonts w:asciiTheme="minorHAnsi" w:hAnsiTheme="minorHAnsi" w:cstheme="minorHAnsi"/>
          <w:sz w:val="22"/>
          <w:szCs w:val="22"/>
        </w:rPr>
      </w:pPr>
      <w:r w:rsidRPr="00641AF1">
        <w:rPr>
          <w:rFonts w:asciiTheme="minorHAnsi" w:hAnsiTheme="minorHAnsi" w:cstheme="minorHAnsi"/>
          <w:sz w:val="22"/>
          <w:szCs w:val="22"/>
        </w:rPr>
        <w:t>Minimum To Pay (MTP) amount is calculated</w:t>
      </w:r>
    </w:p>
    <w:p w14:paraId="6EEAA508" w14:textId="77777777" w:rsidR="00DF2010" w:rsidRDefault="00DF2010" w:rsidP="00737E58">
      <w:pPr>
        <w:pStyle w:val="List1stlevel"/>
        <w:numPr>
          <w:ilvl w:val="2"/>
          <w:numId w:val="56"/>
        </w:numPr>
        <w:rPr>
          <w:rFonts w:asciiTheme="minorHAnsi" w:hAnsiTheme="minorHAnsi" w:cstheme="minorHAnsi"/>
          <w:sz w:val="22"/>
          <w:szCs w:val="22"/>
        </w:rPr>
      </w:pPr>
      <w:r w:rsidRPr="00641AF1">
        <w:rPr>
          <w:rFonts w:asciiTheme="minorHAnsi" w:hAnsiTheme="minorHAnsi" w:cstheme="minorHAnsi"/>
          <w:sz w:val="22"/>
          <w:szCs w:val="22"/>
        </w:rPr>
        <w:t>Ageing between Delinquency buckets is processed (Current Min Due Amount becomes delinquent)</w:t>
      </w:r>
    </w:p>
    <w:tbl>
      <w:tblPr>
        <w:tblStyle w:val="TableGrid"/>
        <w:tblW w:w="0" w:type="auto"/>
        <w:tblInd w:w="720" w:type="dxa"/>
        <w:tblLook w:val="04A0" w:firstRow="1" w:lastRow="0" w:firstColumn="1" w:lastColumn="0" w:noHBand="0" w:noVBand="1"/>
      </w:tblPr>
      <w:tblGrid>
        <w:gridCol w:w="2177"/>
        <w:gridCol w:w="1388"/>
        <w:gridCol w:w="2911"/>
        <w:gridCol w:w="2154"/>
      </w:tblGrid>
      <w:tr w:rsidR="00AA402B" w:rsidRPr="00AA402B" w14:paraId="05101945" w14:textId="77777777" w:rsidTr="00077076">
        <w:tc>
          <w:tcPr>
            <w:tcW w:w="2177" w:type="dxa"/>
            <w:shd w:val="clear" w:color="auto" w:fill="FFC000"/>
          </w:tcPr>
          <w:p w14:paraId="3ACA20D0" w14:textId="708B0B7A" w:rsidR="00AA402B" w:rsidRPr="00AA402B" w:rsidRDefault="00AA402B" w:rsidP="00AA402B">
            <w:pPr>
              <w:pStyle w:val="List1stlevel"/>
              <w:numPr>
                <w:ilvl w:val="0"/>
                <w:numId w:val="0"/>
              </w:numPr>
              <w:rPr>
                <w:rFonts w:asciiTheme="minorHAnsi" w:hAnsiTheme="minorHAnsi" w:cstheme="minorHAnsi"/>
                <w:b/>
                <w:sz w:val="22"/>
                <w:szCs w:val="22"/>
              </w:rPr>
            </w:pPr>
            <w:r w:rsidRPr="00AA402B">
              <w:rPr>
                <w:rFonts w:asciiTheme="minorHAnsi" w:hAnsiTheme="minorHAnsi" w:cstheme="minorHAnsi"/>
                <w:b/>
                <w:sz w:val="22"/>
                <w:szCs w:val="22"/>
              </w:rPr>
              <w:t>Product</w:t>
            </w:r>
            <w:r w:rsidR="00077076">
              <w:rPr>
                <w:rFonts w:asciiTheme="minorHAnsi" w:hAnsiTheme="minorHAnsi" w:cstheme="minorHAnsi"/>
                <w:b/>
                <w:sz w:val="22"/>
                <w:szCs w:val="22"/>
              </w:rPr>
              <w:t xml:space="preserve"> Group</w:t>
            </w:r>
          </w:p>
        </w:tc>
        <w:tc>
          <w:tcPr>
            <w:tcW w:w="1388" w:type="dxa"/>
            <w:shd w:val="clear" w:color="auto" w:fill="FFC000"/>
          </w:tcPr>
          <w:p w14:paraId="77599D9B" w14:textId="77777777" w:rsidR="00AA402B" w:rsidRPr="00AA402B" w:rsidRDefault="00AA402B" w:rsidP="00AA402B">
            <w:pPr>
              <w:pStyle w:val="List1stlevel"/>
              <w:numPr>
                <w:ilvl w:val="0"/>
                <w:numId w:val="0"/>
              </w:numPr>
              <w:rPr>
                <w:rFonts w:asciiTheme="minorHAnsi" w:hAnsiTheme="minorHAnsi" w:cstheme="minorHAnsi"/>
                <w:b/>
                <w:sz w:val="22"/>
                <w:szCs w:val="22"/>
              </w:rPr>
            </w:pPr>
            <w:r w:rsidRPr="00AA402B">
              <w:rPr>
                <w:rFonts w:asciiTheme="minorHAnsi" w:hAnsiTheme="minorHAnsi" w:cstheme="minorHAnsi"/>
                <w:b/>
                <w:sz w:val="22"/>
                <w:szCs w:val="22"/>
              </w:rPr>
              <w:t>Billing date</w:t>
            </w:r>
          </w:p>
        </w:tc>
        <w:tc>
          <w:tcPr>
            <w:tcW w:w="2911" w:type="dxa"/>
            <w:shd w:val="clear" w:color="auto" w:fill="FFC000"/>
          </w:tcPr>
          <w:p w14:paraId="44003F8A" w14:textId="77777777" w:rsidR="00AA402B" w:rsidRPr="00AA402B" w:rsidRDefault="00AA402B" w:rsidP="00AA402B">
            <w:pPr>
              <w:pStyle w:val="List1stlevel"/>
              <w:numPr>
                <w:ilvl w:val="0"/>
                <w:numId w:val="0"/>
              </w:numPr>
              <w:rPr>
                <w:rFonts w:asciiTheme="minorHAnsi" w:hAnsiTheme="minorHAnsi" w:cstheme="minorHAnsi"/>
                <w:b/>
                <w:sz w:val="22"/>
                <w:szCs w:val="22"/>
              </w:rPr>
            </w:pPr>
            <w:r w:rsidRPr="00AA402B">
              <w:rPr>
                <w:rFonts w:asciiTheme="minorHAnsi" w:hAnsiTheme="minorHAnsi" w:cstheme="minorHAnsi"/>
                <w:b/>
                <w:sz w:val="22"/>
                <w:szCs w:val="22"/>
              </w:rPr>
              <w:t>Due date</w:t>
            </w:r>
          </w:p>
        </w:tc>
        <w:tc>
          <w:tcPr>
            <w:tcW w:w="2154" w:type="dxa"/>
            <w:shd w:val="clear" w:color="auto" w:fill="FFC000"/>
          </w:tcPr>
          <w:p w14:paraId="58927144" w14:textId="77777777" w:rsidR="00AA402B" w:rsidRPr="00AA402B" w:rsidRDefault="00AA402B" w:rsidP="00AA402B">
            <w:pPr>
              <w:pStyle w:val="List1stlevel"/>
              <w:numPr>
                <w:ilvl w:val="0"/>
                <w:numId w:val="0"/>
              </w:numPr>
              <w:rPr>
                <w:rFonts w:asciiTheme="minorHAnsi" w:hAnsiTheme="minorHAnsi" w:cstheme="minorHAnsi"/>
                <w:b/>
                <w:sz w:val="22"/>
                <w:szCs w:val="22"/>
              </w:rPr>
            </w:pPr>
            <w:r w:rsidRPr="00AA402B">
              <w:rPr>
                <w:rFonts w:asciiTheme="minorHAnsi" w:hAnsiTheme="minorHAnsi" w:cstheme="minorHAnsi"/>
                <w:b/>
                <w:sz w:val="22"/>
                <w:szCs w:val="22"/>
              </w:rPr>
              <w:t>MTP%</w:t>
            </w:r>
          </w:p>
        </w:tc>
      </w:tr>
      <w:tr w:rsidR="00AA402B" w14:paraId="2B35D78A" w14:textId="77777777" w:rsidTr="00077076">
        <w:tc>
          <w:tcPr>
            <w:tcW w:w="2177" w:type="dxa"/>
          </w:tcPr>
          <w:p w14:paraId="55A61E31" w14:textId="7E7056F3" w:rsidR="00AA402B" w:rsidRDefault="00077076" w:rsidP="00077076">
            <w:pPr>
              <w:pStyle w:val="List1stlevel"/>
              <w:numPr>
                <w:ilvl w:val="0"/>
                <w:numId w:val="0"/>
              </w:numPr>
              <w:rPr>
                <w:rFonts w:asciiTheme="minorHAnsi" w:hAnsiTheme="minorHAnsi" w:cstheme="minorHAnsi"/>
                <w:sz w:val="22"/>
                <w:szCs w:val="22"/>
              </w:rPr>
            </w:pPr>
            <w:r>
              <w:rPr>
                <w:rFonts w:asciiTheme="minorHAnsi" w:hAnsiTheme="minorHAnsi" w:cstheme="minorHAnsi"/>
                <w:sz w:val="22"/>
                <w:szCs w:val="22"/>
              </w:rPr>
              <w:t>All Credit Product</w:t>
            </w:r>
            <w:r w:rsidR="00037BDA">
              <w:rPr>
                <w:rFonts w:asciiTheme="minorHAnsi" w:hAnsiTheme="minorHAnsi" w:cstheme="minorHAnsi"/>
                <w:sz w:val="22"/>
                <w:szCs w:val="22"/>
              </w:rPr>
              <w:t xml:space="preserve"> </w:t>
            </w:r>
          </w:p>
        </w:tc>
        <w:tc>
          <w:tcPr>
            <w:tcW w:w="1388" w:type="dxa"/>
          </w:tcPr>
          <w:p w14:paraId="60E12B7E" w14:textId="32D6591E" w:rsidR="00AA402B" w:rsidRDefault="00077076" w:rsidP="00AA402B">
            <w:pPr>
              <w:pStyle w:val="List1stlevel"/>
              <w:numPr>
                <w:ilvl w:val="0"/>
                <w:numId w:val="0"/>
              </w:numPr>
              <w:rPr>
                <w:rFonts w:asciiTheme="minorHAnsi" w:hAnsiTheme="minorHAnsi" w:cstheme="minorHAnsi"/>
                <w:sz w:val="22"/>
                <w:szCs w:val="22"/>
              </w:rPr>
            </w:pPr>
            <w:r>
              <w:rPr>
                <w:rFonts w:asciiTheme="minorHAnsi" w:hAnsiTheme="minorHAnsi" w:cstheme="minorHAnsi"/>
                <w:sz w:val="22"/>
                <w:szCs w:val="22"/>
              </w:rPr>
              <w:t>15</w:t>
            </w:r>
          </w:p>
        </w:tc>
        <w:tc>
          <w:tcPr>
            <w:tcW w:w="2911" w:type="dxa"/>
          </w:tcPr>
          <w:p w14:paraId="394E7DFB" w14:textId="120BB9EB" w:rsidR="00AA402B" w:rsidRDefault="00077076" w:rsidP="00AA402B">
            <w:pPr>
              <w:pStyle w:val="List1stlevel"/>
              <w:numPr>
                <w:ilvl w:val="0"/>
                <w:numId w:val="0"/>
              </w:numPr>
              <w:rPr>
                <w:rFonts w:asciiTheme="minorHAnsi" w:hAnsiTheme="minorHAnsi" w:cstheme="minorHAnsi"/>
                <w:sz w:val="22"/>
                <w:szCs w:val="22"/>
              </w:rPr>
            </w:pPr>
            <w:r>
              <w:rPr>
                <w:rFonts w:asciiTheme="minorHAnsi" w:hAnsiTheme="minorHAnsi" w:cstheme="minorHAnsi"/>
                <w:sz w:val="22"/>
                <w:szCs w:val="22"/>
              </w:rPr>
              <w:t>2</w:t>
            </w:r>
            <w:r w:rsidR="00AA402B">
              <w:rPr>
                <w:rFonts w:asciiTheme="minorHAnsi" w:hAnsiTheme="minorHAnsi" w:cstheme="minorHAnsi"/>
                <w:sz w:val="22"/>
                <w:szCs w:val="22"/>
              </w:rPr>
              <w:t>5 days from billing date</w:t>
            </w:r>
          </w:p>
        </w:tc>
        <w:tc>
          <w:tcPr>
            <w:tcW w:w="2154" w:type="dxa"/>
          </w:tcPr>
          <w:p w14:paraId="1343CDAB" w14:textId="66E8156E" w:rsidR="00AA402B" w:rsidRDefault="00077076" w:rsidP="00AA402B">
            <w:pPr>
              <w:pStyle w:val="List1stlevel"/>
              <w:numPr>
                <w:ilvl w:val="0"/>
                <w:numId w:val="0"/>
              </w:numPr>
              <w:rPr>
                <w:rFonts w:asciiTheme="minorHAnsi" w:hAnsiTheme="minorHAnsi" w:cstheme="minorHAnsi"/>
                <w:sz w:val="22"/>
                <w:szCs w:val="22"/>
              </w:rPr>
            </w:pPr>
            <w:r>
              <w:rPr>
                <w:rFonts w:asciiTheme="minorHAnsi" w:hAnsiTheme="minorHAnsi" w:cstheme="minorHAnsi"/>
                <w:sz w:val="22"/>
                <w:szCs w:val="22"/>
              </w:rPr>
              <w:t>4%, min 100,000 VND</w:t>
            </w:r>
          </w:p>
        </w:tc>
      </w:tr>
    </w:tbl>
    <w:p w14:paraId="28488BBF" w14:textId="5302D6CE" w:rsidR="00F47742" w:rsidRDefault="00F47742" w:rsidP="00E005CB">
      <w:pPr>
        <w:pStyle w:val="BodyText"/>
        <w:spacing w:before="120"/>
        <w:rPr>
          <w:rFonts w:asciiTheme="minorHAnsi" w:hAnsiTheme="minorHAnsi" w:cstheme="minorHAnsi"/>
          <w:szCs w:val="22"/>
        </w:rPr>
      </w:pPr>
      <w:r>
        <w:rPr>
          <w:rFonts w:asciiTheme="minorHAnsi" w:hAnsiTheme="minorHAnsi" w:cstheme="minorHAnsi"/>
          <w:szCs w:val="22"/>
        </w:rPr>
        <w:t>A</w:t>
      </w:r>
      <w:r w:rsidR="00CB04A7">
        <w:rPr>
          <w:rFonts w:asciiTheme="minorHAnsi" w:hAnsiTheme="minorHAnsi" w:cstheme="minorHAnsi"/>
          <w:szCs w:val="22"/>
        </w:rPr>
        <w:t>t present, all</w:t>
      </w:r>
      <w:r w:rsidR="008F67D6">
        <w:rPr>
          <w:rFonts w:asciiTheme="minorHAnsi" w:hAnsiTheme="minorHAnsi" w:cstheme="minorHAnsi"/>
          <w:szCs w:val="22"/>
        </w:rPr>
        <w:t xml:space="preserve"> credit</w:t>
      </w:r>
      <w:r w:rsidR="00CB04A7">
        <w:rPr>
          <w:rFonts w:asciiTheme="minorHAnsi" w:hAnsiTheme="minorHAnsi" w:cstheme="minorHAnsi"/>
          <w:szCs w:val="22"/>
        </w:rPr>
        <w:t xml:space="preserve"> product of </w:t>
      </w:r>
      <w:r w:rsidR="004413B5">
        <w:rPr>
          <w:rFonts w:asciiTheme="minorHAnsi" w:hAnsiTheme="minorHAnsi" w:cstheme="minorHAnsi"/>
          <w:szCs w:val="22"/>
        </w:rPr>
        <w:t>OCB</w:t>
      </w:r>
      <w:r w:rsidR="00CB04A7">
        <w:rPr>
          <w:rFonts w:asciiTheme="minorHAnsi" w:hAnsiTheme="minorHAnsi" w:cstheme="minorHAnsi"/>
          <w:szCs w:val="22"/>
        </w:rPr>
        <w:t xml:space="preserve"> is applied one billing date only. It is monthly </w:t>
      </w:r>
      <w:r w:rsidR="00077076">
        <w:rPr>
          <w:rFonts w:asciiTheme="minorHAnsi" w:hAnsiTheme="minorHAnsi" w:cstheme="minorHAnsi"/>
          <w:szCs w:val="22"/>
        </w:rPr>
        <w:t>2</w:t>
      </w:r>
      <w:r w:rsidR="00A708EB">
        <w:rPr>
          <w:rFonts w:asciiTheme="minorHAnsi" w:hAnsiTheme="minorHAnsi" w:cstheme="minorHAnsi"/>
          <w:szCs w:val="22"/>
        </w:rPr>
        <w:t>5</w:t>
      </w:r>
      <w:r w:rsidR="00CB04A7">
        <w:rPr>
          <w:rFonts w:asciiTheme="minorHAnsi" w:hAnsiTheme="minorHAnsi" w:cstheme="minorHAnsi"/>
          <w:szCs w:val="22"/>
        </w:rPr>
        <w:t>.</w:t>
      </w:r>
      <w:r w:rsidR="00AC75EA">
        <w:rPr>
          <w:rFonts w:asciiTheme="minorHAnsi" w:hAnsiTheme="minorHAnsi" w:cstheme="minorHAnsi"/>
          <w:szCs w:val="22"/>
        </w:rPr>
        <w:t xml:space="preserve"> Bank can configure the different billing date for each product. </w:t>
      </w:r>
    </w:p>
    <w:p w14:paraId="6138EE82" w14:textId="2EF76D4F" w:rsidR="00AC75EA" w:rsidRPr="004B470C" w:rsidRDefault="00AC75EA" w:rsidP="004B470C">
      <w:pPr>
        <w:pStyle w:val="BodyText"/>
        <w:spacing w:before="120"/>
        <w:rPr>
          <w:rFonts w:asciiTheme="minorHAnsi" w:hAnsiTheme="minorHAnsi" w:cstheme="minorHAnsi"/>
          <w:szCs w:val="22"/>
        </w:rPr>
      </w:pPr>
    </w:p>
    <w:p w14:paraId="6022D45B" w14:textId="77777777" w:rsidR="00DF2010" w:rsidRPr="009F3DA3" w:rsidRDefault="00DF2010" w:rsidP="00DF2010">
      <w:pPr>
        <w:pStyle w:val="Heading2"/>
        <w:numPr>
          <w:ilvl w:val="1"/>
          <w:numId w:val="4"/>
        </w:numPr>
        <w:tabs>
          <w:tab w:val="num" w:pos="576"/>
        </w:tabs>
        <w:ind w:left="576"/>
      </w:pPr>
      <w:bookmarkStart w:id="1115" w:name="_Toc503283544"/>
      <w:r w:rsidRPr="009F3DA3">
        <w:t>Technical Details</w:t>
      </w:r>
      <w:bookmarkEnd w:id="1115"/>
    </w:p>
    <w:p w14:paraId="33398CD0" w14:textId="65294CAF" w:rsidR="00DF2010" w:rsidRPr="009F3DA3" w:rsidRDefault="00077076" w:rsidP="00DF2010">
      <w:r>
        <w:t>We will apply standard function of WAY4</w:t>
      </w:r>
    </w:p>
    <w:p w14:paraId="41DBD4AA" w14:textId="77777777" w:rsidR="00DF2010" w:rsidRPr="009F3DA3" w:rsidRDefault="00DF2010" w:rsidP="00DF2010">
      <w:pPr>
        <w:pStyle w:val="Heading2"/>
        <w:numPr>
          <w:ilvl w:val="1"/>
          <w:numId w:val="4"/>
        </w:numPr>
        <w:tabs>
          <w:tab w:val="num" w:pos="576"/>
        </w:tabs>
        <w:ind w:left="576"/>
      </w:pPr>
      <w:bookmarkStart w:id="1116" w:name="_Toc503283545"/>
      <w:r w:rsidRPr="009F3DA3">
        <w:t>Limitations</w:t>
      </w:r>
      <w:bookmarkEnd w:id="1116"/>
    </w:p>
    <w:p w14:paraId="297A5414" w14:textId="77777777" w:rsidR="00DF2010" w:rsidRPr="009F3DA3" w:rsidRDefault="00DF2010" w:rsidP="00DF2010">
      <w:pPr>
        <w:pStyle w:val="BodyText"/>
        <w:rPr>
          <w:rFonts w:ascii="Calibri" w:hAnsi="Calibri" w:cs="Arial"/>
          <w:szCs w:val="22"/>
        </w:rPr>
      </w:pPr>
      <w:r w:rsidRPr="009F3DA3">
        <w:rPr>
          <w:rFonts w:ascii="Calibri" w:hAnsi="Calibri" w:cs="Arial"/>
          <w:szCs w:val="22"/>
        </w:rPr>
        <w:t>N/A</w:t>
      </w:r>
    </w:p>
    <w:p w14:paraId="54F84055" w14:textId="77777777" w:rsidR="00DF2010" w:rsidRPr="009F3DA3" w:rsidRDefault="00DF2010" w:rsidP="00DF2010">
      <w:pPr>
        <w:pStyle w:val="Heading2"/>
        <w:numPr>
          <w:ilvl w:val="1"/>
          <w:numId w:val="4"/>
        </w:numPr>
        <w:tabs>
          <w:tab w:val="num" w:pos="576"/>
        </w:tabs>
        <w:ind w:left="576"/>
      </w:pPr>
      <w:bookmarkStart w:id="1117" w:name="_Toc435029848"/>
      <w:bookmarkStart w:id="1118" w:name="_Toc503283546"/>
      <w:bookmarkEnd w:id="1117"/>
      <w:r w:rsidRPr="009F3DA3">
        <w:t>Impact Areas</w:t>
      </w:r>
      <w:bookmarkEnd w:id="1118"/>
    </w:p>
    <w:p w14:paraId="52C8D824" w14:textId="77777777" w:rsidR="00DF2010" w:rsidRDefault="00DF2010" w:rsidP="00DF2010">
      <w:pPr>
        <w:pStyle w:val="BodyText"/>
        <w:rPr>
          <w:rFonts w:ascii="Calibri" w:hAnsi="Calibri" w:cs="Arial"/>
          <w:szCs w:val="22"/>
        </w:rPr>
      </w:pPr>
      <w:r w:rsidRPr="009F3DA3">
        <w:rPr>
          <w:rFonts w:ascii="Calibri" w:hAnsi="Calibri" w:cs="Arial"/>
          <w:szCs w:val="22"/>
        </w:rPr>
        <w:t>N/A</w:t>
      </w:r>
    </w:p>
    <w:p w14:paraId="168CD745" w14:textId="77777777" w:rsidR="000C73E8" w:rsidRPr="009F3DA3" w:rsidRDefault="000C73E8" w:rsidP="000C73E8">
      <w:pPr>
        <w:pStyle w:val="Heading1"/>
        <w:numPr>
          <w:ilvl w:val="0"/>
          <w:numId w:val="4"/>
        </w:numPr>
        <w:jc w:val="both"/>
      </w:pPr>
      <w:bookmarkStart w:id="1119" w:name="_Toc436032186"/>
      <w:bookmarkStart w:id="1120" w:name="_Toc436165298"/>
      <w:bookmarkStart w:id="1121" w:name="_Toc436312072"/>
      <w:bookmarkStart w:id="1122" w:name="_Toc503283547"/>
      <w:bookmarkEnd w:id="1119"/>
      <w:bookmarkEnd w:id="1120"/>
      <w:bookmarkEnd w:id="1121"/>
      <w:r w:rsidRPr="009F3DA3">
        <w:lastRenderedPageBreak/>
        <w:t>REQC00</w:t>
      </w:r>
      <w:r w:rsidR="00A1010C">
        <w:t>17</w:t>
      </w:r>
      <w:r w:rsidRPr="009F3DA3">
        <w:t>: Credit/Usage Limits</w:t>
      </w:r>
      <w:bookmarkEnd w:id="1122"/>
    </w:p>
    <w:p w14:paraId="342B210C" w14:textId="77777777" w:rsidR="000C73E8" w:rsidRPr="009F3DA3" w:rsidRDefault="000C73E8" w:rsidP="000C73E8">
      <w:pPr>
        <w:pStyle w:val="Heading2"/>
        <w:numPr>
          <w:ilvl w:val="1"/>
          <w:numId w:val="4"/>
        </w:numPr>
        <w:tabs>
          <w:tab w:val="num" w:pos="576"/>
        </w:tabs>
        <w:ind w:left="576"/>
      </w:pPr>
      <w:bookmarkStart w:id="1123" w:name="_Toc503283548"/>
      <w:r w:rsidRPr="009F3DA3">
        <w:t>Business Requirements</w:t>
      </w:r>
      <w:bookmarkEnd w:id="1123"/>
    </w:p>
    <w:p w14:paraId="759F9EED" w14:textId="7CE4F3D3" w:rsidR="000C73E8" w:rsidRDefault="001830BF" w:rsidP="006B130A">
      <w:pPr>
        <w:pStyle w:val="BodyTextBullet0"/>
        <w:jc w:val="both"/>
      </w:pPr>
      <w:r>
        <w:t xml:space="preserve">ORIENT COMMERCIAL BANK </w:t>
      </w:r>
      <w:r w:rsidR="000C73E8" w:rsidRPr="009F3DA3">
        <w:t>requires having flexible mechanism to assign, change and control limits:</w:t>
      </w:r>
    </w:p>
    <w:p w14:paraId="07A0D493" w14:textId="77777777" w:rsidR="006B130A" w:rsidRPr="006B130A" w:rsidRDefault="006B130A" w:rsidP="006B130A">
      <w:pPr>
        <w:pStyle w:val="BodyTextBullet0"/>
        <w:jc w:val="both"/>
        <w:rPr>
          <w:b/>
        </w:rPr>
      </w:pPr>
      <w:r w:rsidRPr="006B130A">
        <w:rPr>
          <w:b/>
        </w:rPr>
        <w:t>18.1.1 Credit Limit</w:t>
      </w:r>
    </w:p>
    <w:p w14:paraId="4007C339" w14:textId="77777777" w:rsidR="000C73E8" w:rsidRPr="00BE3A8C" w:rsidRDefault="000C73E8" w:rsidP="00737E58">
      <w:pPr>
        <w:pStyle w:val="BodyTextBullet0"/>
        <w:numPr>
          <w:ilvl w:val="0"/>
          <w:numId w:val="32"/>
        </w:numPr>
        <w:jc w:val="both"/>
      </w:pPr>
      <w:r w:rsidRPr="009F3DA3">
        <w:t>Credit Limit</w:t>
      </w:r>
      <w:r>
        <w:t>: O</w:t>
      </w:r>
      <w:r w:rsidRPr="00166D45">
        <w:t>fficial limit assigned to the cardholder</w:t>
      </w:r>
      <w:r w:rsidR="00896D53">
        <w:t xml:space="preserve"> (Liability, issuing contract</w:t>
      </w:r>
      <w:r w:rsidR="006B130A">
        <w:t>, card contract</w:t>
      </w:r>
      <w:r w:rsidR="00896D53">
        <w:t>)</w:t>
      </w:r>
    </w:p>
    <w:p w14:paraId="1EA88632" w14:textId="6B6B9FDD" w:rsidR="000C73E8" w:rsidRDefault="000C73E8" w:rsidP="00737E58">
      <w:pPr>
        <w:pStyle w:val="BodyTextBullet0"/>
        <w:numPr>
          <w:ilvl w:val="0"/>
          <w:numId w:val="32"/>
        </w:numPr>
        <w:jc w:val="both"/>
      </w:pPr>
      <w:r>
        <w:t>Temporary</w:t>
      </w:r>
      <w:r w:rsidR="004D717C">
        <w:t xml:space="preserve"> Credit</w:t>
      </w:r>
      <w:r>
        <w:t xml:space="preserve"> Limit (</w:t>
      </w:r>
      <w:r w:rsidRPr="00166D45">
        <w:t xml:space="preserve">overrides </w:t>
      </w:r>
      <w:r w:rsidR="00F54D69">
        <w:t>credit</w:t>
      </w:r>
      <w:r w:rsidRPr="00166D45">
        <w:t xml:space="preserve"> limit for a specific time period) (can be applied on any limit defined)</w:t>
      </w:r>
      <w:r w:rsidR="006B130A">
        <w:t>. Bank can charge exceed limit.</w:t>
      </w:r>
    </w:p>
    <w:p w14:paraId="4230E9C1" w14:textId="77777777" w:rsidR="006B130A" w:rsidRDefault="006B130A" w:rsidP="006B130A">
      <w:pPr>
        <w:pStyle w:val="BodyTextBullet0"/>
        <w:jc w:val="both"/>
        <w:rPr>
          <w:b/>
        </w:rPr>
      </w:pPr>
      <w:r w:rsidRPr="006B130A">
        <w:rPr>
          <w:b/>
        </w:rPr>
        <w:t>18.1.2 Usage Limit (Transaction Limit)</w:t>
      </w:r>
    </w:p>
    <w:p w14:paraId="1144052E" w14:textId="2C0EC377" w:rsidR="006B130A" w:rsidRDefault="006B130A" w:rsidP="00737E58">
      <w:pPr>
        <w:pStyle w:val="BodyTextBullet0"/>
        <w:numPr>
          <w:ilvl w:val="0"/>
          <w:numId w:val="32"/>
        </w:numPr>
        <w:jc w:val="both"/>
      </w:pPr>
      <w:r w:rsidRPr="00161DF8">
        <w:t>Usage limiters (Open-To-Buy): This scheme can be set up on product level, but it can be overridden on a particular card.</w:t>
      </w:r>
      <w:r w:rsidR="00237270">
        <w:t xml:space="preserve"> </w:t>
      </w:r>
      <w:r w:rsidRPr="00161DF8">
        <w:t xml:space="preserve">   </w:t>
      </w:r>
    </w:p>
    <w:p w14:paraId="79877266" w14:textId="7AF73227" w:rsidR="000C73E8" w:rsidRPr="00237270" w:rsidRDefault="000C73E8" w:rsidP="00737E58">
      <w:pPr>
        <w:pStyle w:val="BodyTextBullet0"/>
        <w:numPr>
          <w:ilvl w:val="0"/>
          <w:numId w:val="32"/>
        </w:numPr>
        <w:jc w:val="both"/>
      </w:pPr>
      <w:r>
        <w:t xml:space="preserve">Activity Limits </w:t>
      </w:r>
      <w:r w:rsidRPr="00166D45">
        <w:t>(Different limits for domestic/foreign</w:t>
      </w:r>
      <w:r w:rsidR="006B0549">
        <w:t xml:space="preserve"> or </w:t>
      </w:r>
      <w:r w:rsidRPr="00166D45">
        <w:t>daily</w:t>
      </w:r>
      <w:r w:rsidR="00D91AF7">
        <w:t>/monthly/periodic</w:t>
      </w:r>
      <w:r w:rsidR="00FB32EB">
        <w:t xml:space="preserve"> or number of transaction </w:t>
      </w:r>
      <w:r w:rsidR="005E3511">
        <w:t>per</w:t>
      </w:r>
      <w:r w:rsidR="00FB32EB">
        <w:t xml:space="preserve"> period</w:t>
      </w:r>
      <w:r w:rsidRPr="00166D45">
        <w:t>)</w:t>
      </w:r>
      <w:r w:rsidR="00237270">
        <w:t xml:space="preserve">. </w:t>
      </w:r>
      <w:r w:rsidR="00237270" w:rsidRPr="00237270">
        <w:rPr>
          <w:rFonts w:asciiTheme="minorHAnsi" w:hAnsiTheme="minorHAnsi" w:cstheme="minorHAnsi"/>
          <w:szCs w:val="22"/>
        </w:rPr>
        <w:t>These limits can be set for various transaction types.</w:t>
      </w:r>
      <w:r w:rsidR="00237270">
        <w:rPr>
          <w:rFonts w:asciiTheme="minorHAnsi" w:hAnsiTheme="minorHAnsi" w:cstheme="minorHAnsi"/>
          <w:szCs w:val="22"/>
        </w:rPr>
        <w:t xml:space="preserve"> For example:</w:t>
      </w:r>
    </w:p>
    <w:p w14:paraId="5C3CB833" w14:textId="77777777" w:rsidR="000C73E8" w:rsidRPr="00AE3C70" w:rsidRDefault="000C73E8" w:rsidP="000C73E8">
      <w:pPr>
        <w:pStyle w:val="BodyBullet2"/>
      </w:pPr>
      <w:r w:rsidRPr="00AE3C70">
        <w:t>ATM</w:t>
      </w:r>
    </w:p>
    <w:p w14:paraId="20737431" w14:textId="77777777" w:rsidR="000C73E8" w:rsidRPr="00AE3C70" w:rsidRDefault="000C73E8" w:rsidP="000C73E8">
      <w:pPr>
        <w:pStyle w:val="BodyBullet2"/>
      </w:pPr>
      <w:r w:rsidRPr="00AE3C70">
        <w:t>POS</w:t>
      </w:r>
    </w:p>
    <w:p w14:paraId="083D325A" w14:textId="77777777" w:rsidR="000C73E8" w:rsidRDefault="000C73E8" w:rsidP="000C73E8">
      <w:pPr>
        <w:pStyle w:val="BodyBullet2"/>
      </w:pPr>
      <w:r w:rsidRPr="00AE3C70">
        <w:t xml:space="preserve">Cash </w:t>
      </w:r>
      <w:r w:rsidR="006B130A">
        <w:t>Advance</w:t>
      </w:r>
    </w:p>
    <w:p w14:paraId="2EC1632A" w14:textId="77777777" w:rsidR="00161DF8" w:rsidRDefault="00161DF8" w:rsidP="000C73E8">
      <w:pPr>
        <w:pStyle w:val="BodyBullet2"/>
      </w:pPr>
      <w:r>
        <w:t>E-commerce</w:t>
      </w:r>
    </w:p>
    <w:p w14:paraId="4C060C23" w14:textId="77777777" w:rsidR="006E30D8" w:rsidRDefault="0029477D" w:rsidP="0029477D">
      <w:pPr>
        <w:pStyle w:val="BodyBullet2"/>
      </w:pPr>
      <w:r w:rsidRPr="0029477D">
        <w:t>Travel and Entertainment transactions</w:t>
      </w:r>
      <w:r w:rsidR="006E30D8">
        <w:t xml:space="preserve"> </w:t>
      </w:r>
    </w:p>
    <w:p w14:paraId="1F0C784D" w14:textId="77777777" w:rsidR="0029477D" w:rsidRPr="0029477D" w:rsidRDefault="0029477D" w:rsidP="0029477D">
      <w:pPr>
        <w:pStyle w:val="BodyBullet2"/>
      </w:pPr>
      <w:r w:rsidRPr="0029477D">
        <w:t>Fund transfer transactions</w:t>
      </w:r>
    </w:p>
    <w:p w14:paraId="3C6FF6CB" w14:textId="14438805" w:rsidR="00B62167" w:rsidRDefault="00B62167" w:rsidP="00B62167">
      <w:pPr>
        <w:pStyle w:val="BodyText"/>
        <w:numPr>
          <w:ilvl w:val="0"/>
          <w:numId w:val="11"/>
        </w:numPr>
        <w:spacing w:line="320" w:lineRule="exact"/>
        <w:ind w:left="709"/>
        <w:jc w:val="both"/>
        <w:rPr>
          <w:rFonts w:ascii="Calibri" w:hAnsi="Calibri"/>
        </w:rPr>
      </w:pPr>
      <w:r>
        <w:rPr>
          <w:rFonts w:ascii="Calibri" w:hAnsi="Calibri"/>
        </w:rPr>
        <w:t xml:space="preserve">Usage Limiter has got </w:t>
      </w:r>
      <w:r w:rsidR="002D45EF" w:rsidRPr="002D45EF">
        <w:rPr>
          <w:rFonts w:ascii="Calibri" w:hAnsi="Calibri"/>
        </w:rPr>
        <w:t>period</w:t>
      </w:r>
      <w:r w:rsidR="002D45EF">
        <w:rPr>
          <w:rFonts w:ascii="Calibri" w:hAnsi="Calibri"/>
        </w:rPr>
        <w:t xml:space="preserve"> </w:t>
      </w:r>
      <w:r>
        <w:rPr>
          <w:rFonts w:ascii="Calibri" w:hAnsi="Calibri"/>
        </w:rPr>
        <w:t>options:</w:t>
      </w:r>
    </w:p>
    <w:p w14:paraId="2E5B94E7" w14:textId="77777777" w:rsidR="00B62167" w:rsidRDefault="00B62167" w:rsidP="00B62167">
      <w:pPr>
        <w:pStyle w:val="BodyBullet2"/>
      </w:pPr>
      <w:r>
        <w:t>Billing: Usage counter is reset to initial value after each billing cycle</w:t>
      </w:r>
    </w:p>
    <w:p w14:paraId="0A6C1C84" w14:textId="77777777" w:rsidR="00B62167" w:rsidRPr="00B62167" w:rsidRDefault="00B62167" w:rsidP="00B62167">
      <w:pPr>
        <w:pStyle w:val="BodyBullet2"/>
      </w:pPr>
      <w:r>
        <w:t>Forever: Usage counter is reset by cardholder activities (e.g. Car</w:t>
      </w:r>
      <w:r w:rsidR="002A53FF">
        <w:t>d</w:t>
      </w:r>
      <w:r>
        <w:t>holder did payment then Cash usage counter is reset</w:t>
      </w:r>
      <w:r w:rsidR="002A53FF">
        <w:t>)</w:t>
      </w:r>
    </w:p>
    <w:p w14:paraId="708EA913" w14:textId="77777777" w:rsidR="000C73E8" w:rsidRPr="009F3DA3" w:rsidRDefault="000C73E8" w:rsidP="000C73E8"/>
    <w:p w14:paraId="2BF935CA" w14:textId="7EB30C49" w:rsidR="000C73E8" w:rsidRPr="009F3DA3" w:rsidRDefault="001830BF" w:rsidP="000C73E8">
      <w:pPr>
        <w:rPr>
          <w:szCs w:val="22"/>
        </w:rPr>
      </w:pPr>
      <w:r>
        <w:rPr>
          <w:szCs w:val="22"/>
        </w:rPr>
        <w:t xml:space="preserve">ORIENT COMMERCIAL BANK </w:t>
      </w:r>
      <w:r w:rsidR="000C73E8" w:rsidRPr="009F3DA3">
        <w:rPr>
          <w:szCs w:val="22"/>
        </w:rPr>
        <w:t>require</w:t>
      </w:r>
      <w:r w:rsidR="000C73E8">
        <w:rPr>
          <w:szCs w:val="22"/>
        </w:rPr>
        <w:t>s</w:t>
      </w:r>
      <w:r w:rsidR="000C73E8" w:rsidRPr="009F3DA3">
        <w:rPr>
          <w:szCs w:val="22"/>
        </w:rPr>
        <w:t xml:space="preserve"> ability to manage activity limits (including temporary limits) based on </w:t>
      </w:r>
    </w:p>
    <w:p w14:paraId="129151D7" w14:textId="77777777" w:rsidR="000C73E8" w:rsidRPr="00BE3A8C" w:rsidRDefault="000C73E8" w:rsidP="00737E58">
      <w:pPr>
        <w:pStyle w:val="ListParagraph"/>
        <w:numPr>
          <w:ilvl w:val="0"/>
          <w:numId w:val="34"/>
        </w:numPr>
        <w:spacing w:after="200" w:line="276" w:lineRule="auto"/>
      </w:pPr>
      <w:r w:rsidRPr="00BE3A8C">
        <w:t>Period:</w:t>
      </w:r>
    </w:p>
    <w:p w14:paraId="6BFD5535" w14:textId="77777777" w:rsidR="000C73E8" w:rsidRPr="00BE3A8C" w:rsidRDefault="000C73E8" w:rsidP="00737E58">
      <w:pPr>
        <w:pStyle w:val="ListParagraph"/>
        <w:numPr>
          <w:ilvl w:val="1"/>
          <w:numId w:val="34"/>
        </w:numPr>
        <w:spacing w:after="200" w:line="276" w:lineRule="auto"/>
      </w:pPr>
      <w:r w:rsidRPr="00BE3A8C">
        <w:t>Number of Days</w:t>
      </w:r>
    </w:p>
    <w:p w14:paraId="70BAC39E" w14:textId="77777777" w:rsidR="000C73E8" w:rsidRPr="00BE3A8C" w:rsidRDefault="000C73E8" w:rsidP="00737E58">
      <w:pPr>
        <w:pStyle w:val="ListParagraph"/>
        <w:numPr>
          <w:ilvl w:val="1"/>
          <w:numId w:val="34"/>
        </w:numPr>
        <w:spacing w:after="200" w:line="276" w:lineRule="auto"/>
      </w:pPr>
      <w:r w:rsidRPr="00BE3A8C">
        <w:t>Sliding period</w:t>
      </w:r>
    </w:p>
    <w:p w14:paraId="47EF7DDB" w14:textId="77777777" w:rsidR="000C73E8" w:rsidRPr="00BE3A8C" w:rsidRDefault="000C73E8" w:rsidP="00737E58">
      <w:pPr>
        <w:pStyle w:val="ListParagraph"/>
        <w:numPr>
          <w:ilvl w:val="1"/>
          <w:numId w:val="34"/>
        </w:numPr>
        <w:spacing w:after="200" w:line="276" w:lineRule="auto"/>
      </w:pPr>
      <w:r w:rsidRPr="00BE3A8C">
        <w:t>Fixed period</w:t>
      </w:r>
    </w:p>
    <w:p w14:paraId="49BC2555" w14:textId="77777777" w:rsidR="000C73E8" w:rsidRPr="00BE3A8C" w:rsidRDefault="000C73E8" w:rsidP="00737E58">
      <w:pPr>
        <w:pStyle w:val="ListParagraph"/>
        <w:numPr>
          <w:ilvl w:val="0"/>
          <w:numId w:val="34"/>
        </w:numPr>
        <w:spacing w:after="200" w:line="276" w:lineRule="auto"/>
      </w:pPr>
      <w:r w:rsidRPr="00BE3A8C">
        <w:t>Authorization origin:</w:t>
      </w:r>
    </w:p>
    <w:p w14:paraId="51F10180" w14:textId="77777777" w:rsidR="000C73E8" w:rsidRPr="00AD237E" w:rsidRDefault="001F5D3B" w:rsidP="00737E58">
      <w:pPr>
        <w:pStyle w:val="ListParagraph"/>
        <w:numPr>
          <w:ilvl w:val="1"/>
          <w:numId w:val="34"/>
        </w:numPr>
        <w:spacing w:after="200" w:line="276" w:lineRule="auto"/>
        <w:rPr>
          <w:szCs w:val="22"/>
        </w:rPr>
      </w:pPr>
      <w:r>
        <w:t>SIC</w:t>
      </w:r>
    </w:p>
    <w:p w14:paraId="25D35A40" w14:textId="77777777" w:rsidR="00FB32EB" w:rsidRPr="00FB32EB" w:rsidRDefault="00FB32EB" w:rsidP="00FB32EB">
      <w:pPr>
        <w:pStyle w:val="ListParagraph"/>
        <w:numPr>
          <w:ilvl w:val="0"/>
          <w:numId w:val="34"/>
        </w:numPr>
        <w:spacing w:line="320" w:lineRule="exact"/>
        <w:jc w:val="both"/>
        <w:rPr>
          <w:rFonts w:asciiTheme="minorHAnsi" w:hAnsiTheme="minorHAnsi" w:cstheme="minorHAnsi"/>
          <w:szCs w:val="22"/>
        </w:rPr>
      </w:pPr>
      <w:r w:rsidRPr="00FB32EB">
        <w:rPr>
          <w:rFonts w:asciiTheme="minorHAnsi" w:hAnsiTheme="minorHAnsi" w:cstheme="minorHAnsi"/>
          <w:b/>
          <w:szCs w:val="22"/>
        </w:rPr>
        <w:t>Configurable responses:</w:t>
      </w:r>
      <w:r w:rsidRPr="00FB32EB">
        <w:rPr>
          <w:rFonts w:asciiTheme="minorHAnsi" w:hAnsiTheme="minorHAnsi" w:cstheme="minorHAnsi"/>
          <w:szCs w:val="22"/>
        </w:rPr>
        <w:t xml:space="preserve"> CMS provides configurable response codes for periodic limits.</w:t>
      </w:r>
    </w:p>
    <w:p w14:paraId="5443C7D0" w14:textId="77777777" w:rsidR="000C73E8" w:rsidRPr="009F3DA3" w:rsidRDefault="000C73E8" w:rsidP="000C73E8">
      <w:pPr>
        <w:pStyle w:val="Heading2"/>
        <w:numPr>
          <w:ilvl w:val="1"/>
          <w:numId w:val="4"/>
        </w:numPr>
        <w:tabs>
          <w:tab w:val="num" w:pos="576"/>
          <w:tab w:val="num" w:pos="1386"/>
        </w:tabs>
        <w:ind w:left="576"/>
        <w:jc w:val="both"/>
      </w:pPr>
      <w:bookmarkStart w:id="1124" w:name="_Toc436312075"/>
      <w:bookmarkStart w:id="1125" w:name="_Toc436312076"/>
      <w:bookmarkStart w:id="1126" w:name="_Toc436312077"/>
      <w:bookmarkStart w:id="1127" w:name="_Toc436312078"/>
      <w:bookmarkStart w:id="1128" w:name="_Toc436312079"/>
      <w:bookmarkStart w:id="1129" w:name="_Toc436312080"/>
      <w:bookmarkStart w:id="1130" w:name="_Toc503283549"/>
      <w:bookmarkEnd w:id="1124"/>
      <w:bookmarkEnd w:id="1125"/>
      <w:bookmarkEnd w:id="1126"/>
      <w:bookmarkEnd w:id="1127"/>
      <w:bookmarkEnd w:id="1128"/>
      <w:bookmarkEnd w:id="1129"/>
      <w:r w:rsidRPr="009F3DA3">
        <w:lastRenderedPageBreak/>
        <w:t>Technical Details</w:t>
      </w:r>
      <w:bookmarkEnd w:id="1130"/>
    </w:p>
    <w:p w14:paraId="47555E57" w14:textId="77777777" w:rsidR="000C73E8" w:rsidRPr="009F3DA3" w:rsidRDefault="000C73E8" w:rsidP="000C73E8">
      <w:pPr>
        <w:pStyle w:val="Heading3"/>
        <w:numPr>
          <w:ilvl w:val="2"/>
          <w:numId w:val="4"/>
        </w:numPr>
        <w:tabs>
          <w:tab w:val="clear" w:pos="720"/>
        </w:tabs>
      </w:pPr>
      <w:bookmarkStart w:id="1131" w:name="_Toc503283550"/>
      <w:r w:rsidRPr="009F3DA3">
        <w:t>Credit limit</w:t>
      </w:r>
      <w:bookmarkEnd w:id="1131"/>
    </w:p>
    <w:p w14:paraId="3110F909" w14:textId="77777777" w:rsidR="000C73E8" w:rsidRPr="009F3DA3" w:rsidRDefault="000C73E8" w:rsidP="003D489A">
      <w:pPr>
        <w:jc w:val="both"/>
      </w:pPr>
      <w:r w:rsidRPr="009F3DA3">
        <w:t>WAY4 has the capability to setup Credit Limit for Card and/or Contract. The Credit Limit update can be done by WAY4 administrators via screen forms, batch files update.</w:t>
      </w:r>
    </w:p>
    <w:p w14:paraId="732EA868" w14:textId="77777777" w:rsidR="000C73E8" w:rsidRPr="009F3DA3" w:rsidRDefault="000C73E8" w:rsidP="003D489A">
      <w:pPr>
        <w:jc w:val="both"/>
      </w:pPr>
      <w:r w:rsidRPr="009F3DA3">
        <w:t>Credit Limit can be configured at product level as a default value and then redefined on Account Contract or Card level for particular card using WAY4 Advanced Tariff Management option.</w:t>
      </w:r>
    </w:p>
    <w:p w14:paraId="5FFF8B53" w14:textId="77777777" w:rsidR="000C73E8" w:rsidRPr="009F3DA3" w:rsidRDefault="000C73E8" w:rsidP="003D489A">
      <w:pPr>
        <w:jc w:val="both"/>
      </w:pPr>
      <w:r w:rsidRPr="009F3DA3">
        <w:t>WAY4 also has the capability to define and manage a temporary credit limit for particular Card/Account for the specified period of time.</w:t>
      </w:r>
    </w:p>
    <w:p w14:paraId="1DAD27D2" w14:textId="77777777" w:rsidR="000C73E8" w:rsidRDefault="000C73E8" w:rsidP="000C73E8"/>
    <w:p w14:paraId="16DD5844" w14:textId="77777777" w:rsidR="000C73E8" w:rsidRPr="009F3DA3" w:rsidRDefault="000C73E8" w:rsidP="000C73E8">
      <w:pPr>
        <w:pStyle w:val="Heading3"/>
        <w:numPr>
          <w:ilvl w:val="2"/>
          <w:numId w:val="4"/>
        </w:numPr>
        <w:tabs>
          <w:tab w:val="clear" w:pos="720"/>
        </w:tabs>
      </w:pPr>
      <w:bookmarkStart w:id="1132" w:name="_Toc434724975"/>
      <w:bookmarkStart w:id="1133" w:name="_Toc434755225"/>
      <w:bookmarkStart w:id="1134" w:name="_Toc434950713"/>
      <w:bookmarkStart w:id="1135" w:name="_Toc435029854"/>
      <w:bookmarkStart w:id="1136" w:name="_Toc503283551"/>
      <w:bookmarkEnd w:id="1132"/>
      <w:bookmarkEnd w:id="1133"/>
      <w:bookmarkEnd w:id="1134"/>
      <w:bookmarkEnd w:id="1135"/>
      <w:r w:rsidRPr="009F3DA3">
        <w:t>Usage limiter</w:t>
      </w:r>
      <w:bookmarkEnd w:id="1136"/>
    </w:p>
    <w:p w14:paraId="448FEC4A" w14:textId="77777777" w:rsidR="000C73E8" w:rsidRPr="009F3DA3" w:rsidRDefault="000C73E8" w:rsidP="000C73E8">
      <w:pPr>
        <w:pStyle w:val="Default"/>
        <w:spacing w:before="120"/>
        <w:jc w:val="both"/>
        <w:rPr>
          <w:rFonts w:ascii="Calibri" w:hAnsi="Calibri"/>
          <w:color w:val="auto"/>
          <w:sz w:val="22"/>
          <w:lang w:val="en-GB" w:eastAsia="en-US"/>
        </w:rPr>
      </w:pPr>
      <w:r w:rsidRPr="009F3DA3">
        <w:rPr>
          <w:rFonts w:ascii="Calibri" w:hAnsi="Calibri"/>
          <w:color w:val="auto"/>
          <w:sz w:val="22"/>
          <w:lang w:val="en-GB" w:eastAsia="en-US"/>
        </w:rPr>
        <w:t>WAY4 allows various limits to be setup using Usage Limiters at the product level (service package) which can be overridden at the contract level or setup directly at the contract level.</w:t>
      </w:r>
    </w:p>
    <w:p w14:paraId="6068A693" w14:textId="77777777" w:rsidR="000C73E8" w:rsidRPr="009F3DA3" w:rsidRDefault="000C73E8" w:rsidP="000C73E8">
      <w:pPr>
        <w:pStyle w:val="Default"/>
        <w:spacing w:before="120"/>
        <w:jc w:val="both"/>
        <w:rPr>
          <w:rFonts w:ascii="Calibri" w:hAnsi="Calibri"/>
          <w:color w:val="auto"/>
          <w:sz w:val="22"/>
          <w:lang w:val="en-GB" w:eastAsia="en-US"/>
        </w:rPr>
      </w:pPr>
      <w:r w:rsidRPr="009F3DA3">
        <w:rPr>
          <w:rFonts w:ascii="Calibri" w:hAnsi="Calibri"/>
          <w:color w:val="auto"/>
          <w:sz w:val="22"/>
          <w:lang w:val="en-GB" w:eastAsia="en-US"/>
        </w:rPr>
        <w:t xml:space="preserve">Usage limiter parameters are set in either general templates configured in Service Packages or personal templates configured for contracts. General templates determine limiter parameters for all contracts using this Service Package. Personal templates determine limiter parameters for the contract for which they are configured. </w:t>
      </w:r>
    </w:p>
    <w:p w14:paraId="29CB517C" w14:textId="77777777" w:rsidR="000C73E8" w:rsidRPr="009F3DA3" w:rsidRDefault="000C73E8" w:rsidP="000C73E8">
      <w:pPr>
        <w:pStyle w:val="Default"/>
        <w:spacing w:before="120"/>
        <w:jc w:val="both"/>
        <w:rPr>
          <w:rFonts w:ascii="Calibri" w:hAnsi="Calibri"/>
          <w:color w:val="auto"/>
          <w:sz w:val="22"/>
          <w:lang w:val="en-GB" w:eastAsia="en-US"/>
        </w:rPr>
      </w:pPr>
    </w:p>
    <w:p w14:paraId="7801D417" w14:textId="77777777" w:rsidR="000C73E8" w:rsidRPr="009F3DA3" w:rsidRDefault="000C73E8" w:rsidP="000C73E8">
      <w:pPr>
        <w:pStyle w:val="Default"/>
        <w:rPr>
          <w:rFonts w:ascii="Calibri" w:hAnsi="Calibri"/>
          <w:color w:val="auto"/>
          <w:sz w:val="22"/>
          <w:lang w:val="en-GB" w:eastAsia="en-US"/>
        </w:rPr>
      </w:pPr>
      <w:r w:rsidRPr="009F3DA3">
        <w:rPr>
          <w:rFonts w:ascii="Calibri" w:hAnsi="Calibri"/>
          <w:color w:val="auto"/>
          <w:sz w:val="22"/>
          <w:lang w:val="en-GB" w:eastAsia="en-US"/>
        </w:rPr>
        <w:t>Limiters are set for a group of transactions meeting certain conditions, such as certain values in fields:</w:t>
      </w:r>
    </w:p>
    <w:p w14:paraId="79327295" w14:textId="77777777" w:rsidR="000C73E8" w:rsidRPr="009F3DA3" w:rsidRDefault="000C73E8" w:rsidP="00737E58">
      <w:pPr>
        <w:pStyle w:val="ListParagraph"/>
        <w:numPr>
          <w:ilvl w:val="0"/>
          <w:numId w:val="34"/>
        </w:numPr>
        <w:spacing w:after="200" w:line="276" w:lineRule="auto"/>
      </w:pPr>
      <w:r w:rsidRPr="009F3DA3">
        <w:t>Channel (e.g. VISA, MasterCard, On</w:t>
      </w:r>
      <w:r>
        <w:t>-</w:t>
      </w:r>
      <w:r w:rsidRPr="009F3DA3">
        <w:t>Us ATM)</w:t>
      </w:r>
    </w:p>
    <w:p w14:paraId="1F62C4A1" w14:textId="77777777" w:rsidR="000C73E8" w:rsidRPr="009F3DA3" w:rsidRDefault="000C73E8" w:rsidP="00737E58">
      <w:pPr>
        <w:pStyle w:val="ListParagraph"/>
        <w:numPr>
          <w:ilvl w:val="0"/>
          <w:numId w:val="34"/>
        </w:numPr>
        <w:spacing w:after="200" w:line="276" w:lineRule="auto"/>
      </w:pPr>
      <w:r w:rsidRPr="009F3DA3">
        <w:t>SIC Group (e.g. Hotels, Retail, etc.)</w:t>
      </w:r>
    </w:p>
    <w:p w14:paraId="2B1E09C4" w14:textId="77777777" w:rsidR="000C73E8" w:rsidRPr="009F3DA3" w:rsidRDefault="000C73E8" w:rsidP="00737E58">
      <w:pPr>
        <w:pStyle w:val="ListParagraph"/>
        <w:numPr>
          <w:ilvl w:val="0"/>
          <w:numId w:val="34"/>
        </w:numPr>
        <w:spacing w:after="200" w:line="276" w:lineRule="auto"/>
      </w:pPr>
      <w:r w:rsidRPr="009F3DA3">
        <w:t>Operation (e.g. Retail, Cash, etc.)</w:t>
      </w:r>
    </w:p>
    <w:p w14:paraId="3A695D4D" w14:textId="77777777" w:rsidR="000C73E8" w:rsidRPr="009F3DA3" w:rsidRDefault="000C73E8" w:rsidP="00737E58">
      <w:pPr>
        <w:pStyle w:val="ListParagraph"/>
        <w:numPr>
          <w:ilvl w:val="0"/>
          <w:numId w:val="34"/>
        </w:numPr>
        <w:spacing w:after="200" w:line="276" w:lineRule="auto"/>
      </w:pPr>
      <w:r w:rsidRPr="009F3DA3">
        <w:t>Other</w:t>
      </w:r>
    </w:p>
    <w:p w14:paraId="772D162E" w14:textId="77777777" w:rsidR="000C73E8" w:rsidRPr="009F3DA3" w:rsidRDefault="000C73E8" w:rsidP="000C73E8">
      <w:pPr>
        <w:pStyle w:val="Default"/>
        <w:rPr>
          <w:rFonts w:ascii="Calibri" w:hAnsi="Calibri"/>
          <w:color w:val="auto"/>
          <w:sz w:val="22"/>
          <w:lang w:val="en-GB" w:eastAsia="en-US"/>
        </w:rPr>
      </w:pPr>
    </w:p>
    <w:p w14:paraId="17B8E04B" w14:textId="77777777" w:rsidR="000C73E8" w:rsidRDefault="000C73E8" w:rsidP="00C74B8D">
      <w:pPr>
        <w:pStyle w:val="Default"/>
        <w:jc w:val="both"/>
        <w:rPr>
          <w:rFonts w:ascii="Calibri" w:hAnsi="Calibri"/>
          <w:color w:val="auto"/>
          <w:sz w:val="22"/>
          <w:lang w:val="en-GB" w:eastAsia="en-US"/>
        </w:rPr>
      </w:pPr>
      <w:r w:rsidRPr="009F3DA3">
        <w:rPr>
          <w:rFonts w:ascii="Calibri" w:hAnsi="Calibri"/>
          <w:color w:val="auto"/>
          <w:sz w:val="22"/>
          <w:lang w:val="en-GB" w:eastAsia="en-US"/>
        </w:rPr>
        <w:t xml:space="preserve">Limiters have two counters that designate maximum allowed values: maximum quantity counters (Max #) and maximum transaction amount counters (Max Amount). Limits on the single transaction amount (Max Single Amount) may also be set up in limiter templates. </w:t>
      </w:r>
    </w:p>
    <w:p w14:paraId="2A816135" w14:textId="77777777" w:rsidR="00C74B8D" w:rsidRPr="009F3DA3" w:rsidRDefault="00C74B8D" w:rsidP="00C74B8D">
      <w:pPr>
        <w:pStyle w:val="Default"/>
        <w:jc w:val="both"/>
        <w:rPr>
          <w:rFonts w:ascii="Calibri" w:hAnsi="Calibri"/>
          <w:color w:val="auto"/>
          <w:sz w:val="22"/>
          <w:lang w:val="en-GB" w:eastAsia="en-US"/>
        </w:rPr>
      </w:pPr>
    </w:p>
    <w:p w14:paraId="407AFE6D" w14:textId="77777777" w:rsidR="000C73E8" w:rsidRPr="009F3DA3" w:rsidRDefault="000C73E8" w:rsidP="000C73E8">
      <w:pPr>
        <w:pStyle w:val="Default"/>
        <w:rPr>
          <w:rFonts w:ascii="Calibri" w:hAnsi="Calibri"/>
          <w:color w:val="auto"/>
          <w:sz w:val="22"/>
          <w:lang w:val="en-GB" w:eastAsia="en-US"/>
        </w:rPr>
      </w:pPr>
      <w:r w:rsidRPr="009F3DA3">
        <w:rPr>
          <w:rFonts w:ascii="Calibri" w:hAnsi="Calibri"/>
          <w:color w:val="auto"/>
          <w:sz w:val="22"/>
          <w:lang w:val="en-GB" w:eastAsia="en-US"/>
        </w:rPr>
        <w:t>WAY4 uses limiters by determining a set of limiters whose conditions fit the current transaction parameters</w:t>
      </w:r>
      <w:r>
        <w:rPr>
          <w:rFonts w:ascii="Calibri" w:hAnsi="Calibri"/>
          <w:color w:val="auto"/>
          <w:sz w:val="22"/>
          <w:lang w:val="en-GB" w:eastAsia="en-US"/>
        </w:rPr>
        <w:t>;</w:t>
      </w:r>
      <w:r w:rsidRPr="009F3DA3">
        <w:rPr>
          <w:rFonts w:ascii="Calibri" w:hAnsi="Calibri"/>
          <w:color w:val="auto"/>
          <w:sz w:val="22"/>
          <w:lang w:val="en-GB" w:eastAsia="en-US"/>
        </w:rPr>
        <w:t xml:space="preserve"> this includes limiters selected on the basis of: </w:t>
      </w:r>
    </w:p>
    <w:p w14:paraId="497F8313" w14:textId="77777777" w:rsidR="000C73E8" w:rsidRPr="009F3DA3" w:rsidRDefault="000C73E8" w:rsidP="00737E58">
      <w:pPr>
        <w:pStyle w:val="ListParagraph"/>
        <w:numPr>
          <w:ilvl w:val="0"/>
          <w:numId w:val="34"/>
        </w:numPr>
        <w:spacing w:after="200" w:line="276" w:lineRule="auto"/>
      </w:pPr>
      <w:r w:rsidRPr="009F3DA3">
        <w:t>Parameters of the current contract</w:t>
      </w:r>
    </w:p>
    <w:p w14:paraId="3BD443D3" w14:textId="77777777" w:rsidR="000C73E8" w:rsidRPr="009F3DA3" w:rsidRDefault="000C73E8" w:rsidP="00737E58">
      <w:pPr>
        <w:pStyle w:val="ListParagraph"/>
        <w:numPr>
          <w:ilvl w:val="0"/>
          <w:numId w:val="34"/>
        </w:numPr>
        <w:spacing w:after="200" w:line="276" w:lineRule="auto"/>
      </w:pPr>
      <w:r w:rsidRPr="009F3DA3">
        <w:t xml:space="preserve">Usage limiters inherited from the contract's Service Package </w:t>
      </w:r>
    </w:p>
    <w:p w14:paraId="593AB9E9" w14:textId="77777777" w:rsidR="000C73E8" w:rsidRPr="009F3DA3" w:rsidRDefault="000C73E8" w:rsidP="00737E58">
      <w:pPr>
        <w:pStyle w:val="ListParagraph"/>
        <w:numPr>
          <w:ilvl w:val="0"/>
          <w:numId w:val="34"/>
        </w:numPr>
        <w:spacing w:after="200" w:line="276" w:lineRule="auto"/>
      </w:pPr>
      <w:r w:rsidRPr="009F3DA3">
        <w:t>Personal usage limiters of the contract</w:t>
      </w:r>
    </w:p>
    <w:p w14:paraId="3CFB0BB1" w14:textId="77777777" w:rsidR="000C73E8" w:rsidRPr="009F3DA3" w:rsidRDefault="000C73E8" w:rsidP="00737E58">
      <w:pPr>
        <w:pStyle w:val="ListParagraph"/>
        <w:numPr>
          <w:ilvl w:val="0"/>
          <w:numId w:val="34"/>
        </w:numPr>
        <w:spacing w:after="200" w:line="276" w:lineRule="auto"/>
      </w:pPr>
      <w:r w:rsidRPr="009F3DA3">
        <w:t xml:space="preserve">Usage limiters that form a hierarchical structure with the limiters mentioned above </w:t>
      </w:r>
    </w:p>
    <w:p w14:paraId="05FC5C4C" w14:textId="77777777" w:rsidR="000C73E8" w:rsidRPr="009F3DA3" w:rsidRDefault="000C73E8" w:rsidP="000C73E8">
      <w:pPr>
        <w:pStyle w:val="Default"/>
        <w:rPr>
          <w:rFonts w:ascii="Calibri" w:hAnsi="Calibri"/>
          <w:color w:val="auto"/>
          <w:sz w:val="22"/>
          <w:lang w:val="en-GB" w:eastAsia="en-US"/>
        </w:rPr>
      </w:pPr>
    </w:p>
    <w:p w14:paraId="3D6D7EAA" w14:textId="77777777" w:rsidR="000C73E8" w:rsidRPr="009F3DA3" w:rsidRDefault="000C73E8" w:rsidP="000C73E8">
      <w:pPr>
        <w:pStyle w:val="Default"/>
        <w:rPr>
          <w:rFonts w:ascii="Calibri" w:hAnsi="Calibri"/>
          <w:color w:val="auto"/>
          <w:sz w:val="22"/>
          <w:lang w:val="en-GB" w:eastAsia="en-US"/>
        </w:rPr>
      </w:pPr>
      <w:r w:rsidRPr="009F3DA3">
        <w:rPr>
          <w:rFonts w:ascii="Calibri" w:hAnsi="Calibri"/>
          <w:color w:val="auto"/>
          <w:sz w:val="22"/>
          <w:lang w:val="en-GB" w:eastAsia="en-US"/>
        </w:rPr>
        <w:t>The usage counters are active during the time period indicated in limiter parameters (fields Period and Period Type), after which it resets its values.</w:t>
      </w:r>
    </w:p>
    <w:p w14:paraId="2CA11C4C" w14:textId="77777777" w:rsidR="000C73E8" w:rsidRPr="009F3DA3" w:rsidRDefault="000C73E8" w:rsidP="000C73E8">
      <w:pPr>
        <w:pStyle w:val="Default"/>
        <w:rPr>
          <w:rFonts w:ascii="Calibri" w:hAnsi="Calibri"/>
          <w:color w:val="auto"/>
          <w:sz w:val="22"/>
          <w:lang w:val="en-GB" w:eastAsia="en-US"/>
        </w:rPr>
      </w:pPr>
      <w:r w:rsidRPr="009F3DA3">
        <w:rPr>
          <w:rFonts w:ascii="Calibri" w:hAnsi="Calibri"/>
          <w:color w:val="auto"/>
          <w:sz w:val="22"/>
          <w:lang w:val="en-GB" w:eastAsia="en-US"/>
        </w:rPr>
        <w:t xml:space="preserve"> </w:t>
      </w:r>
    </w:p>
    <w:p w14:paraId="3BC74F99" w14:textId="77777777" w:rsidR="000C73E8" w:rsidRDefault="000C73E8" w:rsidP="00077076">
      <w:pPr>
        <w:pStyle w:val="Default"/>
        <w:jc w:val="both"/>
        <w:rPr>
          <w:rFonts w:ascii="Calibri" w:hAnsi="Calibri"/>
          <w:color w:val="auto"/>
          <w:sz w:val="22"/>
          <w:lang w:val="en-GB" w:eastAsia="en-US"/>
        </w:rPr>
      </w:pPr>
      <w:r w:rsidRPr="009F3DA3">
        <w:rPr>
          <w:rFonts w:ascii="Calibri" w:hAnsi="Calibri"/>
          <w:color w:val="auto"/>
          <w:sz w:val="22"/>
          <w:lang w:val="en-GB" w:eastAsia="en-US"/>
        </w:rPr>
        <w:lastRenderedPageBreak/>
        <w:t xml:space="preserve">When processing a financial document for which no authorisation document is found, values of transaction usage limiter counters increase the same way as when processing an authorisation request for the financial document amount. When processing a reversal document for an operation that has increased counter values, the counters will automatically turn back their values. </w:t>
      </w:r>
    </w:p>
    <w:p w14:paraId="7A53D875" w14:textId="77777777" w:rsidR="000C73E8" w:rsidRDefault="000C73E8" w:rsidP="000C73E8"/>
    <w:p w14:paraId="7DA3E7AD" w14:textId="77777777" w:rsidR="00655DD9" w:rsidRPr="00A762FB" w:rsidRDefault="00655DD9" w:rsidP="000C73E8">
      <w:pPr>
        <w:rPr>
          <w:b/>
        </w:rPr>
      </w:pPr>
      <w:r w:rsidRPr="00A762FB">
        <w:rPr>
          <w:b/>
        </w:rPr>
        <w:t>MC Credit Card for Enterprise</w:t>
      </w:r>
      <w:r w:rsidR="00901062">
        <w:rPr>
          <w:b/>
        </w:rPr>
        <w:t xml:space="preserve"> Client</w:t>
      </w:r>
    </w:p>
    <w:tbl>
      <w:tblPr>
        <w:tblStyle w:val="TableGrid"/>
        <w:tblW w:w="0" w:type="auto"/>
        <w:tblInd w:w="817" w:type="dxa"/>
        <w:tblLook w:val="04A0" w:firstRow="1" w:lastRow="0" w:firstColumn="1" w:lastColumn="0" w:noHBand="0" w:noVBand="1"/>
      </w:tblPr>
      <w:tblGrid>
        <w:gridCol w:w="3329"/>
        <w:gridCol w:w="1388"/>
        <w:gridCol w:w="3816"/>
      </w:tblGrid>
      <w:tr w:rsidR="00400382" w:rsidRPr="00400382" w14:paraId="645B7250" w14:textId="77777777" w:rsidTr="007209BA">
        <w:tc>
          <w:tcPr>
            <w:tcW w:w="3402" w:type="dxa"/>
            <w:shd w:val="clear" w:color="auto" w:fill="FFC000"/>
          </w:tcPr>
          <w:p w14:paraId="13FBDCB3" w14:textId="77777777" w:rsidR="00400382" w:rsidRPr="00400382" w:rsidRDefault="00A762FB" w:rsidP="000C73E8">
            <w:pPr>
              <w:rPr>
                <w:b/>
              </w:rPr>
            </w:pPr>
            <w:r>
              <w:rPr>
                <w:b/>
              </w:rPr>
              <w:t>Transaction Criteria</w:t>
            </w:r>
          </w:p>
        </w:tc>
        <w:tc>
          <w:tcPr>
            <w:tcW w:w="1418" w:type="dxa"/>
            <w:shd w:val="clear" w:color="auto" w:fill="FFC000"/>
          </w:tcPr>
          <w:p w14:paraId="404E7474" w14:textId="77777777" w:rsidR="00400382" w:rsidRPr="00400382" w:rsidRDefault="00400382" w:rsidP="000C73E8">
            <w:pPr>
              <w:rPr>
                <w:b/>
              </w:rPr>
            </w:pPr>
            <w:r w:rsidRPr="00400382">
              <w:rPr>
                <w:b/>
              </w:rPr>
              <w:t>Usage Type</w:t>
            </w:r>
          </w:p>
        </w:tc>
        <w:tc>
          <w:tcPr>
            <w:tcW w:w="3939" w:type="dxa"/>
            <w:shd w:val="clear" w:color="auto" w:fill="FFC000"/>
          </w:tcPr>
          <w:p w14:paraId="1CD64D2D" w14:textId="77777777" w:rsidR="00400382" w:rsidRPr="00400382" w:rsidRDefault="00400382" w:rsidP="000C73E8">
            <w:pPr>
              <w:rPr>
                <w:b/>
              </w:rPr>
            </w:pPr>
            <w:r w:rsidRPr="00400382">
              <w:rPr>
                <w:b/>
              </w:rPr>
              <w:t>Usage Value</w:t>
            </w:r>
          </w:p>
        </w:tc>
      </w:tr>
      <w:tr w:rsidR="0037658C" w14:paraId="67337B3C" w14:textId="77777777" w:rsidTr="007209BA">
        <w:tc>
          <w:tcPr>
            <w:tcW w:w="3402" w:type="dxa"/>
          </w:tcPr>
          <w:p w14:paraId="30664FDA" w14:textId="77777777" w:rsidR="0037658C" w:rsidRDefault="0037658C" w:rsidP="000C73E8">
            <w:r>
              <w:t>ATM Transaction</w:t>
            </w:r>
          </w:p>
          <w:p w14:paraId="52940EF4" w14:textId="60122EBE" w:rsidR="0037658C" w:rsidRDefault="0037658C" w:rsidP="000C73E8">
            <w:r>
              <w:t>(</w:t>
            </w:r>
            <w:r w:rsidRPr="00751B14">
              <w:rPr>
                <w:i/>
              </w:rPr>
              <w:t>Rút tiền tại ATM</w:t>
            </w:r>
            <w:r>
              <w:t>)</w:t>
            </w:r>
          </w:p>
        </w:tc>
        <w:tc>
          <w:tcPr>
            <w:tcW w:w="1418" w:type="dxa"/>
          </w:tcPr>
          <w:p w14:paraId="150E8F05" w14:textId="019FE5B5" w:rsidR="0037658C" w:rsidRDefault="0037658C" w:rsidP="000C73E8">
            <w:r>
              <w:t>Daily</w:t>
            </w:r>
          </w:p>
        </w:tc>
        <w:tc>
          <w:tcPr>
            <w:tcW w:w="3939" w:type="dxa"/>
          </w:tcPr>
          <w:p w14:paraId="70780A83" w14:textId="70E83BBE" w:rsidR="0037658C" w:rsidRDefault="0037658C" w:rsidP="0037658C">
            <w:r>
              <w:t>Single amount: 20,000,000 VND</w:t>
            </w:r>
          </w:p>
          <w:p w14:paraId="6A916744" w14:textId="3B953DC6" w:rsidR="0037658C" w:rsidRDefault="0037658C" w:rsidP="0037658C">
            <w:r>
              <w:t>Daily max amount: 100,000,000 VND</w:t>
            </w:r>
          </w:p>
        </w:tc>
      </w:tr>
      <w:tr w:rsidR="0037658C" w14:paraId="3D44371E" w14:textId="77777777" w:rsidTr="007209BA">
        <w:tc>
          <w:tcPr>
            <w:tcW w:w="3402" w:type="dxa"/>
          </w:tcPr>
          <w:p w14:paraId="676F9B5C" w14:textId="3FA80EBC" w:rsidR="0037658C" w:rsidRDefault="0037658C" w:rsidP="000C73E8">
            <w:r>
              <w:t>POS Cash Transaction</w:t>
            </w:r>
          </w:p>
          <w:p w14:paraId="145C24FF" w14:textId="3389BC9E" w:rsidR="0037658C" w:rsidRDefault="0037658C" w:rsidP="000C73E8">
            <w:r>
              <w:t>(</w:t>
            </w:r>
            <w:r w:rsidRPr="00EB4D75">
              <w:rPr>
                <w:i/>
              </w:rPr>
              <w:t>Rút tiền tại quầy</w:t>
            </w:r>
            <w:r>
              <w:t>)</w:t>
            </w:r>
          </w:p>
        </w:tc>
        <w:tc>
          <w:tcPr>
            <w:tcW w:w="1418" w:type="dxa"/>
          </w:tcPr>
          <w:p w14:paraId="2E0408C1" w14:textId="74C382A1" w:rsidR="0037658C" w:rsidRDefault="0037658C" w:rsidP="000C73E8">
            <w:r>
              <w:t>Daily</w:t>
            </w:r>
          </w:p>
        </w:tc>
        <w:tc>
          <w:tcPr>
            <w:tcW w:w="3939" w:type="dxa"/>
          </w:tcPr>
          <w:p w14:paraId="62E834B8" w14:textId="15C49815" w:rsidR="0037658C" w:rsidRDefault="0037658C" w:rsidP="0037658C">
            <w:r>
              <w:t>Single amount: 50,000,000 VND</w:t>
            </w:r>
          </w:p>
          <w:p w14:paraId="6BD09DD7" w14:textId="6FA45312" w:rsidR="0037658C" w:rsidRDefault="0037658C" w:rsidP="0037658C">
            <w:r>
              <w:t>Daily max amount: 100,000,000 VND</w:t>
            </w:r>
          </w:p>
        </w:tc>
      </w:tr>
      <w:tr w:rsidR="00400382" w14:paraId="7748D63D" w14:textId="77777777" w:rsidTr="007209BA">
        <w:tc>
          <w:tcPr>
            <w:tcW w:w="3402" w:type="dxa"/>
          </w:tcPr>
          <w:p w14:paraId="233D6565" w14:textId="77777777" w:rsidR="00A762FB" w:rsidRDefault="00A762FB" w:rsidP="000C73E8">
            <w:r>
              <w:t>POS Retail/Purchase</w:t>
            </w:r>
          </w:p>
          <w:p w14:paraId="0567909D" w14:textId="77777777" w:rsidR="00400382" w:rsidRDefault="00A762FB" w:rsidP="000C73E8">
            <w:r>
              <w:t>(</w:t>
            </w:r>
            <w:r w:rsidRPr="00A762FB">
              <w:rPr>
                <w:i/>
              </w:rPr>
              <w:t>Giao dịch mua hàng</w:t>
            </w:r>
            <w:r>
              <w:t>)</w:t>
            </w:r>
          </w:p>
        </w:tc>
        <w:tc>
          <w:tcPr>
            <w:tcW w:w="1418" w:type="dxa"/>
          </w:tcPr>
          <w:p w14:paraId="71237DFF" w14:textId="77777777" w:rsidR="00400382" w:rsidRDefault="00400382" w:rsidP="000C73E8">
            <w:r>
              <w:t>Daily</w:t>
            </w:r>
          </w:p>
        </w:tc>
        <w:tc>
          <w:tcPr>
            <w:tcW w:w="3939" w:type="dxa"/>
          </w:tcPr>
          <w:p w14:paraId="79A58ADB" w14:textId="341CA1A6" w:rsidR="00400382" w:rsidRDefault="00A762FB" w:rsidP="000C73E8">
            <w:r>
              <w:t xml:space="preserve">Single amount: </w:t>
            </w:r>
            <w:r w:rsidR="00486CF1">
              <w:t>300</w:t>
            </w:r>
            <w:r>
              <w:t>,000,000 VND</w:t>
            </w:r>
          </w:p>
          <w:p w14:paraId="5ECCF110" w14:textId="3C5BA7E4" w:rsidR="00A762FB" w:rsidRDefault="00A762FB" w:rsidP="00486CF1">
            <w:r>
              <w:t xml:space="preserve">Daily max amount: </w:t>
            </w:r>
            <w:r w:rsidR="00486CF1">
              <w:t>500</w:t>
            </w:r>
            <w:r>
              <w:t>,000,000 VND</w:t>
            </w:r>
          </w:p>
        </w:tc>
      </w:tr>
      <w:tr w:rsidR="00125E09" w14:paraId="769B770F" w14:textId="77777777" w:rsidTr="007209BA">
        <w:tc>
          <w:tcPr>
            <w:tcW w:w="3402" w:type="dxa"/>
          </w:tcPr>
          <w:p w14:paraId="404FE3C9" w14:textId="77777777" w:rsidR="00A762FB" w:rsidRDefault="00A762FB" w:rsidP="000C73E8">
            <w:r>
              <w:t>E-Commerce</w:t>
            </w:r>
          </w:p>
          <w:p w14:paraId="53E27926" w14:textId="77777777" w:rsidR="00125E09" w:rsidRDefault="00A762FB" w:rsidP="000C73E8">
            <w:r>
              <w:t>(</w:t>
            </w:r>
            <w:r w:rsidRPr="00A762FB">
              <w:rPr>
                <w:i/>
              </w:rPr>
              <w:t>Giao dịch thanh toán qua mạng</w:t>
            </w:r>
            <w:r>
              <w:t>)</w:t>
            </w:r>
          </w:p>
        </w:tc>
        <w:tc>
          <w:tcPr>
            <w:tcW w:w="1418" w:type="dxa"/>
          </w:tcPr>
          <w:p w14:paraId="324E8C8F" w14:textId="77777777" w:rsidR="00125E09" w:rsidRDefault="007209BA" w:rsidP="000C73E8">
            <w:r>
              <w:t>Daily</w:t>
            </w:r>
          </w:p>
        </w:tc>
        <w:tc>
          <w:tcPr>
            <w:tcW w:w="3939" w:type="dxa"/>
          </w:tcPr>
          <w:p w14:paraId="0A73170E" w14:textId="47C4F9FE" w:rsidR="007209BA" w:rsidRDefault="007209BA" w:rsidP="007209BA">
            <w:r>
              <w:t xml:space="preserve">Single amount: </w:t>
            </w:r>
            <w:r w:rsidR="00486CF1">
              <w:t>300</w:t>
            </w:r>
            <w:r>
              <w:t>,000,000 VND</w:t>
            </w:r>
          </w:p>
          <w:p w14:paraId="7C482409" w14:textId="6F35602B" w:rsidR="00125E09" w:rsidRDefault="007209BA" w:rsidP="00486CF1">
            <w:r>
              <w:t xml:space="preserve">Daily max amount: </w:t>
            </w:r>
            <w:r w:rsidR="00486CF1">
              <w:t>500</w:t>
            </w:r>
            <w:r>
              <w:t>,000,000 VND</w:t>
            </w:r>
          </w:p>
        </w:tc>
      </w:tr>
      <w:tr w:rsidR="00125E09" w14:paraId="2DF1C59F" w14:textId="77777777" w:rsidTr="007209BA">
        <w:tc>
          <w:tcPr>
            <w:tcW w:w="3402" w:type="dxa"/>
          </w:tcPr>
          <w:p w14:paraId="45337C26" w14:textId="2344B344" w:rsidR="007209BA" w:rsidRDefault="007209BA" w:rsidP="000C73E8">
            <w:r>
              <w:t>Transaction Numbers</w:t>
            </w:r>
            <w:r w:rsidR="00486CF1">
              <w:t>/Amount</w:t>
            </w:r>
          </w:p>
          <w:p w14:paraId="632EA7D4" w14:textId="77777777" w:rsidR="00125E09" w:rsidRDefault="007209BA" w:rsidP="000C73E8">
            <w:r>
              <w:t>(</w:t>
            </w:r>
            <w:r w:rsidRPr="007209BA">
              <w:rPr>
                <w:i/>
              </w:rPr>
              <w:t>Số lần giao dịch</w:t>
            </w:r>
            <w:r>
              <w:t>)</w:t>
            </w:r>
          </w:p>
        </w:tc>
        <w:tc>
          <w:tcPr>
            <w:tcW w:w="1418" w:type="dxa"/>
          </w:tcPr>
          <w:p w14:paraId="0FE94AAF" w14:textId="77777777" w:rsidR="00125E09" w:rsidRDefault="007209BA" w:rsidP="000C73E8">
            <w:r>
              <w:t>Daily</w:t>
            </w:r>
          </w:p>
        </w:tc>
        <w:tc>
          <w:tcPr>
            <w:tcW w:w="3939" w:type="dxa"/>
          </w:tcPr>
          <w:p w14:paraId="595AB5D2" w14:textId="77777777" w:rsidR="00125E09" w:rsidRDefault="007209BA" w:rsidP="00486CF1">
            <w:r>
              <w:t xml:space="preserve">Daily max number: </w:t>
            </w:r>
            <w:r w:rsidR="00486CF1">
              <w:t>30</w:t>
            </w:r>
          </w:p>
          <w:p w14:paraId="03E2C6D0" w14:textId="2795AC4E" w:rsidR="00486CF1" w:rsidRDefault="00486CF1" w:rsidP="00486CF1">
            <w:r>
              <w:t>Daily max amount: 500,000,000</w:t>
            </w:r>
            <w:r w:rsidR="0042299A">
              <w:t xml:space="preserve"> VND</w:t>
            </w:r>
          </w:p>
        </w:tc>
      </w:tr>
    </w:tbl>
    <w:p w14:paraId="2F37371C" w14:textId="77777777" w:rsidR="000C73E8" w:rsidRDefault="000C73E8" w:rsidP="000C73E8"/>
    <w:p w14:paraId="7449F88C" w14:textId="77777777" w:rsidR="00901062" w:rsidRPr="00465BFB" w:rsidRDefault="00901062" w:rsidP="00901062">
      <w:pPr>
        <w:rPr>
          <w:b/>
        </w:rPr>
      </w:pPr>
      <w:r w:rsidRPr="00465BFB">
        <w:rPr>
          <w:b/>
        </w:rPr>
        <w:t>MC Credit Card for Private Client</w:t>
      </w:r>
    </w:p>
    <w:tbl>
      <w:tblPr>
        <w:tblStyle w:val="TableGrid"/>
        <w:tblW w:w="0" w:type="auto"/>
        <w:tblInd w:w="817" w:type="dxa"/>
        <w:tblLook w:val="04A0" w:firstRow="1" w:lastRow="0" w:firstColumn="1" w:lastColumn="0" w:noHBand="0" w:noVBand="1"/>
      </w:tblPr>
      <w:tblGrid>
        <w:gridCol w:w="3314"/>
        <w:gridCol w:w="1116"/>
        <w:gridCol w:w="4103"/>
      </w:tblGrid>
      <w:tr w:rsidR="00A441FD" w:rsidRPr="00400382" w14:paraId="727A48D2" w14:textId="77777777" w:rsidTr="00863D3C">
        <w:tc>
          <w:tcPr>
            <w:tcW w:w="3314" w:type="dxa"/>
            <w:shd w:val="clear" w:color="auto" w:fill="FFC000"/>
          </w:tcPr>
          <w:p w14:paraId="54D108B8" w14:textId="77777777" w:rsidR="00901062" w:rsidRPr="00400382" w:rsidRDefault="00901062" w:rsidP="00683308">
            <w:pPr>
              <w:rPr>
                <w:b/>
              </w:rPr>
            </w:pPr>
            <w:r>
              <w:rPr>
                <w:b/>
              </w:rPr>
              <w:t>Transaction Criteria</w:t>
            </w:r>
          </w:p>
        </w:tc>
        <w:tc>
          <w:tcPr>
            <w:tcW w:w="1116" w:type="dxa"/>
            <w:shd w:val="clear" w:color="auto" w:fill="FFC000"/>
          </w:tcPr>
          <w:p w14:paraId="72487067" w14:textId="77777777" w:rsidR="00901062" w:rsidRPr="00400382" w:rsidRDefault="00901062" w:rsidP="00683308">
            <w:pPr>
              <w:rPr>
                <w:b/>
              </w:rPr>
            </w:pPr>
            <w:r w:rsidRPr="00400382">
              <w:rPr>
                <w:b/>
              </w:rPr>
              <w:t>Usage Type</w:t>
            </w:r>
          </w:p>
        </w:tc>
        <w:tc>
          <w:tcPr>
            <w:tcW w:w="4103" w:type="dxa"/>
            <w:shd w:val="clear" w:color="auto" w:fill="FFC000"/>
          </w:tcPr>
          <w:p w14:paraId="600D1F65" w14:textId="77777777" w:rsidR="00901062" w:rsidRPr="00400382" w:rsidRDefault="00901062" w:rsidP="00683308">
            <w:pPr>
              <w:rPr>
                <w:b/>
              </w:rPr>
            </w:pPr>
            <w:r w:rsidRPr="00400382">
              <w:rPr>
                <w:b/>
              </w:rPr>
              <w:t>Usage Value</w:t>
            </w:r>
          </w:p>
        </w:tc>
      </w:tr>
      <w:tr w:rsidR="00382A05" w14:paraId="38650108" w14:textId="77777777" w:rsidTr="00863D3C">
        <w:tc>
          <w:tcPr>
            <w:tcW w:w="3314" w:type="dxa"/>
          </w:tcPr>
          <w:p w14:paraId="5848860A" w14:textId="77777777" w:rsidR="00382A05" w:rsidRDefault="00382A05" w:rsidP="00683308">
            <w:r>
              <w:t>ATM Transaction</w:t>
            </w:r>
          </w:p>
          <w:p w14:paraId="714B213F" w14:textId="77777777" w:rsidR="00751B14" w:rsidRDefault="00751B14" w:rsidP="00683308">
            <w:r>
              <w:t>(</w:t>
            </w:r>
            <w:r w:rsidRPr="00751B14">
              <w:rPr>
                <w:i/>
              </w:rPr>
              <w:t>Rút tiền tại ATM</w:t>
            </w:r>
            <w:r>
              <w:t>)</w:t>
            </w:r>
          </w:p>
        </w:tc>
        <w:tc>
          <w:tcPr>
            <w:tcW w:w="1116" w:type="dxa"/>
          </w:tcPr>
          <w:p w14:paraId="6A475223" w14:textId="77777777" w:rsidR="00382A05" w:rsidRDefault="00382A05" w:rsidP="00683308">
            <w:r>
              <w:t>Daily</w:t>
            </w:r>
          </w:p>
        </w:tc>
        <w:tc>
          <w:tcPr>
            <w:tcW w:w="4103" w:type="dxa"/>
          </w:tcPr>
          <w:p w14:paraId="4D270A6A" w14:textId="156D6D5C" w:rsidR="00382A05" w:rsidRDefault="00382A05" w:rsidP="00683308">
            <w:r>
              <w:t>Standard:</w:t>
            </w:r>
            <w:r w:rsidR="00B315A1">
              <w:t xml:space="preserve"> </w:t>
            </w:r>
          </w:p>
          <w:p w14:paraId="6DC76E74" w14:textId="2D7C501D" w:rsidR="00382A05" w:rsidRDefault="00382A05" w:rsidP="00382A05">
            <w:pPr>
              <w:ind w:left="459"/>
            </w:pPr>
            <w:r>
              <w:t xml:space="preserve">Single Amount: </w:t>
            </w:r>
            <w:r w:rsidR="00F347B2">
              <w:t>5</w:t>
            </w:r>
            <w:r>
              <w:t>,000,000 VND</w:t>
            </w:r>
          </w:p>
          <w:p w14:paraId="16E55234" w14:textId="2774BC76" w:rsidR="00382A05" w:rsidRDefault="00382A05" w:rsidP="00382A05">
            <w:pPr>
              <w:ind w:left="459"/>
            </w:pPr>
            <w:r>
              <w:t xml:space="preserve">Max Amount: </w:t>
            </w:r>
            <w:r w:rsidR="00F347B2">
              <w:t>30</w:t>
            </w:r>
            <w:r>
              <w:t>,000,000 VND</w:t>
            </w:r>
          </w:p>
          <w:p w14:paraId="768F4451" w14:textId="22092928" w:rsidR="00382A05" w:rsidRDefault="00382A05" w:rsidP="00382A05">
            <w:r>
              <w:t>Gold:</w:t>
            </w:r>
            <w:r w:rsidR="00B315A1">
              <w:t xml:space="preserve"> </w:t>
            </w:r>
          </w:p>
          <w:p w14:paraId="713CD6CD" w14:textId="4D46673A" w:rsidR="00382A05" w:rsidRDefault="00382A05" w:rsidP="00382A05">
            <w:pPr>
              <w:ind w:left="459"/>
            </w:pPr>
            <w:r>
              <w:t xml:space="preserve">Single Amount: </w:t>
            </w:r>
            <w:r w:rsidR="00F55175">
              <w:t>1</w:t>
            </w:r>
            <w:r w:rsidR="00B315A1">
              <w:t>0</w:t>
            </w:r>
            <w:r>
              <w:t>,000,000 VND</w:t>
            </w:r>
          </w:p>
          <w:p w14:paraId="46096E95" w14:textId="2557ABBB" w:rsidR="00382A05" w:rsidRDefault="00382A05" w:rsidP="00382A05">
            <w:pPr>
              <w:ind w:left="459"/>
            </w:pPr>
            <w:r>
              <w:t xml:space="preserve">Max Amount: </w:t>
            </w:r>
            <w:r w:rsidR="00B315A1">
              <w:t>50</w:t>
            </w:r>
            <w:r>
              <w:t>,000,000 VND</w:t>
            </w:r>
          </w:p>
          <w:p w14:paraId="72E42A8F" w14:textId="547CA8FD" w:rsidR="00F55175" w:rsidRDefault="00F55175" w:rsidP="00F55175">
            <w:r>
              <w:t>Platinum:</w:t>
            </w:r>
            <w:r w:rsidR="00B315A1">
              <w:t xml:space="preserve"> </w:t>
            </w:r>
          </w:p>
          <w:p w14:paraId="3641A763" w14:textId="77777777" w:rsidR="00F55175" w:rsidRDefault="00F55175" w:rsidP="00F55175">
            <w:pPr>
              <w:ind w:left="459"/>
            </w:pPr>
            <w:r>
              <w:t>Single Amount: 20,000,000 VND</w:t>
            </w:r>
          </w:p>
          <w:p w14:paraId="0FBF4920" w14:textId="269FACBB" w:rsidR="00382A05" w:rsidRDefault="00B315A1" w:rsidP="00776036">
            <w:pPr>
              <w:ind w:left="459"/>
            </w:pPr>
            <w:r>
              <w:t>Max Amount: 10</w:t>
            </w:r>
            <w:r w:rsidR="00F55175">
              <w:t>0,000,000 VND</w:t>
            </w:r>
          </w:p>
        </w:tc>
      </w:tr>
      <w:tr w:rsidR="00F55175" w14:paraId="6964EE05" w14:textId="77777777" w:rsidTr="00863D3C">
        <w:tc>
          <w:tcPr>
            <w:tcW w:w="3314" w:type="dxa"/>
          </w:tcPr>
          <w:p w14:paraId="15E5506C" w14:textId="77777777" w:rsidR="00776036" w:rsidRDefault="00776036" w:rsidP="00683308">
            <w:r>
              <w:t>POS Cash Transaction</w:t>
            </w:r>
          </w:p>
          <w:p w14:paraId="194B01C6" w14:textId="77777777" w:rsidR="00F55175" w:rsidRDefault="00751B14" w:rsidP="00683308">
            <w:r>
              <w:t>(</w:t>
            </w:r>
            <w:r w:rsidR="00EB4D75" w:rsidRPr="00EB4D75">
              <w:rPr>
                <w:i/>
              </w:rPr>
              <w:t>Rút tiền tại quầy</w:t>
            </w:r>
            <w:r>
              <w:t>)</w:t>
            </w:r>
          </w:p>
        </w:tc>
        <w:tc>
          <w:tcPr>
            <w:tcW w:w="1116" w:type="dxa"/>
          </w:tcPr>
          <w:p w14:paraId="6D8FC7CB" w14:textId="77777777" w:rsidR="00F55175" w:rsidRDefault="00776036" w:rsidP="00683308">
            <w:r>
              <w:t>Daily</w:t>
            </w:r>
          </w:p>
        </w:tc>
        <w:tc>
          <w:tcPr>
            <w:tcW w:w="4103" w:type="dxa"/>
          </w:tcPr>
          <w:p w14:paraId="3FF09FCC" w14:textId="4D6BDA5C" w:rsidR="00776036" w:rsidRDefault="00776036" w:rsidP="00776036">
            <w:r>
              <w:t>Standard:</w:t>
            </w:r>
            <w:r w:rsidR="003D6821">
              <w:t xml:space="preserve"> </w:t>
            </w:r>
          </w:p>
          <w:p w14:paraId="0D2F2210" w14:textId="6A8C6AF1" w:rsidR="00776036" w:rsidRDefault="00776036" w:rsidP="00776036">
            <w:pPr>
              <w:ind w:left="459"/>
            </w:pPr>
            <w:r>
              <w:t xml:space="preserve">Single Amount: </w:t>
            </w:r>
            <w:r w:rsidR="003D6821">
              <w:t>10</w:t>
            </w:r>
            <w:r>
              <w:t>,000,000 VND</w:t>
            </w:r>
          </w:p>
          <w:p w14:paraId="643A8831" w14:textId="27EF8D06" w:rsidR="00776036" w:rsidRDefault="00776036" w:rsidP="00776036">
            <w:pPr>
              <w:ind w:left="459"/>
            </w:pPr>
            <w:r>
              <w:lastRenderedPageBreak/>
              <w:t xml:space="preserve">Max Amount: </w:t>
            </w:r>
            <w:r w:rsidR="003D6821">
              <w:t>30</w:t>
            </w:r>
            <w:r>
              <w:t>,000,000 VND</w:t>
            </w:r>
          </w:p>
          <w:p w14:paraId="3487AB79" w14:textId="3DA4DD34" w:rsidR="00776036" w:rsidRDefault="00776036" w:rsidP="00776036">
            <w:r>
              <w:t>Gold:</w:t>
            </w:r>
            <w:r w:rsidR="003D6821">
              <w:t xml:space="preserve"> </w:t>
            </w:r>
          </w:p>
          <w:p w14:paraId="53CA1B78" w14:textId="2C01E11E" w:rsidR="00776036" w:rsidRDefault="00776036" w:rsidP="00776036">
            <w:pPr>
              <w:ind w:left="459"/>
            </w:pPr>
            <w:r>
              <w:t xml:space="preserve">Single Amount: </w:t>
            </w:r>
            <w:r w:rsidR="003D6821">
              <w:t>20</w:t>
            </w:r>
            <w:r>
              <w:t>,000,000 VND</w:t>
            </w:r>
          </w:p>
          <w:p w14:paraId="0B8CB49F" w14:textId="5F260FBE" w:rsidR="00776036" w:rsidRDefault="00776036" w:rsidP="00776036">
            <w:pPr>
              <w:ind w:left="459"/>
            </w:pPr>
            <w:r>
              <w:t xml:space="preserve">Max Amount: </w:t>
            </w:r>
            <w:r w:rsidR="003D6821">
              <w:t>50</w:t>
            </w:r>
            <w:r>
              <w:t>,000,000 VND</w:t>
            </w:r>
          </w:p>
          <w:p w14:paraId="2FF9EC10" w14:textId="78C6EF4D" w:rsidR="00776036" w:rsidRDefault="00776036" w:rsidP="00776036">
            <w:r>
              <w:t>Platinum:</w:t>
            </w:r>
            <w:r w:rsidR="003D6821">
              <w:t xml:space="preserve"> </w:t>
            </w:r>
          </w:p>
          <w:p w14:paraId="21E1F369" w14:textId="5236CFAD" w:rsidR="00776036" w:rsidRDefault="00776036" w:rsidP="00776036">
            <w:pPr>
              <w:ind w:left="459"/>
            </w:pPr>
            <w:r>
              <w:t xml:space="preserve">Single Amount: </w:t>
            </w:r>
            <w:r w:rsidR="003D6821">
              <w:t>50</w:t>
            </w:r>
            <w:r>
              <w:t>,000,000 VND</w:t>
            </w:r>
          </w:p>
          <w:p w14:paraId="7443D590" w14:textId="1BCA1005" w:rsidR="00F55175" w:rsidRDefault="00776036" w:rsidP="003D6821">
            <w:pPr>
              <w:ind w:left="459"/>
            </w:pPr>
            <w:r>
              <w:t xml:space="preserve">Max Amount: </w:t>
            </w:r>
            <w:r w:rsidR="003D6821">
              <w:t>100</w:t>
            </w:r>
            <w:r>
              <w:t>,000,000 VND</w:t>
            </w:r>
          </w:p>
        </w:tc>
      </w:tr>
      <w:tr w:rsidR="00A441FD" w14:paraId="55CB8E90" w14:textId="77777777" w:rsidTr="00863D3C">
        <w:tc>
          <w:tcPr>
            <w:tcW w:w="3314" w:type="dxa"/>
          </w:tcPr>
          <w:p w14:paraId="600C27A1" w14:textId="77777777" w:rsidR="00901062" w:rsidRDefault="00901062" w:rsidP="00683308">
            <w:r>
              <w:lastRenderedPageBreak/>
              <w:t>POS Retail/Purchase</w:t>
            </w:r>
          </w:p>
          <w:p w14:paraId="4D594851" w14:textId="77777777" w:rsidR="00901062" w:rsidRDefault="00901062" w:rsidP="00683308">
            <w:r>
              <w:t>(</w:t>
            </w:r>
            <w:r w:rsidRPr="00A762FB">
              <w:rPr>
                <w:i/>
              </w:rPr>
              <w:t>Giao dịch mua hàng</w:t>
            </w:r>
            <w:r>
              <w:t>)</w:t>
            </w:r>
          </w:p>
        </w:tc>
        <w:tc>
          <w:tcPr>
            <w:tcW w:w="1116" w:type="dxa"/>
          </w:tcPr>
          <w:p w14:paraId="75383CCA" w14:textId="77777777" w:rsidR="00901062" w:rsidRDefault="00901062" w:rsidP="00683308">
            <w:r>
              <w:t>Daily</w:t>
            </w:r>
          </w:p>
        </w:tc>
        <w:tc>
          <w:tcPr>
            <w:tcW w:w="4103" w:type="dxa"/>
          </w:tcPr>
          <w:p w14:paraId="09810AC5" w14:textId="02D74DE5" w:rsidR="00A441FD" w:rsidRDefault="00A441FD" w:rsidP="00A441FD">
            <w:r>
              <w:t>Standard:</w:t>
            </w:r>
            <w:r w:rsidR="003D6821">
              <w:t xml:space="preserve"> </w:t>
            </w:r>
          </w:p>
          <w:p w14:paraId="3686E4EF" w14:textId="5D07CB7A" w:rsidR="00901062" w:rsidRDefault="00901062" w:rsidP="00A441FD">
            <w:pPr>
              <w:ind w:left="459"/>
            </w:pPr>
            <w:r>
              <w:t xml:space="preserve">Single amount: </w:t>
            </w:r>
            <w:r w:rsidR="003D6821">
              <w:t>30</w:t>
            </w:r>
            <w:r>
              <w:t>,000,000 VND</w:t>
            </w:r>
          </w:p>
          <w:p w14:paraId="70097598" w14:textId="58E9AB58" w:rsidR="00901062" w:rsidRDefault="00901062" w:rsidP="00A441FD">
            <w:pPr>
              <w:ind w:left="459"/>
            </w:pPr>
            <w:r>
              <w:t xml:space="preserve">Daily max amount: </w:t>
            </w:r>
            <w:r w:rsidR="003D6821">
              <w:t>70</w:t>
            </w:r>
            <w:r>
              <w:t>,000,000 VND</w:t>
            </w:r>
          </w:p>
          <w:p w14:paraId="35F14114" w14:textId="18D3F37B" w:rsidR="00A441FD" w:rsidRDefault="00A441FD" w:rsidP="00A441FD">
            <w:r>
              <w:t>Gold:</w:t>
            </w:r>
            <w:r w:rsidR="003D6821">
              <w:t xml:space="preserve"> </w:t>
            </w:r>
          </w:p>
          <w:p w14:paraId="035A75A9" w14:textId="175F3F10" w:rsidR="00A441FD" w:rsidRDefault="00A441FD" w:rsidP="00A441FD">
            <w:pPr>
              <w:ind w:left="459"/>
            </w:pPr>
            <w:r>
              <w:t xml:space="preserve">Single Amount: </w:t>
            </w:r>
            <w:r w:rsidR="003D6821">
              <w:t>50</w:t>
            </w:r>
            <w:r>
              <w:t>,000,000 VND</w:t>
            </w:r>
          </w:p>
          <w:p w14:paraId="40607C42" w14:textId="5DCE43ED" w:rsidR="00A441FD" w:rsidRDefault="00A441FD" w:rsidP="00A441FD">
            <w:pPr>
              <w:ind w:left="459"/>
            </w:pPr>
            <w:r>
              <w:t xml:space="preserve">Max Amount: </w:t>
            </w:r>
            <w:r w:rsidR="003D6821">
              <w:t>100</w:t>
            </w:r>
            <w:r>
              <w:t>,000,000 VND</w:t>
            </w:r>
          </w:p>
          <w:p w14:paraId="508BBBBA" w14:textId="16306C63" w:rsidR="00A441FD" w:rsidRDefault="00A441FD" w:rsidP="00A441FD">
            <w:r>
              <w:t>Platinum:</w:t>
            </w:r>
            <w:r w:rsidR="003D6821">
              <w:t xml:space="preserve"> </w:t>
            </w:r>
          </w:p>
          <w:p w14:paraId="1BADC0EA" w14:textId="4D10CBDD" w:rsidR="00A441FD" w:rsidRDefault="00A441FD" w:rsidP="00A441FD">
            <w:pPr>
              <w:ind w:left="459"/>
            </w:pPr>
            <w:r>
              <w:t xml:space="preserve">Single Amount: </w:t>
            </w:r>
            <w:r w:rsidR="003D6821">
              <w:t>300</w:t>
            </w:r>
            <w:r>
              <w:t>,000,000 VND</w:t>
            </w:r>
          </w:p>
          <w:p w14:paraId="73CE8B86" w14:textId="2CC25FDB" w:rsidR="00A441FD" w:rsidRDefault="00A441FD" w:rsidP="003D6821">
            <w:pPr>
              <w:ind w:left="459"/>
            </w:pPr>
            <w:r>
              <w:t xml:space="preserve">Max Amount: </w:t>
            </w:r>
            <w:r w:rsidR="003D6821">
              <w:t>500</w:t>
            </w:r>
            <w:r>
              <w:t>,000,000 VND</w:t>
            </w:r>
          </w:p>
        </w:tc>
      </w:tr>
      <w:tr w:rsidR="00A441FD" w:rsidRPr="00863D3C" w14:paraId="2EE3B815" w14:textId="77777777" w:rsidTr="00863D3C">
        <w:tc>
          <w:tcPr>
            <w:tcW w:w="3314" w:type="dxa"/>
          </w:tcPr>
          <w:p w14:paraId="7D28FFF4" w14:textId="77777777" w:rsidR="00901062" w:rsidRPr="00B91C0E" w:rsidRDefault="00901062" w:rsidP="00683308">
            <w:r w:rsidRPr="00B91C0E">
              <w:t>E-Commerce</w:t>
            </w:r>
          </w:p>
          <w:p w14:paraId="28F02515" w14:textId="77777777" w:rsidR="00901062" w:rsidRPr="00B91C0E" w:rsidRDefault="00901062" w:rsidP="00683308">
            <w:r w:rsidRPr="00B91C0E">
              <w:t>(</w:t>
            </w:r>
            <w:r w:rsidRPr="00B91C0E">
              <w:rPr>
                <w:i/>
              </w:rPr>
              <w:t>Giao dịch thanh toán qua mạng</w:t>
            </w:r>
            <w:r w:rsidRPr="00B91C0E">
              <w:t>)</w:t>
            </w:r>
          </w:p>
        </w:tc>
        <w:tc>
          <w:tcPr>
            <w:tcW w:w="1116" w:type="dxa"/>
          </w:tcPr>
          <w:p w14:paraId="1FCB70C5" w14:textId="77777777" w:rsidR="00901062" w:rsidRPr="00B91C0E" w:rsidRDefault="00901062" w:rsidP="00683308">
            <w:r w:rsidRPr="00B91C0E">
              <w:t>Daily</w:t>
            </w:r>
          </w:p>
        </w:tc>
        <w:tc>
          <w:tcPr>
            <w:tcW w:w="4103" w:type="dxa"/>
          </w:tcPr>
          <w:p w14:paraId="5AB1FCBF" w14:textId="77777777" w:rsidR="0076481A" w:rsidRPr="00B91C0E" w:rsidRDefault="0076481A" w:rsidP="0076481A">
            <w:r w:rsidRPr="00B91C0E">
              <w:t>Standard:</w:t>
            </w:r>
          </w:p>
          <w:p w14:paraId="793A1AA7" w14:textId="14B864AF" w:rsidR="0076481A" w:rsidRPr="00B91C0E" w:rsidRDefault="00B91C0E" w:rsidP="0076481A">
            <w:pPr>
              <w:ind w:left="459"/>
            </w:pPr>
            <w:r>
              <w:t>Single amount: 30</w:t>
            </w:r>
            <w:r w:rsidR="0076481A" w:rsidRPr="00B91C0E">
              <w:t>,000,000 VND</w:t>
            </w:r>
          </w:p>
          <w:p w14:paraId="451D6EC1" w14:textId="42295F53" w:rsidR="0076481A" w:rsidRPr="00B91C0E" w:rsidRDefault="0076481A" w:rsidP="0076481A">
            <w:pPr>
              <w:ind w:left="459"/>
            </w:pPr>
            <w:r w:rsidRPr="00B91C0E">
              <w:t xml:space="preserve">Daily max amount: </w:t>
            </w:r>
            <w:r w:rsidR="00B91C0E">
              <w:t>70</w:t>
            </w:r>
            <w:r w:rsidRPr="00B91C0E">
              <w:t>,000,000 VND</w:t>
            </w:r>
          </w:p>
          <w:p w14:paraId="152EC625" w14:textId="77777777" w:rsidR="0076481A" w:rsidRPr="00B91C0E" w:rsidRDefault="0076481A" w:rsidP="0076481A">
            <w:r w:rsidRPr="00B91C0E">
              <w:t>Gold:</w:t>
            </w:r>
          </w:p>
          <w:p w14:paraId="3E743FB9" w14:textId="1463B791" w:rsidR="0076481A" w:rsidRPr="00B91C0E" w:rsidRDefault="0076481A" w:rsidP="0076481A">
            <w:pPr>
              <w:ind w:left="459"/>
            </w:pPr>
            <w:r w:rsidRPr="00B91C0E">
              <w:t xml:space="preserve">Single Amount: </w:t>
            </w:r>
            <w:r w:rsidR="00B91C0E">
              <w:t>50</w:t>
            </w:r>
            <w:r w:rsidRPr="00B91C0E">
              <w:t>,000,000 VND</w:t>
            </w:r>
          </w:p>
          <w:p w14:paraId="0CBD8496" w14:textId="3C0C31D1" w:rsidR="0076481A" w:rsidRPr="00B91C0E" w:rsidRDefault="0076481A" w:rsidP="0076481A">
            <w:pPr>
              <w:ind w:left="459"/>
            </w:pPr>
            <w:r w:rsidRPr="00B91C0E">
              <w:t xml:space="preserve">Max Amount: </w:t>
            </w:r>
            <w:r w:rsidR="00B91C0E">
              <w:t>100</w:t>
            </w:r>
            <w:r w:rsidRPr="00B91C0E">
              <w:t>,000,000 VND</w:t>
            </w:r>
          </w:p>
          <w:p w14:paraId="5D9422F1" w14:textId="77777777" w:rsidR="0076481A" w:rsidRPr="00B91C0E" w:rsidRDefault="0076481A" w:rsidP="0076481A">
            <w:r w:rsidRPr="00B91C0E">
              <w:t>Platinum:</w:t>
            </w:r>
          </w:p>
          <w:p w14:paraId="170D5716" w14:textId="3A3B0CB3" w:rsidR="0076481A" w:rsidRPr="00B91C0E" w:rsidRDefault="0076481A" w:rsidP="0076481A">
            <w:pPr>
              <w:ind w:left="459"/>
            </w:pPr>
            <w:r w:rsidRPr="00B91C0E">
              <w:t>Single Amount: 3</w:t>
            </w:r>
            <w:r w:rsidR="00B91C0E">
              <w:t>00</w:t>
            </w:r>
            <w:r w:rsidRPr="00B91C0E">
              <w:t>,000,000 VND</w:t>
            </w:r>
          </w:p>
          <w:p w14:paraId="75D2B12B" w14:textId="1EDF6F44" w:rsidR="00901062" w:rsidRPr="00B91C0E" w:rsidRDefault="0076481A" w:rsidP="00B91C0E">
            <w:pPr>
              <w:ind w:left="459"/>
            </w:pPr>
            <w:r w:rsidRPr="00B91C0E">
              <w:t xml:space="preserve">Max Amount: </w:t>
            </w:r>
            <w:r w:rsidR="00B91C0E">
              <w:t>500</w:t>
            </w:r>
            <w:r w:rsidRPr="00B91C0E">
              <w:t>,000,000 VND</w:t>
            </w:r>
          </w:p>
        </w:tc>
      </w:tr>
      <w:tr w:rsidR="00A441FD" w:rsidRPr="007A3A89" w14:paraId="44455A4D" w14:textId="77777777" w:rsidTr="00863D3C">
        <w:tc>
          <w:tcPr>
            <w:tcW w:w="3314" w:type="dxa"/>
          </w:tcPr>
          <w:p w14:paraId="7119C209" w14:textId="77777777" w:rsidR="00901062" w:rsidRPr="007A3A89" w:rsidRDefault="00901062" w:rsidP="00683308">
            <w:r w:rsidRPr="007A3A89">
              <w:t>Transaction Numbers</w:t>
            </w:r>
          </w:p>
          <w:p w14:paraId="0435CD42" w14:textId="28A9770B" w:rsidR="00901062" w:rsidRPr="007A3A89" w:rsidRDefault="00901062" w:rsidP="001A7E5B">
            <w:r w:rsidRPr="007A3A89">
              <w:t>(</w:t>
            </w:r>
            <w:r w:rsidRPr="007A3A89">
              <w:rPr>
                <w:i/>
              </w:rPr>
              <w:t>Số lần giao dịch</w:t>
            </w:r>
            <w:r w:rsidR="008A61CB" w:rsidRPr="007A3A89">
              <w:rPr>
                <w:i/>
              </w:rPr>
              <w:t>, không bao gồm giao dịch tại quầy</w:t>
            </w:r>
            <w:r w:rsidRPr="007A3A89">
              <w:t>)</w:t>
            </w:r>
          </w:p>
        </w:tc>
        <w:tc>
          <w:tcPr>
            <w:tcW w:w="1116" w:type="dxa"/>
          </w:tcPr>
          <w:p w14:paraId="1F10055E" w14:textId="77777777" w:rsidR="00901062" w:rsidRPr="007A3A89" w:rsidRDefault="00901062" w:rsidP="00683308">
            <w:r w:rsidRPr="007A3A89">
              <w:t>Daily</w:t>
            </w:r>
          </w:p>
        </w:tc>
        <w:tc>
          <w:tcPr>
            <w:tcW w:w="4103" w:type="dxa"/>
          </w:tcPr>
          <w:p w14:paraId="44AA96F4" w14:textId="77777777" w:rsidR="002F247A" w:rsidRPr="007A3A89" w:rsidRDefault="002F247A" w:rsidP="00683308">
            <w:r w:rsidRPr="007A3A89">
              <w:t>Standard:</w:t>
            </w:r>
          </w:p>
          <w:p w14:paraId="2631A8AE" w14:textId="77777777" w:rsidR="00B91C0E" w:rsidRPr="007A3A89" w:rsidRDefault="00901062" w:rsidP="00DB6618">
            <w:pPr>
              <w:tabs>
                <w:tab w:val="left" w:pos="2912"/>
              </w:tabs>
              <w:ind w:left="459"/>
            </w:pPr>
            <w:r w:rsidRPr="007A3A89">
              <w:t xml:space="preserve">Daily max number: </w:t>
            </w:r>
            <w:r w:rsidR="00D52C65" w:rsidRPr="007A3A89">
              <w:t>30</w:t>
            </w:r>
          </w:p>
          <w:p w14:paraId="5F6DE422" w14:textId="7EB419B3" w:rsidR="002F247A" w:rsidRPr="007A3A89" w:rsidRDefault="00B91C0E" w:rsidP="00B91C0E">
            <w:pPr>
              <w:ind w:left="459"/>
            </w:pPr>
            <w:r w:rsidRPr="007A3A89">
              <w:t xml:space="preserve">Daily max amount: 70,000,000 </w:t>
            </w:r>
            <w:r w:rsidR="002F247A" w:rsidRPr="007A3A89">
              <w:tab/>
            </w:r>
          </w:p>
          <w:p w14:paraId="15D5CFDC" w14:textId="77777777" w:rsidR="002F247A" w:rsidRPr="007A3A89" w:rsidRDefault="002F247A" w:rsidP="002F247A">
            <w:r w:rsidRPr="007A3A89">
              <w:t>Gold:</w:t>
            </w:r>
          </w:p>
          <w:p w14:paraId="4693E6CA" w14:textId="4606058C" w:rsidR="002F247A" w:rsidRPr="007A3A89" w:rsidRDefault="002F247A" w:rsidP="002F247A">
            <w:pPr>
              <w:tabs>
                <w:tab w:val="left" w:pos="2912"/>
              </w:tabs>
              <w:ind w:left="459"/>
            </w:pPr>
            <w:r w:rsidRPr="007A3A89">
              <w:t xml:space="preserve">Daily max number: </w:t>
            </w:r>
            <w:r w:rsidR="00D52C65" w:rsidRPr="007A3A89">
              <w:t>30</w:t>
            </w:r>
          </w:p>
          <w:p w14:paraId="78F005DF" w14:textId="4A9718C5" w:rsidR="00B91C0E" w:rsidRPr="007A3A89" w:rsidRDefault="00B91C0E" w:rsidP="002F247A">
            <w:pPr>
              <w:tabs>
                <w:tab w:val="left" w:pos="2912"/>
              </w:tabs>
              <w:ind w:left="459"/>
            </w:pPr>
            <w:r w:rsidRPr="007A3A89">
              <w:t>Daily max amount: 100,000,000</w:t>
            </w:r>
          </w:p>
          <w:p w14:paraId="3309B23E" w14:textId="77777777" w:rsidR="002F247A" w:rsidRPr="007A3A89" w:rsidRDefault="002F247A" w:rsidP="002F247A">
            <w:r w:rsidRPr="007A3A89">
              <w:lastRenderedPageBreak/>
              <w:t>Platinum:</w:t>
            </w:r>
          </w:p>
          <w:p w14:paraId="219E21BF" w14:textId="77777777" w:rsidR="002F247A" w:rsidRPr="007A3A89" w:rsidRDefault="002F247A" w:rsidP="002F247A">
            <w:pPr>
              <w:ind w:left="459"/>
            </w:pPr>
            <w:r w:rsidRPr="007A3A89">
              <w:t xml:space="preserve">Daily max number: </w:t>
            </w:r>
            <w:r w:rsidR="009C3CB9" w:rsidRPr="007A3A89">
              <w:t>3</w:t>
            </w:r>
            <w:r w:rsidRPr="007A3A89">
              <w:t>0</w:t>
            </w:r>
          </w:p>
          <w:p w14:paraId="1607CCB8" w14:textId="72682C9C" w:rsidR="00B91C0E" w:rsidRPr="007A3A89" w:rsidRDefault="00B91C0E" w:rsidP="00B91C0E">
            <w:pPr>
              <w:ind w:left="459"/>
            </w:pPr>
            <w:r w:rsidRPr="007A3A89">
              <w:t>Daily max amount: 500,000,000</w:t>
            </w:r>
          </w:p>
        </w:tc>
      </w:tr>
    </w:tbl>
    <w:p w14:paraId="33A6234D" w14:textId="77777777" w:rsidR="00901062" w:rsidRPr="007A3A89" w:rsidRDefault="00901062" w:rsidP="000C73E8"/>
    <w:p w14:paraId="4FBC388F" w14:textId="65ECB2AE" w:rsidR="00465BFB" w:rsidRDefault="00465BFB" w:rsidP="000C73E8">
      <w:pPr>
        <w:rPr>
          <w:b/>
        </w:rPr>
      </w:pPr>
      <w:r w:rsidRPr="007A3A89">
        <w:rPr>
          <w:b/>
        </w:rPr>
        <w:t>JCB Credit Card for Private Client</w:t>
      </w:r>
    </w:p>
    <w:p w14:paraId="735C07D1" w14:textId="77777777" w:rsidR="00BE08CA" w:rsidRPr="00465BFB" w:rsidRDefault="00465BFB" w:rsidP="000C73E8">
      <w:r>
        <w:tab/>
      </w:r>
    </w:p>
    <w:tbl>
      <w:tblPr>
        <w:tblStyle w:val="TableGrid"/>
        <w:tblW w:w="0" w:type="auto"/>
        <w:tblInd w:w="817" w:type="dxa"/>
        <w:tblLook w:val="04A0" w:firstRow="1" w:lastRow="0" w:firstColumn="1" w:lastColumn="0" w:noHBand="0" w:noVBand="1"/>
      </w:tblPr>
      <w:tblGrid>
        <w:gridCol w:w="3314"/>
        <w:gridCol w:w="1116"/>
        <w:gridCol w:w="4103"/>
      </w:tblGrid>
      <w:tr w:rsidR="00BE08CA" w:rsidRPr="00400382" w14:paraId="37D87B59" w14:textId="77777777" w:rsidTr="00552796">
        <w:tc>
          <w:tcPr>
            <w:tcW w:w="3314" w:type="dxa"/>
            <w:shd w:val="clear" w:color="auto" w:fill="FFC000"/>
          </w:tcPr>
          <w:p w14:paraId="2CA4E54C" w14:textId="77777777" w:rsidR="00BE08CA" w:rsidRPr="00400382" w:rsidRDefault="00BE08CA" w:rsidP="00552796">
            <w:pPr>
              <w:rPr>
                <w:b/>
              </w:rPr>
            </w:pPr>
            <w:r>
              <w:rPr>
                <w:b/>
              </w:rPr>
              <w:t>Transaction Criteria</w:t>
            </w:r>
          </w:p>
        </w:tc>
        <w:tc>
          <w:tcPr>
            <w:tcW w:w="1116" w:type="dxa"/>
            <w:shd w:val="clear" w:color="auto" w:fill="FFC000"/>
          </w:tcPr>
          <w:p w14:paraId="4CFD5E90" w14:textId="77777777" w:rsidR="00BE08CA" w:rsidRPr="00400382" w:rsidRDefault="00BE08CA" w:rsidP="00552796">
            <w:pPr>
              <w:rPr>
                <w:b/>
              </w:rPr>
            </w:pPr>
            <w:r w:rsidRPr="00400382">
              <w:rPr>
                <w:b/>
              </w:rPr>
              <w:t>Usage Type</w:t>
            </w:r>
          </w:p>
        </w:tc>
        <w:tc>
          <w:tcPr>
            <w:tcW w:w="4103" w:type="dxa"/>
            <w:shd w:val="clear" w:color="auto" w:fill="FFC000"/>
          </w:tcPr>
          <w:p w14:paraId="2F219EDE" w14:textId="77777777" w:rsidR="00BE08CA" w:rsidRPr="00400382" w:rsidRDefault="00BE08CA" w:rsidP="00552796">
            <w:pPr>
              <w:rPr>
                <w:b/>
              </w:rPr>
            </w:pPr>
            <w:r w:rsidRPr="00400382">
              <w:rPr>
                <w:b/>
              </w:rPr>
              <w:t>Usage Value</w:t>
            </w:r>
          </w:p>
        </w:tc>
      </w:tr>
      <w:tr w:rsidR="00BE08CA" w14:paraId="26AC7CC4" w14:textId="77777777" w:rsidTr="00552796">
        <w:tc>
          <w:tcPr>
            <w:tcW w:w="3314" w:type="dxa"/>
          </w:tcPr>
          <w:p w14:paraId="0700D0DD" w14:textId="77777777" w:rsidR="00BE08CA" w:rsidRDefault="00BE08CA" w:rsidP="00552796">
            <w:r>
              <w:t>ATM Transaction</w:t>
            </w:r>
          </w:p>
          <w:p w14:paraId="4559655C" w14:textId="77777777" w:rsidR="00BE08CA" w:rsidRDefault="00BE08CA" w:rsidP="00552796">
            <w:r>
              <w:t>(</w:t>
            </w:r>
            <w:r w:rsidRPr="00751B14">
              <w:rPr>
                <w:i/>
              </w:rPr>
              <w:t>Rút tiền tại ATM</w:t>
            </w:r>
            <w:r>
              <w:t>)</w:t>
            </w:r>
          </w:p>
        </w:tc>
        <w:tc>
          <w:tcPr>
            <w:tcW w:w="1116" w:type="dxa"/>
          </w:tcPr>
          <w:p w14:paraId="1192414F" w14:textId="77777777" w:rsidR="00BE08CA" w:rsidRDefault="00BE08CA" w:rsidP="00552796">
            <w:r>
              <w:t>Daily</w:t>
            </w:r>
          </w:p>
        </w:tc>
        <w:tc>
          <w:tcPr>
            <w:tcW w:w="4103" w:type="dxa"/>
          </w:tcPr>
          <w:p w14:paraId="32E020BB" w14:textId="77777777" w:rsidR="00BE08CA" w:rsidRDefault="00BE08CA" w:rsidP="00552796">
            <w:r>
              <w:t xml:space="preserve">Standard: </w:t>
            </w:r>
          </w:p>
          <w:p w14:paraId="5B548624" w14:textId="77777777" w:rsidR="00BE08CA" w:rsidRDefault="00BE08CA" w:rsidP="00552796">
            <w:pPr>
              <w:ind w:left="459"/>
            </w:pPr>
            <w:r>
              <w:t>Single Amount: 5,000,000 VND</w:t>
            </w:r>
          </w:p>
          <w:p w14:paraId="54AAF59C" w14:textId="77777777" w:rsidR="00BE08CA" w:rsidRDefault="00BE08CA" w:rsidP="00552796">
            <w:pPr>
              <w:ind w:left="459"/>
            </w:pPr>
            <w:r>
              <w:t>Max Amount: 30,000,000 VND</w:t>
            </w:r>
          </w:p>
          <w:p w14:paraId="3D9D360B" w14:textId="77777777" w:rsidR="00BE08CA" w:rsidRDefault="00BE08CA" w:rsidP="00552796">
            <w:r>
              <w:t xml:space="preserve">Gold: </w:t>
            </w:r>
          </w:p>
          <w:p w14:paraId="532F0BB4" w14:textId="77777777" w:rsidR="00BE08CA" w:rsidRDefault="00BE08CA" w:rsidP="00552796">
            <w:pPr>
              <w:ind w:left="459"/>
            </w:pPr>
            <w:r>
              <w:t>Single Amount: 10,000,000 VND</w:t>
            </w:r>
          </w:p>
          <w:p w14:paraId="4EE0CBB6" w14:textId="77777777" w:rsidR="00BE08CA" w:rsidRDefault="00BE08CA" w:rsidP="00552796">
            <w:pPr>
              <w:ind w:left="459"/>
            </w:pPr>
            <w:r>
              <w:t>Max Amount: 50,000,000 VND</w:t>
            </w:r>
          </w:p>
          <w:p w14:paraId="20F3DE5C" w14:textId="77777777" w:rsidR="00BE08CA" w:rsidRDefault="00BE08CA" w:rsidP="00552796">
            <w:r>
              <w:t xml:space="preserve">Platinum: </w:t>
            </w:r>
          </w:p>
          <w:p w14:paraId="46A62FB6" w14:textId="77777777" w:rsidR="00BE08CA" w:rsidRDefault="00BE08CA" w:rsidP="00552796">
            <w:pPr>
              <w:ind w:left="459"/>
            </w:pPr>
            <w:r>
              <w:t>Single Amount: 20,000,000 VND</w:t>
            </w:r>
          </w:p>
          <w:p w14:paraId="70812D1C" w14:textId="77777777" w:rsidR="00BE08CA" w:rsidRDefault="00BE08CA" w:rsidP="00552796">
            <w:pPr>
              <w:ind w:left="459"/>
            </w:pPr>
            <w:r>
              <w:t>Max Amount: 100,000,000 VND</w:t>
            </w:r>
          </w:p>
        </w:tc>
      </w:tr>
      <w:tr w:rsidR="00BE08CA" w14:paraId="2828C6F3" w14:textId="77777777" w:rsidTr="00552796">
        <w:tc>
          <w:tcPr>
            <w:tcW w:w="3314" w:type="dxa"/>
          </w:tcPr>
          <w:p w14:paraId="423B2CC4" w14:textId="77777777" w:rsidR="00BE08CA" w:rsidRDefault="00BE08CA" w:rsidP="00552796">
            <w:r>
              <w:t>POS Cash Transaction</w:t>
            </w:r>
          </w:p>
          <w:p w14:paraId="73313291" w14:textId="77777777" w:rsidR="00BE08CA" w:rsidRDefault="00BE08CA" w:rsidP="00552796">
            <w:r>
              <w:t>(</w:t>
            </w:r>
            <w:r w:rsidRPr="00EB4D75">
              <w:rPr>
                <w:i/>
              </w:rPr>
              <w:t>Rút tiền tại quầy</w:t>
            </w:r>
            <w:r>
              <w:t>)</w:t>
            </w:r>
          </w:p>
        </w:tc>
        <w:tc>
          <w:tcPr>
            <w:tcW w:w="1116" w:type="dxa"/>
          </w:tcPr>
          <w:p w14:paraId="416DDCF0" w14:textId="77777777" w:rsidR="00BE08CA" w:rsidRDefault="00BE08CA" w:rsidP="00552796">
            <w:r>
              <w:t>Daily</w:t>
            </w:r>
          </w:p>
        </w:tc>
        <w:tc>
          <w:tcPr>
            <w:tcW w:w="4103" w:type="dxa"/>
          </w:tcPr>
          <w:p w14:paraId="2EC1AB32" w14:textId="77777777" w:rsidR="00BE08CA" w:rsidRDefault="00BE08CA" w:rsidP="00552796">
            <w:r>
              <w:t xml:space="preserve">Standard: </w:t>
            </w:r>
          </w:p>
          <w:p w14:paraId="56D165FE" w14:textId="77777777" w:rsidR="00BE08CA" w:rsidRDefault="00BE08CA" w:rsidP="00552796">
            <w:pPr>
              <w:ind w:left="459"/>
            </w:pPr>
            <w:r>
              <w:t>Single Amount: 10,000,000 VND</w:t>
            </w:r>
          </w:p>
          <w:p w14:paraId="3A42B065" w14:textId="77777777" w:rsidR="00BE08CA" w:rsidRDefault="00BE08CA" w:rsidP="00552796">
            <w:pPr>
              <w:ind w:left="459"/>
            </w:pPr>
            <w:r>
              <w:t>Max Amount: 30,000,000 VND</w:t>
            </w:r>
          </w:p>
          <w:p w14:paraId="2B75D47B" w14:textId="77777777" w:rsidR="00BE08CA" w:rsidRDefault="00BE08CA" w:rsidP="00552796">
            <w:r>
              <w:t xml:space="preserve">Gold: </w:t>
            </w:r>
          </w:p>
          <w:p w14:paraId="62653897" w14:textId="77777777" w:rsidR="00BE08CA" w:rsidRDefault="00BE08CA" w:rsidP="00552796">
            <w:pPr>
              <w:ind w:left="459"/>
            </w:pPr>
            <w:r>
              <w:t>Single Amount: 20,000,000 VND</w:t>
            </w:r>
          </w:p>
          <w:p w14:paraId="6038E4C0" w14:textId="77777777" w:rsidR="00BE08CA" w:rsidRDefault="00BE08CA" w:rsidP="00552796">
            <w:pPr>
              <w:ind w:left="459"/>
            </w:pPr>
            <w:r>
              <w:t>Max Amount: 50,000,000 VND</w:t>
            </w:r>
          </w:p>
          <w:p w14:paraId="01AC892C" w14:textId="77777777" w:rsidR="00BE08CA" w:rsidRDefault="00BE08CA" w:rsidP="00552796">
            <w:r>
              <w:t xml:space="preserve">Platinum: </w:t>
            </w:r>
          </w:p>
          <w:p w14:paraId="53171448" w14:textId="77777777" w:rsidR="00BE08CA" w:rsidRDefault="00BE08CA" w:rsidP="00552796">
            <w:pPr>
              <w:ind w:left="459"/>
            </w:pPr>
            <w:r>
              <w:t>Single Amount: 50,000,000 VND</w:t>
            </w:r>
          </w:p>
          <w:p w14:paraId="3771E9F2" w14:textId="77777777" w:rsidR="00BE08CA" w:rsidRDefault="00BE08CA" w:rsidP="00552796">
            <w:pPr>
              <w:ind w:left="459"/>
            </w:pPr>
            <w:r>
              <w:t>Max Amount: 100,000,000 VND</w:t>
            </w:r>
          </w:p>
        </w:tc>
      </w:tr>
      <w:tr w:rsidR="00BE08CA" w14:paraId="26096CEA" w14:textId="77777777" w:rsidTr="00552796">
        <w:tc>
          <w:tcPr>
            <w:tcW w:w="3314" w:type="dxa"/>
          </w:tcPr>
          <w:p w14:paraId="3F65308B" w14:textId="77777777" w:rsidR="00BE08CA" w:rsidRDefault="00BE08CA" w:rsidP="00552796">
            <w:r>
              <w:t>POS Retail/Purchase</w:t>
            </w:r>
          </w:p>
          <w:p w14:paraId="28041D4A" w14:textId="77777777" w:rsidR="00BE08CA" w:rsidRDefault="00BE08CA" w:rsidP="00552796">
            <w:r>
              <w:t>(</w:t>
            </w:r>
            <w:r w:rsidRPr="00A762FB">
              <w:rPr>
                <w:i/>
              </w:rPr>
              <w:t>Giao dịch mua hàng</w:t>
            </w:r>
            <w:r>
              <w:t>)</w:t>
            </w:r>
          </w:p>
        </w:tc>
        <w:tc>
          <w:tcPr>
            <w:tcW w:w="1116" w:type="dxa"/>
          </w:tcPr>
          <w:p w14:paraId="40E45CBA" w14:textId="77777777" w:rsidR="00BE08CA" w:rsidRDefault="00BE08CA" w:rsidP="00552796">
            <w:r>
              <w:t>Daily</w:t>
            </w:r>
          </w:p>
        </w:tc>
        <w:tc>
          <w:tcPr>
            <w:tcW w:w="4103" w:type="dxa"/>
          </w:tcPr>
          <w:p w14:paraId="13C611EE" w14:textId="77777777" w:rsidR="00BE08CA" w:rsidRDefault="00BE08CA" w:rsidP="00552796">
            <w:r>
              <w:t xml:space="preserve">Standard: </w:t>
            </w:r>
          </w:p>
          <w:p w14:paraId="30AAA071" w14:textId="77777777" w:rsidR="00BE08CA" w:rsidRDefault="00BE08CA" w:rsidP="00552796">
            <w:pPr>
              <w:ind w:left="459"/>
            </w:pPr>
            <w:r>
              <w:t>Single amount: 30,000,000 VND</w:t>
            </w:r>
          </w:p>
          <w:p w14:paraId="1CD9E5BF" w14:textId="77777777" w:rsidR="00BE08CA" w:rsidRDefault="00BE08CA" w:rsidP="00552796">
            <w:pPr>
              <w:ind w:left="459"/>
            </w:pPr>
            <w:r>
              <w:t>Daily max amount: 70,000,000 VND</w:t>
            </w:r>
          </w:p>
          <w:p w14:paraId="6E4F89EE" w14:textId="77777777" w:rsidR="00BE08CA" w:rsidRDefault="00BE08CA" w:rsidP="00552796">
            <w:r>
              <w:t xml:space="preserve">Gold: </w:t>
            </w:r>
          </w:p>
          <w:p w14:paraId="7C6B5C7A" w14:textId="77777777" w:rsidR="00BE08CA" w:rsidRDefault="00BE08CA" w:rsidP="00552796">
            <w:pPr>
              <w:ind w:left="459"/>
            </w:pPr>
            <w:r>
              <w:t>Single Amount: 50,000,000 VND</w:t>
            </w:r>
          </w:p>
          <w:p w14:paraId="3DC7BF9D" w14:textId="77777777" w:rsidR="00BE08CA" w:rsidRDefault="00BE08CA" w:rsidP="00552796">
            <w:pPr>
              <w:ind w:left="459"/>
            </w:pPr>
            <w:r>
              <w:lastRenderedPageBreak/>
              <w:t>Max Amount: 100,000,000 VND</w:t>
            </w:r>
          </w:p>
          <w:p w14:paraId="330EB74A" w14:textId="77777777" w:rsidR="00BE08CA" w:rsidRDefault="00BE08CA" w:rsidP="00552796">
            <w:r>
              <w:t xml:space="preserve">Platinum: </w:t>
            </w:r>
          </w:p>
          <w:p w14:paraId="569A4FC6" w14:textId="77777777" w:rsidR="00BE08CA" w:rsidRDefault="00BE08CA" w:rsidP="00552796">
            <w:pPr>
              <w:ind w:left="459"/>
            </w:pPr>
            <w:r>
              <w:t>Single Amount: 300,000,000 VND</w:t>
            </w:r>
          </w:p>
          <w:p w14:paraId="78F33A1D" w14:textId="77777777" w:rsidR="00BE08CA" w:rsidRDefault="00BE08CA" w:rsidP="00552796">
            <w:pPr>
              <w:ind w:left="459"/>
            </w:pPr>
            <w:r>
              <w:t>Max Amount: 500,000,000 VND</w:t>
            </w:r>
          </w:p>
        </w:tc>
      </w:tr>
      <w:tr w:rsidR="00BE08CA" w:rsidRPr="00863D3C" w14:paraId="4399AEEF" w14:textId="77777777" w:rsidTr="00552796">
        <w:tc>
          <w:tcPr>
            <w:tcW w:w="3314" w:type="dxa"/>
          </w:tcPr>
          <w:p w14:paraId="52A40295" w14:textId="77777777" w:rsidR="00BE08CA" w:rsidRPr="00B91C0E" w:rsidRDefault="00BE08CA" w:rsidP="00552796">
            <w:r w:rsidRPr="00B91C0E">
              <w:lastRenderedPageBreak/>
              <w:t>E-Commerce</w:t>
            </w:r>
          </w:p>
          <w:p w14:paraId="7903E318" w14:textId="77777777" w:rsidR="00BE08CA" w:rsidRPr="00B91C0E" w:rsidRDefault="00BE08CA" w:rsidP="00552796">
            <w:r w:rsidRPr="00B91C0E">
              <w:t>(</w:t>
            </w:r>
            <w:r w:rsidRPr="00B91C0E">
              <w:rPr>
                <w:i/>
              </w:rPr>
              <w:t>Giao dịch thanh toán qua mạng</w:t>
            </w:r>
            <w:r w:rsidRPr="00B91C0E">
              <w:t>)</w:t>
            </w:r>
          </w:p>
        </w:tc>
        <w:tc>
          <w:tcPr>
            <w:tcW w:w="1116" w:type="dxa"/>
          </w:tcPr>
          <w:p w14:paraId="252C0F2C" w14:textId="77777777" w:rsidR="00BE08CA" w:rsidRPr="00B91C0E" w:rsidRDefault="00BE08CA" w:rsidP="00552796">
            <w:r w:rsidRPr="00B91C0E">
              <w:t>Daily</w:t>
            </w:r>
          </w:p>
        </w:tc>
        <w:tc>
          <w:tcPr>
            <w:tcW w:w="4103" w:type="dxa"/>
          </w:tcPr>
          <w:p w14:paraId="264EE3C7" w14:textId="77777777" w:rsidR="00BE08CA" w:rsidRPr="00B91C0E" w:rsidRDefault="00BE08CA" w:rsidP="00552796">
            <w:r w:rsidRPr="00B91C0E">
              <w:t>Standard:</w:t>
            </w:r>
          </w:p>
          <w:p w14:paraId="3B850623" w14:textId="77777777" w:rsidR="00BE08CA" w:rsidRPr="00B91C0E" w:rsidRDefault="00BE08CA" w:rsidP="00552796">
            <w:pPr>
              <w:ind w:left="459"/>
            </w:pPr>
            <w:r>
              <w:t>Single amount: 30</w:t>
            </w:r>
            <w:r w:rsidRPr="00B91C0E">
              <w:t>,000,000 VND</w:t>
            </w:r>
          </w:p>
          <w:p w14:paraId="79493312" w14:textId="77777777" w:rsidR="00BE08CA" w:rsidRPr="00B91C0E" w:rsidRDefault="00BE08CA" w:rsidP="00552796">
            <w:pPr>
              <w:ind w:left="459"/>
            </w:pPr>
            <w:r w:rsidRPr="00B91C0E">
              <w:t xml:space="preserve">Daily max amount: </w:t>
            </w:r>
            <w:r>
              <w:t>70</w:t>
            </w:r>
            <w:r w:rsidRPr="00B91C0E">
              <w:t>,000,000 VND</w:t>
            </w:r>
          </w:p>
          <w:p w14:paraId="083928E3" w14:textId="77777777" w:rsidR="00BE08CA" w:rsidRPr="00B91C0E" w:rsidRDefault="00BE08CA" w:rsidP="00552796">
            <w:r w:rsidRPr="00B91C0E">
              <w:t>Gold:</w:t>
            </w:r>
          </w:p>
          <w:p w14:paraId="13E23CF2" w14:textId="77777777" w:rsidR="00BE08CA" w:rsidRPr="00B91C0E" w:rsidRDefault="00BE08CA" w:rsidP="00552796">
            <w:pPr>
              <w:ind w:left="459"/>
            </w:pPr>
            <w:r w:rsidRPr="00B91C0E">
              <w:t xml:space="preserve">Single Amount: </w:t>
            </w:r>
            <w:r>
              <w:t>50</w:t>
            </w:r>
            <w:r w:rsidRPr="00B91C0E">
              <w:t>,000,000 VND</w:t>
            </w:r>
          </w:p>
          <w:p w14:paraId="6948D765" w14:textId="77777777" w:rsidR="00BE08CA" w:rsidRPr="00B91C0E" w:rsidRDefault="00BE08CA" w:rsidP="00552796">
            <w:pPr>
              <w:ind w:left="459"/>
            </w:pPr>
            <w:r w:rsidRPr="00B91C0E">
              <w:t xml:space="preserve">Max Amount: </w:t>
            </w:r>
            <w:r>
              <w:t>100</w:t>
            </w:r>
            <w:r w:rsidRPr="00B91C0E">
              <w:t>,000,000 VND</w:t>
            </w:r>
          </w:p>
          <w:p w14:paraId="2A7C2279" w14:textId="77777777" w:rsidR="00BE08CA" w:rsidRPr="00B91C0E" w:rsidRDefault="00BE08CA" w:rsidP="00552796">
            <w:r w:rsidRPr="00B91C0E">
              <w:t>Platinum:</w:t>
            </w:r>
          </w:p>
          <w:p w14:paraId="77433B32" w14:textId="77777777" w:rsidR="00BE08CA" w:rsidRPr="00B91C0E" w:rsidRDefault="00BE08CA" w:rsidP="00552796">
            <w:pPr>
              <w:ind w:left="459"/>
            </w:pPr>
            <w:r w:rsidRPr="00B91C0E">
              <w:t>Single Amount: 3</w:t>
            </w:r>
            <w:r>
              <w:t>00</w:t>
            </w:r>
            <w:r w:rsidRPr="00B91C0E">
              <w:t>,000,000 VND</w:t>
            </w:r>
          </w:p>
          <w:p w14:paraId="6942D2B1" w14:textId="77777777" w:rsidR="00BE08CA" w:rsidRPr="00B91C0E" w:rsidRDefault="00BE08CA" w:rsidP="00552796">
            <w:pPr>
              <w:ind w:left="459"/>
            </w:pPr>
            <w:r w:rsidRPr="00B91C0E">
              <w:t xml:space="preserve">Max Amount: </w:t>
            </w:r>
            <w:r>
              <w:t>500</w:t>
            </w:r>
            <w:r w:rsidRPr="00B91C0E">
              <w:t>,000,000 VND</w:t>
            </w:r>
          </w:p>
        </w:tc>
      </w:tr>
      <w:tr w:rsidR="00BE08CA" w14:paraId="6998683B" w14:textId="77777777" w:rsidTr="00552796">
        <w:tc>
          <w:tcPr>
            <w:tcW w:w="3314" w:type="dxa"/>
          </w:tcPr>
          <w:p w14:paraId="79D8F078" w14:textId="77777777" w:rsidR="00BE08CA" w:rsidRDefault="00BE08CA" w:rsidP="00552796">
            <w:r>
              <w:t>Transaction Numbers</w:t>
            </w:r>
          </w:p>
          <w:p w14:paraId="128E3025" w14:textId="77777777" w:rsidR="00BE08CA" w:rsidRDefault="00BE08CA" w:rsidP="00552796">
            <w:r>
              <w:t>(</w:t>
            </w:r>
            <w:r w:rsidRPr="007209BA">
              <w:rPr>
                <w:i/>
              </w:rPr>
              <w:t>Số lần giao dịch</w:t>
            </w:r>
            <w:r>
              <w:rPr>
                <w:i/>
              </w:rPr>
              <w:t>, không bao gồm giao dịch tại quầy</w:t>
            </w:r>
            <w:r>
              <w:t>)</w:t>
            </w:r>
          </w:p>
        </w:tc>
        <w:tc>
          <w:tcPr>
            <w:tcW w:w="1116" w:type="dxa"/>
          </w:tcPr>
          <w:p w14:paraId="73D9BB5A" w14:textId="77777777" w:rsidR="00BE08CA" w:rsidRDefault="00BE08CA" w:rsidP="00552796">
            <w:r>
              <w:t>Daily</w:t>
            </w:r>
          </w:p>
        </w:tc>
        <w:tc>
          <w:tcPr>
            <w:tcW w:w="4103" w:type="dxa"/>
          </w:tcPr>
          <w:p w14:paraId="02F56994" w14:textId="77777777" w:rsidR="00BE08CA" w:rsidRDefault="00BE08CA" w:rsidP="00552796">
            <w:r>
              <w:t>Standard:</w:t>
            </w:r>
          </w:p>
          <w:p w14:paraId="1BE00C3D" w14:textId="77777777" w:rsidR="00BE08CA" w:rsidRDefault="00BE08CA" w:rsidP="00552796">
            <w:pPr>
              <w:tabs>
                <w:tab w:val="left" w:pos="2912"/>
              </w:tabs>
              <w:ind w:left="459"/>
            </w:pPr>
            <w:r>
              <w:t>Daily max number: 30</w:t>
            </w:r>
          </w:p>
          <w:p w14:paraId="7D423FD9" w14:textId="77777777" w:rsidR="00BE08CA" w:rsidRPr="001731E5" w:rsidRDefault="00BE08CA" w:rsidP="00552796">
            <w:pPr>
              <w:ind w:left="459"/>
            </w:pPr>
            <w:r w:rsidRPr="001731E5">
              <w:t xml:space="preserve">Daily max amount: 70,000,000 </w:t>
            </w:r>
            <w:r w:rsidRPr="001731E5">
              <w:tab/>
            </w:r>
          </w:p>
          <w:p w14:paraId="719867CF" w14:textId="77777777" w:rsidR="00BE08CA" w:rsidRPr="001731E5" w:rsidRDefault="00BE08CA" w:rsidP="00552796">
            <w:r w:rsidRPr="001731E5">
              <w:t>Gold:</w:t>
            </w:r>
          </w:p>
          <w:p w14:paraId="7ED35353" w14:textId="77777777" w:rsidR="00BE08CA" w:rsidRPr="001731E5" w:rsidRDefault="00BE08CA" w:rsidP="00552796">
            <w:pPr>
              <w:tabs>
                <w:tab w:val="left" w:pos="2912"/>
              </w:tabs>
              <w:ind w:left="459"/>
            </w:pPr>
            <w:r w:rsidRPr="001731E5">
              <w:t>Daily max number: 30</w:t>
            </w:r>
          </w:p>
          <w:p w14:paraId="0C30A359" w14:textId="77777777" w:rsidR="00BE08CA" w:rsidRPr="001731E5" w:rsidRDefault="00BE08CA" w:rsidP="00552796">
            <w:pPr>
              <w:tabs>
                <w:tab w:val="left" w:pos="2912"/>
              </w:tabs>
              <w:ind w:left="459"/>
            </w:pPr>
            <w:r w:rsidRPr="001731E5">
              <w:t>Daily max amount: 100,000,000</w:t>
            </w:r>
          </w:p>
          <w:p w14:paraId="40F73B1D" w14:textId="77777777" w:rsidR="00BE08CA" w:rsidRPr="001731E5" w:rsidRDefault="00BE08CA" w:rsidP="00552796">
            <w:r w:rsidRPr="001731E5">
              <w:t>Platinum:</w:t>
            </w:r>
          </w:p>
          <w:p w14:paraId="67A3A0B3" w14:textId="77777777" w:rsidR="00BE08CA" w:rsidRPr="001731E5" w:rsidRDefault="00BE08CA" w:rsidP="00552796">
            <w:pPr>
              <w:ind w:left="459"/>
            </w:pPr>
            <w:r w:rsidRPr="001731E5">
              <w:t>Daily max number: 30</w:t>
            </w:r>
          </w:p>
          <w:p w14:paraId="0B58D2B7" w14:textId="77777777" w:rsidR="00BE08CA" w:rsidRDefault="00BE08CA" w:rsidP="00552796">
            <w:pPr>
              <w:ind w:left="459"/>
            </w:pPr>
            <w:r w:rsidRPr="001731E5">
              <w:t>Daily max amount: 500,000,000</w:t>
            </w:r>
          </w:p>
        </w:tc>
      </w:tr>
    </w:tbl>
    <w:p w14:paraId="448FB83F" w14:textId="1ACADBB9" w:rsidR="00465BFB" w:rsidRPr="00465BFB" w:rsidRDefault="00465BFB" w:rsidP="000C73E8"/>
    <w:p w14:paraId="07A506F6" w14:textId="77777777" w:rsidR="005F46E1" w:rsidRDefault="005F46E1" w:rsidP="000C73E8">
      <w:pPr>
        <w:rPr>
          <w:b/>
        </w:rPr>
      </w:pPr>
      <w:r>
        <w:rPr>
          <w:b/>
        </w:rPr>
        <w:t xml:space="preserve">Local </w:t>
      </w:r>
      <w:r w:rsidRPr="00A762FB">
        <w:rPr>
          <w:b/>
        </w:rPr>
        <w:t>Credit Card</w:t>
      </w:r>
      <w:r>
        <w:rPr>
          <w:b/>
        </w:rPr>
        <w:t xml:space="preserve"> for Private Client</w:t>
      </w:r>
    </w:p>
    <w:tbl>
      <w:tblPr>
        <w:tblStyle w:val="TableGrid"/>
        <w:tblW w:w="0" w:type="auto"/>
        <w:tblInd w:w="817" w:type="dxa"/>
        <w:tblLook w:val="04A0" w:firstRow="1" w:lastRow="0" w:firstColumn="1" w:lastColumn="0" w:noHBand="0" w:noVBand="1"/>
      </w:tblPr>
      <w:tblGrid>
        <w:gridCol w:w="3310"/>
        <w:gridCol w:w="1385"/>
        <w:gridCol w:w="3838"/>
      </w:tblGrid>
      <w:tr w:rsidR="00164FE3" w:rsidRPr="00400382" w14:paraId="3169F1BA" w14:textId="77777777" w:rsidTr="00BE08CA">
        <w:tc>
          <w:tcPr>
            <w:tcW w:w="3310" w:type="dxa"/>
            <w:shd w:val="clear" w:color="auto" w:fill="FFC000"/>
          </w:tcPr>
          <w:p w14:paraId="6108B181" w14:textId="77777777" w:rsidR="00164FE3" w:rsidRPr="00400382" w:rsidRDefault="00164FE3" w:rsidP="00683308">
            <w:pPr>
              <w:rPr>
                <w:b/>
              </w:rPr>
            </w:pPr>
            <w:r>
              <w:rPr>
                <w:b/>
              </w:rPr>
              <w:t>Transaction Criteria</w:t>
            </w:r>
          </w:p>
        </w:tc>
        <w:tc>
          <w:tcPr>
            <w:tcW w:w="1385" w:type="dxa"/>
            <w:shd w:val="clear" w:color="auto" w:fill="FFC000"/>
          </w:tcPr>
          <w:p w14:paraId="258E8D2A" w14:textId="77777777" w:rsidR="00164FE3" w:rsidRPr="00400382" w:rsidRDefault="00164FE3" w:rsidP="00683308">
            <w:pPr>
              <w:rPr>
                <w:b/>
              </w:rPr>
            </w:pPr>
            <w:r w:rsidRPr="00400382">
              <w:rPr>
                <w:b/>
              </w:rPr>
              <w:t>Usage Type</w:t>
            </w:r>
          </w:p>
        </w:tc>
        <w:tc>
          <w:tcPr>
            <w:tcW w:w="3838" w:type="dxa"/>
            <w:shd w:val="clear" w:color="auto" w:fill="FFC000"/>
          </w:tcPr>
          <w:p w14:paraId="68CA3BED" w14:textId="77777777" w:rsidR="00164FE3" w:rsidRPr="00400382" w:rsidRDefault="00164FE3" w:rsidP="00683308">
            <w:pPr>
              <w:rPr>
                <w:b/>
              </w:rPr>
            </w:pPr>
            <w:r w:rsidRPr="00400382">
              <w:rPr>
                <w:b/>
              </w:rPr>
              <w:t>Usage Value</w:t>
            </w:r>
          </w:p>
        </w:tc>
      </w:tr>
      <w:tr w:rsidR="00164FE3" w14:paraId="3F2D5743" w14:textId="77777777" w:rsidTr="00BE08CA">
        <w:tc>
          <w:tcPr>
            <w:tcW w:w="3310" w:type="dxa"/>
          </w:tcPr>
          <w:p w14:paraId="486B455C" w14:textId="77777777" w:rsidR="00164FE3" w:rsidRDefault="00164FE3" w:rsidP="00164FE3">
            <w:r>
              <w:t>ATM Transaction</w:t>
            </w:r>
          </w:p>
          <w:p w14:paraId="5650BDA0" w14:textId="77777777" w:rsidR="00164FE3" w:rsidRDefault="00164FE3" w:rsidP="00164FE3">
            <w:r>
              <w:t>(</w:t>
            </w:r>
            <w:r w:rsidRPr="00751B14">
              <w:rPr>
                <w:i/>
              </w:rPr>
              <w:t>Rút tiền tại ATM</w:t>
            </w:r>
            <w:r>
              <w:t>)</w:t>
            </w:r>
          </w:p>
        </w:tc>
        <w:tc>
          <w:tcPr>
            <w:tcW w:w="1385" w:type="dxa"/>
          </w:tcPr>
          <w:p w14:paraId="72878FD8" w14:textId="77777777" w:rsidR="00164FE3" w:rsidRDefault="00164FE3" w:rsidP="00683308">
            <w:r>
              <w:t>Daily</w:t>
            </w:r>
          </w:p>
        </w:tc>
        <w:tc>
          <w:tcPr>
            <w:tcW w:w="3838" w:type="dxa"/>
          </w:tcPr>
          <w:p w14:paraId="55A640D0" w14:textId="33311BC1" w:rsidR="00164FE3" w:rsidRDefault="00164FE3" w:rsidP="00683308">
            <w:r>
              <w:t xml:space="preserve">Single amount: </w:t>
            </w:r>
            <w:r w:rsidR="00BE08CA">
              <w:t>5</w:t>
            </w:r>
            <w:r>
              <w:t>,000,000 VND</w:t>
            </w:r>
          </w:p>
          <w:p w14:paraId="66114267" w14:textId="4111093B" w:rsidR="00164FE3" w:rsidRDefault="00164FE3" w:rsidP="00BE08CA">
            <w:r>
              <w:t xml:space="preserve">Daily max amount: </w:t>
            </w:r>
            <w:r w:rsidR="00BE08CA">
              <w:t>30</w:t>
            </w:r>
            <w:r>
              <w:t>,000,000 VND</w:t>
            </w:r>
          </w:p>
        </w:tc>
      </w:tr>
      <w:tr w:rsidR="0064442D" w14:paraId="05D2A2EF" w14:textId="77777777" w:rsidTr="00BE08CA">
        <w:tc>
          <w:tcPr>
            <w:tcW w:w="3310" w:type="dxa"/>
          </w:tcPr>
          <w:p w14:paraId="49798A1E" w14:textId="77777777" w:rsidR="0064442D" w:rsidRDefault="0064442D" w:rsidP="0064442D">
            <w:r>
              <w:t>POS Cash Transaction</w:t>
            </w:r>
          </w:p>
          <w:p w14:paraId="56B48680" w14:textId="77777777" w:rsidR="0064442D" w:rsidRDefault="0064442D" w:rsidP="0064442D">
            <w:r>
              <w:t>(</w:t>
            </w:r>
            <w:r w:rsidRPr="00EB4D75">
              <w:rPr>
                <w:i/>
              </w:rPr>
              <w:t>Rút tiền tại quầy</w:t>
            </w:r>
            <w:r>
              <w:t>)</w:t>
            </w:r>
          </w:p>
        </w:tc>
        <w:tc>
          <w:tcPr>
            <w:tcW w:w="1385" w:type="dxa"/>
          </w:tcPr>
          <w:p w14:paraId="6698C207" w14:textId="77777777" w:rsidR="0064442D" w:rsidRDefault="0064442D" w:rsidP="00683308">
            <w:r>
              <w:t>Daily</w:t>
            </w:r>
          </w:p>
        </w:tc>
        <w:tc>
          <w:tcPr>
            <w:tcW w:w="3838" w:type="dxa"/>
          </w:tcPr>
          <w:p w14:paraId="0D58651B" w14:textId="0B382D9F" w:rsidR="0064442D" w:rsidRDefault="0064442D" w:rsidP="0064442D">
            <w:r>
              <w:t xml:space="preserve">Single amount: </w:t>
            </w:r>
            <w:r w:rsidR="00BE08CA">
              <w:t>10</w:t>
            </w:r>
            <w:r>
              <w:t>,000,000 VND</w:t>
            </w:r>
          </w:p>
          <w:p w14:paraId="132B7921" w14:textId="41207A28" w:rsidR="0064442D" w:rsidRDefault="0064442D" w:rsidP="00BE08CA">
            <w:r>
              <w:t xml:space="preserve">Daily max amount: </w:t>
            </w:r>
            <w:r w:rsidR="00BE08CA">
              <w:t>30</w:t>
            </w:r>
            <w:r>
              <w:t>,000,000 VND</w:t>
            </w:r>
          </w:p>
        </w:tc>
      </w:tr>
      <w:tr w:rsidR="00BE08CA" w14:paraId="1B225B87" w14:textId="77777777" w:rsidTr="00BE08CA">
        <w:tc>
          <w:tcPr>
            <w:tcW w:w="3310" w:type="dxa"/>
          </w:tcPr>
          <w:p w14:paraId="4B3F6D10" w14:textId="77777777" w:rsidR="00BE08CA" w:rsidRPr="001731E5" w:rsidRDefault="00BE08CA" w:rsidP="00BE08CA">
            <w:r w:rsidRPr="001731E5">
              <w:t>POS Retail/Purchase</w:t>
            </w:r>
          </w:p>
          <w:p w14:paraId="5D7C4774" w14:textId="5B47D8CD" w:rsidR="00BE08CA" w:rsidRPr="001731E5" w:rsidRDefault="00BE08CA" w:rsidP="00BE08CA">
            <w:r w:rsidRPr="001731E5">
              <w:t>(</w:t>
            </w:r>
            <w:r w:rsidRPr="001731E5">
              <w:rPr>
                <w:i/>
              </w:rPr>
              <w:t>Giao dịch mua hàng</w:t>
            </w:r>
            <w:r w:rsidRPr="001731E5">
              <w:t>)</w:t>
            </w:r>
          </w:p>
        </w:tc>
        <w:tc>
          <w:tcPr>
            <w:tcW w:w="1385" w:type="dxa"/>
          </w:tcPr>
          <w:p w14:paraId="03CE1F43" w14:textId="2C148F58" w:rsidR="00BE08CA" w:rsidRDefault="00BE08CA" w:rsidP="00683308">
            <w:r>
              <w:t>Daily</w:t>
            </w:r>
          </w:p>
        </w:tc>
        <w:tc>
          <w:tcPr>
            <w:tcW w:w="3838" w:type="dxa"/>
          </w:tcPr>
          <w:p w14:paraId="31F0AD52" w14:textId="1D600B58" w:rsidR="00BE08CA" w:rsidRDefault="00BE08CA" w:rsidP="00BE08CA">
            <w:r>
              <w:t>Single amount:30,000,000 VND</w:t>
            </w:r>
          </w:p>
          <w:p w14:paraId="1591F2F5" w14:textId="7D4B2CB5" w:rsidR="00BE08CA" w:rsidRDefault="00BE08CA" w:rsidP="00BE08CA">
            <w:r>
              <w:t>Daily max amount: 70,000,000 VND</w:t>
            </w:r>
          </w:p>
        </w:tc>
      </w:tr>
      <w:tr w:rsidR="00BE08CA" w14:paraId="650E700D" w14:textId="77777777" w:rsidTr="00BE08CA">
        <w:tc>
          <w:tcPr>
            <w:tcW w:w="3310" w:type="dxa"/>
          </w:tcPr>
          <w:p w14:paraId="7BD7C7A5" w14:textId="77777777" w:rsidR="00BE08CA" w:rsidRPr="00B91C0E" w:rsidRDefault="00BE08CA" w:rsidP="00BE08CA">
            <w:r w:rsidRPr="00B91C0E">
              <w:lastRenderedPageBreak/>
              <w:t>E-Commerce</w:t>
            </w:r>
          </w:p>
          <w:p w14:paraId="057CFD70" w14:textId="201301B3" w:rsidR="00BE08CA" w:rsidRDefault="00BE08CA" w:rsidP="00BE08CA">
            <w:r w:rsidRPr="00B91C0E">
              <w:t>(</w:t>
            </w:r>
            <w:r w:rsidRPr="00B91C0E">
              <w:rPr>
                <w:i/>
              </w:rPr>
              <w:t>Giao dịch thanh toán qua mạng</w:t>
            </w:r>
            <w:r w:rsidRPr="00B91C0E">
              <w:t>)</w:t>
            </w:r>
          </w:p>
        </w:tc>
        <w:tc>
          <w:tcPr>
            <w:tcW w:w="1385" w:type="dxa"/>
          </w:tcPr>
          <w:p w14:paraId="27136457" w14:textId="22A03DE3" w:rsidR="00BE08CA" w:rsidRDefault="00BE08CA" w:rsidP="00683308">
            <w:r>
              <w:t>Daily</w:t>
            </w:r>
          </w:p>
        </w:tc>
        <w:tc>
          <w:tcPr>
            <w:tcW w:w="3838" w:type="dxa"/>
          </w:tcPr>
          <w:p w14:paraId="57DC9214" w14:textId="4D22C4C6" w:rsidR="00BE08CA" w:rsidRDefault="00BE08CA" w:rsidP="00BE08CA">
            <w:r>
              <w:t>Single amount: 30,000,000 VND</w:t>
            </w:r>
          </w:p>
          <w:p w14:paraId="2DFD2F5B" w14:textId="43DCE4AE" w:rsidR="00BE08CA" w:rsidRDefault="00BE08CA" w:rsidP="00BE08CA">
            <w:r>
              <w:t>Daily max amount: 70,000,000 VND</w:t>
            </w:r>
          </w:p>
        </w:tc>
      </w:tr>
      <w:tr w:rsidR="00164FE3" w14:paraId="7056B561" w14:textId="77777777" w:rsidTr="00BE08CA">
        <w:tc>
          <w:tcPr>
            <w:tcW w:w="3310" w:type="dxa"/>
          </w:tcPr>
          <w:p w14:paraId="7CC16A49" w14:textId="77777777" w:rsidR="00164FE3" w:rsidRDefault="00164FE3" w:rsidP="00683308">
            <w:r>
              <w:t>Transaction Numbers</w:t>
            </w:r>
          </w:p>
          <w:p w14:paraId="23176CF4" w14:textId="77777777" w:rsidR="00164FE3" w:rsidRDefault="00164FE3" w:rsidP="00683308">
            <w:r>
              <w:t>(</w:t>
            </w:r>
            <w:r w:rsidRPr="007209BA">
              <w:rPr>
                <w:i/>
              </w:rPr>
              <w:t>Số lần giao dịch</w:t>
            </w:r>
            <w:r>
              <w:t>)</w:t>
            </w:r>
          </w:p>
        </w:tc>
        <w:tc>
          <w:tcPr>
            <w:tcW w:w="1385" w:type="dxa"/>
          </w:tcPr>
          <w:p w14:paraId="54BB9EFC" w14:textId="77777777" w:rsidR="00164FE3" w:rsidRDefault="00164FE3" w:rsidP="00683308">
            <w:r>
              <w:t>Daily</w:t>
            </w:r>
          </w:p>
        </w:tc>
        <w:tc>
          <w:tcPr>
            <w:tcW w:w="3838" w:type="dxa"/>
          </w:tcPr>
          <w:p w14:paraId="4C8FE58A" w14:textId="77777777" w:rsidR="00164FE3" w:rsidRDefault="00164FE3" w:rsidP="00BE08CA">
            <w:r>
              <w:t xml:space="preserve">Daily max number: </w:t>
            </w:r>
            <w:r w:rsidR="00BE08CA">
              <w:t>30</w:t>
            </w:r>
          </w:p>
          <w:p w14:paraId="3CCF1B4A" w14:textId="7E870348" w:rsidR="00BE08CA" w:rsidRDefault="00BE08CA" w:rsidP="00BE08CA">
            <w:r>
              <w:t>Daily max amount: 70,000,000 VND</w:t>
            </w:r>
          </w:p>
        </w:tc>
      </w:tr>
    </w:tbl>
    <w:p w14:paraId="49793FBA" w14:textId="77777777" w:rsidR="00164FE3" w:rsidRDefault="00164FE3" w:rsidP="000C73E8"/>
    <w:p w14:paraId="1FBFA8BA" w14:textId="5AC2CA76" w:rsidR="00B152C6" w:rsidRDefault="00B152C6" w:rsidP="000C73E8">
      <w:pPr>
        <w:rPr>
          <w:b/>
        </w:rPr>
      </w:pPr>
      <w:r w:rsidRPr="00DE6CAD">
        <w:rPr>
          <w:b/>
        </w:rPr>
        <w:t>MC Debit Card for Enterprise Client</w:t>
      </w:r>
    </w:p>
    <w:p w14:paraId="25E89D58" w14:textId="77777777" w:rsidR="00742FBB" w:rsidRPr="001F6197" w:rsidRDefault="001F6197" w:rsidP="000C73E8">
      <w:r>
        <w:rPr>
          <w:b/>
        </w:rPr>
        <w:tab/>
      </w:r>
    </w:p>
    <w:tbl>
      <w:tblPr>
        <w:tblStyle w:val="TableGrid"/>
        <w:tblW w:w="0" w:type="auto"/>
        <w:tblInd w:w="817" w:type="dxa"/>
        <w:tblLook w:val="04A0" w:firstRow="1" w:lastRow="0" w:firstColumn="1" w:lastColumn="0" w:noHBand="0" w:noVBand="1"/>
      </w:tblPr>
      <w:tblGrid>
        <w:gridCol w:w="3310"/>
        <w:gridCol w:w="1385"/>
        <w:gridCol w:w="3838"/>
      </w:tblGrid>
      <w:tr w:rsidR="00742FBB" w:rsidRPr="00400382" w14:paraId="0E069844" w14:textId="77777777" w:rsidTr="00552796">
        <w:tc>
          <w:tcPr>
            <w:tcW w:w="3310" w:type="dxa"/>
            <w:shd w:val="clear" w:color="auto" w:fill="FFC000"/>
          </w:tcPr>
          <w:p w14:paraId="67E90F49" w14:textId="77777777" w:rsidR="00742FBB" w:rsidRPr="00400382" w:rsidRDefault="00742FBB" w:rsidP="00552796">
            <w:pPr>
              <w:rPr>
                <w:b/>
              </w:rPr>
            </w:pPr>
            <w:r>
              <w:rPr>
                <w:b/>
              </w:rPr>
              <w:t>Transaction Criteria</w:t>
            </w:r>
          </w:p>
        </w:tc>
        <w:tc>
          <w:tcPr>
            <w:tcW w:w="1385" w:type="dxa"/>
            <w:shd w:val="clear" w:color="auto" w:fill="FFC000"/>
          </w:tcPr>
          <w:p w14:paraId="72FC46F2" w14:textId="77777777" w:rsidR="00742FBB" w:rsidRPr="00400382" w:rsidRDefault="00742FBB" w:rsidP="00552796">
            <w:pPr>
              <w:rPr>
                <w:b/>
              </w:rPr>
            </w:pPr>
            <w:r w:rsidRPr="00400382">
              <w:rPr>
                <w:b/>
              </w:rPr>
              <w:t>Usage Type</w:t>
            </w:r>
          </w:p>
        </w:tc>
        <w:tc>
          <w:tcPr>
            <w:tcW w:w="3838" w:type="dxa"/>
            <w:shd w:val="clear" w:color="auto" w:fill="FFC000"/>
          </w:tcPr>
          <w:p w14:paraId="533AB38A" w14:textId="77777777" w:rsidR="00742FBB" w:rsidRPr="00400382" w:rsidRDefault="00742FBB" w:rsidP="00552796">
            <w:pPr>
              <w:rPr>
                <w:b/>
              </w:rPr>
            </w:pPr>
            <w:r w:rsidRPr="00400382">
              <w:rPr>
                <w:b/>
              </w:rPr>
              <w:t>Usage Value</w:t>
            </w:r>
          </w:p>
        </w:tc>
      </w:tr>
      <w:tr w:rsidR="00742FBB" w14:paraId="300B61B7" w14:textId="77777777" w:rsidTr="00552796">
        <w:tc>
          <w:tcPr>
            <w:tcW w:w="3310" w:type="dxa"/>
          </w:tcPr>
          <w:p w14:paraId="2E0C2818" w14:textId="77777777" w:rsidR="00742FBB" w:rsidRDefault="00742FBB" w:rsidP="00552796">
            <w:r>
              <w:t>ATM Transaction</w:t>
            </w:r>
          </w:p>
          <w:p w14:paraId="236AEDD2" w14:textId="77777777" w:rsidR="00742FBB" w:rsidRDefault="00742FBB" w:rsidP="00552796">
            <w:r>
              <w:t>(</w:t>
            </w:r>
            <w:r w:rsidRPr="00751B14">
              <w:rPr>
                <w:i/>
              </w:rPr>
              <w:t>Rút tiền tại ATM</w:t>
            </w:r>
            <w:r>
              <w:t>)</w:t>
            </w:r>
          </w:p>
        </w:tc>
        <w:tc>
          <w:tcPr>
            <w:tcW w:w="1385" w:type="dxa"/>
          </w:tcPr>
          <w:p w14:paraId="5832679B" w14:textId="77777777" w:rsidR="00742FBB" w:rsidRDefault="00742FBB" w:rsidP="00552796">
            <w:r>
              <w:t>Daily</w:t>
            </w:r>
          </w:p>
        </w:tc>
        <w:tc>
          <w:tcPr>
            <w:tcW w:w="3838" w:type="dxa"/>
          </w:tcPr>
          <w:p w14:paraId="20BD88BE" w14:textId="3F9C8311" w:rsidR="00742FBB" w:rsidRDefault="00742FBB" w:rsidP="00552796">
            <w:r>
              <w:t>Single amount: 10,000,000 VND</w:t>
            </w:r>
          </w:p>
          <w:p w14:paraId="223395ED" w14:textId="7568E85A" w:rsidR="00742FBB" w:rsidRDefault="00742FBB" w:rsidP="00742FBB">
            <w:r>
              <w:t>Daily max amount: 50,000,000 VND</w:t>
            </w:r>
          </w:p>
        </w:tc>
      </w:tr>
      <w:tr w:rsidR="00742FBB" w14:paraId="41B5853A" w14:textId="77777777" w:rsidTr="00552796">
        <w:tc>
          <w:tcPr>
            <w:tcW w:w="3310" w:type="dxa"/>
          </w:tcPr>
          <w:p w14:paraId="3FB0814C" w14:textId="77777777" w:rsidR="00742FBB" w:rsidRDefault="00742FBB" w:rsidP="00552796">
            <w:r>
              <w:t>POS Cash Transaction</w:t>
            </w:r>
          </w:p>
          <w:p w14:paraId="715D15F3" w14:textId="77777777" w:rsidR="00742FBB" w:rsidRDefault="00742FBB" w:rsidP="00552796">
            <w:r>
              <w:t>(</w:t>
            </w:r>
            <w:r w:rsidRPr="00EB4D75">
              <w:rPr>
                <w:i/>
              </w:rPr>
              <w:t>Rút tiền tại quầy</w:t>
            </w:r>
            <w:r>
              <w:t>)</w:t>
            </w:r>
          </w:p>
        </w:tc>
        <w:tc>
          <w:tcPr>
            <w:tcW w:w="1385" w:type="dxa"/>
          </w:tcPr>
          <w:p w14:paraId="1B200736" w14:textId="77777777" w:rsidR="00742FBB" w:rsidRDefault="00742FBB" w:rsidP="00552796">
            <w:r>
              <w:t>Daily</w:t>
            </w:r>
          </w:p>
        </w:tc>
        <w:tc>
          <w:tcPr>
            <w:tcW w:w="3838" w:type="dxa"/>
          </w:tcPr>
          <w:p w14:paraId="36C166E1" w14:textId="1E18AF14" w:rsidR="00742FBB" w:rsidRDefault="00742FBB" w:rsidP="00552796">
            <w:r>
              <w:t>Single amount: 20,000,000 VND</w:t>
            </w:r>
          </w:p>
          <w:p w14:paraId="34948B6C" w14:textId="31E5A44A" w:rsidR="00742FBB" w:rsidRDefault="00742FBB" w:rsidP="00742FBB">
            <w:r>
              <w:t>Daily max amount: 50,000,000 VND</w:t>
            </w:r>
          </w:p>
        </w:tc>
      </w:tr>
      <w:tr w:rsidR="00742FBB" w14:paraId="177CD633" w14:textId="77777777" w:rsidTr="00552796">
        <w:tc>
          <w:tcPr>
            <w:tcW w:w="3310" w:type="dxa"/>
          </w:tcPr>
          <w:p w14:paraId="6BC4D77C" w14:textId="77777777" w:rsidR="00742FBB" w:rsidRDefault="00742FBB" w:rsidP="00552796">
            <w:r w:rsidRPr="00742FBB">
              <w:t>POS Retail/Purchase</w:t>
            </w:r>
          </w:p>
          <w:p w14:paraId="798BB2F2" w14:textId="77777777" w:rsidR="00742FBB" w:rsidRDefault="00742FBB" w:rsidP="00552796">
            <w:r>
              <w:t>(</w:t>
            </w:r>
            <w:r w:rsidRPr="00A762FB">
              <w:rPr>
                <w:i/>
              </w:rPr>
              <w:t>Giao dịch mua hàng</w:t>
            </w:r>
            <w:r>
              <w:t>)</w:t>
            </w:r>
          </w:p>
        </w:tc>
        <w:tc>
          <w:tcPr>
            <w:tcW w:w="1385" w:type="dxa"/>
          </w:tcPr>
          <w:p w14:paraId="7F5CD456" w14:textId="77777777" w:rsidR="00742FBB" w:rsidRDefault="00742FBB" w:rsidP="00552796">
            <w:r>
              <w:t>Daily</w:t>
            </w:r>
          </w:p>
        </w:tc>
        <w:tc>
          <w:tcPr>
            <w:tcW w:w="3838" w:type="dxa"/>
          </w:tcPr>
          <w:p w14:paraId="274AF323" w14:textId="113EBD04" w:rsidR="00742FBB" w:rsidRDefault="00742FBB" w:rsidP="00552796">
            <w:r>
              <w:t>Single amount:50,000,000 VND</w:t>
            </w:r>
          </w:p>
          <w:p w14:paraId="015E3DFD" w14:textId="47325BF8" w:rsidR="00742FBB" w:rsidRDefault="00742FBB" w:rsidP="00742FBB">
            <w:r>
              <w:t>Daily max amount: 100,000,000 VND</w:t>
            </w:r>
          </w:p>
        </w:tc>
      </w:tr>
      <w:tr w:rsidR="00742FBB" w14:paraId="70509096" w14:textId="77777777" w:rsidTr="00552796">
        <w:tc>
          <w:tcPr>
            <w:tcW w:w="3310" w:type="dxa"/>
          </w:tcPr>
          <w:p w14:paraId="2B321A5A" w14:textId="77777777" w:rsidR="00742FBB" w:rsidRPr="00B91C0E" w:rsidRDefault="00742FBB" w:rsidP="00552796">
            <w:r w:rsidRPr="00B91C0E">
              <w:t>E-Commerce</w:t>
            </w:r>
          </w:p>
          <w:p w14:paraId="3C29BA09" w14:textId="77777777" w:rsidR="00742FBB" w:rsidRDefault="00742FBB" w:rsidP="00552796">
            <w:r w:rsidRPr="00B91C0E">
              <w:t>(</w:t>
            </w:r>
            <w:r w:rsidRPr="00B91C0E">
              <w:rPr>
                <w:i/>
              </w:rPr>
              <w:t>Giao dịch thanh toán qua mạng</w:t>
            </w:r>
            <w:r w:rsidRPr="00B91C0E">
              <w:t>)</w:t>
            </w:r>
          </w:p>
        </w:tc>
        <w:tc>
          <w:tcPr>
            <w:tcW w:w="1385" w:type="dxa"/>
          </w:tcPr>
          <w:p w14:paraId="27D2CA78" w14:textId="77777777" w:rsidR="00742FBB" w:rsidRDefault="00742FBB" w:rsidP="00552796">
            <w:r>
              <w:t>Daily</w:t>
            </w:r>
          </w:p>
        </w:tc>
        <w:tc>
          <w:tcPr>
            <w:tcW w:w="3838" w:type="dxa"/>
          </w:tcPr>
          <w:p w14:paraId="5CAE1BA2" w14:textId="223B97AE" w:rsidR="00742FBB" w:rsidRDefault="00742FBB" w:rsidP="00552796">
            <w:r>
              <w:t xml:space="preserve">Single amount: </w:t>
            </w:r>
            <w:r w:rsidR="00C64510">
              <w:t>5</w:t>
            </w:r>
            <w:r>
              <w:t>0,000,000 VND</w:t>
            </w:r>
          </w:p>
          <w:p w14:paraId="1E66FEFA" w14:textId="469FD82A" w:rsidR="00742FBB" w:rsidRDefault="00742FBB" w:rsidP="00C64510">
            <w:r>
              <w:t xml:space="preserve">Daily max amount: </w:t>
            </w:r>
            <w:r w:rsidR="00C64510">
              <w:t>10</w:t>
            </w:r>
            <w:r>
              <w:t>0,000,000 VND</w:t>
            </w:r>
          </w:p>
        </w:tc>
      </w:tr>
      <w:tr w:rsidR="00742FBB" w14:paraId="24F8199C" w14:textId="77777777" w:rsidTr="00552796">
        <w:tc>
          <w:tcPr>
            <w:tcW w:w="3310" w:type="dxa"/>
          </w:tcPr>
          <w:p w14:paraId="5DC7CD8A" w14:textId="77777777" w:rsidR="00742FBB" w:rsidRDefault="00742FBB" w:rsidP="00552796">
            <w:r w:rsidRPr="00742FBB">
              <w:t>IntraBank Transfer</w:t>
            </w:r>
          </w:p>
          <w:p w14:paraId="55251B7F" w14:textId="77777777" w:rsidR="00742FBB" w:rsidRDefault="00742FBB" w:rsidP="00552796">
            <w:r>
              <w:t>(</w:t>
            </w:r>
            <w:r w:rsidRPr="00BE08CA">
              <w:rPr>
                <w:i/>
              </w:rPr>
              <w:t>Chuyển tiền trong ngân hàng</w:t>
            </w:r>
            <w:r>
              <w:t>)</w:t>
            </w:r>
          </w:p>
        </w:tc>
        <w:tc>
          <w:tcPr>
            <w:tcW w:w="1385" w:type="dxa"/>
          </w:tcPr>
          <w:p w14:paraId="0B9CB45A" w14:textId="77777777" w:rsidR="00742FBB" w:rsidRDefault="00742FBB" w:rsidP="00552796">
            <w:r>
              <w:t>Daily</w:t>
            </w:r>
          </w:p>
        </w:tc>
        <w:tc>
          <w:tcPr>
            <w:tcW w:w="3838" w:type="dxa"/>
          </w:tcPr>
          <w:p w14:paraId="15BF92AD" w14:textId="651FC966" w:rsidR="00742FBB" w:rsidRDefault="00742FBB" w:rsidP="00552796">
            <w:r>
              <w:t xml:space="preserve">Single amount: </w:t>
            </w:r>
            <w:r w:rsidR="00C64510">
              <w:t>5</w:t>
            </w:r>
            <w:r>
              <w:t>0,000,000 VND</w:t>
            </w:r>
          </w:p>
          <w:p w14:paraId="716AB03D" w14:textId="7B7BCC6C" w:rsidR="00742FBB" w:rsidRDefault="00742FBB" w:rsidP="00C64510">
            <w:r>
              <w:t xml:space="preserve">Daily max amount: </w:t>
            </w:r>
            <w:r w:rsidR="00C64510">
              <w:t>2</w:t>
            </w:r>
            <w:r>
              <w:t>00,000,000 VND</w:t>
            </w:r>
          </w:p>
        </w:tc>
      </w:tr>
      <w:tr w:rsidR="00742FBB" w14:paraId="78FC630B" w14:textId="77777777" w:rsidTr="00552796">
        <w:tc>
          <w:tcPr>
            <w:tcW w:w="3310" w:type="dxa"/>
          </w:tcPr>
          <w:p w14:paraId="5CFB3C7A" w14:textId="77777777" w:rsidR="00742FBB" w:rsidRDefault="00742FBB" w:rsidP="00552796">
            <w:r>
              <w:t>Transaction Numbers</w:t>
            </w:r>
          </w:p>
          <w:p w14:paraId="2D4C071D" w14:textId="77777777" w:rsidR="00742FBB" w:rsidRDefault="00742FBB" w:rsidP="00552796">
            <w:r>
              <w:t>(</w:t>
            </w:r>
            <w:r w:rsidRPr="007209BA">
              <w:rPr>
                <w:i/>
              </w:rPr>
              <w:t>Số lần giao dịch</w:t>
            </w:r>
            <w:r>
              <w:t>)</w:t>
            </w:r>
          </w:p>
        </w:tc>
        <w:tc>
          <w:tcPr>
            <w:tcW w:w="1385" w:type="dxa"/>
          </w:tcPr>
          <w:p w14:paraId="58B9A180" w14:textId="77777777" w:rsidR="00742FBB" w:rsidRDefault="00742FBB" w:rsidP="00552796">
            <w:r>
              <w:t>Daily</w:t>
            </w:r>
          </w:p>
        </w:tc>
        <w:tc>
          <w:tcPr>
            <w:tcW w:w="3838" w:type="dxa"/>
          </w:tcPr>
          <w:p w14:paraId="64758DA7" w14:textId="77777777" w:rsidR="00742FBB" w:rsidRDefault="00742FBB" w:rsidP="00552796">
            <w:r>
              <w:t>Daily max number: 30</w:t>
            </w:r>
          </w:p>
          <w:p w14:paraId="0CC83DED" w14:textId="556471BF" w:rsidR="00742FBB" w:rsidRDefault="00742FBB" w:rsidP="00552796">
            <w:r>
              <w:t xml:space="preserve">Daily max amount: </w:t>
            </w:r>
            <w:r w:rsidR="00C64510">
              <w:t>10</w:t>
            </w:r>
            <w:r>
              <w:t>0,000,000 VND</w:t>
            </w:r>
          </w:p>
        </w:tc>
      </w:tr>
    </w:tbl>
    <w:p w14:paraId="16B8B02E" w14:textId="47A1D156" w:rsidR="00B152C6" w:rsidRPr="001F6197" w:rsidRDefault="00B152C6" w:rsidP="000C73E8"/>
    <w:p w14:paraId="4B8E9537" w14:textId="77777777" w:rsidR="00D72E30" w:rsidRPr="00D72E30" w:rsidRDefault="00D72E30" w:rsidP="000C73E8">
      <w:pPr>
        <w:rPr>
          <w:b/>
        </w:rPr>
      </w:pPr>
      <w:r w:rsidRPr="00D72E30">
        <w:rPr>
          <w:b/>
        </w:rPr>
        <w:t>MC Debit and Prepaid Card for Private Client</w:t>
      </w:r>
    </w:p>
    <w:tbl>
      <w:tblPr>
        <w:tblStyle w:val="TableGrid"/>
        <w:tblW w:w="0" w:type="auto"/>
        <w:tblInd w:w="817" w:type="dxa"/>
        <w:tblLook w:val="04A0" w:firstRow="1" w:lastRow="0" w:firstColumn="1" w:lastColumn="0" w:noHBand="0" w:noVBand="1"/>
      </w:tblPr>
      <w:tblGrid>
        <w:gridCol w:w="3310"/>
        <w:gridCol w:w="1385"/>
        <w:gridCol w:w="3838"/>
      </w:tblGrid>
      <w:tr w:rsidR="00D72E30" w:rsidRPr="00400382" w14:paraId="4DFF7BFF" w14:textId="77777777" w:rsidTr="003C5E55">
        <w:tc>
          <w:tcPr>
            <w:tcW w:w="3310" w:type="dxa"/>
            <w:shd w:val="clear" w:color="auto" w:fill="FFC000"/>
          </w:tcPr>
          <w:p w14:paraId="37FF463C" w14:textId="77777777" w:rsidR="00D72E30" w:rsidRPr="00400382" w:rsidRDefault="00D72E30" w:rsidP="00683308">
            <w:pPr>
              <w:rPr>
                <w:b/>
              </w:rPr>
            </w:pPr>
            <w:r>
              <w:rPr>
                <w:b/>
              </w:rPr>
              <w:t>Transaction Criteria</w:t>
            </w:r>
          </w:p>
        </w:tc>
        <w:tc>
          <w:tcPr>
            <w:tcW w:w="1385" w:type="dxa"/>
            <w:shd w:val="clear" w:color="auto" w:fill="FFC000"/>
          </w:tcPr>
          <w:p w14:paraId="57362ACF" w14:textId="77777777" w:rsidR="00D72E30" w:rsidRPr="00400382" w:rsidRDefault="00D72E30" w:rsidP="00683308">
            <w:pPr>
              <w:rPr>
                <w:b/>
              </w:rPr>
            </w:pPr>
            <w:r w:rsidRPr="00400382">
              <w:rPr>
                <w:b/>
              </w:rPr>
              <w:t>Usage Type</w:t>
            </w:r>
          </w:p>
        </w:tc>
        <w:tc>
          <w:tcPr>
            <w:tcW w:w="3838" w:type="dxa"/>
            <w:shd w:val="clear" w:color="auto" w:fill="FFC000"/>
          </w:tcPr>
          <w:p w14:paraId="54153E2F" w14:textId="77777777" w:rsidR="00D72E30" w:rsidRPr="00400382" w:rsidRDefault="00D72E30" w:rsidP="00683308">
            <w:pPr>
              <w:rPr>
                <w:b/>
              </w:rPr>
            </w:pPr>
            <w:r w:rsidRPr="00400382">
              <w:rPr>
                <w:b/>
              </w:rPr>
              <w:t>Usage Value</w:t>
            </w:r>
          </w:p>
        </w:tc>
      </w:tr>
      <w:tr w:rsidR="00D72E30" w14:paraId="72B29C2E" w14:textId="77777777" w:rsidTr="003C5E55">
        <w:tc>
          <w:tcPr>
            <w:tcW w:w="3310" w:type="dxa"/>
          </w:tcPr>
          <w:p w14:paraId="5D44C731" w14:textId="77777777" w:rsidR="00D72E30" w:rsidRDefault="00D72E30" w:rsidP="00683308">
            <w:r>
              <w:t>ATM Transaction</w:t>
            </w:r>
          </w:p>
          <w:p w14:paraId="329A8FAC" w14:textId="77777777" w:rsidR="00D72E30" w:rsidRDefault="00D72E30" w:rsidP="00683308">
            <w:r>
              <w:t>(</w:t>
            </w:r>
            <w:r w:rsidRPr="00751B14">
              <w:rPr>
                <w:i/>
              </w:rPr>
              <w:t>Rút tiền tại ATM</w:t>
            </w:r>
            <w:r>
              <w:t>)</w:t>
            </w:r>
          </w:p>
        </w:tc>
        <w:tc>
          <w:tcPr>
            <w:tcW w:w="1385" w:type="dxa"/>
          </w:tcPr>
          <w:p w14:paraId="6E869066" w14:textId="77777777" w:rsidR="00D72E30" w:rsidRDefault="00D72E30" w:rsidP="00683308">
            <w:r>
              <w:t>Daily</w:t>
            </w:r>
          </w:p>
        </w:tc>
        <w:tc>
          <w:tcPr>
            <w:tcW w:w="3838" w:type="dxa"/>
          </w:tcPr>
          <w:p w14:paraId="7A5C3387" w14:textId="3D5F1523" w:rsidR="00D136E4" w:rsidRDefault="00D136E4" w:rsidP="00683308">
            <w:r>
              <w:t xml:space="preserve">Standard: </w:t>
            </w:r>
          </w:p>
          <w:p w14:paraId="3B5E8DDE" w14:textId="77777777" w:rsidR="00D72E30" w:rsidRDefault="00D72E30" w:rsidP="00683308">
            <w:r>
              <w:t>Single amount: 5,000,000 VND</w:t>
            </w:r>
          </w:p>
          <w:p w14:paraId="047AD230" w14:textId="77777777" w:rsidR="00D72E30" w:rsidRDefault="00D72E30" w:rsidP="00D136E4">
            <w:r>
              <w:t xml:space="preserve">Daily max amount: </w:t>
            </w:r>
            <w:r w:rsidR="00D136E4">
              <w:t>3</w:t>
            </w:r>
            <w:r>
              <w:t>0,000,000 VND</w:t>
            </w:r>
          </w:p>
          <w:p w14:paraId="76DE1C67" w14:textId="77777777" w:rsidR="00D136E4" w:rsidRDefault="00D136E4" w:rsidP="00D136E4">
            <w:r w:rsidRPr="00BA1DDD">
              <w:t>Gold:</w:t>
            </w:r>
          </w:p>
          <w:p w14:paraId="092EFDF4" w14:textId="24075040" w:rsidR="00D136E4" w:rsidRDefault="00D136E4" w:rsidP="00D136E4">
            <w:r>
              <w:t>Single amount: 10,000,000 VND</w:t>
            </w:r>
          </w:p>
          <w:p w14:paraId="35755E62" w14:textId="21CBFA94" w:rsidR="00D136E4" w:rsidRDefault="00D136E4" w:rsidP="00D136E4">
            <w:r>
              <w:t>Daily max amount: 50,000,000 VND</w:t>
            </w:r>
          </w:p>
        </w:tc>
      </w:tr>
      <w:tr w:rsidR="00D72E30" w14:paraId="0A1081DE" w14:textId="77777777" w:rsidTr="003C5E55">
        <w:tc>
          <w:tcPr>
            <w:tcW w:w="3310" w:type="dxa"/>
          </w:tcPr>
          <w:p w14:paraId="491E94F6" w14:textId="41F498A0" w:rsidR="00D72E30" w:rsidRDefault="00D72E30" w:rsidP="00683308">
            <w:r>
              <w:t>POS Cash Transaction</w:t>
            </w:r>
          </w:p>
          <w:p w14:paraId="35456BC6" w14:textId="77777777" w:rsidR="00D72E30" w:rsidRDefault="00D72E30" w:rsidP="00683308">
            <w:r>
              <w:t>(</w:t>
            </w:r>
            <w:r w:rsidRPr="00EB4D75">
              <w:rPr>
                <w:i/>
              </w:rPr>
              <w:t>Rút tiền tại quầy</w:t>
            </w:r>
            <w:r>
              <w:t>)</w:t>
            </w:r>
          </w:p>
        </w:tc>
        <w:tc>
          <w:tcPr>
            <w:tcW w:w="1385" w:type="dxa"/>
          </w:tcPr>
          <w:p w14:paraId="43444C91" w14:textId="77777777" w:rsidR="00D72E30" w:rsidRDefault="00D72E30" w:rsidP="00683308">
            <w:r>
              <w:t>Daily</w:t>
            </w:r>
          </w:p>
        </w:tc>
        <w:tc>
          <w:tcPr>
            <w:tcW w:w="3838" w:type="dxa"/>
          </w:tcPr>
          <w:p w14:paraId="59F6FCE1" w14:textId="77777777" w:rsidR="00E33D17" w:rsidRDefault="00E33D17" w:rsidP="00E33D17">
            <w:r w:rsidRPr="001D5D70">
              <w:t>Standard:</w:t>
            </w:r>
            <w:r>
              <w:t xml:space="preserve"> </w:t>
            </w:r>
          </w:p>
          <w:p w14:paraId="735039D3" w14:textId="1CC1FD4D" w:rsidR="00E33D17" w:rsidRDefault="00E33D17" w:rsidP="00E33D17">
            <w:r>
              <w:t>Single amount: 10,000,000 VND</w:t>
            </w:r>
          </w:p>
          <w:p w14:paraId="67C737AE" w14:textId="77777777" w:rsidR="00E33D17" w:rsidRDefault="00E33D17" w:rsidP="00E33D17">
            <w:r>
              <w:lastRenderedPageBreak/>
              <w:t>Daily max amount: 30,000,000 VND</w:t>
            </w:r>
          </w:p>
          <w:p w14:paraId="60AFFAEE" w14:textId="77777777" w:rsidR="00E33D17" w:rsidRDefault="00E33D17" w:rsidP="00E33D17">
            <w:r w:rsidRPr="001D5D70">
              <w:t>Gold:</w:t>
            </w:r>
          </w:p>
          <w:p w14:paraId="5A3A6BCE" w14:textId="1CB96871" w:rsidR="00E33D17" w:rsidRDefault="00E33D17" w:rsidP="00E33D17">
            <w:r>
              <w:t>Single amount: 20,000,000 VND</w:t>
            </w:r>
          </w:p>
          <w:p w14:paraId="2E3A3503" w14:textId="0E469488" w:rsidR="00D72E30" w:rsidRDefault="00E33D17" w:rsidP="00E33D17">
            <w:r>
              <w:t>Daily max amount: 50,000,000 VND</w:t>
            </w:r>
          </w:p>
        </w:tc>
      </w:tr>
      <w:tr w:rsidR="00313F9D" w14:paraId="175B6B9F" w14:textId="77777777" w:rsidTr="003C5E55">
        <w:tc>
          <w:tcPr>
            <w:tcW w:w="3310" w:type="dxa"/>
          </w:tcPr>
          <w:p w14:paraId="3652E9F5" w14:textId="77777777" w:rsidR="00313F9D" w:rsidRDefault="00313F9D" w:rsidP="00683308">
            <w:r>
              <w:lastRenderedPageBreak/>
              <w:t>POS Retail/Purchase</w:t>
            </w:r>
          </w:p>
          <w:p w14:paraId="25E61A59" w14:textId="77777777" w:rsidR="00313F9D" w:rsidRDefault="00313F9D" w:rsidP="00683308">
            <w:r>
              <w:t>(</w:t>
            </w:r>
            <w:r w:rsidRPr="00A762FB">
              <w:rPr>
                <w:i/>
              </w:rPr>
              <w:t>Giao dịch mua hàng</w:t>
            </w:r>
            <w:r>
              <w:t>)</w:t>
            </w:r>
          </w:p>
        </w:tc>
        <w:tc>
          <w:tcPr>
            <w:tcW w:w="1385" w:type="dxa"/>
          </w:tcPr>
          <w:p w14:paraId="078D809B" w14:textId="77777777" w:rsidR="00313F9D" w:rsidRDefault="00313F9D" w:rsidP="00683308">
            <w:r>
              <w:t>Daily</w:t>
            </w:r>
          </w:p>
        </w:tc>
        <w:tc>
          <w:tcPr>
            <w:tcW w:w="3838" w:type="dxa"/>
          </w:tcPr>
          <w:p w14:paraId="2C02844A" w14:textId="7799C3AD" w:rsidR="005E4118" w:rsidRDefault="005E4118" w:rsidP="00313F9D">
            <w:r>
              <w:t>Standard:</w:t>
            </w:r>
          </w:p>
          <w:p w14:paraId="5A8B7D98" w14:textId="47CB7530" w:rsidR="00313F9D" w:rsidRDefault="00313F9D" w:rsidP="00313F9D">
            <w:r>
              <w:t xml:space="preserve">Single amount: </w:t>
            </w:r>
            <w:r w:rsidR="005E4118">
              <w:t>3</w:t>
            </w:r>
            <w:r>
              <w:t>0,000,000 VND</w:t>
            </w:r>
          </w:p>
          <w:p w14:paraId="60F4B7E9" w14:textId="77777777" w:rsidR="00313F9D" w:rsidRDefault="00313F9D" w:rsidP="005E4118">
            <w:r>
              <w:t xml:space="preserve">Daily max amount: </w:t>
            </w:r>
            <w:r w:rsidR="005E4118">
              <w:t>7</w:t>
            </w:r>
            <w:r>
              <w:t>0,000,000 VND</w:t>
            </w:r>
          </w:p>
          <w:p w14:paraId="27404D6C" w14:textId="77777777" w:rsidR="005E4118" w:rsidRDefault="005E4118" w:rsidP="005E4118">
            <w:r w:rsidRPr="001D5D70">
              <w:t>Gold:</w:t>
            </w:r>
          </w:p>
          <w:p w14:paraId="1F102725" w14:textId="10020A77" w:rsidR="005E4118" w:rsidRDefault="005E4118" w:rsidP="005E4118">
            <w:r>
              <w:t>Single amount: 50,000,000 VND</w:t>
            </w:r>
          </w:p>
          <w:p w14:paraId="345E0E68" w14:textId="07D56322" w:rsidR="005E4118" w:rsidRDefault="005E4118" w:rsidP="005E4118">
            <w:r>
              <w:t>Daily max amount: 100,000,000 VND</w:t>
            </w:r>
          </w:p>
        </w:tc>
      </w:tr>
      <w:tr w:rsidR="00313F9D" w14:paraId="1ACECF41" w14:textId="77777777" w:rsidTr="003C5E55">
        <w:tc>
          <w:tcPr>
            <w:tcW w:w="3310" w:type="dxa"/>
          </w:tcPr>
          <w:p w14:paraId="293C8350" w14:textId="508A7F95" w:rsidR="00313F9D" w:rsidRDefault="00367803" w:rsidP="00683308">
            <w:r>
              <w:t>IntraBank</w:t>
            </w:r>
            <w:r w:rsidR="00313F9D">
              <w:t xml:space="preserve"> Transfer</w:t>
            </w:r>
          </w:p>
          <w:p w14:paraId="118651A8" w14:textId="6C4D4F3E" w:rsidR="00313F9D" w:rsidRDefault="00313F9D" w:rsidP="00683308">
            <w:r>
              <w:t>(</w:t>
            </w:r>
            <w:r w:rsidRPr="00313F9D">
              <w:rPr>
                <w:i/>
              </w:rPr>
              <w:t>Chuyền khoản</w:t>
            </w:r>
            <w:r w:rsidR="00367803">
              <w:rPr>
                <w:i/>
              </w:rPr>
              <w:t xml:space="preserve"> trong ngân hàng</w:t>
            </w:r>
            <w:r>
              <w:t>)</w:t>
            </w:r>
          </w:p>
        </w:tc>
        <w:tc>
          <w:tcPr>
            <w:tcW w:w="1385" w:type="dxa"/>
          </w:tcPr>
          <w:p w14:paraId="68F75958" w14:textId="77777777" w:rsidR="00313F9D" w:rsidRDefault="00313F9D" w:rsidP="00683308">
            <w:r>
              <w:t>Daily</w:t>
            </w:r>
          </w:p>
        </w:tc>
        <w:tc>
          <w:tcPr>
            <w:tcW w:w="3838" w:type="dxa"/>
          </w:tcPr>
          <w:p w14:paraId="06283748" w14:textId="4FDD6E71" w:rsidR="007B5ADC" w:rsidRDefault="007B5ADC" w:rsidP="00313F9D">
            <w:r>
              <w:t>Standard:</w:t>
            </w:r>
          </w:p>
          <w:p w14:paraId="742B7176" w14:textId="223D9CF1" w:rsidR="00313F9D" w:rsidRDefault="00313F9D" w:rsidP="00313F9D">
            <w:r>
              <w:t xml:space="preserve">Single amount: </w:t>
            </w:r>
            <w:r w:rsidR="007B5ADC">
              <w:t>2</w:t>
            </w:r>
            <w:r>
              <w:t>0,000,000 VND</w:t>
            </w:r>
          </w:p>
          <w:p w14:paraId="30BA8B44" w14:textId="77777777" w:rsidR="00313F9D" w:rsidRDefault="00313F9D" w:rsidP="00313F9D">
            <w:r>
              <w:t>Daily max amount: 100,000,000 VND</w:t>
            </w:r>
          </w:p>
          <w:p w14:paraId="28A4EA65" w14:textId="77777777" w:rsidR="007B5ADC" w:rsidRDefault="007B5ADC" w:rsidP="007B5ADC">
            <w:r w:rsidRPr="001D5D70">
              <w:t>Gold:</w:t>
            </w:r>
          </w:p>
          <w:p w14:paraId="59C0EA99" w14:textId="77777777" w:rsidR="007B5ADC" w:rsidRDefault="007B5ADC" w:rsidP="007B5ADC">
            <w:r>
              <w:t>Single amount: 50,000,000 VND</w:t>
            </w:r>
          </w:p>
          <w:p w14:paraId="41ACBCAB" w14:textId="1A991E53" w:rsidR="007B5ADC" w:rsidRDefault="007B5ADC" w:rsidP="007B5ADC">
            <w:r>
              <w:t>Daily max amount: 200,000,000 VND</w:t>
            </w:r>
          </w:p>
        </w:tc>
      </w:tr>
      <w:tr w:rsidR="00313F9D" w:rsidRPr="00F95AF6" w14:paraId="700DB53E" w14:textId="77777777" w:rsidTr="003C5E55">
        <w:tc>
          <w:tcPr>
            <w:tcW w:w="3310" w:type="dxa"/>
          </w:tcPr>
          <w:p w14:paraId="49B7506C" w14:textId="77777777" w:rsidR="00313F9D" w:rsidRPr="00C64510" w:rsidRDefault="00313F9D" w:rsidP="00313F9D">
            <w:r w:rsidRPr="00C64510">
              <w:t>E-Commerce</w:t>
            </w:r>
          </w:p>
          <w:p w14:paraId="1895170E" w14:textId="77777777" w:rsidR="00313F9D" w:rsidRPr="00C64510" w:rsidRDefault="00313F9D" w:rsidP="00313F9D">
            <w:r w:rsidRPr="00C64510">
              <w:t>(</w:t>
            </w:r>
            <w:r w:rsidRPr="00C64510">
              <w:rPr>
                <w:i/>
              </w:rPr>
              <w:t>Giao dịch thanh toán qua mạng</w:t>
            </w:r>
            <w:r w:rsidRPr="00C64510">
              <w:t>)</w:t>
            </w:r>
          </w:p>
        </w:tc>
        <w:tc>
          <w:tcPr>
            <w:tcW w:w="1385" w:type="dxa"/>
          </w:tcPr>
          <w:p w14:paraId="2AA22311" w14:textId="77777777" w:rsidR="00313F9D" w:rsidRPr="00C64510" w:rsidRDefault="00313F9D" w:rsidP="00683308">
            <w:r w:rsidRPr="00C64510">
              <w:t>Daily</w:t>
            </w:r>
          </w:p>
        </w:tc>
        <w:tc>
          <w:tcPr>
            <w:tcW w:w="3838" w:type="dxa"/>
          </w:tcPr>
          <w:p w14:paraId="1773C326" w14:textId="77777777" w:rsidR="00C64510" w:rsidRPr="001D5D70" w:rsidRDefault="00C64510" w:rsidP="00C64510">
            <w:r w:rsidRPr="001D5D70">
              <w:t>Standard:</w:t>
            </w:r>
          </w:p>
          <w:p w14:paraId="292818BF" w14:textId="3CD09177" w:rsidR="00313F9D" w:rsidRPr="001D5D70" w:rsidRDefault="00C64510" w:rsidP="00313F9D">
            <w:r w:rsidRPr="001D5D70">
              <w:t>Single amount:30</w:t>
            </w:r>
            <w:r w:rsidR="00313F9D" w:rsidRPr="001D5D70">
              <w:t>,000,000 VND</w:t>
            </w:r>
          </w:p>
          <w:p w14:paraId="10B5C0A7" w14:textId="6D7C6A85" w:rsidR="00313F9D" w:rsidRPr="001D5D70" w:rsidRDefault="00313F9D" w:rsidP="00313F9D">
            <w:r w:rsidRPr="001D5D70">
              <w:t xml:space="preserve">Daily max amount: </w:t>
            </w:r>
            <w:r w:rsidR="00C64510" w:rsidRPr="001D5D70">
              <w:t>70</w:t>
            </w:r>
            <w:r w:rsidRPr="001D5D70">
              <w:t>,000,000 VND</w:t>
            </w:r>
          </w:p>
          <w:p w14:paraId="27AC8C0E" w14:textId="77777777" w:rsidR="00C64510" w:rsidRPr="001D5D70" w:rsidRDefault="00C64510" w:rsidP="00C64510">
            <w:r w:rsidRPr="001D5D70">
              <w:t>Gold:</w:t>
            </w:r>
          </w:p>
          <w:p w14:paraId="2185B035" w14:textId="77777777" w:rsidR="00C64510" w:rsidRPr="001D5D70" w:rsidRDefault="00C64510" w:rsidP="00C64510">
            <w:r w:rsidRPr="001D5D70">
              <w:t>Single amount: 50,000,000 VND</w:t>
            </w:r>
          </w:p>
          <w:p w14:paraId="024A1B80" w14:textId="3C1DE0F3" w:rsidR="00C64510" w:rsidRPr="001D5D70" w:rsidRDefault="00C64510" w:rsidP="00C64510">
            <w:r w:rsidRPr="001D5D70">
              <w:t>Daily max amount: 100,000,000 VND</w:t>
            </w:r>
          </w:p>
        </w:tc>
      </w:tr>
      <w:tr w:rsidR="00313F9D" w14:paraId="7F35785D" w14:textId="77777777" w:rsidTr="003C5E55">
        <w:tc>
          <w:tcPr>
            <w:tcW w:w="3310" w:type="dxa"/>
          </w:tcPr>
          <w:p w14:paraId="58EF111F" w14:textId="77777777" w:rsidR="00313F9D" w:rsidRDefault="00313F9D" w:rsidP="00313F9D">
            <w:r>
              <w:t>Transaction Numbers</w:t>
            </w:r>
          </w:p>
          <w:p w14:paraId="6670BDEF" w14:textId="77777777" w:rsidR="00313F9D" w:rsidRDefault="00313F9D" w:rsidP="00313F9D">
            <w:r>
              <w:t>(</w:t>
            </w:r>
            <w:r w:rsidRPr="007209BA">
              <w:rPr>
                <w:i/>
              </w:rPr>
              <w:t>Số lần giao dịch</w:t>
            </w:r>
            <w:r>
              <w:t>)</w:t>
            </w:r>
          </w:p>
        </w:tc>
        <w:tc>
          <w:tcPr>
            <w:tcW w:w="1385" w:type="dxa"/>
          </w:tcPr>
          <w:p w14:paraId="0E335457" w14:textId="77777777" w:rsidR="00313F9D" w:rsidRDefault="00313F9D" w:rsidP="00683308">
            <w:r>
              <w:t>Daily</w:t>
            </w:r>
          </w:p>
        </w:tc>
        <w:tc>
          <w:tcPr>
            <w:tcW w:w="3838" w:type="dxa"/>
          </w:tcPr>
          <w:p w14:paraId="7F40DAA6" w14:textId="77777777" w:rsidR="00367803" w:rsidRPr="001D5D70" w:rsidRDefault="00367803" w:rsidP="00367803">
            <w:r w:rsidRPr="001D5D70">
              <w:t>Standard:</w:t>
            </w:r>
          </w:p>
          <w:p w14:paraId="4C04B42F" w14:textId="77777777" w:rsidR="00313F9D" w:rsidRPr="001D5D70" w:rsidRDefault="00313F9D" w:rsidP="00B82F15">
            <w:r w:rsidRPr="001D5D70">
              <w:t xml:space="preserve">Daily max number: </w:t>
            </w:r>
            <w:r w:rsidR="00B82F15" w:rsidRPr="001D5D70">
              <w:t>3</w:t>
            </w:r>
            <w:r w:rsidRPr="001D5D70">
              <w:t>0</w:t>
            </w:r>
          </w:p>
          <w:p w14:paraId="6B813BB9" w14:textId="77777777" w:rsidR="00367803" w:rsidRPr="001D5D70" w:rsidRDefault="00367803" w:rsidP="00367803">
            <w:r w:rsidRPr="001D5D70">
              <w:t>Daily max amount: 70,000,000 VND</w:t>
            </w:r>
          </w:p>
          <w:p w14:paraId="5B63CBF9" w14:textId="77777777" w:rsidR="00367803" w:rsidRPr="001D5D70" w:rsidRDefault="00367803" w:rsidP="00367803">
            <w:r w:rsidRPr="001D5D70">
              <w:t>Gold:</w:t>
            </w:r>
          </w:p>
          <w:p w14:paraId="4A2064EC" w14:textId="77777777" w:rsidR="00367803" w:rsidRPr="001D5D70" w:rsidRDefault="00367803" w:rsidP="00367803">
            <w:r w:rsidRPr="001D5D70">
              <w:t>Daily max number: 30</w:t>
            </w:r>
          </w:p>
          <w:p w14:paraId="62375144" w14:textId="5958C1FE" w:rsidR="00367803" w:rsidRPr="001D5D70" w:rsidRDefault="00367803" w:rsidP="00B82F15">
            <w:r w:rsidRPr="001D5D70">
              <w:t>Daily max amount: 100,000,000 VND</w:t>
            </w:r>
          </w:p>
        </w:tc>
      </w:tr>
    </w:tbl>
    <w:p w14:paraId="41577FBF" w14:textId="77777777" w:rsidR="00D72E30" w:rsidRDefault="00D72E30" w:rsidP="000C73E8"/>
    <w:p w14:paraId="1FCA5118" w14:textId="18F25A80" w:rsidR="00465BFB" w:rsidRPr="00465BFB" w:rsidRDefault="00465BFB" w:rsidP="000C73E8">
      <w:pPr>
        <w:rPr>
          <w:b/>
        </w:rPr>
      </w:pPr>
      <w:r w:rsidRPr="001D5D70">
        <w:rPr>
          <w:b/>
        </w:rPr>
        <w:t>JCB Debit and Prepaid Card for Private Client</w:t>
      </w:r>
    </w:p>
    <w:p w14:paraId="3CCCEA5F" w14:textId="77777777" w:rsidR="00775F75" w:rsidRDefault="00465BFB" w:rsidP="000C73E8">
      <w:r>
        <w:tab/>
      </w:r>
    </w:p>
    <w:tbl>
      <w:tblPr>
        <w:tblStyle w:val="TableGrid"/>
        <w:tblW w:w="0" w:type="auto"/>
        <w:tblInd w:w="817" w:type="dxa"/>
        <w:tblLook w:val="04A0" w:firstRow="1" w:lastRow="0" w:firstColumn="1" w:lastColumn="0" w:noHBand="0" w:noVBand="1"/>
      </w:tblPr>
      <w:tblGrid>
        <w:gridCol w:w="3310"/>
        <w:gridCol w:w="1385"/>
        <w:gridCol w:w="3838"/>
      </w:tblGrid>
      <w:tr w:rsidR="00775F75" w:rsidRPr="00400382" w14:paraId="0C45D71D" w14:textId="77777777" w:rsidTr="00552796">
        <w:tc>
          <w:tcPr>
            <w:tcW w:w="3310" w:type="dxa"/>
            <w:shd w:val="clear" w:color="auto" w:fill="FFC000"/>
          </w:tcPr>
          <w:p w14:paraId="1C48015A" w14:textId="77777777" w:rsidR="00775F75" w:rsidRPr="00400382" w:rsidRDefault="00775F75" w:rsidP="00552796">
            <w:pPr>
              <w:rPr>
                <w:b/>
              </w:rPr>
            </w:pPr>
            <w:r>
              <w:rPr>
                <w:b/>
              </w:rPr>
              <w:lastRenderedPageBreak/>
              <w:t>Transaction Criteria</w:t>
            </w:r>
          </w:p>
        </w:tc>
        <w:tc>
          <w:tcPr>
            <w:tcW w:w="1385" w:type="dxa"/>
            <w:shd w:val="clear" w:color="auto" w:fill="FFC000"/>
          </w:tcPr>
          <w:p w14:paraId="11688E13" w14:textId="77777777" w:rsidR="00775F75" w:rsidRPr="00400382" w:rsidRDefault="00775F75" w:rsidP="00552796">
            <w:pPr>
              <w:rPr>
                <w:b/>
              </w:rPr>
            </w:pPr>
            <w:r w:rsidRPr="00400382">
              <w:rPr>
                <w:b/>
              </w:rPr>
              <w:t>Usage Type</w:t>
            </w:r>
          </w:p>
        </w:tc>
        <w:tc>
          <w:tcPr>
            <w:tcW w:w="3838" w:type="dxa"/>
            <w:shd w:val="clear" w:color="auto" w:fill="FFC000"/>
          </w:tcPr>
          <w:p w14:paraId="731F211A" w14:textId="77777777" w:rsidR="00775F75" w:rsidRPr="00400382" w:rsidRDefault="00775F75" w:rsidP="00552796">
            <w:pPr>
              <w:rPr>
                <w:b/>
              </w:rPr>
            </w:pPr>
            <w:r w:rsidRPr="00400382">
              <w:rPr>
                <w:b/>
              </w:rPr>
              <w:t>Usage Value</w:t>
            </w:r>
          </w:p>
        </w:tc>
      </w:tr>
      <w:tr w:rsidR="00775F75" w14:paraId="6CF5B594" w14:textId="77777777" w:rsidTr="00552796">
        <w:tc>
          <w:tcPr>
            <w:tcW w:w="3310" w:type="dxa"/>
          </w:tcPr>
          <w:p w14:paraId="6E5A1FF7" w14:textId="77777777" w:rsidR="00775F75" w:rsidRDefault="00775F75" w:rsidP="00552796">
            <w:r>
              <w:t>ATM Transaction</w:t>
            </w:r>
          </w:p>
          <w:p w14:paraId="12893BEC" w14:textId="77777777" w:rsidR="00775F75" w:rsidRDefault="00775F75" w:rsidP="00552796">
            <w:r>
              <w:t>(</w:t>
            </w:r>
            <w:r w:rsidRPr="00751B14">
              <w:rPr>
                <w:i/>
              </w:rPr>
              <w:t>Rút tiền tại ATM</w:t>
            </w:r>
            <w:r>
              <w:t>)</w:t>
            </w:r>
          </w:p>
        </w:tc>
        <w:tc>
          <w:tcPr>
            <w:tcW w:w="1385" w:type="dxa"/>
          </w:tcPr>
          <w:p w14:paraId="35CC8382" w14:textId="77777777" w:rsidR="00775F75" w:rsidRDefault="00775F75" w:rsidP="00552796">
            <w:r>
              <w:t>Daily</w:t>
            </w:r>
          </w:p>
        </w:tc>
        <w:tc>
          <w:tcPr>
            <w:tcW w:w="3838" w:type="dxa"/>
          </w:tcPr>
          <w:p w14:paraId="01DDE39A" w14:textId="75F9CC74" w:rsidR="00775F75" w:rsidRDefault="00775F75" w:rsidP="00552796">
            <w:r>
              <w:t>Single amount: 5,000,000 VND</w:t>
            </w:r>
          </w:p>
          <w:p w14:paraId="38714876" w14:textId="3924BF70" w:rsidR="00775F75" w:rsidRDefault="00775F75" w:rsidP="00775F75">
            <w:r>
              <w:t>Daily max amount: 30,000,000 VND</w:t>
            </w:r>
          </w:p>
        </w:tc>
      </w:tr>
      <w:tr w:rsidR="00775F75" w14:paraId="19960EFB" w14:textId="77777777" w:rsidTr="00552796">
        <w:tc>
          <w:tcPr>
            <w:tcW w:w="3310" w:type="dxa"/>
          </w:tcPr>
          <w:p w14:paraId="2943D006" w14:textId="77777777" w:rsidR="00775F75" w:rsidRDefault="00775F75" w:rsidP="00552796">
            <w:r>
              <w:t>POS Cash Transaction</w:t>
            </w:r>
          </w:p>
          <w:p w14:paraId="29904754" w14:textId="77777777" w:rsidR="00775F75" w:rsidRDefault="00775F75" w:rsidP="00552796">
            <w:r>
              <w:t>(</w:t>
            </w:r>
            <w:r w:rsidRPr="00EB4D75">
              <w:rPr>
                <w:i/>
              </w:rPr>
              <w:t>Rút tiền tại quầy</w:t>
            </w:r>
            <w:r>
              <w:t>)</w:t>
            </w:r>
          </w:p>
        </w:tc>
        <w:tc>
          <w:tcPr>
            <w:tcW w:w="1385" w:type="dxa"/>
          </w:tcPr>
          <w:p w14:paraId="1F0D307E" w14:textId="77777777" w:rsidR="00775F75" w:rsidRDefault="00775F75" w:rsidP="00552796">
            <w:r>
              <w:t>Daily</w:t>
            </w:r>
          </w:p>
        </w:tc>
        <w:tc>
          <w:tcPr>
            <w:tcW w:w="3838" w:type="dxa"/>
          </w:tcPr>
          <w:p w14:paraId="580A167B" w14:textId="5C7FEA2F" w:rsidR="00775F75" w:rsidRDefault="00775F75" w:rsidP="00552796">
            <w:r>
              <w:t>Single amount: 10,000,000 VND</w:t>
            </w:r>
          </w:p>
          <w:p w14:paraId="160D5C2E" w14:textId="0FDC1DDC" w:rsidR="00775F75" w:rsidRDefault="00775F75" w:rsidP="00775F75">
            <w:r>
              <w:t>Daily max amount: 30,000,000 VND</w:t>
            </w:r>
          </w:p>
        </w:tc>
      </w:tr>
      <w:tr w:rsidR="00775F75" w14:paraId="377C872D" w14:textId="77777777" w:rsidTr="00552796">
        <w:tc>
          <w:tcPr>
            <w:tcW w:w="3310" w:type="dxa"/>
          </w:tcPr>
          <w:p w14:paraId="2CC9647D" w14:textId="77777777" w:rsidR="00775F75" w:rsidRDefault="00775F75" w:rsidP="00552796">
            <w:r w:rsidRPr="00742FBB">
              <w:t>POS Retail/Purchase</w:t>
            </w:r>
          </w:p>
          <w:p w14:paraId="4520D6D1" w14:textId="77777777" w:rsidR="00775F75" w:rsidRDefault="00775F75" w:rsidP="00552796">
            <w:r>
              <w:t>(</w:t>
            </w:r>
            <w:r w:rsidRPr="00A762FB">
              <w:rPr>
                <w:i/>
              </w:rPr>
              <w:t>Giao dịch mua hàng</w:t>
            </w:r>
            <w:r>
              <w:t>)</w:t>
            </w:r>
          </w:p>
        </w:tc>
        <w:tc>
          <w:tcPr>
            <w:tcW w:w="1385" w:type="dxa"/>
          </w:tcPr>
          <w:p w14:paraId="17DDEDBD" w14:textId="77777777" w:rsidR="00775F75" w:rsidRDefault="00775F75" w:rsidP="00552796">
            <w:r>
              <w:t>Daily</w:t>
            </w:r>
          </w:p>
        </w:tc>
        <w:tc>
          <w:tcPr>
            <w:tcW w:w="3838" w:type="dxa"/>
          </w:tcPr>
          <w:p w14:paraId="37F62F06" w14:textId="0A1A99C1" w:rsidR="00775F75" w:rsidRDefault="00775F75" w:rsidP="00552796">
            <w:r>
              <w:t>Single amount: 30,000,000 VND</w:t>
            </w:r>
          </w:p>
          <w:p w14:paraId="7A76B7F7" w14:textId="62E3B1CC" w:rsidR="00775F75" w:rsidRDefault="00775F75" w:rsidP="00775F75">
            <w:r>
              <w:t>Daily max amount: 70,000,000 VND</w:t>
            </w:r>
          </w:p>
        </w:tc>
      </w:tr>
      <w:tr w:rsidR="00775F75" w14:paraId="4F99717B" w14:textId="77777777" w:rsidTr="00552796">
        <w:tc>
          <w:tcPr>
            <w:tcW w:w="3310" w:type="dxa"/>
          </w:tcPr>
          <w:p w14:paraId="3F5A9A58" w14:textId="77777777" w:rsidR="00775F75" w:rsidRPr="00B91C0E" w:rsidRDefault="00775F75" w:rsidP="00552796">
            <w:r w:rsidRPr="00B91C0E">
              <w:t>E-Commerce</w:t>
            </w:r>
          </w:p>
          <w:p w14:paraId="11E0095F" w14:textId="77777777" w:rsidR="00775F75" w:rsidRDefault="00775F75" w:rsidP="00552796">
            <w:r w:rsidRPr="00B91C0E">
              <w:t>(</w:t>
            </w:r>
            <w:r w:rsidRPr="00B91C0E">
              <w:rPr>
                <w:i/>
              </w:rPr>
              <w:t>Giao dịch thanh toán qua mạng</w:t>
            </w:r>
            <w:r w:rsidRPr="00B91C0E">
              <w:t>)</w:t>
            </w:r>
          </w:p>
        </w:tc>
        <w:tc>
          <w:tcPr>
            <w:tcW w:w="1385" w:type="dxa"/>
          </w:tcPr>
          <w:p w14:paraId="5AD44E76" w14:textId="77777777" w:rsidR="00775F75" w:rsidRDefault="00775F75" w:rsidP="00552796">
            <w:r>
              <w:t>Daily</w:t>
            </w:r>
          </w:p>
        </w:tc>
        <w:tc>
          <w:tcPr>
            <w:tcW w:w="3838" w:type="dxa"/>
          </w:tcPr>
          <w:p w14:paraId="1DD2F39D" w14:textId="3C0F3423" w:rsidR="00775F75" w:rsidRDefault="00775F75" w:rsidP="00552796">
            <w:r>
              <w:t>Single amount: 30,000,000 VND</w:t>
            </w:r>
          </w:p>
          <w:p w14:paraId="40D89358" w14:textId="4B14C23A" w:rsidR="00775F75" w:rsidRDefault="00775F75" w:rsidP="00775F75">
            <w:r>
              <w:t>Daily max amount: 70,000,000 VND</w:t>
            </w:r>
          </w:p>
        </w:tc>
      </w:tr>
      <w:tr w:rsidR="00775F75" w14:paraId="00BCFDEE" w14:textId="77777777" w:rsidTr="00552796">
        <w:tc>
          <w:tcPr>
            <w:tcW w:w="3310" w:type="dxa"/>
          </w:tcPr>
          <w:p w14:paraId="4CA365B5" w14:textId="77777777" w:rsidR="00775F75" w:rsidRDefault="00775F75" w:rsidP="00552796">
            <w:r w:rsidRPr="00742FBB">
              <w:t>IntraBank Transfer</w:t>
            </w:r>
          </w:p>
          <w:p w14:paraId="3381AB6B" w14:textId="77777777" w:rsidR="00775F75" w:rsidRDefault="00775F75" w:rsidP="00552796">
            <w:r>
              <w:t>(</w:t>
            </w:r>
            <w:r w:rsidRPr="00BE08CA">
              <w:rPr>
                <w:i/>
              </w:rPr>
              <w:t>Chuyển tiền trong ngân hàng</w:t>
            </w:r>
            <w:r>
              <w:t>)</w:t>
            </w:r>
          </w:p>
        </w:tc>
        <w:tc>
          <w:tcPr>
            <w:tcW w:w="1385" w:type="dxa"/>
          </w:tcPr>
          <w:p w14:paraId="1099F979" w14:textId="77777777" w:rsidR="00775F75" w:rsidRDefault="00775F75" w:rsidP="00552796">
            <w:r>
              <w:t>Daily</w:t>
            </w:r>
          </w:p>
        </w:tc>
        <w:tc>
          <w:tcPr>
            <w:tcW w:w="3838" w:type="dxa"/>
          </w:tcPr>
          <w:p w14:paraId="7E044303" w14:textId="294FECF5" w:rsidR="00775F75" w:rsidRDefault="00775F75" w:rsidP="00552796">
            <w:r>
              <w:t>Single amount: 20,000,000 VND</w:t>
            </w:r>
          </w:p>
          <w:p w14:paraId="048BC2CE" w14:textId="57EA816C" w:rsidR="00775F75" w:rsidRDefault="00775F75" w:rsidP="00775F75">
            <w:r>
              <w:t>Daily max amount: 100,000,000 VND</w:t>
            </w:r>
          </w:p>
        </w:tc>
      </w:tr>
      <w:tr w:rsidR="00775F75" w14:paraId="2D846D93" w14:textId="77777777" w:rsidTr="00552796">
        <w:tc>
          <w:tcPr>
            <w:tcW w:w="3310" w:type="dxa"/>
          </w:tcPr>
          <w:p w14:paraId="6D664390" w14:textId="77777777" w:rsidR="00775F75" w:rsidRDefault="00775F75" w:rsidP="00552796">
            <w:r>
              <w:t>Transaction Numbers</w:t>
            </w:r>
          </w:p>
          <w:p w14:paraId="073ADCAF" w14:textId="77777777" w:rsidR="00775F75" w:rsidRDefault="00775F75" w:rsidP="00552796">
            <w:r>
              <w:t>(</w:t>
            </w:r>
            <w:r w:rsidRPr="007209BA">
              <w:rPr>
                <w:i/>
              </w:rPr>
              <w:t>Số lần giao dịch</w:t>
            </w:r>
            <w:r>
              <w:t>)</w:t>
            </w:r>
          </w:p>
        </w:tc>
        <w:tc>
          <w:tcPr>
            <w:tcW w:w="1385" w:type="dxa"/>
          </w:tcPr>
          <w:p w14:paraId="7830DDD8" w14:textId="77777777" w:rsidR="00775F75" w:rsidRDefault="00775F75" w:rsidP="00552796">
            <w:r>
              <w:t>Daily</w:t>
            </w:r>
          </w:p>
        </w:tc>
        <w:tc>
          <w:tcPr>
            <w:tcW w:w="3838" w:type="dxa"/>
          </w:tcPr>
          <w:p w14:paraId="05BB911F" w14:textId="77777777" w:rsidR="00775F75" w:rsidRDefault="00775F75" w:rsidP="00552796">
            <w:r>
              <w:t>Daily max number: 30</w:t>
            </w:r>
          </w:p>
          <w:p w14:paraId="07BB0A3D" w14:textId="2CBE2806" w:rsidR="00775F75" w:rsidRDefault="00775F75" w:rsidP="00775F75">
            <w:r>
              <w:t>Daily max amount: 70,000,000 VND</w:t>
            </w:r>
          </w:p>
        </w:tc>
      </w:tr>
    </w:tbl>
    <w:p w14:paraId="7AF52DA1" w14:textId="082CE153" w:rsidR="00465BFB" w:rsidRDefault="00465BFB" w:rsidP="000C73E8"/>
    <w:p w14:paraId="54CC94E2" w14:textId="77777777" w:rsidR="004E47C7" w:rsidRDefault="004E47C7" w:rsidP="000C73E8">
      <w:pPr>
        <w:rPr>
          <w:b/>
        </w:rPr>
      </w:pPr>
      <w:r w:rsidRPr="004E47C7">
        <w:rPr>
          <w:b/>
        </w:rPr>
        <w:t xml:space="preserve">Local </w:t>
      </w:r>
      <w:r w:rsidRPr="00D72E30">
        <w:rPr>
          <w:b/>
        </w:rPr>
        <w:t>Debit and Prepaid Card for Private Client</w:t>
      </w:r>
    </w:p>
    <w:tbl>
      <w:tblPr>
        <w:tblStyle w:val="TableGrid"/>
        <w:tblW w:w="0" w:type="auto"/>
        <w:tblInd w:w="817" w:type="dxa"/>
        <w:tblLook w:val="04A0" w:firstRow="1" w:lastRow="0" w:firstColumn="1" w:lastColumn="0" w:noHBand="0" w:noVBand="1"/>
      </w:tblPr>
      <w:tblGrid>
        <w:gridCol w:w="3314"/>
        <w:gridCol w:w="1116"/>
        <w:gridCol w:w="4103"/>
      </w:tblGrid>
      <w:tr w:rsidR="00267A8C" w:rsidRPr="00400382" w14:paraId="38E8BE0A" w14:textId="77777777" w:rsidTr="00683308">
        <w:tc>
          <w:tcPr>
            <w:tcW w:w="3402" w:type="dxa"/>
            <w:shd w:val="clear" w:color="auto" w:fill="FFC000"/>
          </w:tcPr>
          <w:p w14:paraId="47787B6A" w14:textId="77777777" w:rsidR="00267A8C" w:rsidRPr="00400382" w:rsidRDefault="00267A8C" w:rsidP="00683308">
            <w:pPr>
              <w:rPr>
                <w:b/>
              </w:rPr>
            </w:pPr>
            <w:r>
              <w:rPr>
                <w:b/>
              </w:rPr>
              <w:t>Transaction Criteria</w:t>
            </w:r>
          </w:p>
        </w:tc>
        <w:tc>
          <w:tcPr>
            <w:tcW w:w="1134" w:type="dxa"/>
            <w:shd w:val="clear" w:color="auto" w:fill="FFC000"/>
          </w:tcPr>
          <w:p w14:paraId="74237F20" w14:textId="77777777" w:rsidR="00267A8C" w:rsidRPr="00400382" w:rsidRDefault="00267A8C" w:rsidP="00683308">
            <w:pPr>
              <w:rPr>
                <w:b/>
              </w:rPr>
            </w:pPr>
            <w:r w:rsidRPr="00400382">
              <w:rPr>
                <w:b/>
              </w:rPr>
              <w:t>Usage Type</w:t>
            </w:r>
          </w:p>
        </w:tc>
        <w:tc>
          <w:tcPr>
            <w:tcW w:w="4223" w:type="dxa"/>
            <w:shd w:val="clear" w:color="auto" w:fill="FFC000"/>
          </w:tcPr>
          <w:p w14:paraId="10D0E4DD" w14:textId="77777777" w:rsidR="00267A8C" w:rsidRPr="00400382" w:rsidRDefault="00267A8C" w:rsidP="00683308">
            <w:pPr>
              <w:rPr>
                <w:b/>
              </w:rPr>
            </w:pPr>
            <w:r w:rsidRPr="00400382">
              <w:rPr>
                <w:b/>
              </w:rPr>
              <w:t>Usage Value</w:t>
            </w:r>
          </w:p>
        </w:tc>
      </w:tr>
      <w:tr w:rsidR="00267A8C" w14:paraId="0470957F" w14:textId="77777777" w:rsidTr="00683308">
        <w:tc>
          <w:tcPr>
            <w:tcW w:w="3402" w:type="dxa"/>
          </w:tcPr>
          <w:p w14:paraId="53CF519C" w14:textId="77777777" w:rsidR="00267A8C" w:rsidRDefault="00267A8C" w:rsidP="00683308">
            <w:r>
              <w:t>ATM Transaction</w:t>
            </w:r>
          </w:p>
          <w:p w14:paraId="537AAE8E" w14:textId="77777777" w:rsidR="00267A8C" w:rsidRDefault="00267A8C" w:rsidP="00683308">
            <w:r>
              <w:t>(</w:t>
            </w:r>
            <w:r w:rsidRPr="00751B14">
              <w:rPr>
                <w:i/>
              </w:rPr>
              <w:t>Rút tiền tại ATM</w:t>
            </w:r>
            <w:r>
              <w:t>)</w:t>
            </w:r>
          </w:p>
        </w:tc>
        <w:tc>
          <w:tcPr>
            <w:tcW w:w="1134" w:type="dxa"/>
          </w:tcPr>
          <w:p w14:paraId="2487521B" w14:textId="77777777" w:rsidR="00267A8C" w:rsidRDefault="00267A8C" w:rsidP="00683308">
            <w:r>
              <w:t>Daily</w:t>
            </w:r>
          </w:p>
        </w:tc>
        <w:tc>
          <w:tcPr>
            <w:tcW w:w="4223" w:type="dxa"/>
          </w:tcPr>
          <w:p w14:paraId="7665AB73" w14:textId="77777777" w:rsidR="00267A8C" w:rsidRDefault="00267A8C" w:rsidP="00683308">
            <w:r>
              <w:t>Standard:</w:t>
            </w:r>
          </w:p>
          <w:p w14:paraId="356F4C38" w14:textId="77777777" w:rsidR="00267A8C" w:rsidRDefault="00267A8C" w:rsidP="00683308">
            <w:pPr>
              <w:ind w:left="459"/>
            </w:pPr>
            <w:r>
              <w:t>Single Amount: 5,000,000 VND</w:t>
            </w:r>
          </w:p>
          <w:p w14:paraId="09CBDA7C" w14:textId="77777777" w:rsidR="00267A8C" w:rsidRDefault="00267A8C" w:rsidP="00683308">
            <w:pPr>
              <w:ind w:left="459"/>
            </w:pPr>
            <w:r>
              <w:t>Max Amount: 30,000,000 VND</w:t>
            </w:r>
          </w:p>
          <w:p w14:paraId="6C898E3A" w14:textId="75BB8A71" w:rsidR="00267A8C" w:rsidRDefault="00B82F15" w:rsidP="00683308">
            <w:r w:rsidRPr="00CF214B">
              <w:t>Gold</w:t>
            </w:r>
            <w:r w:rsidR="00267A8C">
              <w:t>:</w:t>
            </w:r>
          </w:p>
          <w:p w14:paraId="74223656" w14:textId="77777777" w:rsidR="00267A8C" w:rsidRDefault="00267A8C" w:rsidP="00683308">
            <w:pPr>
              <w:ind w:left="459"/>
            </w:pPr>
            <w:r>
              <w:t>Single Amount: 10,000,000 VND</w:t>
            </w:r>
          </w:p>
          <w:p w14:paraId="5F8B7767" w14:textId="77777777" w:rsidR="00267A8C" w:rsidRDefault="00267A8C" w:rsidP="00267A8C">
            <w:pPr>
              <w:ind w:left="459"/>
            </w:pPr>
            <w:r>
              <w:t>Max Amount: 50,000,000 VND</w:t>
            </w:r>
          </w:p>
        </w:tc>
      </w:tr>
      <w:tr w:rsidR="00267A8C" w14:paraId="3BAC4459" w14:textId="77777777" w:rsidTr="00683308">
        <w:tc>
          <w:tcPr>
            <w:tcW w:w="3402" w:type="dxa"/>
          </w:tcPr>
          <w:p w14:paraId="6E23CBE7" w14:textId="77777777" w:rsidR="00267A8C" w:rsidRDefault="00267A8C" w:rsidP="00683308">
            <w:r>
              <w:t>POS Cash Transaction</w:t>
            </w:r>
          </w:p>
          <w:p w14:paraId="6E52418B" w14:textId="77777777" w:rsidR="00267A8C" w:rsidRDefault="00267A8C" w:rsidP="00683308">
            <w:r>
              <w:t>(</w:t>
            </w:r>
            <w:r w:rsidRPr="00EB4D75">
              <w:rPr>
                <w:i/>
              </w:rPr>
              <w:t>Rút tiền tại quầy</w:t>
            </w:r>
            <w:r>
              <w:t>)</w:t>
            </w:r>
          </w:p>
        </w:tc>
        <w:tc>
          <w:tcPr>
            <w:tcW w:w="1134" w:type="dxa"/>
          </w:tcPr>
          <w:p w14:paraId="64A96F99" w14:textId="77777777" w:rsidR="00267A8C" w:rsidRDefault="00267A8C" w:rsidP="00683308">
            <w:r>
              <w:t>Daily</w:t>
            </w:r>
          </w:p>
        </w:tc>
        <w:tc>
          <w:tcPr>
            <w:tcW w:w="4223" w:type="dxa"/>
          </w:tcPr>
          <w:p w14:paraId="6EB6AD2D" w14:textId="77777777" w:rsidR="00B82F15" w:rsidRPr="001D5D70" w:rsidRDefault="00B82F15" w:rsidP="00B82F15">
            <w:r w:rsidRPr="001D5D70">
              <w:t xml:space="preserve">Standard: </w:t>
            </w:r>
          </w:p>
          <w:p w14:paraId="711E790D" w14:textId="77777777" w:rsidR="00B82F15" w:rsidRPr="001D5D70" w:rsidRDefault="00B82F15" w:rsidP="00B82F15">
            <w:r w:rsidRPr="001D5D70">
              <w:t>Single amount: 10,000,000 VND</w:t>
            </w:r>
          </w:p>
          <w:p w14:paraId="3916E288" w14:textId="77777777" w:rsidR="00B82F15" w:rsidRPr="001D5D70" w:rsidRDefault="00B82F15" w:rsidP="00B82F15">
            <w:r w:rsidRPr="001D5D70">
              <w:t>Daily max amount: 30,000,000 VND</w:t>
            </w:r>
          </w:p>
          <w:p w14:paraId="3DFD4A28" w14:textId="77777777" w:rsidR="00B82F15" w:rsidRDefault="00B82F15" w:rsidP="00B82F15">
            <w:r w:rsidRPr="001D5D70">
              <w:t>Gold:</w:t>
            </w:r>
          </w:p>
          <w:p w14:paraId="3912B6B3" w14:textId="77777777" w:rsidR="00B82F15" w:rsidRDefault="00B82F15" w:rsidP="00B82F15">
            <w:r>
              <w:t>Single amount: 20,000,000 VND</w:t>
            </w:r>
          </w:p>
          <w:p w14:paraId="532B3565" w14:textId="1DF7C686" w:rsidR="00267A8C" w:rsidRDefault="00B82F15" w:rsidP="00B82F15">
            <w:r>
              <w:t>Daily max amount: 50,000,000 VND</w:t>
            </w:r>
          </w:p>
        </w:tc>
      </w:tr>
      <w:tr w:rsidR="00FF5683" w14:paraId="04B1432E" w14:textId="77777777" w:rsidTr="00683308">
        <w:tc>
          <w:tcPr>
            <w:tcW w:w="3402" w:type="dxa"/>
          </w:tcPr>
          <w:p w14:paraId="5AC6F04F" w14:textId="77777777" w:rsidR="00FF5683" w:rsidRDefault="00FF5683" w:rsidP="00683308">
            <w:r>
              <w:t>POS Retail/Purchase</w:t>
            </w:r>
          </w:p>
          <w:p w14:paraId="1CFDE8B5" w14:textId="77777777" w:rsidR="00FF5683" w:rsidRDefault="00FF5683" w:rsidP="00683308">
            <w:r>
              <w:t>(</w:t>
            </w:r>
            <w:r w:rsidRPr="00A762FB">
              <w:rPr>
                <w:i/>
              </w:rPr>
              <w:t>Giao dịch mua hàng</w:t>
            </w:r>
            <w:r>
              <w:t>)</w:t>
            </w:r>
          </w:p>
        </w:tc>
        <w:tc>
          <w:tcPr>
            <w:tcW w:w="1134" w:type="dxa"/>
          </w:tcPr>
          <w:p w14:paraId="53D531B5" w14:textId="77777777" w:rsidR="00FF5683" w:rsidRDefault="00FF5683" w:rsidP="00683308">
            <w:r>
              <w:t>Daily</w:t>
            </w:r>
          </w:p>
        </w:tc>
        <w:tc>
          <w:tcPr>
            <w:tcW w:w="4223" w:type="dxa"/>
          </w:tcPr>
          <w:p w14:paraId="0A63A31B" w14:textId="77777777" w:rsidR="00CF214B" w:rsidRDefault="00CF214B" w:rsidP="00CF214B">
            <w:r>
              <w:t>Standard:</w:t>
            </w:r>
          </w:p>
          <w:p w14:paraId="2B750845" w14:textId="77777777" w:rsidR="00CF214B" w:rsidRDefault="00CF214B" w:rsidP="00CF214B">
            <w:r>
              <w:t>Single amount: 30,000,000 VND</w:t>
            </w:r>
          </w:p>
          <w:p w14:paraId="43CB0127" w14:textId="77777777" w:rsidR="00CF214B" w:rsidRDefault="00CF214B" w:rsidP="00CF214B">
            <w:r>
              <w:lastRenderedPageBreak/>
              <w:t>Daily max amount: 70,000,000 VND</w:t>
            </w:r>
          </w:p>
          <w:p w14:paraId="5DF816F3" w14:textId="77777777" w:rsidR="00CF214B" w:rsidRDefault="00CF214B" w:rsidP="00CF214B">
            <w:r w:rsidRPr="00CF214B">
              <w:t>Gold:</w:t>
            </w:r>
          </w:p>
          <w:p w14:paraId="119543B1" w14:textId="77777777" w:rsidR="00CF214B" w:rsidRDefault="00CF214B" w:rsidP="00CF214B">
            <w:r>
              <w:t>Single amount: 50,000,000 VND</w:t>
            </w:r>
          </w:p>
          <w:p w14:paraId="67BACF58" w14:textId="2652A7DB" w:rsidR="00FF5683" w:rsidRDefault="00CF214B" w:rsidP="00CF214B">
            <w:r>
              <w:t>Daily max amount: 100,000,000 VND</w:t>
            </w:r>
          </w:p>
        </w:tc>
      </w:tr>
      <w:tr w:rsidR="000344FD" w14:paraId="708A5B9E" w14:textId="77777777" w:rsidTr="00683308">
        <w:tc>
          <w:tcPr>
            <w:tcW w:w="3402" w:type="dxa"/>
          </w:tcPr>
          <w:p w14:paraId="3C71DE5A" w14:textId="77777777" w:rsidR="000344FD" w:rsidRPr="00B91C0E" w:rsidRDefault="000344FD" w:rsidP="000344FD">
            <w:r w:rsidRPr="00B91C0E">
              <w:lastRenderedPageBreak/>
              <w:t>E-Commerce</w:t>
            </w:r>
          </w:p>
          <w:p w14:paraId="5121F629" w14:textId="776BFF61" w:rsidR="000344FD" w:rsidRDefault="000344FD" w:rsidP="000344FD">
            <w:r w:rsidRPr="00B91C0E">
              <w:t>(</w:t>
            </w:r>
            <w:r w:rsidRPr="00B91C0E">
              <w:rPr>
                <w:i/>
              </w:rPr>
              <w:t>Giao dịch thanh toán qua mạng</w:t>
            </w:r>
            <w:r w:rsidRPr="00B91C0E">
              <w:t>)</w:t>
            </w:r>
          </w:p>
        </w:tc>
        <w:tc>
          <w:tcPr>
            <w:tcW w:w="1134" w:type="dxa"/>
          </w:tcPr>
          <w:p w14:paraId="1EED7084" w14:textId="05312088" w:rsidR="000344FD" w:rsidRDefault="000344FD" w:rsidP="00683308">
            <w:r>
              <w:t>Daily</w:t>
            </w:r>
          </w:p>
        </w:tc>
        <w:tc>
          <w:tcPr>
            <w:tcW w:w="4223" w:type="dxa"/>
          </w:tcPr>
          <w:p w14:paraId="300D55A3" w14:textId="77777777" w:rsidR="000344FD" w:rsidRDefault="000344FD" w:rsidP="000344FD">
            <w:r>
              <w:t>Standard:</w:t>
            </w:r>
          </w:p>
          <w:p w14:paraId="0A9B2044" w14:textId="77777777" w:rsidR="000344FD" w:rsidRDefault="000344FD" w:rsidP="000344FD">
            <w:r>
              <w:t>Single amount: 30,000,000 VND</w:t>
            </w:r>
          </w:p>
          <w:p w14:paraId="7C318034" w14:textId="77777777" w:rsidR="000344FD" w:rsidRDefault="000344FD" w:rsidP="000344FD">
            <w:r>
              <w:t>Daily max amount: 70,000,000 VND</w:t>
            </w:r>
          </w:p>
          <w:p w14:paraId="1210513D" w14:textId="77777777" w:rsidR="000344FD" w:rsidRDefault="000344FD" w:rsidP="000344FD">
            <w:r w:rsidRPr="00CF214B">
              <w:t>Gold:</w:t>
            </w:r>
          </w:p>
          <w:p w14:paraId="17095EDD" w14:textId="77777777" w:rsidR="000344FD" w:rsidRDefault="000344FD" w:rsidP="000344FD">
            <w:r>
              <w:t>Single amount: 50,000,000 VND</w:t>
            </w:r>
          </w:p>
          <w:p w14:paraId="160247D4" w14:textId="5D89059F" w:rsidR="000344FD" w:rsidRDefault="000344FD" w:rsidP="000344FD">
            <w:r>
              <w:t>Daily max amount: 100,000,000 VND</w:t>
            </w:r>
          </w:p>
        </w:tc>
      </w:tr>
      <w:tr w:rsidR="00FF5683" w14:paraId="1E024643" w14:textId="77777777" w:rsidTr="00683308">
        <w:tc>
          <w:tcPr>
            <w:tcW w:w="3402" w:type="dxa"/>
          </w:tcPr>
          <w:p w14:paraId="1F6AF7E1" w14:textId="3FA991C1" w:rsidR="00FF5683" w:rsidRDefault="000344FD" w:rsidP="00683308">
            <w:r>
              <w:t>IntraBank</w:t>
            </w:r>
            <w:r w:rsidR="00FF5683">
              <w:t xml:space="preserve"> Transfer</w:t>
            </w:r>
          </w:p>
          <w:p w14:paraId="65B4471B" w14:textId="55E098E0" w:rsidR="00FF5683" w:rsidRDefault="00FF5683" w:rsidP="004E55DC">
            <w:r>
              <w:t>(</w:t>
            </w:r>
            <w:r>
              <w:rPr>
                <w:i/>
              </w:rPr>
              <w:t xml:space="preserve">Chuyển khoản trong hệ thống </w:t>
            </w:r>
            <w:r w:rsidR="004E55DC">
              <w:rPr>
                <w:i/>
              </w:rPr>
              <w:t>OCB</w:t>
            </w:r>
            <w:r>
              <w:t>)</w:t>
            </w:r>
          </w:p>
        </w:tc>
        <w:tc>
          <w:tcPr>
            <w:tcW w:w="1134" w:type="dxa"/>
          </w:tcPr>
          <w:p w14:paraId="5018C4E1" w14:textId="77777777" w:rsidR="00FF5683" w:rsidRDefault="00FF5683" w:rsidP="00683308">
            <w:r>
              <w:t>Daily</w:t>
            </w:r>
          </w:p>
        </w:tc>
        <w:tc>
          <w:tcPr>
            <w:tcW w:w="4223" w:type="dxa"/>
          </w:tcPr>
          <w:p w14:paraId="1C9E4BA1" w14:textId="77777777" w:rsidR="00CF214B" w:rsidRDefault="00CF214B" w:rsidP="00CF214B">
            <w:r>
              <w:t>Standard:</w:t>
            </w:r>
          </w:p>
          <w:p w14:paraId="7FC82C5C" w14:textId="77777777" w:rsidR="00CF214B" w:rsidRDefault="00CF214B" w:rsidP="00CF214B">
            <w:r>
              <w:t>Single amount: 20,000,000 VND</w:t>
            </w:r>
          </w:p>
          <w:p w14:paraId="3D5AD390" w14:textId="77777777" w:rsidR="00CF214B" w:rsidRDefault="00CF214B" w:rsidP="00CF214B">
            <w:r>
              <w:t>Daily max amount: 100,000,000 VND</w:t>
            </w:r>
          </w:p>
          <w:p w14:paraId="607304D1" w14:textId="77777777" w:rsidR="00CF214B" w:rsidRDefault="00CF214B" w:rsidP="00CF214B">
            <w:r w:rsidRPr="00CF214B">
              <w:t>Gold:</w:t>
            </w:r>
          </w:p>
          <w:p w14:paraId="378CA709" w14:textId="77777777" w:rsidR="00CF214B" w:rsidRDefault="00CF214B" w:rsidP="00CF214B">
            <w:r>
              <w:t>Single amount: 50,000,000 VND</w:t>
            </w:r>
          </w:p>
          <w:p w14:paraId="6BE3D228" w14:textId="29F0C755" w:rsidR="00FF5683" w:rsidRDefault="00CF214B" w:rsidP="00CF214B">
            <w:r>
              <w:t>Daily max amount: 200,000,000 VND</w:t>
            </w:r>
          </w:p>
        </w:tc>
      </w:tr>
      <w:tr w:rsidR="00CF214B" w14:paraId="069FB115" w14:textId="77777777" w:rsidTr="00683308">
        <w:tc>
          <w:tcPr>
            <w:tcW w:w="3402" w:type="dxa"/>
          </w:tcPr>
          <w:p w14:paraId="3759317F" w14:textId="73CC97D2" w:rsidR="00CF214B" w:rsidRPr="001D5D70" w:rsidRDefault="00CF214B" w:rsidP="00683308">
            <w:r w:rsidRPr="001D5D70">
              <w:t>IBFT</w:t>
            </w:r>
          </w:p>
          <w:p w14:paraId="59D72762" w14:textId="3240B106" w:rsidR="00CF214B" w:rsidRPr="001D5D70" w:rsidRDefault="00CF214B" w:rsidP="00683308">
            <w:pPr>
              <w:rPr>
                <w:i/>
              </w:rPr>
            </w:pPr>
            <w:r w:rsidRPr="001D5D70">
              <w:rPr>
                <w:i/>
              </w:rPr>
              <w:t>(Chuyển khoản liên ngân hàng)</w:t>
            </w:r>
          </w:p>
        </w:tc>
        <w:tc>
          <w:tcPr>
            <w:tcW w:w="1134" w:type="dxa"/>
          </w:tcPr>
          <w:p w14:paraId="2E0EB15F" w14:textId="47EE695A" w:rsidR="00CF214B" w:rsidRPr="001D5D70" w:rsidRDefault="00CF214B" w:rsidP="00683308">
            <w:r w:rsidRPr="001D5D70">
              <w:t>Daily</w:t>
            </w:r>
          </w:p>
        </w:tc>
        <w:tc>
          <w:tcPr>
            <w:tcW w:w="4223" w:type="dxa"/>
          </w:tcPr>
          <w:p w14:paraId="162A4307" w14:textId="77777777" w:rsidR="00CF214B" w:rsidRPr="001D5D70" w:rsidRDefault="00CF214B" w:rsidP="00CF214B">
            <w:r w:rsidRPr="001D5D70">
              <w:t>Standard:</w:t>
            </w:r>
          </w:p>
          <w:p w14:paraId="6E5A0FAC" w14:textId="319F0345" w:rsidR="00CF214B" w:rsidRPr="001D5D70" w:rsidRDefault="00CF214B" w:rsidP="00CF214B">
            <w:r w:rsidRPr="001D5D70">
              <w:t>Single amount: 10,000,000 VND</w:t>
            </w:r>
          </w:p>
          <w:p w14:paraId="1018392A" w14:textId="7A063562" w:rsidR="00CF214B" w:rsidRPr="001D5D70" w:rsidRDefault="00CF214B" w:rsidP="00CF214B">
            <w:r w:rsidRPr="001D5D70">
              <w:t>Daily max amount: 50,000,000 VND</w:t>
            </w:r>
          </w:p>
          <w:p w14:paraId="0C55C785" w14:textId="77777777" w:rsidR="00CF214B" w:rsidRPr="001D5D70" w:rsidRDefault="00CF214B" w:rsidP="00CF214B">
            <w:r w:rsidRPr="001D5D70">
              <w:t>Gold:</w:t>
            </w:r>
          </w:p>
          <w:p w14:paraId="51D3E2D3" w14:textId="7EFB632A" w:rsidR="00CF214B" w:rsidRPr="001D5D70" w:rsidRDefault="00CF214B" w:rsidP="00CF214B">
            <w:r w:rsidRPr="001D5D70">
              <w:t>Single amount: 15,000,000 VND</w:t>
            </w:r>
          </w:p>
          <w:p w14:paraId="04B74A07" w14:textId="788F059B" w:rsidR="00CF214B" w:rsidRPr="001D5D70" w:rsidRDefault="00CF214B" w:rsidP="00CF214B">
            <w:r w:rsidRPr="001D5D70">
              <w:t>Daily max amount: 100,000,000 VND</w:t>
            </w:r>
          </w:p>
        </w:tc>
      </w:tr>
      <w:tr w:rsidR="00FF5683" w14:paraId="3A5ADD2D" w14:textId="77777777" w:rsidTr="00683308">
        <w:tc>
          <w:tcPr>
            <w:tcW w:w="3402" w:type="dxa"/>
          </w:tcPr>
          <w:p w14:paraId="584E4A63" w14:textId="77777777" w:rsidR="00FF5683" w:rsidRDefault="00FF5683" w:rsidP="00683308">
            <w:r>
              <w:t>Transaction Numbers</w:t>
            </w:r>
          </w:p>
          <w:p w14:paraId="4E888DD5" w14:textId="77777777" w:rsidR="00FF5683" w:rsidRDefault="00FF5683" w:rsidP="00683308">
            <w:r>
              <w:t>(</w:t>
            </w:r>
            <w:r w:rsidRPr="007209BA">
              <w:rPr>
                <w:i/>
              </w:rPr>
              <w:t>Số lần giao dịch</w:t>
            </w:r>
            <w:r>
              <w:rPr>
                <w:i/>
              </w:rPr>
              <w:t>, không bao gồm giao dịch tại quầy</w:t>
            </w:r>
            <w:r>
              <w:t>)</w:t>
            </w:r>
          </w:p>
        </w:tc>
        <w:tc>
          <w:tcPr>
            <w:tcW w:w="1134" w:type="dxa"/>
          </w:tcPr>
          <w:p w14:paraId="67B6045C" w14:textId="77777777" w:rsidR="00FF5683" w:rsidRDefault="00FF5683" w:rsidP="00683308">
            <w:r>
              <w:t>Daily</w:t>
            </w:r>
          </w:p>
        </w:tc>
        <w:tc>
          <w:tcPr>
            <w:tcW w:w="4223" w:type="dxa"/>
          </w:tcPr>
          <w:p w14:paraId="4CD23169" w14:textId="77777777" w:rsidR="00FF5683" w:rsidRDefault="00FF5683" w:rsidP="00683308">
            <w:r>
              <w:t>Standard:</w:t>
            </w:r>
          </w:p>
          <w:p w14:paraId="2319B602" w14:textId="77777777" w:rsidR="000344FD" w:rsidRDefault="00FF5683" w:rsidP="00683308">
            <w:pPr>
              <w:tabs>
                <w:tab w:val="left" w:pos="2912"/>
              </w:tabs>
              <w:ind w:left="459"/>
            </w:pPr>
            <w:r>
              <w:t xml:space="preserve">Daily max number: </w:t>
            </w:r>
            <w:r w:rsidR="00CF214B">
              <w:t>30</w:t>
            </w:r>
          </w:p>
          <w:p w14:paraId="36BE69E1" w14:textId="0F0BBACF" w:rsidR="00FF5683" w:rsidRDefault="000344FD" w:rsidP="000344FD">
            <w:pPr>
              <w:ind w:left="459"/>
            </w:pPr>
            <w:r>
              <w:t xml:space="preserve">Daily max amount: 70,000,000 </w:t>
            </w:r>
            <w:r w:rsidR="00FF5683">
              <w:tab/>
            </w:r>
          </w:p>
          <w:p w14:paraId="41F0A352" w14:textId="7032559A" w:rsidR="00FF5683" w:rsidRDefault="00CF214B" w:rsidP="00683308">
            <w:r>
              <w:t>Gold</w:t>
            </w:r>
            <w:r w:rsidR="00FF5683">
              <w:t>:</w:t>
            </w:r>
          </w:p>
          <w:p w14:paraId="36191DEF" w14:textId="77777777" w:rsidR="00FF5683" w:rsidRDefault="00FF5683" w:rsidP="00214A3A">
            <w:pPr>
              <w:tabs>
                <w:tab w:val="left" w:pos="2912"/>
              </w:tabs>
              <w:ind w:left="459"/>
            </w:pPr>
            <w:r>
              <w:t xml:space="preserve">Daily max number: </w:t>
            </w:r>
            <w:r w:rsidR="00214A3A">
              <w:t>3</w:t>
            </w:r>
            <w:r>
              <w:t>0</w:t>
            </w:r>
          </w:p>
          <w:p w14:paraId="47B65EAD" w14:textId="0577B452" w:rsidR="000344FD" w:rsidRDefault="000344FD" w:rsidP="000344FD">
            <w:pPr>
              <w:tabs>
                <w:tab w:val="left" w:pos="2912"/>
              </w:tabs>
              <w:ind w:left="459"/>
            </w:pPr>
            <w:r>
              <w:t>Daily max amount: 100,000,000</w:t>
            </w:r>
          </w:p>
        </w:tc>
      </w:tr>
    </w:tbl>
    <w:p w14:paraId="4AE3E861" w14:textId="77777777" w:rsidR="000C73E8" w:rsidRPr="009F3DA3" w:rsidRDefault="000C73E8" w:rsidP="000C73E8">
      <w:pPr>
        <w:pStyle w:val="Heading2"/>
        <w:numPr>
          <w:ilvl w:val="1"/>
          <w:numId w:val="4"/>
        </w:numPr>
        <w:tabs>
          <w:tab w:val="num" w:pos="576"/>
          <w:tab w:val="num" w:pos="1386"/>
        </w:tabs>
        <w:ind w:left="576"/>
        <w:jc w:val="both"/>
      </w:pPr>
      <w:bookmarkStart w:id="1137" w:name="_Toc435029856"/>
      <w:bookmarkStart w:id="1138" w:name="_Toc434724977"/>
      <w:bookmarkStart w:id="1139" w:name="_Toc434755227"/>
      <w:bookmarkStart w:id="1140" w:name="_Toc434950715"/>
      <w:bookmarkStart w:id="1141" w:name="_Toc435029857"/>
      <w:bookmarkStart w:id="1142" w:name="_Toc503283552"/>
      <w:bookmarkEnd w:id="1137"/>
      <w:bookmarkEnd w:id="1138"/>
      <w:bookmarkEnd w:id="1139"/>
      <w:bookmarkEnd w:id="1140"/>
      <w:bookmarkEnd w:id="1141"/>
      <w:r w:rsidRPr="009F3DA3">
        <w:t>Limitations</w:t>
      </w:r>
      <w:bookmarkEnd w:id="1142"/>
    </w:p>
    <w:p w14:paraId="2456B3B2" w14:textId="77777777" w:rsidR="000C73E8" w:rsidRPr="009F3DA3" w:rsidRDefault="000C73E8" w:rsidP="001B78BC">
      <w:r w:rsidRPr="009F3DA3">
        <w:t>N/A</w:t>
      </w:r>
    </w:p>
    <w:p w14:paraId="2D388111" w14:textId="77777777" w:rsidR="000C73E8" w:rsidRPr="009F3DA3" w:rsidRDefault="000C73E8" w:rsidP="000C73E8">
      <w:pPr>
        <w:pStyle w:val="Heading2"/>
        <w:numPr>
          <w:ilvl w:val="1"/>
          <w:numId w:val="4"/>
        </w:numPr>
        <w:tabs>
          <w:tab w:val="num" w:pos="576"/>
          <w:tab w:val="num" w:pos="1386"/>
        </w:tabs>
        <w:ind w:left="576"/>
        <w:jc w:val="both"/>
      </w:pPr>
      <w:bookmarkStart w:id="1143" w:name="_Toc435029859"/>
      <w:bookmarkStart w:id="1144" w:name="_Toc503283553"/>
      <w:bookmarkEnd w:id="1143"/>
      <w:r w:rsidRPr="009F3DA3">
        <w:lastRenderedPageBreak/>
        <w:t>Impact Areas</w:t>
      </w:r>
      <w:bookmarkEnd w:id="1144"/>
    </w:p>
    <w:p w14:paraId="6BBC3500" w14:textId="77777777" w:rsidR="000C73E8" w:rsidRPr="009F3DA3" w:rsidRDefault="000C73E8" w:rsidP="001B78BC">
      <w:r w:rsidRPr="009F3DA3">
        <w:t>N/A</w:t>
      </w:r>
    </w:p>
    <w:p w14:paraId="2E4A3A4F" w14:textId="77777777" w:rsidR="000C73E8" w:rsidRPr="009F3DA3" w:rsidRDefault="000C73E8" w:rsidP="000C73E8">
      <w:pPr>
        <w:pStyle w:val="Heading1"/>
        <w:numPr>
          <w:ilvl w:val="0"/>
          <w:numId w:val="4"/>
        </w:numPr>
        <w:tabs>
          <w:tab w:val="left" w:pos="540"/>
        </w:tabs>
        <w:ind w:left="540" w:hanging="540"/>
      </w:pPr>
      <w:bookmarkStart w:id="1145" w:name="_Toc503283554"/>
      <w:r w:rsidRPr="009F3DA3">
        <w:lastRenderedPageBreak/>
        <w:t>REQC00</w:t>
      </w:r>
      <w:r w:rsidR="00A1010C">
        <w:t>18</w:t>
      </w:r>
      <w:r w:rsidRPr="009F3DA3">
        <w:t xml:space="preserve"> - Accounting Setup</w:t>
      </w:r>
      <w:bookmarkEnd w:id="1145"/>
    </w:p>
    <w:p w14:paraId="70ABC588" w14:textId="77777777" w:rsidR="000C73E8" w:rsidRPr="009F3DA3" w:rsidRDefault="000C73E8" w:rsidP="000C73E8">
      <w:pPr>
        <w:pStyle w:val="Heading2"/>
        <w:numPr>
          <w:ilvl w:val="1"/>
          <w:numId w:val="4"/>
        </w:numPr>
        <w:tabs>
          <w:tab w:val="num" w:pos="576"/>
        </w:tabs>
        <w:ind w:left="576"/>
      </w:pPr>
      <w:bookmarkStart w:id="1146" w:name="_Toc503283555"/>
      <w:r w:rsidRPr="009F3DA3">
        <w:t>Introduction</w:t>
      </w:r>
      <w:bookmarkEnd w:id="1146"/>
    </w:p>
    <w:p w14:paraId="08C5F4A3" w14:textId="136E9551" w:rsidR="000C73E8" w:rsidRPr="009F3DA3" w:rsidRDefault="000C73E8" w:rsidP="000C73E8">
      <w:r w:rsidRPr="009F3DA3">
        <w:t xml:space="preserve">The WAY4 system will be performing Accounting for the Credit Cards and also the </w:t>
      </w:r>
      <w:r w:rsidR="00752BBF">
        <w:t>Prepaid</w:t>
      </w:r>
      <w:r w:rsidR="00752BBF" w:rsidRPr="009F3DA3">
        <w:t xml:space="preserve"> </w:t>
      </w:r>
      <w:r w:rsidR="00752BBF">
        <w:t>C</w:t>
      </w:r>
      <w:r w:rsidRPr="009F3DA3">
        <w:t xml:space="preserve">ards. </w:t>
      </w:r>
    </w:p>
    <w:p w14:paraId="2D46B901" w14:textId="77777777" w:rsidR="000C73E8" w:rsidRPr="009F3DA3" w:rsidRDefault="000C73E8" w:rsidP="000C73E8">
      <w:pPr>
        <w:jc w:val="both"/>
      </w:pPr>
      <w:r w:rsidRPr="009F3DA3">
        <w:t>Accounting Schemes is a product component that is composed of a set of account templates defining properties of each account under a Contract. It is used to create a set of analytic accounts for the contract and automatic posting of macro-transactions to contract accounts. The Accounting Scheme is a mandatory element of the Contract. The Accounting Scheme includes Standing Orders and Events and can be used to setup Billing information, Interest Calculation, Bucket Ageing, Messages etc.</w:t>
      </w:r>
    </w:p>
    <w:p w14:paraId="0D342027" w14:textId="77777777" w:rsidR="000C73E8" w:rsidRDefault="000C73E8" w:rsidP="000C73E8">
      <w:pPr>
        <w:pStyle w:val="BodyText"/>
      </w:pPr>
    </w:p>
    <w:p w14:paraId="23C221E8" w14:textId="77777777" w:rsidR="000C73E8" w:rsidRDefault="000C73E8" w:rsidP="000C73E8">
      <w:pPr>
        <w:pStyle w:val="Heading2"/>
        <w:numPr>
          <w:ilvl w:val="1"/>
          <w:numId w:val="4"/>
        </w:numPr>
        <w:tabs>
          <w:tab w:val="num" w:pos="576"/>
        </w:tabs>
        <w:ind w:left="576"/>
      </w:pPr>
      <w:bookmarkStart w:id="1147" w:name="_Toc503283556"/>
      <w:r>
        <w:t>Business requirements</w:t>
      </w:r>
      <w:bookmarkEnd w:id="1147"/>
    </w:p>
    <w:p w14:paraId="699B7B6C" w14:textId="77777777" w:rsidR="000C73E8" w:rsidRPr="00C8435B" w:rsidRDefault="000C73E8" w:rsidP="000C73E8"/>
    <w:p w14:paraId="0CDADCA4" w14:textId="77777777" w:rsidR="000C73E8" w:rsidRPr="009F3DA3" w:rsidRDefault="000C73E8" w:rsidP="000C73E8">
      <w:pPr>
        <w:pStyle w:val="Heading2"/>
        <w:numPr>
          <w:ilvl w:val="1"/>
          <w:numId w:val="4"/>
        </w:numPr>
        <w:tabs>
          <w:tab w:val="num" w:pos="576"/>
        </w:tabs>
        <w:ind w:left="576"/>
      </w:pPr>
      <w:bookmarkStart w:id="1148" w:name="_Toc503283557"/>
      <w:r>
        <w:t>Technical Details</w:t>
      </w:r>
      <w:bookmarkEnd w:id="1148"/>
    </w:p>
    <w:p w14:paraId="434F4377" w14:textId="77777777" w:rsidR="000C73E8" w:rsidRPr="009F3DA3" w:rsidRDefault="000C73E8" w:rsidP="000C73E8">
      <w:pPr>
        <w:pStyle w:val="BodyText"/>
      </w:pPr>
    </w:p>
    <w:p w14:paraId="52DBF56F" w14:textId="146302B2" w:rsidR="000C73E8" w:rsidRPr="009F3DA3" w:rsidRDefault="000C73E8" w:rsidP="000C73E8">
      <w:pPr>
        <w:pStyle w:val="Heading2"/>
        <w:numPr>
          <w:ilvl w:val="1"/>
          <w:numId w:val="4"/>
        </w:numPr>
        <w:tabs>
          <w:tab w:val="num" w:pos="576"/>
        </w:tabs>
        <w:ind w:left="576"/>
      </w:pPr>
      <w:bookmarkStart w:id="1149" w:name="_Toc503283558"/>
      <w:r w:rsidRPr="009F3DA3">
        <w:t xml:space="preserve">Accounting Scheme for </w:t>
      </w:r>
      <w:r w:rsidR="00752BBF">
        <w:t xml:space="preserve">Prepaid </w:t>
      </w:r>
      <w:r w:rsidRPr="009F3DA3">
        <w:t>Cards</w:t>
      </w:r>
      <w:bookmarkEnd w:id="1149"/>
    </w:p>
    <w:p w14:paraId="5B638EEB" w14:textId="77777777" w:rsidR="000C73E8" w:rsidRPr="009F3DA3" w:rsidRDefault="000C73E8" w:rsidP="000C73E8">
      <w:pPr>
        <w:pStyle w:val="Heading3"/>
        <w:numPr>
          <w:ilvl w:val="2"/>
          <w:numId w:val="4"/>
        </w:numPr>
      </w:pPr>
      <w:bookmarkStart w:id="1150" w:name="_Toc503283559"/>
      <w:r w:rsidRPr="009F3DA3">
        <w:t>Accounts</w:t>
      </w:r>
      <w:bookmarkEnd w:id="1150"/>
    </w:p>
    <w:tbl>
      <w:tblPr>
        <w:tblpPr w:leftFromText="180" w:rightFromText="180" w:vertAnchor="text" w:horzAnchor="margin" w:tblpX="179" w:tblpY="122"/>
        <w:tblW w:w="4867"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335"/>
        <w:gridCol w:w="6766"/>
      </w:tblGrid>
      <w:tr w:rsidR="000C73E8" w:rsidRPr="009F3DA3" w14:paraId="082BBD7B" w14:textId="77777777" w:rsidTr="002F7022">
        <w:trPr>
          <w:tblHeader/>
        </w:trPr>
        <w:tc>
          <w:tcPr>
            <w:tcW w:w="1283" w:type="pct"/>
            <w:tcBorders>
              <w:top w:val="single" w:sz="4" w:space="0" w:color="auto"/>
              <w:bottom w:val="single" w:sz="4" w:space="0" w:color="auto"/>
              <w:right w:val="single" w:sz="4" w:space="0" w:color="auto"/>
            </w:tcBorders>
            <w:shd w:val="clear" w:color="auto" w:fill="FF9900"/>
            <w:vAlign w:val="center"/>
          </w:tcPr>
          <w:p w14:paraId="156EC748" w14:textId="77777777" w:rsidR="000C73E8" w:rsidRPr="00C91C8A" w:rsidRDefault="000C73E8" w:rsidP="00400382">
            <w:pPr>
              <w:rPr>
                <w:b/>
                <w:bCs/>
              </w:rPr>
            </w:pPr>
            <w:r w:rsidRPr="00C91C8A">
              <w:rPr>
                <w:b/>
                <w:bCs/>
                <w:noProof/>
              </w:rPr>
              <w:t>GL Number</w:t>
            </w:r>
          </w:p>
        </w:tc>
        <w:tc>
          <w:tcPr>
            <w:tcW w:w="3717" w:type="pct"/>
            <w:tcBorders>
              <w:top w:val="single" w:sz="4" w:space="0" w:color="auto"/>
              <w:left w:val="single" w:sz="4" w:space="0" w:color="auto"/>
              <w:bottom w:val="single" w:sz="4" w:space="0" w:color="auto"/>
            </w:tcBorders>
            <w:shd w:val="clear" w:color="auto" w:fill="FF9900"/>
            <w:vAlign w:val="center"/>
          </w:tcPr>
          <w:p w14:paraId="55DFDCF0" w14:textId="77777777" w:rsidR="000C73E8" w:rsidRPr="00C91C8A" w:rsidRDefault="000C73E8" w:rsidP="00400382">
            <w:pPr>
              <w:rPr>
                <w:b/>
                <w:bCs/>
              </w:rPr>
            </w:pPr>
            <w:r w:rsidRPr="00C91C8A">
              <w:rPr>
                <w:b/>
                <w:bCs/>
                <w:noProof/>
              </w:rPr>
              <w:t>Account Name</w:t>
            </w:r>
          </w:p>
        </w:tc>
      </w:tr>
      <w:tr w:rsidR="000C73E8" w:rsidRPr="009F3DA3" w14:paraId="4B999DB7" w14:textId="77777777" w:rsidTr="002F7022">
        <w:trPr>
          <w:trHeight w:val="677"/>
          <w:tblHeader/>
        </w:trPr>
        <w:tc>
          <w:tcPr>
            <w:tcW w:w="5000" w:type="pct"/>
            <w:gridSpan w:val="2"/>
            <w:tcBorders>
              <w:top w:val="single" w:sz="4" w:space="0" w:color="auto"/>
              <w:bottom w:val="single" w:sz="4" w:space="0" w:color="auto"/>
            </w:tcBorders>
            <w:vAlign w:val="center"/>
          </w:tcPr>
          <w:p w14:paraId="1110C671" w14:textId="77777777" w:rsidR="000C73E8" w:rsidRPr="00C91C8A" w:rsidRDefault="000C73E8" w:rsidP="00400382">
            <w:pPr>
              <w:pStyle w:val="CellBodyBullet"/>
              <w:rPr>
                <w:b/>
              </w:rPr>
            </w:pPr>
            <w:r w:rsidRPr="00C91C8A">
              <w:rPr>
                <w:b/>
              </w:rPr>
              <w:t>Accounts Opened for a Client Contract</w:t>
            </w:r>
          </w:p>
        </w:tc>
      </w:tr>
      <w:tr w:rsidR="000C73E8" w:rsidRPr="009F3DA3" w14:paraId="00D2A9EE" w14:textId="77777777" w:rsidTr="002F7022">
        <w:tc>
          <w:tcPr>
            <w:tcW w:w="1283" w:type="pct"/>
            <w:tcBorders>
              <w:top w:val="single" w:sz="4" w:space="0" w:color="auto"/>
              <w:bottom w:val="single" w:sz="4" w:space="0" w:color="auto"/>
              <w:right w:val="single" w:sz="4" w:space="0" w:color="auto"/>
            </w:tcBorders>
          </w:tcPr>
          <w:p w14:paraId="5F4445F4" w14:textId="77777777" w:rsidR="000C73E8" w:rsidRPr="009F3DA3" w:rsidRDefault="000C73E8" w:rsidP="00400382">
            <w:pPr>
              <w:pStyle w:val="CellBodyBullet"/>
              <w:rPr>
                <w:iCs/>
                <w:sz w:val="24"/>
              </w:rPr>
            </w:pPr>
          </w:p>
        </w:tc>
        <w:tc>
          <w:tcPr>
            <w:tcW w:w="3717" w:type="pct"/>
            <w:tcBorders>
              <w:top w:val="single" w:sz="4" w:space="0" w:color="auto"/>
              <w:left w:val="single" w:sz="4" w:space="0" w:color="auto"/>
              <w:bottom w:val="single" w:sz="4" w:space="0" w:color="auto"/>
            </w:tcBorders>
          </w:tcPr>
          <w:p w14:paraId="593C7EA0" w14:textId="77777777" w:rsidR="000C73E8" w:rsidRPr="009F3DA3" w:rsidRDefault="000C73E8" w:rsidP="00400382">
            <w:pPr>
              <w:pStyle w:val="CellBodyBullet"/>
            </w:pPr>
            <w:r w:rsidRPr="009F3DA3">
              <w:t xml:space="preserve">CL Deposit </w:t>
            </w:r>
          </w:p>
        </w:tc>
      </w:tr>
      <w:tr w:rsidR="000C73E8" w:rsidRPr="009F3DA3" w14:paraId="03FF113C" w14:textId="77777777" w:rsidTr="002F7022">
        <w:tc>
          <w:tcPr>
            <w:tcW w:w="1283" w:type="pct"/>
            <w:tcBorders>
              <w:top w:val="single" w:sz="4" w:space="0" w:color="auto"/>
              <w:bottom w:val="single" w:sz="4" w:space="0" w:color="auto"/>
              <w:right w:val="single" w:sz="4" w:space="0" w:color="auto"/>
            </w:tcBorders>
          </w:tcPr>
          <w:p w14:paraId="225F1368" w14:textId="77777777" w:rsidR="000C73E8" w:rsidRPr="009F3DA3" w:rsidRDefault="000C73E8" w:rsidP="00400382">
            <w:pPr>
              <w:pStyle w:val="CellBodyBullet"/>
              <w:rPr>
                <w:iCs/>
                <w:sz w:val="24"/>
              </w:rPr>
            </w:pPr>
          </w:p>
        </w:tc>
        <w:tc>
          <w:tcPr>
            <w:tcW w:w="3717" w:type="pct"/>
            <w:tcBorders>
              <w:top w:val="single" w:sz="4" w:space="0" w:color="auto"/>
              <w:left w:val="single" w:sz="4" w:space="0" w:color="auto"/>
              <w:bottom w:val="single" w:sz="4" w:space="0" w:color="auto"/>
            </w:tcBorders>
          </w:tcPr>
          <w:p w14:paraId="34783E69" w14:textId="77777777" w:rsidR="000C73E8" w:rsidRPr="009F3DA3" w:rsidRDefault="000C73E8" w:rsidP="00400382">
            <w:pPr>
              <w:pStyle w:val="CellBodyBullet"/>
            </w:pPr>
            <w:r w:rsidRPr="009F3DA3">
              <w:t>Dispute</w:t>
            </w:r>
          </w:p>
        </w:tc>
      </w:tr>
      <w:tr w:rsidR="000C73E8" w:rsidRPr="009F3DA3" w14:paraId="4D56366C" w14:textId="77777777" w:rsidTr="002F7022">
        <w:tc>
          <w:tcPr>
            <w:tcW w:w="5000" w:type="pct"/>
            <w:gridSpan w:val="2"/>
            <w:tcBorders>
              <w:top w:val="single" w:sz="4" w:space="0" w:color="auto"/>
              <w:bottom w:val="single" w:sz="4" w:space="0" w:color="auto"/>
            </w:tcBorders>
          </w:tcPr>
          <w:p w14:paraId="6B44E6C6" w14:textId="77777777" w:rsidR="000C73E8" w:rsidRPr="009F3DA3" w:rsidRDefault="000C73E8" w:rsidP="00400382">
            <w:pPr>
              <w:rPr>
                <w:b/>
              </w:rPr>
            </w:pPr>
            <w:r w:rsidRPr="009F3DA3">
              <w:rPr>
                <w:b/>
              </w:rPr>
              <w:t>Bank Accounts</w:t>
            </w:r>
          </w:p>
        </w:tc>
      </w:tr>
      <w:tr w:rsidR="000C73E8" w:rsidRPr="009F3DA3" w14:paraId="0C2EA153" w14:textId="77777777" w:rsidTr="002F7022">
        <w:trPr>
          <w:trHeight w:val="215"/>
        </w:trPr>
        <w:tc>
          <w:tcPr>
            <w:tcW w:w="1283" w:type="pct"/>
            <w:tcBorders>
              <w:top w:val="single" w:sz="4" w:space="0" w:color="auto"/>
              <w:bottom w:val="single" w:sz="4" w:space="0" w:color="auto"/>
              <w:right w:val="single" w:sz="4" w:space="0" w:color="auto"/>
            </w:tcBorders>
          </w:tcPr>
          <w:p w14:paraId="7F72B275" w14:textId="77777777" w:rsidR="000C73E8" w:rsidRPr="009F3DA3" w:rsidRDefault="000C73E8" w:rsidP="00400382">
            <w:pPr>
              <w:pStyle w:val="CellBodyBullet"/>
            </w:pPr>
          </w:p>
        </w:tc>
        <w:tc>
          <w:tcPr>
            <w:tcW w:w="3717" w:type="pct"/>
            <w:tcBorders>
              <w:top w:val="single" w:sz="4" w:space="0" w:color="auto"/>
              <w:left w:val="single" w:sz="4" w:space="0" w:color="auto"/>
              <w:bottom w:val="single" w:sz="4" w:space="0" w:color="auto"/>
            </w:tcBorders>
          </w:tcPr>
          <w:p w14:paraId="6E3541EA" w14:textId="77777777" w:rsidR="000C73E8" w:rsidRPr="009F3DA3" w:rsidRDefault="000C73E8" w:rsidP="00400382">
            <w:pPr>
              <w:pStyle w:val="CellBodyBullet"/>
            </w:pPr>
            <w:r w:rsidRPr="009F3DA3">
              <w:t>Fine, penalty and fee revenues</w:t>
            </w:r>
          </w:p>
        </w:tc>
      </w:tr>
      <w:tr w:rsidR="000C73E8" w:rsidRPr="009F3DA3" w14:paraId="60B359D1" w14:textId="77777777" w:rsidTr="002F7022">
        <w:tc>
          <w:tcPr>
            <w:tcW w:w="1283" w:type="pct"/>
            <w:tcBorders>
              <w:top w:val="single" w:sz="4" w:space="0" w:color="auto"/>
              <w:bottom w:val="single" w:sz="4" w:space="0" w:color="auto"/>
              <w:right w:val="single" w:sz="4" w:space="0" w:color="auto"/>
            </w:tcBorders>
          </w:tcPr>
          <w:p w14:paraId="73EFB59B" w14:textId="77777777" w:rsidR="000C73E8" w:rsidRPr="009F3DA3" w:rsidRDefault="000C73E8" w:rsidP="00400382">
            <w:pPr>
              <w:pStyle w:val="CellBodyBullet"/>
              <w:rPr>
                <w:i/>
              </w:rPr>
            </w:pPr>
          </w:p>
        </w:tc>
        <w:tc>
          <w:tcPr>
            <w:tcW w:w="3717" w:type="pct"/>
            <w:tcBorders>
              <w:top w:val="single" w:sz="4" w:space="0" w:color="auto"/>
              <w:left w:val="single" w:sz="4" w:space="0" w:color="auto"/>
              <w:bottom w:val="single" w:sz="4" w:space="0" w:color="auto"/>
            </w:tcBorders>
          </w:tcPr>
          <w:p w14:paraId="4E16EDF3" w14:textId="77777777" w:rsidR="000C73E8" w:rsidRPr="009F3DA3" w:rsidRDefault="000C73E8" w:rsidP="00400382">
            <w:pPr>
              <w:pStyle w:val="CellBodyBullet"/>
            </w:pPr>
            <w:r w:rsidRPr="009F3DA3">
              <w:t>Account for correspondence with passive accounts</w:t>
            </w:r>
          </w:p>
        </w:tc>
      </w:tr>
      <w:tr w:rsidR="000C73E8" w:rsidRPr="009F3DA3" w14:paraId="7109B443" w14:textId="77777777" w:rsidTr="002F7022">
        <w:tc>
          <w:tcPr>
            <w:tcW w:w="1283" w:type="pct"/>
            <w:tcBorders>
              <w:top w:val="single" w:sz="4" w:space="0" w:color="auto"/>
              <w:bottom w:val="single" w:sz="4" w:space="0" w:color="auto"/>
              <w:right w:val="single" w:sz="4" w:space="0" w:color="auto"/>
            </w:tcBorders>
          </w:tcPr>
          <w:p w14:paraId="5B899F42" w14:textId="77777777" w:rsidR="000C73E8" w:rsidRPr="009F3DA3" w:rsidRDefault="000C73E8" w:rsidP="00400382">
            <w:pPr>
              <w:pStyle w:val="CellBodyBullet"/>
            </w:pPr>
          </w:p>
        </w:tc>
        <w:tc>
          <w:tcPr>
            <w:tcW w:w="3717" w:type="pct"/>
            <w:tcBorders>
              <w:top w:val="single" w:sz="4" w:space="0" w:color="auto"/>
              <w:left w:val="single" w:sz="4" w:space="0" w:color="auto"/>
              <w:bottom w:val="single" w:sz="4" w:space="0" w:color="auto"/>
            </w:tcBorders>
          </w:tcPr>
          <w:p w14:paraId="49AF9C3D" w14:textId="77777777" w:rsidR="000C73E8" w:rsidRPr="009F3DA3" w:rsidRDefault="000C73E8" w:rsidP="00400382">
            <w:pPr>
              <w:pStyle w:val="CellBodyBullet"/>
            </w:pPr>
            <w:r w:rsidRPr="009F3DA3">
              <w:t>Account for correspondence with active accounts</w:t>
            </w:r>
          </w:p>
        </w:tc>
      </w:tr>
      <w:tr w:rsidR="000C73E8" w:rsidRPr="009F3DA3" w14:paraId="7A07593F" w14:textId="77777777" w:rsidTr="002F7022">
        <w:tc>
          <w:tcPr>
            <w:tcW w:w="1283" w:type="pct"/>
            <w:tcBorders>
              <w:top w:val="single" w:sz="4" w:space="0" w:color="auto"/>
              <w:bottom w:val="single" w:sz="4" w:space="0" w:color="auto"/>
              <w:right w:val="single" w:sz="4" w:space="0" w:color="auto"/>
            </w:tcBorders>
          </w:tcPr>
          <w:p w14:paraId="1C5561F5" w14:textId="77777777" w:rsidR="000C73E8" w:rsidRPr="009F3DA3" w:rsidRDefault="000C73E8" w:rsidP="00400382">
            <w:pPr>
              <w:pStyle w:val="CellBodyBullet"/>
              <w:rPr>
                <w:i/>
                <w:szCs w:val="24"/>
              </w:rPr>
            </w:pPr>
          </w:p>
        </w:tc>
        <w:tc>
          <w:tcPr>
            <w:tcW w:w="3717" w:type="pct"/>
            <w:tcBorders>
              <w:top w:val="single" w:sz="4" w:space="0" w:color="auto"/>
              <w:left w:val="single" w:sz="4" w:space="0" w:color="auto"/>
              <w:bottom w:val="single" w:sz="4" w:space="0" w:color="auto"/>
            </w:tcBorders>
          </w:tcPr>
          <w:p w14:paraId="129BB1F9" w14:textId="77777777" w:rsidR="000C73E8" w:rsidRPr="009F3DA3" w:rsidRDefault="000C73E8" w:rsidP="00400382">
            <w:pPr>
              <w:pStyle w:val="CellBodyBullet"/>
            </w:pPr>
            <w:r w:rsidRPr="009F3DA3">
              <w:t>Fee reserves</w:t>
            </w:r>
          </w:p>
        </w:tc>
      </w:tr>
      <w:tr w:rsidR="000C73E8" w:rsidRPr="009F3DA3" w14:paraId="46A32EA5" w14:textId="77777777" w:rsidTr="002F7022">
        <w:tc>
          <w:tcPr>
            <w:tcW w:w="1283" w:type="pct"/>
            <w:tcBorders>
              <w:top w:val="single" w:sz="4" w:space="0" w:color="auto"/>
              <w:bottom w:val="single" w:sz="4" w:space="0" w:color="auto"/>
              <w:right w:val="single" w:sz="4" w:space="0" w:color="auto"/>
            </w:tcBorders>
          </w:tcPr>
          <w:p w14:paraId="06F7C425" w14:textId="77777777" w:rsidR="000C73E8" w:rsidRPr="009F3DA3" w:rsidRDefault="000C73E8" w:rsidP="00400382">
            <w:pPr>
              <w:pStyle w:val="CellBodyBullet"/>
              <w:rPr>
                <w:i/>
                <w:szCs w:val="24"/>
              </w:rPr>
            </w:pPr>
          </w:p>
        </w:tc>
        <w:tc>
          <w:tcPr>
            <w:tcW w:w="3717" w:type="pct"/>
            <w:tcBorders>
              <w:top w:val="single" w:sz="4" w:space="0" w:color="auto"/>
              <w:left w:val="single" w:sz="4" w:space="0" w:color="auto"/>
              <w:bottom w:val="single" w:sz="4" w:space="0" w:color="auto"/>
            </w:tcBorders>
          </w:tcPr>
          <w:p w14:paraId="6A2C7576" w14:textId="77777777" w:rsidR="000C73E8" w:rsidRPr="009F3DA3" w:rsidRDefault="000C73E8" w:rsidP="00400382">
            <w:pPr>
              <w:pStyle w:val="CellBodyBullet"/>
            </w:pPr>
            <w:r w:rsidRPr="009F3DA3">
              <w:t>Restore Reserve</w:t>
            </w:r>
          </w:p>
        </w:tc>
      </w:tr>
      <w:tr w:rsidR="000C73E8" w:rsidRPr="009F3DA3" w14:paraId="6D17483F" w14:textId="77777777" w:rsidTr="002F7022">
        <w:tc>
          <w:tcPr>
            <w:tcW w:w="1283" w:type="pct"/>
            <w:tcBorders>
              <w:top w:val="single" w:sz="4" w:space="0" w:color="auto"/>
              <w:bottom w:val="single" w:sz="4" w:space="0" w:color="auto"/>
              <w:right w:val="single" w:sz="4" w:space="0" w:color="auto"/>
            </w:tcBorders>
          </w:tcPr>
          <w:p w14:paraId="7D4156AA" w14:textId="77777777" w:rsidR="000C73E8" w:rsidRPr="009F3DA3" w:rsidRDefault="000C73E8" w:rsidP="00400382">
            <w:pPr>
              <w:pStyle w:val="CellBodyBullet"/>
              <w:rPr>
                <w:i/>
                <w:szCs w:val="24"/>
              </w:rPr>
            </w:pPr>
          </w:p>
        </w:tc>
        <w:tc>
          <w:tcPr>
            <w:tcW w:w="3717" w:type="pct"/>
            <w:tcBorders>
              <w:top w:val="single" w:sz="4" w:space="0" w:color="auto"/>
              <w:left w:val="single" w:sz="4" w:space="0" w:color="auto"/>
              <w:bottom w:val="single" w:sz="4" w:space="0" w:color="auto"/>
            </w:tcBorders>
          </w:tcPr>
          <w:p w14:paraId="4EA6B915" w14:textId="77777777" w:rsidR="000C73E8" w:rsidRPr="009F3DA3" w:rsidRDefault="000C73E8" w:rsidP="00400382">
            <w:pPr>
              <w:pStyle w:val="CellBodyBullet"/>
            </w:pPr>
            <w:r w:rsidRPr="009F3DA3">
              <w:t>Reserve Expense</w:t>
            </w:r>
          </w:p>
        </w:tc>
      </w:tr>
    </w:tbl>
    <w:p w14:paraId="313B8F20" w14:textId="77777777" w:rsidR="000C73E8" w:rsidRPr="009F3DA3" w:rsidRDefault="000C73E8" w:rsidP="000C73E8">
      <w:pPr>
        <w:pStyle w:val="BodyText"/>
      </w:pPr>
    </w:p>
    <w:p w14:paraId="54EE8A60" w14:textId="77777777" w:rsidR="000C73E8" w:rsidRPr="009F3DA3" w:rsidRDefault="000C73E8" w:rsidP="000C73E8">
      <w:r w:rsidRPr="009F3DA3">
        <w:t>Please note that the exact set of accounts will be finalised only during the Implementation Phase.</w:t>
      </w:r>
    </w:p>
    <w:p w14:paraId="5E3F7737" w14:textId="77777777" w:rsidR="000C73E8" w:rsidRPr="009F3DA3" w:rsidRDefault="000C73E8" w:rsidP="000C73E8">
      <w:pPr>
        <w:pStyle w:val="BodyText"/>
      </w:pPr>
    </w:p>
    <w:p w14:paraId="43CD59DD" w14:textId="77777777" w:rsidR="000C73E8" w:rsidRPr="009F3DA3" w:rsidRDefault="000C73E8" w:rsidP="000C73E8">
      <w:pPr>
        <w:pStyle w:val="Heading3"/>
        <w:numPr>
          <w:ilvl w:val="2"/>
          <w:numId w:val="4"/>
        </w:numPr>
      </w:pPr>
      <w:bookmarkStart w:id="1151" w:name="_Toc503283560"/>
      <w:r w:rsidRPr="009F3DA3">
        <w:t>Billing Information</w:t>
      </w:r>
      <w:bookmarkEnd w:id="1151"/>
    </w:p>
    <w:p w14:paraId="37FD47CE" w14:textId="77777777" w:rsidR="000C73E8" w:rsidRPr="009F3DA3" w:rsidRDefault="000C73E8" w:rsidP="00737E58">
      <w:pPr>
        <w:pStyle w:val="ListParagraph"/>
        <w:numPr>
          <w:ilvl w:val="0"/>
          <w:numId w:val="34"/>
        </w:numPr>
        <w:spacing w:after="200" w:line="276" w:lineRule="auto"/>
      </w:pPr>
      <w:r w:rsidRPr="009F3DA3">
        <w:t>Billing cycle</w:t>
      </w:r>
    </w:p>
    <w:p w14:paraId="0AB87F7C" w14:textId="77777777" w:rsidR="000C73E8" w:rsidRDefault="000C73E8" w:rsidP="00737E58">
      <w:pPr>
        <w:pStyle w:val="ListParagraph"/>
        <w:numPr>
          <w:ilvl w:val="1"/>
          <w:numId w:val="34"/>
        </w:numPr>
        <w:spacing w:after="200" w:line="276" w:lineRule="auto"/>
      </w:pPr>
      <w:r>
        <w:lastRenderedPageBreak/>
        <w:t>Monthly</w:t>
      </w:r>
    </w:p>
    <w:p w14:paraId="62FF5CC3" w14:textId="77777777" w:rsidR="000C73E8" w:rsidRDefault="000C73E8" w:rsidP="00737E58">
      <w:pPr>
        <w:pStyle w:val="ListParagraph"/>
        <w:numPr>
          <w:ilvl w:val="1"/>
          <w:numId w:val="34"/>
        </w:numPr>
        <w:spacing w:after="200" w:line="276" w:lineRule="auto"/>
      </w:pPr>
      <w:r>
        <w:t>Daily send Financial flows</w:t>
      </w:r>
    </w:p>
    <w:p w14:paraId="79967ED3" w14:textId="77777777" w:rsidR="000C73E8" w:rsidRPr="009F3DA3" w:rsidRDefault="000C73E8" w:rsidP="00737E58">
      <w:pPr>
        <w:pStyle w:val="ListParagraph"/>
        <w:numPr>
          <w:ilvl w:val="0"/>
          <w:numId w:val="34"/>
        </w:numPr>
        <w:spacing w:after="200" w:line="276" w:lineRule="auto"/>
      </w:pPr>
      <w:r w:rsidRPr="009F3DA3">
        <w:t>Statement Date</w:t>
      </w:r>
    </w:p>
    <w:p w14:paraId="1D8C6AA0" w14:textId="77777777" w:rsidR="000C73E8" w:rsidRPr="009F3DA3" w:rsidRDefault="000C73E8" w:rsidP="00737E58">
      <w:pPr>
        <w:pStyle w:val="ListParagraph"/>
        <w:numPr>
          <w:ilvl w:val="1"/>
          <w:numId w:val="34"/>
        </w:numPr>
        <w:spacing w:after="200" w:line="276" w:lineRule="auto"/>
      </w:pPr>
      <w:r w:rsidRPr="009F3DA3">
        <w:t>Monthly</w:t>
      </w:r>
    </w:p>
    <w:p w14:paraId="2EE34D46" w14:textId="77777777" w:rsidR="000C73E8" w:rsidRPr="009F3DA3" w:rsidRDefault="000C73E8" w:rsidP="00737E58">
      <w:pPr>
        <w:pStyle w:val="ListParagraph"/>
        <w:numPr>
          <w:ilvl w:val="1"/>
          <w:numId w:val="34"/>
        </w:numPr>
        <w:spacing w:after="200" w:line="276" w:lineRule="auto"/>
      </w:pPr>
      <w:r w:rsidRPr="009F3DA3">
        <w:t>Can be setup as any day in the Month</w:t>
      </w:r>
    </w:p>
    <w:p w14:paraId="61184567" w14:textId="77777777" w:rsidR="000C73E8" w:rsidRPr="009F3DA3" w:rsidRDefault="000C73E8" w:rsidP="00737E58">
      <w:pPr>
        <w:pStyle w:val="ListParagraph"/>
        <w:numPr>
          <w:ilvl w:val="0"/>
          <w:numId w:val="34"/>
        </w:numPr>
        <w:spacing w:after="200" w:line="276" w:lineRule="auto"/>
      </w:pPr>
      <w:r w:rsidRPr="009F3DA3">
        <w:t>Settlement</w:t>
      </w:r>
    </w:p>
    <w:p w14:paraId="4BC789E7" w14:textId="356B17F8" w:rsidR="000C73E8" w:rsidRDefault="000C73E8" w:rsidP="00737E58">
      <w:pPr>
        <w:pStyle w:val="ListParagraph"/>
        <w:numPr>
          <w:ilvl w:val="1"/>
          <w:numId w:val="34"/>
        </w:numPr>
        <w:spacing w:after="200" w:line="276" w:lineRule="auto"/>
      </w:pPr>
      <w:r w:rsidRPr="009F3DA3">
        <w:t>Daily Auto Settlement or</w:t>
      </w:r>
      <w:r>
        <w:t xml:space="preserve"> </w:t>
      </w:r>
      <w:r w:rsidR="004561E3">
        <w:t>Import settlement file</w:t>
      </w:r>
    </w:p>
    <w:p w14:paraId="4102478C" w14:textId="77777777" w:rsidR="000C73E8" w:rsidRPr="009F3DA3" w:rsidRDefault="000C73E8" w:rsidP="000C73E8"/>
    <w:p w14:paraId="0F7F9D87" w14:textId="77777777" w:rsidR="000C73E8" w:rsidRPr="009F3DA3" w:rsidRDefault="000C73E8" w:rsidP="000C73E8">
      <w:pPr>
        <w:pStyle w:val="Heading3"/>
        <w:numPr>
          <w:ilvl w:val="2"/>
          <w:numId w:val="4"/>
        </w:numPr>
      </w:pPr>
      <w:bookmarkStart w:id="1152" w:name="_Toc503283561"/>
      <w:r w:rsidRPr="009F3DA3">
        <w:t>Ageing and Actions</w:t>
      </w:r>
      <w:bookmarkEnd w:id="1152"/>
    </w:p>
    <w:p w14:paraId="2DCB0B73" w14:textId="68834C80" w:rsidR="000C73E8" w:rsidRPr="009F3DA3" w:rsidRDefault="000C73E8" w:rsidP="00737E58">
      <w:pPr>
        <w:pStyle w:val="ListParagraph"/>
        <w:numPr>
          <w:ilvl w:val="0"/>
          <w:numId w:val="34"/>
        </w:numPr>
        <w:spacing w:after="200" w:line="276" w:lineRule="auto"/>
      </w:pPr>
      <w:r w:rsidRPr="009F3DA3">
        <w:t xml:space="preserve">No Aging for </w:t>
      </w:r>
      <w:r w:rsidR="00752BBF">
        <w:t>Prepaid</w:t>
      </w:r>
      <w:r w:rsidR="00752BBF" w:rsidRPr="009F3DA3">
        <w:t xml:space="preserve"> </w:t>
      </w:r>
      <w:r w:rsidRPr="009F3DA3">
        <w:t>Cards</w:t>
      </w:r>
    </w:p>
    <w:p w14:paraId="61831896" w14:textId="77777777" w:rsidR="000C73E8" w:rsidRPr="009F3DA3" w:rsidRDefault="000C73E8" w:rsidP="000C73E8">
      <w:pPr>
        <w:pStyle w:val="BodyTextBullet0"/>
        <w:ind w:left="360"/>
        <w:contextualSpacing/>
      </w:pPr>
    </w:p>
    <w:p w14:paraId="7D531C36" w14:textId="77777777" w:rsidR="000C73E8" w:rsidRPr="009F3DA3" w:rsidRDefault="000C73E8" w:rsidP="000C73E8">
      <w:pPr>
        <w:pStyle w:val="Heading2"/>
        <w:numPr>
          <w:ilvl w:val="1"/>
          <w:numId w:val="4"/>
        </w:numPr>
        <w:tabs>
          <w:tab w:val="num" w:pos="576"/>
        </w:tabs>
        <w:ind w:left="576"/>
      </w:pPr>
      <w:bookmarkStart w:id="1153" w:name="_Toc503283562"/>
      <w:r w:rsidRPr="009F3DA3">
        <w:t>Accounting Scheme for Credit Cards</w:t>
      </w:r>
      <w:bookmarkEnd w:id="1153"/>
    </w:p>
    <w:p w14:paraId="786E4F21" w14:textId="77777777" w:rsidR="000C73E8" w:rsidRPr="009F3DA3" w:rsidRDefault="000C73E8" w:rsidP="000C73E8">
      <w:pPr>
        <w:pStyle w:val="Heading3"/>
        <w:numPr>
          <w:ilvl w:val="2"/>
          <w:numId w:val="4"/>
        </w:numPr>
      </w:pPr>
      <w:bookmarkStart w:id="1154" w:name="_Toc503283563"/>
      <w:r w:rsidRPr="009F3DA3">
        <w:t>Accounts</w:t>
      </w:r>
      <w:bookmarkEnd w:id="1154"/>
    </w:p>
    <w:tbl>
      <w:tblPr>
        <w:tblpPr w:leftFromText="180" w:rightFromText="180" w:vertAnchor="text" w:horzAnchor="margin" w:tblpX="179" w:tblpY="122"/>
        <w:tblW w:w="4867"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310"/>
        <w:gridCol w:w="4716"/>
        <w:gridCol w:w="2075"/>
      </w:tblGrid>
      <w:tr w:rsidR="000B31B7" w:rsidRPr="009F3DA3" w14:paraId="40A13E28" w14:textId="77777777" w:rsidTr="000B31B7">
        <w:trPr>
          <w:cantSplit/>
          <w:tblHeader/>
        </w:trPr>
        <w:tc>
          <w:tcPr>
            <w:tcW w:w="1269" w:type="pct"/>
            <w:tcBorders>
              <w:top w:val="single" w:sz="4" w:space="0" w:color="auto"/>
              <w:bottom w:val="single" w:sz="4" w:space="0" w:color="auto"/>
              <w:right w:val="single" w:sz="4" w:space="0" w:color="auto"/>
            </w:tcBorders>
            <w:shd w:val="clear" w:color="auto" w:fill="FF9900"/>
            <w:vAlign w:val="center"/>
          </w:tcPr>
          <w:p w14:paraId="3ADEAD95" w14:textId="77777777" w:rsidR="000B31B7" w:rsidRPr="009F3DA3" w:rsidRDefault="000B31B7" w:rsidP="00400382">
            <w:pPr>
              <w:rPr>
                <w:b/>
                <w:bCs/>
              </w:rPr>
            </w:pPr>
            <w:r w:rsidRPr="009F3DA3">
              <w:rPr>
                <w:b/>
                <w:bCs/>
                <w:noProof/>
              </w:rPr>
              <w:t>GL Number</w:t>
            </w:r>
          </w:p>
        </w:tc>
        <w:tc>
          <w:tcPr>
            <w:tcW w:w="2591" w:type="pct"/>
            <w:tcBorders>
              <w:top w:val="single" w:sz="4" w:space="0" w:color="auto"/>
              <w:left w:val="single" w:sz="4" w:space="0" w:color="auto"/>
              <w:bottom w:val="single" w:sz="4" w:space="0" w:color="auto"/>
            </w:tcBorders>
            <w:shd w:val="clear" w:color="auto" w:fill="FF9900"/>
            <w:vAlign w:val="center"/>
          </w:tcPr>
          <w:p w14:paraId="0BB60C11" w14:textId="77777777" w:rsidR="000B31B7" w:rsidRPr="009F3DA3" w:rsidRDefault="000B31B7" w:rsidP="00400382">
            <w:pPr>
              <w:rPr>
                <w:b/>
                <w:bCs/>
              </w:rPr>
            </w:pPr>
            <w:r w:rsidRPr="009F3DA3">
              <w:rPr>
                <w:b/>
                <w:bCs/>
                <w:noProof/>
              </w:rPr>
              <w:t>Account Name</w:t>
            </w:r>
          </w:p>
        </w:tc>
        <w:tc>
          <w:tcPr>
            <w:tcW w:w="1140" w:type="pct"/>
            <w:tcBorders>
              <w:top w:val="single" w:sz="4" w:space="0" w:color="auto"/>
              <w:left w:val="single" w:sz="4" w:space="0" w:color="auto"/>
              <w:bottom w:val="single" w:sz="4" w:space="0" w:color="auto"/>
            </w:tcBorders>
            <w:shd w:val="clear" w:color="auto" w:fill="FF9900"/>
          </w:tcPr>
          <w:p w14:paraId="61F9A0F8" w14:textId="77777777" w:rsidR="000B31B7" w:rsidRPr="009F3DA3" w:rsidRDefault="000B31B7" w:rsidP="00400382">
            <w:pPr>
              <w:rPr>
                <w:b/>
                <w:bCs/>
                <w:noProof/>
              </w:rPr>
            </w:pPr>
            <w:r>
              <w:rPr>
                <w:b/>
                <w:bCs/>
                <w:noProof/>
              </w:rPr>
              <w:t>Payment Piority</w:t>
            </w:r>
          </w:p>
        </w:tc>
      </w:tr>
      <w:tr w:rsidR="000B31B7" w:rsidRPr="009F3DA3" w14:paraId="51B84E3C" w14:textId="77777777" w:rsidTr="000B31B7">
        <w:trPr>
          <w:trHeight w:val="677"/>
          <w:tblHeader/>
        </w:trPr>
        <w:tc>
          <w:tcPr>
            <w:tcW w:w="3860" w:type="pct"/>
            <w:gridSpan w:val="2"/>
            <w:tcBorders>
              <w:top w:val="single" w:sz="4" w:space="0" w:color="auto"/>
              <w:bottom w:val="single" w:sz="4" w:space="0" w:color="auto"/>
            </w:tcBorders>
            <w:vAlign w:val="center"/>
          </w:tcPr>
          <w:p w14:paraId="04DA6C3C" w14:textId="77777777" w:rsidR="000B31B7" w:rsidRPr="009F3DA3" w:rsidRDefault="000B31B7" w:rsidP="00400382">
            <w:r w:rsidRPr="009F3DA3">
              <w:rPr>
                <w:b/>
              </w:rPr>
              <w:t>Accounts Opened for a Client Contract</w:t>
            </w:r>
          </w:p>
        </w:tc>
        <w:tc>
          <w:tcPr>
            <w:tcW w:w="1140" w:type="pct"/>
            <w:tcBorders>
              <w:top w:val="single" w:sz="4" w:space="0" w:color="auto"/>
              <w:bottom w:val="single" w:sz="4" w:space="0" w:color="auto"/>
            </w:tcBorders>
          </w:tcPr>
          <w:p w14:paraId="4A76FC42" w14:textId="77777777" w:rsidR="000B31B7" w:rsidRPr="009F3DA3" w:rsidRDefault="000B31B7" w:rsidP="00400382">
            <w:pPr>
              <w:rPr>
                <w:b/>
              </w:rPr>
            </w:pPr>
          </w:p>
        </w:tc>
      </w:tr>
      <w:tr w:rsidR="005E5D98" w:rsidRPr="009F3DA3" w14:paraId="3F2D4C19" w14:textId="77777777" w:rsidTr="000B31B7">
        <w:tc>
          <w:tcPr>
            <w:tcW w:w="1269" w:type="pct"/>
            <w:tcBorders>
              <w:top w:val="single" w:sz="4" w:space="0" w:color="auto"/>
              <w:bottom w:val="single" w:sz="4" w:space="0" w:color="auto"/>
              <w:right w:val="single" w:sz="4" w:space="0" w:color="auto"/>
            </w:tcBorders>
          </w:tcPr>
          <w:p w14:paraId="269E40F8"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202F3686" w14:textId="69B7C86C" w:rsidR="005E5D98" w:rsidRDefault="005E5D98" w:rsidP="000B31B7">
            <w:pPr>
              <w:pStyle w:val="CellBodyBullet"/>
            </w:pPr>
            <w:r w:rsidRPr="00F33248">
              <w:rPr>
                <w:rFonts w:cs="Calibri"/>
                <w:szCs w:val="22"/>
              </w:rPr>
              <w:t>Cl Deposit</w:t>
            </w:r>
          </w:p>
        </w:tc>
        <w:tc>
          <w:tcPr>
            <w:tcW w:w="1140" w:type="pct"/>
            <w:tcBorders>
              <w:top w:val="single" w:sz="4" w:space="0" w:color="auto"/>
              <w:left w:val="single" w:sz="4" w:space="0" w:color="auto"/>
              <w:bottom w:val="single" w:sz="4" w:space="0" w:color="auto"/>
            </w:tcBorders>
          </w:tcPr>
          <w:p w14:paraId="4E4B70A5" w14:textId="77777777" w:rsidR="005E5D98" w:rsidRDefault="005E5D98" w:rsidP="006B329B">
            <w:pPr>
              <w:pStyle w:val="CellBodyBullet"/>
              <w:jc w:val="right"/>
            </w:pPr>
            <w:r>
              <w:t>0</w:t>
            </w:r>
          </w:p>
        </w:tc>
      </w:tr>
      <w:tr w:rsidR="005E5D98" w:rsidRPr="009F3DA3" w14:paraId="674B7EEF" w14:textId="77777777" w:rsidTr="000B31B7">
        <w:tc>
          <w:tcPr>
            <w:tcW w:w="1269" w:type="pct"/>
            <w:tcBorders>
              <w:top w:val="single" w:sz="4" w:space="0" w:color="auto"/>
              <w:bottom w:val="single" w:sz="4" w:space="0" w:color="auto"/>
              <w:right w:val="single" w:sz="4" w:space="0" w:color="auto"/>
            </w:tcBorders>
          </w:tcPr>
          <w:p w14:paraId="47CD32F9"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262956C5" w14:textId="4A90BC63" w:rsidR="005E5D98" w:rsidRPr="009F3DA3" w:rsidRDefault="005E5D98" w:rsidP="000B31B7">
            <w:pPr>
              <w:pStyle w:val="CellBodyBullet"/>
            </w:pPr>
            <w:r w:rsidRPr="00F33248">
              <w:rPr>
                <w:rFonts w:cs="Calibri"/>
                <w:szCs w:val="22"/>
              </w:rPr>
              <w:t>Open Sale</w:t>
            </w:r>
          </w:p>
        </w:tc>
        <w:tc>
          <w:tcPr>
            <w:tcW w:w="1140" w:type="pct"/>
            <w:tcBorders>
              <w:top w:val="single" w:sz="4" w:space="0" w:color="auto"/>
              <w:left w:val="single" w:sz="4" w:space="0" w:color="auto"/>
              <w:bottom w:val="single" w:sz="4" w:space="0" w:color="auto"/>
            </w:tcBorders>
          </w:tcPr>
          <w:p w14:paraId="1AF29504" w14:textId="77777777" w:rsidR="005E5D98" w:rsidRDefault="005E5D98" w:rsidP="006B329B">
            <w:pPr>
              <w:pStyle w:val="CellBodyBullet"/>
              <w:jc w:val="right"/>
            </w:pPr>
            <w:r>
              <w:t>1</w:t>
            </w:r>
          </w:p>
        </w:tc>
      </w:tr>
      <w:tr w:rsidR="005E5D98" w:rsidRPr="009F3DA3" w14:paraId="3382C8C4" w14:textId="77777777" w:rsidTr="000B31B7">
        <w:tc>
          <w:tcPr>
            <w:tcW w:w="1269" w:type="pct"/>
            <w:tcBorders>
              <w:top w:val="single" w:sz="4" w:space="0" w:color="auto"/>
              <w:bottom w:val="single" w:sz="4" w:space="0" w:color="auto"/>
              <w:right w:val="single" w:sz="4" w:space="0" w:color="auto"/>
            </w:tcBorders>
          </w:tcPr>
          <w:p w14:paraId="565197C6"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133877ED" w14:textId="2D98040C" w:rsidR="005E5D98" w:rsidRPr="009F3DA3" w:rsidRDefault="005E5D98" w:rsidP="000B31B7">
            <w:pPr>
              <w:pStyle w:val="CellBodyBullet"/>
            </w:pPr>
            <w:r w:rsidRPr="00F33248">
              <w:rPr>
                <w:rFonts w:cs="Calibri"/>
                <w:szCs w:val="22"/>
              </w:rPr>
              <w:t>Open Cash</w:t>
            </w:r>
          </w:p>
        </w:tc>
        <w:tc>
          <w:tcPr>
            <w:tcW w:w="1140" w:type="pct"/>
            <w:tcBorders>
              <w:top w:val="single" w:sz="4" w:space="0" w:color="auto"/>
              <w:left w:val="single" w:sz="4" w:space="0" w:color="auto"/>
              <w:bottom w:val="single" w:sz="4" w:space="0" w:color="auto"/>
            </w:tcBorders>
          </w:tcPr>
          <w:p w14:paraId="785D6F46" w14:textId="77777777" w:rsidR="005E5D98" w:rsidRDefault="005E5D98" w:rsidP="006B329B">
            <w:pPr>
              <w:pStyle w:val="CellBodyBullet"/>
              <w:jc w:val="right"/>
            </w:pPr>
            <w:r>
              <w:t>2</w:t>
            </w:r>
          </w:p>
        </w:tc>
      </w:tr>
      <w:tr w:rsidR="005E5D98" w:rsidRPr="009F3DA3" w14:paraId="33F21BB1" w14:textId="77777777" w:rsidTr="000B31B7">
        <w:tc>
          <w:tcPr>
            <w:tcW w:w="1269" w:type="pct"/>
            <w:tcBorders>
              <w:top w:val="single" w:sz="4" w:space="0" w:color="auto"/>
              <w:bottom w:val="single" w:sz="4" w:space="0" w:color="auto"/>
              <w:right w:val="single" w:sz="4" w:space="0" w:color="auto"/>
            </w:tcBorders>
          </w:tcPr>
          <w:p w14:paraId="3B5CD641"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7394474A" w14:textId="3BE01148" w:rsidR="005E5D98" w:rsidRPr="009F3DA3" w:rsidRDefault="005E5D98" w:rsidP="000B31B7">
            <w:pPr>
              <w:pStyle w:val="CellBodyBullet"/>
            </w:pPr>
            <w:r w:rsidRPr="00F33248">
              <w:rPr>
                <w:rFonts w:cs="Calibri"/>
                <w:szCs w:val="22"/>
              </w:rPr>
              <w:t>Open  Sale Fee</w:t>
            </w:r>
          </w:p>
        </w:tc>
        <w:tc>
          <w:tcPr>
            <w:tcW w:w="1140" w:type="pct"/>
            <w:tcBorders>
              <w:top w:val="single" w:sz="4" w:space="0" w:color="auto"/>
              <w:left w:val="single" w:sz="4" w:space="0" w:color="auto"/>
              <w:bottom w:val="single" w:sz="4" w:space="0" w:color="auto"/>
            </w:tcBorders>
          </w:tcPr>
          <w:p w14:paraId="1A7FCD42" w14:textId="77777777" w:rsidR="005E5D98" w:rsidRDefault="005E5D98" w:rsidP="006B329B">
            <w:pPr>
              <w:pStyle w:val="CellBodyBullet"/>
              <w:jc w:val="right"/>
            </w:pPr>
            <w:r>
              <w:t>3</w:t>
            </w:r>
          </w:p>
        </w:tc>
      </w:tr>
      <w:tr w:rsidR="005E5D98" w:rsidRPr="009F3DA3" w14:paraId="78509AE6" w14:textId="77777777" w:rsidTr="000B31B7">
        <w:tc>
          <w:tcPr>
            <w:tcW w:w="1269" w:type="pct"/>
            <w:tcBorders>
              <w:top w:val="single" w:sz="4" w:space="0" w:color="auto"/>
              <w:bottom w:val="single" w:sz="4" w:space="0" w:color="auto"/>
              <w:right w:val="single" w:sz="4" w:space="0" w:color="auto"/>
            </w:tcBorders>
          </w:tcPr>
          <w:p w14:paraId="6A1D3069"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7CD7278C" w14:textId="1E03D797" w:rsidR="005E5D98" w:rsidRDefault="005E5D98" w:rsidP="000B31B7">
            <w:pPr>
              <w:pStyle w:val="CellBodyBullet"/>
            </w:pPr>
            <w:r w:rsidRPr="00F33248">
              <w:rPr>
                <w:rFonts w:cs="Calibri"/>
                <w:szCs w:val="22"/>
              </w:rPr>
              <w:t>Open  Cash Fee</w:t>
            </w:r>
          </w:p>
        </w:tc>
        <w:tc>
          <w:tcPr>
            <w:tcW w:w="1140" w:type="pct"/>
            <w:tcBorders>
              <w:top w:val="single" w:sz="4" w:space="0" w:color="auto"/>
              <w:left w:val="single" w:sz="4" w:space="0" w:color="auto"/>
              <w:bottom w:val="single" w:sz="4" w:space="0" w:color="auto"/>
            </w:tcBorders>
          </w:tcPr>
          <w:p w14:paraId="65152C47" w14:textId="77777777" w:rsidR="005E5D98" w:rsidRDefault="005E5D98" w:rsidP="006B329B">
            <w:pPr>
              <w:pStyle w:val="CellBodyBullet"/>
              <w:jc w:val="right"/>
            </w:pPr>
            <w:r>
              <w:t>4</w:t>
            </w:r>
          </w:p>
        </w:tc>
      </w:tr>
      <w:tr w:rsidR="005E5D98" w:rsidRPr="009F3DA3" w14:paraId="4BBA2592" w14:textId="77777777" w:rsidTr="000B31B7">
        <w:tc>
          <w:tcPr>
            <w:tcW w:w="1269" w:type="pct"/>
            <w:tcBorders>
              <w:top w:val="single" w:sz="4" w:space="0" w:color="auto"/>
              <w:bottom w:val="single" w:sz="4" w:space="0" w:color="auto"/>
              <w:right w:val="single" w:sz="4" w:space="0" w:color="auto"/>
            </w:tcBorders>
          </w:tcPr>
          <w:p w14:paraId="4753541A"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62CE4EAC" w14:textId="14728CEE" w:rsidR="005E5D98" w:rsidRPr="009F3DA3" w:rsidRDefault="005E5D98" w:rsidP="00400382">
            <w:pPr>
              <w:pStyle w:val="CellBodyBullet"/>
            </w:pPr>
            <w:r w:rsidRPr="00F33248">
              <w:rPr>
                <w:rFonts w:cs="Calibri"/>
                <w:szCs w:val="22"/>
              </w:rPr>
              <w:t>Grace  Sale</w:t>
            </w:r>
          </w:p>
        </w:tc>
        <w:tc>
          <w:tcPr>
            <w:tcW w:w="1140" w:type="pct"/>
            <w:tcBorders>
              <w:top w:val="single" w:sz="4" w:space="0" w:color="auto"/>
              <w:left w:val="single" w:sz="4" w:space="0" w:color="auto"/>
              <w:bottom w:val="single" w:sz="4" w:space="0" w:color="auto"/>
            </w:tcBorders>
          </w:tcPr>
          <w:p w14:paraId="1FAD0589" w14:textId="77777777" w:rsidR="005E5D98" w:rsidRDefault="005E5D98" w:rsidP="006B329B">
            <w:pPr>
              <w:pStyle w:val="CellBodyBullet"/>
              <w:jc w:val="right"/>
            </w:pPr>
            <w:r>
              <w:t>5</w:t>
            </w:r>
          </w:p>
        </w:tc>
      </w:tr>
      <w:tr w:rsidR="005E5D98" w:rsidRPr="009F3DA3" w14:paraId="1DE201DB" w14:textId="77777777" w:rsidTr="000B31B7">
        <w:tc>
          <w:tcPr>
            <w:tcW w:w="1269" w:type="pct"/>
            <w:tcBorders>
              <w:top w:val="single" w:sz="4" w:space="0" w:color="auto"/>
              <w:bottom w:val="single" w:sz="4" w:space="0" w:color="auto"/>
              <w:right w:val="single" w:sz="4" w:space="0" w:color="auto"/>
            </w:tcBorders>
          </w:tcPr>
          <w:p w14:paraId="3F4032D9"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1CEB7C63" w14:textId="09954E78" w:rsidR="005E5D98" w:rsidRPr="009F3DA3" w:rsidRDefault="005E5D98" w:rsidP="000B31B7">
            <w:pPr>
              <w:pStyle w:val="CellBodyBullet"/>
            </w:pPr>
            <w:r w:rsidRPr="00F33248">
              <w:rPr>
                <w:rFonts w:cs="Calibri"/>
                <w:szCs w:val="22"/>
              </w:rPr>
              <w:t>Grace  Cash</w:t>
            </w:r>
          </w:p>
        </w:tc>
        <w:tc>
          <w:tcPr>
            <w:tcW w:w="1140" w:type="pct"/>
            <w:tcBorders>
              <w:top w:val="single" w:sz="4" w:space="0" w:color="auto"/>
              <w:left w:val="single" w:sz="4" w:space="0" w:color="auto"/>
              <w:bottom w:val="single" w:sz="4" w:space="0" w:color="auto"/>
            </w:tcBorders>
          </w:tcPr>
          <w:p w14:paraId="110F955E" w14:textId="77777777" w:rsidR="005E5D98" w:rsidRDefault="005E5D98" w:rsidP="006B329B">
            <w:pPr>
              <w:pStyle w:val="CellBodyBullet"/>
              <w:jc w:val="right"/>
            </w:pPr>
            <w:r>
              <w:t>6</w:t>
            </w:r>
          </w:p>
        </w:tc>
      </w:tr>
      <w:tr w:rsidR="005E5D98" w:rsidRPr="009F3DA3" w14:paraId="15F01EB8" w14:textId="77777777" w:rsidTr="000B31B7">
        <w:tc>
          <w:tcPr>
            <w:tcW w:w="1269" w:type="pct"/>
            <w:tcBorders>
              <w:top w:val="single" w:sz="4" w:space="0" w:color="auto"/>
              <w:bottom w:val="single" w:sz="4" w:space="0" w:color="auto"/>
              <w:right w:val="single" w:sz="4" w:space="0" w:color="auto"/>
            </w:tcBorders>
          </w:tcPr>
          <w:p w14:paraId="026DE5B6"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D121E9B" w14:textId="3FF01A6D" w:rsidR="005E5D98" w:rsidRPr="009F3DA3" w:rsidRDefault="005E5D98" w:rsidP="00400382">
            <w:pPr>
              <w:pStyle w:val="CellBodyBullet"/>
            </w:pPr>
            <w:r w:rsidRPr="00F33248">
              <w:rPr>
                <w:rFonts w:cs="Calibri"/>
                <w:szCs w:val="22"/>
              </w:rPr>
              <w:t>Grace  Sale  Fee</w:t>
            </w:r>
          </w:p>
        </w:tc>
        <w:tc>
          <w:tcPr>
            <w:tcW w:w="1140" w:type="pct"/>
            <w:tcBorders>
              <w:top w:val="single" w:sz="4" w:space="0" w:color="auto"/>
              <w:left w:val="single" w:sz="4" w:space="0" w:color="auto"/>
              <w:bottom w:val="single" w:sz="4" w:space="0" w:color="auto"/>
            </w:tcBorders>
          </w:tcPr>
          <w:p w14:paraId="4B2CEF96" w14:textId="77777777" w:rsidR="005E5D98" w:rsidRDefault="005E5D98" w:rsidP="006B329B">
            <w:pPr>
              <w:pStyle w:val="CellBodyBullet"/>
              <w:jc w:val="right"/>
            </w:pPr>
            <w:r>
              <w:t>7</w:t>
            </w:r>
          </w:p>
        </w:tc>
      </w:tr>
      <w:tr w:rsidR="005E5D98" w:rsidRPr="009F3DA3" w14:paraId="3C16DEA9" w14:textId="77777777" w:rsidTr="000B31B7">
        <w:tc>
          <w:tcPr>
            <w:tcW w:w="1269" w:type="pct"/>
            <w:tcBorders>
              <w:top w:val="single" w:sz="4" w:space="0" w:color="auto"/>
              <w:bottom w:val="single" w:sz="4" w:space="0" w:color="auto"/>
              <w:right w:val="single" w:sz="4" w:space="0" w:color="auto"/>
            </w:tcBorders>
          </w:tcPr>
          <w:p w14:paraId="37D7286D"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4369E2F" w14:textId="7932905A" w:rsidR="005E5D98" w:rsidRDefault="005E5D98" w:rsidP="000B31B7">
            <w:pPr>
              <w:pStyle w:val="CellBodyBullet"/>
            </w:pPr>
            <w:r w:rsidRPr="00F33248">
              <w:rPr>
                <w:rFonts w:cs="Calibri"/>
                <w:szCs w:val="22"/>
              </w:rPr>
              <w:t>Grace  Cash Fee</w:t>
            </w:r>
          </w:p>
        </w:tc>
        <w:tc>
          <w:tcPr>
            <w:tcW w:w="1140" w:type="pct"/>
            <w:tcBorders>
              <w:top w:val="single" w:sz="4" w:space="0" w:color="auto"/>
              <w:left w:val="single" w:sz="4" w:space="0" w:color="auto"/>
              <w:bottom w:val="single" w:sz="4" w:space="0" w:color="auto"/>
            </w:tcBorders>
          </w:tcPr>
          <w:p w14:paraId="4E5F60F1" w14:textId="77777777" w:rsidR="005E5D98" w:rsidRDefault="005E5D98" w:rsidP="006B329B">
            <w:pPr>
              <w:pStyle w:val="CellBodyBullet"/>
              <w:jc w:val="right"/>
            </w:pPr>
            <w:r>
              <w:t>8</w:t>
            </w:r>
          </w:p>
        </w:tc>
      </w:tr>
      <w:tr w:rsidR="005E5D98" w:rsidRPr="009F3DA3" w14:paraId="6114FE21" w14:textId="77777777" w:rsidTr="000B31B7">
        <w:tc>
          <w:tcPr>
            <w:tcW w:w="1269" w:type="pct"/>
            <w:tcBorders>
              <w:top w:val="single" w:sz="4" w:space="0" w:color="auto"/>
              <w:bottom w:val="single" w:sz="4" w:space="0" w:color="auto"/>
              <w:right w:val="single" w:sz="4" w:space="0" w:color="auto"/>
            </w:tcBorders>
          </w:tcPr>
          <w:p w14:paraId="5468BC74"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1129DC8" w14:textId="23D8B4D9" w:rsidR="005E5D98" w:rsidRPr="009F3DA3" w:rsidRDefault="005E5D98" w:rsidP="00400382">
            <w:pPr>
              <w:pStyle w:val="CellBodyBullet"/>
            </w:pPr>
            <w:r w:rsidRPr="00F33248">
              <w:rPr>
                <w:rFonts w:cs="Calibri"/>
                <w:szCs w:val="22"/>
              </w:rPr>
              <w:t>Grace Sale Interest</w:t>
            </w:r>
          </w:p>
        </w:tc>
        <w:tc>
          <w:tcPr>
            <w:tcW w:w="1140" w:type="pct"/>
            <w:tcBorders>
              <w:top w:val="single" w:sz="4" w:space="0" w:color="auto"/>
              <w:left w:val="single" w:sz="4" w:space="0" w:color="auto"/>
              <w:bottom w:val="single" w:sz="4" w:space="0" w:color="auto"/>
            </w:tcBorders>
          </w:tcPr>
          <w:p w14:paraId="523BF439" w14:textId="77777777" w:rsidR="005E5D98" w:rsidRDefault="005E5D98" w:rsidP="006B329B">
            <w:pPr>
              <w:pStyle w:val="CellBodyBullet"/>
              <w:jc w:val="right"/>
            </w:pPr>
            <w:r>
              <w:t>9</w:t>
            </w:r>
          </w:p>
        </w:tc>
      </w:tr>
      <w:tr w:rsidR="005E5D98" w:rsidRPr="009F3DA3" w14:paraId="37216C72" w14:textId="77777777" w:rsidTr="000B31B7">
        <w:tc>
          <w:tcPr>
            <w:tcW w:w="1269" w:type="pct"/>
            <w:tcBorders>
              <w:top w:val="single" w:sz="4" w:space="0" w:color="auto"/>
              <w:bottom w:val="single" w:sz="4" w:space="0" w:color="auto"/>
              <w:right w:val="single" w:sz="4" w:space="0" w:color="auto"/>
            </w:tcBorders>
          </w:tcPr>
          <w:p w14:paraId="7D662681"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2E01FFE" w14:textId="4B9EAEE4" w:rsidR="005E5D98" w:rsidRPr="009F3DA3" w:rsidRDefault="005E5D98" w:rsidP="00400382">
            <w:pPr>
              <w:pStyle w:val="CellBodyBullet"/>
            </w:pPr>
            <w:r w:rsidRPr="00F33248">
              <w:rPr>
                <w:rFonts w:cs="Calibri"/>
                <w:szCs w:val="22"/>
              </w:rPr>
              <w:t>Grace Cash Interest</w:t>
            </w:r>
          </w:p>
        </w:tc>
        <w:tc>
          <w:tcPr>
            <w:tcW w:w="1140" w:type="pct"/>
            <w:tcBorders>
              <w:top w:val="single" w:sz="4" w:space="0" w:color="auto"/>
              <w:left w:val="single" w:sz="4" w:space="0" w:color="auto"/>
              <w:bottom w:val="single" w:sz="4" w:space="0" w:color="auto"/>
            </w:tcBorders>
          </w:tcPr>
          <w:p w14:paraId="7B383A4C" w14:textId="77777777" w:rsidR="005E5D98" w:rsidRDefault="005E5D98" w:rsidP="006B329B">
            <w:pPr>
              <w:pStyle w:val="CellBodyBullet"/>
              <w:jc w:val="right"/>
            </w:pPr>
            <w:r>
              <w:t>10</w:t>
            </w:r>
          </w:p>
        </w:tc>
      </w:tr>
      <w:tr w:rsidR="005E5D98" w:rsidRPr="009F3DA3" w14:paraId="051BA4DF" w14:textId="77777777" w:rsidTr="000B31B7">
        <w:tc>
          <w:tcPr>
            <w:tcW w:w="1269" w:type="pct"/>
            <w:tcBorders>
              <w:top w:val="single" w:sz="4" w:space="0" w:color="auto"/>
              <w:bottom w:val="single" w:sz="4" w:space="0" w:color="auto"/>
              <w:right w:val="single" w:sz="4" w:space="0" w:color="auto"/>
            </w:tcBorders>
          </w:tcPr>
          <w:p w14:paraId="184A2E8D"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70E8A898" w14:textId="21A8344D" w:rsidR="005E5D98" w:rsidRPr="009F3DA3" w:rsidRDefault="005E5D98" w:rsidP="000B31B7">
            <w:pPr>
              <w:pStyle w:val="CellBodyBullet"/>
            </w:pPr>
            <w:r w:rsidRPr="00F33248">
              <w:rPr>
                <w:rFonts w:cs="Calibri"/>
                <w:szCs w:val="22"/>
              </w:rPr>
              <w:t>Close  Sale</w:t>
            </w:r>
          </w:p>
        </w:tc>
        <w:tc>
          <w:tcPr>
            <w:tcW w:w="1140" w:type="pct"/>
            <w:tcBorders>
              <w:top w:val="single" w:sz="4" w:space="0" w:color="auto"/>
              <w:left w:val="single" w:sz="4" w:space="0" w:color="auto"/>
              <w:bottom w:val="single" w:sz="4" w:space="0" w:color="auto"/>
            </w:tcBorders>
          </w:tcPr>
          <w:p w14:paraId="2898B31A" w14:textId="77777777" w:rsidR="005E5D98" w:rsidRDefault="005E5D98" w:rsidP="006B329B">
            <w:pPr>
              <w:pStyle w:val="CellBodyBullet"/>
              <w:jc w:val="right"/>
            </w:pPr>
            <w:r>
              <w:t>11</w:t>
            </w:r>
          </w:p>
        </w:tc>
      </w:tr>
      <w:tr w:rsidR="005E5D98" w:rsidRPr="009F3DA3" w14:paraId="323158B9" w14:textId="77777777" w:rsidTr="000B31B7">
        <w:tc>
          <w:tcPr>
            <w:tcW w:w="1269" w:type="pct"/>
            <w:tcBorders>
              <w:top w:val="single" w:sz="4" w:space="0" w:color="auto"/>
              <w:bottom w:val="single" w:sz="4" w:space="0" w:color="auto"/>
              <w:right w:val="single" w:sz="4" w:space="0" w:color="auto"/>
            </w:tcBorders>
          </w:tcPr>
          <w:p w14:paraId="1090A9E0"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18D1A5F5" w14:textId="4CEB2EC9" w:rsidR="005E5D98" w:rsidRDefault="005E5D98" w:rsidP="00400382">
            <w:pPr>
              <w:pStyle w:val="CellBodyBullet"/>
            </w:pPr>
            <w:r w:rsidRPr="00F33248">
              <w:rPr>
                <w:rFonts w:cs="Calibri"/>
                <w:szCs w:val="22"/>
              </w:rPr>
              <w:t>Close  Cash</w:t>
            </w:r>
          </w:p>
        </w:tc>
        <w:tc>
          <w:tcPr>
            <w:tcW w:w="1140" w:type="pct"/>
            <w:tcBorders>
              <w:top w:val="single" w:sz="4" w:space="0" w:color="auto"/>
              <w:left w:val="single" w:sz="4" w:space="0" w:color="auto"/>
              <w:bottom w:val="single" w:sz="4" w:space="0" w:color="auto"/>
            </w:tcBorders>
          </w:tcPr>
          <w:p w14:paraId="3DD86898" w14:textId="77777777" w:rsidR="005E5D98" w:rsidRDefault="005E5D98" w:rsidP="006B329B">
            <w:pPr>
              <w:pStyle w:val="CellBodyBullet"/>
              <w:jc w:val="right"/>
            </w:pPr>
            <w:r>
              <w:t>12</w:t>
            </w:r>
          </w:p>
        </w:tc>
      </w:tr>
      <w:tr w:rsidR="005E5D98" w:rsidRPr="009F3DA3" w14:paraId="6858B6A7" w14:textId="77777777" w:rsidTr="000B31B7">
        <w:tc>
          <w:tcPr>
            <w:tcW w:w="1269" w:type="pct"/>
            <w:tcBorders>
              <w:top w:val="single" w:sz="4" w:space="0" w:color="auto"/>
              <w:bottom w:val="single" w:sz="4" w:space="0" w:color="auto"/>
              <w:right w:val="single" w:sz="4" w:space="0" w:color="auto"/>
            </w:tcBorders>
          </w:tcPr>
          <w:p w14:paraId="2A259251"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7E6AF07C" w14:textId="756EB36D" w:rsidR="005E5D98" w:rsidRPr="009F3DA3" w:rsidRDefault="005E5D98" w:rsidP="000B31B7">
            <w:pPr>
              <w:pStyle w:val="CellBodyBullet"/>
            </w:pPr>
            <w:r w:rsidRPr="00F33248">
              <w:rPr>
                <w:rFonts w:cs="Calibri"/>
                <w:szCs w:val="22"/>
              </w:rPr>
              <w:t>Close Sale Fee</w:t>
            </w:r>
          </w:p>
        </w:tc>
        <w:tc>
          <w:tcPr>
            <w:tcW w:w="1140" w:type="pct"/>
            <w:tcBorders>
              <w:top w:val="single" w:sz="4" w:space="0" w:color="auto"/>
              <w:left w:val="single" w:sz="4" w:space="0" w:color="auto"/>
              <w:bottom w:val="single" w:sz="4" w:space="0" w:color="auto"/>
            </w:tcBorders>
          </w:tcPr>
          <w:p w14:paraId="6798B4B0" w14:textId="77777777" w:rsidR="005E5D98" w:rsidRDefault="005E5D98" w:rsidP="006B329B">
            <w:pPr>
              <w:pStyle w:val="CellBodyBullet"/>
              <w:jc w:val="right"/>
            </w:pPr>
            <w:r>
              <w:t>13</w:t>
            </w:r>
          </w:p>
        </w:tc>
      </w:tr>
      <w:tr w:rsidR="005E5D98" w:rsidRPr="009F3DA3" w14:paraId="551F7DAB" w14:textId="77777777" w:rsidTr="000B31B7">
        <w:tc>
          <w:tcPr>
            <w:tcW w:w="1269" w:type="pct"/>
            <w:tcBorders>
              <w:top w:val="single" w:sz="4" w:space="0" w:color="auto"/>
              <w:bottom w:val="single" w:sz="4" w:space="0" w:color="auto"/>
              <w:right w:val="single" w:sz="4" w:space="0" w:color="auto"/>
            </w:tcBorders>
          </w:tcPr>
          <w:p w14:paraId="2E640208"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DAEACD2" w14:textId="32E657B5" w:rsidR="005E5D98" w:rsidRPr="009F3DA3" w:rsidRDefault="005E5D98" w:rsidP="00400382">
            <w:pPr>
              <w:pStyle w:val="CellBodyBullet"/>
            </w:pPr>
            <w:r w:rsidRPr="00F33248">
              <w:rPr>
                <w:rFonts w:cs="Calibri"/>
                <w:szCs w:val="22"/>
              </w:rPr>
              <w:t>Close Cash Fee</w:t>
            </w:r>
          </w:p>
        </w:tc>
        <w:tc>
          <w:tcPr>
            <w:tcW w:w="1140" w:type="pct"/>
            <w:tcBorders>
              <w:top w:val="single" w:sz="4" w:space="0" w:color="auto"/>
              <w:left w:val="single" w:sz="4" w:space="0" w:color="auto"/>
              <w:bottom w:val="single" w:sz="4" w:space="0" w:color="auto"/>
            </w:tcBorders>
          </w:tcPr>
          <w:p w14:paraId="4128CBCE" w14:textId="77777777" w:rsidR="005E5D98" w:rsidRDefault="005E5D98" w:rsidP="006B329B">
            <w:pPr>
              <w:pStyle w:val="CellBodyBullet"/>
              <w:jc w:val="right"/>
            </w:pPr>
            <w:r>
              <w:t>14</w:t>
            </w:r>
          </w:p>
        </w:tc>
      </w:tr>
      <w:tr w:rsidR="005E5D98" w:rsidRPr="009F3DA3" w14:paraId="5E8EEB74" w14:textId="77777777" w:rsidTr="000B31B7">
        <w:tc>
          <w:tcPr>
            <w:tcW w:w="1269" w:type="pct"/>
            <w:tcBorders>
              <w:top w:val="single" w:sz="4" w:space="0" w:color="auto"/>
              <w:bottom w:val="single" w:sz="4" w:space="0" w:color="auto"/>
              <w:right w:val="single" w:sz="4" w:space="0" w:color="auto"/>
            </w:tcBorders>
          </w:tcPr>
          <w:p w14:paraId="3424EF2D"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07F853F6" w14:textId="49BF7F03" w:rsidR="005E5D98" w:rsidRPr="009F3DA3" w:rsidRDefault="005E5D98" w:rsidP="00400382">
            <w:pPr>
              <w:pStyle w:val="CellBodyBullet"/>
            </w:pPr>
            <w:r w:rsidRPr="00F33248">
              <w:rPr>
                <w:rFonts w:cs="Calibri"/>
                <w:szCs w:val="22"/>
              </w:rPr>
              <w:t>Close Sale Interest</w:t>
            </w:r>
          </w:p>
        </w:tc>
        <w:tc>
          <w:tcPr>
            <w:tcW w:w="1140" w:type="pct"/>
            <w:tcBorders>
              <w:top w:val="single" w:sz="4" w:space="0" w:color="auto"/>
              <w:left w:val="single" w:sz="4" w:space="0" w:color="auto"/>
              <w:bottom w:val="single" w:sz="4" w:space="0" w:color="auto"/>
            </w:tcBorders>
          </w:tcPr>
          <w:p w14:paraId="5CB9CA33" w14:textId="77777777" w:rsidR="005E5D98" w:rsidRDefault="005E5D98" w:rsidP="006B329B">
            <w:pPr>
              <w:pStyle w:val="CellBodyBullet"/>
              <w:jc w:val="right"/>
            </w:pPr>
            <w:r>
              <w:t>15</w:t>
            </w:r>
          </w:p>
        </w:tc>
      </w:tr>
      <w:tr w:rsidR="005E5D98" w:rsidRPr="009F3DA3" w14:paraId="2EFBD00D" w14:textId="77777777" w:rsidTr="000B31B7">
        <w:tc>
          <w:tcPr>
            <w:tcW w:w="1269" w:type="pct"/>
            <w:tcBorders>
              <w:top w:val="single" w:sz="4" w:space="0" w:color="auto"/>
              <w:bottom w:val="single" w:sz="4" w:space="0" w:color="auto"/>
              <w:right w:val="single" w:sz="4" w:space="0" w:color="auto"/>
            </w:tcBorders>
          </w:tcPr>
          <w:p w14:paraId="2BEBB4AE"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0C7F5480" w14:textId="52788223" w:rsidR="005E5D98" w:rsidRPr="009F3DA3" w:rsidRDefault="005E5D98" w:rsidP="00400382">
            <w:pPr>
              <w:pStyle w:val="CellBodyBullet"/>
            </w:pPr>
            <w:r w:rsidRPr="00F33248">
              <w:rPr>
                <w:rFonts w:cs="Calibri"/>
                <w:szCs w:val="22"/>
              </w:rPr>
              <w:t>Close Cash Interest</w:t>
            </w:r>
          </w:p>
        </w:tc>
        <w:tc>
          <w:tcPr>
            <w:tcW w:w="1140" w:type="pct"/>
            <w:tcBorders>
              <w:top w:val="single" w:sz="4" w:space="0" w:color="auto"/>
              <w:left w:val="single" w:sz="4" w:space="0" w:color="auto"/>
              <w:bottom w:val="single" w:sz="4" w:space="0" w:color="auto"/>
            </w:tcBorders>
          </w:tcPr>
          <w:p w14:paraId="0BD96B73" w14:textId="77777777" w:rsidR="005E5D98" w:rsidRPr="009F3DA3" w:rsidRDefault="005E5D98" w:rsidP="00400382">
            <w:pPr>
              <w:pStyle w:val="CellBodyBullet"/>
            </w:pPr>
          </w:p>
        </w:tc>
      </w:tr>
      <w:tr w:rsidR="005E5D98" w:rsidRPr="009F3DA3" w14:paraId="6B98099E" w14:textId="77777777" w:rsidTr="000B31B7">
        <w:tc>
          <w:tcPr>
            <w:tcW w:w="1269" w:type="pct"/>
            <w:tcBorders>
              <w:top w:val="single" w:sz="4" w:space="0" w:color="auto"/>
              <w:bottom w:val="single" w:sz="4" w:space="0" w:color="auto"/>
              <w:right w:val="single" w:sz="4" w:space="0" w:color="auto"/>
            </w:tcBorders>
          </w:tcPr>
          <w:p w14:paraId="0D69622F"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1EE8684A" w14:textId="74254FB4" w:rsidR="005E5D98" w:rsidRPr="009F3DA3" w:rsidRDefault="005E5D98" w:rsidP="00400382">
            <w:pPr>
              <w:pStyle w:val="CellBodyBullet"/>
            </w:pPr>
            <w:r w:rsidRPr="00F33248">
              <w:rPr>
                <w:rFonts w:cs="Calibri"/>
                <w:szCs w:val="22"/>
              </w:rPr>
              <w:t>Close Overlimit</w:t>
            </w:r>
          </w:p>
        </w:tc>
        <w:tc>
          <w:tcPr>
            <w:tcW w:w="1140" w:type="pct"/>
            <w:tcBorders>
              <w:top w:val="single" w:sz="4" w:space="0" w:color="auto"/>
              <w:left w:val="single" w:sz="4" w:space="0" w:color="auto"/>
              <w:bottom w:val="single" w:sz="4" w:space="0" w:color="auto"/>
            </w:tcBorders>
          </w:tcPr>
          <w:p w14:paraId="54F58FBC" w14:textId="77777777" w:rsidR="005E5D98" w:rsidRDefault="005E5D98" w:rsidP="00400382">
            <w:pPr>
              <w:pStyle w:val="CellBodyBullet"/>
            </w:pPr>
          </w:p>
        </w:tc>
      </w:tr>
      <w:tr w:rsidR="005E5D98" w:rsidRPr="009F3DA3" w14:paraId="2949B23C" w14:textId="77777777" w:rsidTr="000B31B7">
        <w:tc>
          <w:tcPr>
            <w:tcW w:w="1269" w:type="pct"/>
            <w:tcBorders>
              <w:top w:val="single" w:sz="4" w:space="0" w:color="auto"/>
              <w:bottom w:val="single" w:sz="4" w:space="0" w:color="auto"/>
              <w:right w:val="single" w:sz="4" w:space="0" w:color="auto"/>
            </w:tcBorders>
          </w:tcPr>
          <w:p w14:paraId="42B5E8EF"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7B60073" w14:textId="791CE0AA" w:rsidR="005E5D98" w:rsidRPr="009F3DA3" w:rsidRDefault="005E5D98" w:rsidP="00400382">
            <w:pPr>
              <w:pStyle w:val="CellBodyBullet"/>
            </w:pPr>
            <w:r w:rsidRPr="00F33248">
              <w:rPr>
                <w:rFonts w:cs="Calibri"/>
                <w:szCs w:val="22"/>
              </w:rPr>
              <w:t>Dispute</w:t>
            </w:r>
          </w:p>
        </w:tc>
        <w:tc>
          <w:tcPr>
            <w:tcW w:w="1140" w:type="pct"/>
            <w:tcBorders>
              <w:top w:val="single" w:sz="4" w:space="0" w:color="auto"/>
              <w:left w:val="single" w:sz="4" w:space="0" w:color="auto"/>
              <w:bottom w:val="single" w:sz="4" w:space="0" w:color="auto"/>
            </w:tcBorders>
          </w:tcPr>
          <w:p w14:paraId="7C3C1DA1" w14:textId="77777777" w:rsidR="005E5D98" w:rsidRDefault="005E5D98" w:rsidP="00400382">
            <w:pPr>
              <w:pStyle w:val="CellBodyBullet"/>
            </w:pPr>
          </w:p>
        </w:tc>
      </w:tr>
      <w:tr w:rsidR="005E5D98" w:rsidRPr="009F3DA3" w14:paraId="164A4779" w14:textId="77777777" w:rsidTr="000B31B7">
        <w:tc>
          <w:tcPr>
            <w:tcW w:w="1269" w:type="pct"/>
            <w:tcBorders>
              <w:top w:val="single" w:sz="4" w:space="0" w:color="auto"/>
              <w:bottom w:val="single" w:sz="4" w:space="0" w:color="auto"/>
              <w:right w:val="single" w:sz="4" w:space="0" w:color="auto"/>
            </w:tcBorders>
          </w:tcPr>
          <w:p w14:paraId="0B476E4F"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E5F7D41" w14:textId="77777777" w:rsidR="005E5D98" w:rsidRPr="00F33248" w:rsidRDefault="005E5D98" w:rsidP="00400382">
            <w:pPr>
              <w:pStyle w:val="CellBodyBullet"/>
              <w:rPr>
                <w:rFonts w:cs="Calibri"/>
                <w:szCs w:val="22"/>
              </w:rPr>
            </w:pPr>
            <w:r w:rsidRPr="00F33248">
              <w:rPr>
                <w:rFonts w:cs="Calibri"/>
                <w:szCs w:val="22"/>
              </w:rPr>
              <w:t>Loyalty</w:t>
            </w:r>
          </w:p>
        </w:tc>
        <w:tc>
          <w:tcPr>
            <w:tcW w:w="1140" w:type="pct"/>
            <w:tcBorders>
              <w:top w:val="single" w:sz="4" w:space="0" w:color="auto"/>
              <w:left w:val="single" w:sz="4" w:space="0" w:color="auto"/>
              <w:bottom w:val="single" w:sz="4" w:space="0" w:color="auto"/>
            </w:tcBorders>
          </w:tcPr>
          <w:p w14:paraId="4054F510" w14:textId="77777777" w:rsidR="005E5D98" w:rsidRDefault="005E5D98" w:rsidP="00400382">
            <w:pPr>
              <w:pStyle w:val="CellBodyBullet"/>
            </w:pPr>
          </w:p>
        </w:tc>
      </w:tr>
      <w:tr w:rsidR="005E5D98" w:rsidRPr="009F3DA3" w14:paraId="1E82D69E" w14:textId="77777777" w:rsidTr="009C7812">
        <w:tc>
          <w:tcPr>
            <w:tcW w:w="1269" w:type="pct"/>
            <w:tcBorders>
              <w:top w:val="single" w:sz="4" w:space="0" w:color="auto"/>
              <w:bottom w:val="single" w:sz="4" w:space="0" w:color="auto"/>
              <w:right w:val="single" w:sz="4" w:space="0" w:color="auto"/>
            </w:tcBorders>
          </w:tcPr>
          <w:p w14:paraId="3AA4AC92"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vAlign w:val="bottom"/>
          </w:tcPr>
          <w:p w14:paraId="5A7D3F0B" w14:textId="77777777" w:rsidR="005E5D98" w:rsidRPr="00F33248" w:rsidRDefault="005E5D98" w:rsidP="00400382">
            <w:pPr>
              <w:pStyle w:val="CellBodyBullet"/>
              <w:rPr>
                <w:rFonts w:cs="Calibri"/>
                <w:szCs w:val="22"/>
              </w:rPr>
            </w:pPr>
            <w:r w:rsidRPr="00B67F1F">
              <w:rPr>
                <w:rFonts w:cs="Calibri"/>
                <w:color w:val="000000"/>
                <w:szCs w:val="22"/>
              </w:rPr>
              <w:t>OVD Sale</w:t>
            </w:r>
          </w:p>
        </w:tc>
        <w:tc>
          <w:tcPr>
            <w:tcW w:w="1140" w:type="pct"/>
            <w:tcBorders>
              <w:top w:val="single" w:sz="4" w:space="0" w:color="auto"/>
              <w:left w:val="single" w:sz="4" w:space="0" w:color="auto"/>
              <w:bottom w:val="single" w:sz="4" w:space="0" w:color="auto"/>
            </w:tcBorders>
          </w:tcPr>
          <w:p w14:paraId="11E87951" w14:textId="77777777" w:rsidR="005E5D98" w:rsidRDefault="005E5D98" w:rsidP="00400382">
            <w:pPr>
              <w:pStyle w:val="CellBodyBullet"/>
            </w:pPr>
          </w:p>
        </w:tc>
      </w:tr>
      <w:tr w:rsidR="005E5D98" w:rsidRPr="009F3DA3" w14:paraId="755F050D" w14:textId="77777777" w:rsidTr="000B31B7">
        <w:tc>
          <w:tcPr>
            <w:tcW w:w="1269" w:type="pct"/>
            <w:tcBorders>
              <w:top w:val="single" w:sz="4" w:space="0" w:color="auto"/>
              <w:bottom w:val="single" w:sz="4" w:space="0" w:color="auto"/>
              <w:right w:val="single" w:sz="4" w:space="0" w:color="auto"/>
            </w:tcBorders>
          </w:tcPr>
          <w:p w14:paraId="1C703C19"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18BE569D" w14:textId="77777777" w:rsidR="005E5D98" w:rsidRPr="00F33248" w:rsidRDefault="005E5D98" w:rsidP="00400382">
            <w:pPr>
              <w:pStyle w:val="CellBodyBullet"/>
              <w:rPr>
                <w:rFonts w:cs="Calibri"/>
                <w:szCs w:val="22"/>
              </w:rPr>
            </w:pPr>
            <w:r w:rsidRPr="004A0A01">
              <w:rPr>
                <w:rFonts w:cs="Calibri"/>
                <w:color w:val="000000"/>
                <w:szCs w:val="22"/>
              </w:rPr>
              <w:t>OVD Cash</w:t>
            </w:r>
          </w:p>
        </w:tc>
        <w:tc>
          <w:tcPr>
            <w:tcW w:w="1140" w:type="pct"/>
            <w:tcBorders>
              <w:top w:val="single" w:sz="4" w:space="0" w:color="auto"/>
              <w:left w:val="single" w:sz="4" w:space="0" w:color="auto"/>
              <w:bottom w:val="single" w:sz="4" w:space="0" w:color="auto"/>
            </w:tcBorders>
          </w:tcPr>
          <w:p w14:paraId="590D7C1B" w14:textId="77777777" w:rsidR="005E5D98" w:rsidRDefault="005E5D98" w:rsidP="00400382">
            <w:pPr>
              <w:pStyle w:val="CellBodyBullet"/>
            </w:pPr>
          </w:p>
        </w:tc>
      </w:tr>
      <w:tr w:rsidR="005E5D98" w:rsidRPr="009F3DA3" w14:paraId="60D1AFAE" w14:textId="77777777" w:rsidTr="000B31B7">
        <w:tc>
          <w:tcPr>
            <w:tcW w:w="1269" w:type="pct"/>
            <w:tcBorders>
              <w:top w:val="single" w:sz="4" w:space="0" w:color="auto"/>
              <w:bottom w:val="single" w:sz="4" w:space="0" w:color="auto"/>
              <w:right w:val="single" w:sz="4" w:space="0" w:color="auto"/>
            </w:tcBorders>
          </w:tcPr>
          <w:p w14:paraId="5951BD7B"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2FDEF7F8" w14:textId="77777777" w:rsidR="005E5D98" w:rsidRPr="00F33248" w:rsidRDefault="005E5D98" w:rsidP="00400382">
            <w:pPr>
              <w:pStyle w:val="CellBodyBullet"/>
              <w:rPr>
                <w:rFonts w:cs="Calibri"/>
                <w:szCs w:val="22"/>
              </w:rPr>
            </w:pPr>
            <w:r w:rsidRPr="004A0A01">
              <w:rPr>
                <w:rFonts w:cs="Calibri"/>
                <w:color w:val="000000"/>
                <w:szCs w:val="22"/>
              </w:rPr>
              <w:t>OVD Sale Fee</w:t>
            </w:r>
          </w:p>
        </w:tc>
        <w:tc>
          <w:tcPr>
            <w:tcW w:w="1140" w:type="pct"/>
            <w:tcBorders>
              <w:top w:val="single" w:sz="4" w:space="0" w:color="auto"/>
              <w:left w:val="single" w:sz="4" w:space="0" w:color="auto"/>
              <w:bottom w:val="single" w:sz="4" w:space="0" w:color="auto"/>
            </w:tcBorders>
          </w:tcPr>
          <w:p w14:paraId="17DBA83B" w14:textId="77777777" w:rsidR="005E5D98" w:rsidRDefault="005E5D98" w:rsidP="00400382">
            <w:pPr>
              <w:pStyle w:val="CellBodyBullet"/>
            </w:pPr>
          </w:p>
        </w:tc>
      </w:tr>
      <w:tr w:rsidR="005E5D98" w:rsidRPr="009F3DA3" w14:paraId="186C0B9E" w14:textId="77777777" w:rsidTr="000B31B7">
        <w:tc>
          <w:tcPr>
            <w:tcW w:w="1269" w:type="pct"/>
            <w:tcBorders>
              <w:top w:val="single" w:sz="4" w:space="0" w:color="auto"/>
              <w:bottom w:val="single" w:sz="4" w:space="0" w:color="auto"/>
              <w:right w:val="single" w:sz="4" w:space="0" w:color="auto"/>
            </w:tcBorders>
          </w:tcPr>
          <w:p w14:paraId="674D94A7"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264CC0D5" w14:textId="77777777" w:rsidR="005E5D98" w:rsidRPr="00F33248" w:rsidRDefault="005E5D98" w:rsidP="00400382">
            <w:pPr>
              <w:pStyle w:val="CellBodyBullet"/>
              <w:rPr>
                <w:rFonts w:cs="Calibri"/>
                <w:szCs w:val="22"/>
              </w:rPr>
            </w:pPr>
            <w:r w:rsidRPr="004A0A01">
              <w:rPr>
                <w:rFonts w:cs="Calibri"/>
                <w:color w:val="000000"/>
                <w:szCs w:val="22"/>
              </w:rPr>
              <w:t>OVD Cash Fee</w:t>
            </w:r>
          </w:p>
        </w:tc>
        <w:tc>
          <w:tcPr>
            <w:tcW w:w="1140" w:type="pct"/>
            <w:tcBorders>
              <w:top w:val="single" w:sz="4" w:space="0" w:color="auto"/>
              <w:left w:val="single" w:sz="4" w:space="0" w:color="auto"/>
              <w:bottom w:val="single" w:sz="4" w:space="0" w:color="auto"/>
            </w:tcBorders>
          </w:tcPr>
          <w:p w14:paraId="698E7003" w14:textId="77777777" w:rsidR="005E5D98" w:rsidRDefault="005E5D98" w:rsidP="00400382">
            <w:pPr>
              <w:pStyle w:val="CellBodyBullet"/>
            </w:pPr>
          </w:p>
        </w:tc>
      </w:tr>
      <w:tr w:rsidR="005E5D98" w:rsidRPr="009F3DA3" w14:paraId="7B267353" w14:textId="77777777" w:rsidTr="000B31B7">
        <w:tc>
          <w:tcPr>
            <w:tcW w:w="1269" w:type="pct"/>
            <w:tcBorders>
              <w:top w:val="single" w:sz="4" w:space="0" w:color="auto"/>
              <w:bottom w:val="single" w:sz="4" w:space="0" w:color="auto"/>
              <w:right w:val="single" w:sz="4" w:space="0" w:color="auto"/>
            </w:tcBorders>
          </w:tcPr>
          <w:p w14:paraId="04066ECA"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05D4EC51" w14:textId="77777777" w:rsidR="005E5D98" w:rsidRPr="00F33248" w:rsidRDefault="005E5D98" w:rsidP="00400382">
            <w:pPr>
              <w:pStyle w:val="CellBodyBullet"/>
              <w:rPr>
                <w:rFonts w:cs="Calibri"/>
                <w:szCs w:val="22"/>
              </w:rPr>
            </w:pPr>
            <w:r w:rsidRPr="004A0A01">
              <w:rPr>
                <w:rFonts w:cs="Calibri"/>
                <w:color w:val="000000"/>
                <w:szCs w:val="22"/>
              </w:rPr>
              <w:t>OVD Sale Interest</w:t>
            </w:r>
          </w:p>
        </w:tc>
        <w:tc>
          <w:tcPr>
            <w:tcW w:w="1140" w:type="pct"/>
            <w:tcBorders>
              <w:top w:val="single" w:sz="4" w:space="0" w:color="auto"/>
              <w:left w:val="single" w:sz="4" w:space="0" w:color="auto"/>
              <w:bottom w:val="single" w:sz="4" w:space="0" w:color="auto"/>
            </w:tcBorders>
          </w:tcPr>
          <w:p w14:paraId="547A83FD" w14:textId="77777777" w:rsidR="005E5D98" w:rsidRDefault="005E5D98" w:rsidP="00400382">
            <w:pPr>
              <w:pStyle w:val="CellBodyBullet"/>
            </w:pPr>
          </w:p>
        </w:tc>
      </w:tr>
      <w:tr w:rsidR="005E5D98" w:rsidRPr="009F3DA3" w14:paraId="2BC86A43" w14:textId="77777777" w:rsidTr="009C7812">
        <w:tc>
          <w:tcPr>
            <w:tcW w:w="1269" w:type="pct"/>
            <w:tcBorders>
              <w:top w:val="single" w:sz="4" w:space="0" w:color="auto"/>
              <w:bottom w:val="single" w:sz="4" w:space="0" w:color="auto"/>
              <w:right w:val="single" w:sz="4" w:space="0" w:color="auto"/>
            </w:tcBorders>
          </w:tcPr>
          <w:p w14:paraId="0D231F02"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vAlign w:val="bottom"/>
          </w:tcPr>
          <w:p w14:paraId="176939EA" w14:textId="77777777" w:rsidR="005E5D98" w:rsidRPr="00F33248" w:rsidRDefault="005E5D98" w:rsidP="00400382">
            <w:pPr>
              <w:pStyle w:val="CellBodyBullet"/>
              <w:rPr>
                <w:rFonts w:cs="Calibri"/>
                <w:szCs w:val="22"/>
              </w:rPr>
            </w:pPr>
            <w:r w:rsidRPr="00B67F1F">
              <w:rPr>
                <w:rFonts w:cs="Calibri"/>
                <w:color w:val="000000"/>
                <w:szCs w:val="22"/>
              </w:rPr>
              <w:t>OVD Cash Interest</w:t>
            </w:r>
          </w:p>
        </w:tc>
        <w:tc>
          <w:tcPr>
            <w:tcW w:w="1140" w:type="pct"/>
            <w:tcBorders>
              <w:top w:val="single" w:sz="4" w:space="0" w:color="auto"/>
              <w:left w:val="single" w:sz="4" w:space="0" w:color="auto"/>
              <w:bottom w:val="single" w:sz="4" w:space="0" w:color="auto"/>
            </w:tcBorders>
          </w:tcPr>
          <w:p w14:paraId="3ADF8399" w14:textId="77777777" w:rsidR="005E5D98" w:rsidRDefault="005E5D98" w:rsidP="00400382">
            <w:pPr>
              <w:pStyle w:val="CellBodyBullet"/>
            </w:pPr>
          </w:p>
        </w:tc>
      </w:tr>
      <w:tr w:rsidR="005E5D98" w:rsidRPr="009F3DA3" w14:paraId="37ABC52C" w14:textId="77777777" w:rsidTr="000B31B7">
        <w:tc>
          <w:tcPr>
            <w:tcW w:w="1269" w:type="pct"/>
            <w:tcBorders>
              <w:top w:val="single" w:sz="4" w:space="0" w:color="auto"/>
              <w:bottom w:val="single" w:sz="4" w:space="0" w:color="auto"/>
              <w:right w:val="single" w:sz="4" w:space="0" w:color="auto"/>
            </w:tcBorders>
          </w:tcPr>
          <w:p w14:paraId="42A15279"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1E5C665" w14:textId="77777777" w:rsidR="005E5D98" w:rsidRPr="00F33248" w:rsidRDefault="005E5D98" w:rsidP="00400382">
            <w:pPr>
              <w:pStyle w:val="CellBodyBullet"/>
              <w:rPr>
                <w:rFonts w:cs="Calibri"/>
                <w:szCs w:val="22"/>
              </w:rPr>
            </w:pPr>
            <w:r>
              <w:rPr>
                <w:rFonts w:cs="Calibri"/>
                <w:szCs w:val="22"/>
              </w:rPr>
              <w:t>OVD Overlimit</w:t>
            </w:r>
          </w:p>
        </w:tc>
        <w:tc>
          <w:tcPr>
            <w:tcW w:w="1140" w:type="pct"/>
            <w:tcBorders>
              <w:top w:val="single" w:sz="4" w:space="0" w:color="auto"/>
              <w:left w:val="single" w:sz="4" w:space="0" w:color="auto"/>
              <w:bottom w:val="single" w:sz="4" w:space="0" w:color="auto"/>
            </w:tcBorders>
          </w:tcPr>
          <w:p w14:paraId="26F8F3C0" w14:textId="77777777" w:rsidR="005E5D98" w:rsidRDefault="005E5D98" w:rsidP="00400382">
            <w:pPr>
              <w:pStyle w:val="CellBodyBullet"/>
            </w:pPr>
          </w:p>
        </w:tc>
      </w:tr>
      <w:tr w:rsidR="005E5D98" w:rsidRPr="009F3DA3" w14:paraId="779B1A66" w14:textId="77777777" w:rsidTr="000B31B7">
        <w:tc>
          <w:tcPr>
            <w:tcW w:w="1269" w:type="pct"/>
            <w:tcBorders>
              <w:top w:val="single" w:sz="4" w:space="0" w:color="auto"/>
              <w:bottom w:val="single" w:sz="4" w:space="0" w:color="auto"/>
              <w:right w:val="single" w:sz="4" w:space="0" w:color="auto"/>
            </w:tcBorders>
          </w:tcPr>
          <w:p w14:paraId="53B7FA35"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4069932" w14:textId="77777777" w:rsidR="005E5D98" w:rsidRPr="00F33248" w:rsidRDefault="005E5D98" w:rsidP="00400382">
            <w:pPr>
              <w:pStyle w:val="CellBodyBullet"/>
              <w:rPr>
                <w:rFonts w:cs="Calibri"/>
                <w:szCs w:val="22"/>
              </w:rPr>
            </w:pPr>
            <w:r w:rsidRPr="00F33248">
              <w:rPr>
                <w:rFonts w:cs="Calibri"/>
                <w:i/>
                <w:szCs w:val="22"/>
              </w:rPr>
              <w:t>Shadow payment due</w:t>
            </w:r>
          </w:p>
        </w:tc>
        <w:tc>
          <w:tcPr>
            <w:tcW w:w="1140" w:type="pct"/>
            <w:tcBorders>
              <w:top w:val="single" w:sz="4" w:space="0" w:color="auto"/>
              <w:left w:val="single" w:sz="4" w:space="0" w:color="auto"/>
              <w:bottom w:val="single" w:sz="4" w:space="0" w:color="auto"/>
            </w:tcBorders>
          </w:tcPr>
          <w:p w14:paraId="1C2FFA1E" w14:textId="77777777" w:rsidR="005E5D98" w:rsidRDefault="005E5D98" w:rsidP="00400382">
            <w:pPr>
              <w:pStyle w:val="CellBodyBullet"/>
            </w:pPr>
          </w:p>
        </w:tc>
      </w:tr>
      <w:tr w:rsidR="005E5D98" w:rsidRPr="009F3DA3" w14:paraId="7D5CD7B4" w14:textId="77777777" w:rsidTr="000B31B7">
        <w:tc>
          <w:tcPr>
            <w:tcW w:w="1269" w:type="pct"/>
            <w:tcBorders>
              <w:top w:val="single" w:sz="4" w:space="0" w:color="auto"/>
              <w:bottom w:val="single" w:sz="4" w:space="0" w:color="auto"/>
              <w:right w:val="single" w:sz="4" w:space="0" w:color="auto"/>
            </w:tcBorders>
          </w:tcPr>
          <w:p w14:paraId="1450C287"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7943781A" w14:textId="77777777" w:rsidR="005E5D98" w:rsidRPr="00F33248" w:rsidRDefault="005E5D98" w:rsidP="00400382">
            <w:pPr>
              <w:pStyle w:val="CellBodyBullet"/>
              <w:rPr>
                <w:rFonts w:cs="Calibri"/>
                <w:szCs w:val="22"/>
              </w:rPr>
            </w:pPr>
            <w:r w:rsidRPr="00F33248">
              <w:rPr>
                <w:rFonts w:cs="Calibri"/>
                <w:i/>
                <w:szCs w:val="22"/>
              </w:rPr>
              <w:t>Shadow overdue</w:t>
            </w:r>
            <w:r>
              <w:rPr>
                <w:rFonts w:cs="Calibri"/>
                <w:i/>
                <w:szCs w:val="22"/>
              </w:rPr>
              <w:t xml:space="preserve"> 00b</w:t>
            </w:r>
          </w:p>
        </w:tc>
        <w:tc>
          <w:tcPr>
            <w:tcW w:w="1140" w:type="pct"/>
            <w:tcBorders>
              <w:top w:val="single" w:sz="4" w:space="0" w:color="auto"/>
              <w:left w:val="single" w:sz="4" w:space="0" w:color="auto"/>
              <w:bottom w:val="single" w:sz="4" w:space="0" w:color="auto"/>
            </w:tcBorders>
          </w:tcPr>
          <w:p w14:paraId="2C636D17" w14:textId="77777777" w:rsidR="005E5D98" w:rsidRDefault="005E5D98" w:rsidP="00400382">
            <w:pPr>
              <w:pStyle w:val="CellBodyBullet"/>
            </w:pPr>
          </w:p>
        </w:tc>
      </w:tr>
      <w:tr w:rsidR="005E5D98" w:rsidRPr="009F3DA3" w14:paraId="7C1ACFBF" w14:textId="77777777" w:rsidTr="000B31B7">
        <w:tc>
          <w:tcPr>
            <w:tcW w:w="1269" w:type="pct"/>
            <w:tcBorders>
              <w:top w:val="single" w:sz="4" w:space="0" w:color="auto"/>
              <w:bottom w:val="single" w:sz="4" w:space="0" w:color="auto"/>
              <w:right w:val="single" w:sz="4" w:space="0" w:color="auto"/>
            </w:tcBorders>
          </w:tcPr>
          <w:p w14:paraId="6DCC181D"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9C5F6F6" w14:textId="77777777" w:rsidR="005E5D98" w:rsidRPr="00F33248" w:rsidRDefault="005E5D98" w:rsidP="00400382">
            <w:pPr>
              <w:pStyle w:val="CellBodyBullet"/>
              <w:rPr>
                <w:rFonts w:cs="Calibri"/>
                <w:szCs w:val="22"/>
              </w:rPr>
            </w:pPr>
            <w:r w:rsidRPr="00F33248">
              <w:rPr>
                <w:rFonts w:cs="Calibri"/>
                <w:i/>
                <w:szCs w:val="22"/>
              </w:rPr>
              <w:t>Shadow overdue 30</w:t>
            </w:r>
            <w:r>
              <w:rPr>
                <w:rFonts w:cs="Calibri"/>
                <w:i/>
                <w:szCs w:val="22"/>
              </w:rPr>
              <w:t>b</w:t>
            </w:r>
          </w:p>
        </w:tc>
        <w:tc>
          <w:tcPr>
            <w:tcW w:w="1140" w:type="pct"/>
            <w:tcBorders>
              <w:top w:val="single" w:sz="4" w:space="0" w:color="auto"/>
              <w:left w:val="single" w:sz="4" w:space="0" w:color="auto"/>
              <w:bottom w:val="single" w:sz="4" w:space="0" w:color="auto"/>
            </w:tcBorders>
          </w:tcPr>
          <w:p w14:paraId="4AA020E5" w14:textId="77777777" w:rsidR="005E5D98" w:rsidRDefault="005E5D98" w:rsidP="00400382">
            <w:pPr>
              <w:pStyle w:val="CellBodyBullet"/>
            </w:pPr>
          </w:p>
        </w:tc>
      </w:tr>
      <w:tr w:rsidR="005E5D98" w:rsidRPr="009F3DA3" w14:paraId="6EBFB25D" w14:textId="77777777" w:rsidTr="000B31B7">
        <w:tc>
          <w:tcPr>
            <w:tcW w:w="1269" w:type="pct"/>
            <w:tcBorders>
              <w:top w:val="single" w:sz="4" w:space="0" w:color="auto"/>
              <w:bottom w:val="single" w:sz="4" w:space="0" w:color="auto"/>
              <w:right w:val="single" w:sz="4" w:space="0" w:color="auto"/>
            </w:tcBorders>
          </w:tcPr>
          <w:p w14:paraId="2BA0DB6F"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550EED57" w14:textId="77777777" w:rsidR="005E5D98" w:rsidRPr="00F33248" w:rsidRDefault="005E5D98" w:rsidP="00400382">
            <w:pPr>
              <w:pStyle w:val="CellBodyBullet"/>
              <w:rPr>
                <w:rFonts w:cs="Calibri"/>
                <w:szCs w:val="22"/>
              </w:rPr>
            </w:pPr>
            <w:r w:rsidRPr="00F33248">
              <w:rPr>
                <w:rFonts w:cs="Calibri"/>
                <w:i/>
                <w:szCs w:val="22"/>
              </w:rPr>
              <w:t>Shadow overdue 60</w:t>
            </w:r>
            <w:r>
              <w:rPr>
                <w:rFonts w:cs="Calibri"/>
                <w:i/>
                <w:szCs w:val="22"/>
              </w:rPr>
              <w:t>b</w:t>
            </w:r>
          </w:p>
        </w:tc>
        <w:tc>
          <w:tcPr>
            <w:tcW w:w="1140" w:type="pct"/>
            <w:tcBorders>
              <w:top w:val="single" w:sz="4" w:space="0" w:color="auto"/>
              <w:left w:val="single" w:sz="4" w:space="0" w:color="auto"/>
              <w:bottom w:val="single" w:sz="4" w:space="0" w:color="auto"/>
            </w:tcBorders>
          </w:tcPr>
          <w:p w14:paraId="38B40F67" w14:textId="77777777" w:rsidR="005E5D98" w:rsidRDefault="005E5D98" w:rsidP="00400382">
            <w:pPr>
              <w:pStyle w:val="CellBodyBullet"/>
            </w:pPr>
          </w:p>
        </w:tc>
      </w:tr>
      <w:tr w:rsidR="005E5D98" w:rsidRPr="009F3DA3" w14:paraId="7A7955A7" w14:textId="77777777" w:rsidTr="000B31B7">
        <w:tc>
          <w:tcPr>
            <w:tcW w:w="1269" w:type="pct"/>
            <w:tcBorders>
              <w:top w:val="single" w:sz="4" w:space="0" w:color="auto"/>
              <w:bottom w:val="single" w:sz="4" w:space="0" w:color="auto"/>
              <w:right w:val="single" w:sz="4" w:space="0" w:color="auto"/>
            </w:tcBorders>
          </w:tcPr>
          <w:p w14:paraId="4B2A92B8"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3B4B7D47" w14:textId="77777777" w:rsidR="005E5D98" w:rsidRPr="00F33248" w:rsidRDefault="005E5D98" w:rsidP="00400382">
            <w:pPr>
              <w:pStyle w:val="CellBodyBullet"/>
              <w:rPr>
                <w:rFonts w:cs="Calibri"/>
                <w:szCs w:val="22"/>
              </w:rPr>
            </w:pPr>
            <w:r w:rsidRPr="00F33248">
              <w:rPr>
                <w:rFonts w:cs="Calibri"/>
                <w:i/>
                <w:szCs w:val="22"/>
              </w:rPr>
              <w:t>Shadow overdue 90</w:t>
            </w:r>
            <w:r>
              <w:rPr>
                <w:rFonts w:cs="Calibri"/>
                <w:i/>
                <w:szCs w:val="22"/>
              </w:rPr>
              <w:t>b</w:t>
            </w:r>
          </w:p>
        </w:tc>
        <w:tc>
          <w:tcPr>
            <w:tcW w:w="1140" w:type="pct"/>
            <w:tcBorders>
              <w:top w:val="single" w:sz="4" w:space="0" w:color="auto"/>
              <w:left w:val="single" w:sz="4" w:space="0" w:color="auto"/>
              <w:bottom w:val="single" w:sz="4" w:space="0" w:color="auto"/>
            </w:tcBorders>
          </w:tcPr>
          <w:p w14:paraId="5A11DDDD" w14:textId="77777777" w:rsidR="005E5D98" w:rsidRDefault="005E5D98" w:rsidP="00400382">
            <w:pPr>
              <w:pStyle w:val="CellBodyBullet"/>
            </w:pPr>
          </w:p>
        </w:tc>
      </w:tr>
      <w:tr w:rsidR="005E5D98" w:rsidRPr="009F3DA3" w14:paraId="32ACDCEE" w14:textId="77777777" w:rsidTr="000B31B7">
        <w:tc>
          <w:tcPr>
            <w:tcW w:w="1269" w:type="pct"/>
            <w:tcBorders>
              <w:top w:val="single" w:sz="4" w:space="0" w:color="auto"/>
              <w:bottom w:val="single" w:sz="4" w:space="0" w:color="auto"/>
              <w:right w:val="single" w:sz="4" w:space="0" w:color="auto"/>
            </w:tcBorders>
          </w:tcPr>
          <w:p w14:paraId="1BD7D6DD" w14:textId="77777777" w:rsidR="005E5D98" w:rsidRPr="009F3DA3" w:rsidRDefault="005E5D98" w:rsidP="00400382">
            <w:pPr>
              <w:pStyle w:val="CellBodyBullet"/>
            </w:pPr>
          </w:p>
        </w:tc>
        <w:tc>
          <w:tcPr>
            <w:tcW w:w="2591" w:type="pct"/>
            <w:tcBorders>
              <w:top w:val="single" w:sz="4" w:space="0" w:color="auto"/>
              <w:left w:val="single" w:sz="4" w:space="0" w:color="auto"/>
              <w:bottom w:val="single" w:sz="4" w:space="0" w:color="auto"/>
            </w:tcBorders>
          </w:tcPr>
          <w:p w14:paraId="425AA50A" w14:textId="77777777" w:rsidR="005E5D98" w:rsidRPr="00F33248" w:rsidRDefault="005E5D98" w:rsidP="00400382">
            <w:pPr>
              <w:pStyle w:val="CellBodyBullet"/>
              <w:rPr>
                <w:rFonts w:cs="Calibri"/>
                <w:szCs w:val="22"/>
              </w:rPr>
            </w:pPr>
            <w:r w:rsidRPr="004A0A01">
              <w:rPr>
                <w:rFonts w:cs="Calibri"/>
                <w:i/>
                <w:szCs w:val="22"/>
              </w:rPr>
              <w:t>Shadow overdue</w:t>
            </w:r>
            <w:r>
              <w:rPr>
                <w:rFonts w:cs="Calibri"/>
                <w:i/>
                <w:szCs w:val="22"/>
              </w:rPr>
              <w:t xml:space="preserve"> 120b</w:t>
            </w:r>
          </w:p>
        </w:tc>
        <w:tc>
          <w:tcPr>
            <w:tcW w:w="1140" w:type="pct"/>
            <w:tcBorders>
              <w:top w:val="single" w:sz="4" w:space="0" w:color="auto"/>
              <w:left w:val="single" w:sz="4" w:space="0" w:color="auto"/>
              <w:bottom w:val="single" w:sz="4" w:space="0" w:color="auto"/>
            </w:tcBorders>
          </w:tcPr>
          <w:p w14:paraId="2A7A58C9" w14:textId="77777777" w:rsidR="005E5D98" w:rsidRDefault="005E5D98" w:rsidP="00400382">
            <w:pPr>
              <w:pStyle w:val="CellBodyBullet"/>
            </w:pPr>
          </w:p>
        </w:tc>
      </w:tr>
      <w:tr w:rsidR="000B31B7" w:rsidRPr="009F3DA3" w14:paraId="57C279F6" w14:textId="77777777" w:rsidTr="000B31B7">
        <w:tc>
          <w:tcPr>
            <w:tcW w:w="3860" w:type="pct"/>
            <w:gridSpan w:val="2"/>
            <w:tcBorders>
              <w:top w:val="single" w:sz="4" w:space="0" w:color="auto"/>
              <w:bottom w:val="single" w:sz="4" w:space="0" w:color="auto"/>
            </w:tcBorders>
          </w:tcPr>
          <w:p w14:paraId="2CA45BFF" w14:textId="77777777" w:rsidR="000B31B7" w:rsidRPr="009F3DA3" w:rsidRDefault="000B31B7" w:rsidP="00400382">
            <w:pPr>
              <w:rPr>
                <w:b/>
              </w:rPr>
            </w:pPr>
            <w:r w:rsidRPr="009F3DA3">
              <w:rPr>
                <w:b/>
              </w:rPr>
              <w:t>Bank Accounts</w:t>
            </w:r>
          </w:p>
        </w:tc>
        <w:tc>
          <w:tcPr>
            <w:tcW w:w="1140" w:type="pct"/>
            <w:tcBorders>
              <w:top w:val="single" w:sz="4" w:space="0" w:color="auto"/>
              <w:bottom w:val="single" w:sz="4" w:space="0" w:color="auto"/>
            </w:tcBorders>
          </w:tcPr>
          <w:p w14:paraId="386A0EB1" w14:textId="77777777" w:rsidR="000B31B7" w:rsidRPr="009F3DA3" w:rsidRDefault="000B31B7" w:rsidP="00400382">
            <w:pPr>
              <w:rPr>
                <w:b/>
              </w:rPr>
            </w:pPr>
          </w:p>
        </w:tc>
      </w:tr>
      <w:tr w:rsidR="000B31B7" w:rsidRPr="009F3DA3" w14:paraId="0C2A25E9" w14:textId="77777777" w:rsidTr="000B31B7">
        <w:trPr>
          <w:trHeight w:val="215"/>
        </w:trPr>
        <w:tc>
          <w:tcPr>
            <w:tcW w:w="1269" w:type="pct"/>
            <w:tcBorders>
              <w:top w:val="single" w:sz="4" w:space="0" w:color="auto"/>
              <w:bottom w:val="single" w:sz="4" w:space="0" w:color="auto"/>
              <w:right w:val="single" w:sz="4" w:space="0" w:color="auto"/>
            </w:tcBorders>
          </w:tcPr>
          <w:p w14:paraId="5ACDAE27" w14:textId="77777777" w:rsidR="000B31B7" w:rsidRPr="009F3DA3" w:rsidRDefault="000B31B7" w:rsidP="00400382">
            <w:pPr>
              <w:pStyle w:val="CellBodyBullet"/>
            </w:pPr>
          </w:p>
        </w:tc>
        <w:tc>
          <w:tcPr>
            <w:tcW w:w="2591" w:type="pct"/>
            <w:tcBorders>
              <w:top w:val="single" w:sz="4" w:space="0" w:color="auto"/>
              <w:left w:val="single" w:sz="4" w:space="0" w:color="auto"/>
              <w:bottom w:val="single" w:sz="4" w:space="0" w:color="auto"/>
            </w:tcBorders>
          </w:tcPr>
          <w:p w14:paraId="1F9EFB91" w14:textId="77777777" w:rsidR="000B31B7" w:rsidRPr="009F3DA3" w:rsidRDefault="006602BC" w:rsidP="00400382">
            <w:pPr>
              <w:pStyle w:val="CellBodyBullet"/>
            </w:pPr>
            <w:r w:rsidRPr="006602BC">
              <w:t>Revenue account for fees</w:t>
            </w:r>
          </w:p>
        </w:tc>
        <w:tc>
          <w:tcPr>
            <w:tcW w:w="1140" w:type="pct"/>
            <w:tcBorders>
              <w:top w:val="single" w:sz="4" w:space="0" w:color="auto"/>
              <w:left w:val="single" w:sz="4" w:space="0" w:color="auto"/>
              <w:bottom w:val="single" w:sz="4" w:space="0" w:color="auto"/>
            </w:tcBorders>
          </w:tcPr>
          <w:p w14:paraId="3125A4A5" w14:textId="77777777" w:rsidR="000B31B7" w:rsidRPr="009F3DA3" w:rsidRDefault="000B31B7" w:rsidP="00400382">
            <w:pPr>
              <w:pStyle w:val="CellBodyBullet"/>
            </w:pPr>
          </w:p>
        </w:tc>
      </w:tr>
      <w:tr w:rsidR="000B31B7" w:rsidRPr="009F3DA3" w14:paraId="7C0B38C0" w14:textId="77777777" w:rsidTr="000B31B7">
        <w:trPr>
          <w:cantSplit/>
          <w:trHeight w:val="215"/>
        </w:trPr>
        <w:tc>
          <w:tcPr>
            <w:tcW w:w="1269" w:type="pct"/>
            <w:tcBorders>
              <w:top w:val="single" w:sz="4" w:space="0" w:color="auto"/>
              <w:bottom w:val="single" w:sz="4" w:space="0" w:color="auto"/>
              <w:right w:val="single" w:sz="4" w:space="0" w:color="auto"/>
            </w:tcBorders>
          </w:tcPr>
          <w:p w14:paraId="47FD1890" w14:textId="77777777" w:rsidR="000B31B7" w:rsidRPr="009F3DA3" w:rsidRDefault="000B31B7" w:rsidP="00400382">
            <w:pPr>
              <w:pStyle w:val="CellBodyBullet"/>
            </w:pPr>
          </w:p>
        </w:tc>
        <w:tc>
          <w:tcPr>
            <w:tcW w:w="2591" w:type="pct"/>
            <w:tcBorders>
              <w:top w:val="single" w:sz="4" w:space="0" w:color="auto"/>
              <w:left w:val="single" w:sz="4" w:space="0" w:color="auto"/>
              <w:bottom w:val="single" w:sz="4" w:space="0" w:color="auto"/>
            </w:tcBorders>
          </w:tcPr>
          <w:p w14:paraId="53A419A3" w14:textId="77777777" w:rsidR="000B31B7" w:rsidRPr="009F3DA3" w:rsidRDefault="006602BC" w:rsidP="00400382">
            <w:pPr>
              <w:pStyle w:val="CellBodyBullet"/>
            </w:pPr>
            <w:r w:rsidRPr="006602BC">
              <w:t>Revenue interests</w:t>
            </w:r>
          </w:p>
        </w:tc>
        <w:tc>
          <w:tcPr>
            <w:tcW w:w="1140" w:type="pct"/>
            <w:tcBorders>
              <w:top w:val="single" w:sz="4" w:space="0" w:color="auto"/>
              <w:left w:val="single" w:sz="4" w:space="0" w:color="auto"/>
              <w:bottom w:val="single" w:sz="4" w:space="0" w:color="auto"/>
            </w:tcBorders>
          </w:tcPr>
          <w:p w14:paraId="59786D70" w14:textId="77777777" w:rsidR="000B31B7" w:rsidRPr="009F3DA3" w:rsidRDefault="000B31B7" w:rsidP="00400382">
            <w:pPr>
              <w:pStyle w:val="CellBodyBullet"/>
            </w:pPr>
          </w:p>
        </w:tc>
      </w:tr>
      <w:tr w:rsidR="000B31B7" w:rsidRPr="009F3DA3" w14:paraId="3FDA8227" w14:textId="77777777" w:rsidTr="000B31B7">
        <w:tc>
          <w:tcPr>
            <w:tcW w:w="1269" w:type="pct"/>
            <w:tcBorders>
              <w:top w:val="single" w:sz="4" w:space="0" w:color="auto"/>
              <w:bottom w:val="single" w:sz="4" w:space="0" w:color="auto"/>
              <w:right w:val="single" w:sz="4" w:space="0" w:color="auto"/>
            </w:tcBorders>
          </w:tcPr>
          <w:p w14:paraId="558D2080" w14:textId="77777777" w:rsidR="000B31B7" w:rsidRPr="009F3DA3" w:rsidRDefault="000B31B7" w:rsidP="00400382">
            <w:pPr>
              <w:pStyle w:val="CellBodyBullet"/>
              <w:rPr>
                <w:i/>
              </w:rPr>
            </w:pPr>
          </w:p>
        </w:tc>
        <w:tc>
          <w:tcPr>
            <w:tcW w:w="2591" w:type="pct"/>
            <w:tcBorders>
              <w:top w:val="single" w:sz="4" w:space="0" w:color="auto"/>
              <w:left w:val="single" w:sz="4" w:space="0" w:color="auto"/>
              <w:bottom w:val="single" w:sz="4" w:space="0" w:color="auto"/>
            </w:tcBorders>
          </w:tcPr>
          <w:p w14:paraId="2224A6FE" w14:textId="77777777" w:rsidR="000B31B7" w:rsidRPr="009F3DA3" w:rsidRDefault="006602BC" w:rsidP="00400382">
            <w:pPr>
              <w:pStyle w:val="CellBodyBullet"/>
            </w:pPr>
            <w:r w:rsidRPr="009F499F">
              <w:t>Provision accounts</w:t>
            </w:r>
          </w:p>
        </w:tc>
        <w:tc>
          <w:tcPr>
            <w:tcW w:w="1140" w:type="pct"/>
            <w:tcBorders>
              <w:top w:val="single" w:sz="4" w:space="0" w:color="auto"/>
              <w:left w:val="single" w:sz="4" w:space="0" w:color="auto"/>
              <w:bottom w:val="single" w:sz="4" w:space="0" w:color="auto"/>
            </w:tcBorders>
          </w:tcPr>
          <w:p w14:paraId="7327259A" w14:textId="77777777" w:rsidR="000B31B7" w:rsidRPr="009F3DA3" w:rsidRDefault="000B31B7" w:rsidP="00400382">
            <w:pPr>
              <w:pStyle w:val="CellBodyBullet"/>
            </w:pPr>
          </w:p>
        </w:tc>
      </w:tr>
    </w:tbl>
    <w:p w14:paraId="2758EB08" w14:textId="77777777" w:rsidR="000C73E8" w:rsidRPr="009F3DA3" w:rsidRDefault="000C73E8" w:rsidP="000C73E8">
      <w:pPr>
        <w:tabs>
          <w:tab w:val="num" w:pos="1440"/>
        </w:tabs>
        <w:spacing w:after="0"/>
        <w:ind w:left="360"/>
      </w:pPr>
    </w:p>
    <w:p w14:paraId="193D68AD" w14:textId="77777777" w:rsidR="006B329B" w:rsidRDefault="006B329B" w:rsidP="000C73E8">
      <w:r>
        <w:t>Higher number, higher priority.</w:t>
      </w:r>
    </w:p>
    <w:p w14:paraId="63E5755C" w14:textId="77777777" w:rsidR="000C73E8" w:rsidRDefault="000C73E8" w:rsidP="00F92503">
      <w:pPr>
        <w:jc w:val="both"/>
      </w:pPr>
      <w:r w:rsidRPr="009F3DA3">
        <w:t xml:space="preserve">Please note that the exact set of accounts </w:t>
      </w:r>
      <w:r>
        <w:t>used for every product are described in the Product configuration Document for each relevant Product Template.</w:t>
      </w:r>
      <w:r w:rsidRPr="009F3DA3" w:rsidDel="00884318">
        <w:t xml:space="preserve"> </w:t>
      </w:r>
    </w:p>
    <w:p w14:paraId="74D43352" w14:textId="77777777" w:rsidR="00B257C0" w:rsidRDefault="00B257C0" w:rsidP="000C73E8"/>
    <w:tbl>
      <w:tblPr>
        <w:tblW w:w="9828"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816"/>
        <w:gridCol w:w="4254"/>
        <w:gridCol w:w="42"/>
        <w:gridCol w:w="2716"/>
      </w:tblGrid>
      <w:tr w:rsidR="00B257C0" w:rsidRPr="009F499F" w14:paraId="708C6174" w14:textId="77777777" w:rsidTr="00643B5B">
        <w:trPr>
          <w:tblHeader/>
        </w:trPr>
        <w:tc>
          <w:tcPr>
            <w:tcW w:w="2816" w:type="dxa"/>
            <w:tcBorders>
              <w:top w:val="single" w:sz="4" w:space="0" w:color="auto"/>
              <w:left w:val="single" w:sz="4" w:space="0" w:color="auto"/>
              <w:bottom w:val="single" w:sz="4" w:space="0" w:color="auto"/>
              <w:right w:val="single" w:sz="4" w:space="0" w:color="auto"/>
            </w:tcBorders>
            <w:shd w:val="clear" w:color="auto" w:fill="D9D9D9"/>
            <w:vAlign w:val="center"/>
          </w:tcPr>
          <w:p w14:paraId="0BC1B605" w14:textId="77777777" w:rsidR="00B257C0" w:rsidRPr="009F499F" w:rsidRDefault="00B257C0" w:rsidP="00643B5B">
            <w:pPr>
              <w:ind w:left="142"/>
              <w:rPr>
                <w:b/>
                <w:bCs/>
                <w:sz w:val="20"/>
              </w:rPr>
            </w:pPr>
            <w:r w:rsidRPr="009F499F">
              <w:rPr>
                <w:b/>
                <w:bCs/>
                <w:sz w:val="20"/>
              </w:rPr>
              <w:t>Operation description</w:t>
            </w:r>
          </w:p>
        </w:tc>
        <w:tc>
          <w:tcPr>
            <w:tcW w:w="4254" w:type="dxa"/>
            <w:tcBorders>
              <w:top w:val="single" w:sz="4" w:space="0" w:color="auto"/>
              <w:left w:val="single" w:sz="4" w:space="0" w:color="auto"/>
              <w:bottom w:val="single" w:sz="4" w:space="0" w:color="auto"/>
              <w:right w:val="single" w:sz="4" w:space="0" w:color="auto"/>
            </w:tcBorders>
            <w:shd w:val="clear" w:color="auto" w:fill="D9D9D9"/>
            <w:vAlign w:val="center"/>
          </w:tcPr>
          <w:p w14:paraId="2170A094" w14:textId="77777777" w:rsidR="00B257C0" w:rsidRPr="009F499F" w:rsidRDefault="00B257C0" w:rsidP="00643B5B">
            <w:pPr>
              <w:pStyle w:val="Normal1"/>
              <w:rPr>
                <w:rFonts w:ascii="Calibri" w:hAnsi="Calibri"/>
                <w:b/>
                <w:bCs/>
                <w:lang w:val="en-US"/>
              </w:rPr>
            </w:pPr>
            <w:r w:rsidRPr="009F499F">
              <w:rPr>
                <w:rFonts w:ascii="Calibri" w:hAnsi="Calibri"/>
                <w:b/>
                <w:bCs/>
                <w:lang w:val="en-US"/>
              </w:rPr>
              <w:t>Period</w:t>
            </w:r>
          </w:p>
        </w:tc>
        <w:tc>
          <w:tcPr>
            <w:tcW w:w="2758"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78CD2188" w14:textId="77777777" w:rsidR="00B257C0" w:rsidRPr="009F499F" w:rsidRDefault="00B257C0" w:rsidP="00643B5B">
            <w:pPr>
              <w:ind w:left="142"/>
              <w:rPr>
                <w:b/>
                <w:bCs/>
                <w:sz w:val="20"/>
              </w:rPr>
            </w:pPr>
            <w:r w:rsidRPr="009F499F">
              <w:rPr>
                <w:b/>
                <w:bCs/>
                <w:sz w:val="20"/>
              </w:rPr>
              <w:t>GL Transfer</w:t>
            </w:r>
          </w:p>
        </w:tc>
      </w:tr>
      <w:tr w:rsidR="00B257C0" w:rsidRPr="009F499F" w14:paraId="56BE9926"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54839381" w14:textId="77777777" w:rsidR="00B257C0" w:rsidRPr="009F499F" w:rsidRDefault="00B257C0" w:rsidP="00643B5B">
            <w:pPr>
              <w:pStyle w:val="BodyText2"/>
              <w:tabs>
                <w:tab w:val="left" w:pos="9355"/>
              </w:tabs>
              <w:spacing w:after="0"/>
              <w:rPr>
                <w:i/>
                <w:sz w:val="20"/>
              </w:rPr>
            </w:pPr>
            <w:r w:rsidRPr="009F499F">
              <w:rPr>
                <w:i/>
                <w:sz w:val="20"/>
              </w:rPr>
              <w:t>1. Starting contract and operation processing</w:t>
            </w:r>
          </w:p>
        </w:tc>
      </w:tr>
      <w:tr w:rsidR="00B257C0" w:rsidRPr="009F499F" w14:paraId="2BF1022D"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6906261C" w14:textId="77777777" w:rsidR="00B257C0" w:rsidRPr="009F499F" w:rsidRDefault="00B257C0" w:rsidP="00643B5B">
            <w:pPr>
              <w:pStyle w:val="BodyText2"/>
              <w:tabs>
                <w:tab w:val="left" w:pos="9355"/>
              </w:tabs>
              <w:spacing w:after="0"/>
              <w:rPr>
                <w:b/>
                <w:i/>
                <w:sz w:val="20"/>
              </w:rPr>
            </w:pPr>
            <w:r w:rsidRPr="009F499F">
              <w:rPr>
                <w:b/>
                <w:i/>
                <w:sz w:val="20"/>
                <w:lang w:val="ru-RU"/>
              </w:rPr>
              <w:t>1.</w:t>
            </w:r>
            <w:r w:rsidRPr="009F499F">
              <w:rPr>
                <w:b/>
                <w:i/>
                <w:sz w:val="20"/>
              </w:rPr>
              <w:t>1</w:t>
            </w:r>
            <w:r w:rsidRPr="009F499F">
              <w:rPr>
                <w:b/>
                <w:i/>
                <w:sz w:val="20"/>
                <w:lang w:val="ru-RU"/>
              </w:rPr>
              <w:t xml:space="preserve">.  </w:t>
            </w:r>
            <w:r w:rsidRPr="009F499F">
              <w:rPr>
                <w:b/>
                <w:i/>
                <w:sz w:val="20"/>
              </w:rPr>
              <w:t>Operations with contract</w:t>
            </w:r>
          </w:p>
        </w:tc>
      </w:tr>
      <w:tr w:rsidR="00B257C0" w:rsidRPr="009F499F" w14:paraId="418EA5A0"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57ED3171" w14:textId="77777777" w:rsidR="00B257C0" w:rsidRPr="009F499F" w:rsidRDefault="00B257C0" w:rsidP="00643B5B">
            <w:pPr>
              <w:pStyle w:val="BodyText2"/>
              <w:tabs>
                <w:tab w:val="left" w:pos="9355"/>
              </w:tabs>
              <w:spacing w:after="0"/>
              <w:rPr>
                <w:b/>
                <w:i/>
                <w:sz w:val="20"/>
              </w:rPr>
            </w:pPr>
            <w:r w:rsidRPr="009F499F">
              <w:rPr>
                <w:b/>
                <w:i/>
                <w:sz w:val="20"/>
              </w:rPr>
              <w:t>1.1.1. Retail/cash transactions</w:t>
            </w:r>
          </w:p>
        </w:tc>
      </w:tr>
      <w:tr w:rsidR="00B257C0" w:rsidRPr="009F499F" w14:paraId="6D4B0B82" w14:textId="77777777" w:rsidTr="00643B5B">
        <w:trPr>
          <w:cantSplit/>
          <w:trHeight w:val="515"/>
        </w:trPr>
        <w:tc>
          <w:tcPr>
            <w:tcW w:w="2816" w:type="dxa"/>
            <w:tcBorders>
              <w:top w:val="single" w:sz="4" w:space="0" w:color="auto"/>
              <w:left w:val="single" w:sz="4" w:space="0" w:color="auto"/>
              <w:right w:val="single" w:sz="4" w:space="0" w:color="auto"/>
            </w:tcBorders>
          </w:tcPr>
          <w:p w14:paraId="1874C258" w14:textId="77777777" w:rsidR="00B257C0" w:rsidRPr="009F499F" w:rsidRDefault="00B257C0" w:rsidP="00643B5B">
            <w:pPr>
              <w:rPr>
                <w:sz w:val="20"/>
              </w:rPr>
            </w:pPr>
            <w:r w:rsidRPr="009F499F">
              <w:rPr>
                <w:sz w:val="20"/>
              </w:rPr>
              <w:t>Transaction amount</w:t>
            </w:r>
          </w:p>
        </w:tc>
        <w:tc>
          <w:tcPr>
            <w:tcW w:w="4254" w:type="dxa"/>
            <w:tcBorders>
              <w:top w:val="single" w:sz="4" w:space="0" w:color="auto"/>
              <w:left w:val="single" w:sz="4" w:space="0" w:color="auto"/>
              <w:bottom w:val="single" w:sz="4" w:space="0" w:color="auto"/>
              <w:right w:val="single" w:sz="4" w:space="0" w:color="auto"/>
            </w:tcBorders>
          </w:tcPr>
          <w:p w14:paraId="52506DEE" w14:textId="77777777" w:rsidR="00B257C0" w:rsidRPr="009F499F" w:rsidRDefault="00B257C0" w:rsidP="00643B5B">
            <w:pPr>
              <w:pStyle w:val="Normal1"/>
              <w:rPr>
                <w:rFonts w:ascii="Calibri" w:hAnsi="Calibri"/>
                <w:lang w:val="en-US"/>
              </w:rPr>
            </w:pPr>
            <w:r w:rsidRPr="009F499F">
              <w:rPr>
                <w:rFonts w:ascii="Calibri" w:hAnsi="Calibri"/>
                <w:lang w:val="en-US"/>
              </w:rPr>
              <w:t>At the moment of posting the operation</w:t>
            </w:r>
          </w:p>
        </w:tc>
        <w:tc>
          <w:tcPr>
            <w:tcW w:w="2758" w:type="dxa"/>
            <w:gridSpan w:val="2"/>
            <w:tcBorders>
              <w:top w:val="single" w:sz="4" w:space="0" w:color="auto"/>
              <w:left w:val="single" w:sz="4" w:space="0" w:color="auto"/>
              <w:right w:val="single" w:sz="4" w:space="0" w:color="auto"/>
            </w:tcBorders>
          </w:tcPr>
          <w:p w14:paraId="729613A2"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027C1555" w14:textId="77777777" w:rsidR="00B257C0" w:rsidRPr="009F499F" w:rsidRDefault="00B257C0" w:rsidP="00643B5B">
            <w:pPr>
              <w:rPr>
                <w:sz w:val="20"/>
              </w:rPr>
            </w:pPr>
            <w:r w:rsidRPr="009F499F">
              <w:rPr>
                <w:sz w:val="20"/>
                <w:lang w:val="ru-RU" w:eastAsia="ru-RU"/>
              </w:rPr>
              <w:t xml:space="preserve">Ct </w:t>
            </w:r>
          </w:p>
        </w:tc>
      </w:tr>
      <w:tr w:rsidR="00B257C0" w:rsidRPr="009F499F" w14:paraId="32062FEE" w14:textId="77777777" w:rsidTr="00643B5B">
        <w:trPr>
          <w:trHeight w:val="296"/>
        </w:trPr>
        <w:tc>
          <w:tcPr>
            <w:tcW w:w="9828" w:type="dxa"/>
            <w:gridSpan w:val="4"/>
            <w:tcBorders>
              <w:top w:val="single" w:sz="4" w:space="0" w:color="auto"/>
              <w:left w:val="single" w:sz="4" w:space="0" w:color="auto"/>
              <w:bottom w:val="single" w:sz="4" w:space="0" w:color="auto"/>
              <w:right w:val="single" w:sz="4" w:space="0" w:color="auto"/>
            </w:tcBorders>
          </w:tcPr>
          <w:p w14:paraId="73056BD1" w14:textId="77777777" w:rsidR="00B257C0" w:rsidRPr="009F499F" w:rsidRDefault="00B257C0" w:rsidP="00643B5B">
            <w:pPr>
              <w:pStyle w:val="Normal1"/>
              <w:rPr>
                <w:rFonts w:ascii="Calibri" w:hAnsi="Calibri"/>
                <w:lang w:val="en-US"/>
              </w:rPr>
            </w:pPr>
            <w:r w:rsidRPr="009F499F">
              <w:rPr>
                <w:rFonts w:ascii="Calibri" w:hAnsi="Calibri"/>
              </w:rPr>
              <w:t>1.</w:t>
            </w:r>
            <w:r w:rsidRPr="009F499F">
              <w:rPr>
                <w:rFonts w:ascii="Calibri" w:hAnsi="Calibri"/>
                <w:lang w:val="en-US"/>
              </w:rPr>
              <w:t>1</w:t>
            </w:r>
            <w:r w:rsidRPr="009F499F">
              <w:rPr>
                <w:rFonts w:ascii="Calibri" w:hAnsi="Calibri"/>
              </w:rPr>
              <w:t>.</w:t>
            </w:r>
            <w:r w:rsidRPr="009F499F">
              <w:rPr>
                <w:rFonts w:ascii="Calibri" w:hAnsi="Calibri"/>
                <w:lang w:val="en-US"/>
              </w:rPr>
              <w:t>2</w:t>
            </w:r>
            <w:r w:rsidRPr="009F499F">
              <w:rPr>
                <w:rFonts w:ascii="Calibri" w:hAnsi="Calibri"/>
              </w:rPr>
              <w:t xml:space="preserve">. </w:t>
            </w:r>
            <w:r w:rsidRPr="009F499F">
              <w:rPr>
                <w:rFonts w:ascii="Calibri" w:hAnsi="Calibri"/>
                <w:lang w:val="en-US"/>
              </w:rPr>
              <w:t>Payment operation</w:t>
            </w:r>
          </w:p>
        </w:tc>
      </w:tr>
      <w:tr w:rsidR="00B257C0" w:rsidRPr="009F499F" w14:paraId="7ED6556B" w14:textId="77777777" w:rsidTr="00643B5B">
        <w:trPr>
          <w:trHeight w:val="296"/>
        </w:trPr>
        <w:tc>
          <w:tcPr>
            <w:tcW w:w="2816" w:type="dxa"/>
            <w:tcBorders>
              <w:top w:val="single" w:sz="4" w:space="0" w:color="auto"/>
              <w:left w:val="single" w:sz="4" w:space="0" w:color="auto"/>
              <w:bottom w:val="single" w:sz="4" w:space="0" w:color="auto"/>
              <w:right w:val="single" w:sz="4" w:space="0" w:color="auto"/>
            </w:tcBorders>
          </w:tcPr>
          <w:p w14:paraId="326992CE" w14:textId="77777777" w:rsidR="00B257C0" w:rsidRPr="009F499F" w:rsidRDefault="00B257C0" w:rsidP="00643B5B">
            <w:pPr>
              <w:pStyle w:val="Normal1"/>
              <w:rPr>
                <w:rFonts w:ascii="Calibri" w:hAnsi="Calibri"/>
              </w:rPr>
            </w:pPr>
            <w:r w:rsidRPr="009F499F">
              <w:rPr>
                <w:rFonts w:ascii="Calibri" w:hAnsi="Calibri"/>
                <w:lang w:val="en-US"/>
              </w:rPr>
              <w:t>Amount of operation</w:t>
            </w:r>
          </w:p>
        </w:tc>
        <w:tc>
          <w:tcPr>
            <w:tcW w:w="4296" w:type="dxa"/>
            <w:gridSpan w:val="2"/>
            <w:tcBorders>
              <w:top w:val="single" w:sz="4" w:space="0" w:color="auto"/>
              <w:left w:val="single" w:sz="4" w:space="0" w:color="auto"/>
              <w:bottom w:val="single" w:sz="4" w:space="0" w:color="auto"/>
              <w:right w:val="single" w:sz="4" w:space="0" w:color="auto"/>
            </w:tcBorders>
          </w:tcPr>
          <w:p w14:paraId="1731BE68" w14:textId="77777777" w:rsidR="00B257C0" w:rsidRPr="009F499F" w:rsidRDefault="00B257C0" w:rsidP="00643B5B">
            <w:pPr>
              <w:pStyle w:val="Normal1"/>
              <w:rPr>
                <w:rFonts w:ascii="Calibri" w:hAnsi="Calibri"/>
                <w:bCs/>
                <w:lang w:val="en-US"/>
              </w:rPr>
            </w:pPr>
            <w:r w:rsidRPr="009F499F">
              <w:rPr>
                <w:rFonts w:ascii="Calibri" w:hAnsi="Calibri"/>
                <w:lang w:val="en-US"/>
              </w:rPr>
              <w:t>At the moment of retail/cash/balance transfer operation posting</w:t>
            </w:r>
          </w:p>
        </w:tc>
        <w:tc>
          <w:tcPr>
            <w:tcW w:w="2716" w:type="dxa"/>
            <w:tcBorders>
              <w:top w:val="single" w:sz="4" w:space="0" w:color="auto"/>
              <w:left w:val="single" w:sz="4" w:space="0" w:color="auto"/>
              <w:bottom w:val="single" w:sz="4" w:space="0" w:color="auto"/>
              <w:right w:val="single" w:sz="4" w:space="0" w:color="auto"/>
            </w:tcBorders>
          </w:tcPr>
          <w:p w14:paraId="6A625FE4"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5B058BF0"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013555A7" w14:textId="77777777" w:rsidTr="00643B5B">
        <w:trPr>
          <w:trHeight w:val="296"/>
        </w:trPr>
        <w:tc>
          <w:tcPr>
            <w:tcW w:w="9828" w:type="dxa"/>
            <w:gridSpan w:val="4"/>
            <w:tcBorders>
              <w:top w:val="single" w:sz="4" w:space="0" w:color="auto"/>
              <w:left w:val="single" w:sz="4" w:space="0" w:color="auto"/>
              <w:bottom w:val="single" w:sz="4" w:space="0" w:color="auto"/>
              <w:right w:val="single" w:sz="4" w:space="0" w:color="auto"/>
            </w:tcBorders>
          </w:tcPr>
          <w:p w14:paraId="7F97E4E6" w14:textId="77777777" w:rsidR="00B257C0" w:rsidRPr="009F499F" w:rsidRDefault="00B257C0" w:rsidP="00643B5B">
            <w:pPr>
              <w:rPr>
                <w:sz w:val="20"/>
              </w:rPr>
            </w:pPr>
            <w:r w:rsidRPr="009F499F">
              <w:rPr>
                <w:sz w:val="20"/>
              </w:rPr>
              <w:t>1.1.3. Loan payment</w:t>
            </w:r>
          </w:p>
        </w:tc>
      </w:tr>
      <w:tr w:rsidR="00B257C0" w:rsidRPr="009F499F" w14:paraId="10E899CA" w14:textId="77777777" w:rsidTr="00643B5B">
        <w:trPr>
          <w:trHeight w:val="513"/>
        </w:trPr>
        <w:tc>
          <w:tcPr>
            <w:tcW w:w="2816" w:type="dxa"/>
            <w:tcBorders>
              <w:top w:val="single" w:sz="4" w:space="0" w:color="auto"/>
              <w:left w:val="single" w:sz="4" w:space="0" w:color="auto"/>
              <w:bottom w:val="single" w:sz="4" w:space="0" w:color="auto"/>
              <w:right w:val="single" w:sz="4" w:space="0" w:color="auto"/>
            </w:tcBorders>
          </w:tcPr>
          <w:p w14:paraId="76239226" w14:textId="77777777" w:rsidR="00B257C0" w:rsidRPr="009F499F" w:rsidRDefault="00B257C0" w:rsidP="00643B5B">
            <w:pPr>
              <w:pStyle w:val="Normal1"/>
              <w:rPr>
                <w:rFonts w:ascii="Calibri" w:hAnsi="Calibri"/>
                <w:lang w:val="en-US"/>
              </w:rPr>
            </w:pPr>
            <w:r w:rsidRPr="009F499F">
              <w:rPr>
                <w:rFonts w:ascii="Calibri" w:hAnsi="Calibri"/>
                <w:lang w:val="en-US"/>
              </w:rPr>
              <w:t>Loan amount</w:t>
            </w:r>
          </w:p>
        </w:tc>
        <w:tc>
          <w:tcPr>
            <w:tcW w:w="4296" w:type="dxa"/>
            <w:gridSpan w:val="2"/>
            <w:tcBorders>
              <w:top w:val="single" w:sz="4" w:space="0" w:color="auto"/>
              <w:left w:val="single" w:sz="4" w:space="0" w:color="auto"/>
              <w:bottom w:val="single" w:sz="4" w:space="0" w:color="auto"/>
              <w:right w:val="single" w:sz="4" w:space="0" w:color="auto"/>
            </w:tcBorders>
          </w:tcPr>
          <w:p w14:paraId="4DAABBA2" w14:textId="77777777" w:rsidR="00B257C0" w:rsidRPr="009F499F" w:rsidRDefault="00B257C0" w:rsidP="00643B5B">
            <w:pPr>
              <w:pStyle w:val="Normal1"/>
              <w:rPr>
                <w:rFonts w:ascii="Calibri" w:hAnsi="Calibri"/>
                <w:lang w:val="en-US"/>
              </w:rPr>
            </w:pPr>
            <w:r w:rsidRPr="009F499F">
              <w:rPr>
                <w:rFonts w:ascii="Calibri" w:hAnsi="Calibri"/>
                <w:lang w:val="en-US"/>
              </w:rPr>
              <w:t>At the moment of account credit operation posting</w:t>
            </w:r>
          </w:p>
        </w:tc>
        <w:tc>
          <w:tcPr>
            <w:tcW w:w="2716" w:type="dxa"/>
            <w:tcBorders>
              <w:top w:val="single" w:sz="4" w:space="0" w:color="auto"/>
              <w:left w:val="single" w:sz="4" w:space="0" w:color="auto"/>
              <w:bottom w:val="single" w:sz="4" w:space="0" w:color="auto"/>
              <w:right w:val="single" w:sz="4" w:space="0" w:color="auto"/>
            </w:tcBorders>
          </w:tcPr>
          <w:p w14:paraId="29ED1696"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07883F14"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049BBB27" w14:textId="77777777" w:rsidTr="00643B5B">
        <w:trPr>
          <w:trHeight w:val="296"/>
        </w:trPr>
        <w:tc>
          <w:tcPr>
            <w:tcW w:w="9828" w:type="dxa"/>
            <w:gridSpan w:val="4"/>
            <w:tcBorders>
              <w:top w:val="single" w:sz="4" w:space="0" w:color="auto"/>
              <w:left w:val="single" w:sz="4" w:space="0" w:color="auto"/>
              <w:bottom w:val="single" w:sz="4" w:space="0" w:color="auto"/>
              <w:right w:val="single" w:sz="4" w:space="0" w:color="auto"/>
            </w:tcBorders>
          </w:tcPr>
          <w:p w14:paraId="4660A4B6" w14:textId="77777777" w:rsidR="00B257C0" w:rsidRPr="009F499F" w:rsidRDefault="00B257C0" w:rsidP="00643B5B">
            <w:pPr>
              <w:rPr>
                <w:sz w:val="20"/>
              </w:rPr>
            </w:pPr>
            <w:r w:rsidRPr="009F499F">
              <w:rPr>
                <w:sz w:val="20"/>
              </w:rPr>
              <w:lastRenderedPageBreak/>
              <w:t>1.1.4. Interests payment</w:t>
            </w:r>
          </w:p>
        </w:tc>
      </w:tr>
      <w:tr w:rsidR="00B257C0" w:rsidRPr="009F499F" w14:paraId="258891D7" w14:textId="77777777" w:rsidTr="00643B5B">
        <w:trPr>
          <w:trHeight w:val="513"/>
        </w:trPr>
        <w:tc>
          <w:tcPr>
            <w:tcW w:w="2816" w:type="dxa"/>
            <w:tcBorders>
              <w:top w:val="single" w:sz="4" w:space="0" w:color="auto"/>
              <w:left w:val="single" w:sz="4" w:space="0" w:color="auto"/>
              <w:bottom w:val="single" w:sz="4" w:space="0" w:color="auto"/>
              <w:right w:val="single" w:sz="4" w:space="0" w:color="auto"/>
            </w:tcBorders>
          </w:tcPr>
          <w:p w14:paraId="65678342" w14:textId="77777777" w:rsidR="00B257C0" w:rsidRPr="009F499F" w:rsidRDefault="00B257C0" w:rsidP="00643B5B">
            <w:pPr>
              <w:pStyle w:val="Normal1"/>
              <w:rPr>
                <w:rFonts w:ascii="Calibri" w:hAnsi="Calibri"/>
                <w:lang w:val="en-US"/>
              </w:rPr>
            </w:pPr>
            <w:r w:rsidRPr="009F499F">
              <w:rPr>
                <w:rFonts w:ascii="Calibri" w:hAnsi="Calibri"/>
                <w:lang w:val="en-US"/>
              </w:rPr>
              <w:t>Interest amount</w:t>
            </w:r>
          </w:p>
        </w:tc>
        <w:tc>
          <w:tcPr>
            <w:tcW w:w="4296" w:type="dxa"/>
            <w:gridSpan w:val="2"/>
            <w:tcBorders>
              <w:top w:val="single" w:sz="4" w:space="0" w:color="auto"/>
              <w:left w:val="single" w:sz="4" w:space="0" w:color="auto"/>
              <w:bottom w:val="single" w:sz="4" w:space="0" w:color="auto"/>
              <w:right w:val="single" w:sz="4" w:space="0" w:color="auto"/>
            </w:tcBorders>
          </w:tcPr>
          <w:p w14:paraId="4F236EBD" w14:textId="77777777" w:rsidR="00B257C0" w:rsidRPr="009F499F" w:rsidRDefault="00B257C0" w:rsidP="00643B5B">
            <w:pPr>
              <w:pStyle w:val="Normal1"/>
              <w:rPr>
                <w:rFonts w:ascii="Calibri" w:hAnsi="Calibri"/>
                <w:lang w:val="en-US"/>
              </w:rPr>
            </w:pPr>
            <w:r w:rsidRPr="009F499F">
              <w:rPr>
                <w:rFonts w:ascii="Calibri" w:hAnsi="Calibri"/>
                <w:lang w:val="en-US"/>
              </w:rPr>
              <w:t>At the moment of account credit operation posting</w:t>
            </w:r>
          </w:p>
        </w:tc>
        <w:tc>
          <w:tcPr>
            <w:tcW w:w="2716" w:type="dxa"/>
            <w:tcBorders>
              <w:top w:val="single" w:sz="4" w:space="0" w:color="auto"/>
              <w:left w:val="single" w:sz="4" w:space="0" w:color="auto"/>
              <w:bottom w:val="single" w:sz="4" w:space="0" w:color="auto"/>
              <w:right w:val="single" w:sz="4" w:space="0" w:color="auto"/>
            </w:tcBorders>
          </w:tcPr>
          <w:p w14:paraId="1D5C3ADA"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764A9023"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24A523DD" w14:textId="77777777" w:rsidTr="00643B5B">
        <w:trPr>
          <w:trHeight w:val="296"/>
        </w:trPr>
        <w:tc>
          <w:tcPr>
            <w:tcW w:w="9828" w:type="dxa"/>
            <w:gridSpan w:val="4"/>
            <w:tcBorders>
              <w:top w:val="single" w:sz="4" w:space="0" w:color="auto"/>
              <w:left w:val="single" w:sz="4" w:space="0" w:color="auto"/>
              <w:bottom w:val="single" w:sz="4" w:space="0" w:color="auto"/>
              <w:right w:val="single" w:sz="4" w:space="0" w:color="auto"/>
            </w:tcBorders>
          </w:tcPr>
          <w:p w14:paraId="034FBA27" w14:textId="77777777" w:rsidR="00B257C0" w:rsidRPr="009F499F" w:rsidRDefault="00B257C0" w:rsidP="00643B5B">
            <w:pPr>
              <w:rPr>
                <w:sz w:val="20"/>
              </w:rPr>
            </w:pPr>
            <w:r w:rsidRPr="009F499F">
              <w:rPr>
                <w:sz w:val="20"/>
              </w:rPr>
              <w:t>1.1.5. Fee payment</w:t>
            </w:r>
          </w:p>
        </w:tc>
      </w:tr>
      <w:tr w:rsidR="00B257C0" w:rsidRPr="009F499F" w14:paraId="7315DC21" w14:textId="77777777" w:rsidTr="00643B5B">
        <w:trPr>
          <w:trHeight w:val="513"/>
        </w:trPr>
        <w:tc>
          <w:tcPr>
            <w:tcW w:w="2816" w:type="dxa"/>
            <w:tcBorders>
              <w:top w:val="single" w:sz="4" w:space="0" w:color="auto"/>
              <w:left w:val="single" w:sz="4" w:space="0" w:color="auto"/>
              <w:bottom w:val="single" w:sz="4" w:space="0" w:color="auto"/>
              <w:right w:val="single" w:sz="4" w:space="0" w:color="auto"/>
            </w:tcBorders>
          </w:tcPr>
          <w:p w14:paraId="6E5DA9E1" w14:textId="77777777" w:rsidR="00B257C0" w:rsidRPr="009F499F" w:rsidRDefault="00B257C0" w:rsidP="00643B5B">
            <w:pPr>
              <w:pStyle w:val="Normal1"/>
              <w:rPr>
                <w:rFonts w:ascii="Calibri" w:hAnsi="Calibri"/>
                <w:lang w:val="en-US"/>
              </w:rPr>
            </w:pPr>
            <w:r w:rsidRPr="009F499F">
              <w:rPr>
                <w:rFonts w:ascii="Calibri" w:hAnsi="Calibri"/>
                <w:lang w:val="en-US"/>
              </w:rPr>
              <w:t>Fee amount</w:t>
            </w:r>
          </w:p>
        </w:tc>
        <w:tc>
          <w:tcPr>
            <w:tcW w:w="4296" w:type="dxa"/>
            <w:gridSpan w:val="2"/>
            <w:tcBorders>
              <w:top w:val="single" w:sz="4" w:space="0" w:color="auto"/>
              <w:left w:val="single" w:sz="4" w:space="0" w:color="auto"/>
              <w:bottom w:val="single" w:sz="4" w:space="0" w:color="auto"/>
              <w:right w:val="single" w:sz="4" w:space="0" w:color="auto"/>
            </w:tcBorders>
          </w:tcPr>
          <w:p w14:paraId="1A4B105B" w14:textId="77777777" w:rsidR="00B257C0" w:rsidRPr="009F499F" w:rsidRDefault="00B257C0" w:rsidP="00643B5B">
            <w:pPr>
              <w:pStyle w:val="Normal1"/>
              <w:rPr>
                <w:rFonts w:ascii="Calibri" w:hAnsi="Calibri"/>
                <w:lang w:val="en-US"/>
              </w:rPr>
            </w:pPr>
            <w:r w:rsidRPr="009F499F">
              <w:rPr>
                <w:rFonts w:ascii="Calibri" w:hAnsi="Calibri"/>
                <w:lang w:val="en-US"/>
              </w:rPr>
              <w:t>At the moment of account credit operation posting</w:t>
            </w:r>
          </w:p>
        </w:tc>
        <w:tc>
          <w:tcPr>
            <w:tcW w:w="2716" w:type="dxa"/>
            <w:tcBorders>
              <w:top w:val="single" w:sz="4" w:space="0" w:color="auto"/>
              <w:left w:val="single" w:sz="4" w:space="0" w:color="auto"/>
              <w:bottom w:val="single" w:sz="4" w:space="0" w:color="auto"/>
              <w:right w:val="single" w:sz="4" w:space="0" w:color="auto"/>
            </w:tcBorders>
          </w:tcPr>
          <w:p w14:paraId="4CBF3106"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5DC89556"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3E79AB35" w14:textId="77777777" w:rsidTr="00643B5B">
        <w:trPr>
          <w:trHeight w:val="296"/>
        </w:trPr>
        <w:tc>
          <w:tcPr>
            <w:tcW w:w="9828" w:type="dxa"/>
            <w:gridSpan w:val="4"/>
            <w:tcBorders>
              <w:top w:val="single" w:sz="4" w:space="0" w:color="auto"/>
              <w:left w:val="single" w:sz="4" w:space="0" w:color="auto"/>
              <w:bottom w:val="single" w:sz="4" w:space="0" w:color="auto"/>
              <w:right w:val="single" w:sz="4" w:space="0" w:color="auto"/>
            </w:tcBorders>
          </w:tcPr>
          <w:p w14:paraId="28AAE0AA" w14:textId="77777777" w:rsidR="00B257C0" w:rsidRPr="009F499F" w:rsidRDefault="00B257C0" w:rsidP="00643B5B">
            <w:pPr>
              <w:rPr>
                <w:sz w:val="20"/>
              </w:rPr>
            </w:pPr>
            <w:r w:rsidRPr="009F499F">
              <w:rPr>
                <w:sz w:val="20"/>
              </w:rPr>
              <w:t>1.1.6. Overlimit payment</w:t>
            </w:r>
          </w:p>
        </w:tc>
      </w:tr>
      <w:tr w:rsidR="00B257C0" w:rsidRPr="009F499F" w14:paraId="522C5021" w14:textId="77777777" w:rsidTr="00643B5B">
        <w:trPr>
          <w:trHeight w:val="513"/>
        </w:trPr>
        <w:tc>
          <w:tcPr>
            <w:tcW w:w="2816" w:type="dxa"/>
            <w:tcBorders>
              <w:top w:val="single" w:sz="4" w:space="0" w:color="auto"/>
              <w:left w:val="single" w:sz="4" w:space="0" w:color="auto"/>
              <w:bottom w:val="single" w:sz="4" w:space="0" w:color="auto"/>
              <w:right w:val="single" w:sz="4" w:space="0" w:color="auto"/>
            </w:tcBorders>
          </w:tcPr>
          <w:p w14:paraId="5CA9D4BD" w14:textId="77777777" w:rsidR="00B257C0" w:rsidRPr="009F499F" w:rsidRDefault="00B257C0" w:rsidP="00643B5B">
            <w:pPr>
              <w:pStyle w:val="Normal1"/>
              <w:rPr>
                <w:rFonts w:ascii="Calibri" w:hAnsi="Calibri"/>
                <w:lang w:val="en-US"/>
              </w:rPr>
            </w:pPr>
            <w:r w:rsidRPr="009F499F">
              <w:rPr>
                <w:rFonts w:ascii="Calibri" w:hAnsi="Calibri"/>
                <w:lang w:val="en-US"/>
              </w:rPr>
              <w:t>Overlimit amount</w:t>
            </w:r>
          </w:p>
        </w:tc>
        <w:tc>
          <w:tcPr>
            <w:tcW w:w="4296" w:type="dxa"/>
            <w:gridSpan w:val="2"/>
            <w:tcBorders>
              <w:top w:val="single" w:sz="4" w:space="0" w:color="auto"/>
              <w:left w:val="single" w:sz="4" w:space="0" w:color="auto"/>
              <w:bottom w:val="single" w:sz="4" w:space="0" w:color="auto"/>
              <w:right w:val="single" w:sz="4" w:space="0" w:color="auto"/>
            </w:tcBorders>
          </w:tcPr>
          <w:p w14:paraId="7A53313F" w14:textId="77777777" w:rsidR="00B257C0" w:rsidRPr="009F499F" w:rsidRDefault="00B257C0" w:rsidP="00643B5B">
            <w:pPr>
              <w:pStyle w:val="Normal1"/>
              <w:rPr>
                <w:rFonts w:ascii="Calibri" w:hAnsi="Calibri"/>
                <w:lang w:val="en-US"/>
              </w:rPr>
            </w:pPr>
            <w:r w:rsidRPr="009F499F">
              <w:rPr>
                <w:rFonts w:ascii="Calibri" w:hAnsi="Calibri"/>
                <w:lang w:val="en-US"/>
              </w:rPr>
              <w:t>At the moment of account credit operation posting</w:t>
            </w:r>
          </w:p>
        </w:tc>
        <w:tc>
          <w:tcPr>
            <w:tcW w:w="2716" w:type="dxa"/>
            <w:tcBorders>
              <w:top w:val="single" w:sz="4" w:space="0" w:color="auto"/>
              <w:left w:val="single" w:sz="4" w:space="0" w:color="auto"/>
              <w:bottom w:val="single" w:sz="4" w:space="0" w:color="auto"/>
              <w:right w:val="single" w:sz="4" w:space="0" w:color="auto"/>
            </w:tcBorders>
          </w:tcPr>
          <w:p w14:paraId="64952EE0"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4A344448"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7EFC7891"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090AD0E4" w14:textId="77777777" w:rsidR="00B257C0" w:rsidRPr="009F499F" w:rsidRDefault="00B257C0" w:rsidP="00643B5B">
            <w:pPr>
              <w:pStyle w:val="Normal1"/>
              <w:rPr>
                <w:rFonts w:ascii="Calibri" w:hAnsi="Calibri"/>
                <w:b/>
                <w:lang w:val="en-US"/>
              </w:rPr>
            </w:pPr>
            <w:r w:rsidRPr="009F499F">
              <w:rPr>
                <w:rFonts w:ascii="Calibri" w:hAnsi="Calibri"/>
                <w:b/>
                <w:lang w:val="en-US"/>
              </w:rPr>
              <w:t>2. Interests operations accounting</w:t>
            </w:r>
          </w:p>
        </w:tc>
      </w:tr>
      <w:tr w:rsidR="00B257C0" w:rsidRPr="009F499F" w14:paraId="5719799A" w14:textId="77777777" w:rsidTr="00643B5B">
        <w:trPr>
          <w:trHeight w:val="702"/>
        </w:trPr>
        <w:tc>
          <w:tcPr>
            <w:tcW w:w="2816" w:type="dxa"/>
            <w:tcBorders>
              <w:top w:val="single" w:sz="4" w:space="0" w:color="auto"/>
              <w:left w:val="single" w:sz="4" w:space="0" w:color="auto"/>
              <w:bottom w:val="single" w:sz="4" w:space="0" w:color="auto"/>
              <w:right w:val="single" w:sz="4" w:space="0" w:color="auto"/>
            </w:tcBorders>
          </w:tcPr>
          <w:p w14:paraId="36AA464B" w14:textId="77777777" w:rsidR="00B257C0" w:rsidRPr="009F499F" w:rsidRDefault="00B257C0" w:rsidP="00643B5B">
            <w:pPr>
              <w:pStyle w:val="Normal1"/>
              <w:rPr>
                <w:rFonts w:ascii="Calibri" w:hAnsi="Calibri"/>
              </w:rPr>
            </w:pPr>
            <w:r w:rsidRPr="009F499F">
              <w:rPr>
                <w:rFonts w:ascii="Calibri" w:hAnsi="Calibri"/>
              </w:rPr>
              <w:t xml:space="preserve">2.1. </w:t>
            </w:r>
            <w:r w:rsidRPr="009F499F">
              <w:rPr>
                <w:rFonts w:ascii="Calibri" w:hAnsi="Calibri"/>
                <w:lang w:val="en-US"/>
              </w:rPr>
              <w:t>Balance interests accrual</w:t>
            </w:r>
          </w:p>
        </w:tc>
        <w:tc>
          <w:tcPr>
            <w:tcW w:w="4254" w:type="dxa"/>
            <w:tcBorders>
              <w:top w:val="single" w:sz="4" w:space="0" w:color="auto"/>
              <w:left w:val="single" w:sz="4" w:space="0" w:color="auto"/>
              <w:bottom w:val="single" w:sz="4" w:space="0" w:color="auto"/>
              <w:right w:val="single" w:sz="4" w:space="0" w:color="auto"/>
            </w:tcBorders>
          </w:tcPr>
          <w:p w14:paraId="3D576936" w14:textId="77777777" w:rsidR="00B257C0" w:rsidRPr="009F499F" w:rsidRDefault="00B257C0" w:rsidP="00643B5B">
            <w:pPr>
              <w:pStyle w:val="Normal1"/>
              <w:rPr>
                <w:rFonts w:ascii="Calibri" w:hAnsi="Calibri"/>
                <w:lang w:val="en-US"/>
              </w:rPr>
            </w:pPr>
            <w:r w:rsidRPr="009F499F">
              <w:rPr>
                <w:rFonts w:ascii="Calibri" w:hAnsi="Calibri"/>
                <w:lang w:val="en-US"/>
              </w:rPr>
              <w:t>In the last working day of billing period.</w:t>
            </w:r>
          </w:p>
        </w:tc>
        <w:tc>
          <w:tcPr>
            <w:tcW w:w="2758" w:type="dxa"/>
            <w:gridSpan w:val="2"/>
            <w:tcBorders>
              <w:top w:val="single" w:sz="4" w:space="0" w:color="auto"/>
              <w:left w:val="single" w:sz="4" w:space="0" w:color="auto"/>
              <w:bottom w:val="single" w:sz="4" w:space="0" w:color="auto"/>
              <w:right w:val="single" w:sz="4" w:space="0" w:color="auto"/>
            </w:tcBorders>
          </w:tcPr>
          <w:p w14:paraId="5D6C1EC6"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17E569D3"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4379192D"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075ADA65" w14:textId="77777777" w:rsidR="00B257C0" w:rsidRPr="009F499F" w:rsidRDefault="00B257C0" w:rsidP="00643B5B">
            <w:pPr>
              <w:pStyle w:val="Normal1"/>
              <w:rPr>
                <w:rFonts w:ascii="Calibri" w:hAnsi="Calibri"/>
                <w:b/>
              </w:rPr>
            </w:pPr>
            <w:r w:rsidRPr="009F499F">
              <w:rPr>
                <w:rFonts w:ascii="Calibri" w:hAnsi="Calibri"/>
                <w:b/>
                <w:lang w:val="en-US"/>
              </w:rPr>
              <w:t>3</w:t>
            </w:r>
            <w:r w:rsidRPr="009F499F">
              <w:rPr>
                <w:rFonts w:ascii="Calibri" w:hAnsi="Calibri"/>
                <w:b/>
              </w:rPr>
              <w:t xml:space="preserve">. </w:t>
            </w:r>
            <w:r w:rsidRPr="009F499F">
              <w:rPr>
                <w:rFonts w:ascii="Calibri" w:hAnsi="Calibri"/>
                <w:b/>
                <w:lang w:val="en-US"/>
              </w:rPr>
              <w:t xml:space="preserve">Credit card fees accounting </w:t>
            </w:r>
          </w:p>
        </w:tc>
      </w:tr>
      <w:tr w:rsidR="00B257C0" w:rsidRPr="009F499F" w14:paraId="614F6C93" w14:textId="77777777" w:rsidTr="00643B5B">
        <w:trPr>
          <w:trHeight w:val="414"/>
        </w:trPr>
        <w:tc>
          <w:tcPr>
            <w:tcW w:w="2816" w:type="dxa"/>
            <w:tcBorders>
              <w:top w:val="single" w:sz="4" w:space="0" w:color="auto"/>
              <w:left w:val="single" w:sz="4" w:space="0" w:color="auto"/>
              <w:right w:val="single" w:sz="4" w:space="0" w:color="auto"/>
            </w:tcBorders>
          </w:tcPr>
          <w:p w14:paraId="17C7ADF0" w14:textId="77777777" w:rsidR="00B257C0" w:rsidRPr="009F499F" w:rsidRDefault="00B257C0" w:rsidP="00643B5B">
            <w:pPr>
              <w:pStyle w:val="Normal1"/>
              <w:rPr>
                <w:rFonts w:ascii="Calibri" w:hAnsi="Calibri"/>
                <w:lang w:val="en-US"/>
              </w:rPr>
            </w:pPr>
            <w:r w:rsidRPr="009F499F">
              <w:rPr>
                <w:rFonts w:ascii="Calibri" w:hAnsi="Calibri"/>
                <w:lang w:val="en-US"/>
              </w:rPr>
              <w:t>3.1. Fee amount</w:t>
            </w:r>
          </w:p>
        </w:tc>
        <w:tc>
          <w:tcPr>
            <w:tcW w:w="4254" w:type="dxa"/>
            <w:tcBorders>
              <w:top w:val="single" w:sz="4" w:space="0" w:color="auto"/>
              <w:left w:val="single" w:sz="4" w:space="0" w:color="auto"/>
              <w:right w:val="single" w:sz="4" w:space="0" w:color="auto"/>
            </w:tcBorders>
          </w:tcPr>
          <w:p w14:paraId="62689AD0" w14:textId="77777777" w:rsidR="00B257C0" w:rsidRPr="009F499F" w:rsidRDefault="00B257C0" w:rsidP="00643B5B">
            <w:pPr>
              <w:pStyle w:val="Normal1"/>
              <w:rPr>
                <w:rFonts w:ascii="Calibri" w:hAnsi="Calibri"/>
                <w:lang w:val="en-US"/>
              </w:rPr>
            </w:pPr>
            <w:r w:rsidRPr="009F499F">
              <w:rPr>
                <w:rFonts w:ascii="Calibri" w:hAnsi="Calibri"/>
                <w:lang w:val="en-US"/>
              </w:rPr>
              <w:t>At the moment of fee operation posting</w:t>
            </w:r>
          </w:p>
        </w:tc>
        <w:tc>
          <w:tcPr>
            <w:tcW w:w="2758" w:type="dxa"/>
            <w:gridSpan w:val="2"/>
            <w:tcBorders>
              <w:top w:val="single" w:sz="4" w:space="0" w:color="auto"/>
              <w:left w:val="single" w:sz="4" w:space="0" w:color="auto"/>
              <w:right w:val="single" w:sz="4" w:space="0" w:color="auto"/>
            </w:tcBorders>
          </w:tcPr>
          <w:p w14:paraId="62081A77"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6BEC3F90" w14:textId="77777777" w:rsidR="00B257C0" w:rsidRPr="009F499F" w:rsidRDefault="00B257C0" w:rsidP="00643B5B">
            <w:pPr>
              <w:pStyle w:val="Normal1"/>
              <w:rPr>
                <w:rFonts w:ascii="Calibri" w:hAnsi="Calibri"/>
                <w:lang w:val="en-US"/>
              </w:rPr>
            </w:pPr>
            <w:r w:rsidRPr="009F499F">
              <w:rPr>
                <w:rFonts w:ascii="Calibri" w:hAnsi="Calibri"/>
                <w:lang w:val="en-US"/>
              </w:rPr>
              <w:t>Ct</w:t>
            </w:r>
          </w:p>
        </w:tc>
      </w:tr>
      <w:tr w:rsidR="00B257C0" w:rsidRPr="009F499F" w14:paraId="43CC5359"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3F052795" w14:textId="77777777" w:rsidR="00B257C0" w:rsidRPr="009F499F" w:rsidRDefault="00B257C0" w:rsidP="00643B5B">
            <w:pPr>
              <w:pStyle w:val="Normal1"/>
              <w:rPr>
                <w:rFonts w:ascii="Calibri" w:hAnsi="Calibri"/>
                <w:b/>
                <w:lang w:val="en-US"/>
              </w:rPr>
            </w:pPr>
            <w:r w:rsidRPr="009F499F">
              <w:rPr>
                <w:rFonts w:ascii="Calibri" w:hAnsi="Calibri"/>
                <w:b/>
                <w:lang w:val="en-US"/>
              </w:rPr>
              <w:t>4. Provisions accounting</w:t>
            </w:r>
          </w:p>
        </w:tc>
      </w:tr>
      <w:tr w:rsidR="00B257C0" w:rsidRPr="009F499F" w14:paraId="595C79CB"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10A65D78" w14:textId="77777777" w:rsidR="00B257C0" w:rsidRPr="009F499F" w:rsidRDefault="00B257C0" w:rsidP="00643B5B">
            <w:pPr>
              <w:pStyle w:val="Normal1"/>
              <w:rPr>
                <w:rFonts w:ascii="Calibri" w:hAnsi="Calibri"/>
                <w:lang w:val="en-US"/>
              </w:rPr>
            </w:pPr>
            <w:r w:rsidRPr="009F499F">
              <w:rPr>
                <w:rFonts w:ascii="Calibri" w:hAnsi="Calibri"/>
                <w:lang w:val="en-US"/>
              </w:rPr>
              <w:t>4.1. Provision creation</w:t>
            </w:r>
          </w:p>
        </w:tc>
      </w:tr>
      <w:tr w:rsidR="00B257C0" w:rsidRPr="009F499F" w14:paraId="2F9058AB" w14:textId="77777777" w:rsidTr="00643B5B">
        <w:tc>
          <w:tcPr>
            <w:tcW w:w="2816" w:type="dxa"/>
            <w:tcBorders>
              <w:top w:val="single" w:sz="4" w:space="0" w:color="auto"/>
              <w:left w:val="single" w:sz="4" w:space="0" w:color="auto"/>
              <w:bottom w:val="single" w:sz="4" w:space="0" w:color="auto"/>
              <w:right w:val="single" w:sz="4" w:space="0" w:color="auto"/>
            </w:tcBorders>
          </w:tcPr>
          <w:p w14:paraId="4BB9393C" w14:textId="77777777" w:rsidR="00B257C0" w:rsidRPr="009F499F" w:rsidRDefault="00B257C0" w:rsidP="00643B5B">
            <w:pPr>
              <w:pStyle w:val="Normal1"/>
              <w:rPr>
                <w:rFonts w:ascii="Calibri" w:hAnsi="Calibri"/>
                <w:lang w:val="en-US"/>
              </w:rPr>
            </w:pPr>
            <w:r w:rsidRPr="009F499F">
              <w:rPr>
                <w:rFonts w:ascii="Calibri" w:hAnsi="Calibri"/>
                <w:lang w:val="en-US"/>
              </w:rPr>
              <w:t>For provisioning amount</w:t>
            </w:r>
          </w:p>
        </w:tc>
        <w:tc>
          <w:tcPr>
            <w:tcW w:w="4254" w:type="dxa"/>
            <w:tcBorders>
              <w:top w:val="single" w:sz="4" w:space="0" w:color="auto"/>
              <w:left w:val="single" w:sz="4" w:space="0" w:color="auto"/>
              <w:bottom w:val="single" w:sz="4" w:space="0" w:color="auto"/>
              <w:right w:val="single" w:sz="4" w:space="0" w:color="auto"/>
            </w:tcBorders>
          </w:tcPr>
          <w:p w14:paraId="1BD5A07F" w14:textId="77777777" w:rsidR="00B257C0" w:rsidRPr="009F499F" w:rsidRDefault="00B257C0" w:rsidP="00643B5B">
            <w:pPr>
              <w:pStyle w:val="Normal1"/>
              <w:rPr>
                <w:rFonts w:ascii="Calibri" w:hAnsi="Calibri"/>
                <w:lang w:val="en-US"/>
              </w:rPr>
            </w:pPr>
            <w:r w:rsidRPr="009F499F">
              <w:rPr>
                <w:rFonts w:ascii="Calibri" w:hAnsi="Calibri"/>
                <w:lang w:val="en-US"/>
              </w:rPr>
              <w:t>When provision accrual procedure is executed</w:t>
            </w:r>
          </w:p>
        </w:tc>
        <w:tc>
          <w:tcPr>
            <w:tcW w:w="2758" w:type="dxa"/>
            <w:gridSpan w:val="2"/>
            <w:tcBorders>
              <w:top w:val="single" w:sz="4" w:space="0" w:color="auto"/>
              <w:left w:val="single" w:sz="4" w:space="0" w:color="auto"/>
              <w:bottom w:val="single" w:sz="4" w:space="0" w:color="auto"/>
              <w:right w:val="single" w:sz="4" w:space="0" w:color="auto"/>
            </w:tcBorders>
          </w:tcPr>
          <w:p w14:paraId="6D7AD89D"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1CD4ECE2"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3D88F1E5"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4FA6654C" w14:textId="77777777" w:rsidR="00B257C0" w:rsidRPr="009F499F" w:rsidRDefault="00B257C0" w:rsidP="00643B5B">
            <w:pPr>
              <w:pStyle w:val="Normal1"/>
              <w:rPr>
                <w:rFonts w:ascii="Calibri" w:hAnsi="Calibri"/>
                <w:lang w:val="en-US"/>
              </w:rPr>
            </w:pPr>
            <w:r w:rsidRPr="009F499F">
              <w:rPr>
                <w:rFonts w:ascii="Calibri" w:hAnsi="Calibri"/>
                <w:lang w:val="en-US"/>
              </w:rPr>
              <w:t>4</w:t>
            </w:r>
            <w:r w:rsidRPr="009F499F">
              <w:rPr>
                <w:rFonts w:ascii="Calibri" w:hAnsi="Calibri"/>
              </w:rPr>
              <w:t xml:space="preserve">.2. </w:t>
            </w:r>
            <w:r w:rsidRPr="009F499F">
              <w:rPr>
                <w:rFonts w:ascii="Calibri" w:hAnsi="Calibri"/>
                <w:lang w:val="en-US"/>
              </w:rPr>
              <w:t>Provisions correction</w:t>
            </w:r>
            <w:r w:rsidRPr="009F499F">
              <w:rPr>
                <w:rFonts w:ascii="Calibri" w:hAnsi="Calibri"/>
              </w:rPr>
              <w:t xml:space="preserve"> – </w:t>
            </w:r>
            <w:r w:rsidRPr="009F499F">
              <w:rPr>
                <w:rFonts w:ascii="Calibri" w:hAnsi="Calibri"/>
                <w:lang w:val="en-US"/>
              </w:rPr>
              <w:t>increasing</w:t>
            </w:r>
          </w:p>
        </w:tc>
      </w:tr>
      <w:tr w:rsidR="00B257C0" w:rsidRPr="009F499F" w14:paraId="2BC72F2B" w14:textId="77777777" w:rsidTr="00643B5B">
        <w:tc>
          <w:tcPr>
            <w:tcW w:w="2816" w:type="dxa"/>
            <w:tcBorders>
              <w:top w:val="single" w:sz="4" w:space="0" w:color="auto"/>
              <w:left w:val="single" w:sz="4" w:space="0" w:color="auto"/>
              <w:bottom w:val="single" w:sz="4" w:space="0" w:color="auto"/>
              <w:right w:val="single" w:sz="4" w:space="0" w:color="auto"/>
            </w:tcBorders>
          </w:tcPr>
          <w:p w14:paraId="49B4BD80" w14:textId="77777777" w:rsidR="00B257C0" w:rsidRPr="009F499F" w:rsidRDefault="00B257C0" w:rsidP="00643B5B">
            <w:pPr>
              <w:pStyle w:val="Normal1"/>
              <w:rPr>
                <w:rFonts w:ascii="Calibri" w:hAnsi="Calibri"/>
                <w:lang w:val="en-US"/>
              </w:rPr>
            </w:pPr>
            <w:r w:rsidRPr="009F499F">
              <w:rPr>
                <w:rFonts w:ascii="Calibri" w:hAnsi="Calibri"/>
                <w:lang w:val="en-US"/>
              </w:rPr>
              <w:t>For provisioning amount</w:t>
            </w:r>
          </w:p>
        </w:tc>
        <w:tc>
          <w:tcPr>
            <w:tcW w:w="4254" w:type="dxa"/>
            <w:tcBorders>
              <w:top w:val="single" w:sz="4" w:space="0" w:color="auto"/>
              <w:left w:val="single" w:sz="4" w:space="0" w:color="auto"/>
              <w:bottom w:val="single" w:sz="4" w:space="0" w:color="auto"/>
              <w:right w:val="single" w:sz="4" w:space="0" w:color="auto"/>
            </w:tcBorders>
          </w:tcPr>
          <w:p w14:paraId="35D6B323" w14:textId="77777777" w:rsidR="00B257C0" w:rsidRPr="009F499F" w:rsidRDefault="00B257C0" w:rsidP="00643B5B">
            <w:pPr>
              <w:pStyle w:val="Normal1"/>
              <w:rPr>
                <w:rFonts w:ascii="Calibri" w:hAnsi="Calibri"/>
                <w:lang w:val="en-US"/>
              </w:rPr>
            </w:pPr>
            <w:r w:rsidRPr="009F499F">
              <w:rPr>
                <w:rFonts w:ascii="Calibri" w:hAnsi="Calibri"/>
                <w:lang w:val="en-US"/>
              </w:rPr>
              <w:t>When provision accrual procedure is executed</w:t>
            </w:r>
          </w:p>
        </w:tc>
        <w:tc>
          <w:tcPr>
            <w:tcW w:w="2758" w:type="dxa"/>
            <w:gridSpan w:val="2"/>
            <w:tcBorders>
              <w:top w:val="single" w:sz="4" w:space="0" w:color="auto"/>
              <w:left w:val="single" w:sz="4" w:space="0" w:color="auto"/>
              <w:bottom w:val="single" w:sz="4" w:space="0" w:color="auto"/>
              <w:right w:val="single" w:sz="4" w:space="0" w:color="auto"/>
            </w:tcBorders>
          </w:tcPr>
          <w:p w14:paraId="08A3252D"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75D5F28E"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49124C4D"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13694896" w14:textId="77777777" w:rsidR="00B257C0" w:rsidRPr="009F499F" w:rsidRDefault="00B257C0" w:rsidP="00643B5B">
            <w:pPr>
              <w:pStyle w:val="Normal1"/>
              <w:rPr>
                <w:rFonts w:ascii="Calibri" w:hAnsi="Calibri"/>
              </w:rPr>
            </w:pPr>
            <w:r w:rsidRPr="009F499F">
              <w:rPr>
                <w:rFonts w:ascii="Calibri" w:hAnsi="Calibri"/>
                <w:lang w:val="en-US"/>
              </w:rPr>
              <w:t>4</w:t>
            </w:r>
            <w:r w:rsidRPr="009F499F">
              <w:rPr>
                <w:rFonts w:ascii="Calibri" w:hAnsi="Calibri"/>
              </w:rPr>
              <w:t xml:space="preserve">.3. </w:t>
            </w:r>
            <w:r w:rsidRPr="009F499F">
              <w:rPr>
                <w:rFonts w:ascii="Calibri" w:hAnsi="Calibri"/>
                <w:lang w:val="en-US"/>
              </w:rPr>
              <w:t>Provisions correction</w:t>
            </w:r>
            <w:r w:rsidRPr="009F499F">
              <w:rPr>
                <w:rFonts w:ascii="Calibri" w:hAnsi="Calibri"/>
              </w:rPr>
              <w:t xml:space="preserve"> – </w:t>
            </w:r>
            <w:r w:rsidRPr="009F499F">
              <w:rPr>
                <w:rFonts w:ascii="Calibri" w:hAnsi="Calibri"/>
                <w:lang w:val="en-US"/>
              </w:rPr>
              <w:t>decreasing</w:t>
            </w:r>
          </w:p>
        </w:tc>
      </w:tr>
      <w:tr w:rsidR="00B257C0" w:rsidRPr="009F499F" w14:paraId="657FF4AA" w14:textId="77777777" w:rsidTr="00643B5B">
        <w:tc>
          <w:tcPr>
            <w:tcW w:w="2816" w:type="dxa"/>
            <w:tcBorders>
              <w:top w:val="single" w:sz="4" w:space="0" w:color="auto"/>
              <w:left w:val="single" w:sz="4" w:space="0" w:color="auto"/>
              <w:bottom w:val="single" w:sz="4" w:space="0" w:color="auto"/>
              <w:right w:val="single" w:sz="4" w:space="0" w:color="auto"/>
            </w:tcBorders>
          </w:tcPr>
          <w:p w14:paraId="5E060D72" w14:textId="77777777" w:rsidR="00B257C0" w:rsidRPr="009F499F" w:rsidRDefault="00B257C0" w:rsidP="00643B5B">
            <w:pPr>
              <w:pStyle w:val="Normal1"/>
              <w:rPr>
                <w:rFonts w:ascii="Calibri" w:hAnsi="Calibri"/>
                <w:lang w:val="en-US"/>
              </w:rPr>
            </w:pPr>
            <w:r w:rsidRPr="009F499F">
              <w:rPr>
                <w:rFonts w:ascii="Calibri" w:hAnsi="Calibri"/>
                <w:lang w:val="en-US"/>
              </w:rPr>
              <w:t>For provisioning amount</w:t>
            </w:r>
          </w:p>
        </w:tc>
        <w:tc>
          <w:tcPr>
            <w:tcW w:w="4254" w:type="dxa"/>
            <w:tcBorders>
              <w:top w:val="single" w:sz="4" w:space="0" w:color="auto"/>
              <w:left w:val="single" w:sz="4" w:space="0" w:color="auto"/>
              <w:bottom w:val="single" w:sz="4" w:space="0" w:color="auto"/>
              <w:right w:val="single" w:sz="4" w:space="0" w:color="auto"/>
            </w:tcBorders>
          </w:tcPr>
          <w:p w14:paraId="293EC8B3" w14:textId="77777777" w:rsidR="00B257C0" w:rsidRPr="009F499F" w:rsidRDefault="00B257C0" w:rsidP="00643B5B">
            <w:pPr>
              <w:pStyle w:val="Normal1"/>
              <w:rPr>
                <w:rFonts w:ascii="Calibri" w:hAnsi="Calibri"/>
                <w:lang w:val="en-US"/>
              </w:rPr>
            </w:pPr>
            <w:r w:rsidRPr="009F499F">
              <w:rPr>
                <w:rFonts w:ascii="Calibri" w:hAnsi="Calibri"/>
                <w:lang w:val="en-US"/>
              </w:rPr>
              <w:t>When provision accrual procedure is executed</w:t>
            </w:r>
          </w:p>
        </w:tc>
        <w:tc>
          <w:tcPr>
            <w:tcW w:w="2758" w:type="dxa"/>
            <w:gridSpan w:val="2"/>
            <w:tcBorders>
              <w:top w:val="single" w:sz="4" w:space="0" w:color="auto"/>
              <w:left w:val="single" w:sz="4" w:space="0" w:color="auto"/>
              <w:bottom w:val="single" w:sz="4" w:space="0" w:color="auto"/>
              <w:right w:val="single" w:sz="4" w:space="0" w:color="auto"/>
            </w:tcBorders>
          </w:tcPr>
          <w:p w14:paraId="68A63F49" w14:textId="77777777" w:rsidR="00B257C0" w:rsidRPr="009F499F" w:rsidRDefault="00B257C0" w:rsidP="00643B5B">
            <w:pPr>
              <w:pStyle w:val="Normal1"/>
              <w:rPr>
                <w:rFonts w:ascii="Calibri" w:hAnsi="Calibri"/>
                <w:lang w:val="en-US"/>
              </w:rPr>
            </w:pPr>
            <w:r w:rsidRPr="009F499F">
              <w:rPr>
                <w:rFonts w:ascii="Calibri" w:hAnsi="Calibri"/>
                <w:lang w:val="en-US"/>
              </w:rPr>
              <w:t>Db</w:t>
            </w:r>
          </w:p>
          <w:p w14:paraId="4CD6BF91" w14:textId="77777777" w:rsidR="00B257C0" w:rsidRPr="009F499F" w:rsidRDefault="00B257C0" w:rsidP="00643B5B">
            <w:pPr>
              <w:pStyle w:val="Normal1"/>
              <w:rPr>
                <w:rFonts w:ascii="Calibri" w:hAnsi="Calibri"/>
              </w:rPr>
            </w:pPr>
            <w:r w:rsidRPr="009F499F">
              <w:rPr>
                <w:rFonts w:ascii="Calibri" w:hAnsi="Calibri"/>
              </w:rPr>
              <w:t>Ct</w:t>
            </w:r>
          </w:p>
        </w:tc>
      </w:tr>
      <w:tr w:rsidR="00B257C0" w:rsidRPr="009F499F" w14:paraId="7F84498B"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78DA1989" w14:textId="77777777" w:rsidR="00B257C0" w:rsidRPr="009F499F" w:rsidRDefault="00B257C0" w:rsidP="00643B5B">
            <w:pPr>
              <w:pStyle w:val="Normal1"/>
              <w:ind w:left="142"/>
              <w:rPr>
                <w:rFonts w:ascii="Calibri" w:hAnsi="Calibri"/>
                <w:b/>
                <w:lang w:val="en-US"/>
              </w:rPr>
            </w:pPr>
            <w:r w:rsidRPr="009F499F">
              <w:rPr>
                <w:rFonts w:ascii="Calibri" w:hAnsi="Calibri"/>
                <w:b/>
                <w:lang w:val="en-US"/>
              </w:rPr>
              <w:t xml:space="preserve">5. Dispute operation management. </w:t>
            </w:r>
          </w:p>
          <w:p w14:paraId="62129FAB" w14:textId="77777777" w:rsidR="00B257C0" w:rsidRPr="009F499F" w:rsidRDefault="00B257C0" w:rsidP="00643B5B">
            <w:pPr>
              <w:pStyle w:val="Normal1"/>
              <w:ind w:left="142"/>
              <w:rPr>
                <w:rFonts w:ascii="Calibri" w:hAnsi="Calibri"/>
                <w:lang w:val="en-US"/>
              </w:rPr>
            </w:pPr>
            <w:r w:rsidRPr="009F499F">
              <w:rPr>
                <w:rFonts w:ascii="Calibri" w:hAnsi="Calibri"/>
                <w:b/>
                <w:lang w:val="en-US"/>
              </w:rPr>
              <w:t>All dispute operations are posted and processed manually.</w:t>
            </w:r>
          </w:p>
        </w:tc>
      </w:tr>
      <w:tr w:rsidR="00B257C0" w:rsidRPr="009F499F" w14:paraId="143EFE37" w14:textId="77777777" w:rsidTr="00643B5B">
        <w:tc>
          <w:tcPr>
            <w:tcW w:w="9828" w:type="dxa"/>
            <w:gridSpan w:val="4"/>
            <w:tcBorders>
              <w:top w:val="single" w:sz="4" w:space="0" w:color="auto"/>
              <w:left w:val="single" w:sz="4" w:space="0" w:color="auto"/>
              <w:bottom w:val="single" w:sz="4" w:space="0" w:color="auto"/>
              <w:right w:val="single" w:sz="4" w:space="0" w:color="auto"/>
            </w:tcBorders>
          </w:tcPr>
          <w:p w14:paraId="11066551" w14:textId="77777777" w:rsidR="00B257C0" w:rsidRPr="009F499F" w:rsidRDefault="00B257C0" w:rsidP="00643B5B">
            <w:pPr>
              <w:pStyle w:val="Normal1"/>
              <w:ind w:left="142"/>
              <w:rPr>
                <w:rFonts w:ascii="Calibri" w:hAnsi="Calibri"/>
                <w:b/>
                <w:lang w:val="en-US"/>
              </w:rPr>
            </w:pPr>
            <w:r w:rsidRPr="009F499F">
              <w:rPr>
                <w:rFonts w:ascii="Calibri" w:hAnsi="Calibri"/>
                <w:b/>
                <w:lang w:val="en-US"/>
              </w:rPr>
              <w:t xml:space="preserve">6. Reversing. </w:t>
            </w:r>
          </w:p>
          <w:p w14:paraId="3D6985CE" w14:textId="77777777" w:rsidR="00B257C0" w:rsidRPr="009F499F" w:rsidRDefault="00B257C0" w:rsidP="00643B5B">
            <w:pPr>
              <w:pStyle w:val="Normal1"/>
              <w:ind w:left="142"/>
              <w:rPr>
                <w:rFonts w:ascii="Calibri" w:hAnsi="Calibri"/>
                <w:b/>
                <w:lang w:val="en-US"/>
              </w:rPr>
            </w:pPr>
            <w:r w:rsidRPr="009F499F">
              <w:rPr>
                <w:rFonts w:ascii="Calibri" w:hAnsi="Calibri"/>
                <w:b/>
                <w:lang w:val="en-US"/>
              </w:rPr>
              <w:t>Reversing of retail/cash processed as credit operations (payments).</w:t>
            </w:r>
          </w:p>
        </w:tc>
      </w:tr>
    </w:tbl>
    <w:p w14:paraId="4FAB374E" w14:textId="77777777" w:rsidR="006602BC" w:rsidRPr="009F3DA3" w:rsidRDefault="006602BC" w:rsidP="000C73E8"/>
    <w:p w14:paraId="7675956E" w14:textId="77777777" w:rsidR="000C73E8" w:rsidRPr="009F3DA3" w:rsidRDefault="000C73E8" w:rsidP="000C73E8">
      <w:pPr>
        <w:pStyle w:val="Heading3"/>
        <w:numPr>
          <w:ilvl w:val="2"/>
          <w:numId w:val="4"/>
        </w:numPr>
      </w:pPr>
      <w:bookmarkStart w:id="1155" w:name="_Toc503283564"/>
      <w:r w:rsidRPr="009F3DA3">
        <w:t>Billing Information</w:t>
      </w:r>
      <w:bookmarkEnd w:id="1155"/>
    </w:p>
    <w:p w14:paraId="17F2A4F5" w14:textId="77777777" w:rsidR="000C73E8" w:rsidRPr="00D2076B" w:rsidRDefault="000C73E8" w:rsidP="00737E58">
      <w:pPr>
        <w:pStyle w:val="ListParagraph"/>
        <w:numPr>
          <w:ilvl w:val="0"/>
          <w:numId w:val="34"/>
        </w:numPr>
        <w:spacing w:after="200" w:line="276" w:lineRule="auto"/>
      </w:pPr>
      <w:r w:rsidRPr="00D2076B">
        <w:t>Billing cycle</w:t>
      </w:r>
    </w:p>
    <w:p w14:paraId="52AF188E" w14:textId="77777777" w:rsidR="000C73E8" w:rsidRPr="00D2076B" w:rsidRDefault="000C73E8" w:rsidP="00737E58">
      <w:pPr>
        <w:pStyle w:val="ListParagraph"/>
        <w:numPr>
          <w:ilvl w:val="1"/>
          <w:numId w:val="34"/>
        </w:numPr>
        <w:spacing w:after="200" w:line="276" w:lineRule="auto"/>
      </w:pPr>
      <w:r w:rsidRPr="00D2076B">
        <w:t xml:space="preserve">Monthly </w:t>
      </w:r>
    </w:p>
    <w:p w14:paraId="224DD95A" w14:textId="77777777" w:rsidR="000C73E8" w:rsidRPr="00D2076B" w:rsidRDefault="000C73E8" w:rsidP="00737E58">
      <w:pPr>
        <w:pStyle w:val="ListParagraph"/>
        <w:numPr>
          <w:ilvl w:val="1"/>
          <w:numId w:val="34"/>
        </w:numPr>
        <w:spacing w:after="200" w:line="276" w:lineRule="auto"/>
      </w:pPr>
      <w:r w:rsidRPr="00D2076B">
        <w:t>Fixed day in the month</w:t>
      </w:r>
    </w:p>
    <w:p w14:paraId="1F981C67" w14:textId="77777777" w:rsidR="000C73E8" w:rsidRPr="00D2076B" w:rsidRDefault="000C73E8" w:rsidP="00737E58">
      <w:pPr>
        <w:pStyle w:val="ListParagraph"/>
        <w:numPr>
          <w:ilvl w:val="0"/>
          <w:numId w:val="34"/>
        </w:numPr>
        <w:spacing w:after="200" w:line="276" w:lineRule="auto"/>
      </w:pPr>
      <w:r w:rsidRPr="00D2076B">
        <w:t>Statement Date</w:t>
      </w:r>
    </w:p>
    <w:p w14:paraId="29865291" w14:textId="07E3A27D" w:rsidR="000C73E8" w:rsidRPr="00D2076B" w:rsidRDefault="000C73E8" w:rsidP="00737E58">
      <w:pPr>
        <w:pStyle w:val="ListParagraph"/>
        <w:numPr>
          <w:ilvl w:val="1"/>
          <w:numId w:val="34"/>
        </w:numPr>
        <w:spacing w:after="200" w:line="276" w:lineRule="auto"/>
      </w:pPr>
      <w:r w:rsidRPr="00D2076B">
        <w:t>Fixed day in the month</w:t>
      </w:r>
      <w:r w:rsidR="00BF3267">
        <w:t xml:space="preserve"> (</w:t>
      </w:r>
      <w:r w:rsidR="005E5D98">
        <w:t xml:space="preserve">currently is </w:t>
      </w:r>
      <w:r w:rsidR="004340E3">
        <w:rPr>
          <w:i/>
        </w:rPr>
        <w:t>15</w:t>
      </w:r>
      <w:r w:rsidR="005E5D98">
        <w:rPr>
          <w:i/>
        </w:rPr>
        <w:t xml:space="preserve"> monthly, bank can re-configure later</w:t>
      </w:r>
      <w:r w:rsidR="00BF3267">
        <w:t>)</w:t>
      </w:r>
    </w:p>
    <w:p w14:paraId="211A5287" w14:textId="77777777" w:rsidR="000C73E8" w:rsidRPr="00D2076B" w:rsidRDefault="000C73E8" w:rsidP="00737E58">
      <w:pPr>
        <w:pStyle w:val="ListParagraph"/>
        <w:numPr>
          <w:ilvl w:val="0"/>
          <w:numId w:val="34"/>
        </w:numPr>
        <w:spacing w:after="200" w:line="276" w:lineRule="auto"/>
      </w:pPr>
      <w:r w:rsidRPr="00D2076B">
        <w:t>Grace Period</w:t>
      </w:r>
    </w:p>
    <w:p w14:paraId="09DCD452" w14:textId="77777777" w:rsidR="000C73E8" w:rsidRPr="00D2076B" w:rsidRDefault="00BF3267" w:rsidP="00737E58">
      <w:pPr>
        <w:pStyle w:val="ListParagraph"/>
        <w:numPr>
          <w:ilvl w:val="1"/>
          <w:numId w:val="34"/>
        </w:numPr>
        <w:spacing w:after="200" w:line="276" w:lineRule="auto"/>
      </w:pPr>
      <w:r>
        <w:t>0</w:t>
      </w:r>
      <w:r w:rsidR="000C73E8" w:rsidRPr="00D2076B">
        <w:t xml:space="preserve"> days</w:t>
      </w:r>
    </w:p>
    <w:p w14:paraId="77CA0801" w14:textId="77777777" w:rsidR="000C73E8" w:rsidRPr="00D2076B" w:rsidRDefault="000C73E8" w:rsidP="00737E58">
      <w:pPr>
        <w:pStyle w:val="ListParagraph"/>
        <w:numPr>
          <w:ilvl w:val="1"/>
          <w:numId w:val="34"/>
        </w:numPr>
        <w:spacing w:after="200" w:line="276" w:lineRule="auto"/>
      </w:pPr>
      <w:r w:rsidRPr="00D2076B">
        <w:t>Fixed day in the month</w:t>
      </w:r>
    </w:p>
    <w:p w14:paraId="1CA213BD" w14:textId="77777777" w:rsidR="000C73E8" w:rsidRPr="00D2076B" w:rsidRDefault="000C73E8" w:rsidP="00737E58">
      <w:pPr>
        <w:pStyle w:val="ListParagraph"/>
        <w:numPr>
          <w:ilvl w:val="0"/>
          <w:numId w:val="34"/>
        </w:numPr>
        <w:spacing w:after="200" w:line="276" w:lineRule="auto"/>
      </w:pPr>
      <w:r w:rsidRPr="00D2076B">
        <w:t>Due Date</w:t>
      </w:r>
    </w:p>
    <w:p w14:paraId="10DBF96D" w14:textId="1D3FD21E" w:rsidR="000C73E8" w:rsidRPr="00D2076B" w:rsidRDefault="000C73E8" w:rsidP="00737E58">
      <w:pPr>
        <w:pStyle w:val="ListParagraph"/>
        <w:numPr>
          <w:ilvl w:val="1"/>
          <w:numId w:val="34"/>
        </w:numPr>
        <w:spacing w:after="200" w:line="276" w:lineRule="auto"/>
      </w:pPr>
      <w:r w:rsidRPr="00D2076B">
        <w:lastRenderedPageBreak/>
        <w:t>Based on the Statement day</w:t>
      </w:r>
      <w:r w:rsidR="007B3966">
        <w:t xml:space="preserve"> (</w:t>
      </w:r>
      <w:r w:rsidR="005E5D98">
        <w:t xml:space="preserve">currently is </w:t>
      </w:r>
      <w:r w:rsidR="007B3966" w:rsidRPr="007B3966">
        <w:rPr>
          <w:i/>
        </w:rPr>
        <w:t>15 days</w:t>
      </w:r>
      <w:r w:rsidR="00676FC2">
        <w:rPr>
          <w:i/>
        </w:rPr>
        <w:t xml:space="preserve"> is from statement days</w:t>
      </w:r>
      <w:r w:rsidR="005E5D98">
        <w:rPr>
          <w:i/>
        </w:rPr>
        <w:t>, bank can re-configure later</w:t>
      </w:r>
      <w:r w:rsidR="005E5D98">
        <w:t>)</w:t>
      </w:r>
    </w:p>
    <w:p w14:paraId="61FC942D" w14:textId="77777777" w:rsidR="000C73E8" w:rsidRPr="009F3DA3" w:rsidRDefault="000C73E8" w:rsidP="00737E58">
      <w:pPr>
        <w:pStyle w:val="ListParagraph"/>
        <w:numPr>
          <w:ilvl w:val="1"/>
          <w:numId w:val="34"/>
        </w:numPr>
        <w:spacing w:after="200" w:line="276" w:lineRule="auto"/>
      </w:pPr>
      <w:r w:rsidRPr="00D2076B">
        <w:t>Fixed day in the month</w:t>
      </w:r>
    </w:p>
    <w:p w14:paraId="31CD6A6D" w14:textId="77777777" w:rsidR="000C73E8" w:rsidRPr="009F3DA3" w:rsidRDefault="000C73E8" w:rsidP="000C73E8">
      <w:pPr>
        <w:pStyle w:val="ListParagraph"/>
        <w:spacing w:after="200" w:line="276" w:lineRule="auto"/>
        <w:ind w:left="1440"/>
      </w:pPr>
    </w:p>
    <w:p w14:paraId="3078968A" w14:textId="77777777" w:rsidR="000C73E8" w:rsidRPr="009F3DA3" w:rsidRDefault="000C73E8" w:rsidP="000C73E8">
      <w:pPr>
        <w:pStyle w:val="Heading3"/>
        <w:numPr>
          <w:ilvl w:val="2"/>
          <w:numId w:val="4"/>
        </w:numPr>
      </w:pPr>
      <w:bookmarkStart w:id="1156" w:name="_Toc503283565"/>
      <w:r w:rsidRPr="009F3DA3">
        <w:t>Over Limit</w:t>
      </w:r>
      <w:bookmarkEnd w:id="1156"/>
    </w:p>
    <w:p w14:paraId="1D33F5CA" w14:textId="77777777" w:rsidR="000C73E8" w:rsidRDefault="000C73E8" w:rsidP="00737E58">
      <w:pPr>
        <w:pStyle w:val="ListParagraph"/>
        <w:numPr>
          <w:ilvl w:val="0"/>
          <w:numId w:val="34"/>
        </w:numPr>
        <w:spacing w:after="200" w:line="276" w:lineRule="auto"/>
      </w:pPr>
      <w:r w:rsidRPr="009F3DA3">
        <w:t xml:space="preserve">Over Limit Fees will </w:t>
      </w:r>
      <w:r>
        <w:t>not be charged.</w:t>
      </w:r>
    </w:p>
    <w:p w14:paraId="6D690F10" w14:textId="77777777" w:rsidR="00234CB8" w:rsidRPr="000A0652" w:rsidRDefault="00234CB8" w:rsidP="00737E58">
      <w:pPr>
        <w:pStyle w:val="ListParagraph"/>
        <w:numPr>
          <w:ilvl w:val="0"/>
          <w:numId w:val="34"/>
        </w:numPr>
        <w:spacing w:after="200" w:line="276" w:lineRule="auto"/>
      </w:pPr>
      <w:r w:rsidRPr="000A0652">
        <w:t>Interest rate of over</w:t>
      </w:r>
      <w:r w:rsidR="00151464">
        <w:t>-</w:t>
      </w:r>
      <w:r w:rsidRPr="000A0652">
        <w:t xml:space="preserve">limit - </w:t>
      </w:r>
      <w:r w:rsidR="009A22FC" w:rsidRPr="000A0652">
        <w:t>Refer to the section Interest.</w:t>
      </w:r>
    </w:p>
    <w:p w14:paraId="7273B9FE" w14:textId="77777777" w:rsidR="002157F1" w:rsidRPr="000A0652" w:rsidRDefault="00D97E90" w:rsidP="00737E58">
      <w:pPr>
        <w:pStyle w:val="ListParagraph"/>
        <w:numPr>
          <w:ilvl w:val="0"/>
          <w:numId w:val="34"/>
        </w:numPr>
        <w:spacing w:after="200" w:line="276" w:lineRule="auto"/>
      </w:pPr>
      <w:r>
        <w:t>B</w:t>
      </w:r>
      <w:r w:rsidR="00BA230D">
        <w:t>ank allow</w:t>
      </w:r>
      <w:r w:rsidR="00151464">
        <w:t>s</w:t>
      </w:r>
      <w:r w:rsidR="00BA230D">
        <w:t xml:space="preserve"> any over-limit amount.</w:t>
      </w:r>
    </w:p>
    <w:p w14:paraId="5CB335BD" w14:textId="77777777" w:rsidR="008A1D46" w:rsidRDefault="008A1D46" w:rsidP="008A1D46">
      <w:pPr>
        <w:pStyle w:val="Heading3"/>
        <w:numPr>
          <w:ilvl w:val="2"/>
          <w:numId w:val="4"/>
        </w:numPr>
      </w:pPr>
      <w:bookmarkStart w:id="1157" w:name="_Toc503283566"/>
      <w:r>
        <w:t>Buckets</w:t>
      </w:r>
      <w:bookmarkEnd w:id="1157"/>
    </w:p>
    <w:p w14:paraId="62218639" w14:textId="77777777" w:rsidR="00CC7C48" w:rsidRPr="00CC7C48" w:rsidRDefault="00CC7C48" w:rsidP="00CC7C48">
      <w:pPr>
        <w:pStyle w:val="BodyText"/>
        <w:jc w:val="both"/>
        <w:rPr>
          <w:rFonts w:ascii="Calibri" w:hAnsi="Calibri"/>
        </w:rPr>
      </w:pPr>
    </w:p>
    <w:p w14:paraId="3B272E7F" w14:textId="77777777" w:rsidR="00C2266D" w:rsidRDefault="00CC7C48" w:rsidP="00C2266D">
      <w:pPr>
        <w:pStyle w:val="BodyText"/>
        <w:ind w:left="720"/>
        <w:jc w:val="both"/>
        <w:rPr>
          <w:rFonts w:ascii="Calibri" w:hAnsi="Calibri"/>
        </w:rPr>
      </w:pPr>
      <w:r w:rsidRPr="00CC7C48">
        <w:rPr>
          <w:rFonts w:ascii="Calibri" w:hAnsi="Calibri"/>
        </w:rPr>
        <w:t>For Credit Card</w:t>
      </w:r>
      <w:r w:rsidR="000B3F8E">
        <w:rPr>
          <w:rFonts w:ascii="Calibri" w:hAnsi="Calibri"/>
        </w:rPr>
        <w:t xml:space="preserve"> </w:t>
      </w:r>
    </w:p>
    <w:p w14:paraId="692F864A" w14:textId="77777777" w:rsidR="00CC7C48" w:rsidRPr="00CC7C48" w:rsidRDefault="000B3F8E" w:rsidP="00C2266D">
      <w:pPr>
        <w:pStyle w:val="BodyText"/>
        <w:ind w:left="720"/>
        <w:jc w:val="both"/>
        <w:rPr>
          <w:rFonts w:ascii="Calibri" w:hAnsi="Calibri"/>
        </w:rPr>
      </w:pPr>
      <w:r>
        <w:rPr>
          <w:rFonts w:ascii="Calibri" w:hAnsi="Calibri"/>
        </w:rPr>
        <w:t>After 2 consequent late cycle</w:t>
      </w:r>
      <w:r w:rsidR="002717B7">
        <w:rPr>
          <w:rFonts w:ascii="Calibri" w:hAnsi="Calibri"/>
        </w:rPr>
        <w:t>s</w:t>
      </w:r>
      <w:r>
        <w:rPr>
          <w:rFonts w:ascii="Calibri" w:hAnsi="Calibri"/>
        </w:rPr>
        <w:t xml:space="preserve"> then card/issuing contract will be locked to </w:t>
      </w:r>
      <w:r w:rsidR="003210D6">
        <w:rPr>
          <w:rFonts w:ascii="Calibri" w:hAnsi="Calibri"/>
        </w:rPr>
        <w:t>stop</w:t>
      </w:r>
      <w:r>
        <w:rPr>
          <w:rFonts w:ascii="Calibri" w:hAnsi="Calibri"/>
        </w:rPr>
        <w:t xml:space="preserve"> new authorization</w:t>
      </w:r>
      <w:r w:rsidR="00C9637F">
        <w:rPr>
          <w:rFonts w:ascii="Calibri" w:hAnsi="Calibri"/>
        </w:rPr>
        <w:t xml:space="preserve"> (at T60)</w:t>
      </w:r>
      <w:r>
        <w:rPr>
          <w:rFonts w:ascii="Calibri" w:hAnsi="Calibri"/>
        </w:rPr>
        <w:t>.</w:t>
      </w:r>
      <w:r w:rsidR="002E57CD">
        <w:rPr>
          <w:rFonts w:ascii="Calibri" w:hAnsi="Calibri"/>
        </w:rPr>
        <w:t xml:space="preserve"> If cardholder still did not pay amount for next cycle and a half </w:t>
      </w:r>
      <w:r w:rsidR="00C54379">
        <w:rPr>
          <w:rFonts w:ascii="Calibri" w:hAnsi="Calibri"/>
        </w:rPr>
        <w:t xml:space="preserve">(at T105) </w:t>
      </w:r>
      <w:r w:rsidR="002E57CD">
        <w:rPr>
          <w:rFonts w:ascii="Calibri" w:hAnsi="Calibri"/>
        </w:rPr>
        <w:t>then all cards under issuing contract will be locked to no-renewal status. At no-renewal status, end-user cannot change to other status.</w:t>
      </w:r>
      <w:r w:rsidR="00986442">
        <w:rPr>
          <w:rFonts w:ascii="Calibri" w:hAnsi="Calibri"/>
        </w:rPr>
        <w:t xml:space="preserve"> It means that card is closed forever.</w:t>
      </w:r>
      <w:r>
        <w:rPr>
          <w:rFonts w:ascii="Calibri" w:hAnsi="Calibri"/>
        </w:rPr>
        <w:t xml:space="preserve"> </w:t>
      </w:r>
    </w:p>
    <w:p w14:paraId="5F3FC203" w14:textId="77777777" w:rsidR="008A1D46" w:rsidRDefault="001F591E" w:rsidP="001F591E">
      <w:pPr>
        <w:pStyle w:val="BodyText"/>
      </w:pPr>
      <w:r>
        <w:tab/>
      </w:r>
      <w:r>
        <w:rPr>
          <w:noProof/>
          <w:lang w:val="en-ZA" w:eastAsia="en-ZA"/>
        </w:rPr>
        <w:drawing>
          <wp:inline distT="0" distB="0" distL="0" distR="0" wp14:anchorId="0C6AA93A" wp14:editId="72EAD455">
            <wp:extent cx="5422689" cy="1179022"/>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3789" cy="1179261"/>
                    </a:xfrm>
                    <a:prstGeom prst="rect">
                      <a:avLst/>
                    </a:prstGeom>
                    <a:noFill/>
                    <a:ln>
                      <a:noFill/>
                    </a:ln>
                  </pic:spPr>
                </pic:pic>
              </a:graphicData>
            </a:graphic>
          </wp:inline>
        </w:drawing>
      </w:r>
    </w:p>
    <w:p w14:paraId="2C02D3F8" w14:textId="0411AEAE" w:rsidR="00616D1B" w:rsidRDefault="00A45F52" w:rsidP="00360A5A">
      <w:pPr>
        <w:pStyle w:val="BodyText"/>
        <w:jc w:val="both"/>
        <w:rPr>
          <w:rFonts w:ascii="Calibri" w:hAnsi="Calibri"/>
        </w:rPr>
      </w:pPr>
      <w:r>
        <w:rPr>
          <w:rFonts w:ascii="Calibri" w:hAnsi="Calibri"/>
        </w:rPr>
        <w:tab/>
      </w:r>
      <w:r w:rsidR="004413B5">
        <w:rPr>
          <w:rFonts w:ascii="Calibri" w:hAnsi="Calibri"/>
        </w:rPr>
        <w:t>OCB</w:t>
      </w:r>
      <w:r>
        <w:rPr>
          <w:rFonts w:ascii="Calibri" w:hAnsi="Calibri"/>
        </w:rPr>
        <w:t xml:space="preserve"> did not apply </w:t>
      </w:r>
      <w:r w:rsidR="004A43AA">
        <w:rPr>
          <w:rFonts w:ascii="Calibri" w:hAnsi="Calibri"/>
        </w:rPr>
        <w:t xml:space="preserve">to </w:t>
      </w:r>
      <w:r>
        <w:rPr>
          <w:rFonts w:ascii="Calibri" w:hAnsi="Calibri"/>
        </w:rPr>
        <w:t xml:space="preserve">lock card, apply </w:t>
      </w:r>
      <w:r w:rsidR="004A43AA">
        <w:rPr>
          <w:rFonts w:ascii="Calibri" w:hAnsi="Calibri"/>
        </w:rPr>
        <w:t xml:space="preserve">to </w:t>
      </w:r>
      <w:r>
        <w:rPr>
          <w:rFonts w:ascii="Calibri" w:hAnsi="Calibri"/>
        </w:rPr>
        <w:t xml:space="preserve">lock </w:t>
      </w:r>
      <w:r w:rsidR="00CC7C48">
        <w:rPr>
          <w:rFonts w:ascii="Calibri" w:hAnsi="Calibri"/>
        </w:rPr>
        <w:t xml:space="preserve">the </w:t>
      </w:r>
      <w:r>
        <w:rPr>
          <w:rFonts w:ascii="Calibri" w:hAnsi="Calibri"/>
        </w:rPr>
        <w:t>issuing contract level</w:t>
      </w:r>
      <w:r w:rsidR="001F591E">
        <w:rPr>
          <w:rFonts w:ascii="Calibri" w:hAnsi="Calibri"/>
        </w:rPr>
        <w:t xml:space="preserve"> at T60</w:t>
      </w:r>
      <w:r>
        <w:rPr>
          <w:rFonts w:ascii="Calibri" w:hAnsi="Calibri"/>
        </w:rPr>
        <w:t>.</w:t>
      </w:r>
      <w:r w:rsidR="004F4CFC" w:rsidRPr="00360A5A">
        <w:rPr>
          <w:rFonts w:ascii="Calibri" w:hAnsi="Calibri"/>
        </w:rPr>
        <w:tab/>
      </w:r>
    </w:p>
    <w:p w14:paraId="038A93A2" w14:textId="77777777" w:rsidR="001F591E" w:rsidRPr="00360A5A" w:rsidRDefault="001F591E" w:rsidP="001F591E">
      <w:pPr>
        <w:pStyle w:val="BodyText"/>
        <w:jc w:val="both"/>
        <w:rPr>
          <w:rFonts w:ascii="Calibri" w:hAnsi="Calibri"/>
        </w:rPr>
      </w:pPr>
      <w:r>
        <w:tab/>
      </w:r>
      <w:r w:rsidRPr="00360A5A">
        <w:rPr>
          <w:rFonts w:ascii="Calibri" w:hAnsi="Calibri"/>
        </w:rPr>
        <w:t xml:space="preserve">What is card status to be changed to Lock by Debt? </w:t>
      </w:r>
    </w:p>
    <w:p w14:paraId="764E6CB7" w14:textId="77777777" w:rsidR="001F591E" w:rsidRPr="00360A5A" w:rsidRDefault="001F591E" w:rsidP="001F591E">
      <w:pPr>
        <w:pStyle w:val="BodyText"/>
        <w:jc w:val="both"/>
        <w:rPr>
          <w:rFonts w:ascii="Calibri" w:hAnsi="Calibri"/>
        </w:rPr>
      </w:pPr>
      <w:r w:rsidRPr="00360A5A">
        <w:rPr>
          <w:rFonts w:ascii="Calibri" w:hAnsi="Calibri"/>
        </w:rPr>
        <w:tab/>
      </w:r>
      <w:r w:rsidRPr="00360A5A">
        <w:rPr>
          <w:rFonts w:ascii="Calibri" w:hAnsi="Calibri"/>
        </w:rPr>
        <w:tab/>
        <w:t>Card Ok</w:t>
      </w:r>
    </w:p>
    <w:p w14:paraId="39AD9188" w14:textId="77777777" w:rsidR="001F591E" w:rsidRPr="005E5D98" w:rsidRDefault="001F591E" w:rsidP="001F591E">
      <w:pPr>
        <w:pStyle w:val="BodyText"/>
        <w:jc w:val="both"/>
        <w:rPr>
          <w:rFonts w:asciiTheme="minorHAnsi" w:hAnsiTheme="minorHAnsi" w:cstheme="minorHAnsi"/>
        </w:rPr>
      </w:pPr>
      <w:r w:rsidRPr="00360A5A">
        <w:rPr>
          <w:rFonts w:ascii="Calibri" w:hAnsi="Calibri"/>
        </w:rPr>
        <w:tab/>
      </w:r>
      <w:r w:rsidRPr="005E5D98">
        <w:rPr>
          <w:rFonts w:asciiTheme="minorHAnsi" w:hAnsiTheme="minorHAnsi" w:cstheme="minorHAnsi"/>
        </w:rPr>
        <w:tab/>
        <w:t>Card do not honor</w:t>
      </w:r>
    </w:p>
    <w:p w14:paraId="7F5020CD" w14:textId="346C83DE" w:rsidR="005E5D98" w:rsidRPr="005E5D98" w:rsidRDefault="005E5D98" w:rsidP="005E5D98">
      <w:pPr>
        <w:pStyle w:val="BodyText"/>
        <w:ind w:firstLine="432"/>
        <w:jc w:val="both"/>
        <w:rPr>
          <w:rFonts w:asciiTheme="minorHAnsi" w:hAnsiTheme="minorHAnsi" w:cstheme="minorHAnsi"/>
        </w:rPr>
      </w:pPr>
      <w:r w:rsidRPr="005E5D98">
        <w:rPr>
          <w:rFonts w:asciiTheme="minorHAnsi" w:hAnsiTheme="minorHAnsi" w:cstheme="minorHAnsi"/>
        </w:rPr>
        <w:t xml:space="preserve">    (Bank can re-configure later)</w:t>
      </w:r>
    </w:p>
    <w:p w14:paraId="40074425" w14:textId="77777777" w:rsidR="005E5D98" w:rsidRPr="005E5D98" w:rsidRDefault="005E5D98" w:rsidP="005E5D98">
      <w:pPr>
        <w:pStyle w:val="BodyText"/>
        <w:ind w:left="630"/>
        <w:jc w:val="both"/>
        <w:rPr>
          <w:rFonts w:ascii="Calibri" w:hAnsi="Calibri"/>
        </w:rPr>
      </w:pPr>
      <w:r w:rsidRPr="005E5D98">
        <w:rPr>
          <w:rFonts w:ascii="Calibri" w:hAnsi="Calibri"/>
        </w:rPr>
        <w:t>Bank has facility to set up event to change Account status automatically following delinquency status.</w:t>
      </w:r>
    </w:p>
    <w:p w14:paraId="71CE1A07" w14:textId="77777777" w:rsidR="005E5D98" w:rsidRDefault="005E5D98" w:rsidP="005E5D98">
      <w:pPr>
        <w:pStyle w:val="BodyText"/>
        <w:ind w:firstLine="432"/>
        <w:jc w:val="both"/>
        <w:rPr>
          <w:rFonts w:ascii="Calibri" w:hAnsi="Calibri"/>
        </w:rPr>
      </w:pPr>
    </w:p>
    <w:p w14:paraId="0AC96F8A" w14:textId="77777777" w:rsidR="005E5D98" w:rsidRPr="00360A5A" w:rsidRDefault="005E5D98" w:rsidP="005E5D98">
      <w:pPr>
        <w:pStyle w:val="BodyText"/>
        <w:jc w:val="both"/>
        <w:rPr>
          <w:rFonts w:ascii="Calibri" w:hAnsi="Calibri"/>
        </w:rPr>
      </w:pPr>
    </w:p>
    <w:p w14:paraId="6A471C08" w14:textId="77777777" w:rsidR="00234CB8" w:rsidRDefault="00234CB8" w:rsidP="00360A5A">
      <w:pPr>
        <w:pStyle w:val="BodyText"/>
        <w:ind w:firstLine="720"/>
        <w:jc w:val="both"/>
        <w:rPr>
          <w:rFonts w:ascii="Calibri" w:hAnsi="Calibri"/>
        </w:rPr>
      </w:pPr>
      <w:r>
        <w:rPr>
          <w:rFonts w:ascii="Calibri" w:hAnsi="Calibri"/>
        </w:rPr>
        <w:tab/>
      </w:r>
    </w:p>
    <w:p w14:paraId="450B5452" w14:textId="77777777" w:rsidR="00842B7A" w:rsidRPr="00360A5A" w:rsidRDefault="00842B7A" w:rsidP="00842B7A">
      <w:pPr>
        <w:pStyle w:val="BodyText"/>
        <w:jc w:val="both"/>
        <w:rPr>
          <w:rFonts w:ascii="Calibri" w:hAnsi="Calibri"/>
        </w:rPr>
      </w:pPr>
    </w:p>
    <w:p w14:paraId="5EAE9977" w14:textId="77777777" w:rsidR="000C73E8" w:rsidRDefault="000C73E8" w:rsidP="000C73E8">
      <w:pPr>
        <w:pStyle w:val="Heading1"/>
        <w:numPr>
          <w:ilvl w:val="0"/>
          <w:numId w:val="4"/>
        </w:numPr>
      </w:pPr>
      <w:bookmarkStart w:id="1158" w:name="_Toc503283567"/>
      <w:r>
        <w:lastRenderedPageBreak/>
        <w:t>REQC00</w:t>
      </w:r>
      <w:r w:rsidR="00F65918">
        <w:t>19</w:t>
      </w:r>
      <w:r>
        <w:t xml:space="preserve"> – Transaction &amp; Service Fees</w:t>
      </w:r>
      <w:bookmarkEnd w:id="1158"/>
      <w:r>
        <w:fldChar w:fldCharType="begin"/>
      </w:r>
      <w:r>
        <w:instrText>tc "2.1 Functional Requirements Table " \l 2</w:instrText>
      </w:r>
      <w:r>
        <w:fldChar w:fldCharType="end"/>
      </w:r>
    </w:p>
    <w:p w14:paraId="6B42559A" w14:textId="77777777" w:rsidR="000C73E8" w:rsidRDefault="000C73E8" w:rsidP="000C73E8">
      <w:pPr>
        <w:pStyle w:val="Heading2"/>
        <w:numPr>
          <w:ilvl w:val="1"/>
          <w:numId w:val="4"/>
        </w:numPr>
        <w:tabs>
          <w:tab w:val="num" w:pos="576"/>
        </w:tabs>
        <w:ind w:left="576"/>
      </w:pPr>
      <w:bookmarkStart w:id="1159" w:name="_Toc503283568"/>
      <w:r>
        <w:t>Business Requirement</w:t>
      </w:r>
      <w:bookmarkEnd w:id="1159"/>
    </w:p>
    <w:p w14:paraId="6ADAD9F2" w14:textId="1C1C874A" w:rsidR="000C73E8" w:rsidRDefault="001830BF" w:rsidP="000C73E8">
      <w:pPr>
        <w:pStyle w:val="BodyText"/>
        <w:jc w:val="both"/>
        <w:rPr>
          <w:rFonts w:ascii="Calibri" w:hAnsi="Calibri"/>
        </w:rPr>
      </w:pPr>
      <w:r>
        <w:rPr>
          <w:rFonts w:ascii="Calibri" w:hAnsi="Calibri"/>
        </w:rPr>
        <w:t xml:space="preserve">ORIENT COMMERCIAL BANK </w:t>
      </w:r>
      <w:r w:rsidR="000C73E8">
        <w:rPr>
          <w:rFonts w:ascii="Calibri" w:hAnsi="Calibri"/>
        </w:rPr>
        <w:t>needs the ability to define the fees in the system. Fee can be defined as a charge to a cardholder or it can be some sort of incentive to a cardholder.</w:t>
      </w:r>
    </w:p>
    <w:p w14:paraId="68E8136B" w14:textId="55F15A69" w:rsidR="000C73E8" w:rsidRPr="00913883" w:rsidRDefault="001830BF" w:rsidP="0021027B">
      <w:pPr>
        <w:jc w:val="both"/>
      </w:pPr>
      <w:r>
        <w:t xml:space="preserve">ORIENT COMMERCIAL BANK </w:t>
      </w:r>
      <w:r w:rsidR="000C73E8">
        <w:t>needs to have several fees combined for a single operation</w:t>
      </w:r>
      <w:r w:rsidR="000C73E8" w:rsidRPr="001908DE">
        <w:rPr>
          <w:rFonts w:ascii="Palatino Linotype" w:hAnsi="Palatino Linotype" w:cs="+mn-cs"/>
          <w:b/>
          <w:bCs/>
          <w:color w:val="7B2927"/>
        </w:rPr>
        <w:t xml:space="preserve"> </w:t>
      </w:r>
      <w:r w:rsidR="000C73E8" w:rsidRPr="001908DE">
        <w:rPr>
          <w:bCs/>
        </w:rPr>
        <w:t>e.g. fee for ATM withdrawal + processing fee + mark-up on authorization</w:t>
      </w:r>
      <w:r w:rsidR="000C73E8">
        <w:rPr>
          <w:bCs/>
        </w:rPr>
        <w:t>.</w:t>
      </w:r>
    </w:p>
    <w:p w14:paraId="2A3DEF7A" w14:textId="060B5909" w:rsidR="000C73E8" w:rsidRDefault="001830BF" w:rsidP="000C73E8">
      <w:pPr>
        <w:pStyle w:val="BodyText"/>
        <w:rPr>
          <w:rFonts w:ascii="Calibri" w:hAnsi="Calibri"/>
        </w:rPr>
      </w:pPr>
      <w:r>
        <w:rPr>
          <w:rFonts w:ascii="Calibri" w:hAnsi="Calibri"/>
        </w:rPr>
        <w:t xml:space="preserve">ORIENT COMMERCIAL BANK </w:t>
      </w:r>
      <w:r w:rsidR="000C73E8">
        <w:rPr>
          <w:rFonts w:ascii="Calibri" w:hAnsi="Calibri"/>
        </w:rPr>
        <w:t>requires two main types of fees:</w:t>
      </w:r>
    </w:p>
    <w:p w14:paraId="2518DB9C" w14:textId="77777777" w:rsidR="000C73E8" w:rsidRDefault="000C73E8" w:rsidP="000C73E8">
      <w:pPr>
        <w:pStyle w:val="Heading4"/>
        <w:rPr>
          <w:rFonts w:ascii="Calibri" w:hAnsi="Calibri"/>
        </w:rPr>
      </w:pPr>
      <w:r>
        <w:t>REQC00</w:t>
      </w:r>
      <w:r w:rsidR="00F65918">
        <w:t>19</w:t>
      </w:r>
      <w:r>
        <w:t xml:space="preserve">.1 - </w:t>
      </w:r>
      <w:r>
        <w:rPr>
          <w:rFonts w:ascii="Calibri" w:hAnsi="Calibri"/>
        </w:rPr>
        <w:t>Misc Fees</w:t>
      </w:r>
    </w:p>
    <w:p w14:paraId="45ADC3AB" w14:textId="77777777" w:rsidR="000C73E8" w:rsidRDefault="000C73E8" w:rsidP="000C73E8">
      <w:pPr>
        <w:pStyle w:val="BodyText"/>
        <w:rPr>
          <w:rFonts w:ascii="Calibri" w:hAnsi="Calibri"/>
          <w:bCs/>
        </w:rPr>
      </w:pPr>
      <w:r w:rsidRPr="00F43ABD">
        <w:rPr>
          <w:rFonts w:ascii="Calibri" w:hAnsi="Calibri"/>
          <w:bCs/>
        </w:rPr>
        <w:t xml:space="preserve">Misc fees are fee which is configured for management or event. They are non-transaction based fees. For example: annual fee, re-issue PIN, re-print statement. </w:t>
      </w:r>
    </w:p>
    <w:p w14:paraId="3638425A" w14:textId="77777777" w:rsidR="00835565" w:rsidRPr="00F43ABD" w:rsidRDefault="00835565" w:rsidP="000C73E8">
      <w:pPr>
        <w:pStyle w:val="BodyText"/>
        <w:rPr>
          <w:rFonts w:ascii="Calibri" w:hAnsi="Calibri"/>
          <w:bCs/>
        </w:rPr>
      </w:pPr>
      <w:r>
        <w:rPr>
          <w:rFonts w:ascii="Calibri" w:hAnsi="Calibri"/>
          <w:bCs/>
        </w:rPr>
        <w:t>At Account Contract, Late Payment Fee will be charged once cardholder pays less than min amount before due date.</w:t>
      </w:r>
    </w:p>
    <w:p w14:paraId="27563842" w14:textId="77777777" w:rsidR="000C73E8" w:rsidRDefault="004D78FB" w:rsidP="000C73E8">
      <w:pPr>
        <w:pStyle w:val="Heading4"/>
      </w:pPr>
      <w:r>
        <w:t>REQC00</w:t>
      </w:r>
      <w:r w:rsidR="00F65918">
        <w:t>19</w:t>
      </w:r>
      <w:r>
        <w:t>.2</w:t>
      </w:r>
      <w:r w:rsidR="000C73E8">
        <w:t xml:space="preserve"> - Transaction Fees</w:t>
      </w:r>
    </w:p>
    <w:p w14:paraId="31B91358" w14:textId="77777777" w:rsidR="000C73E8" w:rsidRDefault="000C73E8" w:rsidP="000C73E8">
      <w:r w:rsidRPr="00456F09">
        <w:t>Transaction Fees</w:t>
      </w:r>
      <w:r>
        <w:t xml:space="preserve"> are f</w:t>
      </w:r>
      <w:r w:rsidRPr="00EC1CF3">
        <w:rPr>
          <w:bCs/>
        </w:rPr>
        <w:t>ee</w:t>
      </w:r>
      <w:r>
        <w:rPr>
          <w:bCs/>
        </w:rPr>
        <w:t>s</w:t>
      </w:r>
      <w:r w:rsidRPr="00EC1CF3">
        <w:rPr>
          <w:bCs/>
        </w:rPr>
        <w:t xml:space="preserve"> applied on financial transactions</w:t>
      </w:r>
      <w:r>
        <w:t>,</w:t>
      </w:r>
      <w:r w:rsidRPr="00EC1CF3">
        <w:rPr>
          <w:bCs/>
        </w:rPr>
        <w:t xml:space="preserve"> </w:t>
      </w:r>
      <w:r>
        <w:t>e.</w:t>
      </w:r>
      <w:r w:rsidRPr="00EC1CF3">
        <w:rPr>
          <w:bCs/>
        </w:rPr>
        <w:t xml:space="preserve">g. </w:t>
      </w:r>
      <w:r>
        <w:t>c</w:t>
      </w:r>
      <w:r w:rsidRPr="00EC1CF3">
        <w:rPr>
          <w:bCs/>
        </w:rPr>
        <w:t>ard loading fee, mark-up, processing fee</w:t>
      </w:r>
      <w:r>
        <w:t>.</w:t>
      </w:r>
    </w:p>
    <w:p w14:paraId="2427E8DE" w14:textId="0E3070F7" w:rsidR="000C73E8" w:rsidRDefault="001830BF" w:rsidP="000C73E8">
      <w:pPr>
        <w:pStyle w:val="BodyText"/>
        <w:rPr>
          <w:rFonts w:ascii="Calibri" w:hAnsi="Calibri"/>
        </w:rPr>
      </w:pPr>
      <w:r>
        <w:rPr>
          <w:rFonts w:ascii="Calibri" w:hAnsi="Calibri"/>
        </w:rPr>
        <w:t xml:space="preserve">ORIENT COMMERCIAL BANK </w:t>
      </w:r>
      <w:r w:rsidR="000C73E8">
        <w:rPr>
          <w:rFonts w:ascii="Calibri" w:hAnsi="Calibri"/>
        </w:rPr>
        <w:t>needs the transaction fee as a combination of:</w:t>
      </w:r>
    </w:p>
    <w:p w14:paraId="2A1D5495" w14:textId="77777777" w:rsidR="000C73E8" w:rsidRDefault="000C73E8" w:rsidP="00737E58">
      <w:pPr>
        <w:numPr>
          <w:ilvl w:val="0"/>
          <w:numId w:val="39"/>
        </w:numPr>
      </w:pPr>
      <w:r>
        <w:t xml:space="preserve">Fixed amount (F):  </w:t>
      </w:r>
    </w:p>
    <w:p w14:paraId="424299FE" w14:textId="77777777" w:rsidR="000C73E8" w:rsidRDefault="000C73E8" w:rsidP="00737E58">
      <w:pPr>
        <w:numPr>
          <w:ilvl w:val="0"/>
          <w:numId w:val="39"/>
        </w:numPr>
      </w:pPr>
      <w:r>
        <w:t>Percentage of the transaction amount (P).</w:t>
      </w:r>
    </w:p>
    <w:p w14:paraId="101A7227" w14:textId="77777777" w:rsidR="000C73E8" w:rsidRDefault="000C73E8" w:rsidP="00737E58">
      <w:pPr>
        <w:numPr>
          <w:ilvl w:val="0"/>
          <w:numId w:val="39"/>
        </w:numPr>
      </w:pPr>
      <w:r>
        <w:t xml:space="preserve">Minimum amount (m): </w:t>
      </w:r>
      <w:r w:rsidRPr="00C57C83">
        <w:t>Corresponding to the fee applied if the result of the fee computation is lower than itself</w:t>
      </w:r>
    </w:p>
    <w:p w14:paraId="619A0394" w14:textId="77777777" w:rsidR="000C73E8" w:rsidRDefault="000C73E8" w:rsidP="00737E58">
      <w:pPr>
        <w:numPr>
          <w:ilvl w:val="0"/>
          <w:numId w:val="39"/>
        </w:numPr>
      </w:pPr>
      <w:r>
        <w:t xml:space="preserve">Maximum amount (M): </w:t>
      </w:r>
      <w:r w:rsidRPr="00C57C83">
        <w:t>Corresponding to the fee applied if the result of the fee computation is higher than itself</w:t>
      </w:r>
    </w:p>
    <w:p w14:paraId="6C88348E" w14:textId="77777777" w:rsidR="00022A82" w:rsidRPr="00022A82" w:rsidRDefault="00022A82" w:rsidP="00022A82">
      <w:pPr>
        <w:spacing w:line="320" w:lineRule="exact"/>
        <w:ind w:firstLine="360"/>
        <w:jc w:val="both"/>
        <w:rPr>
          <w:rFonts w:asciiTheme="minorHAnsi" w:hAnsiTheme="minorHAnsi" w:cstheme="minorHAnsi"/>
          <w:b/>
          <w:bCs/>
          <w:szCs w:val="22"/>
        </w:rPr>
      </w:pPr>
      <w:r w:rsidRPr="00022A82">
        <w:rPr>
          <w:rFonts w:asciiTheme="minorHAnsi" w:hAnsiTheme="minorHAnsi" w:cstheme="minorHAnsi"/>
          <w:szCs w:val="22"/>
        </w:rPr>
        <w:t xml:space="preserve">Transaction fees are set up for different transactions (cash withdrawal, fund transfer,…) and different products. </w:t>
      </w:r>
    </w:p>
    <w:p w14:paraId="40552C17" w14:textId="77777777" w:rsidR="00022A82" w:rsidRPr="00022A82" w:rsidRDefault="00022A82" w:rsidP="00022A82">
      <w:pPr>
        <w:spacing w:line="320" w:lineRule="exact"/>
        <w:ind w:left="360"/>
        <w:jc w:val="both"/>
        <w:rPr>
          <w:rFonts w:asciiTheme="minorHAnsi" w:hAnsiTheme="minorHAnsi" w:cstheme="minorHAnsi"/>
          <w:szCs w:val="22"/>
        </w:rPr>
      </w:pPr>
      <w:r w:rsidRPr="00022A82">
        <w:rPr>
          <w:rFonts w:asciiTheme="minorHAnsi" w:hAnsiTheme="minorHAnsi" w:cstheme="minorHAnsi"/>
          <w:b/>
          <w:bCs/>
          <w:szCs w:val="22"/>
        </w:rPr>
        <w:t xml:space="preserve">Note: </w:t>
      </w:r>
      <w:r w:rsidRPr="00022A82">
        <w:rPr>
          <w:rFonts w:asciiTheme="minorHAnsi" w:hAnsiTheme="minorHAnsi" w:cstheme="minorHAnsi"/>
          <w:szCs w:val="22"/>
        </w:rPr>
        <w:t>Here variable fee is a percentage of billing amount in the transaction.</w:t>
      </w:r>
    </w:p>
    <w:p w14:paraId="1E89359D" w14:textId="77777777" w:rsidR="00022A82" w:rsidRPr="00022A82" w:rsidRDefault="00022A82" w:rsidP="00022A82">
      <w:pPr>
        <w:spacing w:line="320" w:lineRule="exact"/>
        <w:ind w:firstLine="360"/>
        <w:jc w:val="both"/>
        <w:rPr>
          <w:rFonts w:asciiTheme="minorHAnsi" w:hAnsiTheme="minorHAnsi" w:cstheme="minorHAnsi"/>
          <w:szCs w:val="22"/>
        </w:rPr>
      </w:pPr>
      <w:r w:rsidRPr="00022A82">
        <w:rPr>
          <w:rFonts w:asciiTheme="minorHAnsi" w:hAnsiTheme="minorHAnsi" w:cstheme="minorHAnsi"/>
          <w:szCs w:val="22"/>
        </w:rPr>
        <w:t>Bank will have facility to configure separate transaction fees for on us, domestic and international transactions.</w:t>
      </w:r>
    </w:p>
    <w:p w14:paraId="10DA97E9" w14:textId="77777777" w:rsidR="00022A82" w:rsidRPr="00022A82" w:rsidRDefault="00022A82" w:rsidP="00022A82">
      <w:pPr>
        <w:spacing w:line="320" w:lineRule="exact"/>
        <w:ind w:firstLine="360"/>
        <w:jc w:val="both"/>
        <w:rPr>
          <w:rFonts w:asciiTheme="minorHAnsi" w:hAnsiTheme="minorHAnsi" w:cstheme="minorHAnsi"/>
          <w:szCs w:val="22"/>
        </w:rPr>
      </w:pPr>
      <w:r w:rsidRPr="00022A82">
        <w:rPr>
          <w:rFonts w:asciiTheme="minorHAnsi" w:hAnsiTheme="minorHAnsi" w:cstheme="minorHAnsi"/>
          <w:szCs w:val="22"/>
        </w:rPr>
        <w:t>Bank can configure various transaction fee plans which can then be attached at product level. Card will inherit the transaction fee set at product level. Alternately user can override the transaction fee plan at card level.</w:t>
      </w:r>
    </w:p>
    <w:p w14:paraId="2D029140" w14:textId="77777777" w:rsidR="00022A82" w:rsidRPr="00022A82" w:rsidRDefault="00022A82" w:rsidP="00022A82">
      <w:pPr>
        <w:spacing w:line="320" w:lineRule="exact"/>
        <w:ind w:firstLine="360"/>
        <w:jc w:val="both"/>
        <w:rPr>
          <w:rFonts w:asciiTheme="minorHAnsi" w:hAnsiTheme="minorHAnsi" w:cstheme="minorHAnsi"/>
          <w:szCs w:val="22"/>
        </w:rPr>
      </w:pPr>
      <w:r w:rsidRPr="00022A82">
        <w:rPr>
          <w:rFonts w:asciiTheme="minorHAnsi" w:hAnsiTheme="minorHAnsi" w:cstheme="minorHAnsi"/>
          <w:b/>
          <w:bCs/>
          <w:szCs w:val="22"/>
        </w:rPr>
        <w:t>Currency Conversion fees:</w:t>
      </w:r>
      <w:r w:rsidRPr="00022A82">
        <w:rPr>
          <w:rFonts w:asciiTheme="minorHAnsi" w:hAnsiTheme="minorHAnsi" w:cstheme="minorHAnsi"/>
          <w:szCs w:val="22"/>
        </w:rPr>
        <w:t xml:space="preserve"> Applied for international transactions only as a percentage of billing amount. Option to include the currency conversion fees with the billing amount should be available in the system.</w:t>
      </w:r>
    </w:p>
    <w:p w14:paraId="568B024A" w14:textId="77777777" w:rsidR="00022A82" w:rsidRPr="00022A82" w:rsidRDefault="00022A82" w:rsidP="00022A82">
      <w:pPr>
        <w:pStyle w:val="BodyText"/>
        <w:spacing w:line="320" w:lineRule="exact"/>
        <w:ind w:left="360"/>
        <w:jc w:val="both"/>
        <w:rPr>
          <w:rFonts w:asciiTheme="minorHAnsi" w:hAnsiTheme="minorHAnsi" w:cstheme="minorHAnsi"/>
          <w:szCs w:val="22"/>
        </w:rPr>
      </w:pPr>
      <w:r w:rsidRPr="00022A82">
        <w:rPr>
          <w:rFonts w:asciiTheme="minorHAnsi" w:hAnsiTheme="minorHAnsi" w:cstheme="minorHAnsi"/>
          <w:b/>
          <w:szCs w:val="22"/>
        </w:rPr>
        <w:lastRenderedPageBreak/>
        <w:t>Forex Markup Fees:</w:t>
      </w:r>
      <w:r w:rsidRPr="00022A82">
        <w:rPr>
          <w:rFonts w:asciiTheme="minorHAnsi" w:hAnsiTheme="minorHAnsi" w:cstheme="minorHAnsi"/>
          <w:szCs w:val="22"/>
        </w:rPr>
        <w:t xml:space="preserve"> Applied when transactions are posted to card accounts with the following conditions:</w:t>
      </w:r>
    </w:p>
    <w:p w14:paraId="2DE3BA02" w14:textId="77777777" w:rsidR="00022A82" w:rsidRPr="00022A82" w:rsidRDefault="00022A82" w:rsidP="00737E58">
      <w:pPr>
        <w:pStyle w:val="BodyText"/>
        <w:numPr>
          <w:ilvl w:val="0"/>
          <w:numId w:val="71"/>
        </w:numPr>
        <w:tabs>
          <w:tab w:val="left" w:pos="720"/>
        </w:tabs>
        <w:spacing w:line="320" w:lineRule="exact"/>
        <w:ind w:left="720"/>
        <w:jc w:val="both"/>
        <w:rPr>
          <w:rFonts w:asciiTheme="minorHAnsi" w:hAnsiTheme="minorHAnsi" w:cstheme="minorHAnsi"/>
          <w:b/>
          <w:bCs/>
          <w:szCs w:val="22"/>
        </w:rPr>
      </w:pPr>
      <w:r w:rsidRPr="00022A82">
        <w:rPr>
          <w:rFonts w:asciiTheme="minorHAnsi" w:hAnsiTheme="minorHAnsi" w:cstheme="minorHAnsi"/>
          <w:szCs w:val="22"/>
        </w:rPr>
        <w:t>The transactions are made at not on-us merchants.</w:t>
      </w:r>
    </w:p>
    <w:p w14:paraId="1463B280" w14:textId="77777777" w:rsidR="00022A82" w:rsidRPr="00022A82" w:rsidRDefault="00022A82" w:rsidP="00737E58">
      <w:pPr>
        <w:pStyle w:val="BodyText"/>
        <w:numPr>
          <w:ilvl w:val="0"/>
          <w:numId w:val="71"/>
        </w:numPr>
        <w:tabs>
          <w:tab w:val="left" w:pos="720"/>
        </w:tabs>
        <w:spacing w:line="320" w:lineRule="exact"/>
        <w:ind w:left="720"/>
        <w:jc w:val="both"/>
        <w:rPr>
          <w:rFonts w:asciiTheme="minorHAnsi" w:hAnsiTheme="minorHAnsi" w:cstheme="minorHAnsi"/>
          <w:b/>
          <w:bCs/>
          <w:szCs w:val="22"/>
        </w:rPr>
      </w:pPr>
      <w:r w:rsidRPr="00022A82">
        <w:rPr>
          <w:rFonts w:asciiTheme="minorHAnsi" w:hAnsiTheme="minorHAnsi" w:cstheme="minorHAnsi"/>
          <w:szCs w:val="22"/>
        </w:rPr>
        <w:t>The transaction currency is different from VND.</w:t>
      </w:r>
    </w:p>
    <w:p w14:paraId="4FC38ED3" w14:textId="77777777" w:rsidR="00022A82" w:rsidRPr="00022A82" w:rsidRDefault="00022A82" w:rsidP="00737E58">
      <w:pPr>
        <w:pStyle w:val="BodyText"/>
        <w:numPr>
          <w:ilvl w:val="0"/>
          <w:numId w:val="71"/>
        </w:numPr>
        <w:tabs>
          <w:tab w:val="left" w:pos="720"/>
        </w:tabs>
        <w:spacing w:line="320" w:lineRule="exact"/>
        <w:ind w:left="720"/>
        <w:jc w:val="both"/>
        <w:rPr>
          <w:rFonts w:asciiTheme="minorHAnsi" w:hAnsiTheme="minorHAnsi" w:cstheme="minorHAnsi"/>
          <w:b/>
          <w:bCs/>
          <w:szCs w:val="22"/>
        </w:rPr>
      </w:pPr>
      <w:r w:rsidRPr="00022A82">
        <w:rPr>
          <w:rFonts w:asciiTheme="minorHAnsi" w:hAnsiTheme="minorHAnsi" w:cstheme="minorHAnsi"/>
          <w:bCs/>
          <w:szCs w:val="22"/>
        </w:rPr>
        <w:t>FOREX Markup = x% of settlement amount (VND)</w:t>
      </w:r>
    </w:p>
    <w:p w14:paraId="1C4B0295" w14:textId="77777777" w:rsidR="00022A82" w:rsidRPr="00022A82" w:rsidRDefault="00022A82" w:rsidP="00022A82">
      <w:pPr>
        <w:pStyle w:val="BodyText"/>
        <w:tabs>
          <w:tab w:val="left" w:pos="720"/>
        </w:tabs>
        <w:spacing w:line="320" w:lineRule="exact"/>
        <w:ind w:left="360"/>
        <w:jc w:val="both"/>
        <w:rPr>
          <w:rFonts w:asciiTheme="minorHAnsi" w:hAnsiTheme="minorHAnsi" w:cstheme="minorHAnsi"/>
          <w:bCs/>
          <w:szCs w:val="22"/>
        </w:rPr>
      </w:pPr>
      <w:r w:rsidRPr="00022A82">
        <w:rPr>
          <w:rFonts w:asciiTheme="minorHAnsi" w:hAnsiTheme="minorHAnsi" w:cstheme="minorHAnsi"/>
          <w:bCs/>
          <w:szCs w:val="22"/>
        </w:rPr>
        <w:t>Bank can set these types of fee are online fee or offline fee.</w:t>
      </w:r>
    </w:p>
    <w:p w14:paraId="0E307D0A" w14:textId="1A9FFD86" w:rsidR="004202DF" w:rsidRPr="00C07C2D" w:rsidRDefault="004202DF" w:rsidP="00022A82">
      <w:pPr>
        <w:pStyle w:val="BodyText"/>
        <w:spacing w:line="320" w:lineRule="exact"/>
        <w:ind w:left="360"/>
        <w:jc w:val="both"/>
        <w:rPr>
          <w:rFonts w:asciiTheme="minorHAnsi" w:hAnsiTheme="minorHAnsi" w:cstheme="minorHAnsi"/>
          <w:b/>
          <w:szCs w:val="22"/>
          <w:highlight w:val="yellow"/>
        </w:rPr>
      </w:pPr>
      <w:r w:rsidRPr="00C07C2D">
        <w:rPr>
          <w:rFonts w:asciiTheme="minorHAnsi" w:hAnsiTheme="minorHAnsi" w:cstheme="minorHAnsi"/>
          <w:b/>
          <w:szCs w:val="22"/>
          <w:highlight w:val="yellow"/>
        </w:rPr>
        <w:t>Cross-border fee:</w:t>
      </w:r>
    </w:p>
    <w:p w14:paraId="06CDBCA0" w14:textId="7230B54D" w:rsidR="004202DF" w:rsidRPr="00C07C2D" w:rsidRDefault="004202DF" w:rsidP="00022A82">
      <w:pPr>
        <w:pStyle w:val="BodyText"/>
        <w:spacing w:line="320" w:lineRule="exact"/>
        <w:ind w:left="360"/>
        <w:jc w:val="both"/>
        <w:rPr>
          <w:rFonts w:asciiTheme="minorHAnsi" w:hAnsiTheme="minorHAnsi" w:cstheme="minorHAnsi"/>
          <w:b/>
          <w:szCs w:val="22"/>
        </w:rPr>
      </w:pPr>
      <w:r w:rsidRPr="00C07C2D">
        <w:rPr>
          <w:rFonts w:asciiTheme="minorHAnsi" w:hAnsiTheme="minorHAnsi" w:cstheme="minorHAnsi"/>
          <w:b/>
          <w:szCs w:val="22"/>
          <w:highlight w:val="yellow"/>
        </w:rPr>
        <w:t>Unique fee:</w:t>
      </w:r>
    </w:p>
    <w:p w14:paraId="04AEBE03" w14:textId="7C48C167" w:rsidR="00022A82" w:rsidRPr="00022A82" w:rsidRDefault="00022A82" w:rsidP="00022A82">
      <w:pPr>
        <w:pStyle w:val="BodyText"/>
        <w:spacing w:line="320" w:lineRule="exact"/>
        <w:ind w:left="360"/>
        <w:jc w:val="both"/>
        <w:rPr>
          <w:rFonts w:asciiTheme="minorHAnsi" w:hAnsiTheme="minorHAnsi" w:cstheme="minorHAnsi"/>
          <w:b/>
          <w:bCs/>
          <w:szCs w:val="22"/>
        </w:rPr>
      </w:pPr>
      <w:r w:rsidRPr="00022A82">
        <w:rPr>
          <w:rFonts w:asciiTheme="minorHAnsi" w:hAnsiTheme="minorHAnsi" w:cstheme="minorHAnsi"/>
          <w:b/>
          <w:szCs w:val="22"/>
        </w:rPr>
        <w:t>Late Payment Fees:</w:t>
      </w:r>
      <w:r w:rsidRPr="00022A82">
        <w:rPr>
          <w:rFonts w:asciiTheme="minorHAnsi" w:hAnsiTheme="minorHAnsi" w:cstheme="minorHAnsi"/>
          <w:szCs w:val="22"/>
        </w:rPr>
        <w:t xml:space="preserve"> Calculated when the cardholder doesn’t make a minimum payment by the due date.</w:t>
      </w:r>
    </w:p>
    <w:p w14:paraId="3EBC2F30" w14:textId="77777777" w:rsidR="00022A82" w:rsidRPr="00022A82" w:rsidRDefault="00022A82" w:rsidP="00022A82">
      <w:pPr>
        <w:spacing w:line="320" w:lineRule="exact"/>
        <w:ind w:left="360"/>
        <w:jc w:val="both"/>
        <w:rPr>
          <w:rFonts w:asciiTheme="minorHAnsi" w:hAnsiTheme="minorHAnsi" w:cstheme="minorHAnsi"/>
          <w:szCs w:val="22"/>
        </w:rPr>
      </w:pPr>
      <w:r w:rsidRPr="00022A82">
        <w:rPr>
          <w:rFonts w:asciiTheme="minorHAnsi" w:hAnsiTheme="minorHAnsi" w:cstheme="minorHAnsi"/>
          <w:b/>
          <w:szCs w:val="22"/>
        </w:rPr>
        <w:t>Interest Charges:</w:t>
      </w:r>
      <w:r w:rsidRPr="00022A82">
        <w:rPr>
          <w:rFonts w:asciiTheme="minorHAnsi" w:hAnsiTheme="minorHAnsi" w:cstheme="minorHAnsi"/>
          <w:szCs w:val="22"/>
        </w:rPr>
        <w:t xml:space="preserve"> Applied for non cash transactions.</w:t>
      </w:r>
    </w:p>
    <w:p w14:paraId="546B23D2" w14:textId="77777777" w:rsidR="00022A82" w:rsidRPr="00022A82" w:rsidRDefault="00022A82" w:rsidP="00022A82">
      <w:pPr>
        <w:spacing w:line="320" w:lineRule="exact"/>
        <w:ind w:left="360"/>
        <w:jc w:val="both"/>
        <w:rPr>
          <w:rFonts w:asciiTheme="minorHAnsi" w:hAnsiTheme="minorHAnsi" w:cstheme="minorHAnsi"/>
          <w:szCs w:val="22"/>
        </w:rPr>
      </w:pPr>
      <w:r w:rsidRPr="00022A82">
        <w:rPr>
          <w:rFonts w:asciiTheme="minorHAnsi" w:hAnsiTheme="minorHAnsi" w:cstheme="minorHAnsi"/>
          <w:b/>
          <w:szCs w:val="22"/>
        </w:rPr>
        <w:t>Cash Interest Charges:</w:t>
      </w:r>
      <w:r w:rsidRPr="00022A82">
        <w:rPr>
          <w:rFonts w:asciiTheme="minorHAnsi" w:hAnsiTheme="minorHAnsi" w:cstheme="minorHAnsi"/>
          <w:szCs w:val="22"/>
        </w:rPr>
        <w:t xml:space="preserve"> Applied for cash transactions.</w:t>
      </w:r>
    </w:p>
    <w:p w14:paraId="2D4A11E5" w14:textId="77777777" w:rsidR="00022A82" w:rsidRPr="00022A82" w:rsidRDefault="00022A82" w:rsidP="00022A82">
      <w:pPr>
        <w:spacing w:line="320" w:lineRule="exact"/>
        <w:ind w:left="360"/>
        <w:jc w:val="both"/>
        <w:rPr>
          <w:rFonts w:asciiTheme="minorHAnsi" w:hAnsiTheme="minorHAnsi" w:cstheme="minorHAnsi"/>
          <w:szCs w:val="22"/>
        </w:rPr>
      </w:pPr>
      <w:r w:rsidRPr="00022A82">
        <w:rPr>
          <w:rFonts w:asciiTheme="minorHAnsi" w:hAnsiTheme="minorHAnsi" w:cstheme="minorHAnsi"/>
          <w:b/>
          <w:szCs w:val="22"/>
        </w:rPr>
        <w:t>Credit Interest:</w:t>
      </w:r>
      <w:r w:rsidRPr="00022A82">
        <w:rPr>
          <w:rFonts w:asciiTheme="minorHAnsi" w:hAnsiTheme="minorHAnsi" w:cstheme="minorHAnsi"/>
          <w:szCs w:val="22"/>
        </w:rPr>
        <w:t xml:space="preserve"> Applied for all credit balances.</w:t>
      </w:r>
    </w:p>
    <w:p w14:paraId="0D9D5988" w14:textId="77777777" w:rsidR="00022A82" w:rsidRPr="00022A82" w:rsidRDefault="00022A82" w:rsidP="00022A82">
      <w:pPr>
        <w:pStyle w:val="BodyText"/>
        <w:spacing w:line="320" w:lineRule="exact"/>
        <w:ind w:left="360"/>
        <w:jc w:val="both"/>
        <w:rPr>
          <w:rFonts w:asciiTheme="minorHAnsi" w:hAnsiTheme="minorHAnsi" w:cstheme="minorHAnsi"/>
          <w:szCs w:val="22"/>
        </w:rPr>
      </w:pPr>
      <w:r w:rsidRPr="00022A82">
        <w:rPr>
          <w:rFonts w:asciiTheme="minorHAnsi" w:hAnsiTheme="minorHAnsi" w:cstheme="minorHAnsi"/>
          <w:szCs w:val="22"/>
        </w:rPr>
        <w:t>The interest on a transaction type can be configured to be:</w:t>
      </w:r>
    </w:p>
    <w:p w14:paraId="688079FD" w14:textId="77777777" w:rsidR="00022A82" w:rsidRPr="00022A82" w:rsidRDefault="00022A82" w:rsidP="00737E58">
      <w:pPr>
        <w:pStyle w:val="BodyText"/>
        <w:numPr>
          <w:ilvl w:val="0"/>
          <w:numId w:val="69"/>
        </w:numPr>
        <w:spacing w:line="320" w:lineRule="exact"/>
        <w:ind w:left="720"/>
        <w:jc w:val="both"/>
        <w:rPr>
          <w:rFonts w:asciiTheme="minorHAnsi" w:hAnsiTheme="minorHAnsi" w:cstheme="minorHAnsi"/>
          <w:szCs w:val="22"/>
        </w:rPr>
      </w:pPr>
      <w:r w:rsidRPr="00022A82">
        <w:rPr>
          <w:rFonts w:asciiTheme="minorHAnsi" w:hAnsiTheme="minorHAnsi" w:cstheme="minorHAnsi"/>
          <w:szCs w:val="22"/>
        </w:rPr>
        <w:t>Calculated from either of the following:</w:t>
      </w:r>
    </w:p>
    <w:p w14:paraId="23D4D8F8" w14:textId="77777777" w:rsidR="00022A82" w:rsidRPr="00022A82" w:rsidRDefault="00022A82" w:rsidP="00737E58">
      <w:pPr>
        <w:pStyle w:val="BodyText"/>
        <w:numPr>
          <w:ilvl w:val="0"/>
          <w:numId w:val="70"/>
        </w:numPr>
        <w:spacing w:line="320" w:lineRule="exact"/>
        <w:jc w:val="both"/>
        <w:rPr>
          <w:rFonts w:asciiTheme="minorHAnsi" w:hAnsiTheme="minorHAnsi" w:cstheme="minorHAnsi"/>
          <w:szCs w:val="22"/>
        </w:rPr>
      </w:pPr>
      <w:r w:rsidRPr="00022A82">
        <w:rPr>
          <w:rFonts w:asciiTheme="minorHAnsi" w:hAnsiTheme="minorHAnsi" w:cstheme="minorHAnsi"/>
          <w:szCs w:val="22"/>
        </w:rPr>
        <w:t>P – Posting Date (Settlement Date).</w:t>
      </w:r>
    </w:p>
    <w:p w14:paraId="379477D0" w14:textId="77777777" w:rsidR="00022A82" w:rsidRDefault="00022A82" w:rsidP="00737E58">
      <w:pPr>
        <w:pStyle w:val="BodyText"/>
        <w:numPr>
          <w:ilvl w:val="0"/>
          <w:numId w:val="70"/>
        </w:numPr>
        <w:spacing w:line="320" w:lineRule="exact"/>
        <w:jc w:val="both"/>
        <w:rPr>
          <w:rFonts w:asciiTheme="minorHAnsi" w:hAnsiTheme="minorHAnsi" w:cstheme="minorHAnsi"/>
          <w:szCs w:val="22"/>
        </w:rPr>
      </w:pPr>
      <w:r w:rsidRPr="00022A82">
        <w:rPr>
          <w:rFonts w:asciiTheme="minorHAnsi" w:hAnsiTheme="minorHAnsi" w:cstheme="minorHAnsi"/>
          <w:szCs w:val="22"/>
        </w:rPr>
        <w:t>B – Transaction Date.</w:t>
      </w:r>
    </w:p>
    <w:p w14:paraId="55C5389C" w14:textId="77777777" w:rsidR="00E554A8" w:rsidRPr="00E554A8" w:rsidRDefault="00E554A8" w:rsidP="00737E58">
      <w:pPr>
        <w:pStyle w:val="BodyText"/>
        <w:numPr>
          <w:ilvl w:val="0"/>
          <w:numId w:val="70"/>
        </w:numPr>
        <w:spacing w:line="320" w:lineRule="exact"/>
        <w:jc w:val="both"/>
        <w:rPr>
          <w:rFonts w:asciiTheme="minorHAnsi" w:hAnsiTheme="minorHAnsi" w:cstheme="minorHAnsi"/>
          <w:szCs w:val="22"/>
        </w:rPr>
      </w:pPr>
      <w:r w:rsidRPr="00E554A8">
        <w:rPr>
          <w:rFonts w:asciiTheme="minorHAnsi" w:hAnsiTheme="minorHAnsi" w:cstheme="minorHAnsi"/>
          <w:szCs w:val="22"/>
        </w:rPr>
        <w:t>But Bank can change from posting date to transaction date and vice-versa at a later stage.</w:t>
      </w:r>
    </w:p>
    <w:p w14:paraId="0A198E8B" w14:textId="77777777" w:rsidR="00022A82" w:rsidRPr="00A605E0" w:rsidRDefault="00022A82" w:rsidP="00737E58">
      <w:pPr>
        <w:pStyle w:val="BodyText"/>
        <w:numPr>
          <w:ilvl w:val="0"/>
          <w:numId w:val="69"/>
        </w:numPr>
        <w:spacing w:line="320" w:lineRule="exact"/>
        <w:ind w:left="720"/>
        <w:jc w:val="both"/>
        <w:rPr>
          <w:rFonts w:asciiTheme="minorHAnsi" w:hAnsiTheme="minorHAnsi" w:cstheme="minorHAnsi"/>
          <w:szCs w:val="22"/>
        </w:rPr>
      </w:pPr>
      <w:r w:rsidRPr="00A605E0">
        <w:rPr>
          <w:rFonts w:asciiTheme="minorHAnsi" w:hAnsiTheme="minorHAnsi" w:cstheme="minorHAnsi"/>
          <w:szCs w:val="22"/>
        </w:rPr>
        <w:t xml:space="preserve">Bank has facility to configure not calculate Interest Charge for a certain transaction or transaction type. </w:t>
      </w:r>
      <w:r w:rsidR="00A605E0" w:rsidRPr="00A605E0">
        <w:rPr>
          <w:rFonts w:asciiTheme="minorHAnsi" w:hAnsiTheme="minorHAnsi" w:cstheme="minorHAnsi"/>
          <w:i/>
          <w:szCs w:val="22"/>
        </w:rPr>
        <w:t>For this requirement, WAY4 cannot support but we can use alternative solution by using [Account Transfer] function to move transaction amount from interested account to non-interested account.</w:t>
      </w:r>
    </w:p>
    <w:p w14:paraId="23BB0A18" w14:textId="77777777" w:rsidR="004D78FB" w:rsidRPr="00A421B8" w:rsidRDefault="004D78FB" w:rsidP="004D78FB">
      <w:pPr>
        <w:pStyle w:val="Heading4"/>
        <w:rPr>
          <w:rFonts w:asciiTheme="minorHAnsi" w:hAnsiTheme="minorHAnsi" w:cstheme="minorHAnsi"/>
          <w:szCs w:val="22"/>
        </w:rPr>
      </w:pPr>
      <w:r w:rsidRPr="00A421B8">
        <w:rPr>
          <w:rFonts w:asciiTheme="minorHAnsi" w:hAnsiTheme="minorHAnsi" w:cstheme="minorHAnsi"/>
          <w:szCs w:val="22"/>
        </w:rPr>
        <w:t>REQC00</w:t>
      </w:r>
      <w:r w:rsidR="00F94585" w:rsidRPr="00A421B8">
        <w:rPr>
          <w:rFonts w:asciiTheme="minorHAnsi" w:hAnsiTheme="minorHAnsi" w:cstheme="minorHAnsi"/>
          <w:szCs w:val="22"/>
        </w:rPr>
        <w:t>19</w:t>
      </w:r>
      <w:r w:rsidRPr="00A421B8">
        <w:rPr>
          <w:rFonts w:asciiTheme="minorHAnsi" w:hAnsiTheme="minorHAnsi" w:cstheme="minorHAnsi"/>
          <w:szCs w:val="22"/>
        </w:rPr>
        <w:t>.3 – Allowed Transaction and Restriction</w:t>
      </w:r>
    </w:p>
    <w:p w14:paraId="597EF23D" w14:textId="77777777" w:rsidR="004D78FB" w:rsidRPr="00A421B8" w:rsidRDefault="004D78FB" w:rsidP="00737E58">
      <w:pPr>
        <w:pStyle w:val="List1stlevel"/>
        <w:numPr>
          <w:ilvl w:val="0"/>
          <w:numId w:val="39"/>
        </w:numPr>
        <w:rPr>
          <w:rFonts w:asciiTheme="minorHAnsi" w:hAnsiTheme="minorHAnsi" w:cstheme="minorHAnsi"/>
          <w:sz w:val="22"/>
          <w:szCs w:val="22"/>
        </w:rPr>
      </w:pPr>
      <w:r w:rsidRPr="00A421B8">
        <w:rPr>
          <w:rFonts w:asciiTheme="minorHAnsi" w:hAnsiTheme="minorHAnsi" w:cstheme="minorHAnsi"/>
          <w:sz w:val="22"/>
          <w:szCs w:val="22"/>
        </w:rPr>
        <w:t>The following transactions are allowed at Account (Issuing contract) level:</w:t>
      </w:r>
    </w:p>
    <w:p w14:paraId="761FFED9" w14:textId="77777777" w:rsidR="004D78FB" w:rsidRPr="00A421B8" w:rsidRDefault="004D78FB"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Payment to Contract.</w:t>
      </w:r>
    </w:p>
    <w:p w14:paraId="4480D23A" w14:textId="77777777" w:rsidR="004D78FB" w:rsidRPr="00A421B8" w:rsidRDefault="004D78FB" w:rsidP="00737E58">
      <w:pPr>
        <w:pStyle w:val="List1stlevel"/>
        <w:numPr>
          <w:ilvl w:val="0"/>
          <w:numId w:val="39"/>
        </w:numPr>
        <w:rPr>
          <w:rFonts w:asciiTheme="minorHAnsi" w:hAnsiTheme="minorHAnsi" w:cstheme="minorHAnsi"/>
          <w:sz w:val="22"/>
          <w:szCs w:val="22"/>
        </w:rPr>
      </w:pPr>
      <w:r w:rsidRPr="00A421B8">
        <w:rPr>
          <w:rFonts w:asciiTheme="minorHAnsi" w:hAnsiTheme="minorHAnsi" w:cstheme="minorHAnsi"/>
          <w:sz w:val="22"/>
          <w:szCs w:val="22"/>
        </w:rPr>
        <w:t>The following transactions are allowed at Card level:</w:t>
      </w:r>
    </w:p>
    <w:p w14:paraId="1D0DDD9A" w14:textId="77777777" w:rsidR="004D78FB" w:rsidRPr="00A421B8" w:rsidRDefault="004D78FB"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Cash</w:t>
      </w:r>
    </w:p>
    <w:p w14:paraId="37FB3151" w14:textId="77777777" w:rsidR="004D78FB" w:rsidRPr="00A421B8" w:rsidRDefault="004D78FB"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Retail</w:t>
      </w:r>
    </w:p>
    <w:p w14:paraId="3A9FB822" w14:textId="77777777" w:rsidR="004D78FB" w:rsidRPr="00A421B8" w:rsidRDefault="004D78FB"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Unique</w:t>
      </w:r>
    </w:p>
    <w:p w14:paraId="1C67C3AD" w14:textId="77777777" w:rsidR="00B0036C" w:rsidRPr="00A421B8" w:rsidRDefault="00B0036C"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Refund</w:t>
      </w:r>
    </w:p>
    <w:p w14:paraId="53CA76B9" w14:textId="77777777" w:rsidR="003C42E5" w:rsidRPr="00A421B8" w:rsidRDefault="003C42E5"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lastRenderedPageBreak/>
        <w:t>Mini statement</w:t>
      </w:r>
    </w:p>
    <w:p w14:paraId="19397DDD" w14:textId="77777777" w:rsidR="003C42E5" w:rsidRPr="00A421B8" w:rsidRDefault="003C42E5"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Balance Inquiry</w:t>
      </w:r>
    </w:p>
    <w:p w14:paraId="4D9E34EA" w14:textId="77777777" w:rsidR="003C42E5" w:rsidRPr="00A421B8" w:rsidRDefault="003C42E5" w:rsidP="00737E58">
      <w:pPr>
        <w:pStyle w:val="List1stlevel"/>
        <w:numPr>
          <w:ilvl w:val="1"/>
          <w:numId w:val="39"/>
        </w:numPr>
        <w:rPr>
          <w:rFonts w:asciiTheme="minorHAnsi" w:hAnsiTheme="minorHAnsi" w:cstheme="minorHAnsi"/>
          <w:sz w:val="22"/>
          <w:szCs w:val="22"/>
        </w:rPr>
      </w:pPr>
      <w:r w:rsidRPr="00A421B8">
        <w:rPr>
          <w:rFonts w:asciiTheme="minorHAnsi" w:hAnsiTheme="minorHAnsi" w:cstheme="minorHAnsi"/>
          <w:sz w:val="22"/>
          <w:szCs w:val="22"/>
        </w:rPr>
        <w:t>Pin change</w:t>
      </w:r>
    </w:p>
    <w:p w14:paraId="4960E699" w14:textId="77777777" w:rsidR="0064733A" w:rsidRPr="00096D02" w:rsidRDefault="0064733A" w:rsidP="0064733A">
      <w:pPr>
        <w:pStyle w:val="List1stlevel"/>
        <w:numPr>
          <w:ilvl w:val="0"/>
          <w:numId w:val="0"/>
        </w:numPr>
        <w:rPr>
          <w:rFonts w:asciiTheme="minorHAnsi" w:hAnsiTheme="minorHAnsi" w:cstheme="minorHAnsi"/>
          <w:sz w:val="22"/>
          <w:szCs w:val="22"/>
        </w:rPr>
      </w:pPr>
      <w:r w:rsidRPr="00096D02">
        <w:rPr>
          <w:rFonts w:asciiTheme="minorHAnsi" w:hAnsiTheme="minorHAnsi" w:cstheme="minorHAnsi"/>
          <w:sz w:val="22"/>
          <w:szCs w:val="22"/>
        </w:rPr>
        <w:t>The set of transaction types permitted on Product. For example, the card belong to Product CREDIT DOMESTIC can do purchase, PIN change, Balance transactions, but cannot do cash withdraw transaction.</w:t>
      </w:r>
    </w:p>
    <w:p w14:paraId="257B6382" w14:textId="77777777" w:rsidR="004D78FB" w:rsidRPr="00096D02" w:rsidRDefault="004D78FB" w:rsidP="00737E58">
      <w:pPr>
        <w:pStyle w:val="List1stlevel"/>
        <w:numPr>
          <w:ilvl w:val="0"/>
          <w:numId w:val="39"/>
        </w:numPr>
        <w:rPr>
          <w:rFonts w:asciiTheme="minorHAnsi" w:hAnsiTheme="minorHAnsi" w:cstheme="minorHAnsi"/>
          <w:sz w:val="22"/>
          <w:szCs w:val="22"/>
        </w:rPr>
      </w:pPr>
      <w:r w:rsidRPr="00096D02">
        <w:rPr>
          <w:rFonts w:asciiTheme="minorHAnsi" w:hAnsiTheme="minorHAnsi" w:cstheme="minorHAnsi"/>
          <w:sz w:val="22"/>
          <w:szCs w:val="22"/>
        </w:rPr>
        <w:t>The following transaction sources are allowed:</w:t>
      </w:r>
    </w:p>
    <w:p w14:paraId="09A54999" w14:textId="77777777" w:rsidR="004D78FB" w:rsidRPr="00096D02" w:rsidRDefault="004D78FB" w:rsidP="00737E58">
      <w:pPr>
        <w:pStyle w:val="List1stlevel"/>
        <w:numPr>
          <w:ilvl w:val="1"/>
          <w:numId w:val="39"/>
        </w:numPr>
        <w:rPr>
          <w:rFonts w:asciiTheme="minorHAnsi" w:hAnsiTheme="minorHAnsi" w:cstheme="minorHAnsi"/>
          <w:sz w:val="22"/>
          <w:szCs w:val="22"/>
        </w:rPr>
      </w:pPr>
      <w:r w:rsidRPr="00096D02">
        <w:rPr>
          <w:rFonts w:asciiTheme="minorHAnsi" w:hAnsiTheme="minorHAnsi" w:cstheme="minorHAnsi"/>
          <w:sz w:val="22"/>
          <w:szCs w:val="22"/>
        </w:rPr>
        <w:t>Own devices</w:t>
      </w:r>
    </w:p>
    <w:p w14:paraId="25051E1E" w14:textId="77777777" w:rsidR="004D78FB" w:rsidRPr="00096D02" w:rsidRDefault="008B58AE" w:rsidP="00737E58">
      <w:pPr>
        <w:pStyle w:val="List1stlevel"/>
        <w:numPr>
          <w:ilvl w:val="1"/>
          <w:numId w:val="39"/>
        </w:numPr>
        <w:rPr>
          <w:rFonts w:asciiTheme="minorHAnsi" w:hAnsiTheme="minorHAnsi" w:cstheme="minorHAnsi"/>
          <w:sz w:val="22"/>
          <w:szCs w:val="22"/>
        </w:rPr>
      </w:pPr>
      <w:r w:rsidRPr="00096D02">
        <w:rPr>
          <w:rFonts w:asciiTheme="minorHAnsi" w:hAnsiTheme="minorHAnsi" w:cstheme="minorHAnsi"/>
          <w:sz w:val="22"/>
          <w:szCs w:val="22"/>
        </w:rPr>
        <w:t>Foreign devices (MC</w:t>
      </w:r>
      <w:r w:rsidR="004D78FB" w:rsidRPr="00096D02">
        <w:rPr>
          <w:rFonts w:asciiTheme="minorHAnsi" w:hAnsiTheme="minorHAnsi" w:cstheme="minorHAnsi"/>
          <w:sz w:val="22"/>
          <w:szCs w:val="22"/>
        </w:rPr>
        <w:t xml:space="preserve"> Acquire)</w:t>
      </w:r>
    </w:p>
    <w:p w14:paraId="50612CD4" w14:textId="77777777" w:rsidR="004D78FB" w:rsidRPr="00096D02" w:rsidRDefault="004D78FB" w:rsidP="00737E58">
      <w:pPr>
        <w:pStyle w:val="List1stlevel"/>
        <w:numPr>
          <w:ilvl w:val="0"/>
          <w:numId w:val="39"/>
        </w:numPr>
        <w:rPr>
          <w:rFonts w:asciiTheme="minorHAnsi" w:hAnsiTheme="minorHAnsi" w:cstheme="minorHAnsi"/>
          <w:sz w:val="22"/>
          <w:szCs w:val="22"/>
        </w:rPr>
      </w:pPr>
      <w:r w:rsidRPr="00096D02">
        <w:rPr>
          <w:rFonts w:asciiTheme="minorHAnsi" w:hAnsiTheme="minorHAnsi" w:cstheme="minorHAnsi"/>
          <w:sz w:val="22"/>
          <w:szCs w:val="22"/>
        </w:rPr>
        <w:t>The following restrictions take place for card:</w:t>
      </w:r>
    </w:p>
    <w:p w14:paraId="3B01A93E" w14:textId="77777777" w:rsidR="0064733A" w:rsidRPr="00096D02" w:rsidRDefault="00433599" w:rsidP="00737E58">
      <w:pPr>
        <w:pStyle w:val="List1stlevel"/>
        <w:numPr>
          <w:ilvl w:val="1"/>
          <w:numId w:val="39"/>
        </w:numPr>
        <w:rPr>
          <w:rFonts w:asciiTheme="minorHAnsi" w:hAnsiTheme="minorHAnsi" w:cstheme="minorHAnsi"/>
          <w:sz w:val="22"/>
          <w:szCs w:val="22"/>
        </w:rPr>
      </w:pPr>
      <w:r w:rsidRPr="00096D02">
        <w:rPr>
          <w:rFonts w:asciiTheme="minorHAnsi" w:hAnsiTheme="minorHAnsi" w:cstheme="minorHAnsi"/>
          <w:sz w:val="22"/>
          <w:szCs w:val="22"/>
        </w:rPr>
        <w:t>ON/OFF ecommerce transaction</w:t>
      </w:r>
      <w:r w:rsidR="0064733A" w:rsidRPr="00096D02">
        <w:rPr>
          <w:rFonts w:asciiTheme="minorHAnsi" w:hAnsiTheme="minorHAnsi" w:cstheme="minorHAnsi"/>
          <w:sz w:val="22"/>
          <w:szCs w:val="22"/>
        </w:rPr>
        <w:t xml:space="preserve"> (ON by default)</w:t>
      </w:r>
    </w:p>
    <w:p w14:paraId="49C67C66" w14:textId="77777777" w:rsidR="0064733A" w:rsidRPr="00096D02" w:rsidRDefault="0064733A" w:rsidP="00737E58">
      <w:pPr>
        <w:pStyle w:val="List1stlevel"/>
        <w:numPr>
          <w:ilvl w:val="1"/>
          <w:numId w:val="39"/>
        </w:numPr>
        <w:rPr>
          <w:rFonts w:asciiTheme="minorHAnsi" w:hAnsiTheme="minorHAnsi" w:cstheme="minorHAnsi"/>
          <w:sz w:val="22"/>
          <w:szCs w:val="22"/>
        </w:rPr>
      </w:pPr>
      <w:r w:rsidRPr="00096D02">
        <w:rPr>
          <w:rFonts w:asciiTheme="minorHAnsi" w:hAnsiTheme="minorHAnsi" w:cstheme="minorHAnsi"/>
          <w:sz w:val="22"/>
          <w:szCs w:val="22"/>
        </w:rPr>
        <w:t>ON/OFF Moto transaction (OFF by default)</w:t>
      </w:r>
    </w:p>
    <w:p w14:paraId="5E9F3CD4" w14:textId="52FDB9D3" w:rsidR="00A421B8" w:rsidRPr="00096D02" w:rsidRDefault="00A421B8" w:rsidP="00A421B8">
      <w:pPr>
        <w:spacing w:line="320" w:lineRule="exact"/>
        <w:ind w:firstLine="540"/>
        <w:jc w:val="both"/>
        <w:rPr>
          <w:rFonts w:asciiTheme="minorHAnsi" w:hAnsiTheme="minorHAnsi" w:cstheme="minorHAnsi"/>
          <w:szCs w:val="22"/>
        </w:rPr>
      </w:pPr>
      <w:r w:rsidRPr="00096D02">
        <w:rPr>
          <w:rFonts w:asciiTheme="minorHAnsi" w:hAnsiTheme="minorHAnsi" w:cstheme="minorHAnsi"/>
          <w:szCs w:val="22"/>
        </w:rPr>
        <w:t xml:space="preserve">The solution will provide functionality to configure issuer and acquirer restrictions before transaction authorization. </w:t>
      </w:r>
      <w:r w:rsidR="001830BF">
        <w:rPr>
          <w:rFonts w:asciiTheme="minorHAnsi" w:hAnsiTheme="minorHAnsi" w:cstheme="minorHAnsi"/>
          <w:szCs w:val="22"/>
          <w:lang w:eastAsia="ru-RU"/>
        </w:rPr>
        <w:t xml:space="preserve">ORIENT COMMERCIAL BANK </w:t>
      </w:r>
      <w:r w:rsidRPr="00096D02">
        <w:rPr>
          <w:rFonts w:asciiTheme="minorHAnsi" w:hAnsiTheme="minorHAnsi" w:cstheme="minorHAnsi"/>
          <w:szCs w:val="22"/>
        </w:rPr>
        <w:t>can configure flexible restriction rules based on the following:</w:t>
      </w:r>
    </w:p>
    <w:p w14:paraId="1DED80D0"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BIN/BIN Range</w:t>
      </w:r>
    </w:p>
    <w:p w14:paraId="3B735F57"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 xml:space="preserve">Country </w:t>
      </w:r>
    </w:p>
    <w:p w14:paraId="541D53C9"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Currency</w:t>
      </w:r>
    </w:p>
    <w:p w14:paraId="0424354B"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 xml:space="preserve">MCC </w:t>
      </w:r>
    </w:p>
    <w:p w14:paraId="7C1D279A"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Acquirer Code</w:t>
      </w:r>
    </w:p>
    <w:p w14:paraId="05854957"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Issuer Code</w:t>
      </w:r>
    </w:p>
    <w:p w14:paraId="655B54F6"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Terminal Type</w:t>
      </w:r>
    </w:p>
    <w:p w14:paraId="7BD750B5"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CVV/CVV2 presence</w:t>
      </w:r>
    </w:p>
    <w:p w14:paraId="0E402CD0"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PIN Presence</w:t>
      </w:r>
    </w:p>
    <w:p w14:paraId="4F03E12F"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Transaction Type</w:t>
      </w:r>
    </w:p>
    <w:p w14:paraId="62E295B3" w14:textId="77777777" w:rsidR="00A421B8" w:rsidRPr="00096D02" w:rsidRDefault="00A421B8" w:rsidP="00737E58">
      <w:pPr>
        <w:pStyle w:val="ListParagraph"/>
        <w:numPr>
          <w:ilvl w:val="0"/>
          <w:numId w:val="72"/>
        </w:numPr>
        <w:tabs>
          <w:tab w:val="left" w:pos="900"/>
        </w:tabs>
        <w:spacing w:line="320" w:lineRule="exact"/>
        <w:ind w:left="900"/>
        <w:contextualSpacing w:val="0"/>
        <w:jc w:val="both"/>
        <w:rPr>
          <w:rFonts w:asciiTheme="minorHAnsi" w:hAnsiTheme="minorHAnsi" w:cstheme="minorHAnsi"/>
          <w:szCs w:val="22"/>
          <w:lang w:eastAsia="ru-RU"/>
        </w:rPr>
      </w:pPr>
      <w:r w:rsidRPr="00096D02">
        <w:rPr>
          <w:rFonts w:asciiTheme="minorHAnsi" w:hAnsiTheme="minorHAnsi" w:cstheme="minorHAnsi"/>
          <w:szCs w:val="22"/>
          <w:lang w:eastAsia="ru-RU"/>
        </w:rPr>
        <w:t>The mask of the value of the POS data code field</w:t>
      </w:r>
    </w:p>
    <w:p w14:paraId="2995D4C3" w14:textId="77777777" w:rsidR="00A421B8" w:rsidRPr="00852649" w:rsidRDefault="00A421B8" w:rsidP="00A421B8">
      <w:pPr>
        <w:spacing w:line="320" w:lineRule="exact"/>
        <w:ind w:firstLine="540"/>
        <w:jc w:val="both"/>
        <w:rPr>
          <w:rFonts w:asciiTheme="minorHAnsi" w:hAnsiTheme="minorHAnsi" w:cstheme="minorHAnsi"/>
          <w:szCs w:val="22"/>
          <w:lang w:eastAsia="ru-RU"/>
        </w:rPr>
      </w:pPr>
      <w:r w:rsidRPr="00852649">
        <w:rPr>
          <w:rFonts w:asciiTheme="minorHAnsi" w:hAnsiTheme="minorHAnsi" w:cstheme="minorHAnsi"/>
          <w:szCs w:val="22"/>
          <w:lang w:eastAsia="ru-RU"/>
        </w:rPr>
        <w:t>Transaction restrictions are considered ‘pre-fraud’ analysis tool, which allow to filter out unwanted transactions before actual fraud checking takes place (for example to block e-commerce transactions, ATM cash withdrawals for greater then USD 1000).</w:t>
      </w:r>
    </w:p>
    <w:p w14:paraId="5A2D50B4" w14:textId="77777777" w:rsidR="00FC40A9" w:rsidRPr="00FC40A9" w:rsidRDefault="00FC40A9" w:rsidP="00FC40A9">
      <w:pPr>
        <w:pStyle w:val="Heading3"/>
        <w:numPr>
          <w:ilvl w:val="0"/>
          <w:numId w:val="0"/>
        </w:numPr>
        <w:ind w:left="720" w:hanging="720"/>
        <w:rPr>
          <w:sz w:val="22"/>
          <w:szCs w:val="22"/>
        </w:rPr>
      </w:pPr>
      <w:bookmarkStart w:id="1160" w:name="_Toc503283569"/>
      <w:r w:rsidRPr="00FC40A9">
        <w:rPr>
          <w:sz w:val="22"/>
          <w:szCs w:val="22"/>
        </w:rPr>
        <w:t>Acquirer Blocking</w:t>
      </w:r>
      <w:bookmarkEnd w:id="1160"/>
    </w:p>
    <w:p w14:paraId="177E021A" w14:textId="77777777" w:rsidR="00FC40A9" w:rsidRDefault="00FC40A9" w:rsidP="00EB09A9">
      <w:pPr>
        <w:ind w:left="360"/>
        <w:rPr>
          <w:lang w:val="en-US"/>
        </w:rPr>
      </w:pPr>
      <w:r>
        <w:rPr>
          <w:lang w:val="en-US"/>
        </w:rPr>
        <w:t>WAY4 has out-of-the-box functionality "Merchant Stop List" which allows to block transactions with the following conditions:</w:t>
      </w:r>
    </w:p>
    <w:p w14:paraId="58236AD2" w14:textId="77777777" w:rsidR="00FC40A9" w:rsidRDefault="00FC40A9" w:rsidP="00EB09A9">
      <w:pPr>
        <w:numPr>
          <w:ilvl w:val="0"/>
          <w:numId w:val="51"/>
        </w:numPr>
        <w:ind w:left="1080"/>
        <w:rPr>
          <w:lang w:val="en-US"/>
        </w:rPr>
      </w:pPr>
      <w:r>
        <w:rPr>
          <w:lang w:val="en-US"/>
        </w:rPr>
        <w:lastRenderedPageBreak/>
        <w:t>Specified Acquirer by Acquirer ID</w:t>
      </w:r>
    </w:p>
    <w:p w14:paraId="61C5F026" w14:textId="77777777" w:rsidR="00FC40A9" w:rsidRDefault="00FC40A9" w:rsidP="00EB09A9">
      <w:pPr>
        <w:numPr>
          <w:ilvl w:val="0"/>
          <w:numId w:val="51"/>
        </w:numPr>
        <w:ind w:left="1080"/>
        <w:rPr>
          <w:lang w:val="en-US"/>
        </w:rPr>
      </w:pPr>
      <w:r>
        <w:rPr>
          <w:lang w:val="en-US"/>
        </w:rPr>
        <w:t xml:space="preserve">Transaction conditions </w:t>
      </w:r>
    </w:p>
    <w:p w14:paraId="019AD74C" w14:textId="77777777" w:rsidR="00FC40A9" w:rsidRDefault="00FC40A9" w:rsidP="00EB09A9">
      <w:pPr>
        <w:numPr>
          <w:ilvl w:val="0"/>
          <w:numId w:val="51"/>
        </w:numPr>
        <w:ind w:left="1080"/>
        <w:rPr>
          <w:lang w:val="en-US"/>
        </w:rPr>
      </w:pPr>
      <w:r>
        <w:rPr>
          <w:lang w:val="en-US"/>
        </w:rPr>
        <w:t>SIC/MCC</w:t>
      </w:r>
    </w:p>
    <w:p w14:paraId="2C422AE5" w14:textId="77777777" w:rsidR="00FC40A9" w:rsidRDefault="00FC40A9" w:rsidP="00EB09A9">
      <w:pPr>
        <w:numPr>
          <w:ilvl w:val="0"/>
          <w:numId w:val="51"/>
        </w:numPr>
        <w:ind w:left="1080"/>
        <w:rPr>
          <w:lang w:val="en-US"/>
        </w:rPr>
      </w:pPr>
      <w:r>
        <w:rPr>
          <w:lang w:val="en-US"/>
        </w:rPr>
        <w:t>Country Area</w:t>
      </w:r>
    </w:p>
    <w:p w14:paraId="01745416" w14:textId="77777777" w:rsidR="00FC40A9" w:rsidRDefault="00FC40A9" w:rsidP="00EB09A9">
      <w:pPr>
        <w:numPr>
          <w:ilvl w:val="0"/>
          <w:numId w:val="51"/>
        </w:numPr>
        <w:ind w:left="1080"/>
        <w:rPr>
          <w:lang w:val="en-US"/>
        </w:rPr>
      </w:pPr>
      <w:r>
        <w:rPr>
          <w:lang w:val="en-US"/>
        </w:rPr>
        <w:t>Merchant Name</w:t>
      </w:r>
    </w:p>
    <w:p w14:paraId="66CA7425" w14:textId="152A94BA" w:rsidR="00FC40A9" w:rsidRPr="002E1FCB" w:rsidRDefault="001830BF" w:rsidP="00EB09A9">
      <w:pPr>
        <w:ind w:left="360"/>
        <w:rPr>
          <w:lang w:val="en-US"/>
        </w:rPr>
      </w:pPr>
      <w:r>
        <w:rPr>
          <w:lang w:val="en-US"/>
        </w:rPr>
        <w:t xml:space="preserve">ORIENT COMMERCIAL BANK </w:t>
      </w:r>
      <w:r w:rsidR="00FC40A9">
        <w:rPr>
          <w:lang w:val="en-US"/>
        </w:rPr>
        <w:t>will be able to provide a timeframe (date from and date to) for this blocking and specify the response code for the response message.</w:t>
      </w:r>
    </w:p>
    <w:p w14:paraId="2A02B7C7" w14:textId="77777777" w:rsidR="000C73E8" w:rsidRDefault="000C73E8" w:rsidP="000C73E8">
      <w:pPr>
        <w:pStyle w:val="Heading2"/>
        <w:numPr>
          <w:ilvl w:val="1"/>
          <w:numId w:val="4"/>
        </w:numPr>
        <w:tabs>
          <w:tab w:val="num" w:pos="576"/>
        </w:tabs>
        <w:ind w:left="576"/>
      </w:pPr>
      <w:bookmarkStart w:id="1161" w:name="_Toc436032210"/>
      <w:bookmarkStart w:id="1162" w:name="_Toc436165322"/>
      <w:bookmarkStart w:id="1163" w:name="_Toc436312102"/>
      <w:bookmarkStart w:id="1164" w:name="_Toc436032211"/>
      <w:bookmarkStart w:id="1165" w:name="_Toc436165323"/>
      <w:bookmarkStart w:id="1166" w:name="_Toc436312103"/>
      <w:bookmarkStart w:id="1167" w:name="_Toc503283570"/>
      <w:bookmarkEnd w:id="1161"/>
      <w:bookmarkEnd w:id="1162"/>
      <w:bookmarkEnd w:id="1163"/>
      <w:bookmarkEnd w:id="1164"/>
      <w:bookmarkEnd w:id="1165"/>
      <w:bookmarkEnd w:id="1166"/>
      <w:r>
        <w:t>Technical Details</w:t>
      </w:r>
      <w:bookmarkEnd w:id="1167"/>
    </w:p>
    <w:p w14:paraId="45511EAA" w14:textId="77777777" w:rsidR="001C5D91" w:rsidRPr="001C5D91" w:rsidRDefault="001C5D91" w:rsidP="001C5D91">
      <w:pPr>
        <w:pStyle w:val="BodyText"/>
        <w:rPr>
          <w:rFonts w:asciiTheme="minorHAnsi" w:hAnsiTheme="minorHAnsi" w:cstheme="minorHAnsi"/>
          <w:b/>
          <w:szCs w:val="22"/>
        </w:rPr>
      </w:pPr>
      <w:r w:rsidRPr="001C5D91">
        <w:rPr>
          <w:rFonts w:asciiTheme="minorHAnsi" w:hAnsiTheme="minorHAnsi" w:cstheme="minorHAnsi"/>
          <w:b/>
          <w:szCs w:val="22"/>
        </w:rPr>
        <w:t>Allowed Transaction and Restriction</w:t>
      </w:r>
    </w:p>
    <w:p w14:paraId="541243A3" w14:textId="77777777" w:rsidR="001C5D91" w:rsidRDefault="001C5D91" w:rsidP="001C5D91">
      <w:pPr>
        <w:pStyle w:val="BodyText"/>
        <w:jc w:val="both"/>
        <w:rPr>
          <w:rFonts w:asciiTheme="minorHAnsi" w:hAnsiTheme="minorHAnsi" w:cstheme="minorHAnsi"/>
          <w:szCs w:val="22"/>
        </w:rPr>
      </w:pPr>
      <w:r>
        <w:rPr>
          <w:rFonts w:asciiTheme="minorHAnsi" w:hAnsiTheme="minorHAnsi" w:cstheme="minorHAnsi"/>
          <w:szCs w:val="22"/>
        </w:rPr>
        <w:t>In WAY4, we register services in service package. WAY4 service is as same as Rule which is mentioned above, service package is as same as transaction scheme. The algorithm for searching service in way4 is bellows:</w:t>
      </w:r>
    </w:p>
    <w:p w14:paraId="5BB9A2EC" w14:textId="77777777" w:rsidR="001C5D91" w:rsidRDefault="001C5D91" w:rsidP="001C5D91">
      <w:pPr>
        <w:pStyle w:val="BodyText"/>
        <w:rPr>
          <w:rFonts w:asciiTheme="minorHAnsi" w:hAnsiTheme="minorHAnsi" w:cstheme="minorHAnsi"/>
          <w:szCs w:val="22"/>
        </w:rPr>
      </w:pPr>
      <w:r>
        <w:rPr>
          <w:rFonts w:asciiTheme="minorHAnsi" w:hAnsiTheme="minorHAnsi" w:cstheme="minorHAnsi"/>
          <w:szCs w:val="22"/>
        </w:rPr>
        <w:tab/>
        <w:t>Service with higher priority will be searched first</w:t>
      </w:r>
    </w:p>
    <w:p w14:paraId="7BAC2859" w14:textId="77777777" w:rsidR="001C5D91" w:rsidRPr="001C5D91" w:rsidRDefault="001C5D91" w:rsidP="001C5D91">
      <w:pPr>
        <w:pStyle w:val="BodyText"/>
      </w:pPr>
      <w:r>
        <w:rPr>
          <w:rFonts w:asciiTheme="minorHAnsi" w:hAnsiTheme="minorHAnsi" w:cstheme="minorHAnsi"/>
          <w:szCs w:val="22"/>
        </w:rPr>
        <w:tab/>
        <w:t xml:space="preserve">With same priority service, service is selected if number of matched parameters </w:t>
      </w:r>
      <w:r w:rsidR="000F669E">
        <w:rPr>
          <w:rFonts w:asciiTheme="minorHAnsi" w:hAnsiTheme="minorHAnsi" w:cstheme="minorHAnsi"/>
          <w:szCs w:val="22"/>
        </w:rPr>
        <w:t>is</w:t>
      </w:r>
      <w:r>
        <w:rPr>
          <w:rFonts w:asciiTheme="minorHAnsi" w:hAnsiTheme="minorHAnsi" w:cstheme="minorHAnsi"/>
          <w:szCs w:val="22"/>
        </w:rPr>
        <w:t xml:space="preserve"> the biggest. </w:t>
      </w:r>
    </w:p>
    <w:p w14:paraId="1694DEC3" w14:textId="77777777" w:rsidR="000C73E8" w:rsidRDefault="000C73E8" w:rsidP="000C73E8">
      <w:pPr>
        <w:pStyle w:val="Heading4"/>
      </w:pPr>
      <w:r>
        <w:t>REQC0036.1 - Misc Fees</w:t>
      </w:r>
    </w:p>
    <w:p w14:paraId="40051381" w14:textId="77777777" w:rsidR="000A276C" w:rsidRPr="000A276C" w:rsidRDefault="000A276C" w:rsidP="000C73E8">
      <w:pPr>
        <w:rPr>
          <w:b/>
        </w:rPr>
      </w:pPr>
      <w:r w:rsidRPr="000A276C">
        <w:rPr>
          <w:b/>
        </w:rPr>
        <w:t>Master Credit Card for Corporate Client</w:t>
      </w:r>
      <w:r w:rsidR="00685EEE">
        <w:rPr>
          <w:b/>
        </w:rPr>
        <w:t xml:space="preserve">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0A276C" w:rsidRPr="009D4B48" w14:paraId="625C9D6C" w14:textId="77777777" w:rsidTr="00620129">
        <w:trPr>
          <w:cantSplit/>
          <w:trHeight w:val="263"/>
          <w:tblHeader/>
        </w:trPr>
        <w:tc>
          <w:tcPr>
            <w:tcW w:w="567" w:type="dxa"/>
            <w:shd w:val="clear" w:color="auto" w:fill="FFC000"/>
          </w:tcPr>
          <w:p w14:paraId="1DCA1CE6" w14:textId="77777777" w:rsidR="000A276C" w:rsidRPr="009D4B48" w:rsidRDefault="000A276C" w:rsidP="00683308">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6DC35FA5" w14:textId="77777777" w:rsidR="000A276C" w:rsidRPr="009D4B48" w:rsidRDefault="000A276C" w:rsidP="00683308">
            <w:pPr>
              <w:pStyle w:val="CellHeader"/>
              <w:rPr>
                <w:snapToGrid w:val="0"/>
                <w:lang w:val="en-US"/>
              </w:rPr>
            </w:pPr>
            <w:r w:rsidRPr="009D4B48">
              <w:rPr>
                <w:snapToGrid w:val="0"/>
                <w:lang w:val="en-US"/>
              </w:rPr>
              <w:t>Fee Type</w:t>
            </w:r>
          </w:p>
        </w:tc>
        <w:tc>
          <w:tcPr>
            <w:tcW w:w="992" w:type="dxa"/>
            <w:shd w:val="clear" w:color="auto" w:fill="FFC000"/>
          </w:tcPr>
          <w:p w14:paraId="7B3930B4" w14:textId="77777777" w:rsidR="000A276C" w:rsidRPr="009D4B48" w:rsidRDefault="000A276C" w:rsidP="00683308">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5C0E5BA8" w14:textId="77777777" w:rsidR="000A276C" w:rsidRPr="009D4B48" w:rsidRDefault="000A276C" w:rsidP="00683308">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2DDF1606" w14:textId="77777777" w:rsidR="000A276C" w:rsidRDefault="000A276C" w:rsidP="00357F97">
            <w:pPr>
              <w:pStyle w:val="CellHeader"/>
              <w:jc w:val="center"/>
              <w:rPr>
                <w:snapToGrid w:val="0"/>
                <w:lang w:val="en-US"/>
              </w:rPr>
            </w:pPr>
            <w:r>
              <w:rPr>
                <w:snapToGrid w:val="0"/>
                <w:lang w:val="en-US"/>
              </w:rPr>
              <w:t>Client Classifier</w:t>
            </w:r>
          </w:p>
        </w:tc>
      </w:tr>
      <w:tr w:rsidR="00357F97" w:rsidRPr="009D4B48" w14:paraId="4E0C796A" w14:textId="77777777" w:rsidTr="00620129">
        <w:trPr>
          <w:cantSplit/>
          <w:trHeight w:val="263"/>
          <w:tblHeader/>
        </w:trPr>
        <w:tc>
          <w:tcPr>
            <w:tcW w:w="567" w:type="dxa"/>
            <w:shd w:val="clear" w:color="auto" w:fill="FFC000"/>
          </w:tcPr>
          <w:p w14:paraId="16102FBF" w14:textId="77777777" w:rsidR="00357F97" w:rsidRPr="009D4B48" w:rsidRDefault="00357F97" w:rsidP="00683308">
            <w:pPr>
              <w:pStyle w:val="CellHeader"/>
              <w:rPr>
                <w:snapToGrid w:val="0"/>
                <w:lang w:val="en-US"/>
              </w:rPr>
            </w:pPr>
          </w:p>
        </w:tc>
        <w:tc>
          <w:tcPr>
            <w:tcW w:w="3261" w:type="dxa"/>
            <w:shd w:val="clear" w:color="auto" w:fill="FFC000"/>
          </w:tcPr>
          <w:p w14:paraId="0604815D" w14:textId="77777777" w:rsidR="00357F97" w:rsidRPr="009D4B48" w:rsidRDefault="00357F97" w:rsidP="00683308">
            <w:pPr>
              <w:pStyle w:val="CellHeader"/>
              <w:rPr>
                <w:snapToGrid w:val="0"/>
                <w:lang w:val="en-US"/>
              </w:rPr>
            </w:pPr>
          </w:p>
        </w:tc>
        <w:tc>
          <w:tcPr>
            <w:tcW w:w="992" w:type="dxa"/>
            <w:shd w:val="clear" w:color="auto" w:fill="FFC000"/>
          </w:tcPr>
          <w:p w14:paraId="75E3917E" w14:textId="77777777" w:rsidR="00357F97" w:rsidRDefault="00357F97" w:rsidP="00683308">
            <w:pPr>
              <w:pStyle w:val="CellHeader"/>
              <w:rPr>
                <w:snapToGrid w:val="0"/>
                <w:lang w:val="en-US"/>
              </w:rPr>
            </w:pPr>
          </w:p>
        </w:tc>
        <w:tc>
          <w:tcPr>
            <w:tcW w:w="2126" w:type="dxa"/>
            <w:shd w:val="clear" w:color="auto" w:fill="FFC000"/>
          </w:tcPr>
          <w:p w14:paraId="36517E45" w14:textId="77777777" w:rsidR="00357F97" w:rsidRDefault="00357F97" w:rsidP="00683308">
            <w:pPr>
              <w:pStyle w:val="CellHeader"/>
              <w:rPr>
                <w:snapToGrid w:val="0"/>
                <w:lang w:val="en-US"/>
              </w:rPr>
            </w:pPr>
          </w:p>
        </w:tc>
        <w:tc>
          <w:tcPr>
            <w:tcW w:w="1134" w:type="dxa"/>
            <w:shd w:val="clear" w:color="auto" w:fill="FFC000"/>
          </w:tcPr>
          <w:p w14:paraId="6F65DB54" w14:textId="77777777" w:rsidR="00357F97" w:rsidRDefault="00D44215" w:rsidP="00D44215">
            <w:pPr>
              <w:pStyle w:val="CellHeader"/>
              <w:jc w:val="center"/>
              <w:rPr>
                <w:snapToGrid w:val="0"/>
                <w:lang w:val="en-US"/>
              </w:rPr>
            </w:pPr>
            <w:r>
              <w:rPr>
                <w:snapToGrid w:val="0"/>
                <w:lang w:val="en-US"/>
              </w:rPr>
              <w:t>External</w:t>
            </w:r>
          </w:p>
        </w:tc>
        <w:tc>
          <w:tcPr>
            <w:tcW w:w="1276" w:type="dxa"/>
            <w:shd w:val="clear" w:color="auto" w:fill="FFC000"/>
          </w:tcPr>
          <w:p w14:paraId="319C238C" w14:textId="77777777" w:rsidR="00357F97" w:rsidRDefault="00D44215" w:rsidP="00D44215">
            <w:pPr>
              <w:pStyle w:val="CellHeader"/>
              <w:jc w:val="center"/>
              <w:rPr>
                <w:snapToGrid w:val="0"/>
                <w:lang w:val="en-US"/>
              </w:rPr>
            </w:pPr>
            <w:r>
              <w:rPr>
                <w:snapToGrid w:val="0"/>
                <w:lang w:val="en-US"/>
              </w:rPr>
              <w:t>Internal</w:t>
            </w:r>
          </w:p>
        </w:tc>
      </w:tr>
      <w:tr w:rsidR="000A276C" w:rsidRPr="009D4B48" w14:paraId="1F7DA155" w14:textId="77777777" w:rsidTr="00620129">
        <w:trPr>
          <w:trHeight w:val="50"/>
        </w:trPr>
        <w:tc>
          <w:tcPr>
            <w:tcW w:w="567" w:type="dxa"/>
          </w:tcPr>
          <w:p w14:paraId="4F9AC341" w14:textId="77777777" w:rsidR="000A276C" w:rsidRPr="009D4B48" w:rsidRDefault="000A276C" w:rsidP="00683308">
            <w:pPr>
              <w:pStyle w:val="CellBody"/>
              <w:rPr>
                <w:lang w:val="ru-RU"/>
              </w:rPr>
            </w:pPr>
            <w:r w:rsidRPr="009D4B48">
              <w:rPr>
                <w:lang w:val="ru-RU"/>
              </w:rPr>
              <w:t>1</w:t>
            </w:r>
          </w:p>
        </w:tc>
        <w:tc>
          <w:tcPr>
            <w:tcW w:w="3261" w:type="dxa"/>
          </w:tcPr>
          <w:p w14:paraId="7F417617" w14:textId="77777777" w:rsidR="000A276C" w:rsidRDefault="00D44215" w:rsidP="00D44215">
            <w:pPr>
              <w:pStyle w:val="CellBody"/>
            </w:pPr>
            <w:r>
              <w:t>Card Yearly Fee</w:t>
            </w:r>
          </w:p>
          <w:p w14:paraId="0D5C5CA0" w14:textId="77777777" w:rsidR="00972B2E" w:rsidRPr="009D4B48" w:rsidRDefault="00972B2E" w:rsidP="00D44215">
            <w:pPr>
              <w:pStyle w:val="CellBody"/>
            </w:pPr>
            <w:r>
              <w:t>(</w:t>
            </w:r>
            <w:r w:rsidRPr="00972B2E">
              <w:rPr>
                <w:i/>
              </w:rPr>
              <w:t>Phí thường niên</w:t>
            </w:r>
            <w:r>
              <w:t>)</w:t>
            </w:r>
          </w:p>
        </w:tc>
        <w:tc>
          <w:tcPr>
            <w:tcW w:w="992" w:type="dxa"/>
          </w:tcPr>
          <w:p w14:paraId="2B5A1ACD" w14:textId="25C81417" w:rsidR="000A276C" w:rsidRPr="009D4B48" w:rsidRDefault="00E808CF" w:rsidP="00683308">
            <w:pPr>
              <w:pStyle w:val="CellBody"/>
            </w:pPr>
            <w:r>
              <w:t>699</w:t>
            </w:r>
            <w:r w:rsidR="00D44215">
              <w:t>,000</w:t>
            </w:r>
          </w:p>
        </w:tc>
        <w:tc>
          <w:tcPr>
            <w:tcW w:w="2126" w:type="dxa"/>
          </w:tcPr>
          <w:p w14:paraId="3AC2F88C" w14:textId="2136DCB2" w:rsidR="000A276C" w:rsidRPr="009D4B48" w:rsidRDefault="00D44215" w:rsidP="00683308">
            <w:pPr>
              <w:pStyle w:val="CellBody"/>
            </w:pPr>
            <w:r>
              <w:t xml:space="preserve">Yearly, </w:t>
            </w:r>
            <w:r w:rsidRPr="00E808CF">
              <w:rPr>
                <w:strike/>
              </w:rPr>
              <w:t>from 2th year we charge fee if first transaction of year is executed</w:t>
            </w:r>
            <w:r w:rsidR="00E808CF">
              <w:rPr>
                <w:strike/>
              </w:rPr>
              <w:t>.</w:t>
            </w:r>
            <w:r w:rsidR="00E808CF" w:rsidRPr="00E808CF">
              <w:t xml:space="preserve"> First year is free;</w:t>
            </w:r>
            <w:r w:rsidR="00E808CF">
              <w:t xml:space="preserve"> 2</w:t>
            </w:r>
            <w:r w:rsidR="00E808CF" w:rsidRPr="00E808CF">
              <w:rPr>
                <w:vertAlign w:val="superscript"/>
              </w:rPr>
              <w:t>nd</w:t>
            </w:r>
            <w:r w:rsidR="00E808CF">
              <w:t>/3st.. year will be charged or free by volume based.</w:t>
            </w:r>
          </w:p>
        </w:tc>
        <w:tc>
          <w:tcPr>
            <w:tcW w:w="1134" w:type="dxa"/>
          </w:tcPr>
          <w:p w14:paraId="64C5F709" w14:textId="77777777" w:rsidR="000A276C" w:rsidRPr="009D4B48" w:rsidRDefault="00D44215" w:rsidP="00683308">
            <w:pPr>
              <w:pStyle w:val="CellBody"/>
            </w:pPr>
            <w:r>
              <w:t>Apply</w:t>
            </w:r>
          </w:p>
        </w:tc>
        <w:tc>
          <w:tcPr>
            <w:tcW w:w="1276" w:type="dxa"/>
          </w:tcPr>
          <w:p w14:paraId="19A30EDB" w14:textId="77777777" w:rsidR="000A276C" w:rsidRPr="009D4B48" w:rsidRDefault="00D44215" w:rsidP="00683308">
            <w:pPr>
              <w:pStyle w:val="CellBody"/>
            </w:pPr>
            <w:r>
              <w:t>Not apply</w:t>
            </w:r>
          </w:p>
        </w:tc>
      </w:tr>
      <w:tr w:rsidR="000A276C" w:rsidRPr="009D4B48" w14:paraId="3275441A" w14:textId="77777777" w:rsidTr="00620129">
        <w:trPr>
          <w:trHeight w:val="50"/>
        </w:trPr>
        <w:tc>
          <w:tcPr>
            <w:tcW w:w="567" w:type="dxa"/>
          </w:tcPr>
          <w:p w14:paraId="31A2EF14" w14:textId="77777777" w:rsidR="000A276C" w:rsidRPr="00B33FF6" w:rsidRDefault="000A276C" w:rsidP="00683308">
            <w:pPr>
              <w:pStyle w:val="CellBody"/>
              <w:rPr>
                <w:lang w:val="en-US"/>
              </w:rPr>
            </w:pPr>
            <w:r>
              <w:rPr>
                <w:lang w:val="en-US"/>
              </w:rPr>
              <w:t>2</w:t>
            </w:r>
          </w:p>
        </w:tc>
        <w:tc>
          <w:tcPr>
            <w:tcW w:w="3261" w:type="dxa"/>
          </w:tcPr>
          <w:p w14:paraId="52BAAAC1" w14:textId="77777777" w:rsidR="000A276C" w:rsidRDefault="00D44215" w:rsidP="00683308">
            <w:pPr>
              <w:pStyle w:val="CellBody"/>
            </w:pPr>
            <w:r>
              <w:t>Card Production</w:t>
            </w:r>
          </w:p>
          <w:p w14:paraId="5E359BCF" w14:textId="77777777" w:rsidR="00972B2E" w:rsidRDefault="00972B2E" w:rsidP="00683308">
            <w:pPr>
              <w:pStyle w:val="CellBody"/>
            </w:pPr>
            <w:r>
              <w:t>(</w:t>
            </w:r>
            <w:r w:rsidRPr="00972B2E">
              <w:rPr>
                <w:i/>
              </w:rPr>
              <w:t>Phí phát hành</w:t>
            </w:r>
            <w:r>
              <w:t>)</w:t>
            </w:r>
          </w:p>
        </w:tc>
        <w:tc>
          <w:tcPr>
            <w:tcW w:w="992" w:type="dxa"/>
          </w:tcPr>
          <w:p w14:paraId="49A72B0A" w14:textId="77777777" w:rsidR="000A276C" w:rsidRPr="009D4B48" w:rsidRDefault="00942D01" w:rsidP="00683308">
            <w:pPr>
              <w:pStyle w:val="CellBody"/>
            </w:pPr>
            <w:r>
              <w:t>0</w:t>
            </w:r>
          </w:p>
        </w:tc>
        <w:tc>
          <w:tcPr>
            <w:tcW w:w="2126" w:type="dxa"/>
          </w:tcPr>
          <w:p w14:paraId="2D2B0C7B" w14:textId="77777777" w:rsidR="000A276C" w:rsidRPr="009D4B48" w:rsidRDefault="00D44215" w:rsidP="00683308">
            <w:pPr>
              <w:pStyle w:val="CellBody"/>
            </w:pPr>
            <w:r>
              <w:t>When producing card</w:t>
            </w:r>
            <w:r w:rsidR="008923D3">
              <w:t>; auto</w:t>
            </w:r>
          </w:p>
        </w:tc>
        <w:tc>
          <w:tcPr>
            <w:tcW w:w="1134" w:type="dxa"/>
          </w:tcPr>
          <w:p w14:paraId="678A8919" w14:textId="77777777" w:rsidR="000A276C" w:rsidRPr="009D4B48" w:rsidRDefault="00D44215" w:rsidP="00683308">
            <w:pPr>
              <w:pStyle w:val="CellBody"/>
            </w:pPr>
            <w:r>
              <w:t>Not apply</w:t>
            </w:r>
          </w:p>
        </w:tc>
        <w:tc>
          <w:tcPr>
            <w:tcW w:w="1276" w:type="dxa"/>
          </w:tcPr>
          <w:p w14:paraId="48BA69AF" w14:textId="77777777" w:rsidR="000A276C" w:rsidRPr="009D4B48" w:rsidRDefault="00D44215" w:rsidP="00683308">
            <w:pPr>
              <w:pStyle w:val="CellBody"/>
            </w:pPr>
            <w:r>
              <w:t>Not apply</w:t>
            </w:r>
          </w:p>
        </w:tc>
      </w:tr>
      <w:tr w:rsidR="00D44215" w:rsidRPr="009D4B48" w14:paraId="5CD2B78C" w14:textId="77777777" w:rsidTr="00620129">
        <w:trPr>
          <w:trHeight w:val="50"/>
        </w:trPr>
        <w:tc>
          <w:tcPr>
            <w:tcW w:w="567" w:type="dxa"/>
          </w:tcPr>
          <w:p w14:paraId="57C27801" w14:textId="77777777" w:rsidR="00D44215" w:rsidRDefault="00D44215" w:rsidP="00683308">
            <w:pPr>
              <w:pStyle w:val="CellBody"/>
              <w:rPr>
                <w:lang w:val="en-US"/>
              </w:rPr>
            </w:pPr>
            <w:r>
              <w:rPr>
                <w:lang w:val="en-US"/>
              </w:rPr>
              <w:t>3</w:t>
            </w:r>
          </w:p>
        </w:tc>
        <w:tc>
          <w:tcPr>
            <w:tcW w:w="3261" w:type="dxa"/>
          </w:tcPr>
          <w:p w14:paraId="5A82A10B" w14:textId="77777777" w:rsidR="00D44215" w:rsidRDefault="00620129" w:rsidP="00620129">
            <w:pPr>
              <w:pStyle w:val="CellBody"/>
            </w:pPr>
            <w:r>
              <w:t>Card Replacement</w:t>
            </w:r>
          </w:p>
          <w:p w14:paraId="6069054D" w14:textId="77777777" w:rsidR="00620129" w:rsidRDefault="00620129" w:rsidP="00620129">
            <w:pPr>
              <w:pStyle w:val="CellBody"/>
            </w:pPr>
            <w:r>
              <w:t>(</w:t>
            </w:r>
            <w:r w:rsidRPr="00620129">
              <w:rPr>
                <w:i/>
              </w:rPr>
              <w:t>Phí thay thế thẻ</w:t>
            </w:r>
            <w:r>
              <w:t>)</w:t>
            </w:r>
          </w:p>
        </w:tc>
        <w:tc>
          <w:tcPr>
            <w:tcW w:w="992" w:type="dxa"/>
          </w:tcPr>
          <w:p w14:paraId="37FD40CD" w14:textId="09C2AB62" w:rsidR="00D44215" w:rsidRPr="009D4B48" w:rsidRDefault="00E808CF" w:rsidP="00683308">
            <w:pPr>
              <w:pStyle w:val="CellBody"/>
            </w:pPr>
            <w:r>
              <w:t>20</w:t>
            </w:r>
            <w:r w:rsidR="00620129">
              <w:t>0,000</w:t>
            </w:r>
          </w:p>
        </w:tc>
        <w:tc>
          <w:tcPr>
            <w:tcW w:w="2126" w:type="dxa"/>
          </w:tcPr>
          <w:p w14:paraId="09ABCC8C" w14:textId="77777777" w:rsidR="00D44215" w:rsidRDefault="00620129" w:rsidP="00683308">
            <w:pPr>
              <w:pStyle w:val="CellBody"/>
            </w:pPr>
            <w:r>
              <w:t>Per card/time</w:t>
            </w:r>
            <w:r w:rsidR="008923D3">
              <w:t>; auto</w:t>
            </w:r>
          </w:p>
        </w:tc>
        <w:tc>
          <w:tcPr>
            <w:tcW w:w="1134" w:type="dxa"/>
          </w:tcPr>
          <w:p w14:paraId="1ED2C2B2" w14:textId="77777777" w:rsidR="00D44215" w:rsidRDefault="00620129" w:rsidP="00683308">
            <w:pPr>
              <w:pStyle w:val="CellBody"/>
            </w:pPr>
            <w:r>
              <w:t>Apply</w:t>
            </w:r>
          </w:p>
        </w:tc>
        <w:tc>
          <w:tcPr>
            <w:tcW w:w="1276" w:type="dxa"/>
          </w:tcPr>
          <w:p w14:paraId="1683E41C" w14:textId="77777777" w:rsidR="00D44215" w:rsidRDefault="00620129" w:rsidP="00683308">
            <w:pPr>
              <w:pStyle w:val="CellBody"/>
            </w:pPr>
            <w:r>
              <w:t>Not apply</w:t>
            </w:r>
          </w:p>
        </w:tc>
      </w:tr>
      <w:tr w:rsidR="00972B2E" w:rsidRPr="009D4B48" w14:paraId="15C5535B" w14:textId="77777777" w:rsidTr="00620129">
        <w:trPr>
          <w:trHeight w:val="50"/>
        </w:trPr>
        <w:tc>
          <w:tcPr>
            <w:tcW w:w="567" w:type="dxa"/>
          </w:tcPr>
          <w:p w14:paraId="1AD86A9A" w14:textId="77777777" w:rsidR="00972B2E" w:rsidRDefault="00972B2E" w:rsidP="00683308">
            <w:pPr>
              <w:pStyle w:val="CellBody"/>
              <w:rPr>
                <w:lang w:val="en-US"/>
              </w:rPr>
            </w:pPr>
            <w:r>
              <w:rPr>
                <w:lang w:val="en-US"/>
              </w:rPr>
              <w:t>4</w:t>
            </w:r>
          </w:p>
        </w:tc>
        <w:tc>
          <w:tcPr>
            <w:tcW w:w="3261" w:type="dxa"/>
          </w:tcPr>
          <w:p w14:paraId="7B7E4945" w14:textId="77777777" w:rsidR="00972B2E" w:rsidRDefault="00620129" w:rsidP="00683308">
            <w:pPr>
              <w:pStyle w:val="CellBody"/>
            </w:pPr>
            <w:r>
              <w:t>Credit Limit Change</w:t>
            </w:r>
          </w:p>
          <w:p w14:paraId="36CDC62A" w14:textId="77777777" w:rsidR="00620129" w:rsidRDefault="00620129" w:rsidP="00683308">
            <w:pPr>
              <w:pStyle w:val="CellBody"/>
            </w:pPr>
            <w:r>
              <w:t>(</w:t>
            </w:r>
            <w:r w:rsidRPr="00620129">
              <w:rPr>
                <w:i/>
              </w:rPr>
              <w:t>Thay đổi hạn mức tín dụng</w:t>
            </w:r>
            <w:r>
              <w:t>)</w:t>
            </w:r>
          </w:p>
        </w:tc>
        <w:tc>
          <w:tcPr>
            <w:tcW w:w="992" w:type="dxa"/>
          </w:tcPr>
          <w:p w14:paraId="0F381AE5" w14:textId="7B05B3DC" w:rsidR="00972B2E" w:rsidRDefault="00E808CF" w:rsidP="00683308">
            <w:pPr>
              <w:pStyle w:val="CellBody"/>
            </w:pPr>
            <w:r>
              <w:t>0</w:t>
            </w:r>
          </w:p>
        </w:tc>
        <w:tc>
          <w:tcPr>
            <w:tcW w:w="2126" w:type="dxa"/>
          </w:tcPr>
          <w:p w14:paraId="766C6A4D" w14:textId="2972122E" w:rsidR="00972B2E" w:rsidRDefault="00620129" w:rsidP="006E6FB9">
            <w:pPr>
              <w:pStyle w:val="CellBody"/>
            </w:pPr>
            <w:r>
              <w:t>Per time</w:t>
            </w:r>
            <w:r w:rsidR="008923D3">
              <w:t xml:space="preserve">; </w:t>
            </w:r>
            <w:r w:rsidR="004835DC">
              <w:t>manually</w:t>
            </w:r>
          </w:p>
        </w:tc>
        <w:tc>
          <w:tcPr>
            <w:tcW w:w="1134" w:type="dxa"/>
          </w:tcPr>
          <w:p w14:paraId="38370522" w14:textId="77777777" w:rsidR="00972B2E" w:rsidRDefault="00620129" w:rsidP="00683308">
            <w:pPr>
              <w:pStyle w:val="CellBody"/>
            </w:pPr>
            <w:r>
              <w:t>Apply</w:t>
            </w:r>
          </w:p>
        </w:tc>
        <w:tc>
          <w:tcPr>
            <w:tcW w:w="1276" w:type="dxa"/>
          </w:tcPr>
          <w:p w14:paraId="31CCB841" w14:textId="77777777" w:rsidR="00972B2E" w:rsidRDefault="00620129" w:rsidP="00683308">
            <w:pPr>
              <w:pStyle w:val="CellBody"/>
            </w:pPr>
            <w:r>
              <w:t>Not apply</w:t>
            </w:r>
          </w:p>
        </w:tc>
      </w:tr>
      <w:tr w:rsidR="00620129" w:rsidRPr="009D4B48" w14:paraId="507F1E31" w14:textId="77777777" w:rsidTr="00620129">
        <w:trPr>
          <w:trHeight w:val="50"/>
        </w:trPr>
        <w:tc>
          <w:tcPr>
            <w:tcW w:w="567" w:type="dxa"/>
          </w:tcPr>
          <w:p w14:paraId="4E1B974F" w14:textId="77777777" w:rsidR="00620129" w:rsidRDefault="00620129" w:rsidP="00683308">
            <w:pPr>
              <w:pStyle w:val="CellBody"/>
              <w:rPr>
                <w:lang w:val="en-US"/>
              </w:rPr>
            </w:pPr>
            <w:r>
              <w:rPr>
                <w:lang w:val="en-US"/>
              </w:rPr>
              <w:t>5</w:t>
            </w:r>
          </w:p>
        </w:tc>
        <w:tc>
          <w:tcPr>
            <w:tcW w:w="3261" w:type="dxa"/>
          </w:tcPr>
          <w:p w14:paraId="138895F5" w14:textId="77777777" w:rsidR="00620129" w:rsidRDefault="00620129" w:rsidP="00683308">
            <w:pPr>
              <w:pStyle w:val="CellBody"/>
            </w:pPr>
            <w:r>
              <w:t>Guarantee Type Change</w:t>
            </w:r>
          </w:p>
          <w:p w14:paraId="79ED8CD3" w14:textId="77777777" w:rsidR="00620129" w:rsidRDefault="00620129" w:rsidP="00683308">
            <w:pPr>
              <w:pStyle w:val="CellBody"/>
            </w:pPr>
            <w:r>
              <w:t>(</w:t>
            </w:r>
            <w:r w:rsidRPr="00620129">
              <w:rPr>
                <w:i/>
              </w:rPr>
              <w:t>Phí thay đổi hình thức đảm bảo</w:t>
            </w:r>
            <w:r>
              <w:t>)</w:t>
            </w:r>
          </w:p>
        </w:tc>
        <w:tc>
          <w:tcPr>
            <w:tcW w:w="992" w:type="dxa"/>
          </w:tcPr>
          <w:p w14:paraId="29407D07" w14:textId="440A27AD" w:rsidR="00620129" w:rsidRDefault="00620129" w:rsidP="00683308">
            <w:pPr>
              <w:pStyle w:val="CellBody"/>
            </w:pPr>
            <w:r>
              <w:t>0</w:t>
            </w:r>
          </w:p>
        </w:tc>
        <w:tc>
          <w:tcPr>
            <w:tcW w:w="2126" w:type="dxa"/>
          </w:tcPr>
          <w:p w14:paraId="2A09517B" w14:textId="77777777" w:rsidR="00620129" w:rsidRDefault="00620129" w:rsidP="00683308">
            <w:pPr>
              <w:pStyle w:val="CellBody"/>
            </w:pPr>
            <w:r>
              <w:t>Per time</w:t>
            </w:r>
            <w:r w:rsidR="008923D3">
              <w:t>; manually</w:t>
            </w:r>
          </w:p>
        </w:tc>
        <w:tc>
          <w:tcPr>
            <w:tcW w:w="1134" w:type="dxa"/>
          </w:tcPr>
          <w:p w14:paraId="4287B0A7" w14:textId="77777777" w:rsidR="00620129" w:rsidRDefault="00620129" w:rsidP="00683308">
            <w:pPr>
              <w:pStyle w:val="CellBody"/>
            </w:pPr>
            <w:r>
              <w:t>Apply</w:t>
            </w:r>
          </w:p>
        </w:tc>
        <w:tc>
          <w:tcPr>
            <w:tcW w:w="1276" w:type="dxa"/>
          </w:tcPr>
          <w:p w14:paraId="6A90CFC1" w14:textId="77777777" w:rsidR="00620129" w:rsidRDefault="00620129" w:rsidP="00683308">
            <w:pPr>
              <w:pStyle w:val="CellBody"/>
            </w:pPr>
            <w:r>
              <w:t>Not apply</w:t>
            </w:r>
          </w:p>
        </w:tc>
      </w:tr>
      <w:tr w:rsidR="00620129" w:rsidRPr="009D4B48" w14:paraId="1521577A" w14:textId="77777777" w:rsidTr="00620129">
        <w:trPr>
          <w:trHeight w:val="50"/>
        </w:trPr>
        <w:tc>
          <w:tcPr>
            <w:tcW w:w="567" w:type="dxa"/>
          </w:tcPr>
          <w:p w14:paraId="37B61A0A" w14:textId="77777777" w:rsidR="00620129" w:rsidRDefault="00620129" w:rsidP="00683308">
            <w:pPr>
              <w:pStyle w:val="CellBody"/>
              <w:rPr>
                <w:lang w:val="en-US"/>
              </w:rPr>
            </w:pPr>
            <w:r>
              <w:rPr>
                <w:lang w:val="en-US"/>
              </w:rPr>
              <w:lastRenderedPageBreak/>
              <w:t>5</w:t>
            </w:r>
          </w:p>
        </w:tc>
        <w:tc>
          <w:tcPr>
            <w:tcW w:w="3261" w:type="dxa"/>
          </w:tcPr>
          <w:p w14:paraId="6011BC1C" w14:textId="77777777" w:rsidR="00620129" w:rsidRDefault="00620129" w:rsidP="00683308">
            <w:pPr>
              <w:pStyle w:val="CellBody"/>
            </w:pPr>
            <w:r>
              <w:t>Cardholder’s Confirmation Request</w:t>
            </w:r>
          </w:p>
          <w:p w14:paraId="236A6D25" w14:textId="77777777" w:rsidR="00620129" w:rsidRDefault="00620129" w:rsidP="00683308">
            <w:pPr>
              <w:pStyle w:val="CellBody"/>
            </w:pPr>
            <w:r>
              <w:t>(</w:t>
            </w:r>
            <w:r w:rsidRPr="00620129">
              <w:rPr>
                <w:i/>
              </w:rPr>
              <w:t>Phí xác nhận theo y/c chủ thẻ</w:t>
            </w:r>
            <w:r>
              <w:t>)</w:t>
            </w:r>
          </w:p>
        </w:tc>
        <w:tc>
          <w:tcPr>
            <w:tcW w:w="992" w:type="dxa"/>
          </w:tcPr>
          <w:p w14:paraId="44E9D84B" w14:textId="332DD61E" w:rsidR="00620129" w:rsidRDefault="00F93F6F" w:rsidP="00683308">
            <w:pPr>
              <w:pStyle w:val="CellBody"/>
            </w:pPr>
            <w:r>
              <w:t>80</w:t>
            </w:r>
            <w:r w:rsidR="00620129">
              <w:t>,000</w:t>
            </w:r>
          </w:p>
        </w:tc>
        <w:tc>
          <w:tcPr>
            <w:tcW w:w="2126" w:type="dxa"/>
          </w:tcPr>
          <w:p w14:paraId="5A1B8365" w14:textId="77777777" w:rsidR="00620129" w:rsidRDefault="00620129" w:rsidP="00683308">
            <w:pPr>
              <w:pStyle w:val="CellBody"/>
            </w:pPr>
            <w:r>
              <w:t>Per page</w:t>
            </w:r>
            <w:r w:rsidR="008923D3">
              <w:t>; manually</w:t>
            </w:r>
          </w:p>
        </w:tc>
        <w:tc>
          <w:tcPr>
            <w:tcW w:w="1134" w:type="dxa"/>
          </w:tcPr>
          <w:p w14:paraId="6C8CA4D6" w14:textId="77777777" w:rsidR="00620129" w:rsidRDefault="00620129" w:rsidP="00683308">
            <w:pPr>
              <w:pStyle w:val="CellBody"/>
            </w:pPr>
            <w:r>
              <w:t>Apply</w:t>
            </w:r>
          </w:p>
        </w:tc>
        <w:tc>
          <w:tcPr>
            <w:tcW w:w="1276" w:type="dxa"/>
          </w:tcPr>
          <w:p w14:paraId="6A9C9C34" w14:textId="77777777" w:rsidR="00620129" w:rsidRDefault="00620129" w:rsidP="00683308">
            <w:pPr>
              <w:pStyle w:val="CellBody"/>
            </w:pPr>
            <w:r>
              <w:t>Not apply</w:t>
            </w:r>
          </w:p>
        </w:tc>
      </w:tr>
      <w:tr w:rsidR="00620129" w:rsidRPr="009D4B48" w14:paraId="25574E8C" w14:textId="77777777" w:rsidTr="00620129">
        <w:trPr>
          <w:trHeight w:val="50"/>
        </w:trPr>
        <w:tc>
          <w:tcPr>
            <w:tcW w:w="567" w:type="dxa"/>
          </w:tcPr>
          <w:p w14:paraId="3B259BF7" w14:textId="77777777" w:rsidR="00620129" w:rsidRDefault="00620129" w:rsidP="00683308">
            <w:pPr>
              <w:pStyle w:val="CellBody"/>
              <w:rPr>
                <w:lang w:val="en-US"/>
              </w:rPr>
            </w:pPr>
            <w:r>
              <w:rPr>
                <w:lang w:val="en-US"/>
              </w:rPr>
              <w:t>6</w:t>
            </w:r>
          </w:p>
        </w:tc>
        <w:tc>
          <w:tcPr>
            <w:tcW w:w="3261" w:type="dxa"/>
          </w:tcPr>
          <w:p w14:paraId="2CDD38DC" w14:textId="77777777" w:rsidR="00620129" w:rsidRDefault="00620129" w:rsidP="00683308">
            <w:pPr>
              <w:pStyle w:val="CellBody"/>
            </w:pPr>
            <w:r>
              <w:t xml:space="preserve">Transaction </w:t>
            </w:r>
            <w:r w:rsidR="007961D2">
              <w:t>R</w:t>
            </w:r>
            <w:r>
              <w:t xml:space="preserve">eceipt </w:t>
            </w:r>
            <w:r w:rsidR="007961D2">
              <w:t>C</w:t>
            </w:r>
            <w:r>
              <w:t>opy</w:t>
            </w:r>
          </w:p>
          <w:p w14:paraId="3DDB1980" w14:textId="77777777" w:rsidR="005A5453" w:rsidRDefault="005A5453" w:rsidP="005A5453">
            <w:pPr>
              <w:pStyle w:val="CellBody"/>
              <w:ind w:left="318"/>
            </w:pPr>
            <w:r>
              <w:t>At own acquirer</w:t>
            </w:r>
          </w:p>
          <w:p w14:paraId="196E2B94" w14:textId="77777777" w:rsidR="005A5453" w:rsidRDefault="005A5453" w:rsidP="005A5453">
            <w:pPr>
              <w:pStyle w:val="CellBody"/>
              <w:ind w:left="318"/>
            </w:pPr>
            <w:r>
              <w:t>At other acquirer</w:t>
            </w:r>
          </w:p>
          <w:p w14:paraId="328A8BB5" w14:textId="77777777" w:rsidR="00620129" w:rsidRDefault="00620129" w:rsidP="00683308">
            <w:pPr>
              <w:pStyle w:val="CellBody"/>
            </w:pPr>
            <w:r>
              <w:t>(</w:t>
            </w:r>
            <w:r w:rsidRPr="00620129">
              <w:rPr>
                <w:i/>
              </w:rPr>
              <w:t>Phí cấp bản sao hóa đơn giao dịch</w:t>
            </w:r>
            <w:r>
              <w:t>)</w:t>
            </w:r>
          </w:p>
        </w:tc>
        <w:tc>
          <w:tcPr>
            <w:tcW w:w="992" w:type="dxa"/>
          </w:tcPr>
          <w:p w14:paraId="081E686A" w14:textId="77777777" w:rsidR="00620129" w:rsidRDefault="00620129" w:rsidP="00683308">
            <w:pPr>
              <w:pStyle w:val="CellBody"/>
            </w:pPr>
          </w:p>
          <w:p w14:paraId="11984CD4" w14:textId="007C1073" w:rsidR="005A5453" w:rsidRDefault="005A5453" w:rsidP="00683308">
            <w:pPr>
              <w:pStyle w:val="CellBody"/>
            </w:pPr>
            <w:r>
              <w:t>0</w:t>
            </w:r>
          </w:p>
          <w:p w14:paraId="1AC81BD6" w14:textId="4CF43174" w:rsidR="005A5453" w:rsidRDefault="00F93F6F" w:rsidP="00683308">
            <w:pPr>
              <w:pStyle w:val="CellBody"/>
            </w:pPr>
            <w:r>
              <w:t>5</w:t>
            </w:r>
            <w:r w:rsidR="005A5453">
              <w:t>0,000</w:t>
            </w:r>
          </w:p>
        </w:tc>
        <w:tc>
          <w:tcPr>
            <w:tcW w:w="2126" w:type="dxa"/>
          </w:tcPr>
          <w:p w14:paraId="09E0AAC6" w14:textId="77777777" w:rsidR="00620129" w:rsidRDefault="00620129" w:rsidP="00683308">
            <w:pPr>
              <w:pStyle w:val="CellBody"/>
            </w:pPr>
          </w:p>
          <w:p w14:paraId="0B043318" w14:textId="77777777" w:rsidR="005A5453" w:rsidRDefault="005A5453" w:rsidP="00683308">
            <w:pPr>
              <w:pStyle w:val="CellBody"/>
            </w:pPr>
            <w:r>
              <w:t>Per receipt</w:t>
            </w:r>
            <w:r w:rsidR="008923D3">
              <w:t>; manually</w:t>
            </w:r>
          </w:p>
          <w:p w14:paraId="3B28C5EF" w14:textId="77777777" w:rsidR="005A5453" w:rsidRDefault="005A5453" w:rsidP="00683308">
            <w:pPr>
              <w:pStyle w:val="CellBody"/>
            </w:pPr>
            <w:r>
              <w:t>Per receipt</w:t>
            </w:r>
            <w:r w:rsidR="008923D3">
              <w:t>; manually</w:t>
            </w:r>
          </w:p>
        </w:tc>
        <w:tc>
          <w:tcPr>
            <w:tcW w:w="1134" w:type="dxa"/>
          </w:tcPr>
          <w:p w14:paraId="263E2DBA" w14:textId="77777777" w:rsidR="00620129" w:rsidRDefault="00620129" w:rsidP="00683308">
            <w:pPr>
              <w:pStyle w:val="CellBody"/>
            </w:pPr>
          </w:p>
          <w:p w14:paraId="3A6D127C" w14:textId="77777777" w:rsidR="005A5453" w:rsidRDefault="005A5453" w:rsidP="00683308">
            <w:pPr>
              <w:pStyle w:val="CellBody"/>
            </w:pPr>
            <w:r>
              <w:t>Apply</w:t>
            </w:r>
          </w:p>
          <w:p w14:paraId="056AF7B1" w14:textId="77777777" w:rsidR="005A5453" w:rsidRDefault="005A5453" w:rsidP="00683308">
            <w:pPr>
              <w:pStyle w:val="CellBody"/>
            </w:pPr>
            <w:r>
              <w:t>Apply</w:t>
            </w:r>
          </w:p>
          <w:p w14:paraId="73ACF034" w14:textId="77777777" w:rsidR="005A5453" w:rsidRDefault="005A5453" w:rsidP="00683308">
            <w:pPr>
              <w:pStyle w:val="CellBody"/>
            </w:pPr>
          </w:p>
        </w:tc>
        <w:tc>
          <w:tcPr>
            <w:tcW w:w="1276" w:type="dxa"/>
          </w:tcPr>
          <w:p w14:paraId="4C87EFDA" w14:textId="77777777" w:rsidR="00620129" w:rsidRDefault="00620129" w:rsidP="00683308">
            <w:pPr>
              <w:pStyle w:val="CellBody"/>
            </w:pPr>
          </w:p>
          <w:p w14:paraId="16096CDE" w14:textId="77777777" w:rsidR="005A5453" w:rsidRDefault="005A5453" w:rsidP="00683308">
            <w:pPr>
              <w:pStyle w:val="CellBody"/>
            </w:pPr>
            <w:r>
              <w:t>Not apply</w:t>
            </w:r>
          </w:p>
          <w:p w14:paraId="02A23EFE" w14:textId="77777777" w:rsidR="005A5453" w:rsidRDefault="005A5453" w:rsidP="00683308">
            <w:pPr>
              <w:pStyle w:val="CellBody"/>
            </w:pPr>
            <w:r>
              <w:t>Not apply</w:t>
            </w:r>
          </w:p>
        </w:tc>
      </w:tr>
      <w:tr w:rsidR="005A5453" w:rsidRPr="009D4B48" w14:paraId="2BA9BFE5" w14:textId="77777777" w:rsidTr="00620129">
        <w:trPr>
          <w:trHeight w:val="50"/>
        </w:trPr>
        <w:tc>
          <w:tcPr>
            <w:tcW w:w="567" w:type="dxa"/>
          </w:tcPr>
          <w:p w14:paraId="216D1426" w14:textId="77777777" w:rsidR="005A5453" w:rsidRDefault="005A5453" w:rsidP="00683308">
            <w:pPr>
              <w:pStyle w:val="CellBody"/>
              <w:rPr>
                <w:lang w:val="en-US"/>
              </w:rPr>
            </w:pPr>
            <w:r>
              <w:rPr>
                <w:lang w:val="en-US"/>
              </w:rPr>
              <w:t>7</w:t>
            </w:r>
          </w:p>
        </w:tc>
        <w:tc>
          <w:tcPr>
            <w:tcW w:w="3261" w:type="dxa"/>
          </w:tcPr>
          <w:p w14:paraId="70AAC4A0" w14:textId="77777777" w:rsidR="005A5453" w:rsidRDefault="00A4188B" w:rsidP="00683308">
            <w:pPr>
              <w:pStyle w:val="CellBody"/>
            </w:pPr>
            <w:r>
              <w:t>ChargeBack Request</w:t>
            </w:r>
          </w:p>
          <w:p w14:paraId="6246319F" w14:textId="77777777" w:rsidR="00A4188B" w:rsidRDefault="00A4188B" w:rsidP="00683308">
            <w:pPr>
              <w:pStyle w:val="CellBody"/>
            </w:pPr>
            <w:r>
              <w:t>(</w:t>
            </w:r>
            <w:r w:rsidRPr="00A4188B">
              <w:rPr>
                <w:i/>
              </w:rPr>
              <w:t>Phí khiếu nại</w:t>
            </w:r>
            <w:r>
              <w:t>)</w:t>
            </w:r>
          </w:p>
        </w:tc>
        <w:tc>
          <w:tcPr>
            <w:tcW w:w="992" w:type="dxa"/>
          </w:tcPr>
          <w:p w14:paraId="39EA9893" w14:textId="4F1A0FC3" w:rsidR="005A5453" w:rsidRDefault="00A4188B" w:rsidP="00683308">
            <w:pPr>
              <w:pStyle w:val="CellBody"/>
            </w:pPr>
            <w:r>
              <w:t>0</w:t>
            </w:r>
          </w:p>
        </w:tc>
        <w:tc>
          <w:tcPr>
            <w:tcW w:w="2126" w:type="dxa"/>
          </w:tcPr>
          <w:p w14:paraId="77EC03E2" w14:textId="77777777" w:rsidR="005A5453" w:rsidRDefault="00A4188B" w:rsidP="00683308">
            <w:pPr>
              <w:pStyle w:val="CellBody"/>
            </w:pPr>
            <w:r>
              <w:t>Per time; manually</w:t>
            </w:r>
          </w:p>
        </w:tc>
        <w:tc>
          <w:tcPr>
            <w:tcW w:w="1134" w:type="dxa"/>
          </w:tcPr>
          <w:p w14:paraId="345DF60E" w14:textId="77777777" w:rsidR="005A5453" w:rsidRDefault="00A4188B" w:rsidP="00683308">
            <w:pPr>
              <w:pStyle w:val="CellBody"/>
            </w:pPr>
            <w:r>
              <w:t>Apply</w:t>
            </w:r>
          </w:p>
        </w:tc>
        <w:tc>
          <w:tcPr>
            <w:tcW w:w="1276" w:type="dxa"/>
          </w:tcPr>
          <w:p w14:paraId="13B541CB" w14:textId="77777777" w:rsidR="005A5453" w:rsidRDefault="00A4188B" w:rsidP="00683308">
            <w:pPr>
              <w:pStyle w:val="CellBody"/>
            </w:pPr>
            <w:r>
              <w:t>Not apply</w:t>
            </w:r>
          </w:p>
        </w:tc>
      </w:tr>
      <w:tr w:rsidR="00A4188B" w:rsidRPr="009D4B48" w14:paraId="28428323" w14:textId="77777777" w:rsidTr="00620129">
        <w:trPr>
          <w:trHeight w:val="50"/>
        </w:trPr>
        <w:tc>
          <w:tcPr>
            <w:tcW w:w="567" w:type="dxa"/>
          </w:tcPr>
          <w:p w14:paraId="2A33820B" w14:textId="77777777" w:rsidR="00A4188B" w:rsidRDefault="00156D35" w:rsidP="00683308">
            <w:pPr>
              <w:pStyle w:val="CellBody"/>
              <w:rPr>
                <w:lang w:val="en-US"/>
              </w:rPr>
            </w:pPr>
            <w:r>
              <w:rPr>
                <w:lang w:val="en-US"/>
              </w:rPr>
              <w:t>8</w:t>
            </w:r>
          </w:p>
        </w:tc>
        <w:tc>
          <w:tcPr>
            <w:tcW w:w="3261" w:type="dxa"/>
          </w:tcPr>
          <w:p w14:paraId="1510AF46" w14:textId="77777777" w:rsidR="00F826AB" w:rsidRDefault="00156D35" w:rsidP="00156D35">
            <w:pPr>
              <w:pStyle w:val="CellBody"/>
            </w:pPr>
            <w:r>
              <w:t xml:space="preserve">Re-order PIN </w:t>
            </w:r>
          </w:p>
          <w:p w14:paraId="510B2150" w14:textId="2292B91F" w:rsidR="00156D35" w:rsidRDefault="00763AE2" w:rsidP="00156D35">
            <w:pPr>
              <w:pStyle w:val="CellBody"/>
            </w:pPr>
            <w:r>
              <w:t xml:space="preserve"> </w:t>
            </w:r>
            <w:r w:rsidR="00156D35">
              <w:t>(</w:t>
            </w:r>
            <w:r w:rsidR="00156D35" w:rsidRPr="00156D35">
              <w:rPr>
                <w:i/>
              </w:rPr>
              <w:t>Phí cấp lại PIN</w:t>
            </w:r>
            <w:r w:rsidR="00156D35">
              <w:t>)</w:t>
            </w:r>
          </w:p>
        </w:tc>
        <w:tc>
          <w:tcPr>
            <w:tcW w:w="992" w:type="dxa"/>
          </w:tcPr>
          <w:p w14:paraId="1CEA8162" w14:textId="400EE81E" w:rsidR="0018084E" w:rsidRDefault="00F93F6F" w:rsidP="00683308">
            <w:pPr>
              <w:pStyle w:val="CellBody"/>
            </w:pPr>
            <w:r>
              <w:t>5</w:t>
            </w:r>
            <w:r w:rsidR="0018084E">
              <w:t>0,000</w:t>
            </w:r>
          </w:p>
          <w:p w14:paraId="6B724E50" w14:textId="77777777" w:rsidR="00A4188B" w:rsidRDefault="00A4188B" w:rsidP="00683308">
            <w:pPr>
              <w:pStyle w:val="CellBody"/>
            </w:pPr>
          </w:p>
        </w:tc>
        <w:tc>
          <w:tcPr>
            <w:tcW w:w="2126" w:type="dxa"/>
          </w:tcPr>
          <w:p w14:paraId="1B33385E" w14:textId="77777777" w:rsidR="00A4188B" w:rsidRDefault="00156D35" w:rsidP="00683308">
            <w:pPr>
              <w:pStyle w:val="CellBody"/>
            </w:pPr>
            <w:r>
              <w:t>Per time; auto</w:t>
            </w:r>
          </w:p>
        </w:tc>
        <w:tc>
          <w:tcPr>
            <w:tcW w:w="1134" w:type="dxa"/>
          </w:tcPr>
          <w:p w14:paraId="170637CE" w14:textId="77777777" w:rsidR="00A4188B" w:rsidRDefault="00156D35" w:rsidP="00683308">
            <w:pPr>
              <w:pStyle w:val="CellBody"/>
            </w:pPr>
            <w:r>
              <w:t>Apply</w:t>
            </w:r>
          </w:p>
        </w:tc>
        <w:tc>
          <w:tcPr>
            <w:tcW w:w="1276" w:type="dxa"/>
          </w:tcPr>
          <w:p w14:paraId="6497A284" w14:textId="77777777" w:rsidR="00A4188B" w:rsidRDefault="00156D35" w:rsidP="00683308">
            <w:pPr>
              <w:pStyle w:val="CellBody"/>
            </w:pPr>
            <w:r>
              <w:t>Not apply</w:t>
            </w:r>
          </w:p>
        </w:tc>
      </w:tr>
      <w:tr w:rsidR="000A409B" w:rsidRPr="009D4B48" w14:paraId="4BF0E7BA" w14:textId="77777777" w:rsidTr="00620129">
        <w:trPr>
          <w:trHeight w:val="50"/>
        </w:trPr>
        <w:tc>
          <w:tcPr>
            <w:tcW w:w="567" w:type="dxa"/>
          </w:tcPr>
          <w:p w14:paraId="6CB054F6" w14:textId="73F6AF32" w:rsidR="000A409B" w:rsidRDefault="000A409B" w:rsidP="00683308">
            <w:pPr>
              <w:pStyle w:val="CellBody"/>
              <w:rPr>
                <w:lang w:val="en-US"/>
              </w:rPr>
            </w:pPr>
            <w:r>
              <w:rPr>
                <w:lang w:val="en-US"/>
              </w:rPr>
              <w:t>9</w:t>
            </w:r>
          </w:p>
        </w:tc>
        <w:tc>
          <w:tcPr>
            <w:tcW w:w="3261" w:type="dxa"/>
          </w:tcPr>
          <w:p w14:paraId="59AC0F31" w14:textId="77777777" w:rsidR="000A409B" w:rsidRPr="003220A3" w:rsidRDefault="000A409B" w:rsidP="00156D35">
            <w:pPr>
              <w:pStyle w:val="CellBody"/>
            </w:pPr>
            <w:r w:rsidRPr="003220A3">
              <w:t>Card Upgrade Fee</w:t>
            </w:r>
          </w:p>
          <w:p w14:paraId="43B84BB1" w14:textId="397CC057" w:rsidR="000A409B" w:rsidRPr="003220A3" w:rsidRDefault="000A409B" w:rsidP="00156D35">
            <w:pPr>
              <w:pStyle w:val="CellBody"/>
            </w:pPr>
            <w:r w:rsidRPr="003220A3">
              <w:t>(</w:t>
            </w:r>
            <w:r w:rsidRPr="003220A3">
              <w:rPr>
                <w:i/>
              </w:rPr>
              <w:t>Phí nâng hạng</w:t>
            </w:r>
            <w:r w:rsidRPr="003220A3">
              <w:t>)</w:t>
            </w:r>
          </w:p>
        </w:tc>
        <w:tc>
          <w:tcPr>
            <w:tcW w:w="992" w:type="dxa"/>
          </w:tcPr>
          <w:p w14:paraId="103C958D" w14:textId="16EBA5E9" w:rsidR="000A409B" w:rsidRDefault="00F93F6F" w:rsidP="00683308">
            <w:pPr>
              <w:pStyle w:val="CellBody"/>
            </w:pPr>
            <w:r>
              <w:t>100,000</w:t>
            </w:r>
          </w:p>
        </w:tc>
        <w:tc>
          <w:tcPr>
            <w:tcW w:w="2126" w:type="dxa"/>
          </w:tcPr>
          <w:p w14:paraId="7F420A4D" w14:textId="43F92B7B" w:rsidR="000A409B" w:rsidRDefault="000A409B" w:rsidP="00683308">
            <w:pPr>
              <w:pStyle w:val="CellBody"/>
            </w:pPr>
            <w:r>
              <w:t>Per time; manually</w:t>
            </w:r>
          </w:p>
        </w:tc>
        <w:tc>
          <w:tcPr>
            <w:tcW w:w="1134" w:type="dxa"/>
          </w:tcPr>
          <w:p w14:paraId="23922223" w14:textId="77777777" w:rsidR="000A409B" w:rsidRDefault="000A409B" w:rsidP="00683308">
            <w:pPr>
              <w:pStyle w:val="CellBody"/>
            </w:pPr>
          </w:p>
        </w:tc>
        <w:tc>
          <w:tcPr>
            <w:tcW w:w="1276" w:type="dxa"/>
          </w:tcPr>
          <w:p w14:paraId="38345D6D" w14:textId="77777777" w:rsidR="000A409B" w:rsidRDefault="000A409B" w:rsidP="00683308">
            <w:pPr>
              <w:pStyle w:val="CellBody"/>
            </w:pPr>
          </w:p>
        </w:tc>
      </w:tr>
      <w:tr w:rsidR="000A409B" w:rsidRPr="009D4B48" w14:paraId="1FB7791E" w14:textId="77777777" w:rsidTr="00620129">
        <w:trPr>
          <w:trHeight w:val="50"/>
        </w:trPr>
        <w:tc>
          <w:tcPr>
            <w:tcW w:w="567" w:type="dxa"/>
          </w:tcPr>
          <w:p w14:paraId="16A4984A" w14:textId="5CAE3682" w:rsidR="000A409B" w:rsidRDefault="000A409B" w:rsidP="00683308">
            <w:pPr>
              <w:pStyle w:val="CellBody"/>
              <w:rPr>
                <w:lang w:val="en-US"/>
              </w:rPr>
            </w:pPr>
            <w:r>
              <w:rPr>
                <w:lang w:val="en-US"/>
              </w:rPr>
              <w:t>10</w:t>
            </w:r>
          </w:p>
        </w:tc>
        <w:tc>
          <w:tcPr>
            <w:tcW w:w="3261" w:type="dxa"/>
          </w:tcPr>
          <w:p w14:paraId="226E056D" w14:textId="77777777" w:rsidR="000A409B" w:rsidRPr="003220A3" w:rsidRDefault="000A409B" w:rsidP="00156D35">
            <w:pPr>
              <w:pStyle w:val="CellBody"/>
            </w:pPr>
            <w:r w:rsidRPr="003220A3">
              <w:t>Card Downgrade Fee</w:t>
            </w:r>
          </w:p>
          <w:p w14:paraId="43731B3C" w14:textId="42AE496F" w:rsidR="000A409B" w:rsidRPr="003220A3" w:rsidRDefault="000A409B" w:rsidP="00156D35">
            <w:pPr>
              <w:pStyle w:val="CellBody"/>
              <w:rPr>
                <w:i/>
              </w:rPr>
            </w:pPr>
            <w:r w:rsidRPr="003220A3">
              <w:rPr>
                <w:i/>
              </w:rPr>
              <w:t>(Phí hạ hạng)</w:t>
            </w:r>
          </w:p>
        </w:tc>
        <w:tc>
          <w:tcPr>
            <w:tcW w:w="992" w:type="dxa"/>
          </w:tcPr>
          <w:p w14:paraId="31E8AA29" w14:textId="69489B68" w:rsidR="000A409B" w:rsidRDefault="00F93F6F" w:rsidP="00683308">
            <w:pPr>
              <w:pStyle w:val="CellBody"/>
            </w:pPr>
            <w:r>
              <w:t>100,000</w:t>
            </w:r>
          </w:p>
        </w:tc>
        <w:tc>
          <w:tcPr>
            <w:tcW w:w="2126" w:type="dxa"/>
          </w:tcPr>
          <w:p w14:paraId="45D4A6CF" w14:textId="289F539B" w:rsidR="000A409B" w:rsidRDefault="000A409B" w:rsidP="00683308">
            <w:pPr>
              <w:pStyle w:val="CellBody"/>
            </w:pPr>
            <w:r>
              <w:t>Per time; manually</w:t>
            </w:r>
          </w:p>
        </w:tc>
        <w:tc>
          <w:tcPr>
            <w:tcW w:w="1134" w:type="dxa"/>
          </w:tcPr>
          <w:p w14:paraId="0A102AB8" w14:textId="77777777" w:rsidR="000A409B" w:rsidRDefault="000A409B" w:rsidP="00683308">
            <w:pPr>
              <w:pStyle w:val="CellBody"/>
            </w:pPr>
          </w:p>
        </w:tc>
        <w:tc>
          <w:tcPr>
            <w:tcW w:w="1276" w:type="dxa"/>
          </w:tcPr>
          <w:p w14:paraId="29438E51" w14:textId="77777777" w:rsidR="000A409B" w:rsidRDefault="000A409B" w:rsidP="00683308">
            <w:pPr>
              <w:pStyle w:val="CellBody"/>
            </w:pPr>
          </w:p>
        </w:tc>
      </w:tr>
    </w:tbl>
    <w:p w14:paraId="1AAD9FBF" w14:textId="71D2E529" w:rsidR="000A276C" w:rsidRDefault="000A276C" w:rsidP="000C73E8"/>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7A3F2A" w:rsidRPr="009D4B48" w14:paraId="50182C86" w14:textId="77777777" w:rsidTr="00360FB9">
        <w:trPr>
          <w:cantSplit/>
          <w:trHeight w:val="263"/>
          <w:tblHeader/>
        </w:trPr>
        <w:tc>
          <w:tcPr>
            <w:tcW w:w="567" w:type="dxa"/>
            <w:shd w:val="clear" w:color="auto" w:fill="FFC000"/>
          </w:tcPr>
          <w:p w14:paraId="11D6278C" w14:textId="77777777" w:rsidR="007A3F2A" w:rsidRPr="009D4B48" w:rsidRDefault="007A3F2A" w:rsidP="00360FB9">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5FB7F26F" w14:textId="77777777" w:rsidR="007A3F2A" w:rsidRPr="009D4B48" w:rsidRDefault="007A3F2A" w:rsidP="00360FB9">
            <w:pPr>
              <w:pStyle w:val="CellHeader"/>
              <w:rPr>
                <w:snapToGrid w:val="0"/>
                <w:lang w:val="en-US"/>
              </w:rPr>
            </w:pPr>
            <w:r w:rsidRPr="009D4B48">
              <w:rPr>
                <w:snapToGrid w:val="0"/>
                <w:lang w:val="en-US"/>
              </w:rPr>
              <w:t>Fee Type</w:t>
            </w:r>
          </w:p>
        </w:tc>
        <w:tc>
          <w:tcPr>
            <w:tcW w:w="992" w:type="dxa"/>
            <w:shd w:val="clear" w:color="auto" w:fill="FFC000"/>
          </w:tcPr>
          <w:p w14:paraId="2EDC7E97" w14:textId="77777777" w:rsidR="007A3F2A" w:rsidRPr="009D4B48" w:rsidRDefault="007A3F2A"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5BF140C5" w14:textId="77777777" w:rsidR="007A3F2A" w:rsidRPr="009D4B48" w:rsidRDefault="007A3F2A"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514E9E35" w14:textId="77777777" w:rsidR="007A3F2A" w:rsidRDefault="007A3F2A" w:rsidP="00360FB9">
            <w:pPr>
              <w:pStyle w:val="CellHeader"/>
              <w:jc w:val="center"/>
              <w:rPr>
                <w:snapToGrid w:val="0"/>
                <w:lang w:val="en-US"/>
              </w:rPr>
            </w:pPr>
            <w:r>
              <w:rPr>
                <w:snapToGrid w:val="0"/>
                <w:lang w:val="en-US"/>
              </w:rPr>
              <w:t>Client Classifier</w:t>
            </w:r>
          </w:p>
        </w:tc>
      </w:tr>
      <w:tr w:rsidR="007A3F2A" w:rsidRPr="009D4B48" w14:paraId="64566810" w14:textId="77777777" w:rsidTr="00360FB9">
        <w:trPr>
          <w:cantSplit/>
          <w:trHeight w:val="263"/>
          <w:tblHeader/>
        </w:trPr>
        <w:tc>
          <w:tcPr>
            <w:tcW w:w="567" w:type="dxa"/>
            <w:shd w:val="clear" w:color="auto" w:fill="FFC000"/>
          </w:tcPr>
          <w:p w14:paraId="4A70DF47" w14:textId="77777777" w:rsidR="007A3F2A" w:rsidRPr="009D4B48" w:rsidRDefault="007A3F2A" w:rsidP="00360FB9">
            <w:pPr>
              <w:pStyle w:val="CellHeader"/>
              <w:rPr>
                <w:snapToGrid w:val="0"/>
                <w:lang w:val="en-US"/>
              </w:rPr>
            </w:pPr>
          </w:p>
        </w:tc>
        <w:tc>
          <w:tcPr>
            <w:tcW w:w="3261" w:type="dxa"/>
            <w:shd w:val="clear" w:color="auto" w:fill="FFC000"/>
          </w:tcPr>
          <w:p w14:paraId="67329563" w14:textId="77777777" w:rsidR="007A3F2A" w:rsidRPr="009D4B48" w:rsidRDefault="007A3F2A" w:rsidP="00360FB9">
            <w:pPr>
              <w:pStyle w:val="CellHeader"/>
              <w:rPr>
                <w:snapToGrid w:val="0"/>
                <w:lang w:val="en-US"/>
              </w:rPr>
            </w:pPr>
          </w:p>
        </w:tc>
        <w:tc>
          <w:tcPr>
            <w:tcW w:w="992" w:type="dxa"/>
            <w:shd w:val="clear" w:color="auto" w:fill="FFC000"/>
          </w:tcPr>
          <w:p w14:paraId="1A99D4B4" w14:textId="77777777" w:rsidR="007A3F2A" w:rsidRDefault="007A3F2A" w:rsidP="00360FB9">
            <w:pPr>
              <w:pStyle w:val="CellHeader"/>
              <w:rPr>
                <w:snapToGrid w:val="0"/>
                <w:lang w:val="en-US"/>
              </w:rPr>
            </w:pPr>
          </w:p>
        </w:tc>
        <w:tc>
          <w:tcPr>
            <w:tcW w:w="2126" w:type="dxa"/>
            <w:shd w:val="clear" w:color="auto" w:fill="FFC000"/>
          </w:tcPr>
          <w:p w14:paraId="1A81B9C9" w14:textId="77777777" w:rsidR="007A3F2A" w:rsidRDefault="007A3F2A" w:rsidP="00360FB9">
            <w:pPr>
              <w:pStyle w:val="CellHeader"/>
              <w:rPr>
                <w:snapToGrid w:val="0"/>
                <w:lang w:val="en-US"/>
              </w:rPr>
            </w:pPr>
          </w:p>
        </w:tc>
        <w:tc>
          <w:tcPr>
            <w:tcW w:w="1134" w:type="dxa"/>
            <w:shd w:val="clear" w:color="auto" w:fill="FFC000"/>
          </w:tcPr>
          <w:p w14:paraId="7DC116ED" w14:textId="77777777" w:rsidR="007A3F2A" w:rsidRDefault="007A3F2A" w:rsidP="00360FB9">
            <w:pPr>
              <w:pStyle w:val="CellHeader"/>
              <w:jc w:val="center"/>
              <w:rPr>
                <w:snapToGrid w:val="0"/>
                <w:lang w:val="en-US"/>
              </w:rPr>
            </w:pPr>
            <w:r>
              <w:rPr>
                <w:snapToGrid w:val="0"/>
                <w:lang w:val="en-US"/>
              </w:rPr>
              <w:t>External</w:t>
            </w:r>
          </w:p>
        </w:tc>
        <w:tc>
          <w:tcPr>
            <w:tcW w:w="1276" w:type="dxa"/>
            <w:shd w:val="clear" w:color="auto" w:fill="FFC000"/>
          </w:tcPr>
          <w:p w14:paraId="73998A2A" w14:textId="77777777" w:rsidR="007A3F2A" w:rsidRDefault="007A3F2A" w:rsidP="00360FB9">
            <w:pPr>
              <w:pStyle w:val="CellHeader"/>
              <w:jc w:val="center"/>
              <w:rPr>
                <w:snapToGrid w:val="0"/>
                <w:lang w:val="en-US"/>
              </w:rPr>
            </w:pPr>
            <w:r>
              <w:rPr>
                <w:snapToGrid w:val="0"/>
                <w:lang w:val="en-US"/>
              </w:rPr>
              <w:t>Internal</w:t>
            </w:r>
          </w:p>
        </w:tc>
      </w:tr>
      <w:tr w:rsidR="007A3F2A" w:rsidRPr="009D4B48" w14:paraId="2BFCA102" w14:textId="77777777" w:rsidTr="00360FB9">
        <w:trPr>
          <w:trHeight w:val="50"/>
        </w:trPr>
        <w:tc>
          <w:tcPr>
            <w:tcW w:w="567" w:type="dxa"/>
          </w:tcPr>
          <w:p w14:paraId="61E322EC" w14:textId="77777777" w:rsidR="007A3F2A" w:rsidRPr="009D4B48" w:rsidRDefault="007A3F2A" w:rsidP="00360FB9">
            <w:pPr>
              <w:pStyle w:val="CellBody"/>
              <w:rPr>
                <w:lang w:val="ru-RU"/>
              </w:rPr>
            </w:pPr>
            <w:r w:rsidRPr="009D4B48">
              <w:rPr>
                <w:lang w:val="ru-RU"/>
              </w:rPr>
              <w:t>1</w:t>
            </w:r>
          </w:p>
        </w:tc>
        <w:tc>
          <w:tcPr>
            <w:tcW w:w="3261" w:type="dxa"/>
          </w:tcPr>
          <w:p w14:paraId="61BFB443" w14:textId="77777777" w:rsidR="007A3F2A" w:rsidRDefault="007A3F2A" w:rsidP="00360FB9">
            <w:pPr>
              <w:pStyle w:val="CellBody"/>
            </w:pPr>
            <w:r>
              <w:t>Late Payment Fee</w:t>
            </w:r>
          </w:p>
          <w:p w14:paraId="12736A33" w14:textId="77777777" w:rsidR="007A3F2A" w:rsidRPr="009D4B48" w:rsidRDefault="007A3F2A" w:rsidP="007A3F2A">
            <w:pPr>
              <w:pStyle w:val="CellBody"/>
            </w:pPr>
            <w:r>
              <w:t>(</w:t>
            </w:r>
            <w:r w:rsidRPr="00972B2E">
              <w:rPr>
                <w:i/>
              </w:rPr>
              <w:t xml:space="preserve">Phí </w:t>
            </w:r>
            <w:r>
              <w:rPr>
                <w:i/>
              </w:rPr>
              <w:t>chậm trả</w:t>
            </w:r>
            <w:r>
              <w:t>)</w:t>
            </w:r>
          </w:p>
        </w:tc>
        <w:tc>
          <w:tcPr>
            <w:tcW w:w="992" w:type="dxa"/>
          </w:tcPr>
          <w:p w14:paraId="70BDE3AB" w14:textId="60909885" w:rsidR="007A3F2A" w:rsidRPr="009D4B48" w:rsidRDefault="00F93F6F" w:rsidP="00F93F6F">
            <w:pPr>
              <w:pStyle w:val="CellBody"/>
            </w:pPr>
            <w:r>
              <w:t>4</w:t>
            </w:r>
            <w:r w:rsidR="007A3F2A">
              <w:t xml:space="preserve">%; min </w:t>
            </w:r>
            <w:r>
              <w:t>1</w:t>
            </w:r>
            <w:r w:rsidR="007A3F2A">
              <w:t>00,000</w:t>
            </w:r>
          </w:p>
        </w:tc>
        <w:tc>
          <w:tcPr>
            <w:tcW w:w="2126" w:type="dxa"/>
          </w:tcPr>
          <w:p w14:paraId="3FD3F95A" w14:textId="77777777" w:rsidR="007A3F2A" w:rsidRPr="009D4B48" w:rsidRDefault="007A3F2A" w:rsidP="00360FB9">
            <w:pPr>
              <w:pStyle w:val="CellBody"/>
            </w:pPr>
            <w:r>
              <w:t xml:space="preserve">Per </w:t>
            </w:r>
            <w:r w:rsidR="00954D09">
              <w:t xml:space="preserve">every </w:t>
            </w:r>
            <w:r>
              <w:t>late cycles</w:t>
            </w:r>
            <w:r w:rsidR="00B94546">
              <w:t>; auto</w:t>
            </w:r>
          </w:p>
        </w:tc>
        <w:tc>
          <w:tcPr>
            <w:tcW w:w="1134" w:type="dxa"/>
          </w:tcPr>
          <w:p w14:paraId="4211D0A1" w14:textId="77777777" w:rsidR="007A3F2A" w:rsidRPr="009D4B48" w:rsidRDefault="007A3F2A" w:rsidP="00360FB9">
            <w:pPr>
              <w:pStyle w:val="CellBody"/>
            </w:pPr>
            <w:r>
              <w:t>Apply</w:t>
            </w:r>
          </w:p>
        </w:tc>
        <w:tc>
          <w:tcPr>
            <w:tcW w:w="1276" w:type="dxa"/>
          </w:tcPr>
          <w:p w14:paraId="407D8FA6" w14:textId="77777777" w:rsidR="007A3F2A" w:rsidRPr="009D4B48" w:rsidRDefault="007A3F2A" w:rsidP="00360FB9">
            <w:pPr>
              <w:pStyle w:val="CellBody"/>
            </w:pPr>
            <w:r>
              <w:t>Not apply</w:t>
            </w:r>
          </w:p>
        </w:tc>
      </w:tr>
    </w:tbl>
    <w:p w14:paraId="15B98B11" w14:textId="77777777" w:rsidR="007A3F2A" w:rsidRDefault="007A3F2A" w:rsidP="000C73E8"/>
    <w:p w14:paraId="0A18CDA4" w14:textId="77777777" w:rsidR="00B34E9E" w:rsidRDefault="00B34E9E" w:rsidP="00B34E9E">
      <w:r>
        <w:t>Every late cycles, cardholder will be charged late payment fee. And Late payment fee is posted on next working day after due date.</w:t>
      </w:r>
    </w:p>
    <w:p w14:paraId="7495C479" w14:textId="77777777" w:rsidR="00B34E9E" w:rsidRDefault="00B34E9E" w:rsidP="00B34E9E"/>
    <w:p w14:paraId="309F4321" w14:textId="77777777" w:rsidR="00A37921" w:rsidRPr="000A276C" w:rsidRDefault="00A37921" w:rsidP="00A37921">
      <w:pPr>
        <w:rPr>
          <w:b/>
        </w:rPr>
      </w:pPr>
      <w:r w:rsidRPr="000A276C">
        <w:rPr>
          <w:b/>
        </w:rPr>
        <w:t xml:space="preserve">Master Credit Card for </w:t>
      </w:r>
      <w:r>
        <w:rPr>
          <w:b/>
        </w:rPr>
        <w:t>Private</w:t>
      </w:r>
      <w:r w:rsidRPr="000A276C">
        <w:rPr>
          <w:b/>
        </w:rPr>
        <w:t xml:space="preserve"> Client</w:t>
      </w:r>
      <w:r w:rsidR="00685EEE">
        <w:rPr>
          <w:b/>
        </w:rPr>
        <w:t xml:space="preserve">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CC72FD" w:rsidRPr="009D4B48" w14:paraId="7A805DEC" w14:textId="77777777" w:rsidTr="00360FB9">
        <w:trPr>
          <w:cantSplit/>
          <w:trHeight w:val="263"/>
          <w:tblHeader/>
        </w:trPr>
        <w:tc>
          <w:tcPr>
            <w:tcW w:w="567" w:type="dxa"/>
            <w:shd w:val="clear" w:color="auto" w:fill="FFC000"/>
          </w:tcPr>
          <w:p w14:paraId="68DF157D" w14:textId="77777777" w:rsidR="00CC72FD" w:rsidRPr="009D4B48" w:rsidRDefault="00CC72FD" w:rsidP="00360FB9">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514847B5" w14:textId="77777777" w:rsidR="00CC72FD" w:rsidRPr="009D4B48" w:rsidRDefault="00CC72FD" w:rsidP="00360FB9">
            <w:pPr>
              <w:pStyle w:val="CellHeader"/>
              <w:rPr>
                <w:snapToGrid w:val="0"/>
                <w:lang w:val="en-US"/>
              </w:rPr>
            </w:pPr>
            <w:r w:rsidRPr="009D4B48">
              <w:rPr>
                <w:snapToGrid w:val="0"/>
                <w:lang w:val="en-US"/>
              </w:rPr>
              <w:t>Fee Type</w:t>
            </w:r>
          </w:p>
        </w:tc>
        <w:tc>
          <w:tcPr>
            <w:tcW w:w="992" w:type="dxa"/>
            <w:shd w:val="clear" w:color="auto" w:fill="FFC000"/>
          </w:tcPr>
          <w:p w14:paraId="5CF3C8CA" w14:textId="77777777" w:rsidR="00CC72FD" w:rsidRPr="009D4B48" w:rsidRDefault="00CC72FD"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0F6AC5A7" w14:textId="77777777" w:rsidR="00CC72FD" w:rsidRPr="009D4B48" w:rsidRDefault="00CC72FD"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0E2D4A19" w14:textId="77777777" w:rsidR="00CC72FD" w:rsidRDefault="00CC72FD" w:rsidP="00360FB9">
            <w:pPr>
              <w:pStyle w:val="CellHeader"/>
              <w:jc w:val="center"/>
              <w:rPr>
                <w:snapToGrid w:val="0"/>
                <w:lang w:val="en-US"/>
              </w:rPr>
            </w:pPr>
            <w:r>
              <w:rPr>
                <w:snapToGrid w:val="0"/>
                <w:lang w:val="en-US"/>
              </w:rPr>
              <w:t>Client Classifier</w:t>
            </w:r>
          </w:p>
        </w:tc>
      </w:tr>
      <w:tr w:rsidR="00CC72FD" w:rsidRPr="009D4B48" w14:paraId="12FBFABB" w14:textId="77777777" w:rsidTr="00360FB9">
        <w:trPr>
          <w:cantSplit/>
          <w:trHeight w:val="263"/>
          <w:tblHeader/>
        </w:trPr>
        <w:tc>
          <w:tcPr>
            <w:tcW w:w="567" w:type="dxa"/>
            <w:shd w:val="clear" w:color="auto" w:fill="FFC000"/>
          </w:tcPr>
          <w:p w14:paraId="29A01375" w14:textId="77777777" w:rsidR="00CC72FD" w:rsidRPr="009D4B48" w:rsidRDefault="00CC72FD" w:rsidP="00360FB9">
            <w:pPr>
              <w:pStyle w:val="CellHeader"/>
              <w:rPr>
                <w:snapToGrid w:val="0"/>
                <w:lang w:val="en-US"/>
              </w:rPr>
            </w:pPr>
          </w:p>
        </w:tc>
        <w:tc>
          <w:tcPr>
            <w:tcW w:w="3261" w:type="dxa"/>
            <w:shd w:val="clear" w:color="auto" w:fill="FFC000"/>
          </w:tcPr>
          <w:p w14:paraId="7D17388E" w14:textId="77777777" w:rsidR="00CC72FD" w:rsidRPr="009D4B48" w:rsidRDefault="00CC72FD" w:rsidP="00360FB9">
            <w:pPr>
              <w:pStyle w:val="CellHeader"/>
              <w:rPr>
                <w:snapToGrid w:val="0"/>
                <w:lang w:val="en-US"/>
              </w:rPr>
            </w:pPr>
          </w:p>
        </w:tc>
        <w:tc>
          <w:tcPr>
            <w:tcW w:w="992" w:type="dxa"/>
            <w:shd w:val="clear" w:color="auto" w:fill="FFC000"/>
          </w:tcPr>
          <w:p w14:paraId="7EE1A39B" w14:textId="77777777" w:rsidR="00CC72FD" w:rsidRDefault="00CC72FD" w:rsidP="00360FB9">
            <w:pPr>
              <w:pStyle w:val="CellHeader"/>
              <w:rPr>
                <w:snapToGrid w:val="0"/>
                <w:lang w:val="en-US"/>
              </w:rPr>
            </w:pPr>
          </w:p>
        </w:tc>
        <w:tc>
          <w:tcPr>
            <w:tcW w:w="2126" w:type="dxa"/>
            <w:shd w:val="clear" w:color="auto" w:fill="FFC000"/>
          </w:tcPr>
          <w:p w14:paraId="314E739C" w14:textId="77777777" w:rsidR="00CC72FD" w:rsidRDefault="00CC72FD" w:rsidP="00360FB9">
            <w:pPr>
              <w:pStyle w:val="CellHeader"/>
              <w:rPr>
                <w:snapToGrid w:val="0"/>
                <w:lang w:val="en-US"/>
              </w:rPr>
            </w:pPr>
          </w:p>
        </w:tc>
        <w:tc>
          <w:tcPr>
            <w:tcW w:w="1134" w:type="dxa"/>
            <w:shd w:val="clear" w:color="auto" w:fill="FFC000"/>
          </w:tcPr>
          <w:p w14:paraId="29B5FCB8" w14:textId="77777777" w:rsidR="00CC72FD" w:rsidRDefault="00CC72FD" w:rsidP="00360FB9">
            <w:pPr>
              <w:pStyle w:val="CellHeader"/>
              <w:jc w:val="center"/>
              <w:rPr>
                <w:snapToGrid w:val="0"/>
                <w:lang w:val="en-US"/>
              </w:rPr>
            </w:pPr>
            <w:r>
              <w:rPr>
                <w:snapToGrid w:val="0"/>
                <w:lang w:val="en-US"/>
              </w:rPr>
              <w:t>External</w:t>
            </w:r>
          </w:p>
        </w:tc>
        <w:tc>
          <w:tcPr>
            <w:tcW w:w="1276" w:type="dxa"/>
            <w:shd w:val="clear" w:color="auto" w:fill="FFC000"/>
          </w:tcPr>
          <w:p w14:paraId="45ACD88A" w14:textId="77777777" w:rsidR="00CC72FD" w:rsidRDefault="00CC72FD" w:rsidP="00360FB9">
            <w:pPr>
              <w:pStyle w:val="CellHeader"/>
              <w:jc w:val="center"/>
              <w:rPr>
                <w:snapToGrid w:val="0"/>
                <w:lang w:val="en-US"/>
              </w:rPr>
            </w:pPr>
            <w:r>
              <w:rPr>
                <w:snapToGrid w:val="0"/>
                <w:lang w:val="en-US"/>
              </w:rPr>
              <w:t>Internal</w:t>
            </w:r>
          </w:p>
        </w:tc>
      </w:tr>
      <w:tr w:rsidR="00CC72FD" w:rsidRPr="009D4B48" w14:paraId="60FC9129" w14:textId="77777777" w:rsidTr="00360FB9">
        <w:trPr>
          <w:trHeight w:val="50"/>
        </w:trPr>
        <w:tc>
          <w:tcPr>
            <w:tcW w:w="567" w:type="dxa"/>
          </w:tcPr>
          <w:p w14:paraId="67CE8E2E" w14:textId="77777777" w:rsidR="00CC72FD" w:rsidRPr="009D4B48" w:rsidRDefault="00CC72FD" w:rsidP="00360FB9">
            <w:pPr>
              <w:pStyle w:val="CellBody"/>
              <w:rPr>
                <w:lang w:val="ru-RU"/>
              </w:rPr>
            </w:pPr>
            <w:r w:rsidRPr="009D4B48">
              <w:rPr>
                <w:lang w:val="ru-RU"/>
              </w:rPr>
              <w:t>1</w:t>
            </w:r>
          </w:p>
        </w:tc>
        <w:tc>
          <w:tcPr>
            <w:tcW w:w="3261" w:type="dxa"/>
          </w:tcPr>
          <w:p w14:paraId="7A316807" w14:textId="77777777" w:rsidR="00CC72FD" w:rsidRDefault="00CC72FD" w:rsidP="00360FB9">
            <w:pPr>
              <w:pStyle w:val="CellBody"/>
            </w:pPr>
            <w:r>
              <w:t>Card Yearly Fee</w:t>
            </w:r>
          </w:p>
          <w:p w14:paraId="5470D545" w14:textId="77777777" w:rsidR="00CC72FD" w:rsidRDefault="00CC72FD" w:rsidP="00360FB9">
            <w:pPr>
              <w:pStyle w:val="CellBody"/>
            </w:pPr>
            <w:r>
              <w:t>(</w:t>
            </w:r>
            <w:r w:rsidRPr="00972B2E">
              <w:rPr>
                <w:i/>
              </w:rPr>
              <w:t>Phí thường niên</w:t>
            </w:r>
            <w:r>
              <w:t>)</w:t>
            </w:r>
          </w:p>
          <w:p w14:paraId="07B2944F" w14:textId="77777777" w:rsidR="00CC72FD" w:rsidRDefault="00CC72FD" w:rsidP="00CC72FD">
            <w:pPr>
              <w:pStyle w:val="CellBody"/>
              <w:ind w:left="318"/>
            </w:pPr>
            <w:r>
              <w:t>Standard</w:t>
            </w:r>
          </w:p>
          <w:p w14:paraId="68F03ED0" w14:textId="77777777" w:rsidR="00CC72FD" w:rsidRDefault="00CC72FD" w:rsidP="00CC72FD">
            <w:pPr>
              <w:pStyle w:val="CellBody"/>
              <w:ind w:left="318"/>
            </w:pPr>
            <w:r>
              <w:lastRenderedPageBreak/>
              <w:t>Gold</w:t>
            </w:r>
          </w:p>
          <w:p w14:paraId="63A6A088" w14:textId="77777777" w:rsidR="00CC72FD" w:rsidRPr="009D4B48" w:rsidRDefault="00CC72FD" w:rsidP="00CC72FD">
            <w:pPr>
              <w:pStyle w:val="CellBody"/>
              <w:ind w:left="318"/>
            </w:pPr>
            <w:r>
              <w:t>Platinum</w:t>
            </w:r>
          </w:p>
        </w:tc>
        <w:tc>
          <w:tcPr>
            <w:tcW w:w="992" w:type="dxa"/>
          </w:tcPr>
          <w:p w14:paraId="0A695BA0" w14:textId="77777777" w:rsidR="00CC72FD" w:rsidRDefault="00CC72FD" w:rsidP="00360FB9">
            <w:pPr>
              <w:pStyle w:val="CellBody"/>
            </w:pPr>
          </w:p>
          <w:p w14:paraId="06ECB0EA" w14:textId="77777777" w:rsidR="00CC72FD" w:rsidRDefault="00CC72FD" w:rsidP="00360FB9">
            <w:pPr>
              <w:pStyle w:val="CellBody"/>
            </w:pPr>
          </w:p>
          <w:p w14:paraId="414BC5CB" w14:textId="08EA9CDC" w:rsidR="00CC72FD" w:rsidRDefault="00F93F6F" w:rsidP="00360FB9">
            <w:pPr>
              <w:pStyle w:val="CellBody"/>
            </w:pPr>
            <w:r>
              <w:t>20</w:t>
            </w:r>
            <w:r w:rsidR="00CC72FD">
              <w:t>0,000</w:t>
            </w:r>
          </w:p>
          <w:p w14:paraId="12EFCCD9" w14:textId="5A6D41A0" w:rsidR="00CC72FD" w:rsidRDefault="00F93F6F" w:rsidP="00360FB9">
            <w:pPr>
              <w:pStyle w:val="CellBody"/>
            </w:pPr>
            <w:r>
              <w:lastRenderedPageBreak/>
              <w:t>30</w:t>
            </w:r>
            <w:r w:rsidR="00CC72FD">
              <w:t>0,000</w:t>
            </w:r>
          </w:p>
          <w:p w14:paraId="12484D07" w14:textId="77777777" w:rsidR="00CC72FD" w:rsidRDefault="00F93F6F" w:rsidP="00360FB9">
            <w:pPr>
              <w:pStyle w:val="CellBody"/>
            </w:pPr>
            <w:r>
              <w:t>699</w:t>
            </w:r>
            <w:r w:rsidR="00CC72FD">
              <w:t>,000</w:t>
            </w:r>
          </w:p>
          <w:p w14:paraId="14925AFB" w14:textId="7ABFBB0A" w:rsidR="00F93F6F" w:rsidRPr="009D4B48" w:rsidRDefault="00F93F6F" w:rsidP="00360FB9">
            <w:pPr>
              <w:pStyle w:val="CellBody"/>
            </w:pPr>
            <w:r>
              <w:t>(499k for sub card)</w:t>
            </w:r>
          </w:p>
        </w:tc>
        <w:tc>
          <w:tcPr>
            <w:tcW w:w="2126" w:type="dxa"/>
          </w:tcPr>
          <w:p w14:paraId="50984B9A" w14:textId="77777777" w:rsidR="00CC72FD" w:rsidRDefault="00CC72FD" w:rsidP="009E63B1">
            <w:pPr>
              <w:pStyle w:val="CellBody"/>
            </w:pPr>
            <w:r>
              <w:lastRenderedPageBreak/>
              <w:t xml:space="preserve">Yearly, </w:t>
            </w:r>
            <w:r w:rsidRPr="00F93F6F">
              <w:rPr>
                <w:strike/>
              </w:rPr>
              <w:t xml:space="preserve">from 2th year we charge fee if transaction of </w:t>
            </w:r>
            <w:r w:rsidR="009E63B1" w:rsidRPr="00F93F6F">
              <w:rPr>
                <w:strike/>
              </w:rPr>
              <w:t>first</w:t>
            </w:r>
            <w:r w:rsidR="00455713" w:rsidRPr="00F93F6F">
              <w:rPr>
                <w:strike/>
              </w:rPr>
              <w:t xml:space="preserve"> </w:t>
            </w:r>
            <w:r w:rsidRPr="00F93F6F">
              <w:rPr>
                <w:strike/>
              </w:rPr>
              <w:t xml:space="preserve">year </w:t>
            </w:r>
            <w:r w:rsidRPr="00F93F6F">
              <w:rPr>
                <w:strike/>
              </w:rPr>
              <w:lastRenderedPageBreak/>
              <w:t>is executed</w:t>
            </w:r>
            <w:r w:rsidR="00512643" w:rsidRPr="00F93F6F">
              <w:rPr>
                <w:strike/>
              </w:rPr>
              <w:t>. (free is for the first year)</w:t>
            </w:r>
          </w:p>
          <w:p w14:paraId="4DB900DC" w14:textId="7D994356" w:rsidR="00F93F6F" w:rsidRPr="009D4B48" w:rsidRDefault="00F93F6F" w:rsidP="009E63B1">
            <w:pPr>
              <w:pStyle w:val="CellBody"/>
            </w:pPr>
            <w:r w:rsidRPr="00E808CF">
              <w:t>First year is free;</w:t>
            </w:r>
            <w:r>
              <w:t xml:space="preserve"> 2</w:t>
            </w:r>
            <w:r w:rsidRPr="00E808CF">
              <w:rPr>
                <w:vertAlign w:val="superscript"/>
              </w:rPr>
              <w:t>nd</w:t>
            </w:r>
            <w:r>
              <w:t>/3st.. year will be charged or free by volume based.</w:t>
            </w:r>
          </w:p>
        </w:tc>
        <w:tc>
          <w:tcPr>
            <w:tcW w:w="1134" w:type="dxa"/>
          </w:tcPr>
          <w:p w14:paraId="4D62E22B" w14:textId="77777777" w:rsidR="00CC72FD" w:rsidRDefault="00CC72FD" w:rsidP="00360FB9">
            <w:pPr>
              <w:pStyle w:val="CellBody"/>
            </w:pPr>
          </w:p>
          <w:p w14:paraId="658B7B30" w14:textId="77777777" w:rsidR="00CC72FD" w:rsidRDefault="00CC72FD" w:rsidP="00360FB9">
            <w:pPr>
              <w:pStyle w:val="CellBody"/>
            </w:pPr>
          </w:p>
          <w:p w14:paraId="3301CC09" w14:textId="77777777" w:rsidR="00CC72FD" w:rsidRDefault="00CC72FD" w:rsidP="00360FB9">
            <w:pPr>
              <w:pStyle w:val="CellBody"/>
            </w:pPr>
            <w:r>
              <w:t>Apply</w:t>
            </w:r>
          </w:p>
          <w:p w14:paraId="66FD48D0" w14:textId="77777777" w:rsidR="00CC72FD" w:rsidRDefault="00CC72FD" w:rsidP="00360FB9">
            <w:pPr>
              <w:pStyle w:val="CellBody"/>
            </w:pPr>
            <w:r>
              <w:lastRenderedPageBreak/>
              <w:t>Apply</w:t>
            </w:r>
          </w:p>
          <w:p w14:paraId="1DDF41B6" w14:textId="77777777" w:rsidR="00CC72FD" w:rsidRPr="009D4B48" w:rsidRDefault="00CC72FD" w:rsidP="00360FB9">
            <w:pPr>
              <w:pStyle w:val="CellBody"/>
            </w:pPr>
            <w:r>
              <w:t>Apply</w:t>
            </w:r>
          </w:p>
        </w:tc>
        <w:tc>
          <w:tcPr>
            <w:tcW w:w="1276" w:type="dxa"/>
          </w:tcPr>
          <w:p w14:paraId="18E8970C" w14:textId="77777777" w:rsidR="00CC72FD" w:rsidRDefault="00CC72FD" w:rsidP="00360FB9">
            <w:pPr>
              <w:pStyle w:val="CellBody"/>
            </w:pPr>
          </w:p>
          <w:p w14:paraId="2DF7561E" w14:textId="77777777" w:rsidR="00CC72FD" w:rsidRDefault="00CC72FD" w:rsidP="00360FB9">
            <w:pPr>
              <w:pStyle w:val="CellBody"/>
            </w:pPr>
          </w:p>
          <w:p w14:paraId="04AF7D91" w14:textId="77777777" w:rsidR="00CC72FD" w:rsidRDefault="00CC72FD" w:rsidP="00360FB9">
            <w:pPr>
              <w:pStyle w:val="CellBody"/>
            </w:pPr>
            <w:r>
              <w:t>Not apply</w:t>
            </w:r>
          </w:p>
          <w:p w14:paraId="5B70CDC9" w14:textId="77777777" w:rsidR="00CC72FD" w:rsidRDefault="00CC72FD" w:rsidP="00360FB9">
            <w:pPr>
              <w:pStyle w:val="CellBody"/>
            </w:pPr>
            <w:r>
              <w:lastRenderedPageBreak/>
              <w:t>Not apply</w:t>
            </w:r>
          </w:p>
          <w:p w14:paraId="11937502" w14:textId="77777777" w:rsidR="00CC72FD" w:rsidRPr="009D4B48" w:rsidRDefault="00CC72FD" w:rsidP="00360FB9">
            <w:pPr>
              <w:pStyle w:val="CellBody"/>
            </w:pPr>
            <w:r>
              <w:t>Not apply</w:t>
            </w:r>
          </w:p>
        </w:tc>
      </w:tr>
      <w:tr w:rsidR="00CC72FD" w:rsidRPr="009D4B48" w14:paraId="763B1910" w14:textId="77777777" w:rsidTr="00360FB9">
        <w:trPr>
          <w:trHeight w:val="50"/>
        </w:trPr>
        <w:tc>
          <w:tcPr>
            <w:tcW w:w="567" w:type="dxa"/>
          </w:tcPr>
          <w:p w14:paraId="5459BE04" w14:textId="77777777" w:rsidR="00CC72FD" w:rsidRPr="00B33FF6" w:rsidRDefault="00CC72FD" w:rsidP="00360FB9">
            <w:pPr>
              <w:pStyle w:val="CellBody"/>
              <w:rPr>
                <w:lang w:val="en-US"/>
              </w:rPr>
            </w:pPr>
            <w:r>
              <w:rPr>
                <w:lang w:val="en-US"/>
              </w:rPr>
              <w:lastRenderedPageBreak/>
              <w:t>2</w:t>
            </w:r>
          </w:p>
        </w:tc>
        <w:tc>
          <w:tcPr>
            <w:tcW w:w="3261" w:type="dxa"/>
          </w:tcPr>
          <w:p w14:paraId="11DB7D6B" w14:textId="77777777" w:rsidR="00CC72FD" w:rsidRDefault="00CC72FD" w:rsidP="00360FB9">
            <w:pPr>
              <w:pStyle w:val="CellBody"/>
            </w:pPr>
            <w:r>
              <w:t>Card Production</w:t>
            </w:r>
          </w:p>
          <w:p w14:paraId="2C671CCE" w14:textId="77777777" w:rsidR="00CC72FD" w:rsidRDefault="00CC72FD" w:rsidP="00360FB9">
            <w:pPr>
              <w:pStyle w:val="CellBody"/>
            </w:pPr>
            <w:r>
              <w:t>(</w:t>
            </w:r>
            <w:r w:rsidRPr="00972B2E">
              <w:rPr>
                <w:i/>
              </w:rPr>
              <w:t>Phí phát hành</w:t>
            </w:r>
            <w:r>
              <w:t>)</w:t>
            </w:r>
          </w:p>
        </w:tc>
        <w:tc>
          <w:tcPr>
            <w:tcW w:w="992" w:type="dxa"/>
          </w:tcPr>
          <w:p w14:paraId="0AC8E7C0" w14:textId="28776300" w:rsidR="00CC72FD" w:rsidRPr="009D4B48" w:rsidRDefault="00F93F6F" w:rsidP="00360FB9">
            <w:pPr>
              <w:pStyle w:val="CellBody"/>
            </w:pPr>
            <w:r>
              <w:t>0</w:t>
            </w:r>
          </w:p>
        </w:tc>
        <w:tc>
          <w:tcPr>
            <w:tcW w:w="2126" w:type="dxa"/>
          </w:tcPr>
          <w:p w14:paraId="586F6D37" w14:textId="77777777" w:rsidR="00CC72FD" w:rsidRPr="009D4B48" w:rsidRDefault="00CC72FD" w:rsidP="00360FB9">
            <w:pPr>
              <w:pStyle w:val="CellBody"/>
            </w:pPr>
            <w:r>
              <w:t>When producing card; auto</w:t>
            </w:r>
          </w:p>
        </w:tc>
        <w:tc>
          <w:tcPr>
            <w:tcW w:w="1134" w:type="dxa"/>
          </w:tcPr>
          <w:p w14:paraId="45BDC739" w14:textId="77777777" w:rsidR="00CC72FD" w:rsidRPr="009D4B48" w:rsidRDefault="00CC72FD" w:rsidP="00360FB9">
            <w:pPr>
              <w:pStyle w:val="CellBody"/>
            </w:pPr>
            <w:r>
              <w:t>Not apply</w:t>
            </w:r>
          </w:p>
        </w:tc>
        <w:tc>
          <w:tcPr>
            <w:tcW w:w="1276" w:type="dxa"/>
          </w:tcPr>
          <w:p w14:paraId="1C90B34C" w14:textId="77777777" w:rsidR="00CC72FD" w:rsidRPr="009D4B48" w:rsidRDefault="00CC72FD" w:rsidP="00360FB9">
            <w:pPr>
              <w:pStyle w:val="CellBody"/>
            </w:pPr>
            <w:r>
              <w:t>Not apply</w:t>
            </w:r>
          </w:p>
        </w:tc>
      </w:tr>
      <w:tr w:rsidR="00CC72FD" w:rsidRPr="009D4B48" w14:paraId="6505DBF5" w14:textId="77777777" w:rsidTr="00360FB9">
        <w:trPr>
          <w:trHeight w:val="50"/>
        </w:trPr>
        <w:tc>
          <w:tcPr>
            <w:tcW w:w="567" w:type="dxa"/>
          </w:tcPr>
          <w:p w14:paraId="543D6C54" w14:textId="77777777" w:rsidR="00CC72FD" w:rsidRDefault="00CC72FD" w:rsidP="00360FB9">
            <w:pPr>
              <w:pStyle w:val="CellBody"/>
              <w:rPr>
                <w:lang w:val="en-US"/>
              </w:rPr>
            </w:pPr>
            <w:r>
              <w:rPr>
                <w:lang w:val="en-US"/>
              </w:rPr>
              <w:t>3</w:t>
            </w:r>
          </w:p>
        </w:tc>
        <w:tc>
          <w:tcPr>
            <w:tcW w:w="3261" w:type="dxa"/>
          </w:tcPr>
          <w:p w14:paraId="5371B38C" w14:textId="77777777" w:rsidR="00CC72FD" w:rsidRDefault="00CC72FD" w:rsidP="00360FB9">
            <w:pPr>
              <w:pStyle w:val="CellBody"/>
            </w:pPr>
            <w:r>
              <w:t>Card Replacement</w:t>
            </w:r>
          </w:p>
          <w:p w14:paraId="358536FB" w14:textId="77777777" w:rsidR="00CC72FD" w:rsidRDefault="00CC72FD" w:rsidP="00360FB9">
            <w:pPr>
              <w:pStyle w:val="CellBody"/>
            </w:pPr>
            <w:r>
              <w:t>(</w:t>
            </w:r>
            <w:r w:rsidRPr="00620129">
              <w:rPr>
                <w:i/>
              </w:rPr>
              <w:t>Phí thay thế thẻ</w:t>
            </w:r>
            <w:r>
              <w:t>)</w:t>
            </w:r>
          </w:p>
          <w:p w14:paraId="4C01E451" w14:textId="529B0284" w:rsidR="003C13CF" w:rsidRDefault="003C13CF" w:rsidP="00360FB9">
            <w:pPr>
              <w:pStyle w:val="CellBody"/>
            </w:pPr>
            <w:r>
              <w:t>Standard/Gold/Platinum</w:t>
            </w:r>
          </w:p>
        </w:tc>
        <w:tc>
          <w:tcPr>
            <w:tcW w:w="992" w:type="dxa"/>
          </w:tcPr>
          <w:p w14:paraId="4193D6F3" w14:textId="77777777" w:rsidR="00CC72FD" w:rsidRDefault="003C13CF" w:rsidP="00360FB9">
            <w:pPr>
              <w:pStyle w:val="CellBody"/>
            </w:pPr>
            <w:r>
              <w:t>10</w:t>
            </w:r>
            <w:r w:rsidR="00CC72FD">
              <w:t>0,000</w:t>
            </w:r>
          </w:p>
          <w:p w14:paraId="5FA9FC7F" w14:textId="77777777" w:rsidR="003C13CF" w:rsidRDefault="003C13CF" w:rsidP="00360FB9">
            <w:pPr>
              <w:pStyle w:val="CellBody"/>
            </w:pPr>
            <w:r>
              <w:t>150,000</w:t>
            </w:r>
          </w:p>
          <w:p w14:paraId="7FA0C4D3" w14:textId="51A156A1" w:rsidR="003C13CF" w:rsidRPr="009D4B48" w:rsidRDefault="003C13CF" w:rsidP="00360FB9">
            <w:pPr>
              <w:pStyle w:val="CellBody"/>
            </w:pPr>
            <w:r>
              <w:t>200,000</w:t>
            </w:r>
          </w:p>
        </w:tc>
        <w:tc>
          <w:tcPr>
            <w:tcW w:w="2126" w:type="dxa"/>
          </w:tcPr>
          <w:p w14:paraId="55ABC4D8" w14:textId="77777777" w:rsidR="00CC72FD" w:rsidRDefault="00CC72FD" w:rsidP="00360FB9">
            <w:pPr>
              <w:pStyle w:val="CellBody"/>
            </w:pPr>
            <w:r>
              <w:t>Per card/time; auto</w:t>
            </w:r>
          </w:p>
        </w:tc>
        <w:tc>
          <w:tcPr>
            <w:tcW w:w="1134" w:type="dxa"/>
          </w:tcPr>
          <w:p w14:paraId="39AB656A" w14:textId="77777777" w:rsidR="00CC72FD" w:rsidRDefault="00CC72FD" w:rsidP="00360FB9">
            <w:pPr>
              <w:pStyle w:val="CellBody"/>
            </w:pPr>
            <w:r>
              <w:t>Apply</w:t>
            </w:r>
          </w:p>
        </w:tc>
        <w:tc>
          <w:tcPr>
            <w:tcW w:w="1276" w:type="dxa"/>
          </w:tcPr>
          <w:p w14:paraId="7F5E7044" w14:textId="77777777" w:rsidR="00CC72FD" w:rsidRDefault="00CC72FD" w:rsidP="00360FB9">
            <w:pPr>
              <w:pStyle w:val="CellBody"/>
            </w:pPr>
            <w:r>
              <w:t>Not apply</w:t>
            </w:r>
          </w:p>
        </w:tc>
      </w:tr>
      <w:tr w:rsidR="00CC72FD" w:rsidRPr="009D4B48" w14:paraId="38456499" w14:textId="77777777" w:rsidTr="00360FB9">
        <w:trPr>
          <w:trHeight w:val="50"/>
        </w:trPr>
        <w:tc>
          <w:tcPr>
            <w:tcW w:w="567" w:type="dxa"/>
          </w:tcPr>
          <w:p w14:paraId="2CD43E91" w14:textId="17487446" w:rsidR="00CC72FD" w:rsidRDefault="00CC72FD" w:rsidP="00360FB9">
            <w:pPr>
              <w:pStyle w:val="CellBody"/>
              <w:rPr>
                <w:lang w:val="en-US"/>
              </w:rPr>
            </w:pPr>
            <w:r>
              <w:rPr>
                <w:lang w:val="en-US"/>
              </w:rPr>
              <w:t>4</w:t>
            </w:r>
          </w:p>
        </w:tc>
        <w:tc>
          <w:tcPr>
            <w:tcW w:w="3261" w:type="dxa"/>
          </w:tcPr>
          <w:p w14:paraId="6570FE1D" w14:textId="77777777" w:rsidR="00CC72FD" w:rsidRDefault="00CC72FD" w:rsidP="00360FB9">
            <w:pPr>
              <w:pStyle w:val="CellBody"/>
            </w:pPr>
            <w:r>
              <w:t>Credit Limit Change</w:t>
            </w:r>
          </w:p>
          <w:p w14:paraId="3AD19CA4" w14:textId="77777777" w:rsidR="00CC72FD" w:rsidRDefault="00CC72FD" w:rsidP="00360FB9">
            <w:pPr>
              <w:pStyle w:val="CellBody"/>
            </w:pPr>
            <w:r>
              <w:t>(</w:t>
            </w:r>
            <w:r w:rsidRPr="00620129">
              <w:rPr>
                <w:i/>
              </w:rPr>
              <w:t>Thay đổi hạn mức tín dụng</w:t>
            </w:r>
            <w:r>
              <w:t>)</w:t>
            </w:r>
          </w:p>
        </w:tc>
        <w:tc>
          <w:tcPr>
            <w:tcW w:w="992" w:type="dxa"/>
          </w:tcPr>
          <w:p w14:paraId="16730DF5" w14:textId="17A75198" w:rsidR="00CC72FD" w:rsidRDefault="003C13CF" w:rsidP="00360FB9">
            <w:pPr>
              <w:pStyle w:val="CellBody"/>
            </w:pPr>
            <w:r>
              <w:t>0</w:t>
            </w:r>
          </w:p>
        </w:tc>
        <w:tc>
          <w:tcPr>
            <w:tcW w:w="2126" w:type="dxa"/>
          </w:tcPr>
          <w:p w14:paraId="56EB2354" w14:textId="18303BE4" w:rsidR="00CC72FD" w:rsidRDefault="00CC72FD" w:rsidP="006E6FB9">
            <w:pPr>
              <w:pStyle w:val="CellBody"/>
            </w:pPr>
            <w:r>
              <w:t xml:space="preserve">Per time; </w:t>
            </w:r>
            <w:r w:rsidR="006E6FB9">
              <w:t>manually</w:t>
            </w:r>
          </w:p>
        </w:tc>
        <w:tc>
          <w:tcPr>
            <w:tcW w:w="1134" w:type="dxa"/>
          </w:tcPr>
          <w:p w14:paraId="15B7379E" w14:textId="77777777" w:rsidR="00CC72FD" w:rsidRDefault="00CC72FD" w:rsidP="00360FB9">
            <w:pPr>
              <w:pStyle w:val="CellBody"/>
            </w:pPr>
            <w:r>
              <w:t>Apply</w:t>
            </w:r>
          </w:p>
        </w:tc>
        <w:tc>
          <w:tcPr>
            <w:tcW w:w="1276" w:type="dxa"/>
          </w:tcPr>
          <w:p w14:paraId="30DD63AB" w14:textId="77777777" w:rsidR="00CC72FD" w:rsidRDefault="00CC72FD" w:rsidP="00360FB9">
            <w:pPr>
              <w:pStyle w:val="CellBody"/>
            </w:pPr>
            <w:r>
              <w:t>Not apply</w:t>
            </w:r>
          </w:p>
        </w:tc>
      </w:tr>
      <w:tr w:rsidR="00CC72FD" w:rsidRPr="009D4B48" w14:paraId="44AC4292" w14:textId="77777777" w:rsidTr="00360FB9">
        <w:trPr>
          <w:trHeight w:val="50"/>
        </w:trPr>
        <w:tc>
          <w:tcPr>
            <w:tcW w:w="567" w:type="dxa"/>
          </w:tcPr>
          <w:p w14:paraId="59311460" w14:textId="77777777" w:rsidR="00CC72FD" w:rsidRDefault="00CC72FD" w:rsidP="00360FB9">
            <w:pPr>
              <w:pStyle w:val="CellBody"/>
              <w:rPr>
                <w:lang w:val="en-US"/>
              </w:rPr>
            </w:pPr>
            <w:r>
              <w:rPr>
                <w:lang w:val="en-US"/>
              </w:rPr>
              <w:t>5</w:t>
            </w:r>
          </w:p>
        </w:tc>
        <w:tc>
          <w:tcPr>
            <w:tcW w:w="3261" w:type="dxa"/>
          </w:tcPr>
          <w:p w14:paraId="4AE79C10" w14:textId="77777777" w:rsidR="00CC72FD" w:rsidRDefault="00CC72FD" w:rsidP="00360FB9">
            <w:pPr>
              <w:pStyle w:val="CellBody"/>
            </w:pPr>
            <w:r>
              <w:t>Guarantee Type Change</w:t>
            </w:r>
          </w:p>
          <w:p w14:paraId="325AEEF3" w14:textId="77777777" w:rsidR="00CC72FD" w:rsidRDefault="00CC72FD" w:rsidP="00360FB9">
            <w:pPr>
              <w:pStyle w:val="CellBody"/>
            </w:pPr>
            <w:r>
              <w:t>(</w:t>
            </w:r>
            <w:r w:rsidRPr="00620129">
              <w:rPr>
                <w:i/>
              </w:rPr>
              <w:t>Phí thay đổi hình thức đảm bảo</w:t>
            </w:r>
            <w:r>
              <w:t>)</w:t>
            </w:r>
          </w:p>
        </w:tc>
        <w:tc>
          <w:tcPr>
            <w:tcW w:w="992" w:type="dxa"/>
          </w:tcPr>
          <w:p w14:paraId="658DB1A6" w14:textId="44F61674" w:rsidR="00CC72FD" w:rsidRDefault="003C13CF" w:rsidP="00360FB9">
            <w:pPr>
              <w:pStyle w:val="CellBody"/>
            </w:pPr>
            <w:r>
              <w:t>0</w:t>
            </w:r>
          </w:p>
        </w:tc>
        <w:tc>
          <w:tcPr>
            <w:tcW w:w="2126" w:type="dxa"/>
          </w:tcPr>
          <w:p w14:paraId="07E51130" w14:textId="77777777" w:rsidR="00CC72FD" w:rsidRDefault="00CC72FD" w:rsidP="00360FB9">
            <w:pPr>
              <w:pStyle w:val="CellBody"/>
            </w:pPr>
            <w:r>
              <w:t>Per time; manually</w:t>
            </w:r>
          </w:p>
        </w:tc>
        <w:tc>
          <w:tcPr>
            <w:tcW w:w="1134" w:type="dxa"/>
          </w:tcPr>
          <w:p w14:paraId="79D116C8" w14:textId="77777777" w:rsidR="00CC72FD" w:rsidRDefault="00CC72FD" w:rsidP="00360FB9">
            <w:pPr>
              <w:pStyle w:val="CellBody"/>
            </w:pPr>
            <w:r>
              <w:t>Apply</w:t>
            </w:r>
          </w:p>
        </w:tc>
        <w:tc>
          <w:tcPr>
            <w:tcW w:w="1276" w:type="dxa"/>
          </w:tcPr>
          <w:p w14:paraId="6563E746" w14:textId="77777777" w:rsidR="00CC72FD" w:rsidRDefault="00CC72FD" w:rsidP="00360FB9">
            <w:pPr>
              <w:pStyle w:val="CellBody"/>
            </w:pPr>
            <w:r>
              <w:t>Not apply</w:t>
            </w:r>
          </w:p>
        </w:tc>
      </w:tr>
      <w:tr w:rsidR="00CC72FD" w:rsidRPr="009D4B48" w14:paraId="194814CB" w14:textId="77777777" w:rsidTr="00360FB9">
        <w:trPr>
          <w:trHeight w:val="50"/>
        </w:trPr>
        <w:tc>
          <w:tcPr>
            <w:tcW w:w="567" w:type="dxa"/>
          </w:tcPr>
          <w:p w14:paraId="1F82A239" w14:textId="77777777" w:rsidR="00CC72FD" w:rsidRDefault="00CC72FD" w:rsidP="00360FB9">
            <w:pPr>
              <w:pStyle w:val="CellBody"/>
              <w:rPr>
                <w:lang w:val="en-US"/>
              </w:rPr>
            </w:pPr>
            <w:r>
              <w:rPr>
                <w:lang w:val="en-US"/>
              </w:rPr>
              <w:t>5</w:t>
            </w:r>
          </w:p>
        </w:tc>
        <w:tc>
          <w:tcPr>
            <w:tcW w:w="3261" w:type="dxa"/>
          </w:tcPr>
          <w:p w14:paraId="71962D9C" w14:textId="77777777" w:rsidR="00CC72FD" w:rsidRDefault="00CC72FD" w:rsidP="00360FB9">
            <w:pPr>
              <w:pStyle w:val="CellBody"/>
            </w:pPr>
            <w:r>
              <w:t>Cardholder’s Confirmation Request</w:t>
            </w:r>
          </w:p>
          <w:p w14:paraId="2960AFC3" w14:textId="77777777" w:rsidR="00CC72FD" w:rsidRDefault="00CC72FD" w:rsidP="00360FB9">
            <w:pPr>
              <w:pStyle w:val="CellBody"/>
            </w:pPr>
            <w:r>
              <w:t>(</w:t>
            </w:r>
            <w:r w:rsidRPr="00620129">
              <w:rPr>
                <w:i/>
              </w:rPr>
              <w:t>Phí xác nhận theo y/c chủ thẻ</w:t>
            </w:r>
            <w:r>
              <w:t>)</w:t>
            </w:r>
          </w:p>
        </w:tc>
        <w:tc>
          <w:tcPr>
            <w:tcW w:w="992" w:type="dxa"/>
          </w:tcPr>
          <w:p w14:paraId="7D438981" w14:textId="31258FAF" w:rsidR="00CC72FD" w:rsidRDefault="003C13CF" w:rsidP="00360FB9">
            <w:pPr>
              <w:pStyle w:val="CellBody"/>
            </w:pPr>
            <w:r>
              <w:t>8</w:t>
            </w:r>
            <w:r w:rsidR="00CC72FD">
              <w:t>0,000</w:t>
            </w:r>
          </w:p>
        </w:tc>
        <w:tc>
          <w:tcPr>
            <w:tcW w:w="2126" w:type="dxa"/>
          </w:tcPr>
          <w:p w14:paraId="22FF0683" w14:textId="77777777" w:rsidR="00CC72FD" w:rsidRDefault="00CC72FD" w:rsidP="00360FB9">
            <w:pPr>
              <w:pStyle w:val="CellBody"/>
            </w:pPr>
            <w:r>
              <w:t>Per page; manually</w:t>
            </w:r>
          </w:p>
        </w:tc>
        <w:tc>
          <w:tcPr>
            <w:tcW w:w="1134" w:type="dxa"/>
          </w:tcPr>
          <w:p w14:paraId="2CA991C1" w14:textId="77777777" w:rsidR="00CC72FD" w:rsidRDefault="00CC72FD" w:rsidP="00360FB9">
            <w:pPr>
              <w:pStyle w:val="CellBody"/>
            </w:pPr>
            <w:r>
              <w:t>Apply</w:t>
            </w:r>
          </w:p>
        </w:tc>
        <w:tc>
          <w:tcPr>
            <w:tcW w:w="1276" w:type="dxa"/>
          </w:tcPr>
          <w:p w14:paraId="00495B81" w14:textId="77777777" w:rsidR="00CC72FD" w:rsidRDefault="00CC72FD" w:rsidP="00360FB9">
            <w:pPr>
              <w:pStyle w:val="CellBody"/>
            </w:pPr>
            <w:r>
              <w:t>Not apply</w:t>
            </w:r>
          </w:p>
        </w:tc>
      </w:tr>
      <w:tr w:rsidR="00CC72FD" w:rsidRPr="009D4B48" w14:paraId="3185920D" w14:textId="77777777" w:rsidTr="00360FB9">
        <w:trPr>
          <w:trHeight w:val="50"/>
        </w:trPr>
        <w:tc>
          <w:tcPr>
            <w:tcW w:w="567" w:type="dxa"/>
          </w:tcPr>
          <w:p w14:paraId="7D527AAC" w14:textId="77777777" w:rsidR="00CC72FD" w:rsidRDefault="00CC72FD" w:rsidP="00360FB9">
            <w:pPr>
              <w:pStyle w:val="CellBody"/>
              <w:rPr>
                <w:lang w:val="en-US"/>
              </w:rPr>
            </w:pPr>
            <w:r>
              <w:rPr>
                <w:lang w:val="en-US"/>
              </w:rPr>
              <w:t>6</w:t>
            </w:r>
          </w:p>
        </w:tc>
        <w:tc>
          <w:tcPr>
            <w:tcW w:w="3261" w:type="dxa"/>
          </w:tcPr>
          <w:p w14:paraId="60391944" w14:textId="77777777" w:rsidR="00CC72FD" w:rsidRDefault="00CC72FD" w:rsidP="00360FB9">
            <w:pPr>
              <w:pStyle w:val="CellBody"/>
            </w:pPr>
            <w:r>
              <w:t>Transaction Receipt Copy</w:t>
            </w:r>
          </w:p>
          <w:p w14:paraId="098B30A1" w14:textId="77777777" w:rsidR="00CC72FD" w:rsidRDefault="00CC72FD" w:rsidP="00360FB9">
            <w:pPr>
              <w:pStyle w:val="CellBody"/>
              <w:ind w:left="318"/>
            </w:pPr>
            <w:r>
              <w:t>At own acquirer</w:t>
            </w:r>
          </w:p>
          <w:p w14:paraId="3BD54BAF" w14:textId="77777777" w:rsidR="00CC72FD" w:rsidRDefault="00CC72FD" w:rsidP="00360FB9">
            <w:pPr>
              <w:pStyle w:val="CellBody"/>
              <w:ind w:left="318"/>
            </w:pPr>
            <w:r>
              <w:t>At other acquirer</w:t>
            </w:r>
          </w:p>
          <w:p w14:paraId="00C53F16" w14:textId="77777777" w:rsidR="00CC72FD" w:rsidRDefault="00CC72FD" w:rsidP="00360FB9">
            <w:pPr>
              <w:pStyle w:val="CellBody"/>
            </w:pPr>
            <w:r>
              <w:t>(</w:t>
            </w:r>
            <w:r w:rsidRPr="00620129">
              <w:rPr>
                <w:i/>
              </w:rPr>
              <w:t>Phí cấp bản sao hóa đơn giao dịch</w:t>
            </w:r>
            <w:r>
              <w:t>)</w:t>
            </w:r>
          </w:p>
        </w:tc>
        <w:tc>
          <w:tcPr>
            <w:tcW w:w="992" w:type="dxa"/>
          </w:tcPr>
          <w:p w14:paraId="2A11DF8C" w14:textId="77777777" w:rsidR="00CC72FD" w:rsidRDefault="00CC72FD" w:rsidP="00360FB9">
            <w:pPr>
              <w:pStyle w:val="CellBody"/>
            </w:pPr>
          </w:p>
          <w:p w14:paraId="0AB9CC50" w14:textId="0905E8E5" w:rsidR="00CC72FD" w:rsidRDefault="00CC72FD" w:rsidP="00360FB9">
            <w:pPr>
              <w:pStyle w:val="CellBody"/>
            </w:pPr>
            <w:r>
              <w:t>0</w:t>
            </w:r>
          </w:p>
          <w:p w14:paraId="14DFDEDC" w14:textId="0102DF2F" w:rsidR="00CC72FD" w:rsidRDefault="003C13CF" w:rsidP="00360FB9">
            <w:pPr>
              <w:pStyle w:val="CellBody"/>
            </w:pPr>
            <w:r>
              <w:t>5</w:t>
            </w:r>
            <w:r w:rsidR="00CC72FD">
              <w:t>0,000</w:t>
            </w:r>
          </w:p>
        </w:tc>
        <w:tc>
          <w:tcPr>
            <w:tcW w:w="2126" w:type="dxa"/>
          </w:tcPr>
          <w:p w14:paraId="6B756C2F" w14:textId="77777777" w:rsidR="00CC72FD" w:rsidRDefault="00CC72FD" w:rsidP="00360FB9">
            <w:pPr>
              <w:pStyle w:val="CellBody"/>
            </w:pPr>
          </w:p>
          <w:p w14:paraId="12C4297F" w14:textId="77777777" w:rsidR="00CC72FD" w:rsidRDefault="00CC72FD" w:rsidP="00360FB9">
            <w:pPr>
              <w:pStyle w:val="CellBody"/>
            </w:pPr>
            <w:r>
              <w:t>Per receipt; manually</w:t>
            </w:r>
          </w:p>
          <w:p w14:paraId="0A78A3EA" w14:textId="77777777" w:rsidR="00CC72FD" w:rsidRDefault="00CC72FD" w:rsidP="00360FB9">
            <w:pPr>
              <w:pStyle w:val="CellBody"/>
            </w:pPr>
            <w:r>
              <w:t>Per receipt; manually</w:t>
            </w:r>
          </w:p>
        </w:tc>
        <w:tc>
          <w:tcPr>
            <w:tcW w:w="1134" w:type="dxa"/>
          </w:tcPr>
          <w:p w14:paraId="5134F304" w14:textId="77777777" w:rsidR="00CC72FD" w:rsidRDefault="00CC72FD" w:rsidP="00360FB9">
            <w:pPr>
              <w:pStyle w:val="CellBody"/>
            </w:pPr>
          </w:p>
          <w:p w14:paraId="775BC454" w14:textId="77777777" w:rsidR="00CC72FD" w:rsidRDefault="00CC72FD" w:rsidP="00360FB9">
            <w:pPr>
              <w:pStyle w:val="CellBody"/>
            </w:pPr>
            <w:r>
              <w:t>Apply</w:t>
            </w:r>
          </w:p>
          <w:p w14:paraId="1687CF97" w14:textId="77777777" w:rsidR="00CC72FD" w:rsidRDefault="00CC72FD" w:rsidP="00360FB9">
            <w:pPr>
              <w:pStyle w:val="CellBody"/>
            </w:pPr>
            <w:r>
              <w:t>Apply</w:t>
            </w:r>
          </w:p>
          <w:p w14:paraId="73339E1B" w14:textId="77777777" w:rsidR="00CC72FD" w:rsidRDefault="00CC72FD" w:rsidP="00360FB9">
            <w:pPr>
              <w:pStyle w:val="CellBody"/>
            </w:pPr>
          </w:p>
        </w:tc>
        <w:tc>
          <w:tcPr>
            <w:tcW w:w="1276" w:type="dxa"/>
          </w:tcPr>
          <w:p w14:paraId="1E45723D" w14:textId="77777777" w:rsidR="00CC72FD" w:rsidRDefault="00CC72FD" w:rsidP="00360FB9">
            <w:pPr>
              <w:pStyle w:val="CellBody"/>
            </w:pPr>
          </w:p>
          <w:p w14:paraId="693C4E85" w14:textId="77777777" w:rsidR="00CC72FD" w:rsidRDefault="00BE5DAC" w:rsidP="00360FB9">
            <w:pPr>
              <w:pStyle w:val="CellBody"/>
            </w:pPr>
            <w:r>
              <w:t>A</w:t>
            </w:r>
            <w:r w:rsidR="00CC72FD">
              <w:t>pply</w:t>
            </w:r>
          </w:p>
          <w:p w14:paraId="499D45A4" w14:textId="77777777" w:rsidR="00CC72FD" w:rsidRDefault="00BE5DAC" w:rsidP="00360FB9">
            <w:pPr>
              <w:pStyle w:val="CellBody"/>
            </w:pPr>
            <w:r>
              <w:t>A</w:t>
            </w:r>
            <w:r w:rsidR="00CC72FD">
              <w:t>pply</w:t>
            </w:r>
          </w:p>
        </w:tc>
      </w:tr>
      <w:tr w:rsidR="00CC72FD" w:rsidRPr="009D4B48" w14:paraId="5555FFA7" w14:textId="77777777" w:rsidTr="00360FB9">
        <w:trPr>
          <w:trHeight w:val="50"/>
        </w:trPr>
        <w:tc>
          <w:tcPr>
            <w:tcW w:w="567" w:type="dxa"/>
          </w:tcPr>
          <w:p w14:paraId="6C40BEA8" w14:textId="77777777" w:rsidR="00CC72FD" w:rsidRDefault="00CC72FD" w:rsidP="00360FB9">
            <w:pPr>
              <w:pStyle w:val="CellBody"/>
              <w:rPr>
                <w:lang w:val="en-US"/>
              </w:rPr>
            </w:pPr>
            <w:r>
              <w:rPr>
                <w:lang w:val="en-US"/>
              </w:rPr>
              <w:t>7</w:t>
            </w:r>
          </w:p>
        </w:tc>
        <w:tc>
          <w:tcPr>
            <w:tcW w:w="3261" w:type="dxa"/>
          </w:tcPr>
          <w:p w14:paraId="0ADF2D3E" w14:textId="77777777" w:rsidR="00CC72FD" w:rsidRDefault="00CC72FD" w:rsidP="00360FB9">
            <w:pPr>
              <w:pStyle w:val="CellBody"/>
            </w:pPr>
            <w:r>
              <w:t>ChargeBack Request</w:t>
            </w:r>
          </w:p>
          <w:p w14:paraId="2ED760E4" w14:textId="77777777" w:rsidR="00CC72FD" w:rsidRDefault="00CC72FD" w:rsidP="00360FB9">
            <w:pPr>
              <w:pStyle w:val="CellBody"/>
            </w:pPr>
            <w:r>
              <w:t>(</w:t>
            </w:r>
            <w:r w:rsidRPr="00A4188B">
              <w:rPr>
                <w:i/>
              </w:rPr>
              <w:t>Phí khiếu nại</w:t>
            </w:r>
            <w:r>
              <w:t>)</w:t>
            </w:r>
          </w:p>
        </w:tc>
        <w:tc>
          <w:tcPr>
            <w:tcW w:w="992" w:type="dxa"/>
          </w:tcPr>
          <w:p w14:paraId="17ACDB9B" w14:textId="5379D7F4" w:rsidR="00CC72FD" w:rsidRDefault="003C13CF" w:rsidP="003C13CF">
            <w:pPr>
              <w:pStyle w:val="CellBody"/>
            </w:pPr>
            <w:r>
              <w:t>0</w:t>
            </w:r>
          </w:p>
        </w:tc>
        <w:tc>
          <w:tcPr>
            <w:tcW w:w="2126" w:type="dxa"/>
          </w:tcPr>
          <w:p w14:paraId="5D717571" w14:textId="77777777" w:rsidR="00CC72FD" w:rsidRDefault="00CC72FD" w:rsidP="00360FB9">
            <w:pPr>
              <w:pStyle w:val="CellBody"/>
            </w:pPr>
            <w:r>
              <w:t>Per time; manually</w:t>
            </w:r>
          </w:p>
        </w:tc>
        <w:tc>
          <w:tcPr>
            <w:tcW w:w="1134" w:type="dxa"/>
          </w:tcPr>
          <w:p w14:paraId="64B3495D" w14:textId="77777777" w:rsidR="00CC72FD" w:rsidRDefault="00CC72FD" w:rsidP="00360FB9">
            <w:pPr>
              <w:pStyle w:val="CellBody"/>
            </w:pPr>
            <w:r>
              <w:t>Apply</w:t>
            </w:r>
          </w:p>
        </w:tc>
        <w:tc>
          <w:tcPr>
            <w:tcW w:w="1276" w:type="dxa"/>
          </w:tcPr>
          <w:p w14:paraId="4D126268" w14:textId="77777777" w:rsidR="00CC72FD" w:rsidRDefault="00CC72FD" w:rsidP="00360FB9">
            <w:pPr>
              <w:pStyle w:val="CellBody"/>
            </w:pPr>
            <w:r>
              <w:t>Not apply</w:t>
            </w:r>
          </w:p>
        </w:tc>
      </w:tr>
      <w:tr w:rsidR="00CC72FD" w:rsidRPr="009D4B48" w14:paraId="09C9EC3D" w14:textId="77777777" w:rsidTr="00360FB9">
        <w:trPr>
          <w:trHeight w:val="50"/>
        </w:trPr>
        <w:tc>
          <w:tcPr>
            <w:tcW w:w="567" w:type="dxa"/>
          </w:tcPr>
          <w:p w14:paraId="5F3D9BA2" w14:textId="77777777" w:rsidR="00CC72FD" w:rsidRDefault="00CC72FD" w:rsidP="00360FB9">
            <w:pPr>
              <w:pStyle w:val="CellBody"/>
              <w:rPr>
                <w:lang w:val="en-US"/>
              </w:rPr>
            </w:pPr>
            <w:r>
              <w:rPr>
                <w:lang w:val="en-US"/>
              </w:rPr>
              <w:t>8</w:t>
            </w:r>
          </w:p>
        </w:tc>
        <w:tc>
          <w:tcPr>
            <w:tcW w:w="3261" w:type="dxa"/>
          </w:tcPr>
          <w:p w14:paraId="59887A41" w14:textId="77777777" w:rsidR="00BB6AD2" w:rsidRDefault="00CC72FD" w:rsidP="00360FB9">
            <w:pPr>
              <w:pStyle w:val="CellBody"/>
            </w:pPr>
            <w:r>
              <w:t xml:space="preserve">Re-order PIN </w:t>
            </w:r>
          </w:p>
          <w:p w14:paraId="63413E6E" w14:textId="1BE07263" w:rsidR="00CC72FD" w:rsidRDefault="00CC72FD" w:rsidP="00360FB9">
            <w:pPr>
              <w:pStyle w:val="CellBody"/>
            </w:pPr>
            <w:r>
              <w:t>(</w:t>
            </w:r>
            <w:r w:rsidRPr="00156D35">
              <w:rPr>
                <w:i/>
              </w:rPr>
              <w:t>Phí cấp lại PIN</w:t>
            </w:r>
            <w:r>
              <w:t>)</w:t>
            </w:r>
          </w:p>
        </w:tc>
        <w:tc>
          <w:tcPr>
            <w:tcW w:w="992" w:type="dxa"/>
          </w:tcPr>
          <w:p w14:paraId="5904DEA5" w14:textId="3ABA7FC5" w:rsidR="00BB6AD2" w:rsidRDefault="003C13CF" w:rsidP="00360FB9">
            <w:pPr>
              <w:pStyle w:val="CellBody"/>
            </w:pPr>
            <w:r>
              <w:t>5</w:t>
            </w:r>
            <w:r w:rsidR="00DF28B2">
              <w:t>0,000</w:t>
            </w:r>
          </w:p>
          <w:p w14:paraId="2ADE543B" w14:textId="066C7EF1" w:rsidR="00CC72FD" w:rsidRDefault="00CC72FD" w:rsidP="00360FB9">
            <w:pPr>
              <w:pStyle w:val="CellBody"/>
            </w:pPr>
          </w:p>
        </w:tc>
        <w:tc>
          <w:tcPr>
            <w:tcW w:w="2126" w:type="dxa"/>
          </w:tcPr>
          <w:p w14:paraId="2E5231AD" w14:textId="77777777" w:rsidR="00CC72FD" w:rsidRDefault="00CC72FD" w:rsidP="00360FB9">
            <w:pPr>
              <w:pStyle w:val="CellBody"/>
            </w:pPr>
            <w:r>
              <w:t>Per time; auto</w:t>
            </w:r>
          </w:p>
        </w:tc>
        <w:tc>
          <w:tcPr>
            <w:tcW w:w="1134" w:type="dxa"/>
          </w:tcPr>
          <w:p w14:paraId="22489650" w14:textId="77777777" w:rsidR="00CC72FD" w:rsidRDefault="00CC72FD" w:rsidP="00360FB9">
            <w:pPr>
              <w:pStyle w:val="CellBody"/>
            </w:pPr>
            <w:r>
              <w:t>Apply</w:t>
            </w:r>
          </w:p>
        </w:tc>
        <w:tc>
          <w:tcPr>
            <w:tcW w:w="1276" w:type="dxa"/>
          </w:tcPr>
          <w:p w14:paraId="55BB3415" w14:textId="77777777" w:rsidR="00CC72FD" w:rsidRDefault="00CC72FD" w:rsidP="00360FB9">
            <w:pPr>
              <w:pStyle w:val="CellBody"/>
            </w:pPr>
            <w:r>
              <w:t>Not apply</w:t>
            </w:r>
          </w:p>
        </w:tc>
      </w:tr>
      <w:tr w:rsidR="005523D7" w:rsidRPr="009D4B48" w14:paraId="5F048600" w14:textId="77777777" w:rsidTr="005523D7">
        <w:trPr>
          <w:trHeight w:val="50"/>
        </w:trPr>
        <w:tc>
          <w:tcPr>
            <w:tcW w:w="567" w:type="dxa"/>
          </w:tcPr>
          <w:p w14:paraId="46EE7458" w14:textId="77777777" w:rsidR="005523D7" w:rsidRDefault="005523D7" w:rsidP="005523D7">
            <w:pPr>
              <w:pStyle w:val="CellBody"/>
              <w:rPr>
                <w:lang w:val="en-US"/>
              </w:rPr>
            </w:pPr>
            <w:r>
              <w:rPr>
                <w:lang w:val="en-US"/>
              </w:rPr>
              <w:t>9</w:t>
            </w:r>
          </w:p>
        </w:tc>
        <w:tc>
          <w:tcPr>
            <w:tcW w:w="3261" w:type="dxa"/>
          </w:tcPr>
          <w:p w14:paraId="44F237C6" w14:textId="77777777" w:rsidR="005523D7" w:rsidRPr="003220A3" w:rsidRDefault="005523D7" w:rsidP="005523D7">
            <w:pPr>
              <w:pStyle w:val="CellBody"/>
            </w:pPr>
            <w:r w:rsidRPr="003220A3">
              <w:t>Card Upgrade Fee</w:t>
            </w:r>
          </w:p>
          <w:p w14:paraId="1B527EAC" w14:textId="77777777" w:rsidR="005523D7" w:rsidRPr="003220A3" w:rsidRDefault="005523D7" w:rsidP="005523D7">
            <w:pPr>
              <w:pStyle w:val="CellBody"/>
            </w:pPr>
            <w:r w:rsidRPr="003220A3">
              <w:t>(</w:t>
            </w:r>
            <w:r w:rsidRPr="003220A3">
              <w:rPr>
                <w:i/>
              </w:rPr>
              <w:t>Phí nâng hạng</w:t>
            </w:r>
            <w:r w:rsidRPr="003220A3">
              <w:t>)</w:t>
            </w:r>
          </w:p>
        </w:tc>
        <w:tc>
          <w:tcPr>
            <w:tcW w:w="992" w:type="dxa"/>
          </w:tcPr>
          <w:p w14:paraId="46D25ADC" w14:textId="1FC46A95" w:rsidR="005523D7" w:rsidRDefault="003C13CF" w:rsidP="005523D7">
            <w:pPr>
              <w:pStyle w:val="CellBody"/>
            </w:pPr>
            <w:r>
              <w:t>100,000</w:t>
            </w:r>
          </w:p>
        </w:tc>
        <w:tc>
          <w:tcPr>
            <w:tcW w:w="2126" w:type="dxa"/>
          </w:tcPr>
          <w:p w14:paraId="0EF4839D" w14:textId="77777777" w:rsidR="005523D7" w:rsidRDefault="005523D7" w:rsidP="005523D7">
            <w:pPr>
              <w:pStyle w:val="CellBody"/>
            </w:pPr>
            <w:r>
              <w:t>Per time; manually</w:t>
            </w:r>
          </w:p>
        </w:tc>
        <w:tc>
          <w:tcPr>
            <w:tcW w:w="1134" w:type="dxa"/>
          </w:tcPr>
          <w:p w14:paraId="5569E1C5" w14:textId="77777777" w:rsidR="005523D7" w:rsidRDefault="005523D7" w:rsidP="005523D7">
            <w:pPr>
              <w:pStyle w:val="CellBody"/>
            </w:pPr>
          </w:p>
        </w:tc>
        <w:tc>
          <w:tcPr>
            <w:tcW w:w="1276" w:type="dxa"/>
          </w:tcPr>
          <w:p w14:paraId="5A072432" w14:textId="77777777" w:rsidR="005523D7" w:rsidRDefault="005523D7" w:rsidP="005523D7">
            <w:pPr>
              <w:pStyle w:val="CellBody"/>
            </w:pPr>
          </w:p>
        </w:tc>
      </w:tr>
      <w:tr w:rsidR="005523D7" w:rsidRPr="009D4B48" w14:paraId="1C3804E7" w14:textId="77777777" w:rsidTr="005523D7">
        <w:trPr>
          <w:trHeight w:val="50"/>
        </w:trPr>
        <w:tc>
          <w:tcPr>
            <w:tcW w:w="567" w:type="dxa"/>
          </w:tcPr>
          <w:p w14:paraId="4B95A729" w14:textId="77777777" w:rsidR="005523D7" w:rsidRDefault="005523D7" w:rsidP="005523D7">
            <w:pPr>
              <w:pStyle w:val="CellBody"/>
              <w:rPr>
                <w:lang w:val="en-US"/>
              </w:rPr>
            </w:pPr>
            <w:r>
              <w:rPr>
                <w:lang w:val="en-US"/>
              </w:rPr>
              <w:t>10</w:t>
            </w:r>
          </w:p>
        </w:tc>
        <w:tc>
          <w:tcPr>
            <w:tcW w:w="3261" w:type="dxa"/>
          </w:tcPr>
          <w:p w14:paraId="473A9EB8" w14:textId="77777777" w:rsidR="005523D7" w:rsidRPr="003220A3" w:rsidRDefault="005523D7" w:rsidP="005523D7">
            <w:pPr>
              <w:pStyle w:val="CellBody"/>
            </w:pPr>
            <w:r w:rsidRPr="003220A3">
              <w:t>Card Downgrade Fee</w:t>
            </w:r>
          </w:p>
          <w:p w14:paraId="2EE7D5FB" w14:textId="77777777" w:rsidR="005523D7" w:rsidRPr="003220A3" w:rsidRDefault="005523D7" w:rsidP="005523D7">
            <w:pPr>
              <w:pStyle w:val="CellBody"/>
              <w:rPr>
                <w:i/>
              </w:rPr>
            </w:pPr>
            <w:r w:rsidRPr="003220A3">
              <w:rPr>
                <w:i/>
              </w:rPr>
              <w:t>(Phí hạ hạng)</w:t>
            </w:r>
          </w:p>
        </w:tc>
        <w:tc>
          <w:tcPr>
            <w:tcW w:w="992" w:type="dxa"/>
          </w:tcPr>
          <w:p w14:paraId="0F08CF8F" w14:textId="4D398A94" w:rsidR="005523D7" w:rsidRDefault="003C13CF" w:rsidP="005523D7">
            <w:pPr>
              <w:pStyle w:val="CellBody"/>
            </w:pPr>
            <w:r>
              <w:t>100,000</w:t>
            </w:r>
          </w:p>
        </w:tc>
        <w:tc>
          <w:tcPr>
            <w:tcW w:w="2126" w:type="dxa"/>
          </w:tcPr>
          <w:p w14:paraId="600F5E77" w14:textId="77777777" w:rsidR="005523D7" w:rsidRDefault="005523D7" w:rsidP="005523D7">
            <w:pPr>
              <w:pStyle w:val="CellBody"/>
            </w:pPr>
            <w:r>
              <w:t>Per time; manually</w:t>
            </w:r>
          </w:p>
        </w:tc>
        <w:tc>
          <w:tcPr>
            <w:tcW w:w="1134" w:type="dxa"/>
          </w:tcPr>
          <w:p w14:paraId="48A7D9F1" w14:textId="77777777" w:rsidR="005523D7" w:rsidRDefault="005523D7" w:rsidP="005523D7">
            <w:pPr>
              <w:pStyle w:val="CellBody"/>
            </w:pPr>
          </w:p>
        </w:tc>
        <w:tc>
          <w:tcPr>
            <w:tcW w:w="1276" w:type="dxa"/>
          </w:tcPr>
          <w:p w14:paraId="6A60BCCD" w14:textId="77777777" w:rsidR="005523D7" w:rsidRDefault="005523D7" w:rsidP="005523D7">
            <w:pPr>
              <w:pStyle w:val="CellBody"/>
            </w:pPr>
          </w:p>
        </w:tc>
      </w:tr>
    </w:tbl>
    <w:p w14:paraId="22789523" w14:textId="77777777" w:rsidR="008E5E69" w:rsidRDefault="008E5E69" w:rsidP="000C73E8"/>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B94546" w:rsidRPr="009D4B48" w14:paraId="36DBE641" w14:textId="77777777" w:rsidTr="00360FB9">
        <w:trPr>
          <w:cantSplit/>
          <w:trHeight w:val="263"/>
          <w:tblHeader/>
        </w:trPr>
        <w:tc>
          <w:tcPr>
            <w:tcW w:w="567" w:type="dxa"/>
            <w:shd w:val="clear" w:color="auto" w:fill="FFC000"/>
          </w:tcPr>
          <w:p w14:paraId="06FE234E" w14:textId="77777777" w:rsidR="00B94546" w:rsidRPr="009D4B48" w:rsidRDefault="00B94546" w:rsidP="00360FB9">
            <w:pPr>
              <w:pStyle w:val="CellHeader"/>
              <w:rPr>
                <w:snapToGrid w:val="0"/>
                <w:lang w:val="en-US"/>
              </w:rPr>
            </w:pPr>
            <w:r w:rsidRPr="009D4B48">
              <w:rPr>
                <w:snapToGrid w:val="0"/>
                <w:lang w:val="en-US"/>
              </w:rPr>
              <w:lastRenderedPageBreak/>
              <w:t>N</w:t>
            </w:r>
            <w:r>
              <w:rPr>
                <w:snapToGrid w:val="0"/>
                <w:lang w:val="en-US"/>
              </w:rPr>
              <w:t>o</w:t>
            </w:r>
          </w:p>
        </w:tc>
        <w:tc>
          <w:tcPr>
            <w:tcW w:w="3261" w:type="dxa"/>
            <w:shd w:val="clear" w:color="auto" w:fill="FFC000"/>
          </w:tcPr>
          <w:p w14:paraId="5E9D14AB" w14:textId="77777777" w:rsidR="00B94546" w:rsidRPr="009D4B48" w:rsidRDefault="00B94546" w:rsidP="00360FB9">
            <w:pPr>
              <w:pStyle w:val="CellHeader"/>
              <w:rPr>
                <w:snapToGrid w:val="0"/>
                <w:lang w:val="en-US"/>
              </w:rPr>
            </w:pPr>
            <w:r w:rsidRPr="009D4B48">
              <w:rPr>
                <w:snapToGrid w:val="0"/>
                <w:lang w:val="en-US"/>
              </w:rPr>
              <w:t>Fee Type</w:t>
            </w:r>
          </w:p>
        </w:tc>
        <w:tc>
          <w:tcPr>
            <w:tcW w:w="992" w:type="dxa"/>
            <w:shd w:val="clear" w:color="auto" w:fill="FFC000"/>
          </w:tcPr>
          <w:p w14:paraId="4B2EB9D7" w14:textId="77777777" w:rsidR="00B94546" w:rsidRPr="009D4B48" w:rsidRDefault="00B94546"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5A9C3F27" w14:textId="77777777" w:rsidR="00B94546" w:rsidRPr="009D4B48" w:rsidRDefault="00B94546"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372F9109" w14:textId="77777777" w:rsidR="00B94546" w:rsidRDefault="00B94546" w:rsidP="00360FB9">
            <w:pPr>
              <w:pStyle w:val="CellHeader"/>
              <w:jc w:val="center"/>
              <w:rPr>
                <w:snapToGrid w:val="0"/>
                <w:lang w:val="en-US"/>
              </w:rPr>
            </w:pPr>
            <w:r>
              <w:rPr>
                <w:snapToGrid w:val="0"/>
                <w:lang w:val="en-US"/>
              </w:rPr>
              <w:t>Client Classifier</w:t>
            </w:r>
          </w:p>
        </w:tc>
      </w:tr>
      <w:tr w:rsidR="00B94546" w:rsidRPr="009D4B48" w14:paraId="49279766" w14:textId="77777777" w:rsidTr="00360FB9">
        <w:trPr>
          <w:cantSplit/>
          <w:trHeight w:val="263"/>
          <w:tblHeader/>
        </w:trPr>
        <w:tc>
          <w:tcPr>
            <w:tcW w:w="567" w:type="dxa"/>
            <w:shd w:val="clear" w:color="auto" w:fill="FFC000"/>
          </w:tcPr>
          <w:p w14:paraId="2D1D193E" w14:textId="77777777" w:rsidR="00B94546" w:rsidRPr="009D4B48" w:rsidRDefault="00B94546" w:rsidP="00360FB9">
            <w:pPr>
              <w:pStyle w:val="CellHeader"/>
              <w:rPr>
                <w:snapToGrid w:val="0"/>
                <w:lang w:val="en-US"/>
              </w:rPr>
            </w:pPr>
          </w:p>
        </w:tc>
        <w:tc>
          <w:tcPr>
            <w:tcW w:w="3261" w:type="dxa"/>
            <w:shd w:val="clear" w:color="auto" w:fill="FFC000"/>
          </w:tcPr>
          <w:p w14:paraId="505E19E4" w14:textId="77777777" w:rsidR="00B94546" w:rsidRPr="009D4B48" w:rsidRDefault="00B94546" w:rsidP="00360FB9">
            <w:pPr>
              <w:pStyle w:val="CellHeader"/>
              <w:rPr>
                <w:snapToGrid w:val="0"/>
                <w:lang w:val="en-US"/>
              </w:rPr>
            </w:pPr>
          </w:p>
        </w:tc>
        <w:tc>
          <w:tcPr>
            <w:tcW w:w="992" w:type="dxa"/>
            <w:shd w:val="clear" w:color="auto" w:fill="FFC000"/>
          </w:tcPr>
          <w:p w14:paraId="45142CC6" w14:textId="77777777" w:rsidR="00B94546" w:rsidRDefault="00B94546" w:rsidP="00360FB9">
            <w:pPr>
              <w:pStyle w:val="CellHeader"/>
              <w:rPr>
                <w:snapToGrid w:val="0"/>
                <w:lang w:val="en-US"/>
              </w:rPr>
            </w:pPr>
          </w:p>
        </w:tc>
        <w:tc>
          <w:tcPr>
            <w:tcW w:w="2126" w:type="dxa"/>
            <w:shd w:val="clear" w:color="auto" w:fill="FFC000"/>
          </w:tcPr>
          <w:p w14:paraId="320685D1" w14:textId="77777777" w:rsidR="00B94546" w:rsidRDefault="00B94546" w:rsidP="00360FB9">
            <w:pPr>
              <w:pStyle w:val="CellHeader"/>
              <w:rPr>
                <w:snapToGrid w:val="0"/>
                <w:lang w:val="en-US"/>
              </w:rPr>
            </w:pPr>
          </w:p>
        </w:tc>
        <w:tc>
          <w:tcPr>
            <w:tcW w:w="1134" w:type="dxa"/>
            <w:shd w:val="clear" w:color="auto" w:fill="FFC000"/>
          </w:tcPr>
          <w:p w14:paraId="3F486D41" w14:textId="77777777" w:rsidR="00B94546" w:rsidRDefault="00B94546" w:rsidP="00360FB9">
            <w:pPr>
              <w:pStyle w:val="CellHeader"/>
              <w:jc w:val="center"/>
              <w:rPr>
                <w:snapToGrid w:val="0"/>
                <w:lang w:val="en-US"/>
              </w:rPr>
            </w:pPr>
            <w:r>
              <w:rPr>
                <w:snapToGrid w:val="0"/>
                <w:lang w:val="en-US"/>
              </w:rPr>
              <w:t>External</w:t>
            </w:r>
          </w:p>
        </w:tc>
        <w:tc>
          <w:tcPr>
            <w:tcW w:w="1276" w:type="dxa"/>
            <w:shd w:val="clear" w:color="auto" w:fill="FFC000"/>
          </w:tcPr>
          <w:p w14:paraId="589437A5" w14:textId="77777777" w:rsidR="00B94546" w:rsidRDefault="00B94546" w:rsidP="00360FB9">
            <w:pPr>
              <w:pStyle w:val="CellHeader"/>
              <w:jc w:val="center"/>
              <w:rPr>
                <w:snapToGrid w:val="0"/>
                <w:lang w:val="en-US"/>
              </w:rPr>
            </w:pPr>
            <w:r>
              <w:rPr>
                <w:snapToGrid w:val="0"/>
                <w:lang w:val="en-US"/>
              </w:rPr>
              <w:t>Internal</w:t>
            </w:r>
          </w:p>
        </w:tc>
      </w:tr>
      <w:tr w:rsidR="00B94546" w:rsidRPr="009D4B48" w14:paraId="244B4233" w14:textId="77777777" w:rsidTr="00360FB9">
        <w:trPr>
          <w:trHeight w:val="50"/>
        </w:trPr>
        <w:tc>
          <w:tcPr>
            <w:tcW w:w="567" w:type="dxa"/>
          </w:tcPr>
          <w:p w14:paraId="0EE7F175" w14:textId="77777777" w:rsidR="00B94546" w:rsidRPr="009D4B48" w:rsidRDefault="00B94546" w:rsidP="00360FB9">
            <w:pPr>
              <w:pStyle w:val="CellBody"/>
              <w:rPr>
                <w:lang w:val="ru-RU"/>
              </w:rPr>
            </w:pPr>
            <w:r w:rsidRPr="009D4B48">
              <w:rPr>
                <w:lang w:val="ru-RU"/>
              </w:rPr>
              <w:t>1</w:t>
            </w:r>
          </w:p>
        </w:tc>
        <w:tc>
          <w:tcPr>
            <w:tcW w:w="3261" w:type="dxa"/>
          </w:tcPr>
          <w:p w14:paraId="7326E154" w14:textId="77777777" w:rsidR="00B94546" w:rsidRDefault="00B94546" w:rsidP="00360FB9">
            <w:pPr>
              <w:pStyle w:val="CellBody"/>
            </w:pPr>
            <w:r>
              <w:t>Late Payment Fee</w:t>
            </w:r>
          </w:p>
          <w:p w14:paraId="359F4CD3" w14:textId="77777777" w:rsidR="00B94546" w:rsidRPr="009D4B48" w:rsidRDefault="00B94546" w:rsidP="00360FB9">
            <w:pPr>
              <w:pStyle w:val="CellBody"/>
            </w:pPr>
            <w:r>
              <w:t>(</w:t>
            </w:r>
            <w:r w:rsidRPr="00972B2E">
              <w:rPr>
                <w:i/>
              </w:rPr>
              <w:t xml:space="preserve">Phí </w:t>
            </w:r>
            <w:r>
              <w:rPr>
                <w:i/>
              </w:rPr>
              <w:t>chậm trả</w:t>
            </w:r>
            <w:r>
              <w:t>)</w:t>
            </w:r>
          </w:p>
        </w:tc>
        <w:tc>
          <w:tcPr>
            <w:tcW w:w="992" w:type="dxa"/>
          </w:tcPr>
          <w:p w14:paraId="3B53177D" w14:textId="57ABE40B" w:rsidR="00B94546" w:rsidRPr="009D4B48" w:rsidRDefault="00FE70F1" w:rsidP="00FE70F1">
            <w:pPr>
              <w:pStyle w:val="CellBody"/>
            </w:pPr>
            <w:r>
              <w:t>4</w:t>
            </w:r>
            <w:r w:rsidR="00B94546">
              <w:t xml:space="preserve">%; min </w:t>
            </w:r>
            <w:r>
              <w:t>1</w:t>
            </w:r>
            <w:r w:rsidR="00B94546">
              <w:t>00,000</w:t>
            </w:r>
          </w:p>
        </w:tc>
        <w:tc>
          <w:tcPr>
            <w:tcW w:w="2126" w:type="dxa"/>
          </w:tcPr>
          <w:p w14:paraId="7DB8F245" w14:textId="77777777" w:rsidR="00B94546" w:rsidRPr="009D4B48" w:rsidRDefault="00B94546" w:rsidP="00360FB9">
            <w:pPr>
              <w:pStyle w:val="CellBody"/>
            </w:pPr>
            <w:r>
              <w:t xml:space="preserve">Per </w:t>
            </w:r>
            <w:r w:rsidR="00954D09">
              <w:t xml:space="preserve">every </w:t>
            </w:r>
            <w:r>
              <w:t>late cycles; auto</w:t>
            </w:r>
          </w:p>
        </w:tc>
        <w:tc>
          <w:tcPr>
            <w:tcW w:w="1134" w:type="dxa"/>
          </w:tcPr>
          <w:p w14:paraId="3B33356E" w14:textId="77777777" w:rsidR="00B94546" w:rsidRPr="009D4B48" w:rsidRDefault="00B94546" w:rsidP="00360FB9">
            <w:pPr>
              <w:pStyle w:val="CellBody"/>
            </w:pPr>
            <w:r>
              <w:t>Apply</w:t>
            </w:r>
          </w:p>
        </w:tc>
        <w:tc>
          <w:tcPr>
            <w:tcW w:w="1276" w:type="dxa"/>
          </w:tcPr>
          <w:p w14:paraId="36959A3F" w14:textId="77777777" w:rsidR="00B94546" w:rsidRPr="009D4B48" w:rsidRDefault="0013659D" w:rsidP="00360FB9">
            <w:pPr>
              <w:pStyle w:val="CellBody"/>
            </w:pPr>
            <w:r>
              <w:t>A</w:t>
            </w:r>
            <w:r w:rsidR="00B94546">
              <w:t>pply</w:t>
            </w:r>
          </w:p>
        </w:tc>
      </w:tr>
    </w:tbl>
    <w:p w14:paraId="763753CC" w14:textId="77777777" w:rsidR="00B94546" w:rsidRDefault="00B94546" w:rsidP="000C73E8"/>
    <w:p w14:paraId="4396BEEE" w14:textId="77777777" w:rsidR="00140F29" w:rsidRDefault="00140F29" w:rsidP="00140F29">
      <w:r>
        <w:t>Every late cycles</w:t>
      </w:r>
      <w:r w:rsidR="002D4101">
        <w:t>,</w:t>
      </w:r>
      <w:r>
        <w:t xml:space="preserve"> cardholder will be charged late payment fee.</w:t>
      </w:r>
      <w:r w:rsidR="00EE4171">
        <w:t xml:space="preserve"> And Late payment fee is posted on next working day after due date.</w:t>
      </w:r>
    </w:p>
    <w:p w14:paraId="09279A30" w14:textId="77777777" w:rsidR="00140F29" w:rsidRDefault="00140F29" w:rsidP="000C73E8"/>
    <w:p w14:paraId="1DD0DE6C" w14:textId="77777777" w:rsidR="005945AB" w:rsidRDefault="005945AB" w:rsidP="005945AB">
      <w:pPr>
        <w:rPr>
          <w:b/>
        </w:rPr>
      </w:pPr>
      <w:r w:rsidRPr="003220A3">
        <w:rPr>
          <w:b/>
        </w:rPr>
        <w:t>JCB Credit Card for Private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2D7877" w:rsidRPr="009D4B48" w14:paraId="5C0EBF3A" w14:textId="77777777" w:rsidTr="00552796">
        <w:trPr>
          <w:cantSplit/>
          <w:trHeight w:val="263"/>
          <w:tblHeader/>
        </w:trPr>
        <w:tc>
          <w:tcPr>
            <w:tcW w:w="567" w:type="dxa"/>
            <w:shd w:val="clear" w:color="auto" w:fill="FFC000"/>
          </w:tcPr>
          <w:p w14:paraId="6DCCBDA1" w14:textId="77777777" w:rsidR="002D7877" w:rsidRPr="009D4B48" w:rsidRDefault="002D7877" w:rsidP="00552796">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6293B2E9" w14:textId="77777777" w:rsidR="002D7877" w:rsidRPr="009D4B48" w:rsidRDefault="002D7877" w:rsidP="00552796">
            <w:pPr>
              <w:pStyle w:val="CellHeader"/>
              <w:rPr>
                <w:snapToGrid w:val="0"/>
                <w:lang w:val="en-US"/>
              </w:rPr>
            </w:pPr>
            <w:r w:rsidRPr="009D4B48">
              <w:rPr>
                <w:snapToGrid w:val="0"/>
                <w:lang w:val="en-US"/>
              </w:rPr>
              <w:t>Fee Type</w:t>
            </w:r>
          </w:p>
        </w:tc>
        <w:tc>
          <w:tcPr>
            <w:tcW w:w="992" w:type="dxa"/>
            <w:shd w:val="clear" w:color="auto" w:fill="FFC000"/>
          </w:tcPr>
          <w:p w14:paraId="5743845D" w14:textId="77777777" w:rsidR="002D7877" w:rsidRPr="009D4B48" w:rsidRDefault="002D7877" w:rsidP="00552796">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5439B6F4" w14:textId="77777777" w:rsidR="002D7877" w:rsidRPr="009D4B48" w:rsidRDefault="002D7877" w:rsidP="00552796">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452CA04F" w14:textId="77777777" w:rsidR="002D7877" w:rsidRDefault="002D7877" w:rsidP="00552796">
            <w:pPr>
              <w:pStyle w:val="CellHeader"/>
              <w:jc w:val="center"/>
              <w:rPr>
                <w:snapToGrid w:val="0"/>
                <w:lang w:val="en-US"/>
              </w:rPr>
            </w:pPr>
            <w:r>
              <w:rPr>
                <w:snapToGrid w:val="0"/>
                <w:lang w:val="en-US"/>
              </w:rPr>
              <w:t>Client Classifier</w:t>
            </w:r>
          </w:p>
        </w:tc>
      </w:tr>
      <w:tr w:rsidR="002D7877" w:rsidRPr="009D4B48" w14:paraId="1D5CD5A4" w14:textId="77777777" w:rsidTr="00552796">
        <w:trPr>
          <w:cantSplit/>
          <w:trHeight w:val="263"/>
          <w:tblHeader/>
        </w:trPr>
        <w:tc>
          <w:tcPr>
            <w:tcW w:w="567" w:type="dxa"/>
            <w:shd w:val="clear" w:color="auto" w:fill="FFC000"/>
          </w:tcPr>
          <w:p w14:paraId="3CCB0DAE" w14:textId="77777777" w:rsidR="002D7877" w:rsidRPr="009D4B48" w:rsidRDefault="002D7877" w:rsidP="00552796">
            <w:pPr>
              <w:pStyle w:val="CellHeader"/>
              <w:rPr>
                <w:snapToGrid w:val="0"/>
                <w:lang w:val="en-US"/>
              </w:rPr>
            </w:pPr>
          </w:p>
        </w:tc>
        <w:tc>
          <w:tcPr>
            <w:tcW w:w="3261" w:type="dxa"/>
            <w:shd w:val="clear" w:color="auto" w:fill="FFC000"/>
          </w:tcPr>
          <w:p w14:paraId="54D89E7B" w14:textId="77777777" w:rsidR="002D7877" w:rsidRPr="009D4B48" w:rsidRDefault="002D7877" w:rsidP="00552796">
            <w:pPr>
              <w:pStyle w:val="CellHeader"/>
              <w:rPr>
                <w:snapToGrid w:val="0"/>
                <w:lang w:val="en-US"/>
              </w:rPr>
            </w:pPr>
          </w:p>
        </w:tc>
        <w:tc>
          <w:tcPr>
            <w:tcW w:w="992" w:type="dxa"/>
            <w:shd w:val="clear" w:color="auto" w:fill="FFC000"/>
          </w:tcPr>
          <w:p w14:paraId="1544BF76" w14:textId="77777777" w:rsidR="002D7877" w:rsidRDefault="002D7877" w:rsidP="00552796">
            <w:pPr>
              <w:pStyle w:val="CellHeader"/>
              <w:rPr>
                <w:snapToGrid w:val="0"/>
                <w:lang w:val="en-US"/>
              </w:rPr>
            </w:pPr>
          </w:p>
        </w:tc>
        <w:tc>
          <w:tcPr>
            <w:tcW w:w="2126" w:type="dxa"/>
            <w:shd w:val="clear" w:color="auto" w:fill="FFC000"/>
          </w:tcPr>
          <w:p w14:paraId="0971BF21" w14:textId="77777777" w:rsidR="002D7877" w:rsidRDefault="002D7877" w:rsidP="00552796">
            <w:pPr>
              <w:pStyle w:val="CellHeader"/>
              <w:rPr>
                <w:snapToGrid w:val="0"/>
                <w:lang w:val="en-US"/>
              </w:rPr>
            </w:pPr>
          </w:p>
        </w:tc>
        <w:tc>
          <w:tcPr>
            <w:tcW w:w="1134" w:type="dxa"/>
            <w:shd w:val="clear" w:color="auto" w:fill="FFC000"/>
          </w:tcPr>
          <w:p w14:paraId="6BBDFD5F" w14:textId="77777777" w:rsidR="002D7877" w:rsidRDefault="002D7877" w:rsidP="00552796">
            <w:pPr>
              <w:pStyle w:val="CellHeader"/>
              <w:jc w:val="center"/>
              <w:rPr>
                <w:snapToGrid w:val="0"/>
                <w:lang w:val="en-US"/>
              </w:rPr>
            </w:pPr>
            <w:r>
              <w:rPr>
                <w:snapToGrid w:val="0"/>
                <w:lang w:val="en-US"/>
              </w:rPr>
              <w:t>External</w:t>
            </w:r>
          </w:p>
        </w:tc>
        <w:tc>
          <w:tcPr>
            <w:tcW w:w="1276" w:type="dxa"/>
            <w:shd w:val="clear" w:color="auto" w:fill="FFC000"/>
          </w:tcPr>
          <w:p w14:paraId="72AE220A" w14:textId="77777777" w:rsidR="002D7877" w:rsidRDefault="002D7877" w:rsidP="00552796">
            <w:pPr>
              <w:pStyle w:val="CellHeader"/>
              <w:jc w:val="center"/>
              <w:rPr>
                <w:snapToGrid w:val="0"/>
                <w:lang w:val="en-US"/>
              </w:rPr>
            </w:pPr>
            <w:r>
              <w:rPr>
                <w:snapToGrid w:val="0"/>
                <w:lang w:val="en-US"/>
              </w:rPr>
              <w:t>Internal</w:t>
            </w:r>
          </w:p>
        </w:tc>
      </w:tr>
      <w:tr w:rsidR="002D7877" w:rsidRPr="009D4B48" w14:paraId="036B7993" w14:textId="77777777" w:rsidTr="00552796">
        <w:trPr>
          <w:trHeight w:val="50"/>
        </w:trPr>
        <w:tc>
          <w:tcPr>
            <w:tcW w:w="567" w:type="dxa"/>
          </w:tcPr>
          <w:p w14:paraId="0D7CBFBC" w14:textId="77777777" w:rsidR="002D7877" w:rsidRPr="009D4B48" w:rsidRDefault="002D7877" w:rsidP="00552796">
            <w:pPr>
              <w:pStyle w:val="CellBody"/>
              <w:rPr>
                <w:lang w:val="ru-RU"/>
              </w:rPr>
            </w:pPr>
            <w:r w:rsidRPr="009D4B48">
              <w:rPr>
                <w:lang w:val="ru-RU"/>
              </w:rPr>
              <w:t>1</w:t>
            </w:r>
          </w:p>
        </w:tc>
        <w:tc>
          <w:tcPr>
            <w:tcW w:w="3261" w:type="dxa"/>
          </w:tcPr>
          <w:p w14:paraId="05D449E5" w14:textId="77777777" w:rsidR="002D7877" w:rsidRDefault="002D7877" w:rsidP="00552796">
            <w:pPr>
              <w:pStyle w:val="CellBody"/>
            </w:pPr>
            <w:r>
              <w:t>Card Yearly Fee</w:t>
            </w:r>
          </w:p>
          <w:p w14:paraId="3C238B51" w14:textId="77777777" w:rsidR="002D7877" w:rsidRDefault="002D7877" w:rsidP="00552796">
            <w:pPr>
              <w:pStyle w:val="CellBody"/>
            </w:pPr>
            <w:r>
              <w:t>(</w:t>
            </w:r>
            <w:r w:rsidRPr="00972B2E">
              <w:rPr>
                <w:i/>
              </w:rPr>
              <w:t>Phí thường niên</w:t>
            </w:r>
            <w:r>
              <w:t>)</w:t>
            </w:r>
          </w:p>
          <w:p w14:paraId="3AA473F3" w14:textId="77777777" w:rsidR="002D7877" w:rsidRDefault="002D7877" w:rsidP="00552796">
            <w:pPr>
              <w:pStyle w:val="CellBody"/>
              <w:ind w:left="318"/>
            </w:pPr>
            <w:r>
              <w:t>Standard</w:t>
            </w:r>
          </w:p>
          <w:p w14:paraId="5200FCBB" w14:textId="77777777" w:rsidR="002D7877" w:rsidRDefault="002D7877" w:rsidP="00552796">
            <w:pPr>
              <w:pStyle w:val="CellBody"/>
              <w:ind w:left="318"/>
            </w:pPr>
            <w:r>
              <w:t>Gold</w:t>
            </w:r>
          </w:p>
          <w:p w14:paraId="0AEC6868" w14:textId="77777777" w:rsidR="002D7877" w:rsidRPr="009D4B48" w:rsidRDefault="002D7877" w:rsidP="00552796">
            <w:pPr>
              <w:pStyle w:val="CellBody"/>
              <w:ind w:left="318"/>
            </w:pPr>
            <w:r>
              <w:t>Platinum</w:t>
            </w:r>
          </w:p>
        </w:tc>
        <w:tc>
          <w:tcPr>
            <w:tcW w:w="992" w:type="dxa"/>
          </w:tcPr>
          <w:p w14:paraId="2A6E026C" w14:textId="77777777" w:rsidR="002D7877" w:rsidRDefault="002D7877" w:rsidP="00552796">
            <w:pPr>
              <w:pStyle w:val="CellBody"/>
            </w:pPr>
          </w:p>
          <w:p w14:paraId="595FBC41" w14:textId="77777777" w:rsidR="002D7877" w:rsidRDefault="002D7877" w:rsidP="00552796">
            <w:pPr>
              <w:pStyle w:val="CellBody"/>
            </w:pPr>
          </w:p>
          <w:p w14:paraId="48C5ED58" w14:textId="77777777" w:rsidR="002D7877" w:rsidRDefault="002D7877" w:rsidP="00552796">
            <w:pPr>
              <w:pStyle w:val="CellBody"/>
            </w:pPr>
            <w:r>
              <w:t>200,000</w:t>
            </w:r>
          </w:p>
          <w:p w14:paraId="6C2F19BD" w14:textId="77777777" w:rsidR="002D7877" w:rsidRDefault="002D7877" w:rsidP="00552796">
            <w:pPr>
              <w:pStyle w:val="CellBody"/>
            </w:pPr>
            <w:r>
              <w:t>300,000</w:t>
            </w:r>
          </w:p>
          <w:p w14:paraId="65FB6084" w14:textId="77777777" w:rsidR="002D7877" w:rsidRDefault="002D7877" w:rsidP="00552796">
            <w:pPr>
              <w:pStyle w:val="CellBody"/>
            </w:pPr>
            <w:r>
              <w:t>699,000</w:t>
            </w:r>
          </w:p>
          <w:p w14:paraId="77B2A7B4" w14:textId="77777777" w:rsidR="002D7877" w:rsidRPr="009D4B48" w:rsidRDefault="002D7877" w:rsidP="00552796">
            <w:pPr>
              <w:pStyle w:val="CellBody"/>
            </w:pPr>
            <w:r>
              <w:t>(499k for sub card)</w:t>
            </w:r>
          </w:p>
        </w:tc>
        <w:tc>
          <w:tcPr>
            <w:tcW w:w="2126" w:type="dxa"/>
          </w:tcPr>
          <w:p w14:paraId="1BD898FB" w14:textId="77777777" w:rsidR="002D7877" w:rsidRDefault="002D7877" w:rsidP="00552796">
            <w:pPr>
              <w:pStyle w:val="CellBody"/>
            </w:pPr>
            <w:r>
              <w:t xml:space="preserve">Yearly, </w:t>
            </w:r>
            <w:r w:rsidRPr="00F93F6F">
              <w:rPr>
                <w:strike/>
              </w:rPr>
              <w:t>from 2th year we charge fee if transaction of first year is executed. (free is for the first year)</w:t>
            </w:r>
          </w:p>
          <w:p w14:paraId="5F71A0EF" w14:textId="77777777" w:rsidR="002D7877" w:rsidRPr="009D4B48" w:rsidRDefault="002D7877" w:rsidP="00552796">
            <w:pPr>
              <w:pStyle w:val="CellBody"/>
            </w:pPr>
            <w:r w:rsidRPr="00E808CF">
              <w:t>First year is free;</w:t>
            </w:r>
            <w:r>
              <w:t xml:space="preserve"> 2</w:t>
            </w:r>
            <w:r w:rsidRPr="00E808CF">
              <w:rPr>
                <w:vertAlign w:val="superscript"/>
              </w:rPr>
              <w:t>nd</w:t>
            </w:r>
            <w:r>
              <w:t>/3st.. year will be charged or free by volume based.</w:t>
            </w:r>
          </w:p>
        </w:tc>
        <w:tc>
          <w:tcPr>
            <w:tcW w:w="1134" w:type="dxa"/>
          </w:tcPr>
          <w:p w14:paraId="2537E32B" w14:textId="77777777" w:rsidR="002D7877" w:rsidRDefault="002D7877" w:rsidP="00552796">
            <w:pPr>
              <w:pStyle w:val="CellBody"/>
            </w:pPr>
          </w:p>
          <w:p w14:paraId="6C12A323" w14:textId="77777777" w:rsidR="002D7877" w:rsidRDefault="002D7877" w:rsidP="00552796">
            <w:pPr>
              <w:pStyle w:val="CellBody"/>
            </w:pPr>
          </w:p>
          <w:p w14:paraId="22097099" w14:textId="77777777" w:rsidR="002D7877" w:rsidRDefault="002D7877" w:rsidP="00552796">
            <w:pPr>
              <w:pStyle w:val="CellBody"/>
            </w:pPr>
            <w:r>
              <w:t>Apply</w:t>
            </w:r>
          </w:p>
          <w:p w14:paraId="5F317339" w14:textId="77777777" w:rsidR="002D7877" w:rsidRDefault="002D7877" w:rsidP="00552796">
            <w:pPr>
              <w:pStyle w:val="CellBody"/>
            </w:pPr>
            <w:r>
              <w:t>Apply</w:t>
            </w:r>
          </w:p>
          <w:p w14:paraId="071E4327" w14:textId="77777777" w:rsidR="002D7877" w:rsidRPr="009D4B48" w:rsidRDefault="002D7877" w:rsidP="00552796">
            <w:pPr>
              <w:pStyle w:val="CellBody"/>
            </w:pPr>
            <w:r>
              <w:t>Apply</w:t>
            </w:r>
          </w:p>
        </w:tc>
        <w:tc>
          <w:tcPr>
            <w:tcW w:w="1276" w:type="dxa"/>
          </w:tcPr>
          <w:p w14:paraId="2F02E2CC" w14:textId="77777777" w:rsidR="002D7877" w:rsidRDefault="002D7877" w:rsidP="00552796">
            <w:pPr>
              <w:pStyle w:val="CellBody"/>
            </w:pPr>
          </w:p>
          <w:p w14:paraId="1CC3655B" w14:textId="77777777" w:rsidR="002D7877" w:rsidRDefault="002D7877" w:rsidP="00552796">
            <w:pPr>
              <w:pStyle w:val="CellBody"/>
            </w:pPr>
          </w:p>
          <w:p w14:paraId="0F142536" w14:textId="77777777" w:rsidR="002D7877" w:rsidRDefault="002D7877" w:rsidP="00552796">
            <w:pPr>
              <w:pStyle w:val="CellBody"/>
            </w:pPr>
            <w:r>
              <w:t>Not apply</w:t>
            </w:r>
          </w:p>
          <w:p w14:paraId="12E4313B" w14:textId="77777777" w:rsidR="002D7877" w:rsidRDefault="002D7877" w:rsidP="00552796">
            <w:pPr>
              <w:pStyle w:val="CellBody"/>
            </w:pPr>
            <w:r>
              <w:t>Not apply</w:t>
            </w:r>
          </w:p>
          <w:p w14:paraId="57416924" w14:textId="77777777" w:rsidR="002D7877" w:rsidRPr="009D4B48" w:rsidRDefault="002D7877" w:rsidP="00552796">
            <w:pPr>
              <w:pStyle w:val="CellBody"/>
            </w:pPr>
            <w:r>
              <w:t>Not apply</w:t>
            </w:r>
          </w:p>
        </w:tc>
      </w:tr>
      <w:tr w:rsidR="002D7877" w:rsidRPr="009D4B48" w14:paraId="6A162628" w14:textId="77777777" w:rsidTr="00552796">
        <w:trPr>
          <w:trHeight w:val="50"/>
        </w:trPr>
        <w:tc>
          <w:tcPr>
            <w:tcW w:w="567" w:type="dxa"/>
          </w:tcPr>
          <w:p w14:paraId="4D23BAAB" w14:textId="77777777" w:rsidR="002D7877" w:rsidRPr="00B33FF6" w:rsidRDefault="002D7877" w:rsidP="00552796">
            <w:pPr>
              <w:pStyle w:val="CellBody"/>
              <w:rPr>
                <w:lang w:val="en-US"/>
              </w:rPr>
            </w:pPr>
            <w:r>
              <w:rPr>
                <w:lang w:val="en-US"/>
              </w:rPr>
              <w:t>2</w:t>
            </w:r>
          </w:p>
        </w:tc>
        <w:tc>
          <w:tcPr>
            <w:tcW w:w="3261" w:type="dxa"/>
          </w:tcPr>
          <w:p w14:paraId="6EBD09C9" w14:textId="77777777" w:rsidR="002D7877" w:rsidRDefault="002D7877" w:rsidP="00552796">
            <w:pPr>
              <w:pStyle w:val="CellBody"/>
            </w:pPr>
            <w:r>
              <w:t>Card Production</w:t>
            </w:r>
          </w:p>
          <w:p w14:paraId="652D51CA" w14:textId="77777777" w:rsidR="002D7877" w:rsidRDefault="002D7877" w:rsidP="00552796">
            <w:pPr>
              <w:pStyle w:val="CellBody"/>
            </w:pPr>
            <w:r>
              <w:t>(</w:t>
            </w:r>
            <w:r w:rsidRPr="00972B2E">
              <w:rPr>
                <w:i/>
              </w:rPr>
              <w:t>Phí phát hành</w:t>
            </w:r>
            <w:r>
              <w:t>)</w:t>
            </w:r>
          </w:p>
        </w:tc>
        <w:tc>
          <w:tcPr>
            <w:tcW w:w="992" w:type="dxa"/>
          </w:tcPr>
          <w:p w14:paraId="16A79045" w14:textId="77777777" w:rsidR="002D7877" w:rsidRPr="009D4B48" w:rsidRDefault="002D7877" w:rsidP="00552796">
            <w:pPr>
              <w:pStyle w:val="CellBody"/>
            </w:pPr>
            <w:r>
              <w:t>0</w:t>
            </w:r>
          </w:p>
        </w:tc>
        <w:tc>
          <w:tcPr>
            <w:tcW w:w="2126" w:type="dxa"/>
          </w:tcPr>
          <w:p w14:paraId="35567165" w14:textId="77777777" w:rsidR="002D7877" w:rsidRPr="009D4B48" w:rsidRDefault="002D7877" w:rsidP="00552796">
            <w:pPr>
              <w:pStyle w:val="CellBody"/>
            </w:pPr>
            <w:r>
              <w:t>When producing card; auto</w:t>
            </w:r>
          </w:p>
        </w:tc>
        <w:tc>
          <w:tcPr>
            <w:tcW w:w="1134" w:type="dxa"/>
          </w:tcPr>
          <w:p w14:paraId="504910B9" w14:textId="77777777" w:rsidR="002D7877" w:rsidRPr="009D4B48" w:rsidRDefault="002D7877" w:rsidP="00552796">
            <w:pPr>
              <w:pStyle w:val="CellBody"/>
            </w:pPr>
            <w:r>
              <w:t>Not apply</w:t>
            </w:r>
          </w:p>
        </w:tc>
        <w:tc>
          <w:tcPr>
            <w:tcW w:w="1276" w:type="dxa"/>
          </w:tcPr>
          <w:p w14:paraId="1E136BAA" w14:textId="77777777" w:rsidR="002D7877" w:rsidRPr="009D4B48" w:rsidRDefault="002D7877" w:rsidP="00552796">
            <w:pPr>
              <w:pStyle w:val="CellBody"/>
            </w:pPr>
            <w:r>
              <w:t>Not apply</w:t>
            </w:r>
          </w:p>
        </w:tc>
      </w:tr>
      <w:tr w:rsidR="002D7877" w:rsidRPr="009D4B48" w14:paraId="0416DF81" w14:textId="77777777" w:rsidTr="00552796">
        <w:trPr>
          <w:trHeight w:val="50"/>
        </w:trPr>
        <w:tc>
          <w:tcPr>
            <w:tcW w:w="567" w:type="dxa"/>
          </w:tcPr>
          <w:p w14:paraId="6EC2BEB8" w14:textId="77777777" w:rsidR="002D7877" w:rsidRDefault="002D7877" w:rsidP="00552796">
            <w:pPr>
              <w:pStyle w:val="CellBody"/>
              <w:rPr>
                <w:lang w:val="en-US"/>
              </w:rPr>
            </w:pPr>
            <w:r>
              <w:rPr>
                <w:lang w:val="en-US"/>
              </w:rPr>
              <w:t>3</w:t>
            </w:r>
          </w:p>
        </w:tc>
        <w:tc>
          <w:tcPr>
            <w:tcW w:w="3261" w:type="dxa"/>
          </w:tcPr>
          <w:p w14:paraId="401B9227" w14:textId="77777777" w:rsidR="002D7877" w:rsidRDefault="002D7877" w:rsidP="00552796">
            <w:pPr>
              <w:pStyle w:val="CellBody"/>
            </w:pPr>
            <w:r>
              <w:t>Card Replacement</w:t>
            </w:r>
          </w:p>
          <w:p w14:paraId="7CC2BF00" w14:textId="77777777" w:rsidR="002D7877" w:rsidRDefault="002D7877" w:rsidP="00552796">
            <w:pPr>
              <w:pStyle w:val="CellBody"/>
            </w:pPr>
            <w:r>
              <w:t>(</w:t>
            </w:r>
            <w:r w:rsidRPr="00620129">
              <w:rPr>
                <w:i/>
              </w:rPr>
              <w:t>Phí thay thế thẻ</w:t>
            </w:r>
            <w:r>
              <w:t>)</w:t>
            </w:r>
          </w:p>
          <w:p w14:paraId="56266539" w14:textId="77777777" w:rsidR="002D7877" w:rsidRDefault="002D7877" w:rsidP="00552796">
            <w:pPr>
              <w:pStyle w:val="CellBody"/>
            </w:pPr>
            <w:r>
              <w:t>Standard/Gold/Platinum</w:t>
            </w:r>
          </w:p>
        </w:tc>
        <w:tc>
          <w:tcPr>
            <w:tcW w:w="992" w:type="dxa"/>
          </w:tcPr>
          <w:p w14:paraId="1A063039" w14:textId="77777777" w:rsidR="002D7877" w:rsidRDefault="002D7877" w:rsidP="00552796">
            <w:pPr>
              <w:pStyle w:val="CellBody"/>
            </w:pPr>
            <w:r>
              <w:t>100,000</w:t>
            </w:r>
          </w:p>
          <w:p w14:paraId="7A74BF7D" w14:textId="77777777" w:rsidR="002D7877" w:rsidRDefault="002D7877" w:rsidP="00552796">
            <w:pPr>
              <w:pStyle w:val="CellBody"/>
            </w:pPr>
            <w:r>
              <w:t>150,000</w:t>
            </w:r>
          </w:p>
          <w:p w14:paraId="6BE314DF" w14:textId="77777777" w:rsidR="002D7877" w:rsidRPr="009D4B48" w:rsidRDefault="002D7877" w:rsidP="00552796">
            <w:pPr>
              <w:pStyle w:val="CellBody"/>
            </w:pPr>
            <w:r>
              <w:t>200,000</w:t>
            </w:r>
          </w:p>
        </w:tc>
        <w:tc>
          <w:tcPr>
            <w:tcW w:w="2126" w:type="dxa"/>
          </w:tcPr>
          <w:p w14:paraId="01A48F99" w14:textId="77777777" w:rsidR="002D7877" w:rsidRDefault="002D7877" w:rsidP="00552796">
            <w:pPr>
              <w:pStyle w:val="CellBody"/>
            </w:pPr>
            <w:r>
              <w:t>Per card/time; auto</w:t>
            </w:r>
          </w:p>
        </w:tc>
        <w:tc>
          <w:tcPr>
            <w:tcW w:w="1134" w:type="dxa"/>
          </w:tcPr>
          <w:p w14:paraId="2125994E" w14:textId="77777777" w:rsidR="002D7877" w:rsidRDefault="002D7877" w:rsidP="00552796">
            <w:pPr>
              <w:pStyle w:val="CellBody"/>
            </w:pPr>
            <w:r>
              <w:t>Apply</w:t>
            </w:r>
          </w:p>
        </w:tc>
        <w:tc>
          <w:tcPr>
            <w:tcW w:w="1276" w:type="dxa"/>
          </w:tcPr>
          <w:p w14:paraId="3A770C12" w14:textId="77777777" w:rsidR="002D7877" w:rsidRDefault="002D7877" w:rsidP="00552796">
            <w:pPr>
              <w:pStyle w:val="CellBody"/>
            </w:pPr>
            <w:r>
              <w:t>Not apply</w:t>
            </w:r>
          </w:p>
        </w:tc>
      </w:tr>
      <w:tr w:rsidR="002D7877" w:rsidRPr="009D4B48" w14:paraId="44313B7F" w14:textId="77777777" w:rsidTr="00552796">
        <w:trPr>
          <w:trHeight w:val="50"/>
        </w:trPr>
        <w:tc>
          <w:tcPr>
            <w:tcW w:w="567" w:type="dxa"/>
          </w:tcPr>
          <w:p w14:paraId="7C890245" w14:textId="77777777" w:rsidR="002D7877" w:rsidRDefault="002D7877" w:rsidP="00552796">
            <w:pPr>
              <w:pStyle w:val="CellBody"/>
              <w:rPr>
                <w:lang w:val="en-US"/>
              </w:rPr>
            </w:pPr>
            <w:r>
              <w:rPr>
                <w:lang w:val="en-US"/>
              </w:rPr>
              <w:t>4</w:t>
            </w:r>
          </w:p>
        </w:tc>
        <w:tc>
          <w:tcPr>
            <w:tcW w:w="3261" w:type="dxa"/>
          </w:tcPr>
          <w:p w14:paraId="2F2909ED" w14:textId="77777777" w:rsidR="002D7877" w:rsidRDefault="002D7877" w:rsidP="00552796">
            <w:pPr>
              <w:pStyle w:val="CellBody"/>
            </w:pPr>
            <w:r>
              <w:t>Credit Limit Change</w:t>
            </w:r>
          </w:p>
          <w:p w14:paraId="546EA27C" w14:textId="77777777" w:rsidR="002D7877" w:rsidRDefault="002D7877" w:rsidP="00552796">
            <w:pPr>
              <w:pStyle w:val="CellBody"/>
            </w:pPr>
            <w:r>
              <w:t>(</w:t>
            </w:r>
            <w:r w:rsidRPr="00620129">
              <w:rPr>
                <w:i/>
              </w:rPr>
              <w:t>Thay đổi hạn mức tín dụng</w:t>
            </w:r>
            <w:r>
              <w:t>)</w:t>
            </w:r>
          </w:p>
        </w:tc>
        <w:tc>
          <w:tcPr>
            <w:tcW w:w="992" w:type="dxa"/>
          </w:tcPr>
          <w:p w14:paraId="335C63A3" w14:textId="77777777" w:rsidR="002D7877" w:rsidRDefault="002D7877" w:rsidP="00552796">
            <w:pPr>
              <w:pStyle w:val="CellBody"/>
            </w:pPr>
            <w:r>
              <w:t>0</w:t>
            </w:r>
          </w:p>
        </w:tc>
        <w:tc>
          <w:tcPr>
            <w:tcW w:w="2126" w:type="dxa"/>
          </w:tcPr>
          <w:p w14:paraId="7A672FF7" w14:textId="77777777" w:rsidR="002D7877" w:rsidRDefault="002D7877" w:rsidP="00552796">
            <w:pPr>
              <w:pStyle w:val="CellBody"/>
            </w:pPr>
            <w:r>
              <w:t>Per time; manually</w:t>
            </w:r>
          </w:p>
        </w:tc>
        <w:tc>
          <w:tcPr>
            <w:tcW w:w="1134" w:type="dxa"/>
          </w:tcPr>
          <w:p w14:paraId="63A80912" w14:textId="77777777" w:rsidR="002D7877" w:rsidRDefault="002D7877" w:rsidP="00552796">
            <w:pPr>
              <w:pStyle w:val="CellBody"/>
            </w:pPr>
            <w:r>
              <w:t>Apply</w:t>
            </w:r>
          </w:p>
        </w:tc>
        <w:tc>
          <w:tcPr>
            <w:tcW w:w="1276" w:type="dxa"/>
          </w:tcPr>
          <w:p w14:paraId="4070D892" w14:textId="77777777" w:rsidR="002D7877" w:rsidRDefault="002D7877" w:rsidP="00552796">
            <w:pPr>
              <w:pStyle w:val="CellBody"/>
            </w:pPr>
            <w:r>
              <w:t>Not apply</w:t>
            </w:r>
          </w:p>
        </w:tc>
      </w:tr>
      <w:tr w:rsidR="002D7877" w:rsidRPr="009D4B48" w14:paraId="23244092" w14:textId="77777777" w:rsidTr="00552796">
        <w:trPr>
          <w:trHeight w:val="50"/>
        </w:trPr>
        <w:tc>
          <w:tcPr>
            <w:tcW w:w="567" w:type="dxa"/>
          </w:tcPr>
          <w:p w14:paraId="2FC4448A" w14:textId="77777777" w:rsidR="002D7877" w:rsidRDefault="002D7877" w:rsidP="00552796">
            <w:pPr>
              <w:pStyle w:val="CellBody"/>
              <w:rPr>
                <w:lang w:val="en-US"/>
              </w:rPr>
            </w:pPr>
            <w:r>
              <w:rPr>
                <w:lang w:val="en-US"/>
              </w:rPr>
              <w:t>5</w:t>
            </w:r>
          </w:p>
        </w:tc>
        <w:tc>
          <w:tcPr>
            <w:tcW w:w="3261" w:type="dxa"/>
          </w:tcPr>
          <w:p w14:paraId="17862DF7" w14:textId="77777777" w:rsidR="002D7877" w:rsidRDefault="002D7877" w:rsidP="00552796">
            <w:pPr>
              <w:pStyle w:val="CellBody"/>
            </w:pPr>
            <w:r>
              <w:t>Guarantee Type Change</w:t>
            </w:r>
          </w:p>
          <w:p w14:paraId="119E0951" w14:textId="77777777" w:rsidR="002D7877" w:rsidRDefault="002D7877" w:rsidP="00552796">
            <w:pPr>
              <w:pStyle w:val="CellBody"/>
            </w:pPr>
            <w:r>
              <w:t>(</w:t>
            </w:r>
            <w:r w:rsidRPr="00620129">
              <w:rPr>
                <w:i/>
              </w:rPr>
              <w:t>Phí thay đổi hình thức đảm bảo</w:t>
            </w:r>
            <w:r>
              <w:t>)</w:t>
            </w:r>
          </w:p>
        </w:tc>
        <w:tc>
          <w:tcPr>
            <w:tcW w:w="992" w:type="dxa"/>
          </w:tcPr>
          <w:p w14:paraId="76D81ED2" w14:textId="77777777" w:rsidR="002D7877" w:rsidRDefault="002D7877" w:rsidP="00552796">
            <w:pPr>
              <w:pStyle w:val="CellBody"/>
            </w:pPr>
            <w:r>
              <w:t>0</w:t>
            </w:r>
          </w:p>
        </w:tc>
        <w:tc>
          <w:tcPr>
            <w:tcW w:w="2126" w:type="dxa"/>
          </w:tcPr>
          <w:p w14:paraId="5C23598B" w14:textId="77777777" w:rsidR="002D7877" w:rsidRDefault="002D7877" w:rsidP="00552796">
            <w:pPr>
              <w:pStyle w:val="CellBody"/>
            </w:pPr>
            <w:r>
              <w:t>Per time; manually</w:t>
            </w:r>
          </w:p>
        </w:tc>
        <w:tc>
          <w:tcPr>
            <w:tcW w:w="1134" w:type="dxa"/>
          </w:tcPr>
          <w:p w14:paraId="532F220E" w14:textId="77777777" w:rsidR="002D7877" w:rsidRDefault="002D7877" w:rsidP="00552796">
            <w:pPr>
              <w:pStyle w:val="CellBody"/>
            </w:pPr>
            <w:r>
              <w:t>Apply</w:t>
            </w:r>
          </w:p>
        </w:tc>
        <w:tc>
          <w:tcPr>
            <w:tcW w:w="1276" w:type="dxa"/>
          </w:tcPr>
          <w:p w14:paraId="523A56E4" w14:textId="77777777" w:rsidR="002D7877" w:rsidRDefault="002D7877" w:rsidP="00552796">
            <w:pPr>
              <w:pStyle w:val="CellBody"/>
            </w:pPr>
            <w:r>
              <w:t>Not apply</w:t>
            </w:r>
          </w:p>
        </w:tc>
      </w:tr>
      <w:tr w:rsidR="002D7877" w:rsidRPr="009D4B48" w14:paraId="5BAF27D5" w14:textId="77777777" w:rsidTr="00552796">
        <w:trPr>
          <w:trHeight w:val="50"/>
        </w:trPr>
        <w:tc>
          <w:tcPr>
            <w:tcW w:w="567" w:type="dxa"/>
          </w:tcPr>
          <w:p w14:paraId="40CDEF6A" w14:textId="77777777" w:rsidR="002D7877" w:rsidRDefault="002D7877" w:rsidP="00552796">
            <w:pPr>
              <w:pStyle w:val="CellBody"/>
              <w:rPr>
                <w:lang w:val="en-US"/>
              </w:rPr>
            </w:pPr>
            <w:r>
              <w:rPr>
                <w:lang w:val="en-US"/>
              </w:rPr>
              <w:t>5</w:t>
            </w:r>
          </w:p>
        </w:tc>
        <w:tc>
          <w:tcPr>
            <w:tcW w:w="3261" w:type="dxa"/>
          </w:tcPr>
          <w:p w14:paraId="37668F33" w14:textId="77777777" w:rsidR="002D7877" w:rsidRDefault="002D7877" w:rsidP="00552796">
            <w:pPr>
              <w:pStyle w:val="CellBody"/>
            </w:pPr>
            <w:r>
              <w:t>Cardholder’s Confirmation Request</w:t>
            </w:r>
          </w:p>
          <w:p w14:paraId="74905B42" w14:textId="77777777" w:rsidR="002D7877" w:rsidRDefault="002D7877" w:rsidP="00552796">
            <w:pPr>
              <w:pStyle w:val="CellBody"/>
            </w:pPr>
            <w:r>
              <w:t>(</w:t>
            </w:r>
            <w:r w:rsidRPr="00620129">
              <w:rPr>
                <w:i/>
              </w:rPr>
              <w:t>Phí xác nhận theo y/c chủ thẻ</w:t>
            </w:r>
            <w:r>
              <w:t>)</w:t>
            </w:r>
          </w:p>
        </w:tc>
        <w:tc>
          <w:tcPr>
            <w:tcW w:w="992" w:type="dxa"/>
          </w:tcPr>
          <w:p w14:paraId="6109FAF8" w14:textId="77777777" w:rsidR="002D7877" w:rsidRDefault="002D7877" w:rsidP="00552796">
            <w:pPr>
              <w:pStyle w:val="CellBody"/>
            </w:pPr>
            <w:r>
              <w:t>80,000</w:t>
            </w:r>
          </w:p>
        </w:tc>
        <w:tc>
          <w:tcPr>
            <w:tcW w:w="2126" w:type="dxa"/>
          </w:tcPr>
          <w:p w14:paraId="56EDF002" w14:textId="77777777" w:rsidR="002D7877" w:rsidRDefault="002D7877" w:rsidP="00552796">
            <w:pPr>
              <w:pStyle w:val="CellBody"/>
            </w:pPr>
            <w:r>
              <w:t>Per page; manually</w:t>
            </w:r>
          </w:p>
        </w:tc>
        <w:tc>
          <w:tcPr>
            <w:tcW w:w="1134" w:type="dxa"/>
          </w:tcPr>
          <w:p w14:paraId="011D567F" w14:textId="77777777" w:rsidR="002D7877" w:rsidRDefault="002D7877" w:rsidP="00552796">
            <w:pPr>
              <w:pStyle w:val="CellBody"/>
            </w:pPr>
            <w:r>
              <w:t>Apply</w:t>
            </w:r>
          </w:p>
        </w:tc>
        <w:tc>
          <w:tcPr>
            <w:tcW w:w="1276" w:type="dxa"/>
          </w:tcPr>
          <w:p w14:paraId="5D8BEA7A" w14:textId="77777777" w:rsidR="002D7877" w:rsidRDefault="002D7877" w:rsidP="00552796">
            <w:pPr>
              <w:pStyle w:val="CellBody"/>
            </w:pPr>
            <w:r>
              <w:t>Not apply</w:t>
            </w:r>
          </w:p>
        </w:tc>
      </w:tr>
      <w:tr w:rsidR="002D7877" w:rsidRPr="009D4B48" w14:paraId="409D1349" w14:textId="77777777" w:rsidTr="00552796">
        <w:trPr>
          <w:trHeight w:val="50"/>
        </w:trPr>
        <w:tc>
          <w:tcPr>
            <w:tcW w:w="567" w:type="dxa"/>
          </w:tcPr>
          <w:p w14:paraId="6997EFB1" w14:textId="77777777" w:rsidR="002D7877" w:rsidRDefault="002D7877" w:rsidP="00552796">
            <w:pPr>
              <w:pStyle w:val="CellBody"/>
              <w:rPr>
                <w:lang w:val="en-US"/>
              </w:rPr>
            </w:pPr>
            <w:r>
              <w:rPr>
                <w:lang w:val="en-US"/>
              </w:rPr>
              <w:t>6</w:t>
            </w:r>
          </w:p>
        </w:tc>
        <w:tc>
          <w:tcPr>
            <w:tcW w:w="3261" w:type="dxa"/>
          </w:tcPr>
          <w:p w14:paraId="04D346ED" w14:textId="77777777" w:rsidR="002D7877" w:rsidRDefault="002D7877" w:rsidP="00552796">
            <w:pPr>
              <w:pStyle w:val="CellBody"/>
            </w:pPr>
            <w:r>
              <w:t>Transaction Receipt Copy</w:t>
            </w:r>
          </w:p>
          <w:p w14:paraId="38549B9C" w14:textId="77777777" w:rsidR="002D7877" w:rsidRDefault="002D7877" w:rsidP="00552796">
            <w:pPr>
              <w:pStyle w:val="CellBody"/>
              <w:ind w:left="318"/>
            </w:pPr>
            <w:r>
              <w:t>At own acquirer</w:t>
            </w:r>
          </w:p>
          <w:p w14:paraId="20E27B47" w14:textId="77777777" w:rsidR="002D7877" w:rsidRDefault="002D7877" w:rsidP="00552796">
            <w:pPr>
              <w:pStyle w:val="CellBody"/>
              <w:ind w:left="318"/>
            </w:pPr>
            <w:r>
              <w:t>At other acquirer</w:t>
            </w:r>
          </w:p>
          <w:p w14:paraId="2BA010D6" w14:textId="77777777" w:rsidR="002D7877" w:rsidRDefault="002D7877" w:rsidP="00552796">
            <w:pPr>
              <w:pStyle w:val="CellBody"/>
            </w:pPr>
            <w:r>
              <w:lastRenderedPageBreak/>
              <w:t>(</w:t>
            </w:r>
            <w:r w:rsidRPr="00620129">
              <w:rPr>
                <w:i/>
              </w:rPr>
              <w:t>Phí cấp bản sao hóa đơn giao dịch</w:t>
            </w:r>
            <w:r>
              <w:t>)</w:t>
            </w:r>
          </w:p>
        </w:tc>
        <w:tc>
          <w:tcPr>
            <w:tcW w:w="992" w:type="dxa"/>
          </w:tcPr>
          <w:p w14:paraId="36B2A481" w14:textId="77777777" w:rsidR="002D7877" w:rsidRDefault="002D7877" w:rsidP="00552796">
            <w:pPr>
              <w:pStyle w:val="CellBody"/>
            </w:pPr>
          </w:p>
          <w:p w14:paraId="7E5DBCA1" w14:textId="77777777" w:rsidR="002D7877" w:rsidRDefault="002D7877" w:rsidP="00552796">
            <w:pPr>
              <w:pStyle w:val="CellBody"/>
            </w:pPr>
            <w:r>
              <w:t>0</w:t>
            </w:r>
          </w:p>
          <w:p w14:paraId="6D1A6F89" w14:textId="77777777" w:rsidR="002D7877" w:rsidRDefault="002D7877" w:rsidP="00552796">
            <w:pPr>
              <w:pStyle w:val="CellBody"/>
            </w:pPr>
            <w:r>
              <w:t>50,000</w:t>
            </w:r>
          </w:p>
        </w:tc>
        <w:tc>
          <w:tcPr>
            <w:tcW w:w="2126" w:type="dxa"/>
          </w:tcPr>
          <w:p w14:paraId="2A35CF23" w14:textId="77777777" w:rsidR="002D7877" w:rsidRDefault="002D7877" w:rsidP="00552796">
            <w:pPr>
              <w:pStyle w:val="CellBody"/>
            </w:pPr>
          </w:p>
          <w:p w14:paraId="6D5828A3" w14:textId="77777777" w:rsidR="002D7877" w:rsidRDefault="002D7877" w:rsidP="00552796">
            <w:pPr>
              <w:pStyle w:val="CellBody"/>
            </w:pPr>
            <w:r>
              <w:t>Per receipt; manually</w:t>
            </w:r>
          </w:p>
          <w:p w14:paraId="6A1BD485" w14:textId="77777777" w:rsidR="002D7877" w:rsidRDefault="002D7877" w:rsidP="00552796">
            <w:pPr>
              <w:pStyle w:val="CellBody"/>
            </w:pPr>
            <w:r>
              <w:t>Per receipt; manually</w:t>
            </w:r>
          </w:p>
        </w:tc>
        <w:tc>
          <w:tcPr>
            <w:tcW w:w="1134" w:type="dxa"/>
          </w:tcPr>
          <w:p w14:paraId="48B4F451" w14:textId="77777777" w:rsidR="002D7877" w:rsidRDefault="002D7877" w:rsidP="00552796">
            <w:pPr>
              <w:pStyle w:val="CellBody"/>
            </w:pPr>
          </w:p>
          <w:p w14:paraId="610DA6E2" w14:textId="77777777" w:rsidR="002D7877" w:rsidRDefault="002D7877" w:rsidP="00552796">
            <w:pPr>
              <w:pStyle w:val="CellBody"/>
            </w:pPr>
            <w:r>
              <w:t>Apply</w:t>
            </w:r>
          </w:p>
          <w:p w14:paraId="63C815AC" w14:textId="77777777" w:rsidR="002D7877" w:rsidRDefault="002D7877" w:rsidP="00552796">
            <w:pPr>
              <w:pStyle w:val="CellBody"/>
            </w:pPr>
            <w:r>
              <w:t>Apply</w:t>
            </w:r>
          </w:p>
          <w:p w14:paraId="0DF46511" w14:textId="77777777" w:rsidR="002D7877" w:rsidRDefault="002D7877" w:rsidP="00552796">
            <w:pPr>
              <w:pStyle w:val="CellBody"/>
            </w:pPr>
          </w:p>
        </w:tc>
        <w:tc>
          <w:tcPr>
            <w:tcW w:w="1276" w:type="dxa"/>
          </w:tcPr>
          <w:p w14:paraId="73D60122" w14:textId="77777777" w:rsidR="002D7877" w:rsidRDefault="002D7877" w:rsidP="00552796">
            <w:pPr>
              <w:pStyle w:val="CellBody"/>
            </w:pPr>
          </w:p>
          <w:p w14:paraId="73F66BE3" w14:textId="77777777" w:rsidR="002D7877" w:rsidRDefault="002D7877" w:rsidP="00552796">
            <w:pPr>
              <w:pStyle w:val="CellBody"/>
            </w:pPr>
            <w:r>
              <w:t>Apply</w:t>
            </w:r>
          </w:p>
          <w:p w14:paraId="4F95CB17" w14:textId="77777777" w:rsidR="002D7877" w:rsidRDefault="002D7877" w:rsidP="00552796">
            <w:pPr>
              <w:pStyle w:val="CellBody"/>
            </w:pPr>
            <w:r>
              <w:t>Apply</w:t>
            </w:r>
          </w:p>
        </w:tc>
      </w:tr>
      <w:tr w:rsidR="002D7877" w:rsidRPr="009D4B48" w14:paraId="4BD3F109" w14:textId="77777777" w:rsidTr="00552796">
        <w:trPr>
          <w:trHeight w:val="50"/>
        </w:trPr>
        <w:tc>
          <w:tcPr>
            <w:tcW w:w="567" w:type="dxa"/>
          </w:tcPr>
          <w:p w14:paraId="64F9C0DE" w14:textId="77777777" w:rsidR="002D7877" w:rsidRDefault="002D7877" w:rsidP="00552796">
            <w:pPr>
              <w:pStyle w:val="CellBody"/>
              <w:rPr>
                <w:lang w:val="en-US"/>
              </w:rPr>
            </w:pPr>
            <w:r>
              <w:rPr>
                <w:lang w:val="en-US"/>
              </w:rPr>
              <w:lastRenderedPageBreak/>
              <w:t>7</w:t>
            </w:r>
          </w:p>
        </w:tc>
        <w:tc>
          <w:tcPr>
            <w:tcW w:w="3261" w:type="dxa"/>
          </w:tcPr>
          <w:p w14:paraId="5C68ED52" w14:textId="77777777" w:rsidR="002D7877" w:rsidRDefault="002D7877" w:rsidP="00552796">
            <w:pPr>
              <w:pStyle w:val="CellBody"/>
            </w:pPr>
            <w:r>
              <w:t>ChargeBack Request</w:t>
            </w:r>
          </w:p>
          <w:p w14:paraId="4065597A" w14:textId="77777777" w:rsidR="002D7877" w:rsidRDefault="002D7877" w:rsidP="00552796">
            <w:pPr>
              <w:pStyle w:val="CellBody"/>
            </w:pPr>
            <w:r>
              <w:t>(</w:t>
            </w:r>
            <w:r w:rsidRPr="00A4188B">
              <w:rPr>
                <w:i/>
              </w:rPr>
              <w:t>Phí khiếu nại</w:t>
            </w:r>
            <w:r>
              <w:t>)</w:t>
            </w:r>
          </w:p>
        </w:tc>
        <w:tc>
          <w:tcPr>
            <w:tcW w:w="992" w:type="dxa"/>
          </w:tcPr>
          <w:p w14:paraId="0B266C60" w14:textId="77777777" w:rsidR="002D7877" w:rsidRDefault="002D7877" w:rsidP="00552796">
            <w:pPr>
              <w:pStyle w:val="CellBody"/>
            </w:pPr>
            <w:r>
              <w:t>0</w:t>
            </w:r>
          </w:p>
        </w:tc>
        <w:tc>
          <w:tcPr>
            <w:tcW w:w="2126" w:type="dxa"/>
          </w:tcPr>
          <w:p w14:paraId="5C184430" w14:textId="77777777" w:rsidR="002D7877" w:rsidRDefault="002D7877" w:rsidP="00552796">
            <w:pPr>
              <w:pStyle w:val="CellBody"/>
            </w:pPr>
            <w:r>
              <w:t>Per time; manually</w:t>
            </w:r>
          </w:p>
        </w:tc>
        <w:tc>
          <w:tcPr>
            <w:tcW w:w="1134" w:type="dxa"/>
          </w:tcPr>
          <w:p w14:paraId="29FCD0D0" w14:textId="77777777" w:rsidR="002D7877" w:rsidRDefault="002D7877" w:rsidP="00552796">
            <w:pPr>
              <w:pStyle w:val="CellBody"/>
            </w:pPr>
            <w:r>
              <w:t>Apply</w:t>
            </w:r>
          </w:p>
        </w:tc>
        <w:tc>
          <w:tcPr>
            <w:tcW w:w="1276" w:type="dxa"/>
          </w:tcPr>
          <w:p w14:paraId="62E37A33" w14:textId="77777777" w:rsidR="002D7877" w:rsidRDefault="002D7877" w:rsidP="00552796">
            <w:pPr>
              <w:pStyle w:val="CellBody"/>
            </w:pPr>
            <w:r>
              <w:t>Not apply</w:t>
            </w:r>
          </w:p>
        </w:tc>
      </w:tr>
      <w:tr w:rsidR="002D7877" w:rsidRPr="009D4B48" w14:paraId="332521DB" w14:textId="77777777" w:rsidTr="00552796">
        <w:trPr>
          <w:trHeight w:val="50"/>
        </w:trPr>
        <w:tc>
          <w:tcPr>
            <w:tcW w:w="567" w:type="dxa"/>
          </w:tcPr>
          <w:p w14:paraId="1CD2BF70" w14:textId="77777777" w:rsidR="002D7877" w:rsidRDefault="002D7877" w:rsidP="00552796">
            <w:pPr>
              <w:pStyle w:val="CellBody"/>
              <w:rPr>
                <w:lang w:val="en-US"/>
              </w:rPr>
            </w:pPr>
            <w:r>
              <w:rPr>
                <w:lang w:val="en-US"/>
              </w:rPr>
              <w:t>8</w:t>
            </w:r>
          </w:p>
        </w:tc>
        <w:tc>
          <w:tcPr>
            <w:tcW w:w="3261" w:type="dxa"/>
          </w:tcPr>
          <w:p w14:paraId="5C06E502" w14:textId="77777777" w:rsidR="002D7877" w:rsidRDefault="002D7877" w:rsidP="00552796">
            <w:pPr>
              <w:pStyle w:val="CellBody"/>
            </w:pPr>
            <w:r>
              <w:t xml:space="preserve">Re-order PIN </w:t>
            </w:r>
          </w:p>
          <w:p w14:paraId="0F8C55D8" w14:textId="77777777" w:rsidR="002D7877" w:rsidRDefault="002D7877" w:rsidP="00552796">
            <w:pPr>
              <w:pStyle w:val="CellBody"/>
            </w:pPr>
            <w:r>
              <w:t>(</w:t>
            </w:r>
            <w:r w:rsidRPr="00156D35">
              <w:rPr>
                <w:i/>
              </w:rPr>
              <w:t>Phí cấp lại PIN</w:t>
            </w:r>
            <w:r>
              <w:t>)</w:t>
            </w:r>
          </w:p>
        </w:tc>
        <w:tc>
          <w:tcPr>
            <w:tcW w:w="992" w:type="dxa"/>
          </w:tcPr>
          <w:p w14:paraId="15C60A53" w14:textId="77777777" w:rsidR="002D7877" w:rsidRDefault="002D7877" w:rsidP="00552796">
            <w:pPr>
              <w:pStyle w:val="CellBody"/>
            </w:pPr>
            <w:r>
              <w:t>50,000</w:t>
            </w:r>
          </w:p>
          <w:p w14:paraId="6986D73C" w14:textId="77777777" w:rsidR="002D7877" w:rsidRDefault="002D7877" w:rsidP="00552796">
            <w:pPr>
              <w:pStyle w:val="CellBody"/>
            </w:pPr>
          </w:p>
        </w:tc>
        <w:tc>
          <w:tcPr>
            <w:tcW w:w="2126" w:type="dxa"/>
          </w:tcPr>
          <w:p w14:paraId="74FC04C4" w14:textId="77777777" w:rsidR="002D7877" w:rsidRDefault="002D7877" w:rsidP="00552796">
            <w:pPr>
              <w:pStyle w:val="CellBody"/>
            </w:pPr>
            <w:r>
              <w:t>Per time; auto</w:t>
            </w:r>
          </w:p>
        </w:tc>
        <w:tc>
          <w:tcPr>
            <w:tcW w:w="1134" w:type="dxa"/>
          </w:tcPr>
          <w:p w14:paraId="034FC998" w14:textId="77777777" w:rsidR="002D7877" w:rsidRDefault="002D7877" w:rsidP="00552796">
            <w:pPr>
              <w:pStyle w:val="CellBody"/>
            </w:pPr>
            <w:r>
              <w:t>Apply</w:t>
            </w:r>
          </w:p>
        </w:tc>
        <w:tc>
          <w:tcPr>
            <w:tcW w:w="1276" w:type="dxa"/>
          </w:tcPr>
          <w:p w14:paraId="26F57F66" w14:textId="77777777" w:rsidR="002D7877" w:rsidRDefault="002D7877" w:rsidP="00552796">
            <w:pPr>
              <w:pStyle w:val="CellBody"/>
            </w:pPr>
            <w:r>
              <w:t>Not apply</w:t>
            </w:r>
          </w:p>
        </w:tc>
      </w:tr>
      <w:tr w:rsidR="002D7877" w:rsidRPr="009D4B48" w14:paraId="5D943AD1" w14:textId="77777777" w:rsidTr="00552796">
        <w:trPr>
          <w:trHeight w:val="50"/>
        </w:trPr>
        <w:tc>
          <w:tcPr>
            <w:tcW w:w="567" w:type="dxa"/>
          </w:tcPr>
          <w:p w14:paraId="3290A913" w14:textId="77777777" w:rsidR="002D7877" w:rsidRPr="003220A3" w:rsidRDefault="002D7877" w:rsidP="00552796">
            <w:pPr>
              <w:pStyle w:val="CellBody"/>
              <w:rPr>
                <w:lang w:val="en-US"/>
              </w:rPr>
            </w:pPr>
            <w:r w:rsidRPr="003220A3">
              <w:rPr>
                <w:lang w:val="en-US"/>
              </w:rPr>
              <w:t>9</w:t>
            </w:r>
          </w:p>
        </w:tc>
        <w:tc>
          <w:tcPr>
            <w:tcW w:w="3261" w:type="dxa"/>
          </w:tcPr>
          <w:p w14:paraId="72B3018F" w14:textId="77777777" w:rsidR="002D7877" w:rsidRPr="003220A3" w:rsidRDefault="002D7877" w:rsidP="00552796">
            <w:pPr>
              <w:pStyle w:val="CellBody"/>
            </w:pPr>
            <w:r w:rsidRPr="003220A3">
              <w:t>Card Upgrade Fee</w:t>
            </w:r>
          </w:p>
          <w:p w14:paraId="584FCBF9" w14:textId="77777777" w:rsidR="002D7877" w:rsidRPr="003220A3" w:rsidRDefault="002D7877" w:rsidP="00552796">
            <w:pPr>
              <w:pStyle w:val="CellBody"/>
            </w:pPr>
            <w:r w:rsidRPr="003220A3">
              <w:t>(</w:t>
            </w:r>
            <w:r w:rsidRPr="003220A3">
              <w:rPr>
                <w:i/>
              </w:rPr>
              <w:t>Phí nâng hạng</w:t>
            </w:r>
            <w:r w:rsidRPr="003220A3">
              <w:t>)</w:t>
            </w:r>
          </w:p>
        </w:tc>
        <w:tc>
          <w:tcPr>
            <w:tcW w:w="992" w:type="dxa"/>
          </w:tcPr>
          <w:p w14:paraId="08510792" w14:textId="77777777" w:rsidR="002D7877" w:rsidRDefault="002D7877" w:rsidP="00552796">
            <w:pPr>
              <w:pStyle w:val="CellBody"/>
            </w:pPr>
            <w:r>
              <w:t>100,000</w:t>
            </w:r>
          </w:p>
        </w:tc>
        <w:tc>
          <w:tcPr>
            <w:tcW w:w="2126" w:type="dxa"/>
          </w:tcPr>
          <w:p w14:paraId="279C2609" w14:textId="77777777" w:rsidR="002D7877" w:rsidRDefault="002D7877" w:rsidP="00552796">
            <w:pPr>
              <w:pStyle w:val="CellBody"/>
            </w:pPr>
            <w:r>
              <w:t>Per time; manually</w:t>
            </w:r>
          </w:p>
        </w:tc>
        <w:tc>
          <w:tcPr>
            <w:tcW w:w="1134" w:type="dxa"/>
          </w:tcPr>
          <w:p w14:paraId="2C6BF160" w14:textId="77777777" w:rsidR="002D7877" w:rsidRDefault="002D7877" w:rsidP="00552796">
            <w:pPr>
              <w:pStyle w:val="CellBody"/>
            </w:pPr>
          </w:p>
        </w:tc>
        <w:tc>
          <w:tcPr>
            <w:tcW w:w="1276" w:type="dxa"/>
          </w:tcPr>
          <w:p w14:paraId="4417BC01" w14:textId="77777777" w:rsidR="002D7877" w:rsidRDefault="002D7877" w:rsidP="00552796">
            <w:pPr>
              <w:pStyle w:val="CellBody"/>
            </w:pPr>
          </w:p>
        </w:tc>
      </w:tr>
      <w:tr w:rsidR="002D7877" w:rsidRPr="009D4B48" w14:paraId="1E7E5009" w14:textId="77777777" w:rsidTr="00552796">
        <w:trPr>
          <w:trHeight w:val="50"/>
        </w:trPr>
        <w:tc>
          <w:tcPr>
            <w:tcW w:w="567" w:type="dxa"/>
          </w:tcPr>
          <w:p w14:paraId="1AA15692" w14:textId="77777777" w:rsidR="002D7877" w:rsidRPr="003220A3" w:rsidRDefault="002D7877" w:rsidP="00552796">
            <w:pPr>
              <w:pStyle w:val="CellBody"/>
              <w:rPr>
                <w:lang w:val="en-US"/>
              </w:rPr>
            </w:pPr>
            <w:r w:rsidRPr="003220A3">
              <w:rPr>
                <w:lang w:val="en-US"/>
              </w:rPr>
              <w:t>10</w:t>
            </w:r>
          </w:p>
        </w:tc>
        <w:tc>
          <w:tcPr>
            <w:tcW w:w="3261" w:type="dxa"/>
          </w:tcPr>
          <w:p w14:paraId="3A82CF12" w14:textId="77777777" w:rsidR="002D7877" w:rsidRPr="003220A3" w:rsidRDefault="002D7877" w:rsidP="00552796">
            <w:pPr>
              <w:pStyle w:val="CellBody"/>
            </w:pPr>
            <w:r w:rsidRPr="003220A3">
              <w:t>Card Downgrade Fee</w:t>
            </w:r>
          </w:p>
          <w:p w14:paraId="474EA993" w14:textId="77777777" w:rsidR="002D7877" w:rsidRPr="003220A3" w:rsidRDefault="002D7877" w:rsidP="00552796">
            <w:pPr>
              <w:pStyle w:val="CellBody"/>
              <w:rPr>
                <w:i/>
              </w:rPr>
            </w:pPr>
            <w:r w:rsidRPr="003220A3">
              <w:rPr>
                <w:i/>
              </w:rPr>
              <w:t>(Phí hạ hạng)</w:t>
            </w:r>
          </w:p>
        </w:tc>
        <w:tc>
          <w:tcPr>
            <w:tcW w:w="992" w:type="dxa"/>
          </w:tcPr>
          <w:p w14:paraId="2FCC438C" w14:textId="77777777" w:rsidR="002D7877" w:rsidRDefault="002D7877" w:rsidP="00552796">
            <w:pPr>
              <w:pStyle w:val="CellBody"/>
            </w:pPr>
            <w:r>
              <w:t>100,000</w:t>
            </w:r>
          </w:p>
        </w:tc>
        <w:tc>
          <w:tcPr>
            <w:tcW w:w="2126" w:type="dxa"/>
          </w:tcPr>
          <w:p w14:paraId="4A480EDA" w14:textId="77777777" w:rsidR="002D7877" w:rsidRDefault="002D7877" w:rsidP="00552796">
            <w:pPr>
              <w:pStyle w:val="CellBody"/>
            </w:pPr>
            <w:r>
              <w:t>Per time; manually</w:t>
            </w:r>
          </w:p>
        </w:tc>
        <w:tc>
          <w:tcPr>
            <w:tcW w:w="1134" w:type="dxa"/>
          </w:tcPr>
          <w:p w14:paraId="496E957D" w14:textId="77777777" w:rsidR="002D7877" w:rsidRDefault="002D7877" w:rsidP="00552796">
            <w:pPr>
              <w:pStyle w:val="CellBody"/>
            </w:pPr>
          </w:p>
        </w:tc>
        <w:tc>
          <w:tcPr>
            <w:tcW w:w="1276" w:type="dxa"/>
          </w:tcPr>
          <w:p w14:paraId="3269C383" w14:textId="77777777" w:rsidR="002D7877" w:rsidRDefault="002D7877" w:rsidP="00552796">
            <w:pPr>
              <w:pStyle w:val="CellBody"/>
            </w:pPr>
          </w:p>
        </w:tc>
      </w:tr>
    </w:tbl>
    <w:p w14:paraId="1E72310F" w14:textId="77777777" w:rsidR="005945AB" w:rsidRDefault="005945AB" w:rsidP="000C73E8"/>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2D7877" w:rsidRPr="009D4B48" w14:paraId="57AE5A7A" w14:textId="77777777" w:rsidTr="00552796">
        <w:trPr>
          <w:cantSplit/>
          <w:trHeight w:val="263"/>
          <w:tblHeader/>
        </w:trPr>
        <w:tc>
          <w:tcPr>
            <w:tcW w:w="567" w:type="dxa"/>
            <w:shd w:val="clear" w:color="auto" w:fill="FFC000"/>
          </w:tcPr>
          <w:p w14:paraId="36407502" w14:textId="77777777" w:rsidR="002D7877" w:rsidRPr="009D4B48" w:rsidRDefault="002D7877" w:rsidP="00552796">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61D5A1F2" w14:textId="77777777" w:rsidR="002D7877" w:rsidRPr="009D4B48" w:rsidRDefault="002D7877" w:rsidP="00552796">
            <w:pPr>
              <w:pStyle w:val="CellHeader"/>
              <w:rPr>
                <w:snapToGrid w:val="0"/>
                <w:lang w:val="en-US"/>
              </w:rPr>
            </w:pPr>
            <w:r w:rsidRPr="009D4B48">
              <w:rPr>
                <w:snapToGrid w:val="0"/>
                <w:lang w:val="en-US"/>
              </w:rPr>
              <w:t>Fee Type</w:t>
            </w:r>
          </w:p>
        </w:tc>
        <w:tc>
          <w:tcPr>
            <w:tcW w:w="992" w:type="dxa"/>
            <w:shd w:val="clear" w:color="auto" w:fill="FFC000"/>
          </w:tcPr>
          <w:p w14:paraId="5BB2A10C" w14:textId="77777777" w:rsidR="002D7877" w:rsidRPr="009D4B48" w:rsidRDefault="002D7877" w:rsidP="00552796">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6ED924EB" w14:textId="77777777" w:rsidR="002D7877" w:rsidRPr="009D4B48" w:rsidRDefault="002D7877" w:rsidP="00552796">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1B6A4A3A" w14:textId="77777777" w:rsidR="002D7877" w:rsidRDefault="002D7877" w:rsidP="00552796">
            <w:pPr>
              <w:pStyle w:val="CellHeader"/>
              <w:jc w:val="center"/>
              <w:rPr>
                <w:snapToGrid w:val="0"/>
                <w:lang w:val="en-US"/>
              </w:rPr>
            </w:pPr>
            <w:r>
              <w:rPr>
                <w:snapToGrid w:val="0"/>
                <w:lang w:val="en-US"/>
              </w:rPr>
              <w:t>Client Classifier</w:t>
            </w:r>
          </w:p>
        </w:tc>
      </w:tr>
      <w:tr w:rsidR="002D7877" w:rsidRPr="009D4B48" w14:paraId="034AD871" w14:textId="77777777" w:rsidTr="00552796">
        <w:trPr>
          <w:cantSplit/>
          <w:trHeight w:val="263"/>
          <w:tblHeader/>
        </w:trPr>
        <w:tc>
          <w:tcPr>
            <w:tcW w:w="567" w:type="dxa"/>
            <w:shd w:val="clear" w:color="auto" w:fill="FFC000"/>
          </w:tcPr>
          <w:p w14:paraId="56D1D821" w14:textId="77777777" w:rsidR="002D7877" w:rsidRPr="009D4B48" w:rsidRDefault="002D7877" w:rsidP="00552796">
            <w:pPr>
              <w:pStyle w:val="CellHeader"/>
              <w:rPr>
                <w:snapToGrid w:val="0"/>
                <w:lang w:val="en-US"/>
              </w:rPr>
            </w:pPr>
          </w:p>
        </w:tc>
        <w:tc>
          <w:tcPr>
            <w:tcW w:w="3261" w:type="dxa"/>
            <w:shd w:val="clear" w:color="auto" w:fill="FFC000"/>
          </w:tcPr>
          <w:p w14:paraId="4B5D53B6" w14:textId="77777777" w:rsidR="002D7877" w:rsidRPr="009D4B48" w:rsidRDefault="002D7877" w:rsidP="00552796">
            <w:pPr>
              <w:pStyle w:val="CellHeader"/>
              <w:rPr>
                <w:snapToGrid w:val="0"/>
                <w:lang w:val="en-US"/>
              </w:rPr>
            </w:pPr>
          </w:p>
        </w:tc>
        <w:tc>
          <w:tcPr>
            <w:tcW w:w="992" w:type="dxa"/>
            <w:shd w:val="clear" w:color="auto" w:fill="FFC000"/>
          </w:tcPr>
          <w:p w14:paraId="56615245" w14:textId="77777777" w:rsidR="002D7877" w:rsidRDefault="002D7877" w:rsidP="00552796">
            <w:pPr>
              <w:pStyle w:val="CellHeader"/>
              <w:rPr>
                <w:snapToGrid w:val="0"/>
                <w:lang w:val="en-US"/>
              </w:rPr>
            </w:pPr>
          </w:p>
        </w:tc>
        <w:tc>
          <w:tcPr>
            <w:tcW w:w="2126" w:type="dxa"/>
            <w:shd w:val="clear" w:color="auto" w:fill="FFC000"/>
          </w:tcPr>
          <w:p w14:paraId="6E9E0325" w14:textId="77777777" w:rsidR="002D7877" w:rsidRDefault="002D7877" w:rsidP="00552796">
            <w:pPr>
              <w:pStyle w:val="CellHeader"/>
              <w:rPr>
                <w:snapToGrid w:val="0"/>
                <w:lang w:val="en-US"/>
              </w:rPr>
            </w:pPr>
          </w:p>
        </w:tc>
        <w:tc>
          <w:tcPr>
            <w:tcW w:w="1134" w:type="dxa"/>
            <w:shd w:val="clear" w:color="auto" w:fill="FFC000"/>
          </w:tcPr>
          <w:p w14:paraId="3EEB99BA" w14:textId="77777777" w:rsidR="002D7877" w:rsidRDefault="002D7877" w:rsidP="00552796">
            <w:pPr>
              <w:pStyle w:val="CellHeader"/>
              <w:jc w:val="center"/>
              <w:rPr>
                <w:snapToGrid w:val="0"/>
                <w:lang w:val="en-US"/>
              </w:rPr>
            </w:pPr>
            <w:r>
              <w:rPr>
                <w:snapToGrid w:val="0"/>
                <w:lang w:val="en-US"/>
              </w:rPr>
              <w:t>External</w:t>
            </w:r>
          </w:p>
        </w:tc>
        <w:tc>
          <w:tcPr>
            <w:tcW w:w="1276" w:type="dxa"/>
            <w:shd w:val="clear" w:color="auto" w:fill="FFC000"/>
          </w:tcPr>
          <w:p w14:paraId="6F755500" w14:textId="77777777" w:rsidR="002D7877" w:rsidRDefault="002D7877" w:rsidP="00552796">
            <w:pPr>
              <w:pStyle w:val="CellHeader"/>
              <w:jc w:val="center"/>
              <w:rPr>
                <w:snapToGrid w:val="0"/>
                <w:lang w:val="en-US"/>
              </w:rPr>
            </w:pPr>
            <w:r>
              <w:rPr>
                <w:snapToGrid w:val="0"/>
                <w:lang w:val="en-US"/>
              </w:rPr>
              <w:t>Internal</w:t>
            </w:r>
          </w:p>
        </w:tc>
      </w:tr>
      <w:tr w:rsidR="002D7877" w:rsidRPr="009D4B48" w14:paraId="0B86D5E9" w14:textId="77777777" w:rsidTr="00552796">
        <w:trPr>
          <w:trHeight w:val="50"/>
        </w:trPr>
        <w:tc>
          <w:tcPr>
            <w:tcW w:w="567" w:type="dxa"/>
          </w:tcPr>
          <w:p w14:paraId="695E08D7" w14:textId="77777777" w:rsidR="002D7877" w:rsidRPr="009D4B48" w:rsidRDefault="002D7877" w:rsidP="00552796">
            <w:pPr>
              <w:pStyle w:val="CellBody"/>
              <w:rPr>
                <w:lang w:val="ru-RU"/>
              </w:rPr>
            </w:pPr>
            <w:r w:rsidRPr="009D4B48">
              <w:rPr>
                <w:lang w:val="ru-RU"/>
              </w:rPr>
              <w:t>1</w:t>
            </w:r>
          </w:p>
        </w:tc>
        <w:tc>
          <w:tcPr>
            <w:tcW w:w="3261" w:type="dxa"/>
          </w:tcPr>
          <w:p w14:paraId="57861D3D" w14:textId="77777777" w:rsidR="002D7877" w:rsidRDefault="002D7877" w:rsidP="00552796">
            <w:pPr>
              <w:pStyle w:val="CellBody"/>
            </w:pPr>
            <w:r>
              <w:t>Late Payment Fee</w:t>
            </w:r>
          </w:p>
          <w:p w14:paraId="4F1C84AD" w14:textId="77777777" w:rsidR="002D7877" w:rsidRPr="009D4B48" w:rsidRDefault="002D7877" w:rsidP="00552796">
            <w:pPr>
              <w:pStyle w:val="CellBody"/>
            </w:pPr>
            <w:r>
              <w:t>(</w:t>
            </w:r>
            <w:r w:rsidRPr="00972B2E">
              <w:rPr>
                <w:i/>
              </w:rPr>
              <w:t xml:space="preserve">Phí </w:t>
            </w:r>
            <w:r>
              <w:rPr>
                <w:i/>
              </w:rPr>
              <w:t>chậm trả</w:t>
            </w:r>
            <w:r>
              <w:t>)</w:t>
            </w:r>
          </w:p>
        </w:tc>
        <w:tc>
          <w:tcPr>
            <w:tcW w:w="992" w:type="dxa"/>
          </w:tcPr>
          <w:p w14:paraId="141AC0AF" w14:textId="77777777" w:rsidR="002D7877" w:rsidRPr="009D4B48" w:rsidRDefault="002D7877" w:rsidP="00552796">
            <w:pPr>
              <w:pStyle w:val="CellBody"/>
            </w:pPr>
            <w:r>
              <w:t>4%; min 100,000</w:t>
            </w:r>
          </w:p>
        </w:tc>
        <w:tc>
          <w:tcPr>
            <w:tcW w:w="2126" w:type="dxa"/>
          </w:tcPr>
          <w:p w14:paraId="615EB943" w14:textId="77777777" w:rsidR="002D7877" w:rsidRPr="009D4B48" w:rsidRDefault="002D7877" w:rsidP="00552796">
            <w:pPr>
              <w:pStyle w:val="CellBody"/>
            </w:pPr>
            <w:r>
              <w:t>Per every late cycles; auto</w:t>
            </w:r>
          </w:p>
        </w:tc>
        <w:tc>
          <w:tcPr>
            <w:tcW w:w="1134" w:type="dxa"/>
          </w:tcPr>
          <w:p w14:paraId="09F62851" w14:textId="77777777" w:rsidR="002D7877" w:rsidRPr="009D4B48" w:rsidRDefault="002D7877" w:rsidP="00552796">
            <w:pPr>
              <w:pStyle w:val="CellBody"/>
            </w:pPr>
            <w:r>
              <w:t>Apply</w:t>
            </w:r>
          </w:p>
        </w:tc>
        <w:tc>
          <w:tcPr>
            <w:tcW w:w="1276" w:type="dxa"/>
          </w:tcPr>
          <w:p w14:paraId="43757142" w14:textId="77777777" w:rsidR="002D7877" w:rsidRPr="009D4B48" w:rsidRDefault="002D7877" w:rsidP="00552796">
            <w:pPr>
              <w:pStyle w:val="CellBody"/>
            </w:pPr>
            <w:r>
              <w:t>Apply</w:t>
            </w:r>
          </w:p>
        </w:tc>
      </w:tr>
    </w:tbl>
    <w:p w14:paraId="4EC8F275" w14:textId="77777777" w:rsidR="002D7877" w:rsidRDefault="002D7877" w:rsidP="002D7877"/>
    <w:p w14:paraId="0E0A4FCB" w14:textId="77777777" w:rsidR="002D7877" w:rsidRDefault="002D7877" w:rsidP="002D7877">
      <w:r>
        <w:t>Every late cycles, cardholder will be charged late payment fee. And Late payment fee is posted on next working day after due date.</w:t>
      </w:r>
    </w:p>
    <w:p w14:paraId="12B49EE5" w14:textId="77777777" w:rsidR="002D7877" w:rsidRDefault="002D7877" w:rsidP="000C73E8"/>
    <w:p w14:paraId="4F52E23A" w14:textId="77777777" w:rsidR="00EA2215" w:rsidRDefault="00EA2215" w:rsidP="000C73E8">
      <w:pPr>
        <w:rPr>
          <w:b/>
        </w:rPr>
      </w:pPr>
      <w:r>
        <w:rPr>
          <w:b/>
        </w:rPr>
        <w:t xml:space="preserve">Local </w:t>
      </w:r>
      <w:r w:rsidRPr="000A276C">
        <w:rPr>
          <w:b/>
        </w:rPr>
        <w:t xml:space="preserve">Credit Card for </w:t>
      </w:r>
      <w:r>
        <w:rPr>
          <w:b/>
        </w:rPr>
        <w:t>Private</w:t>
      </w:r>
      <w:r w:rsidRPr="000A276C">
        <w:rPr>
          <w:b/>
        </w:rPr>
        <w:t xml:space="preserve"> Client</w:t>
      </w:r>
      <w:r w:rsidR="00685EEE">
        <w:rPr>
          <w:b/>
        </w:rPr>
        <w:t xml:space="preserve">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EA2215" w:rsidRPr="009D4B48" w14:paraId="72577C6B" w14:textId="77777777" w:rsidTr="00360FB9">
        <w:trPr>
          <w:cantSplit/>
          <w:trHeight w:val="263"/>
          <w:tblHeader/>
        </w:trPr>
        <w:tc>
          <w:tcPr>
            <w:tcW w:w="567" w:type="dxa"/>
            <w:shd w:val="clear" w:color="auto" w:fill="FFC000"/>
          </w:tcPr>
          <w:p w14:paraId="39BDAD27" w14:textId="77777777" w:rsidR="00EA2215" w:rsidRPr="009D4B48" w:rsidRDefault="00EA2215" w:rsidP="00360FB9">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3CA88217" w14:textId="77777777" w:rsidR="00EA2215" w:rsidRPr="009D4B48" w:rsidRDefault="00EA2215" w:rsidP="00360FB9">
            <w:pPr>
              <w:pStyle w:val="CellHeader"/>
              <w:rPr>
                <w:snapToGrid w:val="0"/>
                <w:lang w:val="en-US"/>
              </w:rPr>
            </w:pPr>
            <w:r w:rsidRPr="009D4B48">
              <w:rPr>
                <w:snapToGrid w:val="0"/>
                <w:lang w:val="en-US"/>
              </w:rPr>
              <w:t>Fee Type</w:t>
            </w:r>
          </w:p>
        </w:tc>
        <w:tc>
          <w:tcPr>
            <w:tcW w:w="992" w:type="dxa"/>
            <w:shd w:val="clear" w:color="auto" w:fill="FFC000"/>
          </w:tcPr>
          <w:p w14:paraId="27938CCA" w14:textId="77777777" w:rsidR="00EA2215" w:rsidRPr="009D4B48" w:rsidRDefault="00EA2215"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628CF274" w14:textId="77777777" w:rsidR="00EA2215" w:rsidRPr="009D4B48" w:rsidRDefault="00EA2215"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543E3A82" w14:textId="77777777" w:rsidR="00EA2215" w:rsidRDefault="00EA2215" w:rsidP="00360FB9">
            <w:pPr>
              <w:pStyle w:val="CellHeader"/>
              <w:jc w:val="center"/>
              <w:rPr>
                <w:snapToGrid w:val="0"/>
                <w:lang w:val="en-US"/>
              </w:rPr>
            </w:pPr>
            <w:r>
              <w:rPr>
                <w:snapToGrid w:val="0"/>
                <w:lang w:val="en-US"/>
              </w:rPr>
              <w:t>Client Classifier</w:t>
            </w:r>
          </w:p>
        </w:tc>
      </w:tr>
      <w:tr w:rsidR="00EA2215" w:rsidRPr="009D4B48" w14:paraId="4E43A6CA" w14:textId="77777777" w:rsidTr="00360FB9">
        <w:trPr>
          <w:cantSplit/>
          <w:trHeight w:val="263"/>
          <w:tblHeader/>
        </w:trPr>
        <w:tc>
          <w:tcPr>
            <w:tcW w:w="567" w:type="dxa"/>
            <w:shd w:val="clear" w:color="auto" w:fill="FFC000"/>
          </w:tcPr>
          <w:p w14:paraId="214D03FE" w14:textId="77777777" w:rsidR="00EA2215" w:rsidRPr="009D4B48" w:rsidRDefault="00EA2215" w:rsidP="00360FB9">
            <w:pPr>
              <w:pStyle w:val="CellHeader"/>
              <w:rPr>
                <w:snapToGrid w:val="0"/>
                <w:lang w:val="en-US"/>
              </w:rPr>
            </w:pPr>
          </w:p>
        </w:tc>
        <w:tc>
          <w:tcPr>
            <w:tcW w:w="3261" w:type="dxa"/>
            <w:shd w:val="clear" w:color="auto" w:fill="FFC000"/>
          </w:tcPr>
          <w:p w14:paraId="229EE923" w14:textId="77777777" w:rsidR="00EA2215" w:rsidRPr="009D4B48" w:rsidRDefault="00EA2215" w:rsidP="00360FB9">
            <w:pPr>
              <w:pStyle w:val="CellHeader"/>
              <w:rPr>
                <w:snapToGrid w:val="0"/>
                <w:lang w:val="en-US"/>
              </w:rPr>
            </w:pPr>
          </w:p>
        </w:tc>
        <w:tc>
          <w:tcPr>
            <w:tcW w:w="992" w:type="dxa"/>
            <w:shd w:val="clear" w:color="auto" w:fill="FFC000"/>
          </w:tcPr>
          <w:p w14:paraId="4562B097" w14:textId="77777777" w:rsidR="00EA2215" w:rsidRDefault="00EA2215" w:rsidP="00360FB9">
            <w:pPr>
              <w:pStyle w:val="CellHeader"/>
              <w:rPr>
                <w:snapToGrid w:val="0"/>
                <w:lang w:val="en-US"/>
              </w:rPr>
            </w:pPr>
          </w:p>
        </w:tc>
        <w:tc>
          <w:tcPr>
            <w:tcW w:w="2126" w:type="dxa"/>
            <w:shd w:val="clear" w:color="auto" w:fill="FFC000"/>
          </w:tcPr>
          <w:p w14:paraId="761D78A1" w14:textId="77777777" w:rsidR="00EA2215" w:rsidRDefault="00EA2215" w:rsidP="00360FB9">
            <w:pPr>
              <w:pStyle w:val="CellHeader"/>
              <w:rPr>
                <w:snapToGrid w:val="0"/>
                <w:lang w:val="en-US"/>
              </w:rPr>
            </w:pPr>
          </w:p>
        </w:tc>
        <w:tc>
          <w:tcPr>
            <w:tcW w:w="1134" w:type="dxa"/>
            <w:shd w:val="clear" w:color="auto" w:fill="FFC000"/>
          </w:tcPr>
          <w:p w14:paraId="63A9A848" w14:textId="77777777" w:rsidR="00EA2215" w:rsidRDefault="00EA2215" w:rsidP="00360FB9">
            <w:pPr>
              <w:pStyle w:val="CellHeader"/>
              <w:jc w:val="center"/>
              <w:rPr>
                <w:snapToGrid w:val="0"/>
                <w:lang w:val="en-US"/>
              </w:rPr>
            </w:pPr>
            <w:r>
              <w:rPr>
                <w:snapToGrid w:val="0"/>
                <w:lang w:val="en-US"/>
              </w:rPr>
              <w:t>External</w:t>
            </w:r>
          </w:p>
        </w:tc>
        <w:tc>
          <w:tcPr>
            <w:tcW w:w="1276" w:type="dxa"/>
            <w:shd w:val="clear" w:color="auto" w:fill="FFC000"/>
          </w:tcPr>
          <w:p w14:paraId="7EA9AC4B" w14:textId="77777777" w:rsidR="00EA2215" w:rsidRDefault="00EA2215" w:rsidP="00360FB9">
            <w:pPr>
              <w:pStyle w:val="CellHeader"/>
              <w:jc w:val="center"/>
              <w:rPr>
                <w:snapToGrid w:val="0"/>
                <w:lang w:val="en-US"/>
              </w:rPr>
            </w:pPr>
            <w:r>
              <w:rPr>
                <w:snapToGrid w:val="0"/>
                <w:lang w:val="en-US"/>
              </w:rPr>
              <w:t>Internal</w:t>
            </w:r>
          </w:p>
        </w:tc>
      </w:tr>
      <w:tr w:rsidR="00EA2215" w:rsidRPr="009D4B48" w14:paraId="3E192AD5" w14:textId="77777777" w:rsidTr="00360FB9">
        <w:trPr>
          <w:trHeight w:val="50"/>
        </w:trPr>
        <w:tc>
          <w:tcPr>
            <w:tcW w:w="567" w:type="dxa"/>
          </w:tcPr>
          <w:p w14:paraId="146282CE" w14:textId="77777777" w:rsidR="00EA2215" w:rsidRPr="009D4B48" w:rsidRDefault="00EA2215" w:rsidP="00360FB9">
            <w:pPr>
              <w:pStyle w:val="CellBody"/>
              <w:rPr>
                <w:lang w:val="ru-RU"/>
              </w:rPr>
            </w:pPr>
            <w:r w:rsidRPr="009D4B48">
              <w:rPr>
                <w:lang w:val="ru-RU"/>
              </w:rPr>
              <w:t>1</w:t>
            </w:r>
          </w:p>
        </w:tc>
        <w:tc>
          <w:tcPr>
            <w:tcW w:w="3261" w:type="dxa"/>
          </w:tcPr>
          <w:p w14:paraId="2240D023" w14:textId="77777777" w:rsidR="00EA2215" w:rsidRDefault="00EA2215" w:rsidP="00360FB9">
            <w:pPr>
              <w:pStyle w:val="CellBody"/>
            </w:pPr>
            <w:r>
              <w:t>Card Yearly Fee</w:t>
            </w:r>
          </w:p>
          <w:p w14:paraId="2B7D8424" w14:textId="77777777" w:rsidR="00EA2215" w:rsidRPr="009D4B48" w:rsidRDefault="00EA2215" w:rsidP="00EA2215">
            <w:pPr>
              <w:pStyle w:val="CellBody"/>
            </w:pPr>
            <w:r>
              <w:t>(</w:t>
            </w:r>
            <w:r w:rsidRPr="00972B2E">
              <w:rPr>
                <w:i/>
              </w:rPr>
              <w:t>Phí thường niên</w:t>
            </w:r>
            <w:r>
              <w:t>)</w:t>
            </w:r>
          </w:p>
        </w:tc>
        <w:tc>
          <w:tcPr>
            <w:tcW w:w="992" w:type="dxa"/>
          </w:tcPr>
          <w:p w14:paraId="0943201D" w14:textId="74967CEF" w:rsidR="00EA2215" w:rsidRDefault="002D7877" w:rsidP="00360FB9">
            <w:pPr>
              <w:pStyle w:val="CellBody"/>
            </w:pPr>
            <w:r>
              <w:t>10</w:t>
            </w:r>
            <w:r w:rsidR="00EA2215">
              <w:t>0,000</w:t>
            </w:r>
          </w:p>
          <w:p w14:paraId="6F33B380" w14:textId="77777777" w:rsidR="00EA2215" w:rsidRPr="009D4B48" w:rsidRDefault="00EA2215" w:rsidP="00360FB9">
            <w:pPr>
              <w:pStyle w:val="CellBody"/>
            </w:pPr>
          </w:p>
        </w:tc>
        <w:tc>
          <w:tcPr>
            <w:tcW w:w="2126" w:type="dxa"/>
          </w:tcPr>
          <w:p w14:paraId="635ABDAA" w14:textId="77777777" w:rsidR="00EA2215" w:rsidRDefault="00EA2215" w:rsidP="00814686">
            <w:pPr>
              <w:pStyle w:val="CellBody"/>
            </w:pPr>
            <w:r>
              <w:t>Yearly,</w:t>
            </w:r>
            <w:r w:rsidRPr="002D7877">
              <w:rPr>
                <w:strike/>
              </w:rPr>
              <w:t xml:space="preserve"> from 2th year we charge fee if transaction of </w:t>
            </w:r>
            <w:r w:rsidR="00814686" w:rsidRPr="002D7877">
              <w:rPr>
                <w:strike/>
              </w:rPr>
              <w:t>first</w:t>
            </w:r>
            <w:r w:rsidR="00E267A1" w:rsidRPr="002D7877">
              <w:rPr>
                <w:strike/>
              </w:rPr>
              <w:t xml:space="preserve"> </w:t>
            </w:r>
            <w:r w:rsidRPr="002D7877">
              <w:rPr>
                <w:strike/>
              </w:rPr>
              <w:t>year is executed</w:t>
            </w:r>
          </w:p>
          <w:p w14:paraId="2D7A33D5" w14:textId="2B2B07EA" w:rsidR="002D7877" w:rsidRPr="009D4B48" w:rsidRDefault="002D7877" w:rsidP="00814686">
            <w:pPr>
              <w:pStyle w:val="CellBody"/>
            </w:pPr>
            <w:r w:rsidRPr="00E808CF">
              <w:t>First year is free;</w:t>
            </w:r>
            <w:r>
              <w:t xml:space="preserve"> 2</w:t>
            </w:r>
            <w:r w:rsidRPr="00E808CF">
              <w:rPr>
                <w:vertAlign w:val="superscript"/>
              </w:rPr>
              <w:t>nd</w:t>
            </w:r>
            <w:r>
              <w:t>/3st.. year will be charged or free by volume based.</w:t>
            </w:r>
          </w:p>
        </w:tc>
        <w:tc>
          <w:tcPr>
            <w:tcW w:w="1134" w:type="dxa"/>
          </w:tcPr>
          <w:p w14:paraId="44232F72" w14:textId="77777777" w:rsidR="00EA2215" w:rsidRDefault="00EA2215" w:rsidP="00360FB9">
            <w:pPr>
              <w:pStyle w:val="CellBody"/>
            </w:pPr>
            <w:r>
              <w:t>Apply</w:t>
            </w:r>
          </w:p>
          <w:p w14:paraId="14E003AE" w14:textId="77777777" w:rsidR="00EA2215" w:rsidRPr="009D4B48" w:rsidRDefault="00EA2215" w:rsidP="00360FB9">
            <w:pPr>
              <w:pStyle w:val="CellBody"/>
            </w:pPr>
          </w:p>
        </w:tc>
        <w:tc>
          <w:tcPr>
            <w:tcW w:w="1276" w:type="dxa"/>
          </w:tcPr>
          <w:p w14:paraId="70F9E6D3" w14:textId="77777777" w:rsidR="00EA2215" w:rsidRPr="009D4B48" w:rsidRDefault="00322EBE" w:rsidP="00322EBE">
            <w:pPr>
              <w:pStyle w:val="CellBody"/>
            </w:pPr>
            <w:r>
              <w:t>A</w:t>
            </w:r>
            <w:r w:rsidR="00EA2215">
              <w:t>pply</w:t>
            </w:r>
          </w:p>
        </w:tc>
      </w:tr>
      <w:tr w:rsidR="00EA2215" w:rsidRPr="009D4B48" w14:paraId="450F859D" w14:textId="77777777" w:rsidTr="00360FB9">
        <w:trPr>
          <w:trHeight w:val="50"/>
        </w:trPr>
        <w:tc>
          <w:tcPr>
            <w:tcW w:w="567" w:type="dxa"/>
          </w:tcPr>
          <w:p w14:paraId="668D02B8" w14:textId="77777777" w:rsidR="00EA2215" w:rsidRPr="00B33FF6" w:rsidRDefault="00EA2215" w:rsidP="00360FB9">
            <w:pPr>
              <w:pStyle w:val="CellBody"/>
              <w:rPr>
                <w:lang w:val="en-US"/>
              </w:rPr>
            </w:pPr>
            <w:r>
              <w:rPr>
                <w:lang w:val="en-US"/>
              </w:rPr>
              <w:t>2</w:t>
            </w:r>
          </w:p>
        </w:tc>
        <w:tc>
          <w:tcPr>
            <w:tcW w:w="3261" w:type="dxa"/>
          </w:tcPr>
          <w:p w14:paraId="4AAE48C6" w14:textId="77777777" w:rsidR="00EA2215" w:rsidRDefault="00EA2215" w:rsidP="00360FB9">
            <w:pPr>
              <w:pStyle w:val="CellBody"/>
            </w:pPr>
            <w:r>
              <w:t>Card Production</w:t>
            </w:r>
          </w:p>
          <w:p w14:paraId="1B2ABE68" w14:textId="77777777" w:rsidR="00EA2215" w:rsidRDefault="00EA2215" w:rsidP="00360FB9">
            <w:pPr>
              <w:pStyle w:val="CellBody"/>
            </w:pPr>
            <w:r>
              <w:t>(</w:t>
            </w:r>
            <w:r w:rsidRPr="00972B2E">
              <w:rPr>
                <w:i/>
              </w:rPr>
              <w:t>Phí phát hành</w:t>
            </w:r>
            <w:r>
              <w:t>)</w:t>
            </w:r>
          </w:p>
        </w:tc>
        <w:tc>
          <w:tcPr>
            <w:tcW w:w="992" w:type="dxa"/>
          </w:tcPr>
          <w:p w14:paraId="51D75387" w14:textId="77777777" w:rsidR="00EA2215" w:rsidRPr="009D4B48" w:rsidRDefault="00EA2215" w:rsidP="00360FB9">
            <w:pPr>
              <w:pStyle w:val="CellBody"/>
            </w:pPr>
          </w:p>
        </w:tc>
        <w:tc>
          <w:tcPr>
            <w:tcW w:w="2126" w:type="dxa"/>
          </w:tcPr>
          <w:p w14:paraId="4CAC4147" w14:textId="77777777" w:rsidR="00EA2215" w:rsidRPr="009D4B48" w:rsidRDefault="00EA2215" w:rsidP="00360FB9">
            <w:pPr>
              <w:pStyle w:val="CellBody"/>
            </w:pPr>
            <w:r>
              <w:t>When producing card; auto</w:t>
            </w:r>
          </w:p>
        </w:tc>
        <w:tc>
          <w:tcPr>
            <w:tcW w:w="1134" w:type="dxa"/>
          </w:tcPr>
          <w:p w14:paraId="07511577" w14:textId="77777777" w:rsidR="00EA2215" w:rsidRPr="009D4B48" w:rsidRDefault="00EA2215" w:rsidP="00360FB9">
            <w:pPr>
              <w:pStyle w:val="CellBody"/>
            </w:pPr>
            <w:r>
              <w:t>Not apply</w:t>
            </w:r>
          </w:p>
        </w:tc>
        <w:tc>
          <w:tcPr>
            <w:tcW w:w="1276" w:type="dxa"/>
          </w:tcPr>
          <w:p w14:paraId="4CB13372" w14:textId="77777777" w:rsidR="00EA2215" w:rsidRPr="009D4B48" w:rsidRDefault="00EA2215" w:rsidP="00360FB9">
            <w:pPr>
              <w:pStyle w:val="CellBody"/>
            </w:pPr>
            <w:r>
              <w:t>Not apply</w:t>
            </w:r>
          </w:p>
        </w:tc>
      </w:tr>
      <w:tr w:rsidR="00EA2215" w:rsidRPr="009D4B48" w14:paraId="7DED2613" w14:textId="77777777" w:rsidTr="00360FB9">
        <w:trPr>
          <w:trHeight w:val="50"/>
        </w:trPr>
        <w:tc>
          <w:tcPr>
            <w:tcW w:w="567" w:type="dxa"/>
          </w:tcPr>
          <w:p w14:paraId="7F85B2C5" w14:textId="77777777" w:rsidR="00EA2215" w:rsidRDefault="00EA2215" w:rsidP="00360FB9">
            <w:pPr>
              <w:pStyle w:val="CellBody"/>
              <w:rPr>
                <w:lang w:val="en-US"/>
              </w:rPr>
            </w:pPr>
            <w:r>
              <w:rPr>
                <w:lang w:val="en-US"/>
              </w:rPr>
              <w:lastRenderedPageBreak/>
              <w:t>3</w:t>
            </w:r>
          </w:p>
        </w:tc>
        <w:tc>
          <w:tcPr>
            <w:tcW w:w="3261" w:type="dxa"/>
          </w:tcPr>
          <w:p w14:paraId="47282E7F" w14:textId="77777777" w:rsidR="00EA2215" w:rsidRDefault="00EA2215" w:rsidP="00360FB9">
            <w:pPr>
              <w:pStyle w:val="CellBody"/>
            </w:pPr>
            <w:r>
              <w:t>Card Replacement</w:t>
            </w:r>
          </w:p>
          <w:p w14:paraId="6B8C8C96" w14:textId="77777777" w:rsidR="00EA2215" w:rsidRDefault="00EA2215" w:rsidP="00360FB9">
            <w:pPr>
              <w:pStyle w:val="CellBody"/>
            </w:pPr>
            <w:r>
              <w:t>(</w:t>
            </w:r>
            <w:r w:rsidRPr="00620129">
              <w:rPr>
                <w:i/>
              </w:rPr>
              <w:t>Phí thay thế thẻ</w:t>
            </w:r>
            <w:r>
              <w:t>)</w:t>
            </w:r>
          </w:p>
        </w:tc>
        <w:tc>
          <w:tcPr>
            <w:tcW w:w="992" w:type="dxa"/>
          </w:tcPr>
          <w:p w14:paraId="09FA3727" w14:textId="75C14B7D" w:rsidR="00EA2215" w:rsidRPr="009D4B48" w:rsidRDefault="002D7877" w:rsidP="00360FB9">
            <w:pPr>
              <w:pStyle w:val="CellBody"/>
            </w:pPr>
            <w:r>
              <w:t>5</w:t>
            </w:r>
            <w:r w:rsidR="00EA2215">
              <w:t>0,000</w:t>
            </w:r>
          </w:p>
        </w:tc>
        <w:tc>
          <w:tcPr>
            <w:tcW w:w="2126" w:type="dxa"/>
          </w:tcPr>
          <w:p w14:paraId="5F2292EE" w14:textId="77777777" w:rsidR="00EA2215" w:rsidRDefault="00EA2215" w:rsidP="00360FB9">
            <w:pPr>
              <w:pStyle w:val="CellBody"/>
            </w:pPr>
            <w:r>
              <w:t>Per card/time; auto</w:t>
            </w:r>
          </w:p>
        </w:tc>
        <w:tc>
          <w:tcPr>
            <w:tcW w:w="1134" w:type="dxa"/>
          </w:tcPr>
          <w:p w14:paraId="4C6BA467" w14:textId="77777777" w:rsidR="00EA2215" w:rsidRDefault="00EA2215" w:rsidP="00360FB9">
            <w:pPr>
              <w:pStyle w:val="CellBody"/>
            </w:pPr>
            <w:r>
              <w:t>Apply</w:t>
            </w:r>
          </w:p>
        </w:tc>
        <w:tc>
          <w:tcPr>
            <w:tcW w:w="1276" w:type="dxa"/>
          </w:tcPr>
          <w:p w14:paraId="588EEB7E" w14:textId="77777777" w:rsidR="00EA2215" w:rsidRDefault="00EA2215" w:rsidP="00360FB9">
            <w:pPr>
              <w:pStyle w:val="CellBody"/>
            </w:pPr>
            <w:r>
              <w:t>Not apply</w:t>
            </w:r>
          </w:p>
        </w:tc>
      </w:tr>
      <w:tr w:rsidR="00EA2215" w:rsidRPr="009D4B48" w14:paraId="7CCC1062" w14:textId="77777777" w:rsidTr="00360FB9">
        <w:trPr>
          <w:trHeight w:val="50"/>
        </w:trPr>
        <w:tc>
          <w:tcPr>
            <w:tcW w:w="567" w:type="dxa"/>
          </w:tcPr>
          <w:p w14:paraId="0DDA96EC" w14:textId="77777777" w:rsidR="00EA2215" w:rsidRDefault="00EA2215" w:rsidP="00360FB9">
            <w:pPr>
              <w:pStyle w:val="CellBody"/>
              <w:rPr>
                <w:lang w:val="en-US"/>
              </w:rPr>
            </w:pPr>
            <w:r>
              <w:rPr>
                <w:lang w:val="en-US"/>
              </w:rPr>
              <w:t>4</w:t>
            </w:r>
          </w:p>
        </w:tc>
        <w:tc>
          <w:tcPr>
            <w:tcW w:w="3261" w:type="dxa"/>
          </w:tcPr>
          <w:p w14:paraId="15DCA47E" w14:textId="77777777" w:rsidR="00EA2215" w:rsidRDefault="00EA2215" w:rsidP="00360FB9">
            <w:pPr>
              <w:pStyle w:val="CellBody"/>
            </w:pPr>
            <w:r>
              <w:t>Credit Limit Change</w:t>
            </w:r>
          </w:p>
          <w:p w14:paraId="4C9F378F" w14:textId="77777777" w:rsidR="00EA2215" w:rsidRDefault="00EA2215" w:rsidP="00360FB9">
            <w:pPr>
              <w:pStyle w:val="CellBody"/>
            </w:pPr>
            <w:r>
              <w:t>(</w:t>
            </w:r>
            <w:r w:rsidRPr="00620129">
              <w:rPr>
                <w:i/>
              </w:rPr>
              <w:t>Thay đổi hạn mức tín dụng</w:t>
            </w:r>
            <w:r>
              <w:t>)</w:t>
            </w:r>
          </w:p>
        </w:tc>
        <w:tc>
          <w:tcPr>
            <w:tcW w:w="992" w:type="dxa"/>
          </w:tcPr>
          <w:p w14:paraId="13235539" w14:textId="4A8D1F67" w:rsidR="00EA2215" w:rsidRDefault="002D7877" w:rsidP="00360FB9">
            <w:pPr>
              <w:pStyle w:val="CellBody"/>
            </w:pPr>
            <w:r>
              <w:t>0</w:t>
            </w:r>
          </w:p>
        </w:tc>
        <w:tc>
          <w:tcPr>
            <w:tcW w:w="2126" w:type="dxa"/>
          </w:tcPr>
          <w:p w14:paraId="4D89313D" w14:textId="0D7650C1" w:rsidR="00EA2215" w:rsidRDefault="00EA2215" w:rsidP="00360FB9">
            <w:pPr>
              <w:pStyle w:val="CellBody"/>
            </w:pPr>
            <w:r>
              <w:t xml:space="preserve">Per time; </w:t>
            </w:r>
            <w:r w:rsidR="004C1D6D">
              <w:t>manually</w:t>
            </w:r>
          </w:p>
        </w:tc>
        <w:tc>
          <w:tcPr>
            <w:tcW w:w="1134" w:type="dxa"/>
          </w:tcPr>
          <w:p w14:paraId="2332E095" w14:textId="77777777" w:rsidR="00EA2215" w:rsidRDefault="00EA2215" w:rsidP="00360FB9">
            <w:pPr>
              <w:pStyle w:val="CellBody"/>
            </w:pPr>
            <w:r>
              <w:t>Apply</w:t>
            </w:r>
          </w:p>
        </w:tc>
        <w:tc>
          <w:tcPr>
            <w:tcW w:w="1276" w:type="dxa"/>
          </w:tcPr>
          <w:p w14:paraId="71DE6B6C" w14:textId="77777777" w:rsidR="00EA2215" w:rsidRDefault="00EA2215" w:rsidP="00360FB9">
            <w:pPr>
              <w:pStyle w:val="CellBody"/>
            </w:pPr>
            <w:r>
              <w:t>Not apply</w:t>
            </w:r>
          </w:p>
        </w:tc>
      </w:tr>
      <w:tr w:rsidR="00EA2215" w:rsidRPr="009D4B48" w14:paraId="6B121CAE" w14:textId="77777777" w:rsidTr="00360FB9">
        <w:trPr>
          <w:trHeight w:val="50"/>
        </w:trPr>
        <w:tc>
          <w:tcPr>
            <w:tcW w:w="567" w:type="dxa"/>
          </w:tcPr>
          <w:p w14:paraId="3B9D6D13" w14:textId="77777777" w:rsidR="00EA2215" w:rsidRDefault="00EA2215" w:rsidP="00360FB9">
            <w:pPr>
              <w:pStyle w:val="CellBody"/>
              <w:rPr>
                <w:lang w:val="en-US"/>
              </w:rPr>
            </w:pPr>
            <w:r>
              <w:rPr>
                <w:lang w:val="en-US"/>
              </w:rPr>
              <w:t>5</w:t>
            </w:r>
          </w:p>
        </w:tc>
        <w:tc>
          <w:tcPr>
            <w:tcW w:w="3261" w:type="dxa"/>
          </w:tcPr>
          <w:p w14:paraId="216E33EB" w14:textId="77777777" w:rsidR="00EA2215" w:rsidRDefault="00EA2215" w:rsidP="00360FB9">
            <w:pPr>
              <w:pStyle w:val="CellBody"/>
            </w:pPr>
            <w:r>
              <w:t>Guarantee Type Change</w:t>
            </w:r>
          </w:p>
          <w:p w14:paraId="1BCA72D3" w14:textId="77777777" w:rsidR="00EA2215" w:rsidRDefault="00EA2215" w:rsidP="00360FB9">
            <w:pPr>
              <w:pStyle w:val="CellBody"/>
            </w:pPr>
            <w:r>
              <w:t>(</w:t>
            </w:r>
            <w:r w:rsidRPr="00620129">
              <w:rPr>
                <w:i/>
              </w:rPr>
              <w:t>Phí thay đổi hình thức đảm bảo</w:t>
            </w:r>
            <w:r>
              <w:t>)</w:t>
            </w:r>
          </w:p>
        </w:tc>
        <w:tc>
          <w:tcPr>
            <w:tcW w:w="992" w:type="dxa"/>
          </w:tcPr>
          <w:p w14:paraId="40A3C1D3" w14:textId="7F42C466" w:rsidR="00EA2215" w:rsidRDefault="002D7877" w:rsidP="00360FB9">
            <w:pPr>
              <w:pStyle w:val="CellBody"/>
            </w:pPr>
            <w:r>
              <w:t>0</w:t>
            </w:r>
          </w:p>
        </w:tc>
        <w:tc>
          <w:tcPr>
            <w:tcW w:w="2126" w:type="dxa"/>
          </w:tcPr>
          <w:p w14:paraId="654F85D4" w14:textId="77777777" w:rsidR="00EA2215" w:rsidRDefault="00EA2215" w:rsidP="00360FB9">
            <w:pPr>
              <w:pStyle w:val="CellBody"/>
            </w:pPr>
            <w:r>
              <w:t>Per time; manually</w:t>
            </w:r>
          </w:p>
        </w:tc>
        <w:tc>
          <w:tcPr>
            <w:tcW w:w="1134" w:type="dxa"/>
          </w:tcPr>
          <w:p w14:paraId="36CE0F7A" w14:textId="77777777" w:rsidR="00EA2215" w:rsidRDefault="00EA2215" w:rsidP="00360FB9">
            <w:pPr>
              <w:pStyle w:val="CellBody"/>
            </w:pPr>
            <w:r>
              <w:t>Apply</w:t>
            </w:r>
          </w:p>
        </w:tc>
        <w:tc>
          <w:tcPr>
            <w:tcW w:w="1276" w:type="dxa"/>
          </w:tcPr>
          <w:p w14:paraId="1A347FA8" w14:textId="77777777" w:rsidR="00EA2215" w:rsidRDefault="00EA2215" w:rsidP="00360FB9">
            <w:pPr>
              <w:pStyle w:val="CellBody"/>
            </w:pPr>
            <w:r>
              <w:t>Not apply</w:t>
            </w:r>
          </w:p>
        </w:tc>
      </w:tr>
      <w:tr w:rsidR="00EA2215" w:rsidRPr="009D4B48" w14:paraId="5D9DC58F" w14:textId="77777777" w:rsidTr="00360FB9">
        <w:trPr>
          <w:trHeight w:val="50"/>
        </w:trPr>
        <w:tc>
          <w:tcPr>
            <w:tcW w:w="567" w:type="dxa"/>
          </w:tcPr>
          <w:p w14:paraId="30E33872" w14:textId="77777777" w:rsidR="00EA2215" w:rsidRDefault="00EA2215" w:rsidP="00360FB9">
            <w:pPr>
              <w:pStyle w:val="CellBody"/>
              <w:rPr>
                <w:lang w:val="en-US"/>
              </w:rPr>
            </w:pPr>
            <w:r>
              <w:rPr>
                <w:lang w:val="en-US"/>
              </w:rPr>
              <w:t>5</w:t>
            </w:r>
          </w:p>
        </w:tc>
        <w:tc>
          <w:tcPr>
            <w:tcW w:w="3261" w:type="dxa"/>
          </w:tcPr>
          <w:p w14:paraId="17F9435C" w14:textId="77777777" w:rsidR="00EA2215" w:rsidRDefault="00EA2215" w:rsidP="00360FB9">
            <w:pPr>
              <w:pStyle w:val="CellBody"/>
            </w:pPr>
            <w:r>
              <w:t>Cardholder’s Confirmation Request</w:t>
            </w:r>
          </w:p>
          <w:p w14:paraId="5099E102" w14:textId="77777777" w:rsidR="00EA2215" w:rsidRDefault="00EA2215" w:rsidP="00360FB9">
            <w:pPr>
              <w:pStyle w:val="CellBody"/>
            </w:pPr>
            <w:r>
              <w:t>(</w:t>
            </w:r>
            <w:r w:rsidRPr="00620129">
              <w:rPr>
                <w:i/>
              </w:rPr>
              <w:t>Phí xác nhận theo y/c chủ thẻ</w:t>
            </w:r>
            <w:r>
              <w:t>)</w:t>
            </w:r>
          </w:p>
        </w:tc>
        <w:tc>
          <w:tcPr>
            <w:tcW w:w="992" w:type="dxa"/>
          </w:tcPr>
          <w:p w14:paraId="3A59F998" w14:textId="16D21B7E" w:rsidR="00EA2215" w:rsidRDefault="002D7877" w:rsidP="00360FB9">
            <w:pPr>
              <w:pStyle w:val="CellBody"/>
            </w:pPr>
            <w:r>
              <w:t>5</w:t>
            </w:r>
            <w:r w:rsidR="00EA2215">
              <w:t>0,000</w:t>
            </w:r>
          </w:p>
        </w:tc>
        <w:tc>
          <w:tcPr>
            <w:tcW w:w="2126" w:type="dxa"/>
          </w:tcPr>
          <w:p w14:paraId="28C91D54" w14:textId="77777777" w:rsidR="00EA2215" w:rsidRDefault="00EA2215" w:rsidP="00360FB9">
            <w:pPr>
              <w:pStyle w:val="CellBody"/>
            </w:pPr>
            <w:r>
              <w:t>Per page; manually</w:t>
            </w:r>
          </w:p>
        </w:tc>
        <w:tc>
          <w:tcPr>
            <w:tcW w:w="1134" w:type="dxa"/>
          </w:tcPr>
          <w:p w14:paraId="4676E294" w14:textId="77777777" w:rsidR="00EA2215" w:rsidRDefault="00EA2215" w:rsidP="00360FB9">
            <w:pPr>
              <w:pStyle w:val="CellBody"/>
            </w:pPr>
            <w:r>
              <w:t>Apply</w:t>
            </w:r>
          </w:p>
        </w:tc>
        <w:tc>
          <w:tcPr>
            <w:tcW w:w="1276" w:type="dxa"/>
          </w:tcPr>
          <w:p w14:paraId="59DF110B" w14:textId="77777777" w:rsidR="00EA2215" w:rsidRDefault="00EA2215" w:rsidP="00360FB9">
            <w:pPr>
              <w:pStyle w:val="CellBody"/>
            </w:pPr>
            <w:r>
              <w:t>Not apply</w:t>
            </w:r>
          </w:p>
        </w:tc>
      </w:tr>
      <w:tr w:rsidR="00EA2215" w:rsidRPr="009D4B48" w14:paraId="6A272DFD" w14:textId="77777777" w:rsidTr="00360FB9">
        <w:trPr>
          <w:trHeight w:val="50"/>
        </w:trPr>
        <w:tc>
          <w:tcPr>
            <w:tcW w:w="567" w:type="dxa"/>
          </w:tcPr>
          <w:p w14:paraId="08B0F4BD" w14:textId="77777777" w:rsidR="00EA2215" w:rsidRDefault="00EA2215" w:rsidP="00360FB9">
            <w:pPr>
              <w:pStyle w:val="CellBody"/>
              <w:rPr>
                <w:lang w:val="en-US"/>
              </w:rPr>
            </w:pPr>
            <w:r>
              <w:rPr>
                <w:lang w:val="en-US"/>
              </w:rPr>
              <w:t>6</w:t>
            </w:r>
          </w:p>
        </w:tc>
        <w:tc>
          <w:tcPr>
            <w:tcW w:w="3261" w:type="dxa"/>
          </w:tcPr>
          <w:p w14:paraId="07A9BED2" w14:textId="77777777" w:rsidR="00EA2215" w:rsidRDefault="00EA2215" w:rsidP="00360FB9">
            <w:pPr>
              <w:pStyle w:val="CellBody"/>
            </w:pPr>
            <w:r>
              <w:t>Transaction Receipt Copy</w:t>
            </w:r>
          </w:p>
          <w:p w14:paraId="160A2EB2" w14:textId="77777777" w:rsidR="00EA2215" w:rsidRDefault="00EA2215" w:rsidP="00360FB9">
            <w:pPr>
              <w:pStyle w:val="CellBody"/>
              <w:ind w:left="318"/>
            </w:pPr>
            <w:r>
              <w:t>At own acquirer</w:t>
            </w:r>
          </w:p>
          <w:p w14:paraId="1FAE232E" w14:textId="77777777" w:rsidR="00EA2215" w:rsidRDefault="00EA2215" w:rsidP="00360FB9">
            <w:pPr>
              <w:pStyle w:val="CellBody"/>
              <w:ind w:left="318"/>
            </w:pPr>
            <w:r>
              <w:t>At other acquirer</w:t>
            </w:r>
          </w:p>
          <w:p w14:paraId="76885E3F" w14:textId="77777777" w:rsidR="00EA2215" w:rsidRDefault="00EA2215" w:rsidP="00360FB9">
            <w:pPr>
              <w:pStyle w:val="CellBody"/>
            </w:pPr>
            <w:r>
              <w:t>(</w:t>
            </w:r>
            <w:r w:rsidRPr="00620129">
              <w:rPr>
                <w:i/>
              </w:rPr>
              <w:t>Phí cấp bản sao hóa đơn giao dịch</w:t>
            </w:r>
            <w:r>
              <w:t>)</w:t>
            </w:r>
          </w:p>
        </w:tc>
        <w:tc>
          <w:tcPr>
            <w:tcW w:w="992" w:type="dxa"/>
          </w:tcPr>
          <w:p w14:paraId="68947C1D" w14:textId="77777777" w:rsidR="00EA2215" w:rsidRDefault="00EA2215" w:rsidP="00360FB9">
            <w:pPr>
              <w:pStyle w:val="CellBody"/>
            </w:pPr>
          </w:p>
          <w:p w14:paraId="15756214" w14:textId="77777777" w:rsidR="00EA2215" w:rsidRDefault="002D7877" w:rsidP="00360FB9">
            <w:pPr>
              <w:pStyle w:val="CellBody"/>
            </w:pPr>
            <w:r>
              <w:t>0</w:t>
            </w:r>
          </w:p>
          <w:p w14:paraId="236A4DA9" w14:textId="67C9844B" w:rsidR="002D7877" w:rsidRDefault="002D7877" w:rsidP="00360FB9">
            <w:pPr>
              <w:pStyle w:val="CellBody"/>
            </w:pPr>
            <w:r>
              <w:t>30,000</w:t>
            </w:r>
          </w:p>
        </w:tc>
        <w:tc>
          <w:tcPr>
            <w:tcW w:w="2126" w:type="dxa"/>
          </w:tcPr>
          <w:p w14:paraId="4032202A" w14:textId="77777777" w:rsidR="00EA2215" w:rsidRDefault="00EA2215" w:rsidP="00360FB9">
            <w:pPr>
              <w:pStyle w:val="CellBody"/>
            </w:pPr>
          </w:p>
          <w:p w14:paraId="5E08C7F1" w14:textId="77777777" w:rsidR="00EA2215" w:rsidRDefault="00EA2215" w:rsidP="00360FB9">
            <w:pPr>
              <w:pStyle w:val="CellBody"/>
            </w:pPr>
            <w:r>
              <w:t>Per receipt; manually</w:t>
            </w:r>
          </w:p>
          <w:p w14:paraId="11EB5CD8" w14:textId="77777777" w:rsidR="00EA2215" w:rsidRDefault="00EA2215" w:rsidP="00360FB9">
            <w:pPr>
              <w:pStyle w:val="CellBody"/>
            </w:pPr>
            <w:r>
              <w:t>Per receipt; manually</w:t>
            </w:r>
          </w:p>
        </w:tc>
        <w:tc>
          <w:tcPr>
            <w:tcW w:w="1134" w:type="dxa"/>
          </w:tcPr>
          <w:p w14:paraId="0D557A5A" w14:textId="77777777" w:rsidR="00EA2215" w:rsidRDefault="00EA2215" w:rsidP="00360FB9">
            <w:pPr>
              <w:pStyle w:val="CellBody"/>
            </w:pPr>
          </w:p>
          <w:p w14:paraId="234384CC" w14:textId="77777777" w:rsidR="00EA2215" w:rsidRDefault="0014678F" w:rsidP="00360FB9">
            <w:pPr>
              <w:pStyle w:val="CellBody"/>
            </w:pPr>
            <w:r>
              <w:t xml:space="preserve">Not </w:t>
            </w:r>
            <w:r w:rsidR="00EA2215">
              <w:t>Apply</w:t>
            </w:r>
          </w:p>
          <w:p w14:paraId="704A3F21" w14:textId="77777777" w:rsidR="00EA2215" w:rsidRDefault="0014678F" w:rsidP="00360FB9">
            <w:pPr>
              <w:pStyle w:val="CellBody"/>
            </w:pPr>
            <w:r>
              <w:t xml:space="preserve">Not </w:t>
            </w:r>
            <w:r w:rsidR="00EA2215">
              <w:t>Apply</w:t>
            </w:r>
          </w:p>
          <w:p w14:paraId="6B64B797" w14:textId="77777777" w:rsidR="00EA2215" w:rsidRDefault="00EA2215" w:rsidP="00360FB9">
            <w:pPr>
              <w:pStyle w:val="CellBody"/>
            </w:pPr>
          </w:p>
        </w:tc>
        <w:tc>
          <w:tcPr>
            <w:tcW w:w="1276" w:type="dxa"/>
          </w:tcPr>
          <w:p w14:paraId="11E41D8F" w14:textId="77777777" w:rsidR="00EA2215" w:rsidRDefault="00EA2215" w:rsidP="00360FB9">
            <w:pPr>
              <w:pStyle w:val="CellBody"/>
            </w:pPr>
          </w:p>
          <w:p w14:paraId="774EBA9B" w14:textId="77777777" w:rsidR="00EA2215" w:rsidRDefault="0014678F" w:rsidP="00360FB9">
            <w:pPr>
              <w:pStyle w:val="CellBody"/>
            </w:pPr>
            <w:r>
              <w:t xml:space="preserve">Not </w:t>
            </w:r>
            <w:r w:rsidR="00EA2215">
              <w:t>Apply</w:t>
            </w:r>
          </w:p>
          <w:p w14:paraId="2259CD56" w14:textId="77777777" w:rsidR="00EA2215" w:rsidRDefault="0014678F" w:rsidP="00360FB9">
            <w:pPr>
              <w:pStyle w:val="CellBody"/>
            </w:pPr>
            <w:r>
              <w:t xml:space="preserve">Not </w:t>
            </w:r>
            <w:r w:rsidR="00EA2215">
              <w:t>Apply</w:t>
            </w:r>
          </w:p>
        </w:tc>
      </w:tr>
      <w:tr w:rsidR="00EA2215" w:rsidRPr="009D4B48" w14:paraId="1FD7D060" w14:textId="77777777" w:rsidTr="00360FB9">
        <w:trPr>
          <w:trHeight w:val="50"/>
        </w:trPr>
        <w:tc>
          <w:tcPr>
            <w:tcW w:w="567" w:type="dxa"/>
          </w:tcPr>
          <w:p w14:paraId="7C1C2344" w14:textId="534060AC" w:rsidR="00EA2215" w:rsidRDefault="00EA2215" w:rsidP="00360FB9">
            <w:pPr>
              <w:pStyle w:val="CellBody"/>
              <w:rPr>
                <w:lang w:val="en-US"/>
              </w:rPr>
            </w:pPr>
            <w:r>
              <w:rPr>
                <w:lang w:val="en-US"/>
              </w:rPr>
              <w:t>7</w:t>
            </w:r>
          </w:p>
        </w:tc>
        <w:tc>
          <w:tcPr>
            <w:tcW w:w="3261" w:type="dxa"/>
          </w:tcPr>
          <w:p w14:paraId="5E81D82B" w14:textId="77777777" w:rsidR="00EA2215" w:rsidRDefault="00EA2215" w:rsidP="00360FB9">
            <w:pPr>
              <w:pStyle w:val="CellBody"/>
            </w:pPr>
            <w:r>
              <w:t>ChargeBack Request</w:t>
            </w:r>
          </w:p>
          <w:p w14:paraId="364EDC30" w14:textId="77777777" w:rsidR="00EA2215" w:rsidRDefault="00EA2215" w:rsidP="00360FB9">
            <w:pPr>
              <w:pStyle w:val="CellBody"/>
            </w:pPr>
            <w:r>
              <w:t>(</w:t>
            </w:r>
            <w:r w:rsidRPr="00A4188B">
              <w:rPr>
                <w:i/>
              </w:rPr>
              <w:t>Phí khiếu nại</w:t>
            </w:r>
            <w:r>
              <w:t>)</w:t>
            </w:r>
          </w:p>
        </w:tc>
        <w:tc>
          <w:tcPr>
            <w:tcW w:w="992" w:type="dxa"/>
          </w:tcPr>
          <w:p w14:paraId="0A61ECDD" w14:textId="4848813F" w:rsidR="00EA2215" w:rsidRDefault="002D7877" w:rsidP="00360FB9">
            <w:pPr>
              <w:pStyle w:val="CellBody"/>
            </w:pPr>
            <w:r>
              <w:t>0</w:t>
            </w:r>
          </w:p>
        </w:tc>
        <w:tc>
          <w:tcPr>
            <w:tcW w:w="2126" w:type="dxa"/>
          </w:tcPr>
          <w:p w14:paraId="69C8A270" w14:textId="77777777" w:rsidR="00EA2215" w:rsidRDefault="00EA2215" w:rsidP="00360FB9">
            <w:pPr>
              <w:pStyle w:val="CellBody"/>
            </w:pPr>
            <w:r>
              <w:t>Per time; manually</w:t>
            </w:r>
          </w:p>
        </w:tc>
        <w:tc>
          <w:tcPr>
            <w:tcW w:w="1134" w:type="dxa"/>
          </w:tcPr>
          <w:p w14:paraId="510C9FD1" w14:textId="77777777" w:rsidR="00EA2215" w:rsidRDefault="00EA2215" w:rsidP="00360FB9">
            <w:pPr>
              <w:pStyle w:val="CellBody"/>
            </w:pPr>
            <w:r>
              <w:t>Apply</w:t>
            </w:r>
          </w:p>
        </w:tc>
        <w:tc>
          <w:tcPr>
            <w:tcW w:w="1276" w:type="dxa"/>
          </w:tcPr>
          <w:p w14:paraId="6C5BFBCD" w14:textId="77777777" w:rsidR="00EA2215" w:rsidRDefault="00EA2215" w:rsidP="00360FB9">
            <w:pPr>
              <w:pStyle w:val="CellBody"/>
            </w:pPr>
            <w:r>
              <w:t>Not apply</w:t>
            </w:r>
          </w:p>
        </w:tc>
      </w:tr>
      <w:tr w:rsidR="00EA2215" w:rsidRPr="009D4B48" w14:paraId="0DDAE380" w14:textId="77777777" w:rsidTr="00360FB9">
        <w:trPr>
          <w:trHeight w:val="50"/>
        </w:trPr>
        <w:tc>
          <w:tcPr>
            <w:tcW w:w="567" w:type="dxa"/>
          </w:tcPr>
          <w:p w14:paraId="3561B1BE" w14:textId="77777777" w:rsidR="00EA2215" w:rsidRDefault="00EA2215" w:rsidP="00360FB9">
            <w:pPr>
              <w:pStyle w:val="CellBody"/>
              <w:rPr>
                <w:lang w:val="en-US"/>
              </w:rPr>
            </w:pPr>
            <w:r>
              <w:rPr>
                <w:lang w:val="en-US"/>
              </w:rPr>
              <w:t>8</w:t>
            </w:r>
          </w:p>
        </w:tc>
        <w:tc>
          <w:tcPr>
            <w:tcW w:w="3261" w:type="dxa"/>
          </w:tcPr>
          <w:p w14:paraId="7FEC88B5" w14:textId="77777777" w:rsidR="00BB6AD2" w:rsidRDefault="00EA2215" w:rsidP="00360FB9">
            <w:pPr>
              <w:pStyle w:val="CellBody"/>
            </w:pPr>
            <w:r>
              <w:t xml:space="preserve">Re-order PIN </w:t>
            </w:r>
          </w:p>
          <w:p w14:paraId="74896A40" w14:textId="022A2F62" w:rsidR="00EA2215" w:rsidRDefault="00EA2215" w:rsidP="00360FB9">
            <w:pPr>
              <w:pStyle w:val="CellBody"/>
            </w:pPr>
            <w:r>
              <w:t>(</w:t>
            </w:r>
            <w:r w:rsidRPr="00156D35">
              <w:rPr>
                <w:i/>
              </w:rPr>
              <w:t>Phí cấp lại PIN</w:t>
            </w:r>
            <w:r>
              <w:t>)</w:t>
            </w:r>
          </w:p>
        </w:tc>
        <w:tc>
          <w:tcPr>
            <w:tcW w:w="992" w:type="dxa"/>
          </w:tcPr>
          <w:p w14:paraId="56BE1422" w14:textId="49A40E04" w:rsidR="00BB6AD2" w:rsidRDefault="002D7877" w:rsidP="00360FB9">
            <w:pPr>
              <w:pStyle w:val="CellBody"/>
            </w:pPr>
            <w:r>
              <w:t>3</w:t>
            </w:r>
            <w:r w:rsidR="00CA1E47">
              <w:t>0,000</w:t>
            </w:r>
          </w:p>
          <w:p w14:paraId="75E5CEB6" w14:textId="77777777" w:rsidR="00EA2215" w:rsidRDefault="00EA2215" w:rsidP="00360FB9">
            <w:pPr>
              <w:pStyle w:val="CellBody"/>
            </w:pPr>
          </w:p>
        </w:tc>
        <w:tc>
          <w:tcPr>
            <w:tcW w:w="2126" w:type="dxa"/>
          </w:tcPr>
          <w:p w14:paraId="0C381C79" w14:textId="77777777" w:rsidR="00EA2215" w:rsidRDefault="00EA2215" w:rsidP="00360FB9">
            <w:pPr>
              <w:pStyle w:val="CellBody"/>
            </w:pPr>
            <w:r>
              <w:t>Per time; auto</w:t>
            </w:r>
          </w:p>
        </w:tc>
        <w:tc>
          <w:tcPr>
            <w:tcW w:w="1134" w:type="dxa"/>
          </w:tcPr>
          <w:p w14:paraId="5FA90747" w14:textId="77777777" w:rsidR="00EA2215" w:rsidRDefault="00EA2215" w:rsidP="00360FB9">
            <w:pPr>
              <w:pStyle w:val="CellBody"/>
            </w:pPr>
            <w:r>
              <w:t>Apply</w:t>
            </w:r>
          </w:p>
        </w:tc>
        <w:tc>
          <w:tcPr>
            <w:tcW w:w="1276" w:type="dxa"/>
          </w:tcPr>
          <w:p w14:paraId="728906E8" w14:textId="77777777" w:rsidR="00EA2215" w:rsidRDefault="00EA2215" w:rsidP="00360FB9">
            <w:pPr>
              <w:pStyle w:val="CellBody"/>
            </w:pPr>
            <w:r>
              <w:t>Not apply</w:t>
            </w:r>
          </w:p>
        </w:tc>
      </w:tr>
      <w:tr w:rsidR="005523D7" w:rsidRPr="009D4B48" w14:paraId="5B892CB6"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6843C01E" w14:textId="77777777" w:rsidR="005523D7" w:rsidRDefault="005523D7" w:rsidP="005523D7">
            <w:pPr>
              <w:pStyle w:val="CellBody"/>
              <w:rPr>
                <w:lang w:val="en-US"/>
              </w:rPr>
            </w:pPr>
            <w:r>
              <w:rPr>
                <w:lang w:val="en-US"/>
              </w:rPr>
              <w:t>9</w:t>
            </w:r>
          </w:p>
        </w:tc>
        <w:tc>
          <w:tcPr>
            <w:tcW w:w="3261" w:type="dxa"/>
            <w:tcBorders>
              <w:top w:val="single" w:sz="4" w:space="0" w:color="auto"/>
              <w:left w:val="single" w:sz="4" w:space="0" w:color="auto"/>
              <w:bottom w:val="single" w:sz="4" w:space="0" w:color="auto"/>
              <w:right w:val="single" w:sz="4" w:space="0" w:color="auto"/>
            </w:tcBorders>
          </w:tcPr>
          <w:p w14:paraId="0A2E3CB5" w14:textId="77777777" w:rsidR="005523D7" w:rsidRPr="003220A3" w:rsidRDefault="005523D7" w:rsidP="005523D7">
            <w:pPr>
              <w:pStyle w:val="CellBody"/>
            </w:pPr>
            <w:r w:rsidRPr="003220A3">
              <w:t>Card Upgrade Fee</w:t>
            </w:r>
          </w:p>
          <w:p w14:paraId="2ADB9E42" w14:textId="77777777" w:rsidR="005523D7" w:rsidRPr="003220A3" w:rsidRDefault="005523D7" w:rsidP="005523D7">
            <w:pPr>
              <w:pStyle w:val="CellBody"/>
            </w:pPr>
            <w:r w:rsidRPr="003220A3">
              <w:t>(Phí nâng hạng)</w:t>
            </w:r>
          </w:p>
        </w:tc>
        <w:tc>
          <w:tcPr>
            <w:tcW w:w="992" w:type="dxa"/>
            <w:tcBorders>
              <w:top w:val="single" w:sz="4" w:space="0" w:color="auto"/>
              <w:left w:val="single" w:sz="4" w:space="0" w:color="auto"/>
              <w:bottom w:val="single" w:sz="4" w:space="0" w:color="auto"/>
              <w:right w:val="single" w:sz="4" w:space="0" w:color="auto"/>
            </w:tcBorders>
          </w:tcPr>
          <w:p w14:paraId="46530DC9" w14:textId="35BA8FE3" w:rsidR="005523D7" w:rsidRDefault="002D7877" w:rsidP="005523D7">
            <w:pPr>
              <w:pStyle w:val="CellBody"/>
            </w:pPr>
            <w:r>
              <w:t>50,000</w:t>
            </w:r>
          </w:p>
        </w:tc>
        <w:tc>
          <w:tcPr>
            <w:tcW w:w="2126" w:type="dxa"/>
            <w:tcBorders>
              <w:top w:val="single" w:sz="4" w:space="0" w:color="auto"/>
              <w:left w:val="single" w:sz="4" w:space="0" w:color="auto"/>
              <w:bottom w:val="single" w:sz="4" w:space="0" w:color="auto"/>
              <w:right w:val="single" w:sz="4" w:space="0" w:color="auto"/>
            </w:tcBorders>
          </w:tcPr>
          <w:p w14:paraId="7B44C09E" w14:textId="77777777" w:rsidR="005523D7" w:rsidRDefault="005523D7" w:rsidP="005523D7">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179E5D1F" w14:textId="77777777" w:rsidR="005523D7"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31671B25" w14:textId="77777777" w:rsidR="005523D7" w:rsidRDefault="005523D7" w:rsidP="005523D7">
            <w:pPr>
              <w:pStyle w:val="CellBody"/>
            </w:pPr>
          </w:p>
        </w:tc>
      </w:tr>
      <w:tr w:rsidR="005523D7" w:rsidRPr="009D4B48" w14:paraId="126B5C89"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38852CE4" w14:textId="77777777" w:rsidR="005523D7" w:rsidRDefault="005523D7" w:rsidP="005523D7">
            <w:pPr>
              <w:pStyle w:val="CellBody"/>
              <w:rPr>
                <w:lang w:val="en-US"/>
              </w:rPr>
            </w:pPr>
            <w:r>
              <w:rPr>
                <w:lang w:val="en-US"/>
              </w:rPr>
              <w:t>10</w:t>
            </w:r>
          </w:p>
        </w:tc>
        <w:tc>
          <w:tcPr>
            <w:tcW w:w="3261" w:type="dxa"/>
            <w:tcBorders>
              <w:top w:val="single" w:sz="4" w:space="0" w:color="auto"/>
              <w:left w:val="single" w:sz="4" w:space="0" w:color="auto"/>
              <w:bottom w:val="single" w:sz="4" w:space="0" w:color="auto"/>
              <w:right w:val="single" w:sz="4" w:space="0" w:color="auto"/>
            </w:tcBorders>
          </w:tcPr>
          <w:p w14:paraId="6817FA72" w14:textId="77777777" w:rsidR="005523D7" w:rsidRPr="003220A3" w:rsidRDefault="005523D7" w:rsidP="005523D7">
            <w:pPr>
              <w:pStyle w:val="CellBody"/>
            </w:pPr>
            <w:r w:rsidRPr="003220A3">
              <w:t>Card Downgrade Fee</w:t>
            </w:r>
          </w:p>
          <w:p w14:paraId="7AEFDC86" w14:textId="77777777" w:rsidR="005523D7" w:rsidRPr="003220A3" w:rsidRDefault="005523D7" w:rsidP="005523D7">
            <w:pPr>
              <w:pStyle w:val="CellBody"/>
            </w:pPr>
            <w:r w:rsidRPr="003220A3">
              <w:t>(Phí hạ hạng)</w:t>
            </w:r>
          </w:p>
        </w:tc>
        <w:tc>
          <w:tcPr>
            <w:tcW w:w="992" w:type="dxa"/>
            <w:tcBorders>
              <w:top w:val="single" w:sz="4" w:space="0" w:color="auto"/>
              <w:left w:val="single" w:sz="4" w:space="0" w:color="auto"/>
              <w:bottom w:val="single" w:sz="4" w:space="0" w:color="auto"/>
              <w:right w:val="single" w:sz="4" w:space="0" w:color="auto"/>
            </w:tcBorders>
          </w:tcPr>
          <w:p w14:paraId="5EEBFD35" w14:textId="512EC889" w:rsidR="005523D7" w:rsidRDefault="002D7877" w:rsidP="005523D7">
            <w:pPr>
              <w:pStyle w:val="CellBody"/>
            </w:pPr>
            <w:r>
              <w:t>50,000</w:t>
            </w:r>
          </w:p>
        </w:tc>
        <w:tc>
          <w:tcPr>
            <w:tcW w:w="2126" w:type="dxa"/>
            <w:tcBorders>
              <w:top w:val="single" w:sz="4" w:space="0" w:color="auto"/>
              <w:left w:val="single" w:sz="4" w:space="0" w:color="auto"/>
              <w:bottom w:val="single" w:sz="4" w:space="0" w:color="auto"/>
              <w:right w:val="single" w:sz="4" w:space="0" w:color="auto"/>
            </w:tcBorders>
          </w:tcPr>
          <w:p w14:paraId="1E5DD643" w14:textId="77777777" w:rsidR="005523D7" w:rsidRDefault="005523D7" w:rsidP="005523D7">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10F1936C" w14:textId="77777777" w:rsidR="005523D7"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1EB149DD" w14:textId="77777777" w:rsidR="005523D7" w:rsidRDefault="005523D7" w:rsidP="005523D7">
            <w:pPr>
              <w:pStyle w:val="CellBody"/>
            </w:pPr>
          </w:p>
        </w:tc>
      </w:tr>
    </w:tbl>
    <w:p w14:paraId="21566AA9" w14:textId="77777777" w:rsidR="00EA2215" w:rsidRDefault="00EA2215" w:rsidP="000C73E8"/>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235765" w:rsidRPr="009D4B48" w14:paraId="7E8FFD1C" w14:textId="77777777" w:rsidTr="00360FB9">
        <w:trPr>
          <w:cantSplit/>
          <w:trHeight w:val="263"/>
          <w:tblHeader/>
        </w:trPr>
        <w:tc>
          <w:tcPr>
            <w:tcW w:w="567" w:type="dxa"/>
            <w:shd w:val="clear" w:color="auto" w:fill="FFC000"/>
          </w:tcPr>
          <w:p w14:paraId="0B46A1FA" w14:textId="77777777" w:rsidR="00235765" w:rsidRPr="009D4B48" w:rsidRDefault="00235765" w:rsidP="00360FB9">
            <w:pPr>
              <w:pStyle w:val="CellHeader"/>
              <w:rPr>
                <w:snapToGrid w:val="0"/>
                <w:lang w:val="en-US"/>
              </w:rPr>
            </w:pPr>
            <w:r w:rsidRPr="009D4B48">
              <w:rPr>
                <w:snapToGrid w:val="0"/>
                <w:lang w:val="en-US"/>
              </w:rPr>
              <w:t>N</w:t>
            </w:r>
            <w:r>
              <w:rPr>
                <w:snapToGrid w:val="0"/>
                <w:lang w:val="en-US"/>
              </w:rPr>
              <w:t>o</w:t>
            </w:r>
          </w:p>
        </w:tc>
        <w:tc>
          <w:tcPr>
            <w:tcW w:w="3261" w:type="dxa"/>
            <w:shd w:val="clear" w:color="auto" w:fill="FFC000"/>
          </w:tcPr>
          <w:p w14:paraId="2FC0995C" w14:textId="77777777" w:rsidR="00235765" w:rsidRPr="009D4B48" w:rsidRDefault="00235765" w:rsidP="00360FB9">
            <w:pPr>
              <w:pStyle w:val="CellHeader"/>
              <w:rPr>
                <w:snapToGrid w:val="0"/>
                <w:lang w:val="en-US"/>
              </w:rPr>
            </w:pPr>
            <w:r w:rsidRPr="009D4B48">
              <w:rPr>
                <w:snapToGrid w:val="0"/>
                <w:lang w:val="en-US"/>
              </w:rPr>
              <w:t>Fee Type</w:t>
            </w:r>
          </w:p>
        </w:tc>
        <w:tc>
          <w:tcPr>
            <w:tcW w:w="992" w:type="dxa"/>
            <w:shd w:val="clear" w:color="auto" w:fill="FFC000"/>
          </w:tcPr>
          <w:p w14:paraId="0AC83857" w14:textId="77777777" w:rsidR="00235765" w:rsidRPr="009D4B48" w:rsidRDefault="00235765"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3E2613E2" w14:textId="77777777" w:rsidR="00235765" w:rsidRPr="009D4B48" w:rsidRDefault="00235765"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55D59A5E" w14:textId="77777777" w:rsidR="00235765" w:rsidRDefault="00235765" w:rsidP="00360FB9">
            <w:pPr>
              <w:pStyle w:val="CellHeader"/>
              <w:jc w:val="center"/>
              <w:rPr>
                <w:snapToGrid w:val="0"/>
                <w:lang w:val="en-US"/>
              </w:rPr>
            </w:pPr>
            <w:r>
              <w:rPr>
                <w:snapToGrid w:val="0"/>
                <w:lang w:val="en-US"/>
              </w:rPr>
              <w:t>Client Classifier</w:t>
            </w:r>
          </w:p>
        </w:tc>
      </w:tr>
      <w:tr w:rsidR="00235765" w:rsidRPr="009D4B48" w14:paraId="55CBB414" w14:textId="77777777" w:rsidTr="00360FB9">
        <w:trPr>
          <w:cantSplit/>
          <w:trHeight w:val="263"/>
          <w:tblHeader/>
        </w:trPr>
        <w:tc>
          <w:tcPr>
            <w:tcW w:w="567" w:type="dxa"/>
            <w:shd w:val="clear" w:color="auto" w:fill="FFC000"/>
          </w:tcPr>
          <w:p w14:paraId="74EE09C3" w14:textId="77777777" w:rsidR="00235765" w:rsidRPr="009D4B48" w:rsidRDefault="00235765" w:rsidP="00360FB9">
            <w:pPr>
              <w:pStyle w:val="CellHeader"/>
              <w:rPr>
                <w:snapToGrid w:val="0"/>
                <w:lang w:val="en-US"/>
              </w:rPr>
            </w:pPr>
          </w:p>
        </w:tc>
        <w:tc>
          <w:tcPr>
            <w:tcW w:w="3261" w:type="dxa"/>
            <w:shd w:val="clear" w:color="auto" w:fill="FFC000"/>
          </w:tcPr>
          <w:p w14:paraId="6AF981F0" w14:textId="77777777" w:rsidR="00235765" w:rsidRPr="009D4B48" w:rsidRDefault="00235765" w:rsidP="00360FB9">
            <w:pPr>
              <w:pStyle w:val="CellHeader"/>
              <w:rPr>
                <w:snapToGrid w:val="0"/>
                <w:lang w:val="en-US"/>
              </w:rPr>
            </w:pPr>
          </w:p>
        </w:tc>
        <w:tc>
          <w:tcPr>
            <w:tcW w:w="992" w:type="dxa"/>
            <w:shd w:val="clear" w:color="auto" w:fill="FFC000"/>
          </w:tcPr>
          <w:p w14:paraId="00FAB706" w14:textId="77777777" w:rsidR="00235765" w:rsidRDefault="00235765" w:rsidP="00360FB9">
            <w:pPr>
              <w:pStyle w:val="CellHeader"/>
              <w:rPr>
                <w:snapToGrid w:val="0"/>
                <w:lang w:val="en-US"/>
              </w:rPr>
            </w:pPr>
          </w:p>
        </w:tc>
        <w:tc>
          <w:tcPr>
            <w:tcW w:w="2126" w:type="dxa"/>
            <w:shd w:val="clear" w:color="auto" w:fill="FFC000"/>
          </w:tcPr>
          <w:p w14:paraId="2D4C04C6" w14:textId="77777777" w:rsidR="00235765" w:rsidRDefault="00235765" w:rsidP="00360FB9">
            <w:pPr>
              <w:pStyle w:val="CellHeader"/>
              <w:rPr>
                <w:snapToGrid w:val="0"/>
                <w:lang w:val="en-US"/>
              </w:rPr>
            </w:pPr>
          </w:p>
        </w:tc>
        <w:tc>
          <w:tcPr>
            <w:tcW w:w="1134" w:type="dxa"/>
            <w:shd w:val="clear" w:color="auto" w:fill="FFC000"/>
          </w:tcPr>
          <w:p w14:paraId="585FDE1F" w14:textId="77777777" w:rsidR="00235765" w:rsidRDefault="00235765" w:rsidP="00360FB9">
            <w:pPr>
              <w:pStyle w:val="CellHeader"/>
              <w:jc w:val="center"/>
              <w:rPr>
                <w:snapToGrid w:val="0"/>
                <w:lang w:val="en-US"/>
              </w:rPr>
            </w:pPr>
            <w:r>
              <w:rPr>
                <w:snapToGrid w:val="0"/>
                <w:lang w:val="en-US"/>
              </w:rPr>
              <w:t>External</w:t>
            </w:r>
          </w:p>
        </w:tc>
        <w:tc>
          <w:tcPr>
            <w:tcW w:w="1276" w:type="dxa"/>
            <w:shd w:val="clear" w:color="auto" w:fill="FFC000"/>
          </w:tcPr>
          <w:p w14:paraId="70D92775" w14:textId="77777777" w:rsidR="00235765" w:rsidRDefault="00235765" w:rsidP="00360FB9">
            <w:pPr>
              <w:pStyle w:val="CellHeader"/>
              <w:jc w:val="center"/>
              <w:rPr>
                <w:snapToGrid w:val="0"/>
                <w:lang w:val="en-US"/>
              </w:rPr>
            </w:pPr>
            <w:r>
              <w:rPr>
                <w:snapToGrid w:val="0"/>
                <w:lang w:val="en-US"/>
              </w:rPr>
              <w:t>Internal</w:t>
            </w:r>
          </w:p>
        </w:tc>
      </w:tr>
      <w:tr w:rsidR="00235765" w:rsidRPr="009D4B48" w14:paraId="14674488" w14:textId="77777777" w:rsidTr="00360FB9">
        <w:trPr>
          <w:trHeight w:val="50"/>
        </w:trPr>
        <w:tc>
          <w:tcPr>
            <w:tcW w:w="567" w:type="dxa"/>
          </w:tcPr>
          <w:p w14:paraId="02C857C8" w14:textId="77777777" w:rsidR="00235765" w:rsidRPr="009D4B48" w:rsidRDefault="00235765" w:rsidP="00360FB9">
            <w:pPr>
              <w:pStyle w:val="CellBody"/>
              <w:rPr>
                <w:lang w:val="ru-RU"/>
              </w:rPr>
            </w:pPr>
            <w:r w:rsidRPr="009D4B48">
              <w:rPr>
                <w:lang w:val="ru-RU"/>
              </w:rPr>
              <w:t>1</w:t>
            </w:r>
          </w:p>
        </w:tc>
        <w:tc>
          <w:tcPr>
            <w:tcW w:w="3261" w:type="dxa"/>
          </w:tcPr>
          <w:p w14:paraId="5ADC5870" w14:textId="77777777" w:rsidR="00235765" w:rsidRDefault="00235765" w:rsidP="00360FB9">
            <w:pPr>
              <w:pStyle w:val="CellBody"/>
            </w:pPr>
            <w:r>
              <w:t>Late Payment Fee</w:t>
            </w:r>
          </w:p>
          <w:p w14:paraId="5239B727" w14:textId="77777777" w:rsidR="00235765" w:rsidRPr="009D4B48" w:rsidRDefault="00235765" w:rsidP="00360FB9">
            <w:pPr>
              <w:pStyle w:val="CellBody"/>
            </w:pPr>
            <w:r>
              <w:t>(</w:t>
            </w:r>
            <w:r w:rsidRPr="00972B2E">
              <w:rPr>
                <w:i/>
              </w:rPr>
              <w:t xml:space="preserve">Phí </w:t>
            </w:r>
            <w:r>
              <w:rPr>
                <w:i/>
              </w:rPr>
              <w:t>chậm trả</w:t>
            </w:r>
            <w:r>
              <w:t>)</w:t>
            </w:r>
          </w:p>
        </w:tc>
        <w:tc>
          <w:tcPr>
            <w:tcW w:w="992" w:type="dxa"/>
          </w:tcPr>
          <w:p w14:paraId="0B342452" w14:textId="2FC78B80" w:rsidR="00235765" w:rsidRPr="009D4B48" w:rsidRDefault="00640148" w:rsidP="00640148">
            <w:pPr>
              <w:pStyle w:val="CellBody"/>
            </w:pPr>
            <w:r>
              <w:t>4</w:t>
            </w:r>
            <w:r w:rsidR="00235765">
              <w:t xml:space="preserve">%; min </w:t>
            </w:r>
            <w:r>
              <w:t>1</w:t>
            </w:r>
            <w:r w:rsidR="00235765">
              <w:t>00,000</w:t>
            </w:r>
          </w:p>
        </w:tc>
        <w:tc>
          <w:tcPr>
            <w:tcW w:w="2126" w:type="dxa"/>
          </w:tcPr>
          <w:p w14:paraId="6A620666" w14:textId="77777777" w:rsidR="00235765" w:rsidRPr="009D4B48" w:rsidRDefault="00235765" w:rsidP="00360FB9">
            <w:pPr>
              <w:pStyle w:val="CellBody"/>
            </w:pPr>
            <w:r>
              <w:t>Per late cycles; auto</w:t>
            </w:r>
          </w:p>
        </w:tc>
        <w:tc>
          <w:tcPr>
            <w:tcW w:w="1134" w:type="dxa"/>
          </w:tcPr>
          <w:p w14:paraId="4D9C6220" w14:textId="77777777" w:rsidR="00235765" w:rsidRPr="009D4B48" w:rsidRDefault="00235765" w:rsidP="00360FB9">
            <w:pPr>
              <w:pStyle w:val="CellBody"/>
            </w:pPr>
            <w:r>
              <w:t>Apply</w:t>
            </w:r>
          </w:p>
        </w:tc>
        <w:tc>
          <w:tcPr>
            <w:tcW w:w="1276" w:type="dxa"/>
          </w:tcPr>
          <w:p w14:paraId="036D551F" w14:textId="77777777" w:rsidR="00235765" w:rsidRPr="009D4B48" w:rsidRDefault="00235765" w:rsidP="00360FB9">
            <w:pPr>
              <w:pStyle w:val="CellBody"/>
            </w:pPr>
            <w:r>
              <w:t>Apply</w:t>
            </w:r>
          </w:p>
        </w:tc>
      </w:tr>
    </w:tbl>
    <w:p w14:paraId="58BCC6B5" w14:textId="77777777" w:rsidR="00235765" w:rsidRDefault="00235765" w:rsidP="000C73E8"/>
    <w:p w14:paraId="5D1FFB86" w14:textId="77777777" w:rsidR="00896792" w:rsidRDefault="00896792" w:rsidP="00896792">
      <w:r>
        <w:t>Every late cycles, cardholder will be charged late payment fee. And Late payment fee is posted on next working day after due date.</w:t>
      </w:r>
    </w:p>
    <w:p w14:paraId="2F01217E" w14:textId="77777777" w:rsidR="00140F29" w:rsidRDefault="00140F29" w:rsidP="000C73E8"/>
    <w:p w14:paraId="27CC0E0C" w14:textId="77777777" w:rsidR="002247AB" w:rsidRDefault="002247AB" w:rsidP="002247AB">
      <w:pPr>
        <w:rPr>
          <w:b/>
        </w:rPr>
      </w:pPr>
      <w:r w:rsidRPr="003220A3">
        <w:rPr>
          <w:b/>
        </w:rPr>
        <w:t>MC Debit Card for Enterprise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640148" w:rsidRPr="009D4B48" w14:paraId="42FEF4DF" w14:textId="77777777" w:rsidTr="00552796">
        <w:trPr>
          <w:cantSplit/>
          <w:trHeight w:val="263"/>
          <w:tblHeader/>
        </w:trPr>
        <w:tc>
          <w:tcPr>
            <w:tcW w:w="567" w:type="dxa"/>
            <w:shd w:val="clear" w:color="auto" w:fill="FFC000"/>
          </w:tcPr>
          <w:p w14:paraId="36C0F560" w14:textId="77777777" w:rsidR="00640148" w:rsidRPr="009D4B48" w:rsidRDefault="00640148" w:rsidP="00552796">
            <w:pPr>
              <w:pStyle w:val="CellHeader"/>
              <w:rPr>
                <w:snapToGrid w:val="0"/>
                <w:lang w:val="en-US"/>
              </w:rPr>
            </w:pPr>
            <w:r w:rsidRPr="009D4B48">
              <w:rPr>
                <w:snapToGrid w:val="0"/>
                <w:lang w:val="en-US"/>
              </w:rPr>
              <w:lastRenderedPageBreak/>
              <w:t>N</w:t>
            </w:r>
            <w:r>
              <w:rPr>
                <w:snapToGrid w:val="0"/>
                <w:lang w:val="en-US"/>
              </w:rPr>
              <w:t>o</w:t>
            </w:r>
          </w:p>
        </w:tc>
        <w:tc>
          <w:tcPr>
            <w:tcW w:w="3261" w:type="dxa"/>
            <w:shd w:val="clear" w:color="auto" w:fill="FFC000"/>
          </w:tcPr>
          <w:p w14:paraId="23924223" w14:textId="77777777" w:rsidR="00640148" w:rsidRPr="009D4B48" w:rsidRDefault="00640148" w:rsidP="00552796">
            <w:pPr>
              <w:pStyle w:val="CellHeader"/>
              <w:rPr>
                <w:snapToGrid w:val="0"/>
                <w:lang w:val="en-US"/>
              </w:rPr>
            </w:pPr>
            <w:r w:rsidRPr="009D4B48">
              <w:rPr>
                <w:snapToGrid w:val="0"/>
                <w:lang w:val="en-US"/>
              </w:rPr>
              <w:t>Fee Type</w:t>
            </w:r>
          </w:p>
        </w:tc>
        <w:tc>
          <w:tcPr>
            <w:tcW w:w="992" w:type="dxa"/>
            <w:shd w:val="clear" w:color="auto" w:fill="FFC000"/>
          </w:tcPr>
          <w:p w14:paraId="3CFFFF86" w14:textId="77777777" w:rsidR="00640148" w:rsidRPr="009D4B48" w:rsidRDefault="00640148" w:rsidP="00552796">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43FA841B" w14:textId="77777777" w:rsidR="00640148" w:rsidRPr="009D4B48" w:rsidRDefault="00640148" w:rsidP="00552796">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7CAAE422" w14:textId="77777777" w:rsidR="00640148" w:rsidRDefault="00640148" w:rsidP="00552796">
            <w:pPr>
              <w:pStyle w:val="CellHeader"/>
              <w:jc w:val="center"/>
              <w:rPr>
                <w:snapToGrid w:val="0"/>
                <w:lang w:val="en-US"/>
              </w:rPr>
            </w:pPr>
            <w:r>
              <w:rPr>
                <w:snapToGrid w:val="0"/>
                <w:lang w:val="en-US"/>
              </w:rPr>
              <w:t>Client Classifier</w:t>
            </w:r>
          </w:p>
        </w:tc>
      </w:tr>
      <w:tr w:rsidR="00640148" w:rsidRPr="009D4B48" w14:paraId="0AD1C1B4" w14:textId="77777777" w:rsidTr="00552796">
        <w:trPr>
          <w:cantSplit/>
          <w:trHeight w:val="263"/>
          <w:tblHeader/>
        </w:trPr>
        <w:tc>
          <w:tcPr>
            <w:tcW w:w="567" w:type="dxa"/>
            <w:shd w:val="clear" w:color="auto" w:fill="FFC000"/>
          </w:tcPr>
          <w:p w14:paraId="4A04E70D" w14:textId="77777777" w:rsidR="00640148" w:rsidRPr="009D4B48" w:rsidRDefault="00640148" w:rsidP="00552796">
            <w:pPr>
              <w:pStyle w:val="CellHeader"/>
              <w:rPr>
                <w:snapToGrid w:val="0"/>
                <w:lang w:val="en-US"/>
              </w:rPr>
            </w:pPr>
          </w:p>
        </w:tc>
        <w:tc>
          <w:tcPr>
            <w:tcW w:w="3261" w:type="dxa"/>
            <w:shd w:val="clear" w:color="auto" w:fill="FFC000"/>
          </w:tcPr>
          <w:p w14:paraId="3920C7F9" w14:textId="77777777" w:rsidR="00640148" w:rsidRPr="009D4B48" w:rsidRDefault="00640148" w:rsidP="00552796">
            <w:pPr>
              <w:pStyle w:val="CellHeader"/>
              <w:rPr>
                <w:snapToGrid w:val="0"/>
                <w:lang w:val="en-US"/>
              </w:rPr>
            </w:pPr>
          </w:p>
        </w:tc>
        <w:tc>
          <w:tcPr>
            <w:tcW w:w="992" w:type="dxa"/>
            <w:shd w:val="clear" w:color="auto" w:fill="FFC000"/>
          </w:tcPr>
          <w:p w14:paraId="39A464AA" w14:textId="77777777" w:rsidR="00640148" w:rsidRDefault="00640148" w:rsidP="00552796">
            <w:pPr>
              <w:pStyle w:val="CellHeader"/>
              <w:rPr>
                <w:snapToGrid w:val="0"/>
                <w:lang w:val="en-US"/>
              </w:rPr>
            </w:pPr>
          </w:p>
        </w:tc>
        <w:tc>
          <w:tcPr>
            <w:tcW w:w="2126" w:type="dxa"/>
            <w:shd w:val="clear" w:color="auto" w:fill="FFC000"/>
          </w:tcPr>
          <w:p w14:paraId="72B692FD" w14:textId="77777777" w:rsidR="00640148" w:rsidRDefault="00640148" w:rsidP="00552796">
            <w:pPr>
              <w:pStyle w:val="CellHeader"/>
              <w:rPr>
                <w:snapToGrid w:val="0"/>
                <w:lang w:val="en-US"/>
              </w:rPr>
            </w:pPr>
          </w:p>
        </w:tc>
        <w:tc>
          <w:tcPr>
            <w:tcW w:w="1134" w:type="dxa"/>
            <w:shd w:val="clear" w:color="auto" w:fill="FFC000"/>
          </w:tcPr>
          <w:p w14:paraId="6131EDD1" w14:textId="77777777" w:rsidR="00640148" w:rsidRDefault="00640148" w:rsidP="00552796">
            <w:pPr>
              <w:pStyle w:val="CellHeader"/>
              <w:jc w:val="center"/>
              <w:rPr>
                <w:snapToGrid w:val="0"/>
                <w:lang w:val="en-US"/>
              </w:rPr>
            </w:pPr>
            <w:r>
              <w:rPr>
                <w:snapToGrid w:val="0"/>
                <w:lang w:val="en-US"/>
              </w:rPr>
              <w:t>External</w:t>
            </w:r>
          </w:p>
        </w:tc>
        <w:tc>
          <w:tcPr>
            <w:tcW w:w="1276" w:type="dxa"/>
            <w:shd w:val="clear" w:color="auto" w:fill="FFC000"/>
          </w:tcPr>
          <w:p w14:paraId="537D5925" w14:textId="77777777" w:rsidR="00640148" w:rsidRDefault="00640148" w:rsidP="00552796">
            <w:pPr>
              <w:pStyle w:val="CellHeader"/>
              <w:jc w:val="center"/>
              <w:rPr>
                <w:snapToGrid w:val="0"/>
                <w:lang w:val="en-US"/>
              </w:rPr>
            </w:pPr>
            <w:r>
              <w:rPr>
                <w:snapToGrid w:val="0"/>
                <w:lang w:val="en-US"/>
              </w:rPr>
              <w:t>Internal</w:t>
            </w:r>
          </w:p>
        </w:tc>
      </w:tr>
      <w:tr w:rsidR="00640148" w:rsidRPr="009D4B48" w14:paraId="1A391CE6" w14:textId="77777777" w:rsidTr="00552796">
        <w:trPr>
          <w:trHeight w:val="50"/>
        </w:trPr>
        <w:tc>
          <w:tcPr>
            <w:tcW w:w="567" w:type="dxa"/>
          </w:tcPr>
          <w:p w14:paraId="2C00C107" w14:textId="77777777" w:rsidR="00640148" w:rsidRPr="009D4B48" w:rsidRDefault="00640148" w:rsidP="00552796">
            <w:pPr>
              <w:pStyle w:val="CellBody"/>
              <w:rPr>
                <w:lang w:val="ru-RU"/>
              </w:rPr>
            </w:pPr>
            <w:r w:rsidRPr="009D4B48">
              <w:rPr>
                <w:lang w:val="ru-RU"/>
              </w:rPr>
              <w:t>1</w:t>
            </w:r>
          </w:p>
        </w:tc>
        <w:tc>
          <w:tcPr>
            <w:tcW w:w="3261" w:type="dxa"/>
          </w:tcPr>
          <w:p w14:paraId="33F9EA95" w14:textId="77777777" w:rsidR="00640148" w:rsidRDefault="00640148" w:rsidP="00552796">
            <w:pPr>
              <w:pStyle w:val="CellBody"/>
            </w:pPr>
            <w:r>
              <w:t>Card Yearly Fee</w:t>
            </w:r>
          </w:p>
          <w:p w14:paraId="15A92315" w14:textId="77777777" w:rsidR="00640148" w:rsidRPr="009D4B48" w:rsidRDefault="00640148" w:rsidP="00552796">
            <w:pPr>
              <w:pStyle w:val="CellBody"/>
            </w:pPr>
            <w:r>
              <w:t>(</w:t>
            </w:r>
            <w:r w:rsidRPr="00972B2E">
              <w:rPr>
                <w:i/>
              </w:rPr>
              <w:t>Phí thường niên</w:t>
            </w:r>
            <w:r>
              <w:t>)</w:t>
            </w:r>
          </w:p>
        </w:tc>
        <w:tc>
          <w:tcPr>
            <w:tcW w:w="992" w:type="dxa"/>
          </w:tcPr>
          <w:p w14:paraId="14B3A503" w14:textId="375C61F0" w:rsidR="00640148" w:rsidRPr="009D4B48" w:rsidRDefault="00640148" w:rsidP="00552796">
            <w:pPr>
              <w:pStyle w:val="CellBody"/>
            </w:pPr>
            <w:r>
              <w:t>200,000</w:t>
            </w:r>
          </w:p>
        </w:tc>
        <w:tc>
          <w:tcPr>
            <w:tcW w:w="2126" w:type="dxa"/>
          </w:tcPr>
          <w:p w14:paraId="4ACE2966" w14:textId="26102231" w:rsidR="00640148" w:rsidRPr="009D4B48" w:rsidRDefault="00640148" w:rsidP="0032425F">
            <w:pPr>
              <w:pStyle w:val="CellBody"/>
            </w:pPr>
            <w:r>
              <w:t>Yearly, First year is free</w:t>
            </w:r>
            <w:r w:rsidR="0032425F">
              <w:t>;</w:t>
            </w:r>
            <w:r>
              <w:t xml:space="preserve"> Charge from 2</w:t>
            </w:r>
            <w:r w:rsidRPr="00640148">
              <w:rPr>
                <w:vertAlign w:val="superscript"/>
              </w:rPr>
              <w:t>nd</w:t>
            </w:r>
            <w:r>
              <w:t xml:space="preserve"> year</w:t>
            </w:r>
          </w:p>
        </w:tc>
        <w:tc>
          <w:tcPr>
            <w:tcW w:w="1134" w:type="dxa"/>
          </w:tcPr>
          <w:p w14:paraId="62170891" w14:textId="77777777" w:rsidR="00640148" w:rsidRDefault="00640148" w:rsidP="00552796">
            <w:pPr>
              <w:pStyle w:val="CellBody"/>
            </w:pPr>
            <w:r>
              <w:t>Not Apply</w:t>
            </w:r>
          </w:p>
          <w:p w14:paraId="28B08CB3" w14:textId="77777777" w:rsidR="00640148" w:rsidRPr="009D4B48" w:rsidRDefault="00640148" w:rsidP="00552796">
            <w:pPr>
              <w:pStyle w:val="CellBody"/>
            </w:pPr>
          </w:p>
        </w:tc>
        <w:tc>
          <w:tcPr>
            <w:tcW w:w="1276" w:type="dxa"/>
          </w:tcPr>
          <w:p w14:paraId="181289B1" w14:textId="77777777" w:rsidR="00640148" w:rsidRPr="009D4B48" w:rsidRDefault="00640148" w:rsidP="00552796">
            <w:pPr>
              <w:pStyle w:val="CellBody"/>
            </w:pPr>
            <w:r>
              <w:t>Not Apply</w:t>
            </w:r>
          </w:p>
        </w:tc>
      </w:tr>
      <w:tr w:rsidR="00640148" w:rsidRPr="009D4B48" w14:paraId="1006AE1F" w14:textId="77777777" w:rsidTr="00552796">
        <w:trPr>
          <w:trHeight w:val="50"/>
        </w:trPr>
        <w:tc>
          <w:tcPr>
            <w:tcW w:w="567" w:type="dxa"/>
          </w:tcPr>
          <w:p w14:paraId="1C1675FA" w14:textId="77777777" w:rsidR="00640148" w:rsidRPr="00B33FF6" w:rsidRDefault="00640148" w:rsidP="00552796">
            <w:pPr>
              <w:pStyle w:val="CellBody"/>
              <w:rPr>
                <w:lang w:val="en-US"/>
              </w:rPr>
            </w:pPr>
            <w:r>
              <w:rPr>
                <w:lang w:val="en-US"/>
              </w:rPr>
              <w:t>2</w:t>
            </w:r>
          </w:p>
        </w:tc>
        <w:tc>
          <w:tcPr>
            <w:tcW w:w="3261" w:type="dxa"/>
          </w:tcPr>
          <w:p w14:paraId="24B8CA2B" w14:textId="77777777" w:rsidR="00640148" w:rsidRDefault="00640148" w:rsidP="00552796">
            <w:pPr>
              <w:pStyle w:val="CellBody"/>
            </w:pPr>
            <w:r>
              <w:t>Card Production</w:t>
            </w:r>
          </w:p>
          <w:p w14:paraId="60309EFF" w14:textId="77777777" w:rsidR="00640148" w:rsidRDefault="00640148" w:rsidP="00552796">
            <w:pPr>
              <w:pStyle w:val="CellBody"/>
            </w:pPr>
            <w:r>
              <w:t>(</w:t>
            </w:r>
            <w:r w:rsidRPr="00972B2E">
              <w:rPr>
                <w:i/>
              </w:rPr>
              <w:t>Phí phát hành</w:t>
            </w:r>
            <w:r>
              <w:t>)</w:t>
            </w:r>
          </w:p>
          <w:p w14:paraId="44509280" w14:textId="77777777" w:rsidR="00640148" w:rsidRDefault="00640148" w:rsidP="00552796">
            <w:pPr>
              <w:pStyle w:val="CellBody"/>
              <w:ind w:left="318"/>
            </w:pPr>
            <w:r>
              <w:t>Magnetic stripe</w:t>
            </w:r>
          </w:p>
          <w:p w14:paraId="6211079F" w14:textId="77777777" w:rsidR="00640148" w:rsidRDefault="00640148" w:rsidP="00552796">
            <w:pPr>
              <w:pStyle w:val="CellBody"/>
              <w:ind w:left="318"/>
            </w:pPr>
            <w:r>
              <w:t>EMV</w:t>
            </w:r>
          </w:p>
        </w:tc>
        <w:tc>
          <w:tcPr>
            <w:tcW w:w="992" w:type="dxa"/>
          </w:tcPr>
          <w:p w14:paraId="425E57C5" w14:textId="77777777" w:rsidR="00640148" w:rsidRDefault="00640148" w:rsidP="00552796">
            <w:pPr>
              <w:pStyle w:val="CellBody"/>
            </w:pPr>
          </w:p>
          <w:p w14:paraId="385A07D2" w14:textId="77777777" w:rsidR="00640148" w:rsidRDefault="00640148" w:rsidP="00552796">
            <w:pPr>
              <w:pStyle w:val="CellBody"/>
            </w:pPr>
          </w:p>
          <w:p w14:paraId="70EAC24D" w14:textId="7E134382" w:rsidR="00640148" w:rsidRDefault="0032425F" w:rsidP="00552796">
            <w:pPr>
              <w:pStyle w:val="CellBody"/>
            </w:pPr>
            <w:r>
              <w:t>0</w:t>
            </w:r>
          </w:p>
          <w:p w14:paraId="792CFAF5" w14:textId="5EA51493" w:rsidR="00640148" w:rsidRPr="009D4B48" w:rsidRDefault="0032425F" w:rsidP="00552796">
            <w:pPr>
              <w:pStyle w:val="CellBody"/>
            </w:pPr>
            <w:r>
              <w:t>0</w:t>
            </w:r>
          </w:p>
        </w:tc>
        <w:tc>
          <w:tcPr>
            <w:tcW w:w="2126" w:type="dxa"/>
          </w:tcPr>
          <w:p w14:paraId="4DA473ED" w14:textId="77777777" w:rsidR="00640148" w:rsidRPr="009D4B48" w:rsidRDefault="00640148" w:rsidP="00552796">
            <w:pPr>
              <w:pStyle w:val="CellBody"/>
            </w:pPr>
            <w:r>
              <w:t>When producing card; auto</w:t>
            </w:r>
          </w:p>
        </w:tc>
        <w:tc>
          <w:tcPr>
            <w:tcW w:w="1134" w:type="dxa"/>
          </w:tcPr>
          <w:p w14:paraId="39002CBB" w14:textId="77777777" w:rsidR="00640148" w:rsidRDefault="00640148" w:rsidP="00552796">
            <w:pPr>
              <w:pStyle w:val="CellBody"/>
            </w:pPr>
          </w:p>
          <w:p w14:paraId="56C0CF69" w14:textId="77777777" w:rsidR="00640148" w:rsidRDefault="00640148" w:rsidP="00552796">
            <w:pPr>
              <w:pStyle w:val="CellBody"/>
            </w:pPr>
          </w:p>
          <w:p w14:paraId="3DE1C1F1" w14:textId="77777777" w:rsidR="00640148" w:rsidRDefault="00640148" w:rsidP="00552796">
            <w:pPr>
              <w:pStyle w:val="CellBody"/>
            </w:pPr>
            <w:r>
              <w:t>Not apply</w:t>
            </w:r>
          </w:p>
          <w:p w14:paraId="18DA0961" w14:textId="77777777" w:rsidR="00640148" w:rsidRPr="009D4B48" w:rsidRDefault="00640148" w:rsidP="00552796">
            <w:pPr>
              <w:pStyle w:val="CellBody"/>
            </w:pPr>
            <w:r>
              <w:t>Apply</w:t>
            </w:r>
          </w:p>
        </w:tc>
        <w:tc>
          <w:tcPr>
            <w:tcW w:w="1276" w:type="dxa"/>
          </w:tcPr>
          <w:p w14:paraId="7FA68502" w14:textId="77777777" w:rsidR="00640148" w:rsidRDefault="00640148" w:rsidP="00552796">
            <w:pPr>
              <w:pStyle w:val="CellBody"/>
            </w:pPr>
          </w:p>
          <w:p w14:paraId="32499577" w14:textId="77777777" w:rsidR="00640148" w:rsidRDefault="00640148" w:rsidP="00552796">
            <w:pPr>
              <w:pStyle w:val="CellBody"/>
            </w:pPr>
          </w:p>
          <w:p w14:paraId="4BF7B3E5" w14:textId="77777777" w:rsidR="00640148" w:rsidRDefault="00640148" w:rsidP="00552796">
            <w:pPr>
              <w:pStyle w:val="CellBody"/>
            </w:pPr>
            <w:r>
              <w:t>Not apply</w:t>
            </w:r>
          </w:p>
          <w:p w14:paraId="78BD44D6" w14:textId="77777777" w:rsidR="00640148" w:rsidRPr="009D4B48" w:rsidRDefault="00640148" w:rsidP="00552796">
            <w:pPr>
              <w:pStyle w:val="CellBody"/>
            </w:pPr>
            <w:r>
              <w:t>Apply</w:t>
            </w:r>
          </w:p>
        </w:tc>
      </w:tr>
      <w:tr w:rsidR="00640148" w:rsidRPr="009D4B48" w14:paraId="601DAAD5" w14:textId="77777777" w:rsidTr="00552796">
        <w:trPr>
          <w:trHeight w:val="50"/>
        </w:trPr>
        <w:tc>
          <w:tcPr>
            <w:tcW w:w="567" w:type="dxa"/>
          </w:tcPr>
          <w:p w14:paraId="6B528FC9" w14:textId="77777777" w:rsidR="00640148" w:rsidRDefault="00640148" w:rsidP="00552796">
            <w:pPr>
              <w:pStyle w:val="CellBody"/>
              <w:rPr>
                <w:lang w:val="en-US"/>
              </w:rPr>
            </w:pPr>
            <w:r>
              <w:rPr>
                <w:lang w:val="en-US"/>
              </w:rPr>
              <w:t>3</w:t>
            </w:r>
          </w:p>
        </w:tc>
        <w:tc>
          <w:tcPr>
            <w:tcW w:w="3261" w:type="dxa"/>
          </w:tcPr>
          <w:p w14:paraId="5962F885" w14:textId="77777777" w:rsidR="00640148" w:rsidRDefault="00640148" w:rsidP="00552796">
            <w:pPr>
              <w:pStyle w:val="CellBody"/>
            </w:pPr>
            <w:r>
              <w:t>Card Replacement</w:t>
            </w:r>
          </w:p>
          <w:p w14:paraId="44E4F2BD" w14:textId="77777777" w:rsidR="00640148" w:rsidRDefault="00640148" w:rsidP="00552796">
            <w:pPr>
              <w:pStyle w:val="CellBody"/>
            </w:pPr>
            <w:r>
              <w:t>(</w:t>
            </w:r>
            <w:r w:rsidRPr="00620129">
              <w:rPr>
                <w:i/>
              </w:rPr>
              <w:t>Phí thay thế thẻ</w:t>
            </w:r>
            <w:r>
              <w:t>)</w:t>
            </w:r>
          </w:p>
        </w:tc>
        <w:tc>
          <w:tcPr>
            <w:tcW w:w="992" w:type="dxa"/>
          </w:tcPr>
          <w:p w14:paraId="1E411022" w14:textId="16390CCA" w:rsidR="00640148" w:rsidRPr="009D4B48" w:rsidRDefault="0032425F" w:rsidP="00552796">
            <w:pPr>
              <w:pStyle w:val="CellBody"/>
            </w:pPr>
            <w:r>
              <w:t>10</w:t>
            </w:r>
            <w:r w:rsidR="00640148">
              <w:t>0,000</w:t>
            </w:r>
          </w:p>
        </w:tc>
        <w:tc>
          <w:tcPr>
            <w:tcW w:w="2126" w:type="dxa"/>
          </w:tcPr>
          <w:p w14:paraId="4114A92A" w14:textId="77777777" w:rsidR="00640148" w:rsidRDefault="00640148" w:rsidP="00552796">
            <w:pPr>
              <w:pStyle w:val="CellBody"/>
            </w:pPr>
            <w:r>
              <w:t>Per card/time; auto</w:t>
            </w:r>
          </w:p>
        </w:tc>
        <w:tc>
          <w:tcPr>
            <w:tcW w:w="1134" w:type="dxa"/>
          </w:tcPr>
          <w:p w14:paraId="50AA8EAB" w14:textId="77777777" w:rsidR="00640148" w:rsidRDefault="00640148" w:rsidP="00552796">
            <w:pPr>
              <w:pStyle w:val="CellBody"/>
            </w:pPr>
            <w:r>
              <w:t>Apply</w:t>
            </w:r>
          </w:p>
        </w:tc>
        <w:tc>
          <w:tcPr>
            <w:tcW w:w="1276" w:type="dxa"/>
          </w:tcPr>
          <w:p w14:paraId="3A300ADE" w14:textId="77777777" w:rsidR="00640148" w:rsidRDefault="00640148" w:rsidP="00552796">
            <w:pPr>
              <w:pStyle w:val="CellBody"/>
            </w:pPr>
            <w:r>
              <w:t>Not apply</w:t>
            </w:r>
          </w:p>
        </w:tc>
      </w:tr>
      <w:tr w:rsidR="00640148" w:rsidRPr="009D4B48" w14:paraId="08BFDF78" w14:textId="77777777" w:rsidTr="00552796">
        <w:trPr>
          <w:trHeight w:val="50"/>
        </w:trPr>
        <w:tc>
          <w:tcPr>
            <w:tcW w:w="567" w:type="dxa"/>
          </w:tcPr>
          <w:p w14:paraId="6D2F9274" w14:textId="77777777" w:rsidR="00640148" w:rsidRDefault="00640148" w:rsidP="00552796">
            <w:pPr>
              <w:pStyle w:val="CellBody"/>
              <w:rPr>
                <w:lang w:val="en-US"/>
              </w:rPr>
            </w:pPr>
            <w:r>
              <w:rPr>
                <w:lang w:val="en-US"/>
              </w:rPr>
              <w:t>5</w:t>
            </w:r>
          </w:p>
        </w:tc>
        <w:tc>
          <w:tcPr>
            <w:tcW w:w="3261" w:type="dxa"/>
          </w:tcPr>
          <w:p w14:paraId="55126D9E" w14:textId="77777777" w:rsidR="00640148" w:rsidRDefault="00640148" w:rsidP="00552796">
            <w:pPr>
              <w:pStyle w:val="CellBody"/>
            </w:pPr>
            <w:r>
              <w:t>Cardholder’s Confirmation Request</w:t>
            </w:r>
          </w:p>
          <w:p w14:paraId="3F041B71" w14:textId="77777777" w:rsidR="00640148" w:rsidRDefault="00640148" w:rsidP="00552796">
            <w:pPr>
              <w:pStyle w:val="CellBody"/>
            </w:pPr>
            <w:r>
              <w:t>(</w:t>
            </w:r>
            <w:r w:rsidRPr="00620129">
              <w:rPr>
                <w:i/>
              </w:rPr>
              <w:t>Phí xác nhận theo y/c chủ thẻ</w:t>
            </w:r>
            <w:r>
              <w:t>)</w:t>
            </w:r>
          </w:p>
        </w:tc>
        <w:tc>
          <w:tcPr>
            <w:tcW w:w="992" w:type="dxa"/>
          </w:tcPr>
          <w:p w14:paraId="1B9D9E1D" w14:textId="62FCD222" w:rsidR="00640148" w:rsidRDefault="000B61B0" w:rsidP="00552796">
            <w:pPr>
              <w:pStyle w:val="CellBody"/>
            </w:pPr>
            <w:r>
              <w:t>8</w:t>
            </w:r>
            <w:r w:rsidR="00640148">
              <w:t>0,000</w:t>
            </w:r>
          </w:p>
        </w:tc>
        <w:tc>
          <w:tcPr>
            <w:tcW w:w="2126" w:type="dxa"/>
          </w:tcPr>
          <w:p w14:paraId="08C76CC5" w14:textId="77777777" w:rsidR="00640148" w:rsidRDefault="00640148" w:rsidP="00552796">
            <w:pPr>
              <w:pStyle w:val="CellBody"/>
            </w:pPr>
            <w:r>
              <w:t>Per page; manually</w:t>
            </w:r>
          </w:p>
        </w:tc>
        <w:tc>
          <w:tcPr>
            <w:tcW w:w="1134" w:type="dxa"/>
          </w:tcPr>
          <w:p w14:paraId="65A477D0" w14:textId="77777777" w:rsidR="00640148" w:rsidRDefault="00640148" w:rsidP="00552796">
            <w:pPr>
              <w:pStyle w:val="CellBody"/>
            </w:pPr>
            <w:r>
              <w:t>Apply</w:t>
            </w:r>
          </w:p>
        </w:tc>
        <w:tc>
          <w:tcPr>
            <w:tcW w:w="1276" w:type="dxa"/>
          </w:tcPr>
          <w:p w14:paraId="719553E1" w14:textId="77777777" w:rsidR="00640148" w:rsidRDefault="00640148" w:rsidP="00552796">
            <w:pPr>
              <w:pStyle w:val="CellBody"/>
            </w:pPr>
            <w:r>
              <w:t>Not apply</w:t>
            </w:r>
          </w:p>
        </w:tc>
      </w:tr>
      <w:tr w:rsidR="00640148" w:rsidRPr="009D4B48" w14:paraId="7DF99985" w14:textId="77777777" w:rsidTr="00552796">
        <w:trPr>
          <w:trHeight w:val="50"/>
        </w:trPr>
        <w:tc>
          <w:tcPr>
            <w:tcW w:w="567" w:type="dxa"/>
          </w:tcPr>
          <w:p w14:paraId="43ECB478" w14:textId="77777777" w:rsidR="00640148" w:rsidRDefault="00640148" w:rsidP="00552796">
            <w:pPr>
              <w:pStyle w:val="CellBody"/>
              <w:rPr>
                <w:lang w:val="en-US"/>
              </w:rPr>
            </w:pPr>
            <w:r>
              <w:rPr>
                <w:lang w:val="en-US"/>
              </w:rPr>
              <w:t>6</w:t>
            </w:r>
          </w:p>
        </w:tc>
        <w:tc>
          <w:tcPr>
            <w:tcW w:w="3261" w:type="dxa"/>
          </w:tcPr>
          <w:p w14:paraId="6AD42A12" w14:textId="77777777" w:rsidR="00640148" w:rsidRDefault="00640148" w:rsidP="00552796">
            <w:pPr>
              <w:pStyle w:val="CellBody"/>
            </w:pPr>
            <w:r>
              <w:t>Transaction Receipt Copy</w:t>
            </w:r>
          </w:p>
          <w:p w14:paraId="685EE381" w14:textId="77777777" w:rsidR="00640148" w:rsidRDefault="00640148" w:rsidP="00552796">
            <w:pPr>
              <w:pStyle w:val="CellBody"/>
              <w:ind w:left="318"/>
            </w:pPr>
            <w:r>
              <w:t>At own acquirer</w:t>
            </w:r>
          </w:p>
          <w:p w14:paraId="1B4ACC85" w14:textId="77777777" w:rsidR="00640148" w:rsidRDefault="00640148" w:rsidP="00552796">
            <w:pPr>
              <w:pStyle w:val="CellBody"/>
              <w:ind w:left="318"/>
            </w:pPr>
            <w:r>
              <w:t>At other acquirer</w:t>
            </w:r>
          </w:p>
          <w:p w14:paraId="1F94B913" w14:textId="77777777" w:rsidR="00640148" w:rsidRDefault="00640148" w:rsidP="00552796">
            <w:pPr>
              <w:pStyle w:val="CellBody"/>
            </w:pPr>
            <w:r>
              <w:t>(</w:t>
            </w:r>
            <w:r w:rsidRPr="00620129">
              <w:rPr>
                <w:i/>
              </w:rPr>
              <w:t>Phí cấp bản sao hóa đơn giao dịch</w:t>
            </w:r>
            <w:r>
              <w:t>)</w:t>
            </w:r>
          </w:p>
        </w:tc>
        <w:tc>
          <w:tcPr>
            <w:tcW w:w="992" w:type="dxa"/>
          </w:tcPr>
          <w:p w14:paraId="278CCE91" w14:textId="77777777" w:rsidR="00640148" w:rsidRDefault="00640148" w:rsidP="00552796">
            <w:pPr>
              <w:pStyle w:val="CellBody"/>
            </w:pPr>
          </w:p>
          <w:p w14:paraId="5FDD6126" w14:textId="29A5433D" w:rsidR="00640148" w:rsidRDefault="000B61B0" w:rsidP="00552796">
            <w:pPr>
              <w:pStyle w:val="CellBody"/>
            </w:pPr>
            <w:r>
              <w:t>0</w:t>
            </w:r>
          </w:p>
          <w:p w14:paraId="4AE4CBCA" w14:textId="670DDD25" w:rsidR="00640148" w:rsidRDefault="000B61B0" w:rsidP="00552796">
            <w:pPr>
              <w:pStyle w:val="CellBody"/>
            </w:pPr>
            <w:r>
              <w:t>5</w:t>
            </w:r>
            <w:r w:rsidR="00640148">
              <w:t>0,000</w:t>
            </w:r>
          </w:p>
        </w:tc>
        <w:tc>
          <w:tcPr>
            <w:tcW w:w="2126" w:type="dxa"/>
          </w:tcPr>
          <w:p w14:paraId="466AEE2E" w14:textId="77777777" w:rsidR="00640148" w:rsidRDefault="00640148" w:rsidP="00552796">
            <w:pPr>
              <w:pStyle w:val="CellBody"/>
            </w:pPr>
          </w:p>
          <w:p w14:paraId="0F4046D6" w14:textId="77777777" w:rsidR="00640148" w:rsidRDefault="00640148" w:rsidP="00552796">
            <w:pPr>
              <w:pStyle w:val="CellBody"/>
            </w:pPr>
            <w:r>
              <w:t>Per receipt; manually</w:t>
            </w:r>
          </w:p>
          <w:p w14:paraId="2FEA3757" w14:textId="77777777" w:rsidR="00640148" w:rsidRDefault="00640148" w:rsidP="00552796">
            <w:pPr>
              <w:pStyle w:val="CellBody"/>
            </w:pPr>
            <w:r>
              <w:t>Per receipt; manually</w:t>
            </w:r>
          </w:p>
        </w:tc>
        <w:tc>
          <w:tcPr>
            <w:tcW w:w="1134" w:type="dxa"/>
          </w:tcPr>
          <w:p w14:paraId="4759D5E7" w14:textId="77777777" w:rsidR="00640148" w:rsidRDefault="00640148" w:rsidP="00552796">
            <w:pPr>
              <w:pStyle w:val="CellBody"/>
            </w:pPr>
          </w:p>
          <w:p w14:paraId="5C6FDBD4" w14:textId="77777777" w:rsidR="00640148" w:rsidRDefault="00640148" w:rsidP="00552796">
            <w:pPr>
              <w:pStyle w:val="CellBody"/>
            </w:pPr>
            <w:r>
              <w:t xml:space="preserve">Apply </w:t>
            </w:r>
          </w:p>
          <w:p w14:paraId="4A5136D9" w14:textId="77777777" w:rsidR="00640148" w:rsidRDefault="00640148" w:rsidP="00552796">
            <w:pPr>
              <w:pStyle w:val="CellBody"/>
            </w:pPr>
            <w:r>
              <w:t>Apply</w:t>
            </w:r>
          </w:p>
          <w:p w14:paraId="28B1ECB7" w14:textId="77777777" w:rsidR="00640148" w:rsidRDefault="00640148" w:rsidP="00552796">
            <w:pPr>
              <w:pStyle w:val="CellBody"/>
            </w:pPr>
          </w:p>
        </w:tc>
        <w:tc>
          <w:tcPr>
            <w:tcW w:w="1276" w:type="dxa"/>
          </w:tcPr>
          <w:p w14:paraId="4CD2DFB4" w14:textId="77777777" w:rsidR="00640148" w:rsidRDefault="00640148" w:rsidP="00552796">
            <w:pPr>
              <w:pStyle w:val="CellBody"/>
            </w:pPr>
          </w:p>
          <w:p w14:paraId="50DCD135" w14:textId="77777777" w:rsidR="00640148" w:rsidRDefault="00640148" w:rsidP="00552796">
            <w:pPr>
              <w:pStyle w:val="CellBody"/>
            </w:pPr>
            <w:r>
              <w:t>Apply</w:t>
            </w:r>
          </w:p>
          <w:p w14:paraId="4252CFC5" w14:textId="77777777" w:rsidR="00640148" w:rsidRDefault="00640148" w:rsidP="00552796">
            <w:pPr>
              <w:pStyle w:val="CellBody"/>
            </w:pPr>
            <w:r>
              <w:t>Apply</w:t>
            </w:r>
          </w:p>
        </w:tc>
      </w:tr>
      <w:tr w:rsidR="00640148" w:rsidRPr="009D4B48" w14:paraId="5965035A" w14:textId="77777777" w:rsidTr="00552796">
        <w:trPr>
          <w:trHeight w:val="50"/>
        </w:trPr>
        <w:tc>
          <w:tcPr>
            <w:tcW w:w="567" w:type="dxa"/>
          </w:tcPr>
          <w:p w14:paraId="6B83852A" w14:textId="77777777" w:rsidR="00640148" w:rsidRDefault="00640148" w:rsidP="00552796">
            <w:pPr>
              <w:pStyle w:val="CellBody"/>
              <w:rPr>
                <w:lang w:val="en-US"/>
              </w:rPr>
            </w:pPr>
            <w:r>
              <w:rPr>
                <w:lang w:val="en-US"/>
              </w:rPr>
              <w:t>7</w:t>
            </w:r>
          </w:p>
        </w:tc>
        <w:tc>
          <w:tcPr>
            <w:tcW w:w="3261" w:type="dxa"/>
          </w:tcPr>
          <w:p w14:paraId="2F989438" w14:textId="77777777" w:rsidR="00640148" w:rsidRDefault="00640148" w:rsidP="00552796">
            <w:pPr>
              <w:pStyle w:val="CellBody"/>
            </w:pPr>
            <w:r>
              <w:t>ChargeBack Request</w:t>
            </w:r>
          </w:p>
          <w:p w14:paraId="0B7AFAD8" w14:textId="77777777" w:rsidR="00640148" w:rsidRDefault="00640148" w:rsidP="00552796">
            <w:pPr>
              <w:pStyle w:val="CellBody"/>
            </w:pPr>
            <w:r>
              <w:t>(</w:t>
            </w:r>
            <w:r w:rsidRPr="00A4188B">
              <w:rPr>
                <w:i/>
              </w:rPr>
              <w:t>Phí khiếu nại</w:t>
            </w:r>
            <w:r>
              <w:t>)</w:t>
            </w:r>
          </w:p>
          <w:p w14:paraId="07F5E36C" w14:textId="77777777" w:rsidR="00640148" w:rsidRDefault="00640148" w:rsidP="00552796">
            <w:pPr>
              <w:pStyle w:val="CellBody"/>
              <w:ind w:left="318"/>
            </w:pPr>
            <w:r>
              <w:t xml:space="preserve">At ORIENT COMMERCIAL BANK </w:t>
            </w:r>
          </w:p>
          <w:p w14:paraId="7F226D7D" w14:textId="77777777" w:rsidR="00640148" w:rsidRDefault="00640148" w:rsidP="00552796">
            <w:pPr>
              <w:pStyle w:val="CellBody"/>
              <w:ind w:left="318"/>
            </w:pPr>
            <w:r>
              <w:t>At Other Bank</w:t>
            </w:r>
          </w:p>
        </w:tc>
        <w:tc>
          <w:tcPr>
            <w:tcW w:w="992" w:type="dxa"/>
          </w:tcPr>
          <w:p w14:paraId="66CF4AA5" w14:textId="77777777" w:rsidR="00640148" w:rsidRDefault="00640148" w:rsidP="00552796">
            <w:pPr>
              <w:pStyle w:val="CellBody"/>
            </w:pPr>
          </w:p>
          <w:p w14:paraId="396F8E0F" w14:textId="77777777" w:rsidR="00640148" w:rsidRDefault="00640148" w:rsidP="00552796">
            <w:pPr>
              <w:pStyle w:val="CellBody"/>
            </w:pPr>
          </w:p>
          <w:p w14:paraId="07A9A16E" w14:textId="19E9C8BC" w:rsidR="00640148" w:rsidRDefault="00640148" w:rsidP="00552796">
            <w:pPr>
              <w:pStyle w:val="CellBody"/>
            </w:pPr>
            <w:r>
              <w:t>0</w:t>
            </w:r>
          </w:p>
          <w:p w14:paraId="11A2B37C" w14:textId="38C6842D" w:rsidR="00640148" w:rsidRDefault="00640148" w:rsidP="00552796">
            <w:pPr>
              <w:pStyle w:val="CellBody"/>
            </w:pPr>
            <w:r>
              <w:t>0</w:t>
            </w:r>
          </w:p>
        </w:tc>
        <w:tc>
          <w:tcPr>
            <w:tcW w:w="2126" w:type="dxa"/>
          </w:tcPr>
          <w:p w14:paraId="29CC4A34" w14:textId="77777777" w:rsidR="00640148" w:rsidRDefault="00640148" w:rsidP="00552796">
            <w:pPr>
              <w:pStyle w:val="CellBody"/>
            </w:pPr>
            <w:r>
              <w:t>Per time; manually</w:t>
            </w:r>
          </w:p>
        </w:tc>
        <w:tc>
          <w:tcPr>
            <w:tcW w:w="1134" w:type="dxa"/>
          </w:tcPr>
          <w:p w14:paraId="1D478289" w14:textId="77777777" w:rsidR="00640148" w:rsidRDefault="00640148" w:rsidP="00552796">
            <w:pPr>
              <w:pStyle w:val="CellBody"/>
            </w:pPr>
          </w:p>
          <w:p w14:paraId="5B678CD9" w14:textId="77777777" w:rsidR="00640148" w:rsidRDefault="00640148" w:rsidP="00552796">
            <w:pPr>
              <w:pStyle w:val="CellBody"/>
            </w:pPr>
          </w:p>
          <w:p w14:paraId="2E933AD3" w14:textId="77777777" w:rsidR="00640148" w:rsidRDefault="00640148" w:rsidP="00552796">
            <w:pPr>
              <w:pStyle w:val="CellBody"/>
            </w:pPr>
            <w:r>
              <w:t>Apply</w:t>
            </w:r>
          </w:p>
          <w:p w14:paraId="614469E5" w14:textId="77777777" w:rsidR="00640148" w:rsidRDefault="00640148" w:rsidP="00552796">
            <w:pPr>
              <w:pStyle w:val="CellBody"/>
            </w:pPr>
            <w:r>
              <w:t>Apply</w:t>
            </w:r>
          </w:p>
        </w:tc>
        <w:tc>
          <w:tcPr>
            <w:tcW w:w="1276" w:type="dxa"/>
          </w:tcPr>
          <w:p w14:paraId="189F6DB4" w14:textId="77777777" w:rsidR="00640148" w:rsidRDefault="00640148" w:rsidP="00552796">
            <w:pPr>
              <w:pStyle w:val="CellBody"/>
            </w:pPr>
          </w:p>
          <w:p w14:paraId="3740615E" w14:textId="77777777" w:rsidR="00640148" w:rsidRDefault="00640148" w:rsidP="00552796">
            <w:pPr>
              <w:pStyle w:val="CellBody"/>
            </w:pPr>
          </w:p>
          <w:p w14:paraId="3BE417DC" w14:textId="77777777" w:rsidR="00640148" w:rsidRDefault="00640148" w:rsidP="00552796">
            <w:pPr>
              <w:pStyle w:val="CellBody"/>
            </w:pPr>
            <w:r>
              <w:t>Apply</w:t>
            </w:r>
          </w:p>
          <w:p w14:paraId="38741C0D" w14:textId="77777777" w:rsidR="00640148" w:rsidRDefault="00640148" w:rsidP="00552796">
            <w:pPr>
              <w:pStyle w:val="CellBody"/>
            </w:pPr>
            <w:r>
              <w:t>Apply</w:t>
            </w:r>
          </w:p>
        </w:tc>
      </w:tr>
      <w:tr w:rsidR="00640148" w:rsidRPr="009D4B48" w14:paraId="27E7871D" w14:textId="77777777" w:rsidTr="00552796">
        <w:trPr>
          <w:trHeight w:val="50"/>
        </w:trPr>
        <w:tc>
          <w:tcPr>
            <w:tcW w:w="567" w:type="dxa"/>
          </w:tcPr>
          <w:p w14:paraId="133E6B5D" w14:textId="77777777" w:rsidR="00640148" w:rsidRDefault="00640148" w:rsidP="00552796">
            <w:pPr>
              <w:pStyle w:val="CellBody"/>
              <w:rPr>
                <w:lang w:val="en-US"/>
              </w:rPr>
            </w:pPr>
            <w:r>
              <w:rPr>
                <w:lang w:val="en-US"/>
              </w:rPr>
              <w:t>8</w:t>
            </w:r>
          </w:p>
        </w:tc>
        <w:tc>
          <w:tcPr>
            <w:tcW w:w="3261" w:type="dxa"/>
          </w:tcPr>
          <w:p w14:paraId="5CA99631" w14:textId="77777777" w:rsidR="00640148" w:rsidRDefault="00640148" w:rsidP="00552796">
            <w:pPr>
              <w:pStyle w:val="CellBody"/>
            </w:pPr>
            <w:r>
              <w:t xml:space="preserve">Re-order PIN </w:t>
            </w:r>
          </w:p>
          <w:p w14:paraId="70F3B39C" w14:textId="77777777" w:rsidR="00640148" w:rsidRDefault="00640148" w:rsidP="00552796">
            <w:pPr>
              <w:pStyle w:val="CellBody"/>
            </w:pPr>
            <w:r>
              <w:t>(</w:t>
            </w:r>
            <w:r w:rsidRPr="00156D35">
              <w:rPr>
                <w:i/>
              </w:rPr>
              <w:t>Phí cấp lại PIN</w:t>
            </w:r>
            <w:r>
              <w:t>)</w:t>
            </w:r>
          </w:p>
        </w:tc>
        <w:tc>
          <w:tcPr>
            <w:tcW w:w="992" w:type="dxa"/>
          </w:tcPr>
          <w:p w14:paraId="503E5165" w14:textId="79787A94" w:rsidR="00640148" w:rsidRDefault="000B61B0" w:rsidP="00552796">
            <w:pPr>
              <w:pStyle w:val="CellBody"/>
            </w:pPr>
            <w:r>
              <w:t>5</w:t>
            </w:r>
            <w:r w:rsidR="00640148">
              <w:t>0,000</w:t>
            </w:r>
          </w:p>
          <w:p w14:paraId="01C574EC" w14:textId="77777777" w:rsidR="00640148" w:rsidRDefault="00640148" w:rsidP="00552796">
            <w:pPr>
              <w:pStyle w:val="CellBody"/>
            </w:pPr>
          </w:p>
        </w:tc>
        <w:tc>
          <w:tcPr>
            <w:tcW w:w="2126" w:type="dxa"/>
          </w:tcPr>
          <w:p w14:paraId="0F23446D" w14:textId="77777777" w:rsidR="00640148" w:rsidRDefault="00640148" w:rsidP="00552796">
            <w:pPr>
              <w:pStyle w:val="CellBody"/>
            </w:pPr>
            <w:r>
              <w:t>Per time; auto</w:t>
            </w:r>
          </w:p>
        </w:tc>
        <w:tc>
          <w:tcPr>
            <w:tcW w:w="1134" w:type="dxa"/>
          </w:tcPr>
          <w:p w14:paraId="5704B00A" w14:textId="77777777" w:rsidR="00640148" w:rsidRDefault="00640148" w:rsidP="00552796">
            <w:pPr>
              <w:pStyle w:val="CellBody"/>
            </w:pPr>
            <w:r>
              <w:t>Apply</w:t>
            </w:r>
          </w:p>
        </w:tc>
        <w:tc>
          <w:tcPr>
            <w:tcW w:w="1276" w:type="dxa"/>
          </w:tcPr>
          <w:p w14:paraId="69E24114" w14:textId="77777777" w:rsidR="00640148" w:rsidRDefault="00640148" w:rsidP="00552796">
            <w:pPr>
              <w:pStyle w:val="CellBody"/>
            </w:pPr>
            <w:r>
              <w:t>Not apply</w:t>
            </w:r>
          </w:p>
        </w:tc>
      </w:tr>
      <w:tr w:rsidR="00640148" w:rsidRPr="009D4B48" w14:paraId="4AF2BF15" w14:textId="77777777" w:rsidTr="00552796">
        <w:trPr>
          <w:trHeight w:val="50"/>
        </w:trPr>
        <w:tc>
          <w:tcPr>
            <w:tcW w:w="567" w:type="dxa"/>
            <w:tcBorders>
              <w:top w:val="single" w:sz="4" w:space="0" w:color="auto"/>
              <w:left w:val="single" w:sz="4" w:space="0" w:color="auto"/>
              <w:bottom w:val="single" w:sz="4" w:space="0" w:color="auto"/>
              <w:right w:val="single" w:sz="4" w:space="0" w:color="auto"/>
            </w:tcBorders>
          </w:tcPr>
          <w:p w14:paraId="78373E1F" w14:textId="77777777" w:rsidR="00640148" w:rsidRDefault="00640148" w:rsidP="00552796">
            <w:pPr>
              <w:pStyle w:val="CellBody"/>
              <w:rPr>
                <w:lang w:val="en-US"/>
              </w:rPr>
            </w:pPr>
            <w:r>
              <w:rPr>
                <w:lang w:val="en-US"/>
              </w:rPr>
              <w:t>9</w:t>
            </w:r>
          </w:p>
        </w:tc>
        <w:tc>
          <w:tcPr>
            <w:tcW w:w="3261" w:type="dxa"/>
            <w:tcBorders>
              <w:top w:val="single" w:sz="4" w:space="0" w:color="auto"/>
              <w:left w:val="single" w:sz="4" w:space="0" w:color="auto"/>
              <w:bottom w:val="single" w:sz="4" w:space="0" w:color="auto"/>
              <w:right w:val="single" w:sz="4" w:space="0" w:color="auto"/>
            </w:tcBorders>
          </w:tcPr>
          <w:p w14:paraId="7A571C40" w14:textId="77777777" w:rsidR="00640148" w:rsidRPr="003220A3" w:rsidRDefault="00640148" w:rsidP="00552796">
            <w:pPr>
              <w:pStyle w:val="CellBody"/>
            </w:pPr>
            <w:r w:rsidRPr="003220A3">
              <w:t>Card Upgrade Fee</w:t>
            </w:r>
          </w:p>
          <w:p w14:paraId="7AE3C027" w14:textId="77777777" w:rsidR="00640148" w:rsidRPr="003220A3" w:rsidRDefault="00640148" w:rsidP="00552796">
            <w:pPr>
              <w:pStyle w:val="CellBody"/>
            </w:pPr>
            <w:r w:rsidRPr="003220A3">
              <w:t>(Phí nâng hạng)</w:t>
            </w:r>
          </w:p>
        </w:tc>
        <w:tc>
          <w:tcPr>
            <w:tcW w:w="992" w:type="dxa"/>
            <w:tcBorders>
              <w:top w:val="single" w:sz="4" w:space="0" w:color="auto"/>
              <w:left w:val="single" w:sz="4" w:space="0" w:color="auto"/>
              <w:bottom w:val="single" w:sz="4" w:space="0" w:color="auto"/>
              <w:right w:val="single" w:sz="4" w:space="0" w:color="auto"/>
            </w:tcBorders>
          </w:tcPr>
          <w:p w14:paraId="0E4F9095" w14:textId="1E0388BD" w:rsidR="00640148" w:rsidRDefault="000B61B0" w:rsidP="00552796">
            <w:pPr>
              <w:pStyle w:val="CellBody"/>
            </w:pPr>
            <w:r>
              <w:t>100,000</w:t>
            </w:r>
          </w:p>
        </w:tc>
        <w:tc>
          <w:tcPr>
            <w:tcW w:w="2126" w:type="dxa"/>
            <w:tcBorders>
              <w:top w:val="single" w:sz="4" w:space="0" w:color="auto"/>
              <w:left w:val="single" w:sz="4" w:space="0" w:color="auto"/>
              <w:bottom w:val="single" w:sz="4" w:space="0" w:color="auto"/>
              <w:right w:val="single" w:sz="4" w:space="0" w:color="auto"/>
            </w:tcBorders>
          </w:tcPr>
          <w:p w14:paraId="1D6A53B6" w14:textId="77777777" w:rsidR="00640148" w:rsidRDefault="00640148" w:rsidP="00552796">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131A2DB5" w14:textId="77777777" w:rsidR="00640148" w:rsidRDefault="00640148" w:rsidP="00552796">
            <w:pPr>
              <w:pStyle w:val="CellBody"/>
            </w:pPr>
          </w:p>
        </w:tc>
        <w:tc>
          <w:tcPr>
            <w:tcW w:w="1276" w:type="dxa"/>
            <w:tcBorders>
              <w:top w:val="single" w:sz="4" w:space="0" w:color="auto"/>
              <w:left w:val="single" w:sz="4" w:space="0" w:color="auto"/>
              <w:bottom w:val="single" w:sz="4" w:space="0" w:color="auto"/>
              <w:right w:val="single" w:sz="4" w:space="0" w:color="auto"/>
            </w:tcBorders>
          </w:tcPr>
          <w:p w14:paraId="6E584242" w14:textId="77777777" w:rsidR="00640148" w:rsidRDefault="00640148" w:rsidP="00552796">
            <w:pPr>
              <w:pStyle w:val="CellBody"/>
            </w:pPr>
          </w:p>
        </w:tc>
      </w:tr>
      <w:tr w:rsidR="00640148" w:rsidRPr="009D4B48" w14:paraId="3BEE1304" w14:textId="77777777" w:rsidTr="00552796">
        <w:trPr>
          <w:trHeight w:val="50"/>
        </w:trPr>
        <w:tc>
          <w:tcPr>
            <w:tcW w:w="567" w:type="dxa"/>
            <w:tcBorders>
              <w:top w:val="single" w:sz="4" w:space="0" w:color="auto"/>
              <w:left w:val="single" w:sz="4" w:space="0" w:color="auto"/>
              <w:bottom w:val="single" w:sz="4" w:space="0" w:color="auto"/>
              <w:right w:val="single" w:sz="4" w:space="0" w:color="auto"/>
            </w:tcBorders>
          </w:tcPr>
          <w:p w14:paraId="5D99720D" w14:textId="77777777" w:rsidR="00640148" w:rsidRDefault="00640148" w:rsidP="00552796">
            <w:pPr>
              <w:pStyle w:val="CellBody"/>
              <w:rPr>
                <w:lang w:val="en-US"/>
              </w:rPr>
            </w:pPr>
            <w:r>
              <w:rPr>
                <w:lang w:val="en-US"/>
              </w:rPr>
              <w:t>10</w:t>
            </w:r>
          </w:p>
        </w:tc>
        <w:tc>
          <w:tcPr>
            <w:tcW w:w="3261" w:type="dxa"/>
            <w:tcBorders>
              <w:top w:val="single" w:sz="4" w:space="0" w:color="auto"/>
              <w:left w:val="single" w:sz="4" w:space="0" w:color="auto"/>
              <w:bottom w:val="single" w:sz="4" w:space="0" w:color="auto"/>
              <w:right w:val="single" w:sz="4" w:space="0" w:color="auto"/>
            </w:tcBorders>
          </w:tcPr>
          <w:p w14:paraId="62B94C5D" w14:textId="77777777" w:rsidR="00640148" w:rsidRPr="003220A3" w:rsidRDefault="00640148" w:rsidP="00552796">
            <w:pPr>
              <w:pStyle w:val="CellBody"/>
            </w:pPr>
            <w:r w:rsidRPr="003220A3">
              <w:t>Card Downgrade Fee</w:t>
            </w:r>
          </w:p>
          <w:p w14:paraId="79B37E59" w14:textId="77777777" w:rsidR="00640148" w:rsidRPr="003220A3" w:rsidRDefault="00640148" w:rsidP="00552796">
            <w:pPr>
              <w:pStyle w:val="CellBody"/>
            </w:pPr>
            <w:r w:rsidRPr="003220A3">
              <w:t>(Phí hạ hạng)</w:t>
            </w:r>
          </w:p>
        </w:tc>
        <w:tc>
          <w:tcPr>
            <w:tcW w:w="992" w:type="dxa"/>
            <w:tcBorders>
              <w:top w:val="single" w:sz="4" w:space="0" w:color="auto"/>
              <w:left w:val="single" w:sz="4" w:space="0" w:color="auto"/>
              <w:bottom w:val="single" w:sz="4" w:space="0" w:color="auto"/>
              <w:right w:val="single" w:sz="4" w:space="0" w:color="auto"/>
            </w:tcBorders>
          </w:tcPr>
          <w:p w14:paraId="7603121E" w14:textId="08A16FA3" w:rsidR="00640148" w:rsidRDefault="000B61B0" w:rsidP="00552796">
            <w:pPr>
              <w:pStyle w:val="CellBody"/>
            </w:pPr>
            <w:r>
              <w:t>100,000</w:t>
            </w:r>
          </w:p>
        </w:tc>
        <w:tc>
          <w:tcPr>
            <w:tcW w:w="2126" w:type="dxa"/>
            <w:tcBorders>
              <w:top w:val="single" w:sz="4" w:space="0" w:color="auto"/>
              <w:left w:val="single" w:sz="4" w:space="0" w:color="auto"/>
              <w:bottom w:val="single" w:sz="4" w:space="0" w:color="auto"/>
              <w:right w:val="single" w:sz="4" w:space="0" w:color="auto"/>
            </w:tcBorders>
          </w:tcPr>
          <w:p w14:paraId="6EDAF76A" w14:textId="77777777" w:rsidR="00640148" w:rsidRDefault="00640148" w:rsidP="00552796">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61529AB6" w14:textId="77777777" w:rsidR="00640148" w:rsidRDefault="00640148" w:rsidP="00552796">
            <w:pPr>
              <w:pStyle w:val="CellBody"/>
            </w:pPr>
          </w:p>
        </w:tc>
        <w:tc>
          <w:tcPr>
            <w:tcW w:w="1276" w:type="dxa"/>
            <w:tcBorders>
              <w:top w:val="single" w:sz="4" w:space="0" w:color="auto"/>
              <w:left w:val="single" w:sz="4" w:space="0" w:color="auto"/>
              <w:bottom w:val="single" w:sz="4" w:space="0" w:color="auto"/>
              <w:right w:val="single" w:sz="4" w:space="0" w:color="auto"/>
            </w:tcBorders>
          </w:tcPr>
          <w:p w14:paraId="3906260A" w14:textId="77777777" w:rsidR="00640148" w:rsidRDefault="00640148" w:rsidP="00552796">
            <w:pPr>
              <w:pStyle w:val="CellBody"/>
            </w:pPr>
          </w:p>
        </w:tc>
      </w:tr>
    </w:tbl>
    <w:p w14:paraId="2D802304" w14:textId="77777777" w:rsidR="002247AB" w:rsidRDefault="002247AB" w:rsidP="000C73E8"/>
    <w:p w14:paraId="596EA222" w14:textId="77777777" w:rsidR="00EF30EA" w:rsidRPr="00EF30EA" w:rsidRDefault="00EF30EA" w:rsidP="000C73E8">
      <w:pPr>
        <w:rPr>
          <w:b/>
        </w:rPr>
      </w:pPr>
      <w:r w:rsidRPr="00EF30EA">
        <w:rPr>
          <w:b/>
        </w:rPr>
        <w:t xml:space="preserve">Master Card Debit and Prepaid </w:t>
      </w:r>
      <w:r w:rsidR="00C570BE">
        <w:rPr>
          <w:b/>
        </w:rPr>
        <w:t xml:space="preserve">Card </w:t>
      </w:r>
      <w:r w:rsidRPr="00EF30EA">
        <w:rPr>
          <w:b/>
        </w:rPr>
        <w:t>for Private Client</w:t>
      </w:r>
      <w:r w:rsidR="00685EEE">
        <w:rPr>
          <w:b/>
        </w:rPr>
        <w:t xml:space="preserve">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EF30EA" w:rsidRPr="009D4B48" w14:paraId="26E2713E" w14:textId="77777777" w:rsidTr="00360FB9">
        <w:trPr>
          <w:cantSplit/>
          <w:trHeight w:val="263"/>
          <w:tblHeader/>
        </w:trPr>
        <w:tc>
          <w:tcPr>
            <w:tcW w:w="567" w:type="dxa"/>
            <w:shd w:val="clear" w:color="auto" w:fill="FFC000"/>
          </w:tcPr>
          <w:p w14:paraId="044ED782" w14:textId="77777777" w:rsidR="00EF30EA" w:rsidRPr="009D4B48" w:rsidRDefault="00EF30EA" w:rsidP="00360FB9">
            <w:pPr>
              <w:pStyle w:val="CellHeader"/>
              <w:rPr>
                <w:snapToGrid w:val="0"/>
                <w:lang w:val="en-US"/>
              </w:rPr>
            </w:pPr>
            <w:r w:rsidRPr="009D4B48">
              <w:rPr>
                <w:snapToGrid w:val="0"/>
                <w:lang w:val="en-US"/>
              </w:rPr>
              <w:lastRenderedPageBreak/>
              <w:t>N</w:t>
            </w:r>
            <w:r>
              <w:rPr>
                <w:snapToGrid w:val="0"/>
                <w:lang w:val="en-US"/>
              </w:rPr>
              <w:t>o</w:t>
            </w:r>
          </w:p>
        </w:tc>
        <w:tc>
          <w:tcPr>
            <w:tcW w:w="3261" w:type="dxa"/>
            <w:shd w:val="clear" w:color="auto" w:fill="FFC000"/>
          </w:tcPr>
          <w:p w14:paraId="5FAE51F1" w14:textId="77777777" w:rsidR="00EF30EA" w:rsidRPr="009D4B48" w:rsidRDefault="00EF30EA" w:rsidP="00360FB9">
            <w:pPr>
              <w:pStyle w:val="CellHeader"/>
              <w:rPr>
                <w:snapToGrid w:val="0"/>
                <w:lang w:val="en-US"/>
              </w:rPr>
            </w:pPr>
            <w:r w:rsidRPr="009D4B48">
              <w:rPr>
                <w:snapToGrid w:val="0"/>
                <w:lang w:val="en-US"/>
              </w:rPr>
              <w:t>Fee Type</w:t>
            </w:r>
          </w:p>
        </w:tc>
        <w:tc>
          <w:tcPr>
            <w:tcW w:w="992" w:type="dxa"/>
            <w:shd w:val="clear" w:color="auto" w:fill="FFC000"/>
          </w:tcPr>
          <w:p w14:paraId="3D8A81D6" w14:textId="77777777" w:rsidR="00EF30EA" w:rsidRPr="009D4B48" w:rsidRDefault="00EF30EA"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05A3CF2E" w14:textId="77777777" w:rsidR="00EF30EA" w:rsidRPr="009D4B48" w:rsidRDefault="00EF30EA"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784FC26B" w14:textId="77777777" w:rsidR="00EF30EA" w:rsidRDefault="00EF30EA" w:rsidP="00360FB9">
            <w:pPr>
              <w:pStyle w:val="CellHeader"/>
              <w:jc w:val="center"/>
              <w:rPr>
                <w:snapToGrid w:val="0"/>
                <w:lang w:val="en-US"/>
              </w:rPr>
            </w:pPr>
            <w:r>
              <w:rPr>
                <w:snapToGrid w:val="0"/>
                <w:lang w:val="en-US"/>
              </w:rPr>
              <w:t>Client Classifier</w:t>
            </w:r>
          </w:p>
        </w:tc>
      </w:tr>
      <w:tr w:rsidR="00EF30EA" w:rsidRPr="009D4B48" w14:paraId="37F9C76C" w14:textId="77777777" w:rsidTr="00360FB9">
        <w:trPr>
          <w:cantSplit/>
          <w:trHeight w:val="263"/>
          <w:tblHeader/>
        </w:trPr>
        <w:tc>
          <w:tcPr>
            <w:tcW w:w="567" w:type="dxa"/>
            <w:shd w:val="clear" w:color="auto" w:fill="FFC000"/>
          </w:tcPr>
          <w:p w14:paraId="581F206D" w14:textId="77777777" w:rsidR="00EF30EA" w:rsidRPr="009D4B48" w:rsidRDefault="00EF30EA" w:rsidP="00360FB9">
            <w:pPr>
              <w:pStyle w:val="CellHeader"/>
              <w:rPr>
                <w:snapToGrid w:val="0"/>
                <w:lang w:val="en-US"/>
              </w:rPr>
            </w:pPr>
          </w:p>
        </w:tc>
        <w:tc>
          <w:tcPr>
            <w:tcW w:w="3261" w:type="dxa"/>
            <w:shd w:val="clear" w:color="auto" w:fill="FFC000"/>
          </w:tcPr>
          <w:p w14:paraId="3D2BEBAF" w14:textId="77777777" w:rsidR="00EF30EA" w:rsidRPr="009D4B48" w:rsidRDefault="00EF30EA" w:rsidP="00360FB9">
            <w:pPr>
              <w:pStyle w:val="CellHeader"/>
              <w:rPr>
                <w:snapToGrid w:val="0"/>
                <w:lang w:val="en-US"/>
              </w:rPr>
            </w:pPr>
          </w:p>
        </w:tc>
        <w:tc>
          <w:tcPr>
            <w:tcW w:w="992" w:type="dxa"/>
            <w:shd w:val="clear" w:color="auto" w:fill="FFC000"/>
          </w:tcPr>
          <w:p w14:paraId="58FD7C9A" w14:textId="77777777" w:rsidR="00EF30EA" w:rsidRDefault="00EF30EA" w:rsidP="00360FB9">
            <w:pPr>
              <w:pStyle w:val="CellHeader"/>
              <w:rPr>
                <w:snapToGrid w:val="0"/>
                <w:lang w:val="en-US"/>
              </w:rPr>
            </w:pPr>
          </w:p>
        </w:tc>
        <w:tc>
          <w:tcPr>
            <w:tcW w:w="2126" w:type="dxa"/>
            <w:shd w:val="clear" w:color="auto" w:fill="FFC000"/>
          </w:tcPr>
          <w:p w14:paraId="0FA20C98" w14:textId="77777777" w:rsidR="00EF30EA" w:rsidRDefault="00EF30EA" w:rsidP="00360FB9">
            <w:pPr>
              <w:pStyle w:val="CellHeader"/>
              <w:rPr>
                <w:snapToGrid w:val="0"/>
                <w:lang w:val="en-US"/>
              </w:rPr>
            </w:pPr>
          </w:p>
        </w:tc>
        <w:tc>
          <w:tcPr>
            <w:tcW w:w="1134" w:type="dxa"/>
            <w:shd w:val="clear" w:color="auto" w:fill="FFC000"/>
          </w:tcPr>
          <w:p w14:paraId="56C9E53B" w14:textId="77777777" w:rsidR="00EF30EA" w:rsidRDefault="00EF30EA" w:rsidP="00360FB9">
            <w:pPr>
              <w:pStyle w:val="CellHeader"/>
              <w:jc w:val="center"/>
              <w:rPr>
                <w:snapToGrid w:val="0"/>
                <w:lang w:val="en-US"/>
              </w:rPr>
            </w:pPr>
            <w:r>
              <w:rPr>
                <w:snapToGrid w:val="0"/>
                <w:lang w:val="en-US"/>
              </w:rPr>
              <w:t>External</w:t>
            </w:r>
          </w:p>
        </w:tc>
        <w:tc>
          <w:tcPr>
            <w:tcW w:w="1276" w:type="dxa"/>
            <w:shd w:val="clear" w:color="auto" w:fill="FFC000"/>
          </w:tcPr>
          <w:p w14:paraId="1A6BE340" w14:textId="77777777" w:rsidR="00EF30EA" w:rsidRDefault="00EF30EA" w:rsidP="00360FB9">
            <w:pPr>
              <w:pStyle w:val="CellHeader"/>
              <w:jc w:val="center"/>
              <w:rPr>
                <w:snapToGrid w:val="0"/>
                <w:lang w:val="en-US"/>
              </w:rPr>
            </w:pPr>
            <w:r>
              <w:rPr>
                <w:snapToGrid w:val="0"/>
                <w:lang w:val="en-US"/>
              </w:rPr>
              <w:t>Internal</w:t>
            </w:r>
          </w:p>
        </w:tc>
      </w:tr>
      <w:tr w:rsidR="00EF30EA" w:rsidRPr="009D4B48" w14:paraId="5F079BA6" w14:textId="77777777" w:rsidTr="00360FB9">
        <w:trPr>
          <w:trHeight w:val="50"/>
        </w:trPr>
        <w:tc>
          <w:tcPr>
            <w:tcW w:w="567" w:type="dxa"/>
          </w:tcPr>
          <w:p w14:paraId="0464446B" w14:textId="77777777" w:rsidR="00EF30EA" w:rsidRPr="009D4B48" w:rsidRDefault="00EF30EA" w:rsidP="00360FB9">
            <w:pPr>
              <w:pStyle w:val="CellBody"/>
              <w:rPr>
                <w:lang w:val="ru-RU"/>
              </w:rPr>
            </w:pPr>
            <w:r w:rsidRPr="009D4B48">
              <w:rPr>
                <w:lang w:val="ru-RU"/>
              </w:rPr>
              <w:t>1</w:t>
            </w:r>
          </w:p>
        </w:tc>
        <w:tc>
          <w:tcPr>
            <w:tcW w:w="3261" w:type="dxa"/>
          </w:tcPr>
          <w:p w14:paraId="15A1699B" w14:textId="77777777" w:rsidR="00EF30EA" w:rsidRDefault="00EF30EA" w:rsidP="00360FB9">
            <w:pPr>
              <w:pStyle w:val="CellBody"/>
            </w:pPr>
            <w:r>
              <w:t>Card Yearly Fee</w:t>
            </w:r>
          </w:p>
          <w:p w14:paraId="41E021A7" w14:textId="77777777" w:rsidR="00EF30EA" w:rsidRDefault="00EF30EA" w:rsidP="00360FB9">
            <w:pPr>
              <w:pStyle w:val="CellBody"/>
            </w:pPr>
            <w:r>
              <w:t>(</w:t>
            </w:r>
            <w:r w:rsidRPr="00972B2E">
              <w:rPr>
                <w:i/>
              </w:rPr>
              <w:t>Phí thường niên</w:t>
            </w:r>
            <w:r>
              <w:t>)</w:t>
            </w:r>
          </w:p>
          <w:p w14:paraId="4E77D989" w14:textId="77777777" w:rsidR="000B61B0" w:rsidRDefault="000B61B0" w:rsidP="00360FB9">
            <w:pPr>
              <w:pStyle w:val="CellBody"/>
            </w:pPr>
            <w:r>
              <w:t>Prepaid/Debit standard</w:t>
            </w:r>
          </w:p>
          <w:p w14:paraId="6C5D23A4" w14:textId="69E485BD" w:rsidR="000B61B0" w:rsidRPr="009D4B48" w:rsidRDefault="000B61B0" w:rsidP="00360FB9">
            <w:pPr>
              <w:pStyle w:val="CellBody"/>
            </w:pPr>
            <w:r>
              <w:t>Debit Gold</w:t>
            </w:r>
          </w:p>
        </w:tc>
        <w:tc>
          <w:tcPr>
            <w:tcW w:w="992" w:type="dxa"/>
          </w:tcPr>
          <w:p w14:paraId="7EEB8464" w14:textId="77777777" w:rsidR="00EF30EA" w:rsidRDefault="00EF30EA" w:rsidP="008473D2">
            <w:pPr>
              <w:pStyle w:val="CellBody"/>
            </w:pPr>
          </w:p>
          <w:p w14:paraId="2C42DD47" w14:textId="77777777" w:rsidR="000B61B0" w:rsidRDefault="000B61B0" w:rsidP="008473D2">
            <w:pPr>
              <w:pStyle w:val="CellBody"/>
            </w:pPr>
          </w:p>
          <w:p w14:paraId="1C2FA478" w14:textId="77777777" w:rsidR="000B61B0" w:rsidRDefault="000B61B0" w:rsidP="008473D2">
            <w:pPr>
              <w:pStyle w:val="CellBody"/>
            </w:pPr>
            <w:r>
              <w:t>150,000</w:t>
            </w:r>
          </w:p>
          <w:p w14:paraId="4C2D3D98" w14:textId="2C6E7DEE" w:rsidR="000B61B0" w:rsidRPr="009D4B48" w:rsidRDefault="000B61B0" w:rsidP="008473D2">
            <w:pPr>
              <w:pStyle w:val="CellBody"/>
            </w:pPr>
            <w:r>
              <w:t>200,000</w:t>
            </w:r>
          </w:p>
        </w:tc>
        <w:tc>
          <w:tcPr>
            <w:tcW w:w="2126" w:type="dxa"/>
          </w:tcPr>
          <w:p w14:paraId="7EA0C329" w14:textId="4C2EFE57" w:rsidR="00EF30EA" w:rsidRPr="009D4B48" w:rsidRDefault="008473D2" w:rsidP="00360FB9">
            <w:pPr>
              <w:pStyle w:val="CellBody"/>
            </w:pPr>
            <w:r>
              <w:t>Yearly</w:t>
            </w:r>
            <w:r w:rsidR="000B61B0">
              <w:t>, First year is free; Charge from 2</w:t>
            </w:r>
            <w:r w:rsidR="000B61B0" w:rsidRPr="00640148">
              <w:rPr>
                <w:vertAlign w:val="superscript"/>
              </w:rPr>
              <w:t>nd</w:t>
            </w:r>
            <w:r w:rsidR="000B61B0">
              <w:t xml:space="preserve"> year</w:t>
            </w:r>
          </w:p>
        </w:tc>
        <w:tc>
          <w:tcPr>
            <w:tcW w:w="1134" w:type="dxa"/>
          </w:tcPr>
          <w:p w14:paraId="786BFF04" w14:textId="77777777" w:rsidR="00EF30EA" w:rsidRDefault="008473D2" w:rsidP="00360FB9">
            <w:pPr>
              <w:pStyle w:val="CellBody"/>
            </w:pPr>
            <w:r>
              <w:t xml:space="preserve">Not </w:t>
            </w:r>
            <w:r w:rsidR="00EF30EA">
              <w:t>Apply</w:t>
            </w:r>
          </w:p>
          <w:p w14:paraId="622337DC" w14:textId="77777777" w:rsidR="00EF30EA" w:rsidRPr="009D4B48" w:rsidRDefault="00EF30EA" w:rsidP="00360FB9">
            <w:pPr>
              <w:pStyle w:val="CellBody"/>
            </w:pPr>
          </w:p>
        </w:tc>
        <w:tc>
          <w:tcPr>
            <w:tcW w:w="1276" w:type="dxa"/>
          </w:tcPr>
          <w:p w14:paraId="7C22D30D" w14:textId="77777777" w:rsidR="00EF30EA" w:rsidRPr="009D4B48" w:rsidRDefault="008473D2" w:rsidP="00360FB9">
            <w:pPr>
              <w:pStyle w:val="CellBody"/>
            </w:pPr>
            <w:r>
              <w:t xml:space="preserve">Not </w:t>
            </w:r>
            <w:r w:rsidR="00EF30EA">
              <w:t>Apply</w:t>
            </w:r>
          </w:p>
        </w:tc>
      </w:tr>
      <w:tr w:rsidR="00EF30EA" w:rsidRPr="009D4B48" w14:paraId="7F18F85C" w14:textId="77777777" w:rsidTr="00360FB9">
        <w:trPr>
          <w:trHeight w:val="50"/>
        </w:trPr>
        <w:tc>
          <w:tcPr>
            <w:tcW w:w="567" w:type="dxa"/>
          </w:tcPr>
          <w:p w14:paraId="41EB07F2" w14:textId="6AC5417E" w:rsidR="00EF30EA" w:rsidRPr="00B33FF6" w:rsidRDefault="00EF30EA" w:rsidP="00360FB9">
            <w:pPr>
              <w:pStyle w:val="CellBody"/>
              <w:rPr>
                <w:lang w:val="en-US"/>
              </w:rPr>
            </w:pPr>
            <w:r>
              <w:rPr>
                <w:lang w:val="en-US"/>
              </w:rPr>
              <w:t>2</w:t>
            </w:r>
          </w:p>
        </w:tc>
        <w:tc>
          <w:tcPr>
            <w:tcW w:w="3261" w:type="dxa"/>
          </w:tcPr>
          <w:p w14:paraId="709CA42E" w14:textId="77777777" w:rsidR="00EF30EA" w:rsidRDefault="00EF30EA" w:rsidP="00360FB9">
            <w:pPr>
              <w:pStyle w:val="CellBody"/>
            </w:pPr>
            <w:r>
              <w:t>Card Production</w:t>
            </w:r>
          </w:p>
          <w:p w14:paraId="44536DAD" w14:textId="77777777" w:rsidR="00D9606D" w:rsidRDefault="00EF30EA" w:rsidP="00360FB9">
            <w:pPr>
              <w:pStyle w:val="CellBody"/>
            </w:pPr>
            <w:r>
              <w:t>(</w:t>
            </w:r>
            <w:r w:rsidRPr="00972B2E">
              <w:rPr>
                <w:i/>
              </w:rPr>
              <w:t>Phí phát hành</w:t>
            </w:r>
            <w:r>
              <w:t>)</w:t>
            </w:r>
          </w:p>
          <w:p w14:paraId="4FA34E27" w14:textId="77777777" w:rsidR="00D9606D" w:rsidRDefault="00D9606D" w:rsidP="00D9606D">
            <w:pPr>
              <w:pStyle w:val="CellBody"/>
              <w:ind w:left="318"/>
            </w:pPr>
            <w:r>
              <w:t>Magnetic stripe</w:t>
            </w:r>
          </w:p>
          <w:p w14:paraId="46FA12DF" w14:textId="77777777" w:rsidR="00D9606D" w:rsidRDefault="00D9606D" w:rsidP="00D9606D">
            <w:pPr>
              <w:pStyle w:val="CellBody"/>
              <w:ind w:left="318"/>
            </w:pPr>
            <w:r>
              <w:t>EMV</w:t>
            </w:r>
          </w:p>
        </w:tc>
        <w:tc>
          <w:tcPr>
            <w:tcW w:w="992" w:type="dxa"/>
          </w:tcPr>
          <w:p w14:paraId="02B2D3A6" w14:textId="77777777" w:rsidR="00EF30EA" w:rsidRDefault="00EF30EA" w:rsidP="00360FB9">
            <w:pPr>
              <w:pStyle w:val="CellBody"/>
            </w:pPr>
          </w:p>
          <w:p w14:paraId="216E4A98" w14:textId="77777777" w:rsidR="00D9606D" w:rsidRDefault="00D9606D" w:rsidP="00360FB9">
            <w:pPr>
              <w:pStyle w:val="CellBody"/>
            </w:pPr>
          </w:p>
          <w:p w14:paraId="1F30610C" w14:textId="27B10D89" w:rsidR="00D9606D" w:rsidRDefault="000B61B0" w:rsidP="00360FB9">
            <w:pPr>
              <w:pStyle w:val="CellBody"/>
            </w:pPr>
            <w:r>
              <w:t>0</w:t>
            </w:r>
          </w:p>
          <w:p w14:paraId="1E07B9D7" w14:textId="6303E690" w:rsidR="00D9606D" w:rsidRPr="009D4B48" w:rsidRDefault="000B61B0" w:rsidP="00360FB9">
            <w:pPr>
              <w:pStyle w:val="CellBody"/>
            </w:pPr>
            <w:r>
              <w:t>0</w:t>
            </w:r>
          </w:p>
        </w:tc>
        <w:tc>
          <w:tcPr>
            <w:tcW w:w="2126" w:type="dxa"/>
          </w:tcPr>
          <w:p w14:paraId="29713497" w14:textId="77777777" w:rsidR="00EF30EA" w:rsidRPr="009D4B48" w:rsidRDefault="00EF30EA" w:rsidP="00360FB9">
            <w:pPr>
              <w:pStyle w:val="CellBody"/>
            </w:pPr>
            <w:r>
              <w:t>When producing card; auto</w:t>
            </w:r>
          </w:p>
        </w:tc>
        <w:tc>
          <w:tcPr>
            <w:tcW w:w="1134" w:type="dxa"/>
          </w:tcPr>
          <w:p w14:paraId="76FB4345" w14:textId="77777777" w:rsidR="00D9606D" w:rsidRDefault="00D9606D" w:rsidP="00360FB9">
            <w:pPr>
              <w:pStyle w:val="CellBody"/>
            </w:pPr>
          </w:p>
          <w:p w14:paraId="205093AC" w14:textId="77777777" w:rsidR="00D9606D" w:rsidRDefault="00D9606D" w:rsidP="00360FB9">
            <w:pPr>
              <w:pStyle w:val="CellBody"/>
            </w:pPr>
          </w:p>
          <w:p w14:paraId="4E3DECA6" w14:textId="77777777" w:rsidR="00EF30EA" w:rsidRDefault="00EF30EA" w:rsidP="00360FB9">
            <w:pPr>
              <w:pStyle w:val="CellBody"/>
            </w:pPr>
            <w:r>
              <w:t>Not apply</w:t>
            </w:r>
          </w:p>
          <w:p w14:paraId="38AC7ADD" w14:textId="77777777" w:rsidR="00D9606D" w:rsidRPr="009D4B48" w:rsidRDefault="00D9606D" w:rsidP="00360FB9">
            <w:pPr>
              <w:pStyle w:val="CellBody"/>
            </w:pPr>
            <w:r>
              <w:t>Apply</w:t>
            </w:r>
          </w:p>
        </w:tc>
        <w:tc>
          <w:tcPr>
            <w:tcW w:w="1276" w:type="dxa"/>
          </w:tcPr>
          <w:p w14:paraId="4BF252F7" w14:textId="77777777" w:rsidR="00D9606D" w:rsidRDefault="00D9606D" w:rsidP="00360FB9">
            <w:pPr>
              <w:pStyle w:val="CellBody"/>
            </w:pPr>
          </w:p>
          <w:p w14:paraId="2A65B00A" w14:textId="77777777" w:rsidR="00D9606D" w:rsidRDefault="00D9606D" w:rsidP="00360FB9">
            <w:pPr>
              <w:pStyle w:val="CellBody"/>
            </w:pPr>
          </w:p>
          <w:p w14:paraId="1A1F2F1A" w14:textId="77777777" w:rsidR="00EF30EA" w:rsidRDefault="00EF30EA" w:rsidP="00360FB9">
            <w:pPr>
              <w:pStyle w:val="CellBody"/>
            </w:pPr>
            <w:r>
              <w:t>Not apply</w:t>
            </w:r>
          </w:p>
          <w:p w14:paraId="395EA627" w14:textId="77777777" w:rsidR="00D9606D" w:rsidRPr="009D4B48" w:rsidRDefault="00D9606D" w:rsidP="00360FB9">
            <w:pPr>
              <w:pStyle w:val="CellBody"/>
            </w:pPr>
            <w:r>
              <w:t>Apply</w:t>
            </w:r>
          </w:p>
        </w:tc>
      </w:tr>
      <w:tr w:rsidR="00EF30EA" w:rsidRPr="009D4B48" w14:paraId="3523730C" w14:textId="77777777" w:rsidTr="00360FB9">
        <w:trPr>
          <w:trHeight w:val="50"/>
        </w:trPr>
        <w:tc>
          <w:tcPr>
            <w:tcW w:w="567" w:type="dxa"/>
          </w:tcPr>
          <w:p w14:paraId="7BFCEB96" w14:textId="77777777" w:rsidR="00EF30EA" w:rsidRDefault="00EF30EA" w:rsidP="00360FB9">
            <w:pPr>
              <w:pStyle w:val="CellBody"/>
              <w:rPr>
                <w:lang w:val="en-US"/>
              </w:rPr>
            </w:pPr>
            <w:r>
              <w:rPr>
                <w:lang w:val="en-US"/>
              </w:rPr>
              <w:t>3</w:t>
            </w:r>
          </w:p>
        </w:tc>
        <w:tc>
          <w:tcPr>
            <w:tcW w:w="3261" w:type="dxa"/>
          </w:tcPr>
          <w:p w14:paraId="30E6D799" w14:textId="77777777" w:rsidR="00EF30EA" w:rsidRDefault="00EF30EA" w:rsidP="00360FB9">
            <w:pPr>
              <w:pStyle w:val="CellBody"/>
            </w:pPr>
            <w:r>
              <w:t>Card Replacement</w:t>
            </w:r>
          </w:p>
          <w:p w14:paraId="22E9D709" w14:textId="77777777" w:rsidR="00EF30EA" w:rsidRDefault="00EF30EA" w:rsidP="00360FB9">
            <w:pPr>
              <w:pStyle w:val="CellBody"/>
            </w:pPr>
            <w:r>
              <w:t>(</w:t>
            </w:r>
            <w:r w:rsidRPr="00620129">
              <w:rPr>
                <w:i/>
              </w:rPr>
              <w:t>Phí thay thế thẻ</w:t>
            </w:r>
            <w:r>
              <w:t>)</w:t>
            </w:r>
          </w:p>
        </w:tc>
        <w:tc>
          <w:tcPr>
            <w:tcW w:w="992" w:type="dxa"/>
          </w:tcPr>
          <w:p w14:paraId="7FEB2E8F" w14:textId="61DCD3B3" w:rsidR="00EF30EA" w:rsidRPr="009D4B48" w:rsidRDefault="00B654CA" w:rsidP="00360FB9">
            <w:pPr>
              <w:pStyle w:val="CellBody"/>
            </w:pPr>
            <w:r>
              <w:t>10</w:t>
            </w:r>
            <w:r w:rsidR="00EF30EA">
              <w:t>0,000</w:t>
            </w:r>
          </w:p>
        </w:tc>
        <w:tc>
          <w:tcPr>
            <w:tcW w:w="2126" w:type="dxa"/>
          </w:tcPr>
          <w:p w14:paraId="7C663049" w14:textId="77777777" w:rsidR="00EF30EA" w:rsidRDefault="00EF30EA" w:rsidP="00360FB9">
            <w:pPr>
              <w:pStyle w:val="CellBody"/>
            </w:pPr>
            <w:r>
              <w:t>Per card/time; auto</w:t>
            </w:r>
          </w:p>
        </w:tc>
        <w:tc>
          <w:tcPr>
            <w:tcW w:w="1134" w:type="dxa"/>
          </w:tcPr>
          <w:p w14:paraId="775768F6" w14:textId="77777777" w:rsidR="00EF30EA" w:rsidRDefault="00EF30EA" w:rsidP="00360FB9">
            <w:pPr>
              <w:pStyle w:val="CellBody"/>
            </w:pPr>
            <w:r>
              <w:t>Apply</w:t>
            </w:r>
          </w:p>
        </w:tc>
        <w:tc>
          <w:tcPr>
            <w:tcW w:w="1276" w:type="dxa"/>
          </w:tcPr>
          <w:p w14:paraId="6F629CBA" w14:textId="77777777" w:rsidR="00EF30EA" w:rsidRDefault="00EF30EA" w:rsidP="00360FB9">
            <w:pPr>
              <w:pStyle w:val="CellBody"/>
            </w:pPr>
            <w:r>
              <w:t>Not apply</w:t>
            </w:r>
          </w:p>
        </w:tc>
      </w:tr>
      <w:tr w:rsidR="00EF30EA" w:rsidRPr="009D4B48" w14:paraId="4C7A2F96" w14:textId="77777777" w:rsidTr="00360FB9">
        <w:trPr>
          <w:trHeight w:val="50"/>
        </w:trPr>
        <w:tc>
          <w:tcPr>
            <w:tcW w:w="567" w:type="dxa"/>
          </w:tcPr>
          <w:p w14:paraId="2C01675B" w14:textId="77777777" w:rsidR="00EF30EA" w:rsidRDefault="00EF30EA" w:rsidP="00360FB9">
            <w:pPr>
              <w:pStyle w:val="CellBody"/>
              <w:rPr>
                <w:lang w:val="en-US"/>
              </w:rPr>
            </w:pPr>
            <w:r>
              <w:rPr>
                <w:lang w:val="en-US"/>
              </w:rPr>
              <w:t>5</w:t>
            </w:r>
          </w:p>
        </w:tc>
        <w:tc>
          <w:tcPr>
            <w:tcW w:w="3261" w:type="dxa"/>
          </w:tcPr>
          <w:p w14:paraId="4CE6D949" w14:textId="77777777" w:rsidR="00EF30EA" w:rsidRDefault="00EF30EA" w:rsidP="00360FB9">
            <w:pPr>
              <w:pStyle w:val="CellBody"/>
            </w:pPr>
            <w:r>
              <w:t>Cardholder’s Confirmation Request</w:t>
            </w:r>
          </w:p>
          <w:p w14:paraId="4F2AAD72" w14:textId="77777777" w:rsidR="00EF30EA" w:rsidRDefault="00EF30EA" w:rsidP="00360FB9">
            <w:pPr>
              <w:pStyle w:val="CellBody"/>
            </w:pPr>
            <w:r>
              <w:t>(</w:t>
            </w:r>
            <w:r w:rsidRPr="00620129">
              <w:rPr>
                <w:i/>
              </w:rPr>
              <w:t>Phí xác nhận theo y/c chủ thẻ</w:t>
            </w:r>
            <w:r>
              <w:t>)</w:t>
            </w:r>
          </w:p>
        </w:tc>
        <w:tc>
          <w:tcPr>
            <w:tcW w:w="992" w:type="dxa"/>
          </w:tcPr>
          <w:p w14:paraId="334CC5C8" w14:textId="2B3C0FCD" w:rsidR="00EF30EA" w:rsidRDefault="00B654CA" w:rsidP="00360FB9">
            <w:pPr>
              <w:pStyle w:val="CellBody"/>
            </w:pPr>
            <w:r>
              <w:t>8</w:t>
            </w:r>
            <w:r w:rsidR="00EF30EA">
              <w:t>0,000</w:t>
            </w:r>
          </w:p>
        </w:tc>
        <w:tc>
          <w:tcPr>
            <w:tcW w:w="2126" w:type="dxa"/>
          </w:tcPr>
          <w:p w14:paraId="234C5B8E" w14:textId="77777777" w:rsidR="00EF30EA" w:rsidRDefault="00EF30EA" w:rsidP="00360FB9">
            <w:pPr>
              <w:pStyle w:val="CellBody"/>
            </w:pPr>
            <w:r>
              <w:t>Per page; manually</w:t>
            </w:r>
          </w:p>
        </w:tc>
        <w:tc>
          <w:tcPr>
            <w:tcW w:w="1134" w:type="dxa"/>
          </w:tcPr>
          <w:p w14:paraId="43611E84" w14:textId="77777777" w:rsidR="00EF30EA" w:rsidRDefault="00EF30EA" w:rsidP="00360FB9">
            <w:pPr>
              <w:pStyle w:val="CellBody"/>
            </w:pPr>
            <w:r>
              <w:t>Apply</w:t>
            </w:r>
          </w:p>
        </w:tc>
        <w:tc>
          <w:tcPr>
            <w:tcW w:w="1276" w:type="dxa"/>
          </w:tcPr>
          <w:p w14:paraId="7FDC962D" w14:textId="77777777" w:rsidR="00EF30EA" w:rsidRDefault="00EF30EA" w:rsidP="00360FB9">
            <w:pPr>
              <w:pStyle w:val="CellBody"/>
            </w:pPr>
            <w:r>
              <w:t>Not apply</w:t>
            </w:r>
          </w:p>
        </w:tc>
      </w:tr>
      <w:tr w:rsidR="00EF30EA" w:rsidRPr="009D4B48" w14:paraId="129959F5" w14:textId="77777777" w:rsidTr="00360FB9">
        <w:trPr>
          <w:trHeight w:val="50"/>
        </w:trPr>
        <w:tc>
          <w:tcPr>
            <w:tcW w:w="567" w:type="dxa"/>
          </w:tcPr>
          <w:p w14:paraId="0680756C" w14:textId="77777777" w:rsidR="00EF30EA" w:rsidRDefault="00EF30EA" w:rsidP="00360FB9">
            <w:pPr>
              <w:pStyle w:val="CellBody"/>
              <w:rPr>
                <w:lang w:val="en-US"/>
              </w:rPr>
            </w:pPr>
            <w:r>
              <w:rPr>
                <w:lang w:val="en-US"/>
              </w:rPr>
              <w:t>6</w:t>
            </w:r>
          </w:p>
        </w:tc>
        <w:tc>
          <w:tcPr>
            <w:tcW w:w="3261" w:type="dxa"/>
          </w:tcPr>
          <w:p w14:paraId="0925613E" w14:textId="77777777" w:rsidR="00EF30EA" w:rsidRDefault="00EF30EA" w:rsidP="00360FB9">
            <w:pPr>
              <w:pStyle w:val="CellBody"/>
            </w:pPr>
            <w:r>
              <w:t>Transaction Receipt Copy</w:t>
            </w:r>
          </w:p>
          <w:p w14:paraId="7A10330E" w14:textId="77777777" w:rsidR="00EF30EA" w:rsidRDefault="00EF30EA" w:rsidP="00360FB9">
            <w:pPr>
              <w:pStyle w:val="CellBody"/>
              <w:ind w:left="318"/>
            </w:pPr>
            <w:r>
              <w:t>At own acquirer</w:t>
            </w:r>
          </w:p>
          <w:p w14:paraId="5A838E61" w14:textId="77777777" w:rsidR="00EF30EA" w:rsidRDefault="00EF30EA" w:rsidP="00360FB9">
            <w:pPr>
              <w:pStyle w:val="CellBody"/>
              <w:ind w:left="318"/>
            </w:pPr>
            <w:r>
              <w:t>At other acquirer</w:t>
            </w:r>
          </w:p>
          <w:p w14:paraId="03FA0778" w14:textId="77777777" w:rsidR="00EF30EA" w:rsidRDefault="00EF30EA" w:rsidP="00360FB9">
            <w:pPr>
              <w:pStyle w:val="CellBody"/>
            </w:pPr>
            <w:r>
              <w:t>(</w:t>
            </w:r>
            <w:r w:rsidRPr="00620129">
              <w:rPr>
                <w:i/>
              </w:rPr>
              <w:t>Phí cấp bản sao hóa đơn giao dịch</w:t>
            </w:r>
            <w:r>
              <w:t>)</w:t>
            </w:r>
          </w:p>
        </w:tc>
        <w:tc>
          <w:tcPr>
            <w:tcW w:w="992" w:type="dxa"/>
          </w:tcPr>
          <w:p w14:paraId="29FD2D1C" w14:textId="77777777" w:rsidR="00EF30EA" w:rsidRDefault="00EF30EA" w:rsidP="00360FB9">
            <w:pPr>
              <w:pStyle w:val="CellBody"/>
            </w:pPr>
          </w:p>
          <w:p w14:paraId="70B84C95" w14:textId="3A36E5D8" w:rsidR="00EF30EA" w:rsidRDefault="0052551C" w:rsidP="00360FB9">
            <w:pPr>
              <w:pStyle w:val="CellBody"/>
            </w:pPr>
            <w:r>
              <w:t>0</w:t>
            </w:r>
          </w:p>
          <w:p w14:paraId="695EDFEB" w14:textId="451E0E9C" w:rsidR="0052551C" w:rsidRDefault="00B654CA" w:rsidP="00360FB9">
            <w:pPr>
              <w:pStyle w:val="CellBody"/>
            </w:pPr>
            <w:r>
              <w:t>5</w:t>
            </w:r>
            <w:r w:rsidR="0052551C">
              <w:t>0,000</w:t>
            </w:r>
          </w:p>
        </w:tc>
        <w:tc>
          <w:tcPr>
            <w:tcW w:w="2126" w:type="dxa"/>
          </w:tcPr>
          <w:p w14:paraId="77C13ADF" w14:textId="77777777" w:rsidR="00EF30EA" w:rsidRDefault="00EF30EA" w:rsidP="00360FB9">
            <w:pPr>
              <w:pStyle w:val="CellBody"/>
            </w:pPr>
          </w:p>
          <w:p w14:paraId="4AFC6A8E" w14:textId="77777777" w:rsidR="00EF30EA" w:rsidRDefault="00EF30EA" w:rsidP="00360FB9">
            <w:pPr>
              <w:pStyle w:val="CellBody"/>
            </w:pPr>
            <w:r>
              <w:t>Per receipt; manually</w:t>
            </w:r>
          </w:p>
          <w:p w14:paraId="5090B901" w14:textId="77777777" w:rsidR="00EF30EA" w:rsidRDefault="00EF30EA" w:rsidP="00360FB9">
            <w:pPr>
              <w:pStyle w:val="CellBody"/>
            </w:pPr>
            <w:r>
              <w:t>Per receipt; manually</w:t>
            </w:r>
          </w:p>
        </w:tc>
        <w:tc>
          <w:tcPr>
            <w:tcW w:w="1134" w:type="dxa"/>
          </w:tcPr>
          <w:p w14:paraId="5B163906" w14:textId="77777777" w:rsidR="00EF30EA" w:rsidRDefault="00EF30EA" w:rsidP="00360FB9">
            <w:pPr>
              <w:pStyle w:val="CellBody"/>
            </w:pPr>
          </w:p>
          <w:p w14:paraId="7E9676F7" w14:textId="77777777" w:rsidR="0052551C" w:rsidRDefault="0052551C" w:rsidP="00360FB9">
            <w:pPr>
              <w:pStyle w:val="CellBody"/>
            </w:pPr>
            <w:r>
              <w:t xml:space="preserve">Apply </w:t>
            </w:r>
          </w:p>
          <w:p w14:paraId="6D5ECF20" w14:textId="77777777" w:rsidR="00EF30EA" w:rsidRDefault="00EF30EA" w:rsidP="00360FB9">
            <w:pPr>
              <w:pStyle w:val="CellBody"/>
            </w:pPr>
            <w:r>
              <w:t>Apply</w:t>
            </w:r>
          </w:p>
          <w:p w14:paraId="693CDFF4" w14:textId="77777777" w:rsidR="00EF30EA" w:rsidRDefault="00EF30EA" w:rsidP="00360FB9">
            <w:pPr>
              <w:pStyle w:val="CellBody"/>
            </w:pPr>
          </w:p>
        </w:tc>
        <w:tc>
          <w:tcPr>
            <w:tcW w:w="1276" w:type="dxa"/>
          </w:tcPr>
          <w:p w14:paraId="5F68920B" w14:textId="77777777" w:rsidR="00EF30EA" w:rsidRDefault="00EF30EA" w:rsidP="00360FB9">
            <w:pPr>
              <w:pStyle w:val="CellBody"/>
            </w:pPr>
          </w:p>
          <w:p w14:paraId="49B79A3F" w14:textId="77777777" w:rsidR="00EF30EA" w:rsidRDefault="00EF30EA" w:rsidP="00360FB9">
            <w:pPr>
              <w:pStyle w:val="CellBody"/>
            </w:pPr>
            <w:r>
              <w:t>Apply</w:t>
            </w:r>
          </w:p>
          <w:p w14:paraId="23A52C18" w14:textId="77777777" w:rsidR="00EF30EA" w:rsidRDefault="00EF30EA" w:rsidP="00360FB9">
            <w:pPr>
              <w:pStyle w:val="CellBody"/>
            </w:pPr>
            <w:r>
              <w:t>Apply</w:t>
            </w:r>
          </w:p>
        </w:tc>
      </w:tr>
      <w:tr w:rsidR="00EF30EA" w:rsidRPr="009D4B48" w14:paraId="23CB6796" w14:textId="77777777" w:rsidTr="00360FB9">
        <w:trPr>
          <w:trHeight w:val="50"/>
        </w:trPr>
        <w:tc>
          <w:tcPr>
            <w:tcW w:w="567" w:type="dxa"/>
          </w:tcPr>
          <w:p w14:paraId="201CB930" w14:textId="77777777" w:rsidR="00EF30EA" w:rsidRDefault="00EF30EA" w:rsidP="00360FB9">
            <w:pPr>
              <w:pStyle w:val="CellBody"/>
              <w:rPr>
                <w:lang w:val="en-US"/>
              </w:rPr>
            </w:pPr>
            <w:r>
              <w:rPr>
                <w:lang w:val="en-US"/>
              </w:rPr>
              <w:t>7</w:t>
            </w:r>
          </w:p>
        </w:tc>
        <w:tc>
          <w:tcPr>
            <w:tcW w:w="3261" w:type="dxa"/>
          </w:tcPr>
          <w:p w14:paraId="08F92E39" w14:textId="77777777" w:rsidR="00EF30EA" w:rsidRDefault="00EF30EA" w:rsidP="00360FB9">
            <w:pPr>
              <w:pStyle w:val="CellBody"/>
            </w:pPr>
            <w:r>
              <w:t>ChargeBack Request</w:t>
            </w:r>
          </w:p>
          <w:p w14:paraId="5A6EF4A2" w14:textId="77777777" w:rsidR="00EF30EA" w:rsidRDefault="00EF30EA" w:rsidP="00360FB9">
            <w:pPr>
              <w:pStyle w:val="CellBody"/>
            </w:pPr>
            <w:r>
              <w:t>(</w:t>
            </w:r>
            <w:r w:rsidRPr="00A4188B">
              <w:rPr>
                <w:i/>
              </w:rPr>
              <w:t>Phí khiếu nại</w:t>
            </w:r>
            <w:r>
              <w:t>)</w:t>
            </w:r>
          </w:p>
          <w:p w14:paraId="6DABBFF8" w14:textId="778CC1D3" w:rsidR="00394E11" w:rsidRDefault="00394E11" w:rsidP="00394E11">
            <w:pPr>
              <w:pStyle w:val="CellBody"/>
              <w:ind w:left="318"/>
            </w:pPr>
            <w:r>
              <w:t xml:space="preserve">At </w:t>
            </w:r>
            <w:r w:rsidR="001830BF">
              <w:t xml:space="preserve">ORIENT COMMERCIAL BANK </w:t>
            </w:r>
          </w:p>
          <w:p w14:paraId="70F0741E" w14:textId="77777777" w:rsidR="00394E11" w:rsidRDefault="00394E11" w:rsidP="00394E11">
            <w:pPr>
              <w:pStyle w:val="CellBody"/>
              <w:ind w:left="318"/>
            </w:pPr>
            <w:r>
              <w:t>At Other Bank</w:t>
            </w:r>
          </w:p>
        </w:tc>
        <w:tc>
          <w:tcPr>
            <w:tcW w:w="992" w:type="dxa"/>
          </w:tcPr>
          <w:p w14:paraId="53A399CF" w14:textId="77777777" w:rsidR="00394E11" w:rsidRDefault="00394E11" w:rsidP="00360FB9">
            <w:pPr>
              <w:pStyle w:val="CellBody"/>
            </w:pPr>
          </w:p>
          <w:p w14:paraId="46507E3A" w14:textId="77777777" w:rsidR="00394E11" w:rsidRDefault="00394E11" w:rsidP="00360FB9">
            <w:pPr>
              <w:pStyle w:val="CellBody"/>
            </w:pPr>
          </w:p>
          <w:p w14:paraId="190763B8" w14:textId="2D234101" w:rsidR="00394E11" w:rsidRDefault="00394E11" w:rsidP="00360FB9">
            <w:pPr>
              <w:pStyle w:val="CellBody"/>
            </w:pPr>
            <w:r>
              <w:t>0</w:t>
            </w:r>
          </w:p>
          <w:p w14:paraId="4B894BDB" w14:textId="3C817E08" w:rsidR="00EF30EA" w:rsidRDefault="00EF30EA" w:rsidP="00360FB9">
            <w:pPr>
              <w:pStyle w:val="CellBody"/>
            </w:pPr>
            <w:r>
              <w:t>0</w:t>
            </w:r>
          </w:p>
        </w:tc>
        <w:tc>
          <w:tcPr>
            <w:tcW w:w="2126" w:type="dxa"/>
          </w:tcPr>
          <w:p w14:paraId="6D2FEB5F" w14:textId="77777777" w:rsidR="00EF30EA" w:rsidRDefault="00EF30EA" w:rsidP="00360FB9">
            <w:pPr>
              <w:pStyle w:val="CellBody"/>
            </w:pPr>
            <w:r>
              <w:t>Per time; manually</w:t>
            </w:r>
          </w:p>
        </w:tc>
        <w:tc>
          <w:tcPr>
            <w:tcW w:w="1134" w:type="dxa"/>
          </w:tcPr>
          <w:p w14:paraId="62657B0B" w14:textId="77777777" w:rsidR="009E4B5F" w:rsidRDefault="009E4B5F" w:rsidP="00360FB9">
            <w:pPr>
              <w:pStyle w:val="CellBody"/>
            </w:pPr>
          </w:p>
          <w:p w14:paraId="6A2E459C" w14:textId="77777777" w:rsidR="009E4B5F" w:rsidRDefault="009E4B5F" w:rsidP="00360FB9">
            <w:pPr>
              <w:pStyle w:val="CellBody"/>
            </w:pPr>
          </w:p>
          <w:p w14:paraId="0C31721A" w14:textId="77777777" w:rsidR="00EF30EA" w:rsidRDefault="00EF30EA" w:rsidP="00360FB9">
            <w:pPr>
              <w:pStyle w:val="CellBody"/>
            </w:pPr>
            <w:r>
              <w:t>Apply</w:t>
            </w:r>
          </w:p>
          <w:p w14:paraId="5FF30FA8" w14:textId="77777777" w:rsidR="009E4B5F" w:rsidRDefault="009E4B5F" w:rsidP="00360FB9">
            <w:pPr>
              <w:pStyle w:val="CellBody"/>
            </w:pPr>
            <w:r>
              <w:t>Apply</w:t>
            </w:r>
          </w:p>
        </w:tc>
        <w:tc>
          <w:tcPr>
            <w:tcW w:w="1276" w:type="dxa"/>
          </w:tcPr>
          <w:p w14:paraId="0AAC936D" w14:textId="77777777" w:rsidR="009E4B5F" w:rsidRDefault="009E4B5F" w:rsidP="00360FB9">
            <w:pPr>
              <w:pStyle w:val="CellBody"/>
            </w:pPr>
          </w:p>
          <w:p w14:paraId="19A06596" w14:textId="77777777" w:rsidR="009E4B5F" w:rsidRDefault="009E4B5F" w:rsidP="00360FB9">
            <w:pPr>
              <w:pStyle w:val="CellBody"/>
            </w:pPr>
          </w:p>
          <w:p w14:paraId="3965ECAE" w14:textId="77777777" w:rsidR="00EF30EA" w:rsidRDefault="009E4B5F" w:rsidP="00360FB9">
            <w:pPr>
              <w:pStyle w:val="CellBody"/>
            </w:pPr>
            <w:r>
              <w:t>A</w:t>
            </w:r>
            <w:r w:rsidR="00EF30EA">
              <w:t>pply</w:t>
            </w:r>
          </w:p>
          <w:p w14:paraId="1635AA1A" w14:textId="77777777" w:rsidR="009E4B5F" w:rsidRDefault="009E4B5F" w:rsidP="00360FB9">
            <w:pPr>
              <w:pStyle w:val="CellBody"/>
            </w:pPr>
            <w:r>
              <w:t>Apply</w:t>
            </w:r>
          </w:p>
        </w:tc>
      </w:tr>
      <w:tr w:rsidR="00EF30EA" w:rsidRPr="009D4B48" w14:paraId="6B4B8D63" w14:textId="77777777" w:rsidTr="00360FB9">
        <w:trPr>
          <w:trHeight w:val="50"/>
        </w:trPr>
        <w:tc>
          <w:tcPr>
            <w:tcW w:w="567" w:type="dxa"/>
          </w:tcPr>
          <w:p w14:paraId="4D51AB8D" w14:textId="77777777" w:rsidR="00EF30EA" w:rsidRDefault="00EF30EA" w:rsidP="00360FB9">
            <w:pPr>
              <w:pStyle w:val="CellBody"/>
              <w:rPr>
                <w:lang w:val="en-US"/>
              </w:rPr>
            </w:pPr>
            <w:r>
              <w:rPr>
                <w:lang w:val="en-US"/>
              </w:rPr>
              <w:t>8</w:t>
            </w:r>
          </w:p>
        </w:tc>
        <w:tc>
          <w:tcPr>
            <w:tcW w:w="3261" w:type="dxa"/>
          </w:tcPr>
          <w:p w14:paraId="512F13B1" w14:textId="77777777" w:rsidR="00BB6AD2" w:rsidRDefault="00EF30EA" w:rsidP="00360FB9">
            <w:pPr>
              <w:pStyle w:val="CellBody"/>
            </w:pPr>
            <w:r>
              <w:t xml:space="preserve">Re-order PIN </w:t>
            </w:r>
          </w:p>
          <w:p w14:paraId="7E9CAABA" w14:textId="40D47C90" w:rsidR="00EF30EA" w:rsidRDefault="00EF30EA" w:rsidP="00360FB9">
            <w:pPr>
              <w:pStyle w:val="CellBody"/>
            </w:pPr>
            <w:r>
              <w:t>(</w:t>
            </w:r>
            <w:r w:rsidRPr="00156D35">
              <w:rPr>
                <w:i/>
              </w:rPr>
              <w:t>Phí cấp lại PIN</w:t>
            </w:r>
            <w:r>
              <w:t>)</w:t>
            </w:r>
          </w:p>
        </w:tc>
        <w:tc>
          <w:tcPr>
            <w:tcW w:w="992" w:type="dxa"/>
          </w:tcPr>
          <w:p w14:paraId="71DD8378" w14:textId="24084C30" w:rsidR="007F4FC4" w:rsidRDefault="00B654CA" w:rsidP="00360FB9">
            <w:pPr>
              <w:pStyle w:val="CellBody"/>
            </w:pPr>
            <w:r>
              <w:t>5</w:t>
            </w:r>
            <w:r w:rsidR="007F4FC4">
              <w:t>0,000</w:t>
            </w:r>
          </w:p>
          <w:p w14:paraId="5A097EA4" w14:textId="77777777" w:rsidR="00EF30EA" w:rsidRDefault="00EF30EA" w:rsidP="00360FB9">
            <w:pPr>
              <w:pStyle w:val="CellBody"/>
            </w:pPr>
          </w:p>
        </w:tc>
        <w:tc>
          <w:tcPr>
            <w:tcW w:w="2126" w:type="dxa"/>
          </w:tcPr>
          <w:p w14:paraId="394C30B8" w14:textId="77777777" w:rsidR="00EF30EA" w:rsidRDefault="00EF30EA" w:rsidP="00360FB9">
            <w:pPr>
              <w:pStyle w:val="CellBody"/>
            </w:pPr>
            <w:r>
              <w:t>Per time; auto</w:t>
            </w:r>
          </w:p>
        </w:tc>
        <w:tc>
          <w:tcPr>
            <w:tcW w:w="1134" w:type="dxa"/>
          </w:tcPr>
          <w:p w14:paraId="3AF5E633" w14:textId="77777777" w:rsidR="00EF30EA" w:rsidRDefault="00EF30EA" w:rsidP="00360FB9">
            <w:pPr>
              <w:pStyle w:val="CellBody"/>
            </w:pPr>
            <w:r>
              <w:t>Apply</w:t>
            </w:r>
          </w:p>
        </w:tc>
        <w:tc>
          <w:tcPr>
            <w:tcW w:w="1276" w:type="dxa"/>
          </w:tcPr>
          <w:p w14:paraId="068D06D3" w14:textId="77777777" w:rsidR="00EF30EA" w:rsidRDefault="00EF30EA" w:rsidP="00360FB9">
            <w:pPr>
              <w:pStyle w:val="CellBody"/>
            </w:pPr>
            <w:r>
              <w:t>Not apply</w:t>
            </w:r>
          </w:p>
        </w:tc>
      </w:tr>
      <w:tr w:rsidR="005523D7" w:rsidRPr="00E93594" w14:paraId="4F2CFA9E"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70CC781A" w14:textId="77777777" w:rsidR="005523D7" w:rsidRPr="00E93594" w:rsidRDefault="005523D7" w:rsidP="005523D7">
            <w:pPr>
              <w:pStyle w:val="CellBody"/>
              <w:rPr>
                <w:lang w:val="en-US"/>
              </w:rPr>
            </w:pPr>
            <w:r w:rsidRPr="00E93594">
              <w:rPr>
                <w:lang w:val="en-US"/>
              </w:rPr>
              <w:t>9</w:t>
            </w:r>
          </w:p>
        </w:tc>
        <w:tc>
          <w:tcPr>
            <w:tcW w:w="3261" w:type="dxa"/>
            <w:tcBorders>
              <w:top w:val="single" w:sz="4" w:space="0" w:color="auto"/>
              <w:left w:val="single" w:sz="4" w:space="0" w:color="auto"/>
              <w:bottom w:val="single" w:sz="4" w:space="0" w:color="auto"/>
              <w:right w:val="single" w:sz="4" w:space="0" w:color="auto"/>
            </w:tcBorders>
          </w:tcPr>
          <w:p w14:paraId="6F2870D5" w14:textId="77777777" w:rsidR="005523D7" w:rsidRPr="00E93594" w:rsidRDefault="005523D7" w:rsidP="005523D7">
            <w:pPr>
              <w:pStyle w:val="CellBody"/>
            </w:pPr>
            <w:r w:rsidRPr="00E93594">
              <w:t>Card Upgrade Fee</w:t>
            </w:r>
          </w:p>
          <w:p w14:paraId="7D7D9116" w14:textId="77777777" w:rsidR="005523D7" w:rsidRPr="00E93594" w:rsidRDefault="005523D7" w:rsidP="005523D7">
            <w:pPr>
              <w:pStyle w:val="CellBody"/>
            </w:pPr>
            <w:r w:rsidRPr="00E93594">
              <w:t>(Phí nâng hạng)</w:t>
            </w:r>
          </w:p>
        </w:tc>
        <w:tc>
          <w:tcPr>
            <w:tcW w:w="992" w:type="dxa"/>
            <w:tcBorders>
              <w:top w:val="single" w:sz="4" w:space="0" w:color="auto"/>
              <w:left w:val="single" w:sz="4" w:space="0" w:color="auto"/>
              <w:bottom w:val="single" w:sz="4" w:space="0" w:color="auto"/>
              <w:right w:val="single" w:sz="4" w:space="0" w:color="auto"/>
            </w:tcBorders>
          </w:tcPr>
          <w:p w14:paraId="553406FB" w14:textId="6D5F9943" w:rsidR="005523D7" w:rsidRPr="00E93594" w:rsidRDefault="00B654CA" w:rsidP="005523D7">
            <w:pPr>
              <w:pStyle w:val="CellBody"/>
            </w:pPr>
            <w:r w:rsidRPr="00E93594">
              <w:t>100,000</w:t>
            </w:r>
          </w:p>
        </w:tc>
        <w:tc>
          <w:tcPr>
            <w:tcW w:w="2126" w:type="dxa"/>
            <w:tcBorders>
              <w:top w:val="single" w:sz="4" w:space="0" w:color="auto"/>
              <w:left w:val="single" w:sz="4" w:space="0" w:color="auto"/>
              <w:bottom w:val="single" w:sz="4" w:space="0" w:color="auto"/>
              <w:right w:val="single" w:sz="4" w:space="0" w:color="auto"/>
            </w:tcBorders>
          </w:tcPr>
          <w:p w14:paraId="47FCAD1D" w14:textId="77777777" w:rsidR="005523D7" w:rsidRPr="00E93594" w:rsidRDefault="005523D7" w:rsidP="005523D7">
            <w:pPr>
              <w:pStyle w:val="CellBody"/>
            </w:pPr>
            <w:r w:rsidRPr="00E93594">
              <w:t>Per time; manually</w:t>
            </w:r>
          </w:p>
        </w:tc>
        <w:tc>
          <w:tcPr>
            <w:tcW w:w="1134" w:type="dxa"/>
            <w:tcBorders>
              <w:top w:val="single" w:sz="4" w:space="0" w:color="auto"/>
              <w:left w:val="single" w:sz="4" w:space="0" w:color="auto"/>
              <w:bottom w:val="single" w:sz="4" w:space="0" w:color="auto"/>
              <w:right w:val="single" w:sz="4" w:space="0" w:color="auto"/>
            </w:tcBorders>
          </w:tcPr>
          <w:p w14:paraId="438A1AE2" w14:textId="77777777" w:rsidR="005523D7" w:rsidRPr="00E93594"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243638C7" w14:textId="77777777" w:rsidR="005523D7" w:rsidRPr="00E93594" w:rsidRDefault="005523D7" w:rsidP="005523D7">
            <w:pPr>
              <w:pStyle w:val="CellBody"/>
            </w:pPr>
          </w:p>
        </w:tc>
      </w:tr>
      <w:tr w:rsidR="005523D7" w:rsidRPr="00E93594" w14:paraId="2C930D7C"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0B974E74" w14:textId="77777777" w:rsidR="005523D7" w:rsidRPr="00E93594" w:rsidRDefault="005523D7" w:rsidP="005523D7">
            <w:pPr>
              <w:pStyle w:val="CellBody"/>
              <w:rPr>
                <w:lang w:val="en-US"/>
              </w:rPr>
            </w:pPr>
            <w:r w:rsidRPr="00E93594">
              <w:rPr>
                <w:lang w:val="en-US"/>
              </w:rPr>
              <w:t>10</w:t>
            </w:r>
          </w:p>
        </w:tc>
        <w:tc>
          <w:tcPr>
            <w:tcW w:w="3261" w:type="dxa"/>
            <w:tcBorders>
              <w:top w:val="single" w:sz="4" w:space="0" w:color="auto"/>
              <w:left w:val="single" w:sz="4" w:space="0" w:color="auto"/>
              <w:bottom w:val="single" w:sz="4" w:space="0" w:color="auto"/>
              <w:right w:val="single" w:sz="4" w:space="0" w:color="auto"/>
            </w:tcBorders>
          </w:tcPr>
          <w:p w14:paraId="46A95D74" w14:textId="77777777" w:rsidR="005523D7" w:rsidRPr="00E93594" w:rsidRDefault="005523D7" w:rsidP="005523D7">
            <w:pPr>
              <w:pStyle w:val="CellBody"/>
            </w:pPr>
            <w:r w:rsidRPr="00E93594">
              <w:t>Card Downgrade Fee</w:t>
            </w:r>
          </w:p>
          <w:p w14:paraId="6A731683" w14:textId="77777777" w:rsidR="005523D7" w:rsidRPr="00E93594" w:rsidRDefault="005523D7" w:rsidP="005523D7">
            <w:pPr>
              <w:pStyle w:val="CellBody"/>
            </w:pPr>
            <w:r w:rsidRPr="00E93594">
              <w:t>(Phí hạ hạng)</w:t>
            </w:r>
          </w:p>
        </w:tc>
        <w:tc>
          <w:tcPr>
            <w:tcW w:w="992" w:type="dxa"/>
            <w:tcBorders>
              <w:top w:val="single" w:sz="4" w:space="0" w:color="auto"/>
              <w:left w:val="single" w:sz="4" w:space="0" w:color="auto"/>
              <w:bottom w:val="single" w:sz="4" w:space="0" w:color="auto"/>
              <w:right w:val="single" w:sz="4" w:space="0" w:color="auto"/>
            </w:tcBorders>
          </w:tcPr>
          <w:p w14:paraId="5C338497" w14:textId="078798A7" w:rsidR="005523D7" w:rsidRPr="00E93594" w:rsidRDefault="00B654CA" w:rsidP="005523D7">
            <w:pPr>
              <w:pStyle w:val="CellBody"/>
            </w:pPr>
            <w:r w:rsidRPr="00E93594">
              <w:t>100,000</w:t>
            </w:r>
          </w:p>
        </w:tc>
        <w:tc>
          <w:tcPr>
            <w:tcW w:w="2126" w:type="dxa"/>
            <w:tcBorders>
              <w:top w:val="single" w:sz="4" w:space="0" w:color="auto"/>
              <w:left w:val="single" w:sz="4" w:space="0" w:color="auto"/>
              <w:bottom w:val="single" w:sz="4" w:space="0" w:color="auto"/>
              <w:right w:val="single" w:sz="4" w:space="0" w:color="auto"/>
            </w:tcBorders>
          </w:tcPr>
          <w:p w14:paraId="3F728F5D" w14:textId="77777777" w:rsidR="005523D7" w:rsidRPr="00E93594" w:rsidRDefault="005523D7" w:rsidP="005523D7">
            <w:pPr>
              <w:pStyle w:val="CellBody"/>
            </w:pPr>
            <w:r w:rsidRPr="00E93594">
              <w:t>Per time; manually</w:t>
            </w:r>
          </w:p>
        </w:tc>
        <w:tc>
          <w:tcPr>
            <w:tcW w:w="1134" w:type="dxa"/>
            <w:tcBorders>
              <w:top w:val="single" w:sz="4" w:space="0" w:color="auto"/>
              <w:left w:val="single" w:sz="4" w:space="0" w:color="auto"/>
              <w:bottom w:val="single" w:sz="4" w:space="0" w:color="auto"/>
              <w:right w:val="single" w:sz="4" w:space="0" w:color="auto"/>
            </w:tcBorders>
          </w:tcPr>
          <w:p w14:paraId="28F2BBF4" w14:textId="77777777" w:rsidR="005523D7" w:rsidRPr="00E93594"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032138F7" w14:textId="77777777" w:rsidR="005523D7" w:rsidRPr="00E93594" w:rsidRDefault="005523D7" w:rsidP="005523D7">
            <w:pPr>
              <w:pStyle w:val="CellBody"/>
            </w:pPr>
          </w:p>
        </w:tc>
      </w:tr>
    </w:tbl>
    <w:p w14:paraId="4C7C0CC5" w14:textId="77777777" w:rsidR="00EF30EA" w:rsidRPr="00E93594" w:rsidRDefault="00EF30EA" w:rsidP="000C73E8"/>
    <w:p w14:paraId="4FD28895" w14:textId="77777777" w:rsidR="002247AB" w:rsidRPr="00465BFB" w:rsidRDefault="002247AB" w:rsidP="002247AB">
      <w:pPr>
        <w:rPr>
          <w:b/>
        </w:rPr>
      </w:pPr>
      <w:r w:rsidRPr="00E93594">
        <w:rPr>
          <w:b/>
        </w:rPr>
        <w:t>JCB Debit and Prepaid Card for Private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130D87" w:rsidRPr="009D4B48" w14:paraId="3281BB00" w14:textId="77777777" w:rsidTr="00552796">
        <w:trPr>
          <w:cantSplit/>
          <w:trHeight w:val="263"/>
          <w:tblHeader/>
        </w:trPr>
        <w:tc>
          <w:tcPr>
            <w:tcW w:w="567" w:type="dxa"/>
            <w:shd w:val="clear" w:color="auto" w:fill="FFC000"/>
          </w:tcPr>
          <w:p w14:paraId="142B9B7F" w14:textId="77777777" w:rsidR="00130D87" w:rsidRPr="009D4B48" w:rsidRDefault="00130D87" w:rsidP="00552796">
            <w:pPr>
              <w:pStyle w:val="CellHeader"/>
              <w:rPr>
                <w:snapToGrid w:val="0"/>
                <w:lang w:val="en-US"/>
              </w:rPr>
            </w:pPr>
            <w:r w:rsidRPr="009D4B48">
              <w:rPr>
                <w:snapToGrid w:val="0"/>
                <w:lang w:val="en-US"/>
              </w:rPr>
              <w:lastRenderedPageBreak/>
              <w:t>N</w:t>
            </w:r>
            <w:r>
              <w:rPr>
                <w:snapToGrid w:val="0"/>
                <w:lang w:val="en-US"/>
              </w:rPr>
              <w:t>o</w:t>
            </w:r>
          </w:p>
        </w:tc>
        <w:tc>
          <w:tcPr>
            <w:tcW w:w="3261" w:type="dxa"/>
            <w:shd w:val="clear" w:color="auto" w:fill="FFC000"/>
          </w:tcPr>
          <w:p w14:paraId="67F91806" w14:textId="77777777" w:rsidR="00130D87" w:rsidRPr="009D4B48" w:rsidRDefault="00130D87" w:rsidP="00552796">
            <w:pPr>
              <w:pStyle w:val="CellHeader"/>
              <w:rPr>
                <w:snapToGrid w:val="0"/>
                <w:lang w:val="en-US"/>
              </w:rPr>
            </w:pPr>
            <w:r w:rsidRPr="009D4B48">
              <w:rPr>
                <w:snapToGrid w:val="0"/>
                <w:lang w:val="en-US"/>
              </w:rPr>
              <w:t>Fee Type</w:t>
            </w:r>
          </w:p>
        </w:tc>
        <w:tc>
          <w:tcPr>
            <w:tcW w:w="992" w:type="dxa"/>
            <w:shd w:val="clear" w:color="auto" w:fill="FFC000"/>
          </w:tcPr>
          <w:p w14:paraId="5A1B838E" w14:textId="77777777" w:rsidR="00130D87" w:rsidRPr="009D4B48" w:rsidRDefault="00130D87" w:rsidP="00552796">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6C92D592" w14:textId="77777777" w:rsidR="00130D87" w:rsidRPr="009D4B48" w:rsidRDefault="00130D87" w:rsidP="00552796">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58182CF6" w14:textId="77777777" w:rsidR="00130D87" w:rsidRDefault="00130D87" w:rsidP="00552796">
            <w:pPr>
              <w:pStyle w:val="CellHeader"/>
              <w:jc w:val="center"/>
              <w:rPr>
                <w:snapToGrid w:val="0"/>
                <w:lang w:val="en-US"/>
              </w:rPr>
            </w:pPr>
            <w:r>
              <w:rPr>
                <w:snapToGrid w:val="0"/>
                <w:lang w:val="en-US"/>
              </w:rPr>
              <w:t>Client Classifier</w:t>
            </w:r>
          </w:p>
        </w:tc>
      </w:tr>
      <w:tr w:rsidR="00130D87" w:rsidRPr="009D4B48" w14:paraId="1ABF7BC2" w14:textId="77777777" w:rsidTr="00552796">
        <w:trPr>
          <w:cantSplit/>
          <w:trHeight w:val="263"/>
          <w:tblHeader/>
        </w:trPr>
        <w:tc>
          <w:tcPr>
            <w:tcW w:w="567" w:type="dxa"/>
            <w:shd w:val="clear" w:color="auto" w:fill="FFC000"/>
          </w:tcPr>
          <w:p w14:paraId="35EFBC7A" w14:textId="77777777" w:rsidR="00130D87" w:rsidRPr="009D4B48" w:rsidRDefault="00130D87" w:rsidP="00552796">
            <w:pPr>
              <w:pStyle w:val="CellHeader"/>
              <w:rPr>
                <w:snapToGrid w:val="0"/>
                <w:lang w:val="en-US"/>
              </w:rPr>
            </w:pPr>
          </w:p>
        </w:tc>
        <w:tc>
          <w:tcPr>
            <w:tcW w:w="3261" w:type="dxa"/>
            <w:shd w:val="clear" w:color="auto" w:fill="FFC000"/>
          </w:tcPr>
          <w:p w14:paraId="491E671E" w14:textId="77777777" w:rsidR="00130D87" w:rsidRPr="009D4B48" w:rsidRDefault="00130D87" w:rsidP="00552796">
            <w:pPr>
              <w:pStyle w:val="CellHeader"/>
              <w:rPr>
                <w:snapToGrid w:val="0"/>
                <w:lang w:val="en-US"/>
              </w:rPr>
            </w:pPr>
          </w:p>
        </w:tc>
        <w:tc>
          <w:tcPr>
            <w:tcW w:w="992" w:type="dxa"/>
            <w:shd w:val="clear" w:color="auto" w:fill="FFC000"/>
          </w:tcPr>
          <w:p w14:paraId="2E66B8B9" w14:textId="77777777" w:rsidR="00130D87" w:rsidRDefault="00130D87" w:rsidP="00552796">
            <w:pPr>
              <w:pStyle w:val="CellHeader"/>
              <w:rPr>
                <w:snapToGrid w:val="0"/>
                <w:lang w:val="en-US"/>
              </w:rPr>
            </w:pPr>
          </w:p>
        </w:tc>
        <w:tc>
          <w:tcPr>
            <w:tcW w:w="2126" w:type="dxa"/>
            <w:shd w:val="clear" w:color="auto" w:fill="FFC000"/>
          </w:tcPr>
          <w:p w14:paraId="35C96E58" w14:textId="77777777" w:rsidR="00130D87" w:rsidRDefault="00130D87" w:rsidP="00552796">
            <w:pPr>
              <w:pStyle w:val="CellHeader"/>
              <w:rPr>
                <w:snapToGrid w:val="0"/>
                <w:lang w:val="en-US"/>
              </w:rPr>
            </w:pPr>
          </w:p>
        </w:tc>
        <w:tc>
          <w:tcPr>
            <w:tcW w:w="1134" w:type="dxa"/>
            <w:shd w:val="clear" w:color="auto" w:fill="FFC000"/>
          </w:tcPr>
          <w:p w14:paraId="0B9AF758" w14:textId="77777777" w:rsidR="00130D87" w:rsidRDefault="00130D87" w:rsidP="00552796">
            <w:pPr>
              <w:pStyle w:val="CellHeader"/>
              <w:jc w:val="center"/>
              <w:rPr>
                <w:snapToGrid w:val="0"/>
                <w:lang w:val="en-US"/>
              </w:rPr>
            </w:pPr>
            <w:r>
              <w:rPr>
                <w:snapToGrid w:val="0"/>
                <w:lang w:val="en-US"/>
              </w:rPr>
              <w:t>External</w:t>
            </w:r>
          </w:p>
        </w:tc>
        <w:tc>
          <w:tcPr>
            <w:tcW w:w="1276" w:type="dxa"/>
            <w:shd w:val="clear" w:color="auto" w:fill="FFC000"/>
          </w:tcPr>
          <w:p w14:paraId="530FA87C" w14:textId="77777777" w:rsidR="00130D87" w:rsidRDefault="00130D87" w:rsidP="00552796">
            <w:pPr>
              <w:pStyle w:val="CellHeader"/>
              <w:jc w:val="center"/>
              <w:rPr>
                <w:snapToGrid w:val="0"/>
                <w:lang w:val="en-US"/>
              </w:rPr>
            </w:pPr>
            <w:r>
              <w:rPr>
                <w:snapToGrid w:val="0"/>
                <w:lang w:val="en-US"/>
              </w:rPr>
              <w:t>Internal</w:t>
            </w:r>
          </w:p>
        </w:tc>
      </w:tr>
      <w:tr w:rsidR="00130D87" w:rsidRPr="009D4B48" w14:paraId="0915A0EC" w14:textId="77777777" w:rsidTr="00552796">
        <w:trPr>
          <w:trHeight w:val="50"/>
        </w:trPr>
        <w:tc>
          <w:tcPr>
            <w:tcW w:w="567" w:type="dxa"/>
          </w:tcPr>
          <w:p w14:paraId="3EFB8BBB" w14:textId="77777777" w:rsidR="00130D87" w:rsidRPr="009D4B48" w:rsidRDefault="00130D87" w:rsidP="00552796">
            <w:pPr>
              <w:pStyle w:val="CellBody"/>
              <w:rPr>
                <w:lang w:val="ru-RU"/>
              </w:rPr>
            </w:pPr>
            <w:r w:rsidRPr="009D4B48">
              <w:rPr>
                <w:lang w:val="ru-RU"/>
              </w:rPr>
              <w:t>1</w:t>
            </w:r>
          </w:p>
        </w:tc>
        <w:tc>
          <w:tcPr>
            <w:tcW w:w="3261" w:type="dxa"/>
          </w:tcPr>
          <w:p w14:paraId="532C5EFF" w14:textId="77777777" w:rsidR="00130D87" w:rsidRDefault="00130D87" w:rsidP="00552796">
            <w:pPr>
              <w:pStyle w:val="CellBody"/>
            </w:pPr>
            <w:r>
              <w:t>Card Yearly Fee</w:t>
            </w:r>
          </w:p>
          <w:p w14:paraId="68454336" w14:textId="77777777" w:rsidR="00130D87" w:rsidRDefault="00130D87" w:rsidP="00552796">
            <w:pPr>
              <w:pStyle w:val="CellBody"/>
            </w:pPr>
            <w:r>
              <w:t>(</w:t>
            </w:r>
            <w:r w:rsidRPr="00972B2E">
              <w:rPr>
                <w:i/>
              </w:rPr>
              <w:t>Phí thường niên</w:t>
            </w:r>
            <w:r>
              <w:t>)</w:t>
            </w:r>
          </w:p>
          <w:p w14:paraId="44306202" w14:textId="14FC58C7" w:rsidR="00130D87" w:rsidRDefault="00130D87" w:rsidP="00552796">
            <w:pPr>
              <w:pStyle w:val="CellBody"/>
            </w:pPr>
            <w:r>
              <w:t>Debit standard</w:t>
            </w:r>
          </w:p>
          <w:p w14:paraId="0F2CB614" w14:textId="5DF1815B" w:rsidR="00130D87" w:rsidRPr="009D4B48" w:rsidRDefault="00130D87" w:rsidP="00552796">
            <w:pPr>
              <w:pStyle w:val="CellBody"/>
            </w:pPr>
          </w:p>
        </w:tc>
        <w:tc>
          <w:tcPr>
            <w:tcW w:w="992" w:type="dxa"/>
          </w:tcPr>
          <w:p w14:paraId="4151DE74" w14:textId="77777777" w:rsidR="00130D87" w:rsidRDefault="00130D87" w:rsidP="00552796">
            <w:pPr>
              <w:pStyle w:val="CellBody"/>
            </w:pPr>
          </w:p>
          <w:p w14:paraId="7CCFE306" w14:textId="77777777" w:rsidR="00130D87" w:rsidRDefault="00130D87" w:rsidP="00552796">
            <w:pPr>
              <w:pStyle w:val="CellBody"/>
            </w:pPr>
          </w:p>
          <w:p w14:paraId="4E456A0B" w14:textId="77777777" w:rsidR="00130D87" w:rsidRDefault="00130D87" w:rsidP="00552796">
            <w:pPr>
              <w:pStyle w:val="CellBody"/>
            </w:pPr>
            <w:r>
              <w:t>150,000</w:t>
            </w:r>
          </w:p>
          <w:p w14:paraId="5802146B" w14:textId="59DBBD14" w:rsidR="00130D87" w:rsidRPr="009D4B48" w:rsidRDefault="00130D87" w:rsidP="00552796">
            <w:pPr>
              <w:pStyle w:val="CellBody"/>
            </w:pPr>
          </w:p>
        </w:tc>
        <w:tc>
          <w:tcPr>
            <w:tcW w:w="2126" w:type="dxa"/>
          </w:tcPr>
          <w:p w14:paraId="62D62057" w14:textId="77777777" w:rsidR="00130D87" w:rsidRPr="009D4B48" w:rsidRDefault="00130D87" w:rsidP="00552796">
            <w:pPr>
              <w:pStyle w:val="CellBody"/>
            </w:pPr>
            <w:r>
              <w:t>Yearly, First year is free; Charge from 2</w:t>
            </w:r>
            <w:r w:rsidRPr="00640148">
              <w:rPr>
                <w:vertAlign w:val="superscript"/>
              </w:rPr>
              <w:t>nd</w:t>
            </w:r>
            <w:r>
              <w:t xml:space="preserve"> year</w:t>
            </w:r>
          </w:p>
        </w:tc>
        <w:tc>
          <w:tcPr>
            <w:tcW w:w="1134" w:type="dxa"/>
          </w:tcPr>
          <w:p w14:paraId="4BA390C8" w14:textId="77777777" w:rsidR="00130D87" w:rsidRDefault="00130D87" w:rsidP="00552796">
            <w:pPr>
              <w:pStyle w:val="CellBody"/>
            </w:pPr>
            <w:r>
              <w:t>Not Apply</w:t>
            </w:r>
          </w:p>
          <w:p w14:paraId="5CF62711" w14:textId="77777777" w:rsidR="00130D87" w:rsidRPr="009D4B48" w:rsidRDefault="00130D87" w:rsidP="00552796">
            <w:pPr>
              <w:pStyle w:val="CellBody"/>
            </w:pPr>
          </w:p>
        </w:tc>
        <w:tc>
          <w:tcPr>
            <w:tcW w:w="1276" w:type="dxa"/>
          </w:tcPr>
          <w:p w14:paraId="6A458BEB" w14:textId="77777777" w:rsidR="00130D87" w:rsidRPr="009D4B48" w:rsidRDefault="00130D87" w:rsidP="00552796">
            <w:pPr>
              <w:pStyle w:val="CellBody"/>
            </w:pPr>
            <w:r>
              <w:t>Not Apply</w:t>
            </w:r>
          </w:p>
        </w:tc>
      </w:tr>
      <w:tr w:rsidR="00130D87" w:rsidRPr="009D4B48" w14:paraId="06B92543" w14:textId="77777777" w:rsidTr="00552796">
        <w:trPr>
          <w:trHeight w:val="50"/>
        </w:trPr>
        <w:tc>
          <w:tcPr>
            <w:tcW w:w="567" w:type="dxa"/>
          </w:tcPr>
          <w:p w14:paraId="1DCB3C74" w14:textId="77777777" w:rsidR="00130D87" w:rsidRPr="00B33FF6" w:rsidRDefault="00130D87" w:rsidP="00552796">
            <w:pPr>
              <w:pStyle w:val="CellBody"/>
              <w:rPr>
                <w:lang w:val="en-US"/>
              </w:rPr>
            </w:pPr>
            <w:r>
              <w:rPr>
                <w:lang w:val="en-US"/>
              </w:rPr>
              <w:t>2</w:t>
            </w:r>
          </w:p>
        </w:tc>
        <w:tc>
          <w:tcPr>
            <w:tcW w:w="3261" w:type="dxa"/>
          </w:tcPr>
          <w:p w14:paraId="18DAE2E5" w14:textId="77777777" w:rsidR="00130D87" w:rsidRDefault="00130D87" w:rsidP="00552796">
            <w:pPr>
              <w:pStyle w:val="CellBody"/>
            </w:pPr>
            <w:r>
              <w:t>Card Production</w:t>
            </w:r>
          </w:p>
          <w:p w14:paraId="203F19E0" w14:textId="77777777" w:rsidR="00130D87" w:rsidRDefault="00130D87" w:rsidP="00552796">
            <w:pPr>
              <w:pStyle w:val="CellBody"/>
            </w:pPr>
            <w:r>
              <w:t>(</w:t>
            </w:r>
            <w:r w:rsidRPr="00972B2E">
              <w:rPr>
                <w:i/>
              </w:rPr>
              <w:t>Phí phát hành</w:t>
            </w:r>
            <w:r>
              <w:t>)</w:t>
            </w:r>
          </w:p>
          <w:p w14:paraId="2FD06012" w14:textId="77777777" w:rsidR="00130D87" w:rsidRDefault="00130D87" w:rsidP="00552796">
            <w:pPr>
              <w:pStyle w:val="CellBody"/>
              <w:ind w:left="318"/>
            </w:pPr>
            <w:r>
              <w:t>Magnetic stripe</w:t>
            </w:r>
          </w:p>
          <w:p w14:paraId="68026722" w14:textId="77777777" w:rsidR="00130D87" w:rsidRDefault="00130D87" w:rsidP="00552796">
            <w:pPr>
              <w:pStyle w:val="CellBody"/>
              <w:ind w:left="318"/>
            </w:pPr>
            <w:r>
              <w:t>EMV</w:t>
            </w:r>
          </w:p>
        </w:tc>
        <w:tc>
          <w:tcPr>
            <w:tcW w:w="992" w:type="dxa"/>
          </w:tcPr>
          <w:p w14:paraId="3F3B5FF7" w14:textId="77777777" w:rsidR="00130D87" w:rsidRDefault="00130D87" w:rsidP="00552796">
            <w:pPr>
              <w:pStyle w:val="CellBody"/>
            </w:pPr>
          </w:p>
          <w:p w14:paraId="63DD4DB0" w14:textId="77777777" w:rsidR="00130D87" w:rsidRDefault="00130D87" w:rsidP="00552796">
            <w:pPr>
              <w:pStyle w:val="CellBody"/>
            </w:pPr>
          </w:p>
          <w:p w14:paraId="3BFA334D" w14:textId="77777777" w:rsidR="00130D87" w:rsidRDefault="00130D87" w:rsidP="00552796">
            <w:pPr>
              <w:pStyle w:val="CellBody"/>
            </w:pPr>
            <w:r>
              <w:t>0</w:t>
            </w:r>
          </w:p>
          <w:p w14:paraId="088EED10" w14:textId="77777777" w:rsidR="00130D87" w:rsidRPr="009D4B48" w:rsidRDefault="00130D87" w:rsidP="00552796">
            <w:pPr>
              <w:pStyle w:val="CellBody"/>
            </w:pPr>
            <w:r>
              <w:t>0</w:t>
            </w:r>
          </w:p>
        </w:tc>
        <w:tc>
          <w:tcPr>
            <w:tcW w:w="2126" w:type="dxa"/>
          </w:tcPr>
          <w:p w14:paraId="6E293B5A" w14:textId="77777777" w:rsidR="00130D87" w:rsidRPr="009D4B48" w:rsidRDefault="00130D87" w:rsidP="00552796">
            <w:pPr>
              <w:pStyle w:val="CellBody"/>
            </w:pPr>
            <w:r>
              <w:t>When producing card; auto</w:t>
            </w:r>
          </w:p>
        </w:tc>
        <w:tc>
          <w:tcPr>
            <w:tcW w:w="1134" w:type="dxa"/>
          </w:tcPr>
          <w:p w14:paraId="3ED6E2E8" w14:textId="77777777" w:rsidR="00130D87" w:rsidRDefault="00130D87" w:rsidP="00552796">
            <w:pPr>
              <w:pStyle w:val="CellBody"/>
            </w:pPr>
          </w:p>
          <w:p w14:paraId="54CBB7D2" w14:textId="77777777" w:rsidR="00130D87" w:rsidRDefault="00130D87" w:rsidP="00552796">
            <w:pPr>
              <w:pStyle w:val="CellBody"/>
            </w:pPr>
          </w:p>
          <w:p w14:paraId="2657CF74" w14:textId="77777777" w:rsidR="00130D87" w:rsidRDefault="00130D87" w:rsidP="00552796">
            <w:pPr>
              <w:pStyle w:val="CellBody"/>
            </w:pPr>
            <w:r>
              <w:t>Not apply</w:t>
            </w:r>
          </w:p>
          <w:p w14:paraId="11BE58A7" w14:textId="77777777" w:rsidR="00130D87" w:rsidRPr="009D4B48" w:rsidRDefault="00130D87" w:rsidP="00552796">
            <w:pPr>
              <w:pStyle w:val="CellBody"/>
            </w:pPr>
            <w:r>
              <w:t>Apply</w:t>
            </w:r>
          </w:p>
        </w:tc>
        <w:tc>
          <w:tcPr>
            <w:tcW w:w="1276" w:type="dxa"/>
          </w:tcPr>
          <w:p w14:paraId="4E5BCB65" w14:textId="77777777" w:rsidR="00130D87" w:rsidRDefault="00130D87" w:rsidP="00552796">
            <w:pPr>
              <w:pStyle w:val="CellBody"/>
            </w:pPr>
          </w:p>
          <w:p w14:paraId="3296BB88" w14:textId="77777777" w:rsidR="00130D87" w:rsidRDefault="00130D87" w:rsidP="00552796">
            <w:pPr>
              <w:pStyle w:val="CellBody"/>
            </w:pPr>
          </w:p>
          <w:p w14:paraId="5BA52214" w14:textId="77777777" w:rsidR="00130D87" w:rsidRDefault="00130D87" w:rsidP="00552796">
            <w:pPr>
              <w:pStyle w:val="CellBody"/>
            </w:pPr>
            <w:r>
              <w:t>Not apply</w:t>
            </w:r>
          </w:p>
          <w:p w14:paraId="691932A7" w14:textId="77777777" w:rsidR="00130D87" w:rsidRPr="009D4B48" w:rsidRDefault="00130D87" w:rsidP="00552796">
            <w:pPr>
              <w:pStyle w:val="CellBody"/>
            </w:pPr>
            <w:r>
              <w:t>Apply</w:t>
            </w:r>
          </w:p>
        </w:tc>
      </w:tr>
      <w:tr w:rsidR="00130D87" w:rsidRPr="009D4B48" w14:paraId="28068602" w14:textId="77777777" w:rsidTr="00552796">
        <w:trPr>
          <w:trHeight w:val="50"/>
        </w:trPr>
        <w:tc>
          <w:tcPr>
            <w:tcW w:w="567" w:type="dxa"/>
          </w:tcPr>
          <w:p w14:paraId="07D720BC" w14:textId="77777777" w:rsidR="00130D87" w:rsidRDefault="00130D87" w:rsidP="00552796">
            <w:pPr>
              <w:pStyle w:val="CellBody"/>
              <w:rPr>
                <w:lang w:val="en-US"/>
              </w:rPr>
            </w:pPr>
            <w:r>
              <w:rPr>
                <w:lang w:val="en-US"/>
              </w:rPr>
              <w:t>3</w:t>
            </w:r>
          </w:p>
        </w:tc>
        <w:tc>
          <w:tcPr>
            <w:tcW w:w="3261" w:type="dxa"/>
          </w:tcPr>
          <w:p w14:paraId="630F71E9" w14:textId="77777777" w:rsidR="00130D87" w:rsidRDefault="00130D87" w:rsidP="00552796">
            <w:pPr>
              <w:pStyle w:val="CellBody"/>
            </w:pPr>
            <w:r>
              <w:t>Card Replacement</w:t>
            </w:r>
          </w:p>
          <w:p w14:paraId="6291D886" w14:textId="77777777" w:rsidR="00130D87" w:rsidRDefault="00130D87" w:rsidP="00552796">
            <w:pPr>
              <w:pStyle w:val="CellBody"/>
            </w:pPr>
            <w:r>
              <w:t>(</w:t>
            </w:r>
            <w:r w:rsidRPr="00620129">
              <w:rPr>
                <w:i/>
              </w:rPr>
              <w:t>Phí thay thế thẻ</w:t>
            </w:r>
            <w:r>
              <w:t>)</w:t>
            </w:r>
          </w:p>
        </w:tc>
        <w:tc>
          <w:tcPr>
            <w:tcW w:w="992" w:type="dxa"/>
          </w:tcPr>
          <w:p w14:paraId="102C8791" w14:textId="77777777" w:rsidR="00130D87" w:rsidRPr="009D4B48" w:rsidRDefault="00130D87" w:rsidP="00552796">
            <w:pPr>
              <w:pStyle w:val="CellBody"/>
            </w:pPr>
            <w:r>
              <w:t>100,000</w:t>
            </w:r>
          </w:p>
        </w:tc>
        <w:tc>
          <w:tcPr>
            <w:tcW w:w="2126" w:type="dxa"/>
          </w:tcPr>
          <w:p w14:paraId="175974F5" w14:textId="77777777" w:rsidR="00130D87" w:rsidRDefault="00130D87" w:rsidP="00552796">
            <w:pPr>
              <w:pStyle w:val="CellBody"/>
            </w:pPr>
            <w:r>
              <w:t>Per card/time; auto</w:t>
            </w:r>
          </w:p>
        </w:tc>
        <w:tc>
          <w:tcPr>
            <w:tcW w:w="1134" w:type="dxa"/>
          </w:tcPr>
          <w:p w14:paraId="5DE8A615" w14:textId="77777777" w:rsidR="00130D87" w:rsidRDefault="00130D87" w:rsidP="00552796">
            <w:pPr>
              <w:pStyle w:val="CellBody"/>
            </w:pPr>
            <w:r>
              <w:t>Apply</w:t>
            </w:r>
          </w:p>
        </w:tc>
        <w:tc>
          <w:tcPr>
            <w:tcW w:w="1276" w:type="dxa"/>
          </w:tcPr>
          <w:p w14:paraId="41384D9E" w14:textId="77777777" w:rsidR="00130D87" w:rsidRDefault="00130D87" w:rsidP="00552796">
            <w:pPr>
              <w:pStyle w:val="CellBody"/>
            </w:pPr>
            <w:r>
              <w:t>Not apply</w:t>
            </w:r>
          </w:p>
        </w:tc>
      </w:tr>
      <w:tr w:rsidR="00130D87" w:rsidRPr="009D4B48" w14:paraId="627B0138" w14:textId="77777777" w:rsidTr="00552796">
        <w:trPr>
          <w:trHeight w:val="50"/>
        </w:trPr>
        <w:tc>
          <w:tcPr>
            <w:tcW w:w="567" w:type="dxa"/>
          </w:tcPr>
          <w:p w14:paraId="1D4FCBE0" w14:textId="77777777" w:rsidR="00130D87" w:rsidRDefault="00130D87" w:rsidP="00552796">
            <w:pPr>
              <w:pStyle w:val="CellBody"/>
              <w:rPr>
                <w:lang w:val="en-US"/>
              </w:rPr>
            </w:pPr>
            <w:r>
              <w:rPr>
                <w:lang w:val="en-US"/>
              </w:rPr>
              <w:t>5</w:t>
            </w:r>
          </w:p>
        </w:tc>
        <w:tc>
          <w:tcPr>
            <w:tcW w:w="3261" w:type="dxa"/>
          </w:tcPr>
          <w:p w14:paraId="194D1F5A" w14:textId="77777777" w:rsidR="00130D87" w:rsidRDefault="00130D87" w:rsidP="00552796">
            <w:pPr>
              <w:pStyle w:val="CellBody"/>
            </w:pPr>
            <w:r>
              <w:t>Cardholder’s Confirmation Request</w:t>
            </w:r>
          </w:p>
          <w:p w14:paraId="3EB88468" w14:textId="77777777" w:rsidR="00130D87" w:rsidRDefault="00130D87" w:rsidP="00552796">
            <w:pPr>
              <w:pStyle w:val="CellBody"/>
            </w:pPr>
            <w:r>
              <w:t>(</w:t>
            </w:r>
            <w:r w:rsidRPr="00620129">
              <w:rPr>
                <w:i/>
              </w:rPr>
              <w:t>Phí xác nhận theo y/c chủ thẻ</w:t>
            </w:r>
            <w:r>
              <w:t>)</w:t>
            </w:r>
          </w:p>
        </w:tc>
        <w:tc>
          <w:tcPr>
            <w:tcW w:w="992" w:type="dxa"/>
          </w:tcPr>
          <w:p w14:paraId="47BC52E9" w14:textId="77777777" w:rsidR="00130D87" w:rsidRDefault="00130D87" w:rsidP="00552796">
            <w:pPr>
              <w:pStyle w:val="CellBody"/>
            </w:pPr>
            <w:r>
              <w:t>80,000</w:t>
            </w:r>
          </w:p>
        </w:tc>
        <w:tc>
          <w:tcPr>
            <w:tcW w:w="2126" w:type="dxa"/>
          </w:tcPr>
          <w:p w14:paraId="1EC59947" w14:textId="77777777" w:rsidR="00130D87" w:rsidRDefault="00130D87" w:rsidP="00552796">
            <w:pPr>
              <w:pStyle w:val="CellBody"/>
            </w:pPr>
            <w:r>
              <w:t>Per page; manually</w:t>
            </w:r>
          </w:p>
        </w:tc>
        <w:tc>
          <w:tcPr>
            <w:tcW w:w="1134" w:type="dxa"/>
          </w:tcPr>
          <w:p w14:paraId="1D95EA19" w14:textId="77777777" w:rsidR="00130D87" w:rsidRDefault="00130D87" w:rsidP="00552796">
            <w:pPr>
              <w:pStyle w:val="CellBody"/>
            </w:pPr>
            <w:r>
              <w:t>Apply</w:t>
            </w:r>
          </w:p>
        </w:tc>
        <w:tc>
          <w:tcPr>
            <w:tcW w:w="1276" w:type="dxa"/>
          </w:tcPr>
          <w:p w14:paraId="1B42887E" w14:textId="77777777" w:rsidR="00130D87" w:rsidRDefault="00130D87" w:rsidP="00552796">
            <w:pPr>
              <w:pStyle w:val="CellBody"/>
            </w:pPr>
            <w:r>
              <w:t>Not apply</w:t>
            </w:r>
          </w:p>
        </w:tc>
      </w:tr>
      <w:tr w:rsidR="00130D87" w:rsidRPr="009D4B48" w14:paraId="6FFAB12E" w14:textId="77777777" w:rsidTr="00552796">
        <w:trPr>
          <w:trHeight w:val="50"/>
        </w:trPr>
        <w:tc>
          <w:tcPr>
            <w:tcW w:w="567" w:type="dxa"/>
          </w:tcPr>
          <w:p w14:paraId="23EAAB12" w14:textId="77777777" w:rsidR="00130D87" w:rsidRDefault="00130D87" w:rsidP="00552796">
            <w:pPr>
              <w:pStyle w:val="CellBody"/>
              <w:rPr>
                <w:lang w:val="en-US"/>
              </w:rPr>
            </w:pPr>
            <w:r>
              <w:rPr>
                <w:lang w:val="en-US"/>
              </w:rPr>
              <w:t>6</w:t>
            </w:r>
          </w:p>
        </w:tc>
        <w:tc>
          <w:tcPr>
            <w:tcW w:w="3261" w:type="dxa"/>
          </w:tcPr>
          <w:p w14:paraId="7CB19053" w14:textId="77777777" w:rsidR="00130D87" w:rsidRDefault="00130D87" w:rsidP="00552796">
            <w:pPr>
              <w:pStyle w:val="CellBody"/>
            </w:pPr>
            <w:r>
              <w:t>Transaction Receipt Copy</w:t>
            </w:r>
          </w:p>
          <w:p w14:paraId="42FAC899" w14:textId="77777777" w:rsidR="00130D87" w:rsidRDefault="00130D87" w:rsidP="00552796">
            <w:pPr>
              <w:pStyle w:val="CellBody"/>
              <w:ind w:left="318"/>
            </w:pPr>
            <w:r>
              <w:t>At own acquirer</w:t>
            </w:r>
          </w:p>
          <w:p w14:paraId="29EE6695" w14:textId="77777777" w:rsidR="00130D87" w:rsidRDefault="00130D87" w:rsidP="00552796">
            <w:pPr>
              <w:pStyle w:val="CellBody"/>
              <w:ind w:left="318"/>
            </w:pPr>
            <w:r>
              <w:t>At other acquirer</w:t>
            </w:r>
          </w:p>
          <w:p w14:paraId="39E2232B" w14:textId="77777777" w:rsidR="00130D87" w:rsidRDefault="00130D87" w:rsidP="00552796">
            <w:pPr>
              <w:pStyle w:val="CellBody"/>
            </w:pPr>
            <w:r>
              <w:t>(</w:t>
            </w:r>
            <w:r w:rsidRPr="00620129">
              <w:rPr>
                <w:i/>
              </w:rPr>
              <w:t>Phí cấp bản sao hóa đơn giao dịch</w:t>
            </w:r>
            <w:r>
              <w:t>)</w:t>
            </w:r>
          </w:p>
        </w:tc>
        <w:tc>
          <w:tcPr>
            <w:tcW w:w="992" w:type="dxa"/>
          </w:tcPr>
          <w:p w14:paraId="336BF593" w14:textId="77777777" w:rsidR="00130D87" w:rsidRDefault="00130D87" w:rsidP="00552796">
            <w:pPr>
              <w:pStyle w:val="CellBody"/>
            </w:pPr>
          </w:p>
          <w:p w14:paraId="4FB8D0C8" w14:textId="77777777" w:rsidR="00130D87" w:rsidRDefault="00130D87" w:rsidP="00552796">
            <w:pPr>
              <w:pStyle w:val="CellBody"/>
            </w:pPr>
            <w:r>
              <w:t>0</w:t>
            </w:r>
          </w:p>
          <w:p w14:paraId="002E7455" w14:textId="77777777" w:rsidR="00130D87" w:rsidRDefault="00130D87" w:rsidP="00552796">
            <w:pPr>
              <w:pStyle w:val="CellBody"/>
            </w:pPr>
            <w:r>
              <w:t>50,000</w:t>
            </w:r>
          </w:p>
        </w:tc>
        <w:tc>
          <w:tcPr>
            <w:tcW w:w="2126" w:type="dxa"/>
          </w:tcPr>
          <w:p w14:paraId="11319508" w14:textId="77777777" w:rsidR="00130D87" w:rsidRDefault="00130D87" w:rsidP="00552796">
            <w:pPr>
              <w:pStyle w:val="CellBody"/>
            </w:pPr>
          </w:p>
          <w:p w14:paraId="362F1792" w14:textId="77777777" w:rsidR="00130D87" w:rsidRDefault="00130D87" w:rsidP="00552796">
            <w:pPr>
              <w:pStyle w:val="CellBody"/>
            </w:pPr>
            <w:r>
              <w:t>Per receipt; manually</w:t>
            </w:r>
          </w:p>
          <w:p w14:paraId="47A7FEB5" w14:textId="77777777" w:rsidR="00130D87" w:rsidRDefault="00130D87" w:rsidP="00552796">
            <w:pPr>
              <w:pStyle w:val="CellBody"/>
            </w:pPr>
            <w:r>
              <w:t>Per receipt; manually</w:t>
            </w:r>
          </w:p>
        </w:tc>
        <w:tc>
          <w:tcPr>
            <w:tcW w:w="1134" w:type="dxa"/>
          </w:tcPr>
          <w:p w14:paraId="12E33A6D" w14:textId="77777777" w:rsidR="00130D87" w:rsidRDefault="00130D87" w:rsidP="00552796">
            <w:pPr>
              <w:pStyle w:val="CellBody"/>
            </w:pPr>
          </w:p>
          <w:p w14:paraId="324524D1" w14:textId="77777777" w:rsidR="00130D87" w:rsidRDefault="00130D87" w:rsidP="00552796">
            <w:pPr>
              <w:pStyle w:val="CellBody"/>
            </w:pPr>
            <w:r>
              <w:t xml:space="preserve">Apply </w:t>
            </w:r>
          </w:p>
          <w:p w14:paraId="21A228C4" w14:textId="77777777" w:rsidR="00130D87" w:rsidRDefault="00130D87" w:rsidP="00552796">
            <w:pPr>
              <w:pStyle w:val="CellBody"/>
            </w:pPr>
            <w:r>
              <w:t>Apply</w:t>
            </w:r>
          </w:p>
          <w:p w14:paraId="65029B93" w14:textId="77777777" w:rsidR="00130D87" w:rsidRDefault="00130D87" w:rsidP="00552796">
            <w:pPr>
              <w:pStyle w:val="CellBody"/>
            </w:pPr>
          </w:p>
        </w:tc>
        <w:tc>
          <w:tcPr>
            <w:tcW w:w="1276" w:type="dxa"/>
          </w:tcPr>
          <w:p w14:paraId="30175555" w14:textId="77777777" w:rsidR="00130D87" w:rsidRDefault="00130D87" w:rsidP="00552796">
            <w:pPr>
              <w:pStyle w:val="CellBody"/>
            </w:pPr>
          </w:p>
          <w:p w14:paraId="0A316C2F" w14:textId="77777777" w:rsidR="00130D87" w:rsidRDefault="00130D87" w:rsidP="00552796">
            <w:pPr>
              <w:pStyle w:val="CellBody"/>
            </w:pPr>
            <w:r>
              <w:t>Apply</w:t>
            </w:r>
          </w:p>
          <w:p w14:paraId="250FF36F" w14:textId="77777777" w:rsidR="00130D87" w:rsidRDefault="00130D87" w:rsidP="00552796">
            <w:pPr>
              <w:pStyle w:val="CellBody"/>
            </w:pPr>
            <w:r>
              <w:t>Apply</w:t>
            </w:r>
          </w:p>
        </w:tc>
      </w:tr>
      <w:tr w:rsidR="00130D87" w:rsidRPr="009D4B48" w14:paraId="7CF23A75" w14:textId="77777777" w:rsidTr="00552796">
        <w:trPr>
          <w:trHeight w:val="50"/>
        </w:trPr>
        <w:tc>
          <w:tcPr>
            <w:tcW w:w="567" w:type="dxa"/>
          </w:tcPr>
          <w:p w14:paraId="7F6C12F7" w14:textId="77777777" w:rsidR="00130D87" w:rsidRDefault="00130D87" w:rsidP="00552796">
            <w:pPr>
              <w:pStyle w:val="CellBody"/>
              <w:rPr>
                <w:lang w:val="en-US"/>
              </w:rPr>
            </w:pPr>
            <w:r>
              <w:rPr>
                <w:lang w:val="en-US"/>
              </w:rPr>
              <w:t>7</w:t>
            </w:r>
          </w:p>
        </w:tc>
        <w:tc>
          <w:tcPr>
            <w:tcW w:w="3261" w:type="dxa"/>
          </w:tcPr>
          <w:p w14:paraId="7020853D" w14:textId="77777777" w:rsidR="00130D87" w:rsidRDefault="00130D87" w:rsidP="00552796">
            <w:pPr>
              <w:pStyle w:val="CellBody"/>
            </w:pPr>
            <w:r>
              <w:t>ChargeBack Request</w:t>
            </w:r>
          </w:p>
          <w:p w14:paraId="2AA46A93" w14:textId="77777777" w:rsidR="00130D87" w:rsidRDefault="00130D87" w:rsidP="00552796">
            <w:pPr>
              <w:pStyle w:val="CellBody"/>
            </w:pPr>
            <w:r>
              <w:t>(</w:t>
            </w:r>
            <w:r w:rsidRPr="00A4188B">
              <w:rPr>
                <w:i/>
              </w:rPr>
              <w:t>Phí khiếu nại</w:t>
            </w:r>
            <w:r>
              <w:t>)</w:t>
            </w:r>
          </w:p>
          <w:p w14:paraId="00995529" w14:textId="77777777" w:rsidR="00130D87" w:rsidRDefault="00130D87" w:rsidP="00552796">
            <w:pPr>
              <w:pStyle w:val="CellBody"/>
              <w:ind w:left="318"/>
            </w:pPr>
            <w:r>
              <w:t xml:space="preserve">At ORIENT COMMERCIAL BANK </w:t>
            </w:r>
          </w:p>
          <w:p w14:paraId="1564AB83" w14:textId="77777777" w:rsidR="00130D87" w:rsidRDefault="00130D87" w:rsidP="00552796">
            <w:pPr>
              <w:pStyle w:val="CellBody"/>
              <w:ind w:left="318"/>
            </w:pPr>
            <w:r>
              <w:t>At Other Bank</w:t>
            </w:r>
          </w:p>
        </w:tc>
        <w:tc>
          <w:tcPr>
            <w:tcW w:w="992" w:type="dxa"/>
          </w:tcPr>
          <w:p w14:paraId="52147B1C" w14:textId="77777777" w:rsidR="00130D87" w:rsidRDefault="00130D87" w:rsidP="00552796">
            <w:pPr>
              <w:pStyle w:val="CellBody"/>
            </w:pPr>
          </w:p>
          <w:p w14:paraId="76C3C131" w14:textId="77777777" w:rsidR="00130D87" w:rsidRDefault="00130D87" w:rsidP="00552796">
            <w:pPr>
              <w:pStyle w:val="CellBody"/>
            </w:pPr>
          </w:p>
          <w:p w14:paraId="4ED7590E" w14:textId="77777777" w:rsidR="00130D87" w:rsidRDefault="00130D87" w:rsidP="00552796">
            <w:pPr>
              <w:pStyle w:val="CellBody"/>
            </w:pPr>
            <w:r>
              <w:t>0</w:t>
            </w:r>
          </w:p>
          <w:p w14:paraId="3680496D" w14:textId="77777777" w:rsidR="00130D87" w:rsidRDefault="00130D87" w:rsidP="00552796">
            <w:pPr>
              <w:pStyle w:val="CellBody"/>
            </w:pPr>
            <w:r>
              <w:t>0</w:t>
            </w:r>
          </w:p>
        </w:tc>
        <w:tc>
          <w:tcPr>
            <w:tcW w:w="2126" w:type="dxa"/>
          </w:tcPr>
          <w:p w14:paraId="728D9E2E" w14:textId="77777777" w:rsidR="00130D87" w:rsidRDefault="00130D87" w:rsidP="00552796">
            <w:pPr>
              <w:pStyle w:val="CellBody"/>
            </w:pPr>
            <w:r>
              <w:t>Per time; manually</w:t>
            </w:r>
          </w:p>
        </w:tc>
        <w:tc>
          <w:tcPr>
            <w:tcW w:w="1134" w:type="dxa"/>
          </w:tcPr>
          <w:p w14:paraId="3DFA44C5" w14:textId="77777777" w:rsidR="00130D87" w:rsidRDefault="00130D87" w:rsidP="00552796">
            <w:pPr>
              <w:pStyle w:val="CellBody"/>
            </w:pPr>
          </w:p>
          <w:p w14:paraId="452D0F5C" w14:textId="77777777" w:rsidR="00130D87" w:rsidRDefault="00130D87" w:rsidP="00552796">
            <w:pPr>
              <w:pStyle w:val="CellBody"/>
            </w:pPr>
          </w:p>
          <w:p w14:paraId="6CB3156F" w14:textId="77777777" w:rsidR="00130D87" w:rsidRDefault="00130D87" w:rsidP="00552796">
            <w:pPr>
              <w:pStyle w:val="CellBody"/>
            </w:pPr>
            <w:r>
              <w:t>Apply</w:t>
            </w:r>
          </w:p>
          <w:p w14:paraId="2D4A3B70" w14:textId="77777777" w:rsidR="00130D87" w:rsidRDefault="00130D87" w:rsidP="00552796">
            <w:pPr>
              <w:pStyle w:val="CellBody"/>
            </w:pPr>
            <w:r>
              <w:t>Apply</w:t>
            </w:r>
          </w:p>
        </w:tc>
        <w:tc>
          <w:tcPr>
            <w:tcW w:w="1276" w:type="dxa"/>
          </w:tcPr>
          <w:p w14:paraId="13D6F1C3" w14:textId="77777777" w:rsidR="00130D87" w:rsidRDefault="00130D87" w:rsidP="00552796">
            <w:pPr>
              <w:pStyle w:val="CellBody"/>
            </w:pPr>
          </w:p>
          <w:p w14:paraId="3805708D" w14:textId="77777777" w:rsidR="00130D87" w:rsidRDefault="00130D87" w:rsidP="00552796">
            <w:pPr>
              <w:pStyle w:val="CellBody"/>
            </w:pPr>
          </w:p>
          <w:p w14:paraId="43BB993B" w14:textId="77777777" w:rsidR="00130D87" w:rsidRDefault="00130D87" w:rsidP="00552796">
            <w:pPr>
              <w:pStyle w:val="CellBody"/>
            </w:pPr>
            <w:r>
              <w:t>Apply</w:t>
            </w:r>
          </w:p>
          <w:p w14:paraId="0EF23544" w14:textId="77777777" w:rsidR="00130D87" w:rsidRDefault="00130D87" w:rsidP="00552796">
            <w:pPr>
              <w:pStyle w:val="CellBody"/>
            </w:pPr>
            <w:r>
              <w:t>Apply</w:t>
            </w:r>
          </w:p>
        </w:tc>
      </w:tr>
      <w:tr w:rsidR="00130D87" w:rsidRPr="009D4B48" w14:paraId="08F2BD28" w14:textId="77777777" w:rsidTr="00552796">
        <w:trPr>
          <w:trHeight w:val="50"/>
        </w:trPr>
        <w:tc>
          <w:tcPr>
            <w:tcW w:w="567" w:type="dxa"/>
          </w:tcPr>
          <w:p w14:paraId="73B982A7" w14:textId="77777777" w:rsidR="00130D87" w:rsidRDefault="00130D87" w:rsidP="00552796">
            <w:pPr>
              <w:pStyle w:val="CellBody"/>
              <w:rPr>
                <w:lang w:val="en-US"/>
              </w:rPr>
            </w:pPr>
            <w:r>
              <w:rPr>
                <w:lang w:val="en-US"/>
              </w:rPr>
              <w:t>8</w:t>
            </w:r>
          </w:p>
        </w:tc>
        <w:tc>
          <w:tcPr>
            <w:tcW w:w="3261" w:type="dxa"/>
          </w:tcPr>
          <w:p w14:paraId="2ED62D17" w14:textId="77777777" w:rsidR="00130D87" w:rsidRDefault="00130D87" w:rsidP="00552796">
            <w:pPr>
              <w:pStyle w:val="CellBody"/>
            </w:pPr>
            <w:r>
              <w:t xml:space="preserve">Re-order PIN </w:t>
            </w:r>
          </w:p>
          <w:p w14:paraId="698C9EE6" w14:textId="77777777" w:rsidR="00130D87" w:rsidRDefault="00130D87" w:rsidP="00552796">
            <w:pPr>
              <w:pStyle w:val="CellBody"/>
            </w:pPr>
            <w:r>
              <w:t>(</w:t>
            </w:r>
            <w:r w:rsidRPr="00156D35">
              <w:rPr>
                <w:i/>
              </w:rPr>
              <w:t>Phí cấp lại PIN</w:t>
            </w:r>
            <w:r>
              <w:t>)</w:t>
            </w:r>
          </w:p>
        </w:tc>
        <w:tc>
          <w:tcPr>
            <w:tcW w:w="992" w:type="dxa"/>
          </w:tcPr>
          <w:p w14:paraId="52B8CBB3" w14:textId="77777777" w:rsidR="00130D87" w:rsidRDefault="00130D87" w:rsidP="00552796">
            <w:pPr>
              <w:pStyle w:val="CellBody"/>
            </w:pPr>
            <w:r>
              <w:t>50,000</w:t>
            </w:r>
          </w:p>
          <w:p w14:paraId="166B6C52" w14:textId="77777777" w:rsidR="00130D87" w:rsidRDefault="00130D87" w:rsidP="00552796">
            <w:pPr>
              <w:pStyle w:val="CellBody"/>
            </w:pPr>
          </w:p>
        </w:tc>
        <w:tc>
          <w:tcPr>
            <w:tcW w:w="2126" w:type="dxa"/>
          </w:tcPr>
          <w:p w14:paraId="3227348C" w14:textId="77777777" w:rsidR="00130D87" w:rsidRDefault="00130D87" w:rsidP="00552796">
            <w:pPr>
              <w:pStyle w:val="CellBody"/>
            </w:pPr>
            <w:r>
              <w:t>Per time; auto</w:t>
            </w:r>
          </w:p>
        </w:tc>
        <w:tc>
          <w:tcPr>
            <w:tcW w:w="1134" w:type="dxa"/>
          </w:tcPr>
          <w:p w14:paraId="25179F86" w14:textId="77777777" w:rsidR="00130D87" w:rsidRDefault="00130D87" w:rsidP="00552796">
            <w:pPr>
              <w:pStyle w:val="CellBody"/>
            </w:pPr>
            <w:r>
              <w:t>Apply</w:t>
            </w:r>
          </w:p>
        </w:tc>
        <w:tc>
          <w:tcPr>
            <w:tcW w:w="1276" w:type="dxa"/>
          </w:tcPr>
          <w:p w14:paraId="164FA828" w14:textId="77777777" w:rsidR="00130D87" w:rsidRDefault="00130D87" w:rsidP="00552796">
            <w:pPr>
              <w:pStyle w:val="CellBody"/>
            </w:pPr>
            <w:r>
              <w:t>Not apply</w:t>
            </w:r>
          </w:p>
        </w:tc>
      </w:tr>
      <w:tr w:rsidR="00130D87" w:rsidRPr="009D4B48" w14:paraId="50D4D1EE" w14:textId="77777777" w:rsidTr="00552796">
        <w:trPr>
          <w:trHeight w:val="50"/>
        </w:trPr>
        <w:tc>
          <w:tcPr>
            <w:tcW w:w="567" w:type="dxa"/>
            <w:tcBorders>
              <w:top w:val="single" w:sz="4" w:space="0" w:color="auto"/>
              <w:left w:val="single" w:sz="4" w:space="0" w:color="auto"/>
              <w:bottom w:val="single" w:sz="4" w:space="0" w:color="auto"/>
              <w:right w:val="single" w:sz="4" w:space="0" w:color="auto"/>
            </w:tcBorders>
          </w:tcPr>
          <w:p w14:paraId="634F6AF7" w14:textId="77777777" w:rsidR="00130D87" w:rsidRDefault="00130D87" w:rsidP="00552796">
            <w:pPr>
              <w:pStyle w:val="CellBody"/>
              <w:rPr>
                <w:lang w:val="en-US"/>
              </w:rPr>
            </w:pPr>
            <w:r>
              <w:rPr>
                <w:lang w:val="en-US"/>
              </w:rPr>
              <w:t>9</w:t>
            </w:r>
          </w:p>
        </w:tc>
        <w:tc>
          <w:tcPr>
            <w:tcW w:w="3261" w:type="dxa"/>
            <w:tcBorders>
              <w:top w:val="single" w:sz="4" w:space="0" w:color="auto"/>
              <w:left w:val="single" w:sz="4" w:space="0" w:color="auto"/>
              <w:bottom w:val="single" w:sz="4" w:space="0" w:color="auto"/>
              <w:right w:val="single" w:sz="4" w:space="0" w:color="auto"/>
            </w:tcBorders>
          </w:tcPr>
          <w:p w14:paraId="78C771D9" w14:textId="77777777" w:rsidR="00130D87" w:rsidRPr="00E93594" w:rsidRDefault="00130D87" w:rsidP="00552796">
            <w:pPr>
              <w:pStyle w:val="CellBody"/>
            </w:pPr>
            <w:r w:rsidRPr="00E93594">
              <w:t>Card Upgrade Fee</w:t>
            </w:r>
          </w:p>
          <w:p w14:paraId="16679629" w14:textId="77777777" w:rsidR="00130D87" w:rsidRPr="00E93594" w:rsidRDefault="00130D87" w:rsidP="00552796">
            <w:pPr>
              <w:pStyle w:val="CellBody"/>
            </w:pPr>
            <w:r w:rsidRPr="00E93594">
              <w:t>(Phí nâng hạng)</w:t>
            </w:r>
          </w:p>
        </w:tc>
        <w:tc>
          <w:tcPr>
            <w:tcW w:w="992" w:type="dxa"/>
            <w:tcBorders>
              <w:top w:val="single" w:sz="4" w:space="0" w:color="auto"/>
              <w:left w:val="single" w:sz="4" w:space="0" w:color="auto"/>
              <w:bottom w:val="single" w:sz="4" w:space="0" w:color="auto"/>
              <w:right w:val="single" w:sz="4" w:space="0" w:color="auto"/>
            </w:tcBorders>
          </w:tcPr>
          <w:p w14:paraId="1EF84DFB" w14:textId="77777777" w:rsidR="00130D87" w:rsidRDefault="00130D87" w:rsidP="00552796">
            <w:pPr>
              <w:pStyle w:val="CellBody"/>
            </w:pPr>
            <w:r>
              <w:t>100,000</w:t>
            </w:r>
          </w:p>
        </w:tc>
        <w:tc>
          <w:tcPr>
            <w:tcW w:w="2126" w:type="dxa"/>
            <w:tcBorders>
              <w:top w:val="single" w:sz="4" w:space="0" w:color="auto"/>
              <w:left w:val="single" w:sz="4" w:space="0" w:color="auto"/>
              <w:bottom w:val="single" w:sz="4" w:space="0" w:color="auto"/>
              <w:right w:val="single" w:sz="4" w:space="0" w:color="auto"/>
            </w:tcBorders>
          </w:tcPr>
          <w:p w14:paraId="36D45AAB" w14:textId="77777777" w:rsidR="00130D87" w:rsidRDefault="00130D87" w:rsidP="00552796">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0BA72CB7" w14:textId="77777777" w:rsidR="00130D87" w:rsidRDefault="00130D87" w:rsidP="00552796">
            <w:pPr>
              <w:pStyle w:val="CellBody"/>
            </w:pPr>
          </w:p>
        </w:tc>
        <w:tc>
          <w:tcPr>
            <w:tcW w:w="1276" w:type="dxa"/>
            <w:tcBorders>
              <w:top w:val="single" w:sz="4" w:space="0" w:color="auto"/>
              <w:left w:val="single" w:sz="4" w:space="0" w:color="auto"/>
              <w:bottom w:val="single" w:sz="4" w:space="0" w:color="auto"/>
              <w:right w:val="single" w:sz="4" w:space="0" w:color="auto"/>
            </w:tcBorders>
          </w:tcPr>
          <w:p w14:paraId="276B0CBF" w14:textId="77777777" w:rsidR="00130D87" w:rsidRDefault="00130D87" w:rsidP="00552796">
            <w:pPr>
              <w:pStyle w:val="CellBody"/>
            </w:pPr>
          </w:p>
        </w:tc>
      </w:tr>
      <w:tr w:rsidR="00130D87" w:rsidRPr="009D4B48" w14:paraId="4F004ECC" w14:textId="77777777" w:rsidTr="00552796">
        <w:trPr>
          <w:trHeight w:val="50"/>
        </w:trPr>
        <w:tc>
          <w:tcPr>
            <w:tcW w:w="567" w:type="dxa"/>
            <w:tcBorders>
              <w:top w:val="single" w:sz="4" w:space="0" w:color="auto"/>
              <w:left w:val="single" w:sz="4" w:space="0" w:color="auto"/>
              <w:bottom w:val="single" w:sz="4" w:space="0" w:color="auto"/>
              <w:right w:val="single" w:sz="4" w:space="0" w:color="auto"/>
            </w:tcBorders>
          </w:tcPr>
          <w:p w14:paraId="0F866970" w14:textId="77777777" w:rsidR="00130D87" w:rsidRDefault="00130D87" w:rsidP="00552796">
            <w:pPr>
              <w:pStyle w:val="CellBody"/>
              <w:rPr>
                <w:lang w:val="en-US"/>
              </w:rPr>
            </w:pPr>
            <w:r>
              <w:rPr>
                <w:lang w:val="en-US"/>
              </w:rPr>
              <w:t>10</w:t>
            </w:r>
          </w:p>
        </w:tc>
        <w:tc>
          <w:tcPr>
            <w:tcW w:w="3261" w:type="dxa"/>
            <w:tcBorders>
              <w:top w:val="single" w:sz="4" w:space="0" w:color="auto"/>
              <w:left w:val="single" w:sz="4" w:space="0" w:color="auto"/>
              <w:bottom w:val="single" w:sz="4" w:space="0" w:color="auto"/>
              <w:right w:val="single" w:sz="4" w:space="0" w:color="auto"/>
            </w:tcBorders>
          </w:tcPr>
          <w:p w14:paraId="3287963A" w14:textId="77777777" w:rsidR="00130D87" w:rsidRPr="00E93594" w:rsidRDefault="00130D87" w:rsidP="00552796">
            <w:pPr>
              <w:pStyle w:val="CellBody"/>
            </w:pPr>
            <w:r w:rsidRPr="00E93594">
              <w:t>Card Downgrade Fee</w:t>
            </w:r>
          </w:p>
          <w:p w14:paraId="169AECD0" w14:textId="77777777" w:rsidR="00130D87" w:rsidRPr="00E93594" w:rsidRDefault="00130D87" w:rsidP="00552796">
            <w:pPr>
              <w:pStyle w:val="CellBody"/>
            </w:pPr>
            <w:r w:rsidRPr="00E93594">
              <w:t>(Phí hạ hạng)</w:t>
            </w:r>
          </w:p>
        </w:tc>
        <w:tc>
          <w:tcPr>
            <w:tcW w:w="992" w:type="dxa"/>
            <w:tcBorders>
              <w:top w:val="single" w:sz="4" w:space="0" w:color="auto"/>
              <w:left w:val="single" w:sz="4" w:space="0" w:color="auto"/>
              <w:bottom w:val="single" w:sz="4" w:space="0" w:color="auto"/>
              <w:right w:val="single" w:sz="4" w:space="0" w:color="auto"/>
            </w:tcBorders>
          </w:tcPr>
          <w:p w14:paraId="507BB4D0" w14:textId="77777777" w:rsidR="00130D87" w:rsidRDefault="00130D87" w:rsidP="00552796">
            <w:pPr>
              <w:pStyle w:val="CellBody"/>
            </w:pPr>
            <w:r>
              <w:t>100,000</w:t>
            </w:r>
          </w:p>
        </w:tc>
        <w:tc>
          <w:tcPr>
            <w:tcW w:w="2126" w:type="dxa"/>
            <w:tcBorders>
              <w:top w:val="single" w:sz="4" w:space="0" w:color="auto"/>
              <w:left w:val="single" w:sz="4" w:space="0" w:color="auto"/>
              <w:bottom w:val="single" w:sz="4" w:space="0" w:color="auto"/>
              <w:right w:val="single" w:sz="4" w:space="0" w:color="auto"/>
            </w:tcBorders>
          </w:tcPr>
          <w:p w14:paraId="34D473D1" w14:textId="77777777" w:rsidR="00130D87" w:rsidRDefault="00130D87" w:rsidP="00552796">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556BF41D" w14:textId="77777777" w:rsidR="00130D87" w:rsidRDefault="00130D87" w:rsidP="00552796">
            <w:pPr>
              <w:pStyle w:val="CellBody"/>
            </w:pPr>
          </w:p>
        </w:tc>
        <w:tc>
          <w:tcPr>
            <w:tcW w:w="1276" w:type="dxa"/>
            <w:tcBorders>
              <w:top w:val="single" w:sz="4" w:space="0" w:color="auto"/>
              <w:left w:val="single" w:sz="4" w:space="0" w:color="auto"/>
              <w:bottom w:val="single" w:sz="4" w:space="0" w:color="auto"/>
              <w:right w:val="single" w:sz="4" w:space="0" w:color="auto"/>
            </w:tcBorders>
          </w:tcPr>
          <w:p w14:paraId="2980D88C" w14:textId="77777777" w:rsidR="00130D87" w:rsidRDefault="00130D87" w:rsidP="00552796">
            <w:pPr>
              <w:pStyle w:val="CellBody"/>
            </w:pPr>
          </w:p>
        </w:tc>
      </w:tr>
    </w:tbl>
    <w:p w14:paraId="7709D8E4" w14:textId="77777777" w:rsidR="002247AB" w:rsidRDefault="002247AB" w:rsidP="000C73E8"/>
    <w:p w14:paraId="4E02BA81" w14:textId="77777777" w:rsidR="00EA2215" w:rsidRPr="00DC2A55" w:rsidRDefault="00DC2A55" w:rsidP="000C73E8">
      <w:pPr>
        <w:rPr>
          <w:b/>
        </w:rPr>
      </w:pPr>
      <w:r w:rsidRPr="00DC2A55">
        <w:rPr>
          <w:b/>
        </w:rPr>
        <w:t>Local Debit and Prepaid Card for Private Client</w:t>
      </w:r>
      <w:r w:rsidR="00685EEE">
        <w:rPr>
          <w:b/>
        </w:rPr>
        <w:t xml:space="preserve"> (*)</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3261"/>
        <w:gridCol w:w="992"/>
        <w:gridCol w:w="2126"/>
        <w:gridCol w:w="1134"/>
        <w:gridCol w:w="1276"/>
      </w:tblGrid>
      <w:tr w:rsidR="00DC2A55" w:rsidRPr="009D4B48" w14:paraId="7A6AD3B2" w14:textId="77777777" w:rsidTr="00360FB9">
        <w:trPr>
          <w:cantSplit/>
          <w:trHeight w:val="263"/>
          <w:tblHeader/>
        </w:trPr>
        <w:tc>
          <w:tcPr>
            <w:tcW w:w="567" w:type="dxa"/>
            <w:shd w:val="clear" w:color="auto" w:fill="FFC000"/>
          </w:tcPr>
          <w:p w14:paraId="59B9D801" w14:textId="77777777" w:rsidR="00DC2A55" w:rsidRPr="009D4B48" w:rsidRDefault="00DC2A55" w:rsidP="00360FB9">
            <w:pPr>
              <w:pStyle w:val="CellHeader"/>
              <w:rPr>
                <w:snapToGrid w:val="0"/>
                <w:lang w:val="en-US"/>
              </w:rPr>
            </w:pPr>
            <w:r w:rsidRPr="009D4B48">
              <w:rPr>
                <w:snapToGrid w:val="0"/>
                <w:lang w:val="en-US"/>
              </w:rPr>
              <w:lastRenderedPageBreak/>
              <w:t>N</w:t>
            </w:r>
            <w:r>
              <w:rPr>
                <w:snapToGrid w:val="0"/>
                <w:lang w:val="en-US"/>
              </w:rPr>
              <w:t>o</w:t>
            </w:r>
          </w:p>
        </w:tc>
        <w:tc>
          <w:tcPr>
            <w:tcW w:w="3261" w:type="dxa"/>
            <w:shd w:val="clear" w:color="auto" w:fill="FFC000"/>
          </w:tcPr>
          <w:p w14:paraId="49A082D8" w14:textId="77777777" w:rsidR="00DC2A55" w:rsidRPr="009D4B48" w:rsidRDefault="00DC2A55" w:rsidP="00360FB9">
            <w:pPr>
              <w:pStyle w:val="CellHeader"/>
              <w:rPr>
                <w:snapToGrid w:val="0"/>
                <w:lang w:val="en-US"/>
              </w:rPr>
            </w:pPr>
            <w:r w:rsidRPr="009D4B48">
              <w:rPr>
                <w:snapToGrid w:val="0"/>
                <w:lang w:val="en-US"/>
              </w:rPr>
              <w:t>Fee Type</w:t>
            </w:r>
          </w:p>
        </w:tc>
        <w:tc>
          <w:tcPr>
            <w:tcW w:w="992" w:type="dxa"/>
            <w:shd w:val="clear" w:color="auto" w:fill="FFC000"/>
          </w:tcPr>
          <w:p w14:paraId="2DC86233" w14:textId="77777777" w:rsidR="00DC2A55" w:rsidRPr="009D4B48" w:rsidRDefault="00DC2A55" w:rsidP="00360FB9">
            <w:pPr>
              <w:pStyle w:val="CellHeader"/>
              <w:rPr>
                <w:snapToGrid w:val="0"/>
                <w:lang w:val="en-US"/>
              </w:rPr>
            </w:pPr>
            <w:r>
              <w:rPr>
                <w:snapToGrid w:val="0"/>
                <w:lang w:val="en-US"/>
              </w:rPr>
              <w:t>Fee Amoun</w:t>
            </w:r>
            <w:r w:rsidRPr="009D4B48">
              <w:rPr>
                <w:snapToGrid w:val="0"/>
                <w:lang w:val="en-US"/>
              </w:rPr>
              <w:t>t</w:t>
            </w:r>
          </w:p>
        </w:tc>
        <w:tc>
          <w:tcPr>
            <w:tcW w:w="2126" w:type="dxa"/>
            <w:shd w:val="clear" w:color="auto" w:fill="FFC000"/>
          </w:tcPr>
          <w:p w14:paraId="7B6C0E2C" w14:textId="77777777" w:rsidR="00DC2A55" w:rsidRPr="009D4B48" w:rsidRDefault="00DC2A55" w:rsidP="00360FB9">
            <w:pPr>
              <w:pStyle w:val="CellHeader"/>
              <w:rPr>
                <w:snapToGrid w:val="0"/>
                <w:lang w:val="en-US"/>
              </w:rPr>
            </w:pPr>
            <w:r>
              <w:rPr>
                <w:snapToGrid w:val="0"/>
                <w:lang w:val="en-US"/>
              </w:rPr>
              <w:t xml:space="preserve">Frequency &amp; Response </w:t>
            </w:r>
          </w:p>
        </w:tc>
        <w:tc>
          <w:tcPr>
            <w:tcW w:w="2410" w:type="dxa"/>
            <w:gridSpan w:val="2"/>
            <w:shd w:val="clear" w:color="auto" w:fill="FFC000"/>
          </w:tcPr>
          <w:p w14:paraId="7B68B168" w14:textId="77777777" w:rsidR="00DC2A55" w:rsidRDefault="00DC2A55" w:rsidP="00360FB9">
            <w:pPr>
              <w:pStyle w:val="CellHeader"/>
              <w:jc w:val="center"/>
              <w:rPr>
                <w:snapToGrid w:val="0"/>
                <w:lang w:val="en-US"/>
              </w:rPr>
            </w:pPr>
            <w:r>
              <w:rPr>
                <w:snapToGrid w:val="0"/>
                <w:lang w:val="en-US"/>
              </w:rPr>
              <w:t>Client Classifier</w:t>
            </w:r>
          </w:p>
        </w:tc>
      </w:tr>
      <w:tr w:rsidR="00DC2A55" w:rsidRPr="009D4B48" w14:paraId="10EB71FB" w14:textId="77777777" w:rsidTr="00360FB9">
        <w:trPr>
          <w:cantSplit/>
          <w:trHeight w:val="263"/>
          <w:tblHeader/>
        </w:trPr>
        <w:tc>
          <w:tcPr>
            <w:tcW w:w="567" w:type="dxa"/>
            <w:shd w:val="clear" w:color="auto" w:fill="FFC000"/>
          </w:tcPr>
          <w:p w14:paraId="6F4849AC" w14:textId="77777777" w:rsidR="00DC2A55" w:rsidRPr="009D4B48" w:rsidRDefault="00DC2A55" w:rsidP="00360FB9">
            <w:pPr>
              <w:pStyle w:val="CellHeader"/>
              <w:rPr>
                <w:snapToGrid w:val="0"/>
                <w:lang w:val="en-US"/>
              </w:rPr>
            </w:pPr>
          </w:p>
        </w:tc>
        <w:tc>
          <w:tcPr>
            <w:tcW w:w="3261" w:type="dxa"/>
            <w:shd w:val="clear" w:color="auto" w:fill="FFC000"/>
          </w:tcPr>
          <w:p w14:paraId="433F4EFC" w14:textId="77777777" w:rsidR="00DC2A55" w:rsidRPr="009D4B48" w:rsidRDefault="00DC2A55" w:rsidP="00360FB9">
            <w:pPr>
              <w:pStyle w:val="CellHeader"/>
              <w:rPr>
                <w:snapToGrid w:val="0"/>
                <w:lang w:val="en-US"/>
              </w:rPr>
            </w:pPr>
          </w:p>
        </w:tc>
        <w:tc>
          <w:tcPr>
            <w:tcW w:w="992" w:type="dxa"/>
            <w:shd w:val="clear" w:color="auto" w:fill="FFC000"/>
          </w:tcPr>
          <w:p w14:paraId="6EC5EAFE" w14:textId="77777777" w:rsidR="00DC2A55" w:rsidRDefault="00DC2A55" w:rsidP="00360FB9">
            <w:pPr>
              <w:pStyle w:val="CellHeader"/>
              <w:rPr>
                <w:snapToGrid w:val="0"/>
                <w:lang w:val="en-US"/>
              </w:rPr>
            </w:pPr>
          </w:p>
        </w:tc>
        <w:tc>
          <w:tcPr>
            <w:tcW w:w="2126" w:type="dxa"/>
            <w:shd w:val="clear" w:color="auto" w:fill="FFC000"/>
          </w:tcPr>
          <w:p w14:paraId="39D4FD1F" w14:textId="77777777" w:rsidR="00DC2A55" w:rsidRDefault="00DC2A55" w:rsidP="00360FB9">
            <w:pPr>
              <w:pStyle w:val="CellHeader"/>
              <w:rPr>
                <w:snapToGrid w:val="0"/>
                <w:lang w:val="en-US"/>
              </w:rPr>
            </w:pPr>
          </w:p>
        </w:tc>
        <w:tc>
          <w:tcPr>
            <w:tcW w:w="1134" w:type="dxa"/>
            <w:shd w:val="clear" w:color="auto" w:fill="FFC000"/>
          </w:tcPr>
          <w:p w14:paraId="3AFF6900" w14:textId="77777777" w:rsidR="00DC2A55" w:rsidRDefault="004808C3" w:rsidP="00360FB9">
            <w:pPr>
              <w:pStyle w:val="CellHeader"/>
              <w:jc w:val="center"/>
              <w:rPr>
                <w:snapToGrid w:val="0"/>
                <w:lang w:val="en-US"/>
              </w:rPr>
            </w:pPr>
            <w:r>
              <w:rPr>
                <w:snapToGrid w:val="0"/>
                <w:lang w:val="en-US"/>
              </w:rPr>
              <w:t>Normal</w:t>
            </w:r>
          </w:p>
        </w:tc>
        <w:tc>
          <w:tcPr>
            <w:tcW w:w="1276" w:type="dxa"/>
            <w:shd w:val="clear" w:color="auto" w:fill="FFC000"/>
          </w:tcPr>
          <w:p w14:paraId="736BFD90" w14:textId="77777777" w:rsidR="00DC2A55" w:rsidRDefault="004808C3" w:rsidP="00360FB9">
            <w:pPr>
              <w:pStyle w:val="CellHeader"/>
              <w:jc w:val="center"/>
              <w:rPr>
                <w:snapToGrid w:val="0"/>
                <w:lang w:val="en-US"/>
              </w:rPr>
            </w:pPr>
            <w:r>
              <w:rPr>
                <w:snapToGrid w:val="0"/>
                <w:lang w:val="en-US"/>
              </w:rPr>
              <w:t>Special</w:t>
            </w:r>
          </w:p>
        </w:tc>
      </w:tr>
      <w:tr w:rsidR="00DC2A55" w:rsidRPr="009D4B48" w14:paraId="3570E2B7" w14:textId="77777777" w:rsidTr="00360FB9">
        <w:trPr>
          <w:trHeight w:val="50"/>
        </w:trPr>
        <w:tc>
          <w:tcPr>
            <w:tcW w:w="567" w:type="dxa"/>
          </w:tcPr>
          <w:p w14:paraId="3380569E" w14:textId="77777777" w:rsidR="00DC2A55" w:rsidRPr="009D4B48" w:rsidRDefault="00DC2A55" w:rsidP="00360FB9">
            <w:pPr>
              <w:pStyle w:val="CellBody"/>
              <w:rPr>
                <w:lang w:val="ru-RU"/>
              </w:rPr>
            </w:pPr>
            <w:r w:rsidRPr="009D4B48">
              <w:rPr>
                <w:lang w:val="ru-RU"/>
              </w:rPr>
              <w:t>1</w:t>
            </w:r>
          </w:p>
        </w:tc>
        <w:tc>
          <w:tcPr>
            <w:tcW w:w="3261" w:type="dxa"/>
          </w:tcPr>
          <w:p w14:paraId="5D87BA39" w14:textId="77777777" w:rsidR="00DC2A55" w:rsidRDefault="00DC2A55" w:rsidP="00360FB9">
            <w:pPr>
              <w:pStyle w:val="CellBody"/>
            </w:pPr>
            <w:r>
              <w:t>Card Yearly Fee</w:t>
            </w:r>
          </w:p>
          <w:p w14:paraId="146FFA0E" w14:textId="77777777" w:rsidR="00DC2A55" w:rsidRDefault="00DC2A55" w:rsidP="00360FB9">
            <w:pPr>
              <w:pStyle w:val="CellBody"/>
            </w:pPr>
            <w:r>
              <w:t>(</w:t>
            </w:r>
            <w:r w:rsidRPr="00972B2E">
              <w:rPr>
                <w:i/>
              </w:rPr>
              <w:t>Phí thường niên</w:t>
            </w:r>
            <w:r>
              <w:t>)</w:t>
            </w:r>
          </w:p>
          <w:p w14:paraId="5576656D" w14:textId="00074516" w:rsidR="00130D87" w:rsidRDefault="00130D87" w:rsidP="00360FB9">
            <w:pPr>
              <w:pStyle w:val="CellBody"/>
            </w:pPr>
            <w:r>
              <w:t>Debit standard/prepaid</w:t>
            </w:r>
          </w:p>
          <w:p w14:paraId="3AFFF9D8" w14:textId="2837CEDA" w:rsidR="00130D87" w:rsidRPr="009D4B48" w:rsidRDefault="00130D87" w:rsidP="00360FB9">
            <w:pPr>
              <w:pStyle w:val="CellBody"/>
            </w:pPr>
            <w:r>
              <w:t>Debit Gold</w:t>
            </w:r>
          </w:p>
        </w:tc>
        <w:tc>
          <w:tcPr>
            <w:tcW w:w="992" w:type="dxa"/>
          </w:tcPr>
          <w:p w14:paraId="31F1FFD6" w14:textId="77777777" w:rsidR="00DC2A55" w:rsidRDefault="00DC2A55" w:rsidP="00360FB9">
            <w:pPr>
              <w:pStyle w:val="CellBody"/>
            </w:pPr>
          </w:p>
          <w:p w14:paraId="2BF079FB" w14:textId="77777777" w:rsidR="00130D87" w:rsidRDefault="00130D87" w:rsidP="00360FB9">
            <w:pPr>
              <w:pStyle w:val="CellBody"/>
            </w:pPr>
          </w:p>
          <w:p w14:paraId="43844D01" w14:textId="77777777" w:rsidR="00130D87" w:rsidRDefault="00130D87" w:rsidP="00360FB9">
            <w:pPr>
              <w:pStyle w:val="CellBody"/>
            </w:pPr>
            <w:r>
              <w:t>100,000</w:t>
            </w:r>
          </w:p>
          <w:p w14:paraId="0920A4D8" w14:textId="7D288CD9" w:rsidR="00130D87" w:rsidRPr="009D4B48" w:rsidRDefault="00130D87" w:rsidP="00360FB9">
            <w:pPr>
              <w:pStyle w:val="CellBody"/>
            </w:pPr>
            <w:r>
              <w:t>150,000</w:t>
            </w:r>
          </w:p>
        </w:tc>
        <w:tc>
          <w:tcPr>
            <w:tcW w:w="2126" w:type="dxa"/>
          </w:tcPr>
          <w:p w14:paraId="4460AFFC" w14:textId="38CFBC1A" w:rsidR="00DC2A55" w:rsidRPr="009D4B48" w:rsidRDefault="00DC2A55" w:rsidP="00360FB9">
            <w:pPr>
              <w:pStyle w:val="CellBody"/>
            </w:pPr>
            <w:r>
              <w:t>Yearly</w:t>
            </w:r>
            <w:r w:rsidR="00130D87">
              <w:t>, First year is free; Charge from 2</w:t>
            </w:r>
            <w:r w:rsidR="00130D87" w:rsidRPr="00640148">
              <w:rPr>
                <w:vertAlign w:val="superscript"/>
              </w:rPr>
              <w:t>nd</w:t>
            </w:r>
            <w:r w:rsidR="00130D87">
              <w:t xml:space="preserve"> year</w:t>
            </w:r>
          </w:p>
        </w:tc>
        <w:tc>
          <w:tcPr>
            <w:tcW w:w="1134" w:type="dxa"/>
          </w:tcPr>
          <w:p w14:paraId="4C4C3541" w14:textId="77777777" w:rsidR="00DC2A55" w:rsidRDefault="00DC2A55" w:rsidP="00360FB9">
            <w:pPr>
              <w:pStyle w:val="CellBody"/>
            </w:pPr>
            <w:r>
              <w:t>Not Apply</w:t>
            </w:r>
          </w:p>
          <w:p w14:paraId="22A3EF3C" w14:textId="77777777" w:rsidR="00DC2A55" w:rsidRPr="009D4B48" w:rsidRDefault="00DC2A55" w:rsidP="00360FB9">
            <w:pPr>
              <w:pStyle w:val="CellBody"/>
            </w:pPr>
          </w:p>
        </w:tc>
        <w:tc>
          <w:tcPr>
            <w:tcW w:w="1276" w:type="dxa"/>
          </w:tcPr>
          <w:p w14:paraId="061D8480" w14:textId="77777777" w:rsidR="00DC2A55" w:rsidRPr="009D4B48" w:rsidRDefault="00DC2A55" w:rsidP="00360FB9">
            <w:pPr>
              <w:pStyle w:val="CellBody"/>
            </w:pPr>
            <w:r>
              <w:t>Not Apply</w:t>
            </w:r>
          </w:p>
        </w:tc>
      </w:tr>
      <w:tr w:rsidR="00DC2A55" w:rsidRPr="009D4B48" w14:paraId="08889850" w14:textId="77777777" w:rsidTr="00360FB9">
        <w:trPr>
          <w:trHeight w:val="50"/>
        </w:trPr>
        <w:tc>
          <w:tcPr>
            <w:tcW w:w="567" w:type="dxa"/>
          </w:tcPr>
          <w:p w14:paraId="46B65382" w14:textId="458AE964" w:rsidR="00DC2A55" w:rsidRPr="00B33FF6" w:rsidRDefault="00DC2A55" w:rsidP="00360FB9">
            <w:pPr>
              <w:pStyle w:val="CellBody"/>
              <w:rPr>
                <w:lang w:val="en-US"/>
              </w:rPr>
            </w:pPr>
            <w:r>
              <w:rPr>
                <w:lang w:val="en-US"/>
              </w:rPr>
              <w:t>2</w:t>
            </w:r>
          </w:p>
        </w:tc>
        <w:tc>
          <w:tcPr>
            <w:tcW w:w="3261" w:type="dxa"/>
          </w:tcPr>
          <w:p w14:paraId="5BAE7193" w14:textId="77777777" w:rsidR="00DC2A55" w:rsidRDefault="00DC2A55" w:rsidP="00360FB9">
            <w:pPr>
              <w:pStyle w:val="CellBody"/>
            </w:pPr>
            <w:r>
              <w:t>Card Production</w:t>
            </w:r>
          </w:p>
          <w:p w14:paraId="4E47FBF4" w14:textId="77777777" w:rsidR="00DC2A55" w:rsidRDefault="00DC2A55" w:rsidP="00596A36">
            <w:pPr>
              <w:pStyle w:val="CellBody"/>
            </w:pPr>
            <w:r>
              <w:t>(</w:t>
            </w:r>
            <w:r w:rsidRPr="00972B2E">
              <w:rPr>
                <w:i/>
              </w:rPr>
              <w:t>Phí phát hành</w:t>
            </w:r>
            <w:r>
              <w:t>)</w:t>
            </w:r>
          </w:p>
        </w:tc>
        <w:tc>
          <w:tcPr>
            <w:tcW w:w="992" w:type="dxa"/>
          </w:tcPr>
          <w:p w14:paraId="3A999A88" w14:textId="77777777" w:rsidR="00DC2A55" w:rsidRDefault="00DC2A55" w:rsidP="00360FB9">
            <w:pPr>
              <w:pStyle w:val="CellBody"/>
            </w:pPr>
          </w:p>
          <w:p w14:paraId="31CA138C" w14:textId="17B053C6" w:rsidR="00DC2A55" w:rsidRPr="009D4B48" w:rsidRDefault="00130D87" w:rsidP="00360FB9">
            <w:pPr>
              <w:pStyle w:val="CellBody"/>
            </w:pPr>
            <w:r>
              <w:t>0</w:t>
            </w:r>
          </w:p>
        </w:tc>
        <w:tc>
          <w:tcPr>
            <w:tcW w:w="2126" w:type="dxa"/>
          </w:tcPr>
          <w:p w14:paraId="305CA7EB" w14:textId="77777777" w:rsidR="00DC2A55" w:rsidRPr="009D4B48" w:rsidRDefault="00DC2A55" w:rsidP="00360FB9">
            <w:pPr>
              <w:pStyle w:val="CellBody"/>
            </w:pPr>
            <w:r>
              <w:t>When producing card; auto</w:t>
            </w:r>
          </w:p>
        </w:tc>
        <w:tc>
          <w:tcPr>
            <w:tcW w:w="1134" w:type="dxa"/>
          </w:tcPr>
          <w:p w14:paraId="6DA2B5D7" w14:textId="77777777" w:rsidR="00DC2A55" w:rsidRDefault="00DC2A55" w:rsidP="00360FB9">
            <w:pPr>
              <w:pStyle w:val="CellBody"/>
            </w:pPr>
            <w:r>
              <w:t>Not apply</w:t>
            </w:r>
          </w:p>
          <w:p w14:paraId="1626E049" w14:textId="77777777" w:rsidR="00DC2A55" w:rsidRPr="009D4B48" w:rsidRDefault="00DC2A55" w:rsidP="00360FB9">
            <w:pPr>
              <w:pStyle w:val="CellBody"/>
            </w:pPr>
          </w:p>
        </w:tc>
        <w:tc>
          <w:tcPr>
            <w:tcW w:w="1276" w:type="dxa"/>
          </w:tcPr>
          <w:p w14:paraId="6C7708A3" w14:textId="77777777" w:rsidR="00DC2A55" w:rsidRDefault="00DC2A55" w:rsidP="00360FB9">
            <w:pPr>
              <w:pStyle w:val="CellBody"/>
            </w:pPr>
            <w:r>
              <w:t>Not apply</w:t>
            </w:r>
          </w:p>
          <w:p w14:paraId="2D93574B" w14:textId="77777777" w:rsidR="00DC2A55" w:rsidRPr="009D4B48" w:rsidRDefault="00DC2A55" w:rsidP="00360FB9">
            <w:pPr>
              <w:pStyle w:val="CellBody"/>
            </w:pPr>
          </w:p>
        </w:tc>
      </w:tr>
      <w:tr w:rsidR="00DC2A55" w:rsidRPr="009D4B48" w14:paraId="41828C75" w14:textId="77777777" w:rsidTr="00360FB9">
        <w:trPr>
          <w:trHeight w:val="50"/>
        </w:trPr>
        <w:tc>
          <w:tcPr>
            <w:tcW w:w="567" w:type="dxa"/>
          </w:tcPr>
          <w:p w14:paraId="7B47F426" w14:textId="77777777" w:rsidR="00DC2A55" w:rsidRDefault="00DC2A55" w:rsidP="00360FB9">
            <w:pPr>
              <w:pStyle w:val="CellBody"/>
              <w:rPr>
                <w:lang w:val="en-US"/>
              </w:rPr>
            </w:pPr>
            <w:r>
              <w:rPr>
                <w:lang w:val="en-US"/>
              </w:rPr>
              <w:t>3</w:t>
            </w:r>
          </w:p>
        </w:tc>
        <w:tc>
          <w:tcPr>
            <w:tcW w:w="3261" w:type="dxa"/>
          </w:tcPr>
          <w:p w14:paraId="126E53C3" w14:textId="77777777" w:rsidR="00DC2A55" w:rsidRDefault="00DC2A55" w:rsidP="00360FB9">
            <w:pPr>
              <w:pStyle w:val="CellBody"/>
            </w:pPr>
            <w:r>
              <w:t>Card Replacement</w:t>
            </w:r>
          </w:p>
          <w:p w14:paraId="5D61DE36" w14:textId="77777777" w:rsidR="00DC2A55" w:rsidRDefault="00DC2A55" w:rsidP="00360FB9">
            <w:pPr>
              <w:pStyle w:val="CellBody"/>
            </w:pPr>
            <w:r>
              <w:t>(</w:t>
            </w:r>
            <w:r w:rsidRPr="00620129">
              <w:rPr>
                <w:i/>
              </w:rPr>
              <w:t>Phí thay thế thẻ</w:t>
            </w:r>
            <w:r>
              <w:t>)</w:t>
            </w:r>
          </w:p>
          <w:p w14:paraId="0E96B282" w14:textId="77777777" w:rsidR="00130D87" w:rsidRDefault="00130D87" w:rsidP="00130D87">
            <w:pPr>
              <w:pStyle w:val="CellBody"/>
            </w:pPr>
            <w:r>
              <w:t>Debit standard/prepaid</w:t>
            </w:r>
          </w:p>
          <w:p w14:paraId="42792B44" w14:textId="77777777" w:rsidR="00130D87" w:rsidRDefault="00130D87" w:rsidP="00130D87">
            <w:pPr>
              <w:pStyle w:val="CellBody"/>
            </w:pPr>
            <w:r>
              <w:t>Debit Gold</w:t>
            </w:r>
          </w:p>
          <w:p w14:paraId="2D90205B" w14:textId="3D7DB216" w:rsidR="00130D87" w:rsidRDefault="00130D87" w:rsidP="00130D87">
            <w:pPr>
              <w:pStyle w:val="CellBody"/>
            </w:pPr>
            <w:r>
              <w:t>Debit Gold Priority</w:t>
            </w:r>
          </w:p>
        </w:tc>
        <w:tc>
          <w:tcPr>
            <w:tcW w:w="992" w:type="dxa"/>
          </w:tcPr>
          <w:p w14:paraId="1A25BC6D" w14:textId="77777777" w:rsidR="00DC2A55" w:rsidRDefault="00DC2A55" w:rsidP="00360FB9">
            <w:pPr>
              <w:pStyle w:val="CellBody"/>
            </w:pPr>
          </w:p>
          <w:p w14:paraId="34BA718C" w14:textId="77777777" w:rsidR="00130D87" w:rsidRDefault="00130D87" w:rsidP="00360FB9">
            <w:pPr>
              <w:pStyle w:val="CellBody"/>
            </w:pPr>
          </w:p>
          <w:p w14:paraId="6FA2DA6E" w14:textId="77777777" w:rsidR="00130D87" w:rsidRDefault="00130D87" w:rsidP="00360FB9">
            <w:pPr>
              <w:pStyle w:val="CellBody"/>
            </w:pPr>
            <w:r>
              <w:t>50,000</w:t>
            </w:r>
          </w:p>
          <w:p w14:paraId="5837CA19" w14:textId="77777777" w:rsidR="00130D87" w:rsidRDefault="00130D87" w:rsidP="00360FB9">
            <w:pPr>
              <w:pStyle w:val="CellBody"/>
            </w:pPr>
            <w:r>
              <w:t>100,000</w:t>
            </w:r>
          </w:p>
          <w:p w14:paraId="0D360599" w14:textId="105265F0" w:rsidR="00130D87" w:rsidRPr="009D4B48" w:rsidRDefault="00130D87" w:rsidP="00360FB9">
            <w:pPr>
              <w:pStyle w:val="CellBody"/>
            </w:pPr>
            <w:r>
              <w:t>0</w:t>
            </w:r>
          </w:p>
        </w:tc>
        <w:tc>
          <w:tcPr>
            <w:tcW w:w="2126" w:type="dxa"/>
          </w:tcPr>
          <w:p w14:paraId="6C817D72" w14:textId="77777777" w:rsidR="00DC2A55" w:rsidRDefault="00DC2A55" w:rsidP="00360FB9">
            <w:pPr>
              <w:pStyle w:val="CellBody"/>
            </w:pPr>
            <w:r>
              <w:t>Per card/time; auto</w:t>
            </w:r>
          </w:p>
        </w:tc>
        <w:tc>
          <w:tcPr>
            <w:tcW w:w="1134" w:type="dxa"/>
          </w:tcPr>
          <w:p w14:paraId="3EB66777" w14:textId="7601DB41" w:rsidR="00DC2A55" w:rsidRDefault="00130D87" w:rsidP="00360FB9">
            <w:pPr>
              <w:pStyle w:val="CellBody"/>
            </w:pPr>
            <w:r>
              <w:t>Apply</w:t>
            </w:r>
          </w:p>
        </w:tc>
        <w:tc>
          <w:tcPr>
            <w:tcW w:w="1276" w:type="dxa"/>
          </w:tcPr>
          <w:p w14:paraId="76AC0D2E" w14:textId="40453570" w:rsidR="00DC2A55" w:rsidRDefault="00130D87" w:rsidP="00360FB9">
            <w:pPr>
              <w:pStyle w:val="CellBody"/>
            </w:pPr>
            <w:r>
              <w:t>Apply</w:t>
            </w:r>
          </w:p>
        </w:tc>
      </w:tr>
      <w:tr w:rsidR="004808C3" w:rsidRPr="009D4B48" w14:paraId="5A06C468" w14:textId="77777777" w:rsidTr="00360FB9">
        <w:trPr>
          <w:trHeight w:val="50"/>
        </w:trPr>
        <w:tc>
          <w:tcPr>
            <w:tcW w:w="567" w:type="dxa"/>
          </w:tcPr>
          <w:p w14:paraId="485329F6" w14:textId="6F50F84C" w:rsidR="004808C3" w:rsidRDefault="004808C3" w:rsidP="00360FB9">
            <w:pPr>
              <w:pStyle w:val="CellBody"/>
              <w:rPr>
                <w:lang w:val="en-US"/>
              </w:rPr>
            </w:pPr>
            <w:r>
              <w:rPr>
                <w:lang w:val="en-US"/>
              </w:rPr>
              <w:t>4</w:t>
            </w:r>
          </w:p>
        </w:tc>
        <w:tc>
          <w:tcPr>
            <w:tcW w:w="3261" w:type="dxa"/>
          </w:tcPr>
          <w:p w14:paraId="397DAAD1" w14:textId="77777777" w:rsidR="004808C3" w:rsidRDefault="004808C3" w:rsidP="00360FB9">
            <w:pPr>
              <w:pStyle w:val="CellBody"/>
            </w:pPr>
            <w:r>
              <w:t>Lock or Unlock Card</w:t>
            </w:r>
          </w:p>
          <w:p w14:paraId="250EF5B6" w14:textId="77777777" w:rsidR="004808C3" w:rsidRDefault="004808C3" w:rsidP="004808C3">
            <w:pPr>
              <w:pStyle w:val="CellBody"/>
            </w:pPr>
            <w:r>
              <w:t>(</w:t>
            </w:r>
            <w:r w:rsidRPr="004808C3">
              <w:rPr>
                <w:i/>
              </w:rPr>
              <w:t>Phí mở/khóa thẻ</w:t>
            </w:r>
            <w:r>
              <w:t>)</w:t>
            </w:r>
          </w:p>
        </w:tc>
        <w:tc>
          <w:tcPr>
            <w:tcW w:w="992" w:type="dxa"/>
          </w:tcPr>
          <w:p w14:paraId="49F4FC2B" w14:textId="3A1FE806" w:rsidR="004808C3" w:rsidRDefault="00130D87" w:rsidP="00360FB9">
            <w:pPr>
              <w:pStyle w:val="CellBody"/>
            </w:pPr>
            <w:r>
              <w:t>0</w:t>
            </w:r>
          </w:p>
        </w:tc>
        <w:tc>
          <w:tcPr>
            <w:tcW w:w="2126" w:type="dxa"/>
          </w:tcPr>
          <w:p w14:paraId="567AC82C" w14:textId="77777777" w:rsidR="004808C3" w:rsidRDefault="004808C3" w:rsidP="00360FB9">
            <w:pPr>
              <w:pStyle w:val="CellBody"/>
            </w:pPr>
            <w:r>
              <w:t>Per card/time;</w:t>
            </w:r>
          </w:p>
        </w:tc>
        <w:tc>
          <w:tcPr>
            <w:tcW w:w="1134" w:type="dxa"/>
          </w:tcPr>
          <w:p w14:paraId="3F5E35EC" w14:textId="77777777" w:rsidR="004808C3" w:rsidRDefault="004808C3" w:rsidP="004808C3">
            <w:pPr>
              <w:pStyle w:val="CellBody"/>
            </w:pPr>
            <w:r>
              <w:t>Not apply</w:t>
            </w:r>
          </w:p>
          <w:p w14:paraId="1C4774D4" w14:textId="77777777" w:rsidR="004808C3" w:rsidRDefault="004808C3" w:rsidP="00360FB9">
            <w:pPr>
              <w:pStyle w:val="CellBody"/>
            </w:pPr>
          </w:p>
        </w:tc>
        <w:tc>
          <w:tcPr>
            <w:tcW w:w="1276" w:type="dxa"/>
          </w:tcPr>
          <w:p w14:paraId="7C59B78A" w14:textId="77777777" w:rsidR="004808C3" w:rsidRDefault="004808C3" w:rsidP="004808C3">
            <w:pPr>
              <w:pStyle w:val="CellBody"/>
            </w:pPr>
            <w:r>
              <w:t>Not apply</w:t>
            </w:r>
          </w:p>
          <w:p w14:paraId="18E310C3" w14:textId="77777777" w:rsidR="004808C3" w:rsidRDefault="004808C3" w:rsidP="00360FB9">
            <w:pPr>
              <w:pStyle w:val="CellBody"/>
            </w:pPr>
          </w:p>
        </w:tc>
      </w:tr>
      <w:tr w:rsidR="004808C3" w:rsidRPr="009D4B48" w14:paraId="7C2AA675" w14:textId="77777777" w:rsidTr="00360FB9">
        <w:trPr>
          <w:trHeight w:val="50"/>
        </w:trPr>
        <w:tc>
          <w:tcPr>
            <w:tcW w:w="567" w:type="dxa"/>
          </w:tcPr>
          <w:p w14:paraId="50A9B321" w14:textId="77777777" w:rsidR="004808C3" w:rsidRDefault="004808C3" w:rsidP="00360FB9">
            <w:pPr>
              <w:pStyle w:val="CellBody"/>
              <w:rPr>
                <w:lang w:val="en-US"/>
              </w:rPr>
            </w:pPr>
            <w:r>
              <w:rPr>
                <w:lang w:val="en-US"/>
              </w:rPr>
              <w:t>5</w:t>
            </w:r>
          </w:p>
        </w:tc>
        <w:tc>
          <w:tcPr>
            <w:tcW w:w="3261" w:type="dxa"/>
          </w:tcPr>
          <w:p w14:paraId="1949E1AA" w14:textId="77777777" w:rsidR="004808C3" w:rsidRDefault="004808C3" w:rsidP="00360FB9">
            <w:pPr>
              <w:pStyle w:val="CellBody"/>
            </w:pPr>
            <w:r>
              <w:t>Clear PIN Attempt</w:t>
            </w:r>
          </w:p>
          <w:p w14:paraId="42630715" w14:textId="77777777" w:rsidR="004808C3" w:rsidRDefault="004808C3" w:rsidP="00360FB9">
            <w:pPr>
              <w:pStyle w:val="CellBody"/>
            </w:pPr>
            <w:r>
              <w:t>(</w:t>
            </w:r>
            <w:r w:rsidRPr="004808C3">
              <w:rPr>
                <w:i/>
              </w:rPr>
              <w:t>Phí mở khóa PIN</w:t>
            </w:r>
            <w:r>
              <w:t>)</w:t>
            </w:r>
          </w:p>
        </w:tc>
        <w:tc>
          <w:tcPr>
            <w:tcW w:w="992" w:type="dxa"/>
          </w:tcPr>
          <w:p w14:paraId="6C137FAD" w14:textId="7514FBF4" w:rsidR="004808C3" w:rsidRDefault="00130D87" w:rsidP="00360FB9">
            <w:pPr>
              <w:pStyle w:val="CellBody"/>
            </w:pPr>
            <w:r>
              <w:t>0</w:t>
            </w:r>
          </w:p>
        </w:tc>
        <w:tc>
          <w:tcPr>
            <w:tcW w:w="2126" w:type="dxa"/>
          </w:tcPr>
          <w:p w14:paraId="431601E3" w14:textId="77777777" w:rsidR="004808C3" w:rsidRDefault="00E05D4F" w:rsidP="00360FB9">
            <w:pPr>
              <w:pStyle w:val="CellBody"/>
            </w:pPr>
            <w:r>
              <w:t xml:space="preserve">Per card/time; </w:t>
            </w:r>
            <w:r w:rsidR="006E5471">
              <w:t>auto</w:t>
            </w:r>
          </w:p>
        </w:tc>
        <w:tc>
          <w:tcPr>
            <w:tcW w:w="1134" w:type="dxa"/>
          </w:tcPr>
          <w:p w14:paraId="3E534CFD" w14:textId="77777777" w:rsidR="00E05D4F" w:rsidRDefault="00E05D4F" w:rsidP="00E05D4F">
            <w:pPr>
              <w:pStyle w:val="CellBody"/>
            </w:pPr>
            <w:r>
              <w:t>Not apply</w:t>
            </w:r>
          </w:p>
          <w:p w14:paraId="1CBD527D" w14:textId="77777777" w:rsidR="004808C3" w:rsidRDefault="004808C3" w:rsidP="00360FB9">
            <w:pPr>
              <w:pStyle w:val="CellBody"/>
            </w:pPr>
          </w:p>
        </w:tc>
        <w:tc>
          <w:tcPr>
            <w:tcW w:w="1276" w:type="dxa"/>
          </w:tcPr>
          <w:p w14:paraId="26125150" w14:textId="77777777" w:rsidR="00E05D4F" w:rsidRDefault="00E05D4F" w:rsidP="00E05D4F">
            <w:pPr>
              <w:pStyle w:val="CellBody"/>
            </w:pPr>
            <w:r>
              <w:t>Not apply</w:t>
            </w:r>
          </w:p>
          <w:p w14:paraId="27C643FA" w14:textId="77777777" w:rsidR="004808C3" w:rsidRDefault="004808C3" w:rsidP="00360FB9">
            <w:pPr>
              <w:pStyle w:val="CellBody"/>
            </w:pPr>
          </w:p>
        </w:tc>
      </w:tr>
      <w:tr w:rsidR="00DC2A55" w:rsidRPr="009D4B48" w14:paraId="44957C0E" w14:textId="77777777" w:rsidTr="00360FB9">
        <w:trPr>
          <w:trHeight w:val="50"/>
        </w:trPr>
        <w:tc>
          <w:tcPr>
            <w:tcW w:w="567" w:type="dxa"/>
          </w:tcPr>
          <w:p w14:paraId="0B40D224" w14:textId="77777777" w:rsidR="00DC2A55" w:rsidRDefault="007A21AA" w:rsidP="00360FB9">
            <w:pPr>
              <w:pStyle w:val="CellBody"/>
              <w:rPr>
                <w:lang w:val="en-US"/>
              </w:rPr>
            </w:pPr>
            <w:r>
              <w:rPr>
                <w:lang w:val="en-US"/>
              </w:rPr>
              <w:t>6</w:t>
            </w:r>
          </w:p>
        </w:tc>
        <w:tc>
          <w:tcPr>
            <w:tcW w:w="3261" w:type="dxa"/>
          </w:tcPr>
          <w:p w14:paraId="50CA5777" w14:textId="77777777" w:rsidR="00BB6AD2" w:rsidRDefault="007A21AA" w:rsidP="007A21AA">
            <w:pPr>
              <w:pStyle w:val="CellBody"/>
            </w:pPr>
            <w:r>
              <w:t xml:space="preserve">Re-order PIN </w:t>
            </w:r>
          </w:p>
          <w:p w14:paraId="671A49E6" w14:textId="77777777" w:rsidR="00DC2A55" w:rsidRDefault="007A21AA" w:rsidP="007A21AA">
            <w:pPr>
              <w:pStyle w:val="CellBody"/>
            </w:pPr>
            <w:r>
              <w:t>(</w:t>
            </w:r>
            <w:r w:rsidRPr="00156D35">
              <w:rPr>
                <w:i/>
              </w:rPr>
              <w:t>Phí cấp lại PIN</w:t>
            </w:r>
            <w:r>
              <w:t>)</w:t>
            </w:r>
          </w:p>
          <w:p w14:paraId="7691DF62" w14:textId="77777777" w:rsidR="00130D87" w:rsidRDefault="00130D87" w:rsidP="00130D87">
            <w:pPr>
              <w:pStyle w:val="CellBody"/>
            </w:pPr>
            <w:r>
              <w:t>Debit standard/prepaid</w:t>
            </w:r>
          </w:p>
          <w:p w14:paraId="5533A2D8" w14:textId="77777777" w:rsidR="00130D87" w:rsidRDefault="00130D87" w:rsidP="00130D87">
            <w:pPr>
              <w:pStyle w:val="CellBody"/>
            </w:pPr>
            <w:r>
              <w:t>Debit Gold</w:t>
            </w:r>
          </w:p>
          <w:p w14:paraId="3CBB8C8C" w14:textId="38FB1634" w:rsidR="00130D87" w:rsidRDefault="00130D87" w:rsidP="00130D87">
            <w:pPr>
              <w:pStyle w:val="CellBody"/>
            </w:pPr>
            <w:r>
              <w:t>Debit Gold Priority</w:t>
            </w:r>
          </w:p>
        </w:tc>
        <w:tc>
          <w:tcPr>
            <w:tcW w:w="992" w:type="dxa"/>
          </w:tcPr>
          <w:p w14:paraId="138FABA6" w14:textId="77777777" w:rsidR="00130D87" w:rsidRDefault="00130D87" w:rsidP="00360FB9">
            <w:pPr>
              <w:pStyle w:val="CellBody"/>
            </w:pPr>
          </w:p>
          <w:p w14:paraId="09B8C238" w14:textId="77777777" w:rsidR="00130D87" w:rsidRDefault="00130D87" w:rsidP="00360FB9">
            <w:pPr>
              <w:pStyle w:val="CellBody"/>
            </w:pPr>
          </w:p>
          <w:p w14:paraId="0FFF99B1" w14:textId="77DFB5F8" w:rsidR="00130D87" w:rsidRDefault="00130D87" w:rsidP="00360FB9">
            <w:pPr>
              <w:pStyle w:val="CellBody"/>
            </w:pPr>
            <w:r>
              <w:t>30,000</w:t>
            </w:r>
          </w:p>
          <w:p w14:paraId="020BBA71" w14:textId="327A09FE" w:rsidR="00BB6AD2" w:rsidRDefault="00130D87" w:rsidP="00360FB9">
            <w:pPr>
              <w:pStyle w:val="CellBody"/>
            </w:pPr>
            <w:r>
              <w:t>3</w:t>
            </w:r>
            <w:r w:rsidR="00007A74">
              <w:t>0,000</w:t>
            </w:r>
          </w:p>
          <w:p w14:paraId="66C53634" w14:textId="0EDE2EE4" w:rsidR="00DC2A55" w:rsidRDefault="00130D87" w:rsidP="00360FB9">
            <w:pPr>
              <w:pStyle w:val="CellBody"/>
            </w:pPr>
            <w:r>
              <w:t>0</w:t>
            </w:r>
          </w:p>
        </w:tc>
        <w:tc>
          <w:tcPr>
            <w:tcW w:w="2126" w:type="dxa"/>
          </w:tcPr>
          <w:p w14:paraId="36BD5876" w14:textId="77777777" w:rsidR="00DC2A55" w:rsidRDefault="007A21AA" w:rsidP="00360FB9">
            <w:pPr>
              <w:pStyle w:val="CellBody"/>
            </w:pPr>
            <w:r>
              <w:t>Per time; auto</w:t>
            </w:r>
          </w:p>
        </w:tc>
        <w:tc>
          <w:tcPr>
            <w:tcW w:w="1134" w:type="dxa"/>
          </w:tcPr>
          <w:p w14:paraId="18F76C1B" w14:textId="77777777" w:rsidR="00DC2A55" w:rsidRDefault="007A21AA" w:rsidP="00360FB9">
            <w:pPr>
              <w:pStyle w:val="CellBody"/>
            </w:pPr>
            <w:r>
              <w:t>Apply</w:t>
            </w:r>
          </w:p>
        </w:tc>
        <w:tc>
          <w:tcPr>
            <w:tcW w:w="1276" w:type="dxa"/>
          </w:tcPr>
          <w:p w14:paraId="66FAF4FD" w14:textId="77777777" w:rsidR="00DC2A55" w:rsidRDefault="007A21AA" w:rsidP="00360FB9">
            <w:pPr>
              <w:pStyle w:val="CellBody"/>
            </w:pPr>
            <w:r>
              <w:t>Apply</w:t>
            </w:r>
          </w:p>
        </w:tc>
      </w:tr>
      <w:tr w:rsidR="00DC2A55" w:rsidRPr="009D4B48" w14:paraId="1707BB25" w14:textId="77777777" w:rsidTr="00360FB9">
        <w:trPr>
          <w:trHeight w:val="50"/>
        </w:trPr>
        <w:tc>
          <w:tcPr>
            <w:tcW w:w="567" w:type="dxa"/>
          </w:tcPr>
          <w:p w14:paraId="35C4FF60" w14:textId="5BB7C961" w:rsidR="00DC2A55" w:rsidRDefault="00360FB9" w:rsidP="00360FB9">
            <w:pPr>
              <w:pStyle w:val="CellBody"/>
              <w:rPr>
                <w:lang w:val="en-US"/>
              </w:rPr>
            </w:pPr>
            <w:r>
              <w:rPr>
                <w:lang w:val="en-US"/>
              </w:rPr>
              <w:t>7</w:t>
            </w:r>
          </w:p>
        </w:tc>
        <w:tc>
          <w:tcPr>
            <w:tcW w:w="3261" w:type="dxa"/>
          </w:tcPr>
          <w:p w14:paraId="6185DAFE" w14:textId="77777777" w:rsidR="00DC2A55" w:rsidRDefault="00360FB9" w:rsidP="00360FB9">
            <w:pPr>
              <w:pStyle w:val="CellBody"/>
            </w:pPr>
            <w:r>
              <w:t>Suspend Card</w:t>
            </w:r>
          </w:p>
          <w:p w14:paraId="672F294C" w14:textId="77777777" w:rsidR="00360FB9" w:rsidRDefault="00360FB9" w:rsidP="00360FB9">
            <w:pPr>
              <w:pStyle w:val="CellBody"/>
            </w:pPr>
            <w:r>
              <w:t>(</w:t>
            </w:r>
            <w:r w:rsidRPr="00360FB9">
              <w:rPr>
                <w:i/>
              </w:rPr>
              <w:t>Phí ngưng sử dụng thẻ</w:t>
            </w:r>
            <w:r>
              <w:t>)</w:t>
            </w:r>
          </w:p>
        </w:tc>
        <w:tc>
          <w:tcPr>
            <w:tcW w:w="992" w:type="dxa"/>
          </w:tcPr>
          <w:p w14:paraId="17503F73" w14:textId="5C54DEB5" w:rsidR="00DC2A55" w:rsidRDefault="00130D87" w:rsidP="00360FB9">
            <w:pPr>
              <w:pStyle w:val="CellBody"/>
            </w:pPr>
            <w:r>
              <w:t>0</w:t>
            </w:r>
          </w:p>
        </w:tc>
        <w:tc>
          <w:tcPr>
            <w:tcW w:w="2126" w:type="dxa"/>
          </w:tcPr>
          <w:p w14:paraId="7C9ED566" w14:textId="77777777" w:rsidR="00DC2A55" w:rsidRDefault="00360FB9" w:rsidP="00360FB9">
            <w:pPr>
              <w:pStyle w:val="CellBody"/>
            </w:pPr>
            <w:r>
              <w:t>Per time;</w:t>
            </w:r>
          </w:p>
        </w:tc>
        <w:tc>
          <w:tcPr>
            <w:tcW w:w="1134" w:type="dxa"/>
          </w:tcPr>
          <w:p w14:paraId="746D93DA" w14:textId="77777777" w:rsidR="00360FB9" w:rsidRDefault="00360FB9" w:rsidP="00360FB9">
            <w:pPr>
              <w:pStyle w:val="CellBody"/>
            </w:pPr>
            <w:r>
              <w:t>Not apply</w:t>
            </w:r>
          </w:p>
          <w:p w14:paraId="2ACDFE52" w14:textId="77777777" w:rsidR="00DC2A55" w:rsidRDefault="00DC2A55" w:rsidP="00360FB9">
            <w:pPr>
              <w:pStyle w:val="CellBody"/>
            </w:pPr>
          </w:p>
        </w:tc>
        <w:tc>
          <w:tcPr>
            <w:tcW w:w="1276" w:type="dxa"/>
          </w:tcPr>
          <w:p w14:paraId="3BA24776" w14:textId="77777777" w:rsidR="00360FB9" w:rsidRDefault="00360FB9" w:rsidP="00360FB9">
            <w:pPr>
              <w:pStyle w:val="CellBody"/>
            </w:pPr>
            <w:r>
              <w:t>Not apply</w:t>
            </w:r>
          </w:p>
          <w:p w14:paraId="5B9C5222" w14:textId="77777777" w:rsidR="00DC2A55" w:rsidRDefault="00DC2A55" w:rsidP="00360FB9">
            <w:pPr>
              <w:pStyle w:val="CellBody"/>
            </w:pPr>
          </w:p>
        </w:tc>
      </w:tr>
      <w:tr w:rsidR="00DC2A55" w:rsidRPr="009D4B48" w14:paraId="3BE78007" w14:textId="77777777" w:rsidTr="00360FB9">
        <w:trPr>
          <w:trHeight w:val="50"/>
        </w:trPr>
        <w:tc>
          <w:tcPr>
            <w:tcW w:w="567" w:type="dxa"/>
          </w:tcPr>
          <w:p w14:paraId="1EA33749" w14:textId="77777777" w:rsidR="00DC2A55" w:rsidRDefault="00360FB9" w:rsidP="00360FB9">
            <w:pPr>
              <w:pStyle w:val="CellBody"/>
              <w:rPr>
                <w:lang w:val="en-US"/>
              </w:rPr>
            </w:pPr>
            <w:r>
              <w:rPr>
                <w:lang w:val="en-US"/>
              </w:rPr>
              <w:t>8</w:t>
            </w:r>
          </w:p>
        </w:tc>
        <w:tc>
          <w:tcPr>
            <w:tcW w:w="3261" w:type="dxa"/>
          </w:tcPr>
          <w:p w14:paraId="768CB1E0" w14:textId="77777777" w:rsidR="00DC2A55" w:rsidRDefault="00360FB9" w:rsidP="00360FB9">
            <w:pPr>
              <w:pStyle w:val="CellBody"/>
            </w:pPr>
            <w:r>
              <w:t>Change Linked Account</w:t>
            </w:r>
          </w:p>
          <w:p w14:paraId="0E90CDB9" w14:textId="77777777" w:rsidR="00360FB9" w:rsidRDefault="00360FB9" w:rsidP="00360FB9">
            <w:pPr>
              <w:pStyle w:val="CellBody"/>
            </w:pPr>
            <w:r>
              <w:t>(</w:t>
            </w:r>
            <w:r w:rsidRPr="00360FB9">
              <w:rPr>
                <w:i/>
              </w:rPr>
              <w:t>Phí thay đổi tài khoản liên kết</w:t>
            </w:r>
            <w:r>
              <w:t>)</w:t>
            </w:r>
          </w:p>
        </w:tc>
        <w:tc>
          <w:tcPr>
            <w:tcW w:w="992" w:type="dxa"/>
          </w:tcPr>
          <w:p w14:paraId="6430E2AF" w14:textId="3EF0AA15" w:rsidR="00DC2A55" w:rsidRDefault="00130D87" w:rsidP="00360FB9">
            <w:pPr>
              <w:pStyle w:val="CellBody"/>
            </w:pPr>
            <w:r>
              <w:t>0</w:t>
            </w:r>
          </w:p>
        </w:tc>
        <w:tc>
          <w:tcPr>
            <w:tcW w:w="2126" w:type="dxa"/>
          </w:tcPr>
          <w:p w14:paraId="4275416B" w14:textId="77777777" w:rsidR="00DC2A55" w:rsidRDefault="00360FB9" w:rsidP="00360FB9">
            <w:pPr>
              <w:pStyle w:val="CellBody"/>
            </w:pPr>
            <w:r>
              <w:t>Per time;</w:t>
            </w:r>
          </w:p>
        </w:tc>
        <w:tc>
          <w:tcPr>
            <w:tcW w:w="1134" w:type="dxa"/>
          </w:tcPr>
          <w:p w14:paraId="275B8AA7" w14:textId="77777777" w:rsidR="00360FB9" w:rsidRDefault="00360FB9" w:rsidP="00360FB9">
            <w:pPr>
              <w:pStyle w:val="CellBody"/>
            </w:pPr>
            <w:r>
              <w:t>Not apply</w:t>
            </w:r>
          </w:p>
          <w:p w14:paraId="7DE2E7E7" w14:textId="77777777" w:rsidR="00DC2A55" w:rsidRDefault="00DC2A55" w:rsidP="00360FB9">
            <w:pPr>
              <w:pStyle w:val="CellBody"/>
            </w:pPr>
          </w:p>
        </w:tc>
        <w:tc>
          <w:tcPr>
            <w:tcW w:w="1276" w:type="dxa"/>
          </w:tcPr>
          <w:p w14:paraId="04E794D0" w14:textId="77777777" w:rsidR="00360FB9" w:rsidRDefault="00360FB9" w:rsidP="00360FB9">
            <w:pPr>
              <w:pStyle w:val="CellBody"/>
            </w:pPr>
            <w:r>
              <w:t>Not apply</w:t>
            </w:r>
          </w:p>
          <w:p w14:paraId="4344A7D5" w14:textId="77777777" w:rsidR="00DC2A55" w:rsidRDefault="00DC2A55" w:rsidP="00360FB9">
            <w:pPr>
              <w:pStyle w:val="CellBody"/>
            </w:pPr>
          </w:p>
        </w:tc>
      </w:tr>
      <w:tr w:rsidR="00DC2A55" w:rsidRPr="009D4B48" w14:paraId="73EB8383" w14:textId="77777777" w:rsidTr="00360FB9">
        <w:trPr>
          <w:trHeight w:val="50"/>
        </w:trPr>
        <w:tc>
          <w:tcPr>
            <w:tcW w:w="567" w:type="dxa"/>
          </w:tcPr>
          <w:p w14:paraId="3B276ABA" w14:textId="77777777" w:rsidR="00DC2A55" w:rsidRDefault="00360FB9" w:rsidP="00360FB9">
            <w:pPr>
              <w:pStyle w:val="CellBody"/>
              <w:rPr>
                <w:lang w:val="en-US"/>
              </w:rPr>
            </w:pPr>
            <w:r>
              <w:rPr>
                <w:lang w:val="en-US"/>
              </w:rPr>
              <w:t>9</w:t>
            </w:r>
          </w:p>
        </w:tc>
        <w:tc>
          <w:tcPr>
            <w:tcW w:w="3261" w:type="dxa"/>
          </w:tcPr>
          <w:p w14:paraId="723647C5" w14:textId="77777777" w:rsidR="00DF50DB" w:rsidRDefault="00DF50DB" w:rsidP="00DF50DB">
            <w:pPr>
              <w:pStyle w:val="CellBody"/>
            </w:pPr>
            <w:r>
              <w:t xml:space="preserve">Return Retained Card </w:t>
            </w:r>
          </w:p>
          <w:p w14:paraId="276C477B" w14:textId="77777777" w:rsidR="00DC2A55" w:rsidRDefault="00DF50DB" w:rsidP="00DF50DB">
            <w:pPr>
              <w:pStyle w:val="CellBody"/>
              <w:ind w:left="318"/>
            </w:pPr>
            <w:r>
              <w:t>At own ATM</w:t>
            </w:r>
          </w:p>
          <w:p w14:paraId="7FFEF759" w14:textId="77777777" w:rsidR="00DF50DB" w:rsidRDefault="00DF50DB" w:rsidP="00DF50DB">
            <w:pPr>
              <w:pStyle w:val="CellBody"/>
              <w:ind w:left="318"/>
            </w:pPr>
            <w:r>
              <w:t>At other ATM</w:t>
            </w:r>
          </w:p>
          <w:p w14:paraId="7363FDFA" w14:textId="77777777" w:rsidR="00DF50DB" w:rsidRDefault="00DF50DB" w:rsidP="00DF50DB">
            <w:pPr>
              <w:pStyle w:val="CellBody"/>
            </w:pPr>
            <w:r>
              <w:t>(</w:t>
            </w:r>
            <w:r w:rsidRPr="00DF50DB">
              <w:rPr>
                <w:i/>
              </w:rPr>
              <w:t>Phí trả thẻ ATM do lỗi KH</w:t>
            </w:r>
            <w:r>
              <w:t>)</w:t>
            </w:r>
          </w:p>
        </w:tc>
        <w:tc>
          <w:tcPr>
            <w:tcW w:w="992" w:type="dxa"/>
          </w:tcPr>
          <w:p w14:paraId="5E134858" w14:textId="77777777" w:rsidR="00DC2A55" w:rsidRDefault="00DC2A55" w:rsidP="00360FB9">
            <w:pPr>
              <w:pStyle w:val="CellBody"/>
            </w:pPr>
          </w:p>
          <w:p w14:paraId="24CB40CC" w14:textId="0592F5F6" w:rsidR="00DF50DB" w:rsidRDefault="00130D87" w:rsidP="00360FB9">
            <w:pPr>
              <w:pStyle w:val="CellBody"/>
            </w:pPr>
            <w:r>
              <w:t>0</w:t>
            </w:r>
          </w:p>
          <w:p w14:paraId="24818A02" w14:textId="3F7EFBE9" w:rsidR="00DF50DB" w:rsidRDefault="00130D87" w:rsidP="00360FB9">
            <w:pPr>
              <w:pStyle w:val="CellBody"/>
            </w:pPr>
            <w:r>
              <w:t>0</w:t>
            </w:r>
          </w:p>
        </w:tc>
        <w:tc>
          <w:tcPr>
            <w:tcW w:w="2126" w:type="dxa"/>
          </w:tcPr>
          <w:p w14:paraId="18983589" w14:textId="77777777" w:rsidR="00DC2A55" w:rsidRDefault="00DF50DB" w:rsidP="00360FB9">
            <w:pPr>
              <w:pStyle w:val="CellBody"/>
            </w:pPr>
            <w:r>
              <w:t>Per time; manually</w:t>
            </w:r>
          </w:p>
          <w:p w14:paraId="224A9533" w14:textId="77777777" w:rsidR="00DF50DB" w:rsidRDefault="00DF50DB" w:rsidP="00360FB9">
            <w:pPr>
              <w:pStyle w:val="CellBody"/>
            </w:pPr>
          </w:p>
          <w:p w14:paraId="224A837F" w14:textId="0AA298C7" w:rsidR="00DF50DB" w:rsidRDefault="00DF50DB" w:rsidP="00360FB9">
            <w:pPr>
              <w:pStyle w:val="CellBody"/>
            </w:pPr>
            <w:r>
              <w:t xml:space="preserve">Depends on </w:t>
            </w:r>
            <w:r w:rsidR="001830BF">
              <w:t>Napas</w:t>
            </w:r>
            <w:r>
              <w:t>’s bank charge</w:t>
            </w:r>
          </w:p>
        </w:tc>
        <w:tc>
          <w:tcPr>
            <w:tcW w:w="1134" w:type="dxa"/>
          </w:tcPr>
          <w:p w14:paraId="1FA35AEF" w14:textId="77777777" w:rsidR="00DC2A55" w:rsidRDefault="00DC2A55" w:rsidP="00360FB9">
            <w:pPr>
              <w:pStyle w:val="CellBody"/>
            </w:pPr>
          </w:p>
          <w:p w14:paraId="58E4345A" w14:textId="77777777" w:rsidR="00DF50DB" w:rsidRDefault="00DF50DB" w:rsidP="00DF50DB">
            <w:pPr>
              <w:pStyle w:val="CellBody"/>
            </w:pPr>
            <w:r>
              <w:t>Not apply</w:t>
            </w:r>
          </w:p>
          <w:p w14:paraId="45B93D02" w14:textId="77777777" w:rsidR="00DF50DB" w:rsidRDefault="00DF50DB" w:rsidP="00360FB9">
            <w:pPr>
              <w:pStyle w:val="CellBody"/>
            </w:pPr>
            <w:r>
              <w:t>Apply</w:t>
            </w:r>
          </w:p>
          <w:p w14:paraId="6E66472C" w14:textId="77777777" w:rsidR="00DF50DB" w:rsidRDefault="00DF50DB" w:rsidP="00360FB9">
            <w:pPr>
              <w:pStyle w:val="CellBody"/>
            </w:pPr>
          </w:p>
        </w:tc>
        <w:tc>
          <w:tcPr>
            <w:tcW w:w="1276" w:type="dxa"/>
          </w:tcPr>
          <w:p w14:paraId="64C54DD5" w14:textId="77777777" w:rsidR="00DC2A55" w:rsidRDefault="00DC2A55" w:rsidP="00360FB9">
            <w:pPr>
              <w:pStyle w:val="CellBody"/>
            </w:pPr>
          </w:p>
          <w:p w14:paraId="0047BF1F" w14:textId="77777777" w:rsidR="00DF50DB" w:rsidRDefault="00DF50DB" w:rsidP="00DF50DB">
            <w:pPr>
              <w:pStyle w:val="CellBody"/>
            </w:pPr>
            <w:r>
              <w:t>Not apply</w:t>
            </w:r>
          </w:p>
          <w:p w14:paraId="5B7BBA76" w14:textId="77777777" w:rsidR="00DF50DB" w:rsidRDefault="00DF50DB" w:rsidP="00DF50DB">
            <w:pPr>
              <w:pStyle w:val="CellBody"/>
            </w:pPr>
            <w:r>
              <w:t>Apply</w:t>
            </w:r>
          </w:p>
          <w:p w14:paraId="34AD3588" w14:textId="77777777" w:rsidR="00DF50DB" w:rsidRDefault="00DF50DB" w:rsidP="00360FB9">
            <w:pPr>
              <w:pStyle w:val="CellBody"/>
            </w:pPr>
          </w:p>
        </w:tc>
      </w:tr>
      <w:tr w:rsidR="00DC2A55" w:rsidRPr="009D4B48" w14:paraId="76B23CBB" w14:textId="77777777" w:rsidTr="00360FB9">
        <w:trPr>
          <w:trHeight w:val="50"/>
        </w:trPr>
        <w:tc>
          <w:tcPr>
            <w:tcW w:w="567" w:type="dxa"/>
          </w:tcPr>
          <w:p w14:paraId="2D212204" w14:textId="77777777" w:rsidR="00DC2A55" w:rsidRDefault="00B150E5" w:rsidP="00360FB9">
            <w:pPr>
              <w:pStyle w:val="CellBody"/>
              <w:rPr>
                <w:lang w:val="en-US"/>
              </w:rPr>
            </w:pPr>
            <w:r>
              <w:rPr>
                <w:lang w:val="en-US"/>
              </w:rPr>
              <w:t>10</w:t>
            </w:r>
          </w:p>
        </w:tc>
        <w:tc>
          <w:tcPr>
            <w:tcW w:w="3261" w:type="dxa"/>
          </w:tcPr>
          <w:p w14:paraId="6B22BCCE" w14:textId="77777777" w:rsidR="00B150E5" w:rsidRDefault="00B150E5" w:rsidP="00B150E5">
            <w:pPr>
              <w:pStyle w:val="CellBody"/>
            </w:pPr>
            <w:r>
              <w:t>ChargeBack Request</w:t>
            </w:r>
          </w:p>
          <w:p w14:paraId="2EB2245F" w14:textId="77777777" w:rsidR="00DC2A55" w:rsidRDefault="00B150E5" w:rsidP="00360FB9">
            <w:pPr>
              <w:pStyle w:val="CellBody"/>
            </w:pPr>
            <w:r>
              <w:t>(</w:t>
            </w:r>
            <w:r w:rsidRPr="00A4188B">
              <w:rPr>
                <w:i/>
              </w:rPr>
              <w:t>Phí khiếu nại</w:t>
            </w:r>
            <w:r>
              <w:t>)</w:t>
            </w:r>
          </w:p>
        </w:tc>
        <w:tc>
          <w:tcPr>
            <w:tcW w:w="992" w:type="dxa"/>
          </w:tcPr>
          <w:p w14:paraId="032A1BF8" w14:textId="71F28973" w:rsidR="00DC2A55" w:rsidRDefault="00B150E5" w:rsidP="00360FB9">
            <w:pPr>
              <w:pStyle w:val="CellBody"/>
            </w:pPr>
            <w:r>
              <w:t>0</w:t>
            </w:r>
          </w:p>
        </w:tc>
        <w:tc>
          <w:tcPr>
            <w:tcW w:w="2126" w:type="dxa"/>
          </w:tcPr>
          <w:p w14:paraId="017FA934" w14:textId="77777777" w:rsidR="00B150E5" w:rsidRDefault="00B150E5" w:rsidP="00B150E5">
            <w:pPr>
              <w:pStyle w:val="CellBody"/>
            </w:pPr>
            <w:r>
              <w:t>Per time; manually</w:t>
            </w:r>
          </w:p>
          <w:p w14:paraId="198AD489" w14:textId="77777777" w:rsidR="00DC2A55" w:rsidRDefault="00DC2A55" w:rsidP="00360FB9">
            <w:pPr>
              <w:pStyle w:val="CellBody"/>
            </w:pPr>
          </w:p>
        </w:tc>
        <w:tc>
          <w:tcPr>
            <w:tcW w:w="1134" w:type="dxa"/>
          </w:tcPr>
          <w:p w14:paraId="7E084F6C" w14:textId="77777777" w:rsidR="00B150E5" w:rsidRDefault="00B150E5" w:rsidP="00B150E5">
            <w:pPr>
              <w:pStyle w:val="CellBody"/>
            </w:pPr>
            <w:r>
              <w:t>Apply</w:t>
            </w:r>
          </w:p>
          <w:p w14:paraId="1FDBD023" w14:textId="77777777" w:rsidR="00DC2A55" w:rsidRDefault="00DC2A55" w:rsidP="00360FB9">
            <w:pPr>
              <w:pStyle w:val="CellBody"/>
            </w:pPr>
          </w:p>
        </w:tc>
        <w:tc>
          <w:tcPr>
            <w:tcW w:w="1276" w:type="dxa"/>
          </w:tcPr>
          <w:p w14:paraId="4ECC9BF7" w14:textId="77777777" w:rsidR="00B150E5" w:rsidRDefault="00B150E5" w:rsidP="00B150E5">
            <w:pPr>
              <w:pStyle w:val="CellBody"/>
            </w:pPr>
            <w:r>
              <w:t>Apply</w:t>
            </w:r>
          </w:p>
          <w:p w14:paraId="1A8836FD" w14:textId="77777777" w:rsidR="00DC2A55" w:rsidRDefault="00DC2A55" w:rsidP="00360FB9">
            <w:pPr>
              <w:pStyle w:val="CellBody"/>
            </w:pPr>
          </w:p>
        </w:tc>
      </w:tr>
      <w:tr w:rsidR="005523D7" w:rsidRPr="009D4B48" w14:paraId="7A51C1FD"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09D3A91F" w14:textId="77777777" w:rsidR="005523D7" w:rsidRPr="00DB05A5" w:rsidRDefault="005523D7" w:rsidP="005523D7">
            <w:pPr>
              <w:pStyle w:val="CellBody"/>
              <w:rPr>
                <w:lang w:val="en-US"/>
              </w:rPr>
            </w:pPr>
            <w:r w:rsidRPr="00DB05A5">
              <w:rPr>
                <w:lang w:val="en-US"/>
              </w:rPr>
              <w:lastRenderedPageBreak/>
              <w:t>9</w:t>
            </w:r>
          </w:p>
        </w:tc>
        <w:tc>
          <w:tcPr>
            <w:tcW w:w="3261" w:type="dxa"/>
            <w:tcBorders>
              <w:top w:val="single" w:sz="4" w:space="0" w:color="auto"/>
              <w:left w:val="single" w:sz="4" w:space="0" w:color="auto"/>
              <w:bottom w:val="single" w:sz="4" w:space="0" w:color="auto"/>
              <w:right w:val="single" w:sz="4" w:space="0" w:color="auto"/>
            </w:tcBorders>
          </w:tcPr>
          <w:p w14:paraId="180BCE60" w14:textId="77777777" w:rsidR="005523D7" w:rsidRPr="00DB05A5" w:rsidRDefault="005523D7" w:rsidP="005523D7">
            <w:pPr>
              <w:pStyle w:val="CellBody"/>
            </w:pPr>
            <w:r w:rsidRPr="00DB05A5">
              <w:t>Card Upgrade Fee</w:t>
            </w:r>
          </w:p>
          <w:p w14:paraId="17F8F0A0" w14:textId="77777777" w:rsidR="005523D7" w:rsidRPr="00DB05A5" w:rsidRDefault="005523D7" w:rsidP="005523D7">
            <w:pPr>
              <w:pStyle w:val="CellBody"/>
            </w:pPr>
            <w:r w:rsidRPr="00DB05A5">
              <w:t>(Phí nâng hạng)</w:t>
            </w:r>
          </w:p>
        </w:tc>
        <w:tc>
          <w:tcPr>
            <w:tcW w:w="992" w:type="dxa"/>
            <w:tcBorders>
              <w:top w:val="single" w:sz="4" w:space="0" w:color="auto"/>
              <w:left w:val="single" w:sz="4" w:space="0" w:color="auto"/>
              <w:bottom w:val="single" w:sz="4" w:space="0" w:color="auto"/>
              <w:right w:val="single" w:sz="4" w:space="0" w:color="auto"/>
            </w:tcBorders>
          </w:tcPr>
          <w:p w14:paraId="4433E2FF" w14:textId="008FEBA1" w:rsidR="005523D7" w:rsidRDefault="00130D87" w:rsidP="005523D7">
            <w:pPr>
              <w:pStyle w:val="CellBody"/>
            </w:pPr>
            <w:r>
              <w:t>50,000</w:t>
            </w:r>
          </w:p>
        </w:tc>
        <w:tc>
          <w:tcPr>
            <w:tcW w:w="2126" w:type="dxa"/>
            <w:tcBorders>
              <w:top w:val="single" w:sz="4" w:space="0" w:color="auto"/>
              <w:left w:val="single" w:sz="4" w:space="0" w:color="auto"/>
              <w:bottom w:val="single" w:sz="4" w:space="0" w:color="auto"/>
              <w:right w:val="single" w:sz="4" w:space="0" w:color="auto"/>
            </w:tcBorders>
          </w:tcPr>
          <w:p w14:paraId="1598254F" w14:textId="77777777" w:rsidR="005523D7" w:rsidRDefault="005523D7" w:rsidP="005523D7">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08DC04EB" w14:textId="77777777" w:rsidR="005523D7"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7BB56E34" w14:textId="77777777" w:rsidR="005523D7" w:rsidRDefault="005523D7" w:rsidP="005523D7">
            <w:pPr>
              <w:pStyle w:val="CellBody"/>
            </w:pPr>
          </w:p>
        </w:tc>
      </w:tr>
      <w:tr w:rsidR="005523D7" w:rsidRPr="009D4B48" w14:paraId="5AC6A62F" w14:textId="77777777" w:rsidTr="005523D7">
        <w:trPr>
          <w:trHeight w:val="50"/>
        </w:trPr>
        <w:tc>
          <w:tcPr>
            <w:tcW w:w="567" w:type="dxa"/>
            <w:tcBorders>
              <w:top w:val="single" w:sz="4" w:space="0" w:color="auto"/>
              <w:left w:val="single" w:sz="4" w:space="0" w:color="auto"/>
              <w:bottom w:val="single" w:sz="4" w:space="0" w:color="auto"/>
              <w:right w:val="single" w:sz="4" w:space="0" w:color="auto"/>
            </w:tcBorders>
          </w:tcPr>
          <w:p w14:paraId="2D8C05EA" w14:textId="77777777" w:rsidR="005523D7" w:rsidRPr="00DB05A5" w:rsidRDefault="005523D7" w:rsidP="005523D7">
            <w:pPr>
              <w:pStyle w:val="CellBody"/>
              <w:rPr>
                <w:lang w:val="en-US"/>
              </w:rPr>
            </w:pPr>
            <w:r w:rsidRPr="00DB05A5">
              <w:rPr>
                <w:lang w:val="en-US"/>
              </w:rPr>
              <w:t>10</w:t>
            </w:r>
          </w:p>
        </w:tc>
        <w:tc>
          <w:tcPr>
            <w:tcW w:w="3261" w:type="dxa"/>
            <w:tcBorders>
              <w:top w:val="single" w:sz="4" w:space="0" w:color="auto"/>
              <w:left w:val="single" w:sz="4" w:space="0" w:color="auto"/>
              <w:bottom w:val="single" w:sz="4" w:space="0" w:color="auto"/>
              <w:right w:val="single" w:sz="4" w:space="0" w:color="auto"/>
            </w:tcBorders>
          </w:tcPr>
          <w:p w14:paraId="6FCBB759" w14:textId="77777777" w:rsidR="005523D7" w:rsidRPr="00DB05A5" w:rsidRDefault="005523D7" w:rsidP="005523D7">
            <w:pPr>
              <w:pStyle w:val="CellBody"/>
            </w:pPr>
            <w:r w:rsidRPr="00DB05A5">
              <w:t>Card Downgrade Fee</w:t>
            </w:r>
          </w:p>
          <w:p w14:paraId="7545CD43" w14:textId="77777777" w:rsidR="005523D7" w:rsidRPr="00DB05A5" w:rsidRDefault="005523D7" w:rsidP="005523D7">
            <w:pPr>
              <w:pStyle w:val="CellBody"/>
            </w:pPr>
            <w:r w:rsidRPr="00DB05A5">
              <w:t>(Phí hạ hạng)</w:t>
            </w:r>
          </w:p>
        </w:tc>
        <w:tc>
          <w:tcPr>
            <w:tcW w:w="992" w:type="dxa"/>
            <w:tcBorders>
              <w:top w:val="single" w:sz="4" w:space="0" w:color="auto"/>
              <w:left w:val="single" w:sz="4" w:space="0" w:color="auto"/>
              <w:bottom w:val="single" w:sz="4" w:space="0" w:color="auto"/>
              <w:right w:val="single" w:sz="4" w:space="0" w:color="auto"/>
            </w:tcBorders>
          </w:tcPr>
          <w:p w14:paraId="11E06DF7" w14:textId="2C4F33DD" w:rsidR="005523D7" w:rsidRDefault="00130D87" w:rsidP="005523D7">
            <w:pPr>
              <w:pStyle w:val="CellBody"/>
            </w:pPr>
            <w:r>
              <w:t>50,000</w:t>
            </w:r>
          </w:p>
        </w:tc>
        <w:tc>
          <w:tcPr>
            <w:tcW w:w="2126" w:type="dxa"/>
            <w:tcBorders>
              <w:top w:val="single" w:sz="4" w:space="0" w:color="auto"/>
              <w:left w:val="single" w:sz="4" w:space="0" w:color="auto"/>
              <w:bottom w:val="single" w:sz="4" w:space="0" w:color="auto"/>
              <w:right w:val="single" w:sz="4" w:space="0" w:color="auto"/>
            </w:tcBorders>
          </w:tcPr>
          <w:p w14:paraId="69E7627D" w14:textId="77777777" w:rsidR="005523D7" w:rsidRDefault="005523D7" w:rsidP="005523D7">
            <w:pPr>
              <w:pStyle w:val="CellBody"/>
            </w:pPr>
            <w:r>
              <w:t>Per time; manually</w:t>
            </w:r>
          </w:p>
        </w:tc>
        <w:tc>
          <w:tcPr>
            <w:tcW w:w="1134" w:type="dxa"/>
            <w:tcBorders>
              <w:top w:val="single" w:sz="4" w:space="0" w:color="auto"/>
              <w:left w:val="single" w:sz="4" w:space="0" w:color="auto"/>
              <w:bottom w:val="single" w:sz="4" w:space="0" w:color="auto"/>
              <w:right w:val="single" w:sz="4" w:space="0" w:color="auto"/>
            </w:tcBorders>
          </w:tcPr>
          <w:p w14:paraId="6CBA335E" w14:textId="77777777" w:rsidR="005523D7" w:rsidRDefault="005523D7" w:rsidP="005523D7">
            <w:pPr>
              <w:pStyle w:val="CellBody"/>
            </w:pPr>
          </w:p>
        </w:tc>
        <w:tc>
          <w:tcPr>
            <w:tcW w:w="1276" w:type="dxa"/>
            <w:tcBorders>
              <w:top w:val="single" w:sz="4" w:space="0" w:color="auto"/>
              <w:left w:val="single" w:sz="4" w:space="0" w:color="auto"/>
              <w:bottom w:val="single" w:sz="4" w:space="0" w:color="auto"/>
              <w:right w:val="single" w:sz="4" w:space="0" w:color="auto"/>
            </w:tcBorders>
          </w:tcPr>
          <w:p w14:paraId="3E5194CF" w14:textId="77777777" w:rsidR="005523D7" w:rsidRDefault="005523D7" w:rsidP="005523D7">
            <w:pPr>
              <w:pStyle w:val="CellBody"/>
            </w:pPr>
          </w:p>
        </w:tc>
      </w:tr>
    </w:tbl>
    <w:p w14:paraId="2ED0D44F" w14:textId="77777777" w:rsidR="00DC2A55" w:rsidRDefault="00DC2A55" w:rsidP="000C73E8"/>
    <w:p w14:paraId="1C6DB6A4" w14:textId="77777777" w:rsidR="00685EEE" w:rsidRPr="00DE1397" w:rsidRDefault="00685EEE" w:rsidP="00DE1397">
      <w:r w:rsidRPr="00DE1397">
        <w:t>(*): Bank can change later</w:t>
      </w:r>
    </w:p>
    <w:p w14:paraId="3804602F" w14:textId="77777777" w:rsidR="000C73E8" w:rsidRDefault="000C73E8" w:rsidP="000C73E8">
      <w:pPr>
        <w:pStyle w:val="Heading4"/>
      </w:pPr>
      <w:r>
        <w:t>Transaction Fees</w:t>
      </w:r>
    </w:p>
    <w:p w14:paraId="1AEAC42B" w14:textId="5CC7011F" w:rsidR="000C73E8" w:rsidRDefault="000C73E8" w:rsidP="000C73E8">
      <w:pPr>
        <w:rPr>
          <w:lang w:val="en-US"/>
        </w:rPr>
      </w:pPr>
      <w:r w:rsidRPr="005D18EF">
        <w:rPr>
          <w:lang w:val="en-US"/>
        </w:rPr>
        <w:t>W</w:t>
      </w:r>
      <w:r>
        <w:rPr>
          <w:lang w:val="en-US"/>
        </w:rPr>
        <w:t>AY</w:t>
      </w:r>
      <w:r w:rsidRPr="005D18EF">
        <w:rPr>
          <w:lang w:val="en-US"/>
        </w:rPr>
        <w:t>4 can be configured to support as many</w:t>
      </w:r>
      <w:r>
        <w:rPr>
          <w:lang w:val="en-US"/>
        </w:rPr>
        <w:t xml:space="preserve"> transaction fees</w:t>
      </w:r>
      <w:r w:rsidRPr="005D18EF">
        <w:rPr>
          <w:lang w:val="en-US"/>
        </w:rPr>
        <w:t xml:space="preserve"> </w:t>
      </w:r>
      <w:r>
        <w:rPr>
          <w:lang w:val="en-US"/>
        </w:rPr>
        <w:t xml:space="preserve">as </w:t>
      </w:r>
      <w:r w:rsidRPr="005D18EF">
        <w:rPr>
          <w:lang w:val="en-US"/>
        </w:rPr>
        <w:t xml:space="preserve">required by </w:t>
      </w:r>
      <w:r w:rsidR="001830BF">
        <w:rPr>
          <w:lang w:val="en-US"/>
        </w:rPr>
        <w:t xml:space="preserve">ORIENT COMMERCIAL BANK </w:t>
      </w:r>
      <w:r>
        <w:rPr>
          <w:lang w:val="en-US"/>
        </w:rPr>
        <w:t>out-of-the-box.</w:t>
      </w:r>
    </w:p>
    <w:p w14:paraId="3B7457F9" w14:textId="77777777" w:rsidR="000C73E8" w:rsidRDefault="000C73E8" w:rsidP="000C73E8">
      <w:pPr>
        <w:pStyle w:val="BodyText"/>
        <w:rPr>
          <w:rFonts w:ascii="Calibri" w:hAnsi="Calibri"/>
        </w:rPr>
      </w:pPr>
      <w:r>
        <w:rPr>
          <w:rFonts w:ascii="Calibri" w:hAnsi="Calibri"/>
        </w:rPr>
        <w:t>Transaction fee can be one of the types defined below or a combination of:</w:t>
      </w:r>
    </w:p>
    <w:p w14:paraId="795FC7B1" w14:textId="77777777" w:rsidR="000C73E8" w:rsidRDefault="000C73E8" w:rsidP="00737E58">
      <w:pPr>
        <w:numPr>
          <w:ilvl w:val="0"/>
          <w:numId w:val="39"/>
        </w:numPr>
      </w:pPr>
      <w:r>
        <w:t xml:space="preserve">Fixed amount (F):  </w:t>
      </w:r>
    </w:p>
    <w:p w14:paraId="6A7CC224" w14:textId="77777777" w:rsidR="000C73E8" w:rsidRDefault="000C73E8" w:rsidP="00737E58">
      <w:pPr>
        <w:numPr>
          <w:ilvl w:val="0"/>
          <w:numId w:val="39"/>
        </w:numPr>
      </w:pPr>
      <w:r>
        <w:t>Percentage of the transaction amount (P).</w:t>
      </w:r>
    </w:p>
    <w:p w14:paraId="4F30CE32" w14:textId="77777777" w:rsidR="000C73E8" w:rsidRDefault="000C73E8" w:rsidP="00737E58">
      <w:pPr>
        <w:numPr>
          <w:ilvl w:val="0"/>
          <w:numId w:val="39"/>
        </w:numPr>
      </w:pPr>
      <w:r>
        <w:t xml:space="preserve">Minimum amount (m): </w:t>
      </w:r>
      <w:r w:rsidRPr="00C57C83">
        <w:t>Corresponding to the fee applied if the result of the fee computation is lower than itself</w:t>
      </w:r>
    </w:p>
    <w:p w14:paraId="1E633C51" w14:textId="77777777" w:rsidR="000C73E8" w:rsidRDefault="000C73E8" w:rsidP="00737E58">
      <w:pPr>
        <w:numPr>
          <w:ilvl w:val="0"/>
          <w:numId w:val="39"/>
        </w:numPr>
      </w:pPr>
      <w:r>
        <w:t xml:space="preserve">Maximum amount (M): </w:t>
      </w:r>
      <w:r w:rsidRPr="00C57C83">
        <w:t>Corresponding to the fee applied if the result of the fee computation is higher than itself</w:t>
      </w:r>
      <w:r w:rsidR="00621E48">
        <w:t>.</w:t>
      </w:r>
    </w:p>
    <w:p w14:paraId="600DB555" w14:textId="77777777" w:rsidR="000C73E8" w:rsidRDefault="000C73E8" w:rsidP="000C73E8">
      <w:pPr>
        <w:rPr>
          <w:lang w:val="en-US"/>
        </w:rPr>
      </w:pPr>
    </w:p>
    <w:p w14:paraId="08F269C8" w14:textId="77777777" w:rsidR="000C73E8" w:rsidRDefault="000C73E8" w:rsidP="000C73E8">
      <w:pPr>
        <w:pStyle w:val="BodyText"/>
        <w:jc w:val="both"/>
        <w:rPr>
          <w:rFonts w:ascii="Calibri" w:hAnsi="Calibri"/>
          <w:bCs/>
          <w:lang w:val="en-US"/>
        </w:rPr>
      </w:pPr>
      <w:r>
        <w:rPr>
          <w:rFonts w:ascii="Calibri" w:hAnsi="Calibri"/>
          <w:bCs/>
          <w:lang w:val="en-US"/>
        </w:rPr>
        <w:t>Fees can be configured to be charged at the time of authorization and transaction posting (default mode) or it can be configured to be charged only at the time of authorization or to be charged only at the time of transaction posting.</w:t>
      </w:r>
    </w:p>
    <w:p w14:paraId="56D0C059" w14:textId="77777777" w:rsidR="000C73E8" w:rsidRDefault="000C73E8" w:rsidP="000C73E8">
      <w:pPr>
        <w:pStyle w:val="BodyText"/>
        <w:jc w:val="both"/>
        <w:rPr>
          <w:rFonts w:ascii="Calibri" w:hAnsi="Calibri"/>
          <w:bCs/>
          <w:lang w:val="en-US"/>
        </w:rPr>
      </w:pPr>
      <w:r>
        <w:rPr>
          <w:rFonts w:ascii="Calibri" w:hAnsi="Calibri"/>
          <w:bCs/>
          <w:lang w:val="en-US"/>
        </w:rPr>
        <w:t>In case a fee is configured to be charged at the time of authorization, then in case there is not enough amount available on the contract to cover for the transaction amount and the fee amount, then the authorization will be rejected. The alternative is to configure a fee to be charged only at the time of transaction posting. This however has a risk since it is possible for the contract to go Over</w:t>
      </w:r>
      <w:r w:rsidR="007E3120">
        <w:rPr>
          <w:rFonts w:ascii="Calibri" w:hAnsi="Calibri"/>
          <w:bCs/>
          <w:lang w:val="en-US"/>
        </w:rPr>
        <w:t>-</w:t>
      </w:r>
      <w:r>
        <w:rPr>
          <w:rFonts w:ascii="Calibri" w:hAnsi="Calibri"/>
          <w:bCs/>
          <w:lang w:val="en-US"/>
        </w:rPr>
        <w:t xml:space="preserve">limit since the fee amount was blocked from the amount available of the contract at the time of authorization. </w:t>
      </w:r>
    </w:p>
    <w:p w14:paraId="216FF3FF" w14:textId="77777777" w:rsidR="000C73E8" w:rsidRDefault="000C73E8" w:rsidP="000C73E8">
      <w:pPr>
        <w:pStyle w:val="BodyText"/>
        <w:rPr>
          <w:rFonts w:ascii="Calibri" w:hAnsi="Calibri"/>
        </w:rPr>
      </w:pPr>
      <w:r>
        <w:rPr>
          <w:rFonts w:ascii="Calibri" w:hAnsi="Calibri"/>
        </w:rPr>
        <w:t>The following table defines some examples of the possible transaction fees that can be applied:</w:t>
      </w:r>
    </w:p>
    <w:p w14:paraId="5EF0330F" w14:textId="77777777" w:rsidR="00683308" w:rsidRPr="000A276C" w:rsidRDefault="00683308" w:rsidP="00683308">
      <w:pPr>
        <w:rPr>
          <w:b/>
        </w:rPr>
      </w:pPr>
      <w:r w:rsidRPr="000A276C">
        <w:rPr>
          <w:b/>
        </w:rPr>
        <w:t>Master Credit Card for Corporate Client</w:t>
      </w:r>
      <w:r w:rsidR="00685EEE">
        <w:rPr>
          <w:b/>
        </w:rPr>
        <w:t xml:space="preserve"> (*)</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810"/>
        <w:gridCol w:w="1440"/>
        <w:gridCol w:w="990"/>
        <w:gridCol w:w="900"/>
        <w:gridCol w:w="900"/>
      </w:tblGrid>
      <w:tr w:rsidR="00EA75EE" w:rsidRPr="009D4B48" w14:paraId="395BE818" w14:textId="77777777" w:rsidTr="00477885">
        <w:trPr>
          <w:cantSplit/>
          <w:trHeight w:val="263"/>
          <w:tblHeader/>
        </w:trPr>
        <w:tc>
          <w:tcPr>
            <w:tcW w:w="567" w:type="dxa"/>
            <w:shd w:val="clear" w:color="auto" w:fill="FFC000"/>
          </w:tcPr>
          <w:p w14:paraId="3FE3B3D8" w14:textId="77777777" w:rsidR="00EA75EE" w:rsidRPr="009D4B48" w:rsidRDefault="00EA75EE" w:rsidP="00683308">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1D7746CE" w14:textId="77777777" w:rsidR="00EA75EE" w:rsidRPr="009D4B48" w:rsidRDefault="00EA75EE" w:rsidP="00683308">
            <w:pPr>
              <w:pStyle w:val="CellHeader"/>
              <w:rPr>
                <w:snapToGrid w:val="0"/>
                <w:lang w:val="en-US"/>
              </w:rPr>
            </w:pPr>
            <w:r w:rsidRPr="009D4B48">
              <w:rPr>
                <w:snapToGrid w:val="0"/>
                <w:lang w:val="en-US"/>
              </w:rPr>
              <w:t>Fee Type</w:t>
            </w:r>
          </w:p>
        </w:tc>
        <w:tc>
          <w:tcPr>
            <w:tcW w:w="6480" w:type="dxa"/>
            <w:gridSpan w:val="6"/>
            <w:shd w:val="clear" w:color="auto" w:fill="FFC000"/>
          </w:tcPr>
          <w:p w14:paraId="3EE3846C" w14:textId="77777777" w:rsidR="00EA75EE" w:rsidRDefault="00EA75EE" w:rsidP="00683308">
            <w:pPr>
              <w:pStyle w:val="CellHeader"/>
              <w:jc w:val="center"/>
              <w:rPr>
                <w:snapToGrid w:val="0"/>
                <w:lang w:val="en-US"/>
              </w:rPr>
            </w:pPr>
            <w:r>
              <w:rPr>
                <w:snapToGrid w:val="0"/>
                <w:lang w:val="en-US"/>
              </w:rPr>
              <w:t>Client Classifier</w:t>
            </w:r>
          </w:p>
        </w:tc>
      </w:tr>
      <w:tr w:rsidR="003A4680" w:rsidRPr="009D4B48" w14:paraId="6CEFAA7E" w14:textId="77777777" w:rsidTr="00477885">
        <w:trPr>
          <w:cantSplit/>
          <w:trHeight w:val="263"/>
          <w:tblHeader/>
        </w:trPr>
        <w:tc>
          <w:tcPr>
            <w:tcW w:w="567" w:type="dxa"/>
            <w:shd w:val="clear" w:color="auto" w:fill="FFC000"/>
          </w:tcPr>
          <w:p w14:paraId="15E3B7CA" w14:textId="77777777" w:rsidR="00EA75EE" w:rsidRPr="009D4B48" w:rsidRDefault="00EA75EE" w:rsidP="00683308">
            <w:pPr>
              <w:pStyle w:val="CellHeader"/>
              <w:rPr>
                <w:snapToGrid w:val="0"/>
                <w:lang w:val="en-US"/>
              </w:rPr>
            </w:pPr>
          </w:p>
        </w:tc>
        <w:tc>
          <w:tcPr>
            <w:tcW w:w="2290" w:type="dxa"/>
            <w:shd w:val="clear" w:color="auto" w:fill="FFC000"/>
          </w:tcPr>
          <w:p w14:paraId="5C0E7668" w14:textId="77777777" w:rsidR="00EA75EE" w:rsidRPr="009D4B48" w:rsidRDefault="00EA75EE" w:rsidP="00683308">
            <w:pPr>
              <w:pStyle w:val="CellHeader"/>
              <w:rPr>
                <w:snapToGrid w:val="0"/>
                <w:lang w:val="en-US"/>
              </w:rPr>
            </w:pPr>
          </w:p>
        </w:tc>
        <w:tc>
          <w:tcPr>
            <w:tcW w:w="1440" w:type="dxa"/>
            <w:shd w:val="clear" w:color="auto" w:fill="FFC000"/>
          </w:tcPr>
          <w:p w14:paraId="31E14C33" w14:textId="38B8F3DD" w:rsidR="00EA75EE" w:rsidRDefault="00EA75EE" w:rsidP="00683308">
            <w:pPr>
              <w:pStyle w:val="CellHeader"/>
              <w:rPr>
                <w:snapToGrid w:val="0"/>
                <w:lang w:val="en-US"/>
              </w:rPr>
            </w:pPr>
            <w:r>
              <w:rPr>
                <w:snapToGrid w:val="0"/>
                <w:lang w:val="en-US"/>
              </w:rPr>
              <w:t>Normal</w:t>
            </w:r>
          </w:p>
        </w:tc>
        <w:tc>
          <w:tcPr>
            <w:tcW w:w="810" w:type="dxa"/>
            <w:shd w:val="clear" w:color="auto" w:fill="FFC000"/>
          </w:tcPr>
          <w:p w14:paraId="3AA8F3F0" w14:textId="2A7043D9" w:rsidR="00EA75EE" w:rsidRDefault="00EA75EE" w:rsidP="00683308">
            <w:pPr>
              <w:pStyle w:val="CellHeader"/>
              <w:rPr>
                <w:snapToGrid w:val="0"/>
                <w:lang w:val="en-US"/>
              </w:rPr>
            </w:pPr>
            <w:r>
              <w:rPr>
                <w:snapToGrid w:val="0"/>
                <w:lang w:val="en-US"/>
              </w:rPr>
              <w:t>Staff</w:t>
            </w:r>
          </w:p>
        </w:tc>
        <w:tc>
          <w:tcPr>
            <w:tcW w:w="1440" w:type="dxa"/>
            <w:shd w:val="clear" w:color="auto" w:fill="FFC000"/>
          </w:tcPr>
          <w:p w14:paraId="2E077000" w14:textId="2FE79827" w:rsidR="00EA75EE" w:rsidRDefault="00EA75EE" w:rsidP="00683308">
            <w:pPr>
              <w:pStyle w:val="CellHeader"/>
              <w:rPr>
                <w:snapToGrid w:val="0"/>
                <w:lang w:val="en-US"/>
              </w:rPr>
            </w:pPr>
            <w:r>
              <w:rPr>
                <w:snapToGrid w:val="0"/>
                <w:lang w:val="en-US"/>
              </w:rPr>
              <w:t>KHDC</w:t>
            </w:r>
          </w:p>
        </w:tc>
        <w:tc>
          <w:tcPr>
            <w:tcW w:w="990" w:type="dxa"/>
            <w:shd w:val="clear" w:color="auto" w:fill="FFC000"/>
          </w:tcPr>
          <w:p w14:paraId="2B3500E4" w14:textId="62C4CC1C" w:rsidR="00EA75EE" w:rsidRDefault="00EA75EE" w:rsidP="00683308">
            <w:pPr>
              <w:pStyle w:val="CellHeader"/>
              <w:rPr>
                <w:snapToGrid w:val="0"/>
                <w:lang w:val="en-US"/>
              </w:rPr>
            </w:pPr>
            <w:r>
              <w:rPr>
                <w:snapToGrid w:val="0"/>
                <w:lang w:val="en-US"/>
              </w:rPr>
              <w:t>Cash card</w:t>
            </w:r>
          </w:p>
        </w:tc>
        <w:tc>
          <w:tcPr>
            <w:tcW w:w="900" w:type="dxa"/>
            <w:shd w:val="clear" w:color="auto" w:fill="FFC000"/>
          </w:tcPr>
          <w:p w14:paraId="2B7005CB" w14:textId="04F2B813" w:rsidR="00EA75EE" w:rsidRDefault="00EA75EE" w:rsidP="00683308">
            <w:pPr>
              <w:pStyle w:val="CellHeader"/>
              <w:rPr>
                <w:snapToGrid w:val="0"/>
                <w:lang w:val="en-US"/>
              </w:rPr>
            </w:pPr>
            <w:r>
              <w:rPr>
                <w:snapToGrid w:val="0"/>
                <w:lang w:val="en-US"/>
              </w:rPr>
              <w:t>Payroll</w:t>
            </w:r>
          </w:p>
        </w:tc>
        <w:tc>
          <w:tcPr>
            <w:tcW w:w="900" w:type="dxa"/>
            <w:shd w:val="clear" w:color="auto" w:fill="FFC000"/>
          </w:tcPr>
          <w:p w14:paraId="039B03DB" w14:textId="727E496A" w:rsidR="00EA75EE" w:rsidRDefault="00EF2827" w:rsidP="00683308">
            <w:pPr>
              <w:pStyle w:val="CellHeader"/>
              <w:rPr>
                <w:snapToGrid w:val="0"/>
                <w:lang w:val="en-US"/>
              </w:rPr>
            </w:pPr>
            <w:r>
              <w:rPr>
                <w:snapToGrid w:val="0"/>
                <w:lang w:val="en-US"/>
              </w:rPr>
              <w:t>S</w:t>
            </w:r>
            <w:r w:rsidR="00EA75EE">
              <w:rPr>
                <w:snapToGrid w:val="0"/>
                <w:lang w:val="en-US"/>
              </w:rPr>
              <w:t>tudent</w:t>
            </w:r>
          </w:p>
        </w:tc>
      </w:tr>
      <w:tr w:rsidR="000B2373" w:rsidRPr="009D4B48" w14:paraId="60A6257C" w14:textId="77777777" w:rsidTr="00477885">
        <w:trPr>
          <w:trHeight w:val="50"/>
        </w:trPr>
        <w:tc>
          <w:tcPr>
            <w:tcW w:w="567" w:type="dxa"/>
          </w:tcPr>
          <w:p w14:paraId="416C9DFB" w14:textId="77777777" w:rsidR="00EA75EE" w:rsidRPr="009D4B48" w:rsidRDefault="00EA75EE" w:rsidP="00683308">
            <w:pPr>
              <w:pStyle w:val="CellBody"/>
              <w:rPr>
                <w:lang w:val="ru-RU"/>
              </w:rPr>
            </w:pPr>
            <w:r w:rsidRPr="009D4B48">
              <w:rPr>
                <w:lang w:val="ru-RU"/>
              </w:rPr>
              <w:t>1</w:t>
            </w:r>
          </w:p>
        </w:tc>
        <w:tc>
          <w:tcPr>
            <w:tcW w:w="2290" w:type="dxa"/>
          </w:tcPr>
          <w:p w14:paraId="7EF589E9" w14:textId="77777777" w:rsidR="00EA75EE" w:rsidRDefault="00EA75EE" w:rsidP="00683308">
            <w:pPr>
              <w:pStyle w:val="CellBody"/>
            </w:pPr>
            <w:r>
              <w:t>Balance Inquiry</w:t>
            </w:r>
          </w:p>
          <w:p w14:paraId="2CB8A6C8" w14:textId="77777777" w:rsidR="00EA75EE" w:rsidRDefault="00EA75EE" w:rsidP="00683308">
            <w:pPr>
              <w:pStyle w:val="CellBody"/>
            </w:pPr>
            <w:r>
              <w:t>(</w:t>
            </w:r>
            <w:r w:rsidRPr="00972B2E">
              <w:rPr>
                <w:i/>
              </w:rPr>
              <w:t>Phí tra cứu số dư</w:t>
            </w:r>
            <w:r>
              <w:t>)</w:t>
            </w:r>
          </w:p>
          <w:p w14:paraId="42E3194D" w14:textId="77777777" w:rsidR="00EA75EE" w:rsidRDefault="00EA75EE" w:rsidP="00683308">
            <w:pPr>
              <w:pStyle w:val="CellBody"/>
              <w:ind w:left="318"/>
            </w:pPr>
            <w:r>
              <w:lastRenderedPageBreak/>
              <w:t>At own ATM</w:t>
            </w:r>
          </w:p>
          <w:p w14:paraId="1D4E863A" w14:textId="77777777" w:rsidR="00EA75EE" w:rsidRPr="009D4B48" w:rsidRDefault="00EA75EE" w:rsidP="00683308">
            <w:pPr>
              <w:pStyle w:val="CellBody"/>
              <w:ind w:left="318"/>
            </w:pPr>
            <w:r>
              <w:t>At other ATM</w:t>
            </w:r>
          </w:p>
        </w:tc>
        <w:tc>
          <w:tcPr>
            <w:tcW w:w="1440" w:type="dxa"/>
          </w:tcPr>
          <w:p w14:paraId="68801E15" w14:textId="2B715576" w:rsidR="00EA75EE" w:rsidRDefault="00477885" w:rsidP="00683308">
            <w:pPr>
              <w:pStyle w:val="CellBody"/>
            </w:pPr>
            <w:r>
              <w:lastRenderedPageBreak/>
              <w:t>0</w:t>
            </w:r>
          </w:p>
          <w:p w14:paraId="160F029E" w14:textId="77777777" w:rsidR="00EA75EE" w:rsidRDefault="00EA75EE" w:rsidP="00683308">
            <w:pPr>
              <w:pStyle w:val="CellBody"/>
            </w:pPr>
          </w:p>
          <w:p w14:paraId="58E42BF5" w14:textId="77777777" w:rsidR="00EA75EE" w:rsidRDefault="00EA75EE" w:rsidP="00683308">
            <w:pPr>
              <w:pStyle w:val="CellBody"/>
            </w:pPr>
            <w:r>
              <w:lastRenderedPageBreak/>
              <w:t>0</w:t>
            </w:r>
          </w:p>
          <w:p w14:paraId="44773790" w14:textId="35E84C09" w:rsidR="00EA75EE" w:rsidRPr="009D4B48" w:rsidRDefault="00EA75EE" w:rsidP="00683308">
            <w:pPr>
              <w:pStyle w:val="CellBody"/>
            </w:pPr>
            <w:r>
              <w:t>0</w:t>
            </w:r>
          </w:p>
        </w:tc>
        <w:tc>
          <w:tcPr>
            <w:tcW w:w="810" w:type="dxa"/>
          </w:tcPr>
          <w:p w14:paraId="52C38BDE" w14:textId="42FD3EB2" w:rsidR="00EA75EE" w:rsidRDefault="00477885" w:rsidP="00683308">
            <w:pPr>
              <w:pStyle w:val="CellBody"/>
            </w:pPr>
            <w:r>
              <w:lastRenderedPageBreak/>
              <w:t>n/a</w:t>
            </w:r>
          </w:p>
        </w:tc>
        <w:tc>
          <w:tcPr>
            <w:tcW w:w="1440" w:type="dxa"/>
          </w:tcPr>
          <w:p w14:paraId="07F6B5E5" w14:textId="085B0DB5" w:rsidR="00EA75EE" w:rsidRDefault="00477885" w:rsidP="00683308">
            <w:pPr>
              <w:pStyle w:val="CellBody"/>
            </w:pPr>
            <w:r>
              <w:t>n/a</w:t>
            </w:r>
          </w:p>
        </w:tc>
        <w:tc>
          <w:tcPr>
            <w:tcW w:w="990" w:type="dxa"/>
          </w:tcPr>
          <w:p w14:paraId="4B98ED0C" w14:textId="28298078" w:rsidR="00EA75EE" w:rsidRPr="009D4B48" w:rsidRDefault="00477885" w:rsidP="00683308">
            <w:pPr>
              <w:pStyle w:val="CellBody"/>
            </w:pPr>
            <w:r>
              <w:t>n/a</w:t>
            </w:r>
          </w:p>
        </w:tc>
        <w:tc>
          <w:tcPr>
            <w:tcW w:w="900" w:type="dxa"/>
          </w:tcPr>
          <w:p w14:paraId="24D69072" w14:textId="5B323969" w:rsidR="00EA75EE" w:rsidRPr="009D4B48" w:rsidRDefault="00477885" w:rsidP="00683308">
            <w:pPr>
              <w:pStyle w:val="CellBody"/>
            </w:pPr>
            <w:r>
              <w:t>n/a</w:t>
            </w:r>
          </w:p>
        </w:tc>
        <w:tc>
          <w:tcPr>
            <w:tcW w:w="900" w:type="dxa"/>
          </w:tcPr>
          <w:p w14:paraId="5A96A789" w14:textId="30D1455D" w:rsidR="00EA75EE" w:rsidRPr="009D4B48" w:rsidRDefault="00477885" w:rsidP="00683308">
            <w:pPr>
              <w:pStyle w:val="CellBody"/>
            </w:pPr>
            <w:r>
              <w:t>n/a</w:t>
            </w:r>
          </w:p>
        </w:tc>
      </w:tr>
      <w:tr w:rsidR="00477885" w:rsidRPr="009D4B48" w14:paraId="21651183" w14:textId="77777777" w:rsidTr="00477885">
        <w:trPr>
          <w:trHeight w:val="50"/>
        </w:trPr>
        <w:tc>
          <w:tcPr>
            <w:tcW w:w="567" w:type="dxa"/>
          </w:tcPr>
          <w:p w14:paraId="60F8E368" w14:textId="77777777" w:rsidR="00477885" w:rsidRPr="00B33FF6" w:rsidRDefault="00477885" w:rsidP="00477885">
            <w:pPr>
              <w:pStyle w:val="CellBody"/>
              <w:rPr>
                <w:lang w:val="en-US"/>
              </w:rPr>
            </w:pPr>
            <w:r>
              <w:rPr>
                <w:lang w:val="en-US"/>
              </w:rPr>
              <w:lastRenderedPageBreak/>
              <w:t>2</w:t>
            </w:r>
          </w:p>
        </w:tc>
        <w:tc>
          <w:tcPr>
            <w:tcW w:w="2290" w:type="dxa"/>
          </w:tcPr>
          <w:p w14:paraId="4738F30F" w14:textId="77777777" w:rsidR="00477885" w:rsidRDefault="00477885" w:rsidP="00477885">
            <w:pPr>
              <w:pStyle w:val="CellBody"/>
            </w:pPr>
            <w:r>
              <w:t>Transaction Processing</w:t>
            </w:r>
          </w:p>
          <w:p w14:paraId="6D8FF1E6" w14:textId="77777777" w:rsidR="00477885" w:rsidRDefault="00477885" w:rsidP="00477885">
            <w:pPr>
              <w:pStyle w:val="CellBody"/>
            </w:pPr>
            <w:r>
              <w:t>(</w:t>
            </w:r>
            <w:r w:rsidRPr="00156D35">
              <w:rPr>
                <w:i/>
              </w:rPr>
              <w:t>Phí xử lý giao dịch</w:t>
            </w:r>
            <w:r>
              <w:t>)</w:t>
            </w:r>
          </w:p>
          <w:p w14:paraId="109ED5D6" w14:textId="67539F7D" w:rsidR="00477885" w:rsidRPr="009E7A72" w:rsidRDefault="00886044" w:rsidP="00477885">
            <w:pPr>
              <w:pStyle w:val="CellBody"/>
              <w:rPr>
                <w:i/>
              </w:rPr>
            </w:pPr>
            <w:r>
              <w:rPr>
                <w:i/>
              </w:rPr>
              <w:t>World</w:t>
            </w:r>
          </w:p>
          <w:p w14:paraId="6ED15DF7" w14:textId="387E235F" w:rsidR="00477885" w:rsidRDefault="00477885" w:rsidP="00477885">
            <w:pPr>
              <w:pStyle w:val="CellBody"/>
            </w:pPr>
            <w:r w:rsidRPr="009E7A72">
              <w:rPr>
                <w:i/>
              </w:rPr>
              <w:t>Platinum</w:t>
            </w:r>
          </w:p>
        </w:tc>
        <w:tc>
          <w:tcPr>
            <w:tcW w:w="1440" w:type="dxa"/>
          </w:tcPr>
          <w:p w14:paraId="442941C5" w14:textId="77777777" w:rsidR="00477885" w:rsidRDefault="00477885" w:rsidP="00477885">
            <w:pPr>
              <w:pStyle w:val="CellBody"/>
            </w:pPr>
          </w:p>
          <w:p w14:paraId="480F969E" w14:textId="77777777" w:rsidR="00477885" w:rsidRDefault="00477885" w:rsidP="00477885">
            <w:pPr>
              <w:pStyle w:val="CellBody"/>
            </w:pPr>
          </w:p>
          <w:p w14:paraId="708B4A34" w14:textId="77777777" w:rsidR="00477885" w:rsidRDefault="00477885" w:rsidP="00477885">
            <w:pPr>
              <w:pStyle w:val="CellBody"/>
            </w:pPr>
            <w:r>
              <w:t>2.5%</w:t>
            </w:r>
          </w:p>
          <w:p w14:paraId="710EAC90" w14:textId="2AAA96FE" w:rsidR="00886044" w:rsidRPr="009D4B48" w:rsidRDefault="00886044" w:rsidP="00477885">
            <w:pPr>
              <w:pStyle w:val="CellBody"/>
            </w:pPr>
            <w:r>
              <w:t>2.5%</w:t>
            </w:r>
          </w:p>
        </w:tc>
        <w:tc>
          <w:tcPr>
            <w:tcW w:w="810" w:type="dxa"/>
          </w:tcPr>
          <w:p w14:paraId="63C5FBB3" w14:textId="44EDEBBA" w:rsidR="00477885" w:rsidRDefault="00477885" w:rsidP="00477885">
            <w:pPr>
              <w:pStyle w:val="CellBody"/>
            </w:pPr>
            <w:r>
              <w:t>n/a</w:t>
            </w:r>
          </w:p>
        </w:tc>
        <w:tc>
          <w:tcPr>
            <w:tcW w:w="1440" w:type="dxa"/>
          </w:tcPr>
          <w:p w14:paraId="64928984" w14:textId="767914CF" w:rsidR="00477885" w:rsidRDefault="00477885" w:rsidP="00477885">
            <w:pPr>
              <w:pStyle w:val="CellBody"/>
            </w:pPr>
            <w:r>
              <w:t>n/a</w:t>
            </w:r>
          </w:p>
        </w:tc>
        <w:tc>
          <w:tcPr>
            <w:tcW w:w="990" w:type="dxa"/>
          </w:tcPr>
          <w:p w14:paraId="5AFEF670" w14:textId="1E204C07" w:rsidR="00477885" w:rsidRPr="009D4B48" w:rsidRDefault="00477885" w:rsidP="00477885">
            <w:pPr>
              <w:pStyle w:val="CellBody"/>
            </w:pPr>
            <w:r>
              <w:t>n/a</w:t>
            </w:r>
          </w:p>
        </w:tc>
        <w:tc>
          <w:tcPr>
            <w:tcW w:w="900" w:type="dxa"/>
          </w:tcPr>
          <w:p w14:paraId="024116B6" w14:textId="581161B6" w:rsidR="00477885" w:rsidRPr="009D4B48" w:rsidRDefault="00477885" w:rsidP="00477885">
            <w:pPr>
              <w:pStyle w:val="CellBody"/>
            </w:pPr>
            <w:r>
              <w:t>n/a</w:t>
            </w:r>
          </w:p>
        </w:tc>
        <w:tc>
          <w:tcPr>
            <w:tcW w:w="900" w:type="dxa"/>
          </w:tcPr>
          <w:p w14:paraId="1610E670" w14:textId="2DDE73A9" w:rsidR="00477885" w:rsidRPr="009D4B48" w:rsidRDefault="00477885" w:rsidP="00477885">
            <w:pPr>
              <w:pStyle w:val="CellBody"/>
            </w:pPr>
            <w:r>
              <w:t>n/a</w:t>
            </w:r>
          </w:p>
        </w:tc>
      </w:tr>
      <w:tr w:rsidR="00477885" w:rsidRPr="009D4B48" w14:paraId="251FF06C" w14:textId="77777777" w:rsidTr="00477885">
        <w:trPr>
          <w:trHeight w:val="50"/>
        </w:trPr>
        <w:tc>
          <w:tcPr>
            <w:tcW w:w="567" w:type="dxa"/>
          </w:tcPr>
          <w:p w14:paraId="3D5D8942" w14:textId="77777777" w:rsidR="00477885" w:rsidRDefault="00477885" w:rsidP="00477885">
            <w:pPr>
              <w:pStyle w:val="CellBody"/>
              <w:rPr>
                <w:lang w:val="en-US"/>
              </w:rPr>
            </w:pPr>
            <w:r>
              <w:rPr>
                <w:lang w:val="en-US"/>
              </w:rPr>
              <w:t>3</w:t>
            </w:r>
          </w:p>
        </w:tc>
        <w:tc>
          <w:tcPr>
            <w:tcW w:w="2290" w:type="dxa"/>
          </w:tcPr>
          <w:p w14:paraId="48678B6F" w14:textId="77777777" w:rsidR="00477885" w:rsidRDefault="00477885" w:rsidP="00477885">
            <w:pPr>
              <w:pStyle w:val="CellBody"/>
            </w:pPr>
            <w:r>
              <w:t>Currency Exchange</w:t>
            </w:r>
          </w:p>
          <w:p w14:paraId="475CEEBA" w14:textId="77777777" w:rsidR="00477885" w:rsidRDefault="00477885" w:rsidP="00477885">
            <w:pPr>
              <w:pStyle w:val="CellBody"/>
            </w:pPr>
            <w:r>
              <w:t>(</w:t>
            </w:r>
            <w:r w:rsidRPr="00156D35">
              <w:rPr>
                <w:i/>
              </w:rPr>
              <w:t>Phí chuyển đổi ngoại tệ</w:t>
            </w:r>
            <w:r>
              <w:t>)</w:t>
            </w:r>
          </w:p>
        </w:tc>
        <w:tc>
          <w:tcPr>
            <w:tcW w:w="1440" w:type="dxa"/>
          </w:tcPr>
          <w:p w14:paraId="24DDE41C" w14:textId="77777777" w:rsidR="00477885" w:rsidRDefault="00477885" w:rsidP="00477885">
            <w:pPr>
              <w:pStyle w:val="CellBody"/>
            </w:pPr>
            <w:r>
              <w:t>0</w:t>
            </w:r>
          </w:p>
          <w:p w14:paraId="533F2166" w14:textId="564AF381" w:rsidR="00477885" w:rsidRDefault="00477885" w:rsidP="00477885">
            <w:pPr>
              <w:pStyle w:val="CellBody"/>
            </w:pPr>
          </w:p>
        </w:tc>
        <w:tc>
          <w:tcPr>
            <w:tcW w:w="810" w:type="dxa"/>
          </w:tcPr>
          <w:p w14:paraId="224DE068" w14:textId="06EF5ACB" w:rsidR="00477885" w:rsidRDefault="00477885" w:rsidP="00477885">
            <w:pPr>
              <w:pStyle w:val="CellBody"/>
            </w:pPr>
            <w:r>
              <w:t>n/a</w:t>
            </w:r>
          </w:p>
        </w:tc>
        <w:tc>
          <w:tcPr>
            <w:tcW w:w="1440" w:type="dxa"/>
          </w:tcPr>
          <w:p w14:paraId="2E6B6566" w14:textId="277AC7DC" w:rsidR="00477885" w:rsidRDefault="00477885" w:rsidP="00477885">
            <w:pPr>
              <w:pStyle w:val="CellBody"/>
            </w:pPr>
            <w:r>
              <w:t>n/a</w:t>
            </w:r>
          </w:p>
        </w:tc>
        <w:tc>
          <w:tcPr>
            <w:tcW w:w="990" w:type="dxa"/>
          </w:tcPr>
          <w:p w14:paraId="37F11900" w14:textId="2C51F98C" w:rsidR="00477885" w:rsidRDefault="00477885" w:rsidP="00477885">
            <w:pPr>
              <w:pStyle w:val="CellBody"/>
            </w:pPr>
            <w:r>
              <w:t>n/a</w:t>
            </w:r>
          </w:p>
        </w:tc>
        <w:tc>
          <w:tcPr>
            <w:tcW w:w="900" w:type="dxa"/>
          </w:tcPr>
          <w:p w14:paraId="3758F1C3" w14:textId="5FDF334B" w:rsidR="00477885" w:rsidRDefault="00477885" w:rsidP="00477885">
            <w:pPr>
              <w:pStyle w:val="CellBody"/>
            </w:pPr>
            <w:r>
              <w:t>n/a</w:t>
            </w:r>
          </w:p>
        </w:tc>
        <w:tc>
          <w:tcPr>
            <w:tcW w:w="900" w:type="dxa"/>
          </w:tcPr>
          <w:p w14:paraId="6A3F9ABB" w14:textId="10BFB05F" w:rsidR="00477885" w:rsidRDefault="00477885" w:rsidP="00477885">
            <w:pPr>
              <w:pStyle w:val="CellBody"/>
            </w:pPr>
            <w:r>
              <w:t>n/a</w:t>
            </w:r>
          </w:p>
        </w:tc>
      </w:tr>
      <w:tr w:rsidR="00477885" w:rsidRPr="009D4B48" w14:paraId="62944F26" w14:textId="77777777" w:rsidTr="00477885">
        <w:trPr>
          <w:trHeight w:val="50"/>
        </w:trPr>
        <w:tc>
          <w:tcPr>
            <w:tcW w:w="567" w:type="dxa"/>
          </w:tcPr>
          <w:p w14:paraId="555715B5" w14:textId="77777777" w:rsidR="00477885" w:rsidRDefault="00477885" w:rsidP="00477885">
            <w:pPr>
              <w:pStyle w:val="CellBody"/>
              <w:rPr>
                <w:lang w:val="en-US"/>
              </w:rPr>
            </w:pPr>
            <w:r>
              <w:rPr>
                <w:lang w:val="en-US"/>
              </w:rPr>
              <w:t>4</w:t>
            </w:r>
          </w:p>
        </w:tc>
        <w:tc>
          <w:tcPr>
            <w:tcW w:w="2290" w:type="dxa"/>
          </w:tcPr>
          <w:p w14:paraId="08E89C9F" w14:textId="77777777" w:rsidR="00477885" w:rsidRDefault="00477885" w:rsidP="00477885">
            <w:pPr>
              <w:pStyle w:val="CellBody"/>
            </w:pPr>
            <w:r>
              <w:t>Master Card Funds Transfer</w:t>
            </w:r>
          </w:p>
          <w:p w14:paraId="5ECD2766" w14:textId="77777777" w:rsidR="00477885" w:rsidRDefault="00477885" w:rsidP="00477885">
            <w:pPr>
              <w:pStyle w:val="CellBody"/>
            </w:pPr>
            <w:r>
              <w:t>(</w:t>
            </w:r>
            <w:r w:rsidRPr="00156D35">
              <w:rPr>
                <w:i/>
              </w:rPr>
              <w:t>Chuyển tiền qua MC</w:t>
            </w:r>
            <w:r>
              <w:t>)</w:t>
            </w:r>
          </w:p>
        </w:tc>
        <w:tc>
          <w:tcPr>
            <w:tcW w:w="1440" w:type="dxa"/>
          </w:tcPr>
          <w:p w14:paraId="7F6D5143" w14:textId="1179604A" w:rsidR="00477885" w:rsidRDefault="00477885" w:rsidP="00477885">
            <w:pPr>
              <w:pStyle w:val="CellBody"/>
            </w:pPr>
            <w:r>
              <w:t>0%</w:t>
            </w:r>
          </w:p>
        </w:tc>
        <w:tc>
          <w:tcPr>
            <w:tcW w:w="810" w:type="dxa"/>
          </w:tcPr>
          <w:p w14:paraId="39EDDEA4" w14:textId="675EE0EB" w:rsidR="00477885" w:rsidRDefault="00477885" w:rsidP="00477885">
            <w:pPr>
              <w:pStyle w:val="CellBody"/>
            </w:pPr>
            <w:r>
              <w:t>n/a</w:t>
            </w:r>
          </w:p>
        </w:tc>
        <w:tc>
          <w:tcPr>
            <w:tcW w:w="1440" w:type="dxa"/>
          </w:tcPr>
          <w:p w14:paraId="34ECF12E" w14:textId="3DE772EF" w:rsidR="00477885" w:rsidRDefault="00477885" w:rsidP="00477885">
            <w:pPr>
              <w:pStyle w:val="CellBody"/>
            </w:pPr>
            <w:r>
              <w:t>n/a</w:t>
            </w:r>
          </w:p>
        </w:tc>
        <w:tc>
          <w:tcPr>
            <w:tcW w:w="990" w:type="dxa"/>
          </w:tcPr>
          <w:p w14:paraId="1FD3760C" w14:textId="73311350" w:rsidR="00477885" w:rsidRDefault="00477885" w:rsidP="00477885">
            <w:pPr>
              <w:pStyle w:val="CellBody"/>
            </w:pPr>
            <w:r>
              <w:t>n/a</w:t>
            </w:r>
          </w:p>
        </w:tc>
        <w:tc>
          <w:tcPr>
            <w:tcW w:w="900" w:type="dxa"/>
          </w:tcPr>
          <w:p w14:paraId="0E6463D5" w14:textId="3CBED1C2" w:rsidR="00477885" w:rsidRDefault="00477885" w:rsidP="00477885">
            <w:pPr>
              <w:pStyle w:val="CellBody"/>
            </w:pPr>
            <w:r>
              <w:t>n/a</w:t>
            </w:r>
          </w:p>
        </w:tc>
        <w:tc>
          <w:tcPr>
            <w:tcW w:w="900" w:type="dxa"/>
          </w:tcPr>
          <w:p w14:paraId="3C56A212" w14:textId="7F81D651" w:rsidR="00477885" w:rsidRDefault="00477885" w:rsidP="00477885">
            <w:pPr>
              <w:pStyle w:val="CellBody"/>
            </w:pPr>
            <w:r>
              <w:t>n/a</w:t>
            </w:r>
          </w:p>
        </w:tc>
      </w:tr>
      <w:tr w:rsidR="00477885" w:rsidRPr="009D4B48" w14:paraId="432EC80A" w14:textId="77777777" w:rsidTr="00477885">
        <w:trPr>
          <w:trHeight w:val="50"/>
        </w:trPr>
        <w:tc>
          <w:tcPr>
            <w:tcW w:w="567" w:type="dxa"/>
          </w:tcPr>
          <w:p w14:paraId="55BB7186" w14:textId="74BCEEE3" w:rsidR="00477885" w:rsidRDefault="00477885" w:rsidP="00477885">
            <w:pPr>
              <w:pStyle w:val="CellBody"/>
              <w:rPr>
                <w:lang w:val="en-US"/>
              </w:rPr>
            </w:pPr>
            <w:r>
              <w:rPr>
                <w:lang w:val="en-US"/>
              </w:rPr>
              <w:t>5</w:t>
            </w:r>
          </w:p>
        </w:tc>
        <w:tc>
          <w:tcPr>
            <w:tcW w:w="2290" w:type="dxa"/>
          </w:tcPr>
          <w:p w14:paraId="33BF969F" w14:textId="46DCC8E5" w:rsidR="00477885" w:rsidRDefault="00477885" w:rsidP="00477885">
            <w:pPr>
              <w:pStyle w:val="CellBody"/>
            </w:pPr>
            <w:r>
              <w:t>Cash Withdrawal</w:t>
            </w:r>
          </w:p>
          <w:p w14:paraId="580226A8" w14:textId="77777777" w:rsidR="00477885" w:rsidRPr="009E7A72" w:rsidRDefault="00477885" w:rsidP="00477885">
            <w:pPr>
              <w:pStyle w:val="CellBody"/>
              <w:rPr>
                <w:i/>
              </w:rPr>
            </w:pPr>
            <w:r w:rsidRPr="009E7A72">
              <w:rPr>
                <w:i/>
              </w:rPr>
              <w:t>On-us</w:t>
            </w:r>
          </w:p>
          <w:p w14:paraId="6591CD27" w14:textId="77777777" w:rsidR="00477885" w:rsidRPr="009E7A72" w:rsidRDefault="00477885" w:rsidP="00477885">
            <w:pPr>
              <w:pStyle w:val="CellBody"/>
              <w:rPr>
                <w:i/>
              </w:rPr>
            </w:pPr>
            <w:r w:rsidRPr="009E7A72">
              <w:rPr>
                <w:i/>
              </w:rPr>
              <w:t>Domestic</w:t>
            </w:r>
          </w:p>
          <w:p w14:paraId="12FEFF75" w14:textId="25782E02" w:rsidR="00477885" w:rsidRDefault="00477885" w:rsidP="00477885">
            <w:pPr>
              <w:pStyle w:val="CellBody"/>
            </w:pPr>
            <w:r w:rsidRPr="009E7A72">
              <w:rPr>
                <w:i/>
              </w:rPr>
              <w:t>International</w:t>
            </w:r>
          </w:p>
        </w:tc>
        <w:tc>
          <w:tcPr>
            <w:tcW w:w="1440" w:type="dxa"/>
          </w:tcPr>
          <w:p w14:paraId="335669B9" w14:textId="77777777" w:rsidR="00477885" w:rsidRDefault="00477885" w:rsidP="00477885">
            <w:pPr>
              <w:pStyle w:val="CellBody"/>
            </w:pPr>
          </w:p>
          <w:p w14:paraId="1522C04B" w14:textId="77777777" w:rsidR="00477885" w:rsidRDefault="00477885" w:rsidP="00477885">
            <w:pPr>
              <w:pStyle w:val="CellBody"/>
            </w:pPr>
            <w:r>
              <w:t>4%, min 100K</w:t>
            </w:r>
          </w:p>
          <w:p w14:paraId="7137A7CD" w14:textId="77777777" w:rsidR="00477885" w:rsidRDefault="00477885" w:rsidP="00477885">
            <w:pPr>
              <w:pStyle w:val="CellBody"/>
            </w:pPr>
            <w:r>
              <w:t>4%, min 100K</w:t>
            </w:r>
          </w:p>
          <w:p w14:paraId="5B9AD829" w14:textId="7F2D6A44" w:rsidR="00477885" w:rsidRDefault="00477885" w:rsidP="00477885">
            <w:pPr>
              <w:pStyle w:val="CellBody"/>
            </w:pPr>
            <w:r>
              <w:t>4%, min 100K</w:t>
            </w:r>
          </w:p>
        </w:tc>
        <w:tc>
          <w:tcPr>
            <w:tcW w:w="810" w:type="dxa"/>
          </w:tcPr>
          <w:p w14:paraId="0C52AA38" w14:textId="3D3093B5" w:rsidR="00477885" w:rsidRDefault="00886044" w:rsidP="00477885">
            <w:pPr>
              <w:pStyle w:val="CellBody"/>
            </w:pPr>
            <w:r>
              <w:t>n/a</w:t>
            </w:r>
          </w:p>
          <w:p w14:paraId="416177F9" w14:textId="30C5F45E" w:rsidR="00477885" w:rsidRDefault="00477885" w:rsidP="00477885">
            <w:pPr>
              <w:pStyle w:val="CellBody"/>
            </w:pPr>
          </w:p>
        </w:tc>
        <w:tc>
          <w:tcPr>
            <w:tcW w:w="1440" w:type="dxa"/>
          </w:tcPr>
          <w:p w14:paraId="093E6F82" w14:textId="6FFFA382" w:rsidR="00477885" w:rsidRDefault="00886044" w:rsidP="00477885">
            <w:pPr>
              <w:pStyle w:val="CellBody"/>
            </w:pPr>
            <w:r>
              <w:t>n/a</w:t>
            </w:r>
          </w:p>
          <w:p w14:paraId="286D096F" w14:textId="5D0742E8" w:rsidR="00477885" w:rsidRDefault="00477885" w:rsidP="00477885">
            <w:pPr>
              <w:pStyle w:val="CellBody"/>
            </w:pPr>
          </w:p>
        </w:tc>
        <w:tc>
          <w:tcPr>
            <w:tcW w:w="990" w:type="dxa"/>
          </w:tcPr>
          <w:p w14:paraId="5E63809F" w14:textId="49B1987A" w:rsidR="00477885" w:rsidRDefault="00477885" w:rsidP="00477885">
            <w:pPr>
              <w:pStyle w:val="CellBody"/>
            </w:pPr>
            <w:r>
              <w:t>n/a</w:t>
            </w:r>
          </w:p>
        </w:tc>
        <w:tc>
          <w:tcPr>
            <w:tcW w:w="900" w:type="dxa"/>
          </w:tcPr>
          <w:p w14:paraId="2A4A4AE6" w14:textId="0888770A" w:rsidR="00477885" w:rsidRDefault="00477885" w:rsidP="00477885">
            <w:pPr>
              <w:pStyle w:val="CellBody"/>
            </w:pPr>
            <w:r>
              <w:t>n/a</w:t>
            </w:r>
          </w:p>
        </w:tc>
        <w:tc>
          <w:tcPr>
            <w:tcW w:w="900" w:type="dxa"/>
          </w:tcPr>
          <w:p w14:paraId="7F282C0C" w14:textId="52ACB120" w:rsidR="00477885" w:rsidRDefault="00477885" w:rsidP="00477885">
            <w:pPr>
              <w:pStyle w:val="CellBody"/>
            </w:pPr>
            <w:r>
              <w:t>n/a</w:t>
            </w:r>
          </w:p>
        </w:tc>
      </w:tr>
      <w:tr w:rsidR="00477885" w:rsidRPr="009D4B48" w14:paraId="2F2FBC8A" w14:textId="77777777" w:rsidTr="00477885">
        <w:trPr>
          <w:trHeight w:val="50"/>
        </w:trPr>
        <w:tc>
          <w:tcPr>
            <w:tcW w:w="567" w:type="dxa"/>
          </w:tcPr>
          <w:p w14:paraId="5BAEFC2C" w14:textId="5560C67C" w:rsidR="00477885" w:rsidRDefault="00477885" w:rsidP="00477885">
            <w:pPr>
              <w:pStyle w:val="CellBody"/>
              <w:rPr>
                <w:lang w:val="en-US"/>
              </w:rPr>
            </w:pPr>
            <w:r>
              <w:rPr>
                <w:lang w:val="en-US"/>
              </w:rPr>
              <w:t>6</w:t>
            </w:r>
          </w:p>
        </w:tc>
        <w:tc>
          <w:tcPr>
            <w:tcW w:w="2290" w:type="dxa"/>
          </w:tcPr>
          <w:p w14:paraId="65C8B5AB" w14:textId="77777777" w:rsidR="00477885" w:rsidRDefault="00477885" w:rsidP="00477885">
            <w:pPr>
              <w:pStyle w:val="CellBody"/>
            </w:pPr>
            <w:r>
              <w:t>Unique</w:t>
            </w:r>
          </w:p>
          <w:p w14:paraId="1937CB38" w14:textId="77777777" w:rsidR="00477885" w:rsidRPr="009E7A72" w:rsidRDefault="00477885" w:rsidP="00477885">
            <w:pPr>
              <w:pStyle w:val="CellBody"/>
              <w:rPr>
                <w:i/>
              </w:rPr>
            </w:pPr>
            <w:r w:rsidRPr="009E7A72">
              <w:rPr>
                <w:i/>
              </w:rPr>
              <w:t>On-us</w:t>
            </w:r>
          </w:p>
          <w:p w14:paraId="085FB746" w14:textId="77777777" w:rsidR="00477885" w:rsidRPr="009E7A72" w:rsidRDefault="00477885" w:rsidP="00477885">
            <w:pPr>
              <w:pStyle w:val="CellBody"/>
              <w:rPr>
                <w:i/>
              </w:rPr>
            </w:pPr>
            <w:r w:rsidRPr="009E7A72">
              <w:rPr>
                <w:i/>
              </w:rPr>
              <w:t>Domestic</w:t>
            </w:r>
          </w:p>
          <w:p w14:paraId="630D0012" w14:textId="29B74820" w:rsidR="00477885" w:rsidRDefault="00477885" w:rsidP="00477885">
            <w:pPr>
              <w:pStyle w:val="CellBody"/>
            </w:pPr>
            <w:r w:rsidRPr="009E7A72">
              <w:rPr>
                <w:i/>
              </w:rPr>
              <w:t>International</w:t>
            </w:r>
          </w:p>
        </w:tc>
        <w:tc>
          <w:tcPr>
            <w:tcW w:w="1440" w:type="dxa"/>
          </w:tcPr>
          <w:p w14:paraId="7756ABAB" w14:textId="77777777" w:rsidR="00477885" w:rsidRDefault="00477885" w:rsidP="00477885">
            <w:pPr>
              <w:pStyle w:val="CellBody"/>
            </w:pPr>
          </w:p>
          <w:p w14:paraId="6BEA0C02" w14:textId="77777777" w:rsidR="00477885" w:rsidRDefault="00477885" w:rsidP="00477885">
            <w:pPr>
              <w:pStyle w:val="CellBody"/>
            </w:pPr>
            <w:r>
              <w:t>4%, min 100K</w:t>
            </w:r>
          </w:p>
          <w:p w14:paraId="5E65ECD1" w14:textId="77777777" w:rsidR="00477885" w:rsidRDefault="00477885" w:rsidP="00477885">
            <w:pPr>
              <w:pStyle w:val="CellBody"/>
            </w:pPr>
            <w:r>
              <w:t>4%, min 100K</w:t>
            </w:r>
          </w:p>
          <w:p w14:paraId="04C89573" w14:textId="073AE3F2" w:rsidR="00477885" w:rsidRDefault="00477885" w:rsidP="00477885">
            <w:pPr>
              <w:pStyle w:val="CellBody"/>
            </w:pPr>
            <w:r>
              <w:t>4%, min 100K</w:t>
            </w:r>
          </w:p>
        </w:tc>
        <w:tc>
          <w:tcPr>
            <w:tcW w:w="810" w:type="dxa"/>
          </w:tcPr>
          <w:p w14:paraId="79478278" w14:textId="0B9F6CBC" w:rsidR="00477885" w:rsidRDefault="00886044" w:rsidP="00477885">
            <w:pPr>
              <w:pStyle w:val="CellBody"/>
            </w:pPr>
            <w:r>
              <w:t>n/a</w:t>
            </w:r>
          </w:p>
          <w:p w14:paraId="022863B3" w14:textId="353C80CF" w:rsidR="00477885" w:rsidRDefault="00477885" w:rsidP="00477885">
            <w:pPr>
              <w:pStyle w:val="CellBody"/>
            </w:pPr>
          </w:p>
        </w:tc>
        <w:tc>
          <w:tcPr>
            <w:tcW w:w="1440" w:type="dxa"/>
          </w:tcPr>
          <w:p w14:paraId="29E97301" w14:textId="7E1B23F0" w:rsidR="00477885" w:rsidRDefault="00886044" w:rsidP="00477885">
            <w:pPr>
              <w:pStyle w:val="CellBody"/>
            </w:pPr>
            <w:r>
              <w:t>n/a</w:t>
            </w:r>
          </w:p>
          <w:p w14:paraId="46CBE3F4" w14:textId="7A9E94F8" w:rsidR="00477885" w:rsidRDefault="00477885" w:rsidP="00477885">
            <w:pPr>
              <w:pStyle w:val="CellBody"/>
            </w:pPr>
          </w:p>
        </w:tc>
        <w:tc>
          <w:tcPr>
            <w:tcW w:w="990" w:type="dxa"/>
          </w:tcPr>
          <w:p w14:paraId="42280745" w14:textId="11F666F7" w:rsidR="00477885" w:rsidRDefault="00477885" w:rsidP="00477885">
            <w:pPr>
              <w:pStyle w:val="CellBody"/>
            </w:pPr>
            <w:r>
              <w:t>n/a</w:t>
            </w:r>
          </w:p>
          <w:p w14:paraId="1E1A0744" w14:textId="34D8D039" w:rsidR="00477885" w:rsidRDefault="00477885" w:rsidP="00477885">
            <w:pPr>
              <w:pStyle w:val="CellBody"/>
            </w:pPr>
          </w:p>
        </w:tc>
        <w:tc>
          <w:tcPr>
            <w:tcW w:w="900" w:type="dxa"/>
          </w:tcPr>
          <w:p w14:paraId="67956ECD" w14:textId="5B99526A" w:rsidR="00477885" w:rsidRDefault="00477885" w:rsidP="00477885">
            <w:pPr>
              <w:pStyle w:val="CellBody"/>
            </w:pPr>
            <w:r>
              <w:t>n/a</w:t>
            </w:r>
          </w:p>
        </w:tc>
        <w:tc>
          <w:tcPr>
            <w:tcW w:w="900" w:type="dxa"/>
          </w:tcPr>
          <w:p w14:paraId="6AC8AA07" w14:textId="04214D37" w:rsidR="00477885" w:rsidRDefault="00477885" w:rsidP="00477885">
            <w:pPr>
              <w:pStyle w:val="CellBody"/>
            </w:pPr>
            <w:r>
              <w:t>n/a</w:t>
            </w:r>
          </w:p>
        </w:tc>
      </w:tr>
      <w:tr w:rsidR="00477885" w:rsidRPr="009D4B48" w14:paraId="4F70A2C0" w14:textId="77777777" w:rsidTr="00477885">
        <w:trPr>
          <w:trHeight w:val="50"/>
        </w:trPr>
        <w:tc>
          <w:tcPr>
            <w:tcW w:w="567" w:type="dxa"/>
          </w:tcPr>
          <w:p w14:paraId="54C0DD20" w14:textId="0C7DF504" w:rsidR="00477885" w:rsidRDefault="00477885" w:rsidP="00477885">
            <w:pPr>
              <w:pStyle w:val="CellBody"/>
              <w:rPr>
                <w:lang w:val="en-US"/>
              </w:rPr>
            </w:pPr>
            <w:r>
              <w:rPr>
                <w:lang w:val="en-US"/>
              </w:rPr>
              <w:t>7</w:t>
            </w:r>
          </w:p>
        </w:tc>
        <w:tc>
          <w:tcPr>
            <w:tcW w:w="2290" w:type="dxa"/>
          </w:tcPr>
          <w:p w14:paraId="05EFF536" w14:textId="64E3D55F" w:rsidR="00477885" w:rsidRDefault="00477885" w:rsidP="00477885">
            <w:pPr>
              <w:pStyle w:val="CellBody"/>
            </w:pPr>
            <w:r>
              <w:t>Cross border</w:t>
            </w:r>
          </w:p>
        </w:tc>
        <w:tc>
          <w:tcPr>
            <w:tcW w:w="1440" w:type="dxa"/>
          </w:tcPr>
          <w:p w14:paraId="619ED143" w14:textId="6A164E17" w:rsidR="00477885" w:rsidRDefault="00AC67F8" w:rsidP="00477885">
            <w:pPr>
              <w:pStyle w:val="CellBody"/>
            </w:pPr>
            <w:r>
              <w:t>0</w:t>
            </w:r>
          </w:p>
        </w:tc>
        <w:tc>
          <w:tcPr>
            <w:tcW w:w="810" w:type="dxa"/>
          </w:tcPr>
          <w:p w14:paraId="3540DA25" w14:textId="74BEB17A" w:rsidR="00477885" w:rsidRDefault="00AC67F8" w:rsidP="00477885">
            <w:pPr>
              <w:pStyle w:val="CellBody"/>
            </w:pPr>
            <w:r>
              <w:t>0</w:t>
            </w:r>
          </w:p>
        </w:tc>
        <w:tc>
          <w:tcPr>
            <w:tcW w:w="1440" w:type="dxa"/>
          </w:tcPr>
          <w:p w14:paraId="49E2CFB8" w14:textId="52AB8F74" w:rsidR="00477885" w:rsidRDefault="00AC67F8" w:rsidP="00477885">
            <w:pPr>
              <w:pStyle w:val="CellBody"/>
            </w:pPr>
            <w:r>
              <w:t>0</w:t>
            </w:r>
          </w:p>
        </w:tc>
        <w:tc>
          <w:tcPr>
            <w:tcW w:w="990" w:type="dxa"/>
          </w:tcPr>
          <w:p w14:paraId="24CEDD78" w14:textId="1AAB31FB" w:rsidR="00477885" w:rsidRDefault="00AC67F8" w:rsidP="00477885">
            <w:pPr>
              <w:pStyle w:val="CellBody"/>
            </w:pPr>
            <w:r>
              <w:t>0</w:t>
            </w:r>
          </w:p>
        </w:tc>
        <w:tc>
          <w:tcPr>
            <w:tcW w:w="900" w:type="dxa"/>
          </w:tcPr>
          <w:p w14:paraId="2F130E2D" w14:textId="34A91FAF" w:rsidR="00477885" w:rsidRDefault="00AC67F8" w:rsidP="00477885">
            <w:pPr>
              <w:pStyle w:val="CellBody"/>
            </w:pPr>
            <w:r>
              <w:t>0</w:t>
            </w:r>
          </w:p>
        </w:tc>
        <w:tc>
          <w:tcPr>
            <w:tcW w:w="900" w:type="dxa"/>
          </w:tcPr>
          <w:p w14:paraId="09139610" w14:textId="57314A93" w:rsidR="00477885" w:rsidRDefault="00AC67F8" w:rsidP="00477885">
            <w:pPr>
              <w:pStyle w:val="CellBody"/>
            </w:pPr>
            <w:r>
              <w:t>0</w:t>
            </w:r>
          </w:p>
        </w:tc>
      </w:tr>
    </w:tbl>
    <w:p w14:paraId="6EAD5100" w14:textId="70489462" w:rsidR="00683308" w:rsidRDefault="00041E1B" w:rsidP="000C73E8">
      <w:pPr>
        <w:pStyle w:val="BodyText"/>
        <w:rPr>
          <w:rFonts w:ascii="Calibri" w:hAnsi="Calibri"/>
        </w:rPr>
      </w:pPr>
      <w:r>
        <w:rPr>
          <w:rFonts w:ascii="Calibri" w:hAnsi="Calibri"/>
        </w:rPr>
        <w:t>n/a =</w:t>
      </w:r>
      <w:r w:rsidR="00477885">
        <w:rPr>
          <w:rFonts w:ascii="Calibri" w:hAnsi="Calibri"/>
        </w:rPr>
        <w:t xml:space="preserve"> not apply; means that is</w:t>
      </w:r>
      <w:r>
        <w:rPr>
          <w:rFonts w:ascii="Calibri" w:hAnsi="Calibri"/>
        </w:rPr>
        <w:t xml:space="preserve"> default value of classifier = normal.</w:t>
      </w:r>
    </w:p>
    <w:p w14:paraId="0A0951EF" w14:textId="77777777" w:rsidR="00A37921" w:rsidRDefault="00A37921" w:rsidP="00A37921">
      <w:pPr>
        <w:rPr>
          <w:b/>
        </w:rPr>
      </w:pPr>
      <w:r w:rsidRPr="000A276C">
        <w:rPr>
          <w:b/>
        </w:rPr>
        <w:t xml:space="preserve">Master Credit Card for </w:t>
      </w:r>
      <w:r>
        <w:rPr>
          <w:b/>
        </w:rPr>
        <w:t>Private</w:t>
      </w:r>
      <w:r w:rsidRPr="000A276C">
        <w:rPr>
          <w:b/>
        </w:rPr>
        <w:t xml:space="preserve"> Client</w:t>
      </w:r>
      <w:r w:rsidR="00685EEE">
        <w:rPr>
          <w:b/>
        </w:rPr>
        <w:t xml:space="preserve"> (*)</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810"/>
        <w:gridCol w:w="1440"/>
        <w:gridCol w:w="990"/>
        <w:gridCol w:w="900"/>
        <w:gridCol w:w="900"/>
      </w:tblGrid>
      <w:tr w:rsidR="001C5303" w:rsidRPr="009D4B48" w14:paraId="0F6032EC" w14:textId="77777777" w:rsidTr="005512C7">
        <w:trPr>
          <w:cantSplit/>
          <w:trHeight w:val="263"/>
          <w:tblHeader/>
        </w:trPr>
        <w:tc>
          <w:tcPr>
            <w:tcW w:w="567" w:type="dxa"/>
            <w:shd w:val="clear" w:color="auto" w:fill="FFC000"/>
          </w:tcPr>
          <w:p w14:paraId="799ACFCD" w14:textId="77777777" w:rsidR="001C5303" w:rsidRPr="009D4B48" w:rsidRDefault="001C5303"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4322E754" w14:textId="77777777" w:rsidR="001C5303" w:rsidRPr="009D4B48" w:rsidRDefault="001C5303"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2D116519" w14:textId="77777777" w:rsidR="001C5303" w:rsidRDefault="001C5303" w:rsidP="005512C7">
            <w:pPr>
              <w:pStyle w:val="CellHeader"/>
              <w:jc w:val="center"/>
              <w:rPr>
                <w:snapToGrid w:val="0"/>
                <w:lang w:val="en-US"/>
              </w:rPr>
            </w:pPr>
            <w:r>
              <w:rPr>
                <w:snapToGrid w:val="0"/>
                <w:lang w:val="en-US"/>
              </w:rPr>
              <w:t>Client Classifier</w:t>
            </w:r>
          </w:p>
        </w:tc>
      </w:tr>
      <w:tr w:rsidR="001C5303" w:rsidRPr="009D4B48" w14:paraId="7BBDD744" w14:textId="77777777" w:rsidTr="005512C7">
        <w:trPr>
          <w:cantSplit/>
          <w:trHeight w:val="263"/>
          <w:tblHeader/>
        </w:trPr>
        <w:tc>
          <w:tcPr>
            <w:tcW w:w="567" w:type="dxa"/>
            <w:shd w:val="clear" w:color="auto" w:fill="FFC000"/>
          </w:tcPr>
          <w:p w14:paraId="788E3C1B" w14:textId="77777777" w:rsidR="001C5303" w:rsidRPr="009D4B48" w:rsidRDefault="001C5303" w:rsidP="005512C7">
            <w:pPr>
              <w:pStyle w:val="CellHeader"/>
              <w:rPr>
                <w:snapToGrid w:val="0"/>
                <w:lang w:val="en-US"/>
              </w:rPr>
            </w:pPr>
          </w:p>
        </w:tc>
        <w:tc>
          <w:tcPr>
            <w:tcW w:w="2290" w:type="dxa"/>
            <w:shd w:val="clear" w:color="auto" w:fill="FFC000"/>
          </w:tcPr>
          <w:p w14:paraId="03A4D6BE" w14:textId="77777777" w:rsidR="001C5303" w:rsidRPr="009D4B48" w:rsidRDefault="001C5303" w:rsidP="005512C7">
            <w:pPr>
              <w:pStyle w:val="CellHeader"/>
              <w:rPr>
                <w:snapToGrid w:val="0"/>
                <w:lang w:val="en-US"/>
              </w:rPr>
            </w:pPr>
          </w:p>
        </w:tc>
        <w:tc>
          <w:tcPr>
            <w:tcW w:w="1440" w:type="dxa"/>
            <w:shd w:val="clear" w:color="auto" w:fill="FFC000"/>
          </w:tcPr>
          <w:p w14:paraId="65CEDF1C" w14:textId="77777777" w:rsidR="001C5303" w:rsidRDefault="001C5303" w:rsidP="005512C7">
            <w:pPr>
              <w:pStyle w:val="CellHeader"/>
              <w:rPr>
                <w:snapToGrid w:val="0"/>
                <w:lang w:val="en-US"/>
              </w:rPr>
            </w:pPr>
            <w:r>
              <w:rPr>
                <w:snapToGrid w:val="0"/>
                <w:lang w:val="en-US"/>
              </w:rPr>
              <w:t>Normal</w:t>
            </w:r>
          </w:p>
        </w:tc>
        <w:tc>
          <w:tcPr>
            <w:tcW w:w="810" w:type="dxa"/>
            <w:shd w:val="clear" w:color="auto" w:fill="FFC000"/>
          </w:tcPr>
          <w:p w14:paraId="4C5215D4" w14:textId="77777777" w:rsidR="001C5303" w:rsidRDefault="001C5303" w:rsidP="005512C7">
            <w:pPr>
              <w:pStyle w:val="CellHeader"/>
              <w:rPr>
                <w:snapToGrid w:val="0"/>
                <w:lang w:val="en-US"/>
              </w:rPr>
            </w:pPr>
            <w:r>
              <w:rPr>
                <w:snapToGrid w:val="0"/>
                <w:lang w:val="en-US"/>
              </w:rPr>
              <w:t>Staff</w:t>
            </w:r>
          </w:p>
        </w:tc>
        <w:tc>
          <w:tcPr>
            <w:tcW w:w="1440" w:type="dxa"/>
            <w:shd w:val="clear" w:color="auto" w:fill="FFC000"/>
          </w:tcPr>
          <w:p w14:paraId="041C4BFF" w14:textId="77777777" w:rsidR="001C5303" w:rsidRDefault="001C5303" w:rsidP="005512C7">
            <w:pPr>
              <w:pStyle w:val="CellHeader"/>
              <w:rPr>
                <w:snapToGrid w:val="0"/>
                <w:lang w:val="en-US"/>
              </w:rPr>
            </w:pPr>
            <w:r>
              <w:rPr>
                <w:snapToGrid w:val="0"/>
                <w:lang w:val="en-US"/>
              </w:rPr>
              <w:t>KHDC</w:t>
            </w:r>
          </w:p>
        </w:tc>
        <w:tc>
          <w:tcPr>
            <w:tcW w:w="990" w:type="dxa"/>
            <w:shd w:val="clear" w:color="auto" w:fill="FFC000"/>
          </w:tcPr>
          <w:p w14:paraId="4C9C3147" w14:textId="77777777" w:rsidR="001C5303" w:rsidRDefault="001C5303" w:rsidP="005512C7">
            <w:pPr>
              <w:pStyle w:val="CellHeader"/>
              <w:rPr>
                <w:snapToGrid w:val="0"/>
                <w:lang w:val="en-US"/>
              </w:rPr>
            </w:pPr>
            <w:r>
              <w:rPr>
                <w:snapToGrid w:val="0"/>
                <w:lang w:val="en-US"/>
              </w:rPr>
              <w:t>Cash card</w:t>
            </w:r>
          </w:p>
        </w:tc>
        <w:tc>
          <w:tcPr>
            <w:tcW w:w="900" w:type="dxa"/>
            <w:shd w:val="clear" w:color="auto" w:fill="FFC000"/>
          </w:tcPr>
          <w:p w14:paraId="1F1B611D" w14:textId="77777777" w:rsidR="001C5303" w:rsidRDefault="001C5303" w:rsidP="005512C7">
            <w:pPr>
              <w:pStyle w:val="CellHeader"/>
              <w:rPr>
                <w:snapToGrid w:val="0"/>
                <w:lang w:val="en-US"/>
              </w:rPr>
            </w:pPr>
            <w:r>
              <w:rPr>
                <w:snapToGrid w:val="0"/>
                <w:lang w:val="en-US"/>
              </w:rPr>
              <w:t>Payroll</w:t>
            </w:r>
          </w:p>
        </w:tc>
        <w:tc>
          <w:tcPr>
            <w:tcW w:w="900" w:type="dxa"/>
            <w:shd w:val="clear" w:color="auto" w:fill="FFC000"/>
          </w:tcPr>
          <w:p w14:paraId="786953B9" w14:textId="77777777" w:rsidR="001C5303" w:rsidRDefault="001C5303" w:rsidP="005512C7">
            <w:pPr>
              <w:pStyle w:val="CellHeader"/>
              <w:rPr>
                <w:snapToGrid w:val="0"/>
                <w:lang w:val="en-US"/>
              </w:rPr>
            </w:pPr>
            <w:r>
              <w:rPr>
                <w:snapToGrid w:val="0"/>
                <w:lang w:val="en-US"/>
              </w:rPr>
              <w:t>Student</w:t>
            </w:r>
          </w:p>
        </w:tc>
      </w:tr>
      <w:tr w:rsidR="001C5303" w:rsidRPr="009D4B48" w14:paraId="2A1287CF" w14:textId="77777777" w:rsidTr="005512C7">
        <w:trPr>
          <w:trHeight w:val="50"/>
        </w:trPr>
        <w:tc>
          <w:tcPr>
            <w:tcW w:w="567" w:type="dxa"/>
          </w:tcPr>
          <w:p w14:paraId="3CF83DAB" w14:textId="77777777" w:rsidR="001C5303" w:rsidRPr="009D4B48" w:rsidRDefault="001C5303" w:rsidP="005512C7">
            <w:pPr>
              <w:pStyle w:val="CellBody"/>
              <w:rPr>
                <w:lang w:val="ru-RU"/>
              </w:rPr>
            </w:pPr>
            <w:r w:rsidRPr="009D4B48">
              <w:rPr>
                <w:lang w:val="ru-RU"/>
              </w:rPr>
              <w:t>1</w:t>
            </w:r>
          </w:p>
        </w:tc>
        <w:tc>
          <w:tcPr>
            <w:tcW w:w="2290" w:type="dxa"/>
          </w:tcPr>
          <w:p w14:paraId="1A62AD9A" w14:textId="77777777" w:rsidR="001C5303" w:rsidRDefault="001C5303" w:rsidP="005512C7">
            <w:pPr>
              <w:pStyle w:val="CellBody"/>
            </w:pPr>
            <w:r>
              <w:t>Balance Inquiry</w:t>
            </w:r>
          </w:p>
          <w:p w14:paraId="56AAB6AC" w14:textId="77777777" w:rsidR="001C5303" w:rsidRDefault="001C5303" w:rsidP="005512C7">
            <w:pPr>
              <w:pStyle w:val="CellBody"/>
            </w:pPr>
            <w:r>
              <w:t>(</w:t>
            </w:r>
            <w:r w:rsidRPr="00972B2E">
              <w:rPr>
                <w:i/>
              </w:rPr>
              <w:t>Phí tra cứu số dư</w:t>
            </w:r>
            <w:r>
              <w:t>)</w:t>
            </w:r>
          </w:p>
          <w:p w14:paraId="6E2EDA7E" w14:textId="77777777" w:rsidR="001C5303" w:rsidRDefault="001C5303" w:rsidP="005512C7">
            <w:pPr>
              <w:pStyle w:val="CellBody"/>
              <w:ind w:left="318"/>
            </w:pPr>
            <w:r>
              <w:t>At own ATM</w:t>
            </w:r>
          </w:p>
          <w:p w14:paraId="16811733" w14:textId="77777777" w:rsidR="001C5303" w:rsidRPr="009D4B48" w:rsidRDefault="001C5303" w:rsidP="005512C7">
            <w:pPr>
              <w:pStyle w:val="CellBody"/>
              <w:ind w:left="318"/>
            </w:pPr>
            <w:r>
              <w:t>At other ATM</w:t>
            </w:r>
          </w:p>
        </w:tc>
        <w:tc>
          <w:tcPr>
            <w:tcW w:w="1440" w:type="dxa"/>
          </w:tcPr>
          <w:p w14:paraId="7163CA14" w14:textId="77777777" w:rsidR="001C5303" w:rsidRDefault="001C5303" w:rsidP="005512C7">
            <w:pPr>
              <w:pStyle w:val="CellBody"/>
            </w:pPr>
            <w:r>
              <w:t>0</w:t>
            </w:r>
          </w:p>
          <w:p w14:paraId="1C4C5735" w14:textId="77777777" w:rsidR="001C5303" w:rsidRDefault="001C5303" w:rsidP="005512C7">
            <w:pPr>
              <w:pStyle w:val="CellBody"/>
            </w:pPr>
          </w:p>
          <w:p w14:paraId="37BA3C22" w14:textId="77777777" w:rsidR="001C5303" w:rsidRDefault="001C5303" w:rsidP="005512C7">
            <w:pPr>
              <w:pStyle w:val="CellBody"/>
            </w:pPr>
            <w:r>
              <w:t>0</w:t>
            </w:r>
          </w:p>
          <w:p w14:paraId="7EA1C0CF" w14:textId="77777777" w:rsidR="001C5303" w:rsidRPr="009D4B48" w:rsidRDefault="001C5303" w:rsidP="005512C7">
            <w:pPr>
              <w:pStyle w:val="CellBody"/>
            </w:pPr>
            <w:r>
              <w:t>0</w:t>
            </w:r>
          </w:p>
        </w:tc>
        <w:tc>
          <w:tcPr>
            <w:tcW w:w="810" w:type="dxa"/>
          </w:tcPr>
          <w:p w14:paraId="1E6ECAF3" w14:textId="77777777" w:rsidR="001C5303" w:rsidRDefault="001C5303" w:rsidP="005512C7">
            <w:pPr>
              <w:pStyle w:val="CellBody"/>
            </w:pPr>
            <w:r>
              <w:t>n/a</w:t>
            </w:r>
          </w:p>
        </w:tc>
        <w:tc>
          <w:tcPr>
            <w:tcW w:w="1440" w:type="dxa"/>
          </w:tcPr>
          <w:p w14:paraId="1B6C8899" w14:textId="77777777" w:rsidR="001C5303" w:rsidRDefault="001C5303" w:rsidP="005512C7">
            <w:pPr>
              <w:pStyle w:val="CellBody"/>
            </w:pPr>
            <w:r>
              <w:t>n/a</w:t>
            </w:r>
          </w:p>
        </w:tc>
        <w:tc>
          <w:tcPr>
            <w:tcW w:w="990" w:type="dxa"/>
          </w:tcPr>
          <w:p w14:paraId="2DC11187" w14:textId="77777777" w:rsidR="001C5303" w:rsidRPr="009D4B48" w:rsidRDefault="001C5303" w:rsidP="005512C7">
            <w:pPr>
              <w:pStyle w:val="CellBody"/>
            </w:pPr>
            <w:r>
              <w:t>n/a</w:t>
            </w:r>
          </w:p>
        </w:tc>
        <w:tc>
          <w:tcPr>
            <w:tcW w:w="900" w:type="dxa"/>
          </w:tcPr>
          <w:p w14:paraId="62CA2781" w14:textId="77777777" w:rsidR="001C5303" w:rsidRPr="009D4B48" w:rsidRDefault="001C5303" w:rsidP="005512C7">
            <w:pPr>
              <w:pStyle w:val="CellBody"/>
            </w:pPr>
            <w:r>
              <w:t>n/a</w:t>
            </w:r>
          </w:p>
        </w:tc>
        <w:tc>
          <w:tcPr>
            <w:tcW w:w="900" w:type="dxa"/>
          </w:tcPr>
          <w:p w14:paraId="005A7A4D" w14:textId="77777777" w:rsidR="001C5303" w:rsidRPr="009D4B48" w:rsidRDefault="001C5303" w:rsidP="005512C7">
            <w:pPr>
              <w:pStyle w:val="CellBody"/>
            </w:pPr>
            <w:r>
              <w:t>n/a</w:t>
            </w:r>
          </w:p>
        </w:tc>
      </w:tr>
      <w:tr w:rsidR="001C5303" w:rsidRPr="009D4B48" w14:paraId="52D2933A" w14:textId="77777777" w:rsidTr="005512C7">
        <w:trPr>
          <w:trHeight w:val="50"/>
        </w:trPr>
        <w:tc>
          <w:tcPr>
            <w:tcW w:w="567" w:type="dxa"/>
          </w:tcPr>
          <w:p w14:paraId="23F0CDA5" w14:textId="77777777" w:rsidR="001C5303" w:rsidRPr="00B33FF6" w:rsidRDefault="001C5303" w:rsidP="005512C7">
            <w:pPr>
              <w:pStyle w:val="CellBody"/>
              <w:rPr>
                <w:lang w:val="en-US"/>
              </w:rPr>
            </w:pPr>
            <w:r>
              <w:rPr>
                <w:lang w:val="en-US"/>
              </w:rPr>
              <w:t>2</w:t>
            </w:r>
          </w:p>
        </w:tc>
        <w:tc>
          <w:tcPr>
            <w:tcW w:w="2290" w:type="dxa"/>
          </w:tcPr>
          <w:p w14:paraId="680DF2B4" w14:textId="77777777" w:rsidR="001C5303" w:rsidRDefault="001C5303" w:rsidP="005512C7">
            <w:pPr>
              <w:pStyle w:val="CellBody"/>
            </w:pPr>
            <w:r>
              <w:t>Transaction Processing</w:t>
            </w:r>
          </w:p>
          <w:p w14:paraId="7A24D355" w14:textId="77777777" w:rsidR="001C5303" w:rsidRDefault="001C5303" w:rsidP="005512C7">
            <w:pPr>
              <w:pStyle w:val="CellBody"/>
            </w:pPr>
            <w:r>
              <w:t>(</w:t>
            </w:r>
            <w:r w:rsidRPr="00156D35">
              <w:rPr>
                <w:i/>
              </w:rPr>
              <w:t>Phí xử lý giao dịch</w:t>
            </w:r>
            <w:r>
              <w:t>)</w:t>
            </w:r>
          </w:p>
          <w:p w14:paraId="71CC4BF4" w14:textId="77777777" w:rsidR="001C5303" w:rsidRPr="009E7A72" w:rsidRDefault="001C5303" w:rsidP="005512C7">
            <w:pPr>
              <w:pStyle w:val="CellBody"/>
              <w:rPr>
                <w:i/>
              </w:rPr>
            </w:pPr>
            <w:r w:rsidRPr="009E7A72">
              <w:rPr>
                <w:i/>
              </w:rPr>
              <w:lastRenderedPageBreak/>
              <w:t>Standard</w:t>
            </w:r>
          </w:p>
          <w:p w14:paraId="458AB505" w14:textId="77777777" w:rsidR="001C5303" w:rsidRPr="009E7A72" w:rsidRDefault="001C5303" w:rsidP="005512C7">
            <w:pPr>
              <w:pStyle w:val="CellBody"/>
              <w:rPr>
                <w:i/>
              </w:rPr>
            </w:pPr>
            <w:r w:rsidRPr="009E7A72">
              <w:rPr>
                <w:i/>
              </w:rPr>
              <w:t>Gold</w:t>
            </w:r>
          </w:p>
          <w:p w14:paraId="754F5183" w14:textId="77777777" w:rsidR="001C5303" w:rsidRPr="009E7A72" w:rsidRDefault="001C5303" w:rsidP="005512C7">
            <w:pPr>
              <w:pStyle w:val="CellBody"/>
              <w:rPr>
                <w:i/>
              </w:rPr>
            </w:pPr>
            <w:r w:rsidRPr="009E7A72">
              <w:rPr>
                <w:i/>
              </w:rPr>
              <w:t>Gold Priority</w:t>
            </w:r>
          </w:p>
          <w:p w14:paraId="7EF7007A" w14:textId="77777777" w:rsidR="001C5303" w:rsidRDefault="001C5303" w:rsidP="005512C7">
            <w:pPr>
              <w:pStyle w:val="CellBody"/>
            </w:pPr>
            <w:r w:rsidRPr="009E7A72">
              <w:rPr>
                <w:i/>
              </w:rPr>
              <w:t>Platinum</w:t>
            </w:r>
          </w:p>
        </w:tc>
        <w:tc>
          <w:tcPr>
            <w:tcW w:w="1440" w:type="dxa"/>
          </w:tcPr>
          <w:p w14:paraId="64DA4C1E" w14:textId="77777777" w:rsidR="001C5303" w:rsidRDefault="001C5303" w:rsidP="005512C7">
            <w:pPr>
              <w:pStyle w:val="CellBody"/>
            </w:pPr>
          </w:p>
          <w:p w14:paraId="25A70839" w14:textId="77777777" w:rsidR="001C5303" w:rsidRDefault="001C5303" w:rsidP="005512C7">
            <w:pPr>
              <w:pStyle w:val="CellBody"/>
            </w:pPr>
          </w:p>
          <w:p w14:paraId="13F326B6" w14:textId="77777777" w:rsidR="001C5303" w:rsidRDefault="001C5303" w:rsidP="005512C7">
            <w:pPr>
              <w:pStyle w:val="CellBody"/>
            </w:pPr>
            <w:r>
              <w:lastRenderedPageBreak/>
              <w:t>2.95%</w:t>
            </w:r>
          </w:p>
          <w:p w14:paraId="7220C9D7" w14:textId="77777777" w:rsidR="001C5303" w:rsidRDefault="001C5303" w:rsidP="005512C7">
            <w:pPr>
              <w:pStyle w:val="CellBody"/>
            </w:pPr>
            <w:r>
              <w:t>2.8%</w:t>
            </w:r>
          </w:p>
          <w:p w14:paraId="6EEC2002" w14:textId="77777777" w:rsidR="001C5303" w:rsidRDefault="001C5303" w:rsidP="005512C7">
            <w:pPr>
              <w:pStyle w:val="CellBody"/>
            </w:pPr>
            <w:r>
              <w:t>2.8%</w:t>
            </w:r>
          </w:p>
          <w:p w14:paraId="7394E3EF" w14:textId="77777777" w:rsidR="001C5303" w:rsidRPr="009D4B48" w:rsidRDefault="001C5303" w:rsidP="005512C7">
            <w:pPr>
              <w:pStyle w:val="CellBody"/>
            </w:pPr>
            <w:r>
              <w:t>2.5%</w:t>
            </w:r>
          </w:p>
        </w:tc>
        <w:tc>
          <w:tcPr>
            <w:tcW w:w="810" w:type="dxa"/>
          </w:tcPr>
          <w:p w14:paraId="31F947BA" w14:textId="77777777" w:rsidR="001C5303" w:rsidRDefault="001C5303" w:rsidP="005512C7">
            <w:pPr>
              <w:pStyle w:val="CellBody"/>
            </w:pPr>
            <w:r>
              <w:lastRenderedPageBreak/>
              <w:t>n/a</w:t>
            </w:r>
          </w:p>
        </w:tc>
        <w:tc>
          <w:tcPr>
            <w:tcW w:w="1440" w:type="dxa"/>
          </w:tcPr>
          <w:p w14:paraId="434186CF" w14:textId="77777777" w:rsidR="001C5303" w:rsidRDefault="001C5303" w:rsidP="005512C7">
            <w:pPr>
              <w:pStyle w:val="CellBody"/>
            </w:pPr>
            <w:r>
              <w:t>n/a</w:t>
            </w:r>
          </w:p>
        </w:tc>
        <w:tc>
          <w:tcPr>
            <w:tcW w:w="990" w:type="dxa"/>
          </w:tcPr>
          <w:p w14:paraId="43DD7DAE" w14:textId="77777777" w:rsidR="001C5303" w:rsidRPr="009D4B48" w:rsidRDefault="001C5303" w:rsidP="005512C7">
            <w:pPr>
              <w:pStyle w:val="CellBody"/>
            </w:pPr>
            <w:r>
              <w:t>n/a</w:t>
            </w:r>
          </w:p>
        </w:tc>
        <w:tc>
          <w:tcPr>
            <w:tcW w:w="900" w:type="dxa"/>
          </w:tcPr>
          <w:p w14:paraId="232B44D2" w14:textId="77777777" w:rsidR="001C5303" w:rsidRPr="009D4B48" w:rsidRDefault="001C5303" w:rsidP="005512C7">
            <w:pPr>
              <w:pStyle w:val="CellBody"/>
            </w:pPr>
            <w:r>
              <w:t>n/a</w:t>
            </w:r>
          </w:p>
        </w:tc>
        <w:tc>
          <w:tcPr>
            <w:tcW w:w="900" w:type="dxa"/>
          </w:tcPr>
          <w:p w14:paraId="4DFBE024" w14:textId="77777777" w:rsidR="001C5303" w:rsidRPr="009D4B48" w:rsidRDefault="001C5303" w:rsidP="005512C7">
            <w:pPr>
              <w:pStyle w:val="CellBody"/>
            </w:pPr>
            <w:r>
              <w:t>n/a</w:t>
            </w:r>
          </w:p>
        </w:tc>
      </w:tr>
      <w:tr w:rsidR="001C5303" w:rsidRPr="009D4B48" w14:paraId="1286E49F" w14:textId="77777777" w:rsidTr="005512C7">
        <w:trPr>
          <w:trHeight w:val="50"/>
        </w:trPr>
        <w:tc>
          <w:tcPr>
            <w:tcW w:w="567" w:type="dxa"/>
          </w:tcPr>
          <w:p w14:paraId="73670337" w14:textId="77777777" w:rsidR="001C5303" w:rsidRDefault="001C5303" w:rsidP="005512C7">
            <w:pPr>
              <w:pStyle w:val="CellBody"/>
              <w:rPr>
                <w:lang w:val="en-US"/>
              </w:rPr>
            </w:pPr>
            <w:r>
              <w:rPr>
                <w:lang w:val="en-US"/>
              </w:rPr>
              <w:lastRenderedPageBreak/>
              <w:t>3</w:t>
            </w:r>
          </w:p>
        </w:tc>
        <w:tc>
          <w:tcPr>
            <w:tcW w:w="2290" w:type="dxa"/>
          </w:tcPr>
          <w:p w14:paraId="51F34B71" w14:textId="77777777" w:rsidR="001C5303" w:rsidRDefault="001C5303" w:rsidP="005512C7">
            <w:pPr>
              <w:pStyle w:val="CellBody"/>
            </w:pPr>
            <w:r>
              <w:t>Currency Exchange</w:t>
            </w:r>
          </w:p>
          <w:p w14:paraId="7DA20EA1" w14:textId="77777777" w:rsidR="001C5303" w:rsidRDefault="001C5303" w:rsidP="005512C7">
            <w:pPr>
              <w:pStyle w:val="CellBody"/>
            </w:pPr>
            <w:r>
              <w:t>(</w:t>
            </w:r>
            <w:r w:rsidRPr="00156D35">
              <w:rPr>
                <w:i/>
              </w:rPr>
              <w:t>Phí chuyển đổi ngoại tệ</w:t>
            </w:r>
            <w:r>
              <w:t>)</w:t>
            </w:r>
          </w:p>
        </w:tc>
        <w:tc>
          <w:tcPr>
            <w:tcW w:w="1440" w:type="dxa"/>
          </w:tcPr>
          <w:p w14:paraId="4D183BDC" w14:textId="77777777" w:rsidR="001C5303" w:rsidRDefault="001C5303" w:rsidP="005512C7">
            <w:pPr>
              <w:pStyle w:val="CellBody"/>
            </w:pPr>
            <w:r>
              <w:t>0</w:t>
            </w:r>
          </w:p>
          <w:p w14:paraId="35BD4D0D" w14:textId="77777777" w:rsidR="001C5303" w:rsidRDefault="001C5303" w:rsidP="005512C7">
            <w:pPr>
              <w:pStyle w:val="CellBody"/>
            </w:pPr>
          </w:p>
        </w:tc>
        <w:tc>
          <w:tcPr>
            <w:tcW w:w="810" w:type="dxa"/>
          </w:tcPr>
          <w:p w14:paraId="3A41B54E" w14:textId="77777777" w:rsidR="001C5303" w:rsidRDefault="001C5303" w:rsidP="005512C7">
            <w:pPr>
              <w:pStyle w:val="CellBody"/>
            </w:pPr>
            <w:r>
              <w:t>n/a</w:t>
            </w:r>
          </w:p>
        </w:tc>
        <w:tc>
          <w:tcPr>
            <w:tcW w:w="1440" w:type="dxa"/>
          </w:tcPr>
          <w:p w14:paraId="05D5330D" w14:textId="77777777" w:rsidR="001C5303" w:rsidRDefault="001C5303" w:rsidP="005512C7">
            <w:pPr>
              <w:pStyle w:val="CellBody"/>
            </w:pPr>
            <w:r>
              <w:t>n/a</w:t>
            </w:r>
          </w:p>
        </w:tc>
        <w:tc>
          <w:tcPr>
            <w:tcW w:w="990" w:type="dxa"/>
          </w:tcPr>
          <w:p w14:paraId="5F1438A9" w14:textId="77777777" w:rsidR="001C5303" w:rsidRDefault="001C5303" w:rsidP="005512C7">
            <w:pPr>
              <w:pStyle w:val="CellBody"/>
            </w:pPr>
            <w:r>
              <w:t>n/a</w:t>
            </w:r>
          </w:p>
        </w:tc>
        <w:tc>
          <w:tcPr>
            <w:tcW w:w="900" w:type="dxa"/>
          </w:tcPr>
          <w:p w14:paraId="25CE9B6A" w14:textId="77777777" w:rsidR="001C5303" w:rsidRDefault="001C5303" w:rsidP="005512C7">
            <w:pPr>
              <w:pStyle w:val="CellBody"/>
            </w:pPr>
            <w:r>
              <w:t>n/a</w:t>
            </w:r>
          </w:p>
        </w:tc>
        <w:tc>
          <w:tcPr>
            <w:tcW w:w="900" w:type="dxa"/>
          </w:tcPr>
          <w:p w14:paraId="022CFA31" w14:textId="77777777" w:rsidR="001C5303" w:rsidRDefault="001C5303" w:rsidP="005512C7">
            <w:pPr>
              <w:pStyle w:val="CellBody"/>
            </w:pPr>
            <w:r>
              <w:t>n/a</w:t>
            </w:r>
          </w:p>
        </w:tc>
      </w:tr>
      <w:tr w:rsidR="001C5303" w:rsidRPr="009D4B48" w14:paraId="5636187E" w14:textId="77777777" w:rsidTr="005512C7">
        <w:trPr>
          <w:trHeight w:val="50"/>
        </w:trPr>
        <w:tc>
          <w:tcPr>
            <w:tcW w:w="567" w:type="dxa"/>
          </w:tcPr>
          <w:p w14:paraId="5BFD71CB" w14:textId="77777777" w:rsidR="001C5303" w:rsidRDefault="001C5303" w:rsidP="005512C7">
            <w:pPr>
              <w:pStyle w:val="CellBody"/>
              <w:rPr>
                <w:lang w:val="en-US"/>
              </w:rPr>
            </w:pPr>
            <w:r>
              <w:rPr>
                <w:lang w:val="en-US"/>
              </w:rPr>
              <w:t>4</w:t>
            </w:r>
          </w:p>
        </w:tc>
        <w:tc>
          <w:tcPr>
            <w:tcW w:w="2290" w:type="dxa"/>
          </w:tcPr>
          <w:p w14:paraId="250354E9" w14:textId="77777777" w:rsidR="001C5303" w:rsidRDefault="001C5303" w:rsidP="005512C7">
            <w:pPr>
              <w:pStyle w:val="CellBody"/>
            </w:pPr>
            <w:r>
              <w:t>Master Card Funds Transfer</w:t>
            </w:r>
          </w:p>
          <w:p w14:paraId="0BDD3229" w14:textId="77777777" w:rsidR="001C5303" w:rsidRDefault="001C5303" w:rsidP="005512C7">
            <w:pPr>
              <w:pStyle w:val="CellBody"/>
            </w:pPr>
            <w:r>
              <w:t>(</w:t>
            </w:r>
            <w:r w:rsidRPr="00156D35">
              <w:rPr>
                <w:i/>
              </w:rPr>
              <w:t>Chuyển tiền qua MC</w:t>
            </w:r>
            <w:r>
              <w:t>)</w:t>
            </w:r>
          </w:p>
        </w:tc>
        <w:tc>
          <w:tcPr>
            <w:tcW w:w="1440" w:type="dxa"/>
          </w:tcPr>
          <w:p w14:paraId="3FD9F542" w14:textId="77777777" w:rsidR="001C5303" w:rsidRDefault="001C5303" w:rsidP="005512C7">
            <w:pPr>
              <w:pStyle w:val="CellBody"/>
            </w:pPr>
            <w:r>
              <w:t>0%</w:t>
            </w:r>
          </w:p>
        </w:tc>
        <w:tc>
          <w:tcPr>
            <w:tcW w:w="810" w:type="dxa"/>
          </w:tcPr>
          <w:p w14:paraId="27A2BED1" w14:textId="77777777" w:rsidR="001C5303" w:rsidRDefault="001C5303" w:rsidP="005512C7">
            <w:pPr>
              <w:pStyle w:val="CellBody"/>
            </w:pPr>
            <w:r>
              <w:t>n/a</w:t>
            </w:r>
          </w:p>
        </w:tc>
        <w:tc>
          <w:tcPr>
            <w:tcW w:w="1440" w:type="dxa"/>
          </w:tcPr>
          <w:p w14:paraId="297F2999" w14:textId="77777777" w:rsidR="001C5303" w:rsidRDefault="001C5303" w:rsidP="005512C7">
            <w:pPr>
              <w:pStyle w:val="CellBody"/>
            </w:pPr>
            <w:r>
              <w:t>n/a</w:t>
            </w:r>
          </w:p>
        </w:tc>
        <w:tc>
          <w:tcPr>
            <w:tcW w:w="990" w:type="dxa"/>
          </w:tcPr>
          <w:p w14:paraId="0E6BABFA" w14:textId="77777777" w:rsidR="001C5303" w:rsidRDefault="001C5303" w:rsidP="005512C7">
            <w:pPr>
              <w:pStyle w:val="CellBody"/>
            </w:pPr>
            <w:r>
              <w:t>n/a</w:t>
            </w:r>
          </w:p>
        </w:tc>
        <w:tc>
          <w:tcPr>
            <w:tcW w:w="900" w:type="dxa"/>
          </w:tcPr>
          <w:p w14:paraId="53B13DAE" w14:textId="77777777" w:rsidR="001C5303" w:rsidRDefault="001C5303" w:rsidP="005512C7">
            <w:pPr>
              <w:pStyle w:val="CellBody"/>
            </w:pPr>
            <w:r>
              <w:t>n/a</w:t>
            </w:r>
          </w:p>
        </w:tc>
        <w:tc>
          <w:tcPr>
            <w:tcW w:w="900" w:type="dxa"/>
          </w:tcPr>
          <w:p w14:paraId="51982E53" w14:textId="77777777" w:rsidR="001C5303" w:rsidRDefault="001C5303" w:rsidP="005512C7">
            <w:pPr>
              <w:pStyle w:val="CellBody"/>
            </w:pPr>
            <w:r>
              <w:t>n/a</w:t>
            </w:r>
          </w:p>
        </w:tc>
      </w:tr>
      <w:tr w:rsidR="001C5303" w:rsidRPr="009D4B48" w14:paraId="1BFF5876" w14:textId="77777777" w:rsidTr="005512C7">
        <w:trPr>
          <w:trHeight w:val="50"/>
        </w:trPr>
        <w:tc>
          <w:tcPr>
            <w:tcW w:w="567" w:type="dxa"/>
          </w:tcPr>
          <w:p w14:paraId="74567AA7" w14:textId="77777777" w:rsidR="001C5303" w:rsidRDefault="001C5303" w:rsidP="005512C7">
            <w:pPr>
              <w:pStyle w:val="CellBody"/>
              <w:rPr>
                <w:lang w:val="en-US"/>
              </w:rPr>
            </w:pPr>
            <w:r>
              <w:rPr>
                <w:lang w:val="en-US"/>
              </w:rPr>
              <w:t>5</w:t>
            </w:r>
          </w:p>
        </w:tc>
        <w:tc>
          <w:tcPr>
            <w:tcW w:w="2290" w:type="dxa"/>
          </w:tcPr>
          <w:p w14:paraId="34AC538D" w14:textId="77777777" w:rsidR="001C5303" w:rsidRDefault="001C5303" w:rsidP="005512C7">
            <w:pPr>
              <w:pStyle w:val="CellBody"/>
            </w:pPr>
            <w:r>
              <w:t>Cash Withdrawal</w:t>
            </w:r>
          </w:p>
          <w:p w14:paraId="520E1DDD" w14:textId="77777777" w:rsidR="001C5303" w:rsidRPr="009E7A72" w:rsidRDefault="001C5303" w:rsidP="005512C7">
            <w:pPr>
              <w:pStyle w:val="CellBody"/>
              <w:rPr>
                <w:i/>
              </w:rPr>
            </w:pPr>
            <w:r w:rsidRPr="009E7A72">
              <w:rPr>
                <w:i/>
              </w:rPr>
              <w:t>On-us</w:t>
            </w:r>
          </w:p>
          <w:p w14:paraId="029C98BB" w14:textId="77777777" w:rsidR="001C5303" w:rsidRPr="009E7A72" w:rsidRDefault="001C5303" w:rsidP="005512C7">
            <w:pPr>
              <w:pStyle w:val="CellBody"/>
              <w:rPr>
                <w:i/>
              </w:rPr>
            </w:pPr>
            <w:r w:rsidRPr="009E7A72">
              <w:rPr>
                <w:i/>
              </w:rPr>
              <w:t>Domestic</w:t>
            </w:r>
          </w:p>
          <w:p w14:paraId="4C9BF18F" w14:textId="77777777" w:rsidR="001C5303" w:rsidRDefault="001C5303" w:rsidP="005512C7">
            <w:pPr>
              <w:pStyle w:val="CellBody"/>
            </w:pPr>
            <w:r w:rsidRPr="009E7A72">
              <w:rPr>
                <w:i/>
              </w:rPr>
              <w:t>International</w:t>
            </w:r>
          </w:p>
        </w:tc>
        <w:tc>
          <w:tcPr>
            <w:tcW w:w="1440" w:type="dxa"/>
          </w:tcPr>
          <w:p w14:paraId="158EDA90" w14:textId="77777777" w:rsidR="001C5303" w:rsidRDefault="001C5303" w:rsidP="005512C7">
            <w:pPr>
              <w:pStyle w:val="CellBody"/>
            </w:pPr>
          </w:p>
          <w:p w14:paraId="2463881A" w14:textId="77777777" w:rsidR="001C5303" w:rsidRDefault="001C5303" w:rsidP="005512C7">
            <w:pPr>
              <w:pStyle w:val="CellBody"/>
            </w:pPr>
            <w:r>
              <w:t>4%, min 100K</w:t>
            </w:r>
          </w:p>
          <w:p w14:paraId="1969135B" w14:textId="77777777" w:rsidR="001C5303" w:rsidRDefault="001C5303" w:rsidP="005512C7">
            <w:pPr>
              <w:pStyle w:val="CellBody"/>
            </w:pPr>
            <w:r>
              <w:t>4%, min 100K</w:t>
            </w:r>
          </w:p>
          <w:p w14:paraId="6F184F97" w14:textId="77777777" w:rsidR="001C5303" w:rsidRDefault="001C5303" w:rsidP="005512C7">
            <w:pPr>
              <w:pStyle w:val="CellBody"/>
            </w:pPr>
            <w:r>
              <w:t>4%, min 100K</w:t>
            </w:r>
          </w:p>
        </w:tc>
        <w:tc>
          <w:tcPr>
            <w:tcW w:w="810" w:type="dxa"/>
          </w:tcPr>
          <w:p w14:paraId="12B24347" w14:textId="77777777" w:rsidR="001C5303" w:rsidRDefault="001C5303" w:rsidP="005512C7">
            <w:pPr>
              <w:pStyle w:val="CellBody"/>
            </w:pPr>
          </w:p>
          <w:p w14:paraId="5BCBB22A" w14:textId="77777777" w:rsidR="001C5303" w:rsidRDefault="001C5303" w:rsidP="005512C7">
            <w:pPr>
              <w:pStyle w:val="CellBody"/>
            </w:pPr>
            <w:r>
              <w:t>0</w:t>
            </w:r>
          </w:p>
          <w:p w14:paraId="307ED804" w14:textId="77777777" w:rsidR="001C5303" w:rsidRDefault="001C5303" w:rsidP="005512C7">
            <w:pPr>
              <w:pStyle w:val="CellBody"/>
            </w:pPr>
            <w:r>
              <w:t>0</w:t>
            </w:r>
          </w:p>
          <w:p w14:paraId="0D31D45E" w14:textId="77777777" w:rsidR="001C5303" w:rsidRDefault="001C5303" w:rsidP="005512C7">
            <w:pPr>
              <w:pStyle w:val="CellBody"/>
            </w:pPr>
            <w:r>
              <w:t>0</w:t>
            </w:r>
          </w:p>
        </w:tc>
        <w:tc>
          <w:tcPr>
            <w:tcW w:w="1440" w:type="dxa"/>
          </w:tcPr>
          <w:p w14:paraId="4BACD57E" w14:textId="77777777" w:rsidR="001C5303" w:rsidRDefault="001C5303" w:rsidP="005512C7">
            <w:pPr>
              <w:pStyle w:val="CellBody"/>
            </w:pPr>
          </w:p>
          <w:p w14:paraId="40871738" w14:textId="77777777" w:rsidR="001C5303" w:rsidRDefault="001C5303" w:rsidP="005512C7">
            <w:pPr>
              <w:pStyle w:val="CellBody"/>
            </w:pPr>
            <w:r>
              <w:t>2%, min 100K</w:t>
            </w:r>
          </w:p>
          <w:p w14:paraId="19928E05" w14:textId="77777777" w:rsidR="001C5303" w:rsidRDefault="001C5303" w:rsidP="005512C7">
            <w:pPr>
              <w:pStyle w:val="CellBody"/>
            </w:pPr>
            <w:r>
              <w:t>4%, min 100K</w:t>
            </w:r>
          </w:p>
          <w:p w14:paraId="265F2504" w14:textId="77777777" w:rsidR="001C5303" w:rsidRDefault="001C5303" w:rsidP="005512C7">
            <w:pPr>
              <w:pStyle w:val="CellBody"/>
            </w:pPr>
            <w:r>
              <w:t>4%, min 100K</w:t>
            </w:r>
          </w:p>
        </w:tc>
        <w:tc>
          <w:tcPr>
            <w:tcW w:w="990" w:type="dxa"/>
          </w:tcPr>
          <w:p w14:paraId="2B1BE412" w14:textId="77777777" w:rsidR="001C5303" w:rsidRDefault="001C5303" w:rsidP="005512C7">
            <w:pPr>
              <w:pStyle w:val="CellBody"/>
            </w:pPr>
            <w:r>
              <w:t>n/a</w:t>
            </w:r>
          </w:p>
        </w:tc>
        <w:tc>
          <w:tcPr>
            <w:tcW w:w="900" w:type="dxa"/>
          </w:tcPr>
          <w:p w14:paraId="6809434E" w14:textId="77777777" w:rsidR="001C5303" w:rsidRDefault="001C5303" w:rsidP="005512C7">
            <w:pPr>
              <w:pStyle w:val="CellBody"/>
            </w:pPr>
            <w:r>
              <w:t>n/a</w:t>
            </w:r>
          </w:p>
        </w:tc>
        <w:tc>
          <w:tcPr>
            <w:tcW w:w="900" w:type="dxa"/>
          </w:tcPr>
          <w:p w14:paraId="4667ED17" w14:textId="77777777" w:rsidR="001C5303" w:rsidRDefault="001C5303" w:rsidP="005512C7">
            <w:pPr>
              <w:pStyle w:val="CellBody"/>
            </w:pPr>
            <w:r>
              <w:t>n/a</w:t>
            </w:r>
          </w:p>
        </w:tc>
      </w:tr>
      <w:tr w:rsidR="001C5303" w:rsidRPr="009D4B48" w14:paraId="07BA45DD" w14:textId="77777777" w:rsidTr="005512C7">
        <w:trPr>
          <w:trHeight w:val="50"/>
        </w:trPr>
        <w:tc>
          <w:tcPr>
            <w:tcW w:w="567" w:type="dxa"/>
          </w:tcPr>
          <w:p w14:paraId="2DF156D3" w14:textId="77777777" w:rsidR="001C5303" w:rsidRDefault="001C5303" w:rsidP="005512C7">
            <w:pPr>
              <w:pStyle w:val="CellBody"/>
              <w:rPr>
                <w:lang w:val="en-US"/>
              </w:rPr>
            </w:pPr>
            <w:r>
              <w:rPr>
                <w:lang w:val="en-US"/>
              </w:rPr>
              <w:t>6</w:t>
            </w:r>
          </w:p>
        </w:tc>
        <w:tc>
          <w:tcPr>
            <w:tcW w:w="2290" w:type="dxa"/>
          </w:tcPr>
          <w:p w14:paraId="1E9C99B9" w14:textId="77777777" w:rsidR="001C5303" w:rsidRDefault="001C5303" w:rsidP="005512C7">
            <w:pPr>
              <w:pStyle w:val="CellBody"/>
            </w:pPr>
            <w:r>
              <w:t>Unique</w:t>
            </w:r>
          </w:p>
          <w:p w14:paraId="78C2031A" w14:textId="77777777" w:rsidR="001C5303" w:rsidRPr="009E7A72" w:rsidRDefault="001C5303" w:rsidP="005512C7">
            <w:pPr>
              <w:pStyle w:val="CellBody"/>
              <w:rPr>
                <w:i/>
              </w:rPr>
            </w:pPr>
            <w:r w:rsidRPr="009E7A72">
              <w:rPr>
                <w:i/>
              </w:rPr>
              <w:t>On-us</w:t>
            </w:r>
          </w:p>
          <w:p w14:paraId="45FE05CA" w14:textId="77777777" w:rsidR="001C5303" w:rsidRPr="009E7A72" w:rsidRDefault="001C5303" w:rsidP="005512C7">
            <w:pPr>
              <w:pStyle w:val="CellBody"/>
              <w:rPr>
                <w:i/>
              </w:rPr>
            </w:pPr>
            <w:r w:rsidRPr="009E7A72">
              <w:rPr>
                <w:i/>
              </w:rPr>
              <w:t>Domestic</w:t>
            </w:r>
          </w:p>
          <w:p w14:paraId="3D30EE46" w14:textId="77777777" w:rsidR="001C5303" w:rsidRDefault="001C5303" w:rsidP="005512C7">
            <w:pPr>
              <w:pStyle w:val="CellBody"/>
            </w:pPr>
            <w:r w:rsidRPr="009E7A72">
              <w:rPr>
                <w:i/>
              </w:rPr>
              <w:t>International</w:t>
            </w:r>
          </w:p>
        </w:tc>
        <w:tc>
          <w:tcPr>
            <w:tcW w:w="1440" w:type="dxa"/>
          </w:tcPr>
          <w:p w14:paraId="1931CFBE" w14:textId="77777777" w:rsidR="001C5303" w:rsidRDefault="001C5303" w:rsidP="005512C7">
            <w:pPr>
              <w:pStyle w:val="CellBody"/>
            </w:pPr>
          </w:p>
          <w:p w14:paraId="26FB7D79" w14:textId="77777777" w:rsidR="001C5303" w:rsidRDefault="001C5303" w:rsidP="005512C7">
            <w:pPr>
              <w:pStyle w:val="CellBody"/>
            </w:pPr>
            <w:r>
              <w:t>4%, min 100K</w:t>
            </w:r>
          </w:p>
          <w:p w14:paraId="19094F72" w14:textId="77777777" w:rsidR="001C5303" w:rsidRDefault="001C5303" w:rsidP="005512C7">
            <w:pPr>
              <w:pStyle w:val="CellBody"/>
            </w:pPr>
            <w:r>
              <w:t>4%, min 100K</w:t>
            </w:r>
          </w:p>
          <w:p w14:paraId="15397CA4" w14:textId="77777777" w:rsidR="001C5303" w:rsidRDefault="001C5303" w:rsidP="005512C7">
            <w:pPr>
              <w:pStyle w:val="CellBody"/>
            </w:pPr>
            <w:r>
              <w:t>4%, min 100K</w:t>
            </w:r>
          </w:p>
        </w:tc>
        <w:tc>
          <w:tcPr>
            <w:tcW w:w="810" w:type="dxa"/>
          </w:tcPr>
          <w:p w14:paraId="596F6A35" w14:textId="77777777" w:rsidR="001C5303" w:rsidRDefault="001C5303" w:rsidP="005512C7">
            <w:pPr>
              <w:pStyle w:val="CellBody"/>
            </w:pPr>
          </w:p>
          <w:p w14:paraId="224A49CC" w14:textId="77777777" w:rsidR="001C5303" w:rsidRDefault="001C5303" w:rsidP="005512C7">
            <w:pPr>
              <w:pStyle w:val="CellBody"/>
            </w:pPr>
            <w:r>
              <w:t>0</w:t>
            </w:r>
          </w:p>
          <w:p w14:paraId="16FDE915" w14:textId="77777777" w:rsidR="001C5303" w:rsidRDefault="001C5303" w:rsidP="005512C7">
            <w:pPr>
              <w:pStyle w:val="CellBody"/>
            </w:pPr>
            <w:r>
              <w:t>0</w:t>
            </w:r>
          </w:p>
          <w:p w14:paraId="25E39988" w14:textId="77777777" w:rsidR="001C5303" w:rsidRDefault="001C5303" w:rsidP="005512C7">
            <w:pPr>
              <w:pStyle w:val="CellBody"/>
            </w:pPr>
            <w:r>
              <w:t>0</w:t>
            </w:r>
          </w:p>
        </w:tc>
        <w:tc>
          <w:tcPr>
            <w:tcW w:w="1440" w:type="dxa"/>
          </w:tcPr>
          <w:p w14:paraId="2785B426" w14:textId="77777777" w:rsidR="001C5303" w:rsidRDefault="001C5303" w:rsidP="005512C7">
            <w:pPr>
              <w:pStyle w:val="CellBody"/>
            </w:pPr>
          </w:p>
          <w:p w14:paraId="4F5CE30E" w14:textId="77777777" w:rsidR="001C5303" w:rsidRDefault="001C5303" w:rsidP="005512C7">
            <w:pPr>
              <w:pStyle w:val="CellBody"/>
            </w:pPr>
            <w:r>
              <w:t>2%, min 100K</w:t>
            </w:r>
          </w:p>
          <w:p w14:paraId="397F7457" w14:textId="77777777" w:rsidR="001C5303" w:rsidRDefault="001C5303" w:rsidP="005512C7">
            <w:pPr>
              <w:pStyle w:val="CellBody"/>
            </w:pPr>
            <w:r>
              <w:t>4%, min 100K</w:t>
            </w:r>
          </w:p>
          <w:p w14:paraId="699F08CA" w14:textId="77777777" w:rsidR="001C5303" w:rsidRDefault="001C5303" w:rsidP="005512C7">
            <w:pPr>
              <w:pStyle w:val="CellBody"/>
            </w:pPr>
            <w:r>
              <w:t>4%, min 100K</w:t>
            </w:r>
          </w:p>
        </w:tc>
        <w:tc>
          <w:tcPr>
            <w:tcW w:w="990" w:type="dxa"/>
          </w:tcPr>
          <w:p w14:paraId="15212FC3" w14:textId="77777777" w:rsidR="001C5303" w:rsidRDefault="001C5303" w:rsidP="005512C7">
            <w:pPr>
              <w:pStyle w:val="CellBody"/>
            </w:pPr>
            <w:r>
              <w:t>n/a</w:t>
            </w:r>
          </w:p>
          <w:p w14:paraId="3532016A" w14:textId="77777777" w:rsidR="001C5303" w:rsidRDefault="001C5303" w:rsidP="005512C7">
            <w:pPr>
              <w:pStyle w:val="CellBody"/>
            </w:pPr>
          </w:p>
        </w:tc>
        <w:tc>
          <w:tcPr>
            <w:tcW w:w="900" w:type="dxa"/>
          </w:tcPr>
          <w:p w14:paraId="5A6D147A" w14:textId="77777777" w:rsidR="001C5303" w:rsidRDefault="001C5303" w:rsidP="005512C7">
            <w:pPr>
              <w:pStyle w:val="CellBody"/>
            </w:pPr>
            <w:r>
              <w:t>n/a</w:t>
            </w:r>
          </w:p>
        </w:tc>
        <w:tc>
          <w:tcPr>
            <w:tcW w:w="900" w:type="dxa"/>
          </w:tcPr>
          <w:p w14:paraId="25B76569" w14:textId="77777777" w:rsidR="001C5303" w:rsidRDefault="001C5303" w:rsidP="005512C7">
            <w:pPr>
              <w:pStyle w:val="CellBody"/>
            </w:pPr>
            <w:r>
              <w:t>n/a</w:t>
            </w:r>
          </w:p>
        </w:tc>
      </w:tr>
      <w:tr w:rsidR="001C5303" w:rsidRPr="009D4B48" w14:paraId="5D77F2DE" w14:textId="77777777" w:rsidTr="005512C7">
        <w:trPr>
          <w:trHeight w:val="50"/>
        </w:trPr>
        <w:tc>
          <w:tcPr>
            <w:tcW w:w="567" w:type="dxa"/>
          </w:tcPr>
          <w:p w14:paraId="1016E529" w14:textId="77777777" w:rsidR="001C5303" w:rsidRDefault="001C5303" w:rsidP="005512C7">
            <w:pPr>
              <w:pStyle w:val="CellBody"/>
              <w:rPr>
                <w:lang w:val="en-US"/>
              </w:rPr>
            </w:pPr>
            <w:r>
              <w:rPr>
                <w:lang w:val="en-US"/>
              </w:rPr>
              <w:t>7</w:t>
            </w:r>
          </w:p>
        </w:tc>
        <w:tc>
          <w:tcPr>
            <w:tcW w:w="2290" w:type="dxa"/>
          </w:tcPr>
          <w:p w14:paraId="5962205F" w14:textId="77777777" w:rsidR="001C5303" w:rsidRDefault="001C5303" w:rsidP="005512C7">
            <w:pPr>
              <w:pStyle w:val="CellBody"/>
            </w:pPr>
            <w:r>
              <w:t>Cross border</w:t>
            </w:r>
          </w:p>
        </w:tc>
        <w:tc>
          <w:tcPr>
            <w:tcW w:w="1440" w:type="dxa"/>
          </w:tcPr>
          <w:p w14:paraId="2480CB7C" w14:textId="77777777" w:rsidR="001C5303" w:rsidRDefault="001C5303" w:rsidP="005512C7">
            <w:pPr>
              <w:pStyle w:val="CellBody"/>
            </w:pPr>
            <w:r>
              <w:t>0</w:t>
            </w:r>
          </w:p>
        </w:tc>
        <w:tc>
          <w:tcPr>
            <w:tcW w:w="810" w:type="dxa"/>
          </w:tcPr>
          <w:p w14:paraId="7C0B07E5" w14:textId="77777777" w:rsidR="001C5303" w:rsidRDefault="001C5303" w:rsidP="005512C7">
            <w:pPr>
              <w:pStyle w:val="CellBody"/>
            </w:pPr>
            <w:r>
              <w:t>0</w:t>
            </w:r>
          </w:p>
        </w:tc>
        <w:tc>
          <w:tcPr>
            <w:tcW w:w="1440" w:type="dxa"/>
          </w:tcPr>
          <w:p w14:paraId="4E3AD0B4" w14:textId="77777777" w:rsidR="001C5303" w:rsidRDefault="001C5303" w:rsidP="005512C7">
            <w:pPr>
              <w:pStyle w:val="CellBody"/>
            </w:pPr>
            <w:r>
              <w:t>0</w:t>
            </w:r>
          </w:p>
        </w:tc>
        <w:tc>
          <w:tcPr>
            <w:tcW w:w="990" w:type="dxa"/>
          </w:tcPr>
          <w:p w14:paraId="4165749D" w14:textId="77777777" w:rsidR="001C5303" w:rsidRDefault="001C5303" w:rsidP="005512C7">
            <w:pPr>
              <w:pStyle w:val="CellBody"/>
            </w:pPr>
            <w:r>
              <w:t>0</w:t>
            </w:r>
          </w:p>
        </w:tc>
        <w:tc>
          <w:tcPr>
            <w:tcW w:w="900" w:type="dxa"/>
          </w:tcPr>
          <w:p w14:paraId="6C378219" w14:textId="77777777" w:rsidR="001C5303" w:rsidRDefault="001C5303" w:rsidP="005512C7">
            <w:pPr>
              <w:pStyle w:val="CellBody"/>
            </w:pPr>
            <w:r>
              <w:t>0</w:t>
            </w:r>
          </w:p>
        </w:tc>
        <w:tc>
          <w:tcPr>
            <w:tcW w:w="900" w:type="dxa"/>
          </w:tcPr>
          <w:p w14:paraId="2886FBD5" w14:textId="77777777" w:rsidR="001C5303" w:rsidRDefault="001C5303" w:rsidP="005512C7">
            <w:pPr>
              <w:pStyle w:val="CellBody"/>
            </w:pPr>
            <w:r>
              <w:t>0</w:t>
            </w:r>
          </w:p>
        </w:tc>
      </w:tr>
    </w:tbl>
    <w:p w14:paraId="33785D04" w14:textId="77777777" w:rsidR="00404141" w:rsidRDefault="00404141" w:rsidP="00404141">
      <w:pPr>
        <w:pStyle w:val="BodyText"/>
        <w:rPr>
          <w:rFonts w:ascii="Calibri" w:hAnsi="Calibri"/>
        </w:rPr>
      </w:pPr>
      <w:r>
        <w:rPr>
          <w:rFonts w:ascii="Calibri" w:hAnsi="Calibri"/>
        </w:rPr>
        <w:t>n/a = not apply; means that is default value of classifier = normal.</w:t>
      </w:r>
    </w:p>
    <w:p w14:paraId="3F9CDE45" w14:textId="77777777" w:rsidR="00A37921" w:rsidRDefault="00A37921" w:rsidP="000C73E8">
      <w:pPr>
        <w:pStyle w:val="BodyText"/>
        <w:rPr>
          <w:rFonts w:ascii="Calibri" w:hAnsi="Calibri"/>
        </w:rPr>
      </w:pPr>
    </w:p>
    <w:p w14:paraId="413D5A56" w14:textId="77777777" w:rsidR="00D32C76" w:rsidRDefault="00D32C76" w:rsidP="00D32C76">
      <w:pPr>
        <w:rPr>
          <w:b/>
        </w:rPr>
      </w:pPr>
      <w:r w:rsidRPr="00D279B7">
        <w:rPr>
          <w:b/>
        </w:rPr>
        <w:t>JCB Credit Card for Private Client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810"/>
        <w:gridCol w:w="1440"/>
        <w:gridCol w:w="990"/>
        <w:gridCol w:w="900"/>
        <w:gridCol w:w="900"/>
      </w:tblGrid>
      <w:tr w:rsidR="00A31797" w:rsidRPr="009D4B48" w14:paraId="4B65271D" w14:textId="77777777" w:rsidTr="005512C7">
        <w:trPr>
          <w:cantSplit/>
          <w:trHeight w:val="263"/>
          <w:tblHeader/>
        </w:trPr>
        <w:tc>
          <w:tcPr>
            <w:tcW w:w="567" w:type="dxa"/>
            <w:shd w:val="clear" w:color="auto" w:fill="FFC000"/>
          </w:tcPr>
          <w:p w14:paraId="068118B7" w14:textId="77777777" w:rsidR="00A31797" w:rsidRPr="009D4B48" w:rsidRDefault="00A31797"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219DDC28" w14:textId="77777777" w:rsidR="00A31797" w:rsidRPr="009D4B48" w:rsidRDefault="00A31797"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40139C6F" w14:textId="77777777" w:rsidR="00A31797" w:rsidRDefault="00A31797" w:rsidP="005512C7">
            <w:pPr>
              <w:pStyle w:val="CellHeader"/>
              <w:jc w:val="center"/>
              <w:rPr>
                <w:snapToGrid w:val="0"/>
                <w:lang w:val="en-US"/>
              </w:rPr>
            </w:pPr>
            <w:r>
              <w:rPr>
                <w:snapToGrid w:val="0"/>
                <w:lang w:val="en-US"/>
              </w:rPr>
              <w:t>Client Classifier</w:t>
            </w:r>
          </w:p>
        </w:tc>
      </w:tr>
      <w:tr w:rsidR="00A31797" w:rsidRPr="009D4B48" w14:paraId="54F3A724" w14:textId="77777777" w:rsidTr="005512C7">
        <w:trPr>
          <w:cantSplit/>
          <w:trHeight w:val="263"/>
          <w:tblHeader/>
        </w:trPr>
        <w:tc>
          <w:tcPr>
            <w:tcW w:w="567" w:type="dxa"/>
            <w:shd w:val="clear" w:color="auto" w:fill="FFC000"/>
          </w:tcPr>
          <w:p w14:paraId="029A66BF" w14:textId="77777777" w:rsidR="00A31797" w:rsidRPr="009D4B48" w:rsidRDefault="00A31797" w:rsidP="005512C7">
            <w:pPr>
              <w:pStyle w:val="CellHeader"/>
              <w:rPr>
                <w:snapToGrid w:val="0"/>
                <w:lang w:val="en-US"/>
              </w:rPr>
            </w:pPr>
          </w:p>
        </w:tc>
        <w:tc>
          <w:tcPr>
            <w:tcW w:w="2290" w:type="dxa"/>
            <w:shd w:val="clear" w:color="auto" w:fill="FFC000"/>
          </w:tcPr>
          <w:p w14:paraId="78644D61" w14:textId="77777777" w:rsidR="00A31797" w:rsidRPr="009D4B48" w:rsidRDefault="00A31797" w:rsidP="005512C7">
            <w:pPr>
              <w:pStyle w:val="CellHeader"/>
              <w:rPr>
                <w:snapToGrid w:val="0"/>
                <w:lang w:val="en-US"/>
              </w:rPr>
            </w:pPr>
          </w:p>
        </w:tc>
        <w:tc>
          <w:tcPr>
            <w:tcW w:w="1440" w:type="dxa"/>
            <w:shd w:val="clear" w:color="auto" w:fill="FFC000"/>
          </w:tcPr>
          <w:p w14:paraId="3AF97196" w14:textId="77777777" w:rsidR="00A31797" w:rsidRDefault="00A31797" w:rsidP="005512C7">
            <w:pPr>
              <w:pStyle w:val="CellHeader"/>
              <w:rPr>
                <w:snapToGrid w:val="0"/>
                <w:lang w:val="en-US"/>
              </w:rPr>
            </w:pPr>
            <w:r>
              <w:rPr>
                <w:snapToGrid w:val="0"/>
                <w:lang w:val="en-US"/>
              </w:rPr>
              <w:t>Normal</w:t>
            </w:r>
          </w:p>
        </w:tc>
        <w:tc>
          <w:tcPr>
            <w:tcW w:w="810" w:type="dxa"/>
            <w:shd w:val="clear" w:color="auto" w:fill="FFC000"/>
          </w:tcPr>
          <w:p w14:paraId="0E874EE7" w14:textId="77777777" w:rsidR="00A31797" w:rsidRDefault="00A31797" w:rsidP="005512C7">
            <w:pPr>
              <w:pStyle w:val="CellHeader"/>
              <w:rPr>
                <w:snapToGrid w:val="0"/>
                <w:lang w:val="en-US"/>
              </w:rPr>
            </w:pPr>
            <w:r>
              <w:rPr>
                <w:snapToGrid w:val="0"/>
                <w:lang w:val="en-US"/>
              </w:rPr>
              <w:t>Staff</w:t>
            </w:r>
          </w:p>
        </w:tc>
        <w:tc>
          <w:tcPr>
            <w:tcW w:w="1440" w:type="dxa"/>
            <w:shd w:val="clear" w:color="auto" w:fill="FFC000"/>
          </w:tcPr>
          <w:p w14:paraId="77EAAB5D" w14:textId="77777777" w:rsidR="00A31797" w:rsidRDefault="00A31797" w:rsidP="005512C7">
            <w:pPr>
              <w:pStyle w:val="CellHeader"/>
              <w:rPr>
                <w:snapToGrid w:val="0"/>
                <w:lang w:val="en-US"/>
              </w:rPr>
            </w:pPr>
            <w:r>
              <w:rPr>
                <w:snapToGrid w:val="0"/>
                <w:lang w:val="en-US"/>
              </w:rPr>
              <w:t>KHDC</w:t>
            </w:r>
          </w:p>
        </w:tc>
        <w:tc>
          <w:tcPr>
            <w:tcW w:w="990" w:type="dxa"/>
            <w:shd w:val="clear" w:color="auto" w:fill="FFC000"/>
          </w:tcPr>
          <w:p w14:paraId="00BCF883" w14:textId="77777777" w:rsidR="00A31797" w:rsidRDefault="00A31797" w:rsidP="005512C7">
            <w:pPr>
              <w:pStyle w:val="CellHeader"/>
              <w:rPr>
                <w:snapToGrid w:val="0"/>
                <w:lang w:val="en-US"/>
              </w:rPr>
            </w:pPr>
            <w:r>
              <w:rPr>
                <w:snapToGrid w:val="0"/>
                <w:lang w:val="en-US"/>
              </w:rPr>
              <w:t>Cash card</w:t>
            </w:r>
          </w:p>
        </w:tc>
        <w:tc>
          <w:tcPr>
            <w:tcW w:w="900" w:type="dxa"/>
            <w:shd w:val="clear" w:color="auto" w:fill="FFC000"/>
          </w:tcPr>
          <w:p w14:paraId="6C967874" w14:textId="77777777" w:rsidR="00A31797" w:rsidRDefault="00A31797" w:rsidP="005512C7">
            <w:pPr>
              <w:pStyle w:val="CellHeader"/>
              <w:rPr>
                <w:snapToGrid w:val="0"/>
                <w:lang w:val="en-US"/>
              </w:rPr>
            </w:pPr>
            <w:r>
              <w:rPr>
                <w:snapToGrid w:val="0"/>
                <w:lang w:val="en-US"/>
              </w:rPr>
              <w:t>Payroll</w:t>
            </w:r>
          </w:p>
        </w:tc>
        <w:tc>
          <w:tcPr>
            <w:tcW w:w="900" w:type="dxa"/>
            <w:shd w:val="clear" w:color="auto" w:fill="FFC000"/>
          </w:tcPr>
          <w:p w14:paraId="6397E330" w14:textId="77777777" w:rsidR="00A31797" w:rsidRDefault="00A31797" w:rsidP="005512C7">
            <w:pPr>
              <w:pStyle w:val="CellHeader"/>
              <w:rPr>
                <w:snapToGrid w:val="0"/>
                <w:lang w:val="en-US"/>
              </w:rPr>
            </w:pPr>
            <w:r>
              <w:rPr>
                <w:snapToGrid w:val="0"/>
                <w:lang w:val="en-US"/>
              </w:rPr>
              <w:t>Student</w:t>
            </w:r>
          </w:p>
        </w:tc>
      </w:tr>
      <w:tr w:rsidR="00A31797" w:rsidRPr="009D4B48" w14:paraId="357BEEC5" w14:textId="77777777" w:rsidTr="005512C7">
        <w:trPr>
          <w:trHeight w:val="50"/>
        </w:trPr>
        <w:tc>
          <w:tcPr>
            <w:tcW w:w="567" w:type="dxa"/>
          </w:tcPr>
          <w:p w14:paraId="225FEFD7" w14:textId="77777777" w:rsidR="00A31797" w:rsidRPr="009D4B48" w:rsidRDefault="00A31797" w:rsidP="005512C7">
            <w:pPr>
              <w:pStyle w:val="CellBody"/>
              <w:rPr>
                <w:lang w:val="ru-RU"/>
              </w:rPr>
            </w:pPr>
            <w:r w:rsidRPr="009D4B48">
              <w:rPr>
                <w:lang w:val="ru-RU"/>
              </w:rPr>
              <w:t>1</w:t>
            </w:r>
          </w:p>
        </w:tc>
        <w:tc>
          <w:tcPr>
            <w:tcW w:w="2290" w:type="dxa"/>
          </w:tcPr>
          <w:p w14:paraId="5580C3D3" w14:textId="77777777" w:rsidR="00A31797" w:rsidRDefault="00A31797" w:rsidP="005512C7">
            <w:pPr>
              <w:pStyle w:val="CellBody"/>
            </w:pPr>
            <w:r>
              <w:t>Balance Inquiry</w:t>
            </w:r>
          </w:p>
          <w:p w14:paraId="47E562BF" w14:textId="77777777" w:rsidR="00A31797" w:rsidRDefault="00A31797" w:rsidP="005512C7">
            <w:pPr>
              <w:pStyle w:val="CellBody"/>
            </w:pPr>
            <w:r>
              <w:t>(</w:t>
            </w:r>
            <w:r w:rsidRPr="00972B2E">
              <w:rPr>
                <w:i/>
              </w:rPr>
              <w:t>Phí tra cứu số dư</w:t>
            </w:r>
            <w:r>
              <w:t>)</w:t>
            </w:r>
          </w:p>
          <w:p w14:paraId="460A2535" w14:textId="77777777" w:rsidR="00A31797" w:rsidRDefault="00A31797" w:rsidP="005512C7">
            <w:pPr>
              <w:pStyle w:val="CellBody"/>
              <w:ind w:left="318"/>
            </w:pPr>
            <w:r>
              <w:t>At own ATM</w:t>
            </w:r>
          </w:p>
          <w:p w14:paraId="0E424AB5" w14:textId="77777777" w:rsidR="00A31797" w:rsidRPr="009D4B48" w:rsidRDefault="00A31797" w:rsidP="005512C7">
            <w:pPr>
              <w:pStyle w:val="CellBody"/>
              <w:ind w:left="318"/>
            </w:pPr>
            <w:r>
              <w:t>At other ATM</w:t>
            </w:r>
          </w:p>
        </w:tc>
        <w:tc>
          <w:tcPr>
            <w:tcW w:w="1440" w:type="dxa"/>
          </w:tcPr>
          <w:p w14:paraId="2038BD2D" w14:textId="77777777" w:rsidR="00A31797" w:rsidRDefault="00A31797" w:rsidP="005512C7">
            <w:pPr>
              <w:pStyle w:val="CellBody"/>
            </w:pPr>
            <w:r>
              <w:t>0</w:t>
            </w:r>
          </w:p>
          <w:p w14:paraId="3BBE1C66" w14:textId="77777777" w:rsidR="00A31797" w:rsidRDefault="00A31797" w:rsidP="005512C7">
            <w:pPr>
              <w:pStyle w:val="CellBody"/>
            </w:pPr>
          </w:p>
          <w:p w14:paraId="07543F9D" w14:textId="77777777" w:rsidR="00A31797" w:rsidRDefault="00A31797" w:rsidP="005512C7">
            <w:pPr>
              <w:pStyle w:val="CellBody"/>
            </w:pPr>
            <w:r>
              <w:t>0</w:t>
            </w:r>
          </w:p>
          <w:p w14:paraId="4619133F" w14:textId="77777777" w:rsidR="00A31797" w:rsidRPr="009D4B48" w:rsidRDefault="00A31797" w:rsidP="005512C7">
            <w:pPr>
              <w:pStyle w:val="CellBody"/>
            </w:pPr>
            <w:r>
              <w:t>0</w:t>
            </w:r>
          </w:p>
        </w:tc>
        <w:tc>
          <w:tcPr>
            <w:tcW w:w="810" w:type="dxa"/>
          </w:tcPr>
          <w:p w14:paraId="4B042DFB" w14:textId="77777777" w:rsidR="00A31797" w:rsidRDefault="00A31797" w:rsidP="005512C7">
            <w:pPr>
              <w:pStyle w:val="CellBody"/>
            </w:pPr>
            <w:r>
              <w:t>n/a</w:t>
            </w:r>
          </w:p>
        </w:tc>
        <w:tc>
          <w:tcPr>
            <w:tcW w:w="1440" w:type="dxa"/>
          </w:tcPr>
          <w:p w14:paraId="7A64C4B5" w14:textId="77777777" w:rsidR="00A31797" w:rsidRDefault="00A31797" w:rsidP="005512C7">
            <w:pPr>
              <w:pStyle w:val="CellBody"/>
            </w:pPr>
            <w:r>
              <w:t>n/a</w:t>
            </w:r>
          </w:p>
        </w:tc>
        <w:tc>
          <w:tcPr>
            <w:tcW w:w="990" w:type="dxa"/>
          </w:tcPr>
          <w:p w14:paraId="06DB3B62" w14:textId="77777777" w:rsidR="00A31797" w:rsidRPr="009D4B48" w:rsidRDefault="00A31797" w:rsidP="005512C7">
            <w:pPr>
              <w:pStyle w:val="CellBody"/>
            </w:pPr>
            <w:r>
              <w:t>n/a</w:t>
            </w:r>
          </w:p>
        </w:tc>
        <w:tc>
          <w:tcPr>
            <w:tcW w:w="900" w:type="dxa"/>
          </w:tcPr>
          <w:p w14:paraId="2381DA2C" w14:textId="77777777" w:rsidR="00A31797" w:rsidRPr="009D4B48" w:rsidRDefault="00A31797" w:rsidP="005512C7">
            <w:pPr>
              <w:pStyle w:val="CellBody"/>
            </w:pPr>
            <w:r>
              <w:t>n/a</w:t>
            </w:r>
          </w:p>
        </w:tc>
        <w:tc>
          <w:tcPr>
            <w:tcW w:w="900" w:type="dxa"/>
          </w:tcPr>
          <w:p w14:paraId="479B8CF8" w14:textId="77777777" w:rsidR="00A31797" w:rsidRPr="009D4B48" w:rsidRDefault="00A31797" w:rsidP="005512C7">
            <w:pPr>
              <w:pStyle w:val="CellBody"/>
            </w:pPr>
            <w:r>
              <w:t>n/a</w:t>
            </w:r>
          </w:p>
        </w:tc>
      </w:tr>
      <w:tr w:rsidR="00A31797" w:rsidRPr="009D4B48" w14:paraId="12ED3159" w14:textId="77777777" w:rsidTr="005512C7">
        <w:trPr>
          <w:trHeight w:val="50"/>
        </w:trPr>
        <w:tc>
          <w:tcPr>
            <w:tcW w:w="567" w:type="dxa"/>
          </w:tcPr>
          <w:p w14:paraId="6E83CBE3" w14:textId="77777777" w:rsidR="00A31797" w:rsidRPr="00B33FF6" w:rsidRDefault="00A31797" w:rsidP="005512C7">
            <w:pPr>
              <w:pStyle w:val="CellBody"/>
              <w:rPr>
                <w:lang w:val="en-US"/>
              </w:rPr>
            </w:pPr>
            <w:r>
              <w:rPr>
                <w:lang w:val="en-US"/>
              </w:rPr>
              <w:t>2</w:t>
            </w:r>
          </w:p>
        </w:tc>
        <w:tc>
          <w:tcPr>
            <w:tcW w:w="2290" w:type="dxa"/>
          </w:tcPr>
          <w:p w14:paraId="5131B8E0" w14:textId="77777777" w:rsidR="00A31797" w:rsidRDefault="00A31797" w:rsidP="005512C7">
            <w:pPr>
              <w:pStyle w:val="CellBody"/>
            </w:pPr>
            <w:r>
              <w:t>Transaction Processing</w:t>
            </w:r>
          </w:p>
          <w:p w14:paraId="7B8E5B7D" w14:textId="77777777" w:rsidR="00A31797" w:rsidRDefault="00A31797" w:rsidP="005512C7">
            <w:pPr>
              <w:pStyle w:val="CellBody"/>
            </w:pPr>
            <w:r>
              <w:t>(</w:t>
            </w:r>
            <w:r w:rsidRPr="00156D35">
              <w:rPr>
                <w:i/>
              </w:rPr>
              <w:t>Phí xử lý giao dịch</w:t>
            </w:r>
            <w:r>
              <w:t>)</w:t>
            </w:r>
          </w:p>
          <w:p w14:paraId="1F58BCC1" w14:textId="77777777" w:rsidR="00A31797" w:rsidRPr="009E7A72" w:rsidRDefault="00A31797" w:rsidP="005512C7">
            <w:pPr>
              <w:pStyle w:val="CellBody"/>
              <w:rPr>
                <w:i/>
              </w:rPr>
            </w:pPr>
            <w:r w:rsidRPr="009E7A72">
              <w:rPr>
                <w:i/>
              </w:rPr>
              <w:t>Standard</w:t>
            </w:r>
          </w:p>
          <w:p w14:paraId="2A4DF2C9" w14:textId="77777777" w:rsidR="00A31797" w:rsidRPr="009E7A72" w:rsidRDefault="00A31797" w:rsidP="005512C7">
            <w:pPr>
              <w:pStyle w:val="CellBody"/>
              <w:rPr>
                <w:i/>
              </w:rPr>
            </w:pPr>
            <w:r w:rsidRPr="009E7A72">
              <w:rPr>
                <w:i/>
              </w:rPr>
              <w:lastRenderedPageBreak/>
              <w:t>Gold</w:t>
            </w:r>
          </w:p>
          <w:p w14:paraId="2701B6F0" w14:textId="77777777" w:rsidR="00A31797" w:rsidRDefault="00A31797" w:rsidP="005512C7">
            <w:pPr>
              <w:pStyle w:val="CellBody"/>
            </w:pPr>
            <w:r w:rsidRPr="009E7A72">
              <w:rPr>
                <w:i/>
              </w:rPr>
              <w:t>Platinum</w:t>
            </w:r>
          </w:p>
        </w:tc>
        <w:tc>
          <w:tcPr>
            <w:tcW w:w="1440" w:type="dxa"/>
          </w:tcPr>
          <w:p w14:paraId="07D3E105" w14:textId="77777777" w:rsidR="00A31797" w:rsidRDefault="00A31797" w:rsidP="005512C7">
            <w:pPr>
              <w:pStyle w:val="CellBody"/>
            </w:pPr>
          </w:p>
          <w:p w14:paraId="666C2966" w14:textId="77777777" w:rsidR="00A31797" w:rsidRDefault="00A31797" w:rsidP="005512C7">
            <w:pPr>
              <w:pStyle w:val="CellBody"/>
            </w:pPr>
          </w:p>
          <w:p w14:paraId="5E7D0AD0" w14:textId="77777777" w:rsidR="00A31797" w:rsidRDefault="00A31797" w:rsidP="005512C7">
            <w:pPr>
              <w:pStyle w:val="CellBody"/>
            </w:pPr>
            <w:r>
              <w:t>2.95%</w:t>
            </w:r>
          </w:p>
          <w:p w14:paraId="7E14C8D1" w14:textId="77777777" w:rsidR="00A31797" w:rsidRDefault="00A31797" w:rsidP="005512C7">
            <w:pPr>
              <w:pStyle w:val="CellBody"/>
            </w:pPr>
            <w:r>
              <w:lastRenderedPageBreak/>
              <w:t>2.8%</w:t>
            </w:r>
          </w:p>
          <w:p w14:paraId="1B2882FC" w14:textId="77777777" w:rsidR="00A31797" w:rsidRPr="009D4B48" w:rsidRDefault="00A31797" w:rsidP="005512C7">
            <w:pPr>
              <w:pStyle w:val="CellBody"/>
            </w:pPr>
            <w:r>
              <w:t>2.5%</w:t>
            </w:r>
          </w:p>
        </w:tc>
        <w:tc>
          <w:tcPr>
            <w:tcW w:w="810" w:type="dxa"/>
          </w:tcPr>
          <w:p w14:paraId="7C35B31E" w14:textId="77777777" w:rsidR="00A31797" w:rsidRDefault="00A31797" w:rsidP="005512C7">
            <w:pPr>
              <w:pStyle w:val="CellBody"/>
            </w:pPr>
            <w:r>
              <w:lastRenderedPageBreak/>
              <w:t>n/a</w:t>
            </w:r>
          </w:p>
        </w:tc>
        <w:tc>
          <w:tcPr>
            <w:tcW w:w="1440" w:type="dxa"/>
          </w:tcPr>
          <w:p w14:paraId="3325813B" w14:textId="77777777" w:rsidR="00A31797" w:rsidRDefault="00A31797" w:rsidP="005512C7">
            <w:pPr>
              <w:pStyle w:val="CellBody"/>
            </w:pPr>
            <w:r>
              <w:t>n/a</w:t>
            </w:r>
          </w:p>
        </w:tc>
        <w:tc>
          <w:tcPr>
            <w:tcW w:w="990" w:type="dxa"/>
          </w:tcPr>
          <w:p w14:paraId="40DB8DAC" w14:textId="77777777" w:rsidR="00A31797" w:rsidRPr="009D4B48" w:rsidRDefault="00A31797" w:rsidP="005512C7">
            <w:pPr>
              <w:pStyle w:val="CellBody"/>
            </w:pPr>
            <w:r>
              <w:t>n/a</w:t>
            </w:r>
          </w:p>
        </w:tc>
        <w:tc>
          <w:tcPr>
            <w:tcW w:w="900" w:type="dxa"/>
          </w:tcPr>
          <w:p w14:paraId="41D6E623" w14:textId="77777777" w:rsidR="00A31797" w:rsidRPr="009D4B48" w:rsidRDefault="00A31797" w:rsidP="005512C7">
            <w:pPr>
              <w:pStyle w:val="CellBody"/>
            </w:pPr>
            <w:r>
              <w:t>n/a</w:t>
            </w:r>
          </w:p>
        </w:tc>
        <w:tc>
          <w:tcPr>
            <w:tcW w:w="900" w:type="dxa"/>
          </w:tcPr>
          <w:p w14:paraId="6C47A0B5" w14:textId="77777777" w:rsidR="00A31797" w:rsidRPr="009D4B48" w:rsidRDefault="00A31797" w:rsidP="005512C7">
            <w:pPr>
              <w:pStyle w:val="CellBody"/>
            </w:pPr>
            <w:r>
              <w:t>n/a</w:t>
            </w:r>
          </w:p>
        </w:tc>
      </w:tr>
      <w:tr w:rsidR="00A31797" w:rsidRPr="009D4B48" w14:paraId="2C182335" w14:textId="77777777" w:rsidTr="005512C7">
        <w:trPr>
          <w:trHeight w:val="50"/>
        </w:trPr>
        <w:tc>
          <w:tcPr>
            <w:tcW w:w="567" w:type="dxa"/>
          </w:tcPr>
          <w:p w14:paraId="308AE4E5" w14:textId="77777777" w:rsidR="00A31797" w:rsidRDefault="00A31797" w:rsidP="005512C7">
            <w:pPr>
              <w:pStyle w:val="CellBody"/>
              <w:rPr>
                <w:lang w:val="en-US"/>
              </w:rPr>
            </w:pPr>
            <w:r>
              <w:rPr>
                <w:lang w:val="en-US"/>
              </w:rPr>
              <w:lastRenderedPageBreak/>
              <w:t>3</w:t>
            </w:r>
          </w:p>
        </w:tc>
        <w:tc>
          <w:tcPr>
            <w:tcW w:w="2290" w:type="dxa"/>
          </w:tcPr>
          <w:p w14:paraId="5B7BFC8E" w14:textId="77777777" w:rsidR="00A31797" w:rsidRDefault="00A31797" w:rsidP="005512C7">
            <w:pPr>
              <w:pStyle w:val="CellBody"/>
            </w:pPr>
            <w:r>
              <w:t>Currency Exchange</w:t>
            </w:r>
          </w:p>
          <w:p w14:paraId="3E94CBD9" w14:textId="77777777" w:rsidR="00A31797" w:rsidRDefault="00A31797" w:rsidP="005512C7">
            <w:pPr>
              <w:pStyle w:val="CellBody"/>
            </w:pPr>
            <w:r>
              <w:t>(</w:t>
            </w:r>
            <w:r w:rsidRPr="00156D35">
              <w:rPr>
                <w:i/>
              </w:rPr>
              <w:t>Phí chuyển đổi ngoại tệ</w:t>
            </w:r>
            <w:r>
              <w:t>)</w:t>
            </w:r>
          </w:p>
        </w:tc>
        <w:tc>
          <w:tcPr>
            <w:tcW w:w="1440" w:type="dxa"/>
          </w:tcPr>
          <w:p w14:paraId="6D5D0BC3" w14:textId="77777777" w:rsidR="00A31797" w:rsidRDefault="00A31797" w:rsidP="005512C7">
            <w:pPr>
              <w:pStyle w:val="CellBody"/>
            </w:pPr>
            <w:r>
              <w:t>0</w:t>
            </w:r>
          </w:p>
          <w:p w14:paraId="25992011" w14:textId="77777777" w:rsidR="00A31797" w:rsidRDefault="00A31797" w:rsidP="005512C7">
            <w:pPr>
              <w:pStyle w:val="CellBody"/>
            </w:pPr>
          </w:p>
        </w:tc>
        <w:tc>
          <w:tcPr>
            <w:tcW w:w="810" w:type="dxa"/>
          </w:tcPr>
          <w:p w14:paraId="7E6FF920" w14:textId="77777777" w:rsidR="00A31797" w:rsidRDefault="00A31797" w:rsidP="005512C7">
            <w:pPr>
              <w:pStyle w:val="CellBody"/>
            </w:pPr>
            <w:r>
              <w:t>n/a</w:t>
            </w:r>
          </w:p>
        </w:tc>
        <w:tc>
          <w:tcPr>
            <w:tcW w:w="1440" w:type="dxa"/>
          </w:tcPr>
          <w:p w14:paraId="28B52F5F" w14:textId="77777777" w:rsidR="00A31797" w:rsidRDefault="00A31797" w:rsidP="005512C7">
            <w:pPr>
              <w:pStyle w:val="CellBody"/>
            </w:pPr>
            <w:r>
              <w:t>n/a</w:t>
            </w:r>
          </w:p>
        </w:tc>
        <w:tc>
          <w:tcPr>
            <w:tcW w:w="990" w:type="dxa"/>
          </w:tcPr>
          <w:p w14:paraId="49E714F8" w14:textId="77777777" w:rsidR="00A31797" w:rsidRDefault="00A31797" w:rsidP="005512C7">
            <w:pPr>
              <w:pStyle w:val="CellBody"/>
            </w:pPr>
            <w:r>
              <w:t>n/a</w:t>
            </w:r>
          </w:p>
        </w:tc>
        <w:tc>
          <w:tcPr>
            <w:tcW w:w="900" w:type="dxa"/>
          </w:tcPr>
          <w:p w14:paraId="411C568B" w14:textId="77777777" w:rsidR="00A31797" w:rsidRDefault="00A31797" w:rsidP="005512C7">
            <w:pPr>
              <w:pStyle w:val="CellBody"/>
            </w:pPr>
            <w:r>
              <w:t>n/a</w:t>
            </w:r>
          </w:p>
        </w:tc>
        <w:tc>
          <w:tcPr>
            <w:tcW w:w="900" w:type="dxa"/>
          </w:tcPr>
          <w:p w14:paraId="7730F446" w14:textId="77777777" w:rsidR="00A31797" w:rsidRDefault="00A31797" w:rsidP="005512C7">
            <w:pPr>
              <w:pStyle w:val="CellBody"/>
            </w:pPr>
            <w:r>
              <w:t>n/a</w:t>
            </w:r>
          </w:p>
        </w:tc>
      </w:tr>
      <w:tr w:rsidR="00A31797" w:rsidRPr="009D4B48" w14:paraId="57DC2969" w14:textId="77777777" w:rsidTr="005512C7">
        <w:trPr>
          <w:trHeight w:val="50"/>
        </w:trPr>
        <w:tc>
          <w:tcPr>
            <w:tcW w:w="567" w:type="dxa"/>
          </w:tcPr>
          <w:p w14:paraId="350B72CF" w14:textId="77777777" w:rsidR="00A31797" w:rsidRDefault="00A31797" w:rsidP="005512C7">
            <w:pPr>
              <w:pStyle w:val="CellBody"/>
              <w:rPr>
                <w:lang w:val="en-US"/>
              </w:rPr>
            </w:pPr>
            <w:r>
              <w:rPr>
                <w:lang w:val="en-US"/>
              </w:rPr>
              <w:t>4</w:t>
            </w:r>
          </w:p>
        </w:tc>
        <w:tc>
          <w:tcPr>
            <w:tcW w:w="2290" w:type="dxa"/>
          </w:tcPr>
          <w:p w14:paraId="13403EC7" w14:textId="77777777" w:rsidR="00A31797" w:rsidRDefault="00A31797" w:rsidP="005512C7">
            <w:pPr>
              <w:pStyle w:val="CellBody"/>
            </w:pPr>
            <w:r>
              <w:t>Master Card Funds Transfer</w:t>
            </w:r>
          </w:p>
          <w:p w14:paraId="22B50806" w14:textId="77777777" w:rsidR="00A31797" w:rsidRDefault="00A31797" w:rsidP="005512C7">
            <w:pPr>
              <w:pStyle w:val="CellBody"/>
            </w:pPr>
            <w:r>
              <w:t>(</w:t>
            </w:r>
            <w:r w:rsidRPr="00156D35">
              <w:rPr>
                <w:i/>
              </w:rPr>
              <w:t>Chuyển tiền qua MC</w:t>
            </w:r>
            <w:r>
              <w:t>)</w:t>
            </w:r>
          </w:p>
        </w:tc>
        <w:tc>
          <w:tcPr>
            <w:tcW w:w="1440" w:type="dxa"/>
          </w:tcPr>
          <w:p w14:paraId="16019CB5" w14:textId="77777777" w:rsidR="00A31797" w:rsidRDefault="00A31797" w:rsidP="005512C7">
            <w:pPr>
              <w:pStyle w:val="CellBody"/>
            </w:pPr>
            <w:r>
              <w:t>0%</w:t>
            </w:r>
          </w:p>
        </w:tc>
        <w:tc>
          <w:tcPr>
            <w:tcW w:w="810" w:type="dxa"/>
          </w:tcPr>
          <w:p w14:paraId="56E58D04" w14:textId="77777777" w:rsidR="00A31797" w:rsidRDefault="00A31797" w:rsidP="005512C7">
            <w:pPr>
              <w:pStyle w:val="CellBody"/>
            </w:pPr>
            <w:r>
              <w:t>n/a</w:t>
            </w:r>
          </w:p>
        </w:tc>
        <w:tc>
          <w:tcPr>
            <w:tcW w:w="1440" w:type="dxa"/>
          </w:tcPr>
          <w:p w14:paraId="3F5FB44F" w14:textId="77777777" w:rsidR="00A31797" w:rsidRDefault="00A31797" w:rsidP="005512C7">
            <w:pPr>
              <w:pStyle w:val="CellBody"/>
            </w:pPr>
            <w:r>
              <w:t>n/a</w:t>
            </w:r>
          </w:p>
        </w:tc>
        <w:tc>
          <w:tcPr>
            <w:tcW w:w="990" w:type="dxa"/>
          </w:tcPr>
          <w:p w14:paraId="55951D14" w14:textId="77777777" w:rsidR="00A31797" w:rsidRDefault="00A31797" w:rsidP="005512C7">
            <w:pPr>
              <w:pStyle w:val="CellBody"/>
            </w:pPr>
            <w:r>
              <w:t>n/a</w:t>
            </w:r>
          </w:p>
        </w:tc>
        <w:tc>
          <w:tcPr>
            <w:tcW w:w="900" w:type="dxa"/>
          </w:tcPr>
          <w:p w14:paraId="54897510" w14:textId="77777777" w:rsidR="00A31797" w:rsidRDefault="00A31797" w:rsidP="005512C7">
            <w:pPr>
              <w:pStyle w:val="CellBody"/>
            </w:pPr>
            <w:r>
              <w:t>n/a</w:t>
            </w:r>
          </w:p>
        </w:tc>
        <w:tc>
          <w:tcPr>
            <w:tcW w:w="900" w:type="dxa"/>
          </w:tcPr>
          <w:p w14:paraId="385CB6C3" w14:textId="77777777" w:rsidR="00A31797" w:rsidRDefault="00A31797" w:rsidP="005512C7">
            <w:pPr>
              <w:pStyle w:val="CellBody"/>
            </w:pPr>
            <w:r>
              <w:t>n/a</w:t>
            </w:r>
          </w:p>
        </w:tc>
      </w:tr>
      <w:tr w:rsidR="00A31797" w:rsidRPr="009D4B48" w14:paraId="4497F600" w14:textId="77777777" w:rsidTr="005512C7">
        <w:trPr>
          <w:trHeight w:val="50"/>
        </w:trPr>
        <w:tc>
          <w:tcPr>
            <w:tcW w:w="567" w:type="dxa"/>
          </w:tcPr>
          <w:p w14:paraId="342D816E" w14:textId="77777777" w:rsidR="00A31797" w:rsidRDefault="00A31797" w:rsidP="005512C7">
            <w:pPr>
              <w:pStyle w:val="CellBody"/>
              <w:rPr>
                <w:lang w:val="en-US"/>
              </w:rPr>
            </w:pPr>
            <w:r>
              <w:rPr>
                <w:lang w:val="en-US"/>
              </w:rPr>
              <w:t>5</w:t>
            </w:r>
          </w:p>
        </w:tc>
        <w:tc>
          <w:tcPr>
            <w:tcW w:w="2290" w:type="dxa"/>
          </w:tcPr>
          <w:p w14:paraId="50CB1C19" w14:textId="77777777" w:rsidR="00A31797" w:rsidRDefault="00A31797" w:rsidP="005512C7">
            <w:pPr>
              <w:pStyle w:val="CellBody"/>
            </w:pPr>
            <w:r>
              <w:t>Cash Withdrawal</w:t>
            </w:r>
          </w:p>
          <w:p w14:paraId="1B01BB55" w14:textId="77777777" w:rsidR="00A31797" w:rsidRPr="009E7A72" w:rsidRDefault="00A31797" w:rsidP="005512C7">
            <w:pPr>
              <w:pStyle w:val="CellBody"/>
              <w:rPr>
                <w:i/>
              </w:rPr>
            </w:pPr>
            <w:r w:rsidRPr="009E7A72">
              <w:rPr>
                <w:i/>
              </w:rPr>
              <w:t>On-us</w:t>
            </w:r>
          </w:p>
          <w:p w14:paraId="2C7C73F6" w14:textId="77777777" w:rsidR="00A31797" w:rsidRPr="009E7A72" w:rsidRDefault="00A31797" w:rsidP="005512C7">
            <w:pPr>
              <w:pStyle w:val="CellBody"/>
              <w:rPr>
                <w:i/>
              </w:rPr>
            </w:pPr>
            <w:r w:rsidRPr="009E7A72">
              <w:rPr>
                <w:i/>
              </w:rPr>
              <w:t>Domestic</w:t>
            </w:r>
          </w:p>
          <w:p w14:paraId="3D79742B" w14:textId="77777777" w:rsidR="00A31797" w:rsidRDefault="00A31797" w:rsidP="005512C7">
            <w:pPr>
              <w:pStyle w:val="CellBody"/>
            </w:pPr>
            <w:r w:rsidRPr="009E7A72">
              <w:rPr>
                <w:i/>
              </w:rPr>
              <w:t>International</w:t>
            </w:r>
          </w:p>
        </w:tc>
        <w:tc>
          <w:tcPr>
            <w:tcW w:w="1440" w:type="dxa"/>
          </w:tcPr>
          <w:p w14:paraId="776A5A41" w14:textId="77777777" w:rsidR="00A31797" w:rsidRDefault="00A31797" w:rsidP="005512C7">
            <w:pPr>
              <w:pStyle w:val="CellBody"/>
            </w:pPr>
          </w:p>
          <w:p w14:paraId="46155823" w14:textId="77777777" w:rsidR="00A31797" w:rsidRDefault="00A31797" w:rsidP="005512C7">
            <w:pPr>
              <w:pStyle w:val="CellBody"/>
            </w:pPr>
            <w:r>
              <w:t>4%, min 100K</w:t>
            </w:r>
          </w:p>
          <w:p w14:paraId="3BE31F8A" w14:textId="77777777" w:rsidR="00A31797" w:rsidRDefault="00A31797" w:rsidP="005512C7">
            <w:pPr>
              <w:pStyle w:val="CellBody"/>
            </w:pPr>
            <w:r>
              <w:t>4%, min 100K</w:t>
            </w:r>
          </w:p>
          <w:p w14:paraId="133DCF65" w14:textId="77777777" w:rsidR="00A31797" w:rsidRDefault="00A31797" w:rsidP="005512C7">
            <w:pPr>
              <w:pStyle w:val="CellBody"/>
            </w:pPr>
            <w:r>
              <w:t>4%, min 100K</w:t>
            </w:r>
          </w:p>
        </w:tc>
        <w:tc>
          <w:tcPr>
            <w:tcW w:w="810" w:type="dxa"/>
          </w:tcPr>
          <w:p w14:paraId="454A1C80" w14:textId="77777777" w:rsidR="00A31797" w:rsidRDefault="00A31797" w:rsidP="005512C7">
            <w:pPr>
              <w:pStyle w:val="CellBody"/>
            </w:pPr>
          </w:p>
          <w:p w14:paraId="473426ED" w14:textId="77777777" w:rsidR="00A31797" w:rsidRDefault="00A31797" w:rsidP="005512C7">
            <w:pPr>
              <w:pStyle w:val="CellBody"/>
            </w:pPr>
            <w:r>
              <w:t>0</w:t>
            </w:r>
          </w:p>
          <w:p w14:paraId="36C6366D" w14:textId="77777777" w:rsidR="00A31797" w:rsidRDefault="00A31797" w:rsidP="005512C7">
            <w:pPr>
              <w:pStyle w:val="CellBody"/>
            </w:pPr>
            <w:r>
              <w:t>0</w:t>
            </w:r>
          </w:p>
          <w:p w14:paraId="6D22D5C0" w14:textId="77777777" w:rsidR="00A31797" w:rsidRDefault="00A31797" w:rsidP="005512C7">
            <w:pPr>
              <w:pStyle w:val="CellBody"/>
            </w:pPr>
            <w:r>
              <w:t>0</w:t>
            </w:r>
          </w:p>
        </w:tc>
        <w:tc>
          <w:tcPr>
            <w:tcW w:w="1440" w:type="dxa"/>
          </w:tcPr>
          <w:p w14:paraId="6C6F2500" w14:textId="77777777" w:rsidR="00A31797" w:rsidRDefault="00A31797" w:rsidP="005512C7">
            <w:pPr>
              <w:pStyle w:val="CellBody"/>
            </w:pPr>
          </w:p>
          <w:p w14:paraId="7EEB73BF" w14:textId="77777777" w:rsidR="00A31797" w:rsidRDefault="00A31797" w:rsidP="005512C7">
            <w:pPr>
              <w:pStyle w:val="CellBody"/>
            </w:pPr>
            <w:r>
              <w:t>2%, min 100K</w:t>
            </w:r>
          </w:p>
          <w:p w14:paraId="29C4653E" w14:textId="77777777" w:rsidR="00A31797" w:rsidRDefault="00A31797" w:rsidP="005512C7">
            <w:pPr>
              <w:pStyle w:val="CellBody"/>
            </w:pPr>
            <w:r>
              <w:t>4%, min 100K</w:t>
            </w:r>
          </w:p>
          <w:p w14:paraId="6E6CC2ED" w14:textId="77777777" w:rsidR="00A31797" w:rsidRDefault="00A31797" w:rsidP="005512C7">
            <w:pPr>
              <w:pStyle w:val="CellBody"/>
            </w:pPr>
            <w:r>
              <w:t>4%, min 100K</w:t>
            </w:r>
          </w:p>
        </w:tc>
        <w:tc>
          <w:tcPr>
            <w:tcW w:w="990" w:type="dxa"/>
          </w:tcPr>
          <w:p w14:paraId="5D7F0245" w14:textId="77777777" w:rsidR="00A31797" w:rsidRDefault="00A31797" w:rsidP="005512C7">
            <w:pPr>
              <w:pStyle w:val="CellBody"/>
            </w:pPr>
            <w:r>
              <w:t>n/a</w:t>
            </w:r>
          </w:p>
        </w:tc>
        <w:tc>
          <w:tcPr>
            <w:tcW w:w="900" w:type="dxa"/>
          </w:tcPr>
          <w:p w14:paraId="6C86FACA" w14:textId="77777777" w:rsidR="00A31797" w:rsidRDefault="00A31797" w:rsidP="005512C7">
            <w:pPr>
              <w:pStyle w:val="CellBody"/>
            </w:pPr>
            <w:r>
              <w:t>n/a</w:t>
            </w:r>
          </w:p>
        </w:tc>
        <w:tc>
          <w:tcPr>
            <w:tcW w:w="900" w:type="dxa"/>
          </w:tcPr>
          <w:p w14:paraId="114FFC8A" w14:textId="77777777" w:rsidR="00A31797" w:rsidRDefault="00A31797" w:rsidP="005512C7">
            <w:pPr>
              <w:pStyle w:val="CellBody"/>
            </w:pPr>
            <w:r>
              <w:t>n/a</w:t>
            </w:r>
          </w:p>
        </w:tc>
      </w:tr>
      <w:tr w:rsidR="00A31797" w:rsidRPr="009D4B48" w14:paraId="34EFBFE9" w14:textId="77777777" w:rsidTr="005512C7">
        <w:trPr>
          <w:trHeight w:val="50"/>
        </w:trPr>
        <w:tc>
          <w:tcPr>
            <w:tcW w:w="567" w:type="dxa"/>
          </w:tcPr>
          <w:p w14:paraId="14C53CDD" w14:textId="77777777" w:rsidR="00A31797" w:rsidRDefault="00A31797" w:rsidP="005512C7">
            <w:pPr>
              <w:pStyle w:val="CellBody"/>
              <w:rPr>
                <w:lang w:val="en-US"/>
              </w:rPr>
            </w:pPr>
            <w:r>
              <w:rPr>
                <w:lang w:val="en-US"/>
              </w:rPr>
              <w:t>6</w:t>
            </w:r>
          </w:p>
        </w:tc>
        <w:tc>
          <w:tcPr>
            <w:tcW w:w="2290" w:type="dxa"/>
          </w:tcPr>
          <w:p w14:paraId="6DBC9C1C" w14:textId="77777777" w:rsidR="00A31797" w:rsidRDefault="00A31797" w:rsidP="005512C7">
            <w:pPr>
              <w:pStyle w:val="CellBody"/>
            </w:pPr>
            <w:r>
              <w:t>Unique</w:t>
            </w:r>
          </w:p>
          <w:p w14:paraId="77BDD65B" w14:textId="77777777" w:rsidR="00A31797" w:rsidRPr="009E7A72" w:rsidRDefault="00A31797" w:rsidP="005512C7">
            <w:pPr>
              <w:pStyle w:val="CellBody"/>
              <w:rPr>
                <w:i/>
              </w:rPr>
            </w:pPr>
            <w:r w:rsidRPr="009E7A72">
              <w:rPr>
                <w:i/>
              </w:rPr>
              <w:t>On-us</w:t>
            </w:r>
          </w:p>
          <w:p w14:paraId="48D54862" w14:textId="77777777" w:rsidR="00A31797" w:rsidRPr="009E7A72" w:rsidRDefault="00A31797" w:rsidP="005512C7">
            <w:pPr>
              <w:pStyle w:val="CellBody"/>
              <w:rPr>
                <w:i/>
              </w:rPr>
            </w:pPr>
            <w:r w:rsidRPr="009E7A72">
              <w:rPr>
                <w:i/>
              </w:rPr>
              <w:t>Domestic</w:t>
            </w:r>
          </w:p>
          <w:p w14:paraId="3946C406" w14:textId="77777777" w:rsidR="00A31797" w:rsidRDefault="00A31797" w:rsidP="005512C7">
            <w:pPr>
              <w:pStyle w:val="CellBody"/>
            </w:pPr>
            <w:r w:rsidRPr="009E7A72">
              <w:rPr>
                <w:i/>
              </w:rPr>
              <w:t>International</w:t>
            </w:r>
          </w:p>
        </w:tc>
        <w:tc>
          <w:tcPr>
            <w:tcW w:w="1440" w:type="dxa"/>
          </w:tcPr>
          <w:p w14:paraId="6ADAEDA6" w14:textId="77777777" w:rsidR="00A31797" w:rsidRDefault="00A31797" w:rsidP="005512C7">
            <w:pPr>
              <w:pStyle w:val="CellBody"/>
            </w:pPr>
          </w:p>
          <w:p w14:paraId="6BDBE07B" w14:textId="77777777" w:rsidR="00A31797" w:rsidRDefault="00A31797" w:rsidP="005512C7">
            <w:pPr>
              <w:pStyle w:val="CellBody"/>
            </w:pPr>
            <w:r>
              <w:t>4%, min 100K</w:t>
            </w:r>
          </w:p>
          <w:p w14:paraId="6D3FAD2A" w14:textId="77777777" w:rsidR="00A31797" w:rsidRDefault="00A31797" w:rsidP="005512C7">
            <w:pPr>
              <w:pStyle w:val="CellBody"/>
            </w:pPr>
            <w:r>
              <w:t>4%, min 100K</w:t>
            </w:r>
          </w:p>
          <w:p w14:paraId="3EE32669" w14:textId="77777777" w:rsidR="00A31797" w:rsidRDefault="00A31797" w:rsidP="005512C7">
            <w:pPr>
              <w:pStyle w:val="CellBody"/>
            </w:pPr>
            <w:r>
              <w:t>4%, min 100K</w:t>
            </w:r>
          </w:p>
        </w:tc>
        <w:tc>
          <w:tcPr>
            <w:tcW w:w="810" w:type="dxa"/>
          </w:tcPr>
          <w:p w14:paraId="2B455141" w14:textId="77777777" w:rsidR="00A31797" w:rsidRDefault="00A31797" w:rsidP="005512C7">
            <w:pPr>
              <w:pStyle w:val="CellBody"/>
            </w:pPr>
          </w:p>
          <w:p w14:paraId="1D4AEC8D" w14:textId="77777777" w:rsidR="00A31797" w:rsidRDefault="00A31797" w:rsidP="005512C7">
            <w:pPr>
              <w:pStyle w:val="CellBody"/>
            </w:pPr>
            <w:r>
              <w:t>0</w:t>
            </w:r>
          </w:p>
          <w:p w14:paraId="5E61B111" w14:textId="77777777" w:rsidR="00A31797" w:rsidRDefault="00A31797" w:rsidP="005512C7">
            <w:pPr>
              <w:pStyle w:val="CellBody"/>
            </w:pPr>
            <w:r>
              <w:t>0</w:t>
            </w:r>
          </w:p>
          <w:p w14:paraId="64D2BCD4" w14:textId="77777777" w:rsidR="00A31797" w:rsidRDefault="00A31797" w:rsidP="005512C7">
            <w:pPr>
              <w:pStyle w:val="CellBody"/>
            </w:pPr>
            <w:r>
              <w:t>0</w:t>
            </w:r>
          </w:p>
        </w:tc>
        <w:tc>
          <w:tcPr>
            <w:tcW w:w="1440" w:type="dxa"/>
          </w:tcPr>
          <w:p w14:paraId="03A30130" w14:textId="77777777" w:rsidR="00A31797" w:rsidRDefault="00A31797" w:rsidP="005512C7">
            <w:pPr>
              <w:pStyle w:val="CellBody"/>
            </w:pPr>
          </w:p>
          <w:p w14:paraId="1F713EB2" w14:textId="77777777" w:rsidR="00A31797" w:rsidRDefault="00A31797" w:rsidP="005512C7">
            <w:pPr>
              <w:pStyle w:val="CellBody"/>
            </w:pPr>
            <w:r>
              <w:t>2%, min 100K</w:t>
            </w:r>
          </w:p>
          <w:p w14:paraId="567EE53D" w14:textId="77777777" w:rsidR="00A31797" w:rsidRDefault="00A31797" w:rsidP="005512C7">
            <w:pPr>
              <w:pStyle w:val="CellBody"/>
            </w:pPr>
            <w:r>
              <w:t>4%, min 100K</w:t>
            </w:r>
          </w:p>
          <w:p w14:paraId="5D2D464D" w14:textId="77777777" w:rsidR="00A31797" w:rsidRDefault="00A31797" w:rsidP="005512C7">
            <w:pPr>
              <w:pStyle w:val="CellBody"/>
            </w:pPr>
            <w:r>
              <w:t>4%, min 100K</w:t>
            </w:r>
          </w:p>
        </w:tc>
        <w:tc>
          <w:tcPr>
            <w:tcW w:w="990" w:type="dxa"/>
          </w:tcPr>
          <w:p w14:paraId="2CEEDC74" w14:textId="77777777" w:rsidR="00A31797" w:rsidRDefault="00A31797" w:rsidP="005512C7">
            <w:pPr>
              <w:pStyle w:val="CellBody"/>
            </w:pPr>
            <w:r>
              <w:t>n/a</w:t>
            </w:r>
          </w:p>
          <w:p w14:paraId="628C17DE" w14:textId="77777777" w:rsidR="00A31797" w:rsidRDefault="00A31797" w:rsidP="005512C7">
            <w:pPr>
              <w:pStyle w:val="CellBody"/>
            </w:pPr>
          </w:p>
        </w:tc>
        <w:tc>
          <w:tcPr>
            <w:tcW w:w="900" w:type="dxa"/>
          </w:tcPr>
          <w:p w14:paraId="337C95A9" w14:textId="77777777" w:rsidR="00A31797" w:rsidRDefault="00A31797" w:rsidP="005512C7">
            <w:pPr>
              <w:pStyle w:val="CellBody"/>
            </w:pPr>
            <w:r>
              <w:t>n/a</w:t>
            </w:r>
          </w:p>
        </w:tc>
        <w:tc>
          <w:tcPr>
            <w:tcW w:w="900" w:type="dxa"/>
          </w:tcPr>
          <w:p w14:paraId="4D865174" w14:textId="77777777" w:rsidR="00A31797" w:rsidRDefault="00A31797" w:rsidP="005512C7">
            <w:pPr>
              <w:pStyle w:val="CellBody"/>
            </w:pPr>
            <w:r>
              <w:t>n/a</w:t>
            </w:r>
          </w:p>
        </w:tc>
      </w:tr>
      <w:tr w:rsidR="00A31797" w:rsidRPr="009D4B48" w14:paraId="0D51145F" w14:textId="77777777" w:rsidTr="005512C7">
        <w:trPr>
          <w:trHeight w:val="50"/>
        </w:trPr>
        <w:tc>
          <w:tcPr>
            <w:tcW w:w="567" w:type="dxa"/>
          </w:tcPr>
          <w:p w14:paraId="6CA20F48" w14:textId="77777777" w:rsidR="00A31797" w:rsidRDefault="00A31797" w:rsidP="005512C7">
            <w:pPr>
              <w:pStyle w:val="CellBody"/>
              <w:rPr>
                <w:lang w:val="en-US"/>
              </w:rPr>
            </w:pPr>
            <w:r>
              <w:rPr>
                <w:lang w:val="en-US"/>
              </w:rPr>
              <w:t>7</w:t>
            </w:r>
          </w:p>
        </w:tc>
        <w:tc>
          <w:tcPr>
            <w:tcW w:w="2290" w:type="dxa"/>
          </w:tcPr>
          <w:p w14:paraId="20311B7E" w14:textId="77777777" w:rsidR="00A31797" w:rsidRDefault="00A31797" w:rsidP="005512C7">
            <w:pPr>
              <w:pStyle w:val="CellBody"/>
            </w:pPr>
            <w:r>
              <w:t>Cross border</w:t>
            </w:r>
          </w:p>
        </w:tc>
        <w:tc>
          <w:tcPr>
            <w:tcW w:w="1440" w:type="dxa"/>
          </w:tcPr>
          <w:p w14:paraId="16F87EA0" w14:textId="77777777" w:rsidR="00A31797" w:rsidRDefault="00A31797" w:rsidP="005512C7">
            <w:pPr>
              <w:pStyle w:val="CellBody"/>
            </w:pPr>
            <w:r>
              <w:t>0</w:t>
            </w:r>
          </w:p>
        </w:tc>
        <w:tc>
          <w:tcPr>
            <w:tcW w:w="810" w:type="dxa"/>
          </w:tcPr>
          <w:p w14:paraId="561E8F66" w14:textId="77777777" w:rsidR="00A31797" w:rsidRDefault="00A31797" w:rsidP="005512C7">
            <w:pPr>
              <w:pStyle w:val="CellBody"/>
            </w:pPr>
            <w:r>
              <w:t>0</w:t>
            </w:r>
          </w:p>
        </w:tc>
        <w:tc>
          <w:tcPr>
            <w:tcW w:w="1440" w:type="dxa"/>
          </w:tcPr>
          <w:p w14:paraId="6D701CA3" w14:textId="77777777" w:rsidR="00A31797" w:rsidRDefault="00A31797" w:rsidP="005512C7">
            <w:pPr>
              <w:pStyle w:val="CellBody"/>
            </w:pPr>
            <w:r>
              <w:t>0</w:t>
            </w:r>
          </w:p>
        </w:tc>
        <w:tc>
          <w:tcPr>
            <w:tcW w:w="990" w:type="dxa"/>
          </w:tcPr>
          <w:p w14:paraId="0107783A" w14:textId="77777777" w:rsidR="00A31797" w:rsidRDefault="00A31797" w:rsidP="005512C7">
            <w:pPr>
              <w:pStyle w:val="CellBody"/>
            </w:pPr>
            <w:r>
              <w:t>0</w:t>
            </w:r>
          </w:p>
        </w:tc>
        <w:tc>
          <w:tcPr>
            <w:tcW w:w="900" w:type="dxa"/>
          </w:tcPr>
          <w:p w14:paraId="169C08D6" w14:textId="77777777" w:rsidR="00A31797" w:rsidRDefault="00A31797" w:rsidP="005512C7">
            <w:pPr>
              <w:pStyle w:val="CellBody"/>
            </w:pPr>
            <w:r>
              <w:t>0</w:t>
            </w:r>
          </w:p>
        </w:tc>
        <w:tc>
          <w:tcPr>
            <w:tcW w:w="900" w:type="dxa"/>
          </w:tcPr>
          <w:p w14:paraId="7B0BC352" w14:textId="77777777" w:rsidR="00A31797" w:rsidRDefault="00A31797" w:rsidP="005512C7">
            <w:pPr>
              <w:pStyle w:val="CellBody"/>
            </w:pPr>
            <w:r>
              <w:t>0</w:t>
            </w:r>
          </w:p>
        </w:tc>
      </w:tr>
    </w:tbl>
    <w:p w14:paraId="2B953C98" w14:textId="77777777" w:rsidR="00404141" w:rsidRDefault="00404141" w:rsidP="00404141">
      <w:pPr>
        <w:pStyle w:val="BodyText"/>
        <w:rPr>
          <w:rFonts w:ascii="Calibri" w:hAnsi="Calibri"/>
        </w:rPr>
      </w:pPr>
      <w:r>
        <w:rPr>
          <w:rFonts w:ascii="Calibri" w:hAnsi="Calibri"/>
        </w:rPr>
        <w:t>n/a = not apply; means that is default value of classifier = normal.</w:t>
      </w:r>
    </w:p>
    <w:p w14:paraId="5D91E64F" w14:textId="77777777" w:rsidR="00D32C76" w:rsidRDefault="00D32C76" w:rsidP="000C73E8">
      <w:pPr>
        <w:pStyle w:val="BodyText"/>
        <w:rPr>
          <w:rFonts w:ascii="Calibri" w:hAnsi="Calibri"/>
        </w:rPr>
      </w:pPr>
    </w:p>
    <w:p w14:paraId="0007D08A" w14:textId="77777777" w:rsidR="00277770" w:rsidRPr="00277770" w:rsidRDefault="00277770" w:rsidP="000C73E8">
      <w:pPr>
        <w:pStyle w:val="BodyText"/>
        <w:rPr>
          <w:rFonts w:ascii="Calibri" w:hAnsi="Calibri"/>
          <w:b/>
        </w:rPr>
      </w:pPr>
      <w:r w:rsidRPr="00277770">
        <w:rPr>
          <w:rFonts w:ascii="Calibri" w:hAnsi="Calibri"/>
          <w:b/>
        </w:rPr>
        <w:t>Local Credit Card for Private Client</w:t>
      </w:r>
      <w:r w:rsidR="00685EEE">
        <w:rPr>
          <w:rFonts w:ascii="Calibri" w:hAnsi="Calibri"/>
          <w:b/>
        </w:rPr>
        <w:t xml:space="preserve"> (*)</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810"/>
        <w:gridCol w:w="1440"/>
        <w:gridCol w:w="990"/>
        <w:gridCol w:w="900"/>
        <w:gridCol w:w="900"/>
      </w:tblGrid>
      <w:tr w:rsidR="001E7F3A" w:rsidRPr="009D4B48" w14:paraId="5A9ED469" w14:textId="77777777" w:rsidTr="005512C7">
        <w:trPr>
          <w:cantSplit/>
          <w:trHeight w:val="263"/>
          <w:tblHeader/>
        </w:trPr>
        <w:tc>
          <w:tcPr>
            <w:tcW w:w="567" w:type="dxa"/>
            <w:shd w:val="clear" w:color="auto" w:fill="FFC000"/>
          </w:tcPr>
          <w:p w14:paraId="218B1914" w14:textId="77777777" w:rsidR="001E7F3A" w:rsidRPr="009D4B48" w:rsidRDefault="001E7F3A"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704DE662" w14:textId="77777777" w:rsidR="001E7F3A" w:rsidRPr="009D4B48" w:rsidRDefault="001E7F3A"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778C40CC" w14:textId="77777777" w:rsidR="001E7F3A" w:rsidRDefault="001E7F3A" w:rsidP="005512C7">
            <w:pPr>
              <w:pStyle w:val="CellHeader"/>
              <w:jc w:val="center"/>
              <w:rPr>
                <w:snapToGrid w:val="0"/>
                <w:lang w:val="en-US"/>
              </w:rPr>
            </w:pPr>
            <w:r>
              <w:rPr>
                <w:snapToGrid w:val="0"/>
                <w:lang w:val="en-US"/>
              </w:rPr>
              <w:t>Client Classifier</w:t>
            </w:r>
          </w:p>
        </w:tc>
      </w:tr>
      <w:tr w:rsidR="001E7F3A" w:rsidRPr="009D4B48" w14:paraId="5461C8D9" w14:textId="77777777" w:rsidTr="005512C7">
        <w:trPr>
          <w:cantSplit/>
          <w:trHeight w:val="263"/>
          <w:tblHeader/>
        </w:trPr>
        <w:tc>
          <w:tcPr>
            <w:tcW w:w="567" w:type="dxa"/>
            <w:shd w:val="clear" w:color="auto" w:fill="FFC000"/>
          </w:tcPr>
          <w:p w14:paraId="1A479531" w14:textId="77777777" w:rsidR="001E7F3A" w:rsidRPr="009D4B48" w:rsidRDefault="001E7F3A" w:rsidP="005512C7">
            <w:pPr>
              <w:pStyle w:val="CellHeader"/>
              <w:rPr>
                <w:snapToGrid w:val="0"/>
                <w:lang w:val="en-US"/>
              </w:rPr>
            </w:pPr>
          </w:p>
        </w:tc>
        <w:tc>
          <w:tcPr>
            <w:tcW w:w="2290" w:type="dxa"/>
            <w:shd w:val="clear" w:color="auto" w:fill="FFC000"/>
          </w:tcPr>
          <w:p w14:paraId="4733327F" w14:textId="77777777" w:rsidR="001E7F3A" w:rsidRPr="009D4B48" w:rsidRDefault="001E7F3A" w:rsidP="005512C7">
            <w:pPr>
              <w:pStyle w:val="CellHeader"/>
              <w:rPr>
                <w:snapToGrid w:val="0"/>
                <w:lang w:val="en-US"/>
              </w:rPr>
            </w:pPr>
          </w:p>
        </w:tc>
        <w:tc>
          <w:tcPr>
            <w:tcW w:w="1440" w:type="dxa"/>
            <w:shd w:val="clear" w:color="auto" w:fill="FFC000"/>
          </w:tcPr>
          <w:p w14:paraId="122506BC" w14:textId="77777777" w:rsidR="001E7F3A" w:rsidRDefault="001E7F3A" w:rsidP="005512C7">
            <w:pPr>
              <w:pStyle w:val="CellHeader"/>
              <w:rPr>
                <w:snapToGrid w:val="0"/>
                <w:lang w:val="en-US"/>
              </w:rPr>
            </w:pPr>
            <w:r>
              <w:rPr>
                <w:snapToGrid w:val="0"/>
                <w:lang w:val="en-US"/>
              </w:rPr>
              <w:t>Normal</w:t>
            </w:r>
          </w:p>
        </w:tc>
        <w:tc>
          <w:tcPr>
            <w:tcW w:w="810" w:type="dxa"/>
            <w:shd w:val="clear" w:color="auto" w:fill="FFC000"/>
          </w:tcPr>
          <w:p w14:paraId="3180108C" w14:textId="77777777" w:rsidR="001E7F3A" w:rsidRDefault="001E7F3A" w:rsidP="005512C7">
            <w:pPr>
              <w:pStyle w:val="CellHeader"/>
              <w:rPr>
                <w:snapToGrid w:val="0"/>
                <w:lang w:val="en-US"/>
              </w:rPr>
            </w:pPr>
            <w:r>
              <w:rPr>
                <w:snapToGrid w:val="0"/>
                <w:lang w:val="en-US"/>
              </w:rPr>
              <w:t>Staff</w:t>
            </w:r>
          </w:p>
        </w:tc>
        <w:tc>
          <w:tcPr>
            <w:tcW w:w="1440" w:type="dxa"/>
            <w:shd w:val="clear" w:color="auto" w:fill="FFC000"/>
          </w:tcPr>
          <w:p w14:paraId="190791D2" w14:textId="77777777" w:rsidR="001E7F3A" w:rsidRDefault="001E7F3A" w:rsidP="005512C7">
            <w:pPr>
              <w:pStyle w:val="CellHeader"/>
              <w:rPr>
                <w:snapToGrid w:val="0"/>
                <w:lang w:val="en-US"/>
              </w:rPr>
            </w:pPr>
            <w:r>
              <w:rPr>
                <w:snapToGrid w:val="0"/>
                <w:lang w:val="en-US"/>
              </w:rPr>
              <w:t>KHDC</w:t>
            </w:r>
          </w:p>
        </w:tc>
        <w:tc>
          <w:tcPr>
            <w:tcW w:w="990" w:type="dxa"/>
            <w:shd w:val="clear" w:color="auto" w:fill="FFC000"/>
          </w:tcPr>
          <w:p w14:paraId="5271D94A" w14:textId="77777777" w:rsidR="001E7F3A" w:rsidRDefault="001E7F3A" w:rsidP="005512C7">
            <w:pPr>
              <w:pStyle w:val="CellHeader"/>
              <w:rPr>
                <w:snapToGrid w:val="0"/>
                <w:lang w:val="en-US"/>
              </w:rPr>
            </w:pPr>
            <w:r>
              <w:rPr>
                <w:snapToGrid w:val="0"/>
                <w:lang w:val="en-US"/>
              </w:rPr>
              <w:t>Cash card</w:t>
            </w:r>
          </w:p>
        </w:tc>
        <w:tc>
          <w:tcPr>
            <w:tcW w:w="900" w:type="dxa"/>
            <w:shd w:val="clear" w:color="auto" w:fill="FFC000"/>
          </w:tcPr>
          <w:p w14:paraId="74A9C7F7" w14:textId="77777777" w:rsidR="001E7F3A" w:rsidRDefault="001E7F3A" w:rsidP="005512C7">
            <w:pPr>
              <w:pStyle w:val="CellHeader"/>
              <w:rPr>
                <w:snapToGrid w:val="0"/>
                <w:lang w:val="en-US"/>
              </w:rPr>
            </w:pPr>
            <w:r>
              <w:rPr>
                <w:snapToGrid w:val="0"/>
                <w:lang w:val="en-US"/>
              </w:rPr>
              <w:t>Payroll</w:t>
            </w:r>
          </w:p>
        </w:tc>
        <w:tc>
          <w:tcPr>
            <w:tcW w:w="900" w:type="dxa"/>
            <w:shd w:val="clear" w:color="auto" w:fill="FFC000"/>
          </w:tcPr>
          <w:p w14:paraId="30695800" w14:textId="77777777" w:rsidR="001E7F3A" w:rsidRDefault="001E7F3A" w:rsidP="005512C7">
            <w:pPr>
              <w:pStyle w:val="CellHeader"/>
              <w:rPr>
                <w:snapToGrid w:val="0"/>
                <w:lang w:val="en-US"/>
              </w:rPr>
            </w:pPr>
            <w:r>
              <w:rPr>
                <w:snapToGrid w:val="0"/>
                <w:lang w:val="en-US"/>
              </w:rPr>
              <w:t>Student</w:t>
            </w:r>
          </w:p>
        </w:tc>
      </w:tr>
      <w:tr w:rsidR="001E7F3A" w:rsidRPr="009D4B48" w14:paraId="5F5117A7" w14:textId="77777777" w:rsidTr="005512C7">
        <w:trPr>
          <w:trHeight w:val="50"/>
        </w:trPr>
        <w:tc>
          <w:tcPr>
            <w:tcW w:w="567" w:type="dxa"/>
          </w:tcPr>
          <w:p w14:paraId="4663064C" w14:textId="77777777" w:rsidR="001E7F3A" w:rsidRPr="009D4B48" w:rsidRDefault="001E7F3A" w:rsidP="005512C7">
            <w:pPr>
              <w:pStyle w:val="CellBody"/>
              <w:rPr>
                <w:lang w:val="ru-RU"/>
              </w:rPr>
            </w:pPr>
            <w:r w:rsidRPr="009D4B48">
              <w:rPr>
                <w:lang w:val="ru-RU"/>
              </w:rPr>
              <w:t>1</w:t>
            </w:r>
          </w:p>
        </w:tc>
        <w:tc>
          <w:tcPr>
            <w:tcW w:w="2290" w:type="dxa"/>
          </w:tcPr>
          <w:p w14:paraId="5FF566CD" w14:textId="77777777" w:rsidR="001E7F3A" w:rsidRDefault="001E7F3A" w:rsidP="005512C7">
            <w:pPr>
              <w:pStyle w:val="CellBody"/>
            </w:pPr>
            <w:r>
              <w:t>Balance Inquiry</w:t>
            </w:r>
          </w:p>
          <w:p w14:paraId="6475B477" w14:textId="77777777" w:rsidR="001E7F3A" w:rsidRDefault="001E7F3A" w:rsidP="005512C7">
            <w:pPr>
              <w:pStyle w:val="CellBody"/>
            </w:pPr>
            <w:r>
              <w:t>(</w:t>
            </w:r>
            <w:r w:rsidRPr="00972B2E">
              <w:rPr>
                <w:i/>
              </w:rPr>
              <w:t>Phí tra cứu số dư</w:t>
            </w:r>
            <w:r>
              <w:t>)</w:t>
            </w:r>
          </w:p>
          <w:p w14:paraId="12992BF3" w14:textId="77777777" w:rsidR="001E7F3A" w:rsidRDefault="001E7F3A" w:rsidP="005512C7">
            <w:pPr>
              <w:pStyle w:val="CellBody"/>
              <w:ind w:left="318"/>
            </w:pPr>
            <w:r>
              <w:t>At own ATM</w:t>
            </w:r>
          </w:p>
          <w:p w14:paraId="1937C047" w14:textId="77777777" w:rsidR="001E7F3A" w:rsidRPr="009D4B48" w:rsidRDefault="001E7F3A" w:rsidP="005512C7">
            <w:pPr>
              <w:pStyle w:val="CellBody"/>
              <w:ind w:left="318"/>
            </w:pPr>
            <w:r>
              <w:t>At other ATM</w:t>
            </w:r>
          </w:p>
        </w:tc>
        <w:tc>
          <w:tcPr>
            <w:tcW w:w="1440" w:type="dxa"/>
          </w:tcPr>
          <w:p w14:paraId="339078EC" w14:textId="77777777" w:rsidR="007D5E97" w:rsidRDefault="007D5E97" w:rsidP="007D5E97">
            <w:pPr>
              <w:pStyle w:val="CellBody"/>
            </w:pPr>
            <w:r>
              <w:t>0</w:t>
            </w:r>
          </w:p>
          <w:p w14:paraId="487BB606" w14:textId="77777777" w:rsidR="007D5E97" w:rsidRDefault="007D5E97" w:rsidP="007D5E97">
            <w:pPr>
              <w:pStyle w:val="CellBody"/>
            </w:pPr>
          </w:p>
          <w:p w14:paraId="4D02D82D" w14:textId="77777777" w:rsidR="007D5E97" w:rsidRDefault="007D5E97" w:rsidP="007D5E97">
            <w:pPr>
              <w:pStyle w:val="CellBody"/>
            </w:pPr>
            <w:r>
              <w:t>0</w:t>
            </w:r>
          </w:p>
          <w:p w14:paraId="6BEE999B" w14:textId="012C0194" w:rsidR="001E7F3A" w:rsidRPr="009D4B48" w:rsidRDefault="007D5E97" w:rsidP="007D5E97">
            <w:pPr>
              <w:pStyle w:val="CellBody"/>
            </w:pPr>
            <w:r>
              <w:t>0</w:t>
            </w:r>
          </w:p>
        </w:tc>
        <w:tc>
          <w:tcPr>
            <w:tcW w:w="810" w:type="dxa"/>
          </w:tcPr>
          <w:p w14:paraId="3B87B849" w14:textId="77777777" w:rsidR="001E7F3A" w:rsidRDefault="001E7F3A" w:rsidP="005512C7">
            <w:pPr>
              <w:pStyle w:val="CellBody"/>
            </w:pPr>
            <w:r>
              <w:t>n/a</w:t>
            </w:r>
          </w:p>
        </w:tc>
        <w:tc>
          <w:tcPr>
            <w:tcW w:w="1440" w:type="dxa"/>
          </w:tcPr>
          <w:p w14:paraId="60B58E6D" w14:textId="77777777" w:rsidR="001E7F3A" w:rsidRDefault="001E7F3A" w:rsidP="005512C7">
            <w:pPr>
              <w:pStyle w:val="CellBody"/>
            </w:pPr>
            <w:r>
              <w:t>n/a</w:t>
            </w:r>
          </w:p>
        </w:tc>
        <w:tc>
          <w:tcPr>
            <w:tcW w:w="990" w:type="dxa"/>
          </w:tcPr>
          <w:p w14:paraId="3025D77F" w14:textId="5D1E0080" w:rsidR="001E7F3A" w:rsidRPr="009D4B48" w:rsidRDefault="007D5E97" w:rsidP="00132D9F">
            <w:pPr>
              <w:pStyle w:val="CellBody"/>
            </w:pPr>
            <w:r>
              <w:t>n/a</w:t>
            </w:r>
          </w:p>
        </w:tc>
        <w:tc>
          <w:tcPr>
            <w:tcW w:w="900" w:type="dxa"/>
          </w:tcPr>
          <w:p w14:paraId="36C8EC31" w14:textId="77777777" w:rsidR="001E7F3A" w:rsidRPr="009D4B48" w:rsidRDefault="001E7F3A" w:rsidP="005512C7">
            <w:pPr>
              <w:pStyle w:val="CellBody"/>
            </w:pPr>
            <w:r>
              <w:t>n/a</w:t>
            </w:r>
          </w:p>
        </w:tc>
        <w:tc>
          <w:tcPr>
            <w:tcW w:w="900" w:type="dxa"/>
          </w:tcPr>
          <w:p w14:paraId="5519F176" w14:textId="77777777" w:rsidR="001E7F3A" w:rsidRPr="009D4B48" w:rsidRDefault="001E7F3A" w:rsidP="005512C7">
            <w:pPr>
              <w:pStyle w:val="CellBody"/>
            </w:pPr>
            <w:r>
              <w:t>n/a</w:t>
            </w:r>
          </w:p>
        </w:tc>
      </w:tr>
      <w:tr w:rsidR="001E7F3A" w:rsidRPr="009D4B48" w14:paraId="06D8F5D2" w14:textId="77777777" w:rsidTr="005512C7">
        <w:trPr>
          <w:trHeight w:val="50"/>
        </w:trPr>
        <w:tc>
          <w:tcPr>
            <w:tcW w:w="567" w:type="dxa"/>
          </w:tcPr>
          <w:p w14:paraId="45054F10" w14:textId="77777777" w:rsidR="001E7F3A" w:rsidRPr="00B33FF6" w:rsidRDefault="001E7F3A" w:rsidP="005512C7">
            <w:pPr>
              <w:pStyle w:val="CellBody"/>
              <w:rPr>
                <w:lang w:val="en-US"/>
              </w:rPr>
            </w:pPr>
            <w:r>
              <w:rPr>
                <w:lang w:val="en-US"/>
              </w:rPr>
              <w:t>2</w:t>
            </w:r>
          </w:p>
        </w:tc>
        <w:tc>
          <w:tcPr>
            <w:tcW w:w="2290" w:type="dxa"/>
          </w:tcPr>
          <w:p w14:paraId="77B6FA24" w14:textId="77777777" w:rsidR="001E7F3A" w:rsidRDefault="001E7F3A" w:rsidP="005512C7">
            <w:pPr>
              <w:pStyle w:val="CellBody"/>
            </w:pPr>
            <w:r>
              <w:t>Transaction Processing</w:t>
            </w:r>
          </w:p>
          <w:p w14:paraId="41A73568" w14:textId="77777777" w:rsidR="001E7F3A" w:rsidRDefault="001E7F3A" w:rsidP="005512C7">
            <w:pPr>
              <w:pStyle w:val="CellBody"/>
            </w:pPr>
            <w:r>
              <w:t>(</w:t>
            </w:r>
            <w:r w:rsidRPr="00156D35">
              <w:rPr>
                <w:i/>
              </w:rPr>
              <w:t>Phí xử lý giao dịch</w:t>
            </w:r>
            <w:r>
              <w:t>)</w:t>
            </w:r>
          </w:p>
          <w:p w14:paraId="3C128EB8" w14:textId="6BDBA1AE" w:rsidR="001E7F3A" w:rsidRDefault="001E7F3A" w:rsidP="005512C7">
            <w:pPr>
              <w:pStyle w:val="CellBody"/>
            </w:pPr>
          </w:p>
        </w:tc>
        <w:tc>
          <w:tcPr>
            <w:tcW w:w="1440" w:type="dxa"/>
          </w:tcPr>
          <w:p w14:paraId="73EE319A" w14:textId="0207A92C" w:rsidR="00F425FB" w:rsidRPr="009D4B48" w:rsidRDefault="00F425FB" w:rsidP="005512C7">
            <w:pPr>
              <w:pStyle w:val="CellBody"/>
            </w:pPr>
            <w:r>
              <w:t>n/a</w:t>
            </w:r>
          </w:p>
        </w:tc>
        <w:tc>
          <w:tcPr>
            <w:tcW w:w="810" w:type="dxa"/>
          </w:tcPr>
          <w:p w14:paraId="13F1E68C" w14:textId="77777777" w:rsidR="001E7F3A" w:rsidRDefault="001E7F3A" w:rsidP="005512C7">
            <w:pPr>
              <w:pStyle w:val="CellBody"/>
            </w:pPr>
            <w:r>
              <w:t>n/a</w:t>
            </w:r>
          </w:p>
        </w:tc>
        <w:tc>
          <w:tcPr>
            <w:tcW w:w="1440" w:type="dxa"/>
          </w:tcPr>
          <w:p w14:paraId="4226373D" w14:textId="77777777" w:rsidR="001E7F3A" w:rsidRDefault="001E7F3A" w:rsidP="005512C7">
            <w:pPr>
              <w:pStyle w:val="CellBody"/>
            </w:pPr>
            <w:r>
              <w:t>n/a</w:t>
            </w:r>
          </w:p>
        </w:tc>
        <w:tc>
          <w:tcPr>
            <w:tcW w:w="990" w:type="dxa"/>
          </w:tcPr>
          <w:p w14:paraId="4F2209B5" w14:textId="77777777" w:rsidR="001E7F3A" w:rsidRPr="009D4B48" w:rsidRDefault="001E7F3A" w:rsidP="005512C7">
            <w:pPr>
              <w:pStyle w:val="CellBody"/>
            </w:pPr>
            <w:r>
              <w:t>n/a</w:t>
            </w:r>
          </w:p>
        </w:tc>
        <w:tc>
          <w:tcPr>
            <w:tcW w:w="900" w:type="dxa"/>
          </w:tcPr>
          <w:p w14:paraId="67DB49D4" w14:textId="77777777" w:rsidR="001E7F3A" w:rsidRPr="009D4B48" w:rsidRDefault="001E7F3A" w:rsidP="005512C7">
            <w:pPr>
              <w:pStyle w:val="CellBody"/>
            </w:pPr>
            <w:r>
              <w:t>n/a</w:t>
            </w:r>
          </w:p>
        </w:tc>
        <w:tc>
          <w:tcPr>
            <w:tcW w:w="900" w:type="dxa"/>
          </w:tcPr>
          <w:p w14:paraId="62AC4B7D" w14:textId="77777777" w:rsidR="001E7F3A" w:rsidRPr="009D4B48" w:rsidRDefault="001E7F3A" w:rsidP="005512C7">
            <w:pPr>
              <w:pStyle w:val="CellBody"/>
            </w:pPr>
            <w:r>
              <w:t>n/a</w:t>
            </w:r>
          </w:p>
        </w:tc>
      </w:tr>
      <w:tr w:rsidR="001E7F3A" w:rsidRPr="009D4B48" w14:paraId="1F8C8EBD" w14:textId="77777777" w:rsidTr="005512C7">
        <w:trPr>
          <w:trHeight w:val="50"/>
        </w:trPr>
        <w:tc>
          <w:tcPr>
            <w:tcW w:w="567" w:type="dxa"/>
          </w:tcPr>
          <w:p w14:paraId="4C5B32FC" w14:textId="77777777" w:rsidR="001E7F3A" w:rsidRDefault="001E7F3A" w:rsidP="005512C7">
            <w:pPr>
              <w:pStyle w:val="CellBody"/>
              <w:rPr>
                <w:lang w:val="en-US"/>
              </w:rPr>
            </w:pPr>
            <w:r>
              <w:rPr>
                <w:lang w:val="en-US"/>
              </w:rPr>
              <w:t>3</w:t>
            </w:r>
          </w:p>
        </w:tc>
        <w:tc>
          <w:tcPr>
            <w:tcW w:w="2290" w:type="dxa"/>
          </w:tcPr>
          <w:p w14:paraId="61BFC224" w14:textId="77777777" w:rsidR="001E7F3A" w:rsidRDefault="001E7F3A" w:rsidP="005512C7">
            <w:pPr>
              <w:pStyle w:val="CellBody"/>
            </w:pPr>
            <w:r>
              <w:t>Currency Exchange</w:t>
            </w:r>
          </w:p>
          <w:p w14:paraId="1487BBB1" w14:textId="77777777" w:rsidR="001E7F3A" w:rsidRDefault="001E7F3A" w:rsidP="005512C7">
            <w:pPr>
              <w:pStyle w:val="CellBody"/>
            </w:pPr>
            <w:r>
              <w:t>(</w:t>
            </w:r>
            <w:r w:rsidRPr="00156D35">
              <w:rPr>
                <w:i/>
              </w:rPr>
              <w:t>Phí chuyển đổi ngoại tệ</w:t>
            </w:r>
            <w:r>
              <w:t>)</w:t>
            </w:r>
          </w:p>
        </w:tc>
        <w:tc>
          <w:tcPr>
            <w:tcW w:w="1440" w:type="dxa"/>
          </w:tcPr>
          <w:p w14:paraId="36383C42" w14:textId="77777777" w:rsidR="001E7F3A" w:rsidRDefault="001E7F3A" w:rsidP="005512C7">
            <w:pPr>
              <w:pStyle w:val="CellBody"/>
            </w:pPr>
            <w:r>
              <w:t>0</w:t>
            </w:r>
          </w:p>
          <w:p w14:paraId="266C8A58" w14:textId="77777777" w:rsidR="001E7F3A" w:rsidRDefault="001E7F3A" w:rsidP="005512C7">
            <w:pPr>
              <w:pStyle w:val="CellBody"/>
            </w:pPr>
          </w:p>
        </w:tc>
        <w:tc>
          <w:tcPr>
            <w:tcW w:w="810" w:type="dxa"/>
          </w:tcPr>
          <w:p w14:paraId="2D0407B2" w14:textId="77777777" w:rsidR="001E7F3A" w:rsidRDefault="001E7F3A" w:rsidP="005512C7">
            <w:pPr>
              <w:pStyle w:val="CellBody"/>
            </w:pPr>
            <w:r>
              <w:t>n/a</w:t>
            </w:r>
          </w:p>
        </w:tc>
        <w:tc>
          <w:tcPr>
            <w:tcW w:w="1440" w:type="dxa"/>
          </w:tcPr>
          <w:p w14:paraId="0EA7F436" w14:textId="77777777" w:rsidR="001E7F3A" w:rsidRDefault="001E7F3A" w:rsidP="005512C7">
            <w:pPr>
              <w:pStyle w:val="CellBody"/>
            </w:pPr>
            <w:r>
              <w:t>n/a</w:t>
            </w:r>
          </w:p>
        </w:tc>
        <w:tc>
          <w:tcPr>
            <w:tcW w:w="990" w:type="dxa"/>
          </w:tcPr>
          <w:p w14:paraId="5C50661A" w14:textId="77777777" w:rsidR="001E7F3A" w:rsidRDefault="001E7F3A" w:rsidP="005512C7">
            <w:pPr>
              <w:pStyle w:val="CellBody"/>
            </w:pPr>
            <w:r>
              <w:t>n/a</w:t>
            </w:r>
          </w:p>
        </w:tc>
        <w:tc>
          <w:tcPr>
            <w:tcW w:w="900" w:type="dxa"/>
          </w:tcPr>
          <w:p w14:paraId="1369CCEA" w14:textId="77777777" w:rsidR="001E7F3A" w:rsidRDefault="001E7F3A" w:rsidP="005512C7">
            <w:pPr>
              <w:pStyle w:val="CellBody"/>
            </w:pPr>
            <w:r>
              <w:t>n/a</w:t>
            </w:r>
          </w:p>
        </w:tc>
        <w:tc>
          <w:tcPr>
            <w:tcW w:w="900" w:type="dxa"/>
          </w:tcPr>
          <w:p w14:paraId="5CE6DBD6" w14:textId="77777777" w:rsidR="001E7F3A" w:rsidRDefault="001E7F3A" w:rsidP="005512C7">
            <w:pPr>
              <w:pStyle w:val="CellBody"/>
            </w:pPr>
            <w:r>
              <w:t>n/a</w:t>
            </w:r>
          </w:p>
        </w:tc>
      </w:tr>
      <w:tr w:rsidR="001E7F3A" w:rsidRPr="009D4B48" w14:paraId="3EC9B8D1" w14:textId="77777777" w:rsidTr="005512C7">
        <w:trPr>
          <w:trHeight w:val="50"/>
        </w:trPr>
        <w:tc>
          <w:tcPr>
            <w:tcW w:w="567" w:type="dxa"/>
          </w:tcPr>
          <w:p w14:paraId="6E4CB502" w14:textId="77777777" w:rsidR="001E7F3A" w:rsidRDefault="001E7F3A" w:rsidP="005512C7">
            <w:pPr>
              <w:pStyle w:val="CellBody"/>
              <w:rPr>
                <w:lang w:val="en-US"/>
              </w:rPr>
            </w:pPr>
            <w:r>
              <w:rPr>
                <w:lang w:val="en-US"/>
              </w:rPr>
              <w:lastRenderedPageBreak/>
              <w:t>4</w:t>
            </w:r>
          </w:p>
        </w:tc>
        <w:tc>
          <w:tcPr>
            <w:tcW w:w="2290" w:type="dxa"/>
          </w:tcPr>
          <w:p w14:paraId="0FC91174" w14:textId="77777777" w:rsidR="001E7F3A" w:rsidRDefault="001E7F3A" w:rsidP="005512C7">
            <w:pPr>
              <w:pStyle w:val="CellBody"/>
            </w:pPr>
            <w:r>
              <w:t>Master Card Funds Transfer</w:t>
            </w:r>
          </w:p>
          <w:p w14:paraId="2FAF4F35" w14:textId="77777777" w:rsidR="001E7F3A" w:rsidRDefault="001E7F3A" w:rsidP="005512C7">
            <w:pPr>
              <w:pStyle w:val="CellBody"/>
            </w:pPr>
            <w:r>
              <w:t>(</w:t>
            </w:r>
            <w:r w:rsidRPr="00156D35">
              <w:rPr>
                <w:i/>
              </w:rPr>
              <w:t>Chuyển tiền qua MC</w:t>
            </w:r>
            <w:r>
              <w:t>)</w:t>
            </w:r>
          </w:p>
        </w:tc>
        <w:tc>
          <w:tcPr>
            <w:tcW w:w="1440" w:type="dxa"/>
          </w:tcPr>
          <w:p w14:paraId="737E6357" w14:textId="442DFCB8" w:rsidR="001E7F3A" w:rsidRDefault="00F425FB" w:rsidP="005512C7">
            <w:pPr>
              <w:pStyle w:val="CellBody"/>
            </w:pPr>
            <w:r>
              <w:t>n/a</w:t>
            </w:r>
          </w:p>
        </w:tc>
        <w:tc>
          <w:tcPr>
            <w:tcW w:w="810" w:type="dxa"/>
          </w:tcPr>
          <w:p w14:paraId="52B5FE8F" w14:textId="77777777" w:rsidR="001E7F3A" w:rsidRDefault="001E7F3A" w:rsidP="005512C7">
            <w:pPr>
              <w:pStyle w:val="CellBody"/>
            </w:pPr>
            <w:r>
              <w:t>n/a</w:t>
            </w:r>
          </w:p>
        </w:tc>
        <w:tc>
          <w:tcPr>
            <w:tcW w:w="1440" w:type="dxa"/>
          </w:tcPr>
          <w:p w14:paraId="2AF39AD4" w14:textId="77777777" w:rsidR="001E7F3A" w:rsidRDefault="001E7F3A" w:rsidP="005512C7">
            <w:pPr>
              <w:pStyle w:val="CellBody"/>
            </w:pPr>
            <w:r>
              <w:t>n/a</w:t>
            </w:r>
          </w:p>
        </w:tc>
        <w:tc>
          <w:tcPr>
            <w:tcW w:w="990" w:type="dxa"/>
          </w:tcPr>
          <w:p w14:paraId="5E87798D" w14:textId="77777777" w:rsidR="001E7F3A" w:rsidRDefault="001E7F3A" w:rsidP="005512C7">
            <w:pPr>
              <w:pStyle w:val="CellBody"/>
            </w:pPr>
            <w:r>
              <w:t>n/a</w:t>
            </w:r>
          </w:p>
        </w:tc>
        <w:tc>
          <w:tcPr>
            <w:tcW w:w="900" w:type="dxa"/>
          </w:tcPr>
          <w:p w14:paraId="0E4EFB74" w14:textId="77777777" w:rsidR="001E7F3A" w:rsidRDefault="001E7F3A" w:rsidP="005512C7">
            <w:pPr>
              <w:pStyle w:val="CellBody"/>
            </w:pPr>
            <w:r>
              <w:t>n/a</w:t>
            </w:r>
          </w:p>
        </w:tc>
        <w:tc>
          <w:tcPr>
            <w:tcW w:w="900" w:type="dxa"/>
          </w:tcPr>
          <w:p w14:paraId="071153D5" w14:textId="77777777" w:rsidR="001E7F3A" w:rsidRDefault="001E7F3A" w:rsidP="005512C7">
            <w:pPr>
              <w:pStyle w:val="CellBody"/>
            </w:pPr>
            <w:r>
              <w:t>n/a</w:t>
            </w:r>
          </w:p>
        </w:tc>
      </w:tr>
      <w:tr w:rsidR="007D5E97" w:rsidRPr="009D4B48" w14:paraId="0B78D75C" w14:textId="77777777" w:rsidTr="005512C7">
        <w:trPr>
          <w:trHeight w:val="50"/>
        </w:trPr>
        <w:tc>
          <w:tcPr>
            <w:tcW w:w="567" w:type="dxa"/>
          </w:tcPr>
          <w:p w14:paraId="5BC40ABB" w14:textId="77777777" w:rsidR="007D5E97" w:rsidRDefault="007D5E97" w:rsidP="007D5E97">
            <w:pPr>
              <w:pStyle w:val="CellBody"/>
              <w:rPr>
                <w:lang w:val="en-US"/>
              </w:rPr>
            </w:pPr>
            <w:r>
              <w:rPr>
                <w:lang w:val="en-US"/>
              </w:rPr>
              <w:t>5</w:t>
            </w:r>
          </w:p>
        </w:tc>
        <w:tc>
          <w:tcPr>
            <w:tcW w:w="2290" w:type="dxa"/>
          </w:tcPr>
          <w:p w14:paraId="0ADC9BDA" w14:textId="77777777" w:rsidR="007D5E97" w:rsidRDefault="007D5E97" w:rsidP="007D5E97">
            <w:pPr>
              <w:pStyle w:val="CellBody"/>
            </w:pPr>
            <w:r>
              <w:t>Cash Withdrawal</w:t>
            </w:r>
          </w:p>
          <w:p w14:paraId="4C53AD98" w14:textId="77777777" w:rsidR="007D5E97" w:rsidRPr="009E7A72" w:rsidRDefault="007D5E97" w:rsidP="007D5E97">
            <w:pPr>
              <w:pStyle w:val="CellBody"/>
              <w:rPr>
                <w:i/>
              </w:rPr>
            </w:pPr>
            <w:r w:rsidRPr="009E7A72">
              <w:rPr>
                <w:i/>
              </w:rPr>
              <w:t>On-us</w:t>
            </w:r>
          </w:p>
          <w:p w14:paraId="41379149" w14:textId="77777777" w:rsidR="007D5E97" w:rsidRPr="009E7A72" w:rsidRDefault="007D5E97" w:rsidP="007D5E97">
            <w:pPr>
              <w:pStyle w:val="CellBody"/>
              <w:rPr>
                <w:i/>
              </w:rPr>
            </w:pPr>
            <w:r w:rsidRPr="009E7A72">
              <w:rPr>
                <w:i/>
              </w:rPr>
              <w:t>Domestic</w:t>
            </w:r>
          </w:p>
          <w:p w14:paraId="0BCD7B09" w14:textId="77777777" w:rsidR="007D5E97" w:rsidRDefault="007D5E97" w:rsidP="007D5E97">
            <w:pPr>
              <w:pStyle w:val="CellBody"/>
            </w:pPr>
            <w:r w:rsidRPr="009E7A72">
              <w:rPr>
                <w:i/>
              </w:rPr>
              <w:t>International</w:t>
            </w:r>
          </w:p>
        </w:tc>
        <w:tc>
          <w:tcPr>
            <w:tcW w:w="1440" w:type="dxa"/>
          </w:tcPr>
          <w:p w14:paraId="63C3CAF9" w14:textId="77777777" w:rsidR="007D5E97" w:rsidRDefault="007D5E97" w:rsidP="007D5E97">
            <w:pPr>
              <w:pStyle w:val="CellBody"/>
            </w:pPr>
          </w:p>
          <w:p w14:paraId="694E9D61" w14:textId="77777777" w:rsidR="007D5E97" w:rsidRDefault="007D5E97" w:rsidP="007D5E97">
            <w:pPr>
              <w:pStyle w:val="CellBody"/>
            </w:pPr>
            <w:r>
              <w:t>0</w:t>
            </w:r>
          </w:p>
          <w:p w14:paraId="07F873CC" w14:textId="77777777" w:rsidR="007D5E97" w:rsidRDefault="007D5E97" w:rsidP="007D5E97">
            <w:pPr>
              <w:pStyle w:val="CellBody"/>
            </w:pPr>
            <w:r>
              <w:t>0</w:t>
            </w:r>
          </w:p>
          <w:p w14:paraId="6C61FDE3" w14:textId="617F1F9D" w:rsidR="007D5E97" w:rsidRDefault="007D5E97" w:rsidP="007D5E97">
            <w:pPr>
              <w:pStyle w:val="CellBody"/>
            </w:pPr>
            <w:r>
              <w:t>0</w:t>
            </w:r>
          </w:p>
        </w:tc>
        <w:tc>
          <w:tcPr>
            <w:tcW w:w="810" w:type="dxa"/>
          </w:tcPr>
          <w:p w14:paraId="7202DB44" w14:textId="5DBE3DF3" w:rsidR="007D5E97" w:rsidRDefault="007D5E97" w:rsidP="007D5E97">
            <w:pPr>
              <w:pStyle w:val="CellBody"/>
            </w:pPr>
            <w:r>
              <w:t>n/a</w:t>
            </w:r>
          </w:p>
        </w:tc>
        <w:tc>
          <w:tcPr>
            <w:tcW w:w="1440" w:type="dxa"/>
          </w:tcPr>
          <w:p w14:paraId="72A2B018" w14:textId="665B6B3E" w:rsidR="007D5E97" w:rsidRDefault="007D5E97" w:rsidP="007D5E97">
            <w:pPr>
              <w:pStyle w:val="CellBody"/>
            </w:pPr>
            <w:r>
              <w:t>n/a</w:t>
            </w:r>
          </w:p>
          <w:p w14:paraId="63F8B361" w14:textId="7C42217C" w:rsidR="007D5E97" w:rsidRDefault="007D5E97" w:rsidP="007D5E97">
            <w:pPr>
              <w:pStyle w:val="CellBody"/>
            </w:pPr>
          </w:p>
        </w:tc>
        <w:tc>
          <w:tcPr>
            <w:tcW w:w="990" w:type="dxa"/>
          </w:tcPr>
          <w:p w14:paraId="2DA76AAC" w14:textId="77777777" w:rsidR="007D5E97" w:rsidRDefault="007D5E97" w:rsidP="007D5E97">
            <w:pPr>
              <w:pStyle w:val="CellBody"/>
            </w:pPr>
            <w:r>
              <w:t>n/a</w:t>
            </w:r>
          </w:p>
          <w:p w14:paraId="5706795D" w14:textId="27E23F69" w:rsidR="007D5E97" w:rsidRDefault="007D5E97" w:rsidP="007D5E97">
            <w:pPr>
              <w:pStyle w:val="CellBody"/>
            </w:pPr>
          </w:p>
        </w:tc>
        <w:tc>
          <w:tcPr>
            <w:tcW w:w="900" w:type="dxa"/>
          </w:tcPr>
          <w:p w14:paraId="2E6AB88E" w14:textId="77777777" w:rsidR="007D5E97" w:rsidRDefault="007D5E97" w:rsidP="007D5E97">
            <w:pPr>
              <w:pStyle w:val="CellBody"/>
            </w:pPr>
            <w:r>
              <w:t>n/a</w:t>
            </w:r>
          </w:p>
        </w:tc>
        <w:tc>
          <w:tcPr>
            <w:tcW w:w="900" w:type="dxa"/>
          </w:tcPr>
          <w:p w14:paraId="4F36FC46" w14:textId="77777777" w:rsidR="007D5E97" w:rsidRDefault="007D5E97" w:rsidP="007D5E97">
            <w:pPr>
              <w:pStyle w:val="CellBody"/>
            </w:pPr>
            <w:r>
              <w:t>n/a</w:t>
            </w:r>
          </w:p>
        </w:tc>
      </w:tr>
      <w:tr w:rsidR="007D5E97" w:rsidRPr="009D4B48" w14:paraId="41154992" w14:textId="77777777" w:rsidTr="005512C7">
        <w:trPr>
          <w:trHeight w:val="50"/>
        </w:trPr>
        <w:tc>
          <w:tcPr>
            <w:tcW w:w="567" w:type="dxa"/>
          </w:tcPr>
          <w:p w14:paraId="35EA944D" w14:textId="77777777" w:rsidR="007D5E97" w:rsidRDefault="007D5E97" w:rsidP="007D5E97">
            <w:pPr>
              <w:pStyle w:val="CellBody"/>
              <w:rPr>
                <w:lang w:val="en-US"/>
              </w:rPr>
            </w:pPr>
            <w:r>
              <w:rPr>
                <w:lang w:val="en-US"/>
              </w:rPr>
              <w:t>6</w:t>
            </w:r>
          </w:p>
        </w:tc>
        <w:tc>
          <w:tcPr>
            <w:tcW w:w="2290" w:type="dxa"/>
          </w:tcPr>
          <w:p w14:paraId="03482A70" w14:textId="77777777" w:rsidR="007D5E97" w:rsidRDefault="007D5E97" w:rsidP="007D5E97">
            <w:pPr>
              <w:pStyle w:val="CellBody"/>
            </w:pPr>
            <w:r>
              <w:t>Unique</w:t>
            </w:r>
          </w:p>
          <w:p w14:paraId="0290C3B6" w14:textId="77777777" w:rsidR="007D5E97" w:rsidRPr="009E7A72" w:rsidRDefault="007D5E97" w:rsidP="007D5E97">
            <w:pPr>
              <w:pStyle w:val="CellBody"/>
              <w:rPr>
                <w:i/>
              </w:rPr>
            </w:pPr>
            <w:r w:rsidRPr="009E7A72">
              <w:rPr>
                <w:i/>
              </w:rPr>
              <w:t>On-us</w:t>
            </w:r>
          </w:p>
          <w:p w14:paraId="06B0D95E" w14:textId="77777777" w:rsidR="007D5E97" w:rsidRPr="009E7A72" w:rsidRDefault="007D5E97" w:rsidP="007D5E97">
            <w:pPr>
              <w:pStyle w:val="CellBody"/>
              <w:rPr>
                <w:i/>
              </w:rPr>
            </w:pPr>
            <w:r w:rsidRPr="009E7A72">
              <w:rPr>
                <w:i/>
              </w:rPr>
              <w:t>Domestic</w:t>
            </w:r>
          </w:p>
          <w:p w14:paraId="498F90C2" w14:textId="77777777" w:rsidR="007D5E97" w:rsidRDefault="007D5E97" w:rsidP="007D5E97">
            <w:pPr>
              <w:pStyle w:val="CellBody"/>
            </w:pPr>
            <w:r w:rsidRPr="009E7A72">
              <w:rPr>
                <w:i/>
              </w:rPr>
              <w:t>International</w:t>
            </w:r>
          </w:p>
        </w:tc>
        <w:tc>
          <w:tcPr>
            <w:tcW w:w="1440" w:type="dxa"/>
          </w:tcPr>
          <w:p w14:paraId="64ECC750" w14:textId="77777777" w:rsidR="007D5E97" w:rsidRDefault="007D5E97" w:rsidP="007D5E97">
            <w:pPr>
              <w:pStyle w:val="CellBody"/>
            </w:pPr>
          </w:p>
          <w:p w14:paraId="6AA73CE0" w14:textId="77777777" w:rsidR="007D5E97" w:rsidRDefault="007D5E97" w:rsidP="007D5E97">
            <w:pPr>
              <w:pStyle w:val="CellBody"/>
            </w:pPr>
            <w:r>
              <w:t>0</w:t>
            </w:r>
          </w:p>
          <w:p w14:paraId="2CD73E09" w14:textId="77777777" w:rsidR="007D5E97" w:rsidRDefault="007D5E97" w:rsidP="007D5E97">
            <w:pPr>
              <w:pStyle w:val="CellBody"/>
            </w:pPr>
            <w:r>
              <w:t>0</w:t>
            </w:r>
          </w:p>
          <w:p w14:paraId="6D64A923" w14:textId="58739EE2" w:rsidR="007D5E97" w:rsidRDefault="007D5E97" w:rsidP="007D5E97">
            <w:pPr>
              <w:pStyle w:val="CellBody"/>
            </w:pPr>
            <w:r>
              <w:t>0</w:t>
            </w:r>
          </w:p>
        </w:tc>
        <w:tc>
          <w:tcPr>
            <w:tcW w:w="810" w:type="dxa"/>
          </w:tcPr>
          <w:p w14:paraId="07AB2D1B" w14:textId="08D0C126" w:rsidR="007D5E97" w:rsidRDefault="007D5E97" w:rsidP="007D5E97">
            <w:pPr>
              <w:pStyle w:val="CellBody"/>
            </w:pPr>
            <w:r w:rsidRPr="000428F6">
              <w:t>n/a</w:t>
            </w:r>
          </w:p>
        </w:tc>
        <w:tc>
          <w:tcPr>
            <w:tcW w:w="1440" w:type="dxa"/>
          </w:tcPr>
          <w:p w14:paraId="4F4FED9D" w14:textId="33B8E662" w:rsidR="007D5E97" w:rsidRDefault="007D5E97" w:rsidP="007D5E97">
            <w:pPr>
              <w:pStyle w:val="CellBody"/>
            </w:pPr>
            <w:r w:rsidRPr="000428F6">
              <w:t>n/a</w:t>
            </w:r>
          </w:p>
        </w:tc>
        <w:tc>
          <w:tcPr>
            <w:tcW w:w="990" w:type="dxa"/>
          </w:tcPr>
          <w:p w14:paraId="3C1F959E" w14:textId="77777777" w:rsidR="007D5E97" w:rsidRDefault="007D5E97" w:rsidP="007D5E97">
            <w:pPr>
              <w:pStyle w:val="CellBody"/>
            </w:pPr>
            <w:r>
              <w:t>n/a</w:t>
            </w:r>
          </w:p>
          <w:p w14:paraId="7BE02FB2" w14:textId="0AB425EC" w:rsidR="007D5E97" w:rsidRDefault="007D5E97" w:rsidP="007D5E97">
            <w:pPr>
              <w:pStyle w:val="CellBody"/>
            </w:pPr>
          </w:p>
        </w:tc>
        <w:tc>
          <w:tcPr>
            <w:tcW w:w="900" w:type="dxa"/>
          </w:tcPr>
          <w:p w14:paraId="6292ABA2" w14:textId="77777777" w:rsidR="007D5E97" w:rsidRDefault="007D5E97" w:rsidP="007D5E97">
            <w:pPr>
              <w:pStyle w:val="CellBody"/>
            </w:pPr>
            <w:r>
              <w:t>n/a</w:t>
            </w:r>
          </w:p>
        </w:tc>
        <w:tc>
          <w:tcPr>
            <w:tcW w:w="900" w:type="dxa"/>
          </w:tcPr>
          <w:p w14:paraId="2FCF5C51" w14:textId="77777777" w:rsidR="007D5E97" w:rsidRDefault="007D5E97" w:rsidP="007D5E97">
            <w:pPr>
              <w:pStyle w:val="CellBody"/>
            </w:pPr>
            <w:r>
              <w:t>n/a</w:t>
            </w:r>
          </w:p>
        </w:tc>
      </w:tr>
      <w:tr w:rsidR="007D5E97" w:rsidRPr="009D4B48" w14:paraId="08D31DA8" w14:textId="77777777" w:rsidTr="005512C7">
        <w:trPr>
          <w:trHeight w:val="50"/>
        </w:trPr>
        <w:tc>
          <w:tcPr>
            <w:tcW w:w="567" w:type="dxa"/>
          </w:tcPr>
          <w:p w14:paraId="68B43E14" w14:textId="77777777" w:rsidR="007D5E97" w:rsidRDefault="007D5E97" w:rsidP="007D5E97">
            <w:pPr>
              <w:pStyle w:val="CellBody"/>
              <w:rPr>
                <w:lang w:val="en-US"/>
              </w:rPr>
            </w:pPr>
            <w:r>
              <w:rPr>
                <w:lang w:val="en-US"/>
              </w:rPr>
              <w:t>7</w:t>
            </w:r>
          </w:p>
        </w:tc>
        <w:tc>
          <w:tcPr>
            <w:tcW w:w="2290" w:type="dxa"/>
          </w:tcPr>
          <w:p w14:paraId="65BE6F83" w14:textId="77777777" w:rsidR="007D5E97" w:rsidRDefault="007D5E97" w:rsidP="007D5E97">
            <w:pPr>
              <w:pStyle w:val="CellBody"/>
            </w:pPr>
            <w:r>
              <w:t>Cross border</w:t>
            </w:r>
          </w:p>
        </w:tc>
        <w:tc>
          <w:tcPr>
            <w:tcW w:w="1440" w:type="dxa"/>
          </w:tcPr>
          <w:p w14:paraId="55C8E428" w14:textId="1BF9CA21" w:rsidR="007D5E97" w:rsidRDefault="007D5E97" w:rsidP="007D5E97">
            <w:pPr>
              <w:pStyle w:val="CellBody"/>
            </w:pPr>
            <w:r>
              <w:t>0</w:t>
            </w:r>
          </w:p>
        </w:tc>
        <w:tc>
          <w:tcPr>
            <w:tcW w:w="810" w:type="dxa"/>
          </w:tcPr>
          <w:p w14:paraId="16E5BE22" w14:textId="77777777" w:rsidR="007D5E97" w:rsidRDefault="007D5E97" w:rsidP="007D5E97">
            <w:pPr>
              <w:pStyle w:val="CellBody"/>
            </w:pPr>
            <w:r>
              <w:t>0</w:t>
            </w:r>
          </w:p>
        </w:tc>
        <w:tc>
          <w:tcPr>
            <w:tcW w:w="1440" w:type="dxa"/>
          </w:tcPr>
          <w:p w14:paraId="06BBCB8A" w14:textId="77777777" w:rsidR="007D5E97" w:rsidRDefault="007D5E97" w:rsidP="007D5E97">
            <w:pPr>
              <w:pStyle w:val="CellBody"/>
            </w:pPr>
            <w:r>
              <w:t>0</w:t>
            </w:r>
          </w:p>
        </w:tc>
        <w:tc>
          <w:tcPr>
            <w:tcW w:w="990" w:type="dxa"/>
          </w:tcPr>
          <w:p w14:paraId="6D7C0E8C" w14:textId="77777777" w:rsidR="007D5E97" w:rsidRDefault="007D5E97" w:rsidP="007D5E97">
            <w:pPr>
              <w:pStyle w:val="CellBody"/>
            </w:pPr>
            <w:r>
              <w:t>0</w:t>
            </w:r>
          </w:p>
        </w:tc>
        <w:tc>
          <w:tcPr>
            <w:tcW w:w="900" w:type="dxa"/>
          </w:tcPr>
          <w:p w14:paraId="4B471183" w14:textId="77777777" w:rsidR="007D5E97" w:rsidRDefault="007D5E97" w:rsidP="007D5E97">
            <w:pPr>
              <w:pStyle w:val="CellBody"/>
            </w:pPr>
            <w:r>
              <w:t>0</w:t>
            </w:r>
          </w:p>
        </w:tc>
        <w:tc>
          <w:tcPr>
            <w:tcW w:w="900" w:type="dxa"/>
          </w:tcPr>
          <w:p w14:paraId="0077A3CA" w14:textId="77777777" w:rsidR="007D5E97" w:rsidRDefault="007D5E97" w:rsidP="007D5E97">
            <w:pPr>
              <w:pStyle w:val="CellBody"/>
            </w:pPr>
            <w:r>
              <w:t>0</w:t>
            </w:r>
          </w:p>
        </w:tc>
      </w:tr>
    </w:tbl>
    <w:p w14:paraId="17425A67" w14:textId="013606A0" w:rsidR="00404141" w:rsidRDefault="00404141" w:rsidP="00404141">
      <w:pPr>
        <w:pStyle w:val="BodyText"/>
        <w:rPr>
          <w:rFonts w:ascii="Calibri" w:hAnsi="Calibri"/>
        </w:rPr>
      </w:pPr>
      <w:r>
        <w:rPr>
          <w:rFonts w:ascii="Calibri" w:hAnsi="Calibri"/>
        </w:rPr>
        <w:t xml:space="preserve">n/a = not apply; means that is default value of classifier = </w:t>
      </w:r>
      <w:r w:rsidR="007D5E97">
        <w:rPr>
          <w:rFonts w:ascii="Calibri" w:hAnsi="Calibri"/>
        </w:rPr>
        <w:t>normal</w:t>
      </w:r>
      <w:r>
        <w:rPr>
          <w:rFonts w:ascii="Calibri" w:hAnsi="Calibri"/>
        </w:rPr>
        <w:t>.</w:t>
      </w:r>
    </w:p>
    <w:p w14:paraId="28BFE49C" w14:textId="77777777" w:rsidR="00277770" w:rsidRDefault="00277770" w:rsidP="000C73E8">
      <w:pPr>
        <w:pStyle w:val="BodyText"/>
        <w:rPr>
          <w:rFonts w:ascii="Calibri" w:hAnsi="Calibri"/>
        </w:rPr>
      </w:pPr>
    </w:p>
    <w:p w14:paraId="2BDF19D2" w14:textId="77777777" w:rsidR="00215617" w:rsidRDefault="00215617" w:rsidP="00215617">
      <w:pPr>
        <w:rPr>
          <w:b/>
        </w:rPr>
      </w:pPr>
      <w:r w:rsidRPr="00F425FB">
        <w:rPr>
          <w:b/>
        </w:rPr>
        <w:t>MC Debit Card for Enterprise Client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810"/>
        <w:gridCol w:w="1440"/>
        <w:gridCol w:w="990"/>
        <w:gridCol w:w="900"/>
        <w:gridCol w:w="900"/>
      </w:tblGrid>
      <w:tr w:rsidR="00C87557" w:rsidRPr="009D4B48" w14:paraId="62C4AB33" w14:textId="77777777" w:rsidTr="005512C7">
        <w:trPr>
          <w:cantSplit/>
          <w:trHeight w:val="263"/>
          <w:tblHeader/>
        </w:trPr>
        <w:tc>
          <w:tcPr>
            <w:tcW w:w="567" w:type="dxa"/>
            <w:shd w:val="clear" w:color="auto" w:fill="FFC000"/>
          </w:tcPr>
          <w:p w14:paraId="46075195" w14:textId="77777777" w:rsidR="00C87557" w:rsidRPr="009D4B48" w:rsidRDefault="00C87557"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21D1987F" w14:textId="77777777" w:rsidR="00C87557" w:rsidRPr="009D4B48" w:rsidRDefault="00C87557"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00D4120A" w14:textId="77777777" w:rsidR="00C87557" w:rsidRDefault="00C87557" w:rsidP="005512C7">
            <w:pPr>
              <w:pStyle w:val="CellHeader"/>
              <w:jc w:val="center"/>
              <w:rPr>
                <w:snapToGrid w:val="0"/>
                <w:lang w:val="en-US"/>
              </w:rPr>
            </w:pPr>
            <w:r>
              <w:rPr>
                <w:snapToGrid w:val="0"/>
                <w:lang w:val="en-US"/>
              </w:rPr>
              <w:t>Client Classifier</w:t>
            </w:r>
          </w:p>
        </w:tc>
      </w:tr>
      <w:tr w:rsidR="00C87557" w:rsidRPr="009D4B48" w14:paraId="4BD5BEF6" w14:textId="77777777" w:rsidTr="005512C7">
        <w:trPr>
          <w:cantSplit/>
          <w:trHeight w:val="263"/>
          <w:tblHeader/>
        </w:trPr>
        <w:tc>
          <w:tcPr>
            <w:tcW w:w="567" w:type="dxa"/>
            <w:shd w:val="clear" w:color="auto" w:fill="FFC000"/>
          </w:tcPr>
          <w:p w14:paraId="2DE8ABC1" w14:textId="77777777" w:rsidR="00C87557" w:rsidRPr="009D4B48" w:rsidRDefault="00C87557" w:rsidP="005512C7">
            <w:pPr>
              <w:pStyle w:val="CellHeader"/>
              <w:rPr>
                <w:snapToGrid w:val="0"/>
                <w:lang w:val="en-US"/>
              </w:rPr>
            </w:pPr>
          </w:p>
        </w:tc>
        <w:tc>
          <w:tcPr>
            <w:tcW w:w="2290" w:type="dxa"/>
            <w:shd w:val="clear" w:color="auto" w:fill="FFC000"/>
          </w:tcPr>
          <w:p w14:paraId="5211E374" w14:textId="77777777" w:rsidR="00C87557" w:rsidRPr="009D4B48" w:rsidRDefault="00C87557" w:rsidP="005512C7">
            <w:pPr>
              <w:pStyle w:val="CellHeader"/>
              <w:rPr>
                <w:snapToGrid w:val="0"/>
                <w:lang w:val="en-US"/>
              </w:rPr>
            </w:pPr>
          </w:p>
        </w:tc>
        <w:tc>
          <w:tcPr>
            <w:tcW w:w="1440" w:type="dxa"/>
            <w:shd w:val="clear" w:color="auto" w:fill="FFC000"/>
          </w:tcPr>
          <w:p w14:paraId="134FB8E7" w14:textId="77777777" w:rsidR="00C87557" w:rsidRDefault="00C87557" w:rsidP="005512C7">
            <w:pPr>
              <w:pStyle w:val="CellHeader"/>
              <w:rPr>
                <w:snapToGrid w:val="0"/>
                <w:lang w:val="en-US"/>
              </w:rPr>
            </w:pPr>
            <w:r>
              <w:rPr>
                <w:snapToGrid w:val="0"/>
                <w:lang w:val="en-US"/>
              </w:rPr>
              <w:t>Normal</w:t>
            </w:r>
          </w:p>
        </w:tc>
        <w:tc>
          <w:tcPr>
            <w:tcW w:w="810" w:type="dxa"/>
            <w:shd w:val="clear" w:color="auto" w:fill="FFC000"/>
          </w:tcPr>
          <w:p w14:paraId="74752EA3" w14:textId="77777777" w:rsidR="00C87557" w:rsidRDefault="00C87557" w:rsidP="005512C7">
            <w:pPr>
              <w:pStyle w:val="CellHeader"/>
              <w:rPr>
                <w:snapToGrid w:val="0"/>
                <w:lang w:val="en-US"/>
              </w:rPr>
            </w:pPr>
            <w:r>
              <w:rPr>
                <w:snapToGrid w:val="0"/>
                <w:lang w:val="en-US"/>
              </w:rPr>
              <w:t>Staff</w:t>
            </w:r>
          </w:p>
        </w:tc>
        <w:tc>
          <w:tcPr>
            <w:tcW w:w="1440" w:type="dxa"/>
            <w:shd w:val="clear" w:color="auto" w:fill="FFC000"/>
          </w:tcPr>
          <w:p w14:paraId="4E8B104F" w14:textId="77777777" w:rsidR="00C87557" w:rsidRDefault="00C87557" w:rsidP="005512C7">
            <w:pPr>
              <w:pStyle w:val="CellHeader"/>
              <w:rPr>
                <w:snapToGrid w:val="0"/>
                <w:lang w:val="en-US"/>
              </w:rPr>
            </w:pPr>
            <w:r>
              <w:rPr>
                <w:snapToGrid w:val="0"/>
                <w:lang w:val="en-US"/>
              </w:rPr>
              <w:t>KHDC</w:t>
            </w:r>
          </w:p>
        </w:tc>
        <w:tc>
          <w:tcPr>
            <w:tcW w:w="990" w:type="dxa"/>
            <w:shd w:val="clear" w:color="auto" w:fill="FFC000"/>
          </w:tcPr>
          <w:p w14:paraId="47FD9285" w14:textId="77777777" w:rsidR="00C87557" w:rsidRDefault="00C87557" w:rsidP="005512C7">
            <w:pPr>
              <w:pStyle w:val="CellHeader"/>
              <w:rPr>
                <w:snapToGrid w:val="0"/>
                <w:lang w:val="en-US"/>
              </w:rPr>
            </w:pPr>
            <w:r>
              <w:rPr>
                <w:snapToGrid w:val="0"/>
                <w:lang w:val="en-US"/>
              </w:rPr>
              <w:t>Cash card</w:t>
            </w:r>
          </w:p>
        </w:tc>
        <w:tc>
          <w:tcPr>
            <w:tcW w:w="900" w:type="dxa"/>
            <w:shd w:val="clear" w:color="auto" w:fill="FFC000"/>
          </w:tcPr>
          <w:p w14:paraId="65EAE0C4" w14:textId="77777777" w:rsidR="00C87557" w:rsidRDefault="00C87557" w:rsidP="005512C7">
            <w:pPr>
              <w:pStyle w:val="CellHeader"/>
              <w:rPr>
                <w:snapToGrid w:val="0"/>
                <w:lang w:val="en-US"/>
              </w:rPr>
            </w:pPr>
            <w:r>
              <w:rPr>
                <w:snapToGrid w:val="0"/>
                <w:lang w:val="en-US"/>
              </w:rPr>
              <w:t>Payroll</w:t>
            </w:r>
          </w:p>
        </w:tc>
        <w:tc>
          <w:tcPr>
            <w:tcW w:w="900" w:type="dxa"/>
            <w:shd w:val="clear" w:color="auto" w:fill="FFC000"/>
          </w:tcPr>
          <w:p w14:paraId="7EBDA0FB" w14:textId="77777777" w:rsidR="00C87557" w:rsidRDefault="00C87557" w:rsidP="005512C7">
            <w:pPr>
              <w:pStyle w:val="CellHeader"/>
              <w:rPr>
                <w:snapToGrid w:val="0"/>
                <w:lang w:val="en-US"/>
              </w:rPr>
            </w:pPr>
            <w:r>
              <w:rPr>
                <w:snapToGrid w:val="0"/>
                <w:lang w:val="en-US"/>
              </w:rPr>
              <w:t>Student</w:t>
            </w:r>
          </w:p>
        </w:tc>
      </w:tr>
      <w:tr w:rsidR="00C87557" w:rsidRPr="009D4B48" w14:paraId="309CF4A1" w14:textId="77777777" w:rsidTr="005512C7">
        <w:trPr>
          <w:trHeight w:val="50"/>
        </w:trPr>
        <w:tc>
          <w:tcPr>
            <w:tcW w:w="567" w:type="dxa"/>
          </w:tcPr>
          <w:p w14:paraId="620BADEB" w14:textId="77777777" w:rsidR="00C87557" w:rsidRPr="009D4B48" w:rsidRDefault="00C87557" w:rsidP="005512C7">
            <w:pPr>
              <w:pStyle w:val="CellBody"/>
              <w:rPr>
                <w:lang w:val="ru-RU"/>
              </w:rPr>
            </w:pPr>
            <w:r w:rsidRPr="009D4B48">
              <w:rPr>
                <w:lang w:val="ru-RU"/>
              </w:rPr>
              <w:t>1</w:t>
            </w:r>
          </w:p>
        </w:tc>
        <w:tc>
          <w:tcPr>
            <w:tcW w:w="2290" w:type="dxa"/>
          </w:tcPr>
          <w:p w14:paraId="751C064E" w14:textId="77777777" w:rsidR="00C87557" w:rsidRDefault="00C87557" w:rsidP="005512C7">
            <w:pPr>
              <w:pStyle w:val="CellBody"/>
            </w:pPr>
            <w:r>
              <w:t>Balance Inquiry</w:t>
            </w:r>
          </w:p>
          <w:p w14:paraId="4F2ADACB" w14:textId="77777777" w:rsidR="00C87557" w:rsidRDefault="00C87557" w:rsidP="005512C7">
            <w:pPr>
              <w:pStyle w:val="CellBody"/>
            </w:pPr>
            <w:r>
              <w:t>(</w:t>
            </w:r>
            <w:r w:rsidRPr="00972B2E">
              <w:rPr>
                <w:i/>
              </w:rPr>
              <w:t>Phí tra cứu số dư</w:t>
            </w:r>
            <w:r>
              <w:t>)</w:t>
            </w:r>
          </w:p>
          <w:p w14:paraId="3A186C59" w14:textId="77777777" w:rsidR="00C87557" w:rsidRDefault="00C87557" w:rsidP="005512C7">
            <w:pPr>
              <w:pStyle w:val="CellBody"/>
              <w:ind w:left="318"/>
            </w:pPr>
            <w:r>
              <w:t>At own ATM</w:t>
            </w:r>
          </w:p>
          <w:p w14:paraId="56015A90" w14:textId="77777777" w:rsidR="00C87557" w:rsidRPr="009D4B48" w:rsidRDefault="00C87557" w:rsidP="005512C7">
            <w:pPr>
              <w:pStyle w:val="CellBody"/>
              <w:ind w:left="318"/>
            </w:pPr>
            <w:r>
              <w:t>At other ATM</w:t>
            </w:r>
          </w:p>
        </w:tc>
        <w:tc>
          <w:tcPr>
            <w:tcW w:w="1440" w:type="dxa"/>
          </w:tcPr>
          <w:p w14:paraId="0CFC240D" w14:textId="77777777" w:rsidR="00C87557" w:rsidRDefault="00C87557" w:rsidP="005512C7">
            <w:pPr>
              <w:pStyle w:val="CellBody"/>
            </w:pPr>
            <w:r>
              <w:t>0</w:t>
            </w:r>
          </w:p>
          <w:p w14:paraId="3FFFC31D" w14:textId="77777777" w:rsidR="00C87557" w:rsidRDefault="00C87557" w:rsidP="005512C7">
            <w:pPr>
              <w:pStyle w:val="CellBody"/>
            </w:pPr>
          </w:p>
          <w:p w14:paraId="51ED18CF" w14:textId="77777777" w:rsidR="00C87557" w:rsidRDefault="00C87557" w:rsidP="005512C7">
            <w:pPr>
              <w:pStyle w:val="CellBody"/>
            </w:pPr>
            <w:r>
              <w:t>0</w:t>
            </w:r>
          </w:p>
          <w:p w14:paraId="0FDD9EE9" w14:textId="77777777" w:rsidR="00C87557" w:rsidRPr="009D4B48" w:rsidRDefault="00C87557" w:rsidP="005512C7">
            <w:pPr>
              <w:pStyle w:val="CellBody"/>
            </w:pPr>
            <w:r>
              <w:t>0</w:t>
            </w:r>
          </w:p>
        </w:tc>
        <w:tc>
          <w:tcPr>
            <w:tcW w:w="810" w:type="dxa"/>
          </w:tcPr>
          <w:p w14:paraId="4425FEBA" w14:textId="77777777" w:rsidR="00C87557" w:rsidRDefault="00C87557" w:rsidP="005512C7">
            <w:pPr>
              <w:pStyle w:val="CellBody"/>
            </w:pPr>
            <w:r>
              <w:t>n/a</w:t>
            </w:r>
          </w:p>
        </w:tc>
        <w:tc>
          <w:tcPr>
            <w:tcW w:w="1440" w:type="dxa"/>
          </w:tcPr>
          <w:p w14:paraId="00A9F440" w14:textId="77777777" w:rsidR="00C87557" w:rsidRDefault="00C87557" w:rsidP="005512C7">
            <w:pPr>
              <w:pStyle w:val="CellBody"/>
            </w:pPr>
            <w:r>
              <w:t>n/a</w:t>
            </w:r>
          </w:p>
        </w:tc>
        <w:tc>
          <w:tcPr>
            <w:tcW w:w="990" w:type="dxa"/>
          </w:tcPr>
          <w:p w14:paraId="130BE417" w14:textId="77777777" w:rsidR="00C87557" w:rsidRPr="009D4B48" w:rsidRDefault="00C87557" w:rsidP="005512C7">
            <w:pPr>
              <w:pStyle w:val="CellBody"/>
            </w:pPr>
            <w:r>
              <w:t>n/a</w:t>
            </w:r>
          </w:p>
        </w:tc>
        <w:tc>
          <w:tcPr>
            <w:tcW w:w="900" w:type="dxa"/>
          </w:tcPr>
          <w:p w14:paraId="4A39F99B" w14:textId="77777777" w:rsidR="00C87557" w:rsidRPr="009D4B48" w:rsidRDefault="00C87557" w:rsidP="005512C7">
            <w:pPr>
              <w:pStyle w:val="CellBody"/>
            </w:pPr>
            <w:r>
              <w:t>n/a</w:t>
            </w:r>
          </w:p>
        </w:tc>
        <w:tc>
          <w:tcPr>
            <w:tcW w:w="900" w:type="dxa"/>
          </w:tcPr>
          <w:p w14:paraId="2D299DF1" w14:textId="77777777" w:rsidR="00C87557" w:rsidRPr="009D4B48" w:rsidRDefault="00C87557" w:rsidP="005512C7">
            <w:pPr>
              <w:pStyle w:val="CellBody"/>
            </w:pPr>
            <w:r>
              <w:t>n/a</w:t>
            </w:r>
          </w:p>
        </w:tc>
      </w:tr>
      <w:tr w:rsidR="00C87557" w:rsidRPr="009D4B48" w14:paraId="7DCC16E7" w14:textId="77777777" w:rsidTr="005512C7">
        <w:trPr>
          <w:trHeight w:val="50"/>
        </w:trPr>
        <w:tc>
          <w:tcPr>
            <w:tcW w:w="567" w:type="dxa"/>
          </w:tcPr>
          <w:p w14:paraId="1061824F" w14:textId="77777777" w:rsidR="00C87557" w:rsidRPr="00B33FF6" w:rsidRDefault="00C87557" w:rsidP="005512C7">
            <w:pPr>
              <w:pStyle w:val="CellBody"/>
              <w:rPr>
                <w:lang w:val="en-US"/>
              </w:rPr>
            </w:pPr>
            <w:r>
              <w:rPr>
                <w:lang w:val="en-US"/>
              </w:rPr>
              <w:t>2</w:t>
            </w:r>
          </w:p>
        </w:tc>
        <w:tc>
          <w:tcPr>
            <w:tcW w:w="2290" w:type="dxa"/>
          </w:tcPr>
          <w:p w14:paraId="07D0BE8F" w14:textId="77777777" w:rsidR="00C87557" w:rsidRDefault="00C87557" w:rsidP="005512C7">
            <w:pPr>
              <w:pStyle w:val="CellBody"/>
            </w:pPr>
            <w:r>
              <w:t>Transaction Processing</w:t>
            </w:r>
          </w:p>
          <w:p w14:paraId="6E2B2DB7" w14:textId="77777777" w:rsidR="00C87557" w:rsidRDefault="00C87557" w:rsidP="005512C7">
            <w:pPr>
              <w:pStyle w:val="CellBody"/>
            </w:pPr>
            <w:r>
              <w:t>(</w:t>
            </w:r>
            <w:r w:rsidRPr="00156D35">
              <w:rPr>
                <w:i/>
              </w:rPr>
              <w:t>Phí xử lý giao dịch</w:t>
            </w:r>
            <w:r>
              <w:t>)</w:t>
            </w:r>
          </w:p>
          <w:p w14:paraId="63B93980" w14:textId="72FBC9D2" w:rsidR="00C87557" w:rsidRPr="00624DA7" w:rsidRDefault="00624DA7" w:rsidP="005512C7">
            <w:pPr>
              <w:pStyle w:val="CellBody"/>
              <w:rPr>
                <w:i/>
              </w:rPr>
            </w:pPr>
            <w:r>
              <w:rPr>
                <w:i/>
              </w:rPr>
              <w:t>Standard</w:t>
            </w:r>
          </w:p>
        </w:tc>
        <w:tc>
          <w:tcPr>
            <w:tcW w:w="1440" w:type="dxa"/>
          </w:tcPr>
          <w:p w14:paraId="53DFD89D" w14:textId="77777777" w:rsidR="00C87557" w:rsidRDefault="00C87557" w:rsidP="005512C7">
            <w:pPr>
              <w:pStyle w:val="CellBody"/>
            </w:pPr>
          </w:p>
          <w:p w14:paraId="4D85D534" w14:textId="77777777" w:rsidR="00C87557" w:rsidRDefault="00C87557" w:rsidP="005512C7">
            <w:pPr>
              <w:pStyle w:val="CellBody"/>
            </w:pPr>
          </w:p>
          <w:p w14:paraId="0A3E1E0B" w14:textId="407A6FA1" w:rsidR="00C87557" w:rsidRPr="009D4B48" w:rsidRDefault="00C87557" w:rsidP="00624DA7">
            <w:pPr>
              <w:pStyle w:val="CellBody"/>
            </w:pPr>
            <w:r>
              <w:t>2.95%</w:t>
            </w:r>
          </w:p>
        </w:tc>
        <w:tc>
          <w:tcPr>
            <w:tcW w:w="810" w:type="dxa"/>
          </w:tcPr>
          <w:p w14:paraId="0C13447F" w14:textId="77777777" w:rsidR="00C87557" w:rsidRDefault="00C87557" w:rsidP="005512C7">
            <w:pPr>
              <w:pStyle w:val="CellBody"/>
            </w:pPr>
            <w:r>
              <w:t>n/a</w:t>
            </w:r>
          </w:p>
        </w:tc>
        <w:tc>
          <w:tcPr>
            <w:tcW w:w="1440" w:type="dxa"/>
          </w:tcPr>
          <w:p w14:paraId="5A376DF6" w14:textId="77777777" w:rsidR="00C87557" w:rsidRDefault="00C87557" w:rsidP="005512C7">
            <w:pPr>
              <w:pStyle w:val="CellBody"/>
            </w:pPr>
            <w:r>
              <w:t>n/a</w:t>
            </w:r>
          </w:p>
        </w:tc>
        <w:tc>
          <w:tcPr>
            <w:tcW w:w="990" w:type="dxa"/>
          </w:tcPr>
          <w:p w14:paraId="1B826E8E" w14:textId="77777777" w:rsidR="00C87557" w:rsidRPr="009D4B48" w:rsidRDefault="00C87557" w:rsidP="005512C7">
            <w:pPr>
              <w:pStyle w:val="CellBody"/>
            </w:pPr>
            <w:r>
              <w:t>n/a</w:t>
            </w:r>
          </w:p>
        </w:tc>
        <w:tc>
          <w:tcPr>
            <w:tcW w:w="900" w:type="dxa"/>
          </w:tcPr>
          <w:p w14:paraId="75D7FE8C" w14:textId="77777777" w:rsidR="00C87557" w:rsidRPr="009D4B48" w:rsidRDefault="00C87557" w:rsidP="005512C7">
            <w:pPr>
              <w:pStyle w:val="CellBody"/>
            </w:pPr>
            <w:r>
              <w:t>n/a</w:t>
            </w:r>
          </w:p>
        </w:tc>
        <w:tc>
          <w:tcPr>
            <w:tcW w:w="900" w:type="dxa"/>
          </w:tcPr>
          <w:p w14:paraId="7A4D2D34" w14:textId="77777777" w:rsidR="00C87557" w:rsidRPr="009D4B48" w:rsidRDefault="00C87557" w:rsidP="005512C7">
            <w:pPr>
              <w:pStyle w:val="CellBody"/>
            </w:pPr>
            <w:r>
              <w:t>n/a</w:t>
            </w:r>
          </w:p>
        </w:tc>
      </w:tr>
      <w:tr w:rsidR="00C87557" w:rsidRPr="009D4B48" w14:paraId="2DD39077" w14:textId="77777777" w:rsidTr="005512C7">
        <w:trPr>
          <w:trHeight w:val="50"/>
        </w:trPr>
        <w:tc>
          <w:tcPr>
            <w:tcW w:w="567" w:type="dxa"/>
          </w:tcPr>
          <w:p w14:paraId="1997953B" w14:textId="77777777" w:rsidR="00C87557" w:rsidRDefault="00C87557" w:rsidP="005512C7">
            <w:pPr>
              <w:pStyle w:val="CellBody"/>
              <w:rPr>
                <w:lang w:val="en-US"/>
              </w:rPr>
            </w:pPr>
            <w:r>
              <w:rPr>
                <w:lang w:val="en-US"/>
              </w:rPr>
              <w:t>3</w:t>
            </w:r>
          </w:p>
        </w:tc>
        <w:tc>
          <w:tcPr>
            <w:tcW w:w="2290" w:type="dxa"/>
          </w:tcPr>
          <w:p w14:paraId="6744AEE8" w14:textId="77777777" w:rsidR="00C87557" w:rsidRDefault="00C87557" w:rsidP="005512C7">
            <w:pPr>
              <w:pStyle w:val="CellBody"/>
            </w:pPr>
            <w:r>
              <w:t>Currency Exchange</w:t>
            </w:r>
          </w:p>
          <w:p w14:paraId="50F6D625" w14:textId="77777777" w:rsidR="00C87557" w:rsidRDefault="00C87557" w:rsidP="005512C7">
            <w:pPr>
              <w:pStyle w:val="CellBody"/>
            </w:pPr>
            <w:r>
              <w:t>(</w:t>
            </w:r>
            <w:r w:rsidRPr="00156D35">
              <w:rPr>
                <w:i/>
              </w:rPr>
              <w:t>Phí chuyển đổi ngoại tệ</w:t>
            </w:r>
            <w:r>
              <w:t>)</w:t>
            </w:r>
          </w:p>
        </w:tc>
        <w:tc>
          <w:tcPr>
            <w:tcW w:w="1440" w:type="dxa"/>
          </w:tcPr>
          <w:p w14:paraId="28821772" w14:textId="77777777" w:rsidR="00C87557" w:rsidRDefault="00C87557" w:rsidP="005512C7">
            <w:pPr>
              <w:pStyle w:val="CellBody"/>
            </w:pPr>
            <w:r>
              <w:t>0</w:t>
            </w:r>
          </w:p>
          <w:p w14:paraId="21CA2744" w14:textId="77777777" w:rsidR="00C87557" w:rsidRDefault="00C87557" w:rsidP="005512C7">
            <w:pPr>
              <w:pStyle w:val="CellBody"/>
            </w:pPr>
          </w:p>
        </w:tc>
        <w:tc>
          <w:tcPr>
            <w:tcW w:w="810" w:type="dxa"/>
          </w:tcPr>
          <w:p w14:paraId="63510DAE" w14:textId="77777777" w:rsidR="00C87557" w:rsidRDefault="00C87557" w:rsidP="005512C7">
            <w:pPr>
              <w:pStyle w:val="CellBody"/>
            </w:pPr>
            <w:r>
              <w:t>n/a</w:t>
            </w:r>
          </w:p>
        </w:tc>
        <w:tc>
          <w:tcPr>
            <w:tcW w:w="1440" w:type="dxa"/>
          </w:tcPr>
          <w:p w14:paraId="3786ABF8" w14:textId="77777777" w:rsidR="00C87557" w:rsidRDefault="00C87557" w:rsidP="005512C7">
            <w:pPr>
              <w:pStyle w:val="CellBody"/>
            </w:pPr>
            <w:r>
              <w:t>n/a</w:t>
            </w:r>
          </w:p>
        </w:tc>
        <w:tc>
          <w:tcPr>
            <w:tcW w:w="990" w:type="dxa"/>
          </w:tcPr>
          <w:p w14:paraId="4480282E" w14:textId="77777777" w:rsidR="00C87557" w:rsidRDefault="00C87557" w:rsidP="005512C7">
            <w:pPr>
              <w:pStyle w:val="CellBody"/>
            </w:pPr>
            <w:r>
              <w:t>n/a</w:t>
            </w:r>
          </w:p>
        </w:tc>
        <w:tc>
          <w:tcPr>
            <w:tcW w:w="900" w:type="dxa"/>
          </w:tcPr>
          <w:p w14:paraId="03923372" w14:textId="77777777" w:rsidR="00C87557" w:rsidRDefault="00C87557" w:rsidP="005512C7">
            <w:pPr>
              <w:pStyle w:val="CellBody"/>
            </w:pPr>
            <w:r>
              <w:t>n/a</w:t>
            </w:r>
          </w:p>
        </w:tc>
        <w:tc>
          <w:tcPr>
            <w:tcW w:w="900" w:type="dxa"/>
          </w:tcPr>
          <w:p w14:paraId="1ACC61E0" w14:textId="77777777" w:rsidR="00C87557" w:rsidRDefault="00C87557" w:rsidP="005512C7">
            <w:pPr>
              <w:pStyle w:val="CellBody"/>
            </w:pPr>
            <w:r>
              <w:t>n/a</w:t>
            </w:r>
          </w:p>
        </w:tc>
      </w:tr>
      <w:tr w:rsidR="00C87557" w:rsidRPr="009D4B48" w14:paraId="2678B157" w14:textId="77777777" w:rsidTr="005512C7">
        <w:trPr>
          <w:trHeight w:val="50"/>
        </w:trPr>
        <w:tc>
          <w:tcPr>
            <w:tcW w:w="567" w:type="dxa"/>
          </w:tcPr>
          <w:p w14:paraId="2859E0A6" w14:textId="77777777" w:rsidR="00C87557" w:rsidRDefault="00C87557" w:rsidP="005512C7">
            <w:pPr>
              <w:pStyle w:val="CellBody"/>
              <w:rPr>
                <w:lang w:val="en-US"/>
              </w:rPr>
            </w:pPr>
            <w:r>
              <w:rPr>
                <w:lang w:val="en-US"/>
              </w:rPr>
              <w:t>4</w:t>
            </w:r>
          </w:p>
        </w:tc>
        <w:tc>
          <w:tcPr>
            <w:tcW w:w="2290" w:type="dxa"/>
          </w:tcPr>
          <w:p w14:paraId="1B0C1BB8" w14:textId="77777777" w:rsidR="00C87557" w:rsidRDefault="00C87557" w:rsidP="005512C7">
            <w:pPr>
              <w:pStyle w:val="CellBody"/>
            </w:pPr>
            <w:r>
              <w:t>Master Card Funds Transfer</w:t>
            </w:r>
          </w:p>
          <w:p w14:paraId="3A902C66" w14:textId="77777777" w:rsidR="00C87557" w:rsidRDefault="00C87557" w:rsidP="005512C7">
            <w:pPr>
              <w:pStyle w:val="CellBody"/>
            </w:pPr>
            <w:r>
              <w:t>(</w:t>
            </w:r>
            <w:r w:rsidRPr="00156D35">
              <w:rPr>
                <w:i/>
              </w:rPr>
              <w:t>Chuyển tiền qua MC</w:t>
            </w:r>
            <w:r>
              <w:t>)</w:t>
            </w:r>
          </w:p>
        </w:tc>
        <w:tc>
          <w:tcPr>
            <w:tcW w:w="1440" w:type="dxa"/>
          </w:tcPr>
          <w:p w14:paraId="480414A1" w14:textId="77777777" w:rsidR="00C87557" w:rsidRDefault="00C87557" w:rsidP="005512C7">
            <w:pPr>
              <w:pStyle w:val="CellBody"/>
            </w:pPr>
            <w:r>
              <w:t>0%</w:t>
            </w:r>
          </w:p>
        </w:tc>
        <w:tc>
          <w:tcPr>
            <w:tcW w:w="810" w:type="dxa"/>
          </w:tcPr>
          <w:p w14:paraId="5F983A94" w14:textId="77777777" w:rsidR="00C87557" w:rsidRDefault="00C87557" w:rsidP="005512C7">
            <w:pPr>
              <w:pStyle w:val="CellBody"/>
            </w:pPr>
            <w:r>
              <w:t>n/a</w:t>
            </w:r>
          </w:p>
        </w:tc>
        <w:tc>
          <w:tcPr>
            <w:tcW w:w="1440" w:type="dxa"/>
          </w:tcPr>
          <w:p w14:paraId="6E0C34A7" w14:textId="77777777" w:rsidR="00C87557" w:rsidRDefault="00C87557" w:rsidP="005512C7">
            <w:pPr>
              <w:pStyle w:val="CellBody"/>
            </w:pPr>
            <w:r>
              <w:t>n/a</w:t>
            </w:r>
          </w:p>
        </w:tc>
        <w:tc>
          <w:tcPr>
            <w:tcW w:w="990" w:type="dxa"/>
          </w:tcPr>
          <w:p w14:paraId="654CD24B" w14:textId="77777777" w:rsidR="00C87557" w:rsidRDefault="00C87557" w:rsidP="005512C7">
            <w:pPr>
              <w:pStyle w:val="CellBody"/>
            </w:pPr>
            <w:r>
              <w:t>n/a</w:t>
            </w:r>
          </w:p>
        </w:tc>
        <w:tc>
          <w:tcPr>
            <w:tcW w:w="900" w:type="dxa"/>
          </w:tcPr>
          <w:p w14:paraId="4F2C692D" w14:textId="77777777" w:rsidR="00C87557" w:rsidRDefault="00C87557" w:rsidP="005512C7">
            <w:pPr>
              <w:pStyle w:val="CellBody"/>
            </w:pPr>
            <w:r>
              <w:t>n/a</w:t>
            </w:r>
          </w:p>
        </w:tc>
        <w:tc>
          <w:tcPr>
            <w:tcW w:w="900" w:type="dxa"/>
          </w:tcPr>
          <w:p w14:paraId="75CBCCB2" w14:textId="77777777" w:rsidR="00C87557" w:rsidRDefault="00C87557" w:rsidP="005512C7">
            <w:pPr>
              <w:pStyle w:val="CellBody"/>
            </w:pPr>
            <w:r>
              <w:t>n/a</w:t>
            </w:r>
          </w:p>
        </w:tc>
      </w:tr>
      <w:tr w:rsidR="00C87557" w:rsidRPr="009D4B48" w14:paraId="6823E97E" w14:textId="77777777" w:rsidTr="005512C7">
        <w:trPr>
          <w:trHeight w:val="50"/>
        </w:trPr>
        <w:tc>
          <w:tcPr>
            <w:tcW w:w="567" w:type="dxa"/>
          </w:tcPr>
          <w:p w14:paraId="7F382700" w14:textId="77777777" w:rsidR="00C87557" w:rsidRDefault="00C87557" w:rsidP="005512C7">
            <w:pPr>
              <w:pStyle w:val="CellBody"/>
              <w:rPr>
                <w:lang w:val="en-US"/>
              </w:rPr>
            </w:pPr>
            <w:r>
              <w:rPr>
                <w:lang w:val="en-US"/>
              </w:rPr>
              <w:t>5</w:t>
            </w:r>
          </w:p>
        </w:tc>
        <w:tc>
          <w:tcPr>
            <w:tcW w:w="2290" w:type="dxa"/>
          </w:tcPr>
          <w:p w14:paraId="283D2762" w14:textId="77777777" w:rsidR="00C87557" w:rsidRDefault="00C87557" w:rsidP="005512C7">
            <w:pPr>
              <w:pStyle w:val="CellBody"/>
            </w:pPr>
            <w:r>
              <w:t>Cash Withdrawal</w:t>
            </w:r>
          </w:p>
          <w:p w14:paraId="4D1CA228" w14:textId="77777777" w:rsidR="00C87557" w:rsidRPr="009E7A72" w:rsidRDefault="00C87557" w:rsidP="005512C7">
            <w:pPr>
              <w:pStyle w:val="CellBody"/>
              <w:rPr>
                <w:i/>
              </w:rPr>
            </w:pPr>
            <w:r w:rsidRPr="009E7A72">
              <w:rPr>
                <w:i/>
              </w:rPr>
              <w:lastRenderedPageBreak/>
              <w:t>On-us</w:t>
            </w:r>
          </w:p>
          <w:p w14:paraId="5E85C447" w14:textId="77777777" w:rsidR="00C87557" w:rsidRPr="009E7A72" w:rsidRDefault="00C87557" w:rsidP="005512C7">
            <w:pPr>
              <w:pStyle w:val="CellBody"/>
              <w:rPr>
                <w:i/>
              </w:rPr>
            </w:pPr>
            <w:r w:rsidRPr="009E7A72">
              <w:rPr>
                <w:i/>
              </w:rPr>
              <w:t>Domestic</w:t>
            </w:r>
          </w:p>
          <w:p w14:paraId="4CC7B946" w14:textId="77777777" w:rsidR="00C87557" w:rsidRDefault="00C87557" w:rsidP="005512C7">
            <w:pPr>
              <w:pStyle w:val="CellBody"/>
            </w:pPr>
            <w:r w:rsidRPr="009E7A72">
              <w:rPr>
                <w:i/>
              </w:rPr>
              <w:t>International</w:t>
            </w:r>
          </w:p>
        </w:tc>
        <w:tc>
          <w:tcPr>
            <w:tcW w:w="1440" w:type="dxa"/>
          </w:tcPr>
          <w:p w14:paraId="251B9856" w14:textId="77777777" w:rsidR="00C87557" w:rsidRDefault="00C87557" w:rsidP="005512C7">
            <w:pPr>
              <w:pStyle w:val="CellBody"/>
            </w:pPr>
          </w:p>
          <w:p w14:paraId="2B1F0DDD" w14:textId="77777777" w:rsidR="00624DA7" w:rsidRDefault="00624DA7" w:rsidP="00624DA7">
            <w:pPr>
              <w:pStyle w:val="CellBody"/>
            </w:pPr>
            <w:r>
              <w:lastRenderedPageBreak/>
              <w:t>1,100</w:t>
            </w:r>
          </w:p>
          <w:p w14:paraId="6163B11F" w14:textId="77777777" w:rsidR="00624DA7" w:rsidRDefault="00624DA7" w:rsidP="00624DA7">
            <w:pPr>
              <w:pStyle w:val="CellBody"/>
            </w:pPr>
            <w:r>
              <w:t>3%, min 60K</w:t>
            </w:r>
          </w:p>
          <w:p w14:paraId="012A5199" w14:textId="488EEA4C" w:rsidR="00C87557" w:rsidRDefault="00624DA7" w:rsidP="00624DA7">
            <w:pPr>
              <w:pStyle w:val="CellBody"/>
            </w:pPr>
            <w:r>
              <w:t>3%, min 60K</w:t>
            </w:r>
          </w:p>
        </w:tc>
        <w:tc>
          <w:tcPr>
            <w:tcW w:w="810" w:type="dxa"/>
          </w:tcPr>
          <w:p w14:paraId="4F890870" w14:textId="77777777" w:rsidR="00C87557" w:rsidRDefault="00C87557" w:rsidP="005512C7">
            <w:pPr>
              <w:pStyle w:val="CellBody"/>
            </w:pPr>
            <w:r>
              <w:lastRenderedPageBreak/>
              <w:t>n/a</w:t>
            </w:r>
          </w:p>
        </w:tc>
        <w:tc>
          <w:tcPr>
            <w:tcW w:w="1440" w:type="dxa"/>
          </w:tcPr>
          <w:p w14:paraId="571590D2" w14:textId="77777777" w:rsidR="00C87557" w:rsidRDefault="00C87557" w:rsidP="005512C7">
            <w:pPr>
              <w:pStyle w:val="CellBody"/>
            </w:pPr>
            <w:r>
              <w:t>n/a</w:t>
            </w:r>
          </w:p>
          <w:p w14:paraId="7161AF50" w14:textId="77777777" w:rsidR="00C87557" w:rsidRDefault="00C87557" w:rsidP="005512C7">
            <w:pPr>
              <w:pStyle w:val="CellBody"/>
            </w:pPr>
          </w:p>
        </w:tc>
        <w:tc>
          <w:tcPr>
            <w:tcW w:w="990" w:type="dxa"/>
          </w:tcPr>
          <w:p w14:paraId="4B8F86E6" w14:textId="77777777" w:rsidR="00C87557" w:rsidRDefault="00C87557" w:rsidP="005512C7">
            <w:pPr>
              <w:pStyle w:val="CellBody"/>
            </w:pPr>
            <w:r>
              <w:lastRenderedPageBreak/>
              <w:t>n/a</w:t>
            </w:r>
          </w:p>
          <w:p w14:paraId="5C3702B0" w14:textId="77777777" w:rsidR="00C87557" w:rsidRDefault="00C87557" w:rsidP="005512C7">
            <w:pPr>
              <w:pStyle w:val="CellBody"/>
            </w:pPr>
          </w:p>
        </w:tc>
        <w:tc>
          <w:tcPr>
            <w:tcW w:w="900" w:type="dxa"/>
          </w:tcPr>
          <w:p w14:paraId="456F11AC" w14:textId="77777777" w:rsidR="00C87557" w:rsidRDefault="00C87557" w:rsidP="005512C7">
            <w:pPr>
              <w:pStyle w:val="CellBody"/>
            </w:pPr>
            <w:r>
              <w:lastRenderedPageBreak/>
              <w:t>n/a</w:t>
            </w:r>
          </w:p>
        </w:tc>
        <w:tc>
          <w:tcPr>
            <w:tcW w:w="900" w:type="dxa"/>
          </w:tcPr>
          <w:p w14:paraId="5105D75D" w14:textId="77777777" w:rsidR="00C87557" w:rsidRDefault="00C87557" w:rsidP="005512C7">
            <w:pPr>
              <w:pStyle w:val="CellBody"/>
            </w:pPr>
            <w:r>
              <w:t>n/a</w:t>
            </w:r>
          </w:p>
        </w:tc>
      </w:tr>
      <w:tr w:rsidR="00C87557" w:rsidRPr="009D4B48" w14:paraId="081B00A0" w14:textId="77777777" w:rsidTr="005512C7">
        <w:trPr>
          <w:trHeight w:val="50"/>
        </w:trPr>
        <w:tc>
          <w:tcPr>
            <w:tcW w:w="567" w:type="dxa"/>
          </w:tcPr>
          <w:p w14:paraId="44C17764" w14:textId="77777777" w:rsidR="00C87557" w:rsidRDefault="00C87557" w:rsidP="005512C7">
            <w:pPr>
              <w:pStyle w:val="CellBody"/>
              <w:rPr>
                <w:lang w:val="en-US"/>
              </w:rPr>
            </w:pPr>
            <w:r>
              <w:rPr>
                <w:lang w:val="en-US"/>
              </w:rPr>
              <w:lastRenderedPageBreak/>
              <w:t>6</w:t>
            </w:r>
          </w:p>
        </w:tc>
        <w:tc>
          <w:tcPr>
            <w:tcW w:w="2290" w:type="dxa"/>
          </w:tcPr>
          <w:p w14:paraId="4D0E1164" w14:textId="77777777" w:rsidR="00C87557" w:rsidRDefault="00C87557" w:rsidP="005512C7">
            <w:pPr>
              <w:pStyle w:val="CellBody"/>
            </w:pPr>
            <w:r>
              <w:t>Unique</w:t>
            </w:r>
          </w:p>
          <w:p w14:paraId="2FBE0FE8" w14:textId="77777777" w:rsidR="00C87557" w:rsidRPr="009E7A72" w:rsidRDefault="00C87557" w:rsidP="005512C7">
            <w:pPr>
              <w:pStyle w:val="CellBody"/>
              <w:rPr>
                <w:i/>
              </w:rPr>
            </w:pPr>
            <w:r w:rsidRPr="009E7A72">
              <w:rPr>
                <w:i/>
              </w:rPr>
              <w:t>On-us</w:t>
            </w:r>
          </w:p>
          <w:p w14:paraId="2975044F" w14:textId="77777777" w:rsidR="00C87557" w:rsidRPr="009E7A72" w:rsidRDefault="00C87557" w:rsidP="005512C7">
            <w:pPr>
              <w:pStyle w:val="CellBody"/>
              <w:rPr>
                <w:i/>
              </w:rPr>
            </w:pPr>
            <w:r w:rsidRPr="009E7A72">
              <w:rPr>
                <w:i/>
              </w:rPr>
              <w:t>Domestic</w:t>
            </w:r>
          </w:p>
          <w:p w14:paraId="09331A0D" w14:textId="77777777" w:rsidR="00C87557" w:rsidRDefault="00C87557" w:rsidP="005512C7">
            <w:pPr>
              <w:pStyle w:val="CellBody"/>
            </w:pPr>
            <w:r w:rsidRPr="009E7A72">
              <w:rPr>
                <w:i/>
              </w:rPr>
              <w:t>International</w:t>
            </w:r>
          </w:p>
        </w:tc>
        <w:tc>
          <w:tcPr>
            <w:tcW w:w="1440" w:type="dxa"/>
          </w:tcPr>
          <w:p w14:paraId="087B25EA" w14:textId="77777777" w:rsidR="00C87557" w:rsidRDefault="00C87557" w:rsidP="005512C7">
            <w:pPr>
              <w:pStyle w:val="CellBody"/>
            </w:pPr>
          </w:p>
          <w:p w14:paraId="776A3688" w14:textId="50E82DEE" w:rsidR="00C87557" w:rsidRDefault="00C87557" w:rsidP="005512C7">
            <w:pPr>
              <w:pStyle w:val="CellBody"/>
            </w:pPr>
            <w:r>
              <w:t>1,100</w:t>
            </w:r>
          </w:p>
          <w:p w14:paraId="40BAE5E9" w14:textId="35249E7F" w:rsidR="00C87557" w:rsidRDefault="00C87557" w:rsidP="005512C7">
            <w:pPr>
              <w:pStyle w:val="CellBody"/>
            </w:pPr>
            <w:r>
              <w:t>3%, min 60K</w:t>
            </w:r>
          </w:p>
          <w:p w14:paraId="5D12E1B3" w14:textId="701BBC6A" w:rsidR="00C87557" w:rsidRDefault="00624DA7" w:rsidP="005512C7">
            <w:pPr>
              <w:pStyle w:val="CellBody"/>
            </w:pPr>
            <w:r>
              <w:t>3%, min 60K</w:t>
            </w:r>
          </w:p>
        </w:tc>
        <w:tc>
          <w:tcPr>
            <w:tcW w:w="810" w:type="dxa"/>
          </w:tcPr>
          <w:p w14:paraId="386989DD" w14:textId="77777777" w:rsidR="00C87557" w:rsidRDefault="00C87557" w:rsidP="005512C7">
            <w:pPr>
              <w:pStyle w:val="CellBody"/>
            </w:pPr>
            <w:r w:rsidRPr="000428F6">
              <w:t>n/a</w:t>
            </w:r>
          </w:p>
        </w:tc>
        <w:tc>
          <w:tcPr>
            <w:tcW w:w="1440" w:type="dxa"/>
          </w:tcPr>
          <w:p w14:paraId="43DAA419" w14:textId="77777777" w:rsidR="00C87557" w:rsidRDefault="00C87557" w:rsidP="005512C7">
            <w:pPr>
              <w:pStyle w:val="CellBody"/>
            </w:pPr>
            <w:r w:rsidRPr="000428F6">
              <w:t>n/a</w:t>
            </w:r>
          </w:p>
        </w:tc>
        <w:tc>
          <w:tcPr>
            <w:tcW w:w="990" w:type="dxa"/>
          </w:tcPr>
          <w:p w14:paraId="35D6317E" w14:textId="77777777" w:rsidR="00C87557" w:rsidRDefault="00C87557" w:rsidP="005512C7">
            <w:pPr>
              <w:pStyle w:val="CellBody"/>
            </w:pPr>
            <w:r>
              <w:t>n/a</w:t>
            </w:r>
          </w:p>
          <w:p w14:paraId="75358384" w14:textId="77777777" w:rsidR="00C87557" w:rsidRDefault="00C87557" w:rsidP="005512C7">
            <w:pPr>
              <w:pStyle w:val="CellBody"/>
            </w:pPr>
          </w:p>
        </w:tc>
        <w:tc>
          <w:tcPr>
            <w:tcW w:w="900" w:type="dxa"/>
          </w:tcPr>
          <w:p w14:paraId="21034981" w14:textId="77777777" w:rsidR="00C87557" w:rsidRDefault="00C87557" w:rsidP="005512C7">
            <w:pPr>
              <w:pStyle w:val="CellBody"/>
            </w:pPr>
            <w:r>
              <w:t>n/a</w:t>
            </w:r>
          </w:p>
        </w:tc>
        <w:tc>
          <w:tcPr>
            <w:tcW w:w="900" w:type="dxa"/>
          </w:tcPr>
          <w:p w14:paraId="162798BB" w14:textId="77777777" w:rsidR="00C87557" w:rsidRDefault="00C87557" w:rsidP="005512C7">
            <w:pPr>
              <w:pStyle w:val="CellBody"/>
            </w:pPr>
            <w:r>
              <w:t>n/a</w:t>
            </w:r>
          </w:p>
        </w:tc>
      </w:tr>
      <w:tr w:rsidR="00C87557" w:rsidRPr="009D4B48" w14:paraId="612AB174" w14:textId="77777777" w:rsidTr="005512C7">
        <w:trPr>
          <w:trHeight w:val="50"/>
        </w:trPr>
        <w:tc>
          <w:tcPr>
            <w:tcW w:w="567" w:type="dxa"/>
          </w:tcPr>
          <w:p w14:paraId="0EF3A091" w14:textId="77777777" w:rsidR="00C87557" w:rsidRDefault="00C87557" w:rsidP="005512C7">
            <w:pPr>
              <w:pStyle w:val="CellBody"/>
              <w:rPr>
                <w:lang w:val="en-US"/>
              </w:rPr>
            </w:pPr>
            <w:r>
              <w:rPr>
                <w:lang w:val="en-US"/>
              </w:rPr>
              <w:t>7</w:t>
            </w:r>
          </w:p>
        </w:tc>
        <w:tc>
          <w:tcPr>
            <w:tcW w:w="2290" w:type="dxa"/>
          </w:tcPr>
          <w:p w14:paraId="3363951F" w14:textId="77777777" w:rsidR="00C87557" w:rsidRDefault="00C87557" w:rsidP="005512C7">
            <w:pPr>
              <w:pStyle w:val="CellBody"/>
            </w:pPr>
            <w:r>
              <w:t>Cross border</w:t>
            </w:r>
          </w:p>
        </w:tc>
        <w:tc>
          <w:tcPr>
            <w:tcW w:w="1440" w:type="dxa"/>
          </w:tcPr>
          <w:p w14:paraId="0E5C93D1" w14:textId="77777777" w:rsidR="00C87557" w:rsidRDefault="00C87557" w:rsidP="005512C7">
            <w:pPr>
              <w:pStyle w:val="CellBody"/>
            </w:pPr>
            <w:r>
              <w:t>0</w:t>
            </w:r>
          </w:p>
        </w:tc>
        <w:tc>
          <w:tcPr>
            <w:tcW w:w="810" w:type="dxa"/>
          </w:tcPr>
          <w:p w14:paraId="109F6C54" w14:textId="77777777" w:rsidR="00C87557" w:rsidRDefault="00C87557" w:rsidP="005512C7">
            <w:pPr>
              <w:pStyle w:val="CellBody"/>
            </w:pPr>
            <w:r>
              <w:t>0</w:t>
            </w:r>
          </w:p>
        </w:tc>
        <w:tc>
          <w:tcPr>
            <w:tcW w:w="1440" w:type="dxa"/>
          </w:tcPr>
          <w:p w14:paraId="4F0B9D38" w14:textId="77777777" w:rsidR="00C87557" w:rsidRDefault="00C87557" w:rsidP="005512C7">
            <w:pPr>
              <w:pStyle w:val="CellBody"/>
            </w:pPr>
            <w:r>
              <w:t>0</w:t>
            </w:r>
          </w:p>
        </w:tc>
        <w:tc>
          <w:tcPr>
            <w:tcW w:w="990" w:type="dxa"/>
          </w:tcPr>
          <w:p w14:paraId="0B9B4ADC" w14:textId="77777777" w:rsidR="00C87557" w:rsidRDefault="00C87557" w:rsidP="005512C7">
            <w:pPr>
              <w:pStyle w:val="CellBody"/>
            </w:pPr>
            <w:r>
              <w:t>0</w:t>
            </w:r>
          </w:p>
        </w:tc>
        <w:tc>
          <w:tcPr>
            <w:tcW w:w="900" w:type="dxa"/>
          </w:tcPr>
          <w:p w14:paraId="5F938168" w14:textId="77777777" w:rsidR="00C87557" w:rsidRDefault="00C87557" w:rsidP="005512C7">
            <w:pPr>
              <w:pStyle w:val="CellBody"/>
            </w:pPr>
            <w:r>
              <w:t>0</w:t>
            </w:r>
          </w:p>
        </w:tc>
        <w:tc>
          <w:tcPr>
            <w:tcW w:w="900" w:type="dxa"/>
          </w:tcPr>
          <w:p w14:paraId="38D8686B" w14:textId="77777777" w:rsidR="00C87557" w:rsidRDefault="00C87557" w:rsidP="005512C7">
            <w:pPr>
              <w:pStyle w:val="CellBody"/>
            </w:pPr>
            <w:r>
              <w:t>0</w:t>
            </w:r>
          </w:p>
        </w:tc>
      </w:tr>
    </w:tbl>
    <w:p w14:paraId="302F911F" w14:textId="77777777" w:rsidR="00215617" w:rsidRDefault="00215617" w:rsidP="000C73E8">
      <w:pPr>
        <w:pStyle w:val="BodyText"/>
        <w:rPr>
          <w:rFonts w:ascii="Calibri" w:hAnsi="Calibri"/>
        </w:rPr>
      </w:pPr>
    </w:p>
    <w:p w14:paraId="64B1FBC7" w14:textId="77777777" w:rsidR="00064FEC" w:rsidRDefault="00064FEC" w:rsidP="00064FEC">
      <w:pPr>
        <w:rPr>
          <w:b/>
        </w:rPr>
      </w:pPr>
      <w:r w:rsidRPr="00EF30EA">
        <w:rPr>
          <w:b/>
        </w:rPr>
        <w:t xml:space="preserve">Master Card Debit and Prepaid </w:t>
      </w:r>
      <w:r w:rsidR="00C570BE">
        <w:rPr>
          <w:b/>
        </w:rPr>
        <w:t xml:space="preserve">Card </w:t>
      </w:r>
      <w:r w:rsidRPr="00EF30EA">
        <w:rPr>
          <w:b/>
        </w:rPr>
        <w:t>for Private Client</w:t>
      </w:r>
      <w:r w:rsidR="00685EEE">
        <w:rPr>
          <w:b/>
        </w:rPr>
        <w:t xml:space="preserve"> (*)</w:t>
      </w:r>
    </w:p>
    <w:p w14:paraId="032F2B84" w14:textId="31441081" w:rsidR="00624DA7" w:rsidRDefault="00624DA7" w:rsidP="00064FEC">
      <w:pPr>
        <w:rPr>
          <w:b/>
        </w:rPr>
      </w:pPr>
      <w:r>
        <w:rPr>
          <w:b/>
        </w:rPr>
        <w:t xml:space="preserve">  Debit Card</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1260"/>
        <w:gridCol w:w="720"/>
        <w:gridCol w:w="630"/>
        <w:gridCol w:w="1530"/>
        <w:gridCol w:w="900"/>
      </w:tblGrid>
      <w:tr w:rsidR="00624DA7" w:rsidRPr="009D4B48" w14:paraId="5805611C" w14:textId="77777777" w:rsidTr="005512C7">
        <w:trPr>
          <w:cantSplit/>
          <w:trHeight w:val="263"/>
          <w:tblHeader/>
        </w:trPr>
        <w:tc>
          <w:tcPr>
            <w:tcW w:w="567" w:type="dxa"/>
            <w:shd w:val="clear" w:color="auto" w:fill="FFC000"/>
          </w:tcPr>
          <w:p w14:paraId="518F63A7" w14:textId="77777777" w:rsidR="00624DA7" w:rsidRPr="009D4B48" w:rsidRDefault="00624DA7"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04EEECA4" w14:textId="77777777" w:rsidR="00624DA7" w:rsidRPr="009D4B48" w:rsidRDefault="00624DA7"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5CF9036D" w14:textId="77777777" w:rsidR="00624DA7" w:rsidRDefault="00624DA7" w:rsidP="005512C7">
            <w:pPr>
              <w:pStyle w:val="CellHeader"/>
              <w:jc w:val="center"/>
              <w:rPr>
                <w:snapToGrid w:val="0"/>
                <w:lang w:val="en-US"/>
              </w:rPr>
            </w:pPr>
            <w:r>
              <w:rPr>
                <w:snapToGrid w:val="0"/>
                <w:lang w:val="en-US"/>
              </w:rPr>
              <w:t>Client Classifier</w:t>
            </w:r>
          </w:p>
        </w:tc>
      </w:tr>
      <w:tr w:rsidR="00624DA7" w:rsidRPr="009D4B48" w14:paraId="72FC929B" w14:textId="77777777" w:rsidTr="00624DA7">
        <w:trPr>
          <w:cantSplit/>
          <w:trHeight w:val="263"/>
          <w:tblHeader/>
        </w:trPr>
        <w:tc>
          <w:tcPr>
            <w:tcW w:w="567" w:type="dxa"/>
            <w:shd w:val="clear" w:color="auto" w:fill="FFC000"/>
          </w:tcPr>
          <w:p w14:paraId="616B5A51" w14:textId="77777777" w:rsidR="00624DA7" w:rsidRPr="009D4B48" w:rsidRDefault="00624DA7" w:rsidP="005512C7">
            <w:pPr>
              <w:pStyle w:val="CellHeader"/>
              <w:rPr>
                <w:snapToGrid w:val="0"/>
                <w:lang w:val="en-US"/>
              </w:rPr>
            </w:pPr>
          </w:p>
        </w:tc>
        <w:tc>
          <w:tcPr>
            <w:tcW w:w="2290" w:type="dxa"/>
            <w:shd w:val="clear" w:color="auto" w:fill="FFC000"/>
          </w:tcPr>
          <w:p w14:paraId="6E74CBE3" w14:textId="77777777" w:rsidR="00624DA7" w:rsidRPr="009D4B48" w:rsidRDefault="00624DA7" w:rsidP="005512C7">
            <w:pPr>
              <w:pStyle w:val="CellHeader"/>
              <w:rPr>
                <w:snapToGrid w:val="0"/>
                <w:lang w:val="en-US"/>
              </w:rPr>
            </w:pPr>
          </w:p>
        </w:tc>
        <w:tc>
          <w:tcPr>
            <w:tcW w:w="1440" w:type="dxa"/>
            <w:shd w:val="clear" w:color="auto" w:fill="FFC000"/>
          </w:tcPr>
          <w:p w14:paraId="11BEA3FA" w14:textId="77777777" w:rsidR="00624DA7" w:rsidRDefault="00624DA7" w:rsidP="005512C7">
            <w:pPr>
              <w:pStyle w:val="CellHeader"/>
              <w:rPr>
                <w:snapToGrid w:val="0"/>
                <w:lang w:val="en-US"/>
              </w:rPr>
            </w:pPr>
            <w:r>
              <w:rPr>
                <w:snapToGrid w:val="0"/>
                <w:lang w:val="en-US"/>
              </w:rPr>
              <w:t>Normal</w:t>
            </w:r>
          </w:p>
        </w:tc>
        <w:tc>
          <w:tcPr>
            <w:tcW w:w="1260" w:type="dxa"/>
            <w:shd w:val="clear" w:color="auto" w:fill="FFC000"/>
          </w:tcPr>
          <w:p w14:paraId="59A55F7F" w14:textId="77777777" w:rsidR="00624DA7" w:rsidRDefault="00624DA7" w:rsidP="005512C7">
            <w:pPr>
              <w:pStyle w:val="CellHeader"/>
              <w:rPr>
                <w:snapToGrid w:val="0"/>
                <w:lang w:val="en-US"/>
              </w:rPr>
            </w:pPr>
            <w:r>
              <w:rPr>
                <w:snapToGrid w:val="0"/>
                <w:lang w:val="en-US"/>
              </w:rPr>
              <w:t>Staff</w:t>
            </w:r>
          </w:p>
        </w:tc>
        <w:tc>
          <w:tcPr>
            <w:tcW w:w="720" w:type="dxa"/>
            <w:shd w:val="clear" w:color="auto" w:fill="FFC000"/>
          </w:tcPr>
          <w:p w14:paraId="384D7563" w14:textId="77777777" w:rsidR="00624DA7" w:rsidRDefault="00624DA7" w:rsidP="005512C7">
            <w:pPr>
              <w:pStyle w:val="CellHeader"/>
              <w:rPr>
                <w:snapToGrid w:val="0"/>
                <w:lang w:val="en-US"/>
              </w:rPr>
            </w:pPr>
            <w:r>
              <w:rPr>
                <w:snapToGrid w:val="0"/>
                <w:lang w:val="en-US"/>
              </w:rPr>
              <w:t>KHDC</w:t>
            </w:r>
          </w:p>
        </w:tc>
        <w:tc>
          <w:tcPr>
            <w:tcW w:w="630" w:type="dxa"/>
            <w:shd w:val="clear" w:color="auto" w:fill="FFC000"/>
          </w:tcPr>
          <w:p w14:paraId="0E9D202C" w14:textId="77777777" w:rsidR="00624DA7" w:rsidRDefault="00624DA7" w:rsidP="005512C7">
            <w:pPr>
              <w:pStyle w:val="CellHeader"/>
              <w:rPr>
                <w:snapToGrid w:val="0"/>
                <w:lang w:val="en-US"/>
              </w:rPr>
            </w:pPr>
            <w:r>
              <w:rPr>
                <w:snapToGrid w:val="0"/>
                <w:lang w:val="en-US"/>
              </w:rPr>
              <w:t>Cash card</w:t>
            </w:r>
          </w:p>
        </w:tc>
        <w:tc>
          <w:tcPr>
            <w:tcW w:w="1530" w:type="dxa"/>
            <w:shd w:val="clear" w:color="auto" w:fill="FFC000"/>
          </w:tcPr>
          <w:p w14:paraId="3CE7FD38" w14:textId="77777777" w:rsidR="00624DA7" w:rsidRDefault="00624DA7" w:rsidP="005512C7">
            <w:pPr>
              <w:pStyle w:val="CellHeader"/>
              <w:rPr>
                <w:snapToGrid w:val="0"/>
                <w:lang w:val="en-US"/>
              </w:rPr>
            </w:pPr>
            <w:r>
              <w:rPr>
                <w:snapToGrid w:val="0"/>
                <w:lang w:val="en-US"/>
              </w:rPr>
              <w:t>Payroll</w:t>
            </w:r>
          </w:p>
        </w:tc>
        <w:tc>
          <w:tcPr>
            <w:tcW w:w="900" w:type="dxa"/>
            <w:shd w:val="clear" w:color="auto" w:fill="FFC000"/>
          </w:tcPr>
          <w:p w14:paraId="2AEA20E4" w14:textId="77777777" w:rsidR="00624DA7" w:rsidRDefault="00624DA7" w:rsidP="005512C7">
            <w:pPr>
              <w:pStyle w:val="CellHeader"/>
              <w:rPr>
                <w:snapToGrid w:val="0"/>
                <w:lang w:val="en-US"/>
              </w:rPr>
            </w:pPr>
            <w:r>
              <w:rPr>
                <w:snapToGrid w:val="0"/>
                <w:lang w:val="en-US"/>
              </w:rPr>
              <w:t>Student</w:t>
            </w:r>
          </w:p>
        </w:tc>
      </w:tr>
      <w:tr w:rsidR="00624DA7" w:rsidRPr="009D4B48" w14:paraId="7339F906" w14:textId="77777777" w:rsidTr="00624DA7">
        <w:trPr>
          <w:trHeight w:val="50"/>
        </w:trPr>
        <w:tc>
          <w:tcPr>
            <w:tcW w:w="567" w:type="dxa"/>
          </w:tcPr>
          <w:p w14:paraId="5E9144F5" w14:textId="77777777" w:rsidR="00624DA7" w:rsidRPr="009D4B48" w:rsidRDefault="00624DA7" w:rsidP="005512C7">
            <w:pPr>
              <w:pStyle w:val="CellBody"/>
              <w:rPr>
                <w:lang w:val="ru-RU"/>
              </w:rPr>
            </w:pPr>
            <w:r w:rsidRPr="009D4B48">
              <w:rPr>
                <w:lang w:val="ru-RU"/>
              </w:rPr>
              <w:t>1</w:t>
            </w:r>
          </w:p>
        </w:tc>
        <w:tc>
          <w:tcPr>
            <w:tcW w:w="2290" w:type="dxa"/>
          </w:tcPr>
          <w:p w14:paraId="060F6691" w14:textId="77777777" w:rsidR="00624DA7" w:rsidRDefault="00624DA7" w:rsidP="005512C7">
            <w:pPr>
              <w:pStyle w:val="CellBody"/>
            </w:pPr>
            <w:r>
              <w:t>Balance Inquiry</w:t>
            </w:r>
          </w:p>
          <w:p w14:paraId="17DE69F2" w14:textId="77777777" w:rsidR="00624DA7" w:rsidRDefault="00624DA7" w:rsidP="005512C7">
            <w:pPr>
              <w:pStyle w:val="CellBody"/>
            </w:pPr>
            <w:r>
              <w:t>(</w:t>
            </w:r>
            <w:r w:rsidRPr="00972B2E">
              <w:rPr>
                <w:i/>
              </w:rPr>
              <w:t>Phí tra cứu số dư</w:t>
            </w:r>
            <w:r>
              <w:t>)</w:t>
            </w:r>
          </w:p>
          <w:p w14:paraId="4A933544" w14:textId="77777777" w:rsidR="00624DA7" w:rsidRDefault="00624DA7" w:rsidP="005512C7">
            <w:pPr>
              <w:pStyle w:val="CellBody"/>
              <w:ind w:left="318"/>
            </w:pPr>
            <w:r>
              <w:t>At own ATM</w:t>
            </w:r>
          </w:p>
          <w:p w14:paraId="0C6F4F11" w14:textId="77777777" w:rsidR="00624DA7" w:rsidRPr="009D4B48" w:rsidRDefault="00624DA7" w:rsidP="005512C7">
            <w:pPr>
              <w:pStyle w:val="CellBody"/>
              <w:ind w:left="318"/>
            </w:pPr>
            <w:r>
              <w:t>At other ATM</w:t>
            </w:r>
          </w:p>
        </w:tc>
        <w:tc>
          <w:tcPr>
            <w:tcW w:w="1440" w:type="dxa"/>
          </w:tcPr>
          <w:p w14:paraId="2538FF17" w14:textId="77777777" w:rsidR="00624DA7" w:rsidRDefault="00624DA7" w:rsidP="005512C7">
            <w:pPr>
              <w:pStyle w:val="CellBody"/>
            </w:pPr>
            <w:r>
              <w:t>0</w:t>
            </w:r>
          </w:p>
          <w:p w14:paraId="169EECE0" w14:textId="77777777" w:rsidR="00624DA7" w:rsidRDefault="00624DA7" w:rsidP="005512C7">
            <w:pPr>
              <w:pStyle w:val="CellBody"/>
            </w:pPr>
          </w:p>
          <w:p w14:paraId="69F206D8" w14:textId="77777777" w:rsidR="00624DA7" w:rsidRDefault="00624DA7" w:rsidP="005512C7">
            <w:pPr>
              <w:pStyle w:val="CellBody"/>
            </w:pPr>
            <w:r>
              <w:t>0</w:t>
            </w:r>
          </w:p>
          <w:p w14:paraId="04FD7286" w14:textId="77777777" w:rsidR="00624DA7" w:rsidRPr="009D4B48" w:rsidRDefault="00624DA7" w:rsidP="005512C7">
            <w:pPr>
              <w:pStyle w:val="CellBody"/>
            </w:pPr>
            <w:r>
              <w:t>0</w:t>
            </w:r>
          </w:p>
        </w:tc>
        <w:tc>
          <w:tcPr>
            <w:tcW w:w="1260" w:type="dxa"/>
          </w:tcPr>
          <w:p w14:paraId="0A1F414B" w14:textId="77777777" w:rsidR="00624DA7" w:rsidRDefault="00624DA7" w:rsidP="005512C7">
            <w:pPr>
              <w:pStyle w:val="CellBody"/>
            </w:pPr>
            <w:r>
              <w:t>n/a</w:t>
            </w:r>
          </w:p>
        </w:tc>
        <w:tc>
          <w:tcPr>
            <w:tcW w:w="720" w:type="dxa"/>
          </w:tcPr>
          <w:p w14:paraId="6C18A014" w14:textId="77777777" w:rsidR="00624DA7" w:rsidRDefault="00624DA7" w:rsidP="005512C7">
            <w:pPr>
              <w:pStyle w:val="CellBody"/>
            </w:pPr>
            <w:r>
              <w:t>n/a</w:t>
            </w:r>
          </w:p>
        </w:tc>
        <w:tc>
          <w:tcPr>
            <w:tcW w:w="630" w:type="dxa"/>
          </w:tcPr>
          <w:p w14:paraId="07C20433" w14:textId="77777777" w:rsidR="00624DA7" w:rsidRPr="009D4B48" w:rsidRDefault="00624DA7" w:rsidP="005512C7">
            <w:pPr>
              <w:pStyle w:val="CellBody"/>
            </w:pPr>
            <w:r>
              <w:t>n/a</w:t>
            </w:r>
          </w:p>
        </w:tc>
        <w:tc>
          <w:tcPr>
            <w:tcW w:w="1530" w:type="dxa"/>
          </w:tcPr>
          <w:p w14:paraId="3927BF6A" w14:textId="77777777" w:rsidR="00624DA7" w:rsidRPr="009D4B48" w:rsidRDefault="00624DA7" w:rsidP="005512C7">
            <w:pPr>
              <w:pStyle w:val="CellBody"/>
            </w:pPr>
            <w:r>
              <w:t>n/a</w:t>
            </w:r>
          </w:p>
        </w:tc>
        <w:tc>
          <w:tcPr>
            <w:tcW w:w="900" w:type="dxa"/>
          </w:tcPr>
          <w:p w14:paraId="44E729C3" w14:textId="77777777" w:rsidR="00624DA7" w:rsidRPr="009D4B48" w:rsidRDefault="00624DA7" w:rsidP="005512C7">
            <w:pPr>
              <w:pStyle w:val="CellBody"/>
            </w:pPr>
            <w:r>
              <w:t>n/a</w:t>
            </w:r>
          </w:p>
        </w:tc>
      </w:tr>
      <w:tr w:rsidR="00624DA7" w:rsidRPr="009D4B48" w14:paraId="69F8FD6A" w14:textId="77777777" w:rsidTr="00624DA7">
        <w:trPr>
          <w:trHeight w:val="50"/>
        </w:trPr>
        <w:tc>
          <w:tcPr>
            <w:tcW w:w="567" w:type="dxa"/>
          </w:tcPr>
          <w:p w14:paraId="12135D8F" w14:textId="77777777" w:rsidR="00624DA7" w:rsidRPr="00B33FF6" w:rsidRDefault="00624DA7" w:rsidP="005512C7">
            <w:pPr>
              <w:pStyle w:val="CellBody"/>
              <w:rPr>
                <w:lang w:val="en-US"/>
              </w:rPr>
            </w:pPr>
            <w:r>
              <w:rPr>
                <w:lang w:val="en-US"/>
              </w:rPr>
              <w:t>2</w:t>
            </w:r>
          </w:p>
        </w:tc>
        <w:tc>
          <w:tcPr>
            <w:tcW w:w="2290" w:type="dxa"/>
          </w:tcPr>
          <w:p w14:paraId="0BF8EC87" w14:textId="77777777" w:rsidR="00624DA7" w:rsidRDefault="00624DA7" w:rsidP="005512C7">
            <w:pPr>
              <w:pStyle w:val="CellBody"/>
            </w:pPr>
            <w:r>
              <w:t>Transaction Processing</w:t>
            </w:r>
          </w:p>
          <w:p w14:paraId="6796A5A5" w14:textId="77777777" w:rsidR="00624DA7" w:rsidRDefault="00624DA7" w:rsidP="005512C7">
            <w:pPr>
              <w:pStyle w:val="CellBody"/>
            </w:pPr>
            <w:r>
              <w:t>(</w:t>
            </w:r>
            <w:r w:rsidRPr="00156D35">
              <w:rPr>
                <w:i/>
              </w:rPr>
              <w:t>Phí xử lý giao dịch</w:t>
            </w:r>
            <w:r>
              <w:t>)</w:t>
            </w:r>
          </w:p>
          <w:p w14:paraId="195DAA66" w14:textId="77777777" w:rsidR="00624DA7" w:rsidRPr="009E7A72" w:rsidRDefault="00624DA7" w:rsidP="005512C7">
            <w:pPr>
              <w:pStyle w:val="CellBody"/>
              <w:rPr>
                <w:i/>
              </w:rPr>
            </w:pPr>
            <w:r w:rsidRPr="009E7A72">
              <w:rPr>
                <w:i/>
              </w:rPr>
              <w:t>Standard</w:t>
            </w:r>
          </w:p>
          <w:p w14:paraId="02951B06" w14:textId="3AE41363" w:rsidR="00624DA7" w:rsidRPr="00624DA7" w:rsidRDefault="00624DA7" w:rsidP="005512C7">
            <w:pPr>
              <w:pStyle w:val="CellBody"/>
              <w:rPr>
                <w:i/>
              </w:rPr>
            </w:pPr>
            <w:r>
              <w:rPr>
                <w:i/>
              </w:rPr>
              <w:t>Gold</w:t>
            </w:r>
          </w:p>
        </w:tc>
        <w:tc>
          <w:tcPr>
            <w:tcW w:w="1440" w:type="dxa"/>
          </w:tcPr>
          <w:p w14:paraId="2D3A594C" w14:textId="77777777" w:rsidR="00624DA7" w:rsidRDefault="00624DA7" w:rsidP="005512C7">
            <w:pPr>
              <w:pStyle w:val="CellBody"/>
            </w:pPr>
          </w:p>
          <w:p w14:paraId="32808138" w14:textId="77777777" w:rsidR="00624DA7" w:rsidRDefault="00624DA7" w:rsidP="005512C7">
            <w:pPr>
              <w:pStyle w:val="CellBody"/>
            </w:pPr>
          </w:p>
          <w:p w14:paraId="06EA0C33" w14:textId="77777777" w:rsidR="00624DA7" w:rsidRDefault="00624DA7" w:rsidP="005512C7">
            <w:pPr>
              <w:pStyle w:val="CellBody"/>
            </w:pPr>
            <w:r>
              <w:t>2.95%</w:t>
            </w:r>
          </w:p>
          <w:p w14:paraId="25C3DDA5" w14:textId="5AC87F93" w:rsidR="00624DA7" w:rsidRPr="009D4B48" w:rsidRDefault="00624DA7" w:rsidP="005512C7">
            <w:pPr>
              <w:pStyle w:val="CellBody"/>
            </w:pPr>
            <w:r>
              <w:t>2.8%</w:t>
            </w:r>
          </w:p>
        </w:tc>
        <w:tc>
          <w:tcPr>
            <w:tcW w:w="1260" w:type="dxa"/>
          </w:tcPr>
          <w:p w14:paraId="661AD2F6" w14:textId="77777777" w:rsidR="00624DA7" w:rsidRDefault="00624DA7" w:rsidP="005512C7">
            <w:pPr>
              <w:pStyle w:val="CellBody"/>
            </w:pPr>
            <w:r>
              <w:t>n/a</w:t>
            </w:r>
          </w:p>
        </w:tc>
        <w:tc>
          <w:tcPr>
            <w:tcW w:w="720" w:type="dxa"/>
          </w:tcPr>
          <w:p w14:paraId="2E1C2745" w14:textId="77777777" w:rsidR="00624DA7" w:rsidRDefault="00624DA7" w:rsidP="005512C7">
            <w:pPr>
              <w:pStyle w:val="CellBody"/>
            </w:pPr>
            <w:r>
              <w:t>n/a</w:t>
            </w:r>
          </w:p>
        </w:tc>
        <w:tc>
          <w:tcPr>
            <w:tcW w:w="630" w:type="dxa"/>
          </w:tcPr>
          <w:p w14:paraId="091B5E3B" w14:textId="77777777" w:rsidR="00624DA7" w:rsidRPr="009D4B48" w:rsidRDefault="00624DA7" w:rsidP="005512C7">
            <w:pPr>
              <w:pStyle w:val="CellBody"/>
            </w:pPr>
            <w:r>
              <w:t>n/a</w:t>
            </w:r>
          </w:p>
        </w:tc>
        <w:tc>
          <w:tcPr>
            <w:tcW w:w="1530" w:type="dxa"/>
          </w:tcPr>
          <w:p w14:paraId="79FAC0F1" w14:textId="77777777" w:rsidR="00624DA7" w:rsidRPr="009D4B48" w:rsidRDefault="00624DA7" w:rsidP="005512C7">
            <w:pPr>
              <w:pStyle w:val="CellBody"/>
            </w:pPr>
            <w:r>
              <w:t>n/a</w:t>
            </w:r>
          </w:p>
        </w:tc>
        <w:tc>
          <w:tcPr>
            <w:tcW w:w="900" w:type="dxa"/>
          </w:tcPr>
          <w:p w14:paraId="23C8D0A5" w14:textId="77777777" w:rsidR="00624DA7" w:rsidRPr="009D4B48" w:rsidRDefault="00624DA7" w:rsidP="005512C7">
            <w:pPr>
              <w:pStyle w:val="CellBody"/>
            </w:pPr>
            <w:r>
              <w:t>n/a</w:t>
            </w:r>
          </w:p>
        </w:tc>
      </w:tr>
      <w:tr w:rsidR="00624DA7" w:rsidRPr="009D4B48" w14:paraId="11D5B4D2" w14:textId="77777777" w:rsidTr="00624DA7">
        <w:trPr>
          <w:trHeight w:val="50"/>
        </w:trPr>
        <w:tc>
          <w:tcPr>
            <w:tcW w:w="567" w:type="dxa"/>
          </w:tcPr>
          <w:p w14:paraId="101EC38C" w14:textId="77777777" w:rsidR="00624DA7" w:rsidRDefault="00624DA7" w:rsidP="005512C7">
            <w:pPr>
              <w:pStyle w:val="CellBody"/>
              <w:rPr>
                <w:lang w:val="en-US"/>
              </w:rPr>
            </w:pPr>
            <w:r>
              <w:rPr>
                <w:lang w:val="en-US"/>
              </w:rPr>
              <w:t>3</w:t>
            </w:r>
          </w:p>
        </w:tc>
        <w:tc>
          <w:tcPr>
            <w:tcW w:w="2290" w:type="dxa"/>
          </w:tcPr>
          <w:p w14:paraId="074084E4" w14:textId="77777777" w:rsidR="00624DA7" w:rsidRDefault="00624DA7" w:rsidP="005512C7">
            <w:pPr>
              <w:pStyle w:val="CellBody"/>
            </w:pPr>
            <w:r>
              <w:t>Currency Exchange</w:t>
            </w:r>
          </w:p>
          <w:p w14:paraId="5136C6B0" w14:textId="77777777" w:rsidR="00624DA7" w:rsidRDefault="00624DA7" w:rsidP="005512C7">
            <w:pPr>
              <w:pStyle w:val="CellBody"/>
            </w:pPr>
            <w:r>
              <w:t>(</w:t>
            </w:r>
            <w:r w:rsidRPr="00156D35">
              <w:rPr>
                <w:i/>
              </w:rPr>
              <w:t>Phí chuyển đổi ngoại tệ</w:t>
            </w:r>
            <w:r>
              <w:t>)</w:t>
            </w:r>
          </w:p>
        </w:tc>
        <w:tc>
          <w:tcPr>
            <w:tcW w:w="1440" w:type="dxa"/>
          </w:tcPr>
          <w:p w14:paraId="3D71400E" w14:textId="77777777" w:rsidR="00624DA7" w:rsidRDefault="00624DA7" w:rsidP="005512C7">
            <w:pPr>
              <w:pStyle w:val="CellBody"/>
            </w:pPr>
            <w:r>
              <w:t>0</w:t>
            </w:r>
          </w:p>
          <w:p w14:paraId="3CB32510" w14:textId="77777777" w:rsidR="00624DA7" w:rsidRDefault="00624DA7" w:rsidP="005512C7">
            <w:pPr>
              <w:pStyle w:val="CellBody"/>
            </w:pPr>
          </w:p>
        </w:tc>
        <w:tc>
          <w:tcPr>
            <w:tcW w:w="1260" w:type="dxa"/>
          </w:tcPr>
          <w:p w14:paraId="3FA1B7B2" w14:textId="77777777" w:rsidR="00624DA7" w:rsidRDefault="00624DA7" w:rsidP="005512C7">
            <w:pPr>
              <w:pStyle w:val="CellBody"/>
            </w:pPr>
            <w:r>
              <w:t>n/a</w:t>
            </w:r>
          </w:p>
        </w:tc>
        <w:tc>
          <w:tcPr>
            <w:tcW w:w="720" w:type="dxa"/>
          </w:tcPr>
          <w:p w14:paraId="3A10FC2F" w14:textId="77777777" w:rsidR="00624DA7" w:rsidRDefault="00624DA7" w:rsidP="005512C7">
            <w:pPr>
              <w:pStyle w:val="CellBody"/>
            </w:pPr>
            <w:r>
              <w:t>n/a</w:t>
            </w:r>
          </w:p>
        </w:tc>
        <w:tc>
          <w:tcPr>
            <w:tcW w:w="630" w:type="dxa"/>
          </w:tcPr>
          <w:p w14:paraId="38A76CB8" w14:textId="77777777" w:rsidR="00624DA7" w:rsidRDefault="00624DA7" w:rsidP="005512C7">
            <w:pPr>
              <w:pStyle w:val="CellBody"/>
            </w:pPr>
            <w:r>
              <w:t>n/a</w:t>
            </w:r>
          </w:p>
        </w:tc>
        <w:tc>
          <w:tcPr>
            <w:tcW w:w="1530" w:type="dxa"/>
          </w:tcPr>
          <w:p w14:paraId="0A0299ED" w14:textId="77777777" w:rsidR="00624DA7" w:rsidRDefault="00624DA7" w:rsidP="005512C7">
            <w:pPr>
              <w:pStyle w:val="CellBody"/>
            </w:pPr>
            <w:r>
              <w:t>n/a</w:t>
            </w:r>
          </w:p>
        </w:tc>
        <w:tc>
          <w:tcPr>
            <w:tcW w:w="900" w:type="dxa"/>
          </w:tcPr>
          <w:p w14:paraId="20D7CCBA" w14:textId="77777777" w:rsidR="00624DA7" w:rsidRDefault="00624DA7" w:rsidP="005512C7">
            <w:pPr>
              <w:pStyle w:val="CellBody"/>
            </w:pPr>
            <w:r>
              <w:t>n/a</w:t>
            </w:r>
          </w:p>
        </w:tc>
      </w:tr>
      <w:tr w:rsidR="00624DA7" w:rsidRPr="009D4B48" w14:paraId="5002403B" w14:textId="77777777" w:rsidTr="00624DA7">
        <w:trPr>
          <w:trHeight w:val="50"/>
        </w:trPr>
        <w:tc>
          <w:tcPr>
            <w:tcW w:w="567" w:type="dxa"/>
          </w:tcPr>
          <w:p w14:paraId="4E868713" w14:textId="77777777" w:rsidR="00624DA7" w:rsidRDefault="00624DA7" w:rsidP="005512C7">
            <w:pPr>
              <w:pStyle w:val="CellBody"/>
              <w:rPr>
                <w:lang w:val="en-US"/>
              </w:rPr>
            </w:pPr>
            <w:r>
              <w:rPr>
                <w:lang w:val="en-US"/>
              </w:rPr>
              <w:t>4</w:t>
            </w:r>
          </w:p>
        </w:tc>
        <w:tc>
          <w:tcPr>
            <w:tcW w:w="2290" w:type="dxa"/>
          </w:tcPr>
          <w:p w14:paraId="19F8B2E1" w14:textId="77777777" w:rsidR="00624DA7" w:rsidRDefault="00624DA7" w:rsidP="005512C7">
            <w:pPr>
              <w:pStyle w:val="CellBody"/>
            </w:pPr>
            <w:r>
              <w:t>Master Card Funds Transfer</w:t>
            </w:r>
          </w:p>
          <w:p w14:paraId="74F32672" w14:textId="77777777" w:rsidR="00624DA7" w:rsidRDefault="00624DA7" w:rsidP="005512C7">
            <w:pPr>
              <w:pStyle w:val="CellBody"/>
            </w:pPr>
            <w:r>
              <w:t>(</w:t>
            </w:r>
            <w:r w:rsidRPr="00156D35">
              <w:rPr>
                <w:i/>
              </w:rPr>
              <w:t>Chuyển tiền qua MC</w:t>
            </w:r>
            <w:r>
              <w:t>)</w:t>
            </w:r>
          </w:p>
        </w:tc>
        <w:tc>
          <w:tcPr>
            <w:tcW w:w="1440" w:type="dxa"/>
          </w:tcPr>
          <w:p w14:paraId="2F16D2E9" w14:textId="77777777" w:rsidR="00624DA7" w:rsidRDefault="00624DA7" w:rsidP="005512C7">
            <w:pPr>
              <w:pStyle w:val="CellBody"/>
            </w:pPr>
            <w:r>
              <w:t>0%</w:t>
            </w:r>
          </w:p>
        </w:tc>
        <w:tc>
          <w:tcPr>
            <w:tcW w:w="1260" w:type="dxa"/>
          </w:tcPr>
          <w:p w14:paraId="19A5F2EA" w14:textId="77777777" w:rsidR="00624DA7" w:rsidRDefault="00624DA7" w:rsidP="005512C7">
            <w:pPr>
              <w:pStyle w:val="CellBody"/>
            </w:pPr>
            <w:r>
              <w:t>n/a</w:t>
            </w:r>
          </w:p>
        </w:tc>
        <w:tc>
          <w:tcPr>
            <w:tcW w:w="720" w:type="dxa"/>
          </w:tcPr>
          <w:p w14:paraId="0E64AC50" w14:textId="77777777" w:rsidR="00624DA7" w:rsidRDefault="00624DA7" w:rsidP="005512C7">
            <w:pPr>
              <w:pStyle w:val="CellBody"/>
            </w:pPr>
            <w:r>
              <w:t>n/a</w:t>
            </w:r>
          </w:p>
        </w:tc>
        <w:tc>
          <w:tcPr>
            <w:tcW w:w="630" w:type="dxa"/>
          </w:tcPr>
          <w:p w14:paraId="47334078" w14:textId="77777777" w:rsidR="00624DA7" w:rsidRDefault="00624DA7" w:rsidP="005512C7">
            <w:pPr>
              <w:pStyle w:val="CellBody"/>
            </w:pPr>
            <w:r>
              <w:t>n/a</w:t>
            </w:r>
          </w:p>
        </w:tc>
        <w:tc>
          <w:tcPr>
            <w:tcW w:w="1530" w:type="dxa"/>
          </w:tcPr>
          <w:p w14:paraId="143D1968" w14:textId="77777777" w:rsidR="00624DA7" w:rsidRDefault="00624DA7" w:rsidP="005512C7">
            <w:pPr>
              <w:pStyle w:val="CellBody"/>
            </w:pPr>
            <w:r>
              <w:t>n/a</w:t>
            </w:r>
          </w:p>
        </w:tc>
        <w:tc>
          <w:tcPr>
            <w:tcW w:w="900" w:type="dxa"/>
          </w:tcPr>
          <w:p w14:paraId="07046E25" w14:textId="77777777" w:rsidR="00624DA7" w:rsidRDefault="00624DA7" w:rsidP="005512C7">
            <w:pPr>
              <w:pStyle w:val="CellBody"/>
            </w:pPr>
            <w:r>
              <w:t>n/a</w:t>
            </w:r>
          </w:p>
        </w:tc>
      </w:tr>
      <w:tr w:rsidR="00624DA7" w:rsidRPr="009D4B48" w14:paraId="1610DA0A" w14:textId="77777777" w:rsidTr="00624DA7">
        <w:trPr>
          <w:trHeight w:val="50"/>
        </w:trPr>
        <w:tc>
          <w:tcPr>
            <w:tcW w:w="567" w:type="dxa"/>
          </w:tcPr>
          <w:p w14:paraId="0166F985" w14:textId="77777777" w:rsidR="00624DA7" w:rsidRDefault="00624DA7" w:rsidP="00624DA7">
            <w:pPr>
              <w:pStyle w:val="CellBody"/>
              <w:rPr>
                <w:lang w:val="en-US"/>
              </w:rPr>
            </w:pPr>
            <w:r>
              <w:rPr>
                <w:lang w:val="en-US"/>
              </w:rPr>
              <w:t>5</w:t>
            </w:r>
          </w:p>
        </w:tc>
        <w:tc>
          <w:tcPr>
            <w:tcW w:w="2290" w:type="dxa"/>
          </w:tcPr>
          <w:p w14:paraId="667F0DE0" w14:textId="77777777" w:rsidR="00624DA7" w:rsidRDefault="00624DA7" w:rsidP="00624DA7">
            <w:pPr>
              <w:pStyle w:val="CellBody"/>
            </w:pPr>
            <w:r>
              <w:t>Cash Withdrawal</w:t>
            </w:r>
          </w:p>
          <w:p w14:paraId="33442ACF" w14:textId="77777777" w:rsidR="00624DA7" w:rsidRPr="009E7A72" w:rsidRDefault="00624DA7" w:rsidP="00624DA7">
            <w:pPr>
              <w:pStyle w:val="CellBody"/>
              <w:rPr>
                <w:i/>
              </w:rPr>
            </w:pPr>
            <w:r w:rsidRPr="009E7A72">
              <w:rPr>
                <w:i/>
              </w:rPr>
              <w:t>On-us</w:t>
            </w:r>
          </w:p>
          <w:p w14:paraId="592B23BC" w14:textId="77777777" w:rsidR="00624DA7" w:rsidRPr="009E7A72" w:rsidRDefault="00624DA7" w:rsidP="00624DA7">
            <w:pPr>
              <w:pStyle w:val="CellBody"/>
              <w:rPr>
                <w:i/>
              </w:rPr>
            </w:pPr>
            <w:r w:rsidRPr="009E7A72">
              <w:rPr>
                <w:i/>
              </w:rPr>
              <w:t>Domestic</w:t>
            </w:r>
          </w:p>
          <w:p w14:paraId="6706C9A6" w14:textId="77777777" w:rsidR="00624DA7" w:rsidRDefault="00624DA7" w:rsidP="00624DA7">
            <w:pPr>
              <w:pStyle w:val="CellBody"/>
            </w:pPr>
            <w:r w:rsidRPr="009E7A72">
              <w:rPr>
                <w:i/>
              </w:rPr>
              <w:t>International</w:t>
            </w:r>
          </w:p>
        </w:tc>
        <w:tc>
          <w:tcPr>
            <w:tcW w:w="1440" w:type="dxa"/>
          </w:tcPr>
          <w:p w14:paraId="4D229149" w14:textId="77777777" w:rsidR="00624DA7" w:rsidRDefault="00624DA7" w:rsidP="00624DA7">
            <w:pPr>
              <w:pStyle w:val="CellBody"/>
            </w:pPr>
          </w:p>
          <w:p w14:paraId="422C7749" w14:textId="77777777" w:rsidR="00624DA7" w:rsidRDefault="00624DA7" w:rsidP="00624DA7">
            <w:pPr>
              <w:pStyle w:val="CellBody"/>
            </w:pPr>
            <w:r>
              <w:t>1,100</w:t>
            </w:r>
          </w:p>
          <w:p w14:paraId="3EE8F639" w14:textId="77777777" w:rsidR="00624DA7" w:rsidRDefault="00624DA7" w:rsidP="00624DA7">
            <w:pPr>
              <w:pStyle w:val="CellBody"/>
            </w:pPr>
            <w:r>
              <w:t>3%, min 60K</w:t>
            </w:r>
          </w:p>
          <w:p w14:paraId="43BA4BF8" w14:textId="0A3AC639" w:rsidR="00624DA7" w:rsidRDefault="00624DA7" w:rsidP="00624DA7">
            <w:pPr>
              <w:pStyle w:val="CellBody"/>
            </w:pPr>
            <w:r>
              <w:t>3%, min 60K</w:t>
            </w:r>
          </w:p>
        </w:tc>
        <w:tc>
          <w:tcPr>
            <w:tcW w:w="1260" w:type="dxa"/>
          </w:tcPr>
          <w:p w14:paraId="3D86ED70" w14:textId="77777777" w:rsidR="00624DA7" w:rsidRDefault="00624DA7" w:rsidP="00624DA7">
            <w:pPr>
              <w:pStyle w:val="CellBody"/>
            </w:pPr>
          </w:p>
          <w:p w14:paraId="7C4FC244" w14:textId="77777777" w:rsidR="00624DA7" w:rsidRDefault="00624DA7" w:rsidP="00624DA7">
            <w:pPr>
              <w:pStyle w:val="CellBody"/>
            </w:pPr>
            <w:r>
              <w:t>0</w:t>
            </w:r>
          </w:p>
          <w:p w14:paraId="1ADCB014" w14:textId="77777777" w:rsidR="00624DA7" w:rsidRDefault="00624DA7" w:rsidP="00624DA7">
            <w:pPr>
              <w:pStyle w:val="CellBody"/>
            </w:pPr>
            <w:r>
              <w:t>3%, min 60K</w:t>
            </w:r>
          </w:p>
          <w:p w14:paraId="5D0147A7" w14:textId="1F5BAF08" w:rsidR="00624DA7" w:rsidRDefault="00624DA7" w:rsidP="00624DA7">
            <w:pPr>
              <w:pStyle w:val="CellBody"/>
            </w:pPr>
            <w:r>
              <w:t>3%, min 60K</w:t>
            </w:r>
          </w:p>
        </w:tc>
        <w:tc>
          <w:tcPr>
            <w:tcW w:w="720" w:type="dxa"/>
          </w:tcPr>
          <w:p w14:paraId="08E19CA4" w14:textId="1B568F7D" w:rsidR="00624DA7" w:rsidRDefault="00624DA7" w:rsidP="00624DA7">
            <w:pPr>
              <w:pStyle w:val="CellBody"/>
            </w:pPr>
            <w:r w:rsidRPr="000428F6">
              <w:t>n/a</w:t>
            </w:r>
          </w:p>
        </w:tc>
        <w:tc>
          <w:tcPr>
            <w:tcW w:w="630" w:type="dxa"/>
          </w:tcPr>
          <w:p w14:paraId="62CB701F" w14:textId="77777777" w:rsidR="00624DA7" w:rsidRDefault="00624DA7" w:rsidP="00624DA7">
            <w:pPr>
              <w:pStyle w:val="CellBody"/>
            </w:pPr>
            <w:r>
              <w:t>n/a</w:t>
            </w:r>
          </w:p>
          <w:p w14:paraId="6F3F1D10" w14:textId="77777777" w:rsidR="00624DA7" w:rsidRDefault="00624DA7" w:rsidP="00624DA7">
            <w:pPr>
              <w:pStyle w:val="CellBody"/>
            </w:pPr>
          </w:p>
        </w:tc>
        <w:tc>
          <w:tcPr>
            <w:tcW w:w="1530" w:type="dxa"/>
          </w:tcPr>
          <w:p w14:paraId="5E689654" w14:textId="77777777" w:rsidR="00624DA7" w:rsidRDefault="00624DA7" w:rsidP="00624DA7">
            <w:pPr>
              <w:pStyle w:val="CellBody"/>
            </w:pPr>
          </w:p>
          <w:p w14:paraId="6D5C038F" w14:textId="77777777" w:rsidR="00624DA7" w:rsidRDefault="00624DA7" w:rsidP="00624DA7">
            <w:pPr>
              <w:pStyle w:val="CellBody"/>
            </w:pPr>
            <w:r>
              <w:t>0</w:t>
            </w:r>
          </w:p>
          <w:p w14:paraId="7E016621" w14:textId="77777777" w:rsidR="00624DA7" w:rsidRDefault="00624DA7" w:rsidP="00624DA7">
            <w:pPr>
              <w:pStyle w:val="CellBody"/>
            </w:pPr>
            <w:r>
              <w:t>3%, min 60K</w:t>
            </w:r>
          </w:p>
          <w:p w14:paraId="634AE75F" w14:textId="16B7F075" w:rsidR="00624DA7" w:rsidRDefault="00624DA7" w:rsidP="00624DA7">
            <w:pPr>
              <w:pStyle w:val="CellBody"/>
            </w:pPr>
            <w:r>
              <w:t>3%, min 60K</w:t>
            </w:r>
          </w:p>
        </w:tc>
        <w:tc>
          <w:tcPr>
            <w:tcW w:w="900" w:type="dxa"/>
          </w:tcPr>
          <w:p w14:paraId="4B9B0B64" w14:textId="283FE32E" w:rsidR="00624DA7" w:rsidRDefault="00624DA7" w:rsidP="00624DA7">
            <w:pPr>
              <w:pStyle w:val="CellBody"/>
            </w:pPr>
            <w:r>
              <w:t>n/a</w:t>
            </w:r>
          </w:p>
        </w:tc>
      </w:tr>
      <w:tr w:rsidR="00624DA7" w:rsidRPr="009D4B48" w14:paraId="48BD2562" w14:textId="77777777" w:rsidTr="00624DA7">
        <w:trPr>
          <w:trHeight w:val="50"/>
        </w:trPr>
        <w:tc>
          <w:tcPr>
            <w:tcW w:w="567" w:type="dxa"/>
          </w:tcPr>
          <w:p w14:paraId="1F897BE4" w14:textId="77777777" w:rsidR="00624DA7" w:rsidRDefault="00624DA7" w:rsidP="005512C7">
            <w:pPr>
              <w:pStyle w:val="CellBody"/>
              <w:rPr>
                <w:lang w:val="en-US"/>
              </w:rPr>
            </w:pPr>
            <w:r>
              <w:rPr>
                <w:lang w:val="en-US"/>
              </w:rPr>
              <w:lastRenderedPageBreak/>
              <w:t>6</w:t>
            </w:r>
          </w:p>
        </w:tc>
        <w:tc>
          <w:tcPr>
            <w:tcW w:w="2290" w:type="dxa"/>
          </w:tcPr>
          <w:p w14:paraId="78628D87" w14:textId="77777777" w:rsidR="00624DA7" w:rsidRDefault="00624DA7" w:rsidP="005512C7">
            <w:pPr>
              <w:pStyle w:val="CellBody"/>
            </w:pPr>
            <w:r>
              <w:t>Unique</w:t>
            </w:r>
          </w:p>
          <w:p w14:paraId="77DC5A9E" w14:textId="77777777" w:rsidR="00624DA7" w:rsidRPr="009E7A72" w:rsidRDefault="00624DA7" w:rsidP="005512C7">
            <w:pPr>
              <w:pStyle w:val="CellBody"/>
              <w:rPr>
                <w:i/>
              </w:rPr>
            </w:pPr>
            <w:r w:rsidRPr="009E7A72">
              <w:rPr>
                <w:i/>
              </w:rPr>
              <w:t>On-us</w:t>
            </w:r>
          </w:p>
          <w:p w14:paraId="5B8D52DD" w14:textId="77777777" w:rsidR="00624DA7" w:rsidRPr="009E7A72" w:rsidRDefault="00624DA7" w:rsidP="005512C7">
            <w:pPr>
              <w:pStyle w:val="CellBody"/>
              <w:rPr>
                <w:i/>
              </w:rPr>
            </w:pPr>
            <w:r w:rsidRPr="009E7A72">
              <w:rPr>
                <w:i/>
              </w:rPr>
              <w:t>Domestic</w:t>
            </w:r>
          </w:p>
          <w:p w14:paraId="57B0BEAD" w14:textId="77777777" w:rsidR="00624DA7" w:rsidRDefault="00624DA7" w:rsidP="005512C7">
            <w:pPr>
              <w:pStyle w:val="CellBody"/>
            </w:pPr>
            <w:r w:rsidRPr="009E7A72">
              <w:rPr>
                <w:i/>
              </w:rPr>
              <w:t>International</w:t>
            </w:r>
          </w:p>
        </w:tc>
        <w:tc>
          <w:tcPr>
            <w:tcW w:w="1440" w:type="dxa"/>
          </w:tcPr>
          <w:p w14:paraId="328FDD3F" w14:textId="77777777" w:rsidR="00624DA7" w:rsidRDefault="00624DA7" w:rsidP="005512C7">
            <w:pPr>
              <w:pStyle w:val="CellBody"/>
            </w:pPr>
          </w:p>
          <w:p w14:paraId="54279107" w14:textId="62748F1B" w:rsidR="00624DA7" w:rsidRDefault="00624DA7" w:rsidP="005512C7">
            <w:pPr>
              <w:pStyle w:val="CellBody"/>
            </w:pPr>
            <w:r>
              <w:t>1,100</w:t>
            </w:r>
          </w:p>
          <w:p w14:paraId="0CF39CE7" w14:textId="02F01558" w:rsidR="00624DA7" w:rsidRDefault="00624DA7" w:rsidP="005512C7">
            <w:pPr>
              <w:pStyle w:val="CellBody"/>
            </w:pPr>
            <w:r>
              <w:t>3%, min 60K</w:t>
            </w:r>
          </w:p>
          <w:p w14:paraId="78D6F7D9" w14:textId="4C1345E7" w:rsidR="00624DA7" w:rsidRDefault="00624DA7" w:rsidP="005512C7">
            <w:pPr>
              <w:pStyle w:val="CellBody"/>
            </w:pPr>
            <w:r>
              <w:t>3%, min 60K</w:t>
            </w:r>
          </w:p>
        </w:tc>
        <w:tc>
          <w:tcPr>
            <w:tcW w:w="1260" w:type="dxa"/>
          </w:tcPr>
          <w:p w14:paraId="782B89B6" w14:textId="77777777" w:rsidR="00624DA7" w:rsidRDefault="00624DA7" w:rsidP="005512C7">
            <w:pPr>
              <w:pStyle w:val="CellBody"/>
            </w:pPr>
          </w:p>
          <w:p w14:paraId="394EF238" w14:textId="77777777" w:rsidR="00624DA7" w:rsidRDefault="00624DA7" w:rsidP="005512C7">
            <w:pPr>
              <w:pStyle w:val="CellBody"/>
            </w:pPr>
            <w:r>
              <w:t>0</w:t>
            </w:r>
          </w:p>
          <w:p w14:paraId="6E4968E2" w14:textId="77777777" w:rsidR="00624DA7" w:rsidRDefault="00624DA7" w:rsidP="00624DA7">
            <w:pPr>
              <w:pStyle w:val="CellBody"/>
            </w:pPr>
            <w:r>
              <w:t>3%, min 60K</w:t>
            </w:r>
          </w:p>
          <w:p w14:paraId="69EF26EE" w14:textId="11499047" w:rsidR="00624DA7" w:rsidRDefault="00624DA7" w:rsidP="00624DA7">
            <w:pPr>
              <w:pStyle w:val="CellBody"/>
            </w:pPr>
            <w:r>
              <w:t>3%, min 60K</w:t>
            </w:r>
          </w:p>
        </w:tc>
        <w:tc>
          <w:tcPr>
            <w:tcW w:w="720" w:type="dxa"/>
          </w:tcPr>
          <w:p w14:paraId="16B57645" w14:textId="77777777" w:rsidR="00624DA7" w:rsidRDefault="00624DA7" w:rsidP="005512C7">
            <w:pPr>
              <w:pStyle w:val="CellBody"/>
            </w:pPr>
            <w:r w:rsidRPr="000428F6">
              <w:t>n/a</w:t>
            </w:r>
          </w:p>
        </w:tc>
        <w:tc>
          <w:tcPr>
            <w:tcW w:w="630" w:type="dxa"/>
          </w:tcPr>
          <w:p w14:paraId="4A86E791" w14:textId="77777777" w:rsidR="00624DA7" w:rsidRDefault="00624DA7" w:rsidP="005512C7">
            <w:pPr>
              <w:pStyle w:val="CellBody"/>
            </w:pPr>
            <w:r>
              <w:t>n/a</w:t>
            </w:r>
          </w:p>
          <w:p w14:paraId="346E8FDA" w14:textId="77777777" w:rsidR="00624DA7" w:rsidRDefault="00624DA7" w:rsidP="005512C7">
            <w:pPr>
              <w:pStyle w:val="CellBody"/>
            </w:pPr>
          </w:p>
        </w:tc>
        <w:tc>
          <w:tcPr>
            <w:tcW w:w="1530" w:type="dxa"/>
          </w:tcPr>
          <w:p w14:paraId="56BFD991" w14:textId="77777777" w:rsidR="00624DA7" w:rsidRDefault="00624DA7" w:rsidP="005512C7">
            <w:pPr>
              <w:pStyle w:val="CellBody"/>
            </w:pPr>
          </w:p>
          <w:p w14:paraId="190A7595" w14:textId="77777777" w:rsidR="00624DA7" w:rsidRDefault="00624DA7" w:rsidP="00624DA7">
            <w:pPr>
              <w:pStyle w:val="CellBody"/>
            </w:pPr>
            <w:r>
              <w:t>0</w:t>
            </w:r>
          </w:p>
          <w:p w14:paraId="414D89CE" w14:textId="77777777" w:rsidR="00624DA7" w:rsidRDefault="00624DA7" w:rsidP="00624DA7">
            <w:pPr>
              <w:pStyle w:val="CellBody"/>
            </w:pPr>
            <w:r>
              <w:t>3%, min 60K</w:t>
            </w:r>
          </w:p>
          <w:p w14:paraId="1091606F" w14:textId="56AC71E9" w:rsidR="00624DA7" w:rsidRDefault="00624DA7" w:rsidP="00624DA7">
            <w:pPr>
              <w:pStyle w:val="CellBody"/>
            </w:pPr>
            <w:r>
              <w:t>3%, min 60K</w:t>
            </w:r>
          </w:p>
        </w:tc>
        <w:tc>
          <w:tcPr>
            <w:tcW w:w="900" w:type="dxa"/>
          </w:tcPr>
          <w:p w14:paraId="342D4BAE" w14:textId="77777777" w:rsidR="00624DA7" w:rsidRDefault="00624DA7" w:rsidP="005512C7">
            <w:pPr>
              <w:pStyle w:val="CellBody"/>
            </w:pPr>
            <w:r>
              <w:t>n/a</w:t>
            </w:r>
          </w:p>
        </w:tc>
      </w:tr>
      <w:tr w:rsidR="00624DA7" w:rsidRPr="009D4B48" w14:paraId="608C5895" w14:textId="77777777" w:rsidTr="00624DA7">
        <w:trPr>
          <w:trHeight w:val="50"/>
        </w:trPr>
        <w:tc>
          <w:tcPr>
            <w:tcW w:w="567" w:type="dxa"/>
          </w:tcPr>
          <w:p w14:paraId="1B4FEBE8" w14:textId="24AF25C9" w:rsidR="00624DA7" w:rsidRDefault="00624DA7" w:rsidP="005512C7">
            <w:pPr>
              <w:pStyle w:val="CellBody"/>
              <w:rPr>
                <w:lang w:val="en-US"/>
              </w:rPr>
            </w:pPr>
            <w:r>
              <w:rPr>
                <w:lang w:val="en-US"/>
              </w:rPr>
              <w:t>7</w:t>
            </w:r>
          </w:p>
        </w:tc>
        <w:tc>
          <w:tcPr>
            <w:tcW w:w="2290" w:type="dxa"/>
          </w:tcPr>
          <w:p w14:paraId="6419EBCF" w14:textId="77777777" w:rsidR="00624DA7" w:rsidRDefault="00624DA7" w:rsidP="005512C7">
            <w:pPr>
              <w:pStyle w:val="CellBody"/>
            </w:pPr>
            <w:r>
              <w:t>Cross border</w:t>
            </w:r>
          </w:p>
        </w:tc>
        <w:tc>
          <w:tcPr>
            <w:tcW w:w="1440" w:type="dxa"/>
          </w:tcPr>
          <w:p w14:paraId="51785DCF" w14:textId="77777777" w:rsidR="00624DA7" w:rsidRDefault="00624DA7" w:rsidP="005512C7">
            <w:pPr>
              <w:pStyle w:val="CellBody"/>
            </w:pPr>
            <w:r>
              <w:t>0</w:t>
            </w:r>
          </w:p>
        </w:tc>
        <w:tc>
          <w:tcPr>
            <w:tcW w:w="1260" w:type="dxa"/>
          </w:tcPr>
          <w:p w14:paraId="11B3A079" w14:textId="77777777" w:rsidR="00624DA7" w:rsidRDefault="00624DA7" w:rsidP="005512C7">
            <w:pPr>
              <w:pStyle w:val="CellBody"/>
            </w:pPr>
            <w:r>
              <w:t>0</w:t>
            </w:r>
          </w:p>
        </w:tc>
        <w:tc>
          <w:tcPr>
            <w:tcW w:w="720" w:type="dxa"/>
          </w:tcPr>
          <w:p w14:paraId="3320065E" w14:textId="77777777" w:rsidR="00624DA7" w:rsidRDefault="00624DA7" w:rsidP="005512C7">
            <w:pPr>
              <w:pStyle w:val="CellBody"/>
            </w:pPr>
            <w:r>
              <w:t>0</w:t>
            </w:r>
          </w:p>
        </w:tc>
        <w:tc>
          <w:tcPr>
            <w:tcW w:w="630" w:type="dxa"/>
          </w:tcPr>
          <w:p w14:paraId="6EA117C4" w14:textId="77777777" w:rsidR="00624DA7" w:rsidRDefault="00624DA7" w:rsidP="005512C7">
            <w:pPr>
              <w:pStyle w:val="CellBody"/>
            </w:pPr>
            <w:r>
              <w:t>0</w:t>
            </w:r>
          </w:p>
        </w:tc>
        <w:tc>
          <w:tcPr>
            <w:tcW w:w="1530" w:type="dxa"/>
          </w:tcPr>
          <w:p w14:paraId="3519AF51" w14:textId="77777777" w:rsidR="00624DA7" w:rsidRDefault="00624DA7" w:rsidP="005512C7">
            <w:pPr>
              <w:pStyle w:val="CellBody"/>
            </w:pPr>
            <w:r>
              <w:t>0</w:t>
            </w:r>
          </w:p>
        </w:tc>
        <w:tc>
          <w:tcPr>
            <w:tcW w:w="900" w:type="dxa"/>
          </w:tcPr>
          <w:p w14:paraId="35678CAB" w14:textId="77777777" w:rsidR="00624DA7" w:rsidRDefault="00624DA7" w:rsidP="005512C7">
            <w:pPr>
              <w:pStyle w:val="CellBody"/>
            </w:pPr>
            <w:r>
              <w:t>0</w:t>
            </w:r>
          </w:p>
        </w:tc>
      </w:tr>
    </w:tbl>
    <w:p w14:paraId="20C57111" w14:textId="77777777" w:rsidR="00624DA7" w:rsidRDefault="00624DA7" w:rsidP="00064FEC">
      <w:pPr>
        <w:rPr>
          <w:b/>
        </w:rPr>
      </w:pPr>
    </w:p>
    <w:p w14:paraId="10A3C1FA" w14:textId="66F2B9DF" w:rsidR="00B43180" w:rsidRDefault="00B43180" w:rsidP="00064FEC">
      <w:pPr>
        <w:rPr>
          <w:b/>
        </w:rPr>
      </w:pPr>
      <w:r>
        <w:rPr>
          <w:b/>
        </w:rPr>
        <w:t>Prepaid Card</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1260"/>
        <w:gridCol w:w="720"/>
        <w:gridCol w:w="630"/>
        <w:gridCol w:w="1530"/>
        <w:gridCol w:w="900"/>
      </w:tblGrid>
      <w:tr w:rsidR="00B43180" w:rsidRPr="009D4B48" w14:paraId="6142B5C7" w14:textId="77777777" w:rsidTr="005512C7">
        <w:trPr>
          <w:cantSplit/>
          <w:trHeight w:val="263"/>
          <w:tblHeader/>
        </w:trPr>
        <w:tc>
          <w:tcPr>
            <w:tcW w:w="567" w:type="dxa"/>
            <w:shd w:val="clear" w:color="auto" w:fill="FFC000"/>
          </w:tcPr>
          <w:p w14:paraId="08D17D27" w14:textId="77777777" w:rsidR="00B43180" w:rsidRPr="009D4B48" w:rsidRDefault="00B43180"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67BAEC2D" w14:textId="77777777" w:rsidR="00B43180" w:rsidRPr="009D4B48" w:rsidRDefault="00B43180"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09035E3B" w14:textId="77777777" w:rsidR="00B43180" w:rsidRDefault="00B43180" w:rsidP="005512C7">
            <w:pPr>
              <w:pStyle w:val="CellHeader"/>
              <w:jc w:val="center"/>
              <w:rPr>
                <w:snapToGrid w:val="0"/>
                <w:lang w:val="en-US"/>
              </w:rPr>
            </w:pPr>
            <w:r>
              <w:rPr>
                <w:snapToGrid w:val="0"/>
                <w:lang w:val="en-US"/>
              </w:rPr>
              <w:t>Client Classifier</w:t>
            </w:r>
          </w:p>
        </w:tc>
      </w:tr>
      <w:tr w:rsidR="00B43180" w:rsidRPr="009D4B48" w14:paraId="51B13C41" w14:textId="77777777" w:rsidTr="005512C7">
        <w:trPr>
          <w:cantSplit/>
          <w:trHeight w:val="263"/>
          <w:tblHeader/>
        </w:trPr>
        <w:tc>
          <w:tcPr>
            <w:tcW w:w="567" w:type="dxa"/>
            <w:shd w:val="clear" w:color="auto" w:fill="FFC000"/>
          </w:tcPr>
          <w:p w14:paraId="574483E9" w14:textId="77777777" w:rsidR="00B43180" w:rsidRPr="009D4B48" w:rsidRDefault="00B43180" w:rsidP="005512C7">
            <w:pPr>
              <w:pStyle w:val="CellHeader"/>
              <w:rPr>
                <w:snapToGrid w:val="0"/>
                <w:lang w:val="en-US"/>
              </w:rPr>
            </w:pPr>
          </w:p>
        </w:tc>
        <w:tc>
          <w:tcPr>
            <w:tcW w:w="2290" w:type="dxa"/>
            <w:shd w:val="clear" w:color="auto" w:fill="FFC000"/>
          </w:tcPr>
          <w:p w14:paraId="7A855BB5" w14:textId="77777777" w:rsidR="00B43180" w:rsidRPr="009D4B48" w:rsidRDefault="00B43180" w:rsidP="005512C7">
            <w:pPr>
              <w:pStyle w:val="CellHeader"/>
              <w:rPr>
                <w:snapToGrid w:val="0"/>
                <w:lang w:val="en-US"/>
              </w:rPr>
            </w:pPr>
          </w:p>
        </w:tc>
        <w:tc>
          <w:tcPr>
            <w:tcW w:w="1440" w:type="dxa"/>
            <w:shd w:val="clear" w:color="auto" w:fill="FFC000"/>
          </w:tcPr>
          <w:p w14:paraId="691C1554" w14:textId="77777777" w:rsidR="00B43180" w:rsidRDefault="00B43180" w:rsidP="005512C7">
            <w:pPr>
              <w:pStyle w:val="CellHeader"/>
              <w:rPr>
                <w:snapToGrid w:val="0"/>
                <w:lang w:val="en-US"/>
              </w:rPr>
            </w:pPr>
            <w:r>
              <w:rPr>
                <w:snapToGrid w:val="0"/>
                <w:lang w:val="en-US"/>
              </w:rPr>
              <w:t>Normal</w:t>
            </w:r>
          </w:p>
        </w:tc>
        <w:tc>
          <w:tcPr>
            <w:tcW w:w="1260" w:type="dxa"/>
            <w:shd w:val="clear" w:color="auto" w:fill="FFC000"/>
          </w:tcPr>
          <w:p w14:paraId="756B2AFA" w14:textId="77777777" w:rsidR="00B43180" w:rsidRDefault="00B43180" w:rsidP="005512C7">
            <w:pPr>
              <w:pStyle w:val="CellHeader"/>
              <w:rPr>
                <w:snapToGrid w:val="0"/>
                <w:lang w:val="en-US"/>
              </w:rPr>
            </w:pPr>
            <w:r>
              <w:rPr>
                <w:snapToGrid w:val="0"/>
                <w:lang w:val="en-US"/>
              </w:rPr>
              <w:t>Staff</w:t>
            </w:r>
          </w:p>
        </w:tc>
        <w:tc>
          <w:tcPr>
            <w:tcW w:w="720" w:type="dxa"/>
            <w:shd w:val="clear" w:color="auto" w:fill="FFC000"/>
          </w:tcPr>
          <w:p w14:paraId="2B5CB581" w14:textId="77777777" w:rsidR="00B43180" w:rsidRDefault="00B43180" w:rsidP="005512C7">
            <w:pPr>
              <w:pStyle w:val="CellHeader"/>
              <w:rPr>
                <w:snapToGrid w:val="0"/>
                <w:lang w:val="en-US"/>
              </w:rPr>
            </w:pPr>
            <w:r>
              <w:rPr>
                <w:snapToGrid w:val="0"/>
                <w:lang w:val="en-US"/>
              </w:rPr>
              <w:t>KHDC</w:t>
            </w:r>
          </w:p>
        </w:tc>
        <w:tc>
          <w:tcPr>
            <w:tcW w:w="630" w:type="dxa"/>
            <w:shd w:val="clear" w:color="auto" w:fill="FFC000"/>
          </w:tcPr>
          <w:p w14:paraId="1EABD2EF" w14:textId="77777777" w:rsidR="00B43180" w:rsidRDefault="00B43180" w:rsidP="005512C7">
            <w:pPr>
              <w:pStyle w:val="CellHeader"/>
              <w:rPr>
                <w:snapToGrid w:val="0"/>
                <w:lang w:val="en-US"/>
              </w:rPr>
            </w:pPr>
            <w:r>
              <w:rPr>
                <w:snapToGrid w:val="0"/>
                <w:lang w:val="en-US"/>
              </w:rPr>
              <w:t>Cash card</w:t>
            </w:r>
          </w:p>
        </w:tc>
        <w:tc>
          <w:tcPr>
            <w:tcW w:w="1530" w:type="dxa"/>
            <w:shd w:val="clear" w:color="auto" w:fill="FFC000"/>
          </w:tcPr>
          <w:p w14:paraId="40C7CFB9" w14:textId="77777777" w:rsidR="00B43180" w:rsidRDefault="00B43180" w:rsidP="005512C7">
            <w:pPr>
              <w:pStyle w:val="CellHeader"/>
              <w:rPr>
                <w:snapToGrid w:val="0"/>
                <w:lang w:val="en-US"/>
              </w:rPr>
            </w:pPr>
            <w:r>
              <w:rPr>
                <w:snapToGrid w:val="0"/>
                <w:lang w:val="en-US"/>
              </w:rPr>
              <w:t>Payroll</w:t>
            </w:r>
          </w:p>
        </w:tc>
        <w:tc>
          <w:tcPr>
            <w:tcW w:w="900" w:type="dxa"/>
            <w:shd w:val="clear" w:color="auto" w:fill="FFC000"/>
          </w:tcPr>
          <w:p w14:paraId="4C78CF30" w14:textId="77777777" w:rsidR="00B43180" w:rsidRDefault="00B43180" w:rsidP="005512C7">
            <w:pPr>
              <w:pStyle w:val="CellHeader"/>
              <w:rPr>
                <w:snapToGrid w:val="0"/>
                <w:lang w:val="en-US"/>
              </w:rPr>
            </w:pPr>
            <w:r>
              <w:rPr>
                <w:snapToGrid w:val="0"/>
                <w:lang w:val="en-US"/>
              </w:rPr>
              <w:t>Student</w:t>
            </w:r>
          </w:p>
        </w:tc>
      </w:tr>
      <w:tr w:rsidR="00B43180" w:rsidRPr="009D4B48" w14:paraId="06C0F456" w14:textId="77777777" w:rsidTr="005512C7">
        <w:trPr>
          <w:trHeight w:val="50"/>
        </w:trPr>
        <w:tc>
          <w:tcPr>
            <w:tcW w:w="567" w:type="dxa"/>
          </w:tcPr>
          <w:p w14:paraId="17615EF6" w14:textId="77777777" w:rsidR="00B43180" w:rsidRPr="009D4B48" w:rsidRDefault="00B43180" w:rsidP="005512C7">
            <w:pPr>
              <w:pStyle w:val="CellBody"/>
              <w:rPr>
                <w:lang w:val="ru-RU"/>
              </w:rPr>
            </w:pPr>
            <w:r w:rsidRPr="009D4B48">
              <w:rPr>
                <w:lang w:val="ru-RU"/>
              </w:rPr>
              <w:t>1</w:t>
            </w:r>
          </w:p>
        </w:tc>
        <w:tc>
          <w:tcPr>
            <w:tcW w:w="2290" w:type="dxa"/>
          </w:tcPr>
          <w:p w14:paraId="0D84B293" w14:textId="77777777" w:rsidR="00B43180" w:rsidRDefault="00B43180" w:rsidP="005512C7">
            <w:pPr>
              <w:pStyle w:val="CellBody"/>
            </w:pPr>
            <w:r>
              <w:t>Balance Inquiry</w:t>
            </w:r>
          </w:p>
          <w:p w14:paraId="36C37583" w14:textId="77777777" w:rsidR="00B43180" w:rsidRDefault="00B43180" w:rsidP="005512C7">
            <w:pPr>
              <w:pStyle w:val="CellBody"/>
            </w:pPr>
            <w:r>
              <w:t>(</w:t>
            </w:r>
            <w:r w:rsidRPr="00972B2E">
              <w:rPr>
                <w:i/>
              </w:rPr>
              <w:t>Phí tra cứu số dư</w:t>
            </w:r>
            <w:r>
              <w:t>)</w:t>
            </w:r>
          </w:p>
          <w:p w14:paraId="038000B4" w14:textId="77777777" w:rsidR="00B43180" w:rsidRDefault="00B43180" w:rsidP="005512C7">
            <w:pPr>
              <w:pStyle w:val="CellBody"/>
              <w:ind w:left="318"/>
            </w:pPr>
            <w:r>
              <w:t>At own ATM</w:t>
            </w:r>
          </w:p>
          <w:p w14:paraId="60A7B242" w14:textId="77777777" w:rsidR="00B43180" w:rsidRPr="009D4B48" w:rsidRDefault="00B43180" w:rsidP="005512C7">
            <w:pPr>
              <w:pStyle w:val="CellBody"/>
              <w:ind w:left="318"/>
            </w:pPr>
            <w:r>
              <w:t>At other ATM</w:t>
            </w:r>
          </w:p>
        </w:tc>
        <w:tc>
          <w:tcPr>
            <w:tcW w:w="1440" w:type="dxa"/>
          </w:tcPr>
          <w:p w14:paraId="1C6E8903" w14:textId="77777777" w:rsidR="00B43180" w:rsidRDefault="00B43180" w:rsidP="005512C7">
            <w:pPr>
              <w:pStyle w:val="CellBody"/>
            </w:pPr>
            <w:r>
              <w:t>0</w:t>
            </w:r>
          </w:p>
          <w:p w14:paraId="578AF54E" w14:textId="77777777" w:rsidR="00B43180" w:rsidRDefault="00B43180" w:rsidP="005512C7">
            <w:pPr>
              <w:pStyle w:val="CellBody"/>
            </w:pPr>
          </w:p>
          <w:p w14:paraId="08F19A8A" w14:textId="77777777" w:rsidR="00B43180" w:rsidRDefault="00B43180" w:rsidP="005512C7">
            <w:pPr>
              <w:pStyle w:val="CellBody"/>
            </w:pPr>
            <w:r>
              <w:t>0</w:t>
            </w:r>
          </w:p>
          <w:p w14:paraId="37C25482" w14:textId="77777777" w:rsidR="00B43180" w:rsidRPr="009D4B48" w:rsidRDefault="00B43180" w:rsidP="005512C7">
            <w:pPr>
              <w:pStyle w:val="CellBody"/>
            </w:pPr>
            <w:r>
              <w:t>0</w:t>
            </w:r>
          </w:p>
        </w:tc>
        <w:tc>
          <w:tcPr>
            <w:tcW w:w="1260" w:type="dxa"/>
          </w:tcPr>
          <w:p w14:paraId="3530D7CB" w14:textId="77777777" w:rsidR="00B43180" w:rsidRDefault="00B43180" w:rsidP="005512C7">
            <w:pPr>
              <w:pStyle w:val="CellBody"/>
            </w:pPr>
            <w:r>
              <w:t>n/a</w:t>
            </w:r>
          </w:p>
        </w:tc>
        <w:tc>
          <w:tcPr>
            <w:tcW w:w="720" w:type="dxa"/>
          </w:tcPr>
          <w:p w14:paraId="2DD3550C" w14:textId="77777777" w:rsidR="00B43180" w:rsidRDefault="00B43180" w:rsidP="005512C7">
            <w:pPr>
              <w:pStyle w:val="CellBody"/>
            </w:pPr>
            <w:r>
              <w:t>n/a</w:t>
            </w:r>
          </w:p>
        </w:tc>
        <w:tc>
          <w:tcPr>
            <w:tcW w:w="630" w:type="dxa"/>
          </w:tcPr>
          <w:p w14:paraId="1F728015" w14:textId="77777777" w:rsidR="00B43180" w:rsidRPr="009D4B48" w:rsidRDefault="00B43180" w:rsidP="005512C7">
            <w:pPr>
              <w:pStyle w:val="CellBody"/>
            </w:pPr>
            <w:r>
              <w:t>n/a</w:t>
            </w:r>
          </w:p>
        </w:tc>
        <w:tc>
          <w:tcPr>
            <w:tcW w:w="1530" w:type="dxa"/>
          </w:tcPr>
          <w:p w14:paraId="06A86D7D" w14:textId="77777777" w:rsidR="00B43180" w:rsidRPr="009D4B48" w:rsidRDefault="00B43180" w:rsidP="005512C7">
            <w:pPr>
              <w:pStyle w:val="CellBody"/>
            </w:pPr>
            <w:r>
              <w:t>n/a</w:t>
            </w:r>
          </w:p>
        </w:tc>
        <w:tc>
          <w:tcPr>
            <w:tcW w:w="900" w:type="dxa"/>
          </w:tcPr>
          <w:p w14:paraId="067D0F4F" w14:textId="77777777" w:rsidR="00B43180" w:rsidRPr="009D4B48" w:rsidRDefault="00B43180" w:rsidP="005512C7">
            <w:pPr>
              <w:pStyle w:val="CellBody"/>
            </w:pPr>
            <w:r>
              <w:t>n/a</w:t>
            </w:r>
          </w:p>
        </w:tc>
      </w:tr>
      <w:tr w:rsidR="00B43180" w:rsidRPr="009D4B48" w14:paraId="0D4F3720" w14:textId="77777777" w:rsidTr="005512C7">
        <w:trPr>
          <w:trHeight w:val="50"/>
        </w:trPr>
        <w:tc>
          <w:tcPr>
            <w:tcW w:w="567" w:type="dxa"/>
          </w:tcPr>
          <w:p w14:paraId="336A4848" w14:textId="77777777" w:rsidR="00B43180" w:rsidRPr="00B33FF6" w:rsidRDefault="00B43180" w:rsidP="005512C7">
            <w:pPr>
              <w:pStyle w:val="CellBody"/>
              <w:rPr>
                <w:lang w:val="en-US"/>
              </w:rPr>
            </w:pPr>
            <w:r>
              <w:rPr>
                <w:lang w:val="en-US"/>
              </w:rPr>
              <w:t>2</w:t>
            </w:r>
          </w:p>
        </w:tc>
        <w:tc>
          <w:tcPr>
            <w:tcW w:w="2290" w:type="dxa"/>
          </w:tcPr>
          <w:p w14:paraId="0F63BF1C" w14:textId="77777777" w:rsidR="00B43180" w:rsidRDefault="00B43180" w:rsidP="005512C7">
            <w:pPr>
              <w:pStyle w:val="CellBody"/>
            </w:pPr>
            <w:r>
              <w:t>Transaction Processing</w:t>
            </w:r>
          </w:p>
          <w:p w14:paraId="00A75D8F" w14:textId="77777777" w:rsidR="00B43180" w:rsidRDefault="00B43180" w:rsidP="005512C7">
            <w:pPr>
              <w:pStyle w:val="CellBody"/>
            </w:pPr>
            <w:r>
              <w:t>(</w:t>
            </w:r>
            <w:r w:rsidRPr="00156D35">
              <w:rPr>
                <w:i/>
              </w:rPr>
              <w:t>Phí xử lý giao dịch</w:t>
            </w:r>
            <w:r>
              <w:t>)</w:t>
            </w:r>
          </w:p>
          <w:p w14:paraId="7A668CB4" w14:textId="551D2FFB" w:rsidR="00B43180" w:rsidRPr="00624DA7" w:rsidRDefault="00B43180" w:rsidP="005512C7">
            <w:pPr>
              <w:pStyle w:val="CellBody"/>
              <w:rPr>
                <w:i/>
              </w:rPr>
            </w:pPr>
            <w:r>
              <w:rPr>
                <w:i/>
              </w:rPr>
              <w:t>Standard</w:t>
            </w:r>
          </w:p>
        </w:tc>
        <w:tc>
          <w:tcPr>
            <w:tcW w:w="1440" w:type="dxa"/>
          </w:tcPr>
          <w:p w14:paraId="4B30CAEA" w14:textId="77777777" w:rsidR="00B43180" w:rsidRDefault="00B43180" w:rsidP="005512C7">
            <w:pPr>
              <w:pStyle w:val="CellBody"/>
            </w:pPr>
          </w:p>
          <w:p w14:paraId="29E55C6F" w14:textId="77777777" w:rsidR="00B43180" w:rsidRDefault="00B43180" w:rsidP="005512C7">
            <w:pPr>
              <w:pStyle w:val="CellBody"/>
            </w:pPr>
          </w:p>
          <w:p w14:paraId="30B72183" w14:textId="5BC68A79" w:rsidR="00B43180" w:rsidRPr="009D4B48" w:rsidRDefault="00B43180" w:rsidP="005512C7">
            <w:pPr>
              <w:pStyle w:val="CellBody"/>
            </w:pPr>
            <w:r>
              <w:t>2.95%</w:t>
            </w:r>
          </w:p>
        </w:tc>
        <w:tc>
          <w:tcPr>
            <w:tcW w:w="1260" w:type="dxa"/>
          </w:tcPr>
          <w:p w14:paraId="7C8D6E03" w14:textId="77777777" w:rsidR="00B43180" w:rsidRDefault="00B43180" w:rsidP="005512C7">
            <w:pPr>
              <w:pStyle w:val="CellBody"/>
            </w:pPr>
            <w:r>
              <w:t>n/a</w:t>
            </w:r>
          </w:p>
        </w:tc>
        <w:tc>
          <w:tcPr>
            <w:tcW w:w="720" w:type="dxa"/>
          </w:tcPr>
          <w:p w14:paraId="58C2579C" w14:textId="77777777" w:rsidR="00B43180" w:rsidRDefault="00B43180" w:rsidP="005512C7">
            <w:pPr>
              <w:pStyle w:val="CellBody"/>
            </w:pPr>
            <w:r>
              <w:t>n/a</w:t>
            </w:r>
          </w:p>
        </w:tc>
        <w:tc>
          <w:tcPr>
            <w:tcW w:w="630" w:type="dxa"/>
          </w:tcPr>
          <w:p w14:paraId="32A7D284" w14:textId="77777777" w:rsidR="00B43180" w:rsidRPr="009D4B48" w:rsidRDefault="00B43180" w:rsidP="005512C7">
            <w:pPr>
              <w:pStyle w:val="CellBody"/>
            </w:pPr>
            <w:r>
              <w:t>n/a</w:t>
            </w:r>
          </w:p>
        </w:tc>
        <w:tc>
          <w:tcPr>
            <w:tcW w:w="1530" w:type="dxa"/>
          </w:tcPr>
          <w:p w14:paraId="6B43D96F" w14:textId="77777777" w:rsidR="00B43180" w:rsidRPr="009D4B48" w:rsidRDefault="00B43180" w:rsidP="005512C7">
            <w:pPr>
              <w:pStyle w:val="CellBody"/>
            </w:pPr>
            <w:r>
              <w:t>n/a</w:t>
            </w:r>
          </w:p>
        </w:tc>
        <w:tc>
          <w:tcPr>
            <w:tcW w:w="900" w:type="dxa"/>
          </w:tcPr>
          <w:p w14:paraId="24F95C1B" w14:textId="77777777" w:rsidR="00B43180" w:rsidRPr="009D4B48" w:rsidRDefault="00B43180" w:rsidP="005512C7">
            <w:pPr>
              <w:pStyle w:val="CellBody"/>
            </w:pPr>
            <w:r>
              <w:t>n/a</w:t>
            </w:r>
          </w:p>
        </w:tc>
      </w:tr>
      <w:tr w:rsidR="00B43180" w:rsidRPr="009D4B48" w14:paraId="62DCC79A" w14:textId="77777777" w:rsidTr="005512C7">
        <w:trPr>
          <w:trHeight w:val="50"/>
        </w:trPr>
        <w:tc>
          <w:tcPr>
            <w:tcW w:w="567" w:type="dxa"/>
          </w:tcPr>
          <w:p w14:paraId="33028CC2" w14:textId="77777777" w:rsidR="00B43180" w:rsidRDefault="00B43180" w:rsidP="005512C7">
            <w:pPr>
              <w:pStyle w:val="CellBody"/>
              <w:rPr>
                <w:lang w:val="en-US"/>
              </w:rPr>
            </w:pPr>
            <w:r>
              <w:rPr>
                <w:lang w:val="en-US"/>
              </w:rPr>
              <w:t>3</w:t>
            </w:r>
          </w:p>
        </w:tc>
        <w:tc>
          <w:tcPr>
            <w:tcW w:w="2290" w:type="dxa"/>
          </w:tcPr>
          <w:p w14:paraId="03DEC8EB" w14:textId="77777777" w:rsidR="00B43180" w:rsidRDefault="00B43180" w:rsidP="005512C7">
            <w:pPr>
              <w:pStyle w:val="CellBody"/>
            </w:pPr>
            <w:r>
              <w:t>Currency Exchange</w:t>
            </w:r>
          </w:p>
          <w:p w14:paraId="14CE9C11" w14:textId="77777777" w:rsidR="00B43180" w:rsidRDefault="00B43180" w:rsidP="005512C7">
            <w:pPr>
              <w:pStyle w:val="CellBody"/>
            </w:pPr>
            <w:r>
              <w:t>(</w:t>
            </w:r>
            <w:r w:rsidRPr="00156D35">
              <w:rPr>
                <w:i/>
              </w:rPr>
              <w:t>Phí chuyển đổi ngoại tệ</w:t>
            </w:r>
            <w:r>
              <w:t>)</w:t>
            </w:r>
          </w:p>
        </w:tc>
        <w:tc>
          <w:tcPr>
            <w:tcW w:w="1440" w:type="dxa"/>
          </w:tcPr>
          <w:p w14:paraId="5545F099" w14:textId="77777777" w:rsidR="00B43180" w:rsidRDefault="00B43180" w:rsidP="005512C7">
            <w:pPr>
              <w:pStyle w:val="CellBody"/>
            </w:pPr>
            <w:r>
              <w:t>0</w:t>
            </w:r>
          </w:p>
          <w:p w14:paraId="772BEECD" w14:textId="77777777" w:rsidR="00B43180" w:rsidRDefault="00B43180" w:rsidP="005512C7">
            <w:pPr>
              <w:pStyle w:val="CellBody"/>
            </w:pPr>
          </w:p>
        </w:tc>
        <w:tc>
          <w:tcPr>
            <w:tcW w:w="1260" w:type="dxa"/>
          </w:tcPr>
          <w:p w14:paraId="6B752AC7" w14:textId="77777777" w:rsidR="00B43180" w:rsidRDefault="00B43180" w:rsidP="005512C7">
            <w:pPr>
              <w:pStyle w:val="CellBody"/>
            </w:pPr>
            <w:r>
              <w:t>n/a</w:t>
            </w:r>
          </w:p>
        </w:tc>
        <w:tc>
          <w:tcPr>
            <w:tcW w:w="720" w:type="dxa"/>
          </w:tcPr>
          <w:p w14:paraId="08F6FB53" w14:textId="77777777" w:rsidR="00B43180" w:rsidRDefault="00B43180" w:rsidP="005512C7">
            <w:pPr>
              <w:pStyle w:val="CellBody"/>
            </w:pPr>
            <w:r>
              <w:t>n/a</w:t>
            </w:r>
          </w:p>
        </w:tc>
        <w:tc>
          <w:tcPr>
            <w:tcW w:w="630" w:type="dxa"/>
          </w:tcPr>
          <w:p w14:paraId="06144957" w14:textId="77777777" w:rsidR="00B43180" w:rsidRDefault="00B43180" w:rsidP="005512C7">
            <w:pPr>
              <w:pStyle w:val="CellBody"/>
            </w:pPr>
            <w:r>
              <w:t>n/a</w:t>
            </w:r>
          </w:p>
        </w:tc>
        <w:tc>
          <w:tcPr>
            <w:tcW w:w="1530" w:type="dxa"/>
          </w:tcPr>
          <w:p w14:paraId="534E4C32" w14:textId="77777777" w:rsidR="00B43180" w:rsidRDefault="00B43180" w:rsidP="005512C7">
            <w:pPr>
              <w:pStyle w:val="CellBody"/>
            </w:pPr>
            <w:r>
              <w:t>n/a</w:t>
            </w:r>
          </w:p>
        </w:tc>
        <w:tc>
          <w:tcPr>
            <w:tcW w:w="900" w:type="dxa"/>
          </w:tcPr>
          <w:p w14:paraId="7DCDFFD7" w14:textId="77777777" w:rsidR="00B43180" w:rsidRDefault="00B43180" w:rsidP="005512C7">
            <w:pPr>
              <w:pStyle w:val="CellBody"/>
            </w:pPr>
            <w:r>
              <w:t>n/a</w:t>
            </w:r>
          </w:p>
        </w:tc>
      </w:tr>
      <w:tr w:rsidR="00B43180" w:rsidRPr="009D4B48" w14:paraId="778CCA9F" w14:textId="77777777" w:rsidTr="005512C7">
        <w:trPr>
          <w:trHeight w:val="50"/>
        </w:trPr>
        <w:tc>
          <w:tcPr>
            <w:tcW w:w="567" w:type="dxa"/>
          </w:tcPr>
          <w:p w14:paraId="4AE23962" w14:textId="77777777" w:rsidR="00B43180" w:rsidRDefault="00B43180" w:rsidP="005512C7">
            <w:pPr>
              <w:pStyle w:val="CellBody"/>
              <w:rPr>
                <w:lang w:val="en-US"/>
              </w:rPr>
            </w:pPr>
            <w:r>
              <w:rPr>
                <w:lang w:val="en-US"/>
              </w:rPr>
              <w:t>4</w:t>
            </w:r>
          </w:p>
        </w:tc>
        <w:tc>
          <w:tcPr>
            <w:tcW w:w="2290" w:type="dxa"/>
          </w:tcPr>
          <w:p w14:paraId="63C047A8" w14:textId="77777777" w:rsidR="00B43180" w:rsidRDefault="00B43180" w:rsidP="005512C7">
            <w:pPr>
              <w:pStyle w:val="CellBody"/>
            </w:pPr>
            <w:r>
              <w:t>Master Card Funds Transfer</w:t>
            </w:r>
          </w:p>
          <w:p w14:paraId="6289D6D0" w14:textId="77777777" w:rsidR="00B43180" w:rsidRDefault="00B43180" w:rsidP="005512C7">
            <w:pPr>
              <w:pStyle w:val="CellBody"/>
            </w:pPr>
            <w:r>
              <w:t>(</w:t>
            </w:r>
            <w:r w:rsidRPr="00156D35">
              <w:rPr>
                <w:i/>
              </w:rPr>
              <w:t>Chuyển tiền qua MC</w:t>
            </w:r>
            <w:r>
              <w:t>)</w:t>
            </w:r>
          </w:p>
        </w:tc>
        <w:tc>
          <w:tcPr>
            <w:tcW w:w="1440" w:type="dxa"/>
          </w:tcPr>
          <w:p w14:paraId="5D02E126" w14:textId="77777777" w:rsidR="00B43180" w:rsidRDefault="00B43180" w:rsidP="005512C7">
            <w:pPr>
              <w:pStyle w:val="CellBody"/>
            </w:pPr>
            <w:r>
              <w:t>0%</w:t>
            </w:r>
          </w:p>
        </w:tc>
        <w:tc>
          <w:tcPr>
            <w:tcW w:w="1260" w:type="dxa"/>
          </w:tcPr>
          <w:p w14:paraId="528444BF" w14:textId="77777777" w:rsidR="00B43180" w:rsidRDefault="00B43180" w:rsidP="005512C7">
            <w:pPr>
              <w:pStyle w:val="CellBody"/>
            </w:pPr>
            <w:r>
              <w:t>n/a</w:t>
            </w:r>
          </w:p>
        </w:tc>
        <w:tc>
          <w:tcPr>
            <w:tcW w:w="720" w:type="dxa"/>
          </w:tcPr>
          <w:p w14:paraId="374E3A57" w14:textId="77777777" w:rsidR="00B43180" w:rsidRDefault="00B43180" w:rsidP="005512C7">
            <w:pPr>
              <w:pStyle w:val="CellBody"/>
            </w:pPr>
            <w:r>
              <w:t>n/a</w:t>
            </w:r>
          </w:p>
        </w:tc>
        <w:tc>
          <w:tcPr>
            <w:tcW w:w="630" w:type="dxa"/>
          </w:tcPr>
          <w:p w14:paraId="4F20E51C" w14:textId="77777777" w:rsidR="00B43180" w:rsidRDefault="00B43180" w:rsidP="005512C7">
            <w:pPr>
              <w:pStyle w:val="CellBody"/>
            </w:pPr>
            <w:r>
              <w:t>n/a</w:t>
            </w:r>
          </w:p>
        </w:tc>
        <w:tc>
          <w:tcPr>
            <w:tcW w:w="1530" w:type="dxa"/>
          </w:tcPr>
          <w:p w14:paraId="3C024448" w14:textId="77777777" w:rsidR="00B43180" w:rsidRDefault="00B43180" w:rsidP="005512C7">
            <w:pPr>
              <w:pStyle w:val="CellBody"/>
            </w:pPr>
            <w:r>
              <w:t>n/a</w:t>
            </w:r>
          </w:p>
        </w:tc>
        <w:tc>
          <w:tcPr>
            <w:tcW w:w="900" w:type="dxa"/>
          </w:tcPr>
          <w:p w14:paraId="3E024138" w14:textId="77777777" w:rsidR="00B43180" w:rsidRDefault="00B43180" w:rsidP="005512C7">
            <w:pPr>
              <w:pStyle w:val="CellBody"/>
            </w:pPr>
            <w:r>
              <w:t>n/a</w:t>
            </w:r>
          </w:p>
        </w:tc>
      </w:tr>
      <w:tr w:rsidR="00B43180" w:rsidRPr="009D4B48" w14:paraId="4F9A2A1A" w14:textId="77777777" w:rsidTr="005512C7">
        <w:trPr>
          <w:trHeight w:val="50"/>
        </w:trPr>
        <w:tc>
          <w:tcPr>
            <w:tcW w:w="567" w:type="dxa"/>
          </w:tcPr>
          <w:p w14:paraId="6F462853" w14:textId="77777777" w:rsidR="00B43180" w:rsidRDefault="00B43180" w:rsidP="005512C7">
            <w:pPr>
              <w:pStyle w:val="CellBody"/>
              <w:rPr>
                <w:lang w:val="en-US"/>
              </w:rPr>
            </w:pPr>
            <w:r>
              <w:rPr>
                <w:lang w:val="en-US"/>
              </w:rPr>
              <w:t>5</w:t>
            </w:r>
          </w:p>
        </w:tc>
        <w:tc>
          <w:tcPr>
            <w:tcW w:w="2290" w:type="dxa"/>
          </w:tcPr>
          <w:p w14:paraId="7185EE03" w14:textId="77777777" w:rsidR="00B43180" w:rsidRDefault="00B43180" w:rsidP="005512C7">
            <w:pPr>
              <w:pStyle w:val="CellBody"/>
            </w:pPr>
            <w:r>
              <w:t>Cash Withdrawal</w:t>
            </w:r>
          </w:p>
          <w:p w14:paraId="3A08DEA7" w14:textId="77777777" w:rsidR="00B43180" w:rsidRPr="009E7A72" w:rsidRDefault="00B43180" w:rsidP="005512C7">
            <w:pPr>
              <w:pStyle w:val="CellBody"/>
              <w:rPr>
                <w:i/>
              </w:rPr>
            </w:pPr>
            <w:r w:rsidRPr="009E7A72">
              <w:rPr>
                <w:i/>
              </w:rPr>
              <w:t>On-us</w:t>
            </w:r>
          </w:p>
          <w:p w14:paraId="0152865C" w14:textId="77777777" w:rsidR="00B43180" w:rsidRPr="009E7A72" w:rsidRDefault="00B43180" w:rsidP="005512C7">
            <w:pPr>
              <w:pStyle w:val="CellBody"/>
              <w:rPr>
                <w:i/>
              </w:rPr>
            </w:pPr>
            <w:r w:rsidRPr="009E7A72">
              <w:rPr>
                <w:i/>
              </w:rPr>
              <w:t>Domestic</w:t>
            </w:r>
          </w:p>
          <w:p w14:paraId="55F93B28" w14:textId="77777777" w:rsidR="00B43180" w:rsidRDefault="00B43180" w:rsidP="005512C7">
            <w:pPr>
              <w:pStyle w:val="CellBody"/>
            </w:pPr>
            <w:r w:rsidRPr="009E7A72">
              <w:rPr>
                <w:i/>
              </w:rPr>
              <w:t>International</w:t>
            </w:r>
          </w:p>
        </w:tc>
        <w:tc>
          <w:tcPr>
            <w:tcW w:w="1440" w:type="dxa"/>
          </w:tcPr>
          <w:p w14:paraId="555F4F2A" w14:textId="77777777" w:rsidR="00B43180" w:rsidRDefault="00B43180" w:rsidP="005512C7">
            <w:pPr>
              <w:pStyle w:val="CellBody"/>
            </w:pPr>
          </w:p>
          <w:p w14:paraId="446CD733" w14:textId="77777777" w:rsidR="00B43180" w:rsidRDefault="00B43180" w:rsidP="005512C7">
            <w:pPr>
              <w:pStyle w:val="CellBody"/>
            </w:pPr>
            <w:r>
              <w:t>1,100</w:t>
            </w:r>
          </w:p>
          <w:p w14:paraId="1E888A4F" w14:textId="77777777" w:rsidR="00B43180" w:rsidRDefault="00B43180" w:rsidP="005512C7">
            <w:pPr>
              <w:pStyle w:val="CellBody"/>
            </w:pPr>
            <w:r>
              <w:t>3%, min 60K</w:t>
            </w:r>
          </w:p>
          <w:p w14:paraId="772EB6D0" w14:textId="77777777" w:rsidR="00B43180" w:rsidRDefault="00B43180" w:rsidP="005512C7">
            <w:pPr>
              <w:pStyle w:val="CellBody"/>
            </w:pPr>
            <w:r>
              <w:t>3%, min 60K</w:t>
            </w:r>
          </w:p>
        </w:tc>
        <w:tc>
          <w:tcPr>
            <w:tcW w:w="1260" w:type="dxa"/>
          </w:tcPr>
          <w:p w14:paraId="562839A7" w14:textId="77777777" w:rsidR="00B43180" w:rsidRDefault="00B43180" w:rsidP="005512C7">
            <w:pPr>
              <w:pStyle w:val="CellBody"/>
            </w:pPr>
          </w:p>
          <w:p w14:paraId="6038B1AE" w14:textId="77777777" w:rsidR="00B43180" w:rsidRDefault="00B43180" w:rsidP="005512C7">
            <w:pPr>
              <w:pStyle w:val="CellBody"/>
            </w:pPr>
            <w:r>
              <w:t>0</w:t>
            </w:r>
          </w:p>
          <w:p w14:paraId="7A053D45" w14:textId="77777777" w:rsidR="00B43180" w:rsidRDefault="00B43180" w:rsidP="005512C7">
            <w:pPr>
              <w:pStyle w:val="CellBody"/>
            </w:pPr>
            <w:r>
              <w:t>3%, min 60K</w:t>
            </w:r>
          </w:p>
          <w:p w14:paraId="360C70D6" w14:textId="77777777" w:rsidR="00B43180" w:rsidRDefault="00B43180" w:rsidP="005512C7">
            <w:pPr>
              <w:pStyle w:val="CellBody"/>
            </w:pPr>
            <w:r>
              <w:t>3%, min 60K</w:t>
            </w:r>
          </w:p>
        </w:tc>
        <w:tc>
          <w:tcPr>
            <w:tcW w:w="720" w:type="dxa"/>
          </w:tcPr>
          <w:p w14:paraId="16518375" w14:textId="77777777" w:rsidR="00B43180" w:rsidRDefault="00B43180" w:rsidP="005512C7">
            <w:pPr>
              <w:pStyle w:val="CellBody"/>
            </w:pPr>
            <w:r w:rsidRPr="000428F6">
              <w:t>n/a</w:t>
            </w:r>
          </w:p>
        </w:tc>
        <w:tc>
          <w:tcPr>
            <w:tcW w:w="630" w:type="dxa"/>
          </w:tcPr>
          <w:p w14:paraId="502CDE71" w14:textId="77777777" w:rsidR="00B43180" w:rsidRDefault="00B43180" w:rsidP="005512C7">
            <w:pPr>
              <w:pStyle w:val="CellBody"/>
            </w:pPr>
            <w:r>
              <w:t>n/a</w:t>
            </w:r>
          </w:p>
          <w:p w14:paraId="645E8511" w14:textId="77777777" w:rsidR="00B43180" w:rsidRDefault="00B43180" w:rsidP="005512C7">
            <w:pPr>
              <w:pStyle w:val="CellBody"/>
            </w:pPr>
          </w:p>
        </w:tc>
        <w:tc>
          <w:tcPr>
            <w:tcW w:w="1530" w:type="dxa"/>
          </w:tcPr>
          <w:p w14:paraId="6883980F" w14:textId="2C7A066F" w:rsidR="00B43180" w:rsidRDefault="00A32163" w:rsidP="005512C7">
            <w:pPr>
              <w:pStyle w:val="CellBody"/>
            </w:pPr>
            <w:r>
              <w:t>n/a</w:t>
            </w:r>
          </w:p>
        </w:tc>
        <w:tc>
          <w:tcPr>
            <w:tcW w:w="900" w:type="dxa"/>
          </w:tcPr>
          <w:p w14:paraId="1B6D6A77" w14:textId="77777777" w:rsidR="00B43180" w:rsidRDefault="00B43180" w:rsidP="005512C7">
            <w:pPr>
              <w:pStyle w:val="CellBody"/>
            </w:pPr>
            <w:r>
              <w:t>n/a</w:t>
            </w:r>
          </w:p>
        </w:tc>
      </w:tr>
      <w:tr w:rsidR="00B43180" w:rsidRPr="009D4B48" w14:paraId="0D5D83EB" w14:textId="77777777" w:rsidTr="005512C7">
        <w:trPr>
          <w:trHeight w:val="50"/>
        </w:trPr>
        <w:tc>
          <w:tcPr>
            <w:tcW w:w="567" w:type="dxa"/>
          </w:tcPr>
          <w:p w14:paraId="684DFD3C" w14:textId="77777777" w:rsidR="00B43180" w:rsidRDefault="00B43180" w:rsidP="005512C7">
            <w:pPr>
              <w:pStyle w:val="CellBody"/>
              <w:rPr>
                <w:lang w:val="en-US"/>
              </w:rPr>
            </w:pPr>
            <w:r>
              <w:rPr>
                <w:lang w:val="en-US"/>
              </w:rPr>
              <w:t>6</w:t>
            </w:r>
          </w:p>
        </w:tc>
        <w:tc>
          <w:tcPr>
            <w:tcW w:w="2290" w:type="dxa"/>
          </w:tcPr>
          <w:p w14:paraId="12F8E62E" w14:textId="77777777" w:rsidR="00B43180" w:rsidRDefault="00B43180" w:rsidP="005512C7">
            <w:pPr>
              <w:pStyle w:val="CellBody"/>
            </w:pPr>
            <w:r>
              <w:t>Unique</w:t>
            </w:r>
          </w:p>
          <w:p w14:paraId="71A31E17" w14:textId="77777777" w:rsidR="00B43180" w:rsidRPr="009E7A72" w:rsidRDefault="00B43180" w:rsidP="005512C7">
            <w:pPr>
              <w:pStyle w:val="CellBody"/>
              <w:rPr>
                <w:i/>
              </w:rPr>
            </w:pPr>
            <w:r w:rsidRPr="009E7A72">
              <w:rPr>
                <w:i/>
              </w:rPr>
              <w:t>On-us</w:t>
            </w:r>
          </w:p>
          <w:p w14:paraId="19C65F14" w14:textId="77777777" w:rsidR="00B43180" w:rsidRPr="009E7A72" w:rsidRDefault="00B43180" w:rsidP="005512C7">
            <w:pPr>
              <w:pStyle w:val="CellBody"/>
              <w:rPr>
                <w:i/>
              </w:rPr>
            </w:pPr>
            <w:r w:rsidRPr="009E7A72">
              <w:rPr>
                <w:i/>
              </w:rPr>
              <w:t>Domestic</w:t>
            </w:r>
          </w:p>
          <w:p w14:paraId="6A3A4C84" w14:textId="77777777" w:rsidR="00B43180" w:rsidRDefault="00B43180" w:rsidP="005512C7">
            <w:pPr>
              <w:pStyle w:val="CellBody"/>
            </w:pPr>
            <w:r w:rsidRPr="009E7A72">
              <w:rPr>
                <w:i/>
              </w:rPr>
              <w:t>International</w:t>
            </w:r>
          </w:p>
        </w:tc>
        <w:tc>
          <w:tcPr>
            <w:tcW w:w="1440" w:type="dxa"/>
          </w:tcPr>
          <w:p w14:paraId="59966461" w14:textId="77777777" w:rsidR="00B43180" w:rsidRDefault="00B43180" w:rsidP="005512C7">
            <w:pPr>
              <w:pStyle w:val="CellBody"/>
            </w:pPr>
          </w:p>
          <w:p w14:paraId="7995C3D0" w14:textId="77777777" w:rsidR="00B43180" w:rsidRDefault="00B43180" w:rsidP="005512C7">
            <w:pPr>
              <w:pStyle w:val="CellBody"/>
            </w:pPr>
            <w:r>
              <w:t>1,100</w:t>
            </w:r>
          </w:p>
          <w:p w14:paraId="0185F5F5" w14:textId="77777777" w:rsidR="00B43180" w:rsidRDefault="00B43180" w:rsidP="005512C7">
            <w:pPr>
              <w:pStyle w:val="CellBody"/>
            </w:pPr>
            <w:r>
              <w:t>3%, min 60K</w:t>
            </w:r>
          </w:p>
          <w:p w14:paraId="0B3960FE" w14:textId="77777777" w:rsidR="00B43180" w:rsidRDefault="00B43180" w:rsidP="005512C7">
            <w:pPr>
              <w:pStyle w:val="CellBody"/>
            </w:pPr>
            <w:r>
              <w:t>3%, min 60K</w:t>
            </w:r>
          </w:p>
        </w:tc>
        <w:tc>
          <w:tcPr>
            <w:tcW w:w="1260" w:type="dxa"/>
          </w:tcPr>
          <w:p w14:paraId="334AB177" w14:textId="77777777" w:rsidR="00B43180" w:rsidRDefault="00B43180" w:rsidP="005512C7">
            <w:pPr>
              <w:pStyle w:val="CellBody"/>
            </w:pPr>
          </w:p>
          <w:p w14:paraId="5386E241" w14:textId="77777777" w:rsidR="00B43180" w:rsidRDefault="00B43180" w:rsidP="005512C7">
            <w:pPr>
              <w:pStyle w:val="CellBody"/>
            </w:pPr>
            <w:r>
              <w:t>0</w:t>
            </w:r>
          </w:p>
          <w:p w14:paraId="78A2CCC3" w14:textId="77777777" w:rsidR="00B43180" w:rsidRDefault="00B43180" w:rsidP="005512C7">
            <w:pPr>
              <w:pStyle w:val="CellBody"/>
            </w:pPr>
            <w:r>
              <w:t>3%, min 60K</w:t>
            </w:r>
          </w:p>
          <w:p w14:paraId="189641A3" w14:textId="77777777" w:rsidR="00B43180" w:rsidRDefault="00B43180" w:rsidP="005512C7">
            <w:pPr>
              <w:pStyle w:val="CellBody"/>
            </w:pPr>
            <w:r>
              <w:t>3%, min 60K</w:t>
            </w:r>
          </w:p>
        </w:tc>
        <w:tc>
          <w:tcPr>
            <w:tcW w:w="720" w:type="dxa"/>
          </w:tcPr>
          <w:p w14:paraId="5760DA2A" w14:textId="77777777" w:rsidR="00B43180" w:rsidRDefault="00B43180" w:rsidP="005512C7">
            <w:pPr>
              <w:pStyle w:val="CellBody"/>
            </w:pPr>
            <w:r w:rsidRPr="000428F6">
              <w:t>n/a</w:t>
            </w:r>
          </w:p>
        </w:tc>
        <w:tc>
          <w:tcPr>
            <w:tcW w:w="630" w:type="dxa"/>
          </w:tcPr>
          <w:p w14:paraId="399E4FD4" w14:textId="77777777" w:rsidR="00B43180" w:rsidRDefault="00B43180" w:rsidP="005512C7">
            <w:pPr>
              <w:pStyle w:val="CellBody"/>
            </w:pPr>
            <w:r>
              <w:t>n/a</w:t>
            </w:r>
          </w:p>
          <w:p w14:paraId="0969584D" w14:textId="77777777" w:rsidR="00B43180" w:rsidRDefault="00B43180" w:rsidP="005512C7">
            <w:pPr>
              <w:pStyle w:val="CellBody"/>
            </w:pPr>
          </w:p>
        </w:tc>
        <w:tc>
          <w:tcPr>
            <w:tcW w:w="1530" w:type="dxa"/>
          </w:tcPr>
          <w:p w14:paraId="1A27993A" w14:textId="4CFB9224" w:rsidR="00B43180" w:rsidRDefault="00A32163" w:rsidP="005512C7">
            <w:pPr>
              <w:pStyle w:val="CellBody"/>
            </w:pPr>
            <w:r>
              <w:t>n/a</w:t>
            </w:r>
          </w:p>
        </w:tc>
        <w:tc>
          <w:tcPr>
            <w:tcW w:w="900" w:type="dxa"/>
          </w:tcPr>
          <w:p w14:paraId="7C2E0AB4" w14:textId="77777777" w:rsidR="00B43180" w:rsidRDefault="00B43180" w:rsidP="005512C7">
            <w:pPr>
              <w:pStyle w:val="CellBody"/>
            </w:pPr>
            <w:r>
              <w:t>n/a</w:t>
            </w:r>
          </w:p>
        </w:tc>
      </w:tr>
      <w:tr w:rsidR="00B43180" w:rsidRPr="009D4B48" w14:paraId="3456E13F" w14:textId="77777777" w:rsidTr="005512C7">
        <w:trPr>
          <w:trHeight w:val="50"/>
        </w:trPr>
        <w:tc>
          <w:tcPr>
            <w:tcW w:w="567" w:type="dxa"/>
          </w:tcPr>
          <w:p w14:paraId="579A90D5" w14:textId="77777777" w:rsidR="00B43180" w:rsidRDefault="00B43180" w:rsidP="005512C7">
            <w:pPr>
              <w:pStyle w:val="CellBody"/>
              <w:rPr>
                <w:lang w:val="en-US"/>
              </w:rPr>
            </w:pPr>
            <w:r>
              <w:rPr>
                <w:lang w:val="en-US"/>
              </w:rPr>
              <w:t>7</w:t>
            </w:r>
          </w:p>
        </w:tc>
        <w:tc>
          <w:tcPr>
            <w:tcW w:w="2290" w:type="dxa"/>
          </w:tcPr>
          <w:p w14:paraId="5FB319A3" w14:textId="77777777" w:rsidR="00B43180" w:rsidRDefault="00B43180" w:rsidP="005512C7">
            <w:pPr>
              <w:pStyle w:val="CellBody"/>
            </w:pPr>
            <w:r>
              <w:t>Cross border</w:t>
            </w:r>
          </w:p>
        </w:tc>
        <w:tc>
          <w:tcPr>
            <w:tcW w:w="1440" w:type="dxa"/>
          </w:tcPr>
          <w:p w14:paraId="74EB6F62" w14:textId="77777777" w:rsidR="00B43180" w:rsidRDefault="00B43180" w:rsidP="005512C7">
            <w:pPr>
              <w:pStyle w:val="CellBody"/>
            </w:pPr>
            <w:r>
              <w:t>0</w:t>
            </w:r>
          </w:p>
        </w:tc>
        <w:tc>
          <w:tcPr>
            <w:tcW w:w="1260" w:type="dxa"/>
          </w:tcPr>
          <w:p w14:paraId="071CF565" w14:textId="77777777" w:rsidR="00B43180" w:rsidRDefault="00B43180" w:rsidP="005512C7">
            <w:pPr>
              <w:pStyle w:val="CellBody"/>
            </w:pPr>
            <w:r>
              <w:t>0</w:t>
            </w:r>
          </w:p>
        </w:tc>
        <w:tc>
          <w:tcPr>
            <w:tcW w:w="720" w:type="dxa"/>
          </w:tcPr>
          <w:p w14:paraId="7CFEE1A7" w14:textId="77777777" w:rsidR="00B43180" w:rsidRDefault="00B43180" w:rsidP="005512C7">
            <w:pPr>
              <w:pStyle w:val="CellBody"/>
            </w:pPr>
            <w:r>
              <w:t>0</w:t>
            </w:r>
          </w:p>
        </w:tc>
        <w:tc>
          <w:tcPr>
            <w:tcW w:w="630" w:type="dxa"/>
          </w:tcPr>
          <w:p w14:paraId="5923CC30" w14:textId="77777777" w:rsidR="00B43180" w:rsidRDefault="00B43180" w:rsidP="005512C7">
            <w:pPr>
              <w:pStyle w:val="CellBody"/>
            </w:pPr>
            <w:r>
              <w:t>0</w:t>
            </w:r>
          </w:p>
        </w:tc>
        <w:tc>
          <w:tcPr>
            <w:tcW w:w="1530" w:type="dxa"/>
          </w:tcPr>
          <w:p w14:paraId="4D5D257A" w14:textId="77777777" w:rsidR="00B43180" w:rsidRDefault="00B43180" w:rsidP="005512C7">
            <w:pPr>
              <w:pStyle w:val="CellBody"/>
            </w:pPr>
            <w:r>
              <w:t>0</w:t>
            </w:r>
          </w:p>
        </w:tc>
        <w:tc>
          <w:tcPr>
            <w:tcW w:w="900" w:type="dxa"/>
          </w:tcPr>
          <w:p w14:paraId="0973A393" w14:textId="77777777" w:rsidR="00B43180" w:rsidRDefault="00B43180" w:rsidP="005512C7">
            <w:pPr>
              <w:pStyle w:val="CellBody"/>
            </w:pPr>
            <w:r>
              <w:t>0</w:t>
            </w:r>
          </w:p>
        </w:tc>
      </w:tr>
    </w:tbl>
    <w:p w14:paraId="75555D8C" w14:textId="77777777" w:rsidR="00B43180" w:rsidRPr="00EF30EA" w:rsidRDefault="00B43180" w:rsidP="00064FEC">
      <w:pPr>
        <w:rPr>
          <w:b/>
        </w:rPr>
      </w:pPr>
    </w:p>
    <w:p w14:paraId="6B387FE3" w14:textId="77777777" w:rsidR="00215617" w:rsidRPr="00465BFB" w:rsidRDefault="00215617" w:rsidP="00215617">
      <w:pPr>
        <w:rPr>
          <w:b/>
        </w:rPr>
      </w:pPr>
      <w:r w:rsidRPr="004A14EA">
        <w:rPr>
          <w:b/>
        </w:rPr>
        <w:t>JCB Debit and Prepaid Card for Private Client</w:t>
      </w:r>
    </w:p>
    <w:p w14:paraId="718F1BFA" w14:textId="730A757E" w:rsidR="00215617" w:rsidRDefault="00E37CC6" w:rsidP="00215617">
      <w:r>
        <w:t>Same as</w:t>
      </w:r>
      <w:r w:rsidR="008618F0">
        <w:t xml:space="preserve"> above</w:t>
      </w:r>
      <w:r>
        <w:t xml:space="preserve"> </w:t>
      </w:r>
      <w:r w:rsidRPr="00EF30EA">
        <w:rPr>
          <w:b/>
        </w:rPr>
        <w:t xml:space="preserve">Master Card Debit and Prepaid </w:t>
      </w:r>
      <w:r>
        <w:rPr>
          <w:b/>
        </w:rPr>
        <w:t xml:space="preserve">Card </w:t>
      </w:r>
      <w:r w:rsidRPr="00EF30EA">
        <w:rPr>
          <w:b/>
        </w:rPr>
        <w:t>for Private Client</w:t>
      </w:r>
    </w:p>
    <w:p w14:paraId="717039A8" w14:textId="77777777" w:rsidR="00064FEC" w:rsidRDefault="00064FEC" w:rsidP="000C73E8">
      <w:pPr>
        <w:pStyle w:val="BodyText"/>
        <w:rPr>
          <w:rFonts w:ascii="Calibri" w:hAnsi="Calibri"/>
        </w:rPr>
      </w:pPr>
    </w:p>
    <w:p w14:paraId="7960DB56" w14:textId="77777777" w:rsidR="00184613" w:rsidRPr="00184613" w:rsidRDefault="00184613" w:rsidP="000C73E8">
      <w:pPr>
        <w:pStyle w:val="BodyText"/>
        <w:rPr>
          <w:rFonts w:ascii="Calibri" w:hAnsi="Calibri"/>
          <w:b/>
        </w:rPr>
      </w:pPr>
      <w:r w:rsidRPr="00184613">
        <w:rPr>
          <w:rFonts w:ascii="Calibri" w:hAnsi="Calibri"/>
          <w:b/>
        </w:rPr>
        <w:t>Local Debit and Prepaid Card for Private Client</w:t>
      </w:r>
      <w:r w:rsidR="00685EEE">
        <w:rPr>
          <w:rFonts w:ascii="Calibri" w:hAnsi="Calibri"/>
          <w:b/>
        </w:rPr>
        <w:t xml:space="preserve"> (*)</w:t>
      </w:r>
    </w:p>
    <w:p w14:paraId="034335C9" w14:textId="77777777" w:rsidR="00953181" w:rsidRDefault="00953181" w:rsidP="00953181">
      <w:pPr>
        <w:rPr>
          <w:b/>
        </w:rPr>
      </w:pPr>
      <w:r>
        <w:rPr>
          <w:b/>
        </w:rPr>
        <w:t xml:space="preserve">  Debit Card</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1260"/>
        <w:gridCol w:w="720"/>
        <w:gridCol w:w="630"/>
        <w:gridCol w:w="1530"/>
        <w:gridCol w:w="900"/>
      </w:tblGrid>
      <w:tr w:rsidR="00953181" w:rsidRPr="009D4B48" w14:paraId="5D7D219E" w14:textId="77777777" w:rsidTr="005512C7">
        <w:trPr>
          <w:cantSplit/>
          <w:trHeight w:val="263"/>
          <w:tblHeader/>
        </w:trPr>
        <w:tc>
          <w:tcPr>
            <w:tcW w:w="567" w:type="dxa"/>
            <w:shd w:val="clear" w:color="auto" w:fill="FFC000"/>
          </w:tcPr>
          <w:p w14:paraId="44730F26" w14:textId="77777777" w:rsidR="00953181" w:rsidRPr="009D4B48" w:rsidRDefault="00953181"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0D190851" w14:textId="77777777" w:rsidR="00953181" w:rsidRPr="009D4B48" w:rsidRDefault="00953181"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1460B7F0" w14:textId="77777777" w:rsidR="00953181" w:rsidRDefault="00953181" w:rsidP="005512C7">
            <w:pPr>
              <w:pStyle w:val="CellHeader"/>
              <w:jc w:val="center"/>
              <w:rPr>
                <w:snapToGrid w:val="0"/>
                <w:lang w:val="en-US"/>
              </w:rPr>
            </w:pPr>
            <w:r>
              <w:rPr>
                <w:snapToGrid w:val="0"/>
                <w:lang w:val="en-US"/>
              </w:rPr>
              <w:t>Client Classifier</w:t>
            </w:r>
          </w:p>
        </w:tc>
      </w:tr>
      <w:tr w:rsidR="00953181" w:rsidRPr="009D4B48" w14:paraId="4A078703" w14:textId="77777777" w:rsidTr="005512C7">
        <w:trPr>
          <w:cantSplit/>
          <w:trHeight w:val="263"/>
          <w:tblHeader/>
        </w:trPr>
        <w:tc>
          <w:tcPr>
            <w:tcW w:w="567" w:type="dxa"/>
            <w:shd w:val="clear" w:color="auto" w:fill="FFC000"/>
          </w:tcPr>
          <w:p w14:paraId="247F836A" w14:textId="77777777" w:rsidR="00953181" w:rsidRPr="009D4B48" w:rsidRDefault="00953181" w:rsidP="005512C7">
            <w:pPr>
              <w:pStyle w:val="CellHeader"/>
              <w:rPr>
                <w:snapToGrid w:val="0"/>
                <w:lang w:val="en-US"/>
              </w:rPr>
            </w:pPr>
          </w:p>
        </w:tc>
        <w:tc>
          <w:tcPr>
            <w:tcW w:w="2290" w:type="dxa"/>
            <w:shd w:val="clear" w:color="auto" w:fill="FFC000"/>
          </w:tcPr>
          <w:p w14:paraId="4AE14B41" w14:textId="77777777" w:rsidR="00953181" w:rsidRPr="009D4B48" w:rsidRDefault="00953181" w:rsidP="005512C7">
            <w:pPr>
              <w:pStyle w:val="CellHeader"/>
              <w:rPr>
                <w:snapToGrid w:val="0"/>
                <w:lang w:val="en-US"/>
              </w:rPr>
            </w:pPr>
          </w:p>
        </w:tc>
        <w:tc>
          <w:tcPr>
            <w:tcW w:w="1440" w:type="dxa"/>
            <w:shd w:val="clear" w:color="auto" w:fill="FFC000"/>
          </w:tcPr>
          <w:p w14:paraId="4010DCF9" w14:textId="77777777" w:rsidR="00953181" w:rsidRDefault="00953181" w:rsidP="005512C7">
            <w:pPr>
              <w:pStyle w:val="CellHeader"/>
              <w:rPr>
                <w:snapToGrid w:val="0"/>
                <w:lang w:val="en-US"/>
              </w:rPr>
            </w:pPr>
            <w:r>
              <w:rPr>
                <w:snapToGrid w:val="0"/>
                <w:lang w:val="en-US"/>
              </w:rPr>
              <w:t>Normal</w:t>
            </w:r>
          </w:p>
        </w:tc>
        <w:tc>
          <w:tcPr>
            <w:tcW w:w="1260" w:type="dxa"/>
            <w:shd w:val="clear" w:color="auto" w:fill="FFC000"/>
          </w:tcPr>
          <w:p w14:paraId="61FA068F" w14:textId="77777777" w:rsidR="00953181" w:rsidRDefault="00953181" w:rsidP="005512C7">
            <w:pPr>
              <w:pStyle w:val="CellHeader"/>
              <w:rPr>
                <w:snapToGrid w:val="0"/>
                <w:lang w:val="en-US"/>
              </w:rPr>
            </w:pPr>
            <w:r>
              <w:rPr>
                <w:snapToGrid w:val="0"/>
                <w:lang w:val="en-US"/>
              </w:rPr>
              <w:t>Staff</w:t>
            </w:r>
          </w:p>
        </w:tc>
        <w:tc>
          <w:tcPr>
            <w:tcW w:w="720" w:type="dxa"/>
            <w:shd w:val="clear" w:color="auto" w:fill="FFC000"/>
          </w:tcPr>
          <w:p w14:paraId="4FDA8E70" w14:textId="77777777" w:rsidR="00953181" w:rsidRDefault="00953181" w:rsidP="005512C7">
            <w:pPr>
              <w:pStyle w:val="CellHeader"/>
              <w:rPr>
                <w:snapToGrid w:val="0"/>
                <w:lang w:val="en-US"/>
              </w:rPr>
            </w:pPr>
            <w:r>
              <w:rPr>
                <w:snapToGrid w:val="0"/>
                <w:lang w:val="en-US"/>
              </w:rPr>
              <w:t>KHDC</w:t>
            </w:r>
          </w:p>
        </w:tc>
        <w:tc>
          <w:tcPr>
            <w:tcW w:w="630" w:type="dxa"/>
            <w:shd w:val="clear" w:color="auto" w:fill="FFC000"/>
          </w:tcPr>
          <w:p w14:paraId="0E974D83" w14:textId="77777777" w:rsidR="00953181" w:rsidRDefault="00953181" w:rsidP="005512C7">
            <w:pPr>
              <w:pStyle w:val="CellHeader"/>
              <w:rPr>
                <w:snapToGrid w:val="0"/>
                <w:lang w:val="en-US"/>
              </w:rPr>
            </w:pPr>
            <w:r>
              <w:rPr>
                <w:snapToGrid w:val="0"/>
                <w:lang w:val="en-US"/>
              </w:rPr>
              <w:t>Cash card</w:t>
            </w:r>
          </w:p>
        </w:tc>
        <w:tc>
          <w:tcPr>
            <w:tcW w:w="1530" w:type="dxa"/>
            <w:shd w:val="clear" w:color="auto" w:fill="FFC000"/>
          </w:tcPr>
          <w:p w14:paraId="5D854081" w14:textId="77777777" w:rsidR="00953181" w:rsidRDefault="00953181" w:rsidP="005512C7">
            <w:pPr>
              <w:pStyle w:val="CellHeader"/>
              <w:rPr>
                <w:snapToGrid w:val="0"/>
                <w:lang w:val="en-US"/>
              </w:rPr>
            </w:pPr>
            <w:r>
              <w:rPr>
                <w:snapToGrid w:val="0"/>
                <w:lang w:val="en-US"/>
              </w:rPr>
              <w:t>Payroll</w:t>
            </w:r>
          </w:p>
        </w:tc>
        <w:tc>
          <w:tcPr>
            <w:tcW w:w="900" w:type="dxa"/>
            <w:shd w:val="clear" w:color="auto" w:fill="FFC000"/>
          </w:tcPr>
          <w:p w14:paraId="5C086B41" w14:textId="77777777" w:rsidR="00953181" w:rsidRDefault="00953181" w:rsidP="005512C7">
            <w:pPr>
              <w:pStyle w:val="CellHeader"/>
              <w:rPr>
                <w:snapToGrid w:val="0"/>
                <w:lang w:val="en-US"/>
              </w:rPr>
            </w:pPr>
            <w:r>
              <w:rPr>
                <w:snapToGrid w:val="0"/>
                <w:lang w:val="en-US"/>
              </w:rPr>
              <w:t>Student</w:t>
            </w:r>
          </w:p>
        </w:tc>
      </w:tr>
      <w:tr w:rsidR="00953181" w:rsidRPr="009D4B48" w14:paraId="2DF4AAAF" w14:textId="77777777" w:rsidTr="005512C7">
        <w:trPr>
          <w:trHeight w:val="50"/>
        </w:trPr>
        <w:tc>
          <w:tcPr>
            <w:tcW w:w="567" w:type="dxa"/>
          </w:tcPr>
          <w:p w14:paraId="1DD3553C" w14:textId="77777777" w:rsidR="00953181" w:rsidRPr="009D4B48" w:rsidRDefault="00953181" w:rsidP="005512C7">
            <w:pPr>
              <w:pStyle w:val="CellBody"/>
              <w:rPr>
                <w:lang w:val="ru-RU"/>
              </w:rPr>
            </w:pPr>
            <w:r w:rsidRPr="009D4B48">
              <w:rPr>
                <w:lang w:val="ru-RU"/>
              </w:rPr>
              <w:t>1</w:t>
            </w:r>
          </w:p>
        </w:tc>
        <w:tc>
          <w:tcPr>
            <w:tcW w:w="2290" w:type="dxa"/>
          </w:tcPr>
          <w:p w14:paraId="4F799BCA" w14:textId="77777777" w:rsidR="00953181" w:rsidRDefault="00953181" w:rsidP="005512C7">
            <w:pPr>
              <w:pStyle w:val="CellBody"/>
            </w:pPr>
            <w:r>
              <w:t>Balance Inquiry</w:t>
            </w:r>
          </w:p>
          <w:p w14:paraId="075A68AE" w14:textId="77777777" w:rsidR="00953181" w:rsidRDefault="00953181" w:rsidP="005512C7">
            <w:pPr>
              <w:pStyle w:val="CellBody"/>
            </w:pPr>
            <w:r>
              <w:t>(</w:t>
            </w:r>
            <w:r w:rsidRPr="00972B2E">
              <w:rPr>
                <w:i/>
              </w:rPr>
              <w:t>Phí tra cứu số dư</w:t>
            </w:r>
            <w:r>
              <w:t>)</w:t>
            </w:r>
          </w:p>
          <w:p w14:paraId="326E9BF3" w14:textId="28DC8236" w:rsidR="00953181" w:rsidRDefault="002502E2" w:rsidP="005512C7">
            <w:pPr>
              <w:pStyle w:val="CellBody"/>
              <w:ind w:left="318"/>
            </w:pPr>
            <w:r>
              <w:t>On-us</w:t>
            </w:r>
          </w:p>
          <w:p w14:paraId="6CDE1633" w14:textId="77777777" w:rsidR="00953181" w:rsidRDefault="002502E2" w:rsidP="005512C7">
            <w:pPr>
              <w:pStyle w:val="CellBody"/>
              <w:ind w:left="318"/>
            </w:pPr>
            <w:r>
              <w:t>Domestic</w:t>
            </w:r>
          </w:p>
          <w:p w14:paraId="586190B8" w14:textId="59D7B18C" w:rsidR="002502E2" w:rsidRPr="009D4B48" w:rsidRDefault="002502E2" w:rsidP="005512C7">
            <w:pPr>
              <w:pStyle w:val="CellBody"/>
              <w:ind w:left="318"/>
            </w:pPr>
            <w:r>
              <w:t>International</w:t>
            </w:r>
          </w:p>
        </w:tc>
        <w:tc>
          <w:tcPr>
            <w:tcW w:w="1440" w:type="dxa"/>
          </w:tcPr>
          <w:p w14:paraId="31F9BBB6" w14:textId="77777777" w:rsidR="00953181" w:rsidRDefault="00953181" w:rsidP="005512C7">
            <w:pPr>
              <w:pStyle w:val="CellBody"/>
            </w:pPr>
            <w:r>
              <w:t>0</w:t>
            </w:r>
          </w:p>
          <w:p w14:paraId="54A2F8ED" w14:textId="77777777" w:rsidR="00953181" w:rsidRDefault="00953181" w:rsidP="005512C7">
            <w:pPr>
              <w:pStyle w:val="CellBody"/>
            </w:pPr>
          </w:p>
          <w:p w14:paraId="0B3484B3" w14:textId="77777777" w:rsidR="00953181" w:rsidRDefault="00953181" w:rsidP="005512C7">
            <w:pPr>
              <w:pStyle w:val="CellBody"/>
            </w:pPr>
            <w:r>
              <w:t>0</w:t>
            </w:r>
          </w:p>
          <w:p w14:paraId="55F01F2B" w14:textId="77777777" w:rsidR="00953181" w:rsidRDefault="002502E2" w:rsidP="005512C7">
            <w:pPr>
              <w:pStyle w:val="CellBody"/>
            </w:pPr>
            <w:r>
              <w:t>0</w:t>
            </w:r>
          </w:p>
          <w:p w14:paraId="78D39061" w14:textId="3171623C" w:rsidR="002502E2" w:rsidRPr="009D4B48" w:rsidRDefault="002502E2" w:rsidP="005512C7">
            <w:pPr>
              <w:pStyle w:val="CellBody"/>
            </w:pPr>
            <w:r>
              <w:t>550</w:t>
            </w:r>
          </w:p>
        </w:tc>
        <w:tc>
          <w:tcPr>
            <w:tcW w:w="1260" w:type="dxa"/>
          </w:tcPr>
          <w:p w14:paraId="22B41D85" w14:textId="77777777" w:rsidR="002502E2" w:rsidRDefault="002502E2" w:rsidP="002502E2">
            <w:pPr>
              <w:pStyle w:val="CellBody"/>
            </w:pPr>
            <w:r>
              <w:t>0</w:t>
            </w:r>
          </w:p>
          <w:p w14:paraId="72DD32E2" w14:textId="77777777" w:rsidR="002502E2" w:rsidRDefault="002502E2" w:rsidP="002502E2">
            <w:pPr>
              <w:pStyle w:val="CellBody"/>
            </w:pPr>
          </w:p>
          <w:p w14:paraId="2AF5F174" w14:textId="77777777" w:rsidR="002502E2" w:rsidRDefault="002502E2" w:rsidP="002502E2">
            <w:pPr>
              <w:pStyle w:val="CellBody"/>
            </w:pPr>
            <w:r>
              <w:t>0</w:t>
            </w:r>
          </w:p>
          <w:p w14:paraId="383CB19A" w14:textId="77777777" w:rsidR="002502E2" w:rsidRDefault="002502E2" w:rsidP="002502E2">
            <w:pPr>
              <w:pStyle w:val="CellBody"/>
            </w:pPr>
            <w:r>
              <w:t>0</w:t>
            </w:r>
          </w:p>
          <w:p w14:paraId="6756D2C5" w14:textId="0B763F35" w:rsidR="00953181" w:rsidRDefault="002502E2" w:rsidP="002502E2">
            <w:pPr>
              <w:pStyle w:val="CellBody"/>
            </w:pPr>
            <w:r>
              <w:t>550</w:t>
            </w:r>
          </w:p>
        </w:tc>
        <w:tc>
          <w:tcPr>
            <w:tcW w:w="720" w:type="dxa"/>
          </w:tcPr>
          <w:p w14:paraId="08E0C163" w14:textId="77777777" w:rsidR="00953181" w:rsidRDefault="00953181" w:rsidP="005512C7">
            <w:pPr>
              <w:pStyle w:val="CellBody"/>
            </w:pPr>
            <w:r>
              <w:t>n/a</w:t>
            </w:r>
          </w:p>
        </w:tc>
        <w:tc>
          <w:tcPr>
            <w:tcW w:w="630" w:type="dxa"/>
          </w:tcPr>
          <w:p w14:paraId="3167A312" w14:textId="77777777" w:rsidR="00953181" w:rsidRPr="009D4B48" w:rsidRDefault="00953181" w:rsidP="005512C7">
            <w:pPr>
              <w:pStyle w:val="CellBody"/>
            </w:pPr>
            <w:r>
              <w:t>n/a</w:t>
            </w:r>
          </w:p>
        </w:tc>
        <w:tc>
          <w:tcPr>
            <w:tcW w:w="1530" w:type="dxa"/>
          </w:tcPr>
          <w:p w14:paraId="5240813D" w14:textId="77777777" w:rsidR="002502E2" w:rsidRDefault="002502E2" w:rsidP="002502E2">
            <w:pPr>
              <w:pStyle w:val="CellBody"/>
            </w:pPr>
            <w:r>
              <w:t>0</w:t>
            </w:r>
          </w:p>
          <w:p w14:paraId="0FAAE57E" w14:textId="77777777" w:rsidR="002502E2" w:rsidRDefault="002502E2" w:rsidP="002502E2">
            <w:pPr>
              <w:pStyle w:val="CellBody"/>
            </w:pPr>
          </w:p>
          <w:p w14:paraId="2A32CE91" w14:textId="77777777" w:rsidR="002502E2" w:rsidRDefault="002502E2" w:rsidP="002502E2">
            <w:pPr>
              <w:pStyle w:val="CellBody"/>
            </w:pPr>
            <w:r>
              <w:t>0</w:t>
            </w:r>
          </w:p>
          <w:p w14:paraId="7A2B6890" w14:textId="77777777" w:rsidR="002502E2" w:rsidRDefault="002502E2" w:rsidP="002502E2">
            <w:pPr>
              <w:pStyle w:val="CellBody"/>
            </w:pPr>
            <w:r>
              <w:t>0</w:t>
            </w:r>
          </w:p>
          <w:p w14:paraId="6FE7B48A" w14:textId="6E575EFC" w:rsidR="00953181" w:rsidRPr="009D4B48" w:rsidRDefault="002502E2" w:rsidP="002502E2">
            <w:pPr>
              <w:pStyle w:val="CellBody"/>
            </w:pPr>
            <w:r>
              <w:t>550</w:t>
            </w:r>
          </w:p>
        </w:tc>
        <w:tc>
          <w:tcPr>
            <w:tcW w:w="900" w:type="dxa"/>
          </w:tcPr>
          <w:p w14:paraId="27060B85" w14:textId="77777777" w:rsidR="00953181" w:rsidRPr="009D4B48" w:rsidRDefault="00953181" w:rsidP="005512C7">
            <w:pPr>
              <w:pStyle w:val="CellBody"/>
            </w:pPr>
            <w:r>
              <w:t>n/a</w:t>
            </w:r>
          </w:p>
        </w:tc>
      </w:tr>
      <w:tr w:rsidR="00953181" w:rsidRPr="009D4B48" w14:paraId="41322F43" w14:textId="77777777" w:rsidTr="005512C7">
        <w:trPr>
          <w:trHeight w:val="50"/>
        </w:trPr>
        <w:tc>
          <w:tcPr>
            <w:tcW w:w="567" w:type="dxa"/>
          </w:tcPr>
          <w:p w14:paraId="1E44CC59" w14:textId="77E89A39" w:rsidR="00953181" w:rsidRPr="00B33FF6" w:rsidRDefault="00953181" w:rsidP="005512C7">
            <w:pPr>
              <w:pStyle w:val="CellBody"/>
              <w:rPr>
                <w:lang w:val="en-US"/>
              </w:rPr>
            </w:pPr>
            <w:r>
              <w:rPr>
                <w:lang w:val="en-US"/>
              </w:rPr>
              <w:t>2</w:t>
            </w:r>
          </w:p>
        </w:tc>
        <w:tc>
          <w:tcPr>
            <w:tcW w:w="2290" w:type="dxa"/>
          </w:tcPr>
          <w:p w14:paraId="506044D4" w14:textId="77777777" w:rsidR="00953181" w:rsidRDefault="00953181" w:rsidP="005512C7">
            <w:pPr>
              <w:pStyle w:val="CellBody"/>
            </w:pPr>
            <w:r>
              <w:t>Transaction Processing</w:t>
            </w:r>
          </w:p>
          <w:p w14:paraId="183D5255" w14:textId="77777777" w:rsidR="00953181" w:rsidRDefault="00953181" w:rsidP="005512C7">
            <w:pPr>
              <w:pStyle w:val="CellBody"/>
            </w:pPr>
            <w:r>
              <w:t>(</w:t>
            </w:r>
            <w:r w:rsidRPr="00156D35">
              <w:rPr>
                <w:i/>
              </w:rPr>
              <w:t>Phí xử lý giao dịch</w:t>
            </w:r>
            <w:r>
              <w:t>)</w:t>
            </w:r>
          </w:p>
          <w:p w14:paraId="389E6497" w14:textId="66D756FA" w:rsidR="00953181" w:rsidRPr="00624DA7" w:rsidRDefault="00C5550B" w:rsidP="005512C7">
            <w:pPr>
              <w:pStyle w:val="CellBody"/>
              <w:rPr>
                <w:i/>
              </w:rPr>
            </w:pPr>
            <w:r>
              <w:rPr>
                <w:i/>
              </w:rPr>
              <w:t>Standard</w:t>
            </w:r>
          </w:p>
        </w:tc>
        <w:tc>
          <w:tcPr>
            <w:tcW w:w="1440" w:type="dxa"/>
          </w:tcPr>
          <w:p w14:paraId="0F57CE8E" w14:textId="7F40B3D4" w:rsidR="00953181" w:rsidRPr="009D4B48" w:rsidRDefault="005512C7" w:rsidP="005512C7">
            <w:pPr>
              <w:pStyle w:val="CellBody"/>
            </w:pPr>
            <w:r>
              <w:t>n/a</w:t>
            </w:r>
          </w:p>
        </w:tc>
        <w:tc>
          <w:tcPr>
            <w:tcW w:w="1260" w:type="dxa"/>
          </w:tcPr>
          <w:p w14:paraId="369BD3E9" w14:textId="77777777" w:rsidR="00953181" w:rsidRDefault="00953181" w:rsidP="005512C7">
            <w:pPr>
              <w:pStyle w:val="CellBody"/>
            </w:pPr>
            <w:r>
              <w:t>n/a</w:t>
            </w:r>
          </w:p>
        </w:tc>
        <w:tc>
          <w:tcPr>
            <w:tcW w:w="720" w:type="dxa"/>
          </w:tcPr>
          <w:p w14:paraId="131D5F93" w14:textId="77777777" w:rsidR="00953181" w:rsidRDefault="00953181" w:rsidP="005512C7">
            <w:pPr>
              <w:pStyle w:val="CellBody"/>
            </w:pPr>
            <w:r>
              <w:t>n/a</w:t>
            </w:r>
          </w:p>
        </w:tc>
        <w:tc>
          <w:tcPr>
            <w:tcW w:w="630" w:type="dxa"/>
          </w:tcPr>
          <w:p w14:paraId="68E83A48" w14:textId="77777777" w:rsidR="00953181" w:rsidRPr="009D4B48" w:rsidRDefault="00953181" w:rsidP="005512C7">
            <w:pPr>
              <w:pStyle w:val="CellBody"/>
            </w:pPr>
            <w:r>
              <w:t>n/a</w:t>
            </w:r>
          </w:p>
        </w:tc>
        <w:tc>
          <w:tcPr>
            <w:tcW w:w="1530" w:type="dxa"/>
          </w:tcPr>
          <w:p w14:paraId="3010B89E" w14:textId="77777777" w:rsidR="00953181" w:rsidRPr="009D4B48" w:rsidRDefault="00953181" w:rsidP="005512C7">
            <w:pPr>
              <w:pStyle w:val="CellBody"/>
            </w:pPr>
            <w:r>
              <w:t>n/a</w:t>
            </w:r>
          </w:p>
        </w:tc>
        <w:tc>
          <w:tcPr>
            <w:tcW w:w="900" w:type="dxa"/>
          </w:tcPr>
          <w:p w14:paraId="0C8764C9" w14:textId="77777777" w:rsidR="00953181" w:rsidRPr="009D4B48" w:rsidRDefault="00953181" w:rsidP="005512C7">
            <w:pPr>
              <w:pStyle w:val="CellBody"/>
            </w:pPr>
            <w:r>
              <w:t>n/a</w:t>
            </w:r>
          </w:p>
        </w:tc>
      </w:tr>
      <w:tr w:rsidR="004A14EA" w:rsidRPr="009D4B48" w14:paraId="51BF4AFA" w14:textId="77777777" w:rsidTr="005512C7">
        <w:trPr>
          <w:trHeight w:val="50"/>
        </w:trPr>
        <w:tc>
          <w:tcPr>
            <w:tcW w:w="567" w:type="dxa"/>
          </w:tcPr>
          <w:p w14:paraId="3D4BF8AE" w14:textId="77777777" w:rsidR="004A14EA" w:rsidRDefault="004A14EA" w:rsidP="004A14EA">
            <w:pPr>
              <w:pStyle w:val="CellBody"/>
              <w:rPr>
                <w:lang w:val="en-US"/>
              </w:rPr>
            </w:pPr>
            <w:r>
              <w:rPr>
                <w:lang w:val="en-US"/>
              </w:rPr>
              <w:t>3</w:t>
            </w:r>
          </w:p>
        </w:tc>
        <w:tc>
          <w:tcPr>
            <w:tcW w:w="2290" w:type="dxa"/>
          </w:tcPr>
          <w:p w14:paraId="268FEECC" w14:textId="77777777" w:rsidR="004A14EA" w:rsidRDefault="004A14EA" w:rsidP="004A14EA">
            <w:pPr>
              <w:pStyle w:val="CellBody"/>
            </w:pPr>
            <w:r>
              <w:t>Currency Exchange</w:t>
            </w:r>
          </w:p>
          <w:p w14:paraId="7AC8DBCD" w14:textId="77777777" w:rsidR="004A14EA" w:rsidRDefault="004A14EA" w:rsidP="004A14EA">
            <w:pPr>
              <w:pStyle w:val="CellBody"/>
            </w:pPr>
            <w:r>
              <w:t>(</w:t>
            </w:r>
            <w:r w:rsidRPr="00156D35">
              <w:rPr>
                <w:i/>
              </w:rPr>
              <w:t>Phí chuyển đổi ngoại tệ</w:t>
            </w:r>
            <w:r>
              <w:t>)</w:t>
            </w:r>
          </w:p>
        </w:tc>
        <w:tc>
          <w:tcPr>
            <w:tcW w:w="1440" w:type="dxa"/>
          </w:tcPr>
          <w:p w14:paraId="0D1D70A3" w14:textId="56AB2748" w:rsidR="004A14EA" w:rsidRDefault="004A14EA" w:rsidP="004A14EA">
            <w:pPr>
              <w:pStyle w:val="CellBody"/>
            </w:pPr>
            <w:r>
              <w:t>n/a</w:t>
            </w:r>
          </w:p>
        </w:tc>
        <w:tc>
          <w:tcPr>
            <w:tcW w:w="1260" w:type="dxa"/>
          </w:tcPr>
          <w:p w14:paraId="3D76CCB8" w14:textId="77777777" w:rsidR="004A14EA" w:rsidRDefault="004A14EA" w:rsidP="004A14EA">
            <w:pPr>
              <w:pStyle w:val="CellBody"/>
            </w:pPr>
            <w:r>
              <w:t>n/a</w:t>
            </w:r>
          </w:p>
        </w:tc>
        <w:tc>
          <w:tcPr>
            <w:tcW w:w="720" w:type="dxa"/>
          </w:tcPr>
          <w:p w14:paraId="11988ED4" w14:textId="77777777" w:rsidR="004A14EA" w:rsidRDefault="004A14EA" w:rsidP="004A14EA">
            <w:pPr>
              <w:pStyle w:val="CellBody"/>
            </w:pPr>
            <w:r>
              <w:t>n/a</w:t>
            </w:r>
          </w:p>
        </w:tc>
        <w:tc>
          <w:tcPr>
            <w:tcW w:w="630" w:type="dxa"/>
          </w:tcPr>
          <w:p w14:paraId="24AC28A5" w14:textId="77777777" w:rsidR="004A14EA" w:rsidRDefault="004A14EA" w:rsidP="004A14EA">
            <w:pPr>
              <w:pStyle w:val="CellBody"/>
            </w:pPr>
            <w:r>
              <w:t>n/a</w:t>
            </w:r>
          </w:p>
        </w:tc>
        <w:tc>
          <w:tcPr>
            <w:tcW w:w="1530" w:type="dxa"/>
          </w:tcPr>
          <w:p w14:paraId="7B9FFC4F" w14:textId="77777777" w:rsidR="004A14EA" w:rsidRDefault="004A14EA" w:rsidP="004A14EA">
            <w:pPr>
              <w:pStyle w:val="CellBody"/>
            </w:pPr>
            <w:r>
              <w:t>n/a</w:t>
            </w:r>
          </w:p>
        </w:tc>
        <w:tc>
          <w:tcPr>
            <w:tcW w:w="900" w:type="dxa"/>
          </w:tcPr>
          <w:p w14:paraId="439F4FA5" w14:textId="77777777" w:rsidR="004A14EA" w:rsidRDefault="004A14EA" w:rsidP="004A14EA">
            <w:pPr>
              <w:pStyle w:val="CellBody"/>
            </w:pPr>
            <w:r>
              <w:t>n/a</w:t>
            </w:r>
          </w:p>
        </w:tc>
      </w:tr>
      <w:tr w:rsidR="004A14EA" w:rsidRPr="009D4B48" w14:paraId="06458316" w14:textId="77777777" w:rsidTr="005512C7">
        <w:trPr>
          <w:trHeight w:val="50"/>
        </w:trPr>
        <w:tc>
          <w:tcPr>
            <w:tcW w:w="567" w:type="dxa"/>
          </w:tcPr>
          <w:p w14:paraId="32AC3116" w14:textId="77777777" w:rsidR="004A14EA" w:rsidRDefault="004A14EA" w:rsidP="004A14EA">
            <w:pPr>
              <w:pStyle w:val="CellBody"/>
              <w:rPr>
                <w:lang w:val="en-US"/>
              </w:rPr>
            </w:pPr>
            <w:r>
              <w:rPr>
                <w:lang w:val="en-US"/>
              </w:rPr>
              <w:t>4</w:t>
            </w:r>
          </w:p>
        </w:tc>
        <w:tc>
          <w:tcPr>
            <w:tcW w:w="2290" w:type="dxa"/>
          </w:tcPr>
          <w:p w14:paraId="12E3F1C9" w14:textId="37752A4A" w:rsidR="004A14EA" w:rsidRDefault="004A14EA" w:rsidP="004A14EA">
            <w:pPr>
              <w:pStyle w:val="CellBody"/>
            </w:pPr>
            <w:r>
              <w:t>IntraBank Transfer</w:t>
            </w:r>
          </w:p>
          <w:p w14:paraId="4DBF68DC" w14:textId="24E42A7B" w:rsidR="004A14EA" w:rsidRDefault="004A14EA" w:rsidP="004A14EA">
            <w:pPr>
              <w:pStyle w:val="CellBody"/>
            </w:pPr>
            <w:r>
              <w:t>(</w:t>
            </w:r>
            <w:r w:rsidRPr="00156D35">
              <w:rPr>
                <w:i/>
              </w:rPr>
              <w:t>Chuyển tiền</w:t>
            </w:r>
            <w:r>
              <w:t>)</w:t>
            </w:r>
          </w:p>
        </w:tc>
        <w:tc>
          <w:tcPr>
            <w:tcW w:w="1440" w:type="dxa"/>
          </w:tcPr>
          <w:p w14:paraId="4326ACA5" w14:textId="77777777" w:rsidR="004A14EA" w:rsidRDefault="004A14EA" w:rsidP="004A14EA">
            <w:pPr>
              <w:pStyle w:val="CellBody"/>
            </w:pPr>
            <w:r>
              <w:t>0%</w:t>
            </w:r>
          </w:p>
        </w:tc>
        <w:tc>
          <w:tcPr>
            <w:tcW w:w="1260" w:type="dxa"/>
          </w:tcPr>
          <w:p w14:paraId="3DB9FEEC" w14:textId="77777777" w:rsidR="004A14EA" w:rsidRDefault="004A14EA" w:rsidP="004A14EA">
            <w:pPr>
              <w:pStyle w:val="CellBody"/>
            </w:pPr>
            <w:r>
              <w:t>n/a</w:t>
            </w:r>
          </w:p>
        </w:tc>
        <w:tc>
          <w:tcPr>
            <w:tcW w:w="720" w:type="dxa"/>
          </w:tcPr>
          <w:p w14:paraId="23757A6E" w14:textId="77777777" w:rsidR="004A14EA" w:rsidRDefault="004A14EA" w:rsidP="004A14EA">
            <w:pPr>
              <w:pStyle w:val="CellBody"/>
            </w:pPr>
            <w:r>
              <w:t>n/a</w:t>
            </w:r>
          </w:p>
        </w:tc>
        <w:tc>
          <w:tcPr>
            <w:tcW w:w="630" w:type="dxa"/>
          </w:tcPr>
          <w:p w14:paraId="6CE68781" w14:textId="77777777" w:rsidR="004A14EA" w:rsidRDefault="004A14EA" w:rsidP="004A14EA">
            <w:pPr>
              <w:pStyle w:val="CellBody"/>
            </w:pPr>
            <w:r>
              <w:t>n/a</w:t>
            </w:r>
          </w:p>
        </w:tc>
        <w:tc>
          <w:tcPr>
            <w:tcW w:w="1530" w:type="dxa"/>
          </w:tcPr>
          <w:p w14:paraId="62E94CE2" w14:textId="77777777" w:rsidR="004A14EA" w:rsidRDefault="004A14EA" w:rsidP="004A14EA">
            <w:pPr>
              <w:pStyle w:val="CellBody"/>
            </w:pPr>
            <w:r>
              <w:t>n/a</w:t>
            </w:r>
          </w:p>
        </w:tc>
        <w:tc>
          <w:tcPr>
            <w:tcW w:w="900" w:type="dxa"/>
          </w:tcPr>
          <w:p w14:paraId="2B375F08" w14:textId="77777777" w:rsidR="004A14EA" w:rsidRDefault="004A14EA" w:rsidP="004A14EA">
            <w:pPr>
              <w:pStyle w:val="CellBody"/>
            </w:pPr>
            <w:r>
              <w:t>n/a</w:t>
            </w:r>
          </w:p>
        </w:tc>
      </w:tr>
      <w:tr w:rsidR="004A14EA" w:rsidRPr="009D4B48" w14:paraId="45A9CA41" w14:textId="77777777" w:rsidTr="005512C7">
        <w:trPr>
          <w:trHeight w:val="50"/>
        </w:trPr>
        <w:tc>
          <w:tcPr>
            <w:tcW w:w="567" w:type="dxa"/>
          </w:tcPr>
          <w:p w14:paraId="33C299EA" w14:textId="77777777" w:rsidR="004A14EA" w:rsidRDefault="004A14EA" w:rsidP="004A14EA">
            <w:pPr>
              <w:pStyle w:val="CellBody"/>
              <w:rPr>
                <w:lang w:val="en-US"/>
              </w:rPr>
            </w:pPr>
            <w:r>
              <w:rPr>
                <w:lang w:val="en-US"/>
              </w:rPr>
              <w:t>5</w:t>
            </w:r>
          </w:p>
        </w:tc>
        <w:tc>
          <w:tcPr>
            <w:tcW w:w="2290" w:type="dxa"/>
          </w:tcPr>
          <w:p w14:paraId="4B978551" w14:textId="77777777" w:rsidR="004A14EA" w:rsidRDefault="004A14EA" w:rsidP="004A14EA">
            <w:pPr>
              <w:pStyle w:val="CellBody"/>
            </w:pPr>
            <w:r>
              <w:t>Cash Withdrawal</w:t>
            </w:r>
          </w:p>
          <w:p w14:paraId="0EE25011" w14:textId="77777777" w:rsidR="004A14EA" w:rsidRPr="009E7A72" w:rsidRDefault="004A14EA" w:rsidP="004A14EA">
            <w:pPr>
              <w:pStyle w:val="CellBody"/>
              <w:rPr>
                <w:i/>
              </w:rPr>
            </w:pPr>
            <w:r w:rsidRPr="009E7A72">
              <w:rPr>
                <w:i/>
              </w:rPr>
              <w:t>On-us</w:t>
            </w:r>
          </w:p>
          <w:p w14:paraId="1B265546" w14:textId="77777777" w:rsidR="004A14EA" w:rsidRPr="009E7A72" w:rsidRDefault="004A14EA" w:rsidP="004A14EA">
            <w:pPr>
              <w:pStyle w:val="CellBody"/>
              <w:rPr>
                <w:i/>
              </w:rPr>
            </w:pPr>
            <w:r w:rsidRPr="009E7A72">
              <w:rPr>
                <w:i/>
              </w:rPr>
              <w:t>Domestic</w:t>
            </w:r>
          </w:p>
          <w:p w14:paraId="28A221A4" w14:textId="77777777" w:rsidR="004A14EA" w:rsidRDefault="004A14EA" w:rsidP="004A14EA">
            <w:pPr>
              <w:pStyle w:val="CellBody"/>
            </w:pPr>
            <w:r w:rsidRPr="009E7A72">
              <w:rPr>
                <w:i/>
              </w:rPr>
              <w:t>International</w:t>
            </w:r>
          </w:p>
        </w:tc>
        <w:tc>
          <w:tcPr>
            <w:tcW w:w="1440" w:type="dxa"/>
          </w:tcPr>
          <w:p w14:paraId="1D521E02" w14:textId="77777777" w:rsidR="004A14EA" w:rsidRDefault="004A14EA" w:rsidP="004A14EA">
            <w:pPr>
              <w:pStyle w:val="CellBody"/>
            </w:pPr>
          </w:p>
          <w:p w14:paraId="7255FC27" w14:textId="77777777" w:rsidR="004A14EA" w:rsidRDefault="004A14EA" w:rsidP="004A14EA">
            <w:pPr>
              <w:pStyle w:val="CellBody"/>
            </w:pPr>
            <w:r>
              <w:t>1,100</w:t>
            </w:r>
          </w:p>
          <w:p w14:paraId="67B764AB" w14:textId="77777777" w:rsidR="004A14EA" w:rsidRDefault="004A14EA" w:rsidP="004A14EA">
            <w:pPr>
              <w:pStyle w:val="CellBody"/>
            </w:pPr>
            <w:r>
              <w:t>3,300</w:t>
            </w:r>
          </w:p>
          <w:p w14:paraId="62CCD076" w14:textId="019DE1BF" w:rsidR="004A14EA" w:rsidRDefault="004A14EA" w:rsidP="004A14EA">
            <w:pPr>
              <w:pStyle w:val="CellBody"/>
            </w:pPr>
            <w:r>
              <w:t>0</w:t>
            </w:r>
          </w:p>
        </w:tc>
        <w:tc>
          <w:tcPr>
            <w:tcW w:w="1260" w:type="dxa"/>
          </w:tcPr>
          <w:p w14:paraId="4CF11428" w14:textId="77777777" w:rsidR="004A14EA" w:rsidRDefault="004A14EA" w:rsidP="004A14EA">
            <w:pPr>
              <w:pStyle w:val="CellBody"/>
            </w:pPr>
          </w:p>
          <w:p w14:paraId="579F326F" w14:textId="77777777" w:rsidR="004A14EA" w:rsidRDefault="004A14EA" w:rsidP="004A14EA">
            <w:pPr>
              <w:pStyle w:val="CellBody"/>
            </w:pPr>
            <w:r>
              <w:t>0</w:t>
            </w:r>
          </w:p>
          <w:p w14:paraId="115EC410" w14:textId="77777777" w:rsidR="004A14EA" w:rsidRDefault="004A14EA" w:rsidP="004A14EA">
            <w:pPr>
              <w:pStyle w:val="CellBody"/>
            </w:pPr>
            <w:r>
              <w:t>3,300</w:t>
            </w:r>
          </w:p>
          <w:p w14:paraId="51568BDB" w14:textId="7B945753" w:rsidR="004A14EA" w:rsidRDefault="004A14EA" w:rsidP="004A14EA">
            <w:pPr>
              <w:pStyle w:val="CellBody"/>
            </w:pPr>
            <w:r>
              <w:t>0</w:t>
            </w:r>
          </w:p>
        </w:tc>
        <w:tc>
          <w:tcPr>
            <w:tcW w:w="720" w:type="dxa"/>
          </w:tcPr>
          <w:p w14:paraId="00402ED3" w14:textId="2F664B53" w:rsidR="004A14EA" w:rsidRDefault="004A14EA" w:rsidP="004A14EA">
            <w:pPr>
              <w:pStyle w:val="CellBody"/>
            </w:pPr>
            <w:r w:rsidRPr="000428F6">
              <w:t>n/a</w:t>
            </w:r>
          </w:p>
        </w:tc>
        <w:tc>
          <w:tcPr>
            <w:tcW w:w="630" w:type="dxa"/>
          </w:tcPr>
          <w:p w14:paraId="02648938" w14:textId="77777777" w:rsidR="004A14EA" w:rsidRDefault="004A14EA" w:rsidP="004A14EA">
            <w:pPr>
              <w:pStyle w:val="CellBody"/>
            </w:pPr>
            <w:r>
              <w:t>n/a</w:t>
            </w:r>
          </w:p>
          <w:p w14:paraId="71D78C82" w14:textId="77777777" w:rsidR="004A14EA" w:rsidRDefault="004A14EA" w:rsidP="004A14EA">
            <w:pPr>
              <w:pStyle w:val="CellBody"/>
            </w:pPr>
          </w:p>
        </w:tc>
        <w:tc>
          <w:tcPr>
            <w:tcW w:w="1530" w:type="dxa"/>
          </w:tcPr>
          <w:p w14:paraId="663CDFFA" w14:textId="77777777" w:rsidR="004A14EA" w:rsidRDefault="004A14EA" w:rsidP="004A14EA">
            <w:pPr>
              <w:pStyle w:val="CellBody"/>
            </w:pPr>
          </w:p>
          <w:p w14:paraId="4869602C" w14:textId="77777777" w:rsidR="004A14EA" w:rsidRDefault="004A14EA" w:rsidP="004A14EA">
            <w:pPr>
              <w:pStyle w:val="CellBody"/>
            </w:pPr>
            <w:r>
              <w:t>0</w:t>
            </w:r>
          </w:p>
          <w:p w14:paraId="0D9B5679" w14:textId="77777777" w:rsidR="004A14EA" w:rsidRDefault="004A14EA" w:rsidP="004A14EA">
            <w:pPr>
              <w:pStyle w:val="CellBody"/>
            </w:pPr>
            <w:r>
              <w:t>0</w:t>
            </w:r>
          </w:p>
          <w:p w14:paraId="68D5C603" w14:textId="1B51154F" w:rsidR="004A14EA" w:rsidRDefault="004A14EA" w:rsidP="004A14EA">
            <w:pPr>
              <w:pStyle w:val="CellBody"/>
            </w:pPr>
            <w:r>
              <w:t>0</w:t>
            </w:r>
          </w:p>
        </w:tc>
        <w:tc>
          <w:tcPr>
            <w:tcW w:w="900" w:type="dxa"/>
          </w:tcPr>
          <w:p w14:paraId="6C1A3D2D" w14:textId="1387194C" w:rsidR="004A14EA" w:rsidRDefault="004A14EA" w:rsidP="004A14EA">
            <w:pPr>
              <w:pStyle w:val="CellBody"/>
            </w:pPr>
            <w:r>
              <w:t>n/a</w:t>
            </w:r>
          </w:p>
        </w:tc>
      </w:tr>
      <w:tr w:rsidR="004A14EA" w:rsidRPr="009D4B48" w14:paraId="0E3CF056" w14:textId="77777777" w:rsidTr="005512C7">
        <w:trPr>
          <w:trHeight w:val="50"/>
        </w:trPr>
        <w:tc>
          <w:tcPr>
            <w:tcW w:w="567" w:type="dxa"/>
          </w:tcPr>
          <w:p w14:paraId="1DC0F077" w14:textId="77777777" w:rsidR="004A14EA" w:rsidRDefault="004A14EA" w:rsidP="004A14EA">
            <w:pPr>
              <w:pStyle w:val="CellBody"/>
              <w:rPr>
                <w:lang w:val="en-US"/>
              </w:rPr>
            </w:pPr>
            <w:r>
              <w:rPr>
                <w:lang w:val="en-US"/>
              </w:rPr>
              <w:t>6</w:t>
            </w:r>
          </w:p>
        </w:tc>
        <w:tc>
          <w:tcPr>
            <w:tcW w:w="2290" w:type="dxa"/>
          </w:tcPr>
          <w:p w14:paraId="0DD5B856" w14:textId="77777777" w:rsidR="004A14EA" w:rsidRDefault="004A14EA" w:rsidP="004A14EA">
            <w:pPr>
              <w:pStyle w:val="CellBody"/>
            </w:pPr>
            <w:r>
              <w:t>Unique</w:t>
            </w:r>
          </w:p>
          <w:p w14:paraId="5B0D6A12" w14:textId="77777777" w:rsidR="004A14EA" w:rsidRPr="009E7A72" w:rsidRDefault="004A14EA" w:rsidP="004A14EA">
            <w:pPr>
              <w:pStyle w:val="CellBody"/>
              <w:rPr>
                <w:i/>
              </w:rPr>
            </w:pPr>
            <w:r w:rsidRPr="009E7A72">
              <w:rPr>
                <w:i/>
              </w:rPr>
              <w:t>On-us</w:t>
            </w:r>
          </w:p>
          <w:p w14:paraId="2CAB2289" w14:textId="77777777" w:rsidR="004A14EA" w:rsidRPr="009E7A72" w:rsidRDefault="004A14EA" w:rsidP="004A14EA">
            <w:pPr>
              <w:pStyle w:val="CellBody"/>
              <w:rPr>
                <w:i/>
              </w:rPr>
            </w:pPr>
            <w:r w:rsidRPr="009E7A72">
              <w:rPr>
                <w:i/>
              </w:rPr>
              <w:t>Domestic</w:t>
            </w:r>
          </w:p>
          <w:p w14:paraId="3C58AE1F" w14:textId="77777777" w:rsidR="004A14EA" w:rsidRDefault="004A14EA" w:rsidP="004A14EA">
            <w:pPr>
              <w:pStyle w:val="CellBody"/>
            </w:pPr>
            <w:r w:rsidRPr="009E7A72">
              <w:rPr>
                <w:i/>
              </w:rPr>
              <w:t>International</w:t>
            </w:r>
          </w:p>
        </w:tc>
        <w:tc>
          <w:tcPr>
            <w:tcW w:w="1440" w:type="dxa"/>
          </w:tcPr>
          <w:p w14:paraId="311CB8A0" w14:textId="77777777" w:rsidR="004A14EA" w:rsidRDefault="004A14EA" w:rsidP="004A14EA">
            <w:pPr>
              <w:pStyle w:val="CellBody"/>
            </w:pPr>
          </w:p>
          <w:p w14:paraId="35E3920A" w14:textId="77777777" w:rsidR="004A14EA" w:rsidRDefault="004A14EA" w:rsidP="004A14EA">
            <w:pPr>
              <w:pStyle w:val="CellBody"/>
            </w:pPr>
            <w:r>
              <w:t>1,100</w:t>
            </w:r>
          </w:p>
          <w:p w14:paraId="76666125" w14:textId="69C451CD" w:rsidR="004A14EA" w:rsidRDefault="004A14EA" w:rsidP="004A14EA">
            <w:pPr>
              <w:pStyle w:val="CellBody"/>
            </w:pPr>
            <w:r>
              <w:t>3,300</w:t>
            </w:r>
          </w:p>
          <w:p w14:paraId="50A9CEA3" w14:textId="5CCB6340" w:rsidR="004A14EA" w:rsidRDefault="004A14EA" w:rsidP="004A14EA">
            <w:pPr>
              <w:pStyle w:val="CellBody"/>
            </w:pPr>
            <w:r>
              <w:t>0</w:t>
            </w:r>
          </w:p>
        </w:tc>
        <w:tc>
          <w:tcPr>
            <w:tcW w:w="1260" w:type="dxa"/>
          </w:tcPr>
          <w:p w14:paraId="1D692958" w14:textId="77777777" w:rsidR="004A14EA" w:rsidRDefault="004A14EA" w:rsidP="004A14EA">
            <w:pPr>
              <w:pStyle w:val="CellBody"/>
            </w:pPr>
          </w:p>
          <w:p w14:paraId="6663DE8C" w14:textId="77777777" w:rsidR="004A14EA" w:rsidRDefault="004A14EA" w:rsidP="004A14EA">
            <w:pPr>
              <w:pStyle w:val="CellBody"/>
            </w:pPr>
            <w:r>
              <w:t>0</w:t>
            </w:r>
          </w:p>
          <w:p w14:paraId="205D88F0" w14:textId="1C283A45" w:rsidR="004A14EA" w:rsidRDefault="004A14EA" w:rsidP="004A14EA">
            <w:pPr>
              <w:pStyle w:val="CellBody"/>
            </w:pPr>
            <w:r>
              <w:t>3,300</w:t>
            </w:r>
          </w:p>
          <w:p w14:paraId="3F5B1E21" w14:textId="65C572CA" w:rsidR="004A14EA" w:rsidRDefault="004A14EA" w:rsidP="004A14EA">
            <w:pPr>
              <w:pStyle w:val="CellBody"/>
            </w:pPr>
            <w:r>
              <w:t>0</w:t>
            </w:r>
          </w:p>
        </w:tc>
        <w:tc>
          <w:tcPr>
            <w:tcW w:w="720" w:type="dxa"/>
          </w:tcPr>
          <w:p w14:paraId="259FA1A5" w14:textId="77777777" w:rsidR="004A14EA" w:rsidRDefault="004A14EA" w:rsidP="004A14EA">
            <w:pPr>
              <w:pStyle w:val="CellBody"/>
            </w:pPr>
            <w:r w:rsidRPr="000428F6">
              <w:t>n/a</w:t>
            </w:r>
          </w:p>
        </w:tc>
        <w:tc>
          <w:tcPr>
            <w:tcW w:w="630" w:type="dxa"/>
          </w:tcPr>
          <w:p w14:paraId="7808FF9E" w14:textId="77777777" w:rsidR="004A14EA" w:rsidRDefault="004A14EA" w:rsidP="004A14EA">
            <w:pPr>
              <w:pStyle w:val="CellBody"/>
            </w:pPr>
            <w:r>
              <w:t>n/a</w:t>
            </w:r>
          </w:p>
          <w:p w14:paraId="0C4357F2" w14:textId="77777777" w:rsidR="004A14EA" w:rsidRDefault="004A14EA" w:rsidP="004A14EA">
            <w:pPr>
              <w:pStyle w:val="CellBody"/>
            </w:pPr>
          </w:p>
        </w:tc>
        <w:tc>
          <w:tcPr>
            <w:tcW w:w="1530" w:type="dxa"/>
          </w:tcPr>
          <w:p w14:paraId="0E91A906" w14:textId="77777777" w:rsidR="004A14EA" w:rsidRDefault="004A14EA" w:rsidP="004A14EA">
            <w:pPr>
              <w:pStyle w:val="CellBody"/>
            </w:pPr>
          </w:p>
          <w:p w14:paraId="050DF0F3" w14:textId="77777777" w:rsidR="004A14EA" w:rsidRDefault="004A14EA" w:rsidP="004A14EA">
            <w:pPr>
              <w:pStyle w:val="CellBody"/>
            </w:pPr>
            <w:r>
              <w:t>0</w:t>
            </w:r>
          </w:p>
          <w:p w14:paraId="2785CEE0" w14:textId="77777777" w:rsidR="004A14EA" w:rsidRDefault="004A14EA" w:rsidP="004A14EA">
            <w:pPr>
              <w:pStyle w:val="CellBody"/>
            </w:pPr>
            <w:r>
              <w:t>0</w:t>
            </w:r>
          </w:p>
          <w:p w14:paraId="15D5D4CB" w14:textId="5E3E6E97" w:rsidR="004A14EA" w:rsidRDefault="004A14EA" w:rsidP="004A14EA">
            <w:pPr>
              <w:pStyle w:val="CellBody"/>
            </w:pPr>
            <w:r>
              <w:t>0</w:t>
            </w:r>
          </w:p>
        </w:tc>
        <w:tc>
          <w:tcPr>
            <w:tcW w:w="900" w:type="dxa"/>
          </w:tcPr>
          <w:p w14:paraId="47511FC7" w14:textId="77777777" w:rsidR="004A14EA" w:rsidRDefault="004A14EA" w:rsidP="004A14EA">
            <w:pPr>
              <w:pStyle w:val="CellBody"/>
            </w:pPr>
            <w:r>
              <w:t>n/a</w:t>
            </w:r>
          </w:p>
        </w:tc>
      </w:tr>
      <w:tr w:rsidR="004A14EA" w:rsidRPr="009D4B48" w14:paraId="2DD479C7" w14:textId="77777777" w:rsidTr="005512C7">
        <w:trPr>
          <w:trHeight w:val="50"/>
        </w:trPr>
        <w:tc>
          <w:tcPr>
            <w:tcW w:w="567" w:type="dxa"/>
          </w:tcPr>
          <w:p w14:paraId="52DCBAF4" w14:textId="535E2857" w:rsidR="004A14EA" w:rsidRDefault="004A14EA" w:rsidP="004A14EA">
            <w:pPr>
              <w:pStyle w:val="CellBody"/>
              <w:rPr>
                <w:lang w:val="en-US"/>
              </w:rPr>
            </w:pPr>
            <w:r>
              <w:rPr>
                <w:lang w:val="en-US"/>
              </w:rPr>
              <w:t>7</w:t>
            </w:r>
          </w:p>
        </w:tc>
        <w:tc>
          <w:tcPr>
            <w:tcW w:w="2290" w:type="dxa"/>
          </w:tcPr>
          <w:p w14:paraId="78FD06D1" w14:textId="77777777" w:rsidR="004A14EA" w:rsidRDefault="004A14EA" w:rsidP="004A14EA">
            <w:pPr>
              <w:pStyle w:val="CellBody"/>
            </w:pPr>
            <w:r>
              <w:t>Cross border</w:t>
            </w:r>
          </w:p>
        </w:tc>
        <w:tc>
          <w:tcPr>
            <w:tcW w:w="1440" w:type="dxa"/>
          </w:tcPr>
          <w:p w14:paraId="1DFB7A83" w14:textId="77777777" w:rsidR="004A14EA" w:rsidRDefault="004A14EA" w:rsidP="004A14EA">
            <w:pPr>
              <w:pStyle w:val="CellBody"/>
            </w:pPr>
            <w:r>
              <w:t>0</w:t>
            </w:r>
          </w:p>
        </w:tc>
        <w:tc>
          <w:tcPr>
            <w:tcW w:w="1260" w:type="dxa"/>
          </w:tcPr>
          <w:p w14:paraId="5397AD5C" w14:textId="77777777" w:rsidR="004A14EA" w:rsidRDefault="004A14EA" w:rsidP="004A14EA">
            <w:pPr>
              <w:pStyle w:val="CellBody"/>
            </w:pPr>
            <w:r>
              <w:t>0</w:t>
            </w:r>
          </w:p>
        </w:tc>
        <w:tc>
          <w:tcPr>
            <w:tcW w:w="720" w:type="dxa"/>
          </w:tcPr>
          <w:p w14:paraId="7CE27DFB" w14:textId="77777777" w:rsidR="004A14EA" w:rsidRDefault="004A14EA" w:rsidP="004A14EA">
            <w:pPr>
              <w:pStyle w:val="CellBody"/>
            </w:pPr>
            <w:r>
              <w:t>0</w:t>
            </w:r>
          </w:p>
        </w:tc>
        <w:tc>
          <w:tcPr>
            <w:tcW w:w="630" w:type="dxa"/>
          </w:tcPr>
          <w:p w14:paraId="1808050A" w14:textId="77777777" w:rsidR="004A14EA" w:rsidRDefault="004A14EA" w:rsidP="004A14EA">
            <w:pPr>
              <w:pStyle w:val="CellBody"/>
            </w:pPr>
            <w:r>
              <w:t>0</w:t>
            </w:r>
          </w:p>
        </w:tc>
        <w:tc>
          <w:tcPr>
            <w:tcW w:w="1530" w:type="dxa"/>
          </w:tcPr>
          <w:p w14:paraId="06B6180B" w14:textId="77777777" w:rsidR="004A14EA" w:rsidRDefault="004A14EA" w:rsidP="004A14EA">
            <w:pPr>
              <w:pStyle w:val="CellBody"/>
            </w:pPr>
            <w:r>
              <w:t>0</w:t>
            </w:r>
          </w:p>
        </w:tc>
        <w:tc>
          <w:tcPr>
            <w:tcW w:w="900" w:type="dxa"/>
          </w:tcPr>
          <w:p w14:paraId="12C51572" w14:textId="77777777" w:rsidR="004A14EA" w:rsidRDefault="004A14EA" w:rsidP="004A14EA">
            <w:pPr>
              <w:pStyle w:val="CellBody"/>
            </w:pPr>
            <w:r>
              <w:t>0</w:t>
            </w:r>
          </w:p>
        </w:tc>
      </w:tr>
      <w:tr w:rsidR="004A14EA" w:rsidRPr="009D4B48" w14:paraId="5B60C16A" w14:textId="77777777" w:rsidTr="002502E2">
        <w:trPr>
          <w:trHeight w:val="50"/>
        </w:trPr>
        <w:tc>
          <w:tcPr>
            <w:tcW w:w="567" w:type="dxa"/>
            <w:tcBorders>
              <w:top w:val="single" w:sz="4" w:space="0" w:color="auto"/>
              <w:left w:val="single" w:sz="4" w:space="0" w:color="auto"/>
              <w:bottom w:val="single" w:sz="4" w:space="0" w:color="auto"/>
              <w:right w:val="single" w:sz="4" w:space="0" w:color="auto"/>
            </w:tcBorders>
          </w:tcPr>
          <w:p w14:paraId="52BE6B5E" w14:textId="6800594F" w:rsidR="004A14EA" w:rsidRPr="002502E2" w:rsidRDefault="004A14EA" w:rsidP="004A14EA">
            <w:pPr>
              <w:pStyle w:val="CellBody"/>
              <w:rPr>
                <w:lang w:val="en-US"/>
              </w:rPr>
            </w:pPr>
            <w:r>
              <w:rPr>
                <w:lang w:val="en-US"/>
              </w:rPr>
              <w:t>8</w:t>
            </w:r>
          </w:p>
        </w:tc>
        <w:tc>
          <w:tcPr>
            <w:tcW w:w="2290" w:type="dxa"/>
            <w:tcBorders>
              <w:top w:val="single" w:sz="4" w:space="0" w:color="auto"/>
              <w:left w:val="single" w:sz="4" w:space="0" w:color="auto"/>
              <w:bottom w:val="single" w:sz="4" w:space="0" w:color="auto"/>
              <w:right w:val="single" w:sz="4" w:space="0" w:color="auto"/>
            </w:tcBorders>
          </w:tcPr>
          <w:p w14:paraId="6E29C6E5" w14:textId="70287A4D" w:rsidR="004A14EA" w:rsidRDefault="004A14EA" w:rsidP="004A14EA">
            <w:pPr>
              <w:pStyle w:val="CellBody"/>
            </w:pPr>
            <w:r>
              <w:t>Mini statement</w:t>
            </w:r>
          </w:p>
          <w:p w14:paraId="53C01F8C" w14:textId="77777777" w:rsidR="004A14EA" w:rsidRDefault="004A14EA" w:rsidP="004A14EA">
            <w:pPr>
              <w:pStyle w:val="CellBody"/>
            </w:pPr>
            <w:r>
              <w:t>(</w:t>
            </w:r>
            <w:r w:rsidRPr="002502E2">
              <w:t>Phí tra cứu số dư</w:t>
            </w:r>
            <w:r>
              <w:t>)</w:t>
            </w:r>
          </w:p>
          <w:p w14:paraId="0C872E7B" w14:textId="77777777" w:rsidR="004A14EA" w:rsidRDefault="004A14EA" w:rsidP="004A14EA">
            <w:pPr>
              <w:pStyle w:val="CellBody"/>
            </w:pPr>
            <w:r>
              <w:t>On-us</w:t>
            </w:r>
          </w:p>
          <w:p w14:paraId="390ED863" w14:textId="77777777" w:rsidR="004A14EA" w:rsidRDefault="004A14EA" w:rsidP="004A14EA">
            <w:pPr>
              <w:pStyle w:val="CellBody"/>
            </w:pPr>
            <w:r>
              <w:lastRenderedPageBreak/>
              <w:t>Domestic</w:t>
            </w:r>
          </w:p>
          <w:p w14:paraId="09900E2F" w14:textId="77777777" w:rsidR="004A14EA" w:rsidRPr="009D4B48" w:rsidRDefault="004A14EA" w:rsidP="004A14EA">
            <w:pPr>
              <w:pStyle w:val="CellBody"/>
            </w:pPr>
            <w:r>
              <w:t>International</w:t>
            </w:r>
          </w:p>
        </w:tc>
        <w:tc>
          <w:tcPr>
            <w:tcW w:w="1440" w:type="dxa"/>
            <w:tcBorders>
              <w:top w:val="single" w:sz="4" w:space="0" w:color="auto"/>
              <w:left w:val="single" w:sz="4" w:space="0" w:color="auto"/>
              <w:bottom w:val="single" w:sz="4" w:space="0" w:color="auto"/>
              <w:right w:val="single" w:sz="4" w:space="0" w:color="auto"/>
            </w:tcBorders>
          </w:tcPr>
          <w:p w14:paraId="767CC7BC" w14:textId="77777777" w:rsidR="004A14EA" w:rsidRDefault="004A14EA" w:rsidP="004A14EA">
            <w:pPr>
              <w:pStyle w:val="CellBody"/>
            </w:pPr>
            <w:r>
              <w:lastRenderedPageBreak/>
              <w:t>0</w:t>
            </w:r>
          </w:p>
          <w:p w14:paraId="2C076D03" w14:textId="77777777" w:rsidR="004A14EA" w:rsidRDefault="004A14EA" w:rsidP="004A14EA">
            <w:pPr>
              <w:pStyle w:val="CellBody"/>
            </w:pPr>
          </w:p>
          <w:p w14:paraId="33EDCD5A" w14:textId="77777777" w:rsidR="004A14EA" w:rsidRDefault="004A14EA" w:rsidP="004A14EA">
            <w:pPr>
              <w:pStyle w:val="CellBody"/>
            </w:pPr>
            <w:r>
              <w:t>0</w:t>
            </w:r>
          </w:p>
          <w:p w14:paraId="44EBD78D" w14:textId="0B48AAA8" w:rsidR="004A14EA" w:rsidRDefault="004A14EA" w:rsidP="004A14EA">
            <w:pPr>
              <w:pStyle w:val="CellBody"/>
            </w:pPr>
            <w:r>
              <w:lastRenderedPageBreak/>
              <w:t>550</w:t>
            </w:r>
          </w:p>
          <w:p w14:paraId="26B91E9B" w14:textId="77777777" w:rsidR="004A14EA" w:rsidRPr="009D4B48" w:rsidRDefault="004A14EA" w:rsidP="004A14EA">
            <w:pPr>
              <w:pStyle w:val="CellBody"/>
            </w:pPr>
            <w:r>
              <w:t>550</w:t>
            </w:r>
          </w:p>
        </w:tc>
        <w:tc>
          <w:tcPr>
            <w:tcW w:w="1260" w:type="dxa"/>
            <w:tcBorders>
              <w:top w:val="single" w:sz="4" w:space="0" w:color="auto"/>
              <w:left w:val="single" w:sz="4" w:space="0" w:color="auto"/>
              <w:bottom w:val="single" w:sz="4" w:space="0" w:color="auto"/>
              <w:right w:val="single" w:sz="4" w:space="0" w:color="auto"/>
            </w:tcBorders>
          </w:tcPr>
          <w:p w14:paraId="314F7967" w14:textId="77777777" w:rsidR="004A14EA" w:rsidRDefault="004A14EA" w:rsidP="004A14EA">
            <w:pPr>
              <w:pStyle w:val="CellBody"/>
            </w:pPr>
            <w:r>
              <w:lastRenderedPageBreak/>
              <w:t>0</w:t>
            </w:r>
          </w:p>
          <w:p w14:paraId="50F128AD" w14:textId="77777777" w:rsidR="004A14EA" w:rsidRDefault="004A14EA" w:rsidP="004A14EA">
            <w:pPr>
              <w:pStyle w:val="CellBody"/>
            </w:pPr>
          </w:p>
          <w:p w14:paraId="4EB260E5" w14:textId="77777777" w:rsidR="004A14EA" w:rsidRDefault="004A14EA" w:rsidP="004A14EA">
            <w:pPr>
              <w:pStyle w:val="CellBody"/>
            </w:pPr>
            <w:r>
              <w:t>0</w:t>
            </w:r>
          </w:p>
          <w:p w14:paraId="2C3C082F" w14:textId="77777777" w:rsidR="004A14EA" w:rsidRDefault="004A14EA" w:rsidP="004A14EA">
            <w:pPr>
              <w:pStyle w:val="CellBody"/>
            </w:pPr>
            <w:r>
              <w:lastRenderedPageBreak/>
              <w:t>550</w:t>
            </w:r>
          </w:p>
          <w:p w14:paraId="26D7E6BE" w14:textId="1612C87F" w:rsidR="004A14EA" w:rsidRDefault="004A14EA" w:rsidP="004A14EA">
            <w:pPr>
              <w:pStyle w:val="CellBody"/>
            </w:pPr>
            <w:r>
              <w:t>550</w:t>
            </w:r>
          </w:p>
        </w:tc>
        <w:tc>
          <w:tcPr>
            <w:tcW w:w="720" w:type="dxa"/>
            <w:tcBorders>
              <w:top w:val="single" w:sz="4" w:space="0" w:color="auto"/>
              <w:left w:val="single" w:sz="4" w:space="0" w:color="auto"/>
              <w:bottom w:val="single" w:sz="4" w:space="0" w:color="auto"/>
              <w:right w:val="single" w:sz="4" w:space="0" w:color="auto"/>
            </w:tcBorders>
          </w:tcPr>
          <w:p w14:paraId="43BBD6F9" w14:textId="77777777" w:rsidR="004A14EA" w:rsidRDefault="004A14EA" w:rsidP="004A14EA">
            <w:pPr>
              <w:pStyle w:val="CellBody"/>
            </w:pPr>
            <w:r>
              <w:lastRenderedPageBreak/>
              <w:t>n/a</w:t>
            </w:r>
          </w:p>
        </w:tc>
        <w:tc>
          <w:tcPr>
            <w:tcW w:w="630" w:type="dxa"/>
            <w:tcBorders>
              <w:top w:val="single" w:sz="4" w:space="0" w:color="auto"/>
              <w:left w:val="single" w:sz="4" w:space="0" w:color="auto"/>
              <w:bottom w:val="single" w:sz="4" w:space="0" w:color="auto"/>
              <w:right w:val="single" w:sz="4" w:space="0" w:color="auto"/>
            </w:tcBorders>
          </w:tcPr>
          <w:p w14:paraId="1832E108" w14:textId="77777777" w:rsidR="004A14EA" w:rsidRPr="009D4B48" w:rsidRDefault="004A14EA" w:rsidP="004A14EA">
            <w:pPr>
              <w:pStyle w:val="CellBody"/>
            </w:pPr>
            <w:r>
              <w:t>n/a</w:t>
            </w:r>
          </w:p>
        </w:tc>
        <w:tc>
          <w:tcPr>
            <w:tcW w:w="1530" w:type="dxa"/>
            <w:tcBorders>
              <w:top w:val="single" w:sz="4" w:space="0" w:color="auto"/>
              <w:left w:val="single" w:sz="4" w:space="0" w:color="auto"/>
              <w:bottom w:val="single" w:sz="4" w:space="0" w:color="auto"/>
              <w:right w:val="single" w:sz="4" w:space="0" w:color="auto"/>
            </w:tcBorders>
          </w:tcPr>
          <w:p w14:paraId="4641E200" w14:textId="77777777" w:rsidR="004A14EA" w:rsidRDefault="004A14EA" w:rsidP="004A14EA">
            <w:pPr>
              <w:pStyle w:val="CellBody"/>
            </w:pPr>
            <w:r>
              <w:t>0</w:t>
            </w:r>
          </w:p>
          <w:p w14:paraId="68880392" w14:textId="77777777" w:rsidR="004A14EA" w:rsidRDefault="004A14EA" w:rsidP="004A14EA">
            <w:pPr>
              <w:pStyle w:val="CellBody"/>
            </w:pPr>
          </w:p>
          <w:p w14:paraId="44FDF59E" w14:textId="77777777" w:rsidR="004A14EA" w:rsidRDefault="004A14EA" w:rsidP="004A14EA">
            <w:pPr>
              <w:pStyle w:val="CellBody"/>
            </w:pPr>
            <w:r>
              <w:t>0</w:t>
            </w:r>
          </w:p>
          <w:p w14:paraId="5DC498B8" w14:textId="77777777" w:rsidR="004A14EA" w:rsidRDefault="004A14EA" w:rsidP="004A14EA">
            <w:pPr>
              <w:pStyle w:val="CellBody"/>
            </w:pPr>
            <w:r>
              <w:lastRenderedPageBreak/>
              <w:t>550</w:t>
            </w:r>
          </w:p>
          <w:p w14:paraId="72EFA9D3" w14:textId="5A23C161" w:rsidR="004A14EA" w:rsidRPr="009D4B48" w:rsidRDefault="004A14EA" w:rsidP="004A14EA">
            <w:pPr>
              <w:pStyle w:val="CellBody"/>
            </w:pPr>
            <w:r>
              <w:t>550</w:t>
            </w:r>
          </w:p>
        </w:tc>
        <w:tc>
          <w:tcPr>
            <w:tcW w:w="900" w:type="dxa"/>
            <w:tcBorders>
              <w:top w:val="single" w:sz="4" w:space="0" w:color="auto"/>
              <w:left w:val="single" w:sz="4" w:space="0" w:color="auto"/>
              <w:bottom w:val="single" w:sz="4" w:space="0" w:color="auto"/>
              <w:right w:val="single" w:sz="4" w:space="0" w:color="auto"/>
            </w:tcBorders>
          </w:tcPr>
          <w:p w14:paraId="6F52ED26" w14:textId="77777777" w:rsidR="004A14EA" w:rsidRPr="009D4B48" w:rsidRDefault="004A14EA" w:rsidP="004A14EA">
            <w:pPr>
              <w:pStyle w:val="CellBody"/>
            </w:pPr>
            <w:r>
              <w:lastRenderedPageBreak/>
              <w:t>n/a</w:t>
            </w:r>
          </w:p>
        </w:tc>
      </w:tr>
      <w:tr w:rsidR="004A14EA" w:rsidRPr="009D4B48" w14:paraId="6762C221" w14:textId="77777777" w:rsidTr="005512C7">
        <w:trPr>
          <w:trHeight w:val="50"/>
        </w:trPr>
        <w:tc>
          <w:tcPr>
            <w:tcW w:w="567" w:type="dxa"/>
          </w:tcPr>
          <w:p w14:paraId="52B525B6" w14:textId="7F05C5D3" w:rsidR="004A14EA" w:rsidRDefault="004A14EA" w:rsidP="004A14EA">
            <w:pPr>
              <w:pStyle w:val="CellBody"/>
              <w:rPr>
                <w:lang w:val="en-US"/>
              </w:rPr>
            </w:pPr>
            <w:r>
              <w:rPr>
                <w:lang w:val="en-US"/>
              </w:rPr>
              <w:lastRenderedPageBreak/>
              <w:t xml:space="preserve">9 </w:t>
            </w:r>
          </w:p>
        </w:tc>
        <w:tc>
          <w:tcPr>
            <w:tcW w:w="2290" w:type="dxa"/>
          </w:tcPr>
          <w:p w14:paraId="0A7495FB" w14:textId="1B832E95" w:rsidR="004A14EA" w:rsidRDefault="004A14EA" w:rsidP="004A14EA">
            <w:pPr>
              <w:pStyle w:val="CellBody"/>
            </w:pPr>
            <w:r>
              <w:t>InterBank Transfer</w:t>
            </w:r>
          </w:p>
        </w:tc>
        <w:tc>
          <w:tcPr>
            <w:tcW w:w="1440" w:type="dxa"/>
          </w:tcPr>
          <w:p w14:paraId="35AA7003" w14:textId="371CC336" w:rsidR="004A14EA" w:rsidRDefault="004A14EA" w:rsidP="004A14EA">
            <w:pPr>
              <w:pStyle w:val="CellBody"/>
            </w:pPr>
            <w:r>
              <w:t>11,000</w:t>
            </w:r>
          </w:p>
        </w:tc>
        <w:tc>
          <w:tcPr>
            <w:tcW w:w="1260" w:type="dxa"/>
          </w:tcPr>
          <w:p w14:paraId="6697F4E9" w14:textId="6579D0B2" w:rsidR="004A14EA" w:rsidRDefault="004A14EA" w:rsidP="004A14EA">
            <w:pPr>
              <w:pStyle w:val="CellBody"/>
            </w:pPr>
            <w:r>
              <w:t>11,000</w:t>
            </w:r>
          </w:p>
        </w:tc>
        <w:tc>
          <w:tcPr>
            <w:tcW w:w="720" w:type="dxa"/>
          </w:tcPr>
          <w:p w14:paraId="6E9B75F8" w14:textId="12A493CF" w:rsidR="004A14EA" w:rsidRDefault="004A14EA" w:rsidP="004A14EA">
            <w:pPr>
              <w:pStyle w:val="CellBody"/>
            </w:pPr>
            <w:r>
              <w:t>n/a</w:t>
            </w:r>
          </w:p>
        </w:tc>
        <w:tc>
          <w:tcPr>
            <w:tcW w:w="630" w:type="dxa"/>
          </w:tcPr>
          <w:p w14:paraId="5D099770" w14:textId="4EC73507" w:rsidR="004A14EA" w:rsidRDefault="004A14EA" w:rsidP="004A14EA">
            <w:pPr>
              <w:pStyle w:val="CellBody"/>
            </w:pPr>
            <w:r>
              <w:t>n/a</w:t>
            </w:r>
          </w:p>
        </w:tc>
        <w:tc>
          <w:tcPr>
            <w:tcW w:w="1530" w:type="dxa"/>
          </w:tcPr>
          <w:p w14:paraId="540396B4" w14:textId="0D4833F4" w:rsidR="004A14EA" w:rsidRDefault="004A14EA" w:rsidP="004A14EA">
            <w:pPr>
              <w:pStyle w:val="CellBody"/>
            </w:pPr>
            <w:r>
              <w:t>11,000</w:t>
            </w:r>
          </w:p>
        </w:tc>
        <w:tc>
          <w:tcPr>
            <w:tcW w:w="900" w:type="dxa"/>
          </w:tcPr>
          <w:p w14:paraId="28B94A43" w14:textId="4B4A3CA9" w:rsidR="004A14EA" w:rsidRDefault="004A14EA" w:rsidP="004A14EA">
            <w:pPr>
              <w:pStyle w:val="CellBody"/>
            </w:pPr>
            <w:r>
              <w:t>n/a</w:t>
            </w:r>
          </w:p>
        </w:tc>
      </w:tr>
    </w:tbl>
    <w:p w14:paraId="4B508615" w14:textId="77777777" w:rsidR="00953181" w:rsidRDefault="00953181" w:rsidP="00953181">
      <w:pPr>
        <w:rPr>
          <w:b/>
        </w:rPr>
      </w:pPr>
    </w:p>
    <w:p w14:paraId="6B34B5B5" w14:textId="77777777" w:rsidR="00953181" w:rsidRDefault="00953181" w:rsidP="00953181">
      <w:pPr>
        <w:rPr>
          <w:b/>
        </w:rPr>
      </w:pPr>
      <w:r>
        <w:rPr>
          <w:b/>
        </w:rPr>
        <w:t>Prepaid Card</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290"/>
        <w:gridCol w:w="1440"/>
        <w:gridCol w:w="1260"/>
        <w:gridCol w:w="720"/>
        <w:gridCol w:w="630"/>
        <w:gridCol w:w="1080"/>
        <w:gridCol w:w="1350"/>
      </w:tblGrid>
      <w:tr w:rsidR="005512C7" w:rsidRPr="009D4B48" w14:paraId="504A20E8" w14:textId="77777777" w:rsidTr="005512C7">
        <w:trPr>
          <w:cantSplit/>
          <w:trHeight w:val="263"/>
          <w:tblHeader/>
        </w:trPr>
        <w:tc>
          <w:tcPr>
            <w:tcW w:w="567" w:type="dxa"/>
            <w:shd w:val="clear" w:color="auto" w:fill="FFC000"/>
          </w:tcPr>
          <w:p w14:paraId="2CFD035B" w14:textId="77777777" w:rsidR="005512C7" w:rsidRPr="009D4B48" w:rsidRDefault="005512C7" w:rsidP="005512C7">
            <w:pPr>
              <w:pStyle w:val="CellHeader"/>
              <w:rPr>
                <w:snapToGrid w:val="0"/>
                <w:lang w:val="en-US"/>
              </w:rPr>
            </w:pPr>
            <w:r w:rsidRPr="009D4B48">
              <w:rPr>
                <w:snapToGrid w:val="0"/>
                <w:lang w:val="en-US"/>
              </w:rPr>
              <w:t>N</w:t>
            </w:r>
            <w:r>
              <w:rPr>
                <w:snapToGrid w:val="0"/>
                <w:lang w:val="en-US"/>
              </w:rPr>
              <w:t>o</w:t>
            </w:r>
          </w:p>
        </w:tc>
        <w:tc>
          <w:tcPr>
            <w:tcW w:w="2290" w:type="dxa"/>
            <w:shd w:val="clear" w:color="auto" w:fill="FFC000"/>
          </w:tcPr>
          <w:p w14:paraId="017685E4" w14:textId="77777777" w:rsidR="005512C7" w:rsidRPr="009D4B48" w:rsidRDefault="005512C7" w:rsidP="005512C7">
            <w:pPr>
              <w:pStyle w:val="CellHeader"/>
              <w:rPr>
                <w:snapToGrid w:val="0"/>
                <w:lang w:val="en-US"/>
              </w:rPr>
            </w:pPr>
            <w:r w:rsidRPr="009D4B48">
              <w:rPr>
                <w:snapToGrid w:val="0"/>
                <w:lang w:val="en-US"/>
              </w:rPr>
              <w:t>Fee Type</w:t>
            </w:r>
          </w:p>
        </w:tc>
        <w:tc>
          <w:tcPr>
            <w:tcW w:w="6480" w:type="dxa"/>
            <w:gridSpan w:val="6"/>
            <w:shd w:val="clear" w:color="auto" w:fill="FFC000"/>
          </w:tcPr>
          <w:p w14:paraId="3AFB2869" w14:textId="77777777" w:rsidR="005512C7" w:rsidRDefault="005512C7" w:rsidP="005512C7">
            <w:pPr>
              <w:pStyle w:val="CellHeader"/>
              <w:jc w:val="center"/>
              <w:rPr>
                <w:snapToGrid w:val="0"/>
                <w:lang w:val="en-US"/>
              </w:rPr>
            </w:pPr>
            <w:r>
              <w:rPr>
                <w:snapToGrid w:val="0"/>
                <w:lang w:val="en-US"/>
              </w:rPr>
              <w:t>Client Classifier</w:t>
            </w:r>
          </w:p>
        </w:tc>
      </w:tr>
      <w:tr w:rsidR="005512C7" w:rsidRPr="009D4B48" w14:paraId="3B388039" w14:textId="77777777" w:rsidTr="003E58D7">
        <w:trPr>
          <w:cantSplit/>
          <w:trHeight w:val="263"/>
          <w:tblHeader/>
        </w:trPr>
        <w:tc>
          <w:tcPr>
            <w:tcW w:w="567" w:type="dxa"/>
            <w:shd w:val="clear" w:color="auto" w:fill="FFC000"/>
          </w:tcPr>
          <w:p w14:paraId="46DD44A4" w14:textId="77777777" w:rsidR="005512C7" w:rsidRPr="009D4B48" w:rsidRDefault="005512C7" w:rsidP="005512C7">
            <w:pPr>
              <w:pStyle w:val="CellHeader"/>
              <w:rPr>
                <w:snapToGrid w:val="0"/>
                <w:lang w:val="en-US"/>
              </w:rPr>
            </w:pPr>
          </w:p>
        </w:tc>
        <w:tc>
          <w:tcPr>
            <w:tcW w:w="2290" w:type="dxa"/>
            <w:shd w:val="clear" w:color="auto" w:fill="FFC000"/>
          </w:tcPr>
          <w:p w14:paraId="319F11AF" w14:textId="77777777" w:rsidR="005512C7" w:rsidRPr="009D4B48" w:rsidRDefault="005512C7" w:rsidP="005512C7">
            <w:pPr>
              <w:pStyle w:val="CellHeader"/>
              <w:rPr>
                <w:snapToGrid w:val="0"/>
                <w:lang w:val="en-US"/>
              </w:rPr>
            </w:pPr>
          </w:p>
        </w:tc>
        <w:tc>
          <w:tcPr>
            <w:tcW w:w="1440" w:type="dxa"/>
            <w:shd w:val="clear" w:color="auto" w:fill="FFC000"/>
          </w:tcPr>
          <w:p w14:paraId="3E7632B4" w14:textId="77777777" w:rsidR="005512C7" w:rsidRDefault="005512C7" w:rsidP="005512C7">
            <w:pPr>
              <w:pStyle w:val="CellHeader"/>
              <w:rPr>
                <w:snapToGrid w:val="0"/>
                <w:lang w:val="en-US"/>
              </w:rPr>
            </w:pPr>
            <w:r>
              <w:rPr>
                <w:snapToGrid w:val="0"/>
                <w:lang w:val="en-US"/>
              </w:rPr>
              <w:t>Normal</w:t>
            </w:r>
          </w:p>
        </w:tc>
        <w:tc>
          <w:tcPr>
            <w:tcW w:w="1260" w:type="dxa"/>
            <w:shd w:val="clear" w:color="auto" w:fill="FFC000"/>
          </w:tcPr>
          <w:p w14:paraId="5783EBD8" w14:textId="77777777" w:rsidR="005512C7" w:rsidRDefault="005512C7" w:rsidP="005512C7">
            <w:pPr>
              <w:pStyle w:val="CellHeader"/>
              <w:rPr>
                <w:snapToGrid w:val="0"/>
                <w:lang w:val="en-US"/>
              </w:rPr>
            </w:pPr>
            <w:r>
              <w:rPr>
                <w:snapToGrid w:val="0"/>
                <w:lang w:val="en-US"/>
              </w:rPr>
              <w:t>Staff</w:t>
            </w:r>
          </w:p>
        </w:tc>
        <w:tc>
          <w:tcPr>
            <w:tcW w:w="720" w:type="dxa"/>
            <w:shd w:val="clear" w:color="auto" w:fill="FFC000"/>
          </w:tcPr>
          <w:p w14:paraId="7AFBB01B" w14:textId="77777777" w:rsidR="005512C7" w:rsidRDefault="005512C7" w:rsidP="005512C7">
            <w:pPr>
              <w:pStyle w:val="CellHeader"/>
              <w:rPr>
                <w:snapToGrid w:val="0"/>
                <w:lang w:val="en-US"/>
              </w:rPr>
            </w:pPr>
            <w:r>
              <w:rPr>
                <w:snapToGrid w:val="0"/>
                <w:lang w:val="en-US"/>
              </w:rPr>
              <w:t>KHDC</w:t>
            </w:r>
          </w:p>
        </w:tc>
        <w:tc>
          <w:tcPr>
            <w:tcW w:w="630" w:type="dxa"/>
            <w:shd w:val="clear" w:color="auto" w:fill="FFC000"/>
          </w:tcPr>
          <w:p w14:paraId="249FF891" w14:textId="77777777" w:rsidR="005512C7" w:rsidRDefault="005512C7" w:rsidP="005512C7">
            <w:pPr>
              <w:pStyle w:val="CellHeader"/>
              <w:rPr>
                <w:snapToGrid w:val="0"/>
                <w:lang w:val="en-US"/>
              </w:rPr>
            </w:pPr>
            <w:r>
              <w:rPr>
                <w:snapToGrid w:val="0"/>
                <w:lang w:val="en-US"/>
              </w:rPr>
              <w:t>Cash card</w:t>
            </w:r>
          </w:p>
        </w:tc>
        <w:tc>
          <w:tcPr>
            <w:tcW w:w="1080" w:type="dxa"/>
            <w:shd w:val="clear" w:color="auto" w:fill="FFC000"/>
          </w:tcPr>
          <w:p w14:paraId="280F96CA" w14:textId="77777777" w:rsidR="005512C7" w:rsidRDefault="005512C7" w:rsidP="005512C7">
            <w:pPr>
              <w:pStyle w:val="CellHeader"/>
              <w:rPr>
                <w:snapToGrid w:val="0"/>
                <w:lang w:val="en-US"/>
              </w:rPr>
            </w:pPr>
            <w:r>
              <w:rPr>
                <w:snapToGrid w:val="0"/>
                <w:lang w:val="en-US"/>
              </w:rPr>
              <w:t>Payroll</w:t>
            </w:r>
          </w:p>
        </w:tc>
        <w:tc>
          <w:tcPr>
            <w:tcW w:w="1350" w:type="dxa"/>
            <w:shd w:val="clear" w:color="auto" w:fill="FFC000"/>
          </w:tcPr>
          <w:p w14:paraId="79187B20" w14:textId="77777777" w:rsidR="005512C7" w:rsidRDefault="005512C7" w:rsidP="005512C7">
            <w:pPr>
              <w:pStyle w:val="CellHeader"/>
              <w:rPr>
                <w:snapToGrid w:val="0"/>
                <w:lang w:val="en-US"/>
              </w:rPr>
            </w:pPr>
            <w:r>
              <w:rPr>
                <w:snapToGrid w:val="0"/>
                <w:lang w:val="en-US"/>
              </w:rPr>
              <w:t>Student</w:t>
            </w:r>
          </w:p>
        </w:tc>
      </w:tr>
      <w:tr w:rsidR="003E58D7" w:rsidRPr="009D4B48" w14:paraId="2CCF6F08" w14:textId="77777777" w:rsidTr="003E58D7">
        <w:trPr>
          <w:trHeight w:val="50"/>
        </w:trPr>
        <w:tc>
          <w:tcPr>
            <w:tcW w:w="567" w:type="dxa"/>
          </w:tcPr>
          <w:p w14:paraId="019BDF74" w14:textId="77777777" w:rsidR="003E58D7" w:rsidRPr="009D4B48" w:rsidRDefault="003E58D7" w:rsidP="003E58D7">
            <w:pPr>
              <w:pStyle w:val="CellBody"/>
              <w:rPr>
                <w:lang w:val="ru-RU"/>
              </w:rPr>
            </w:pPr>
            <w:r w:rsidRPr="009D4B48">
              <w:rPr>
                <w:lang w:val="ru-RU"/>
              </w:rPr>
              <w:t>1</w:t>
            </w:r>
          </w:p>
        </w:tc>
        <w:tc>
          <w:tcPr>
            <w:tcW w:w="2290" w:type="dxa"/>
          </w:tcPr>
          <w:p w14:paraId="53D82953" w14:textId="77777777" w:rsidR="003E58D7" w:rsidRDefault="003E58D7" w:rsidP="003E58D7">
            <w:pPr>
              <w:pStyle w:val="CellBody"/>
            </w:pPr>
            <w:r>
              <w:t>Balance Inquiry</w:t>
            </w:r>
          </w:p>
          <w:p w14:paraId="26B63A3C" w14:textId="77777777" w:rsidR="003E58D7" w:rsidRDefault="003E58D7" w:rsidP="003E58D7">
            <w:pPr>
              <w:pStyle w:val="CellBody"/>
            </w:pPr>
            <w:r>
              <w:t>(</w:t>
            </w:r>
            <w:r w:rsidRPr="00972B2E">
              <w:rPr>
                <w:i/>
              </w:rPr>
              <w:t>Phí tra cứu số dư</w:t>
            </w:r>
            <w:r>
              <w:t>)</w:t>
            </w:r>
          </w:p>
          <w:p w14:paraId="37E4D003" w14:textId="77777777" w:rsidR="003E58D7" w:rsidRDefault="003E58D7" w:rsidP="003E58D7">
            <w:pPr>
              <w:pStyle w:val="CellBody"/>
              <w:ind w:left="318"/>
            </w:pPr>
            <w:r>
              <w:t>On-us</w:t>
            </w:r>
          </w:p>
          <w:p w14:paraId="600CD01D" w14:textId="77777777" w:rsidR="003E58D7" w:rsidRDefault="003E58D7" w:rsidP="003E58D7">
            <w:pPr>
              <w:pStyle w:val="CellBody"/>
              <w:ind w:left="318"/>
            </w:pPr>
            <w:r>
              <w:t>Domestic</w:t>
            </w:r>
          </w:p>
          <w:p w14:paraId="6698DE3F" w14:textId="77777777" w:rsidR="003E58D7" w:rsidRPr="009D4B48" w:rsidRDefault="003E58D7" w:rsidP="003E58D7">
            <w:pPr>
              <w:pStyle w:val="CellBody"/>
              <w:ind w:left="318"/>
            </w:pPr>
            <w:r>
              <w:t>International</w:t>
            </w:r>
          </w:p>
        </w:tc>
        <w:tc>
          <w:tcPr>
            <w:tcW w:w="1440" w:type="dxa"/>
          </w:tcPr>
          <w:p w14:paraId="1192FE71" w14:textId="77777777" w:rsidR="003E58D7" w:rsidRDefault="003E58D7" w:rsidP="003E58D7">
            <w:pPr>
              <w:pStyle w:val="CellBody"/>
            </w:pPr>
            <w:r>
              <w:t>0</w:t>
            </w:r>
          </w:p>
          <w:p w14:paraId="4F37E993" w14:textId="77777777" w:rsidR="003E58D7" w:rsidRDefault="003E58D7" w:rsidP="003E58D7">
            <w:pPr>
              <w:pStyle w:val="CellBody"/>
            </w:pPr>
          </w:p>
          <w:p w14:paraId="2F0892E8" w14:textId="77777777" w:rsidR="003E58D7" w:rsidRDefault="003E58D7" w:rsidP="003E58D7">
            <w:pPr>
              <w:pStyle w:val="CellBody"/>
            </w:pPr>
            <w:r>
              <w:t>0</w:t>
            </w:r>
          </w:p>
          <w:p w14:paraId="76F89456" w14:textId="77777777" w:rsidR="003E58D7" w:rsidRDefault="003E58D7" w:rsidP="003E58D7">
            <w:pPr>
              <w:pStyle w:val="CellBody"/>
            </w:pPr>
            <w:r>
              <w:t>0</w:t>
            </w:r>
          </w:p>
          <w:p w14:paraId="395FA114" w14:textId="77777777" w:rsidR="003E58D7" w:rsidRPr="009D4B48" w:rsidRDefault="003E58D7" w:rsidP="003E58D7">
            <w:pPr>
              <w:pStyle w:val="CellBody"/>
            </w:pPr>
            <w:r>
              <w:t>550</w:t>
            </w:r>
          </w:p>
        </w:tc>
        <w:tc>
          <w:tcPr>
            <w:tcW w:w="1260" w:type="dxa"/>
          </w:tcPr>
          <w:p w14:paraId="24B33D3B" w14:textId="77777777" w:rsidR="003E58D7" w:rsidRDefault="003E58D7" w:rsidP="003E58D7">
            <w:pPr>
              <w:pStyle w:val="CellBody"/>
            </w:pPr>
            <w:r>
              <w:t>0</w:t>
            </w:r>
          </w:p>
          <w:p w14:paraId="0B40C66C" w14:textId="77777777" w:rsidR="003E58D7" w:rsidRDefault="003E58D7" w:rsidP="003E58D7">
            <w:pPr>
              <w:pStyle w:val="CellBody"/>
            </w:pPr>
          </w:p>
          <w:p w14:paraId="4F08C35F" w14:textId="77777777" w:rsidR="003E58D7" w:rsidRDefault="003E58D7" w:rsidP="003E58D7">
            <w:pPr>
              <w:pStyle w:val="CellBody"/>
            </w:pPr>
            <w:r>
              <w:t>0</w:t>
            </w:r>
          </w:p>
          <w:p w14:paraId="1E3BFED0" w14:textId="77777777" w:rsidR="003E58D7" w:rsidRDefault="003E58D7" w:rsidP="003E58D7">
            <w:pPr>
              <w:pStyle w:val="CellBody"/>
            </w:pPr>
            <w:r>
              <w:t>0</w:t>
            </w:r>
          </w:p>
          <w:p w14:paraId="7EAB293B" w14:textId="77777777" w:rsidR="003E58D7" w:rsidRDefault="003E58D7" w:rsidP="003E58D7">
            <w:pPr>
              <w:pStyle w:val="CellBody"/>
            </w:pPr>
            <w:r>
              <w:t>550</w:t>
            </w:r>
          </w:p>
        </w:tc>
        <w:tc>
          <w:tcPr>
            <w:tcW w:w="720" w:type="dxa"/>
          </w:tcPr>
          <w:p w14:paraId="0759BB11" w14:textId="77777777" w:rsidR="003E58D7" w:rsidRDefault="003E58D7" w:rsidP="003E58D7">
            <w:pPr>
              <w:pStyle w:val="CellBody"/>
            </w:pPr>
            <w:r>
              <w:t>n/a</w:t>
            </w:r>
          </w:p>
        </w:tc>
        <w:tc>
          <w:tcPr>
            <w:tcW w:w="630" w:type="dxa"/>
          </w:tcPr>
          <w:p w14:paraId="186A2DC1" w14:textId="77777777" w:rsidR="003E58D7" w:rsidRPr="009D4B48" w:rsidRDefault="003E58D7" w:rsidP="003E58D7">
            <w:pPr>
              <w:pStyle w:val="CellBody"/>
            </w:pPr>
            <w:r>
              <w:t>n/a</w:t>
            </w:r>
          </w:p>
        </w:tc>
        <w:tc>
          <w:tcPr>
            <w:tcW w:w="1080" w:type="dxa"/>
          </w:tcPr>
          <w:p w14:paraId="29A2A6BC" w14:textId="223B4849" w:rsidR="003E58D7" w:rsidRPr="009D4B48" w:rsidRDefault="003E58D7" w:rsidP="003E58D7">
            <w:pPr>
              <w:pStyle w:val="CellBody"/>
            </w:pPr>
            <w:r>
              <w:t>n/a</w:t>
            </w:r>
          </w:p>
        </w:tc>
        <w:tc>
          <w:tcPr>
            <w:tcW w:w="1350" w:type="dxa"/>
          </w:tcPr>
          <w:p w14:paraId="40EDA9A7" w14:textId="77777777" w:rsidR="003E58D7" w:rsidRDefault="003E58D7" w:rsidP="003E58D7">
            <w:pPr>
              <w:pStyle w:val="CellBody"/>
            </w:pPr>
            <w:r>
              <w:t>0</w:t>
            </w:r>
          </w:p>
          <w:p w14:paraId="78925158" w14:textId="77777777" w:rsidR="003E58D7" w:rsidRDefault="003E58D7" w:rsidP="003E58D7">
            <w:pPr>
              <w:pStyle w:val="CellBody"/>
            </w:pPr>
          </w:p>
          <w:p w14:paraId="20478978" w14:textId="77777777" w:rsidR="003E58D7" w:rsidRDefault="003E58D7" w:rsidP="003E58D7">
            <w:pPr>
              <w:pStyle w:val="CellBody"/>
            </w:pPr>
            <w:r>
              <w:t>0</w:t>
            </w:r>
          </w:p>
          <w:p w14:paraId="737174AB" w14:textId="77777777" w:rsidR="003E58D7" w:rsidRDefault="003E58D7" w:rsidP="003E58D7">
            <w:pPr>
              <w:pStyle w:val="CellBody"/>
            </w:pPr>
            <w:r>
              <w:t>0</w:t>
            </w:r>
          </w:p>
          <w:p w14:paraId="5FE344B3" w14:textId="6295A72D" w:rsidR="003E58D7" w:rsidRPr="009D4B48" w:rsidRDefault="003E58D7" w:rsidP="003E58D7">
            <w:pPr>
              <w:pStyle w:val="CellBody"/>
            </w:pPr>
            <w:r>
              <w:t>550</w:t>
            </w:r>
          </w:p>
        </w:tc>
      </w:tr>
      <w:tr w:rsidR="003E58D7" w:rsidRPr="009D4B48" w14:paraId="796222A8" w14:textId="77777777" w:rsidTr="003E58D7">
        <w:trPr>
          <w:trHeight w:val="50"/>
        </w:trPr>
        <w:tc>
          <w:tcPr>
            <w:tcW w:w="567" w:type="dxa"/>
          </w:tcPr>
          <w:p w14:paraId="2CE33DE1" w14:textId="77777777" w:rsidR="003E58D7" w:rsidRPr="00B33FF6" w:rsidRDefault="003E58D7" w:rsidP="003E58D7">
            <w:pPr>
              <w:pStyle w:val="CellBody"/>
              <w:rPr>
                <w:lang w:val="en-US"/>
              </w:rPr>
            </w:pPr>
            <w:r>
              <w:rPr>
                <w:lang w:val="en-US"/>
              </w:rPr>
              <w:t>2</w:t>
            </w:r>
          </w:p>
        </w:tc>
        <w:tc>
          <w:tcPr>
            <w:tcW w:w="2290" w:type="dxa"/>
          </w:tcPr>
          <w:p w14:paraId="24C9AE84" w14:textId="77777777" w:rsidR="003E58D7" w:rsidRDefault="003E58D7" w:rsidP="003E58D7">
            <w:pPr>
              <w:pStyle w:val="CellBody"/>
            </w:pPr>
            <w:r>
              <w:t>Transaction Processing</w:t>
            </w:r>
          </w:p>
          <w:p w14:paraId="6838C642" w14:textId="77777777" w:rsidR="003E58D7" w:rsidRDefault="003E58D7" w:rsidP="003E58D7">
            <w:pPr>
              <w:pStyle w:val="CellBody"/>
            </w:pPr>
            <w:r>
              <w:t>(</w:t>
            </w:r>
            <w:r w:rsidRPr="00156D35">
              <w:rPr>
                <w:i/>
              </w:rPr>
              <w:t>Phí xử lý giao dịch</w:t>
            </w:r>
            <w:r>
              <w:t>)</w:t>
            </w:r>
          </w:p>
          <w:p w14:paraId="651AB6AE" w14:textId="77777777" w:rsidR="003E58D7" w:rsidRPr="00624DA7" w:rsidRDefault="003E58D7" w:rsidP="003E58D7">
            <w:pPr>
              <w:pStyle w:val="CellBody"/>
              <w:rPr>
                <w:i/>
              </w:rPr>
            </w:pPr>
            <w:r>
              <w:rPr>
                <w:i/>
              </w:rPr>
              <w:t>Standard</w:t>
            </w:r>
          </w:p>
        </w:tc>
        <w:tc>
          <w:tcPr>
            <w:tcW w:w="1440" w:type="dxa"/>
          </w:tcPr>
          <w:p w14:paraId="4CDF0FD8" w14:textId="3B0A33F8" w:rsidR="003E58D7" w:rsidRDefault="003E58D7" w:rsidP="003E58D7">
            <w:pPr>
              <w:pStyle w:val="CellBody"/>
            </w:pPr>
            <w:r>
              <w:t>n/a</w:t>
            </w:r>
          </w:p>
          <w:p w14:paraId="246FBB1F" w14:textId="77777777" w:rsidR="003E58D7" w:rsidRDefault="003E58D7" w:rsidP="003E58D7">
            <w:pPr>
              <w:pStyle w:val="CellBody"/>
            </w:pPr>
          </w:p>
          <w:p w14:paraId="6D6A4C15" w14:textId="11787BA7" w:rsidR="003E58D7" w:rsidRPr="009D4B48" w:rsidRDefault="003E58D7" w:rsidP="003E58D7">
            <w:pPr>
              <w:pStyle w:val="CellBody"/>
            </w:pPr>
          </w:p>
        </w:tc>
        <w:tc>
          <w:tcPr>
            <w:tcW w:w="1260" w:type="dxa"/>
          </w:tcPr>
          <w:p w14:paraId="21F5A7D5" w14:textId="77777777" w:rsidR="003E58D7" w:rsidRDefault="003E58D7" w:rsidP="003E58D7">
            <w:pPr>
              <w:pStyle w:val="CellBody"/>
            </w:pPr>
            <w:r>
              <w:t>n/a</w:t>
            </w:r>
          </w:p>
        </w:tc>
        <w:tc>
          <w:tcPr>
            <w:tcW w:w="720" w:type="dxa"/>
          </w:tcPr>
          <w:p w14:paraId="683466ED" w14:textId="77777777" w:rsidR="003E58D7" w:rsidRDefault="003E58D7" w:rsidP="003E58D7">
            <w:pPr>
              <w:pStyle w:val="CellBody"/>
            </w:pPr>
            <w:r>
              <w:t>n/a</w:t>
            </w:r>
          </w:p>
        </w:tc>
        <w:tc>
          <w:tcPr>
            <w:tcW w:w="630" w:type="dxa"/>
          </w:tcPr>
          <w:p w14:paraId="3D5D760D" w14:textId="77777777" w:rsidR="003E58D7" w:rsidRPr="009D4B48" w:rsidRDefault="003E58D7" w:rsidP="003E58D7">
            <w:pPr>
              <w:pStyle w:val="CellBody"/>
            </w:pPr>
            <w:r>
              <w:t>n/a</w:t>
            </w:r>
          </w:p>
        </w:tc>
        <w:tc>
          <w:tcPr>
            <w:tcW w:w="1080" w:type="dxa"/>
          </w:tcPr>
          <w:p w14:paraId="4586B666" w14:textId="77777777" w:rsidR="003E58D7" w:rsidRPr="009D4B48" w:rsidRDefault="003E58D7" w:rsidP="003E58D7">
            <w:pPr>
              <w:pStyle w:val="CellBody"/>
            </w:pPr>
            <w:r>
              <w:t>n/a</w:t>
            </w:r>
          </w:p>
        </w:tc>
        <w:tc>
          <w:tcPr>
            <w:tcW w:w="1350" w:type="dxa"/>
          </w:tcPr>
          <w:p w14:paraId="5C10538D" w14:textId="77777777" w:rsidR="003E58D7" w:rsidRPr="009D4B48" w:rsidRDefault="003E58D7" w:rsidP="003E58D7">
            <w:pPr>
              <w:pStyle w:val="CellBody"/>
            </w:pPr>
            <w:r>
              <w:t>n/a</w:t>
            </w:r>
          </w:p>
        </w:tc>
      </w:tr>
      <w:tr w:rsidR="003E58D7" w:rsidRPr="009D4B48" w14:paraId="6ED41339" w14:textId="77777777" w:rsidTr="003E58D7">
        <w:trPr>
          <w:trHeight w:val="50"/>
        </w:trPr>
        <w:tc>
          <w:tcPr>
            <w:tcW w:w="567" w:type="dxa"/>
          </w:tcPr>
          <w:p w14:paraId="44D89073" w14:textId="77777777" w:rsidR="003E58D7" w:rsidRDefault="003E58D7" w:rsidP="003E58D7">
            <w:pPr>
              <w:pStyle w:val="CellBody"/>
              <w:rPr>
                <w:lang w:val="en-US"/>
              </w:rPr>
            </w:pPr>
            <w:r>
              <w:rPr>
                <w:lang w:val="en-US"/>
              </w:rPr>
              <w:t>3</w:t>
            </w:r>
          </w:p>
        </w:tc>
        <w:tc>
          <w:tcPr>
            <w:tcW w:w="2290" w:type="dxa"/>
          </w:tcPr>
          <w:p w14:paraId="432A6AB6" w14:textId="77777777" w:rsidR="003E58D7" w:rsidRDefault="003E58D7" w:rsidP="003E58D7">
            <w:pPr>
              <w:pStyle w:val="CellBody"/>
            </w:pPr>
            <w:r>
              <w:t>Currency Exchange</w:t>
            </w:r>
          </w:p>
          <w:p w14:paraId="4D4CA747" w14:textId="77777777" w:rsidR="003E58D7" w:rsidRDefault="003E58D7" w:rsidP="003E58D7">
            <w:pPr>
              <w:pStyle w:val="CellBody"/>
            </w:pPr>
            <w:r>
              <w:t>(</w:t>
            </w:r>
            <w:r w:rsidRPr="00156D35">
              <w:rPr>
                <w:i/>
              </w:rPr>
              <w:t>Phí chuyển đổi ngoại tệ</w:t>
            </w:r>
            <w:r>
              <w:t>)</w:t>
            </w:r>
          </w:p>
        </w:tc>
        <w:tc>
          <w:tcPr>
            <w:tcW w:w="1440" w:type="dxa"/>
          </w:tcPr>
          <w:p w14:paraId="10BA1C7F" w14:textId="77777777" w:rsidR="003E58D7" w:rsidRDefault="003E58D7" w:rsidP="003E58D7">
            <w:pPr>
              <w:pStyle w:val="CellBody"/>
            </w:pPr>
            <w:r>
              <w:t>0</w:t>
            </w:r>
          </w:p>
          <w:p w14:paraId="4EE3F579" w14:textId="77777777" w:rsidR="003E58D7" w:rsidRDefault="003E58D7" w:rsidP="003E58D7">
            <w:pPr>
              <w:pStyle w:val="CellBody"/>
            </w:pPr>
          </w:p>
        </w:tc>
        <w:tc>
          <w:tcPr>
            <w:tcW w:w="1260" w:type="dxa"/>
          </w:tcPr>
          <w:p w14:paraId="1A4D0BC9" w14:textId="77777777" w:rsidR="003E58D7" w:rsidRDefault="003E58D7" w:rsidP="003E58D7">
            <w:pPr>
              <w:pStyle w:val="CellBody"/>
            </w:pPr>
            <w:r>
              <w:t>n/a</w:t>
            </w:r>
          </w:p>
        </w:tc>
        <w:tc>
          <w:tcPr>
            <w:tcW w:w="720" w:type="dxa"/>
          </w:tcPr>
          <w:p w14:paraId="18C9D5EB" w14:textId="77777777" w:rsidR="003E58D7" w:rsidRDefault="003E58D7" w:rsidP="003E58D7">
            <w:pPr>
              <w:pStyle w:val="CellBody"/>
            </w:pPr>
            <w:r>
              <w:t>n/a</w:t>
            </w:r>
          </w:p>
        </w:tc>
        <w:tc>
          <w:tcPr>
            <w:tcW w:w="630" w:type="dxa"/>
          </w:tcPr>
          <w:p w14:paraId="12205F2E" w14:textId="77777777" w:rsidR="003E58D7" w:rsidRDefault="003E58D7" w:rsidP="003E58D7">
            <w:pPr>
              <w:pStyle w:val="CellBody"/>
            </w:pPr>
            <w:r>
              <w:t>n/a</w:t>
            </w:r>
          </w:p>
        </w:tc>
        <w:tc>
          <w:tcPr>
            <w:tcW w:w="1080" w:type="dxa"/>
          </w:tcPr>
          <w:p w14:paraId="7EF03422" w14:textId="77777777" w:rsidR="003E58D7" w:rsidRDefault="003E58D7" w:rsidP="003E58D7">
            <w:pPr>
              <w:pStyle w:val="CellBody"/>
            </w:pPr>
            <w:r>
              <w:t>n/a</w:t>
            </w:r>
          </w:p>
        </w:tc>
        <w:tc>
          <w:tcPr>
            <w:tcW w:w="1350" w:type="dxa"/>
          </w:tcPr>
          <w:p w14:paraId="600D070B" w14:textId="77777777" w:rsidR="003E58D7" w:rsidRDefault="003E58D7" w:rsidP="003E58D7">
            <w:pPr>
              <w:pStyle w:val="CellBody"/>
            </w:pPr>
            <w:r>
              <w:t>n/a</w:t>
            </w:r>
          </w:p>
        </w:tc>
      </w:tr>
      <w:tr w:rsidR="003E58D7" w:rsidRPr="009D4B48" w14:paraId="58287AC3" w14:textId="77777777" w:rsidTr="003E58D7">
        <w:trPr>
          <w:trHeight w:val="50"/>
        </w:trPr>
        <w:tc>
          <w:tcPr>
            <w:tcW w:w="567" w:type="dxa"/>
          </w:tcPr>
          <w:p w14:paraId="58F276EE" w14:textId="77777777" w:rsidR="003E58D7" w:rsidRDefault="003E58D7" w:rsidP="003E58D7">
            <w:pPr>
              <w:pStyle w:val="CellBody"/>
              <w:rPr>
                <w:lang w:val="en-US"/>
              </w:rPr>
            </w:pPr>
            <w:r>
              <w:rPr>
                <w:lang w:val="en-US"/>
              </w:rPr>
              <w:t>4</w:t>
            </w:r>
          </w:p>
        </w:tc>
        <w:tc>
          <w:tcPr>
            <w:tcW w:w="2290" w:type="dxa"/>
          </w:tcPr>
          <w:p w14:paraId="68C960CD" w14:textId="77777777" w:rsidR="003E58D7" w:rsidRDefault="003E58D7" w:rsidP="003E58D7">
            <w:pPr>
              <w:pStyle w:val="CellBody"/>
            </w:pPr>
            <w:r>
              <w:t>IntraBank Transfer</w:t>
            </w:r>
          </w:p>
          <w:p w14:paraId="1093783C" w14:textId="77777777" w:rsidR="003E58D7" w:rsidRDefault="003E58D7" w:rsidP="003E58D7">
            <w:pPr>
              <w:pStyle w:val="CellBody"/>
            </w:pPr>
            <w:r>
              <w:t>(</w:t>
            </w:r>
            <w:r w:rsidRPr="00156D35">
              <w:rPr>
                <w:i/>
              </w:rPr>
              <w:t>Chuyển tiền</w:t>
            </w:r>
            <w:r>
              <w:t>)</w:t>
            </w:r>
          </w:p>
        </w:tc>
        <w:tc>
          <w:tcPr>
            <w:tcW w:w="1440" w:type="dxa"/>
          </w:tcPr>
          <w:p w14:paraId="04784E86" w14:textId="77777777" w:rsidR="003E58D7" w:rsidRDefault="003E58D7" w:rsidP="003E58D7">
            <w:pPr>
              <w:pStyle w:val="CellBody"/>
            </w:pPr>
            <w:r>
              <w:t>0%</w:t>
            </w:r>
          </w:p>
        </w:tc>
        <w:tc>
          <w:tcPr>
            <w:tcW w:w="1260" w:type="dxa"/>
          </w:tcPr>
          <w:p w14:paraId="16690B0D" w14:textId="77777777" w:rsidR="003E58D7" w:rsidRDefault="003E58D7" w:rsidP="003E58D7">
            <w:pPr>
              <w:pStyle w:val="CellBody"/>
            </w:pPr>
            <w:r>
              <w:t>n/a</w:t>
            </w:r>
          </w:p>
        </w:tc>
        <w:tc>
          <w:tcPr>
            <w:tcW w:w="720" w:type="dxa"/>
          </w:tcPr>
          <w:p w14:paraId="56D9B72E" w14:textId="77777777" w:rsidR="003E58D7" w:rsidRDefault="003E58D7" w:rsidP="003E58D7">
            <w:pPr>
              <w:pStyle w:val="CellBody"/>
            </w:pPr>
            <w:r>
              <w:t>n/a</w:t>
            </w:r>
          </w:p>
        </w:tc>
        <w:tc>
          <w:tcPr>
            <w:tcW w:w="630" w:type="dxa"/>
          </w:tcPr>
          <w:p w14:paraId="79554828" w14:textId="77777777" w:rsidR="003E58D7" w:rsidRDefault="003E58D7" w:rsidP="003E58D7">
            <w:pPr>
              <w:pStyle w:val="CellBody"/>
            </w:pPr>
            <w:r>
              <w:t>n/a</w:t>
            </w:r>
          </w:p>
        </w:tc>
        <w:tc>
          <w:tcPr>
            <w:tcW w:w="1080" w:type="dxa"/>
          </w:tcPr>
          <w:p w14:paraId="57BE2EAD" w14:textId="77777777" w:rsidR="003E58D7" w:rsidRDefault="003E58D7" w:rsidP="003E58D7">
            <w:pPr>
              <w:pStyle w:val="CellBody"/>
            </w:pPr>
            <w:r>
              <w:t>n/a</w:t>
            </w:r>
          </w:p>
        </w:tc>
        <w:tc>
          <w:tcPr>
            <w:tcW w:w="1350" w:type="dxa"/>
          </w:tcPr>
          <w:p w14:paraId="36117E56" w14:textId="77777777" w:rsidR="003E58D7" w:rsidRDefault="003E58D7" w:rsidP="003E58D7">
            <w:pPr>
              <w:pStyle w:val="CellBody"/>
            </w:pPr>
            <w:r>
              <w:t>n/a</w:t>
            </w:r>
          </w:p>
        </w:tc>
      </w:tr>
      <w:tr w:rsidR="003E58D7" w:rsidRPr="009D4B48" w14:paraId="7AE04A2C" w14:textId="77777777" w:rsidTr="003E58D7">
        <w:trPr>
          <w:trHeight w:val="50"/>
        </w:trPr>
        <w:tc>
          <w:tcPr>
            <w:tcW w:w="567" w:type="dxa"/>
          </w:tcPr>
          <w:p w14:paraId="23FA7CA8" w14:textId="77777777" w:rsidR="003E58D7" w:rsidRDefault="003E58D7" w:rsidP="003E58D7">
            <w:pPr>
              <w:pStyle w:val="CellBody"/>
              <w:rPr>
                <w:lang w:val="en-US"/>
              </w:rPr>
            </w:pPr>
            <w:r>
              <w:rPr>
                <w:lang w:val="en-US"/>
              </w:rPr>
              <w:t>5</w:t>
            </w:r>
          </w:p>
        </w:tc>
        <w:tc>
          <w:tcPr>
            <w:tcW w:w="2290" w:type="dxa"/>
          </w:tcPr>
          <w:p w14:paraId="5B8D0F7F" w14:textId="77777777" w:rsidR="003E58D7" w:rsidRDefault="003E58D7" w:rsidP="003E58D7">
            <w:pPr>
              <w:pStyle w:val="CellBody"/>
            </w:pPr>
            <w:r>
              <w:t>Cash Withdrawal</w:t>
            </w:r>
          </w:p>
          <w:p w14:paraId="4D986C81" w14:textId="77777777" w:rsidR="003E58D7" w:rsidRPr="009E7A72" w:rsidRDefault="003E58D7" w:rsidP="003E58D7">
            <w:pPr>
              <w:pStyle w:val="CellBody"/>
              <w:rPr>
                <w:i/>
              </w:rPr>
            </w:pPr>
            <w:r w:rsidRPr="009E7A72">
              <w:rPr>
                <w:i/>
              </w:rPr>
              <w:t>On-us</w:t>
            </w:r>
          </w:p>
          <w:p w14:paraId="6B8763E2" w14:textId="77777777" w:rsidR="003E58D7" w:rsidRPr="009E7A72" w:rsidRDefault="003E58D7" w:rsidP="003E58D7">
            <w:pPr>
              <w:pStyle w:val="CellBody"/>
              <w:rPr>
                <w:i/>
              </w:rPr>
            </w:pPr>
            <w:r w:rsidRPr="009E7A72">
              <w:rPr>
                <w:i/>
              </w:rPr>
              <w:t>Domestic</w:t>
            </w:r>
          </w:p>
          <w:p w14:paraId="440FB8D5" w14:textId="77777777" w:rsidR="003E58D7" w:rsidRDefault="003E58D7" w:rsidP="003E58D7">
            <w:pPr>
              <w:pStyle w:val="CellBody"/>
            </w:pPr>
            <w:r w:rsidRPr="009E7A72">
              <w:rPr>
                <w:i/>
              </w:rPr>
              <w:t>International</w:t>
            </w:r>
          </w:p>
        </w:tc>
        <w:tc>
          <w:tcPr>
            <w:tcW w:w="1440" w:type="dxa"/>
          </w:tcPr>
          <w:p w14:paraId="2A32943A" w14:textId="77777777" w:rsidR="003E58D7" w:rsidRDefault="003E58D7" w:rsidP="003E58D7">
            <w:pPr>
              <w:pStyle w:val="CellBody"/>
            </w:pPr>
          </w:p>
          <w:p w14:paraId="716D4E88" w14:textId="77777777" w:rsidR="003E58D7" w:rsidRDefault="003E58D7" w:rsidP="003E58D7">
            <w:pPr>
              <w:pStyle w:val="CellBody"/>
            </w:pPr>
            <w:r>
              <w:t>1,100</w:t>
            </w:r>
          </w:p>
          <w:p w14:paraId="096AB2F7" w14:textId="77777777" w:rsidR="003E58D7" w:rsidRDefault="003E58D7" w:rsidP="003E58D7">
            <w:pPr>
              <w:pStyle w:val="CellBody"/>
            </w:pPr>
            <w:r>
              <w:t>3,300</w:t>
            </w:r>
          </w:p>
          <w:p w14:paraId="5D60756F" w14:textId="77777777" w:rsidR="003E58D7" w:rsidRDefault="003E58D7" w:rsidP="003E58D7">
            <w:pPr>
              <w:pStyle w:val="CellBody"/>
            </w:pPr>
            <w:r>
              <w:t>0</w:t>
            </w:r>
          </w:p>
        </w:tc>
        <w:tc>
          <w:tcPr>
            <w:tcW w:w="1260" w:type="dxa"/>
          </w:tcPr>
          <w:p w14:paraId="58861D02" w14:textId="77777777" w:rsidR="003E58D7" w:rsidRDefault="003E58D7" w:rsidP="003E58D7">
            <w:pPr>
              <w:pStyle w:val="CellBody"/>
            </w:pPr>
          </w:p>
          <w:p w14:paraId="2C13AEF8" w14:textId="77777777" w:rsidR="003E58D7" w:rsidRDefault="003E58D7" w:rsidP="003E58D7">
            <w:pPr>
              <w:pStyle w:val="CellBody"/>
            </w:pPr>
            <w:r>
              <w:t>0</w:t>
            </w:r>
          </w:p>
          <w:p w14:paraId="0A2C2063" w14:textId="77777777" w:rsidR="003E58D7" w:rsidRDefault="003E58D7" w:rsidP="003E58D7">
            <w:pPr>
              <w:pStyle w:val="CellBody"/>
            </w:pPr>
            <w:r>
              <w:t>3,300</w:t>
            </w:r>
          </w:p>
          <w:p w14:paraId="59E32398" w14:textId="77777777" w:rsidR="003E58D7" w:rsidRDefault="003E58D7" w:rsidP="003E58D7">
            <w:pPr>
              <w:pStyle w:val="CellBody"/>
            </w:pPr>
            <w:r>
              <w:t>0</w:t>
            </w:r>
          </w:p>
        </w:tc>
        <w:tc>
          <w:tcPr>
            <w:tcW w:w="720" w:type="dxa"/>
          </w:tcPr>
          <w:p w14:paraId="79D96FCF" w14:textId="77777777" w:rsidR="003E58D7" w:rsidRDefault="003E58D7" w:rsidP="003E58D7">
            <w:pPr>
              <w:pStyle w:val="CellBody"/>
            </w:pPr>
            <w:r w:rsidRPr="000428F6">
              <w:t>n/a</w:t>
            </w:r>
          </w:p>
        </w:tc>
        <w:tc>
          <w:tcPr>
            <w:tcW w:w="630" w:type="dxa"/>
          </w:tcPr>
          <w:p w14:paraId="25A34020" w14:textId="77777777" w:rsidR="003E58D7" w:rsidRDefault="003E58D7" w:rsidP="003E58D7">
            <w:pPr>
              <w:pStyle w:val="CellBody"/>
            </w:pPr>
            <w:r>
              <w:t>n/a</w:t>
            </w:r>
          </w:p>
          <w:p w14:paraId="02DFE312" w14:textId="77777777" w:rsidR="003E58D7" w:rsidRDefault="003E58D7" w:rsidP="003E58D7">
            <w:pPr>
              <w:pStyle w:val="CellBody"/>
            </w:pPr>
          </w:p>
        </w:tc>
        <w:tc>
          <w:tcPr>
            <w:tcW w:w="1080" w:type="dxa"/>
          </w:tcPr>
          <w:p w14:paraId="6216DC0A" w14:textId="6E86C98D" w:rsidR="003E58D7" w:rsidRDefault="003E58D7" w:rsidP="003E58D7">
            <w:pPr>
              <w:pStyle w:val="CellBody"/>
            </w:pPr>
            <w:r>
              <w:t>n/a</w:t>
            </w:r>
          </w:p>
          <w:p w14:paraId="50291257" w14:textId="3DA5BA3F" w:rsidR="003E58D7" w:rsidRDefault="003E58D7" w:rsidP="003E58D7">
            <w:pPr>
              <w:pStyle w:val="CellBody"/>
            </w:pPr>
          </w:p>
        </w:tc>
        <w:tc>
          <w:tcPr>
            <w:tcW w:w="1350" w:type="dxa"/>
          </w:tcPr>
          <w:p w14:paraId="43EF0E60" w14:textId="77777777" w:rsidR="003E58D7" w:rsidRDefault="003E58D7" w:rsidP="003E58D7">
            <w:pPr>
              <w:pStyle w:val="CellBody"/>
            </w:pPr>
          </w:p>
          <w:p w14:paraId="463ED94E" w14:textId="77777777" w:rsidR="003E58D7" w:rsidRDefault="003E58D7" w:rsidP="003E58D7">
            <w:pPr>
              <w:pStyle w:val="CellBody"/>
            </w:pPr>
            <w:r>
              <w:t>0</w:t>
            </w:r>
          </w:p>
          <w:p w14:paraId="74236AA3" w14:textId="77777777" w:rsidR="003E58D7" w:rsidRDefault="003E58D7" w:rsidP="003E58D7">
            <w:pPr>
              <w:pStyle w:val="CellBody"/>
            </w:pPr>
            <w:r>
              <w:t>0</w:t>
            </w:r>
          </w:p>
          <w:p w14:paraId="52B16799" w14:textId="0DBEDF3C" w:rsidR="003E58D7" w:rsidRDefault="003E58D7" w:rsidP="003E58D7">
            <w:pPr>
              <w:pStyle w:val="CellBody"/>
            </w:pPr>
            <w:r>
              <w:t>0</w:t>
            </w:r>
          </w:p>
        </w:tc>
      </w:tr>
      <w:tr w:rsidR="003E58D7" w:rsidRPr="009D4B48" w14:paraId="09A3CDB3" w14:textId="77777777" w:rsidTr="003E58D7">
        <w:trPr>
          <w:trHeight w:val="50"/>
        </w:trPr>
        <w:tc>
          <w:tcPr>
            <w:tcW w:w="567" w:type="dxa"/>
          </w:tcPr>
          <w:p w14:paraId="098A61EA" w14:textId="77777777" w:rsidR="003E58D7" w:rsidRDefault="003E58D7" w:rsidP="003E58D7">
            <w:pPr>
              <w:pStyle w:val="CellBody"/>
              <w:rPr>
                <w:lang w:val="en-US"/>
              </w:rPr>
            </w:pPr>
            <w:r>
              <w:rPr>
                <w:lang w:val="en-US"/>
              </w:rPr>
              <w:t>6</w:t>
            </w:r>
          </w:p>
        </w:tc>
        <w:tc>
          <w:tcPr>
            <w:tcW w:w="2290" w:type="dxa"/>
          </w:tcPr>
          <w:p w14:paraId="1CDAFF17" w14:textId="77777777" w:rsidR="003E58D7" w:rsidRDefault="003E58D7" w:rsidP="003E58D7">
            <w:pPr>
              <w:pStyle w:val="CellBody"/>
            </w:pPr>
            <w:r>
              <w:t>Unique</w:t>
            </w:r>
          </w:p>
          <w:p w14:paraId="1878C7DC" w14:textId="77777777" w:rsidR="003E58D7" w:rsidRPr="009E7A72" w:rsidRDefault="003E58D7" w:rsidP="003E58D7">
            <w:pPr>
              <w:pStyle w:val="CellBody"/>
              <w:rPr>
                <w:i/>
              </w:rPr>
            </w:pPr>
            <w:r w:rsidRPr="009E7A72">
              <w:rPr>
                <w:i/>
              </w:rPr>
              <w:t>On-us</w:t>
            </w:r>
          </w:p>
          <w:p w14:paraId="6C9806BB" w14:textId="77777777" w:rsidR="003E58D7" w:rsidRPr="009E7A72" w:rsidRDefault="003E58D7" w:rsidP="003E58D7">
            <w:pPr>
              <w:pStyle w:val="CellBody"/>
              <w:rPr>
                <w:i/>
              </w:rPr>
            </w:pPr>
            <w:r w:rsidRPr="009E7A72">
              <w:rPr>
                <w:i/>
              </w:rPr>
              <w:t>Domestic</w:t>
            </w:r>
          </w:p>
          <w:p w14:paraId="1F471C89" w14:textId="77777777" w:rsidR="003E58D7" w:rsidRDefault="003E58D7" w:rsidP="003E58D7">
            <w:pPr>
              <w:pStyle w:val="CellBody"/>
            </w:pPr>
            <w:r w:rsidRPr="009E7A72">
              <w:rPr>
                <w:i/>
              </w:rPr>
              <w:t>International</w:t>
            </w:r>
          </w:p>
        </w:tc>
        <w:tc>
          <w:tcPr>
            <w:tcW w:w="1440" w:type="dxa"/>
          </w:tcPr>
          <w:p w14:paraId="061E7D21" w14:textId="77777777" w:rsidR="003E58D7" w:rsidRDefault="003E58D7" w:rsidP="003E58D7">
            <w:pPr>
              <w:pStyle w:val="CellBody"/>
            </w:pPr>
          </w:p>
          <w:p w14:paraId="5AB307CB" w14:textId="77777777" w:rsidR="003E58D7" w:rsidRDefault="003E58D7" w:rsidP="003E58D7">
            <w:pPr>
              <w:pStyle w:val="CellBody"/>
            </w:pPr>
            <w:r>
              <w:t>1,100</w:t>
            </w:r>
          </w:p>
          <w:p w14:paraId="213EE86A" w14:textId="77777777" w:rsidR="003E58D7" w:rsidRDefault="003E58D7" w:rsidP="003E58D7">
            <w:pPr>
              <w:pStyle w:val="CellBody"/>
            </w:pPr>
            <w:r>
              <w:t>3,300</w:t>
            </w:r>
          </w:p>
          <w:p w14:paraId="0566F30B" w14:textId="77777777" w:rsidR="003E58D7" w:rsidRDefault="003E58D7" w:rsidP="003E58D7">
            <w:pPr>
              <w:pStyle w:val="CellBody"/>
            </w:pPr>
            <w:r>
              <w:t>0</w:t>
            </w:r>
          </w:p>
        </w:tc>
        <w:tc>
          <w:tcPr>
            <w:tcW w:w="1260" w:type="dxa"/>
          </w:tcPr>
          <w:p w14:paraId="598699E0" w14:textId="77777777" w:rsidR="003E58D7" w:rsidRDefault="003E58D7" w:rsidP="003E58D7">
            <w:pPr>
              <w:pStyle w:val="CellBody"/>
            </w:pPr>
          </w:p>
          <w:p w14:paraId="1BCA1F03" w14:textId="77777777" w:rsidR="003E58D7" w:rsidRDefault="003E58D7" w:rsidP="003E58D7">
            <w:pPr>
              <w:pStyle w:val="CellBody"/>
            </w:pPr>
            <w:r>
              <w:t>0</w:t>
            </w:r>
          </w:p>
          <w:p w14:paraId="34147A80" w14:textId="77777777" w:rsidR="003E58D7" w:rsidRDefault="003E58D7" w:rsidP="003E58D7">
            <w:pPr>
              <w:pStyle w:val="CellBody"/>
            </w:pPr>
            <w:r>
              <w:t>3,300</w:t>
            </w:r>
          </w:p>
          <w:p w14:paraId="10AC5420" w14:textId="77777777" w:rsidR="003E58D7" w:rsidRDefault="003E58D7" w:rsidP="003E58D7">
            <w:pPr>
              <w:pStyle w:val="CellBody"/>
            </w:pPr>
            <w:r>
              <w:t>0</w:t>
            </w:r>
          </w:p>
        </w:tc>
        <w:tc>
          <w:tcPr>
            <w:tcW w:w="720" w:type="dxa"/>
          </w:tcPr>
          <w:p w14:paraId="3E23F803" w14:textId="77777777" w:rsidR="003E58D7" w:rsidRDefault="003E58D7" w:rsidP="003E58D7">
            <w:pPr>
              <w:pStyle w:val="CellBody"/>
            </w:pPr>
            <w:r w:rsidRPr="000428F6">
              <w:t>n/a</w:t>
            </w:r>
          </w:p>
        </w:tc>
        <w:tc>
          <w:tcPr>
            <w:tcW w:w="630" w:type="dxa"/>
          </w:tcPr>
          <w:p w14:paraId="04EE6143" w14:textId="77777777" w:rsidR="003E58D7" w:rsidRDefault="003E58D7" w:rsidP="003E58D7">
            <w:pPr>
              <w:pStyle w:val="CellBody"/>
            </w:pPr>
            <w:r>
              <w:t>n/a</w:t>
            </w:r>
          </w:p>
          <w:p w14:paraId="4815F678" w14:textId="77777777" w:rsidR="003E58D7" w:rsidRDefault="003E58D7" w:rsidP="003E58D7">
            <w:pPr>
              <w:pStyle w:val="CellBody"/>
            </w:pPr>
          </w:p>
        </w:tc>
        <w:tc>
          <w:tcPr>
            <w:tcW w:w="1080" w:type="dxa"/>
          </w:tcPr>
          <w:p w14:paraId="0D9D3D1A" w14:textId="6C2C5005" w:rsidR="003E58D7" w:rsidRDefault="003E58D7" w:rsidP="003E58D7">
            <w:pPr>
              <w:pStyle w:val="CellBody"/>
            </w:pPr>
            <w:r>
              <w:t>n/a</w:t>
            </w:r>
          </w:p>
          <w:p w14:paraId="2C5F5EED" w14:textId="62444E7D" w:rsidR="003E58D7" w:rsidRDefault="003E58D7" w:rsidP="003E58D7">
            <w:pPr>
              <w:pStyle w:val="CellBody"/>
            </w:pPr>
          </w:p>
        </w:tc>
        <w:tc>
          <w:tcPr>
            <w:tcW w:w="1350" w:type="dxa"/>
          </w:tcPr>
          <w:p w14:paraId="6EE19107" w14:textId="77777777" w:rsidR="003E58D7" w:rsidRDefault="003E58D7" w:rsidP="003E58D7">
            <w:pPr>
              <w:pStyle w:val="CellBody"/>
            </w:pPr>
            <w:r>
              <w:t>0</w:t>
            </w:r>
          </w:p>
          <w:p w14:paraId="5E85B8D8" w14:textId="77777777" w:rsidR="003E58D7" w:rsidRDefault="003E58D7" w:rsidP="003E58D7">
            <w:pPr>
              <w:pStyle w:val="CellBody"/>
            </w:pPr>
            <w:r>
              <w:t>0</w:t>
            </w:r>
          </w:p>
          <w:p w14:paraId="61C97BEB" w14:textId="4B1127AF" w:rsidR="003E58D7" w:rsidRDefault="003E58D7" w:rsidP="003E58D7">
            <w:pPr>
              <w:pStyle w:val="CellBody"/>
            </w:pPr>
            <w:r>
              <w:t>0</w:t>
            </w:r>
          </w:p>
        </w:tc>
      </w:tr>
      <w:tr w:rsidR="003E58D7" w:rsidRPr="009D4B48" w14:paraId="3FA5C4C6" w14:textId="77777777" w:rsidTr="003E58D7">
        <w:trPr>
          <w:trHeight w:val="50"/>
        </w:trPr>
        <w:tc>
          <w:tcPr>
            <w:tcW w:w="567" w:type="dxa"/>
          </w:tcPr>
          <w:p w14:paraId="6C171202" w14:textId="77777777" w:rsidR="003E58D7" w:rsidRDefault="003E58D7" w:rsidP="003E58D7">
            <w:pPr>
              <w:pStyle w:val="CellBody"/>
              <w:rPr>
                <w:lang w:val="en-US"/>
              </w:rPr>
            </w:pPr>
            <w:r>
              <w:rPr>
                <w:lang w:val="en-US"/>
              </w:rPr>
              <w:t>7</w:t>
            </w:r>
          </w:p>
        </w:tc>
        <w:tc>
          <w:tcPr>
            <w:tcW w:w="2290" w:type="dxa"/>
          </w:tcPr>
          <w:p w14:paraId="4C1AC997" w14:textId="77777777" w:rsidR="003E58D7" w:rsidRDefault="003E58D7" w:rsidP="003E58D7">
            <w:pPr>
              <w:pStyle w:val="CellBody"/>
            </w:pPr>
            <w:r>
              <w:t>Cross border</w:t>
            </w:r>
          </w:p>
        </w:tc>
        <w:tc>
          <w:tcPr>
            <w:tcW w:w="1440" w:type="dxa"/>
          </w:tcPr>
          <w:p w14:paraId="3AB4913A" w14:textId="77777777" w:rsidR="003E58D7" w:rsidRDefault="003E58D7" w:rsidP="003E58D7">
            <w:pPr>
              <w:pStyle w:val="CellBody"/>
            </w:pPr>
            <w:r>
              <w:t>0</w:t>
            </w:r>
          </w:p>
        </w:tc>
        <w:tc>
          <w:tcPr>
            <w:tcW w:w="1260" w:type="dxa"/>
          </w:tcPr>
          <w:p w14:paraId="3C344313" w14:textId="77777777" w:rsidR="003E58D7" w:rsidRDefault="003E58D7" w:rsidP="003E58D7">
            <w:pPr>
              <w:pStyle w:val="CellBody"/>
            </w:pPr>
            <w:r>
              <w:t>0</w:t>
            </w:r>
          </w:p>
        </w:tc>
        <w:tc>
          <w:tcPr>
            <w:tcW w:w="720" w:type="dxa"/>
          </w:tcPr>
          <w:p w14:paraId="3BFE040C" w14:textId="77777777" w:rsidR="003E58D7" w:rsidRDefault="003E58D7" w:rsidP="003E58D7">
            <w:pPr>
              <w:pStyle w:val="CellBody"/>
            </w:pPr>
            <w:r>
              <w:t>0</w:t>
            </w:r>
          </w:p>
        </w:tc>
        <w:tc>
          <w:tcPr>
            <w:tcW w:w="630" w:type="dxa"/>
          </w:tcPr>
          <w:p w14:paraId="1AEE1987" w14:textId="77777777" w:rsidR="003E58D7" w:rsidRDefault="003E58D7" w:rsidP="003E58D7">
            <w:pPr>
              <w:pStyle w:val="CellBody"/>
            </w:pPr>
            <w:r>
              <w:t>0</w:t>
            </w:r>
          </w:p>
        </w:tc>
        <w:tc>
          <w:tcPr>
            <w:tcW w:w="1080" w:type="dxa"/>
          </w:tcPr>
          <w:p w14:paraId="3B56095D" w14:textId="77777777" w:rsidR="003E58D7" w:rsidRDefault="003E58D7" w:rsidP="003E58D7">
            <w:pPr>
              <w:pStyle w:val="CellBody"/>
            </w:pPr>
            <w:r>
              <w:t>0</w:t>
            </w:r>
          </w:p>
        </w:tc>
        <w:tc>
          <w:tcPr>
            <w:tcW w:w="1350" w:type="dxa"/>
          </w:tcPr>
          <w:p w14:paraId="6EB20CE6" w14:textId="77777777" w:rsidR="003E58D7" w:rsidRDefault="003E58D7" w:rsidP="003E58D7">
            <w:pPr>
              <w:pStyle w:val="CellBody"/>
            </w:pPr>
            <w:r>
              <w:t>0</w:t>
            </w:r>
          </w:p>
        </w:tc>
      </w:tr>
      <w:tr w:rsidR="003E58D7" w:rsidRPr="009D4B48" w14:paraId="22BCEFC6" w14:textId="77777777" w:rsidTr="003E58D7">
        <w:trPr>
          <w:trHeight w:val="50"/>
        </w:trPr>
        <w:tc>
          <w:tcPr>
            <w:tcW w:w="567" w:type="dxa"/>
            <w:tcBorders>
              <w:top w:val="single" w:sz="4" w:space="0" w:color="auto"/>
              <w:left w:val="single" w:sz="4" w:space="0" w:color="auto"/>
              <w:bottom w:val="single" w:sz="4" w:space="0" w:color="auto"/>
              <w:right w:val="single" w:sz="4" w:space="0" w:color="auto"/>
            </w:tcBorders>
          </w:tcPr>
          <w:p w14:paraId="557AA516" w14:textId="77777777" w:rsidR="003E58D7" w:rsidRPr="002502E2" w:rsidRDefault="003E58D7" w:rsidP="003E58D7">
            <w:pPr>
              <w:pStyle w:val="CellBody"/>
              <w:rPr>
                <w:lang w:val="en-US"/>
              </w:rPr>
            </w:pPr>
            <w:r>
              <w:rPr>
                <w:lang w:val="en-US"/>
              </w:rPr>
              <w:t>8</w:t>
            </w:r>
          </w:p>
        </w:tc>
        <w:tc>
          <w:tcPr>
            <w:tcW w:w="2290" w:type="dxa"/>
            <w:tcBorders>
              <w:top w:val="single" w:sz="4" w:space="0" w:color="auto"/>
              <w:left w:val="single" w:sz="4" w:space="0" w:color="auto"/>
              <w:bottom w:val="single" w:sz="4" w:space="0" w:color="auto"/>
              <w:right w:val="single" w:sz="4" w:space="0" w:color="auto"/>
            </w:tcBorders>
          </w:tcPr>
          <w:p w14:paraId="5D1C2FEE" w14:textId="77777777" w:rsidR="003E58D7" w:rsidRDefault="003E58D7" w:rsidP="003E58D7">
            <w:pPr>
              <w:pStyle w:val="CellBody"/>
            </w:pPr>
            <w:r>
              <w:t>Mini statement</w:t>
            </w:r>
          </w:p>
          <w:p w14:paraId="1D67AFBB" w14:textId="77777777" w:rsidR="003E58D7" w:rsidRDefault="003E58D7" w:rsidP="003E58D7">
            <w:pPr>
              <w:pStyle w:val="CellBody"/>
            </w:pPr>
            <w:r>
              <w:lastRenderedPageBreak/>
              <w:t>(</w:t>
            </w:r>
            <w:r w:rsidRPr="002502E2">
              <w:t>Phí tra cứu số dư</w:t>
            </w:r>
            <w:r>
              <w:t>)</w:t>
            </w:r>
          </w:p>
          <w:p w14:paraId="2DCD4C7C" w14:textId="77777777" w:rsidR="003E58D7" w:rsidRDefault="003E58D7" w:rsidP="003E58D7">
            <w:pPr>
              <w:pStyle w:val="CellBody"/>
            </w:pPr>
            <w:r>
              <w:t>On-us</w:t>
            </w:r>
          </w:p>
          <w:p w14:paraId="37FC09B0" w14:textId="77777777" w:rsidR="003E58D7" w:rsidRDefault="003E58D7" w:rsidP="003E58D7">
            <w:pPr>
              <w:pStyle w:val="CellBody"/>
            </w:pPr>
            <w:r>
              <w:t>Domestic</w:t>
            </w:r>
          </w:p>
          <w:p w14:paraId="5B0C7A34" w14:textId="77777777" w:rsidR="003E58D7" w:rsidRPr="009D4B48" w:rsidRDefault="003E58D7" w:rsidP="003E58D7">
            <w:pPr>
              <w:pStyle w:val="CellBody"/>
            </w:pPr>
            <w:r>
              <w:t>International</w:t>
            </w:r>
          </w:p>
        </w:tc>
        <w:tc>
          <w:tcPr>
            <w:tcW w:w="1440" w:type="dxa"/>
            <w:tcBorders>
              <w:top w:val="single" w:sz="4" w:space="0" w:color="auto"/>
              <w:left w:val="single" w:sz="4" w:space="0" w:color="auto"/>
              <w:bottom w:val="single" w:sz="4" w:space="0" w:color="auto"/>
              <w:right w:val="single" w:sz="4" w:space="0" w:color="auto"/>
            </w:tcBorders>
          </w:tcPr>
          <w:p w14:paraId="08B911DB" w14:textId="77777777" w:rsidR="003E58D7" w:rsidRDefault="003E58D7" w:rsidP="003E58D7">
            <w:pPr>
              <w:pStyle w:val="CellBody"/>
            </w:pPr>
            <w:r>
              <w:lastRenderedPageBreak/>
              <w:t>0</w:t>
            </w:r>
          </w:p>
          <w:p w14:paraId="3EEEC6CA" w14:textId="77777777" w:rsidR="003E58D7" w:rsidRDefault="003E58D7" w:rsidP="003E58D7">
            <w:pPr>
              <w:pStyle w:val="CellBody"/>
            </w:pPr>
          </w:p>
          <w:p w14:paraId="694D111E" w14:textId="77777777" w:rsidR="003E58D7" w:rsidRDefault="003E58D7" w:rsidP="003E58D7">
            <w:pPr>
              <w:pStyle w:val="CellBody"/>
            </w:pPr>
            <w:r>
              <w:t>0</w:t>
            </w:r>
          </w:p>
          <w:p w14:paraId="4C968EA7" w14:textId="77777777" w:rsidR="003E58D7" w:rsidRDefault="003E58D7" w:rsidP="003E58D7">
            <w:pPr>
              <w:pStyle w:val="CellBody"/>
            </w:pPr>
            <w:r>
              <w:t>550</w:t>
            </w:r>
          </w:p>
          <w:p w14:paraId="46EB85F1" w14:textId="77777777" w:rsidR="003E58D7" w:rsidRPr="009D4B48" w:rsidRDefault="003E58D7" w:rsidP="003E58D7">
            <w:pPr>
              <w:pStyle w:val="CellBody"/>
            </w:pPr>
            <w:r>
              <w:t>550</w:t>
            </w:r>
          </w:p>
        </w:tc>
        <w:tc>
          <w:tcPr>
            <w:tcW w:w="1260" w:type="dxa"/>
            <w:tcBorders>
              <w:top w:val="single" w:sz="4" w:space="0" w:color="auto"/>
              <w:left w:val="single" w:sz="4" w:space="0" w:color="auto"/>
              <w:bottom w:val="single" w:sz="4" w:space="0" w:color="auto"/>
              <w:right w:val="single" w:sz="4" w:space="0" w:color="auto"/>
            </w:tcBorders>
          </w:tcPr>
          <w:p w14:paraId="547E5042" w14:textId="77777777" w:rsidR="003E58D7" w:rsidRDefault="003E58D7" w:rsidP="003E58D7">
            <w:pPr>
              <w:pStyle w:val="CellBody"/>
            </w:pPr>
            <w:r>
              <w:lastRenderedPageBreak/>
              <w:t>0</w:t>
            </w:r>
          </w:p>
          <w:p w14:paraId="0CD9C86D" w14:textId="77777777" w:rsidR="003E58D7" w:rsidRDefault="003E58D7" w:rsidP="003E58D7">
            <w:pPr>
              <w:pStyle w:val="CellBody"/>
            </w:pPr>
          </w:p>
          <w:p w14:paraId="19EAA5E9" w14:textId="77777777" w:rsidR="003E58D7" w:rsidRDefault="003E58D7" w:rsidP="003E58D7">
            <w:pPr>
              <w:pStyle w:val="CellBody"/>
            </w:pPr>
            <w:r>
              <w:t>0</w:t>
            </w:r>
          </w:p>
          <w:p w14:paraId="59EBAAD8" w14:textId="77777777" w:rsidR="003E58D7" w:rsidRDefault="003E58D7" w:rsidP="003E58D7">
            <w:pPr>
              <w:pStyle w:val="CellBody"/>
            </w:pPr>
            <w:r>
              <w:t>550</w:t>
            </w:r>
          </w:p>
          <w:p w14:paraId="4105FA15" w14:textId="77777777" w:rsidR="003E58D7" w:rsidRDefault="003E58D7" w:rsidP="003E58D7">
            <w:pPr>
              <w:pStyle w:val="CellBody"/>
            </w:pPr>
            <w:r>
              <w:t>550</w:t>
            </w:r>
          </w:p>
        </w:tc>
        <w:tc>
          <w:tcPr>
            <w:tcW w:w="720" w:type="dxa"/>
            <w:tcBorders>
              <w:top w:val="single" w:sz="4" w:space="0" w:color="auto"/>
              <w:left w:val="single" w:sz="4" w:space="0" w:color="auto"/>
              <w:bottom w:val="single" w:sz="4" w:space="0" w:color="auto"/>
              <w:right w:val="single" w:sz="4" w:space="0" w:color="auto"/>
            </w:tcBorders>
          </w:tcPr>
          <w:p w14:paraId="1D57DAC3" w14:textId="77777777" w:rsidR="003E58D7" w:rsidRDefault="003E58D7" w:rsidP="003E58D7">
            <w:pPr>
              <w:pStyle w:val="CellBody"/>
            </w:pPr>
            <w:r>
              <w:lastRenderedPageBreak/>
              <w:t>n/a</w:t>
            </w:r>
          </w:p>
        </w:tc>
        <w:tc>
          <w:tcPr>
            <w:tcW w:w="630" w:type="dxa"/>
            <w:tcBorders>
              <w:top w:val="single" w:sz="4" w:space="0" w:color="auto"/>
              <w:left w:val="single" w:sz="4" w:space="0" w:color="auto"/>
              <w:bottom w:val="single" w:sz="4" w:space="0" w:color="auto"/>
              <w:right w:val="single" w:sz="4" w:space="0" w:color="auto"/>
            </w:tcBorders>
          </w:tcPr>
          <w:p w14:paraId="4E702A3B" w14:textId="77777777" w:rsidR="003E58D7" w:rsidRPr="009D4B48" w:rsidRDefault="003E58D7" w:rsidP="003E58D7">
            <w:pPr>
              <w:pStyle w:val="CellBody"/>
            </w:pPr>
            <w:r>
              <w:t>n/a</w:t>
            </w:r>
          </w:p>
        </w:tc>
        <w:tc>
          <w:tcPr>
            <w:tcW w:w="1080" w:type="dxa"/>
            <w:tcBorders>
              <w:top w:val="single" w:sz="4" w:space="0" w:color="auto"/>
              <w:left w:val="single" w:sz="4" w:space="0" w:color="auto"/>
              <w:bottom w:val="single" w:sz="4" w:space="0" w:color="auto"/>
              <w:right w:val="single" w:sz="4" w:space="0" w:color="auto"/>
            </w:tcBorders>
          </w:tcPr>
          <w:p w14:paraId="74FD101D" w14:textId="0D01527D" w:rsidR="003E58D7" w:rsidRPr="009D4B48" w:rsidRDefault="003E58D7" w:rsidP="003E58D7">
            <w:pPr>
              <w:pStyle w:val="CellBody"/>
            </w:pPr>
            <w:r>
              <w:t>n/a</w:t>
            </w:r>
          </w:p>
        </w:tc>
        <w:tc>
          <w:tcPr>
            <w:tcW w:w="1350" w:type="dxa"/>
            <w:tcBorders>
              <w:top w:val="single" w:sz="4" w:space="0" w:color="auto"/>
              <w:left w:val="single" w:sz="4" w:space="0" w:color="auto"/>
              <w:bottom w:val="single" w:sz="4" w:space="0" w:color="auto"/>
              <w:right w:val="single" w:sz="4" w:space="0" w:color="auto"/>
            </w:tcBorders>
          </w:tcPr>
          <w:p w14:paraId="42F452D8" w14:textId="77777777" w:rsidR="003E58D7" w:rsidRDefault="003E58D7" w:rsidP="003E58D7">
            <w:pPr>
              <w:pStyle w:val="CellBody"/>
            </w:pPr>
            <w:r>
              <w:t>0</w:t>
            </w:r>
          </w:p>
          <w:p w14:paraId="321AF87E" w14:textId="77777777" w:rsidR="003E58D7" w:rsidRDefault="003E58D7" w:rsidP="003E58D7">
            <w:pPr>
              <w:pStyle w:val="CellBody"/>
            </w:pPr>
          </w:p>
          <w:p w14:paraId="4FBBD350" w14:textId="77777777" w:rsidR="003E58D7" w:rsidRDefault="003E58D7" w:rsidP="003E58D7">
            <w:pPr>
              <w:pStyle w:val="CellBody"/>
            </w:pPr>
            <w:r>
              <w:t>0</w:t>
            </w:r>
          </w:p>
          <w:p w14:paraId="73A68039" w14:textId="77777777" w:rsidR="003E58D7" w:rsidRDefault="003E58D7" w:rsidP="003E58D7">
            <w:pPr>
              <w:pStyle w:val="CellBody"/>
            </w:pPr>
            <w:r>
              <w:t>550</w:t>
            </w:r>
          </w:p>
          <w:p w14:paraId="2B6026CA" w14:textId="5591F494" w:rsidR="003E58D7" w:rsidRPr="009D4B48" w:rsidRDefault="003E58D7" w:rsidP="003E58D7">
            <w:pPr>
              <w:pStyle w:val="CellBody"/>
            </w:pPr>
            <w:r>
              <w:t>550</w:t>
            </w:r>
          </w:p>
        </w:tc>
      </w:tr>
      <w:tr w:rsidR="003E58D7" w:rsidRPr="009D4B48" w14:paraId="619C29AC" w14:textId="77777777" w:rsidTr="003E58D7">
        <w:trPr>
          <w:trHeight w:val="50"/>
        </w:trPr>
        <w:tc>
          <w:tcPr>
            <w:tcW w:w="567" w:type="dxa"/>
          </w:tcPr>
          <w:p w14:paraId="454730FB" w14:textId="77777777" w:rsidR="003E58D7" w:rsidRDefault="003E58D7" w:rsidP="003E58D7">
            <w:pPr>
              <w:pStyle w:val="CellBody"/>
              <w:rPr>
                <w:lang w:val="en-US"/>
              </w:rPr>
            </w:pPr>
            <w:r>
              <w:rPr>
                <w:lang w:val="en-US"/>
              </w:rPr>
              <w:lastRenderedPageBreak/>
              <w:t xml:space="preserve">9 </w:t>
            </w:r>
          </w:p>
        </w:tc>
        <w:tc>
          <w:tcPr>
            <w:tcW w:w="2290" w:type="dxa"/>
          </w:tcPr>
          <w:p w14:paraId="572EF3E9" w14:textId="77777777" w:rsidR="003E58D7" w:rsidRDefault="003E58D7" w:rsidP="003E58D7">
            <w:pPr>
              <w:pStyle w:val="CellBody"/>
            </w:pPr>
            <w:r>
              <w:t>InterBank Transfer</w:t>
            </w:r>
          </w:p>
        </w:tc>
        <w:tc>
          <w:tcPr>
            <w:tcW w:w="1440" w:type="dxa"/>
          </w:tcPr>
          <w:p w14:paraId="3F500C9C" w14:textId="77777777" w:rsidR="003E58D7" w:rsidRDefault="003E58D7" w:rsidP="003E58D7">
            <w:pPr>
              <w:pStyle w:val="CellBody"/>
            </w:pPr>
            <w:r>
              <w:t>11,000</w:t>
            </w:r>
          </w:p>
        </w:tc>
        <w:tc>
          <w:tcPr>
            <w:tcW w:w="1260" w:type="dxa"/>
          </w:tcPr>
          <w:p w14:paraId="7D0083C7" w14:textId="77777777" w:rsidR="003E58D7" w:rsidRDefault="003E58D7" w:rsidP="003E58D7">
            <w:pPr>
              <w:pStyle w:val="CellBody"/>
            </w:pPr>
            <w:r>
              <w:t>11,000</w:t>
            </w:r>
          </w:p>
        </w:tc>
        <w:tc>
          <w:tcPr>
            <w:tcW w:w="720" w:type="dxa"/>
          </w:tcPr>
          <w:p w14:paraId="17CC5199" w14:textId="77777777" w:rsidR="003E58D7" w:rsidRDefault="003E58D7" w:rsidP="003E58D7">
            <w:pPr>
              <w:pStyle w:val="CellBody"/>
            </w:pPr>
            <w:r>
              <w:t>n/a</w:t>
            </w:r>
          </w:p>
        </w:tc>
        <w:tc>
          <w:tcPr>
            <w:tcW w:w="630" w:type="dxa"/>
          </w:tcPr>
          <w:p w14:paraId="14630811" w14:textId="77777777" w:rsidR="003E58D7" w:rsidRDefault="003E58D7" w:rsidP="003E58D7">
            <w:pPr>
              <w:pStyle w:val="CellBody"/>
            </w:pPr>
            <w:r>
              <w:t>n/a</w:t>
            </w:r>
          </w:p>
        </w:tc>
        <w:tc>
          <w:tcPr>
            <w:tcW w:w="1080" w:type="dxa"/>
          </w:tcPr>
          <w:p w14:paraId="36393178" w14:textId="5BF119FF" w:rsidR="003E58D7" w:rsidRDefault="003E58D7" w:rsidP="003E58D7">
            <w:pPr>
              <w:pStyle w:val="CellBody"/>
            </w:pPr>
            <w:r>
              <w:t>n/a</w:t>
            </w:r>
          </w:p>
        </w:tc>
        <w:tc>
          <w:tcPr>
            <w:tcW w:w="1350" w:type="dxa"/>
          </w:tcPr>
          <w:p w14:paraId="4B2B9266" w14:textId="7B03CD8A" w:rsidR="003E58D7" w:rsidRDefault="003E58D7" w:rsidP="003E58D7">
            <w:pPr>
              <w:pStyle w:val="CellBody"/>
            </w:pPr>
            <w:r>
              <w:t>11,000</w:t>
            </w:r>
          </w:p>
        </w:tc>
      </w:tr>
    </w:tbl>
    <w:p w14:paraId="2F3C5337" w14:textId="77777777" w:rsidR="00184613" w:rsidRDefault="00184613" w:rsidP="000C73E8">
      <w:pPr>
        <w:pStyle w:val="BodyText"/>
        <w:rPr>
          <w:rFonts w:ascii="Calibri" w:hAnsi="Calibri"/>
        </w:rPr>
      </w:pPr>
    </w:p>
    <w:p w14:paraId="38513EE5" w14:textId="77777777" w:rsidR="00685EEE" w:rsidRPr="00D255C5" w:rsidRDefault="00685EEE" w:rsidP="000C73E8">
      <w:pPr>
        <w:pStyle w:val="BodyText"/>
        <w:rPr>
          <w:rFonts w:asciiTheme="minorHAnsi" w:hAnsiTheme="minorHAnsi" w:cstheme="minorHAnsi"/>
          <w:sz w:val="20"/>
          <w:szCs w:val="20"/>
        </w:rPr>
      </w:pPr>
      <w:r w:rsidRPr="00D255C5">
        <w:rPr>
          <w:rFonts w:asciiTheme="minorHAnsi" w:hAnsiTheme="minorHAnsi" w:cstheme="minorHAnsi"/>
          <w:sz w:val="20"/>
          <w:szCs w:val="20"/>
        </w:rPr>
        <w:t>(*): Bank can change later</w:t>
      </w:r>
    </w:p>
    <w:p w14:paraId="1FE6AFD5" w14:textId="77777777" w:rsidR="000C73E8" w:rsidRDefault="000C73E8" w:rsidP="000C73E8">
      <w:pPr>
        <w:pStyle w:val="Heading2"/>
        <w:numPr>
          <w:ilvl w:val="1"/>
          <w:numId w:val="4"/>
        </w:numPr>
        <w:tabs>
          <w:tab w:val="num" w:pos="576"/>
        </w:tabs>
        <w:ind w:left="576"/>
      </w:pPr>
      <w:bookmarkStart w:id="1168" w:name="_Toc503283571"/>
      <w:r>
        <w:t>Limitations</w:t>
      </w:r>
      <w:bookmarkEnd w:id="1168"/>
    </w:p>
    <w:p w14:paraId="6FF453A5" w14:textId="77777777" w:rsidR="000C73E8" w:rsidRDefault="000C73E8" w:rsidP="000C73E8">
      <w:pPr>
        <w:pStyle w:val="BodyTextBullet0"/>
        <w:ind w:left="360" w:hanging="360"/>
      </w:pPr>
      <w:r>
        <w:t>N/A</w:t>
      </w:r>
    </w:p>
    <w:p w14:paraId="0B39D5E8" w14:textId="77777777" w:rsidR="000C73E8" w:rsidRDefault="000C73E8" w:rsidP="000C73E8">
      <w:pPr>
        <w:pStyle w:val="BodyTextBullet0"/>
        <w:ind w:left="360" w:hanging="360"/>
      </w:pPr>
    </w:p>
    <w:p w14:paraId="44CFED96" w14:textId="77777777" w:rsidR="000C73E8" w:rsidRDefault="000C73E8" w:rsidP="000C73E8">
      <w:pPr>
        <w:pStyle w:val="Heading2"/>
        <w:numPr>
          <w:ilvl w:val="1"/>
          <w:numId w:val="4"/>
        </w:numPr>
        <w:tabs>
          <w:tab w:val="num" w:pos="576"/>
        </w:tabs>
        <w:ind w:left="576"/>
      </w:pPr>
      <w:bookmarkStart w:id="1169" w:name="_Toc503283572"/>
      <w:r>
        <w:t>Impact Areas</w:t>
      </w:r>
      <w:bookmarkEnd w:id="1169"/>
    </w:p>
    <w:p w14:paraId="77DA7831" w14:textId="77777777" w:rsidR="00C1032B" w:rsidRPr="009F3DA3" w:rsidRDefault="00C1032B" w:rsidP="00C1032B">
      <w:pPr>
        <w:pStyle w:val="Heading1"/>
        <w:numPr>
          <w:ilvl w:val="0"/>
          <w:numId w:val="4"/>
        </w:numPr>
        <w:tabs>
          <w:tab w:val="clear" w:pos="432"/>
          <w:tab w:val="clear" w:pos="720"/>
          <w:tab w:val="left" w:pos="540"/>
        </w:tabs>
        <w:ind w:left="540" w:hanging="540"/>
        <w:jc w:val="both"/>
      </w:pPr>
      <w:bookmarkStart w:id="1170" w:name="_Toc435029879"/>
      <w:bookmarkStart w:id="1171" w:name="_Toc503283573"/>
      <w:bookmarkEnd w:id="1170"/>
      <w:r w:rsidRPr="009F3DA3">
        <w:lastRenderedPageBreak/>
        <w:t>REQC00</w:t>
      </w:r>
      <w:r w:rsidR="00AD589E">
        <w:t>20</w:t>
      </w:r>
      <w:r>
        <w:t xml:space="preserve"> -</w:t>
      </w:r>
      <w:r w:rsidRPr="009F3DA3">
        <w:t xml:space="preserve"> Interest</w:t>
      </w:r>
      <w:bookmarkEnd w:id="1171"/>
    </w:p>
    <w:p w14:paraId="1341F4CD" w14:textId="77777777" w:rsidR="00C1032B" w:rsidRPr="009F3DA3" w:rsidRDefault="00C1032B" w:rsidP="00C1032B">
      <w:pPr>
        <w:pStyle w:val="Heading2"/>
        <w:numPr>
          <w:ilvl w:val="1"/>
          <w:numId w:val="4"/>
        </w:numPr>
        <w:tabs>
          <w:tab w:val="clear" w:pos="718"/>
          <w:tab w:val="num" w:pos="540"/>
        </w:tabs>
        <w:ind w:left="540" w:hanging="540"/>
        <w:jc w:val="both"/>
      </w:pPr>
      <w:bookmarkStart w:id="1172" w:name="_Toc503283574"/>
      <w:r w:rsidRPr="009F3DA3">
        <w:t>Introduction</w:t>
      </w:r>
      <w:bookmarkEnd w:id="1172"/>
    </w:p>
    <w:p w14:paraId="64591FD5" w14:textId="0C98DF3E" w:rsidR="00C1032B" w:rsidRPr="009F3DA3" w:rsidRDefault="00C1032B" w:rsidP="00C1032B">
      <w:pPr>
        <w:jc w:val="both"/>
      </w:pPr>
      <w:r w:rsidRPr="009F3DA3">
        <w:t xml:space="preserve">Currently, </w:t>
      </w:r>
      <w:r w:rsidR="001830BF">
        <w:t xml:space="preserve">ORIENT COMMERCIAL BANK </w:t>
      </w:r>
      <w:r w:rsidRPr="009F3DA3">
        <w:t>Interest calculation is performed at the accounting contract level and only if the contract is a revolving credit (no interest is calculated for debit contracts).</w:t>
      </w:r>
    </w:p>
    <w:p w14:paraId="4A271388" w14:textId="560F3E31" w:rsidR="00C1032B" w:rsidRPr="009F3DA3" w:rsidRDefault="001830BF" w:rsidP="00C1032B">
      <w:pPr>
        <w:jc w:val="both"/>
      </w:pPr>
      <w:r>
        <w:t xml:space="preserve">ORIENT COMMERCIAL BANK </w:t>
      </w:r>
      <w:r w:rsidR="00C1032B" w:rsidRPr="009F3DA3">
        <w:t>requires support for the current interest calculation methodology. It is also required to support interest computation methodology based on the transaction date (daily interest calculation).</w:t>
      </w:r>
    </w:p>
    <w:p w14:paraId="58252A7C" w14:textId="77777777" w:rsidR="00C1032B" w:rsidRDefault="00C1032B" w:rsidP="00A02326">
      <w:pPr>
        <w:jc w:val="both"/>
      </w:pPr>
      <w:r>
        <w:t>The contract will use the interest rate defined at the product level but it can also be defined at the contract level.</w:t>
      </w:r>
    </w:p>
    <w:p w14:paraId="24DBCE56" w14:textId="77777777" w:rsidR="00C1032B" w:rsidRPr="009F3DA3" w:rsidRDefault="00C1032B" w:rsidP="00C1032B">
      <w:pPr>
        <w:jc w:val="both"/>
      </w:pPr>
    </w:p>
    <w:p w14:paraId="1F877350" w14:textId="77777777" w:rsidR="00C1032B" w:rsidRDefault="00C1032B" w:rsidP="00C1032B">
      <w:pPr>
        <w:pStyle w:val="Heading2"/>
        <w:numPr>
          <w:ilvl w:val="1"/>
          <w:numId w:val="4"/>
        </w:numPr>
        <w:tabs>
          <w:tab w:val="clear" w:pos="718"/>
          <w:tab w:val="num" w:pos="540"/>
        </w:tabs>
        <w:ind w:left="540" w:hanging="540"/>
        <w:jc w:val="both"/>
      </w:pPr>
      <w:bookmarkStart w:id="1173" w:name="_Toc503283575"/>
      <w:r w:rsidRPr="009F3DA3">
        <w:t>REQC00</w:t>
      </w:r>
      <w:r w:rsidR="00AD589E">
        <w:t>20</w:t>
      </w:r>
      <w:r w:rsidRPr="009F3DA3">
        <w:t>.1 – Interest Calculation</w:t>
      </w:r>
      <w:bookmarkEnd w:id="1173"/>
    </w:p>
    <w:p w14:paraId="2A5F9523" w14:textId="77777777" w:rsidR="00C1032B" w:rsidRPr="009F3DA3" w:rsidRDefault="00C1032B" w:rsidP="00C1032B">
      <w:pPr>
        <w:pStyle w:val="Heading3"/>
      </w:pPr>
      <w:bookmarkStart w:id="1174" w:name="_Toc503283576"/>
      <w:r w:rsidRPr="009F3DA3">
        <w:t>Business Requirements</w:t>
      </w:r>
      <w:bookmarkEnd w:id="1174"/>
    </w:p>
    <w:p w14:paraId="54EC2163" w14:textId="21C1F900" w:rsidR="00C1032B" w:rsidRDefault="000434A4" w:rsidP="000434A4">
      <w:pPr>
        <w:pStyle w:val="ResponseText"/>
        <w:spacing w:after="0"/>
      </w:pPr>
      <w:r>
        <w:rPr>
          <w:color w:val="auto"/>
          <w:szCs w:val="22"/>
        </w:rPr>
        <w:t>Purchase t</w:t>
      </w:r>
      <w:r w:rsidR="00C1032B" w:rsidRPr="009F3DA3">
        <w:rPr>
          <w:color w:val="auto"/>
          <w:szCs w:val="22"/>
        </w:rPr>
        <w:t xml:space="preserve">ransactions for the </w:t>
      </w:r>
      <w:r>
        <w:rPr>
          <w:color w:val="auto"/>
          <w:szCs w:val="22"/>
        </w:rPr>
        <w:t>first</w:t>
      </w:r>
      <w:r w:rsidR="00C1032B" w:rsidRPr="009F3DA3">
        <w:rPr>
          <w:color w:val="auto"/>
          <w:szCs w:val="22"/>
        </w:rPr>
        <w:t xml:space="preserve"> cycle are free of interest. Interest calculation is done from statement date to statement date (Clos</w:t>
      </w:r>
      <w:r>
        <w:rPr>
          <w:color w:val="auto"/>
          <w:szCs w:val="22"/>
        </w:rPr>
        <w:t>ing</w:t>
      </w:r>
      <w:r w:rsidR="00C1032B" w:rsidRPr="009F3DA3">
        <w:rPr>
          <w:color w:val="auto"/>
          <w:szCs w:val="22"/>
        </w:rPr>
        <w:t xml:space="preserve"> </w:t>
      </w:r>
      <w:r>
        <w:rPr>
          <w:color w:val="auto"/>
          <w:szCs w:val="22"/>
        </w:rPr>
        <w:t xml:space="preserve">daily </w:t>
      </w:r>
      <w:r w:rsidR="00C1032B" w:rsidRPr="009F3DA3">
        <w:rPr>
          <w:color w:val="auto"/>
          <w:szCs w:val="22"/>
        </w:rPr>
        <w:t xml:space="preserve">balance interest calculation) and applies if the cardholder does not pay the full amount by the due date. </w:t>
      </w:r>
    </w:p>
    <w:p w14:paraId="01C9BB1F" w14:textId="77777777" w:rsidR="000434A4" w:rsidRPr="009F3DA3" w:rsidRDefault="000434A4" w:rsidP="000434A4">
      <w:pPr>
        <w:pStyle w:val="ResponseText"/>
        <w:spacing w:after="0"/>
      </w:pPr>
    </w:p>
    <w:p w14:paraId="331C33CF" w14:textId="5878E385" w:rsidR="00C1032B" w:rsidRDefault="000434A4" w:rsidP="00C1032B">
      <w:pPr>
        <w:jc w:val="both"/>
      </w:pPr>
      <w:r>
        <w:t xml:space="preserve">The </w:t>
      </w:r>
      <w:r w:rsidR="00C1032B">
        <w:t xml:space="preserve">periodical (monthly) computation of interest are depending on the real number of days within each </w:t>
      </w:r>
      <w:r w:rsidR="00C1032B" w:rsidRPr="00BF7A70">
        <w:rPr>
          <w:u w:val="single"/>
        </w:rPr>
        <w:t>period</w:t>
      </w:r>
      <w:r w:rsidR="00C1032B">
        <w:t xml:space="preserve"> </w:t>
      </w:r>
    </w:p>
    <w:p w14:paraId="5BFC51BC" w14:textId="77777777" w:rsidR="000833FF" w:rsidRDefault="004000DC" w:rsidP="00C1032B">
      <w:pPr>
        <w:jc w:val="both"/>
        <w:rPr>
          <w:strike/>
        </w:rPr>
      </w:pPr>
      <w:r w:rsidRPr="0085274C">
        <w:rPr>
          <w:strike/>
          <w:noProof/>
          <w:lang w:val="en-ZA" w:eastAsia="en-ZA"/>
        </w:rPr>
        <w:drawing>
          <wp:inline distT="0" distB="0" distL="0" distR="0" wp14:anchorId="35E0BEE9" wp14:editId="0A08B834">
            <wp:extent cx="5939790" cy="95313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953135"/>
                    </a:xfrm>
                    <a:prstGeom prst="rect">
                      <a:avLst/>
                    </a:prstGeom>
                    <a:noFill/>
                    <a:ln>
                      <a:noFill/>
                    </a:ln>
                  </pic:spPr>
                </pic:pic>
              </a:graphicData>
            </a:graphic>
          </wp:inline>
        </w:drawing>
      </w:r>
    </w:p>
    <w:p w14:paraId="79D8795A" w14:textId="77777777" w:rsidR="00AA0E1C" w:rsidRPr="009F3DA3" w:rsidRDefault="00AA0E1C" w:rsidP="00C1032B">
      <w:pPr>
        <w:jc w:val="both"/>
        <w:rPr>
          <w:strike/>
        </w:rPr>
      </w:pPr>
    </w:p>
    <w:p w14:paraId="00B46CA8" w14:textId="30BD37E3" w:rsidR="00C1032B" w:rsidRPr="009F3DA3" w:rsidRDefault="00C1032B" w:rsidP="005C03FF">
      <w:pPr>
        <w:pStyle w:val="CommentText"/>
        <w:jc w:val="both"/>
        <w:rPr>
          <w:lang w:val="en-GB"/>
        </w:rPr>
      </w:pPr>
      <w:r w:rsidRPr="009F3DA3">
        <w:rPr>
          <w:lang w:val="en-GB"/>
        </w:rPr>
        <w:t xml:space="preserve">Note: Interest calculated for </w:t>
      </w:r>
      <w:r w:rsidR="00314F47">
        <w:rPr>
          <w:lang w:val="en-GB"/>
        </w:rPr>
        <w:t xml:space="preserve">current </w:t>
      </w:r>
      <w:r w:rsidRPr="009F3DA3">
        <w:rPr>
          <w:lang w:val="en-GB"/>
        </w:rPr>
        <w:t xml:space="preserve">cycle will be integrated in the balance of the next cycle. Therefore interest will then also be computed on the interest. </w:t>
      </w:r>
    </w:p>
    <w:p w14:paraId="24B91F5B" w14:textId="77777777" w:rsidR="00C1032B" w:rsidRPr="009F3DA3" w:rsidRDefault="00C1032B" w:rsidP="00C1032B">
      <w:pPr>
        <w:pStyle w:val="CommentText"/>
        <w:rPr>
          <w:lang w:val="en-GB"/>
        </w:rPr>
      </w:pPr>
    </w:p>
    <w:p w14:paraId="6CF4B3FC" w14:textId="77777777" w:rsidR="00C1032B" w:rsidRDefault="00C1032B" w:rsidP="00734963">
      <w:pPr>
        <w:pStyle w:val="CommentText"/>
        <w:jc w:val="both"/>
        <w:rPr>
          <w:lang w:val="en-GB"/>
        </w:rPr>
      </w:pPr>
      <w:r w:rsidRPr="009F3DA3">
        <w:rPr>
          <w:lang w:val="en-GB"/>
        </w:rPr>
        <w:t xml:space="preserve">Note: </w:t>
      </w:r>
      <w:r>
        <w:rPr>
          <w:lang w:val="en-GB"/>
        </w:rPr>
        <w:t>All</w:t>
      </w:r>
      <w:r w:rsidRPr="009F3DA3">
        <w:rPr>
          <w:lang w:val="en-GB"/>
        </w:rPr>
        <w:t xml:space="preserve"> fees</w:t>
      </w:r>
      <w:r>
        <w:rPr>
          <w:lang w:val="en-GB"/>
        </w:rPr>
        <w:t xml:space="preserve"> (including annual fees)</w:t>
      </w:r>
      <w:r w:rsidRPr="009F3DA3">
        <w:rPr>
          <w:lang w:val="en-GB"/>
        </w:rPr>
        <w:t xml:space="preserve"> are included into the balance and therefore subject to interest calculation.</w:t>
      </w:r>
    </w:p>
    <w:p w14:paraId="02A9AC4B" w14:textId="77777777" w:rsidR="00DF50FD" w:rsidRDefault="00DF50FD" w:rsidP="00CD7614">
      <w:pPr>
        <w:jc w:val="both"/>
      </w:pPr>
    </w:p>
    <w:p w14:paraId="42437E1B" w14:textId="77777777" w:rsidR="00CD7614" w:rsidRPr="00DF50FD" w:rsidRDefault="00CD7614" w:rsidP="00CD7614">
      <w:pPr>
        <w:jc w:val="both"/>
      </w:pPr>
      <w:r w:rsidRPr="00DF50FD">
        <w:t>Interest for Purchase transaction will not be calculated in following cases:</w:t>
      </w:r>
    </w:p>
    <w:p w14:paraId="3249A8E1" w14:textId="6615DFBF" w:rsidR="00CD7614" w:rsidRPr="00DF50FD" w:rsidRDefault="00D917DF" w:rsidP="00DF50FD">
      <w:pPr>
        <w:pStyle w:val="ListParagraph"/>
        <w:numPr>
          <w:ilvl w:val="1"/>
          <w:numId w:val="69"/>
        </w:numPr>
        <w:jc w:val="both"/>
      </w:pPr>
      <w:r w:rsidRPr="00DF50FD">
        <w:t>O</w:t>
      </w:r>
      <w:r w:rsidR="00CD7614" w:rsidRPr="00DF50FD">
        <w:t>pening balance</w:t>
      </w:r>
      <w:r w:rsidRPr="00DF50FD">
        <w:t xml:space="preserve"> is greater than zero</w:t>
      </w:r>
    </w:p>
    <w:p w14:paraId="4EE08CC4" w14:textId="70358BE2" w:rsidR="00CD7614" w:rsidRPr="00DF50FD" w:rsidRDefault="00CD7614" w:rsidP="00DF50FD">
      <w:pPr>
        <w:pStyle w:val="ListParagraph"/>
        <w:numPr>
          <w:ilvl w:val="1"/>
          <w:numId w:val="69"/>
        </w:numPr>
        <w:jc w:val="both"/>
      </w:pPr>
      <w:r w:rsidRPr="00DF50FD">
        <w:t xml:space="preserve">Customer pays </w:t>
      </w:r>
      <w:r w:rsidR="00D917DF" w:rsidRPr="00DF50FD">
        <w:t>full</w:t>
      </w:r>
      <w:r w:rsidRPr="00DF50FD">
        <w:t xml:space="preserve"> before Due date</w:t>
      </w:r>
    </w:p>
    <w:p w14:paraId="17850A8E" w14:textId="77777777" w:rsidR="00F17FBF" w:rsidRDefault="00F17FBF" w:rsidP="00C1032B">
      <w:pPr>
        <w:pStyle w:val="CommentText"/>
        <w:rPr>
          <w:lang w:val="en-GB"/>
        </w:rPr>
      </w:pPr>
    </w:p>
    <w:p w14:paraId="65F2AAC6" w14:textId="77777777" w:rsidR="00C1032B" w:rsidRPr="009F3DA3" w:rsidRDefault="00C1032B" w:rsidP="00C1032B">
      <w:pPr>
        <w:pStyle w:val="Heading3"/>
      </w:pPr>
      <w:bookmarkStart w:id="1175" w:name="_Toc435029884"/>
      <w:bookmarkStart w:id="1176" w:name="_Toc435029885"/>
      <w:bookmarkStart w:id="1177" w:name="_Toc503283577"/>
      <w:bookmarkEnd w:id="1175"/>
      <w:bookmarkEnd w:id="1176"/>
      <w:r w:rsidRPr="009F3DA3">
        <w:lastRenderedPageBreak/>
        <w:t>REQC00</w:t>
      </w:r>
      <w:r w:rsidR="00AD589E">
        <w:t>20</w:t>
      </w:r>
      <w:r w:rsidRPr="009F3DA3">
        <w:t>.1.1 – Current Interest Calculation methodology</w:t>
      </w:r>
      <w:bookmarkEnd w:id="1177"/>
    </w:p>
    <w:p w14:paraId="298E48D2" w14:textId="77777777" w:rsidR="00C1032B" w:rsidRPr="009F3DA3" w:rsidRDefault="00C1032B" w:rsidP="00C1032B">
      <w:pPr>
        <w:jc w:val="both"/>
      </w:pPr>
      <w:r w:rsidRPr="009F3DA3">
        <w:t>Interest is accrued for the amount (outstanding balance (including fees)) using the following formula:</w:t>
      </w:r>
    </w:p>
    <w:p w14:paraId="528C606D" w14:textId="77777777" w:rsidR="00C1032B" w:rsidRPr="009F3DA3" w:rsidRDefault="00C1032B" w:rsidP="00C1032B">
      <w:pPr>
        <w:pStyle w:val="ListParagraph"/>
        <w:tabs>
          <w:tab w:val="num" w:pos="540"/>
        </w:tabs>
        <w:spacing w:after="0"/>
        <w:ind w:left="540"/>
        <w:jc w:val="both"/>
      </w:pPr>
    </w:p>
    <w:p w14:paraId="6E5C2204" w14:textId="77777777" w:rsidR="00C1032B" w:rsidRPr="009F3DA3" w:rsidRDefault="00C1032B" w:rsidP="00C1032B">
      <w:pPr>
        <w:pStyle w:val="BodyTextBullet0"/>
        <w:ind w:left="900" w:hanging="360"/>
        <w:contextualSpacing/>
        <w:jc w:val="both"/>
        <w:rPr>
          <w:b/>
          <w:i/>
          <w:color w:val="C0504D"/>
        </w:rPr>
      </w:pPr>
      <w:r w:rsidRPr="009F3DA3">
        <w:rPr>
          <w:b/>
          <w:i/>
          <w:color w:val="C0504D"/>
        </w:rPr>
        <w:t xml:space="preserve"> Annual Interest Rate X % *(</w:t>
      </w:r>
      <w:r>
        <w:rPr>
          <w:b/>
          <w:i/>
          <w:color w:val="C0504D"/>
        </w:rPr>
        <w:t>Outstanding</w:t>
      </w:r>
      <w:r w:rsidRPr="009F3DA3">
        <w:rPr>
          <w:b/>
          <w:i/>
          <w:color w:val="C0504D"/>
        </w:rPr>
        <w:t xml:space="preserve"> Balance) </w:t>
      </w:r>
      <w:r>
        <w:rPr>
          <w:b/>
          <w:i/>
          <w:color w:val="C0504D"/>
        </w:rPr>
        <w:t>* number of days / days per year</w:t>
      </w:r>
    </w:p>
    <w:p w14:paraId="5F91ED49" w14:textId="77777777" w:rsidR="00C1032B" w:rsidRPr="009F3DA3" w:rsidRDefault="00C1032B" w:rsidP="00C1032B">
      <w:pPr>
        <w:spacing w:after="0"/>
        <w:jc w:val="both"/>
      </w:pPr>
      <w:r w:rsidRPr="009F3DA3">
        <w:t xml:space="preserve">Interests from the previous cycle are integrated into the balance of the current cycle. </w:t>
      </w:r>
    </w:p>
    <w:p w14:paraId="7C48F0D8" w14:textId="77777777" w:rsidR="00C1032B" w:rsidRDefault="00C1032B" w:rsidP="00C1032B">
      <w:pPr>
        <w:jc w:val="both"/>
      </w:pPr>
    </w:p>
    <w:p w14:paraId="154C7AD1" w14:textId="4E4F7E59" w:rsidR="00B452A5" w:rsidRDefault="000E7D02" w:rsidP="00B452A5">
      <w:pPr>
        <w:jc w:val="both"/>
      </w:pPr>
      <w:r>
        <w:t xml:space="preserve">Cash Interest Amount </w:t>
      </w:r>
      <w:r w:rsidR="00B452A5" w:rsidRPr="00B452A5">
        <w:t xml:space="preserve">calculated from the date of cash transaction debited on card account until the date that cardholder pays all debited amounts arised by cash transaction. </w:t>
      </w:r>
      <w:r w:rsidR="00C52FD0">
        <w:t xml:space="preserve">Cash Interest Amount </w:t>
      </w:r>
      <w:r w:rsidR="00B452A5" w:rsidRPr="00B452A5">
        <w:t>will not be excepted in any case.</w:t>
      </w:r>
    </w:p>
    <w:p w14:paraId="32107094" w14:textId="77777777" w:rsidR="00D36146" w:rsidRDefault="00D36146" w:rsidP="00B452A5">
      <w:pPr>
        <w:jc w:val="both"/>
      </w:pPr>
      <w:r>
        <w:rPr>
          <w:noProof/>
          <w:lang w:val="en-ZA" w:eastAsia="en-ZA"/>
        </w:rPr>
        <w:drawing>
          <wp:inline distT="0" distB="0" distL="0" distR="0" wp14:anchorId="0B8F6847" wp14:editId="17A026EA">
            <wp:extent cx="5940425" cy="9144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914400"/>
                    </a:xfrm>
                    <a:prstGeom prst="rect">
                      <a:avLst/>
                    </a:prstGeom>
                    <a:noFill/>
                    <a:ln>
                      <a:noFill/>
                    </a:ln>
                  </pic:spPr>
                </pic:pic>
              </a:graphicData>
            </a:graphic>
          </wp:inline>
        </w:drawing>
      </w:r>
    </w:p>
    <w:p w14:paraId="3BBBB0A3" w14:textId="04CCA846" w:rsidR="00D36146" w:rsidRDefault="00D36146" w:rsidP="00D36146">
      <w:pPr>
        <w:pStyle w:val="CommentText"/>
        <w:rPr>
          <w:lang w:val="en-GB"/>
        </w:rPr>
      </w:pPr>
      <w:r>
        <w:rPr>
          <w:lang w:val="en-GB"/>
        </w:rPr>
        <w:t>Note: we assume that transaction is executed on 5</w:t>
      </w:r>
      <w:r w:rsidRPr="00F765EF">
        <w:rPr>
          <w:vertAlign w:val="superscript"/>
          <w:lang w:val="en-GB"/>
        </w:rPr>
        <w:t>th</w:t>
      </w:r>
      <w:r>
        <w:rPr>
          <w:lang w:val="en-GB"/>
        </w:rPr>
        <w:t xml:space="preserve"> Nov 2015 and cardholder has paid on 10</w:t>
      </w:r>
      <w:r w:rsidRPr="00F765EF">
        <w:rPr>
          <w:vertAlign w:val="superscript"/>
          <w:lang w:val="en-GB"/>
        </w:rPr>
        <w:t>th</w:t>
      </w:r>
      <w:r>
        <w:rPr>
          <w:lang w:val="en-GB"/>
        </w:rPr>
        <w:t xml:space="preserve"> Nov 2015 then </w:t>
      </w:r>
      <w:r w:rsidR="001830BF">
        <w:rPr>
          <w:lang w:val="en-GB"/>
        </w:rPr>
        <w:t xml:space="preserve">ORIENT COMMERCIAL BANK </w:t>
      </w:r>
      <w:r>
        <w:rPr>
          <w:lang w:val="en-GB"/>
        </w:rPr>
        <w:t>want number of days to be 5 when CMS calculating interest.</w:t>
      </w:r>
    </w:p>
    <w:p w14:paraId="2A743302" w14:textId="77777777" w:rsidR="00D36146" w:rsidRPr="00B452A5" w:rsidRDefault="00D36146" w:rsidP="00B452A5">
      <w:pPr>
        <w:jc w:val="both"/>
      </w:pPr>
    </w:p>
    <w:p w14:paraId="46D5ACBE" w14:textId="377E0948" w:rsidR="00B452A5" w:rsidRDefault="00A42066" w:rsidP="00B452A5">
      <w:pPr>
        <w:jc w:val="both"/>
      </w:pPr>
      <w:r>
        <w:t xml:space="preserve">Interest Amount </w:t>
      </w:r>
      <w:r w:rsidR="00B452A5" w:rsidRPr="00B452A5">
        <w:t xml:space="preserve">calculated in case cardholder does not pay or only pays one part of closing balance or pays after min due date. </w:t>
      </w:r>
    </w:p>
    <w:p w14:paraId="5E2E7533" w14:textId="77777777" w:rsidR="00B452A5" w:rsidRDefault="00B452A5" w:rsidP="00B452A5">
      <w:pPr>
        <w:jc w:val="both"/>
      </w:pPr>
      <w:r w:rsidRPr="00D36146">
        <w:t>Min due: calculated in the percent of closing balance</w:t>
      </w:r>
    </w:p>
    <w:p w14:paraId="37531805" w14:textId="77777777" w:rsidR="00C1032B" w:rsidRPr="009F3DA3" w:rsidRDefault="00C06D49" w:rsidP="00C1032B">
      <w:pPr>
        <w:pStyle w:val="Heading3"/>
      </w:pPr>
      <w:bookmarkStart w:id="1178" w:name="_Toc503283578"/>
      <w:r>
        <w:t>T</w:t>
      </w:r>
      <w:r w:rsidR="00C1032B" w:rsidRPr="009F3DA3">
        <w:t>echnical Details</w:t>
      </w:r>
      <w:bookmarkEnd w:id="1178"/>
    </w:p>
    <w:p w14:paraId="09CD4047" w14:textId="77777777" w:rsidR="00C1032B" w:rsidRPr="009F3DA3" w:rsidRDefault="00C1032B" w:rsidP="00C1032B">
      <w:r w:rsidRPr="009F3DA3">
        <w:t>WAY4 can be configured to support these requirements out-of-the-box.</w:t>
      </w:r>
    </w:p>
    <w:p w14:paraId="222789B5" w14:textId="77777777" w:rsidR="00C1032B" w:rsidRPr="009F3DA3" w:rsidRDefault="00C1032B" w:rsidP="00C1032B">
      <w:pPr>
        <w:pStyle w:val="BodyText"/>
      </w:pPr>
    </w:p>
    <w:p w14:paraId="61DABB25" w14:textId="77777777" w:rsidR="00C1032B" w:rsidRPr="009F3DA3" w:rsidRDefault="00C1032B" w:rsidP="00C1032B">
      <w:pPr>
        <w:pStyle w:val="Heading2"/>
        <w:numPr>
          <w:ilvl w:val="1"/>
          <w:numId w:val="4"/>
        </w:numPr>
        <w:tabs>
          <w:tab w:val="clear" w:pos="718"/>
          <w:tab w:val="num" w:pos="540"/>
        </w:tabs>
        <w:ind w:left="540" w:hanging="540"/>
        <w:jc w:val="both"/>
      </w:pPr>
      <w:bookmarkStart w:id="1179" w:name="_Toc503283579"/>
      <w:r w:rsidRPr="009F3DA3">
        <w:t>REQC00</w:t>
      </w:r>
      <w:r w:rsidR="00DA7F24">
        <w:t>20</w:t>
      </w:r>
      <w:r w:rsidRPr="009F3DA3">
        <w:t>.2 – Interests Rates</w:t>
      </w:r>
      <w:bookmarkEnd w:id="1179"/>
    </w:p>
    <w:p w14:paraId="1F4A64D8" w14:textId="77777777" w:rsidR="00C1032B" w:rsidRPr="009F3DA3" w:rsidRDefault="00C1032B" w:rsidP="00C1032B">
      <w:pPr>
        <w:pStyle w:val="Heading3"/>
      </w:pPr>
      <w:bookmarkStart w:id="1180" w:name="_Toc503283580"/>
      <w:r w:rsidRPr="009F3DA3">
        <w:t>Business Requirements</w:t>
      </w:r>
      <w:bookmarkEnd w:id="1180"/>
    </w:p>
    <w:p w14:paraId="040B6340" w14:textId="77777777" w:rsidR="00C1032B" w:rsidRDefault="00C1032B" w:rsidP="00C1032B">
      <w:pPr>
        <w:pStyle w:val="BodyTextBullet0"/>
        <w:jc w:val="both"/>
        <w:rPr>
          <w:szCs w:val="22"/>
        </w:rPr>
      </w:pPr>
      <w:r w:rsidRPr="009F3DA3">
        <w:t xml:space="preserve">It is required to be able to define </w:t>
      </w:r>
      <w:r w:rsidRPr="009F3DA3">
        <w:rPr>
          <w:szCs w:val="22"/>
        </w:rPr>
        <w:t>different interest rates as follows:</w:t>
      </w:r>
    </w:p>
    <w:p w14:paraId="43EB4B3E" w14:textId="77777777" w:rsidR="00C1032B" w:rsidRDefault="00C1032B" w:rsidP="00737E58">
      <w:pPr>
        <w:pStyle w:val="ListParagraph"/>
        <w:numPr>
          <w:ilvl w:val="0"/>
          <w:numId w:val="52"/>
        </w:numPr>
        <w:spacing w:after="0"/>
        <w:jc w:val="both"/>
        <w:rPr>
          <w:szCs w:val="22"/>
        </w:rPr>
      </w:pPr>
      <w:r>
        <w:rPr>
          <w:szCs w:val="22"/>
        </w:rPr>
        <w:t>Due Rate for Cash</w:t>
      </w:r>
    </w:p>
    <w:p w14:paraId="34B25DD2" w14:textId="77777777" w:rsidR="00C1032B" w:rsidRDefault="00C1032B" w:rsidP="00737E58">
      <w:pPr>
        <w:pStyle w:val="ListParagraph"/>
        <w:numPr>
          <w:ilvl w:val="0"/>
          <w:numId w:val="52"/>
        </w:numPr>
        <w:spacing w:after="0"/>
        <w:jc w:val="both"/>
        <w:rPr>
          <w:szCs w:val="22"/>
        </w:rPr>
      </w:pPr>
      <w:r>
        <w:rPr>
          <w:szCs w:val="22"/>
        </w:rPr>
        <w:t>Due Rate for Retail</w:t>
      </w:r>
    </w:p>
    <w:p w14:paraId="39C60207" w14:textId="77777777" w:rsidR="00C1032B" w:rsidRDefault="00C1032B" w:rsidP="00737E58">
      <w:pPr>
        <w:pStyle w:val="ListParagraph"/>
        <w:numPr>
          <w:ilvl w:val="0"/>
          <w:numId w:val="52"/>
        </w:numPr>
        <w:spacing w:after="0"/>
        <w:jc w:val="both"/>
        <w:rPr>
          <w:szCs w:val="22"/>
        </w:rPr>
      </w:pPr>
      <w:r>
        <w:rPr>
          <w:szCs w:val="22"/>
        </w:rPr>
        <w:t>OverDue Rate</w:t>
      </w:r>
    </w:p>
    <w:p w14:paraId="7C489DFB" w14:textId="77777777" w:rsidR="00C1032B" w:rsidRDefault="00C1032B" w:rsidP="00737E58">
      <w:pPr>
        <w:pStyle w:val="ListParagraph"/>
        <w:numPr>
          <w:ilvl w:val="0"/>
          <w:numId w:val="52"/>
        </w:numPr>
        <w:spacing w:after="0"/>
        <w:jc w:val="both"/>
        <w:rPr>
          <w:szCs w:val="22"/>
        </w:rPr>
      </w:pPr>
      <w:r>
        <w:rPr>
          <w:szCs w:val="22"/>
        </w:rPr>
        <w:t>Overlimit Rate</w:t>
      </w:r>
      <w:r w:rsidR="000F7C84">
        <w:rPr>
          <w:szCs w:val="22"/>
        </w:rPr>
        <w:t xml:space="preserve"> </w:t>
      </w:r>
    </w:p>
    <w:p w14:paraId="08E1A56A" w14:textId="77777777" w:rsidR="00C1032B" w:rsidRPr="009F3DA3" w:rsidRDefault="00C1032B" w:rsidP="00737E58">
      <w:pPr>
        <w:pStyle w:val="ListParagraph"/>
        <w:numPr>
          <w:ilvl w:val="0"/>
          <w:numId w:val="52"/>
        </w:numPr>
        <w:spacing w:after="0"/>
        <w:jc w:val="both"/>
        <w:rPr>
          <w:szCs w:val="22"/>
        </w:rPr>
      </w:pPr>
    </w:p>
    <w:p w14:paraId="53939778" w14:textId="77777777" w:rsidR="00C1032B" w:rsidRDefault="00C1032B" w:rsidP="00C1032B">
      <w:pPr>
        <w:pStyle w:val="BodyTextBullet0"/>
        <w:jc w:val="both"/>
      </w:pPr>
    </w:p>
    <w:p w14:paraId="6026A6C4" w14:textId="77777777" w:rsidR="00C1032B" w:rsidRDefault="00C1032B" w:rsidP="00C1032B">
      <w:pPr>
        <w:pStyle w:val="BodyTextBullet0"/>
        <w:jc w:val="both"/>
      </w:pPr>
      <w:r>
        <w:t>Accounts can be setup in WAY4 with different priority such that when a payment is received, it is used to first payoff outstanding amount in accounts with a higher priority (typically accounts which have higher interest rate are paid off first).</w:t>
      </w:r>
    </w:p>
    <w:p w14:paraId="45D894AE" w14:textId="77777777" w:rsidR="00C1032B" w:rsidRDefault="00C1032B" w:rsidP="00C1032B">
      <w:pPr>
        <w:pStyle w:val="BodyTextBullet0"/>
        <w:jc w:val="both"/>
      </w:pPr>
    </w:p>
    <w:p w14:paraId="20CCAB22" w14:textId="77777777" w:rsidR="00C1032B" w:rsidRDefault="00C1032B" w:rsidP="00C1032B">
      <w:pPr>
        <w:pStyle w:val="BodyTextBullet0"/>
        <w:jc w:val="both"/>
        <w:rPr>
          <w:szCs w:val="22"/>
        </w:rPr>
      </w:pPr>
      <w:r w:rsidRPr="009F3DA3">
        <w:lastRenderedPageBreak/>
        <w:t xml:space="preserve">It is also requested to have the ability </w:t>
      </w:r>
      <w:r w:rsidRPr="009F3DA3">
        <w:rPr>
          <w:szCs w:val="22"/>
        </w:rPr>
        <w:t xml:space="preserve">to automatically re-compute interests after a transaction reversal </w:t>
      </w:r>
      <w:r>
        <w:rPr>
          <w:szCs w:val="22"/>
        </w:rPr>
        <w:t>in current cycle.</w:t>
      </w:r>
    </w:p>
    <w:p w14:paraId="66CDFB9C" w14:textId="77777777" w:rsidR="00983D31" w:rsidRPr="009F3DA3" w:rsidRDefault="00983D31" w:rsidP="00C1032B">
      <w:pPr>
        <w:pStyle w:val="BodyTextBullet0"/>
        <w:jc w:val="both"/>
        <w:rPr>
          <w:szCs w:val="22"/>
        </w:rPr>
      </w:pPr>
    </w:p>
    <w:p w14:paraId="073A7BB9" w14:textId="77777777" w:rsidR="00C1032B" w:rsidRPr="00A27FE2" w:rsidRDefault="00A27FE2" w:rsidP="00C1032B">
      <w:pPr>
        <w:pStyle w:val="BodyTextBullet0"/>
        <w:jc w:val="both"/>
        <w:rPr>
          <w:b/>
        </w:rPr>
      </w:pPr>
      <w:r w:rsidRPr="00A27FE2">
        <w:rPr>
          <w:b/>
        </w:rPr>
        <w:t>MC Credit Card for Corporate Client</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323"/>
        <w:gridCol w:w="990"/>
        <w:gridCol w:w="900"/>
        <w:gridCol w:w="990"/>
        <w:gridCol w:w="900"/>
        <w:gridCol w:w="900"/>
        <w:gridCol w:w="900"/>
        <w:gridCol w:w="900"/>
        <w:gridCol w:w="900"/>
      </w:tblGrid>
      <w:tr w:rsidR="0092150F" w:rsidRPr="009D4B48" w14:paraId="60032B92" w14:textId="0E987E9C" w:rsidTr="00F83EB4">
        <w:trPr>
          <w:cantSplit/>
          <w:trHeight w:val="263"/>
          <w:tblHeader/>
        </w:trPr>
        <w:tc>
          <w:tcPr>
            <w:tcW w:w="567" w:type="dxa"/>
            <w:shd w:val="clear" w:color="auto" w:fill="FFC000"/>
          </w:tcPr>
          <w:p w14:paraId="69A918D5" w14:textId="77777777" w:rsidR="0092150F" w:rsidRPr="009D4B48" w:rsidRDefault="0092150F" w:rsidP="000A0652">
            <w:pPr>
              <w:pStyle w:val="CellHeader"/>
              <w:rPr>
                <w:snapToGrid w:val="0"/>
                <w:lang w:val="en-US"/>
              </w:rPr>
            </w:pPr>
            <w:r w:rsidRPr="009D4B48">
              <w:rPr>
                <w:snapToGrid w:val="0"/>
                <w:lang w:val="en-US"/>
              </w:rPr>
              <w:t>N</w:t>
            </w:r>
            <w:r>
              <w:rPr>
                <w:snapToGrid w:val="0"/>
                <w:lang w:val="en-US"/>
              </w:rPr>
              <w:t>o</w:t>
            </w:r>
          </w:p>
        </w:tc>
        <w:tc>
          <w:tcPr>
            <w:tcW w:w="1323" w:type="dxa"/>
            <w:shd w:val="clear" w:color="auto" w:fill="FFC000"/>
          </w:tcPr>
          <w:p w14:paraId="172A9F2A" w14:textId="4D6C51EF" w:rsidR="0092150F" w:rsidRPr="009D4B48" w:rsidRDefault="0092150F" w:rsidP="000A0652">
            <w:pPr>
              <w:pStyle w:val="CellHeader"/>
              <w:rPr>
                <w:snapToGrid w:val="0"/>
                <w:lang w:val="en-US"/>
              </w:rPr>
            </w:pPr>
            <w:r>
              <w:rPr>
                <w:snapToGrid w:val="0"/>
                <w:lang w:val="en-US"/>
              </w:rPr>
              <w:t>Delinquency</w:t>
            </w:r>
          </w:p>
        </w:tc>
        <w:tc>
          <w:tcPr>
            <w:tcW w:w="7380" w:type="dxa"/>
            <w:gridSpan w:val="8"/>
            <w:shd w:val="clear" w:color="auto" w:fill="FFC000"/>
          </w:tcPr>
          <w:p w14:paraId="0B3DD8F4" w14:textId="6C7572B0" w:rsidR="0092150F" w:rsidRDefault="0092150F" w:rsidP="0092150F">
            <w:pPr>
              <w:pStyle w:val="CellHeader"/>
              <w:jc w:val="center"/>
              <w:rPr>
                <w:snapToGrid w:val="0"/>
                <w:lang w:val="en-US"/>
              </w:rPr>
            </w:pPr>
            <w:r>
              <w:rPr>
                <w:snapToGrid w:val="0"/>
                <w:lang w:val="en-US"/>
              </w:rPr>
              <w:t>Client Classifier</w:t>
            </w:r>
          </w:p>
        </w:tc>
      </w:tr>
      <w:tr w:rsidR="0092150F" w:rsidRPr="009D4B48" w14:paraId="1DA6B81C" w14:textId="5EB8B78B" w:rsidTr="0092150F">
        <w:trPr>
          <w:cantSplit/>
          <w:trHeight w:val="263"/>
          <w:tblHeader/>
        </w:trPr>
        <w:tc>
          <w:tcPr>
            <w:tcW w:w="567" w:type="dxa"/>
            <w:shd w:val="clear" w:color="auto" w:fill="FFC000"/>
          </w:tcPr>
          <w:p w14:paraId="74AB6677" w14:textId="77777777" w:rsidR="0092150F" w:rsidRPr="009D4B48" w:rsidRDefault="0092150F" w:rsidP="000A0652">
            <w:pPr>
              <w:pStyle w:val="CellHeader"/>
              <w:rPr>
                <w:snapToGrid w:val="0"/>
                <w:lang w:val="en-US"/>
              </w:rPr>
            </w:pPr>
          </w:p>
        </w:tc>
        <w:tc>
          <w:tcPr>
            <w:tcW w:w="1323" w:type="dxa"/>
            <w:shd w:val="clear" w:color="auto" w:fill="FFC000"/>
          </w:tcPr>
          <w:p w14:paraId="6E86C8AE" w14:textId="77777777" w:rsidR="0092150F" w:rsidRPr="009D4B48" w:rsidRDefault="0092150F" w:rsidP="000A0652">
            <w:pPr>
              <w:pStyle w:val="CellHeader"/>
              <w:rPr>
                <w:snapToGrid w:val="0"/>
                <w:lang w:val="en-US"/>
              </w:rPr>
            </w:pPr>
          </w:p>
        </w:tc>
        <w:tc>
          <w:tcPr>
            <w:tcW w:w="990" w:type="dxa"/>
            <w:shd w:val="clear" w:color="auto" w:fill="FFC000"/>
          </w:tcPr>
          <w:p w14:paraId="43CDB951" w14:textId="33DAF4A7" w:rsidR="0092150F" w:rsidRDefault="0092150F" w:rsidP="0092150F">
            <w:pPr>
              <w:pStyle w:val="CellHeader"/>
              <w:rPr>
                <w:snapToGrid w:val="0"/>
                <w:lang w:val="en-US"/>
              </w:rPr>
            </w:pPr>
            <w:r>
              <w:rPr>
                <w:snapToGrid w:val="0"/>
                <w:lang w:val="en-US"/>
              </w:rPr>
              <w:t xml:space="preserve">Staff </w:t>
            </w:r>
          </w:p>
        </w:tc>
        <w:tc>
          <w:tcPr>
            <w:tcW w:w="900" w:type="dxa"/>
            <w:shd w:val="clear" w:color="auto" w:fill="FFC000"/>
          </w:tcPr>
          <w:p w14:paraId="464B26E0" w14:textId="71E88CBF" w:rsidR="0092150F" w:rsidRDefault="0092150F" w:rsidP="000A0652">
            <w:pPr>
              <w:pStyle w:val="CellHeader"/>
              <w:rPr>
                <w:snapToGrid w:val="0"/>
                <w:lang w:val="en-US"/>
              </w:rPr>
            </w:pPr>
            <w:r>
              <w:rPr>
                <w:snapToGrid w:val="0"/>
                <w:lang w:val="en-US"/>
              </w:rPr>
              <w:t>Normal</w:t>
            </w:r>
          </w:p>
        </w:tc>
        <w:tc>
          <w:tcPr>
            <w:tcW w:w="990" w:type="dxa"/>
            <w:shd w:val="clear" w:color="auto" w:fill="FFC000"/>
          </w:tcPr>
          <w:p w14:paraId="4C814157" w14:textId="016C72AD" w:rsidR="0092150F" w:rsidRDefault="0092150F" w:rsidP="000A0652">
            <w:pPr>
              <w:pStyle w:val="CellHeader"/>
              <w:rPr>
                <w:snapToGrid w:val="0"/>
                <w:lang w:val="en-US"/>
              </w:rPr>
            </w:pPr>
            <w:r>
              <w:rPr>
                <w:snapToGrid w:val="0"/>
                <w:lang w:val="en-US"/>
              </w:rPr>
              <w:t>Saving</w:t>
            </w:r>
          </w:p>
        </w:tc>
        <w:tc>
          <w:tcPr>
            <w:tcW w:w="900" w:type="dxa"/>
            <w:shd w:val="clear" w:color="auto" w:fill="FFC000"/>
          </w:tcPr>
          <w:p w14:paraId="579D92D4" w14:textId="387810EB" w:rsidR="0092150F" w:rsidRDefault="0092150F" w:rsidP="000A0652">
            <w:pPr>
              <w:pStyle w:val="CellHeader"/>
              <w:rPr>
                <w:snapToGrid w:val="0"/>
                <w:lang w:val="en-US"/>
              </w:rPr>
            </w:pPr>
            <w:r>
              <w:rPr>
                <w:snapToGrid w:val="0"/>
                <w:lang w:val="en-US"/>
              </w:rPr>
              <w:t>VIP</w:t>
            </w:r>
          </w:p>
        </w:tc>
        <w:tc>
          <w:tcPr>
            <w:tcW w:w="900" w:type="dxa"/>
            <w:shd w:val="clear" w:color="auto" w:fill="FFC000"/>
          </w:tcPr>
          <w:p w14:paraId="189EE814" w14:textId="712DD871" w:rsidR="0092150F" w:rsidRDefault="0092150F" w:rsidP="000A0652">
            <w:pPr>
              <w:pStyle w:val="CellHeader"/>
              <w:rPr>
                <w:snapToGrid w:val="0"/>
                <w:lang w:val="en-US"/>
              </w:rPr>
            </w:pPr>
            <w:r>
              <w:rPr>
                <w:snapToGrid w:val="0"/>
                <w:lang w:val="en-US"/>
              </w:rPr>
              <w:t>CCEH1</w:t>
            </w:r>
          </w:p>
        </w:tc>
        <w:tc>
          <w:tcPr>
            <w:tcW w:w="900" w:type="dxa"/>
            <w:shd w:val="clear" w:color="auto" w:fill="FFC000"/>
          </w:tcPr>
          <w:p w14:paraId="64EFDE1D" w14:textId="06D560E3" w:rsidR="0092150F" w:rsidRDefault="0092150F" w:rsidP="000A0652">
            <w:pPr>
              <w:pStyle w:val="CellHeader"/>
              <w:rPr>
                <w:snapToGrid w:val="0"/>
                <w:lang w:val="en-US"/>
              </w:rPr>
            </w:pPr>
            <w:r>
              <w:rPr>
                <w:snapToGrid w:val="0"/>
                <w:lang w:val="en-US"/>
              </w:rPr>
              <w:t>CCEH2</w:t>
            </w:r>
          </w:p>
        </w:tc>
        <w:tc>
          <w:tcPr>
            <w:tcW w:w="900" w:type="dxa"/>
            <w:shd w:val="clear" w:color="auto" w:fill="FFC000"/>
          </w:tcPr>
          <w:p w14:paraId="5FBEDE37" w14:textId="42F2A56E" w:rsidR="0092150F" w:rsidRDefault="0092150F" w:rsidP="000A0652">
            <w:pPr>
              <w:pStyle w:val="CellHeader"/>
              <w:rPr>
                <w:snapToGrid w:val="0"/>
                <w:lang w:val="en-US"/>
              </w:rPr>
            </w:pPr>
            <w:r>
              <w:rPr>
                <w:snapToGrid w:val="0"/>
                <w:lang w:val="en-US"/>
              </w:rPr>
              <w:t>CCEP1</w:t>
            </w:r>
          </w:p>
        </w:tc>
        <w:tc>
          <w:tcPr>
            <w:tcW w:w="900" w:type="dxa"/>
            <w:shd w:val="clear" w:color="auto" w:fill="FFC000"/>
          </w:tcPr>
          <w:p w14:paraId="6F664475" w14:textId="04E9DFE2" w:rsidR="0092150F" w:rsidRDefault="0092150F" w:rsidP="000A0652">
            <w:pPr>
              <w:pStyle w:val="CellHeader"/>
              <w:rPr>
                <w:snapToGrid w:val="0"/>
                <w:lang w:val="en-US"/>
              </w:rPr>
            </w:pPr>
            <w:r>
              <w:rPr>
                <w:snapToGrid w:val="0"/>
                <w:lang w:val="en-US"/>
              </w:rPr>
              <w:t>Zero</w:t>
            </w:r>
          </w:p>
        </w:tc>
      </w:tr>
      <w:tr w:rsidR="0092150F" w:rsidRPr="009D4B48" w14:paraId="41AD331F" w14:textId="415D2B19" w:rsidTr="0092150F">
        <w:trPr>
          <w:trHeight w:val="50"/>
        </w:trPr>
        <w:tc>
          <w:tcPr>
            <w:tcW w:w="567" w:type="dxa"/>
          </w:tcPr>
          <w:p w14:paraId="1FF1D421" w14:textId="77777777" w:rsidR="0092150F" w:rsidRPr="009D4B48" w:rsidRDefault="0092150F" w:rsidP="00D96F01">
            <w:pPr>
              <w:pStyle w:val="CellBody"/>
              <w:rPr>
                <w:lang w:val="ru-RU"/>
              </w:rPr>
            </w:pPr>
            <w:r w:rsidRPr="009D4B48">
              <w:rPr>
                <w:lang w:val="ru-RU"/>
              </w:rPr>
              <w:t>1</w:t>
            </w:r>
          </w:p>
        </w:tc>
        <w:tc>
          <w:tcPr>
            <w:tcW w:w="1323" w:type="dxa"/>
          </w:tcPr>
          <w:p w14:paraId="1B63B42E" w14:textId="77777777" w:rsidR="0092150F" w:rsidRPr="00A76BB8" w:rsidRDefault="0092150F" w:rsidP="00D96F01">
            <w:pPr>
              <w:pStyle w:val="CellBody"/>
            </w:pPr>
            <w:r w:rsidRPr="00A76BB8">
              <w:t>In Due</w:t>
            </w:r>
          </w:p>
        </w:tc>
        <w:tc>
          <w:tcPr>
            <w:tcW w:w="990" w:type="dxa"/>
          </w:tcPr>
          <w:p w14:paraId="7DD8D49A" w14:textId="77777777" w:rsidR="0092150F" w:rsidRDefault="0092150F" w:rsidP="00D96F01">
            <w:pPr>
              <w:pStyle w:val="CellBody"/>
            </w:pPr>
            <w:r w:rsidRPr="00563C91">
              <w:t>10.01%</w:t>
            </w:r>
          </w:p>
          <w:p w14:paraId="543A4FEB" w14:textId="3BB9F70D" w:rsidR="0092150F" w:rsidRPr="009D4B48" w:rsidRDefault="0092150F" w:rsidP="00563C91">
            <w:pPr>
              <w:pStyle w:val="CellBody"/>
            </w:pPr>
          </w:p>
        </w:tc>
        <w:tc>
          <w:tcPr>
            <w:tcW w:w="900" w:type="dxa"/>
          </w:tcPr>
          <w:p w14:paraId="5B101AC9" w14:textId="77777777" w:rsidR="0092150F" w:rsidRDefault="0092150F" w:rsidP="0092150F">
            <w:pPr>
              <w:pStyle w:val="CellBody"/>
            </w:pPr>
            <w:r w:rsidRPr="00563C91">
              <w:t>24%</w:t>
            </w:r>
          </w:p>
          <w:p w14:paraId="5C18D79D" w14:textId="77777777" w:rsidR="0092150F" w:rsidRPr="009D4B48" w:rsidRDefault="0092150F" w:rsidP="00D96F01">
            <w:pPr>
              <w:pStyle w:val="CellBody"/>
            </w:pPr>
          </w:p>
        </w:tc>
        <w:tc>
          <w:tcPr>
            <w:tcW w:w="990" w:type="dxa"/>
          </w:tcPr>
          <w:p w14:paraId="24508182" w14:textId="77777777" w:rsidR="0092150F" w:rsidRDefault="0092150F" w:rsidP="0092150F">
            <w:pPr>
              <w:pStyle w:val="CellBody"/>
            </w:pPr>
            <w:r>
              <w:t>17%</w:t>
            </w:r>
          </w:p>
          <w:p w14:paraId="4BFAACA8" w14:textId="77777777" w:rsidR="0092150F" w:rsidRPr="009D4B48" w:rsidRDefault="0092150F" w:rsidP="00D96F01">
            <w:pPr>
              <w:pStyle w:val="CellBody"/>
            </w:pPr>
          </w:p>
        </w:tc>
        <w:tc>
          <w:tcPr>
            <w:tcW w:w="900" w:type="dxa"/>
          </w:tcPr>
          <w:p w14:paraId="719FA1B6" w14:textId="77777777" w:rsidR="0092150F" w:rsidRDefault="0092150F" w:rsidP="0092150F">
            <w:pPr>
              <w:pStyle w:val="CellBody"/>
            </w:pPr>
            <w:r>
              <w:t>18%</w:t>
            </w:r>
          </w:p>
          <w:p w14:paraId="2780E96C" w14:textId="77777777" w:rsidR="0092150F" w:rsidRPr="009D4B48" w:rsidRDefault="0092150F" w:rsidP="00D96F01">
            <w:pPr>
              <w:pStyle w:val="CellBody"/>
            </w:pPr>
          </w:p>
        </w:tc>
        <w:tc>
          <w:tcPr>
            <w:tcW w:w="900" w:type="dxa"/>
          </w:tcPr>
          <w:p w14:paraId="1F48D575" w14:textId="77777777" w:rsidR="0092150F" w:rsidRDefault="0092150F" w:rsidP="0092150F">
            <w:pPr>
              <w:pStyle w:val="CellBody"/>
            </w:pPr>
            <w:r>
              <w:t>25%</w:t>
            </w:r>
          </w:p>
          <w:p w14:paraId="03800F40" w14:textId="5316A9E7" w:rsidR="0092150F" w:rsidRPr="009D4B48" w:rsidRDefault="0092150F" w:rsidP="00D96F01">
            <w:pPr>
              <w:pStyle w:val="CellBody"/>
            </w:pPr>
          </w:p>
        </w:tc>
        <w:tc>
          <w:tcPr>
            <w:tcW w:w="900" w:type="dxa"/>
          </w:tcPr>
          <w:p w14:paraId="335FEF59" w14:textId="77777777" w:rsidR="0092150F" w:rsidRDefault="0092150F" w:rsidP="0092150F">
            <w:pPr>
              <w:pStyle w:val="CellBody"/>
            </w:pPr>
            <w:r>
              <w:t>22%</w:t>
            </w:r>
          </w:p>
          <w:p w14:paraId="77C523C0" w14:textId="77777777" w:rsidR="0092150F" w:rsidRPr="009D4B48" w:rsidRDefault="0092150F" w:rsidP="00D96F01">
            <w:pPr>
              <w:pStyle w:val="CellBody"/>
            </w:pPr>
          </w:p>
        </w:tc>
        <w:tc>
          <w:tcPr>
            <w:tcW w:w="900" w:type="dxa"/>
          </w:tcPr>
          <w:p w14:paraId="4E32468C" w14:textId="77777777" w:rsidR="0092150F" w:rsidRDefault="0092150F" w:rsidP="0092150F">
            <w:pPr>
              <w:pStyle w:val="CellBody"/>
            </w:pPr>
            <w:r>
              <w:t>20%</w:t>
            </w:r>
          </w:p>
          <w:p w14:paraId="4C554F36" w14:textId="6128DD78" w:rsidR="0092150F" w:rsidRPr="009D4B48" w:rsidRDefault="0092150F" w:rsidP="00D96F01">
            <w:pPr>
              <w:pStyle w:val="CellBody"/>
            </w:pPr>
          </w:p>
        </w:tc>
        <w:tc>
          <w:tcPr>
            <w:tcW w:w="900" w:type="dxa"/>
          </w:tcPr>
          <w:p w14:paraId="2E4B3BD2" w14:textId="684792F3" w:rsidR="0092150F" w:rsidRPr="009D4B48" w:rsidRDefault="0092150F" w:rsidP="00D96F01">
            <w:pPr>
              <w:pStyle w:val="CellBody"/>
            </w:pPr>
            <w:r>
              <w:t>0%</w:t>
            </w:r>
          </w:p>
        </w:tc>
      </w:tr>
      <w:tr w:rsidR="0092150F" w:rsidRPr="009D4B48" w14:paraId="3C4ED3F1" w14:textId="1742A3AF" w:rsidTr="00F83EB4">
        <w:trPr>
          <w:trHeight w:val="50"/>
        </w:trPr>
        <w:tc>
          <w:tcPr>
            <w:tcW w:w="567" w:type="dxa"/>
          </w:tcPr>
          <w:p w14:paraId="2C8F0F65" w14:textId="7D78B5A4" w:rsidR="0092150F" w:rsidRPr="00606C1B" w:rsidRDefault="0092150F" w:rsidP="00D96F01">
            <w:pPr>
              <w:pStyle w:val="CellBody"/>
              <w:rPr>
                <w:lang w:val="en-US"/>
              </w:rPr>
            </w:pPr>
            <w:r>
              <w:rPr>
                <w:lang w:val="en-US"/>
              </w:rPr>
              <w:t>2</w:t>
            </w:r>
          </w:p>
        </w:tc>
        <w:tc>
          <w:tcPr>
            <w:tcW w:w="1323" w:type="dxa"/>
          </w:tcPr>
          <w:p w14:paraId="074E5516" w14:textId="77777777" w:rsidR="0092150F" w:rsidRDefault="0092150F" w:rsidP="00D96F01">
            <w:pPr>
              <w:pStyle w:val="CellBody"/>
            </w:pPr>
            <w:r>
              <w:t>Overdue</w:t>
            </w:r>
          </w:p>
        </w:tc>
        <w:tc>
          <w:tcPr>
            <w:tcW w:w="7380" w:type="dxa"/>
            <w:gridSpan w:val="8"/>
          </w:tcPr>
          <w:p w14:paraId="728E337C" w14:textId="1FB9EF19" w:rsidR="0092150F" w:rsidRPr="009D4B48" w:rsidRDefault="0092150F" w:rsidP="00D96F01">
            <w:pPr>
              <w:pStyle w:val="CellBody"/>
            </w:pPr>
            <w:r>
              <w:t>150% of In Due rate</w:t>
            </w:r>
          </w:p>
        </w:tc>
      </w:tr>
      <w:tr w:rsidR="0092150F" w:rsidRPr="009D4B48" w14:paraId="0E569C2E" w14:textId="5459FDC1" w:rsidTr="0092150F">
        <w:trPr>
          <w:trHeight w:val="50"/>
        </w:trPr>
        <w:tc>
          <w:tcPr>
            <w:tcW w:w="567" w:type="dxa"/>
          </w:tcPr>
          <w:p w14:paraId="37258D02" w14:textId="77777777" w:rsidR="0092150F" w:rsidRDefault="0092150F" w:rsidP="00D96F01">
            <w:pPr>
              <w:pStyle w:val="CellBody"/>
              <w:rPr>
                <w:lang w:val="en-US"/>
              </w:rPr>
            </w:pPr>
            <w:r>
              <w:rPr>
                <w:lang w:val="en-US"/>
              </w:rPr>
              <w:t>3</w:t>
            </w:r>
          </w:p>
        </w:tc>
        <w:tc>
          <w:tcPr>
            <w:tcW w:w="1323" w:type="dxa"/>
          </w:tcPr>
          <w:p w14:paraId="369F5201" w14:textId="77777777" w:rsidR="0092150F" w:rsidRDefault="0092150F" w:rsidP="00D96F01">
            <w:pPr>
              <w:pStyle w:val="CellBody"/>
            </w:pPr>
            <w:r>
              <w:t>Overlimit</w:t>
            </w:r>
          </w:p>
        </w:tc>
        <w:tc>
          <w:tcPr>
            <w:tcW w:w="990" w:type="dxa"/>
          </w:tcPr>
          <w:p w14:paraId="1919C6C2" w14:textId="63F26887" w:rsidR="0092150F" w:rsidRPr="009D4B48" w:rsidRDefault="0092150F" w:rsidP="007763A9">
            <w:pPr>
              <w:pStyle w:val="CellBody"/>
            </w:pPr>
            <w:r>
              <w:t>0</w:t>
            </w:r>
          </w:p>
        </w:tc>
        <w:tc>
          <w:tcPr>
            <w:tcW w:w="900" w:type="dxa"/>
          </w:tcPr>
          <w:p w14:paraId="0CEAC484" w14:textId="65A0F741" w:rsidR="0092150F" w:rsidRPr="009D4B48" w:rsidRDefault="0092150F" w:rsidP="00D96F01">
            <w:pPr>
              <w:pStyle w:val="CellBody"/>
            </w:pPr>
            <w:r>
              <w:t>0</w:t>
            </w:r>
          </w:p>
        </w:tc>
        <w:tc>
          <w:tcPr>
            <w:tcW w:w="990" w:type="dxa"/>
          </w:tcPr>
          <w:p w14:paraId="1671E197" w14:textId="6B3A6E40" w:rsidR="0092150F" w:rsidRPr="009D4B48" w:rsidRDefault="0092150F" w:rsidP="00D96F01">
            <w:pPr>
              <w:pStyle w:val="CellBody"/>
            </w:pPr>
            <w:r>
              <w:t>0</w:t>
            </w:r>
          </w:p>
        </w:tc>
        <w:tc>
          <w:tcPr>
            <w:tcW w:w="900" w:type="dxa"/>
          </w:tcPr>
          <w:p w14:paraId="42C8C471" w14:textId="3BA46DD5" w:rsidR="0092150F" w:rsidRPr="009D4B48" w:rsidRDefault="0092150F" w:rsidP="00D96F01">
            <w:pPr>
              <w:pStyle w:val="CellBody"/>
            </w:pPr>
            <w:r>
              <w:t>0</w:t>
            </w:r>
          </w:p>
        </w:tc>
        <w:tc>
          <w:tcPr>
            <w:tcW w:w="900" w:type="dxa"/>
          </w:tcPr>
          <w:p w14:paraId="22DBCD2D" w14:textId="2E166377" w:rsidR="0092150F" w:rsidRPr="009D4B48" w:rsidRDefault="0092150F" w:rsidP="00D96F01">
            <w:pPr>
              <w:pStyle w:val="CellBody"/>
            </w:pPr>
            <w:r>
              <w:t>0</w:t>
            </w:r>
          </w:p>
        </w:tc>
        <w:tc>
          <w:tcPr>
            <w:tcW w:w="900" w:type="dxa"/>
          </w:tcPr>
          <w:p w14:paraId="69C2F568" w14:textId="2BF292F7" w:rsidR="0092150F" w:rsidRPr="009D4B48" w:rsidRDefault="0092150F" w:rsidP="00D96F01">
            <w:pPr>
              <w:pStyle w:val="CellBody"/>
            </w:pPr>
            <w:r>
              <w:t>0</w:t>
            </w:r>
          </w:p>
        </w:tc>
        <w:tc>
          <w:tcPr>
            <w:tcW w:w="900" w:type="dxa"/>
          </w:tcPr>
          <w:p w14:paraId="67B95C93" w14:textId="13FCD331" w:rsidR="0092150F" w:rsidRPr="009D4B48" w:rsidRDefault="0092150F" w:rsidP="00D96F01">
            <w:pPr>
              <w:pStyle w:val="CellBody"/>
            </w:pPr>
            <w:r>
              <w:t>0</w:t>
            </w:r>
          </w:p>
        </w:tc>
        <w:tc>
          <w:tcPr>
            <w:tcW w:w="900" w:type="dxa"/>
          </w:tcPr>
          <w:p w14:paraId="1B68A98F" w14:textId="653EC0E3" w:rsidR="0092150F" w:rsidRPr="009D4B48" w:rsidRDefault="0092150F" w:rsidP="00D96F01">
            <w:pPr>
              <w:pStyle w:val="CellBody"/>
            </w:pPr>
            <w:r>
              <w:t>0</w:t>
            </w:r>
          </w:p>
        </w:tc>
      </w:tr>
    </w:tbl>
    <w:p w14:paraId="2BB25187" w14:textId="77777777" w:rsidR="00A27FE2" w:rsidRDefault="00A27FE2" w:rsidP="00C1032B">
      <w:pPr>
        <w:pStyle w:val="BodyTextBullet0"/>
        <w:jc w:val="both"/>
      </w:pPr>
    </w:p>
    <w:p w14:paraId="4025E970" w14:textId="77777777" w:rsidR="00FA13B4" w:rsidRDefault="00FA13B4" w:rsidP="00C1032B">
      <w:pPr>
        <w:pStyle w:val="BodyTextBullet0"/>
        <w:jc w:val="both"/>
      </w:pPr>
    </w:p>
    <w:p w14:paraId="097944AF" w14:textId="77777777" w:rsidR="00D97BAC" w:rsidRPr="00A27FE2" w:rsidRDefault="00D97BAC" w:rsidP="00D97BAC">
      <w:pPr>
        <w:pStyle w:val="BodyTextBullet0"/>
        <w:jc w:val="both"/>
        <w:rPr>
          <w:b/>
        </w:rPr>
      </w:pPr>
      <w:r w:rsidRPr="00A27FE2">
        <w:rPr>
          <w:b/>
        </w:rPr>
        <w:t xml:space="preserve">MC Credit Card for </w:t>
      </w:r>
      <w:r>
        <w:rPr>
          <w:b/>
        </w:rPr>
        <w:t>Private</w:t>
      </w:r>
      <w:r w:rsidRPr="00A27FE2">
        <w:rPr>
          <w:b/>
        </w:rPr>
        <w:t xml:space="preserve"> Client</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323"/>
        <w:gridCol w:w="990"/>
        <w:gridCol w:w="900"/>
        <w:gridCol w:w="990"/>
        <w:gridCol w:w="900"/>
        <w:gridCol w:w="900"/>
        <w:gridCol w:w="900"/>
        <w:gridCol w:w="900"/>
        <w:gridCol w:w="900"/>
      </w:tblGrid>
      <w:tr w:rsidR="009F2825" w:rsidRPr="009D4B48" w14:paraId="03432FF6" w14:textId="77777777" w:rsidTr="00F83EB4">
        <w:trPr>
          <w:cantSplit/>
          <w:trHeight w:val="263"/>
          <w:tblHeader/>
        </w:trPr>
        <w:tc>
          <w:tcPr>
            <w:tcW w:w="567" w:type="dxa"/>
            <w:shd w:val="clear" w:color="auto" w:fill="FFC000"/>
          </w:tcPr>
          <w:p w14:paraId="49E34AB8" w14:textId="77777777" w:rsidR="009F2825" w:rsidRPr="009D4B48" w:rsidRDefault="009F2825" w:rsidP="00F83EB4">
            <w:pPr>
              <w:pStyle w:val="CellHeader"/>
              <w:rPr>
                <w:snapToGrid w:val="0"/>
                <w:lang w:val="en-US"/>
              </w:rPr>
            </w:pPr>
            <w:r w:rsidRPr="009D4B48">
              <w:rPr>
                <w:snapToGrid w:val="0"/>
                <w:lang w:val="en-US"/>
              </w:rPr>
              <w:t>N</w:t>
            </w:r>
            <w:r>
              <w:rPr>
                <w:snapToGrid w:val="0"/>
                <w:lang w:val="en-US"/>
              </w:rPr>
              <w:t>o</w:t>
            </w:r>
          </w:p>
        </w:tc>
        <w:tc>
          <w:tcPr>
            <w:tcW w:w="1323" w:type="dxa"/>
            <w:shd w:val="clear" w:color="auto" w:fill="FFC000"/>
          </w:tcPr>
          <w:p w14:paraId="2FB65D4C" w14:textId="77777777" w:rsidR="009F2825" w:rsidRPr="009D4B48" w:rsidRDefault="009F2825" w:rsidP="00F83EB4">
            <w:pPr>
              <w:pStyle w:val="CellHeader"/>
              <w:rPr>
                <w:snapToGrid w:val="0"/>
                <w:lang w:val="en-US"/>
              </w:rPr>
            </w:pPr>
            <w:r>
              <w:rPr>
                <w:snapToGrid w:val="0"/>
                <w:lang w:val="en-US"/>
              </w:rPr>
              <w:t>Delinquency</w:t>
            </w:r>
          </w:p>
        </w:tc>
        <w:tc>
          <w:tcPr>
            <w:tcW w:w="7380" w:type="dxa"/>
            <w:gridSpan w:val="8"/>
            <w:shd w:val="clear" w:color="auto" w:fill="FFC000"/>
          </w:tcPr>
          <w:p w14:paraId="0225E808" w14:textId="77777777" w:rsidR="009F2825" w:rsidRDefault="009F2825" w:rsidP="00F83EB4">
            <w:pPr>
              <w:pStyle w:val="CellHeader"/>
              <w:jc w:val="center"/>
              <w:rPr>
                <w:snapToGrid w:val="0"/>
                <w:lang w:val="en-US"/>
              </w:rPr>
            </w:pPr>
            <w:r>
              <w:rPr>
                <w:snapToGrid w:val="0"/>
                <w:lang w:val="en-US"/>
              </w:rPr>
              <w:t>Client Classifier</w:t>
            </w:r>
          </w:p>
        </w:tc>
      </w:tr>
      <w:tr w:rsidR="009F2825" w:rsidRPr="009D4B48" w14:paraId="38E8676B" w14:textId="77777777" w:rsidTr="00F83EB4">
        <w:trPr>
          <w:cantSplit/>
          <w:trHeight w:val="263"/>
          <w:tblHeader/>
        </w:trPr>
        <w:tc>
          <w:tcPr>
            <w:tcW w:w="567" w:type="dxa"/>
            <w:shd w:val="clear" w:color="auto" w:fill="FFC000"/>
          </w:tcPr>
          <w:p w14:paraId="4393948F" w14:textId="77777777" w:rsidR="009F2825" w:rsidRPr="009D4B48" w:rsidRDefault="009F2825" w:rsidP="00F83EB4">
            <w:pPr>
              <w:pStyle w:val="CellHeader"/>
              <w:rPr>
                <w:snapToGrid w:val="0"/>
                <w:lang w:val="en-US"/>
              </w:rPr>
            </w:pPr>
          </w:p>
        </w:tc>
        <w:tc>
          <w:tcPr>
            <w:tcW w:w="1323" w:type="dxa"/>
            <w:shd w:val="clear" w:color="auto" w:fill="FFC000"/>
          </w:tcPr>
          <w:p w14:paraId="0FB71886" w14:textId="77777777" w:rsidR="009F2825" w:rsidRPr="009D4B48" w:rsidRDefault="009F2825" w:rsidP="00F83EB4">
            <w:pPr>
              <w:pStyle w:val="CellHeader"/>
              <w:rPr>
                <w:snapToGrid w:val="0"/>
                <w:lang w:val="en-US"/>
              </w:rPr>
            </w:pPr>
          </w:p>
        </w:tc>
        <w:tc>
          <w:tcPr>
            <w:tcW w:w="990" w:type="dxa"/>
            <w:shd w:val="clear" w:color="auto" w:fill="FFC000"/>
          </w:tcPr>
          <w:p w14:paraId="7E34920F" w14:textId="77777777" w:rsidR="009F2825" w:rsidRDefault="009F2825" w:rsidP="00F83EB4">
            <w:pPr>
              <w:pStyle w:val="CellHeader"/>
              <w:rPr>
                <w:snapToGrid w:val="0"/>
                <w:lang w:val="en-US"/>
              </w:rPr>
            </w:pPr>
            <w:r>
              <w:rPr>
                <w:snapToGrid w:val="0"/>
                <w:lang w:val="en-US"/>
              </w:rPr>
              <w:t xml:space="preserve">Staff </w:t>
            </w:r>
          </w:p>
        </w:tc>
        <w:tc>
          <w:tcPr>
            <w:tcW w:w="900" w:type="dxa"/>
            <w:shd w:val="clear" w:color="auto" w:fill="FFC000"/>
          </w:tcPr>
          <w:p w14:paraId="41D4514B" w14:textId="77777777" w:rsidR="009F2825" w:rsidRDefault="009F2825" w:rsidP="00F83EB4">
            <w:pPr>
              <w:pStyle w:val="CellHeader"/>
              <w:rPr>
                <w:snapToGrid w:val="0"/>
                <w:lang w:val="en-US"/>
              </w:rPr>
            </w:pPr>
            <w:r>
              <w:rPr>
                <w:snapToGrid w:val="0"/>
                <w:lang w:val="en-US"/>
              </w:rPr>
              <w:t>Normal</w:t>
            </w:r>
          </w:p>
        </w:tc>
        <w:tc>
          <w:tcPr>
            <w:tcW w:w="990" w:type="dxa"/>
            <w:shd w:val="clear" w:color="auto" w:fill="FFC000"/>
          </w:tcPr>
          <w:p w14:paraId="093F903A" w14:textId="77777777" w:rsidR="009F2825" w:rsidRDefault="009F2825" w:rsidP="00F83EB4">
            <w:pPr>
              <w:pStyle w:val="CellHeader"/>
              <w:rPr>
                <w:snapToGrid w:val="0"/>
                <w:lang w:val="en-US"/>
              </w:rPr>
            </w:pPr>
            <w:r>
              <w:rPr>
                <w:snapToGrid w:val="0"/>
                <w:lang w:val="en-US"/>
              </w:rPr>
              <w:t>Saving</w:t>
            </w:r>
          </w:p>
        </w:tc>
        <w:tc>
          <w:tcPr>
            <w:tcW w:w="900" w:type="dxa"/>
            <w:shd w:val="clear" w:color="auto" w:fill="FFC000"/>
          </w:tcPr>
          <w:p w14:paraId="668CBCB6" w14:textId="77777777" w:rsidR="009F2825" w:rsidRDefault="009F2825" w:rsidP="00F83EB4">
            <w:pPr>
              <w:pStyle w:val="CellHeader"/>
              <w:rPr>
                <w:snapToGrid w:val="0"/>
                <w:lang w:val="en-US"/>
              </w:rPr>
            </w:pPr>
            <w:r>
              <w:rPr>
                <w:snapToGrid w:val="0"/>
                <w:lang w:val="en-US"/>
              </w:rPr>
              <w:t>VIP</w:t>
            </w:r>
          </w:p>
        </w:tc>
        <w:tc>
          <w:tcPr>
            <w:tcW w:w="900" w:type="dxa"/>
            <w:shd w:val="clear" w:color="auto" w:fill="FFC000"/>
          </w:tcPr>
          <w:p w14:paraId="4030826F" w14:textId="77777777" w:rsidR="009F2825" w:rsidRDefault="009F2825" w:rsidP="00F83EB4">
            <w:pPr>
              <w:pStyle w:val="CellHeader"/>
              <w:rPr>
                <w:snapToGrid w:val="0"/>
                <w:lang w:val="en-US"/>
              </w:rPr>
            </w:pPr>
            <w:r>
              <w:rPr>
                <w:snapToGrid w:val="0"/>
                <w:lang w:val="en-US"/>
              </w:rPr>
              <w:t>CCEH1</w:t>
            </w:r>
          </w:p>
        </w:tc>
        <w:tc>
          <w:tcPr>
            <w:tcW w:w="900" w:type="dxa"/>
            <w:shd w:val="clear" w:color="auto" w:fill="FFC000"/>
          </w:tcPr>
          <w:p w14:paraId="2008C0E1" w14:textId="77777777" w:rsidR="009F2825" w:rsidRDefault="009F2825" w:rsidP="00F83EB4">
            <w:pPr>
              <w:pStyle w:val="CellHeader"/>
              <w:rPr>
                <w:snapToGrid w:val="0"/>
                <w:lang w:val="en-US"/>
              </w:rPr>
            </w:pPr>
            <w:r>
              <w:rPr>
                <w:snapToGrid w:val="0"/>
                <w:lang w:val="en-US"/>
              </w:rPr>
              <w:t>CCEH2</w:t>
            </w:r>
          </w:p>
        </w:tc>
        <w:tc>
          <w:tcPr>
            <w:tcW w:w="900" w:type="dxa"/>
            <w:shd w:val="clear" w:color="auto" w:fill="FFC000"/>
          </w:tcPr>
          <w:p w14:paraId="0ADC4871" w14:textId="77777777" w:rsidR="009F2825" w:rsidRDefault="009F2825" w:rsidP="00F83EB4">
            <w:pPr>
              <w:pStyle w:val="CellHeader"/>
              <w:rPr>
                <w:snapToGrid w:val="0"/>
                <w:lang w:val="en-US"/>
              </w:rPr>
            </w:pPr>
            <w:r>
              <w:rPr>
                <w:snapToGrid w:val="0"/>
                <w:lang w:val="en-US"/>
              </w:rPr>
              <w:t>CCEP1</w:t>
            </w:r>
          </w:p>
        </w:tc>
        <w:tc>
          <w:tcPr>
            <w:tcW w:w="900" w:type="dxa"/>
            <w:shd w:val="clear" w:color="auto" w:fill="FFC000"/>
          </w:tcPr>
          <w:p w14:paraId="3FD3BC37" w14:textId="77777777" w:rsidR="009F2825" w:rsidRDefault="009F2825" w:rsidP="00F83EB4">
            <w:pPr>
              <w:pStyle w:val="CellHeader"/>
              <w:rPr>
                <w:snapToGrid w:val="0"/>
                <w:lang w:val="en-US"/>
              </w:rPr>
            </w:pPr>
            <w:r>
              <w:rPr>
                <w:snapToGrid w:val="0"/>
                <w:lang w:val="en-US"/>
              </w:rPr>
              <w:t>Zero</w:t>
            </w:r>
          </w:p>
        </w:tc>
      </w:tr>
      <w:tr w:rsidR="009F2825" w:rsidRPr="009D4B48" w14:paraId="0289DDB8" w14:textId="77777777" w:rsidTr="00F83EB4">
        <w:trPr>
          <w:trHeight w:val="50"/>
        </w:trPr>
        <w:tc>
          <w:tcPr>
            <w:tcW w:w="567" w:type="dxa"/>
          </w:tcPr>
          <w:p w14:paraId="46D43AC1" w14:textId="77777777" w:rsidR="009F2825" w:rsidRPr="009D4B48" w:rsidRDefault="009F2825" w:rsidP="00F83EB4">
            <w:pPr>
              <w:pStyle w:val="CellBody"/>
              <w:rPr>
                <w:lang w:val="ru-RU"/>
              </w:rPr>
            </w:pPr>
            <w:r w:rsidRPr="009D4B48">
              <w:rPr>
                <w:lang w:val="ru-RU"/>
              </w:rPr>
              <w:t>1</w:t>
            </w:r>
          </w:p>
        </w:tc>
        <w:tc>
          <w:tcPr>
            <w:tcW w:w="1323" w:type="dxa"/>
          </w:tcPr>
          <w:p w14:paraId="56DED182" w14:textId="77777777" w:rsidR="009F2825" w:rsidRPr="00A76BB8" w:rsidRDefault="009F2825" w:rsidP="00F83EB4">
            <w:pPr>
              <w:pStyle w:val="CellBody"/>
            </w:pPr>
            <w:r w:rsidRPr="00A76BB8">
              <w:t>In Due</w:t>
            </w:r>
          </w:p>
        </w:tc>
        <w:tc>
          <w:tcPr>
            <w:tcW w:w="990" w:type="dxa"/>
          </w:tcPr>
          <w:p w14:paraId="3D18486F" w14:textId="77777777" w:rsidR="009F2825" w:rsidRDefault="009F2825" w:rsidP="00F83EB4">
            <w:pPr>
              <w:pStyle w:val="CellBody"/>
            </w:pPr>
            <w:r w:rsidRPr="00563C91">
              <w:t>10.01%</w:t>
            </w:r>
          </w:p>
          <w:p w14:paraId="679FACDA" w14:textId="77777777" w:rsidR="009F2825" w:rsidRPr="009D4B48" w:rsidRDefault="009F2825" w:rsidP="00F83EB4">
            <w:pPr>
              <w:pStyle w:val="CellBody"/>
            </w:pPr>
          </w:p>
        </w:tc>
        <w:tc>
          <w:tcPr>
            <w:tcW w:w="900" w:type="dxa"/>
          </w:tcPr>
          <w:p w14:paraId="73B721ED" w14:textId="77777777" w:rsidR="009F2825" w:rsidRDefault="009F2825" w:rsidP="00F83EB4">
            <w:pPr>
              <w:pStyle w:val="CellBody"/>
            </w:pPr>
            <w:r w:rsidRPr="00563C91">
              <w:t>24%</w:t>
            </w:r>
          </w:p>
          <w:p w14:paraId="539D6F2B" w14:textId="77777777" w:rsidR="009F2825" w:rsidRPr="009D4B48" w:rsidRDefault="009F2825" w:rsidP="00F83EB4">
            <w:pPr>
              <w:pStyle w:val="CellBody"/>
            </w:pPr>
          </w:p>
        </w:tc>
        <w:tc>
          <w:tcPr>
            <w:tcW w:w="990" w:type="dxa"/>
          </w:tcPr>
          <w:p w14:paraId="59BE9804" w14:textId="77777777" w:rsidR="009F2825" w:rsidRDefault="009F2825" w:rsidP="00F83EB4">
            <w:pPr>
              <w:pStyle w:val="CellBody"/>
            </w:pPr>
            <w:r>
              <w:t>17%</w:t>
            </w:r>
          </w:p>
          <w:p w14:paraId="7FDAB1A8" w14:textId="77777777" w:rsidR="009F2825" w:rsidRPr="009D4B48" w:rsidRDefault="009F2825" w:rsidP="00F83EB4">
            <w:pPr>
              <w:pStyle w:val="CellBody"/>
            </w:pPr>
          </w:p>
        </w:tc>
        <w:tc>
          <w:tcPr>
            <w:tcW w:w="900" w:type="dxa"/>
          </w:tcPr>
          <w:p w14:paraId="03DE82EE" w14:textId="77777777" w:rsidR="009F2825" w:rsidRDefault="009F2825" w:rsidP="00F83EB4">
            <w:pPr>
              <w:pStyle w:val="CellBody"/>
            </w:pPr>
            <w:r>
              <w:t>18%</w:t>
            </w:r>
          </w:p>
          <w:p w14:paraId="0A51928C" w14:textId="77777777" w:rsidR="009F2825" w:rsidRPr="009D4B48" w:rsidRDefault="009F2825" w:rsidP="00F83EB4">
            <w:pPr>
              <w:pStyle w:val="CellBody"/>
            </w:pPr>
          </w:p>
        </w:tc>
        <w:tc>
          <w:tcPr>
            <w:tcW w:w="900" w:type="dxa"/>
          </w:tcPr>
          <w:p w14:paraId="766FAD2B" w14:textId="77777777" w:rsidR="009F2825" w:rsidRDefault="009F2825" w:rsidP="00F83EB4">
            <w:pPr>
              <w:pStyle w:val="CellBody"/>
            </w:pPr>
            <w:r>
              <w:t>25%</w:t>
            </w:r>
          </w:p>
          <w:p w14:paraId="3553402F" w14:textId="77777777" w:rsidR="009F2825" w:rsidRPr="009D4B48" w:rsidRDefault="009F2825" w:rsidP="00F83EB4">
            <w:pPr>
              <w:pStyle w:val="CellBody"/>
            </w:pPr>
          </w:p>
        </w:tc>
        <w:tc>
          <w:tcPr>
            <w:tcW w:w="900" w:type="dxa"/>
          </w:tcPr>
          <w:p w14:paraId="55D224C3" w14:textId="77777777" w:rsidR="009F2825" w:rsidRDefault="009F2825" w:rsidP="00F83EB4">
            <w:pPr>
              <w:pStyle w:val="CellBody"/>
            </w:pPr>
            <w:r>
              <w:t>22%</w:t>
            </w:r>
          </w:p>
          <w:p w14:paraId="79D936EF" w14:textId="77777777" w:rsidR="009F2825" w:rsidRPr="009D4B48" w:rsidRDefault="009F2825" w:rsidP="00F83EB4">
            <w:pPr>
              <w:pStyle w:val="CellBody"/>
            </w:pPr>
          </w:p>
        </w:tc>
        <w:tc>
          <w:tcPr>
            <w:tcW w:w="900" w:type="dxa"/>
          </w:tcPr>
          <w:p w14:paraId="1D1D76D2" w14:textId="77777777" w:rsidR="009F2825" w:rsidRDefault="009F2825" w:rsidP="00F83EB4">
            <w:pPr>
              <w:pStyle w:val="CellBody"/>
            </w:pPr>
            <w:r>
              <w:t>20%</w:t>
            </w:r>
          </w:p>
          <w:p w14:paraId="0E6423D8" w14:textId="77777777" w:rsidR="009F2825" w:rsidRPr="009D4B48" w:rsidRDefault="009F2825" w:rsidP="00F83EB4">
            <w:pPr>
              <w:pStyle w:val="CellBody"/>
            </w:pPr>
          </w:p>
        </w:tc>
        <w:tc>
          <w:tcPr>
            <w:tcW w:w="900" w:type="dxa"/>
          </w:tcPr>
          <w:p w14:paraId="32BFC8DF" w14:textId="77777777" w:rsidR="009F2825" w:rsidRPr="009D4B48" w:rsidRDefault="009F2825" w:rsidP="00F83EB4">
            <w:pPr>
              <w:pStyle w:val="CellBody"/>
            </w:pPr>
            <w:r>
              <w:t>0%</w:t>
            </w:r>
          </w:p>
        </w:tc>
      </w:tr>
      <w:tr w:rsidR="009F2825" w:rsidRPr="009D4B48" w14:paraId="7202EA6E" w14:textId="77777777" w:rsidTr="00F83EB4">
        <w:trPr>
          <w:trHeight w:val="50"/>
        </w:trPr>
        <w:tc>
          <w:tcPr>
            <w:tcW w:w="567" w:type="dxa"/>
          </w:tcPr>
          <w:p w14:paraId="7E0B92FD" w14:textId="77777777" w:rsidR="009F2825" w:rsidRPr="00606C1B" w:rsidRDefault="009F2825" w:rsidP="00F83EB4">
            <w:pPr>
              <w:pStyle w:val="CellBody"/>
              <w:rPr>
                <w:lang w:val="en-US"/>
              </w:rPr>
            </w:pPr>
            <w:r>
              <w:rPr>
                <w:lang w:val="en-US"/>
              </w:rPr>
              <w:t>2</w:t>
            </w:r>
          </w:p>
        </w:tc>
        <w:tc>
          <w:tcPr>
            <w:tcW w:w="1323" w:type="dxa"/>
          </w:tcPr>
          <w:p w14:paraId="1D12E821" w14:textId="77777777" w:rsidR="009F2825" w:rsidRDefault="009F2825" w:rsidP="00F83EB4">
            <w:pPr>
              <w:pStyle w:val="CellBody"/>
            </w:pPr>
            <w:r>
              <w:t>Overdue</w:t>
            </w:r>
          </w:p>
        </w:tc>
        <w:tc>
          <w:tcPr>
            <w:tcW w:w="7380" w:type="dxa"/>
            <w:gridSpan w:val="8"/>
          </w:tcPr>
          <w:p w14:paraId="795FF9E6" w14:textId="77777777" w:rsidR="009F2825" w:rsidRPr="009D4B48" w:rsidRDefault="009F2825" w:rsidP="00F83EB4">
            <w:pPr>
              <w:pStyle w:val="CellBody"/>
            </w:pPr>
            <w:r>
              <w:t>150% of In Due rate</w:t>
            </w:r>
          </w:p>
        </w:tc>
      </w:tr>
      <w:tr w:rsidR="009F2825" w:rsidRPr="009D4B48" w14:paraId="6AF56AD3" w14:textId="77777777" w:rsidTr="00F83EB4">
        <w:trPr>
          <w:trHeight w:val="50"/>
        </w:trPr>
        <w:tc>
          <w:tcPr>
            <w:tcW w:w="567" w:type="dxa"/>
          </w:tcPr>
          <w:p w14:paraId="74E88428" w14:textId="77777777" w:rsidR="009F2825" w:rsidRDefault="009F2825" w:rsidP="00F83EB4">
            <w:pPr>
              <w:pStyle w:val="CellBody"/>
              <w:rPr>
                <w:lang w:val="en-US"/>
              </w:rPr>
            </w:pPr>
            <w:r>
              <w:rPr>
                <w:lang w:val="en-US"/>
              </w:rPr>
              <w:t>3</w:t>
            </w:r>
          </w:p>
        </w:tc>
        <w:tc>
          <w:tcPr>
            <w:tcW w:w="1323" w:type="dxa"/>
          </w:tcPr>
          <w:p w14:paraId="1722D8A9" w14:textId="77777777" w:rsidR="009F2825" w:rsidRDefault="009F2825" w:rsidP="00F83EB4">
            <w:pPr>
              <w:pStyle w:val="CellBody"/>
            </w:pPr>
            <w:r>
              <w:t>Overlimit</w:t>
            </w:r>
          </w:p>
        </w:tc>
        <w:tc>
          <w:tcPr>
            <w:tcW w:w="990" w:type="dxa"/>
          </w:tcPr>
          <w:p w14:paraId="2EDE950D" w14:textId="77777777" w:rsidR="009F2825" w:rsidRPr="009D4B48" w:rsidRDefault="009F2825" w:rsidP="00F83EB4">
            <w:pPr>
              <w:pStyle w:val="CellBody"/>
            </w:pPr>
            <w:r>
              <w:t>0</w:t>
            </w:r>
          </w:p>
        </w:tc>
        <w:tc>
          <w:tcPr>
            <w:tcW w:w="900" w:type="dxa"/>
          </w:tcPr>
          <w:p w14:paraId="2C08DC68" w14:textId="77777777" w:rsidR="009F2825" w:rsidRPr="009D4B48" w:rsidRDefault="009F2825" w:rsidP="00F83EB4">
            <w:pPr>
              <w:pStyle w:val="CellBody"/>
            </w:pPr>
            <w:r>
              <w:t>0</w:t>
            </w:r>
          </w:p>
        </w:tc>
        <w:tc>
          <w:tcPr>
            <w:tcW w:w="990" w:type="dxa"/>
          </w:tcPr>
          <w:p w14:paraId="6AFC3C99" w14:textId="77777777" w:rsidR="009F2825" w:rsidRPr="009D4B48" w:rsidRDefault="009F2825" w:rsidP="00F83EB4">
            <w:pPr>
              <w:pStyle w:val="CellBody"/>
            </w:pPr>
            <w:r>
              <w:t>0</w:t>
            </w:r>
          </w:p>
        </w:tc>
        <w:tc>
          <w:tcPr>
            <w:tcW w:w="900" w:type="dxa"/>
          </w:tcPr>
          <w:p w14:paraId="69ADA9F9" w14:textId="77777777" w:rsidR="009F2825" w:rsidRPr="009D4B48" w:rsidRDefault="009F2825" w:rsidP="00F83EB4">
            <w:pPr>
              <w:pStyle w:val="CellBody"/>
            </w:pPr>
            <w:r>
              <w:t>0</w:t>
            </w:r>
          </w:p>
        </w:tc>
        <w:tc>
          <w:tcPr>
            <w:tcW w:w="900" w:type="dxa"/>
          </w:tcPr>
          <w:p w14:paraId="465EA0FB" w14:textId="77777777" w:rsidR="009F2825" w:rsidRPr="009D4B48" w:rsidRDefault="009F2825" w:rsidP="00F83EB4">
            <w:pPr>
              <w:pStyle w:val="CellBody"/>
            </w:pPr>
            <w:r>
              <w:t>0</w:t>
            </w:r>
          </w:p>
        </w:tc>
        <w:tc>
          <w:tcPr>
            <w:tcW w:w="900" w:type="dxa"/>
          </w:tcPr>
          <w:p w14:paraId="375289C3" w14:textId="77777777" w:rsidR="009F2825" w:rsidRPr="009D4B48" w:rsidRDefault="009F2825" w:rsidP="00F83EB4">
            <w:pPr>
              <w:pStyle w:val="CellBody"/>
            </w:pPr>
            <w:r>
              <w:t>0</w:t>
            </w:r>
          </w:p>
        </w:tc>
        <w:tc>
          <w:tcPr>
            <w:tcW w:w="900" w:type="dxa"/>
          </w:tcPr>
          <w:p w14:paraId="747BC9BD" w14:textId="77777777" w:rsidR="009F2825" w:rsidRPr="009D4B48" w:rsidRDefault="009F2825" w:rsidP="00F83EB4">
            <w:pPr>
              <w:pStyle w:val="CellBody"/>
            </w:pPr>
            <w:r>
              <w:t>0</w:t>
            </w:r>
          </w:p>
        </w:tc>
        <w:tc>
          <w:tcPr>
            <w:tcW w:w="900" w:type="dxa"/>
          </w:tcPr>
          <w:p w14:paraId="4BF757F0" w14:textId="77777777" w:rsidR="009F2825" w:rsidRPr="009D4B48" w:rsidRDefault="009F2825" w:rsidP="00F83EB4">
            <w:pPr>
              <w:pStyle w:val="CellBody"/>
            </w:pPr>
            <w:r>
              <w:t>0</w:t>
            </w:r>
          </w:p>
        </w:tc>
      </w:tr>
    </w:tbl>
    <w:p w14:paraId="0C4C9CA2" w14:textId="77777777" w:rsidR="00D97BAC" w:rsidRDefault="00D97BAC" w:rsidP="00C1032B">
      <w:pPr>
        <w:pStyle w:val="BodyTextBullet0"/>
        <w:jc w:val="both"/>
      </w:pPr>
    </w:p>
    <w:p w14:paraId="6FB35933" w14:textId="77777777" w:rsidR="00D97BAC" w:rsidRDefault="00D97BAC" w:rsidP="00C1032B">
      <w:pPr>
        <w:pStyle w:val="BodyTextBullet0"/>
        <w:jc w:val="both"/>
      </w:pPr>
    </w:p>
    <w:p w14:paraId="2998FAFC" w14:textId="77777777" w:rsidR="00215617" w:rsidRDefault="00215617" w:rsidP="00215617">
      <w:pPr>
        <w:rPr>
          <w:b/>
        </w:rPr>
      </w:pPr>
      <w:r w:rsidRPr="00EA5239">
        <w:rPr>
          <w:b/>
        </w:rPr>
        <w:t>JCB Credit Card for Private Client</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323"/>
        <w:gridCol w:w="990"/>
        <w:gridCol w:w="900"/>
        <w:gridCol w:w="990"/>
        <w:gridCol w:w="900"/>
        <w:gridCol w:w="900"/>
        <w:gridCol w:w="900"/>
        <w:gridCol w:w="900"/>
        <w:gridCol w:w="900"/>
      </w:tblGrid>
      <w:tr w:rsidR="000D4E5B" w:rsidRPr="009D4B48" w14:paraId="734B1085" w14:textId="77777777" w:rsidTr="00F83EB4">
        <w:trPr>
          <w:cantSplit/>
          <w:trHeight w:val="263"/>
          <w:tblHeader/>
        </w:trPr>
        <w:tc>
          <w:tcPr>
            <w:tcW w:w="567" w:type="dxa"/>
            <w:shd w:val="clear" w:color="auto" w:fill="FFC000"/>
          </w:tcPr>
          <w:p w14:paraId="3AEAE88A" w14:textId="77777777" w:rsidR="000D4E5B" w:rsidRPr="009D4B48" w:rsidRDefault="000D4E5B" w:rsidP="00F83EB4">
            <w:pPr>
              <w:pStyle w:val="CellHeader"/>
              <w:rPr>
                <w:snapToGrid w:val="0"/>
                <w:lang w:val="en-US"/>
              </w:rPr>
            </w:pPr>
            <w:r w:rsidRPr="009D4B48">
              <w:rPr>
                <w:snapToGrid w:val="0"/>
                <w:lang w:val="en-US"/>
              </w:rPr>
              <w:t>N</w:t>
            </w:r>
            <w:r>
              <w:rPr>
                <w:snapToGrid w:val="0"/>
                <w:lang w:val="en-US"/>
              </w:rPr>
              <w:t>o</w:t>
            </w:r>
          </w:p>
        </w:tc>
        <w:tc>
          <w:tcPr>
            <w:tcW w:w="1323" w:type="dxa"/>
            <w:shd w:val="clear" w:color="auto" w:fill="FFC000"/>
          </w:tcPr>
          <w:p w14:paraId="60E7B9F1" w14:textId="77777777" w:rsidR="000D4E5B" w:rsidRPr="009D4B48" w:rsidRDefault="000D4E5B" w:rsidP="00F83EB4">
            <w:pPr>
              <w:pStyle w:val="CellHeader"/>
              <w:rPr>
                <w:snapToGrid w:val="0"/>
                <w:lang w:val="en-US"/>
              </w:rPr>
            </w:pPr>
            <w:r>
              <w:rPr>
                <w:snapToGrid w:val="0"/>
                <w:lang w:val="en-US"/>
              </w:rPr>
              <w:t>Delinquency</w:t>
            </w:r>
          </w:p>
        </w:tc>
        <w:tc>
          <w:tcPr>
            <w:tcW w:w="7380" w:type="dxa"/>
            <w:gridSpan w:val="8"/>
            <w:shd w:val="clear" w:color="auto" w:fill="FFC000"/>
          </w:tcPr>
          <w:p w14:paraId="34D53B27" w14:textId="77777777" w:rsidR="000D4E5B" w:rsidRDefault="000D4E5B" w:rsidP="00F83EB4">
            <w:pPr>
              <w:pStyle w:val="CellHeader"/>
              <w:jc w:val="center"/>
              <w:rPr>
                <w:snapToGrid w:val="0"/>
                <w:lang w:val="en-US"/>
              </w:rPr>
            </w:pPr>
            <w:r>
              <w:rPr>
                <w:snapToGrid w:val="0"/>
                <w:lang w:val="en-US"/>
              </w:rPr>
              <w:t>Client Classifier</w:t>
            </w:r>
          </w:p>
        </w:tc>
      </w:tr>
      <w:tr w:rsidR="000D4E5B" w:rsidRPr="009D4B48" w14:paraId="4A04F646" w14:textId="77777777" w:rsidTr="00F83EB4">
        <w:trPr>
          <w:cantSplit/>
          <w:trHeight w:val="263"/>
          <w:tblHeader/>
        </w:trPr>
        <w:tc>
          <w:tcPr>
            <w:tcW w:w="567" w:type="dxa"/>
            <w:shd w:val="clear" w:color="auto" w:fill="FFC000"/>
          </w:tcPr>
          <w:p w14:paraId="21C5B7DA" w14:textId="77777777" w:rsidR="000D4E5B" w:rsidRPr="009D4B48" w:rsidRDefault="000D4E5B" w:rsidP="00F83EB4">
            <w:pPr>
              <w:pStyle w:val="CellHeader"/>
              <w:rPr>
                <w:snapToGrid w:val="0"/>
                <w:lang w:val="en-US"/>
              </w:rPr>
            </w:pPr>
          </w:p>
        </w:tc>
        <w:tc>
          <w:tcPr>
            <w:tcW w:w="1323" w:type="dxa"/>
            <w:shd w:val="clear" w:color="auto" w:fill="FFC000"/>
          </w:tcPr>
          <w:p w14:paraId="392AF1A6" w14:textId="77777777" w:rsidR="000D4E5B" w:rsidRPr="009D4B48" w:rsidRDefault="000D4E5B" w:rsidP="00F83EB4">
            <w:pPr>
              <w:pStyle w:val="CellHeader"/>
              <w:rPr>
                <w:snapToGrid w:val="0"/>
                <w:lang w:val="en-US"/>
              </w:rPr>
            </w:pPr>
          </w:p>
        </w:tc>
        <w:tc>
          <w:tcPr>
            <w:tcW w:w="990" w:type="dxa"/>
            <w:shd w:val="clear" w:color="auto" w:fill="FFC000"/>
          </w:tcPr>
          <w:p w14:paraId="3F8543C6" w14:textId="77777777" w:rsidR="000D4E5B" w:rsidRDefault="000D4E5B" w:rsidP="00F83EB4">
            <w:pPr>
              <w:pStyle w:val="CellHeader"/>
              <w:rPr>
                <w:snapToGrid w:val="0"/>
                <w:lang w:val="en-US"/>
              </w:rPr>
            </w:pPr>
            <w:r>
              <w:rPr>
                <w:snapToGrid w:val="0"/>
                <w:lang w:val="en-US"/>
              </w:rPr>
              <w:t xml:space="preserve">Staff </w:t>
            </w:r>
          </w:p>
        </w:tc>
        <w:tc>
          <w:tcPr>
            <w:tcW w:w="900" w:type="dxa"/>
            <w:shd w:val="clear" w:color="auto" w:fill="FFC000"/>
          </w:tcPr>
          <w:p w14:paraId="7685CDEE" w14:textId="77777777" w:rsidR="000D4E5B" w:rsidRDefault="000D4E5B" w:rsidP="00F83EB4">
            <w:pPr>
              <w:pStyle w:val="CellHeader"/>
              <w:rPr>
                <w:snapToGrid w:val="0"/>
                <w:lang w:val="en-US"/>
              </w:rPr>
            </w:pPr>
            <w:r>
              <w:rPr>
                <w:snapToGrid w:val="0"/>
                <w:lang w:val="en-US"/>
              </w:rPr>
              <w:t>Normal</w:t>
            </w:r>
          </w:p>
        </w:tc>
        <w:tc>
          <w:tcPr>
            <w:tcW w:w="990" w:type="dxa"/>
            <w:shd w:val="clear" w:color="auto" w:fill="FFC000"/>
          </w:tcPr>
          <w:p w14:paraId="063A1CD9" w14:textId="77777777" w:rsidR="000D4E5B" w:rsidRDefault="000D4E5B" w:rsidP="00F83EB4">
            <w:pPr>
              <w:pStyle w:val="CellHeader"/>
              <w:rPr>
                <w:snapToGrid w:val="0"/>
                <w:lang w:val="en-US"/>
              </w:rPr>
            </w:pPr>
            <w:r>
              <w:rPr>
                <w:snapToGrid w:val="0"/>
                <w:lang w:val="en-US"/>
              </w:rPr>
              <w:t>Saving</w:t>
            </w:r>
          </w:p>
        </w:tc>
        <w:tc>
          <w:tcPr>
            <w:tcW w:w="900" w:type="dxa"/>
            <w:shd w:val="clear" w:color="auto" w:fill="FFC000"/>
          </w:tcPr>
          <w:p w14:paraId="7E716E32" w14:textId="77777777" w:rsidR="000D4E5B" w:rsidRDefault="000D4E5B" w:rsidP="00F83EB4">
            <w:pPr>
              <w:pStyle w:val="CellHeader"/>
              <w:rPr>
                <w:snapToGrid w:val="0"/>
                <w:lang w:val="en-US"/>
              </w:rPr>
            </w:pPr>
            <w:r>
              <w:rPr>
                <w:snapToGrid w:val="0"/>
                <w:lang w:val="en-US"/>
              </w:rPr>
              <w:t>VIP</w:t>
            </w:r>
          </w:p>
        </w:tc>
        <w:tc>
          <w:tcPr>
            <w:tcW w:w="900" w:type="dxa"/>
            <w:shd w:val="clear" w:color="auto" w:fill="FFC000"/>
          </w:tcPr>
          <w:p w14:paraId="609D6B4C" w14:textId="77777777" w:rsidR="000D4E5B" w:rsidRDefault="000D4E5B" w:rsidP="00F83EB4">
            <w:pPr>
              <w:pStyle w:val="CellHeader"/>
              <w:rPr>
                <w:snapToGrid w:val="0"/>
                <w:lang w:val="en-US"/>
              </w:rPr>
            </w:pPr>
            <w:r>
              <w:rPr>
                <w:snapToGrid w:val="0"/>
                <w:lang w:val="en-US"/>
              </w:rPr>
              <w:t>CCEH1</w:t>
            </w:r>
          </w:p>
        </w:tc>
        <w:tc>
          <w:tcPr>
            <w:tcW w:w="900" w:type="dxa"/>
            <w:shd w:val="clear" w:color="auto" w:fill="FFC000"/>
          </w:tcPr>
          <w:p w14:paraId="122A3B9F" w14:textId="77777777" w:rsidR="000D4E5B" w:rsidRDefault="000D4E5B" w:rsidP="00F83EB4">
            <w:pPr>
              <w:pStyle w:val="CellHeader"/>
              <w:rPr>
                <w:snapToGrid w:val="0"/>
                <w:lang w:val="en-US"/>
              </w:rPr>
            </w:pPr>
            <w:r>
              <w:rPr>
                <w:snapToGrid w:val="0"/>
                <w:lang w:val="en-US"/>
              </w:rPr>
              <w:t>CCEH2</w:t>
            </w:r>
          </w:p>
        </w:tc>
        <w:tc>
          <w:tcPr>
            <w:tcW w:w="900" w:type="dxa"/>
            <w:shd w:val="clear" w:color="auto" w:fill="FFC000"/>
          </w:tcPr>
          <w:p w14:paraId="793E03A5" w14:textId="77777777" w:rsidR="000D4E5B" w:rsidRDefault="000D4E5B" w:rsidP="00F83EB4">
            <w:pPr>
              <w:pStyle w:val="CellHeader"/>
              <w:rPr>
                <w:snapToGrid w:val="0"/>
                <w:lang w:val="en-US"/>
              </w:rPr>
            </w:pPr>
            <w:r>
              <w:rPr>
                <w:snapToGrid w:val="0"/>
                <w:lang w:val="en-US"/>
              </w:rPr>
              <w:t>CCEP1</w:t>
            </w:r>
          </w:p>
        </w:tc>
        <w:tc>
          <w:tcPr>
            <w:tcW w:w="900" w:type="dxa"/>
            <w:shd w:val="clear" w:color="auto" w:fill="FFC000"/>
          </w:tcPr>
          <w:p w14:paraId="5B1EDCAE" w14:textId="77777777" w:rsidR="000D4E5B" w:rsidRDefault="000D4E5B" w:rsidP="00F83EB4">
            <w:pPr>
              <w:pStyle w:val="CellHeader"/>
              <w:rPr>
                <w:snapToGrid w:val="0"/>
                <w:lang w:val="en-US"/>
              </w:rPr>
            </w:pPr>
            <w:r>
              <w:rPr>
                <w:snapToGrid w:val="0"/>
                <w:lang w:val="en-US"/>
              </w:rPr>
              <w:t>Zero</w:t>
            </w:r>
          </w:p>
        </w:tc>
      </w:tr>
      <w:tr w:rsidR="000D4E5B" w:rsidRPr="009D4B48" w14:paraId="3B81B378" w14:textId="77777777" w:rsidTr="00F83EB4">
        <w:trPr>
          <w:trHeight w:val="50"/>
        </w:trPr>
        <w:tc>
          <w:tcPr>
            <w:tcW w:w="567" w:type="dxa"/>
          </w:tcPr>
          <w:p w14:paraId="3B68A6F5" w14:textId="77777777" w:rsidR="000D4E5B" w:rsidRPr="009D4B48" w:rsidRDefault="000D4E5B" w:rsidP="00F83EB4">
            <w:pPr>
              <w:pStyle w:val="CellBody"/>
              <w:rPr>
                <w:lang w:val="ru-RU"/>
              </w:rPr>
            </w:pPr>
            <w:r w:rsidRPr="009D4B48">
              <w:rPr>
                <w:lang w:val="ru-RU"/>
              </w:rPr>
              <w:t>1</w:t>
            </w:r>
          </w:p>
        </w:tc>
        <w:tc>
          <w:tcPr>
            <w:tcW w:w="1323" w:type="dxa"/>
          </w:tcPr>
          <w:p w14:paraId="38D9E271" w14:textId="77777777" w:rsidR="000D4E5B" w:rsidRPr="00A76BB8" w:rsidRDefault="000D4E5B" w:rsidP="00F83EB4">
            <w:pPr>
              <w:pStyle w:val="CellBody"/>
            </w:pPr>
            <w:r w:rsidRPr="00A76BB8">
              <w:t>In Due</w:t>
            </w:r>
          </w:p>
        </w:tc>
        <w:tc>
          <w:tcPr>
            <w:tcW w:w="990" w:type="dxa"/>
          </w:tcPr>
          <w:p w14:paraId="19D0CFF0" w14:textId="77777777" w:rsidR="000D4E5B" w:rsidRDefault="000D4E5B" w:rsidP="00F83EB4">
            <w:pPr>
              <w:pStyle w:val="CellBody"/>
            </w:pPr>
            <w:r w:rsidRPr="00563C91">
              <w:t>10.01%</w:t>
            </w:r>
          </w:p>
          <w:p w14:paraId="7AC5D737" w14:textId="77777777" w:rsidR="000D4E5B" w:rsidRPr="009D4B48" w:rsidRDefault="000D4E5B" w:rsidP="00F83EB4">
            <w:pPr>
              <w:pStyle w:val="CellBody"/>
            </w:pPr>
          </w:p>
        </w:tc>
        <w:tc>
          <w:tcPr>
            <w:tcW w:w="900" w:type="dxa"/>
          </w:tcPr>
          <w:p w14:paraId="12DE5F8E" w14:textId="77777777" w:rsidR="000D4E5B" w:rsidRDefault="000D4E5B" w:rsidP="00F83EB4">
            <w:pPr>
              <w:pStyle w:val="CellBody"/>
            </w:pPr>
            <w:r w:rsidRPr="00563C91">
              <w:t>24%</w:t>
            </w:r>
          </w:p>
          <w:p w14:paraId="780486C0" w14:textId="77777777" w:rsidR="000D4E5B" w:rsidRPr="009D4B48" w:rsidRDefault="000D4E5B" w:rsidP="00F83EB4">
            <w:pPr>
              <w:pStyle w:val="CellBody"/>
            </w:pPr>
          </w:p>
        </w:tc>
        <w:tc>
          <w:tcPr>
            <w:tcW w:w="990" w:type="dxa"/>
          </w:tcPr>
          <w:p w14:paraId="60B26E7B" w14:textId="77777777" w:rsidR="000D4E5B" w:rsidRDefault="000D4E5B" w:rsidP="00F83EB4">
            <w:pPr>
              <w:pStyle w:val="CellBody"/>
            </w:pPr>
            <w:r>
              <w:t>17%</w:t>
            </w:r>
          </w:p>
          <w:p w14:paraId="384552E7" w14:textId="77777777" w:rsidR="000D4E5B" w:rsidRPr="009D4B48" w:rsidRDefault="000D4E5B" w:rsidP="00F83EB4">
            <w:pPr>
              <w:pStyle w:val="CellBody"/>
            </w:pPr>
          </w:p>
        </w:tc>
        <w:tc>
          <w:tcPr>
            <w:tcW w:w="900" w:type="dxa"/>
          </w:tcPr>
          <w:p w14:paraId="568A492D" w14:textId="77777777" w:rsidR="000D4E5B" w:rsidRDefault="000D4E5B" w:rsidP="00F83EB4">
            <w:pPr>
              <w:pStyle w:val="CellBody"/>
            </w:pPr>
            <w:r>
              <w:t>18%</w:t>
            </w:r>
          </w:p>
          <w:p w14:paraId="12261459" w14:textId="77777777" w:rsidR="000D4E5B" w:rsidRPr="009D4B48" w:rsidRDefault="000D4E5B" w:rsidP="00F83EB4">
            <w:pPr>
              <w:pStyle w:val="CellBody"/>
            </w:pPr>
          </w:p>
        </w:tc>
        <w:tc>
          <w:tcPr>
            <w:tcW w:w="900" w:type="dxa"/>
          </w:tcPr>
          <w:p w14:paraId="59E75B5E" w14:textId="77777777" w:rsidR="000D4E5B" w:rsidRDefault="000D4E5B" w:rsidP="00F83EB4">
            <w:pPr>
              <w:pStyle w:val="CellBody"/>
            </w:pPr>
            <w:r>
              <w:t>25%</w:t>
            </w:r>
          </w:p>
          <w:p w14:paraId="1BA91877" w14:textId="77777777" w:rsidR="000D4E5B" w:rsidRPr="009D4B48" w:rsidRDefault="000D4E5B" w:rsidP="00F83EB4">
            <w:pPr>
              <w:pStyle w:val="CellBody"/>
            </w:pPr>
          </w:p>
        </w:tc>
        <w:tc>
          <w:tcPr>
            <w:tcW w:w="900" w:type="dxa"/>
          </w:tcPr>
          <w:p w14:paraId="411C559D" w14:textId="77777777" w:rsidR="000D4E5B" w:rsidRDefault="000D4E5B" w:rsidP="00F83EB4">
            <w:pPr>
              <w:pStyle w:val="CellBody"/>
            </w:pPr>
            <w:r>
              <w:t>22%</w:t>
            </w:r>
          </w:p>
          <w:p w14:paraId="770D2D57" w14:textId="77777777" w:rsidR="000D4E5B" w:rsidRPr="009D4B48" w:rsidRDefault="000D4E5B" w:rsidP="00F83EB4">
            <w:pPr>
              <w:pStyle w:val="CellBody"/>
            </w:pPr>
          </w:p>
        </w:tc>
        <w:tc>
          <w:tcPr>
            <w:tcW w:w="900" w:type="dxa"/>
          </w:tcPr>
          <w:p w14:paraId="4F91637B" w14:textId="77777777" w:rsidR="000D4E5B" w:rsidRDefault="000D4E5B" w:rsidP="00F83EB4">
            <w:pPr>
              <w:pStyle w:val="CellBody"/>
            </w:pPr>
            <w:r>
              <w:t>20%</w:t>
            </w:r>
          </w:p>
          <w:p w14:paraId="17A24FB6" w14:textId="77777777" w:rsidR="000D4E5B" w:rsidRPr="009D4B48" w:rsidRDefault="000D4E5B" w:rsidP="00F83EB4">
            <w:pPr>
              <w:pStyle w:val="CellBody"/>
            </w:pPr>
          </w:p>
        </w:tc>
        <w:tc>
          <w:tcPr>
            <w:tcW w:w="900" w:type="dxa"/>
          </w:tcPr>
          <w:p w14:paraId="48D8AD6B" w14:textId="77777777" w:rsidR="000D4E5B" w:rsidRPr="009D4B48" w:rsidRDefault="000D4E5B" w:rsidP="00F83EB4">
            <w:pPr>
              <w:pStyle w:val="CellBody"/>
            </w:pPr>
            <w:r>
              <w:t>0%</w:t>
            </w:r>
          </w:p>
        </w:tc>
      </w:tr>
      <w:tr w:rsidR="000D4E5B" w:rsidRPr="009D4B48" w14:paraId="706B1D90" w14:textId="77777777" w:rsidTr="00F83EB4">
        <w:trPr>
          <w:trHeight w:val="50"/>
        </w:trPr>
        <w:tc>
          <w:tcPr>
            <w:tcW w:w="567" w:type="dxa"/>
          </w:tcPr>
          <w:p w14:paraId="79CED503" w14:textId="77777777" w:rsidR="000D4E5B" w:rsidRPr="00606C1B" w:rsidRDefault="000D4E5B" w:rsidP="00F83EB4">
            <w:pPr>
              <w:pStyle w:val="CellBody"/>
              <w:rPr>
                <w:lang w:val="en-US"/>
              </w:rPr>
            </w:pPr>
            <w:r>
              <w:rPr>
                <w:lang w:val="en-US"/>
              </w:rPr>
              <w:t>2</w:t>
            </w:r>
          </w:p>
        </w:tc>
        <w:tc>
          <w:tcPr>
            <w:tcW w:w="1323" w:type="dxa"/>
          </w:tcPr>
          <w:p w14:paraId="0ECECCCD" w14:textId="77777777" w:rsidR="000D4E5B" w:rsidRDefault="000D4E5B" w:rsidP="00F83EB4">
            <w:pPr>
              <w:pStyle w:val="CellBody"/>
            </w:pPr>
            <w:r>
              <w:t>Overdue</w:t>
            </w:r>
          </w:p>
        </w:tc>
        <w:tc>
          <w:tcPr>
            <w:tcW w:w="7380" w:type="dxa"/>
            <w:gridSpan w:val="8"/>
          </w:tcPr>
          <w:p w14:paraId="2E939FED" w14:textId="77777777" w:rsidR="000D4E5B" w:rsidRPr="009D4B48" w:rsidRDefault="000D4E5B" w:rsidP="00F83EB4">
            <w:pPr>
              <w:pStyle w:val="CellBody"/>
            </w:pPr>
            <w:r>
              <w:t>150% of In Due rate</w:t>
            </w:r>
          </w:p>
        </w:tc>
      </w:tr>
      <w:tr w:rsidR="000D4E5B" w:rsidRPr="009D4B48" w14:paraId="5822A73C" w14:textId="77777777" w:rsidTr="00F83EB4">
        <w:trPr>
          <w:trHeight w:val="50"/>
        </w:trPr>
        <w:tc>
          <w:tcPr>
            <w:tcW w:w="567" w:type="dxa"/>
          </w:tcPr>
          <w:p w14:paraId="585A0EAE" w14:textId="77777777" w:rsidR="000D4E5B" w:rsidRDefault="000D4E5B" w:rsidP="00F83EB4">
            <w:pPr>
              <w:pStyle w:val="CellBody"/>
              <w:rPr>
                <w:lang w:val="en-US"/>
              </w:rPr>
            </w:pPr>
            <w:r>
              <w:rPr>
                <w:lang w:val="en-US"/>
              </w:rPr>
              <w:t>3</w:t>
            </w:r>
          </w:p>
        </w:tc>
        <w:tc>
          <w:tcPr>
            <w:tcW w:w="1323" w:type="dxa"/>
          </w:tcPr>
          <w:p w14:paraId="11F1FC4F" w14:textId="77777777" w:rsidR="000D4E5B" w:rsidRDefault="000D4E5B" w:rsidP="00F83EB4">
            <w:pPr>
              <w:pStyle w:val="CellBody"/>
            </w:pPr>
            <w:r>
              <w:t>Overlimit</w:t>
            </w:r>
          </w:p>
        </w:tc>
        <w:tc>
          <w:tcPr>
            <w:tcW w:w="990" w:type="dxa"/>
          </w:tcPr>
          <w:p w14:paraId="0B69270A" w14:textId="77777777" w:rsidR="000D4E5B" w:rsidRPr="009D4B48" w:rsidRDefault="000D4E5B" w:rsidP="00F83EB4">
            <w:pPr>
              <w:pStyle w:val="CellBody"/>
            </w:pPr>
            <w:r>
              <w:t>0</w:t>
            </w:r>
          </w:p>
        </w:tc>
        <w:tc>
          <w:tcPr>
            <w:tcW w:w="900" w:type="dxa"/>
          </w:tcPr>
          <w:p w14:paraId="5C0B50EB" w14:textId="77777777" w:rsidR="000D4E5B" w:rsidRPr="009D4B48" w:rsidRDefault="000D4E5B" w:rsidP="00F83EB4">
            <w:pPr>
              <w:pStyle w:val="CellBody"/>
            </w:pPr>
            <w:r>
              <w:t>0</w:t>
            </w:r>
          </w:p>
        </w:tc>
        <w:tc>
          <w:tcPr>
            <w:tcW w:w="990" w:type="dxa"/>
          </w:tcPr>
          <w:p w14:paraId="392C409B" w14:textId="77777777" w:rsidR="000D4E5B" w:rsidRPr="009D4B48" w:rsidRDefault="000D4E5B" w:rsidP="00F83EB4">
            <w:pPr>
              <w:pStyle w:val="CellBody"/>
            </w:pPr>
            <w:r>
              <w:t>0</w:t>
            </w:r>
          </w:p>
        </w:tc>
        <w:tc>
          <w:tcPr>
            <w:tcW w:w="900" w:type="dxa"/>
          </w:tcPr>
          <w:p w14:paraId="71B75019" w14:textId="77777777" w:rsidR="000D4E5B" w:rsidRPr="009D4B48" w:rsidRDefault="000D4E5B" w:rsidP="00F83EB4">
            <w:pPr>
              <w:pStyle w:val="CellBody"/>
            </w:pPr>
            <w:r>
              <w:t>0</w:t>
            </w:r>
          </w:p>
        </w:tc>
        <w:tc>
          <w:tcPr>
            <w:tcW w:w="900" w:type="dxa"/>
          </w:tcPr>
          <w:p w14:paraId="2088CE76" w14:textId="77777777" w:rsidR="000D4E5B" w:rsidRPr="009D4B48" w:rsidRDefault="000D4E5B" w:rsidP="00F83EB4">
            <w:pPr>
              <w:pStyle w:val="CellBody"/>
            </w:pPr>
            <w:r>
              <w:t>0</w:t>
            </w:r>
          </w:p>
        </w:tc>
        <w:tc>
          <w:tcPr>
            <w:tcW w:w="900" w:type="dxa"/>
          </w:tcPr>
          <w:p w14:paraId="3B65569D" w14:textId="77777777" w:rsidR="000D4E5B" w:rsidRPr="009D4B48" w:rsidRDefault="000D4E5B" w:rsidP="00F83EB4">
            <w:pPr>
              <w:pStyle w:val="CellBody"/>
            </w:pPr>
            <w:r>
              <w:t>0</w:t>
            </w:r>
          </w:p>
        </w:tc>
        <w:tc>
          <w:tcPr>
            <w:tcW w:w="900" w:type="dxa"/>
          </w:tcPr>
          <w:p w14:paraId="39B8A565" w14:textId="77777777" w:rsidR="000D4E5B" w:rsidRPr="009D4B48" w:rsidRDefault="000D4E5B" w:rsidP="00F83EB4">
            <w:pPr>
              <w:pStyle w:val="CellBody"/>
            </w:pPr>
            <w:r>
              <w:t>0</w:t>
            </w:r>
          </w:p>
        </w:tc>
        <w:tc>
          <w:tcPr>
            <w:tcW w:w="900" w:type="dxa"/>
          </w:tcPr>
          <w:p w14:paraId="7BADDDCB" w14:textId="77777777" w:rsidR="000D4E5B" w:rsidRPr="009D4B48" w:rsidRDefault="000D4E5B" w:rsidP="00F83EB4">
            <w:pPr>
              <w:pStyle w:val="CellBody"/>
            </w:pPr>
            <w:r>
              <w:t>0</w:t>
            </w:r>
          </w:p>
        </w:tc>
      </w:tr>
    </w:tbl>
    <w:p w14:paraId="06B00413" w14:textId="77777777" w:rsidR="00215617" w:rsidRDefault="00215617" w:rsidP="00C1032B">
      <w:pPr>
        <w:pStyle w:val="BodyTextBullet0"/>
        <w:jc w:val="both"/>
      </w:pPr>
    </w:p>
    <w:p w14:paraId="540A42BB" w14:textId="77777777" w:rsidR="009F2825" w:rsidRDefault="009F2825" w:rsidP="00C1032B">
      <w:pPr>
        <w:pStyle w:val="BodyTextBullet0"/>
        <w:jc w:val="both"/>
      </w:pPr>
    </w:p>
    <w:p w14:paraId="77813E8C" w14:textId="77777777" w:rsidR="00D95BE6" w:rsidRPr="00D95BE6" w:rsidRDefault="00D95BE6" w:rsidP="00C1032B">
      <w:pPr>
        <w:pStyle w:val="BodyTextBullet0"/>
        <w:jc w:val="both"/>
        <w:rPr>
          <w:b/>
        </w:rPr>
      </w:pPr>
      <w:r w:rsidRPr="00D95BE6">
        <w:rPr>
          <w:b/>
        </w:rPr>
        <w:t>Local Credit Card for Private Client</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323"/>
        <w:gridCol w:w="990"/>
        <w:gridCol w:w="900"/>
        <w:gridCol w:w="990"/>
        <w:gridCol w:w="900"/>
        <w:gridCol w:w="900"/>
        <w:gridCol w:w="900"/>
        <w:gridCol w:w="900"/>
        <w:gridCol w:w="900"/>
      </w:tblGrid>
      <w:tr w:rsidR="000D4E5B" w:rsidRPr="009D4B48" w14:paraId="2E5DD98F" w14:textId="77777777" w:rsidTr="00F83EB4">
        <w:trPr>
          <w:cantSplit/>
          <w:trHeight w:val="263"/>
          <w:tblHeader/>
        </w:trPr>
        <w:tc>
          <w:tcPr>
            <w:tcW w:w="567" w:type="dxa"/>
            <w:shd w:val="clear" w:color="auto" w:fill="FFC000"/>
          </w:tcPr>
          <w:p w14:paraId="4476979E" w14:textId="77777777" w:rsidR="000D4E5B" w:rsidRPr="009D4B48" w:rsidRDefault="000D4E5B" w:rsidP="00F83EB4">
            <w:pPr>
              <w:pStyle w:val="CellHeader"/>
              <w:rPr>
                <w:snapToGrid w:val="0"/>
                <w:lang w:val="en-US"/>
              </w:rPr>
            </w:pPr>
            <w:r w:rsidRPr="009D4B48">
              <w:rPr>
                <w:snapToGrid w:val="0"/>
                <w:lang w:val="en-US"/>
              </w:rPr>
              <w:lastRenderedPageBreak/>
              <w:t>N</w:t>
            </w:r>
            <w:r>
              <w:rPr>
                <w:snapToGrid w:val="0"/>
                <w:lang w:val="en-US"/>
              </w:rPr>
              <w:t>o</w:t>
            </w:r>
          </w:p>
        </w:tc>
        <w:tc>
          <w:tcPr>
            <w:tcW w:w="1323" w:type="dxa"/>
            <w:shd w:val="clear" w:color="auto" w:fill="FFC000"/>
          </w:tcPr>
          <w:p w14:paraId="14A354AE" w14:textId="77777777" w:rsidR="000D4E5B" w:rsidRPr="009D4B48" w:rsidRDefault="000D4E5B" w:rsidP="00F83EB4">
            <w:pPr>
              <w:pStyle w:val="CellHeader"/>
              <w:rPr>
                <w:snapToGrid w:val="0"/>
                <w:lang w:val="en-US"/>
              </w:rPr>
            </w:pPr>
            <w:r>
              <w:rPr>
                <w:snapToGrid w:val="0"/>
                <w:lang w:val="en-US"/>
              </w:rPr>
              <w:t>Delinquency</w:t>
            </w:r>
          </w:p>
        </w:tc>
        <w:tc>
          <w:tcPr>
            <w:tcW w:w="7380" w:type="dxa"/>
            <w:gridSpan w:val="8"/>
            <w:shd w:val="clear" w:color="auto" w:fill="FFC000"/>
          </w:tcPr>
          <w:p w14:paraId="58F4473D" w14:textId="77777777" w:rsidR="000D4E5B" w:rsidRDefault="000D4E5B" w:rsidP="00F83EB4">
            <w:pPr>
              <w:pStyle w:val="CellHeader"/>
              <w:jc w:val="center"/>
              <w:rPr>
                <w:snapToGrid w:val="0"/>
                <w:lang w:val="en-US"/>
              </w:rPr>
            </w:pPr>
            <w:r>
              <w:rPr>
                <w:snapToGrid w:val="0"/>
                <w:lang w:val="en-US"/>
              </w:rPr>
              <w:t>Client Classifier</w:t>
            </w:r>
          </w:p>
        </w:tc>
      </w:tr>
      <w:tr w:rsidR="000D4E5B" w:rsidRPr="009D4B48" w14:paraId="39AA5378" w14:textId="77777777" w:rsidTr="00F83EB4">
        <w:trPr>
          <w:cantSplit/>
          <w:trHeight w:val="263"/>
          <w:tblHeader/>
        </w:trPr>
        <w:tc>
          <w:tcPr>
            <w:tcW w:w="567" w:type="dxa"/>
            <w:shd w:val="clear" w:color="auto" w:fill="FFC000"/>
          </w:tcPr>
          <w:p w14:paraId="61701A17" w14:textId="77777777" w:rsidR="000D4E5B" w:rsidRPr="009D4B48" w:rsidRDefault="000D4E5B" w:rsidP="00F83EB4">
            <w:pPr>
              <w:pStyle w:val="CellHeader"/>
              <w:rPr>
                <w:snapToGrid w:val="0"/>
                <w:lang w:val="en-US"/>
              </w:rPr>
            </w:pPr>
          </w:p>
        </w:tc>
        <w:tc>
          <w:tcPr>
            <w:tcW w:w="1323" w:type="dxa"/>
            <w:shd w:val="clear" w:color="auto" w:fill="FFC000"/>
          </w:tcPr>
          <w:p w14:paraId="24A5C7B6" w14:textId="77777777" w:rsidR="000D4E5B" w:rsidRPr="009D4B48" w:rsidRDefault="000D4E5B" w:rsidP="00F83EB4">
            <w:pPr>
              <w:pStyle w:val="CellHeader"/>
              <w:rPr>
                <w:snapToGrid w:val="0"/>
                <w:lang w:val="en-US"/>
              </w:rPr>
            </w:pPr>
          </w:p>
        </w:tc>
        <w:tc>
          <w:tcPr>
            <w:tcW w:w="990" w:type="dxa"/>
            <w:shd w:val="clear" w:color="auto" w:fill="FFC000"/>
          </w:tcPr>
          <w:p w14:paraId="06EB656A" w14:textId="77777777" w:rsidR="000D4E5B" w:rsidRDefault="000D4E5B" w:rsidP="00F83EB4">
            <w:pPr>
              <w:pStyle w:val="CellHeader"/>
              <w:rPr>
                <w:snapToGrid w:val="0"/>
                <w:lang w:val="en-US"/>
              </w:rPr>
            </w:pPr>
            <w:r>
              <w:rPr>
                <w:snapToGrid w:val="0"/>
                <w:lang w:val="en-US"/>
              </w:rPr>
              <w:t xml:space="preserve">Staff </w:t>
            </w:r>
          </w:p>
        </w:tc>
        <w:tc>
          <w:tcPr>
            <w:tcW w:w="900" w:type="dxa"/>
            <w:shd w:val="clear" w:color="auto" w:fill="FFC000"/>
          </w:tcPr>
          <w:p w14:paraId="0F9E5440" w14:textId="77777777" w:rsidR="000D4E5B" w:rsidRDefault="000D4E5B" w:rsidP="00F83EB4">
            <w:pPr>
              <w:pStyle w:val="CellHeader"/>
              <w:rPr>
                <w:snapToGrid w:val="0"/>
                <w:lang w:val="en-US"/>
              </w:rPr>
            </w:pPr>
            <w:r>
              <w:rPr>
                <w:snapToGrid w:val="0"/>
                <w:lang w:val="en-US"/>
              </w:rPr>
              <w:t>Normal</w:t>
            </w:r>
          </w:p>
        </w:tc>
        <w:tc>
          <w:tcPr>
            <w:tcW w:w="990" w:type="dxa"/>
            <w:shd w:val="clear" w:color="auto" w:fill="FFC000"/>
          </w:tcPr>
          <w:p w14:paraId="4812CC54" w14:textId="77777777" w:rsidR="000D4E5B" w:rsidRDefault="000D4E5B" w:rsidP="00F83EB4">
            <w:pPr>
              <w:pStyle w:val="CellHeader"/>
              <w:rPr>
                <w:snapToGrid w:val="0"/>
                <w:lang w:val="en-US"/>
              </w:rPr>
            </w:pPr>
            <w:r>
              <w:rPr>
                <w:snapToGrid w:val="0"/>
                <w:lang w:val="en-US"/>
              </w:rPr>
              <w:t>Saving</w:t>
            </w:r>
          </w:p>
        </w:tc>
        <w:tc>
          <w:tcPr>
            <w:tcW w:w="900" w:type="dxa"/>
            <w:shd w:val="clear" w:color="auto" w:fill="FFC000"/>
          </w:tcPr>
          <w:p w14:paraId="14358B62" w14:textId="77777777" w:rsidR="000D4E5B" w:rsidRDefault="000D4E5B" w:rsidP="00F83EB4">
            <w:pPr>
              <w:pStyle w:val="CellHeader"/>
              <w:rPr>
                <w:snapToGrid w:val="0"/>
                <w:lang w:val="en-US"/>
              </w:rPr>
            </w:pPr>
            <w:r>
              <w:rPr>
                <w:snapToGrid w:val="0"/>
                <w:lang w:val="en-US"/>
              </w:rPr>
              <w:t>VIP</w:t>
            </w:r>
          </w:p>
        </w:tc>
        <w:tc>
          <w:tcPr>
            <w:tcW w:w="900" w:type="dxa"/>
            <w:shd w:val="clear" w:color="auto" w:fill="FFC000"/>
          </w:tcPr>
          <w:p w14:paraId="6530F269" w14:textId="77777777" w:rsidR="000D4E5B" w:rsidRDefault="000D4E5B" w:rsidP="00F83EB4">
            <w:pPr>
              <w:pStyle w:val="CellHeader"/>
              <w:rPr>
                <w:snapToGrid w:val="0"/>
                <w:lang w:val="en-US"/>
              </w:rPr>
            </w:pPr>
            <w:r>
              <w:rPr>
                <w:snapToGrid w:val="0"/>
                <w:lang w:val="en-US"/>
              </w:rPr>
              <w:t>CCEH1</w:t>
            </w:r>
          </w:p>
        </w:tc>
        <w:tc>
          <w:tcPr>
            <w:tcW w:w="900" w:type="dxa"/>
            <w:shd w:val="clear" w:color="auto" w:fill="FFC000"/>
          </w:tcPr>
          <w:p w14:paraId="21D08EBF" w14:textId="77777777" w:rsidR="000D4E5B" w:rsidRDefault="000D4E5B" w:rsidP="00F83EB4">
            <w:pPr>
              <w:pStyle w:val="CellHeader"/>
              <w:rPr>
                <w:snapToGrid w:val="0"/>
                <w:lang w:val="en-US"/>
              </w:rPr>
            </w:pPr>
            <w:r>
              <w:rPr>
                <w:snapToGrid w:val="0"/>
                <w:lang w:val="en-US"/>
              </w:rPr>
              <w:t>CCEH2</w:t>
            </w:r>
          </w:p>
        </w:tc>
        <w:tc>
          <w:tcPr>
            <w:tcW w:w="900" w:type="dxa"/>
            <w:shd w:val="clear" w:color="auto" w:fill="FFC000"/>
          </w:tcPr>
          <w:p w14:paraId="5900FEBE" w14:textId="77777777" w:rsidR="000D4E5B" w:rsidRDefault="000D4E5B" w:rsidP="00F83EB4">
            <w:pPr>
              <w:pStyle w:val="CellHeader"/>
              <w:rPr>
                <w:snapToGrid w:val="0"/>
                <w:lang w:val="en-US"/>
              </w:rPr>
            </w:pPr>
            <w:r>
              <w:rPr>
                <w:snapToGrid w:val="0"/>
                <w:lang w:val="en-US"/>
              </w:rPr>
              <w:t>CCEP1</w:t>
            </w:r>
          </w:p>
        </w:tc>
        <w:tc>
          <w:tcPr>
            <w:tcW w:w="900" w:type="dxa"/>
            <w:shd w:val="clear" w:color="auto" w:fill="FFC000"/>
          </w:tcPr>
          <w:p w14:paraId="16399232" w14:textId="77777777" w:rsidR="000D4E5B" w:rsidRDefault="000D4E5B" w:rsidP="00F83EB4">
            <w:pPr>
              <w:pStyle w:val="CellHeader"/>
              <w:rPr>
                <w:snapToGrid w:val="0"/>
                <w:lang w:val="en-US"/>
              </w:rPr>
            </w:pPr>
            <w:r>
              <w:rPr>
                <w:snapToGrid w:val="0"/>
                <w:lang w:val="en-US"/>
              </w:rPr>
              <w:t>Zero</w:t>
            </w:r>
          </w:p>
        </w:tc>
      </w:tr>
      <w:tr w:rsidR="000D4E5B" w:rsidRPr="009D4B48" w14:paraId="2C26C208" w14:textId="77777777" w:rsidTr="00F83EB4">
        <w:trPr>
          <w:trHeight w:val="50"/>
        </w:trPr>
        <w:tc>
          <w:tcPr>
            <w:tcW w:w="567" w:type="dxa"/>
          </w:tcPr>
          <w:p w14:paraId="5650EB20" w14:textId="77777777" w:rsidR="000D4E5B" w:rsidRPr="009D4B48" w:rsidRDefault="000D4E5B" w:rsidP="00F83EB4">
            <w:pPr>
              <w:pStyle w:val="CellBody"/>
              <w:rPr>
                <w:lang w:val="ru-RU"/>
              </w:rPr>
            </w:pPr>
            <w:r w:rsidRPr="009D4B48">
              <w:rPr>
                <w:lang w:val="ru-RU"/>
              </w:rPr>
              <w:t>1</w:t>
            </w:r>
          </w:p>
        </w:tc>
        <w:tc>
          <w:tcPr>
            <w:tcW w:w="1323" w:type="dxa"/>
          </w:tcPr>
          <w:p w14:paraId="7958FDDE" w14:textId="77777777" w:rsidR="000D4E5B" w:rsidRPr="00A76BB8" w:rsidRDefault="000D4E5B" w:rsidP="00F83EB4">
            <w:pPr>
              <w:pStyle w:val="CellBody"/>
            </w:pPr>
            <w:r w:rsidRPr="00A76BB8">
              <w:t>In Due</w:t>
            </w:r>
          </w:p>
        </w:tc>
        <w:tc>
          <w:tcPr>
            <w:tcW w:w="990" w:type="dxa"/>
          </w:tcPr>
          <w:p w14:paraId="66102648" w14:textId="77777777" w:rsidR="000D4E5B" w:rsidRDefault="000D4E5B" w:rsidP="00F83EB4">
            <w:pPr>
              <w:pStyle w:val="CellBody"/>
            </w:pPr>
            <w:r w:rsidRPr="00563C91">
              <w:t>10.01%</w:t>
            </w:r>
          </w:p>
          <w:p w14:paraId="14998315" w14:textId="77777777" w:rsidR="000D4E5B" w:rsidRPr="009D4B48" w:rsidRDefault="000D4E5B" w:rsidP="00F83EB4">
            <w:pPr>
              <w:pStyle w:val="CellBody"/>
            </w:pPr>
          </w:p>
        </w:tc>
        <w:tc>
          <w:tcPr>
            <w:tcW w:w="900" w:type="dxa"/>
          </w:tcPr>
          <w:p w14:paraId="604677D2" w14:textId="77777777" w:rsidR="000D4E5B" w:rsidRDefault="000D4E5B" w:rsidP="00F83EB4">
            <w:pPr>
              <w:pStyle w:val="CellBody"/>
            </w:pPr>
            <w:r w:rsidRPr="00563C91">
              <w:t>24%</w:t>
            </w:r>
          </w:p>
          <w:p w14:paraId="0A6FA02A" w14:textId="77777777" w:rsidR="000D4E5B" w:rsidRPr="009D4B48" w:rsidRDefault="000D4E5B" w:rsidP="00F83EB4">
            <w:pPr>
              <w:pStyle w:val="CellBody"/>
            </w:pPr>
          </w:p>
        </w:tc>
        <w:tc>
          <w:tcPr>
            <w:tcW w:w="990" w:type="dxa"/>
          </w:tcPr>
          <w:p w14:paraId="77601BCF" w14:textId="77777777" w:rsidR="000D4E5B" w:rsidRDefault="000D4E5B" w:rsidP="00F83EB4">
            <w:pPr>
              <w:pStyle w:val="CellBody"/>
            </w:pPr>
            <w:r>
              <w:t>17%</w:t>
            </w:r>
          </w:p>
          <w:p w14:paraId="3D17C903" w14:textId="77777777" w:rsidR="000D4E5B" w:rsidRPr="009D4B48" w:rsidRDefault="000D4E5B" w:rsidP="00F83EB4">
            <w:pPr>
              <w:pStyle w:val="CellBody"/>
            </w:pPr>
          </w:p>
        </w:tc>
        <w:tc>
          <w:tcPr>
            <w:tcW w:w="900" w:type="dxa"/>
          </w:tcPr>
          <w:p w14:paraId="548758D2" w14:textId="77777777" w:rsidR="000D4E5B" w:rsidRDefault="000D4E5B" w:rsidP="00F83EB4">
            <w:pPr>
              <w:pStyle w:val="CellBody"/>
            </w:pPr>
            <w:r>
              <w:t>18%</w:t>
            </w:r>
          </w:p>
          <w:p w14:paraId="67675D3C" w14:textId="77777777" w:rsidR="000D4E5B" w:rsidRPr="009D4B48" w:rsidRDefault="000D4E5B" w:rsidP="00F83EB4">
            <w:pPr>
              <w:pStyle w:val="CellBody"/>
            </w:pPr>
          </w:p>
        </w:tc>
        <w:tc>
          <w:tcPr>
            <w:tcW w:w="900" w:type="dxa"/>
          </w:tcPr>
          <w:p w14:paraId="0370A4B0" w14:textId="77777777" w:rsidR="000D4E5B" w:rsidRDefault="000D4E5B" w:rsidP="00F83EB4">
            <w:pPr>
              <w:pStyle w:val="CellBody"/>
            </w:pPr>
            <w:r>
              <w:t>25%</w:t>
            </w:r>
          </w:p>
          <w:p w14:paraId="136A97E8" w14:textId="77777777" w:rsidR="000D4E5B" w:rsidRPr="009D4B48" w:rsidRDefault="000D4E5B" w:rsidP="00F83EB4">
            <w:pPr>
              <w:pStyle w:val="CellBody"/>
            </w:pPr>
          </w:p>
        </w:tc>
        <w:tc>
          <w:tcPr>
            <w:tcW w:w="900" w:type="dxa"/>
          </w:tcPr>
          <w:p w14:paraId="7B5259F2" w14:textId="77777777" w:rsidR="000D4E5B" w:rsidRDefault="000D4E5B" w:rsidP="00F83EB4">
            <w:pPr>
              <w:pStyle w:val="CellBody"/>
            </w:pPr>
            <w:r>
              <w:t>22%</w:t>
            </w:r>
          </w:p>
          <w:p w14:paraId="2151A1BC" w14:textId="77777777" w:rsidR="000D4E5B" w:rsidRPr="009D4B48" w:rsidRDefault="000D4E5B" w:rsidP="00F83EB4">
            <w:pPr>
              <w:pStyle w:val="CellBody"/>
            </w:pPr>
          </w:p>
        </w:tc>
        <w:tc>
          <w:tcPr>
            <w:tcW w:w="900" w:type="dxa"/>
          </w:tcPr>
          <w:p w14:paraId="53B676D9" w14:textId="77777777" w:rsidR="000D4E5B" w:rsidRDefault="000D4E5B" w:rsidP="00F83EB4">
            <w:pPr>
              <w:pStyle w:val="CellBody"/>
            </w:pPr>
            <w:r>
              <w:t>20%</w:t>
            </w:r>
          </w:p>
          <w:p w14:paraId="19FA3C99" w14:textId="77777777" w:rsidR="000D4E5B" w:rsidRPr="009D4B48" w:rsidRDefault="000D4E5B" w:rsidP="00F83EB4">
            <w:pPr>
              <w:pStyle w:val="CellBody"/>
            </w:pPr>
          </w:p>
        </w:tc>
        <w:tc>
          <w:tcPr>
            <w:tcW w:w="900" w:type="dxa"/>
          </w:tcPr>
          <w:p w14:paraId="2FF38449" w14:textId="77777777" w:rsidR="000D4E5B" w:rsidRPr="009D4B48" w:rsidRDefault="000D4E5B" w:rsidP="00F83EB4">
            <w:pPr>
              <w:pStyle w:val="CellBody"/>
            </w:pPr>
            <w:r>
              <w:t>0%</w:t>
            </w:r>
          </w:p>
        </w:tc>
      </w:tr>
      <w:tr w:rsidR="000D4E5B" w:rsidRPr="009D4B48" w14:paraId="20D5F4E4" w14:textId="77777777" w:rsidTr="00F83EB4">
        <w:trPr>
          <w:trHeight w:val="50"/>
        </w:trPr>
        <w:tc>
          <w:tcPr>
            <w:tcW w:w="567" w:type="dxa"/>
          </w:tcPr>
          <w:p w14:paraId="65EE7AC1" w14:textId="77777777" w:rsidR="000D4E5B" w:rsidRPr="00606C1B" w:rsidRDefault="000D4E5B" w:rsidP="00F83EB4">
            <w:pPr>
              <w:pStyle w:val="CellBody"/>
              <w:rPr>
                <w:lang w:val="en-US"/>
              </w:rPr>
            </w:pPr>
            <w:r>
              <w:rPr>
                <w:lang w:val="en-US"/>
              </w:rPr>
              <w:t>2</w:t>
            </w:r>
          </w:p>
        </w:tc>
        <w:tc>
          <w:tcPr>
            <w:tcW w:w="1323" w:type="dxa"/>
          </w:tcPr>
          <w:p w14:paraId="08E833C1" w14:textId="77777777" w:rsidR="000D4E5B" w:rsidRDefault="000D4E5B" w:rsidP="00F83EB4">
            <w:pPr>
              <w:pStyle w:val="CellBody"/>
            </w:pPr>
            <w:r>
              <w:t>Overdue</w:t>
            </w:r>
          </w:p>
        </w:tc>
        <w:tc>
          <w:tcPr>
            <w:tcW w:w="7380" w:type="dxa"/>
            <w:gridSpan w:val="8"/>
          </w:tcPr>
          <w:p w14:paraId="4F162D55" w14:textId="77777777" w:rsidR="000D4E5B" w:rsidRPr="009D4B48" w:rsidRDefault="000D4E5B" w:rsidP="00F83EB4">
            <w:pPr>
              <w:pStyle w:val="CellBody"/>
            </w:pPr>
            <w:r>
              <w:t>150% of In Due rate</w:t>
            </w:r>
          </w:p>
        </w:tc>
      </w:tr>
      <w:tr w:rsidR="000D4E5B" w:rsidRPr="009D4B48" w14:paraId="45DDCBFC" w14:textId="77777777" w:rsidTr="00F83EB4">
        <w:trPr>
          <w:trHeight w:val="50"/>
        </w:trPr>
        <w:tc>
          <w:tcPr>
            <w:tcW w:w="567" w:type="dxa"/>
          </w:tcPr>
          <w:p w14:paraId="4B208E97" w14:textId="77777777" w:rsidR="000D4E5B" w:rsidRDefault="000D4E5B" w:rsidP="00F83EB4">
            <w:pPr>
              <w:pStyle w:val="CellBody"/>
              <w:rPr>
                <w:lang w:val="en-US"/>
              </w:rPr>
            </w:pPr>
            <w:r>
              <w:rPr>
                <w:lang w:val="en-US"/>
              </w:rPr>
              <w:t>3</w:t>
            </w:r>
          </w:p>
        </w:tc>
        <w:tc>
          <w:tcPr>
            <w:tcW w:w="1323" w:type="dxa"/>
          </w:tcPr>
          <w:p w14:paraId="3B0B26CD" w14:textId="77777777" w:rsidR="000D4E5B" w:rsidRDefault="000D4E5B" w:rsidP="00F83EB4">
            <w:pPr>
              <w:pStyle w:val="CellBody"/>
            </w:pPr>
            <w:r>
              <w:t>Overlimit</w:t>
            </w:r>
          </w:p>
        </w:tc>
        <w:tc>
          <w:tcPr>
            <w:tcW w:w="990" w:type="dxa"/>
          </w:tcPr>
          <w:p w14:paraId="35DC4830" w14:textId="77777777" w:rsidR="000D4E5B" w:rsidRPr="009D4B48" w:rsidRDefault="000D4E5B" w:rsidP="00F83EB4">
            <w:pPr>
              <w:pStyle w:val="CellBody"/>
            </w:pPr>
            <w:r>
              <w:t>0</w:t>
            </w:r>
          </w:p>
        </w:tc>
        <w:tc>
          <w:tcPr>
            <w:tcW w:w="900" w:type="dxa"/>
          </w:tcPr>
          <w:p w14:paraId="5ECA1860" w14:textId="77777777" w:rsidR="000D4E5B" w:rsidRPr="009D4B48" w:rsidRDefault="000D4E5B" w:rsidP="00F83EB4">
            <w:pPr>
              <w:pStyle w:val="CellBody"/>
            </w:pPr>
            <w:r>
              <w:t>0</w:t>
            </w:r>
          </w:p>
        </w:tc>
        <w:tc>
          <w:tcPr>
            <w:tcW w:w="990" w:type="dxa"/>
          </w:tcPr>
          <w:p w14:paraId="0A160AE5" w14:textId="77777777" w:rsidR="000D4E5B" w:rsidRPr="009D4B48" w:rsidRDefault="000D4E5B" w:rsidP="00F83EB4">
            <w:pPr>
              <w:pStyle w:val="CellBody"/>
            </w:pPr>
            <w:r>
              <w:t>0</w:t>
            </w:r>
          </w:p>
        </w:tc>
        <w:tc>
          <w:tcPr>
            <w:tcW w:w="900" w:type="dxa"/>
          </w:tcPr>
          <w:p w14:paraId="0AACBBE0" w14:textId="77777777" w:rsidR="000D4E5B" w:rsidRPr="009D4B48" w:rsidRDefault="000D4E5B" w:rsidP="00F83EB4">
            <w:pPr>
              <w:pStyle w:val="CellBody"/>
            </w:pPr>
            <w:r>
              <w:t>0</w:t>
            </w:r>
          </w:p>
        </w:tc>
        <w:tc>
          <w:tcPr>
            <w:tcW w:w="900" w:type="dxa"/>
          </w:tcPr>
          <w:p w14:paraId="1FB03B32" w14:textId="77777777" w:rsidR="000D4E5B" w:rsidRPr="009D4B48" w:rsidRDefault="000D4E5B" w:rsidP="00F83EB4">
            <w:pPr>
              <w:pStyle w:val="CellBody"/>
            </w:pPr>
            <w:r>
              <w:t>0</w:t>
            </w:r>
          </w:p>
        </w:tc>
        <w:tc>
          <w:tcPr>
            <w:tcW w:w="900" w:type="dxa"/>
          </w:tcPr>
          <w:p w14:paraId="46DBB731" w14:textId="77777777" w:rsidR="000D4E5B" w:rsidRPr="009D4B48" w:rsidRDefault="000D4E5B" w:rsidP="00F83EB4">
            <w:pPr>
              <w:pStyle w:val="CellBody"/>
            </w:pPr>
            <w:r>
              <w:t>0</w:t>
            </w:r>
          </w:p>
        </w:tc>
        <w:tc>
          <w:tcPr>
            <w:tcW w:w="900" w:type="dxa"/>
          </w:tcPr>
          <w:p w14:paraId="760FBE52" w14:textId="77777777" w:rsidR="000D4E5B" w:rsidRPr="009D4B48" w:rsidRDefault="000D4E5B" w:rsidP="00F83EB4">
            <w:pPr>
              <w:pStyle w:val="CellBody"/>
            </w:pPr>
            <w:r>
              <w:t>0</w:t>
            </w:r>
          </w:p>
        </w:tc>
        <w:tc>
          <w:tcPr>
            <w:tcW w:w="900" w:type="dxa"/>
          </w:tcPr>
          <w:p w14:paraId="550542BA" w14:textId="77777777" w:rsidR="000D4E5B" w:rsidRPr="009D4B48" w:rsidRDefault="000D4E5B" w:rsidP="00F83EB4">
            <w:pPr>
              <w:pStyle w:val="CellBody"/>
            </w:pPr>
            <w:r>
              <w:t>0</w:t>
            </w:r>
          </w:p>
        </w:tc>
      </w:tr>
    </w:tbl>
    <w:p w14:paraId="3CEB57AF" w14:textId="49669468" w:rsidR="00D95BE6" w:rsidRDefault="001D54CD" w:rsidP="00C1032B">
      <w:pPr>
        <w:pStyle w:val="BodyTextBullet0"/>
        <w:jc w:val="both"/>
      </w:pPr>
      <w:r>
        <w:br w:type="textWrapping" w:clear="all"/>
      </w:r>
    </w:p>
    <w:p w14:paraId="6B3D93FE" w14:textId="77777777" w:rsidR="00215617" w:rsidRDefault="00215617" w:rsidP="00215617">
      <w:pPr>
        <w:rPr>
          <w:b/>
        </w:rPr>
      </w:pPr>
      <w:r w:rsidRPr="00EA5239">
        <w:rPr>
          <w:b/>
        </w:rPr>
        <w:t>MC Debit Card for Enterprise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43"/>
        <w:gridCol w:w="1276"/>
        <w:gridCol w:w="1134"/>
        <w:gridCol w:w="3260"/>
        <w:gridCol w:w="1276"/>
      </w:tblGrid>
      <w:tr w:rsidR="00563C91" w:rsidRPr="009D4B48" w14:paraId="07ED6478" w14:textId="77777777" w:rsidTr="00F83EB4">
        <w:trPr>
          <w:cantSplit/>
          <w:trHeight w:val="263"/>
          <w:tblHeader/>
        </w:trPr>
        <w:tc>
          <w:tcPr>
            <w:tcW w:w="567" w:type="dxa"/>
            <w:shd w:val="clear" w:color="auto" w:fill="FFC000"/>
          </w:tcPr>
          <w:p w14:paraId="501458AC" w14:textId="77777777" w:rsidR="00563C91" w:rsidRPr="009D4B48" w:rsidRDefault="00563C91" w:rsidP="00F83EB4">
            <w:pPr>
              <w:pStyle w:val="CellHeader"/>
              <w:rPr>
                <w:snapToGrid w:val="0"/>
                <w:lang w:val="en-US"/>
              </w:rPr>
            </w:pPr>
            <w:r w:rsidRPr="009D4B48">
              <w:rPr>
                <w:snapToGrid w:val="0"/>
                <w:lang w:val="en-US"/>
              </w:rPr>
              <w:t>N</w:t>
            </w:r>
            <w:r>
              <w:rPr>
                <w:snapToGrid w:val="0"/>
                <w:lang w:val="en-US"/>
              </w:rPr>
              <w:t>o</w:t>
            </w:r>
          </w:p>
        </w:tc>
        <w:tc>
          <w:tcPr>
            <w:tcW w:w="1843" w:type="dxa"/>
            <w:shd w:val="clear" w:color="auto" w:fill="FFC000"/>
          </w:tcPr>
          <w:p w14:paraId="379A9208" w14:textId="77777777" w:rsidR="00563C91" w:rsidRPr="009D4B48" w:rsidRDefault="00563C91" w:rsidP="00F83EB4">
            <w:pPr>
              <w:pStyle w:val="CellHeader"/>
              <w:rPr>
                <w:snapToGrid w:val="0"/>
                <w:lang w:val="en-US"/>
              </w:rPr>
            </w:pPr>
            <w:r>
              <w:rPr>
                <w:snapToGrid w:val="0"/>
                <w:lang w:val="en-US"/>
              </w:rPr>
              <w:t>Delinquency</w:t>
            </w:r>
          </w:p>
        </w:tc>
        <w:tc>
          <w:tcPr>
            <w:tcW w:w="1276" w:type="dxa"/>
            <w:shd w:val="clear" w:color="auto" w:fill="FFC000"/>
          </w:tcPr>
          <w:p w14:paraId="3FE104B0" w14:textId="77777777" w:rsidR="00563C91" w:rsidRPr="009D4B48" w:rsidRDefault="00563C91" w:rsidP="00F83EB4">
            <w:pPr>
              <w:pStyle w:val="CellHeader"/>
              <w:rPr>
                <w:snapToGrid w:val="0"/>
                <w:lang w:val="en-US"/>
              </w:rPr>
            </w:pPr>
            <w:r>
              <w:rPr>
                <w:snapToGrid w:val="0"/>
                <w:lang w:val="en-US"/>
              </w:rPr>
              <w:t>Interest rate</w:t>
            </w:r>
          </w:p>
        </w:tc>
        <w:tc>
          <w:tcPr>
            <w:tcW w:w="1134" w:type="dxa"/>
            <w:shd w:val="clear" w:color="auto" w:fill="FFC000"/>
          </w:tcPr>
          <w:p w14:paraId="367DAE3A" w14:textId="77777777" w:rsidR="00563C91" w:rsidRPr="009D4B48" w:rsidRDefault="00563C91" w:rsidP="00F83EB4">
            <w:pPr>
              <w:pStyle w:val="CellHeader"/>
              <w:rPr>
                <w:snapToGrid w:val="0"/>
                <w:lang w:val="en-US"/>
              </w:rPr>
            </w:pPr>
          </w:p>
        </w:tc>
        <w:tc>
          <w:tcPr>
            <w:tcW w:w="4536" w:type="dxa"/>
            <w:gridSpan w:val="2"/>
            <w:shd w:val="clear" w:color="auto" w:fill="FFC000"/>
          </w:tcPr>
          <w:p w14:paraId="0E91BC31" w14:textId="77777777" w:rsidR="00563C91" w:rsidRDefault="00563C91" w:rsidP="00F83EB4">
            <w:pPr>
              <w:pStyle w:val="CellHeader"/>
              <w:jc w:val="center"/>
              <w:rPr>
                <w:snapToGrid w:val="0"/>
                <w:lang w:val="en-US"/>
              </w:rPr>
            </w:pPr>
            <w:r>
              <w:rPr>
                <w:snapToGrid w:val="0"/>
                <w:lang w:val="en-US"/>
              </w:rPr>
              <w:t>Client Classifier</w:t>
            </w:r>
          </w:p>
        </w:tc>
      </w:tr>
      <w:tr w:rsidR="00563C91" w:rsidRPr="009D4B48" w14:paraId="49E48B96" w14:textId="77777777" w:rsidTr="00F83EB4">
        <w:trPr>
          <w:cantSplit/>
          <w:trHeight w:val="263"/>
          <w:tblHeader/>
        </w:trPr>
        <w:tc>
          <w:tcPr>
            <w:tcW w:w="567" w:type="dxa"/>
            <w:shd w:val="clear" w:color="auto" w:fill="FFC000"/>
          </w:tcPr>
          <w:p w14:paraId="3933F9B4" w14:textId="77777777" w:rsidR="00563C91" w:rsidRPr="009D4B48" w:rsidRDefault="00563C91" w:rsidP="00F83EB4">
            <w:pPr>
              <w:pStyle w:val="CellHeader"/>
              <w:rPr>
                <w:snapToGrid w:val="0"/>
                <w:lang w:val="en-US"/>
              </w:rPr>
            </w:pPr>
          </w:p>
        </w:tc>
        <w:tc>
          <w:tcPr>
            <w:tcW w:w="1843" w:type="dxa"/>
            <w:shd w:val="clear" w:color="auto" w:fill="FFC000"/>
          </w:tcPr>
          <w:p w14:paraId="19FF4B61" w14:textId="77777777" w:rsidR="00563C91" w:rsidRPr="009D4B48" w:rsidRDefault="00563C91" w:rsidP="00F83EB4">
            <w:pPr>
              <w:pStyle w:val="CellHeader"/>
              <w:rPr>
                <w:snapToGrid w:val="0"/>
                <w:lang w:val="en-US"/>
              </w:rPr>
            </w:pPr>
          </w:p>
        </w:tc>
        <w:tc>
          <w:tcPr>
            <w:tcW w:w="1276" w:type="dxa"/>
            <w:shd w:val="clear" w:color="auto" w:fill="FFC000"/>
          </w:tcPr>
          <w:p w14:paraId="71FB8BAC" w14:textId="77777777" w:rsidR="00563C91" w:rsidRDefault="00563C91" w:rsidP="00F83EB4">
            <w:pPr>
              <w:pStyle w:val="CellHeader"/>
              <w:rPr>
                <w:snapToGrid w:val="0"/>
                <w:lang w:val="en-US"/>
              </w:rPr>
            </w:pPr>
          </w:p>
        </w:tc>
        <w:tc>
          <w:tcPr>
            <w:tcW w:w="1134" w:type="dxa"/>
            <w:shd w:val="clear" w:color="auto" w:fill="FFC000"/>
          </w:tcPr>
          <w:p w14:paraId="5A2A319B" w14:textId="77777777" w:rsidR="00563C91" w:rsidRDefault="00563C91" w:rsidP="00F83EB4">
            <w:pPr>
              <w:pStyle w:val="CellHeader"/>
              <w:rPr>
                <w:snapToGrid w:val="0"/>
                <w:lang w:val="en-US"/>
              </w:rPr>
            </w:pPr>
          </w:p>
        </w:tc>
        <w:tc>
          <w:tcPr>
            <w:tcW w:w="3260" w:type="dxa"/>
            <w:shd w:val="clear" w:color="auto" w:fill="FFC000"/>
          </w:tcPr>
          <w:p w14:paraId="1FBDE559" w14:textId="77777777" w:rsidR="00563C91" w:rsidRDefault="00563C91" w:rsidP="00F83EB4">
            <w:pPr>
              <w:pStyle w:val="CellHeader"/>
              <w:rPr>
                <w:snapToGrid w:val="0"/>
                <w:lang w:val="en-US"/>
              </w:rPr>
            </w:pPr>
            <w:r>
              <w:rPr>
                <w:snapToGrid w:val="0"/>
                <w:lang w:val="en-US"/>
              </w:rPr>
              <w:t>External</w:t>
            </w:r>
          </w:p>
        </w:tc>
        <w:tc>
          <w:tcPr>
            <w:tcW w:w="1276" w:type="dxa"/>
            <w:shd w:val="clear" w:color="auto" w:fill="FFC000"/>
          </w:tcPr>
          <w:p w14:paraId="5314393C" w14:textId="77777777" w:rsidR="00563C91" w:rsidRDefault="00563C91" w:rsidP="00F83EB4">
            <w:pPr>
              <w:pStyle w:val="CellHeader"/>
              <w:rPr>
                <w:snapToGrid w:val="0"/>
                <w:lang w:val="en-US"/>
              </w:rPr>
            </w:pPr>
            <w:r>
              <w:rPr>
                <w:snapToGrid w:val="0"/>
                <w:lang w:val="en-US"/>
              </w:rPr>
              <w:t>Internal</w:t>
            </w:r>
          </w:p>
        </w:tc>
      </w:tr>
      <w:tr w:rsidR="00563C91" w:rsidRPr="009D4B48" w14:paraId="42BA8EDB" w14:textId="77777777" w:rsidTr="00F83EB4">
        <w:trPr>
          <w:trHeight w:val="50"/>
        </w:trPr>
        <w:tc>
          <w:tcPr>
            <w:tcW w:w="567" w:type="dxa"/>
          </w:tcPr>
          <w:p w14:paraId="5FCBDCB2" w14:textId="77777777" w:rsidR="00563C91" w:rsidRPr="009D4B48" w:rsidRDefault="00563C91" w:rsidP="00F83EB4">
            <w:pPr>
              <w:pStyle w:val="CellBody"/>
              <w:rPr>
                <w:lang w:val="ru-RU"/>
              </w:rPr>
            </w:pPr>
            <w:r w:rsidRPr="009D4B48">
              <w:rPr>
                <w:lang w:val="ru-RU"/>
              </w:rPr>
              <w:t>1</w:t>
            </w:r>
          </w:p>
        </w:tc>
        <w:tc>
          <w:tcPr>
            <w:tcW w:w="1843" w:type="dxa"/>
          </w:tcPr>
          <w:p w14:paraId="2ADE8563" w14:textId="77777777" w:rsidR="00563C91" w:rsidRPr="00A76BB8" w:rsidRDefault="00563C91" w:rsidP="00F83EB4">
            <w:pPr>
              <w:pStyle w:val="CellBody"/>
            </w:pPr>
            <w:r>
              <w:t xml:space="preserve">Deposit </w:t>
            </w:r>
          </w:p>
        </w:tc>
        <w:tc>
          <w:tcPr>
            <w:tcW w:w="1276" w:type="dxa"/>
          </w:tcPr>
          <w:p w14:paraId="35AFEFF2" w14:textId="77777777" w:rsidR="00563C91" w:rsidRPr="009D4B48" w:rsidRDefault="00563C91" w:rsidP="00F83EB4">
            <w:pPr>
              <w:pStyle w:val="CellBody"/>
            </w:pPr>
            <w:r>
              <w:t>0</w:t>
            </w:r>
          </w:p>
        </w:tc>
        <w:tc>
          <w:tcPr>
            <w:tcW w:w="1134" w:type="dxa"/>
          </w:tcPr>
          <w:p w14:paraId="3994ED9B" w14:textId="77777777" w:rsidR="00563C91" w:rsidRPr="009D4B48" w:rsidRDefault="00563C91" w:rsidP="00F83EB4">
            <w:pPr>
              <w:pStyle w:val="CellBody"/>
            </w:pPr>
          </w:p>
        </w:tc>
        <w:tc>
          <w:tcPr>
            <w:tcW w:w="3260" w:type="dxa"/>
          </w:tcPr>
          <w:p w14:paraId="216C3338" w14:textId="77777777" w:rsidR="00563C91" w:rsidRPr="009D4B48" w:rsidRDefault="00563C91" w:rsidP="00F83EB4">
            <w:pPr>
              <w:pStyle w:val="CellBody"/>
            </w:pPr>
            <w:r>
              <w:t>Not Apply</w:t>
            </w:r>
          </w:p>
        </w:tc>
        <w:tc>
          <w:tcPr>
            <w:tcW w:w="1276" w:type="dxa"/>
          </w:tcPr>
          <w:p w14:paraId="4EF5B200" w14:textId="77777777" w:rsidR="00563C91" w:rsidRPr="009D4B48" w:rsidRDefault="00563C91" w:rsidP="00F83EB4">
            <w:pPr>
              <w:pStyle w:val="CellBody"/>
            </w:pPr>
            <w:r>
              <w:t>Not Apply</w:t>
            </w:r>
          </w:p>
        </w:tc>
      </w:tr>
    </w:tbl>
    <w:p w14:paraId="213E39D6" w14:textId="77777777" w:rsidR="00215617" w:rsidRDefault="00215617" w:rsidP="00C1032B">
      <w:pPr>
        <w:pStyle w:val="BodyTextBullet0"/>
        <w:jc w:val="both"/>
      </w:pPr>
    </w:p>
    <w:p w14:paraId="2B8F9A42" w14:textId="77777777" w:rsidR="00CB05B5" w:rsidRPr="00CB05B5" w:rsidRDefault="00CB05B5" w:rsidP="00C1032B">
      <w:pPr>
        <w:pStyle w:val="BodyTextBullet0"/>
        <w:jc w:val="both"/>
        <w:rPr>
          <w:b/>
        </w:rPr>
      </w:pPr>
      <w:r w:rsidRPr="00CB05B5">
        <w:rPr>
          <w:b/>
        </w:rPr>
        <w:t>MC Debit and P</w:t>
      </w:r>
      <w:r w:rsidR="003E55BB">
        <w:rPr>
          <w:b/>
        </w:rPr>
        <w:t>r</w:t>
      </w:r>
      <w:r w:rsidRPr="00CB05B5">
        <w:rPr>
          <w:b/>
        </w:rPr>
        <w:t>epaid Card for Private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43"/>
        <w:gridCol w:w="1276"/>
        <w:gridCol w:w="1134"/>
        <w:gridCol w:w="3260"/>
        <w:gridCol w:w="1276"/>
      </w:tblGrid>
      <w:tr w:rsidR="00CB05B5" w:rsidRPr="009D4B48" w14:paraId="591BB116" w14:textId="77777777" w:rsidTr="006F05D4">
        <w:trPr>
          <w:cantSplit/>
          <w:trHeight w:val="263"/>
          <w:tblHeader/>
        </w:trPr>
        <w:tc>
          <w:tcPr>
            <w:tcW w:w="567" w:type="dxa"/>
            <w:shd w:val="clear" w:color="auto" w:fill="FFC000"/>
          </w:tcPr>
          <w:p w14:paraId="3F1DACF8" w14:textId="77777777" w:rsidR="00CB05B5" w:rsidRPr="009D4B48" w:rsidRDefault="00CB05B5" w:rsidP="000A0652">
            <w:pPr>
              <w:pStyle w:val="CellHeader"/>
              <w:rPr>
                <w:snapToGrid w:val="0"/>
                <w:lang w:val="en-US"/>
              </w:rPr>
            </w:pPr>
            <w:r w:rsidRPr="009D4B48">
              <w:rPr>
                <w:snapToGrid w:val="0"/>
                <w:lang w:val="en-US"/>
              </w:rPr>
              <w:t>N</w:t>
            </w:r>
            <w:r>
              <w:rPr>
                <w:snapToGrid w:val="0"/>
                <w:lang w:val="en-US"/>
              </w:rPr>
              <w:t>o</w:t>
            </w:r>
          </w:p>
        </w:tc>
        <w:tc>
          <w:tcPr>
            <w:tcW w:w="1843" w:type="dxa"/>
            <w:shd w:val="clear" w:color="auto" w:fill="FFC000"/>
          </w:tcPr>
          <w:p w14:paraId="70817B82" w14:textId="215B5F5F" w:rsidR="00CB05B5" w:rsidRPr="009D4B48" w:rsidRDefault="001D54CD" w:rsidP="000A0652">
            <w:pPr>
              <w:pStyle w:val="CellHeader"/>
              <w:rPr>
                <w:snapToGrid w:val="0"/>
                <w:lang w:val="en-US"/>
              </w:rPr>
            </w:pPr>
            <w:r>
              <w:rPr>
                <w:snapToGrid w:val="0"/>
                <w:lang w:val="en-US"/>
              </w:rPr>
              <w:t>Delinquency</w:t>
            </w:r>
          </w:p>
        </w:tc>
        <w:tc>
          <w:tcPr>
            <w:tcW w:w="1276" w:type="dxa"/>
            <w:shd w:val="clear" w:color="auto" w:fill="FFC000"/>
          </w:tcPr>
          <w:p w14:paraId="326C2D21" w14:textId="77777777" w:rsidR="00CB05B5" w:rsidRPr="009D4B48" w:rsidRDefault="00CB05B5" w:rsidP="000A0652">
            <w:pPr>
              <w:pStyle w:val="CellHeader"/>
              <w:rPr>
                <w:snapToGrid w:val="0"/>
                <w:lang w:val="en-US"/>
              </w:rPr>
            </w:pPr>
            <w:r>
              <w:rPr>
                <w:snapToGrid w:val="0"/>
                <w:lang w:val="en-US"/>
              </w:rPr>
              <w:t>Interest rate</w:t>
            </w:r>
          </w:p>
        </w:tc>
        <w:tc>
          <w:tcPr>
            <w:tcW w:w="1134" w:type="dxa"/>
            <w:shd w:val="clear" w:color="auto" w:fill="FFC000"/>
          </w:tcPr>
          <w:p w14:paraId="7B0C0B0C" w14:textId="77777777" w:rsidR="00CB05B5" w:rsidRPr="009D4B48" w:rsidRDefault="00CB05B5" w:rsidP="000A0652">
            <w:pPr>
              <w:pStyle w:val="CellHeader"/>
              <w:rPr>
                <w:snapToGrid w:val="0"/>
                <w:lang w:val="en-US"/>
              </w:rPr>
            </w:pPr>
          </w:p>
        </w:tc>
        <w:tc>
          <w:tcPr>
            <w:tcW w:w="4536" w:type="dxa"/>
            <w:gridSpan w:val="2"/>
            <w:shd w:val="clear" w:color="auto" w:fill="FFC000"/>
          </w:tcPr>
          <w:p w14:paraId="1810D72E" w14:textId="77777777" w:rsidR="00CB05B5" w:rsidRDefault="00CB05B5" w:rsidP="000A0652">
            <w:pPr>
              <w:pStyle w:val="CellHeader"/>
              <w:jc w:val="center"/>
              <w:rPr>
                <w:snapToGrid w:val="0"/>
                <w:lang w:val="en-US"/>
              </w:rPr>
            </w:pPr>
            <w:r>
              <w:rPr>
                <w:snapToGrid w:val="0"/>
                <w:lang w:val="en-US"/>
              </w:rPr>
              <w:t>Client Classifier</w:t>
            </w:r>
          </w:p>
        </w:tc>
      </w:tr>
      <w:tr w:rsidR="00CB05B5" w:rsidRPr="009D4B48" w14:paraId="47CAC67F" w14:textId="77777777" w:rsidTr="006F05D4">
        <w:trPr>
          <w:cantSplit/>
          <w:trHeight w:val="263"/>
          <w:tblHeader/>
        </w:trPr>
        <w:tc>
          <w:tcPr>
            <w:tcW w:w="567" w:type="dxa"/>
            <w:shd w:val="clear" w:color="auto" w:fill="FFC000"/>
          </w:tcPr>
          <w:p w14:paraId="16658DBC" w14:textId="77777777" w:rsidR="00CB05B5" w:rsidRPr="009D4B48" w:rsidRDefault="00CB05B5" w:rsidP="000A0652">
            <w:pPr>
              <w:pStyle w:val="CellHeader"/>
              <w:rPr>
                <w:snapToGrid w:val="0"/>
                <w:lang w:val="en-US"/>
              </w:rPr>
            </w:pPr>
          </w:p>
        </w:tc>
        <w:tc>
          <w:tcPr>
            <w:tcW w:w="1843" w:type="dxa"/>
            <w:shd w:val="clear" w:color="auto" w:fill="FFC000"/>
          </w:tcPr>
          <w:p w14:paraId="50FB189F" w14:textId="77777777" w:rsidR="00CB05B5" w:rsidRPr="009D4B48" w:rsidRDefault="00CB05B5" w:rsidP="000A0652">
            <w:pPr>
              <w:pStyle w:val="CellHeader"/>
              <w:rPr>
                <w:snapToGrid w:val="0"/>
                <w:lang w:val="en-US"/>
              </w:rPr>
            </w:pPr>
          </w:p>
        </w:tc>
        <w:tc>
          <w:tcPr>
            <w:tcW w:w="1276" w:type="dxa"/>
            <w:shd w:val="clear" w:color="auto" w:fill="FFC000"/>
          </w:tcPr>
          <w:p w14:paraId="4BEC75DC" w14:textId="77777777" w:rsidR="00CB05B5" w:rsidRDefault="00CB05B5" w:rsidP="000A0652">
            <w:pPr>
              <w:pStyle w:val="CellHeader"/>
              <w:rPr>
                <w:snapToGrid w:val="0"/>
                <w:lang w:val="en-US"/>
              </w:rPr>
            </w:pPr>
          </w:p>
        </w:tc>
        <w:tc>
          <w:tcPr>
            <w:tcW w:w="1134" w:type="dxa"/>
            <w:shd w:val="clear" w:color="auto" w:fill="FFC000"/>
          </w:tcPr>
          <w:p w14:paraId="49725A8E" w14:textId="77777777" w:rsidR="00CB05B5" w:rsidRDefault="00CB05B5" w:rsidP="000A0652">
            <w:pPr>
              <w:pStyle w:val="CellHeader"/>
              <w:rPr>
                <w:snapToGrid w:val="0"/>
                <w:lang w:val="en-US"/>
              </w:rPr>
            </w:pPr>
          </w:p>
        </w:tc>
        <w:tc>
          <w:tcPr>
            <w:tcW w:w="3260" w:type="dxa"/>
            <w:shd w:val="clear" w:color="auto" w:fill="FFC000"/>
          </w:tcPr>
          <w:p w14:paraId="4308C710" w14:textId="77777777" w:rsidR="00CB05B5" w:rsidRDefault="00CB05B5" w:rsidP="000A0652">
            <w:pPr>
              <w:pStyle w:val="CellHeader"/>
              <w:rPr>
                <w:snapToGrid w:val="0"/>
                <w:lang w:val="en-US"/>
              </w:rPr>
            </w:pPr>
            <w:r>
              <w:rPr>
                <w:snapToGrid w:val="0"/>
                <w:lang w:val="en-US"/>
              </w:rPr>
              <w:t>External</w:t>
            </w:r>
          </w:p>
        </w:tc>
        <w:tc>
          <w:tcPr>
            <w:tcW w:w="1276" w:type="dxa"/>
            <w:shd w:val="clear" w:color="auto" w:fill="FFC000"/>
          </w:tcPr>
          <w:p w14:paraId="42C9839C" w14:textId="77777777" w:rsidR="00CB05B5" w:rsidRDefault="00CB05B5" w:rsidP="000A0652">
            <w:pPr>
              <w:pStyle w:val="CellHeader"/>
              <w:rPr>
                <w:snapToGrid w:val="0"/>
                <w:lang w:val="en-US"/>
              </w:rPr>
            </w:pPr>
            <w:r>
              <w:rPr>
                <w:snapToGrid w:val="0"/>
                <w:lang w:val="en-US"/>
              </w:rPr>
              <w:t>Internal</w:t>
            </w:r>
          </w:p>
        </w:tc>
      </w:tr>
      <w:tr w:rsidR="00CB05B5" w:rsidRPr="009D4B48" w14:paraId="7A06CEA8" w14:textId="77777777" w:rsidTr="006F05D4">
        <w:trPr>
          <w:trHeight w:val="50"/>
        </w:trPr>
        <w:tc>
          <w:tcPr>
            <w:tcW w:w="567" w:type="dxa"/>
          </w:tcPr>
          <w:p w14:paraId="492DD346" w14:textId="77777777" w:rsidR="00CB05B5" w:rsidRPr="009D4B48" w:rsidRDefault="00CB05B5" w:rsidP="000A0652">
            <w:pPr>
              <w:pStyle w:val="CellBody"/>
              <w:rPr>
                <w:lang w:val="ru-RU"/>
              </w:rPr>
            </w:pPr>
            <w:r w:rsidRPr="009D4B48">
              <w:rPr>
                <w:lang w:val="ru-RU"/>
              </w:rPr>
              <w:t>1</w:t>
            </w:r>
          </w:p>
        </w:tc>
        <w:tc>
          <w:tcPr>
            <w:tcW w:w="1843" w:type="dxa"/>
          </w:tcPr>
          <w:p w14:paraId="7E0EF5CC" w14:textId="77777777" w:rsidR="00CB05B5" w:rsidRPr="00A76BB8" w:rsidRDefault="00CB05B5" w:rsidP="00CB05B5">
            <w:pPr>
              <w:pStyle w:val="CellBody"/>
            </w:pPr>
            <w:r>
              <w:t xml:space="preserve">Deposit </w:t>
            </w:r>
          </w:p>
        </w:tc>
        <w:tc>
          <w:tcPr>
            <w:tcW w:w="1276" w:type="dxa"/>
          </w:tcPr>
          <w:p w14:paraId="1EF89D5B" w14:textId="77777777" w:rsidR="00CB05B5" w:rsidRPr="009D4B48" w:rsidRDefault="003E55BB" w:rsidP="000A0652">
            <w:pPr>
              <w:pStyle w:val="CellBody"/>
            </w:pPr>
            <w:r>
              <w:t>0</w:t>
            </w:r>
          </w:p>
        </w:tc>
        <w:tc>
          <w:tcPr>
            <w:tcW w:w="1134" w:type="dxa"/>
          </w:tcPr>
          <w:p w14:paraId="42B9647B" w14:textId="77777777" w:rsidR="00CB05B5" w:rsidRPr="009D4B48" w:rsidRDefault="00CB05B5" w:rsidP="000A0652">
            <w:pPr>
              <w:pStyle w:val="CellBody"/>
            </w:pPr>
          </w:p>
        </w:tc>
        <w:tc>
          <w:tcPr>
            <w:tcW w:w="3260" w:type="dxa"/>
          </w:tcPr>
          <w:p w14:paraId="5D5093E8" w14:textId="77777777" w:rsidR="00CB05B5" w:rsidRPr="009D4B48" w:rsidRDefault="00282627" w:rsidP="000A0652">
            <w:pPr>
              <w:pStyle w:val="CellBody"/>
            </w:pPr>
            <w:r>
              <w:t xml:space="preserve">Not </w:t>
            </w:r>
            <w:r w:rsidR="00CB05B5">
              <w:t>Apply</w:t>
            </w:r>
          </w:p>
        </w:tc>
        <w:tc>
          <w:tcPr>
            <w:tcW w:w="1276" w:type="dxa"/>
          </w:tcPr>
          <w:p w14:paraId="77470139" w14:textId="77777777" w:rsidR="00CB05B5" w:rsidRPr="009D4B48" w:rsidRDefault="00282627" w:rsidP="000A0652">
            <w:pPr>
              <w:pStyle w:val="CellBody"/>
            </w:pPr>
            <w:r>
              <w:t xml:space="preserve">Not </w:t>
            </w:r>
            <w:r w:rsidR="00CB05B5">
              <w:t>Apply</w:t>
            </w:r>
          </w:p>
        </w:tc>
      </w:tr>
    </w:tbl>
    <w:p w14:paraId="7232F30C" w14:textId="77777777" w:rsidR="00CB05B5" w:rsidRDefault="00CB05B5" w:rsidP="00C1032B">
      <w:pPr>
        <w:pStyle w:val="BodyTextBullet0"/>
        <w:jc w:val="both"/>
      </w:pPr>
    </w:p>
    <w:p w14:paraId="6519C311" w14:textId="77777777" w:rsidR="00215617" w:rsidRPr="00465BFB" w:rsidRDefault="00215617" w:rsidP="00215617">
      <w:pPr>
        <w:rPr>
          <w:b/>
        </w:rPr>
      </w:pPr>
      <w:r w:rsidRPr="00EA5239">
        <w:rPr>
          <w:b/>
        </w:rPr>
        <w:t>JCB Debit and Prepaid Card for Private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43"/>
        <w:gridCol w:w="1276"/>
        <w:gridCol w:w="1134"/>
        <w:gridCol w:w="3260"/>
        <w:gridCol w:w="1276"/>
      </w:tblGrid>
      <w:tr w:rsidR="00563C91" w:rsidRPr="009D4B48" w14:paraId="6437F278" w14:textId="77777777" w:rsidTr="00F83EB4">
        <w:trPr>
          <w:cantSplit/>
          <w:trHeight w:val="263"/>
          <w:tblHeader/>
        </w:trPr>
        <w:tc>
          <w:tcPr>
            <w:tcW w:w="567" w:type="dxa"/>
            <w:shd w:val="clear" w:color="auto" w:fill="FFC000"/>
          </w:tcPr>
          <w:p w14:paraId="54F31663" w14:textId="77777777" w:rsidR="00563C91" w:rsidRPr="009D4B48" w:rsidRDefault="00563C91" w:rsidP="00F83EB4">
            <w:pPr>
              <w:pStyle w:val="CellHeader"/>
              <w:rPr>
                <w:snapToGrid w:val="0"/>
                <w:lang w:val="en-US"/>
              </w:rPr>
            </w:pPr>
            <w:r w:rsidRPr="009D4B48">
              <w:rPr>
                <w:snapToGrid w:val="0"/>
                <w:lang w:val="en-US"/>
              </w:rPr>
              <w:t>N</w:t>
            </w:r>
            <w:r>
              <w:rPr>
                <w:snapToGrid w:val="0"/>
                <w:lang w:val="en-US"/>
              </w:rPr>
              <w:t>o</w:t>
            </w:r>
          </w:p>
        </w:tc>
        <w:tc>
          <w:tcPr>
            <w:tcW w:w="1843" w:type="dxa"/>
            <w:shd w:val="clear" w:color="auto" w:fill="FFC000"/>
          </w:tcPr>
          <w:p w14:paraId="0CAEC410" w14:textId="77777777" w:rsidR="00563C91" w:rsidRPr="009D4B48" w:rsidRDefault="00563C91" w:rsidP="00F83EB4">
            <w:pPr>
              <w:pStyle w:val="CellHeader"/>
              <w:rPr>
                <w:snapToGrid w:val="0"/>
                <w:lang w:val="en-US"/>
              </w:rPr>
            </w:pPr>
            <w:r>
              <w:rPr>
                <w:snapToGrid w:val="0"/>
                <w:lang w:val="en-US"/>
              </w:rPr>
              <w:t>Delinquency</w:t>
            </w:r>
          </w:p>
        </w:tc>
        <w:tc>
          <w:tcPr>
            <w:tcW w:w="1276" w:type="dxa"/>
            <w:shd w:val="clear" w:color="auto" w:fill="FFC000"/>
          </w:tcPr>
          <w:p w14:paraId="27A4431A" w14:textId="77777777" w:rsidR="00563C91" w:rsidRPr="009D4B48" w:rsidRDefault="00563C91" w:rsidP="00F83EB4">
            <w:pPr>
              <w:pStyle w:val="CellHeader"/>
              <w:rPr>
                <w:snapToGrid w:val="0"/>
                <w:lang w:val="en-US"/>
              </w:rPr>
            </w:pPr>
            <w:r>
              <w:rPr>
                <w:snapToGrid w:val="0"/>
                <w:lang w:val="en-US"/>
              </w:rPr>
              <w:t>Interest rate</w:t>
            </w:r>
          </w:p>
        </w:tc>
        <w:tc>
          <w:tcPr>
            <w:tcW w:w="1134" w:type="dxa"/>
            <w:shd w:val="clear" w:color="auto" w:fill="FFC000"/>
          </w:tcPr>
          <w:p w14:paraId="63AEF324" w14:textId="77777777" w:rsidR="00563C91" w:rsidRPr="009D4B48" w:rsidRDefault="00563C91" w:rsidP="00F83EB4">
            <w:pPr>
              <w:pStyle w:val="CellHeader"/>
              <w:rPr>
                <w:snapToGrid w:val="0"/>
                <w:lang w:val="en-US"/>
              </w:rPr>
            </w:pPr>
          </w:p>
        </w:tc>
        <w:tc>
          <w:tcPr>
            <w:tcW w:w="4536" w:type="dxa"/>
            <w:gridSpan w:val="2"/>
            <w:shd w:val="clear" w:color="auto" w:fill="FFC000"/>
          </w:tcPr>
          <w:p w14:paraId="49B29CD8" w14:textId="77777777" w:rsidR="00563C91" w:rsidRDefault="00563C91" w:rsidP="00F83EB4">
            <w:pPr>
              <w:pStyle w:val="CellHeader"/>
              <w:jc w:val="center"/>
              <w:rPr>
                <w:snapToGrid w:val="0"/>
                <w:lang w:val="en-US"/>
              </w:rPr>
            </w:pPr>
            <w:r>
              <w:rPr>
                <w:snapToGrid w:val="0"/>
                <w:lang w:val="en-US"/>
              </w:rPr>
              <w:t>Client Classifier</w:t>
            </w:r>
          </w:p>
        </w:tc>
      </w:tr>
      <w:tr w:rsidR="00563C91" w:rsidRPr="009D4B48" w14:paraId="0B0FD33A" w14:textId="77777777" w:rsidTr="00F83EB4">
        <w:trPr>
          <w:cantSplit/>
          <w:trHeight w:val="263"/>
          <w:tblHeader/>
        </w:trPr>
        <w:tc>
          <w:tcPr>
            <w:tcW w:w="567" w:type="dxa"/>
            <w:shd w:val="clear" w:color="auto" w:fill="FFC000"/>
          </w:tcPr>
          <w:p w14:paraId="515DC3EE" w14:textId="77777777" w:rsidR="00563C91" w:rsidRPr="009D4B48" w:rsidRDefault="00563C91" w:rsidP="00F83EB4">
            <w:pPr>
              <w:pStyle w:val="CellHeader"/>
              <w:rPr>
                <w:snapToGrid w:val="0"/>
                <w:lang w:val="en-US"/>
              </w:rPr>
            </w:pPr>
          </w:p>
        </w:tc>
        <w:tc>
          <w:tcPr>
            <w:tcW w:w="1843" w:type="dxa"/>
            <w:shd w:val="clear" w:color="auto" w:fill="FFC000"/>
          </w:tcPr>
          <w:p w14:paraId="15324F3D" w14:textId="77777777" w:rsidR="00563C91" w:rsidRPr="009D4B48" w:rsidRDefault="00563C91" w:rsidP="00F83EB4">
            <w:pPr>
              <w:pStyle w:val="CellHeader"/>
              <w:rPr>
                <w:snapToGrid w:val="0"/>
                <w:lang w:val="en-US"/>
              </w:rPr>
            </w:pPr>
          </w:p>
        </w:tc>
        <w:tc>
          <w:tcPr>
            <w:tcW w:w="1276" w:type="dxa"/>
            <w:shd w:val="clear" w:color="auto" w:fill="FFC000"/>
          </w:tcPr>
          <w:p w14:paraId="46169F77" w14:textId="77777777" w:rsidR="00563C91" w:rsidRDefault="00563C91" w:rsidP="00F83EB4">
            <w:pPr>
              <w:pStyle w:val="CellHeader"/>
              <w:rPr>
                <w:snapToGrid w:val="0"/>
                <w:lang w:val="en-US"/>
              </w:rPr>
            </w:pPr>
          </w:p>
        </w:tc>
        <w:tc>
          <w:tcPr>
            <w:tcW w:w="1134" w:type="dxa"/>
            <w:shd w:val="clear" w:color="auto" w:fill="FFC000"/>
          </w:tcPr>
          <w:p w14:paraId="6CF07CEF" w14:textId="77777777" w:rsidR="00563C91" w:rsidRDefault="00563C91" w:rsidP="00F83EB4">
            <w:pPr>
              <w:pStyle w:val="CellHeader"/>
              <w:rPr>
                <w:snapToGrid w:val="0"/>
                <w:lang w:val="en-US"/>
              </w:rPr>
            </w:pPr>
          </w:p>
        </w:tc>
        <w:tc>
          <w:tcPr>
            <w:tcW w:w="3260" w:type="dxa"/>
            <w:shd w:val="clear" w:color="auto" w:fill="FFC000"/>
          </w:tcPr>
          <w:p w14:paraId="60F5BB75" w14:textId="77777777" w:rsidR="00563C91" w:rsidRDefault="00563C91" w:rsidP="00F83EB4">
            <w:pPr>
              <w:pStyle w:val="CellHeader"/>
              <w:rPr>
                <w:snapToGrid w:val="0"/>
                <w:lang w:val="en-US"/>
              </w:rPr>
            </w:pPr>
            <w:r>
              <w:rPr>
                <w:snapToGrid w:val="0"/>
                <w:lang w:val="en-US"/>
              </w:rPr>
              <w:t>External</w:t>
            </w:r>
          </w:p>
        </w:tc>
        <w:tc>
          <w:tcPr>
            <w:tcW w:w="1276" w:type="dxa"/>
            <w:shd w:val="clear" w:color="auto" w:fill="FFC000"/>
          </w:tcPr>
          <w:p w14:paraId="4E25613A" w14:textId="77777777" w:rsidR="00563C91" w:rsidRDefault="00563C91" w:rsidP="00F83EB4">
            <w:pPr>
              <w:pStyle w:val="CellHeader"/>
              <w:rPr>
                <w:snapToGrid w:val="0"/>
                <w:lang w:val="en-US"/>
              </w:rPr>
            </w:pPr>
            <w:r>
              <w:rPr>
                <w:snapToGrid w:val="0"/>
                <w:lang w:val="en-US"/>
              </w:rPr>
              <w:t>Internal</w:t>
            </w:r>
          </w:p>
        </w:tc>
      </w:tr>
      <w:tr w:rsidR="00563C91" w:rsidRPr="009D4B48" w14:paraId="2FF7CA30" w14:textId="77777777" w:rsidTr="00F83EB4">
        <w:trPr>
          <w:trHeight w:val="50"/>
        </w:trPr>
        <w:tc>
          <w:tcPr>
            <w:tcW w:w="567" w:type="dxa"/>
          </w:tcPr>
          <w:p w14:paraId="792713C9" w14:textId="77777777" w:rsidR="00563C91" w:rsidRPr="009D4B48" w:rsidRDefault="00563C91" w:rsidP="00F83EB4">
            <w:pPr>
              <w:pStyle w:val="CellBody"/>
              <w:rPr>
                <w:lang w:val="ru-RU"/>
              </w:rPr>
            </w:pPr>
            <w:r w:rsidRPr="009D4B48">
              <w:rPr>
                <w:lang w:val="ru-RU"/>
              </w:rPr>
              <w:t>1</w:t>
            </w:r>
          </w:p>
        </w:tc>
        <w:tc>
          <w:tcPr>
            <w:tcW w:w="1843" w:type="dxa"/>
          </w:tcPr>
          <w:p w14:paraId="6B2EFD4E" w14:textId="77777777" w:rsidR="00563C91" w:rsidRPr="00A76BB8" w:rsidRDefault="00563C91" w:rsidP="00F83EB4">
            <w:pPr>
              <w:pStyle w:val="CellBody"/>
            </w:pPr>
            <w:r>
              <w:t xml:space="preserve">Deposit </w:t>
            </w:r>
          </w:p>
        </w:tc>
        <w:tc>
          <w:tcPr>
            <w:tcW w:w="1276" w:type="dxa"/>
          </w:tcPr>
          <w:p w14:paraId="04B879C6" w14:textId="77777777" w:rsidR="00563C91" w:rsidRPr="009D4B48" w:rsidRDefault="00563C91" w:rsidP="00F83EB4">
            <w:pPr>
              <w:pStyle w:val="CellBody"/>
            </w:pPr>
            <w:r>
              <w:t>0</w:t>
            </w:r>
          </w:p>
        </w:tc>
        <w:tc>
          <w:tcPr>
            <w:tcW w:w="1134" w:type="dxa"/>
          </w:tcPr>
          <w:p w14:paraId="34244BB7" w14:textId="77777777" w:rsidR="00563C91" w:rsidRPr="009D4B48" w:rsidRDefault="00563C91" w:rsidP="00F83EB4">
            <w:pPr>
              <w:pStyle w:val="CellBody"/>
            </w:pPr>
          </w:p>
        </w:tc>
        <w:tc>
          <w:tcPr>
            <w:tcW w:w="3260" w:type="dxa"/>
          </w:tcPr>
          <w:p w14:paraId="6F797A74" w14:textId="77777777" w:rsidR="00563C91" w:rsidRPr="009D4B48" w:rsidRDefault="00563C91" w:rsidP="00F83EB4">
            <w:pPr>
              <w:pStyle w:val="CellBody"/>
            </w:pPr>
            <w:r>
              <w:t>Not Apply</w:t>
            </w:r>
          </w:p>
        </w:tc>
        <w:tc>
          <w:tcPr>
            <w:tcW w:w="1276" w:type="dxa"/>
          </w:tcPr>
          <w:p w14:paraId="225B9F37" w14:textId="77777777" w:rsidR="00563C91" w:rsidRPr="009D4B48" w:rsidRDefault="00563C91" w:rsidP="00F83EB4">
            <w:pPr>
              <w:pStyle w:val="CellBody"/>
            </w:pPr>
            <w:r>
              <w:t>Not Apply</w:t>
            </w:r>
          </w:p>
        </w:tc>
      </w:tr>
    </w:tbl>
    <w:p w14:paraId="515FD922" w14:textId="77777777" w:rsidR="00215617" w:rsidRDefault="00215617" w:rsidP="00C1032B">
      <w:pPr>
        <w:pStyle w:val="BodyTextBullet0"/>
        <w:jc w:val="both"/>
      </w:pPr>
    </w:p>
    <w:p w14:paraId="348E72B5" w14:textId="61AC6664" w:rsidR="00FB3176" w:rsidRPr="00FB3176" w:rsidRDefault="00FB3176" w:rsidP="00C1032B">
      <w:pPr>
        <w:pStyle w:val="BodyTextBullet0"/>
        <w:jc w:val="both"/>
        <w:rPr>
          <w:b/>
        </w:rPr>
      </w:pPr>
      <w:r w:rsidRPr="00FB3176">
        <w:rPr>
          <w:b/>
        </w:rPr>
        <w:t>Local Debit and Prepaid Card for Private Client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1843"/>
        <w:gridCol w:w="1276"/>
        <w:gridCol w:w="1134"/>
        <w:gridCol w:w="3260"/>
        <w:gridCol w:w="1276"/>
      </w:tblGrid>
      <w:tr w:rsidR="00FB3176" w:rsidRPr="009D4B48" w14:paraId="594B5C87" w14:textId="77777777" w:rsidTr="00B91C0E">
        <w:trPr>
          <w:cantSplit/>
          <w:trHeight w:val="263"/>
          <w:tblHeader/>
        </w:trPr>
        <w:tc>
          <w:tcPr>
            <w:tcW w:w="567" w:type="dxa"/>
            <w:shd w:val="clear" w:color="auto" w:fill="FFC000"/>
          </w:tcPr>
          <w:p w14:paraId="5FD2E301" w14:textId="77777777" w:rsidR="00FB3176" w:rsidRPr="009D4B48" w:rsidRDefault="00FB3176" w:rsidP="00B91C0E">
            <w:pPr>
              <w:pStyle w:val="CellHeader"/>
              <w:rPr>
                <w:snapToGrid w:val="0"/>
                <w:lang w:val="en-US"/>
              </w:rPr>
            </w:pPr>
            <w:r w:rsidRPr="009D4B48">
              <w:rPr>
                <w:snapToGrid w:val="0"/>
                <w:lang w:val="en-US"/>
              </w:rPr>
              <w:t>N</w:t>
            </w:r>
            <w:r>
              <w:rPr>
                <w:snapToGrid w:val="0"/>
                <w:lang w:val="en-US"/>
              </w:rPr>
              <w:t>o</w:t>
            </w:r>
          </w:p>
        </w:tc>
        <w:tc>
          <w:tcPr>
            <w:tcW w:w="1843" w:type="dxa"/>
            <w:shd w:val="clear" w:color="auto" w:fill="FFC000"/>
          </w:tcPr>
          <w:p w14:paraId="385B8D02" w14:textId="265595CF" w:rsidR="00FB3176" w:rsidRPr="009D4B48" w:rsidRDefault="001D54CD" w:rsidP="00B91C0E">
            <w:pPr>
              <w:pStyle w:val="CellHeader"/>
              <w:rPr>
                <w:snapToGrid w:val="0"/>
                <w:lang w:val="en-US"/>
              </w:rPr>
            </w:pPr>
            <w:r>
              <w:rPr>
                <w:snapToGrid w:val="0"/>
                <w:lang w:val="en-US"/>
              </w:rPr>
              <w:t>Delinquency</w:t>
            </w:r>
          </w:p>
        </w:tc>
        <w:tc>
          <w:tcPr>
            <w:tcW w:w="1276" w:type="dxa"/>
            <w:shd w:val="clear" w:color="auto" w:fill="FFC000"/>
          </w:tcPr>
          <w:p w14:paraId="2B3D51EE" w14:textId="77777777" w:rsidR="00FB3176" w:rsidRPr="009D4B48" w:rsidRDefault="00FB3176" w:rsidP="00B91C0E">
            <w:pPr>
              <w:pStyle w:val="CellHeader"/>
              <w:rPr>
                <w:snapToGrid w:val="0"/>
                <w:lang w:val="en-US"/>
              </w:rPr>
            </w:pPr>
            <w:r>
              <w:rPr>
                <w:snapToGrid w:val="0"/>
                <w:lang w:val="en-US"/>
              </w:rPr>
              <w:t>Interest rate</w:t>
            </w:r>
          </w:p>
        </w:tc>
        <w:tc>
          <w:tcPr>
            <w:tcW w:w="1134" w:type="dxa"/>
            <w:shd w:val="clear" w:color="auto" w:fill="FFC000"/>
          </w:tcPr>
          <w:p w14:paraId="6A7CE6E2" w14:textId="77777777" w:rsidR="00FB3176" w:rsidRPr="009D4B48" w:rsidRDefault="00FB3176" w:rsidP="00B91C0E">
            <w:pPr>
              <w:pStyle w:val="CellHeader"/>
              <w:rPr>
                <w:snapToGrid w:val="0"/>
                <w:lang w:val="en-US"/>
              </w:rPr>
            </w:pPr>
          </w:p>
        </w:tc>
        <w:tc>
          <w:tcPr>
            <w:tcW w:w="4536" w:type="dxa"/>
            <w:gridSpan w:val="2"/>
            <w:shd w:val="clear" w:color="auto" w:fill="FFC000"/>
          </w:tcPr>
          <w:p w14:paraId="54B25A9F" w14:textId="77777777" w:rsidR="00FB3176" w:rsidRDefault="00FB3176" w:rsidP="00B91C0E">
            <w:pPr>
              <w:pStyle w:val="CellHeader"/>
              <w:jc w:val="center"/>
              <w:rPr>
                <w:snapToGrid w:val="0"/>
                <w:lang w:val="en-US"/>
              </w:rPr>
            </w:pPr>
            <w:r>
              <w:rPr>
                <w:snapToGrid w:val="0"/>
                <w:lang w:val="en-US"/>
              </w:rPr>
              <w:t>Client Classifier</w:t>
            </w:r>
          </w:p>
        </w:tc>
      </w:tr>
      <w:tr w:rsidR="00FB3176" w:rsidRPr="009D4B48" w14:paraId="3DAC8CD8" w14:textId="77777777" w:rsidTr="00B91C0E">
        <w:trPr>
          <w:cantSplit/>
          <w:trHeight w:val="263"/>
          <w:tblHeader/>
        </w:trPr>
        <w:tc>
          <w:tcPr>
            <w:tcW w:w="567" w:type="dxa"/>
            <w:shd w:val="clear" w:color="auto" w:fill="FFC000"/>
          </w:tcPr>
          <w:p w14:paraId="3B298DEC" w14:textId="77777777" w:rsidR="00FB3176" w:rsidRPr="009D4B48" w:rsidRDefault="00FB3176" w:rsidP="00B91C0E">
            <w:pPr>
              <w:pStyle w:val="CellHeader"/>
              <w:rPr>
                <w:snapToGrid w:val="0"/>
                <w:lang w:val="en-US"/>
              </w:rPr>
            </w:pPr>
          </w:p>
        </w:tc>
        <w:tc>
          <w:tcPr>
            <w:tcW w:w="1843" w:type="dxa"/>
            <w:shd w:val="clear" w:color="auto" w:fill="FFC000"/>
          </w:tcPr>
          <w:p w14:paraId="44365945" w14:textId="77777777" w:rsidR="00FB3176" w:rsidRPr="009D4B48" w:rsidRDefault="00FB3176" w:rsidP="00B91C0E">
            <w:pPr>
              <w:pStyle w:val="CellHeader"/>
              <w:rPr>
                <w:snapToGrid w:val="0"/>
                <w:lang w:val="en-US"/>
              </w:rPr>
            </w:pPr>
          </w:p>
        </w:tc>
        <w:tc>
          <w:tcPr>
            <w:tcW w:w="1276" w:type="dxa"/>
            <w:shd w:val="clear" w:color="auto" w:fill="FFC000"/>
          </w:tcPr>
          <w:p w14:paraId="740B914B" w14:textId="77777777" w:rsidR="00FB3176" w:rsidRDefault="00FB3176" w:rsidP="00B91C0E">
            <w:pPr>
              <w:pStyle w:val="CellHeader"/>
              <w:rPr>
                <w:snapToGrid w:val="0"/>
                <w:lang w:val="en-US"/>
              </w:rPr>
            </w:pPr>
          </w:p>
        </w:tc>
        <w:tc>
          <w:tcPr>
            <w:tcW w:w="1134" w:type="dxa"/>
            <w:shd w:val="clear" w:color="auto" w:fill="FFC000"/>
          </w:tcPr>
          <w:p w14:paraId="7AD1D34B" w14:textId="77777777" w:rsidR="00FB3176" w:rsidRDefault="00FB3176" w:rsidP="00B91C0E">
            <w:pPr>
              <w:pStyle w:val="CellHeader"/>
              <w:rPr>
                <w:snapToGrid w:val="0"/>
                <w:lang w:val="en-US"/>
              </w:rPr>
            </w:pPr>
          </w:p>
        </w:tc>
        <w:tc>
          <w:tcPr>
            <w:tcW w:w="3260" w:type="dxa"/>
            <w:shd w:val="clear" w:color="auto" w:fill="FFC000"/>
          </w:tcPr>
          <w:p w14:paraId="5EA3D78F" w14:textId="77777777" w:rsidR="00FB3176" w:rsidRDefault="00FB3176" w:rsidP="00B91C0E">
            <w:pPr>
              <w:pStyle w:val="CellHeader"/>
              <w:rPr>
                <w:snapToGrid w:val="0"/>
                <w:lang w:val="en-US"/>
              </w:rPr>
            </w:pPr>
            <w:r>
              <w:rPr>
                <w:snapToGrid w:val="0"/>
                <w:lang w:val="en-US"/>
              </w:rPr>
              <w:t>External</w:t>
            </w:r>
          </w:p>
        </w:tc>
        <w:tc>
          <w:tcPr>
            <w:tcW w:w="1276" w:type="dxa"/>
            <w:shd w:val="clear" w:color="auto" w:fill="FFC000"/>
          </w:tcPr>
          <w:p w14:paraId="4E9177C5" w14:textId="77777777" w:rsidR="00FB3176" w:rsidRDefault="00FB3176" w:rsidP="00B91C0E">
            <w:pPr>
              <w:pStyle w:val="CellHeader"/>
              <w:rPr>
                <w:snapToGrid w:val="0"/>
                <w:lang w:val="en-US"/>
              </w:rPr>
            </w:pPr>
            <w:r>
              <w:rPr>
                <w:snapToGrid w:val="0"/>
                <w:lang w:val="en-US"/>
              </w:rPr>
              <w:t>Internal</w:t>
            </w:r>
          </w:p>
        </w:tc>
      </w:tr>
      <w:tr w:rsidR="00FB3176" w:rsidRPr="009D4B48" w14:paraId="79FBBCCC" w14:textId="77777777" w:rsidTr="00B91C0E">
        <w:trPr>
          <w:trHeight w:val="50"/>
        </w:trPr>
        <w:tc>
          <w:tcPr>
            <w:tcW w:w="567" w:type="dxa"/>
          </w:tcPr>
          <w:p w14:paraId="1FA410DD" w14:textId="77777777" w:rsidR="00FB3176" w:rsidRPr="009D4B48" w:rsidRDefault="00FB3176" w:rsidP="00B91C0E">
            <w:pPr>
              <w:pStyle w:val="CellBody"/>
              <w:rPr>
                <w:lang w:val="ru-RU"/>
              </w:rPr>
            </w:pPr>
            <w:r w:rsidRPr="009D4B48">
              <w:rPr>
                <w:lang w:val="ru-RU"/>
              </w:rPr>
              <w:t>1</w:t>
            </w:r>
          </w:p>
        </w:tc>
        <w:tc>
          <w:tcPr>
            <w:tcW w:w="1843" w:type="dxa"/>
          </w:tcPr>
          <w:p w14:paraId="7427B251" w14:textId="77777777" w:rsidR="00FB3176" w:rsidRPr="00A76BB8" w:rsidRDefault="00FB3176" w:rsidP="00B91C0E">
            <w:pPr>
              <w:pStyle w:val="CellBody"/>
            </w:pPr>
            <w:r>
              <w:t xml:space="preserve">Deposit </w:t>
            </w:r>
          </w:p>
        </w:tc>
        <w:tc>
          <w:tcPr>
            <w:tcW w:w="1276" w:type="dxa"/>
          </w:tcPr>
          <w:p w14:paraId="31F0CAEF" w14:textId="77777777" w:rsidR="00FB3176" w:rsidRPr="009D4B48" w:rsidRDefault="00FB3176" w:rsidP="00B91C0E">
            <w:pPr>
              <w:pStyle w:val="CellBody"/>
            </w:pPr>
            <w:r>
              <w:t>0</w:t>
            </w:r>
          </w:p>
        </w:tc>
        <w:tc>
          <w:tcPr>
            <w:tcW w:w="1134" w:type="dxa"/>
          </w:tcPr>
          <w:p w14:paraId="7DA5EFE3" w14:textId="77777777" w:rsidR="00FB3176" w:rsidRPr="009D4B48" w:rsidRDefault="00FB3176" w:rsidP="00B91C0E">
            <w:pPr>
              <w:pStyle w:val="CellBody"/>
            </w:pPr>
          </w:p>
        </w:tc>
        <w:tc>
          <w:tcPr>
            <w:tcW w:w="3260" w:type="dxa"/>
          </w:tcPr>
          <w:p w14:paraId="61F0D917" w14:textId="77777777" w:rsidR="00FB3176" w:rsidRPr="009D4B48" w:rsidRDefault="00FB3176" w:rsidP="00B91C0E">
            <w:pPr>
              <w:pStyle w:val="CellBody"/>
            </w:pPr>
            <w:r>
              <w:t>Not Apply</w:t>
            </w:r>
          </w:p>
        </w:tc>
        <w:tc>
          <w:tcPr>
            <w:tcW w:w="1276" w:type="dxa"/>
          </w:tcPr>
          <w:p w14:paraId="6FC52A7C" w14:textId="77777777" w:rsidR="00FB3176" w:rsidRPr="009D4B48" w:rsidRDefault="00FB3176" w:rsidP="00B91C0E">
            <w:pPr>
              <w:pStyle w:val="CellBody"/>
            </w:pPr>
            <w:r>
              <w:t>Not Apply</w:t>
            </w:r>
          </w:p>
        </w:tc>
      </w:tr>
    </w:tbl>
    <w:p w14:paraId="2DE0FE3E" w14:textId="77777777" w:rsidR="00FB3176" w:rsidRPr="009F3DA3" w:rsidRDefault="00FB3176" w:rsidP="00C1032B">
      <w:pPr>
        <w:pStyle w:val="BodyTextBullet0"/>
        <w:jc w:val="both"/>
      </w:pPr>
    </w:p>
    <w:p w14:paraId="27A3027B" w14:textId="77777777" w:rsidR="00C1032B" w:rsidRPr="00BD6583" w:rsidRDefault="00C1032B" w:rsidP="00C1032B">
      <w:pPr>
        <w:pStyle w:val="Heading4"/>
      </w:pPr>
      <w:r w:rsidRPr="00BD6583">
        <w:t>REQE00</w:t>
      </w:r>
      <w:r w:rsidR="001B0271">
        <w:t>20</w:t>
      </w:r>
      <w:r w:rsidRPr="00BD6583">
        <w:t>.2.</w:t>
      </w:r>
      <w:r>
        <w:t>1</w:t>
      </w:r>
      <w:r w:rsidRPr="00BD6583">
        <w:t xml:space="preserve"> – Interest Change</w:t>
      </w:r>
    </w:p>
    <w:p w14:paraId="33A2EA8C" w14:textId="166E853C" w:rsidR="00C1032B" w:rsidRDefault="001830BF" w:rsidP="00C1032B">
      <w:pPr>
        <w:pStyle w:val="BodyTextBullet0"/>
        <w:jc w:val="both"/>
      </w:pPr>
      <w:r>
        <w:t xml:space="preserve">ORIENT COMMERCIAL BANK </w:t>
      </w:r>
      <w:r w:rsidR="00C1032B" w:rsidRPr="00BD6583">
        <w:t xml:space="preserve">requires the ability to change all interest rates </w:t>
      </w:r>
      <w:r w:rsidR="000F7C84">
        <w:t>at</w:t>
      </w:r>
      <w:r w:rsidR="00C1032B" w:rsidRPr="00BD6583">
        <w:t xml:space="preserve"> product</w:t>
      </w:r>
      <w:r w:rsidR="000F7C84">
        <w:t xml:space="preserve"> level or particular customer</w:t>
      </w:r>
      <w:r w:rsidR="00C1032B" w:rsidRPr="00BD6583">
        <w:t xml:space="preserve">. </w:t>
      </w:r>
    </w:p>
    <w:p w14:paraId="0C0CC9BD" w14:textId="77777777" w:rsidR="00C1032B" w:rsidRDefault="00C1032B" w:rsidP="00C1032B">
      <w:pPr>
        <w:pStyle w:val="BodyTextBullet0"/>
        <w:jc w:val="both"/>
      </w:pPr>
      <w:r>
        <w:t>WAY4 can provide support for this functionality using WAY4 Advance Tariffs module.</w:t>
      </w:r>
    </w:p>
    <w:p w14:paraId="61A41912" w14:textId="77777777" w:rsidR="00C1032B" w:rsidRPr="009F3DA3" w:rsidRDefault="00C1032B" w:rsidP="00C1032B">
      <w:pPr>
        <w:jc w:val="both"/>
      </w:pPr>
    </w:p>
    <w:p w14:paraId="6F62B754" w14:textId="77777777" w:rsidR="00C1032B" w:rsidRPr="009F3DA3" w:rsidRDefault="00C1032B" w:rsidP="00C1032B">
      <w:pPr>
        <w:pStyle w:val="Heading3"/>
      </w:pPr>
      <w:bookmarkStart w:id="1181" w:name="_Toc503283581"/>
      <w:r w:rsidRPr="009F3DA3">
        <w:t>Technical Details</w:t>
      </w:r>
      <w:bookmarkEnd w:id="1181"/>
    </w:p>
    <w:p w14:paraId="39201205" w14:textId="77777777" w:rsidR="00C1032B" w:rsidRPr="009F3DA3" w:rsidRDefault="00C1032B" w:rsidP="00C1032B">
      <w:r w:rsidRPr="009F3DA3">
        <w:t>WAY4 can be configured to support these requirements.</w:t>
      </w:r>
    </w:p>
    <w:p w14:paraId="1E601113" w14:textId="77777777" w:rsidR="00C1032B" w:rsidRDefault="00134797" w:rsidP="00C1032B">
      <w:pPr>
        <w:jc w:val="both"/>
      </w:pPr>
      <w:r>
        <w:t>Bank can configure interest base on different account.</w:t>
      </w:r>
    </w:p>
    <w:p w14:paraId="667BD5C6" w14:textId="77777777" w:rsidR="00C1032B" w:rsidRDefault="00C1032B" w:rsidP="00C1032B">
      <w:pPr>
        <w:pStyle w:val="Heading3"/>
        <w:numPr>
          <w:ilvl w:val="2"/>
          <w:numId w:val="4"/>
        </w:numPr>
      </w:pPr>
      <w:bookmarkStart w:id="1182" w:name="_Toc503283582"/>
      <w:r w:rsidRPr="004E7D6C">
        <w:t>Limitations</w:t>
      </w:r>
      <w:bookmarkEnd w:id="1182"/>
    </w:p>
    <w:p w14:paraId="37C4FEE5" w14:textId="77777777" w:rsidR="00C1032B" w:rsidRDefault="00C1032B" w:rsidP="00C1032B">
      <w:r>
        <w:t>No apply back-dated payment.</w:t>
      </w:r>
    </w:p>
    <w:p w14:paraId="1B737B99" w14:textId="77777777" w:rsidR="00C1032B" w:rsidRPr="009F3DA3" w:rsidRDefault="00C1032B" w:rsidP="00C1032B">
      <w:pPr>
        <w:jc w:val="both"/>
      </w:pPr>
    </w:p>
    <w:p w14:paraId="38595F58" w14:textId="77777777" w:rsidR="00C1032B" w:rsidRPr="009F3DA3" w:rsidRDefault="00C1032B" w:rsidP="00C1032B">
      <w:pPr>
        <w:pStyle w:val="Heading2"/>
        <w:numPr>
          <w:ilvl w:val="1"/>
          <w:numId w:val="4"/>
        </w:numPr>
        <w:tabs>
          <w:tab w:val="clear" w:pos="718"/>
          <w:tab w:val="num" w:pos="540"/>
        </w:tabs>
        <w:ind w:left="540" w:hanging="540"/>
        <w:jc w:val="both"/>
      </w:pPr>
      <w:bookmarkStart w:id="1183" w:name="_Toc503283583"/>
      <w:r w:rsidRPr="009F3DA3">
        <w:t>REQC00</w:t>
      </w:r>
      <w:r w:rsidR="001815D4">
        <w:t>20</w:t>
      </w:r>
      <w:r w:rsidRPr="009F3DA3">
        <w:t>.</w:t>
      </w:r>
      <w:r>
        <w:t>3</w:t>
      </w:r>
      <w:r w:rsidRPr="009F3DA3">
        <w:t xml:space="preserve"> – Calendar</w:t>
      </w:r>
      <w:bookmarkEnd w:id="1183"/>
    </w:p>
    <w:p w14:paraId="57AB86BD" w14:textId="5A5B4A49" w:rsidR="00C1032B" w:rsidRPr="009F3DA3" w:rsidRDefault="00C1032B" w:rsidP="00C1032B">
      <w:pPr>
        <w:pStyle w:val="BodyTextBullet0"/>
        <w:jc w:val="both"/>
        <w:rPr>
          <w:szCs w:val="22"/>
        </w:rPr>
      </w:pPr>
      <w:r w:rsidRPr="009F3DA3">
        <w:t>System should be able to have a configurable annual period length for the accounting schemes/interest calculation methodologies used (360/365). For the c</w:t>
      </w:r>
      <w:r w:rsidRPr="009F3DA3">
        <w:rPr>
          <w:szCs w:val="22"/>
        </w:rPr>
        <w:t>urrent methodology, the an</w:t>
      </w:r>
      <w:r w:rsidR="00EA5239">
        <w:rPr>
          <w:szCs w:val="22"/>
        </w:rPr>
        <w:t xml:space="preserve">nual period length is always </w:t>
      </w:r>
      <w:r w:rsidR="00EA5239" w:rsidRPr="00EA5239">
        <w:rPr>
          <w:szCs w:val="22"/>
          <w:highlight w:val="yellow"/>
        </w:rPr>
        <w:t>365</w:t>
      </w:r>
      <w:r w:rsidRPr="00EA5239">
        <w:rPr>
          <w:szCs w:val="22"/>
          <w:highlight w:val="yellow"/>
        </w:rPr>
        <w:t xml:space="preserve"> days.</w:t>
      </w:r>
      <w:r w:rsidRPr="009F3DA3">
        <w:rPr>
          <w:szCs w:val="22"/>
        </w:rPr>
        <w:t xml:space="preserve"> </w:t>
      </w:r>
    </w:p>
    <w:p w14:paraId="6A5CDD58" w14:textId="77777777" w:rsidR="00C1032B" w:rsidRPr="009F3DA3" w:rsidRDefault="00C1032B" w:rsidP="00C1032B">
      <w:pPr>
        <w:pStyle w:val="BodyTextBullet0"/>
        <w:ind w:left="720"/>
        <w:jc w:val="both"/>
      </w:pPr>
    </w:p>
    <w:p w14:paraId="07A46D43" w14:textId="77777777" w:rsidR="00C1032B" w:rsidRPr="009F3DA3" w:rsidRDefault="00C1032B" w:rsidP="00C1032B">
      <w:pPr>
        <w:pStyle w:val="Heading3"/>
      </w:pPr>
      <w:bookmarkStart w:id="1184" w:name="_Toc503283584"/>
      <w:r w:rsidRPr="009F3DA3">
        <w:t>Technical Details</w:t>
      </w:r>
      <w:bookmarkEnd w:id="1184"/>
    </w:p>
    <w:p w14:paraId="4A005338" w14:textId="77777777" w:rsidR="00C1032B" w:rsidRPr="009F3DA3" w:rsidRDefault="00C1032B" w:rsidP="00C1032B">
      <w:r w:rsidRPr="009F3DA3">
        <w:t>WAY4 can be configured to support these requirements out-of-the-box.</w:t>
      </w:r>
    </w:p>
    <w:p w14:paraId="098567CF" w14:textId="77777777" w:rsidR="00C1032B" w:rsidRPr="009F3DA3" w:rsidRDefault="00C1032B" w:rsidP="00C1032B"/>
    <w:p w14:paraId="5DEC2938" w14:textId="77777777" w:rsidR="00C1032B" w:rsidRPr="009F3DA3" w:rsidRDefault="00C1032B" w:rsidP="00C1032B">
      <w:pPr>
        <w:pStyle w:val="Heading2"/>
        <w:numPr>
          <w:ilvl w:val="1"/>
          <w:numId w:val="4"/>
        </w:numPr>
        <w:tabs>
          <w:tab w:val="num" w:pos="576"/>
        </w:tabs>
        <w:ind w:left="576"/>
        <w:contextualSpacing/>
      </w:pPr>
      <w:bookmarkStart w:id="1185" w:name="_Toc503283585"/>
      <w:r w:rsidRPr="009F3DA3">
        <w:t>Limitations</w:t>
      </w:r>
      <w:bookmarkEnd w:id="1185"/>
    </w:p>
    <w:p w14:paraId="47F62BF3" w14:textId="77777777" w:rsidR="00C1032B" w:rsidRPr="009F3DA3" w:rsidRDefault="00C1032B" w:rsidP="00C1032B">
      <w:pPr>
        <w:pStyle w:val="BodyTextBullet0"/>
        <w:ind w:left="360" w:hanging="360"/>
      </w:pPr>
      <w:r w:rsidRPr="009F3DA3">
        <w:t>N/A</w:t>
      </w:r>
    </w:p>
    <w:p w14:paraId="4A00E49D" w14:textId="77777777" w:rsidR="00C1032B" w:rsidRPr="009F3DA3" w:rsidRDefault="00C1032B" w:rsidP="00C1032B">
      <w:pPr>
        <w:pStyle w:val="BodyTextBullet0"/>
        <w:ind w:left="360"/>
      </w:pPr>
    </w:p>
    <w:p w14:paraId="1F4F44FC" w14:textId="77777777" w:rsidR="00C1032B" w:rsidRPr="009F3DA3" w:rsidRDefault="00C1032B" w:rsidP="00C1032B">
      <w:pPr>
        <w:pStyle w:val="Heading2"/>
        <w:numPr>
          <w:ilvl w:val="1"/>
          <w:numId w:val="4"/>
        </w:numPr>
        <w:tabs>
          <w:tab w:val="num" w:pos="576"/>
        </w:tabs>
        <w:ind w:left="576"/>
        <w:contextualSpacing/>
      </w:pPr>
      <w:bookmarkStart w:id="1186" w:name="_Toc503283586"/>
      <w:r w:rsidRPr="009F3DA3">
        <w:t>Impact Areas</w:t>
      </w:r>
      <w:bookmarkEnd w:id="1186"/>
    </w:p>
    <w:p w14:paraId="3F164B3E" w14:textId="77777777" w:rsidR="00C1032B" w:rsidRPr="009F3DA3" w:rsidRDefault="00C1032B" w:rsidP="00C1032B">
      <w:r w:rsidRPr="009F3DA3">
        <w:t>N/A</w:t>
      </w:r>
    </w:p>
    <w:p w14:paraId="55515F3E" w14:textId="77777777" w:rsidR="00C1032B" w:rsidRPr="009F3DA3" w:rsidRDefault="00C1032B" w:rsidP="00C1032B">
      <w:pPr>
        <w:jc w:val="both"/>
      </w:pPr>
    </w:p>
    <w:p w14:paraId="2DBF9F92" w14:textId="77777777" w:rsidR="00C1032B" w:rsidRDefault="00C1032B" w:rsidP="00C1032B"/>
    <w:p w14:paraId="2B5979E9" w14:textId="77777777" w:rsidR="00107EF2" w:rsidRDefault="00107EF2" w:rsidP="000C73E8">
      <w:pPr>
        <w:pStyle w:val="Heading1"/>
      </w:pPr>
      <w:bookmarkStart w:id="1187" w:name="_Toc503283587"/>
      <w:r w:rsidRPr="009F3DA3">
        <w:lastRenderedPageBreak/>
        <w:t>REQC00</w:t>
      </w:r>
      <w:r>
        <w:t>21</w:t>
      </w:r>
      <w:r w:rsidRPr="009F3DA3">
        <w:t xml:space="preserve"> </w:t>
      </w:r>
      <w:r>
        <w:t xml:space="preserve">– </w:t>
      </w:r>
      <w:r w:rsidR="00033DFB">
        <w:t>P</w:t>
      </w:r>
      <w:r>
        <w:t>ayment</w:t>
      </w:r>
      <w:bookmarkEnd w:id="1187"/>
    </w:p>
    <w:p w14:paraId="22A69944" w14:textId="77777777" w:rsidR="00107EF2" w:rsidRDefault="00404D4D" w:rsidP="00404D4D">
      <w:pPr>
        <w:pStyle w:val="Heading2"/>
        <w:numPr>
          <w:ilvl w:val="1"/>
          <w:numId w:val="4"/>
        </w:numPr>
        <w:tabs>
          <w:tab w:val="num" w:pos="576"/>
        </w:tabs>
        <w:ind w:left="576"/>
      </w:pPr>
      <w:bookmarkStart w:id="1188" w:name="_Toc503283588"/>
      <w:r w:rsidRPr="009F3DA3">
        <w:t>Business requirements</w:t>
      </w:r>
      <w:bookmarkEnd w:id="1188"/>
    </w:p>
    <w:p w14:paraId="78B332E1" w14:textId="256BB496" w:rsidR="0066347C" w:rsidRPr="009F5F1E" w:rsidRDefault="00134797" w:rsidP="00134797">
      <w:pPr>
        <w:pStyle w:val="BodyText"/>
        <w:rPr>
          <w:rFonts w:ascii="Calibri" w:hAnsi="Calibri" w:cs="Calibri"/>
        </w:rPr>
      </w:pPr>
      <w:r>
        <w:rPr>
          <w:rFonts w:ascii="Calibri" w:hAnsi="Calibri" w:cs="Calibri"/>
        </w:rPr>
        <w:t xml:space="preserve">Way4 support </w:t>
      </w:r>
      <w:r w:rsidR="00EE5DEF">
        <w:rPr>
          <w:rFonts w:ascii="Calibri" w:hAnsi="Calibri" w:cs="Calibri"/>
        </w:rPr>
        <w:t xml:space="preserve">for </w:t>
      </w:r>
      <w:r>
        <w:rPr>
          <w:rFonts w:ascii="Calibri" w:hAnsi="Calibri" w:cs="Calibri"/>
        </w:rPr>
        <w:t>upload</w:t>
      </w:r>
      <w:r w:rsidR="00EE5DEF">
        <w:rPr>
          <w:rFonts w:ascii="Calibri" w:hAnsi="Calibri" w:cs="Calibri"/>
        </w:rPr>
        <w:t xml:space="preserve">ing </w:t>
      </w:r>
      <w:r>
        <w:rPr>
          <w:rFonts w:ascii="Calibri" w:hAnsi="Calibri" w:cs="Calibri"/>
        </w:rPr>
        <w:t xml:space="preserve">file payment </w:t>
      </w:r>
      <w:r w:rsidR="00EE5DEF">
        <w:rPr>
          <w:rFonts w:ascii="Calibri" w:hAnsi="Calibri" w:cs="Calibri"/>
        </w:rPr>
        <w:t xml:space="preserve">(Payment file A) </w:t>
      </w:r>
    </w:p>
    <w:p w14:paraId="0DB3DECC" w14:textId="77777777" w:rsidR="00A86A66" w:rsidRPr="009F5F1E" w:rsidRDefault="00A86A66" w:rsidP="00404D4D">
      <w:pPr>
        <w:pStyle w:val="BodyText"/>
        <w:rPr>
          <w:rFonts w:ascii="Calibri" w:hAnsi="Calibri" w:cs="Calibri"/>
        </w:rPr>
      </w:pPr>
      <w:r w:rsidRPr="009F5F1E">
        <w:rPr>
          <w:rFonts w:ascii="Calibri" w:hAnsi="Calibri" w:cs="Calibri"/>
        </w:rPr>
        <w:t>Auto payment for credit card</w:t>
      </w:r>
    </w:p>
    <w:p w14:paraId="4876F1BB" w14:textId="77777777" w:rsidR="00A86A66" w:rsidRPr="009F5F1E" w:rsidRDefault="00A86A66" w:rsidP="00737E58">
      <w:pPr>
        <w:pStyle w:val="BodyText"/>
        <w:numPr>
          <w:ilvl w:val="0"/>
          <w:numId w:val="58"/>
        </w:numPr>
        <w:rPr>
          <w:rFonts w:ascii="Calibri" w:hAnsi="Calibri" w:cs="Calibri"/>
        </w:rPr>
      </w:pPr>
      <w:r w:rsidRPr="009F5F1E">
        <w:rPr>
          <w:rFonts w:ascii="Calibri" w:hAnsi="Calibri" w:cs="Calibri"/>
        </w:rPr>
        <w:t>Cardholder registers payment type (minimum or full payment)</w:t>
      </w:r>
    </w:p>
    <w:p w14:paraId="16246090" w14:textId="77777777" w:rsidR="00A86A66" w:rsidRPr="009F5F1E" w:rsidRDefault="00A86A66" w:rsidP="00737E58">
      <w:pPr>
        <w:pStyle w:val="BodyText"/>
        <w:numPr>
          <w:ilvl w:val="0"/>
          <w:numId w:val="58"/>
        </w:numPr>
        <w:rPr>
          <w:rFonts w:ascii="Calibri" w:hAnsi="Calibri" w:cs="Calibri"/>
        </w:rPr>
      </w:pPr>
      <w:r w:rsidRPr="009F5F1E">
        <w:rPr>
          <w:rFonts w:ascii="Calibri" w:hAnsi="Calibri" w:cs="Calibri"/>
        </w:rPr>
        <w:t>CMS will export offline file of cardholder debt to import to Core Banking System (Debt File B).</w:t>
      </w:r>
    </w:p>
    <w:p w14:paraId="0C992EAF" w14:textId="77777777" w:rsidR="00A86A66" w:rsidRPr="009F5F1E" w:rsidRDefault="00A86A66" w:rsidP="00737E58">
      <w:pPr>
        <w:pStyle w:val="BodyText"/>
        <w:numPr>
          <w:ilvl w:val="0"/>
          <w:numId w:val="58"/>
        </w:numPr>
        <w:rPr>
          <w:rFonts w:ascii="Calibri" w:hAnsi="Calibri" w:cs="Calibri"/>
        </w:rPr>
      </w:pPr>
      <w:r w:rsidRPr="009F5F1E">
        <w:rPr>
          <w:rFonts w:ascii="Calibri" w:hAnsi="Calibri" w:cs="Calibri"/>
        </w:rPr>
        <w:t>Core Banking System will settle cardholder’s debt.</w:t>
      </w:r>
    </w:p>
    <w:p w14:paraId="6BA0B628" w14:textId="77777777" w:rsidR="00A86A66" w:rsidRPr="009F5F1E" w:rsidRDefault="00A86A66" w:rsidP="00737E58">
      <w:pPr>
        <w:pStyle w:val="BodyText"/>
        <w:numPr>
          <w:ilvl w:val="0"/>
          <w:numId w:val="58"/>
        </w:numPr>
        <w:rPr>
          <w:rFonts w:ascii="Calibri" w:hAnsi="Calibri" w:cs="Calibri"/>
        </w:rPr>
      </w:pPr>
      <w:r w:rsidRPr="009F5F1E">
        <w:rPr>
          <w:rFonts w:ascii="Calibri" w:hAnsi="Calibri" w:cs="Calibri"/>
        </w:rPr>
        <w:t>Core Banking System will export offline file to import to CMS (Payment File C).</w:t>
      </w:r>
    </w:p>
    <w:p w14:paraId="0F78FA6B" w14:textId="65DB920F" w:rsidR="00A86A66" w:rsidRPr="009F5F1E" w:rsidRDefault="00A86A66" w:rsidP="00404D4D">
      <w:pPr>
        <w:pStyle w:val="BodyText"/>
        <w:rPr>
          <w:rFonts w:ascii="Calibri" w:hAnsi="Calibri" w:cs="Calibri"/>
        </w:rPr>
      </w:pPr>
      <w:r w:rsidRPr="009F5F1E">
        <w:rPr>
          <w:rFonts w:ascii="Calibri" w:hAnsi="Calibri" w:cs="Calibri"/>
        </w:rPr>
        <w:t>Format of payment file A</w:t>
      </w:r>
      <w:r w:rsidR="0041165B">
        <w:rPr>
          <w:rFonts w:ascii="Calibri" w:hAnsi="Calibri" w:cs="Calibri"/>
        </w:rPr>
        <w:t>, B</w:t>
      </w:r>
      <w:r w:rsidRPr="009F5F1E">
        <w:rPr>
          <w:rFonts w:ascii="Calibri" w:hAnsi="Calibri" w:cs="Calibri"/>
        </w:rPr>
        <w:t xml:space="preserve"> and C should be applied WAY4 file format</w:t>
      </w:r>
      <w:r w:rsidR="00EE5DEF">
        <w:rPr>
          <w:rFonts w:ascii="Calibri" w:hAnsi="Calibri" w:cs="Calibri"/>
        </w:rPr>
        <w:t xml:space="preserve"> that refer to Volume </w:t>
      </w:r>
      <w:r w:rsidR="0041165B">
        <w:rPr>
          <w:rFonts w:ascii="Calibri" w:hAnsi="Calibri" w:cs="Calibri"/>
        </w:rPr>
        <w:t>6</w:t>
      </w:r>
      <w:r w:rsidR="00EE5DEF">
        <w:rPr>
          <w:rFonts w:ascii="Calibri" w:hAnsi="Calibri" w:cs="Calibri"/>
        </w:rPr>
        <w:t>. Interface</w:t>
      </w:r>
    </w:p>
    <w:p w14:paraId="3870566E" w14:textId="77777777" w:rsidR="0066347C" w:rsidRPr="00404D4D" w:rsidRDefault="0066347C" w:rsidP="00404D4D">
      <w:pPr>
        <w:pStyle w:val="BodyText"/>
      </w:pPr>
    </w:p>
    <w:p w14:paraId="48B0984C" w14:textId="77777777" w:rsidR="00404D4D" w:rsidRDefault="00404D4D" w:rsidP="00404D4D">
      <w:pPr>
        <w:pStyle w:val="Heading2"/>
        <w:numPr>
          <w:ilvl w:val="1"/>
          <w:numId w:val="4"/>
        </w:numPr>
        <w:tabs>
          <w:tab w:val="num" w:pos="576"/>
        </w:tabs>
        <w:ind w:left="576"/>
      </w:pPr>
      <w:bookmarkStart w:id="1189" w:name="_Toc503283589"/>
      <w:r w:rsidRPr="009F3DA3">
        <w:t>Technical Details</w:t>
      </w:r>
      <w:bookmarkEnd w:id="1189"/>
    </w:p>
    <w:p w14:paraId="39CF6963" w14:textId="77777777" w:rsidR="00404D4D" w:rsidRDefault="0041399D" w:rsidP="00404D4D">
      <w:pPr>
        <w:pStyle w:val="BodyText"/>
        <w:rPr>
          <w:rFonts w:asciiTheme="minorHAnsi" w:hAnsiTheme="minorHAnsi" w:cstheme="minorHAnsi"/>
        </w:rPr>
      </w:pPr>
      <w:r w:rsidRPr="009F5F1E">
        <w:rPr>
          <w:rFonts w:asciiTheme="minorHAnsi" w:hAnsiTheme="minorHAnsi" w:cstheme="minorHAnsi"/>
        </w:rPr>
        <w:t>Apply standard file format of WAY4</w:t>
      </w:r>
      <w:r w:rsidR="00C310FF">
        <w:rPr>
          <w:rFonts w:asciiTheme="minorHAnsi" w:hAnsiTheme="minorHAnsi" w:cstheme="minorHAnsi"/>
        </w:rPr>
        <w:t>.</w:t>
      </w:r>
    </w:p>
    <w:p w14:paraId="650AC345" w14:textId="77777777" w:rsidR="00C310FF" w:rsidRDefault="00C310FF" w:rsidP="00404D4D">
      <w:pPr>
        <w:pStyle w:val="BodyText"/>
        <w:rPr>
          <w:rFonts w:ascii="Calibri" w:hAnsi="Calibri" w:cs="Calibri"/>
        </w:rPr>
      </w:pPr>
      <w:r w:rsidRPr="004E211C">
        <w:rPr>
          <w:rFonts w:ascii="Calibri" w:hAnsi="Calibri" w:cs="Calibri"/>
        </w:rPr>
        <w:t>Way4 supports end-user to key-in payment slip on form</w:t>
      </w:r>
      <w:r w:rsidR="00401D38">
        <w:rPr>
          <w:rFonts w:ascii="Calibri" w:hAnsi="Calibri" w:cs="Calibri"/>
        </w:rPr>
        <w:t xml:space="preserve"> for transaction:</w:t>
      </w:r>
    </w:p>
    <w:p w14:paraId="68F212C5" w14:textId="77777777" w:rsidR="00401D38" w:rsidRDefault="00401D38" w:rsidP="00404D4D">
      <w:pPr>
        <w:pStyle w:val="BodyText"/>
        <w:rPr>
          <w:rFonts w:ascii="Calibri" w:hAnsi="Calibri" w:cs="Calibri"/>
        </w:rPr>
      </w:pPr>
      <w:r>
        <w:rPr>
          <w:rFonts w:ascii="Calibri" w:hAnsi="Calibri" w:cs="Calibri"/>
        </w:rPr>
        <w:tab/>
        <w:t>Payment from Client contract (debit)</w:t>
      </w:r>
    </w:p>
    <w:p w14:paraId="29C6EE34" w14:textId="77777777" w:rsidR="00401D38" w:rsidRPr="009F5F1E" w:rsidRDefault="00401D38" w:rsidP="00404D4D">
      <w:pPr>
        <w:pStyle w:val="BodyText"/>
        <w:rPr>
          <w:rFonts w:asciiTheme="minorHAnsi" w:hAnsiTheme="minorHAnsi" w:cstheme="minorHAnsi"/>
        </w:rPr>
      </w:pPr>
      <w:r>
        <w:rPr>
          <w:rFonts w:ascii="Calibri" w:hAnsi="Calibri" w:cs="Calibri"/>
        </w:rPr>
        <w:tab/>
        <w:t>Payment to Client contract (credit)</w:t>
      </w:r>
    </w:p>
    <w:p w14:paraId="4FAD042D" w14:textId="77777777" w:rsidR="00404D4D" w:rsidRPr="009F3DA3" w:rsidRDefault="00404D4D" w:rsidP="00404D4D">
      <w:pPr>
        <w:pStyle w:val="Heading2"/>
        <w:numPr>
          <w:ilvl w:val="1"/>
          <w:numId w:val="4"/>
        </w:numPr>
        <w:tabs>
          <w:tab w:val="num" w:pos="576"/>
        </w:tabs>
        <w:ind w:left="576"/>
        <w:contextualSpacing/>
      </w:pPr>
      <w:bookmarkStart w:id="1190" w:name="_Toc503283590"/>
      <w:r w:rsidRPr="009F3DA3">
        <w:t>Limitations</w:t>
      </w:r>
      <w:bookmarkEnd w:id="1190"/>
    </w:p>
    <w:p w14:paraId="3B861088" w14:textId="77777777" w:rsidR="00404D4D" w:rsidRPr="009F3DA3" w:rsidRDefault="00404D4D" w:rsidP="00404D4D">
      <w:pPr>
        <w:pStyle w:val="BodyTextBullet0"/>
        <w:ind w:left="360" w:hanging="360"/>
      </w:pPr>
      <w:r w:rsidRPr="009F3DA3">
        <w:t>N/A</w:t>
      </w:r>
    </w:p>
    <w:p w14:paraId="2135179C" w14:textId="77777777" w:rsidR="00404D4D" w:rsidRPr="009F3DA3" w:rsidRDefault="00404D4D" w:rsidP="00404D4D">
      <w:pPr>
        <w:pStyle w:val="BodyTextBullet0"/>
        <w:ind w:left="360"/>
      </w:pPr>
    </w:p>
    <w:p w14:paraId="0CD78C39" w14:textId="77777777" w:rsidR="00404D4D" w:rsidRPr="009F3DA3" w:rsidRDefault="00404D4D" w:rsidP="00404D4D">
      <w:pPr>
        <w:pStyle w:val="Heading2"/>
        <w:numPr>
          <w:ilvl w:val="1"/>
          <w:numId w:val="4"/>
        </w:numPr>
        <w:tabs>
          <w:tab w:val="num" w:pos="576"/>
        </w:tabs>
        <w:ind w:left="576"/>
        <w:contextualSpacing/>
      </w:pPr>
      <w:bookmarkStart w:id="1191" w:name="_Toc503283591"/>
      <w:r w:rsidRPr="009F3DA3">
        <w:t>Impact Areas</w:t>
      </w:r>
      <w:bookmarkEnd w:id="1191"/>
    </w:p>
    <w:p w14:paraId="442B244C" w14:textId="77777777" w:rsidR="00404D4D" w:rsidRPr="009F3DA3" w:rsidRDefault="00404D4D" w:rsidP="00404D4D">
      <w:r w:rsidRPr="009F3DA3">
        <w:t>N/A</w:t>
      </w:r>
    </w:p>
    <w:p w14:paraId="461C5D49" w14:textId="77777777" w:rsidR="00404D4D" w:rsidRPr="00107EF2" w:rsidRDefault="00404D4D" w:rsidP="00107EF2">
      <w:pPr>
        <w:pStyle w:val="BodyText"/>
      </w:pPr>
    </w:p>
    <w:p w14:paraId="4933A604" w14:textId="77777777" w:rsidR="000C73E8" w:rsidRPr="009F3DA3" w:rsidRDefault="000C73E8" w:rsidP="000C73E8">
      <w:pPr>
        <w:pStyle w:val="Heading1"/>
      </w:pPr>
      <w:bookmarkStart w:id="1192" w:name="_Toc503283592"/>
      <w:r w:rsidRPr="009F3DA3">
        <w:lastRenderedPageBreak/>
        <w:t>REQC00</w:t>
      </w:r>
      <w:r w:rsidR="000977AE">
        <w:t>2</w:t>
      </w:r>
      <w:r w:rsidR="008624B3">
        <w:t>2</w:t>
      </w:r>
      <w:r w:rsidRPr="009F3DA3">
        <w:t xml:space="preserve"> - Fraud/Risk Management:</w:t>
      </w:r>
      <w:bookmarkEnd w:id="1192"/>
    </w:p>
    <w:p w14:paraId="5D74C1E4" w14:textId="77777777" w:rsidR="000C73E8" w:rsidRPr="009F3DA3" w:rsidRDefault="000C73E8" w:rsidP="000C73E8">
      <w:pPr>
        <w:pStyle w:val="Heading2"/>
        <w:numPr>
          <w:ilvl w:val="1"/>
          <w:numId w:val="4"/>
        </w:numPr>
        <w:tabs>
          <w:tab w:val="num" w:pos="576"/>
        </w:tabs>
        <w:ind w:left="576"/>
      </w:pPr>
      <w:bookmarkStart w:id="1193" w:name="_Toc503283593"/>
      <w:r w:rsidRPr="009F3DA3">
        <w:t>Business requirements</w:t>
      </w:r>
      <w:bookmarkEnd w:id="1193"/>
    </w:p>
    <w:p w14:paraId="4FAB1BB0" w14:textId="1C1333A3" w:rsidR="00FC40A9" w:rsidRPr="009F3DA3" w:rsidRDefault="001830BF" w:rsidP="000C2966">
      <w:pPr>
        <w:pStyle w:val="BodyTextBullet0"/>
      </w:pPr>
      <w:r>
        <w:t xml:space="preserve">ORIENT COMMERCIAL BANK </w:t>
      </w:r>
      <w:r w:rsidR="000C73E8" w:rsidRPr="009F3DA3">
        <w:t xml:space="preserve">requires support for fraud management and risk monitoring. </w:t>
      </w:r>
    </w:p>
    <w:p w14:paraId="725204E1" w14:textId="77777777" w:rsidR="00FC40A9" w:rsidRPr="005A1020" w:rsidRDefault="00FC40A9" w:rsidP="00202BFF">
      <w:pPr>
        <w:pStyle w:val="Body"/>
        <w:spacing w:after="120" w:line="320" w:lineRule="exact"/>
        <w:ind w:right="4" w:firstLine="547"/>
        <w:jc w:val="both"/>
        <w:rPr>
          <w:rFonts w:asciiTheme="minorHAnsi" w:hAnsiTheme="minorHAnsi" w:cstheme="minorHAnsi"/>
          <w:sz w:val="22"/>
          <w:szCs w:val="22"/>
        </w:rPr>
      </w:pPr>
      <w:r w:rsidRPr="005A1020">
        <w:rPr>
          <w:rFonts w:asciiTheme="minorHAnsi" w:hAnsiTheme="minorHAnsi" w:cstheme="minorHAnsi"/>
          <w:sz w:val="22"/>
          <w:szCs w:val="22"/>
        </w:rPr>
        <w:t>T</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Fr</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d</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2"/>
          <w:sz w:val="22"/>
          <w:szCs w:val="22"/>
        </w:rPr>
        <w:t>Pr</w:t>
      </w:r>
      <w:r w:rsidRPr="005A1020">
        <w:rPr>
          <w:rFonts w:asciiTheme="minorHAnsi" w:hAnsiTheme="minorHAnsi" w:cstheme="minorHAnsi"/>
          <w:sz w:val="22"/>
          <w:szCs w:val="22"/>
        </w:rPr>
        <w:t>eve</w:t>
      </w:r>
      <w:r w:rsidRPr="005A1020">
        <w:rPr>
          <w:rFonts w:asciiTheme="minorHAnsi" w:hAnsiTheme="minorHAnsi" w:cstheme="minorHAnsi"/>
          <w:spacing w:val="2"/>
          <w:sz w:val="22"/>
          <w:szCs w:val="22"/>
        </w:rPr>
        <w:t>n</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i</w:t>
      </w:r>
      <w:r w:rsidRPr="005A1020">
        <w:rPr>
          <w:rFonts w:asciiTheme="minorHAnsi" w:hAnsiTheme="minorHAnsi" w:cstheme="minorHAnsi"/>
          <w:sz w:val="22"/>
          <w:szCs w:val="22"/>
        </w:rPr>
        <w:t>on</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m</w:t>
      </w:r>
      <w:r w:rsidRPr="005A1020">
        <w:rPr>
          <w:rFonts w:asciiTheme="minorHAnsi" w:hAnsiTheme="minorHAnsi" w:cstheme="minorHAnsi"/>
          <w:spacing w:val="-1"/>
          <w:sz w:val="22"/>
          <w:szCs w:val="22"/>
        </w:rPr>
        <w:t>o</w:t>
      </w:r>
      <w:r w:rsidRPr="005A1020">
        <w:rPr>
          <w:rFonts w:asciiTheme="minorHAnsi" w:hAnsiTheme="minorHAnsi" w:cstheme="minorHAnsi"/>
          <w:spacing w:val="1"/>
          <w:sz w:val="22"/>
          <w:szCs w:val="22"/>
        </w:rPr>
        <w:t>du</w:t>
      </w:r>
      <w:r w:rsidRPr="005A1020">
        <w:rPr>
          <w:rFonts w:asciiTheme="minorHAnsi" w:hAnsiTheme="minorHAnsi" w:cstheme="minorHAnsi"/>
          <w:sz w:val="22"/>
          <w:szCs w:val="22"/>
        </w:rPr>
        <w:t>le</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o</w:t>
      </w:r>
      <w:r w:rsidRPr="005A1020">
        <w:rPr>
          <w:rFonts w:asciiTheme="minorHAnsi" w:hAnsiTheme="minorHAnsi" w:cstheme="minorHAnsi"/>
          <w:sz w:val="22"/>
          <w:szCs w:val="22"/>
        </w:rPr>
        <w:t>vi</w:t>
      </w:r>
      <w:r w:rsidRPr="005A1020">
        <w:rPr>
          <w:rFonts w:asciiTheme="minorHAnsi" w:hAnsiTheme="minorHAnsi" w:cstheme="minorHAnsi"/>
          <w:spacing w:val="-2"/>
          <w:sz w:val="22"/>
          <w:szCs w:val="22"/>
        </w:rPr>
        <w:t>d</w:t>
      </w:r>
      <w:r w:rsidRPr="005A1020">
        <w:rPr>
          <w:rFonts w:asciiTheme="minorHAnsi" w:hAnsiTheme="minorHAnsi" w:cstheme="minorHAnsi"/>
          <w:sz w:val="22"/>
          <w:szCs w:val="22"/>
        </w:rPr>
        <w:t xml:space="preserve">es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 xml:space="preserve">ion </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f</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vari</w:t>
      </w:r>
      <w:r w:rsidRPr="005A1020">
        <w:rPr>
          <w:rFonts w:asciiTheme="minorHAnsi" w:hAnsiTheme="minorHAnsi" w:cstheme="minorHAnsi"/>
          <w:spacing w:val="1"/>
          <w:sz w:val="22"/>
          <w:szCs w:val="22"/>
        </w:rPr>
        <w:t>ou</w:t>
      </w:r>
      <w:r w:rsidRPr="005A1020">
        <w:rPr>
          <w:rFonts w:asciiTheme="minorHAnsi" w:hAnsiTheme="minorHAnsi" w:cstheme="minorHAnsi"/>
          <w:sz w:val="22"/>
          <w:szCs w:val="22"/>
        </w:rPr>
        <w:t>s</w:t>
      </w:r>
      <w:r w:rsidRPr="005A1020">
        <w:rPr>
          <w:rFonts w:asciiTheme="minorHAnsi" w:hAnsiTheme="minorHAnsi" w:cstheme="minorHAnsi"/>
          <w:spacing w:val="3"/>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ra</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d</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pacing w:val="-3"/>
          <w:sz w:val="22"/>
          <w:szCs w:val="22"/>
        </w:rPr>
        <w:t>y</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 xml:space="preserve">es in </w:t>
      </w:r>
      <w:r w:rsidRPr="005A1020">
        <w:rPr>
          <w:rFonts w:asciiTheme="minorHAnsi" w:hAnsiTheme="minorHAnsi" w:cstheme="minorHAnsi"/>
          <w:spacing w:val="1"/>
          <w:sz w:val="22"/>
          <w:szCs w:val="22"/>
        </w:rPr>
        <w:t>th</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sa</w:t>
      </w:r>
      <w:r w:rsidRPr="005A1020">
        <w:rPr>
          <w:rFonts w:asciiTheme="minorHAnsi" w:hAnsiTheme="minorHAnsi" w:cstheme="minorHAnsi"/>
          <w:spacing w:val="-1"/>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ion a</w:t>
      </w:r>
      <w:r w:rsidRPr="005A1020">
        <w:rPr>
          <w:rFonts w:asciiTheme="minorHAnsi" w:hAnsiTheme="minorHAnsi" w:cstheme="minorHAnsi"/>
          <w:spacing w:val="-1"/>
          <w:sz w:val="22"/>
          <w:szCs w:val="22"/>
        </w:rPr>
        <w:t>u</w:t>
      </w:r>
      <w:r w:rsidRPr="005A1020">
        <w:rPr>
          <w:rFonts w:asciiTheme="minorHAnsi" w:hAnsiTheme="minorHAnsi" w:cstheme="minorHAnsi"/>
          <w:spacing w:val="1"/>
          <w:sz w:val="22"/>
          <w:szCs w:val="22"/>
        </w:rPr>
        <w:t>th</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r</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z</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n</w:t>
      </w:r>
      <w:r w:rsidRPr="005A1020">
        <w:rPr>
          <w:rFonts w:asciiTheme="minorHAnsi" w:hAnsiTheme="minorHAnsi" w:cstheme="minorHAnsi"/>
          <w:spacing w:val="6"/>
          <w:sz w:val="22"/>
          <w:szCs w:val="22"/>
        </w:rPr>
        <w:t xml:space="preserve"> </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viro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ment.</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T</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w:t>
      </w:r>
      <w:r w:rsidRPr="005A1020">
        <w:rPr>
          <w:rFonts w:asciiTheme="minorHAnsi" w:hAnsiTheme="minorHAnsi" w:cstheme="minorHAnsi"/>
          <w:spacing w:val="5"/>
          <w:sz w:val="22"/>
          <w:szCs w:val="22"/>
        </w:rPr>
        <w:t xml:space="preserve"> </w:t>
      </w:r>
      <w:r w:rsidRPr="005A1020">
        <w:rPr>
          <w:rFonts w:asciiTheme="minorHAnsi" w:hAnsiTheme="minorHAnsi" w:cstheme="minorHAnsi"/>
          <w:sz w:val="22"/>
          <w:szCs w:val="22"/>
        </w:rPr>
        <w:t>sol</w:t>
      </w:r>
      <w:r w:rsidRPr="005A1020">
        <w:rPr>
          <w:rFonts w:asciiTheme="minorHAnsi" w:hAnsiTheme="minorHAnsi" w:cstheme="minorHAnsi"/>
          <w:spacing w:val="-1"/>
          <w:sz w:val="22"/>
          <w:szCs w:val="22"/>
        </w:rPr>
        <w:t>u</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ion</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o</w:t>
      </w:r>
      <w:r w:rsidRPr="005A1020">
        <w:rPr>
          <w:rFonts w:asciiTheme="minorHAnsi" w:hAnsiTheme="minorHAnsi" w:cstheme="minorHAnsi"/>
          <w:sz w:val="22"/>
          <w:szCs w:val="22"/>
        </w:rPr>
        <w:t>v</w:t>
      </w:r>
      <w:r w:rsidRPr="005A1020">
        <w:rPr>
          <w:rFonts w:asciiTheme="minorHAnsi" w:hAnsiTheme="minorHAnsi" w:cstheme="minorHAnsi"/>
          <w:spacing w:val="-3"/>
          <w:sz w:val="22"/>
          <w:szCs w:val="22"/>
        </w:rPr>
        <w:t>i</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es</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6"/>
          <w:sz w:val="22"/>
          <w:szCs w:val="22"/>
        </w:rPr>
        <w:t xml:space="preserve"> </w:t>
      </w:r>
      <w:r w:rsidRPr="005A1020">
        <w:rPr>
          <w:rFonts w:asciiTheme="minorHAnsi" w:hAnsiTheme="minorHAnsi" w:cstheme="minorHAnsi"/>
          <w:spacing w:val="-3"/>
          <w:sz w:val="22"/>
          <w:szCs w:val="22"/>
        </w:rPr>
        <w:t>c</w:t>
      </w:r>
      <w:r w:rsidRPr="005A1020">
        <w:rPr>
          <w:rFonts w:asciiTheme="minorHAnsi" w:hAnsiTheme="minorHAnsi" w:cstheme="minorHAnsi"/>
          <w:sz w:val="22"/>
          <w:szCs w:val="22"/>
        </w:rPr>
        <w:t>om</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e</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 xml:space="preserve">sive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ools</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t</w:t>
      </w:r>
      <w:r w:rsidRPr="005A1020">
        <w:rPr>
          <w:rFonts w:asciiTheme="minorHAnsi" w:hAnsiTheme="minorHAnsi" w:cstheme="minorHAnsi"/>
          <w:spacing w:val="29"/>
          <w:sz w:val="22"/>
          <w:szCs w:val="22"/>
        </w:rPr>
        <w:t xml:space="preserve"> </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l</w:t>
      </w:r>
      <w:r w:rsidRPr="005A1020">
        <w:rPr>
          <w:rFonts w:asciiTheme="minorHAnsi" w:hAnsiTheme="minorHAnsi" w:cstheme="minorHAnsi"/>
          <w:spacing w:val="1"/>
          <w:sz w:val="22"/>
          <w:szCs w:val="22"/>
        </w:rPr>
        <w:t>ud</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25"/>
          <w:sz w:val="22"/>
          <w:szCs w:val="22"/>
        </w:rPr>
        <w:t xml:space="preserve"> </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se</w:t>
      </w:r>
      <w:r w:rsidRPr="005A1020">
        <w:rPr>
          <w:rFonts w:asciiTheme="minorHAnsi" w:hAnsiTheme="minorHAnsi" w:cstheme="minorHAnsi"/>
          <w:spacing w:val="4"/>
          <w:sz w:val="22"/>
          <w:szCs w:val="22"/>
        </w:rPr>
        <w:t>r</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f</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d</w:t>
      </w:r>
      <w:r w:rsidRPr="005A1020">
        <w:rPr>
          <w:rFonts w:asciiTheme="minorHAnsi" w:hAnsiTheme="minorHAnsi" w:cstheme="minorHAnsi"/>
          <w:spacing w:val="24"/>
          <w:sz w:val="22"/>
          <w:szCs w:val="22"/>
        </w:rPr>
        <w:t xml:space="preserve"> </w:t>
      </w:r>
      <w:r w:rsidRPr="005A1020">
        <w:rPr>
          <w:rFonts w:asciiTheme="minorHAnsi" w:hAnsiTheme="minorHAnsi" w:cstheme="minorHAnsi"/>
          <w:spacing w:val="-2"/>
          <w:sz w:val="22"/>
          <w:szCs w:val="22"/>
        </w:rPr>
        <w:t>r</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les</w:t>
      </w:r>
      <w:r w:rsidRPr="005A1020">
        <w:rPr>
          <w:rFonts w:asciiTheme="minorHAnsi" w:hAnsiTheme="minorHAnsi" w:cstheme="minorHAnsi"/>
          <w:spacing w:val="26"/>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ec</w:t>
      </w:r>
      <w:r w:rsidRPr="005A1020">
        <w:rPr>
          <w:rFonts w:asciiTheme="minorHAnsi" w:hAnsiTheme="minorHAnsi" w:cstheme="minorHAnsi"/>
          <w:spacing w:val="-1"/>
          <w:sz w:val="22"/>
          <w:szCs w:val="22"/>
        </w:rPr>
        <w:t>h</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ology</w:t>
      </w:r>
      <w:r w:rsidRPr="005A1020">
        <w:rPr>
          <w:rFonts w:asciiTheme="minorHAnsi" w:hAnsiTheme="minorHAnsi" w:cstheme="minorHAnsi"/>
          <w:spacing w:val="23"/>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or</w:t>
      </w:r>
      <w:r w:rsidRPr="005A1020">
        <w:rPr>
          <w:rFonts w:asciiTheme="minorHAnsi" w:hAnsiTheme="minorHAnsi" w:cstheme="minorHAnsi"/>
          <w:spacing w:val="29"/>
          <w:sz w:val="22"/>
          <w:szCs w:val="22"/>
        </w:rPr>
        <w:t xml:space="preserve"> </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f</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ie</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t</w:t>
      </w:r>
      <w:r w:rsidRPr="005A1020">
        <w:rPr>
          <w:rFonts w:asciiTheme="minorHAnsi" w:hAnsiTheme="minorHAnsi" w:cstheme="minorHAnsi"/>
          <w:spacing w:val="26"/>
          <w:sz w:val="22"/>
          <w:szCs w:val="22"/>
        </w:rPr>
        <w:t xml:space="preserve"> </w:t>
      </w:r>
      <w:r w:rsidRPr="005A1020">
        <w:rPr>
          <w:rFonts w:asciiTheme="minorHAnsi" w:hAnsiTheme="minorHAnsi" w:cstheme="minorHAnsi"/>
          <w:spacing w:val="4"/>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28"/>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im</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ly</w:t>
      </w:r>
      <w:r w:rsidRPr="005A1020">
        <w:rPr>
          <w:rFonts w:asciiTheme="minorHAnsi" w:hAnsiTheme="minorHAnsi" w:cstheme="minorHAnsi"/>
          <w:spacing w:val="23"/>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ion</w:t>
      </w:r>
      <w:r w:rsidRPr="005A1020">
        <w:rPr>
          <w:rFonts w:asciiTheme="minorHAnsi" w:hAnsiTheme="minorHAnsi" w:cstheme="minorHAnsi"/>
          <w:spacing w:val="24"/>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 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li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e</w:t>
      </w:r>
      <w:r w:rsidRPr="005A1020">
        <w:rPr>
          <w:rFonts w:asciiTheme="minorHAnsi" w:hAnsiTheme="minorHAnsi" w:cstheme="minorHAnsi"/>
          <w:spacing w:val="7"/>
          <w:sz w:val="22"/>
          <w:szCs w:val="22"/>
        </w:rPr>
        <w:t xml:space="preserve"> </w:t>
      </w:r>
      <w:r w:rsidRPr="005A1020">
        <w:rPr>
          <w:rFonts w:asciiTheme="minorHAnsi" w:hAnsiTheme="minorHAnsi" w:cstheme="minorHAnsi"/>
          <w:spacing w:val="1"/>
          <w:sz w:val="22"/>
          <w:szCs w:val="22"/>
        </w:rPr>
        <w:t>b</w:t>
      </w:r>
      <w:r w:rsidRPr="005A1020">
        <w:rPr>
          <w:rFonts w:asciiTheme="minorHAnsi" w:hAnsiTheme="minorHAnsi" w:cstheme="minorHAnsi"/>
          <w:spacing w:val="-2"/>
          <w:sz w:val="22"/>
          <w:szCs w:val="22"/>
        </w:rPr>
        <w:t>l</w:t>
      </w:r>
      <w:r w:rsidRPr="005A1020">
        <w:rPr>
          <w:rFonts w:asciiTheme="minorHAnsi" w:hAnsiTheme="minorHAnsi" w:cstheme="minorHAnsi"/>
          <w:sz w:val="22"/>
          <w:szCs w:val="22"/>
        </w:rPr>
        <w:t>o</w:t>
      </w:r>
      <w:r w:rsidRPr="005A1020">
        <w:rPr>
          <w:rFonts w:asciiTheme="minorHAnsi" w:hAnsiTheme="minorHAnsi" w:cstheme="minorHAnsi"/>
          <w:spacing w:val="-1"/>
          <w:sz w:val="22"/>
          <w:szCs w:val="22"/>
        </w:rPr>
        <w:t>ck</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of</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p</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7"/>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sa</w:t>
      </w:r>
      <w:r w:rsidRPr="005A1020">
        <w:rPr>
          <w:rFonts w:asciiTheme="minorHAnsi" w:hAnsiTheme="minorHAnsi" w:cstheme="minorHAnsi"/>
          <w:spacing w:val="-1"/>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 xml:space="preserve">s. The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ec</w:t>
      </w:r>
      <w:r w:rsidRPr="005A1020">
        <w:rPr>
          <w:rFonts w:asciiTheme="minorHAnsi" w:hAnsiTheme="minorHAnsi" w:cstheme="minorHAnsi"/>
          <w:spacing w:val="1"/>
          <w:sz w:val="22"/>
          <w:szCs w:val="22"/>
        </w:rPr>
        <w:t>hn</w:t>
      </w:r>
      <w:r w:rsidRPr="005A1020">
        <w:rPr>
          <w:rFonts w:asciiTheme="minorHAnsi" w:hAnsiTheme="minorHAnsi" w:cstheme="minorHAnsi"/>
          <w:sz w:val="22"/>
          <w:szCs w:val="22"/>
        </w:rPr>
        <w:t>o</w:t>
      </w:r>
      <w:r w:rsidRPr="005A1020">
        <w:rPr>
          <w:rFonts w:asciiTheme="minorHAnsi" w:hAnsiTheme="minorHAnsi" w:cstheme="minorHAnsi"/>
          <w:spacing w:val="-2"/>
          <w:sz w:val="22"/>
          <w:szCs w:val="22"/>
        </w:rPr>
        <w:t>l</w:t>
      </w:r>
      <w:r w:rsidRPr="005A1020">
        <w:rPr>
          <w:rFonts w:asciiTheme="minorHAnsi" w:hAnsiTheme="minorHAnsi" w:cstheme="minorHAnsi"/>
          <w:sz w:val="22"/>
          <w:szCs w:val="22"/>
        </w:rPr>
        <w:t xml:space="preserve">ogy </w:t>
      </w:r>
      <w:r w:rsidRPr="005A1020">
        <w:rPr>
          <w:rFonts w:asciiTheme="minorHAnsi" w:hAnsiTheme="minorHAnsi" w:cstheme="minorHAnsi"/>
          <w:spacing w:val="-1"/>
          <w:sz w:val="22"/>
          <w:szCs w:val="22"/>
        </w:rPr>
        <w:t>q</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ck</w:t>
      </w:r>
      <w:r w:rsidRPr="005A1020">
        <w:rPr>
          <w:rFonts w:asciiTheme="minorHAnsi" w:hAnsiTheme="minorHAnsi" w:cstheme="minorHAnsi"/>
          <w:sz w:val="22"/>
          <w:szCs w:val="22"/>
        </w:rPr>
        <w:t>ly</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j</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s</w:t>
      </w:r>
      <w:r w:rsidRPr="005A1020">
        <w:rPr>
          <w:rFonts w:asciiTheme="minorHAnsi" w:hAnsiTheme="minorHAnsi" w:cstheme="minorHAnsi"/>
          <w:spacing w:val="6"/>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 xml:space="preserve">o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c</w:t>
      </w:r>
      <w:r w:rsidRPr="005A1020">
        <w:rPr>
          <w:rFonts w:asciiTheme="minorHAnsi" w:hAnsiTheme="minorHAnsi" w:cstheme="minorHAnsi"/>
          <w:sz w:val="22"/>
          <w:szCs w:val="22"/>
        </w:rPr>
        <w:t>t</w:t>
      </w:r>
      <w:r w:rsidRPr="005A1020">
        <w:rPr>
          <w:rFonts w:asciiTheme="minorHAnsi" w:hAnsiTheme="minorHAnsi" w:cstheme="minorHAnsi"/>
          <w:spacing w:val="-1"/>
          <w:sz w:val="22"/>
          <w:szCs w:val="22"/>
        </w:rPr>
        <w:t xml:space="preserve"> n</w:t>
      </w:r>
      <w:r w:rsidRPr="005A1020">
        <w:rPr>
          <w:rFonts w:asciiTheme="minorHAnsi" w:hAnsiTheme="minorHAnsi" w:cstheme="minorHAnsi"/>
          <w:sz w:val="22"/>
          <w:szCs w:val="22"/>
        </w:rPr>
        <w:t xml:space="preserve">ew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yp</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s</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of</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raud,</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ra</w:t>
      </w:r>
      <w:r w:rsidRPr="005A1020">
        <w:rPr>
          <w:rFonts w:asciiTheme="minorHAnsi" w:hAnsiTheme="minorHAnsi" w:cstheme="minorHAnsi"/>
          <w:spacing w:val="-2"/>
          <w:sz w:val="22"/>
          <w:szCs w:val="22"/>
        </w:rPr>
        <w:t>m</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ally</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e</w:t>
      </w:r>
      <w:r w:rsidRPr="005A1020">
        <w:rPr>
          <w:rFonts w:asciiTheme="minorHAnsi" w:hAnsiTheme="minorHAnsi" w:cstheme="minorHAnsi"/>
          <w:spacing w:val="1"/>
          <w:sz w:val="22"/>
          <w:szCs w:val="22"/>
        </w:rPr>
        <w:t>du</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6"/>
          <w:sz w:val="22"/>
          <w:szCs w:val="22"/>
        </w:rPr>
        <w:t xml:space="preserve"> </w:t>
      </w:r>
      <w:r w:rsidRPr="005A1020">
        <w:rPr>
          <w:rFonts w:asciiTheme="minorHAnsi" w:hAnsiTheme="minorHAnsi" w:cstheme="minorHAnsi"/>
          <w:spacing w:val="1"/>
          <w:sz w:val="22"/>
          <w:szCs w:val="22"/>
        </w:rPr>
        <w:t>th</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risk</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of</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ial</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loss</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asi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 xml:space="preserve">g </w:t>
      </w:r>
      <w:r w:rsidRPr="005A1020">
        <w:rPr>
          <w:rFonts w:asciiTheme="minorHAnsi" w:hAnsiTheme="minorHAnsi" w:cstheme="minorHAnsi"/>
          <w:spacing w:val="1"/>
          <w:sz w:val="22"/>
          <w:szCs w:val="22"/>
        </w:rPr>
        <w:t>th</w:t>
      </w:r>
      <w:r w:rsidRPr="005A1020">
        <w:rPr>
          <w:rFonts w:asciiTheme="minorHAnsi" w:hAnsiTheme="minorHAnsi" w:cstheme="minorHAnsi"/>
          <w:sz w:val="22"/>
          <w:szCs w:val="22"/>
        </w:rPr>
        <w:t>e</w:t>
      </w:r>
      <w:r w:rsidRPr="005A1020">
        <w:rPr>
          <w:rFonts w:asciiTheme="minorHAnsi" w:hAnsiTheme="minorHAnsi" w:cstheme="minorHAnsi"/>
          <w:spacing w:val="5"/>
          <w:sz w:val="22"/>
          <w:szCs w:val="22"/>
        </w:rPr>
        <w:t xml:space="preserve"> </w:t>
      </w:r>
      <w:r w:rsidRPr="005A1020">
        <w:rPr>
          <w:rFonts w:asciiTheme="minorHAnsi" w:hAnsiTheme="minorHAnsi" w:cstheme="minorHAnsi"/>
          <w:sz w:val="22"/>
          <w:szCs w:val="22"/>
        </w:rPr>
        <w:t>efficie</w:t>
      </w:r>
      <w:r w:rsidRPr="005A1020">
        <w:rPr>
          <w:rFonts w:asciiTheme="minorHAnsi" w:hAnsiTheme="minorHAnsi" w:cstheme="minorHAnsi"/>
          <w:spacing w:val="2"/>
          <w:sz w:val="22"/>
          <w:szCs w:val="22"/>
        </w:rPr>
        <w:t>n</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y</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of</w:t>
      </w:r>
      <w:r w:rsidRPr="005A1020">
        <w:rPr>
          <w:rFonts w:asciiTheme="minorHAnsi" w:hAnsiTheme="minorHAnsi" w:cstheme="minorHAnsi"/>
          <w:spacing w:val="8"/>
          <w:sz w:val="22"/>
          <w:szCs w:val="22"/>
        </w:rPr>
        <w:t xml:space="preserve"> </w:t>
      </w:r>
      <w:r w:rsidRPr="005A1020">
        <w:rPr>
          <w:rFonts w:asciiTheme="minorHAnsi" w:hAnsiTheme="minorHAnsi" w:cstheme="minorHAnsi"/>
          <w:sz w:val="22"/>
          <w:szCs w:val="22"/>
        </w:rPr>
        <w:t>overall secu</w:t>
      </w:r>
      <w:r w:rsidRPr="005A1020">
        <w:rPr>
          <w:rFonts w:asciiTheme="minorHAnsi" w:hAnsiTheme="minorHAnsi" w:cstheme="minorHAnsi"/>
          <w:spacing w:val="1"/>
          <w:sz w:val="22"/>
          <w:szCs w:val="22"/>
        </w:rPr>
        <w:t>r</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y</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8"/>
          <w:sz w:val="22"/>
          <w:szCs w:val="22"/>
        </w:rPr>
        <w:t xml:space="preserve"> </w:t>
      </w:r>
      <w:r w:rsidRPr="005A1020">
        <w:rPr>
          <w:rFonts w:asciiTheme="minorHAnsi" w:hAnsiTheme="minorHAnsi" w:cstheme="minorHAnsi"/>
          <w:sz w:val="22"/>
          <w:szCs w:val="22"/>
        </w:rPr>
        <w:t>risk</w:t>
      </w:r>
      <w:r w:rsidRPr="005A1020">
        <w:rPr>
          <w:rFonts w:asciiTheme="minorHAnsi" w:hAnsiTheme="minorHAnsi" w:cstheme="minorHAnsi"/>
          <w:spacing w:val="5"/>
          <w:sz w:val="22"/>
          <w:szCs w:val="22"/>
        </w:rPr>
        <w:t xml:space="preserve"> </w:t>
      </w:r>
      <w:r w:rsidRPr="005A1020">
        <w:rPr>
          <w:rFonts w:asciiTheme="minorHAnsi" w:hAnsiTheme="minorHAnsi" w:cstheme="minorHAnsi"/>
          <w:sz w:val="22"/>
          <w:szCs w:val="22"/>
        </w:rPr>
        <w:t>ma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w:t>
      </w:r>
      <w:r w:rsidRPr="005A1020">
        <w:rPr>
          <w:rFonts w:asciiTheme="minorHAnsi" w:hAnsiTheme="minorHAnsi" w:cstheme="minorHAnsi"/>
          <w:spacing w:val="-2"/>
          <w:sz w:val="22"/>
          <w:szCs w:val="22"/>
        </w:rPr>
        <w:t>g</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m</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t</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5"/>
          <w:sz w:val="22"/>
          <w:szCs w:val="22"/>
        </w:rPr>
        <w:t>s</w:t>
      </w:r>
      <w:r w:rsidRPr="005A1020">
        <w:rPr>
          <w:rFonts w:asciiTheme="minorHAnsi" w:hAnsiTheme="minorHAnsi" w:cstheme="minorHAnsi"/>
          <w:sz w:val="22"/>
          <w:szCs w:val="22"/>
        </w:rPr>
        <w:t>y</w:t>
      </w:r>
      <w:r w:rsidRPr="005A1020">
        <w:rPr>
          <w:rFonts w:asciiTheme="minorHAnsi" w:hAnsiTheme="minorHAnsi" w:cstheme="minorHAnsi"/>
          <w:spacing w:val="-1"/>
          <w:sz w:val="22"/>
          <w:szCs w:val="22"/>
        </w:rPr>
        <w:t>s</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m</w:t>
      </w:r>
      <w:r w:rsidRPr="005A1020">
        <w:rPr>
          <w:rFonts w:asciiTheme="minorHAnsi" w:hAnsiTheme="minorHAnsi" w:cstheme="minorHAnsi"/>
          <w:sz w:val="22"/>
          <w:szCs w:val="22"/>
        </w:rPr>
        <w:t>. T</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w:t>
      </w:r>
      <w:r w:rsidRPr="005A1020">
        <w:rPr>
          <w:rFonts w:asciiTheme="minorHAnsi" w:hAnsiTheme="minorHAnsi" w:cstheme="minorHAnsi"/>
          <w:spacing w:val="8"/>
          <w:sz w:val="22"/>
          <w:szCs w:val="22"/>
        </w:rPr>
        <w:t xml:space="preserve"> </w:t>
      </w:r>
      <w:r w:rsidRPr="005A1020">
        <w:rPr>
          <w:rFonts w:asciiTheme="minorHAnsi" w:hAnsiTheme="minorHAnsi" w:cstheme="minorHAnsi"/>
          <w:sz w:val="22"/>
          <w:szCs w:val="22"/>
        </w:rPr>
        <w:t>so</w:t>
      </w:r>
      <w:r w:rsidRPr="005A1020">
        <w:rPr>
          <w:rFonts w:asciiTheme="minorHAnsi" w:hAnsiTheme="minorHAnsi" w:cstheme="minorHAnsi"/>
          <w:spacing w:val="-2"/>
          <w:sz w:val="22"/>
          <w:szCs w:val="22"/>
        </w:rPr>
        <w:t>l</w:t>
      </w:r>
      <w:r w:rsidRPr="005A1020">
        <w:rPr>
          <w:rFonts w:asciiTheme="minorHAnsi" w:hAnsiTheme="minorHAnsi" w:cstheme="minorHAnsi"/>
          <w:spacing w:val="-1"/>
          <w:sz w:val="22"/>
          <w:szCs w:val="22"/>
        </w:rPr>
        <w:t>u</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ion</w:t>
      </w:r>
      <w:r w:rsidRPr="005A1020">
        <w:rPr>
          <w:rFonts w:asciiTheme="minorHAnsi" w:hAnsiTheme="minorHAnsi" w:cstheme="minorHAnsi"/>
          <w:spacing w:val="9"/>
          <w:sz w:val="22"/>
          <w:szCs w:val="22"/>
        </w:rPr>
        <w:t xml:space="preserve"> </w:t>
      </w:r>
      <w:r w:rsidRPr="005A1020">
        <w:rPr>
          <w:rFonts w:asciiTheme="minorHAnsi" w:hAnsiTheme="minorHAnsi" w:cstheme="minorHAnsi"/>
          <w:sz w:val="22"/>
          <w:szCs w:val="22"/>
        </w:rPr>
        <w:t>m</w:t>
      </w:r>
      <w:r w:rsidRPr="005A1020">
        <w:rPr>
          <w:rFonts w:asciiTheme="minorHAnsi" w:hAnsiTheme="minorHAnsi" w:cstheme="minorHAnsi"/>
          <w:spacing w:val="-1"/>
          <w:sz w:val="22"/>
          <w:szCs w:val="22"/>
        </w:rPr>
        <w:t>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 xml:space="preserve">rs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sa</w:t>
      </w:r>
      <w:r w:rsidRPr="005A1020">
        <w:rPr>
          <w:rFonts w:asciiTheme="minorHAnsi" w:hAnsiTheme="minorHAnsi" w:cstheme="minorHAnsi"/>
          <w:spacing w:val="-1"/>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i</w:t>
      </w:r>
      <w:r w:rsidRPr="005A1020">
        <w:rPr>
          <w:rFonts w:asciiTheme="minorHAnsi" w:hAnsiTheme="minorHAnsi" w:cstheme="minorHAnsi"/>
          <w:sz w:val="22"/>
          <w:szCs w:val="22"/>
        </w:rPr>
        <w:t>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w:t>
      </w:r>
      <w:r w:rsidRPr="005A1020">
        <w:rPr>
          <w:rFonts w:asciiTheme="minorHAnsi" w:hAnsiTheme="minorHAnsi" w:cstheme="minorHAnsi"/>
          <w:spacing w:val="37"/>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o</w:t>
      </w:r>
      <w:r w:rsidRPr="005A1020">
        <w:rPr>
          <w:rFonts w:asciiTheme="minorHAnsi" w:hAnsiTheme="minorHAnsi" w:cstheme="minorHAnsi"/>
          <w:sz w:val="22"/>
          <w:szCs w:val="22"/>
        </w:rPr>
        <w:t>m</w:t>
      </w:r>
      <w:r w:rsidRPr="005A1020">
        <w:rPr>
          <w:rFonts w:asciiTheme="minorHAnsi" w:hAnsiTheme="minorHAnsi" w:cstheme="minorHAnsi"/>
          <w:spacing w:val="38"/>
          <w:sz w:val="22"/>
          <w:szCs w:val="22"/>
        </w:rPr>
        <w:t xml:space="preserve"> </w:t>
      </w:r>
      <w:r w:rsidRPr="005A1020">
        <w:rPr>
          <w:rFonts w:asciiTheme="minorHAnsi" w:hAnsiTheme="minorHAnsi" w:cstheme="minorHAnsi"/>
          <w:spacing w:val="1"/>
          <w:sz w:val="22"/>
          <w:szCs w:val="22"/>
        </w:rPr>
        <w:t>b</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h</w:t>
      </w:r>
      <w:r w:rsidRPr="005A1020">
        <w:rPr>
          <w:rFonts w:asciiTheme="minorHAnsi" w:hAnsiTheme="minorHAnsi" w:cstheme="minorHAnsi"/>
          <w:spacing w:val="39"/>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ra</w:t>
      </w:r>
      <w:r w:rsidRPr="005A1020">
        <w:rPr>
          <w:rFonts w:asciiTheme="minorHAnsi" w:hAnsiTheme="minorHAnsi" w:cstheme="minorHAnsi"/>
          <w:spacing w:val="1"/>
          <w:sz w:val="22"/>
          <w:szCs w:val="22"/>
        </w:rPr>
        <w:t>d</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al</w:t>
      </w:r>
      <w:r w:rsidRPr="005A1020">
        <w:rPr>
          <w:rFonts w:asciiTheme="minorHAnsi" w:hAnsiTheme="minorHAnsi" w:cstheme="minorHAnsi"/>
          <w:spacing w:val="43"/>
          <w:sz w:val="22"/>
          <w:szCs w:val="22"/>
        </w:rPr>
        <w:t xml:space="preserve"> </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42"/>
          <w:sz w:val="22"/>
          <w:szCs w:val="22"/>
        </w:rPr>
        <w:t xml:space="preserve"> </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m</w:t>
      </w:r>
      <w:r w:rsidRPr="005A1020">
        <w:rPr>
          <w:rFonts w:asciiTheme="minorHAnsi" w:hAnsiTheme="minorHAnsi" w:cstheme="minorHAnsi"/>
          <w:sz w:val="22"/>
          <w:szCs w:val="22"/>
        </w:rPr>
        <w:t>erg</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36"/>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elive</w:t>
      </w:r>
      <w:r w:rsidRPr="005A1020">
        <w:rPr>
          <w:rFonts w:asciiTheme="minorHAnsi" w:hAnsiTheme="minorHAnsi" w:cstheme="minorHAnsi"/>
          <w:spacing w:val="1"/>
          <w:sz w:val="22"/>
          <w:szCs w:val="22"/>
        </w:rPr>
        <w:t>r</w:t>
      </w:r>
      <w:r w:rsidRPr="005A1020">
        <w:rPr>
          <w:rFonts w:asciiTheme="minorHAnsi" w:hAnsiTheme="minorHAnsi" w:cstheme="minorHAnsi"/>
          <w:sz w:val="22"/>
          <w:szCs w:val="22"/>
        </w:rPr>
        <w:t>y</w:t>
      </w:r>
      <w:r w:rsidRPr="005A1020">
        <w:rPr>
          <w:rFonts w:asciiTheme="minorHAnsi" w:hAnsiTheme="minorHAnsi" w:cstheme="minorHAnsi"/>
          <w:spacing w:val="37"/>
          <w:sz w:val="22"/>
          <w:szCs w:val="22"/>
        </w:rPr>
        <w:t xml:space="preserve"> </w:t>
      </w:r>
      <w:r w:rsidRPr="005A1020">
        <w:rPr>
          <w:rFonts w:asciiTheme="minorHAnsi" w:hAnsiTheme="minorHAnsi" w:cstheme="minorHAnsi"/>
          <w:spacing w:val="-3"/>
          <w:sz w:val="22"/>
          <w:szCs w:val="22"/>
        </w:rPr>
        <w:t>c</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els</w:t>
      </w:r>
      <w:r w:rsidRPr="005A1020">
        <w:rPr>
          <w:rFonts w:asciiTheme="minorHAnsi" w:hAnsiTheme="minorHAnsi" w:cstheme="minorHAnsi"/>
          <w:spacing w:val="43"/>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pacing w:val="-3"/>
          <w:sz w:val="22"/>
          <w:szCs w:val="22"/>
        </w:rPr>
        <w:t>c</w:t>
      </w:r>
      <w:r w:rsidRPr="005A1020">
        <w:rPr>
          <w:rFonts w:asciiTheme="minorHAnsi" w:hAnsiTheme="minorHAnsi" w:cstheme="minorHAnsi"/>
          <w:sz w:val="22"/>
          <w:szCs w:val="22"/>
        </w:rPr>
        <w:t>h</w:t>
      </w:r>
      <w:r w:rsidRPr="005A1020">
        <w:rPr>
          <w:rFonts w:asciiTheme="minorHAnsi" w:hAnsiTheme="minorHAnsi" w:cstheme="minorHAnsi"/>
          <w:spacing w:val="44"/>
          <w:sz w:val="22"/>
          <w:szCs w:val="22"/>
        </w:rPr>
        <w:t xml:space="preserve"> </w:t>
      </w:r>
      <w:r w:rsidRPr="005A1020">
        <w:rPr>
          <w:rFonts w:asciiTheme="minorHAnsi" w:hAnsiTheme="minorHAnsi" w:cstheme="minorHAnsi"/>
          <w:sz w:val="22"/>
          <w:szCs w:val="22"/>
        </w:rPr>
        <w:t>as</w:t>
      </w:r>
      <w:r w:rsidRPr="005A1020">
        <w:rPr>
          <w:rFonts w:asciiTheme="minorHAnsi" w:hAnsiTheme="minorHAnsi" w:cstheme="minorHAnsi"/>
          <w:spacing w:val="44"/>
          <w:sz w:val="22"/>
          <w:szCs w:val="22"/>
        </w:rPr>
        <w:t xml:space="preserve"> </w:t>
      </w:r>
      <w:r w:rsidRPr="005A1020">
        <w:rPr>
          <w:rFonts w:asciiTheme="minorHAnsi" w:hAnsiTheme="minorHAnsi" w:cstheme="minorHAnsi"/>
          <w:sz w:val="22"/>
          <w:szCs w:val="22"/>
        </w:rPr>
        <w:t>POS</w:t>
      </w:r>
      <w:r w:rsidRPr="005A1020">
        <w:rPr>
          <w:rFonts w:asciiTheme="minorHAnsi" w:hAnsiTheme="minorHAnsi" w:cstheme="minorHAnsi"/>
          <w:spacing w:val="42"/>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 A</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M</w:t>
      </w:r>
      <w:r w:rsidRPr="005A1020">
        <w:rPr>
          <w:rFonts w:asciiTheme="minorHAnsi" w:hAnsiTheme="minorHAnsi" w:cstheme="minorHAnsi"/>
          <w:spacing w:val="43"/>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r</w:t>
      </w:r>
      <w:r w:rsidRPr="005A1020">
        <w:rPr>
          <w:rFonts w:asciiTheme="minorHAnsi" w:hAnsiTheme="minorHAnsi" w:cstheme="minorHAnsi"/>
          <w:sz w:val="22"/>
          <w:szCs w:val="22"/>
        </w:rPr>
        <w:t>mi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al</w:t>
      </w:r>
      <w:r w:rsidRPr="005A1020">
        <w:rPr>
          <w:rFonts w:asciiTheme="minorHAnsi" w:hAnsiTheme="minorHAnsi" w:cstheme="minorHAnsi"/>
          <w:spacing w:val="43"/>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evices,</w:t>
      </w:r>
      <w:r w:rsidRPr="005A1020">
        <w:rPr>
          <w:rFonts w:asciiTheme="minorHAnsi" w:hAnsiTheme="minorHAnsi" w:cstheme="minorHAnsi"/>
          <w:spacing w:val="41"/>
          <w:sz w:val="22"/>
          <w:szCs w:val="22"/>
        </w:rPr>
        <w:t xml:space="preserve"> </w:t>
      </w:r>
      <w:r w:rsidRPr="005A1020">
        <w:rPr>
          <w:rFonts w:asciiTheme="minorHAnsi" w:hAnsiTheme="minorHAnsi" w:cstheme="minorHAnsi"/>
          <w:spacing w:val="3"/>
          <w:sz w:val="22"/>
          <w:szCs w:val="22"/>
        </w:rPr>
        <w:t>e</w:t>
      </w:r>
      <w:r w:rsidRPr="005A1020">
        <w:rPr>
          <w:rFonts w:asciiTheme="minorHAnsi" w:hAnsiTheme="minorHAnsi" w:cstheme="minorHAnsi"/>
          <w:spacing w:val="1"/>
          <w:sz w:val="22"/>
          <w:szCs w:val="22"/>
        </w:rPr>
        <w:t>-</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omm</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rce,</w:t>
      </w:r>
      <w:r w:rsidRPr="005A1020">
        <w:rPr>
          <w:rFonts w:asciiTheme="minorHAnsi" w:hAnsiTheme="minorHAnsi" w:cstheme="minorHAnsi"/>
          <w:spacing w:val="35"/>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47"/>
          <w:sz w:val="22"/>
          <w:szCs w:val="22"/>
        </w:rPr>
        <w:t xml:space="preserve"> </w:t>
      </w:r>
      <w:r w:rsidRPr="005A1020">
        <w:rPr>
          <w:rFonts w:asciiTheme="minorHAnsi" w:hAnsiTheme="minorHAnsi" w:cstheme="minorHAnsi"/>
          <w:spacing w:val="2"/>
          <w:sz w:val="22"/>
          <w:szCs w:val="22"/>
        </w:rPr>
        <w:t>m</w:t>
      </w:r>
      <w:r w:rsidRPr="005A1020">
        <w:rPr>
          <w:rFonts w:asciiTheme="minorHAnsi" w:hAnsiTheme="minorHAnsi" w:cstheme="minorHAnsi"/>
          <w:spacing w:val="1"/>
          <w:sz w:val="22"/>
          <w:szCs w:val="22"/>
        </w:rPr>
        <w:t>-</w:t>
      </w:r>
      <w:r w:rsidRPr="005A1020">
        <w:rPr>
          <w:rFonts w:asciiTheme="minorHAnsi" w:hAnsiTheme="minorHAnsi" w:cstheme="minorHAnsi"/>
          <w:spacing w:val="-1"/>
          <w:sz w:val="22"/>
          <w:szCs w:val="22"/>
        </w:rPr>
        <w:t>c</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mm</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rce</w:t>
      </w:r>
      <w:r w:rsidRPr="005A1020">
        <w:rPr>
          <w:rFonts w:asciiTheme="minorHAnsi" w:hAnsiTheme="minorHAnsi" w:cstheme="minorHAnsi"/>
          <w:spacing w:val="35"/>
          <w:sz w:val="22"/>
          <w:szCs w:val="22"/>
        </w:rPr>
        <w:t xml:space="preserve"> </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t</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w:t>
      </w:r>
      <w:r w:rsidRPr="005A1020">
        <w:rPr>
          <w:rFonts w:asciiTheme="minorHAnsi" w:hAnsiTheme="minorHAnsi" w:cstheme="minorHAnsi"/>
          <w:spacing w:val="42"/>
          <w:sz w:val="22"/>
          <w:szCs w:val="22"/>
        </w:rPr>
        <w:t xml:space="preserve"> </w:t>
      </w:r>
      <w:r w:rsidRPr="005A1020">
        <w:rPr>
          <w:rFonts w:asciiTheme="minorHAnsi" w:hAnsiTheme="minorHAnsi" w:cstheme="minorHAnsi"/>
          <w:sz w:val="22"/>
          <w:szCs w:val="22"/>
        </w:rPr>
        <w:t>Co</w:t>
      </w:r>
      <w:r w:rsidRPr="005A1020">
        <w:rPr>
          <w:rFonts w:asciiTheme="minorHAnsi" w:hAnsiTheme="minorHAnsi" w:cstheme="minorHAnsi"/>
          <w:spacing w:val="1"/>
          <w:sz w:val="22"/>
          <w:szCs w:val="22"/>
        </w:rPr>
        <w:t>nf</w:t>
      </w:r>
      <w:r w:rsidRPr="005A1020">
        <w:rPr>
          <w:rFonts w:asciiTheme="minorHAnsi" w:hAnsiTheme="minorHAnsi" w:cstheme="minorHAnsi"/>
          <w:sz w:val="22"/>
          <w:szCs w:val="22"/>
        </w:rPr>
        <w:t>ig</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rable</w:t>
      </w:r>
      <w:r w:rsidRPr="005A1020">
        <w:rPr>
          <w:rFonts w:asciiTheme="minorHAnsi" w:hAnsiTheme="minorHAnsi" w:cstheme="minorHAnsi"/>
          <w:spacing w:val="46"/>
          <w:sz w:val="22"/>
          <w:szCs w:val="22"/>
        </w:rPr>
        <w:t xml:space="preserve"> </w:t>
      </w:r>
      <w:r w:rsidRPr="005A1020">
        <w:rPr>
          <w:rFonts w:asciiTheme="minorHAnsi" w:hAnsiTheme="minorHAnsi" w:cstheme="minorHAnsi"/>
          <w:sz w:val="22"/>
          <w:szCs w:val="22"/>
        </w:rPr>
        <w:t>ac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s</w:t>
      </w:r>
      <w:r w:rsidRPr="005A1020">
        <w:rPr>
          <w:rFonts w:asciiTheme="minorHAnsi" w:hAnsiTheme="minorHAnsi" w:cstheme="minorHAnsi"/>
          <w:spacing w:val="43"/>
          <w:sz w:val="22"/>
          <w:szCs w:val="22"/>
        </w:rPr>
        <w:t xml:space="preserve"> </w:t>
      </w:r>
      <w:r w:rsidRPr="005A1020">
        <w:rPr>
          <w:rFonts w:asciiTheme="minorHAnsi" w:hAnsiTheme="minorHAnsi" w:cstheme="minorHAnsi"/>
          <w:sz w:val="22"/>
          <w:szCs w:val="22"/>
        </w:rPr>
        <w:t xml:space="preserve">are </w:t>
      </w:r>
      <w:r w:rsidRPr="005A1020">
        <w:rPr>
          <w:rFonts w:asciiTheme="minorHAnsi" w:hAnsiTheme="minorHAnsi" w:cstheme="minorHAnsi"/>
          <w:spacing w:val="1"/>
          <w:sz w:val="22"/>
          <w:szCs w:val="22"/>
        </w:rPr>
        <w:t>th</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n assig</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ed</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ect</w:t>
      </w:r>
      <w:r w:rsidRPr="005A1020">
        <w:rPr>
          <w:rFonts w:asciiTheme="minorHAnsi" w:hAnsiTheme="minorHAnsi" w:cstheme="minorHAnsi"/>
          <w:spacing w:val="-8"/>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v</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t</w:t>
      </w:r>
      <w:r w:rsidRPr="005A1020">
        <w:rPr>
          <w:rFonts w:asciiTheme="minorHAnsi" w:hAnsiTheme="minorHAnsi" w:cstheme="minorHAnsi"/>
          <w:spacing w:val="-5"/>
          <w:sz w:val="22"/>
          <w:szCs w:val="22"/>
        </w:rPr>
        <w:t xml:space="preserve"> </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r</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d</w:t>
      </w:r>
      <w:r w:rsidRPr="005A1020">
        <w:rPr>
          <w:rFonts w:asciiTheme="minorHAnsi" w:hAnsiTheme="minorHAnsi" w:cstheme="minorHAnsi"/>
          <w:spacing w:val="-3"/>
          <w:sz w:val="22"/>
          <w:szCs w:val="22"/>
        </w:rPr>
        <w:t xml:space="preserve"> </w:t>
      </w:r>
      <w:r w:rsidRPr="005A1020">
        <w:rPr>
          <w:rFonts w:asciiTheme="minorHAnsi" w:hAnsiTheme="minorHAnsi" w:cstheme="minorHAnsi"/>
          <w:spacing w:val="1"/>
          <w:sz w:val="22"/>
          <w:szCs w:val="22"/>
        </w:rPr>
        <w:t>b</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f</w:t>
      </w:r>
      <w:r w:rsidRPr="005A1020">
        <w:rPr>
          <w:rFonts w:asciiTheme="minorHAnsi" w:hAnsiTheme="minorHAnsi" w:cstheme="minorHAnsi"/>
          <w:sz w:val="22"/>
          <w:szCs w:val="22"/>
        </w:rPr>
        <w:t>o</w:t>
      </w:r>
      <w:r w:rsidRPr="005A1020">
        <w:rPr>
          <w:rFonts w:asciiTheme="minorHAnsi" w:hAnsiTheme="minorHAnsi" w:cstheme="minorHAnsi"/>
          <w:spacing w:val="-2"/>
          <w:sz w:val="22"/>
          <w:szCs w:val="22"/>
        </w:rPr>
        <w:t>r</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 xml:space="preserve"> </w:t>
      </w:r>
      <w:r w:rsidRPr="005A1020">
        <w:rPr>
          <w:rFonts w:asciiTheme="minorHAnsi" w:hAnsiTheme="minorHAnsi" w:cstheme="minorHAnsi"/>
          <w:sz w:val="22"/>
          <w:szCs w:val="22"/>
        </w:rPr>
        <w:t>it o</w:t>
      </w:r>
      <w:r w:rsidRPr="005A1020">
        <w:rPr>
          <w:rFonts w:asciiTheme="minorHAnsi" w:hAnsiTheme="minorHAnsi" w:cstheme="minorHAnsi"/>
          <w:spacing w:val="-1"/>
          <w:sz w:val="22"/>
          <w:szCs w:val="22"/>
        </w:rPr>
        <w:t>cc</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rs,</w:t>
      </w:r>
      <w:r w:rsidRPr="005A1020">
        <w:rPr>
          <w:rFonts w:asciiTheme="minorHAnsi" w:hAnsiTheme="minorHAnsi" w:cstheme="minorHAnsi"/>
          <w:spacing w:val="-3"/>
          <w:sz w:val="22"/>
          <w:szCs w:val="22"/>
        </w:rPr>
        <w:t xml:space="preserve"> s</w:t>
      </w:r>
      <w:r w:rsidRPr="005A1020">
        <w:rPr>
          <w:rFonts w:asciiTheme="minorHAnsi" w:hAnsiTheme="minorHAnsi" w:cstheme="minorHAnsi"/>
          <w:spacing w:val="1"/>
          <w:sz w:val="22"/>
          <w:szCs w:val="22"/>
        </w:rPr>
        <w:t>u</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h</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8"/>
          <w:sz w:val="22"/>
          <w:szCs w:val="22"/>
        </w:rPr>
        <w:t>a</w:t>
      </w:r>
      <w:r w:rsidRPr="005A1020">
        <w:rPr>
          <w:rFonts w:asciiTheme="minorHAnsi" w:hAnsiTheme="minorHAnsi" w:cstheme="minorHAnsi"/>
          <w:sz w:val="22"/>
          <w:szCs w:val="22"/>
        </w:rPr>
        <w:t>s:</w:t>
      </w:r>
    </w:p>
    <w:p w14:paraId="4F9212B0" w14:textId="793C1929" w:rsidR="00FC40A9" w:rsidRPr="005A1020" w:rsidRDefault="00FC40A9" w:rsidP="00253B54">
      <w:pPr>
        <w:pStyle w:val="Body"/>
        <w:numPr>
          <w:ilvl w:val="0"/>
          <w:numId w:val="92"/>
        </w:numPr>
        <w:tabs>
          <w:tab w:val="left" w:pos="990"/>
        </w:tabs>
        <w:spacing w:after="120" w:line="320" w:lineRule="exact"/>
        <w:ind w:right="300"/>
        <w:jc w:val="both"/>
        <w:rPr>
          <w:rFonts w:asciiTheme="minorHAnsi" w:hAnsiTheme="minorHAnsi" w:cstheme="minorHAnsi"/>
          <w:sz w:val="22"/>
          <w:szCs w:val="22"/>
        </w:rPr>
      </w:pPr>
      <w:r w:rsidRPr="005A1020">
        <w:rPr>
          <w:rFonts w:asciiTheme="minorHAnsi" w:hAnsiTheme="minorHAnsi" w:cstheme="minorHAnsi"/>
          <w:sz w:val="22"/>
          <w:szCs w:val="22"/>
        </w:rPr>
        <w:t>Pl</w:t>
      </w:r>
      <w:r w:rsidRPr="005A1020">
        <w:rPr>
          <w:rFonts w:asciiTheme="minorHAnsi" w:hAnsiTheme="minorHAnsi" w:cstheme="minorHAnsi"/>
          <w:spacing w:val="1"/>
          <w:sz w:val="22"/>
          <w:szCs w:val="22"/>
        </w:rPr>
        <w:t>a</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pacing w:val="-3"/>
          <w:sz w:val="22"/>
          <w:szCs w:val="22"/>
        </w:rPr>
        <w:t>s</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s</w:t>
      </w:r>
      <w:r w:rsidRPr="005A1020">
        <w:rPr>
          <w:rFonts w:asciiTheme="minorHAnsi" w:hAnsiTheme="minorHAnsi" w:cstheme="minorHAnsi"/>
          <w:spacing w:val="-5"/>
          <w:sz w:val="22"/>
          <w:szCs w:val="22"/>
        </w:rPr>
        <w:t xml:space="preserve"> </w:t>
      </w:r>
    </w:p>
    <w:p w14:paraId="31E3D9F5" w14:textId="119E1FF3" w:rsidR="00FC40A9" w:rsidRPr="005A1020" w:rsidRDefault="00FC40A9" w:rsidP="00253B54">
      <w:pPr>
        <w:pStyle w:val="Body"/>
        <w:numPr>
          <w:ilvl w:val="0"/>
          <w:numId w:val="92"/>
        </w:numPr>
        <w:tabs>
          <w:tab w:val="left" w:pos="990"/>
        </w:tabs>
        <w:spacing w:after="120" w:line="320" w:lineRule="exact"/>
        <w:ind w:right="300"/>
        <w:jc w:val="both"/>
        <w:rPr>
          <w:rFonts w:asciiTheme="minorHAnsi" w:hAnsiTheme="minorHAnsi" w:cstheme="minorHAnsi"/>
          <w:sz w:val="22"/>
          <w:szCs w:val="22"/>
        </w:rPr>
      </w:pPr>
      <w:r w:rsidRPr="005A1020">
        <w:rPr>
          <w:rFonts w:asciiTheme="minorHAnsi" w:hAnsiTheme="minorHAnsi" w:cstheme="minorHAnsi"/>
          <w:sz w:val="22"/>
          <w:szCs w:val="22"/>
        </w:rPr>
        <w:t>Ale</w:t>
      </w:r>
      <w:r w:rsidRPr="005A1020">
        <w:rPr>
          <w:rFonts w:asciiTheme="minorHAnsi" w:hAnsiTheme="minorHAnsi" w:cstheme="minorHAnsi"/>
          <w:spacing w:val="1"/>
          <w:sz w:val="22"/>
          <w:szCs w:val="22"/>
        </w:rPr>
        <w:t>rt</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5"/>
          <w:sz w:val="22"/>
          <w:szCs w:val="22"/>
        </w:rPr>
        <w:t xml:space="preserve"> </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er</w:t>
      </w:r>
      <w:r w:rsidRPr="005A1020">
        <w:rPr>
          <w:rFonts w:asciiTheme="minorHAnsi" w:hAnsiTheme="minorHAnsi" w:cstheme="minorHAnsi"/>
          <w:spacing w:val="-1"/>
          <w:sz w:val="22"/>
          <w:szCs w:val="22"/>
        </w:rPr>
        <w:t>a</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ors</w:t>
      </w:r>
      <w:r w:rsidRPr="005A1020">
        <w:rPr>
          <w:rFonts w:asciiTheme="minorHAnsi" w:hAnsiTheme="minorHAnsi" w:cstheme="minorHAnsi"/>
          <w:spacing w:val="-5"/>
          <w:sz w:val="22"/>
          <w:szCs w:val="22"/>
        </w:rPr>
        <w:t xml:space="preserve"> </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1"/>
          <w:sz w:val="22"/>
          <w:szCs w:val="22"/>
        </w:rPr>
        <w:t xml:space="preserve"> c</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om</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rs</w:t>
      </w:r>
      <w:r w:rsidRPr="005A1020">
        <w:rPr>
          <w:rFonts w:asciiTheme="minorHAnsi" w:hAnsiTheme="minorHAnsi" w:cstheme="minorHAnsi"/>
          <w:spacing w:val="-5"/>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5"/>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pacing w:val="-3"/>
          <w:sz w:val="22"/>
          <w:szCs w:val="22"/>
        </w:rPr>
        <w:t>s</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r</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sa</w:t>
      </w:r>
      <w:r w:rsidRPr="005A1020">
        <w:rPr>
          <w:rFonts w:asciiTheme="minorHAnsi" w:hAnsiTheme="minorHAnsi" w:cstheme="minorHAnsi"/>
          <w:spacing w:val="-1"/>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w:t>
      </w:r>
    </w:p>
    <w:p w14:paraId="0D2D54B0" w14:textId="77777777" w:rsidR="00FC40A9" w:rsidRPr="005A1020" w:rsidRDefault="00FC40A9" w:rsidP="00253B54">
      <w:pPr>
        <w:pStyle w:val="Body"/>
        <w:numPr>
          <w:ilvl w:val="0"/>
          <w:numId w:val="92"/>
        </w:numPr>
        <w:tabs>
          <w:tab w:val="left" w:pos="990"/>
        </w:tabs>
        <w:spacing w:after="120" w:line="320" w:lineRule="exact"/>
        <w:ind w:right="300"/>
        <w:jc w:val="both"/>
        <w:rPr>
          <w:rFonts w:asciiTheme="minorHAnsi" w:hAnsiTheme="minorHAnsi" w:cstheme="minorHAnsi"/>
          <w:sz w:val="22"/>
          <w:szCs w:val="22"/>
        </w:rPr>
      </w:pPr>
      <w:r w:rsidRPr="005A1020">
        <w:rPr>
          <w:rFonts w:asciiTheme="minorHAnsi" w:hAnsiTheme="minorHAnsi" w:cstheme="minorHAnsi"/>
          <w:spacing w:val="1"/>
          <w:sz w:val="22"/>
          <w:szCs w:val="22"/>
        </w:rPr>
        <w:t>D</w:t>
      </w:r>
      <w:r w:rsidRPr="005A1020">
        <w:rPr>
          <w:rFonts w:asciiTheme="minorHAnsi" w:hAnsiTheme="minorHAnsi" w:cstheme="minorHAnsi"/>
          <w:sz w:val="22"/>
          <w:szCs w:val="22"/>
        </w:rPr>
        <w:t>ecli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p</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ran</w:t>
      </w:r>
      <w:r w:rsidRPr="005A1020">
        <w:rPr>
          <w:rFonts w:asciiTheme="minorHAnsi" w:hAnsiTheme="minorHAnsi" w:cstheme="minorHAnsi"/>
          <w:spacing w:val="-1"/>
          <w:sz w:val="22"/>
          <w:szCs w:val="22"/>
        </w:rPr>
        <w:t>s</w:t>
      </w:r>
      <w:r w:rsidRPr="005A1020">
        <w:rPr>
          <w:rFonts w:asciiTheme="minorHAnsi" w:hAnsiTheme="minorHAnsi" w:cstheme="minorHAnsi"/>
          <w:sz w:val="22"/>
          <w:szCs w:val="22"/>
        </w:rPr>
        <w:t>ac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s</w:t>
      </w:r>
    </w:p>
    <w:p w14:paraId="1F169EC2" w14:textId="48D99EE4" w:rsidR="00FC40A9" w:rsidRPr="005A1020" w:rsidRDefault="00FC40A9" w:rsidP="00253B54">
      <w:pPr>
        <w:pStyle w:val="Body"/>
        <w:numPr>
          <w:ilvl w:val="0"/>
          <w:numId w:val="92"/>
        </w:numPr>
        <w:tabs>
          <w:tab w:val="left" w:pos="990"/>
        </w:tabs>
        <w:spacing w:after="120" w:line="320" w:lineRule="exact"/>
        <w:ind w:right="300"/>
        <w:jc w:val="both"/>
        <w:rPr>
          <w:rFonts w:asciiTheme="minorHAnsi" w:hAnsiTheme="minorHAnsi" w:cstheme="minorHAnsi"/>
          <w:sz w:val="22"/>
          <w:szCs w:val="22"/>
        </w:rPr>
      </w:pPr>
      <w:r w:rsidRPr="005A1020">
        <w:rPr>
          <w:rFonts w:asciiTheme="minorHAnsi" w:hAnsiTheme="minorHAnsi" w:cstheme="minorHAnsi"/>
          <w:spacing w:val="-1"/>
          <w:sz w:val="22"/>
          <w:szCs w:val="22"/>
        </w:rPr>
        <w:t>B</w:t>
      </w:r>
      <w:r w:rsidRPr="005A1020">
        <w:rPr>
          <w:rFonts w:asciiTheme="minorHAnsi" w:hAnsiTheme="minorHAnsi" w:cstheme="minorHAnsi"/>
          <w:sz w:val="22"/>
          <w:szCs w:val="22"/>
        </w:rPr>
        <w:t>loc</w:t>
      </w:r>
      <w:r w:rsidRPr="005A1020">
        <w:rPr>
          <w:rFonts w:asciiTheme="minorHAnsi" w:hAnsiTheme="minorHAnsi" w:cstheme="minorHAnsi"/>
          <w:spacing w:val="-1"/>
          <w:sz w:val="22"/>
          <w:szCs w:val="22"/>
        </w:rPr>
        <w:t>k</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1"/>
          <w:sz w:val="22"/>
          <w:szCs w:val="22"/>
        </w:rPr>
        <w:t>th</w:t>
      </w:r>
      <w:r w:rsidRPr="005A1020">
        <w:rPr>
          <w:rFonts w:asciiTheme="minorHAnsi" w:hAnsiTheme="minorHAnsi" w:cstheme="minorHAnsi"/>
          <w:sz w:val="22"/>
          <w:szCs w:val="22"/>
        </w:rPr>
        <w:t>e</w:t>
      </w:r>
      <w:r w:rsidRPr="005A1020">
        <w:rPr>
          <w:rFonts w:asciiTheme="minorHAnsi" w:hAnsiTheme="minorHAnsi" w:cstheme="minorHAnsi"/>
          <w:spacing w:val="-3"/>
          <w:sz w:val="22"/>
          <w:szCs w:val="22"/>
        </w:rPr>
        <w:t xml:space="preserve"> </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ar</w:t>
      </w:r>
      <w:r w:rsidRPr="005A1020">
        <w:rPr>
          <w:rFonts w:asciiTheme="minorHAnsi" w:hAnsiTheme="minorHAnsi" w:cstheme="minorHAnsi"/>
          <w:spacing w:val="1"/>
          <w:sz w:val="22"/>
          <w:szCs w:val="22"/>
        </w:rPr>
        <w:t>d/</w:t>
      </w:r>
      <w:r w:rsidRPr="005A1020">
        <w:rPr>
          <w:rFonts w:asciiTheme="minorHAnsi" w:hAnsiTheme="minorHAnsi" w:cstheme="minorHAnsi"/>
          <w:spacing w:val="-1"/>
          <w:sz w:val="22"/>
          <w:szCs w:val="22"/>
        </w:rPr>
        <w:t>B</w:t>
      </w:r>
      <w:r w:rsidRPr="005A1020">
        <w:rPr>
          <w:rFonts w:asciiTheme="minorHAnsi" w:hAnsiTheme="minorHAnsi" w:cstheme="minorHAnsi"/>
          <w:sz w:val="22"/>
          <w:szCs w:val="22"/>
        </w:rPr>
        <w:t>IN</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or</w:t>
      </w:r>
      <w:r w:rsidRPr="005A1020">
        <w:rPr>
          <w:rFonts w:asciiTheme="minorHAnsi" w:hAnsiTheme="minorHAnsi" w:cstheme="minorHAnsi"/>
          <w:spacing w:val="-2"/>
          <w:sz w:val="22"/>
          <w:szCs w:val="22"/>
        </w:rPr>
        <w:t xml:space="preserve"> </w:t>
      </w:r>
      <w:r w:rsidRPr="005A1020">
        <w:rPr>
          <w:rFonts w:asciiTheme="minorHAnsi" w:hAnsiTheme="minorHAnsi" w:cstheme="minorHAnsi"/>
          <w:sz w:val="22"/>
          <w:szCs w:val="22"/>
        </w:rPr>
        <w:t>me</w:t>
      </w:r>
      <w:r w:rsidRPr="005A1020">
        <w:rPr>
          <w:rFonts w:asciiTheme="minorHAnsi" w:hAnsiTheme="minorHAnsi" w:cstheme="minorHAnsi"/>
          <w:spacing w:val="1"/>
          <w:sz w:val="22"/>
          <w:szCs w:val="22"/>
        </w:rPr>
        <w:t>r</w:t>
      </w:r>
      <w:r w:rsidRPr="005A1020">
        <w:rPr>
          <w:rFonts w:asciiTheme="minorHAnsi" w:hAnsiTheme="minorHAnsi" w:cstheme="minorHAnsi"/>
          <w:spacing w:val="2"/>
          <w:sz w:val="22"/>
          <w:szCs w:val="22"/>
        </w:rPr>
        <w:t>c</w:t>
      </w:r>
      <w:r w:rsidRPr="005A1020">
        <w:rPr>
          <w:rFonts w:asciiTheme="minorHAnsi" w:hAnsiTheme="minorHAnsi" w:cstheme="minorHAnsi"/>
          <w:spacing w:val="1"/>
          <w:sz w:val="22"/>
          <w:szCs w:val="22"/>
        </w:rPr>
        <w:t>h</w:t>
      </w:r>
      <w:r w:rsidRPr="005A1020">
        <w:rPr>
          <w:rFonts w:asciiTheme="minorHAnsi" w:hAnsiTheme="minorHAnsi" w:cstheme="minorHAnsi"/>
          <w:spacing w:val="-2"/>
          <w:sz w:val="22"/>
          <w:szCs w:val="22"/>
        </w:rPr>
        <w:t>a</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t</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rm</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al</w:t>
      </w:r>
    </w:p>
    <w:p w14:paraId="41D54282" w14:textId="77777777" w:rsidR="00FC40A9" w:rsidRPr="005A1020" w:rsidRDefault="00FC40A9" w:rsidP="00253B54">
      <w:pPr>
        <w:pStyle w:val="Body"/>
        <w:numPr>
          <w:ilvl w:val="0"/>
          <w:numId w:val="92"/>
        </w:numPr>
        <w:tabs>
          <w:tab w:val="left" w:pos="990"/>
        </w:tabs>
        <w:spacing w:after="120" w:line="320" w:lineRule="exact"/>
        <w:ind w:right="300"/>
        <w:jc w:val="both"/>
        <w:rPr>
          <w:rFonts w:asciiTheme="minorHAnsi" w:hAnsiTheme="minorHAnsi" w:cstheme="minorHAnsi"/>
          <w:sz w:val="22"/>
          <w:szCs w:val="22"/>
        </w:rPr>
      </w:pPr>
      <w:r w:rsidRPr="005A1020">
        <w:rPr>
          <w:rFonts w:asciiTheme="minorHAnsi" w:hAnsiTheme="minorHAnsi" w:cstheme="minorHAnsi"/>
          <w:sz w:val="22"/>
          <w:szCs w:val="22"/>
        </w:rPr>
        <w:t>A</w:t>
      </w:r>
      <w:r w:rsidRPr="005A1020">
        <w:rPr>
          <w:rFonts w:asciiTheme="minorHAnsi" w:hAnsiTheme="minorHAnsi" w:cstheme="minorHAnsi"/>
          <w:spacing w:val="1"/>
          <w:sz w:val="22"/>
          <w:szCs w:val="22"/>
        </w:rPr>
        <w:t>dd</w:t>
      </w:r>
      <w:r w:rsidRPr="005A1020">
        <w:rPr>
          <w:rFonts w:asciiTheme="minorHAnsi" w:hAnsiTheme="minorHAnsi" w:cstheme="minorHAnsi"/>
          <w:spacing w:val="-2"/>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 xml:space="preserve">g </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ard</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3"/>
          <w:sz w:val="22"/>
          <w:szCs w:val="22"/>
        </w:rPr>
        <w:t>s</w:t>
      </w:r>
      <w:r w:rsidRPr="005A1020">
        <w:rPr>
          <w:rFonts w:asciiTheme="minorHAnsi" w:hAnsiTheme="minorHAnsi" w:cstheme="minorHAnsi"/>
          <w:spacing w:val="1"/>
          <w:sz w:val="22"/>
          <w:szCs w:val="22"/>
        </w:rPr>
        <w:t>t</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p</w:t>
      </w:r>
      <w:r w:rsidRPr="005A1020">
        <w:rPr>
          <w:rFonts w:asciiTheme="minorHAnsi" w:hAnsiTheme="minorHAnsi" w:cstheme="minorHAnsi"/>
          <w:spacing w:val="1"/>
          <w:sz w:val="22"/>
          <w:szCs w:val="22"/>
        </w:rPr>
        <w:t xml:space="preserve"> </w:t>
      </w:r>
      <w:r w:rsidRPr="005A1020">
        <w:rPr>
          <w:rFonts w:asciiTheme="minorHAnsi" w:hAnsiTheme="minorHAnsi" w:cstheme="minorHAnsi"/>
          <w:sz w:val="22"/>
          <w:szCs w:val="22"/>
        </w:rPr>
        <w:t>l</w:t>
      </w:r>
      <w:r w:rsidRPr="005A1020">
        <w:rPr>
          <w:rFonts w:asciiTheme="minorHAnsi" w:hAnsiTheme="minorHAnsi" w:cstheme="minorHAnsi"/>
          <w:spacing w:val="-2"/>
          <w:sz w:val="22"/>
          <w:szCs w:val="22"/>
        </w:rPr>
        <w:t>i</w:t>
      </w:r>
      <w:r w:rsidRPr="005A1020">
        <w:rPr>
          <w:rFonts w:asciiTheme="minorHAnsi" w:hAnsiTheme="minorHAnsi" w:cstheme="minorHAnsi"/>
          <w:sz w:val="22"/>
          <w:szCs w:val="22"/>
        </w:rPr>
        <w:t>st</w:t>
      </w:r>
    </w:p>
    <w:p w14:paraId="2D653A63" w14:textId="77777777" w:rsidR="00FC40A9" w:rsidRPr="005A1020" w:rsidRDefault="00FC40A9" w:rsidP="00202BFF">
      <w:pPr>
        <w:pStyle w:val="Body"/>
        <w:spacing w:after="120" w:line="320" w:lineRule="exact"/>
        <w:ind w:right="4" w:firstLine="547"/>
        <w:jc w:val="both"/>
        <w:rPr>
          <w:rFonts w:asciiTheme="minorHAnsi" w:hAnsiTheme="minorHAnsi" w:cstheme="minorHAnsi"/>
          <w:sz w:val="22"/>
          <w:szCs w:val="22"/>
        </w:rPr>
      </w:pPr>
      <w:r w:rsidRPr="005A1020">
        <w:rPr>
          <w:rFonts w:asciiTheme="minorHAnsi" w:hAnsiTheme="minorHAnsi" w:cstheme="minorHAnsi"/>
          <w:sz w:val="22"/>
          <w:szCs w:val="22"/>
        </w:rPr>
        <w:t>Ri</w:t>
      </w:r>
      <w:r w:rsidRPr="005A1020">
        <w:rPr>
          <w:rFonts w:asciiTheme="minorHAnsi" w:hAnsiTheme="minorHAnsi" w:cstheme="minorHAnsi"/>
          <w:spacing w:val="-1"/>
          <w:sz w:val="22"/>
          <w:szCs w:val="22"/>
        </w:rPr>
        <w:t>s</w:t>
      </w:r>
      <w:r w:rsidRPr="005A1020">
        <w:rPr>
          <w:rFonts w:asciiTheme="minorHAnsi" w:hAnsiTheme="minorHAnsi" w:cstheme="minorHAnsi"/>
          <w:sz w:val="22"/>
          <w:szCs w:val="22"/>
        </w:rPr>
        <w:t>k</w:t>
      </w:r>
      <w:r w:rsidRPr="005A1020">
        <w:rPr>
          <w:rFonts w:asciiTheme="minorHAnsi" w:hAnsiTheme="minorHAnsi" w:cstheme="minorHAnsi"/>
          <w:spacing w:val="5"/>
          <w:sz w:val="22"/>
          <w:szCs w:val="22"/>
        </w:rPr>
        <w:t xml:space="preserve"> </w:t>
      </w:r>
      <w:r w:rsidRPr="005A1020">
        <w:rPr>
          <w:rFonts w:asciiTheme="minorHAnsi" w:hAnsiTheme="minorHAnsi" w:cstheme="minorHAnsi"/>
          <w:spacing w:val="-1"/>
          <w:sz w:val="22"/>
          <w:szCs w:val="22"/>
        </w:rPr>
        <w:t>w</w:t>
      </w:r>
      <w:r w:rsidRPr="005A1020">
        <w:rPr>
          <w:rFonts w:asciiTheme="minorHAnsi" w:hAnsiTheme="minorHAnsi" w:cstheme="minorHAnsi"/>
          <w:sz w:val="22"/>
          <w:szCs w:val="22"/>
        </w:rPr>
        <w:t>eig</w:t>
      </w:r>
      <w:r w:rsidRPr="005A1020">
        <w:rPr>
          <w:rFonts w:asciiTheme="minorHAnsi" w:hAnsiTheme="minorHAnsi" w:cstheme="minorHAnsi"/>
          <w:spacing w:val="1"/>
          <w:sz w:val="22"/>
          <w:szCs w:val="22"/>
        </w:rPr>
        <w:t>ht</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is</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assig</w:t>
      </w:r>
      <w:r w:rsidRPr="005A1020">
        <w:rPr>
          <w:rFonts w:asciiTheme="minorHAnsi" w:hAnsiTheme="minorHAnsi" w:cstheme="minorHAnsi"/>
          <w:spacing w:val="1"/>
          <w:sz w:val="22"/>
          <w:szCs w:val="22"/>
        </w:rPr>
        <w:t>n</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d</w:t>
      </w:r>
      <w:r w:rsidRPr="005A1020">
        <w:rPr>
          <w:rFonts w:asciiTheme="minorHAnsi" w:hAnsiTheme="minorHAnsi" w:cstheme="minorHAnsi"/>
          <w:spacing w:val="7"/>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4"/>
          <w:sz w:val="22"/>
          <w:szCs w:val="22"/>
        </w:rPr>
        <w:t xml:space="preserve"> </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a</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h</w:t>
      </w:r>
      <w:r w:rsidRPr="005A1020">
        <w:rPr>
          <w:rFonts w:asciiTheme="minorHAnsi" w:hAnsiTheme="minorHAnsi" w:cstheme="minorHAnsi"/>
          <w:spacing w:val="3"/>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ra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sa</w:t>
      </w:r>
      <w:r w:rsidRPr="005A1020">
        <w:rPr>
          <w:rFonts w:asciiTheme="minorHAnsi" w:hAnsiTheme="minorHAnsi" w:cstheme="minorHAnsi"/>
          <w:spacing w:val="-3"/>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io</w:t>
      </w:r>
      <w:r w:rsidRPr="005A1020">
        <w:rPr>
          <w:rFonts w:asciiTheme="minorHAnsi" w:hAnsiTheme="minorHAnsi" w:cstheme="minorHAnsi"/>
          <w:spacing w:val="2"/>
          <w:sz w:val="22"/>
          <w:szCs w:val="22"/>
        </w:rPr>
        <w:t>n</w:t>
      </w:r>
      <w:r w:rsidRPr="005A1020">
        <w:rPr>
          <w:rFonts w:asciiTheme="minorHAnsi" w:hAnsiTheme="minorHAnsi" w:cstheme="minorHAnsi"/>
          <w:sz w:val="22"/>
          <w:szCs w:val="22"/>
        </w:rPr>
        <w:t xml:space="preserve">, </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el</w:t>
      </w:r>
      <w:r w:rsidRPr="005A1020">
        <w:rPr>
          <w:rFonts w:asciiTheme="minorHAnsi" w:hAnsiTheme="minorHAnsi" w:cstheme="minorHAnsi"/>
          <w:spacing w:val="2"/>
          <w:sz w:val="22"/>
          <w:szCs w:val="22"/>
        </w:rPr>
        <w:t>p</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g</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ma</w:t>
      </w:r>
      <w:r w:rsidRPr="005A1020">
        <w:rPr>
          <w:rFonts w:asciiTheme="minorHAnsi" w:hAnsiTheme="minorHAnsi" w:cstheme="minorHAnsi"/>
          <w:spacing w:val="-1"/>
          <w:sz w:val="22"/>
          <w:szCs w:val="22"/>
        </w:rPr>
        <w:t>k</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 xml:space="preserve"> d</w:t>
      </w:r>
      <w:r w:rsidRPr="005A1020">
        <w:rPr>
          <w:rFonts w:asciiTheme="minorHAnsi" w:hAnsiTheme="minorHAnsi" w:cstheme="minorHAnsi"/>
          <w:sz w:val="22"/>
          <w:szCs w:val="22"/>
        </w:rPr>
        <w:t>ecisio</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s</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a</w:t>
      </w:r>
      <w:r w:rsidRPr="005A1020">
        <w:rPr>
          <w:rFonts w:asciiTheme="minorHAnsi" w:hAnsiTheme="minorHAnsi" w:cstheme="minorHAnsi"/>
          <w:spacing w:val="1"/>
          <w:sz w:val="22"/>
          <w:szCs w:val="22"/>
        </w:rPr>
        <w:t>b</w:t>
      </w:r>
      <w:r w:rsidRPr="005A1020">
        <w:rPr>
          <w:rFonts w:asciiTheme="minorHAnsi" w:hAnsiTheme="minorHAnsi" w:cstheme="minorHAnsi"/>
          <w:sz w:val="22"/>
          <w:szCs w:val="22"/>
        </w:rPr>
        <w:t>o</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t</w:t>
      </w:r>
      <w:r w:rsidRPr="005A1020">
        <w:rPr>
          <w:rFonts w:asciiTheme="minorHAnsi" w:hAnsiTheme="minorHAnsi" w:cstheme="minorHAnsi"/>
          <w:spacing w:val="7"/>
          <w:sz w:val="22"/>
          <w:szCs w:val="22"/>
        </w:rPr>
        <w:t xml:space="preserve"> </w:t>
      </w:r>
      <w:r w:rsidRPr="005A1020">
        <w:rPr>
          <w:rFonts w:asciiTheme="minorHAnsi" w:hAnsiTheme="minorHAnsi" w:cstheme="minorHAnsi"/>
          <w:spacing w:val="-1"/>
          <w:sz w:val="22"/>
          <w:szCs w:val="22"/>
        </w:rPr>
        <w:t>w</w:t>
      </w:r>
      <w:r w:rsidRPr="005A1020">
        <w:rPr>
          <w:rFonts w:asciiTheme="minorHAnsi" w:hAnsiTheme="minorHAnsi" w:cstheme="minorHAnsi"/>
          <w:spacing w:val="1"/>
          <w:sz w:val="22"/>
          <w:szCs w:val="22"/>
        </w:rPr>
        <w:t>h</w:t>
      </w:r>
      <w:r w:rsidRPr="005A1020">
        <w:rPr>
          <w:rFonts w:asciiTheme="minorHAnsi" w:hAnsiTheme="minorHAnsi" w:cstheme="minorHAnsi"/>
          <w:spacing w:val="-2"/>
          <w:sz w:val="22"/>
          <w:szCs w:val="22"/>
        </w:rPr>
        <w:t>e</w:t>
      </w:r>
      <w:r w:rsidRPr="005A1020">
        <w:rPr>
          <w:rFonts w:asciiTheme="minorHAnsi" w:hAnsiTheme="minorHAnsi" w:cstheme="minorHAnsi"/>
          <w:sz w:val="22"/>
          <w:szCs w:val="22"/>
        </w:rPr>
        <w:t>n 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d</w:t>
      </w:r>
      <w:r w:rsidRPr="005A1020">
        <w:rPr>
          <w:rFonts w:asciiTheme="minorHAnsi" w:hAnsiTheme="minorHAnsi" w:cstheme="minorHAnsi"/>
          <w:spacing w:val="9"/>
          <w:sz w:val="22"/>
          <w:szCs w:val="22"/>
        </w:rPr>
        <w:t xml:space="preserve"> </w:t>
      </w:r>
      <w:r w:rsidRPr="005A1020">
        <w:rPr>
          <w:rFonts w:asciiTheme="minorHAnsi" w:hAnsiTheme="minorHAnsi" w:cstheme="minorHAnsi"/>
          <w:spacing w:val="-1"/>
          <w:sz w:val="22"/>
          <w:szCs w:val="22"/>
        </w:rPr>
        <w:t>w</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ere</w:t>
      </w:r>
      <w:r w:rsidRPr="005A1020">
        <w:rPr>
          <w:rFonts w:asciiTheme="minorHAnsi" w:hAnsiTheme="minorHAnsi" w:cstheme="minorHAnsi"/>
          <w:spacing w:val="4"/>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 xml:space="preserve">ervene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7"/>
          <w:sz w:val="22"/>
          <w:szCs w:val="22"/>
        </w:rPr>
        <w:t xml:space="preserve"> </w:t>
      </w:r>
      <w:r w:rsidRPr="005A1020">
        <w:rPr>
          <w:rFonts w:asciiTheme="minorHAnsi" w:hAnsiTheme="minorHAnsi" w:cstheme="minorHAnsi"/>
          <w:sz w:val="22"/>
          <w:szCs w:val="22"/>
        </w:rPr>
        <w:t>mir</w:t>
      </w:r>
      <w:r w:rsidRPr="005A1020">
        <w:rPr>
          <w:rFonts w:asciiTheme="minorHAnsi" w:hAnsiTheme="minorHAnsi" w:cstheme="minorHAnsi"/>
          <w:spacing w:val="1"/>
          <w:sz w:val="22"/>
          <w:szCs w:val="22"/>
        </w:rPr>
        <w:t>r</w:t>
      </w:r>
      <w:r w:rsidRPr="005A1020">
        <w:rPr>
          <w:rFonts w:asciiTheme="minorHAnsi" w:hAnsiTheme="minorHAnsi" w:cstheme="minorHAnsi"/>
          <w:sz w:val="22"/>
          <w:szCs w:val="22"/>
        </w:rPr>
        <w:t>or</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n</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r</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al</w:t>
      </w:r>
      <w:r w:rsidRPr="005A1020">
        <w:rPr>
          <w:rFonts w:asciiTheme="minorHAnsi" w:hAnsiTheme="minorHAnsi" w:cstheme="minorHAnsi"/>
          <w:spacing w:val="5"/>
          <w:sz w:val="22"/>
          <w:szCs w:val="22"/>
        </w:rPr>
        <w:t xml:space="preserve"> </w:t>
      </w:r>
      <w:r w:rsidRPr="005A1020">
        <w:rPr>
          <w:rFonts w:asciiTheme="minorHAnsi" w:hAnsiTheme="minorHAnsi" w:cstheme="minorHAnsi"/>
          <w:sz w:val="22"/>
          <w:szCs w:val="22"/>
        </w:rPr>
        <w:t>risk</w:t>
      </w:r>
      <w:r w:rsidRPr="005A1020">
        <w:rPr>
          <w:rFonts w:asciiTheme="minorHAnsi" w:hAnsiTheme="minorHAnsi" w:cstheme="minorHAnsi"/>
          <w:spacing w:val="3"/>
          <w:sz w:val="22"/>
          <w:szCs w:val="22"/>
        </w:rPr>
        <w:t xml:space="preserve"> </w:t>
      </w:r>
      <w:r w:rsidRPr="005A1020">
        <w:rPr>
          <w:rFonts w:asciiTheme="minorHAnsi" w:hAnsiTheme="minorHAnsi" w:cstheme="minorHAnsi"/>
          <w:sz w:val="22"/>
          <w:szCs w:val="22"/>
        </w:rPr>
        <w:t>ma</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age</w:t>
      </w:r>
      <w:r w:rsidRPr="005A1020">
        <w:rPr>
          <w:rFonts w:asciiTheme="minorHAnsi" w:hAnsiTheme="minorHAnsi" w:cstheme="minorHAnsi"/>
          <w:spacing w:val="1"/>
          <w:sz w:val="22"/>
          <w:szCs w:val="22"/>
        </w:rPr>
        <w:t>m</w:t>
      </w:r>
      <w:r w:rsidRPr="005A1020">
        <w:rPr>
          <w:rFonts w:asciiTheme="minorHAnsi" w:hAnsiTheme="minorHAnsi" w:cstheme="minorHAnsi"/>
          <w:spacing w:val="-2"/>
          <w:sz w:val="22"/>
          <w:szCs w:val="22"/>
        </w:rPr>
        <w:t>e</w:t>
      </w:r>
      <w:r w:rsidRPr="005A1020">
        <w:rPr>
          <w:rFonts w:asciiTheme="minorHAnsi" w:hAnsiTheme="minorHAnsi" w:cstheme="minorHAnsi"/>
          <w:spacing w:val="1"/>
          <w:sz w:val="22"/>
          <w:szCs w:val="22"/>
        </w:rPr>
        <w:t>n</w:t>
      </w:r>
      <w:r w:rsidRPr="005A1020">
        <w:rPr>
          <w:rFonts w:asciiTheme="minorHAnsi" w:hAnsiTheme="minorHAnsi" w:cstheme="minorHAnsi"/>
          <w:sz w:val="22"/>
          <w:szCs w:val="22"/>
        </w:rPr>
        <w:t>t</w:t>
      </w:r>
      <w:r w:rsidRPr="005A1020">
        <w:rPr>
          <w:rFonts w:asciiTheme="minorHAnsi" w:hAnsiTheme="minorHAnsi" w:cstheme="minorHAnsi"/>
          <w:spacing w:val="1"/>
          <w:sz w:val="22"/>
          <w:szCs w:val="22"/>
        </w:rPr>
        <w:t xml:space="preserve"> </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olicies.</w:t>
      </w:r>
      <w:r w:rsidRPr="005A1020">
        <w:rPr>
          <w:rFonts w:asciiTheme="minorHAnsi" w:hAnsiTheme="minorHAnsi" w:cstheme="minorHAnsi"/>
          <w:spacing w:val="8"/>
          <w:sz w:val="22"/>
          <w:szCs w:val="22"/>
        </w:rPr>
        <w:t xml:space="preserve"> </w:t>
      </w:r>
      <w:r w:rsidRPr="005A1020">
        <w:rPr>
          <w:rFonts w:asciiTheme="minorHAnsi" w:hAnsiTheme="minorHAnsi" w:cstheme="minorHAnsi"/>
          <w:sz w:val="22"/>
          <w:szCs w:val="22"/>
        </w:rPr>
        <w:t>W</w:t>
      </w:r>
      <w:r w:rsidRPr="005A1020">
        <w:rPr>
          <w:rFonts w:asciiTheme="minorHAnsi" w:hAnsiTheme="minorHAnsi" w:cstheme="minorHAnsi"/>
          <w:spacing w:val="1"/>
          <w:sz w:val="22"/>
          <w:szCs w:val="22"/>
        </w:rPr>
        <w:t>h</w:t>
      </w:r>
      <w:r w:rsidRPr="005A1020">
        <w:rPr>
          <w:rFonts w:asciiTheme="minorHAnsi" w:hAnsiTheme="minorHAnsi" w:cstheme="minorHAnsi"/>
          <w:sz w:val="22"/>
          <w:szCs w:val="22"/>
        </w:rPr>
        <w:t>en</w:t>
      </w:r>
      <w:r w:rsidRPr="005A1020">
        <w:rPr>
          <w:rFonts w:asciiTheme="minorHAnsi" w:hAnsiTheme="minorHAnsi" w:cstheme="minorHAnsi"/>
          <w:spacing w:val="6"/>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p</w:t>
      </w:r>
      <w:r w:rsidRPr="005A1020">
        <w:rPr>
          <w:rFonts w:asciiTheme="minorHAnsi" w:hAnsiTheme="minorHAnsi" w:cstheme="minorHAnsi"/>
          <w:sz w:val="22"/>
          <w:szCs w:val="22"/>
        </w:rPr>
        <w:t>i</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i</w:t>
      </w:r>
      <w:r w:rsidRPr="005A1020">
        <w:rPr>
          <w:rFonts w:asciiTheme="minorHAnsi" w:hAnsiTheme="minorHAnsi" w:cstheme="minorHAnsi"/>
          <w:spacing w:val="-2"/>
          <w:sz w:val="22"/>
          <w:szCs w:val="22"/>
        </w:rPr>
        <w:t>o</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s ac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ivi</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y</w:t>
      </w:r>
      <w:r w:rsidRPr="005A1020">
        <w:rPr>
          <w:rFonts w:asciiTheme="minorHAnsi" w:hAnsiTheme="minorHAnsi" w:cstheme="minorHAnsi"/>
          <w:spacing w:val="41"/>
          <w:sz w:val="22"/>
          <w:szCs w:val="22"/>
        </w:rPr>
        <w:t xml:space="preserve"> </w:t>
      </w:r>
      <w:r w:rsidRPr="005A1020">
        <w:rPr>
          <w:rFonts w:asciiTheme="minorHAnsi" w:hAnsiTheme="minorHAnsi" w:cstheme="minorHAnsi"/>
          <w:sz w:val="22"/>
          <w:szCs w:val="22"/>
        </w:rPr>
        <w:t>is</w:t>
      </w:r>
      <w:r w:rsidRPr="005A1020">
        <w:rPr>
          <w:rFonts w:asciiTheme="minorHAnsi" w:hAnsiTheme="minorHAnsi" w:cstheme="minorHAnsi"/>
          <w:spacing w:val="46"/>
          <w:sz w:val="22"/>
          <w:szCs w:val="22"/>
        </w:rPr>
        <w:t xml:space="preserve"> </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2"/>
          <w:sz w:val="22"/>
          <w:szCs w:val="22"/>
        </w:rPr>
        <w:t>c</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w:t>
      </w:r>
      <w:r w:rsidRPr="005A1020">
        <w:rPr>
          <w:rFonts w:asciiTheme="minorHAnsi" w:hAnsiTheme="minorHAnsi" w:cstheme="minorHAnsi"/>
          <w:spacing w:val="41"/>
          <w:sz w:val="22"/>
          <w:szCs w:val="22"/>
        </w:rPr>
        <w:t xml:space="preserve"> </w:t>
      </w:r>
      <w:r w:rsidRPr="005A1020">
        <w:rPr>
          <w:rFonts w:asciiTheme="minorHAnsi" w:hAnsiTheme="minorHAnsi" w:cstheme="minorHAnsi"/>
          <w:sz w:val="22"/>
          <w:szCs w:val="22"/>
        </w:rPr>
        <w:t>CMS se</w:t>
      </w:r>
      <w:r w:rsidRPr="005A1020">
        <w:rPr>
          <w:rFonts w:asciiTheme="minorHAnsi" w:hAnsiTheme="minorHAnsi" w:cstheme="minorHAnsi"/>
          <w:spacing w:val="1"/>
          <w:sz w:val="22"/>
          <w:szCs w:val="22"/>
        </w:rPr>
        <w:t>nd</w:t>
      </w:r>
      <w:r w:rsidRPr="005A1020">
        <w:rPr>
          <w:rFonts w:asciiTheme="minorHAnsi" w:hAnsiTheme="minorHAnsi" w:cstheme="minorHAnsi"/>
          <w:sz w:val="22"/>
          <w:szCs w:val="22"/>
        </w:rPr>
        <w:t>s</w:t>
      </w:r>
      <w:r w:rsidRPr="005A1020">
        <w:rPr>
          <w:rFonts w:asciiTheme="minorHAnsi" w:hAnsiTheme="minorHAnsi" w:cstheme="minorHAnsi"/>
          <w:spacing w:val="46"/>
          <w:sz w:val="22"/>
          <w:szCs w:val="22"/>
        </w:rPr>
        <w:t xml:space="preserve"> </w:t>
      </w:r>
      <w:r w:rsidRPr="005A1020">
        <w:rPr>
          <w:rFonts w:asciiTheme="minorHAnsi" w:hAnsiTheme="minorHAnsi" w:cstheme="minorHAnsi"/>
          <w:sz w:val="22"/>
          <w:szCs w:val="22"/>
        </w:rPr>
        <w:t>al</w:t>
      </w:r>
      <w:r w:rsidRPr="005A1020">
        <w:rPr>
          <w:rFonts w:asciiTheme="minorHAnsi" w:hAnsiTheme="minorHAnsi" w:cstheme="minorHAnsi"/>
          <w:spacing w:val="-1"/>
          <w:sz w:val="22"/>
          <w:szCs w:val="22"/>
        </w:rPr>
        <w:t>e</w:t>
      </w:r>
      <w:r w:rsidRPr="005A1020">
        <w:rPr>
          <w:rFonts w:asciiTheme="minorHAnsi" w:hAnsiTheme="minorHAnsi" w:cstheme="minorHAnsi"/>
          <w:sz w:val="22"/>
          <w:szCs w:val="22"/>
        </w:rPr>
        <w:t>r</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s</w:t>
      </w:r>
      <w:r w:rsidRPr="005A1020">
        <w:rPr>
          <w:rFonts w:asciiTheme="minorHAnsi" w:hAnsiTheme="minorHAnsi" w:cstheme="minorHAnsi"/>
          <w:spacing w:val="45"/>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o</w:t>
      </w:r>
      <w:r w:rsidRPr="005A1020">
        <w:rPr>
          <w:rFonts w:asciiTheme="minorHAnsi" w:hAnsiTheme="minorHAnsi" w:cstheme="minorHAnsi"/>
          <w:spacing w:val="43"/>
          <w:sz w:val="22"/>
          <w:szCs w:val="22"/>
        </w:rPr>
        <w:t xml:space="preserve"> </w:t>
      </w:r>
      <w:r w:rsidRPr="005A1020">
        <w:rPr>
          <w:rFonts w:asciiTheme="minorHAnsi" w:hAnsiTheme="minorHAnsi" w:cstheme="minorHAnsi"/>
          <w:sz w:val="22"/>
          <w:szCs w:val="22"/>
        </w:rPr>
        <w:t>issuers,</w:t>
      </w:r>
      <w:r w:rsidRPr="005A1020">
        <w:rPr>
          <w:rFonts w:asciiTheme="minorHAnsi" w:hAnsiTheme="minorHAnsi" w:cstheme="minorHAnsi"/>
          <w:spacing w:val="44"/>
          <w:sz w:val="22"/>
          <w:szCs w:val="22"/>
        </w:rPr>
        <w:t xml:space="preserve"> </w:t>
      </w:r>
      <w:r w:rsidRPr="005A1020">
        <w:rPr>
          <w:rFonts w:asciiTheme="minorHAnsi" w:hAnsiTheme="minorHAnsi" w:cstheme="minorHAnsi"/>
          <w:sz w:val="22"/>
          <w:szCs w:val="22"/>
        </w:rPr>
        <w:t>acq</w:t>
      </w:r>
      <w:r w:rsidRPr="005A1020">
        <w:rPr>
          <w:rFonts w:asciiTheme="minorHAnsi" w:hAnsiTheme="minorHAnsi" w:cstheme="minorHAnsi"/>
          <w:spacing w:val="1"/>
          <w:sz w:val="22"/>
          <w:szCs w:val="22"/>
        </w:rPr>
        <w:t>u</w:t>
      </w:r>
      <w:r w:rsidRPr="005A1020">
        <w:rPr>
          <w:rFonts w:asciiTheme="minorHAnsi" w:hAnsiTheme="minorHAnsi" w:cstheme="minorHAnsi"/>
          <w:sz w:val="22"/>
          <w:szCs w:val="22"/>
        </w:rPr>
        <w:t>ire</w:t>
      </w:r>
      <w:r w:rsidRPr="005A1020">
        <w:rPr>
          <w:rFonts w:asciiTheme="minorHAnsi" w:hAnsiTheme="minorHAnsi" w:cstheme="minorHAnsi"/>
          <w:spacing w:val="1"/>
          <w:sz w:val="22"/>
          <w:szCs w:val="22"/>
        </w:rPr>
        <w:t>r</w:t>
      </w:r>
      <w:r w:rsidRPr="005A1020">
        <w:rPr>
          <w:rFonts w:asciiTheme="minorHAnsi" w:hAnsiTheme="minorHAnsi" w:cstheme="minorHAnsi"/>
          <w:sz w:val="22"/>
          <w:szCs w:val="22"/>
        </w:rPr>
        <w:t>s,</w:t>
      </w:r>
      <w:r w:rsidRPr="005A1020">
        <w:rPr>
          <w:rFonts w:asciiTheme="minorHAnsi" w:hAnsiTheme="minorHAnsi" w:cstheme="minorHAnsi"/>
          <w:spacing w:val="41"/>
          <w:sz w:val="22"/>
          <w:szCs w:val="22"/>
        </w:rPr>
        <w:t xml:space="preserve"> </w:t>
      </w:r>
      <w:r w:rsidRPr="005A1020">
        <w:rPr>
          <w:rFonts w:asciiTheme="minorHAnsi" w:hAnsiTheme="minorHAnsi" w:cstheme="minorHAnsi"/>
          <w:spacing w:val="-2"/>
          <w:sz w:val="22"/>
          <w:szCs w:val="22"/>
        </w:rPr>
        <w:t>o</w:t>
      </w:r>
      <w:r w:rsidRPr="005A1020">
        <w:rPr>
          <w:rFonts w:asciiTheme="minorHAnsi" w:hAnsiTheme="minorHAnsi" w:cstheme="minorHAnsi"/>
          <w:sz w:val="22"/>
          <w:szCs w:val="22"/>
        </w:rPr>
        <w:t>r</w:t>
      </w:r>
      <w:r w:rsidRPr="005A1020">
        <w:rPr>
          <w:rFonts w:asciiTheme="minorHAnsi" w:hAnsiTheme="minorHAnsi" w:cstheme="minorHAnsi"/>
          <w:spacing w:val="45"/>
          <w:sz w:val="22"/>
          <w:szCs w:val="22"/>
        </w:rPr>
        <w:t xml:space="preserve"> </w:t>
      </w:r>
      <w:r w:rsidRPr="005A1020">
        <w:rPr>
          <w:rFonts w:asciiTheme="minorHAnsi" w:hAnsiTheme="minorHAnsi" w:cstheme="minorHAnsi"/>
          <w:spacing w:val="-1"/>
          <w:sz w:val="22"/>
          <w:szCs w:val="22"/>
        </w:rPr>
        <w:t>c</w:t>
      </w:r>
      <w:r w:rsidRPr="005A1020">
        <w:rPr>
          <w:rFonts w:asciiTheme="minorHAnsi" w:hAnsiTheme="minorHAnsi" w:cstheme="minorHAnsi"/>
          <w:sz w:val="22"/>
          <w:szCs w:val="22"/>
        </w:rPr>
        <w:t>ar</w:t>
      </w:r>
      <w:r w:rsidRPr="005A1020">
        <w:rPr>
          <w:rFonts w:asciiTheme="minorHAnsi" w:hAnsiTheme="minorHAnsi" w:cstheme="minorHAnsi"/>
          <w:spacing w:val="1"/>
          <w:sz w:val="22"/>
          <w:szCs w:val="22"/>
        </w:rPr>
        <w:t>dh</w:t>
      </w:r>
      <w:r w:rsidRPr="005A1020">
        <w:rPr>
          <w:rFonts w:asciiTheme="minorHAnsi" w:hAnsiTheme="minorHAnsi" w:cstheme="minorHAnsi"/>
          <w:sz w:val="22"/>
          <w:szCs w:val="22"/>
        </w:rPr>
        <w:t>o</w:t>
      </w:r>
      <w:r w:rsidRPr="005A1020">
        <w:rPr>
          <w:rFonts w:asciiTheme="minorHAnsi" w:hAnsiTheme="minorHAnsi" w:cstheme="minorHAnsi"/>
          <w:spacing w:val="-2"/>
          <w:sz w:val="22"/>
          <w:szCs w:val="22"/>
        </w:rPr>
        <w:t>l</w:t>
      </w:r>
      <w:r w:rsidRPr="005A1020">
        <w:rPr>
          <w:rFonts w:asciiTheme="minorHAnsi" w:hAnsiTheme="minorHAnsi" w:cstheme="minorHAnsi"/>
          <w:spacing w:val="1"/>
          <w:sz w:val="22"/>
          <w:szCs w:val="22"/>
        </w:rPr>
        <w:t>d</w:t>
      </w:r>
      <w:r w:rsidRPr="005A1020">
        <w:rPr>
          <w:rFonts w:asciiTheme="minorHAnsi" w:hAnsiTheme="minorHAnsi" w:cstheme="minorHAnsi"/>
          <w:sz w:val="22"/>
          <w:szCs w:val="22"/>
        </w:rPr>
        <w:t>ers</w:t>
      </w:r>
      <w:r w:rsidRPr="005A1020">
        <w:rPr>
          <w:rFonts w:asciiTheme="minorHAnsi" w:hAnsiTheme="minorHAnsi" w:cstheme="minorHAnsi"/>
          <w:spacing w:val="48"/>
          <w:sz w:val="22"/>
          <w:szCs w:val="22"/>
        </w:rPr>
        <w:t xml:space="preserve"> </w:t>
      </w:r>
      <w:r w:rsidRPr="005A1020">
        <w:rPr>
          <w:rFonts w:asciiTheme="minorHAnsi" w:hAnsiTheme="minorHAnsi" w:cstheme="minorHAnsi"/>
          <w:spacing w:val="1"/>
          <w:sz w:val="22"/>
          <w:szCs w:val="22"/>
        </w:rPr>
        <w:t>b</w:t>
      </w:r>
      <w:r w:rsidRPr="005A1020">
        <w:rPr>
          <w:rFonts w:asciiTheme="minorHAnsi" w:hAnsiTheme="minorHAnsi" w:cstheme="minorHAnsi"/>
          <w:sz w:val="22"/>
          <w:szCs w:val="22"/>
        </w:rPr>
        <w:t>y e</w:t>
      </w:r>
      <w:r w:rsidRPr="005A1020">
        <w:rPr>
          <w:rFonts w:asciiTheme="minorHAnsi" w:hAnsiTheme="minorHAnsi" w:cstheme="minorHAnsi"/>
          <w:spacing w:val="1"/>
          <w:sz w:val="22"/>
          <w:szCs w:val="22"/>
        </w:rPr>
        <w:t>m</w:t>
      </w:r>
      <w:r w:rsidRPr="005A1020">
        <w:rPr>
          <w:rFonts w:asciiTheme="minorHAnsi" w:hAnsiTheme="minorHAnsi" w:cstheme="minorHAnsi"/>
          <w:sz w:val="22"/>
          <w:szCs w:val="22"/>
        </w:rPr>
        <w:t>ail</w:t>
      </w:r>
      <w:r w:rsidRPr="005A1020">
        <w:rPr>
          <w:rFonts w:asciiTheme="minorHAnsi" w:hAnsiTheme="minorHAnsi" w:cstheme="minorHAnsi"/>
          <w:spacing w:val="-2"/>
          <w:sz w:val="22"/>
          <w:szCs w:val="22"/>
        </w:rPr>
        <w:t xml:space="preserve"> </w:t>
      </w:r>
      <w:r w:rsidRPr="005A1020">
        <w:rPr>
          <w:rFonts w:asciiTheme="minorHAnsi" w:hAnsiTheme="minorHAnsi" w:cstheme="minorHAnsi"/>
          <w:sz w:val="22"/>
          <w:szCs w:val="22"/>
        </w:rPr>
        <w:t>or</w:t>
      </w:r>
      <w:r w:rsidRPr="005A1020">
        <w:rPr>
          <w:rFonts w:asciiTheme="minorHAnsi" w:hAnsiTheme="minorHAnsi" w:cstheme="minorHAnsi"/>
          <w:spacing w:val="-2"/>
          <w:sz w:val="22"/>
          <w:szCs w:val="22"/>
        </w:rPr>
        <w:t xml:space="preserve"> </w:t>
      </w:r>
      <w:r w:rsidRPr="005A1020">
        <w:rPr>
          <w:rFonts w:asciiTheme="minorHAnsi" w:hAnsiTheme="minorHAnsi" w:cstheme="minorHAnsi"/>
          <w:sz w:val="22"/>
          <w:szCs w:val="22"/>
        </w:rPr>
        <w:t>S</w:t>
      </w:r>
      <w:r w:rsidRPr="005A1020">
        <w:rPr>
          <w:rFonts w:asciiTheme="minorHAnsi" w:hAnsiTheme="minorHAnsi" w:cstheme="minorHAnsi"/>
          <w:spacing w:val="1"/>
          <w:sz w:val="22"/>
          <w:szCs w:val="22"/>
        </w:rPr>
        <w:t>M</w:t>
      </w:r>
      <w:r w:rsidRPr="005A1020">
        <w:rPr>
          <w:rFonts w:asciiTheme="minorHAnsi" w:hAnsiTheme="minorHAnsi" w:cstheme="minorHAnsi"/>
          <w:sz w:val="22"/>
          <w:szCs w:val="22"/>
        </w:rPr>
        <w:t>S</w:t>
      </w:r>
      <w:r w:rsidRPr="005A1020">
        <w:rPr>
          <w:rFonts w:asciiTheme="minorHAnsi" w:hAnsiTheme="minorHAnsi" w:cstheme="minorHAnsi"/>
          <w:spacing w:val="-2"/>
          <w:sz w:val="22"/>
          <w:szCs w:val="22"/>
        </w:rPr>
        <w:t xml:space="preserve"> </w:t>
      </w:r>
      <w:r w:rsidRPr="005A1020">
        <w:rPr>
          <w:rFonts w:asciiTheme="minorHAnsi" w:hAnsiTheme="minorHAnsi" w:cstheme="minorHAnsi"/>
          <w:spacing w:val="1"/>
          <w:sz w:val="22"/>
          <w:szCs w:val="22"/>
        </w:rPr>
        <w:t>t</w:t>
      </w:r>
      <w:r w:rsidRPr="005A1020">
        <w:rPr>
          <w:rFonts w:asciiTheme="minorHAnsi" w:hAnsiTheme="minorHAnsi" w:cstheme="minorHAnsi"/>
          <w:sz w:val="22"/>
          <w:szCs w:val="22"/>
        </w:rPr>
        <w:t>e</w:t>
      </w:r>
      <w:r w:rsidRPr="005A1020">
        <w:rPr>
          <w:rFonts w:asciiTheme="minorHAnsi" w:hAnsiTheme="minorHAnsi" w:cstheme="minorHAnsi"/>
          <w:spacing w:val="-3"/>
          <w:sz w:val="22"/>
          <w:szCs w:val="22"/>
        </w:rPr>
        <w:t>x</w:t>
      </w:r>
      <w:r w:rsidRPr="005A1020">
        <w:rPr>
          <w:rFonts w:asciiTheme="minorHAnsi" w:hAnsiTheme="minorHAnsi" w:cstheme="minorHAnsi"/>
          <w:spacing w:val="3"/>
          <w:sz w:val="22"/>
          <w:szCs w:val="22"/>
        </w:rPr>
        <w:t>t</w:t>
      </w:r>
      <w:r w:rsidRPr="005A1020">
        <w:rPr>
          <w:rFonts w:asciiTheme="minorHAnsi" w:hAnsiTheme="minorHAnsi" w:cstheme="minorHAnsi"/>
          <w:sz w:val="22"/>
          <w:szCs w:val="22"/>
        </w:rPr>
        <w:t>.</w:t>
      </w:r>
    </w:p>
    <w:p w14:paraId="501180BC" w14:textId="69D9D216" w:rsidR="000C73E8" w:rsidRPr="00FC40A9" w:rsidRDefault="00FC40A9" w:rsidP="00FC40A9">
      <w:pPr>
        <w:pStyle w:val="BodyTextBullet0"/>
        <w:jc w:val="both"/>
        <w:rPr>
          <w:rFonts w:asciiTheme="minorHAnsi" w:hAnsiTheme="minorHAnsi" w:cstheme="minorHAnsi"/>
          <w:szCs w:val="22"/>
        </w:rPr>
      </w:pPr>
      <w:r w:rsidRPr="005A1020">
        <w:rPr>
          <w:rFonts w:asciiTheme="minorHAnsi" w:hAnsiTheme="minorHAnsi" w:cstheme="minorHAnsi"/>
          <w:szCs w:val="22"/>
        </w:rPr>
        <w:t>CMS m</w:t>
      </w:r>
      <w:r w:rsidRPr="005A1020">
        <w:rPr>
          <w:rFonts w:asciiTheme="minorHAnsi" w:hAnsiTheme="minorHAnsi" w:cstheme="minorHAnsi"/>
          <w:spacing w:val="-1"/>
          <w:szCs w:val="22"/>
        </w:rPr>
        <w:t>o</w:t>
      </w:r>
      <w:r w:rsidRPr="005A1020">
        <w:rPr>
          <w:rFonts w:asciiTheme="minorHAnsi" w:hAnsiTheme="minorHAnsi" w:cstheme="minorHAnsi"/>
          <w:spacing w:val="1"/>
          <w:szCs w:val="22"/>
        </w:rPr>
        <w:t>n</w:t>
      </w:r>
      <w:r w:rsidRPr="005A1020">
        <w:rPr>
          <w:rFonts w:asciiTheme="minorHAnsi" w:hAnsiTheme="minorHAnsi" w:cstheme="minorHAnsi"/>
          <w:szCs w:val="22"/>
        </w:rPr>
        <w:t>i</w:t>
      </w:r>
      <w:r w:rsidRPr="005A1020">
        <w:rPr>
          <w:rFonts w:asciiTheme="minorHAnsi" w:hAnsiTheme="minorHAnsi" w:cstheme="minorHAnsi"/>
          <w:spacing w:val="-1"/>
          <w:szCs w:val="22"/>
        </w:rPr>
        <w:t>t</w:t>
      </w:r>
      <w:r w:rsidRPr="005A1020">
        <w:rPr>
          <w:rFonts w:asciiTheme="minorHAnsi" w:hAnsiTheme="minorHAnsi" w:cstheme="minorHAnsi"/>
          <w:szCs w:val="22"/>
        </w:rPr>
        <w:t>ors</w:t>
      </w:r>
      <w:r w:rsidRPr="005A1020">
        <w:rPr>
          <w:rFonts w:asciiTheme="minorHAnsi" w:hAnsiTheme="minorHAnsi" w:cstheme="minorHAnsi"/>
          <w:spacing w:val="7"/>
          <w:szCs w:val="22"/>
        </w:rPr>
        <w:t xml:space="preserve"> </w:t>
      </w:r>
      <w:r w:rsidRPr="005A1020">
        <w:rPr>
          <w:rFonts w:asciiTheme="minorHAnsi" w:hAnsiTheme="minorHAnsi" w:cstheme="minorHAnsi"/>
          <w:spacing w:val="-1"/>
          <w:szCs w:val="22"/>
        </w:rPr>
        <w:t>t</w:t>
      </w:r>
      <w:r w:rsidRPr="005A1020">
        <w:rPr>
          <w:rFonts w:asciiTheme="minorHAnsi" w:hAnsiTheme="minorHAnsi" w:cstheme="minorHAnsi"/>
          <w:szCs w:val="22"/>
        </w:rPr>
        <w:t>r</w:t>
      </w:r>
      <w:r w:rsidRPr="005A1020">
        <w:rPr>
          <w:rFonts w:asciiTheme="minorHAnsi" w:hAnsiTheme="minorHAnsi" w:cstheme="minorHAnsi"/>
          <w:spacing w:val="-2"/>
          <w:szCs w:val="22"/>
        </w:rPr>
        <w:t>a</w:t>
      </w:r>
      <w:r w:rsidRPr="005A1020">
        <w:rPr>
          <w:rFonts w:asciiTheme="minorHAnsi" w:hAnsiTheme="minorHAnsi" w:cstheme="minorHAnsi"/>
          <w:spacing w:val="1"/>
          <w:szCs w:val="22"/>
        </w:rPr>
        <w:t>n</w:t>
      </w:r>
      <w:r w:rsidRPr="005A1020">
        <w:rPr>
          <w:rFonts w:asciiTheme="minorHAnsi" w:hAnsiTheme="minorHAnsi" w:cstheme="minorHAnsi"/>
          <w:szCs w:val="22"/>
        </w:rPr>
        <w:t>sa</w:t>
      </w:r>
      <w:r w:rsidRPr="005A1020">
        <w:rPr>
          <w:rFonts w:asciiTheme="minorHAnsi" w:hAnsiTheme="minorHAnsi" w:cstheme="minorHAnsi"/>
          <w:spacing w:val="-1"/>
          <w:szCs w:val="22"/>
        </w:rPr>
        <w:t>c</w:t>
      </w:r>
      <w:r w:rsidRPr="005A1020">
        <w:rPr>
          <w:rFonts w:asciiTheme="minorHAnsi" w:hAnsiTheme="minorHAnsi" w:cstheme="minorHAnsi"/>
          <w:spacing w:val="1"/>
          <w:szCs w:val="22"/>
        </w:rPr>
        <w:t>t</w:t>
      </w:r>
      <w:r w:rsidRPr="005A1020">
        <w:rPr>
          <w:rFonts w:asciiTheme="minorHAnsi" w:hAnsiTheme="minorHAnsi" w:cstheme="minorHAnsi"/>
          <w:szCs w:val="22"/>
        </w:rPr>
        <w:t>io</w:t>
      </w:r>
      <w:r w:rsidRPr="005A1020">
        <w:rPr>
          <w:rFonts w:asciiTheme="minorHAnsi" w:hAnsiTheme="minorHAnsi" w:cstheme="minorHAnsi"/>
          <w:spacing w:val="2"/>
          <w:szCs w:val="22"/>
        </w:rPr>
        <w:t>n</w:t>
      </w:r>
      <w:r w:rsidRPr="005A1020">
        <w:rPr>
          <w:rFonts w:asciiTheme="minorHAnsi" w:hAnsiTheme="minorHAnsi" w:cstheme="minorHAnsi"/>
          <w:szCs w:val="22"/>
        </w:rPr>
        <w:t xml:space="preserve">s </w:t>
      </w:r>
      <w:r w:rsidRPr="005A1020">
        <w:rPr>
          <w:rFonts w:asciiTheme="minorHAnsi" w:hAnsiTheme="minorHAnsi" w:cstheme="minorHAnsi"/>
          <w:spacing w:val="1"/>
          <w:szCs w:val="22"/>
        </w:rPr>
        <w:t>d</w:t>
      </w:r>
      <w:r w:rsidRPr="005A1020">
        <w:rPr>
          <w:rFonts w:asciiTheme="minorHAnsi" w:hAnsiTheme="minorHAnsi" w:cstheme="minorHAnsi"/>
          <w:spacing w:val="-1"/>
          <w:szCs w:val="22"/>
        </w:rPr>
        <w:t>u</w:t>
      </w:r>
      <w:r w:rsidRPr="005A1020">
        <w:rPr>
          <w:rFonts w:asciiTheme="minorHAnsi" w:hAnsiTheme="minorHAnsi" w:cstheme="minorHAnsi"/>
          <w:szCs w:val="22"/>
        </w:rPr>
        <w:t>ri</w:t>
      </w:r>
      <w:r w:rsidRPr="005A1020">
        <w:rPr>
          <w:rFonts w:asciiTheme="minorHAnsi" w:hAnsiTheme="minorHAnsi" w:cstheme="minorHAnsi"/>
          <w:spacing w:val="1"/>
          <w:szCs w:val="22"/>
        </w:rPr>
        <w:t>n</w:t>
      </w:r>
      <w:r w:rsidRPr="005A1020">
        <w:rPr>
          <w:rFonts w:asciiTheme="minorHAnsi" w:hAnsiTheme="minorHAnsi" w:cstheme="minorHAnsi"/>
          <w:szCs w:val="22"/>
        </w:rPr>
        <w:t>g</w:t>
      </w:r>
      <w:r w:rsidRPr="005A1020">
        <w:rPr>
          <w:rFonts w:asciiTheme="minorHAnsi" w:hAnsiTheme="minorHAnsi" w:cstheme="minorHAnsi"/>
          <w:spacing w:val="8"/>
          <w:szCs w:val="22"/>
        </w:rPr>
        <w:t xml:space="preserve"> </w:t>
      </w:r>
      <w:r w:rsidRPr="005A1020">
        <w:rPr>
          <w:rFonts w:asciiTheme="minorHAnsi" w:hAnsiTheme="minorHAnsi" w:cstheme="minorHAnsi"/>
          <w:spacing w:val="-2"/>
          <w:szCs w:val="22"/>
        </w:rPr>
        <w:t>a</w:t>
      </w:r>
      <w:r w:rsidRPr="005A1020">
        <w:rPr>
          <w:rFonts w:asciiTheme="minorHAnsi" w:hAnsiTheme="minorHAnsi" w:cstheme="minorHAnsi"/>
          <w:spacing w:val="1"/>
          <w:szCs w:val="22"/>
        </w:rPr>
        <w:t>u</w:t>
      </w:r>
      <w:r w:rsidRPr="005A1020">
        <w:rPr>
          <w:rFonts w:asciiTheme="minorHAnsi" w:hAnsiTheme="minorHAnsi" w:cstheme="minorHAnsi"/>
          <w:spacing w:val="-1"/>
          <w:szCs w:val="22"/>
        </w:rPr>
        <w:t>t</w:t>
      </w:r>
      <w:r w:rsidRPr="005A1020">
        <w:rPr>
          <w:rFonts w:asciiTheme="minorHAnsi" w:hAnsiTheme="minorHAnsi" w:cstheme="minorHAnsi"/>
          <w:spacing w:val="1"/>
          <w:szCs w:val="22"/>
        </w:rPr>
        <w:t>h</w:t>
      </w:r>
      <w:r w:rsidRPr="005A1020">
        <w:rPr>
          <w:rFonts w:asciiTheme="minorHAnsi" w:hAnsiTheme="minorHAnsi" w:cstheme="minorHAnsi"/>
          <w:szCs w:val="22"/>
        </w:rPr>
        <w:t>or</w:t>
      </w:r>
      <w:r w:rsidRPr="005A1020">
        <w:rPr>
          <w:rFonts w:asciiTheme="minorHAnsi" w:hAnsiTheme="minorHAnsi" w:cstheme="minorHAnsi"/>
          <w:spacing w:val="-2"/>
          <w:szCs w:val="22"/>
        </w:rPr>
        <w:t>i</w:t>
      </w:r>
      <w:r w:rsidRPr="005A1020">
        <w:rPr>
          <w:rFonts w:asciiTheme="minorHAnsi" w:hAnsiTheme="minorHAnsi" w:cstheme="minorHAnsi"/>
          <w:spacing w:val="1"/>
          <w:szCs w:val="22"/>
        </w:rPr>
        <w:t>z</w:t>
      </w:r>
      <w:r w:rsidRPr="005A1020">
        <w:rPr>
          <w:rFonts w:asciiTheme="minorHAnsi" w:hAnsiTheme="minorHAnsi" w:cstheme="minorHAnsi"/>
          <w:szCs w:val="22"/>
        </w:rPr>
        <w:t>a</w:t>
      </w:r>
      <w:r w:rsidRPr="005A1020">
        <w:rPr>
          <w:rFonts w:asciiTheme="minorHAnsi" w:hAnsiTheme="minorHAnsi" w:cstheme="minorHAnsi"/>
          <w:spacing w:val="1"/>
          <w:szCs w:val="22"/>
        </w:rPr>
        <w:t>t</w:t>
      </w:r>
      <w:r w:rsidRPr="005A1020">
        <w:rPr>
          <w:rFonts w:asciiTheme="minorHAnsi" w:hAnsiTheme="minorHAnsi" w:cstheme="minorHAnsi"/>
          <w:szCs w:val="22"/>
        </w:rPr>
        <w:t>i</w:t>
      </w:r>
      <w:r w:rsidRPr="005A1020">
        <w:rPr>
          <w:rFonts w:asciiTheme="minorHAnsi" w:hAnsiTheme="minorHAnsi" w:cstheme="minorHAnsi"/>
          <w:spacing w:val="-2"/>
          <w:szCs w:val="22"/>
        </w:rPr>
        <w:t>o</w:t>
      </w:r>
      <w:r w:rsidRPr="005A1020">
        <w:rPr>
          <w:rFonts w:asciiTheme="minorHAnsi" w:hAnsiTheme="minorHAnsi" w:cstheme="minorHAnsi"/>
          <w:spacing w:val="1"/>
          <w:szCs w:val="22"/>
        </w:rPr>
        <w:t>n</w:t>
      </w:r>
      <w:r w:rsidRPr="005A1020">
        <w:rPr>
          <w:rFonts w:asciiTheme="minorHAnsi" w:hAnsiTheme="minorHAnsi" w:cstheme="minorHAnsi"/>
          <w:szCs w:val="22"/>
        </w:rPr>
        <w:t>,</w:t>
      </w:r>
      <w:r w:rsidRPr="005A1020">
        <w:rPr>
          <w:rFonts w:asciiTheme="minorHAnsi" w:hAnsiTheme="minorHAnsi" w:cstheme="minorHAnsi"/>
          <w:spacing w:val="3"/>
          <w:szCs w:val="22"/>
        </w:rPr>
        <w:t xml:space="preserve"> </w:t>
      </w:r>
      <w:r w:rsidRPr="005A1020">
        <w:rPr>
          <w:rFonts w:asciiTheme="minorHAnsi" w:hAnsiTheme="minorHAnsi" w:cstheme="minorHAnsi"/>
          <w:spacing w:val="1"/>
          <w:szCs w:val="22"/>
        </w:rPr>
        <w:t>b</w:t>
      </w:r>
      <w:r w:rsidRPr="005A1020">
        <w:rPr>
          <w:rFonts w:asciiTheme="minorHAnsi" w:hAnsiTheme="minorHAnsi" w:cstheme="minorHAnsi"/>
          <w:szCs w:val="22"/>
        </w:rPr>
        <w:t>ased</w:t>
      </w:r>
      <w:r w:rsidRPr="005A1020">
        <w:rPr>
          <w:rFonts w:asciiTheme="minorHAnsi" w:hAnsiTheme="minorHAnsi" w:cstheme="minorHAnsi"/>
          <w:spacing w:val="9"/>
          <w:szCs w:val="22"/>
        </w:rPr>
        <w:t xml:space="preserve"> </w:t>
      </w:r>
      <w:r w:rsidRPr="005A1020">
        <w:rPr>
          <w:rFonts w:asciiTheme="minorHAnsi" w:hAnsiTheme="minorHAnsi" w:cstheme="minorHAnsi"/>
          <w:szCs w:val="22"/>
        </w:rPr>
        <w:t>on</w:t>
      </w:r>
      <w:r w:rsidRPr="005A1020">
        <w:rPr>
          <w:rFonts w:asciiTheme="minorHAnsi" w:hAnsiTheme="minorHAnsi" w:cstheme="minorHAnsi"/>
          <w:spacing w:val="8"/>
          <w:szCs w:val="22"/>
        </w:rPr>
        <w:t xml:space="preserve"> </w:t>
      </w:r>
      <w:r w:rsidRPr="005A1020">
        <w:rPr>
          <w:rFonts w:asciiTheme="minorHAnsi" w:hAnsiTheme="minorHAnsi" w:cstheme="minorHAnsi"/>
          <w:szCs w:val="22"/>
        </w:rPr>
        <w:t>a</w:t>
      </w:r>
      <w:r w:rsidRPr="005A1020">
        <w:rPr>
          <w:rFonts w:asciiTheme="minorHAnsi" w:hAnsiTheme="minorHAnsi" w:cstheme="minorHAnsi"/>
          <w:spacing w:val="10"/>
          <w:szCs w:val="22"/>
        </w:rPr>
        <w:t xml:space="preserve"> </w:t>
      </w:r>
      <w:r w:rsidRPr="005A1020">
        <w:rPr>
          <w:rFonts w:asciiTheme="minorHAnsi" w:hAnsiTheme="minorHAnsi" w:cstheme="minorHAnsi"/>
          <w:szCs w:val="22"/>
        </w:rPr>
        <w:t>s</w:t>
      </w:r>
      <w:r w:rsidRPr="005A1020">
        <w:rPr>
          <w:rFonts w:asciiTheme="minorHAnsi" w:hAnsiTheme="minorHAnsi" w:cstheme="minorHAnsi"/>
          <w:spacing w:val="-2"/>
          <w:szCs w:val="22"/>
        </w:rPr>
        <w:t>e</w:t>
      </w:r>
      <w:r w:rsidRPr="005A1020">
        <w:rPr>
          <w:rFonts w:asciiTheme="minorHAnsi" w:hAnsiTheme="minorHAnsi" w:cstheme="minorHAnsi"/>
          <w:szCs w:val="22"/>
        </w:rPr>
        <w:t>t</w:t>
      </w:r>
      <w:r w:rsidRPr="005A1020">
        <w:rPr>
          <w:rFonts w:asciiTheme="minorHAnsi" w:hAnsiTheme="minorHAnsi" w:cstheme="minorHAnsi"/>
          <w:spacing w:val="7"/>
          <w:szCs w:val="22"/>
        </w:rPr>
        <w:t xml:space="preserve"> </w:t>
      </w:r>
      <w:r w:rsidRPr="005A1020">
        <w:rPr>
          <w:rFonts w:asciiTheme="minorHAnsi" w:hAnsiTheme="minorHAnsi" w:cstheme="minorHAnsi"/>
          <w:spacing w:val="-2"/>
          <w:szCs w:val="22"/>
        </w:rPr>
        <w:t>o</w:t>
      </w:r>
      <w:r w:rsidRPr="005A1020">
        <w:rPr>
          <w:rFonts w:asciiTheme="minorHAnsi" w:hAnsiTheme="minorHAnsi" w:cstheme="minorHAnsi"/>
          <w:szCs w:val="22"/>
        </w:rPr>
        <w:t>f</w:t>
      </w:r>
      <w:r w:rsidRPr="005A1020">
        <w:rPr>
          <w:rFonts w:asciiTheme="minorHAnsi" w:hAnsiTheme="minorHAnsi" w:cstheme="minorHAnsi"/>
          <w:spacing w:val="10"/>
          <w:szCs w:val="22"/>
        </w:rPr>
        <w:t xml:space="preserve"> </w:t>
      </w:r>
      <w:r w:rsidRPr="005A1020">
        <w:rPr>
          <w:rFonts w:asciiTheme="minorHAnsi" w:hAnsiTheme="minorHAnsi" w:cstheme="minorHAnsi"/>
          <w:spacing w:val="-1"/>
          <w:szCs w:val="22"/>
        </w:rPr>
        <w:t>c</w:t>
      </w:r>
      <w:r w:rsidRPr="005A1020">
        <w:rPr>
          <w:rFonts w:asciiTheme="minorHAnsi" w:hAnsiTheme="minorHAnsi" w:cstheme="minorHAnsi"/>
          <w:szCs w:val="22"/>
        </w:rPr>
        <w:t>o</w:t>
      </w:r>
      <w:r w:rsidRPr="005A1020">
        <w:rPr>
          <w:rFonts w:asciiTheme="minorHAnsi" w:hAnsiTheme="minorHAnsi" w:cstheme="minorHAnsi"/>
          <w:spacing w:val="-1"/>
          <w:szCs w:val="22"/>
        </w:rPr>
        <w:t>n</w:t>
      </w:r>
      <w:r w:rsidRPr="005A1020">
        <w:rPr>
          <w:rFonts w:asciiTheme="minorHAnsi" w:hAnsiTheme="minorHAnsi" w:cstheme="minorHAnsi"/>
          <w:spacing w:val="1"/>
          <w:szCs w:val="22"/>
        </w:rPr>
        <w:t>f</w:t>
      </w:r>
      <w:r w:rsidRPr="005A1020">
        <w:rPr>
          <w:rFonts w:asciiTheme="minorHAnsi" w:hAnsiTheme="minorHAnsi" w:cstheme="minorHAnsi"/>
          <w:szCs w:val="22"/>
        </w:rPr>
        <w:t>ig</w:t>
      </w:r>
      <w:r w:rsidRPr="005A1020">
        <w:rPr>
          <w:rFonts w:asciiTheme="minorHAnsi" w:hAnsiTheme="minorHAnsi" w:cstheme="minorHAnsi"/>
          <w:spacing w:val="1"/>
          <w:szCs w:val="22"/>
        </w:rPr>
        <w:t>u</w:t>
      </w:r>
      <w:r w:rsidRPr="005A1020">
        <w:rPr>
          <w:rFonts w:asciiTheme="minorHAnsi" w:hAnsiTheme="minorHAnsi" w:cstheme="minorHAnsi"/>
          <w:szCs w:val="22"/>
        </w:rPr>
        <w:t>r</w:t>
      </w:r>
      <w:r w:rsidRPr="005A1020">
        <w:rPr>
          <w:rFonts w:asciiTheme="minorHAnsi" w:hAnsiTheme="minorHAnsi" w:cstheme="minorHAnsi"/>
          <w:spacing w:val="-2"/>
          <w:szCs w:val="22"/>
        </w:rPr>
        <w:t>a</w:t>
      </w:r>
      <w:r w:rsidRPr="005A1020">
        <w:rPr>
          <w:rFonts w:asciiTheme="minorHAnsi" w:hAnsiTheme="minorHAnsi" w:cstheme="minorHAnsi"/>
          <w:spacing w:val="1"/>
          <w:szCs w:val="22"/>
        </w:rPr>
        <w:t>b</w:t>
      </w:r>
      <w:r w:rsidRPr="005A1020">
        <w:rPr>
          <w:rFonts w:asciiTheme="minorHAnsi" w:hAnsiTheme="minorHAnsi" w:cstheme="minorHAnsi"/>
          <w:szCs w:val="22"/>
        </w:rPr>
        <w:t>le r</w:t>
      </w:r>
      <w:r w:rsidRPr="005A1020">
        <w:rPr>
          <w:rFonts w:asciiTheme="minorHAnsi" w:hAnsiTheme="minorHAnsi" w:cstheme="minorHAnsi"/>
          <w:spacing w:val="1"/>
          <w:szCs w:val="22"/>
        </w:rPr>
        <w:t>u</w:t>
      </w:r>
      <w:r w:rsidRPr="005A1020">
        <w:rPr>
          <w:rFonts w:asciiTheme="minorHAnsi" w:hAnsiTheme="minorHAnsi" w:cstheme="minorHAnsi"/>
          <w:szCs w:val="22"/>
        </w:rPr>
        <w:t>les.</w:t>
      </w:r>
      <w:r w:rsidRPr="005A1020">
        <w:rPr>
          <w:rFonts w:asciiTheme="minorHAnsi" w:hAnsiTheme="minorHAnsi" w:cstheme="minorHAnsi"/>
          <w:spacing w:val="8"/>
          <w:szCs w:val="22"/>
        </w:rPr>
        <w:t xml:space="preserve"> </w:t>
      </w:r>
      <w:r w:rsidRPr="005A1020">
        <w:rPr>
          <w:rFonts w:asciiTheme="minorHAnsi" w:hAnsiTheme="minorHAnsi" w:cstheme="minorHAnsi"/>
          <w:szCs w:val="22"/>
        </w:rPr>
        <w:t>Cus</w:t>
      </w:r>
      <w:r w:rsidRPr="005A1020">
        <w:rPr>
          <w:rFonts w:asciiTheme="minorHAnsi" w:hAnsiTheme="minorHAnsi" w:cstheme="minorHAnsi"/>
          <w:spacing w:val="1"/>
          <w:szCs w:val="22"/>
        </w:rPr>
        <w:t>t</w:t>
      </w:r>
      <w:r w:rsidRPr="005A1020">
        <w:rPr>
          <w:rFonts w:asciiTheme="minorHAnsi" w:hAnsiTheme="minorHAnsi" w:cstheme="minorHAnsi"/>
          <w:szCs w:val="22"/>
        </w:rPr>
        <w:t>om</w:t>
      </w:r>
      <w:r w:rsidRPr="005A1020">
        <w:rPr>
          <w:rFonts w:asciiTheme="minorHAnsi" w:hAnsiTheme="minorHAnsi" w:cstheme="minorHAnsi"/>
          <w:spacing w:val="-2"/>
          <w:szCs w:val="22"/>
        </w:rPr>
        <w:t>e</w:t>
      </w:r>
      <w:r w:rsidRPr="005A1020">
        <w:rPr>
          <w:rFonts w:asciiTheme="minorHAnsi" w:hAnsiTheme="minorHAnsi" w:cstheme="minorHAnsi"/>
          <w:szCs w:val="22"/>
        </w:rPr>
        <w:t>rs</w:t>
      </w:r>
      <w:r w:rsidRPr="005A1020">
        <w:rPr>
          <w:rFonts w:asciiTheme="minorHAnsi" w:hAnsiTheme="minorHAnsi" w:cstheme="minorHAnsi"/>
          <w:spacing w:val="3"/>
          <w:szCs w:val="22"/>
        </w:rPr>
        <w:t xml:space="preserve"> </w:t>
      </w:r>
      <w:r w:rsidRPr="005A1020">
        <w:rPr>
          <w:rFonts w:asciiTheme="minorHAnsi" w:hAnsiTheme="minorHAnsi" w:cstheme="minorHAnsi"/>
          <w:spacing w:val="-1"/>
          <w:szCs w:val="22"/>
        </w:rPr>
        <w:t>c</w:t>
      </w:r>
      <w:r w:rsidRPr="005A1020">
        <w:rPr>
          <w:rFonts w:asciiTheme="minorHAnsi" w:hAnsiTheme="minorHAnsi" w:cstheme="minorHAnsi"/>
          <w:szCs w:val="22"/>
        </w:rPr>
        <w:t>an</w:t>
      </w:r>
      <w:r w:rsidRPr="005A1020">
        <w:rPr>
          <w:rFonts w:asciiTheme="minorHAnsi" w:hAnsiTheme="minorHAnsi" w:cstheme="minorHAnsi"/>
          <w:spacing w:val="8"/>
          <w:szCs w:val="22"/>
        </w:rPr>
        <w:t xml:space="preserve"> </w:t>
      </w:r>
      <w:r w:rsidRPr="005A1020">
        <w:rPr>
          <w:rFonts w:asciiTheme="minorHAnsi" w:hAnsiTheme="minorHAnsi" w:cstheme="minorHAnsi"/>
          <w:spacing w:val="1"/>
          <w:szCs w:val="22"/>
        </w:rPr>
        <w:t>f</w:t>
      </w:r>
      <w:r w:rsidRPr="005A1020">
        <w:rPr>
          <w:rFonts w:asciiTheme="minorHAnsi" w:hAnsiTheme="minorHAnsi" w:cstheme="minorHAnsi"/>
          <w:szCs w:val="22"/>
        </w:rPr>
        <w:t>l</w:t>
      </w:r>
      <w:r w:rsidRPr="005A1020">
        <w:rPr>
          <w:rFonts w:asciiTheme="minorHAnsi" w:hAnsiTheme="minorHAnsi" w:cstheme="minorHAnsi"/>
          <w:spacing w:val="-2"/>
          <w:szCs w:val="22"/>
        </w:rPr>
        <w:t>e</w:t>
      </w:r>
      <w:r w:rsidRPr="005A1020">
        <w:rPr>
          <w:rFonts w:asciiTheme="minorHAnsi" w:hAnsiTheme="minorHAnsi" w:cstheme="minorHAnsi"/>
          <w:spacing w:val="-1"/>
          <w:szCs w:val="22"/>
        </w:rPr>
        <w:t>x</w:t>
      </w:r>
      <w:r w:rsidRPr="005A1020">
        <w:rPr>
          <w:rFonts w:asciiTheme="minorHAnsi" w:hAnsiTheme="minorHAnsi" w:cstheme="minorHAnsi"/>
          <w:szCs w:val="22"/>
        </w:rPr>
        <w:t>i</w:t>
      </w:r>
      <w:r w:rsidRPr="005A1020">
        <w:rPr>
          <w:rFonts w:asciiTheme="minorHAnsi" w:hAnsiTheme="minorHAnsi" w:cstheme="minorHAnsi"/>
          <w:spacing w:val="1"/>
          <w:szCs w:val="22"/>
        </w:rPr>
        <w:t>b</w:t>
      </w:r>
      <w:r w:rsidRPr="005A1020">
        <w:rPr>
          <w:rFonts w:asciiTheme="minorHAnsi" w:hAnsiTheme="minorHAnsi" w:cstheme="minorHAnsi"/>
          <w:szCs w:val="22"/>
        </w:rPr>
        <w:t>ly</w:t>
      </w:r>
      <w:r w:rsidRPr="005A1020">
        <w:rPr>
          <w:rFonts w:asciiTheme="minorHAnsi" w:hAnsiTheme="minorHAnsi" w:cstheme="minorHAnsi"/>
          <w:spacing w:val="7"/>
          <w:szCs w:val="22"/>
        </w:rPr>
        <w:t xml:space="preserve"> </w:t>
      </w:r>
      <w:r w:rsidRPr="005A1020">
        <w:rPr>
          <w:rFonts w:asciiTheme="minorHAnsi" w:hAnsiTheme="minorHAnsi" w:cstheme="minorHAnsi"/>
          <w:szCs w:val="22"/>
        </w:rPr>
        <w:t>set</w:t>
      </w:r>
      <w:r w:rsidRPr="005A1020">
        <w:rPr>
          <w:rFonts w:asciiTheme="minorHAnsi" w:hAnsiTheme="minorHAnsi" w:cstheme="minorHAnsi"/>
          <w:spacing w:val="6"/>
          <w:szCs w:val="22"/>
        </w:rPr>
        <w:t xml:space="preserve"> </w:t>
      </w:r>
      <w:r w:rsidRPr="005A1020">
        <w:rPr>
          <w:rFonts w:asciiTheme="minorHAnsi" w:hAnsiTheme="minorHAnsi" w:cstheme="minorHAnsi"/>
          <w:szCs w:val="22"/>
        </w:rPr>
        <w:t>a</w:t>
      </w:r>
      <w:r w:rsidRPr="005A1020">
        <w:rPr>
          <w:rFonts w:asciiTheme="minorHAnsi" w:hAnsiTheme="minorHAnsi" w:cstheme="minorHAnsi"/>
          <w:spacing w:val="1"/>
          <w:szCs w:val="22"/>
        </w:rPr>
        <w:t>n</w:t>
      </w:r>
      <w:r w:rsidRPr="005A1020">
        <w:rPr>
          <w:rFonts w:asciiTheme="minorHAnsi" w:hAnsiTheme="minorHAnsi" w:cstheme="minorHAnsi"/>
          <w:szCs w:val="22"/>
        </w:rPr>
        <w:t>d</w:t>
      </w:r>
      <w:r w:rsidRPr="005A1020">
        <w:rPr>
          <w:rFonts w:asciiTheme="minorHAnsi" w:hAnsiTheme="minorHAnsi" w:cstheme="minorHAnsi"/>
          <w:spacing w:val="9"/>
          <w:szCs w:val="22"/>
        </w:rPr>
        <w:t xml:space="preserve"> </w:t>
      </w:r>
      <w:r w:rsidRPr="005A1020">
        <w:rPr>
          <w:rFonts w:asciiTheme="minorHAnsi" w:hAnsiTheme="minorHAnsi" w:cstheme="minorHAnsi"/>
          <w:szCs w:val="22"/>
        </w:rPr>
        <w:t>m</w:t>
      </w:r>
      <w:r w:rsidRPr="005A1020">
        <w:rPr>
          <w:rFonts w:asciiTheme="minorHAnsi" w:hAnsiTheme="minorHAnsi" w:cstheme="minorHAnsi"/>
          <w:spacing w:val="-1"/>
          <w:szCs w:val="22"/>
        </w:rPr>
        <w:t>o</w:t>
      </w:r>
      <w:r w:rsidRPr="005A1020">
        <w:rPr>
          <w:rFonts w:asciiTheme="minorHAnsi" w:hAnsiTheme="minorHAnsi" w:cstheme="minorHAnsi"/>
          <w:spacing w:val="1"/>
          <w:szCs w:val="22"/>
        </w:rPr>
        <w:t>d</w:t>
      </w:r>
      <w:r w:rsidRPr="005A1020">
        <w:rPr>
          <w:rFonts w:asciiTheme="minorHAnsi" w:hAnsiTheme="minorHAnsi" w:cstheme="minorHAnsi"/>
          <w:szCs w:val="22"/>
        </w:rPr>
        <w:t>i</w:t>
      </w:r>
      <w:r w:rsidRPr="005A1020">
        <w:rPr>
          <w:rFonts w:asciiTheme="minorHAnsi" w:hAnsiTheme="minorHAnsi" w:cstheme="minorHAnsi"/>
          <w:spacing w:val="1"/>
          <w:szCs w:val="22"/>
        </w:rPr>
        <w:t>f</w:t>
      </w:r>
      <w:r w:rsidRPr="005A1020">
        <w:rPr>
          <w:rFonts w:asciiTheme="minorHAnsi" w:hAnsiTheme="minorHAnsi" w:cstheme="minorHAnsi"/>
          <w:szCs w:val="22"/>
        </w:rPr>
        <w:t>y</w:t>
      </w:r>
      <w:r w:rsidRPr="005A1020">
        <w:rPr>
          <w:rFonts w:asciiTheme="minorHAnsi" w:hAnsiTheme="minorHAnsi" w:cstheme="minorHAnsi"/>
          <w:spacing w:val="6"/>
          <w:szCs w:val="22"/>
        </w:rPr>
        <w:t xml:space="preserve"> </w:t>
      </w:r>
      <w:r w:rsidRPr="005A1020">
        <w:rPr>
          <w:rFonts w:asciiTheme="minorHAnsi" w:hAnsiTheme="minorHAnsi" w:cstheme="minorHAnsi"/>
          <w:spacing w:val="-1"/>
          <w:szCs w:val="22"/>
        </w:rPr>
        <w:t>t</w:t>
      </w:r>
      <w:r w:rsidRPr="005A1020">
        <w:rPr>
          <w:rFonts w:asciiTheme="minorHAnsi" w:hAnsiTheme="minorHAnsi" w:cstheme="minorHAnsi"/>
          <w:spacing w:val="1"/>
          <w:szCs w:val="22"/>
        </w:rPr>
        <w:t>h</w:t>
      </w:r>
      <w:r w:rsidRPr="005A1020">
        <w:rPr>
          <w:rFonts w:asciiTheme="minorHAnsi" w:hAnsiTheme="minorHAnsi" w:cstheme="minorHAnsi"/>
          <w:spacing w:val="-2"/>
          <w:szCs w:val="22"/>
        </w:rPr>
        <w:t>e</w:t>
      </w:r>
      <w:r w:rsidRPr="005A1020">
        <w:rPr>
          <w:rFonts w:asciiTheme="minorHAnsi" w:hAnsiTheme="minorHAnsi" w:cstheme="minorHAnsi"/>
          <w:szCs w:val="22"/>
        </w:rPr>
        <w:t>se</w:t>
      </w:r>
      <w:r w:rsidRPr="005A1020">
        <w:rPr>
          <w:rFonts w:asciiTheme="minorHAnsi" w:hAnsiTheme="minorHAnsi" w:cstheme="minorHAnsi"/>
          <w:spacing w:val="4"/>
          <w:szCs w:val="22"/>
        </w:rPr>
        <w:t xml:space="preserve"> </w:t>
      </w:r>
      <w:r w:rsidRPr="005A1020">
        <w:rPr>
          <w:rFonts w:asciiTheme="minorHAnsi" w:hAnsiTheme="minorHAnsi" w:cstheme="minorHAnsi"/>
          <w:spacing w:val="1"/>
          <w:szCs w:val="22"/>
        </w:rPr>
        <w:t>d</w:t>
      </w:r>
      <w:r w:rsidRPr="005A1020">
        <w:rPr>
          <w:rFonts w:asciiTheme="minorHAnsi" w:hAnsiTheme="minorHAnsi" w:cstheme="minorHAnsi"/>
          <w:szCs w:val="22"/>
        </w:rPr>
        <w:t>e</w:t>
      </w:r>
      <w:r w:rsidRPr="005A1020">
        <w:rPr>
          <w:rFonts w:asciiTheme="minorHAnsi" w:hAnsiTheme="minorHAnsi" w:cstheme="minorHAnsi"/>
          <w:spacing w:val="2"/>
          <w:szCs w:val="22"/>
        </w:rPr>
        <w:t>t</w:t>
      </w:r>
      <w:r w:rsidRPr="005A1020">
        <w:rPr>
          <w:rFonts w:asciiTheme="minorHAnsi" w:hAnsiTheme="minorHAnsi" w:cstheme="minorHAnsi"/>
          <w:szCs w:val="22"/>
        </w:rPr>
        <w:t>e</w:t>
      </w:r>
      <w:r w:rsidRPr="005A1020">
        <w:rPr>
          <w:rFonts w:asciiTheme="minorHAnsi" w:hAnsiTheme="minorHAnsi" w:cstheme="minorHAnsi"/>
          <w:spacing w:val="-2"/>
          <w:szCs w:val="22"/>
        </w:rPr>
        <w:t>c</w:t>
      </w:r>
      <w:r w:rsidRPr="005A1020">
        <w:rPr>
          <w:rFonts w:asciiTheme="minorHAnsi" w:hAnsiTheme="minorHAnsi" w:cstheme="minorHAnsi"/>
          <w:spacing w:val="1"/>
          <w:szCs w:val="22"/>
        </w:rPr>
        <w:t>t</w:t>
      </w:r>
      <w:r w:rsidRPr="005A1020">
        <w:rPr>
          <w:rFonts w:asciiTheme="minorHAnsi" w:hAnsiTheme="minorHAnsi" w:cstheme="minorHAnsi"/>
          <w:szCs w:val="22"/>
        </w:rPr>
        <w:t>ion</w:t>
      </w:r>
      <w:r w:rsidRPr="005A1020">
        <w:rPr>
          <w:rFonts w:asciiTheme="minorHAnsi" w:hAnsiTheme="minorHAnsi" w:cstheme="minorHAnsi"/>
          <w:spacing w:val="5"/>
          <w:szCs w:val="22"/>
        </w:rPr>
        <w:t xml:space="preserve"> </w:t>
      </w:r>
      <w:r w:rsidRPr="005A1020">
        <w:rPr>
          <w:rFonts w:asciiTheme="minorHAnsi" w:hAnsiTheme="minorHAnsi" w:cstheme="minorHAnsi"/>
          <w:spacing w:val="-2"/>
          <w:szCs w:val="22"/>
        </w:rPr>
        <w:t>r</w:t>
      </w:r>
      <w:r w:rsidRPr="005A1020">
        <w:rPr>
          <w:rFonts w:asciiTheme="minorHAnsi" w:hAnsiTheme="minorHAnsi" w:cstheme="minorHAnsi"/>
          <w:spacing w:val="1"/>
          <w:szCs w:val="22"/>
        </w:rPr>
        <w:t>u</w:t>
      </w:r>
      <w:r w:rsidRPr="005A1020">
        <w:rPr>
          <w:rFonts w:asciiTheme="minorHAnsi" w:hAnsiTheme="minorHAnsi" w:cstheme="minorHAnsi"/>
          <w:szCs w:val="22"/>
        </w:rPr>
        <w:t>les</w:t>
      </w:r>
      <w:r w:rsidR="005A1020" w:rsidRPr="005A1020">
        <w:rPr>
          <w:rFonts w:asciiTheme="minorHAnsi" w:hAnsiTheme="minorHAnsi" w:cstheme="minorHAnsi"/>
          <w:szCs w:val="22"/>
        </w:rPr>
        <w:t>.</w:t>
      </w:r>
      <w:r w:rsidRPr="005A1020">
        <w:rPr>
          <w:rFonts w:asciiTheme="minorHAnsi" w:hAnsiTheme="minorHAnsi" w:cstheme="minorHAnsi"/>
          <w:spacing w:val="7"/>
          <w:szCs w:val="22"/>
        </w:rPr>
        <w:t xml:space="preserve"> </w:t>
      </w:r>
    </w:p>
    <w:p w14:paraId="4A848191" w14:textId="77777777" w:rsidR="000C73E8" w:rsidRPr="009F3DA3" w:rsidRDefault="000C73E8" w:rsidP="000C73E8">
      <w:pPr>
        <w:pStyle w:val="Heading2"/>
        <w:numPr>
          <w:ilvl w:val="1"/>
          <w:numId w:val="4"/>
        </w:numPr>
        <w:tabs>
          <w:tab w:val="num" w:pos="576"/>
        </w:tabs>
        <w:ind w:left="576"/>
      </w:pPr>
      <w:bookmarkStart w:id="1194" w:name="_Toc503283594"/>
      <w:r w:rsidRPr="009F3DA3">
        <w:t>Technical Details</w:t>
      </w:r>
      <w:bookmarkEnd w:id="1194"/>
    </w:p>
    <w:p w14:paraId="586B6646" w14:textId="77777777" w:rsidR="000C73E8" w:rsidRPr="009F3DA3" w:rsidRDefault="000C73E8" w:rsidP="000C73E8">
      <w:pPr>
        <w:pStyle w:val="BodyTextBullet0"/>
      </w:pPr>
      <w:r w:rsidRPr="009F3DA3">
        <w:t>WAY4 provides a wide range of Risk Management and Fraud detection capabilities which reduces the risk, including:</w:t>
      </w:r>
    </w:p>
    <w:p w14:paraId="2B3F7A07" w14:textId="77777777" w:rsidR="000C73E8" w:rsidRPr="009F3DA3" w:rsidRDefault="000C73E8" w:rsidP="00737E58">
      <w:pPr>
        <w:pStyle w:val="BodyText"/>
        <w:numPr>
          <w:ilvl w:val="0"/>
          <w:numId w:val="28"/>
        </w:numPr>
        <w:tabs>
          <w:tab w:val="num" w:pos="810"/>
        </w:tabs>
        <w:ind w:left="810"/>
        <w:rPr>
          <w:rFonts w:ascii="Calibri" w:hAnsi="Calibri"/>
        </w:rPr>
      </w:pPr>
      <w:r w:rsidRPr="009F3DA3">
        <w:rPr>
          <w:rFonts w:ascii="Calibri" w:hAnsi="Calibri"/>
        </w:rPr>
        <w:t>Stop-lists,</w:t>
      </w:r>
    </w:p>
    <w:p w14:paraId="520A94C3" w14:textId="77777777" w:rsidR="000C73E8" w:rsidRPr="009F3DA3" w:rsidRDefault="000C73E8" w:rsidP="00737E58">
      <w:pPr>
        <w:pStyle w:val="BodyText"/>
        <w:numPr>
          <w:ilvl w:val="0"/>
          <w:numId w:val="28"/>
        </w:numPr>
        <w:tabs>
          <w:tab w:val="num" w:pos="810"/>
        </w:tabs>
        <w:ind w:left="810"/>
        <w:rPr>
          <w:rFonts w:ascii="Calibri" w:hAnsi="Calibri"/>
        </w:rPr>
      </w:pPr>
      <w:r w:rsidRPr="009F3DA3">
        <w:rPr>
          <w:rFonts w:ascii="Calibri" w:hAnsi="Calibri"/>
        </w:rPr>
        <w:t>Risk Monitoring reports,</w:t>
      </w:r>
    </w:p>
    <w:p w14:paraId="7AF9E61C" w14:textId="77777777" w:rsidR="000C73E8" w:rsidRDefault="005E42F7" w:rsidP="00692339">
      <w:pPr>
        <w:pStyle w:val="BodyText"/>
        <w:rPr>
          <w:rFonts w:ascii="Calibri" w:hAnsi="Calibri"/>
        </w:rPr>
      </w:pPr>
      <w:r>
        <w:rPr>
          <w:rFonts w:ascii="Calibri" w:hAnsi="Calibri"/>
        </w:rPr>
        <w:t>Apply WAY4 Risk Management</w:t>
      </w:r>
    </w:p>
    <w:p w14:paraId="5FFDC83D" w14:textId="77777777" w:rsidR="005E42F7" w:rsidRDefault="005E42F7" w:rsidP="00692339">
      <w:pPr>
        <w:pStyle w:val="BodyText"/>
        <w:rPr>
          <w:rFonts w:ascii="Calibri" w:hAnsi="Calibri"/>
        </w:rPr>
      </w:pPr>
      <w:r>
        <w:rPr>
          <w:rFonts w:ascii="Calibri" w:hAnsi="Calibri"/>
        </w:rPr>
        <w:tab/>
      </w:r>
      <w:r w:rsidR="000F3EC7" w:rsidRPr="000F3EC7">
        <w:rPr>
          <w:rFonts w:ascii="Calibri" w:hAnsi="Calibri"/>
        </w:rPr>
        <w:object w:dxaOrig="3504" w:dyaOrig="816" w14:anchorId="76019E8B">
          <v:shape id="_x0000_i1028" type="#_x0000_t75" style="width:175.5pt;height:40.5pt" o:ole="">
            <v:imagedata r:id="rId21" o:title=""/>
          </v:shape>
          <o:OLEObject Type="Embed" ProgID="Package" ShapeID="_x0000_i1028" DrawAspect="Content" ObjectID="_1578404364" r:id="rId22"/>
        </w:object>
      </w:r>
    </w:p>
    <w:p w14:paraId="25F7C6F8" w14:textId="77777777" w:rsidR="000C73E8" w:rsidRPr="009F3DA3" w:rsidRDefault="000C73E8" w:rsidP="000C73E8">
      <w:pPr>
        <w:pStyle w:val="Heading3"/>
      </w:pPr>
      <w:bookmarkStart w:id="1195" w:name="_Toc503283595"/>
      <w:r w:rsidRPr="009F3DA3">
        <w:lastRenderedPageBreak/>
        <w:t>Stop-Lists</w:t>
      </w:r>
      <w:bookmarkEnd w:id="1195"/>
    </w:p>
    <w:p w14:paraId="2D98E6C5" w14:textId="77777777" w:rsidR="000C73E8" w:rsidRPr="009F3DA3" w:rsidRDefault="000C73E8" w:rsidP="000C73E8">
      <w:pPr>
        <w:pStyle w:val="BodyTextBullet0"/>
        <w:jc w:val="both"/>
      </w:pPr>
      <w:r w:rsidRPr="009F3DA3">
        <w:t xml:space="preserve">WAY4 provides the capability to maintain an internal Stop-List and provide interface to IPS Stop-Lists. Interface to International Payment Scheme’s stop-list allow Banks to send request to VISA/MasterCard to set Card into international stop-lists. Cards are inserted into the stop list manually by the users. </w:t>
      </w:r>
    </w:p>
    <w:p w14:paraId="5DD9E2C4" w14:textId="77777777" w:rsidR="000C73E8" w:rsidRPr="009F3DA3" w:rsidRDefault="000C73E8" w:rsidP="000C73E8">
      <w:pPr>
        <w:pStyle w:val="Heading3"/>
      </w:pPr>
      <w:bookmarkStart w:id="1196" w:name="_Toc434725016"/>
      <w:bookmarkStart w:id="1197" w:name="_Toc434755271"/>
      <w:bookmarkStart w:id="1198" w:name="_Toc434950759"/>
      <w:bookmarkStart w:id="1199" w:name="_Toc435029905"/>
      <w:bookmarkStart w:id="1200" w:name="_Toc503283596"/>
      <w:bookmarkEnd w:id="1196"/>
      <w:bookmarkEnd w:id="1197"/>
      <w:bookmarkEnd w:id="1198"/>
      <w:bookmarkEnd w:id="1199"/>
      <w:r w:rsidRPr="009F3DA3">
        <w:t>Online Risk Monitoring</w:t>
      </w:r>
      <w:bookmarkEnd w:id="1200"/>
    </w:p>
    <w:p w14:paraId="0ADD52D2" w14:textId="77777777" w:rsidR="000C73E8" w:rsidRPr="009F3DA3" w:rsidRDefault="000C73E8" w:rsidP="000C73E8">
      <w:pPr>
        <w:jc w:val="both"/>
      </w:pPr>
      <w:r w:rsidRPr="009F3DA3">
        <w:t xml:space="preserve">WAY4 is capable of validating transaction at the moment of authorization and decline the authorization if it is suspicious. Every operation is verified as per predefined risk rules. If, according to the rules, a transaction is considered suspicious, the module calculates a risk factor of the transaction. Depending on it, the module can take various actions described in the Adjusting Authorisation Scenarios section below: </w:t>
      </w:r>
    </w:p>
    <w:p w14:paraId="67BEFF0E" w14:textId="77777777" w:rsidR="000C73E8" w:rsidRPr="009F3DA3" w:rsidRDefault="000C73E8" w:rsidP="00737E58">
      <w:pPr>
        <w:pStyle w:val="BodyTextBullet0"/>
        <w:numPr>
          <w:ilvl w:val="0"/>
          <w:numId w:val="31"/>
        </w:numPr>
        <w:autoSpaceDE w:val="0"/>
        <w:autoSpaceDN w:val="0"/>
        <w:adjustRightInd w:val="0"/>
        <w:spacing w:after="0"/>
      </w:pPr>
      <w:r w:rsidRPr="009F3DA3">
        <w:t xml:space="preserve">Additional checks: Apart from standard checks performed during authorisation, the module carries out additional checks described in the Risk Management Rules section above. </w:t>
      </w:r>
    </w:p>
    <w:p w14:paraId="254BA1D7" w14:textId="77777777" w:rsidR="000C73E8" w:rsidRPr="009F3DA3" w:rsidRDefault="000C73E8" w:rsidP="00737E58">
      <w:pPr>
        <w:pStyle w:val="BodyTextBullet0"/>
        <w:numPr>
          <w:ilvl w:val="0"/>
          <w:numId w:val="31"/>
        </w:numPr>
        <w:autoSpaceDE w:val="0"/>
        <w:autoSpaceDN w:val="0"/>
        <w:adjustRightInd w:val="0"/>
        <w:spacing w:after="0"/>
      </w:pPr>
      <w:r w:rsidRPr="009F3DA3">
        <w:t xml:space="preserve">Various reactions to transgressions As a result of detection a suspicious transaction, WAY4 automatically: </w:t>
      </w:r>
    </w:p>
    <w:p w14:paraId="618C8234"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Reject the operation </w:t>
      </w:r>
    </w:p>
    <w:p w14:paraId="666C0192"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Charge fee </w:t>
      </w:r>
    </w:p>
    <w:p w14:paraId="58852178"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Change the card status </w:t>
      </w:r>
    </w:p>
    <w:p w14:paraId="0661D3DC"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Pick up the card </w:t>
      </w:r>
    </w:p>
    <w:p w14:paraId="72095B89"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Execute other preconfigured actions invoked by special triggers </w:t>
      </w:r>
    </w:p>
    <w:p w14:paraId="6C0994F2" w14:textId="4003F8A0" w:rsidR="000C73E8" w:rsidRPr="009F3DA3" w:rsidRDefault="000C73E8" w:rsidP="00737E58">
      <w:pPr>
        <w:pStyle w:val="BodyTextBullet0"/>
        <w:numPr>
          <w:ilvl w:val="0"/>
          <w:numId w:val="31"/>
        </w:numPr>
        <w:autoSpaceDE w:val="0"/>
        <w:autoSpaceDN w:val="0"/>
        <w:adjustRightInd w:val="0"/>
        <w:spacing w:after="0"/>
      </w:pPr>
      <w:r w:rsidRPr="009F3DA3">
        <w:t xml:space="preserve">Notifications: WAY4 can notify the bank </w:t>
      </w:r>
      <w:r>
        <w:t xml:space="preserve">and/or </w:t>
      </w:r>
      <w:r w:rsidR="001830BF">
        <w:t xml:space="preserve">ORIENT COMMERCIAL BANK </w:t>
      </w:r>
      <w:r w:rsidRPr="009F3DA3">
        <w:t xml:space="preserve">staff on suspicious operations through SMS or e-mail. You can also configure message templates containing variables that will be auto-completed by WAY4 while generating messages. To this end, WAY4 provides a large number of variables, among them: </w:t>
      </w:r>
    </w:p>
    <w:p w14:paraId="46A4039F"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Card/merchant information </w:t>
      </w:r>
    </w:p>
    <w:p w14:paraId="1D2BC068"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Terminal data </w:t>
      </w:r>
    </w:p>
    <w:p w14:paraId="328120DC"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Transaction details </w:t>
      </w:r>
    </w:p>
    <w:p w14:paraId="1ED671EA" w14:textId="77777777" w:rsidR="000C73E8" w:rsidRPr="009F3DA3" w:rsidRDefault="000C73E8" w:rsidP="00737E58">
      <w:pPr>
        <w:pStyle w:val="BodyTextBullet0"/>
        <w:numPr>
          <w:ilvl w:val="1"/>
          <w:numId w:val="31"/>
        </w:numPr>
        <w:autoSpaceDE w:val="0"/>
        <w:autoSpaceDN w:val="0"/>
        <w:adjustRightInd w:val="0"/>
        <w:spacing w:after="0"/>
      </w:pPr>
      <w:r w:rsidRPr="009F3DA3">
        <w:t xml:space="preserve">Operation conditions </w:t>
      </w:r>
    </w:p>
    <w:p w14:paraId="23DCD741" w14:textId="77777777" w:rsidR="000C73E8" w:rsidRPr="009F3DA3" w:rsidRDefault="000C73E8" w:rsidP="000C73E8">
      <w:pPr>
        <w:pStyle w:val="BodyTextBullet0"/>
      </w:pPr>
    </w:p>
    <w:p w14:paraId="6A3AA9C2" w14:textId="77777777" w:rsidR="000C73E8" w:rsidRPr="009F3DA3" w:rsidRDefault="000C73E8" w:rsidP="000C73E8">
      <w:r w:rsidRPr="009F3DA3">
        <w:t xml:space="preserve">Each risk rule is based on transaction parameters, such as: </w:t>
      </w:r>
    </w:p>
    <w:p w14:paraId="678F6CD0" w14:textId="77777777" w:rsidR="000C73E8" w:rsidRPr="009F3DA3" w:rsidRDefault="000C73E8" w:rsidP="00737E58">
      <w:pPr>
        <w:pStyle w:val="BodyTextBullet0"/>
        <w:numPr>
          <w:ilvl w:val="0"/>
          <w:numId w:val="32"/>
        </w:numPr>
      </w:pPr>
      <w:r w:rsidRPr="009F3DA3">
        <w:t xml:space="preserve">Transaction channel </w:t>
      </w:r>
    </w:p>
    <w:p w14:paraId="044E52A4" w14:textId="77777777" w:rsidR="000C73E8" w:rsidRPr="009F3DA3" w:rsidRDefault="000C73E8" w:rsidP="00737E58">
      <w:pPr>
        <w:pStyle w:val="BodyTextBullet0"/>
        <w:numPr>
          <w:ilvl w:val="0"/>
          <w:numId w:val="32"/>
        </w:numPr>
      </w:pPr>
      <w:r w:rsidRPr="009F3DA3">
        <w:t xml:space="preserve">Transaction type </w:t>
      </w:r>
    </w:p>
    <w:p w14:paraId="4BC50058" w14:textId="77777777" w:rsidR="000C73E8" w:rsidRPr="009F3DA3" w:rsidRDefault="000C73E8" w:rsidP="00737E58">
      <w:pPr>
        <w:pStyle w:val="BodyTextBullet0"/>
        <w:numPr>
          <w:ilvl w:val="0"/>
          <w:numId w:val="32"/>
        </w:numPr>
      </w:pPr>
      <w:r w:rsidRPr="009F3DA3">
        <w:t xml:space="preserve">Region, country </w:t>
      </w:r>
    </w:p>
    <w:p w14:paraId="5FAB1499" w14:textId="77777777" w:rsidR="000C73E8" w:rsidRPr="009F3DA3" w:rsidRDefault="000C73E8" w:rsidP="00737E58">
      <w:pPr>
        <w:pStyle w:val="BodyTextBullet0"/>
        <w:numPr>
          <w:ilvl w:val="0"/>
          <w:numId w:val="32"/>
        </w:numPr>
      </w:pPr>
      <w:r w:rsidRPr="009F3DA3">
        <w:t xml:space="preserve">MCC </w:t>
      </w:r>
    </w:p>
    <w:p w14:paraId="41420940" w14:textId="77777777" w:rsidR="000C73E8" w:rsidRPr="009F3DA3" w:rsidRDefault="000C73E8" w:rsidP="00737E58">
      <w:pPr>
        <w:pStyle w:val="BodyTextBullet0"/>
        <w:numPr>
          <w:ilvl w:val="0"/>
          <w:numId w:val="32"/>
        </w:numPr>
      </w:pPr>
      <w:r w:rsidRPr="009F3DA3">
        <w:t xml:space="preserve">Amount tier </w:t>
      </w:r>
    </w:p>
    <w:p w14:paraId="1D69A3A9" w14:textId="77777777" w:rsidR="000C73E8" w:rsidRPr="009F3DA3" w:rsidRDefault="000C73E8" w:rsidP="00737E58">
      <w:pPr>
        <w:pStyle w:val="BodyTextBullet0"/>
        <w:numPr>
          <w:ilvl w:val="0"/>
          <w:numId w:val="32"/>
        </w:numPr>
      </w:pPr>
      <w:r w:rsidRPr="009F3DA3">
        <w:t xml:space="preserve">Operation conditions, for instance PBT/SBT, Automatic/manual data entry, MSR/Chip/Fallback, e-Commerce </w:t>
      </w:r>
    </w:p>
    <w:p w14:paraId="78B841D7" w14:textId="77777777" w:rsidR="000C73E8" w:rsidRPr="009F3DA3" w:rsidRDefault="000C73E8" w:rsidP="000C73E8">
      <w:pPr>
        <w:autoSpaceDE w:val="0"/>
        <w:autoSpaceDN w:val="0"/>
        <w:adjustRightInd w:val="0"/>
        <w:spacing w:after="0"/>
        <w:rPr>
          <w:rFonts w:ascii="Verdana" w:hAnsi="Verdana" w:cs="Verdana"/>
          <w:color w:val="000000"/>
          <w:sz w:val="20"/>
          <w:szCs w:val="20"/>
        </w:rPr>
      </w:pPr>
    </w:p>
    <w:p w14:paraId="4FC2BED4" w14:textId="77777777" w:rsidR="000C73E8" w:rsidRPr="009F3DA3" w:rsidRDefault="000C73E8" w:rsidP="000C73E8">
      <w:r w:rsidRPr="009F3DA3">
        <w:t xml:space="preserve">Apart from transaction parameters, risk rules can be based on the transaction activity history of a card or a terminal within a given time period, for example: </w:t>
      </w:r>
    </w:p>
    <w:p w14:paraId="7D1FB03E" w14:textId="77777777" w:rsidR="000C73E8" w:rsidRPr="009F3DA3" w:rsidRDefault="000C73E8" w:rsidP="00737E58">
      <w:pPr>
        <w:pStyle w:val="BodyTextBullet0"/>
        <w:numPr>
          <w:ilvl w:val="0"/>
          <w:numId w:val="33"/>
        </w:numPr>
      </w:pPr>
      <w:r w:rsidRPr="009F3DA3">
        <w:t xml:space="preserve">Average amount of a single operation </w:t>
      </w:r>
    </w:p>
    <w:p w14:paraId="43B92393" w14:textId="77777777" w:rsidR="000C73E8" w:rsidRPr="009F3DA3" w:rsidRDefault="000C73E8" w:rsidP="00737E58">
      <w:pPr>
        <w:pStyle w:val="BodyTextBullet0"/>
        <w:numPr>
          <w:ilvl w:val="0"/>
          <w:numId w:val="33"/>
        </w:numPr>
      </w:pPr>
      <w:r w:rsidRPr="009F3DA3">
        <w:lastRenderedPageBreak/>
        <w:t xml:space="preserve">Average number/value of operations </w:t>
      </w:r>
    </w:p>
    <w:p w14:paraId="30968B5B" w14:textId="77777777" w:rsidR="000C73E8" w:rsidRPr="009F3DA3" w:rsidRDefault="000C73E8" w:rsidP="00737E58">
      <w:pPr>
        <w:pStyle w:val="BodyTextBullet0"/>
        <w:numPr>
          <w:ilvl w:val="0"/>
          <w:numId w:val="33"/>
        </w:numPr>
      </w:pPr>
      <w:r w:rsidRPr="009F3DA3">
        <w:t xml:space="preserve">Total operation value </w:t>
      </w:r>
    </w:p>
    <w:p w14:paraId="1A6CEA71" w14:textId="77777777" w:rsidR="000C73E8" w:rsidRPr="009F3DA3" w:rsidRDefault="000C73E8" w:rsidP="000C73E8">
      <w:pPr>
        <w:pStyle w:val="BodyTextBullet0"/>
        <w:rPr>
          <w:rFonts w:ascii="Verdana" w:hAnsi="Verdana" w:cs="Verdana"/>
          <w:b/>
          <w:bCs/>
          <w:color w:val="000000"/>
          <w:sz w:val="20"/>
          <w:szCs w:val="20"/>
        </w:rPr>
      </w:pPr>
    </w:p>
    <w:p w14:paraId="5F6AB65C" w14:textId="77777777" w:rsidR="000C73E8" w:rsidRPr="009F3DA3" w:rsidRDefault="000C73E8" w:rsidP="000C73E8">
      <w:pPr>
        <w:pStyle w:val="BodyTextBullet0"/>
        <w:jc w:val="both"/>
      </w:pPr>
      <w:r w:rsidRPr="009F3DA3">
        <w:t xml:space="preserve">Risk rules can be applied to authorisations being processed or to transactions that have already been processed. This allows banks both to monitor suspicious operations in real-time and to analyse risks in offline mode. </w:t>
      </w:r>
    </w:p>
    <w:p w14:paraId="1BE2C1F0" w14:textId="77777777" w:rsidR="000C73E8" w:rsidRPr="009F3DA3" w:rsidRDefault="000C73E8" w:rsidP="000C73E8">
      <w:pPr>
        <w:pStyle w:val="BodyTextBullet0"/>
        <w:jc w:val="both"/>
      </w:pPr>
      <w:r w:rsidRPr="009F3DA3">
        <w:rPr>
          <w:rFonts w:eastAsia="Calibri"/>
        </w:rPr>
        <w:t>The risk factor can be calculated not only for original transactions but also for reversals and chargebacks. This means banks can detect merchants with high volumes of disputed transactions and cards with high volumes of reversals.</w:t>
      </w:r>
    </w:p>
    <w:p w14:paraId="6536D7D9" w14:textId="2A5EDA48" w:rsidR="000C73E8" w:rsidRPr="009F3DA3" w:rsidRDefault="000C73E8" w:rsidP="000C73E8">
      <w:pPr>
        <w:pStyle w:val="BodyTextBullet0"/>
        <w:jc w:val="both"/>
      </w:pPr>
      <w:r w:rsidRPr="009F3DA3">
        <w:t xml:space="preserve">The basic set of rules as defined by VISA and MasterCard is implemented in WAY4 by default (out-of-the-box). Additional rules may be configured in WAY4 as needed by </w:t>
      </w:r>
      <w:r w:rsidR="001830BF">
        <w:t xml:space="preserve">ORIENT COMMERCIAL BANK </w:t>
      </w:r>
      <w:r w:rsidRPr="009F3DA3">
        <w:t xml:space="preserve">’s WAY4 Administrator. </w:t>
      </w:r>
    </w:p>
    <w:p w14:paraId="04037A80" w14:textId="77777777" w:rsidR="000C73E8" w:rsidRPr="009F3DA3" w:rsidRDefault="000C73E8" w:rsidP="000C73E8">
      <w:pPr>
        <w:pStyle w:val="BodyTextBullet0"/>
      </w:pPr>
      <w:r w:rsidRPr="009F3DA3">
        <w:t>Rules can be applied for a specific period of time (start/end date).</w:t>
      </w:r>
    </w:p>
    <w:p w14:paraId="147F2BBD" w14:textId="77777777" w:rsidR="000C73E8" w:rsidRPr="00B71F77" w:rsidRDefault="000C73E8" w:rsidP="000C73E8">
      <w:pPr>
        <w:pStyle w:val="BodyTextBullet0"/>
        <w:jc w:val="both"/>
      </w:pPr>
      <w:r w:rsidRPr="009F3DA3">
        <w:t xml:space="preserve">Note that this is very sensitive to the performance of WAY4 system. The risk rules which not properly </w:t>
      </w:r>
      <w:r w:rsidRPr="00B71F77">
        <w:t>optimized for performance may decrease performance.</w:t>
      </w:r>
    </w:p>
    <w:p w14:paraId="6DBD9DB7" w14:textId="77777777" w:rsidR="000C73E8" w:rsidRPr="00B71F77" w:rsidRDefault="000C73E8" w:rsidP="000C73E8">
      <w:pPr>
        <w:pStyle w:val="NormalWeb"/>
        <w:spacing w:before="0" w:beforeAutospacing="0" w:after="0" w:afterAutospacing="0"/>
        <w:jc w:val="both"/>
        <w:rPr>
          <w:rFonts w:ascii="Calibri" w:hAnsi="Calibri"/>
          <w:sz w:val="22"/>
          <w:szCs w:val="22"/>
        </w:rPr>
      </w:pPr>
      <w:r w:rsidRPr="00B71F77">
        <w:rPr>
          <w:rFonts w:ascii="Calibri" w:hAnsi="Calibri"/>
          <w:sz w:val="22"/>
          <w:szCs w:val="22"/>
        </w:rPr>
        <w:t>WAY4 has an additional module (special pl/sql procedure + menu item) to simulate risk rule on TEST system for efficiency of the risk rules. Once configured, the new rules can be checked against existing authorizations to evaluate time consumption for the risk monitoring.</w:t>
      </w:r>
      <w:r>
        <w:rPr>
          <w:rFonts w:ascii="Calibri" w:hAnsi="Calibri"/>
          <w:sz w:val="22"/>
          <w:szCs w:val="22"/>
        </w:rPr>
        <w:t>WAY4 will provide the execution time for each rule tested/simulated.</w:t>
      </w:r>
    </w:p>
    <w:p w14:paraId="1E586E31" w14:textId="77777777" w:rsidR="000C73E8" w:rsidRPr="00B71F77" w:rsidRDefault="000C73E8" w:rsidP="000C73E8">
      <w:pPr>
        <w:pStyle w:val="BodyTextBullet0"/>
      </w:pPr>
    </w:p>
    <w:p w14:paraId="41881941" w14:textId="77777777" w:rsidR="000C73E8" w:rsidRDefault="000C73E8" w:rsidP="000C73E8">
      <w:pPr>
        <w:pStyle w:val="BodyTextBullet0"/>
      </w:pPr>
      <w:r w:rsidRPr="009F3DA3">
        <w:t>The following table presents the standard MasterCard risk monitoring/management rules</w:t>
      </w:r>
      <w:r>
        <w:t>:</w:t>
      </w:r>
      <w:r w:rsidRPr="009F3DA3">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65"/>
        <w:gridCol w:w="3428"/>
        <w:gridCol w:w="3357"/>
      </w:tblGrid>
      <w:tr w:rsidR="000C73E8" w:rsidRPr="009F3DA3" w14:paraId="164E20BF" w14:textId="77777777" w:rsidTr="00400382">
        <w:trPr>
          <w:tblHeader/>
        </w:trPr>
        <w:tc>
          <w:tcPr>
            <w:tcW w:w="1372" w:type="pct"/>
            <w:shd w:val="clear" w:color="auto" w:fill="FFCC00"/>
          </w:tcPr>
          <w:p w14:paraId="1D3DA915" w14:textId="77777777" w:rsidR="000C73E8" w:rsidRPr="009F3DA3" w:rsidRDefault="000C73E8" w:rsidP="00400382">
            <w:r w:rsidRPr="009F3DA3">
              <w:rPr>
                <w:b/>
              </w:rPr>
              <w:t>Limiter code</w:t>
            </w:r>
          </w:p>
        </w:tc>
        <w:tc>
          <w:tcPr>
            <w:tcW w:w="1833" w:type="pct"/>
            <w:shd w:val="clear" w:color="auto" w:fill="FFCC00"/>
          </w:tcPr>
          <w:p w14:paraId="618C55A1" w14:textId="77777777" w:rsidR="000C73E8" w:rsidRPr="009F3DA3" w:rsidRDefault="000C73E8" w:rsidP="00400382">
            <w:r w:rsidRPr="009F3DA3">
              <w:rPr>
                <w:b/>
              </w:rPr>
              <w:t>Rule</w:t>
            </w:r>
          </w:p>
        </w:tc>
        <w:tc>
          <w:tcPr>
            <w:tcW w:w="1795" w:type="pct"/>
            <w:shd w:val="clear" w:color="auto" w:fill="FFCC00"/>
          </w:tcPr>
          <w:p w14:paraId="5FBDFADF" w14:textId="77777777" w:rsidR="000C73E8" w:rsidRPr="009F3DA3" w:rsidRDefault="000C73E8" w:rsidP="00400382">
            <w:r w:rsidRPr="009F3DA3">
              <w:rPr>
                <w:b/>
              </w:rPr>
              <w:t>Configurable parameters</w:t>
            </w:r>
          </w:p>
        </w:tc>
      </w:tr>
      <w:tr w:rsidR="000C73E8" w:rsidRPr="009F3DA3" w14:paraId="1355B47A" w14:textId="77777777" w:rsidTr="00400382">
        <w:tc>
          <w:tcPr>
            <w:tcW w:w="1372" w:type="pct"/>
          </w:tcPr>
          <w:p w14:paraId="4E4AE9CC" w14:textId="77777777" w:rsidR="000C73E8" w:rsidRPr="009F3DA3" w:rsidRDefault="000C73E8" w:rsidP="00400382">
            <w:pPr>
              <w:pStyle w:val="CellBodyBullet"/>
            </w:pPr>
            <w:r w:rsidRPr="009F3DA3">
              <w:rPr>
                <w:noProof/>
              </w:rPr>
              <w:t>101_RM_NUM</w:t>
            </w:r>
          </w:p>
        </w:tc>
        <w:tc>
          <w:tcPr>
            <w:tcW w:w="1833" w:type="pct"/>
          </w:tcPr>
          <w:p w14:paraId="2AF8099B" w14:textId="77777777" w:rsidR="000C73E8" w:rsidRPr="009F3DA3" w:rsidRDefault="000C73E8" w:rsidP="00400382">
            <w:pPr>
              <w:pStyle w:val="CellBodyBullet"/>
            </w:pPr>
            <w:r w:rsidRPr="009F3DA3">
              <w:t>The total number of authorisations exceeds the limit set for a specific time period.</w:t>
            </w:r>
          </w:p>
        </w:tc>
        <w:tc>
          <w:tcPr>
            <w:tcW w:w="1795" w:type="pct"/>
          </w:tcPr>
          <w:p w14:paraId="089558A0"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6475B961"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40457D10" w14:textId="77777777" w:rsidTr="00400382">
        <w:tc>
          <w:tcPr>
            <w:tcW w:w="1372" w:type="pct"/>
          </w:tcPr>
          <w:p w14:paraId="59F977EC" w14:textId="77777777" w:rsidR="000C73E8" w:rsidRPr="009F3DA3" w:rsidRDefault="000C73E8" w:rsidP="00400382">
            <w:pPr>
              <w:pStyle w:val="CellBodyBullet"/>
            </w:pPr>
            <w:r w:rsidRPr="009F3DA3">
              <w:rPr>
                <w:noProof/>
              </w:rPr>
              <w:t>102_RM_AMOUNT</w:t>
            </w:r>
            <w:r w:rsidRPr="009F3DA3">
              <w:t xml:space="preserve"> </w:t>
            </w:r>
          </w:p>
        </w:tc>
        <w:tc>
          <w:tcPr>
            <w:tcW w:w="1833" w:type="pct"/>
          </w:tcPr>
          <w:p w14:paraId="527A7D23" w14:textId="77777777" w:rsidR="000C73E8" w:rsidRPr="009F3DA3" w:rsidRDefault="000C73E8" w:rsidP="00400382">
            <w:pPr>
              <w:pStyle w:val="CellBodyBullet"/>
            </w:pPr>
            <w:r w:rsidRPr="009F3DA3">
              <w:t>The total amount of authorisations exceeds the limit set for a specific time period.</w:t>
            </w:r>
          </w:p>
        </w:tc>
        <w:tc>
          <w:tcPr>
            <w:tcW w:w="1795" w:type="pct"/>
          </w:tcPr>
          <w:p w14:paraId="401F90D7" w14:textId="77777777" w:rsidR="000C73E8" w:rsidRPr="009F3DA3" w:rsidRDefault="000C73E8" w:rsidP="00400382">
            <w:pPr>
              <w:pStyle w:val="CellBodyBullet"/>
            </w:pPr>
            <w:r w:rsidRPr="009F3DA3">
              <w:rPr>
                <w:noProof/>
              </w:rPr>
              <w:t>MAX AMNT and AMNT CURR</w:t>
            </w:r>
            <w:r w:rsidRPr="009F3DA3">
              <w:t xml:space="preserve">: </w:t>
            </w:r>
            <w:r w:rsidRPr="009F3DA3">
              <w:rPr>
                <w:noProof/>
              </w:rPr>
              <w:t>maximum amount and its currency</w:t>
            </w:r>
          </w:p>
          <w:p w14:paraId="16045BE1"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13792EA0" w14:textId="77777777" w:rsidTr="00400382">
        <w:tc>
          <w:tcPr>
            <w:tcW w:w="1372" w:type="pct"/>
          </w:tcPr>
          <w:p w14:paraId="44DB9CBD" w14:textId="77777777" w:rsidR="000C73E8" w:rsidRPr="009F3DA3" w:rsidRDefault="000C73E8" w:rsidP="00400382">
            <w:pPr>
              <w:pStyle w:val="CellBodyBullet"/>
            </w:pPr>
            <w:r w:rsidRPr="009F3DA3">
              <w:rPr>
                <w:noProof/>
              </w:rPr>
              <w:t>103_RM_IND_AMOUNT</w:t>
            </w:r>
          </w:p>
        </w:tc>
        <w:tc>
          <w:tcPr>
            <w:tcW w:w="1833" w:type="pct"/>
          </w:tcPr>
          <w:p w14:paraId="3818D4E7" w14:textId="77777777" w:rsidR="000C73E8" w:rsidRPr="009F3DA3" w:rsidRDefault="000C73E8" w:rsidP="00400382">
            <w:pPr>
              <w:pStyle w:val="CellBodyBullet"/>
            </w:pPr>
            <w:r w:rsidRPr="009F3DA3">
              <w:t>Amounts of specific authorisations exceed the limit set for a specific time period.</w:t>
            </w:r>
          </w:p>
        </w:tc>
        <w:tc>
          <w:tcPr>
            <w:tcW w:w="1795" w:type="pct"/>
          </w:tcPr>
          <w:p w14:paraId="2BAC7E62" w14:textId="77777777" w:rsidR="000C73E8" w:rsidRPr="009F3DA3" w:rsidRDefault="000C73E8" w:rsidP="00400382">
            <w:pPr>
              <w:pStyle w:val="CellBodyBullet"/>
            </w:pPr>
            <w:r w:rsidRPr="009F3DA3">
              <w:rPr>
                <w:noProof/>
              </w:rPr>
              <w:t>MAX SNGL AMOUNT and AMNT CURR</w:t>
            </w:r>
            <w:r w:rsidRPr="009F3DA3">
              <w:t xml:space="preserve">: </w:t>
            </w:r>
            <w:r w:rsidRPr="009F3DA3">
              <w:rPr>
                <w:noProof/>
              </w:rPr>
              <w:t>maximum amount and its currency</w:t>
            </w:r>
          </w:p>
        </w:tc>
      </w:tr>
      <w:tr w:rsidR="000C73E8" w:rsidRPr="009F3DA3" w14:paraId="3BF8AA69" w14:textId="77777777" w:rsidTr="00400382">
        <w:trPr>
          <w:cantSplit/>
        </w:trPr>
        <w:tc>
          <w:tcPr>
            <w:tcW w:w="1372" w:type="pct"/>
          </w:tcPr>
          <w:p w14:paraId="2AFE6C5E" w14:textId="77777777" w:rsidR="000C73E8" w:rsidRPr="009F3DA3" w:rsidRDefault="000C73E8" w:rsidP="00400382">
            <w:pPr>
              <w:pStyle w:val="CellBodyBullet"/>
            </w:pPr>
            <w:r w:rsidRPr="009F3DA3">
              <w:rPr>
                <w:noProof/>
              </w:rPr>
              <w:t>104_RM_NUM_MCC</w:t>
            </w:r>
          </w:p>
        </w:tc>
        <w:tc>
          <w:tcPr>
            <w:tcW w:w="1833" w:type="pct"/>
          </w:tcPr>
          <w:p w14:paraId="7D902D7C" w14:textId="77777777" w:rsidR="000C73E8" w:rsidRPr="009F3DA3" w:rsidRDefault="000C73E8" w:rsidP="00400382">
            <w:pPr>
              <w:pStyle w:val="CellBodyBullet"/>
            </w:pPr>
            <w:r w:rsidRPr="009F3DA3">
              <w:t>The total number of authorisations exceeds the limit set for a specific time period and a specific merchant category (-ies).</w:t>
            </w:r>
          </w:p>
        </w:tc>
        <w:tc>
          <w:tcPr>
            <w:tcW w:w="1795" w:type="pct"/>
          </w:tcPr>
          <w:p w14:paraId="1F2DD7FF"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3CC4257B"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4BDEC356" w14:textId="77777777" w:rsidR="000C73E8" w:rsidRPr="009F3DA3" w:rsidRDefault="000C73E8" w:rsidP="00400382">
            <w:pPr>
              <w:pStyle w:val="CellBodyBullet"/>
            </w:pPr>
            <w:r w:rsidRPr="009F3DA3">
              <w:rPr>
                <w:noProof/>
              </w:rPr>
              <w:t>SIC GROUP</w:t>
            </w:r>
            <w:r w:rsidRPr="009F3DA3">
              <w:t xml:space="preserve">: </w:t>
            </w:r>
            <w:r w:rsidRPr="009F3DA3">
              <w:rPr>
                <w:noProof/>
              </w:rPr>
              <w:t>group of suspicious MCC</w:t>
            </w:r>
          </w:p>
        </w:tc>
      </w:tr>
      <w:tr w:rsidR="000C73E8" w:rsidRPr="009F3DA3" w14:paraId="707B3C52" w14:textId="77777777" w:rsidTr="00400382">
        <w:trPr>
          <w:cantSplit/>
        </w:trPr>
        <w:tc>
          <w:tcPr>
            <w:tcW w:w="1372" w:type="pct"/>
          </w:tcPr>
          <w:p w14:paraId="4DAE54C3" w14:textId="77777777" w:rsidR="000C73E8" w:rsidRPr="009F3DA3" w:rsidRDefault="000C73E8" w:rsidP="00400382">
            <w:pPr>
              <w:pStyle w:val="CellBodyBullet"/>
            </w:pPr>
            <w:r w:rsidRPr="009F3DA3">
              <w:rPr>
                <w:noProof/>
              </w:rPr>
              <w:lastRenderedPageBreak/>
              <w:t>105_RM_AMOUNT_MCC</w:t>
            </w:r>
          </w:p>
        </w:tc>
        <w:tc>
          <w:tcPr>
            <w:tcW w:w="1833" w:type="pct"/>
          </w:tcPr>
          <w:p w14:paraId="33F695C8" w14:textId="77777777" w:rsidR="000C73E8" w:rsidRPr="009F3DA3" w:rsidRDefault="000C73E8" w:rsidP="00400382">
            <w:pPr>
              <w:pStyle w:val="CellBodyBullet"/>
            </w:pPr>
            <w:r w:rsidRPr="009F3DA3">
              <w:t>The total authorisation amount exceeds the limit set for a specific time period and a specific merchant category (-ies).</w:t>
            </w:r>
          </w:p>
        </w:tc>
        <w:tc>
          <w:tcPr>
            <w:tcW w:w="1795" w:type="pct"/>
          </w:tcPr>
          <w:p w14:paraId="15DCE470" w14:textId="77777777" w:rsidR="000C73E8" w:rsidRPr="009F3DA3" w:rsidRDefault="000C73E8" w:rsidP="00400382">
            <w:pPr>
              <w:pStyle w:val="CellBodyBullet"/>
            </w:pPr>
            <w:r w:rsidRPr="009F3DA3">
              <w:rPr>
                <w:noProof/>
              </w:rPr>
              <w:t>MAX AMNT and AMNT CURR</w:t>
            </w:r>
            <w:r w:rsidRPr="009F3DA3">
              <w:t xml:space="preserve">: </w:t>
            </w:r>
            <w:r w:rsidRPr="009F3DA3">
              <w:rPr>
                <w:noProof/>
              </w:rPr>
              <w:t>maximum amount and its currency</w:t>
            </w:r>
          </w:p>
          <w:p w14:paraId="56345ACD"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318C5A91" w14:textId="77777777" w:rsidR="000C73E8" w:rsidRPr="009F3DA3" w:rsidRDefault="000C73E8" w:rsidP="00400382">
            <w:pPr>
              <w:pStyle w:val="CellBodyBullet"/>
            </w:pPr>
            <w:r w:rsidRPr="009F3DA3">
              <w:rPr>
                <w:noProof/>
              </w:rPr>
              <w:t>SIC GROUP</w:t>
            </w:r>
            <w:r w:rsidRPr="009F3DA3">
              <w:t xml:space="preserve">: </w:t>
            </w:r>
            <w:r w:rsidRPr="009F3DA3">
              <w:rPr>
                <w:noProof/>
              </w:rPr>
              <w:t>group of suspicious MCC</w:t>
            </w:r>
          </w:p>
        </w:tc>
      </w:tr>
      <w:tr w:rsidR="000C73E8" w:rsidRPr="009F3DA3" w14:paraId="09424257" w14:textId="77777777" w:rsidTr="00400382">
        <w:tc>
          <w:tcPr>
            <w:tcW w:w="1372" w:type="pct"/>
          </w:tcPr>
          <w:p w14:paraId="42C61937" w14:textId="77777777" w:rsidR="000C73E8" w:rsidRPr="009F3DA3" w:rsidRDefault="000C73E8" w:rsidP="00400382">
            <w:pPr>
              <w:pStyle w:val="CellBodyBullet"/>
            </w:pPr>
            <w:r w:rsidRPr="009F3DA3">
              <w:rPr>
                <w:noProof/>
              </w:rPr>
              <w:t>106_RM_IND_MCC</w:t>
            </w:r>
          </w:p>
        </w:tc>
        <w:tc>
          <w:tcPr>
            <w:tcW w:w="1833" w:type="pct"/>
          </w:tcPr>
          <w:p w14:paraId="44C21D89" w14:textId="77777777" w:rsidR="000C73E8" w:rsidRPr="009F3DA3" w:rsidRDefault="000C73E8" w:rsidP="00400382">
            <w:pPr>
              <w:pStyle w:val="CellBodyBullet"/>
            </w:pPr>
            <w:r w:rsidRPr="009F3DA3">
              <w:t>Amounts of specific authorisations exceed the limit set for a specific merchant category (-ies).</w:t>
            </w:r>
          </w:p>
        </w:tc>
        <w:tc>
          <w:tcPr>
            <w:tcW w:w="1795" w:type="pct"/>
          </w:tcPr>
          <w:p w14:paraId="65F3E057" w14:textId="77777777" w:rsidR="000C73E8" w:rsidRPr="009F3DA3" w:rsidRDefault="000C73E8" w:rsidP="00400382">
            <w:pPr>
              <w:pStyle w:val="CellBodyBullet"/>
            </w:pPr>
            <w:r w:rsidRPr="009F3DA3">
              <w:rPr>
                <w:noProof/>
              </w:rPr>
              <w:t>MAX SNGL AMOUNT and AMNT CURR</w:t>
            </w:r>
            <w:r w:rsidRPr="009F3DA3">
              <w:t xml:space="preserve">: </w:t>
            </w:r>
            <w:r w:rsidRPr="009F3DA3">
              <w:rPr>
                <w:noProof/>
              </w:rPr>
              <w:t>maximum amount and its currency</w:t>
            </w:r>
          </w:p>
          <w:p w14:paraId="57F2660F" w14:textId="77777777" w:rsidR="000C73E8" w:rsidRPr="009F3DA3" w:rsidRDefault="000C73E8" w:rsidP="00400382">
            <w:pPr>
              <w:pStyle w:val="CellBodyBullet"/>
            </w:pPr>
            <w:r w:rsidRPr="009F3DA3">
              <w:rPr>
                <w:noProof/>
              </w:rPr>
              <w:t>SIG GROUP</w:t>
            </w:r>
            <w:r w:rsidRPr="009F3DA3">
              <w:t xml:space="preserve">: </w:t>
            </w:r>
            <w:r w:rsidRPr="009F3DA3">
              <w:rPr>
                <w:noProof/>
              </w:rPr>
              <w:t>group of suspicious MCC</w:t>
            </w:r>
          </w:p>
        </w:tc>
      </w:tr>
      <w:tr w:rsidR="000C73E8" w:rsidRPr="009F3DA3" w14:paraId="44E9F63B" w14:textId="77777777" w:rsidTr="00400382">
        <w:tc>
          <w:tcPr>
            <w:tcW w:w="1372" w:type="pct"/>
          </w:tcPr>
          <w:p w14:paraId="4DF7C4DE" w14:textId="77777777" w:rsidR="000C73E8" w:rsidRPr="009F3DA3" w:rsidRDefault="000C73E8" w:rsidP="00400382">
            <w:pPr>
              <w:pStyle w:val="CellBodyBullet"/>
            </w:pPr>
            <w:r w:rsidRPr="009F3DA3">
              <w:rPr>
                <w:noProof/>
              </w:rPr>
              <w:t>107_RM_NUM_COUNTRY</w:t>
            </w:r>
          </w:p>
        </w:tc>
        <w:tc>
          <w:tcPr>
            <w:tcW w:w="1833" w:type="pct"/>
          </w:tcPr>
          <w:p w14:paraId="35485A81" w14:textId="77777777" w:rsidR="000C73E8" w:rsidRPr="009F3DA3" w:rsidRDefault="000C73E8" w:rsidP="00400382">
            <w:pPr>
              <w:pStyle w:val="CellBodyBullet"/>
            </w:pPr>
            <w:r w:rsidRPr="009F3DA3">
              <w:t>The total number of authorisations exceeds the limit set for a specific period and a specific country.</w:t>
            </w:r>
          </w:p>
        </w:tc>
        <w:tc>
          <w:tcPr>
            <w:tcW w:w="1795" w:type="pct"/>
          </w:tcPr>
          <w:p w14:paraId="33C4E93F"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2434DC52"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1AF505BD" w14:textId="77777777" w:rsidR="000C73E8" w:rsidRPr="009F3DA3" w:rsidRDefault="000C73E8" w:rsidP="00400382">
            <w:pPr>
              <w:pStyle w:val="CellBodyBullet"/>
            </w:pPr>
            <w:r w:rsidRPr="009F3DA3">
              <w:rPr>
                <w:noProof/>
              </w:rPr>
              <w:t>AREA:</w:t>
            </w:r>
            <w:r w:rsidRPr="009F3DA3">
              <w:t xml:space="preserve"> </w:t>
            </w:r>
            <w:r w:rsidRPr="009F3DA3">
              <w:rPr>
                <w:noProof/>
              </w:rPr>
              <w:t>group of suspicious countries</w:t>
            </w:r>
          </w:p>
        </w:tc>
      </w:tr>
      <w:tr w:rsidR="000C73E8" w:rsidRPr="009F3DA3" w14:paraId="1547FAD7" w14:textId="77777777" w:rsidTr="00400382">
        <w:tc>
          <w:tcPr>
            <w:tcW w:w="1372" w:type="pct"/>
          </w:tcPr>
          <w:p w14:paraId="5E9815B7" w14:textId="77777777" w:rsidR="000C73E8" w:rsidRPr="009F3DA3" w:rsidRDefault="000C73E8" w:rsidP="00400382">
            <w:pPr>
              <w:pStyle w:val="CellBodyBullet"/>
            </w:pPr>
            <w:r w:rsidRPr="009F3DA3">
              <w:rPr>
                <w:noProof/>
              </w:rPr>
              <w:t>108_RM_AMOUNT_COUNTRY</w:t>
            </w:r>
          </w:p>
        </w:tc>
        <w:tc>
          <w:tcPr>
            <w:tcW w:w="1833" w:type="pct"/>
          </w:tcPr>
          <w:p w14:paraId="0B85F6FC" w14:textId="77777777" w:rsidR="000C73E8" w:rsidRPr="009F3DA3" w:rsidRDefault="000C73E8" w:rsidP="00400382">
            <w:pPr>
              <w:pStyle w:val="CellBodyBullet"/>
            </w:pPr>
            <w:r w:rsidRPr="009F3DA3">
              <w:t>The total amount of authorisations exceeds the limit set for a specific period and a specific country.</w:t>
            </w:r>
          </w:p>
        </w:tc>
        <w:tc>
          <w:tcPr>
            <w:tcW w:w="1795" w:type="pct"/>
          </w:tcPr>
          <w:p w14:paraId="2D60CB6F" w14:textId="77777777" w:rsidR="000C73E8" w:rsidRPr="009F3DA3" w:rsidRDefault="000C73E8" w:rsidP="00400382">
            <w:pPr>
              <w:pStyle w:val="CellBodyBullet"/>
            </w:pPr>
            <w:r w:rsidRPr="009F3DA3">
              <w:rPr>
                <w:noProof/>
              </w:rPr>
              <w:t xml:space="preserve">MAX AMNT </w:t>
            </w:r>
            <w:r w:rsidRPr="009F3DA3">
              <w:t xml:space="preserve">и </w:t>
            </w:r>
            <w:r w:rsidRPr="009F3DA3">
              <w:rPr>
                <w:noProof/>
              </w:rPr>
              <w:t>AMNT CURR</w:t>
            </w:r>
            <w:r w:rsidRPr="009F3DA3">
              <w:t xml:space="preserve">: </w:t>
            </w:r>
            <w:r w:rsidRPr="009F3DA3">
              <w:rPr>
                <w:noProof/>
              </w:rPr>
              <w:t>maximum amount and its currency</w:t>
            </w:r>
          </w:p>
          <w:p w14:paraId="75692967" w14:textId="77777777" w:rsidR="000C73E8" w:rsidRPr="009F3DA3" w:rsidRDefault="000C73E8" w:rsidP="00400382">
            <w:pPr>
              <w:pStyle w:val="CellBodyBullet"/>
            </w:pPr>
            <w:r w:rsidRPr="009F3DA3">
              <w:rPr>
                <w:noProof/>
              </w:rPr>
              <w:t xml:space="preserve">PERIOD </w:t>
            </w:r>
            <w:r w:rsidRPr="009F3DA3">
              <w:t xml:space="preserve">и </w:t>
            </w:r>
            <w:r w:rsidRPr="009F3DA3">
              <w:rPr>
                <w:noProof/>
              </w:rPr>
              <w:t>PERIOD TYPE:</w:t>
            </w:r>
            <w:r w:rsidRPr="009F3DA3">
              <w:t xml:space="preserve"> </w:t>
            </w:r>
            <w:r w:rsidRPr="009F3DA3">
              <w:rPr>
                <w:noProof/>
              </w:rPr>
              <w:t>limitation period</w:t>
            </w:r>
          </w:p>
          <w:p w14:paraId="5E664A94" w14:textId="77777777" w:rsidR="000C73E8" w:rsidRPr="009F3DA3" w:rsidRDefault="000C73E8" w:rsidP="00400382">
            <w:pPr>
              <w:pStyle w:val="CellBodyBullet"/>
            </w:pPr>
            <w:r w:rsidRPr="009F3DA3">
              <w:rPr>
                <w:noProof/>
              </w:rPr>
              <w:t>AREA</w:t>
            </w:r>
            <w:r w:rsidRPr="009F3DA3">
              <w:t xml:space="preserve">: </w:t>
            </w:r>
            <w:r w:rsidRPr="009F3DA3">
              <w:rPr>
                <w:noProof/>
              </w:rPr>
              <w:t>group of suspicious countries</w:t>
            </w:r>
          </w:p>
        </w:tc>
      </w:tr>
      <w:tr w:rsidR="000C73E8" w:rsidRPr="009F3DA3" w14:paraId="0EB729FC" w14:textId="77777777" w:rsidTr="00400382">
        <w:tc>
          <w:tcPr>
            <w:tcW w:w="1372" w:type="pct"/>
          </w:tcPr>
          <w:p w14:paraId="056ED33D" w14:textId="77777777" w:rsidR="000C73E8" w:rsidRPr="009F3DA3" w:rsidRDefault="000C73E8" w:rsidP="00400382">
            <w:pPr>
              <w:pStyle w:val="CellBodyBullet"/>
            </w:pPr>
            <w:r w:rsidRPr="009F3DA3">
              <w:rPr>
                <w:noProof/>
              </w:rPr>
              <w:t>109_RM_IND_COUNTRY</w:t>
            </w:r>
          </w:p>
        </w:tc>
        <w:tc>
          <w:tcPr>
            <w:tcW w:w="1833" w:type="pct"/>
          </w:tcPr>
          <w:p w14:paraId="07AA896E" w14:textId="77777777" w:rsidR="000C73E8" w:rsidRPr="009F3DA3" w:rsidRDefault="000C73E8" w:rsidP="00400382">
            <w:pPr>
              <w:pStyle w:val="CellBodyBullet"/>
            </w:pPr>
            <w:r w:rsidRPr="009F3DA3">
              <w:t>Amounts of specific authorisations exceed the limit set for a specific country.</w:t>
            </w:r>
          </w:p>
        </w:tc>
        <w:tc>
          <w:tcPr>
            <w:tcW w:w="1795" w:type="pct"/>
          </w:tcPr>
          <w:p w14:paraId="3466F244" w14:textId="77777777" w:rsidR="000C73E8" w:rsidRPr="009F3DA3" w:rsidRDefault="000C73E8" w:rsidP="00400382">
            <w:pPr>
              <w:pStyle w:val="CellBodyBullet"/>
            </w:pPr>
            <w:r w:rsidRPr="009F3DA3">
              <w:rPr>
                <w:noProof/>
              </w:rPr>
              <w:t xml:space="preserve">MAX SNGL AMOUNT </w:t>
            </w:r>
            <w:r w:rsidRPr="009F3DA3">
              <w:t xml:space="preserve">и </w:t>
            </w:r>
            <w:r w:rsidRPr="009F3DA3">
              <w:rPr>
                <w:noProof/>
              </w:rPr>
              <w:t>AMNT CURR</w:t>
            </w:r>
            <w:r w:rsidRPr="009F3DA3">
              <w:t xml:space="preserve">: </w:t>
            </w:r>
            <w:r w:rsidRPr="009F3DA3">
              <w:rPr>
                <w:noProof/>
              </w:rPr>
              <w:t>maximum amount and its currency</w:t>
            </w:r>
          </w:p>
          <w:p w14:paraId="6C68E21B" w14:textId="77777777" w:rsidR="000C73E8" w:rsidRPr="009F3DA3" w:rsidRDefault="000C73E8" w:rsidP="00400382">
            <w:pPr>
              <w:pStyle w:val="CellBodyBullet"/>
            </w:pPr>
            <w:r w:rsidRPr="009F3DA3">
              <w:rPr>
                <w:noProof/>
              </w:rPr>
              <w:t>AREA:</w:t>
            </w:r>
            <w:r w:rsidRPr="009F3DA3">
              <w:t xml:space="preserve"> </w:t>
            </w:r>
            <w:r w:rsidRPr="009F3DA3">
              <w:rPr>
                <w:noProof/>
              </w:rPr>
              <w:t>group of suspicious countries</w:t>
            </w:r>
          </w:p>
        </w:tc>
      </w:tr>
      <w:tr w:rsidR="000C73E8" w:rsidRPr="009F3DA3" w14:paraId="130A33D4" w14:textId="77777777" w:rsidTr="00400382">
        <w:trPr>
          <w:cantSplit/>
        </w:trPr>
        <w:tc>
          <w:tcPr>
            <w:tcW w:w="1372" w:type="pct"/>
          </w:tcPr>
          <w:p w14:paraId="23D26BE9" w14:textId="77777777" w:rsidR="000C73E8" w:rsidRPr="009F3DA3" w:rsidRDefault="000C73E8" w:rsidP="00400382">
            <w:pPr>
              <w:pStyle w:val="CellBodyBullet"/>
            </w:pPr>
            <w:r w:rsidRPr="009F3DA3">
              <w:rPr>
                <w:noProof/>
              </w:rPr>
              <w:t>110_PARTIAL_TRACK</w:t>
            </w:r>
          </w:p>
        </w:tc>
        <w:tc>
          <w:tcPr>
            <w:tcW w:w="1833" w:type="pct"/>
          </w:tcPr>
          <w:p w14:paraId="5A82886F" w14:textId="77777777" w:rsidR="000C73E8" w:rsidRPr="009F3DA3" w:rsidRDefault="000C73E8" w:rsidP="00400382">
            <w:pPr>
              <w:pStyle w:val="CellBodyBullet"/>
            </w:pPr>
            <w:r w:rsidRPr="009F3DA3">
              <w:t>Total number of transactions with the POS 02 indicator for a specified period</w:t>
            </w:r>
          </w:p>
        </w:tc>
        <w:tc>
          <w:tcPr>
            <w:tcW w:w="1795" w:type="pct"/>
          </w:tcPr>
          <w:p w14:paraId="5CB8EC67"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3D5222B4"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1F5A709A" w14:textId="77777777" w:rsidTr="00400382">
        <w:trPr>
          <w:cantSplit/>
        </w:trPr>
        <w:tc>
          <w:tcPr>
            <w:tcW w:w="1372" w:type="pct"/>
          </w:tcPr>
          <w:p w14:paraId="0972F6BA" w14:textId="77777777" w:rsidR="000C73E8" w:rsidRPr="009F3DA3" w:rsidRDefault="000C73E8" w:rsidP="00400382">
            <w:pPr>
              <w:pStyle w:val="CellBodyBullet"/>
            </w:pPr>
            <w:r w:rsidRPr="009F3DA3">
              <w:rPr>
                <w:noProof/>
              </w:rPr>
              <w:t>111_RM_KEY_ENTERED</w:t>
            </w:r>
          </w:p>
        </w:tc>
        <w:tc>
          <w:tcPr>
            <w:tcW w:w="1833" w:type="pct"/>
          </w:tcPr>
          <w:p w14:paraId="1A700594" w14:textId="77777777" w:rsidR="000C73E8" w:rsidRPr="009F3DA3" w:rsidRDefault="000C73E8" w:rsidP="00400382">
            <w:pPr>
              <w:pStyle w:val="CellBodyBullet"/>
            </w:pPr>
            <w:r w:rsidRPr="009F3DA3">
              <w:t>The percentage of key entered authorisations in the total number of authorisations for a specified period exceeds the limit set for this period.</w:t>
            </w:r>
          </w:p>
        </w:tc>
        <w:tc>
          <w:tcPr>
            <w:tcW w:w="1795" w:type="pct"/>
          </w:tcPr>
          <w:p w14:paraId="5692C798" w14:textId="77777777" w:rsidR="000C73E8" w:rsidRPr="009F3DA3" w:rsidRDefault="000C73E8" w:rsidP="00400382">
            <w:pPr>
              <w:pStyle w:val="CellBodyBullet"/>
            </w:pPr>
            <w:r w:rsidRPr="009F3DA3">
              <w:rPr>
                <w:noProof/>
              </w:rPr>
              <w:t>MAX</w:t>
            </w:r>
            <w:r w:rsidRPr="009F3DA3">
              <w:t xml:space="preserve"> #: maximum number of transactions </w:t>
            </w:r>
            <w:r w:rsidRPr="009F3DA3">
              <w:rPr>
                <w:noProof/>
              </w:rPr>
              <w:t>during the first cycle</w:t>
            </w:r>
          </w:p>
          <w:p w14:paraId="58000156" w14:textId="77777777" w:rsidR="000C73E8" w:rsidRPr="009F3DA3" w:rsidRDefault="000C73E8" w:rsidP="00400382">
            <w:pPr>
              <w:pStyle w:val="CellBodyBullet"/>
            </w:pPr>
            <w:r w:rsidRPr="009F3DA3">
              <w:rPr>
                <w:noProof/>
              </w:rPr>
              <w:t>MAX PCNT</w:t>
            </w:r>
            <w:r w:rsidRPr="009F3DA3">
              <w:t xml:space="preserve">: </w:t>
            </w:r>
            <w:r w:rsidRPr="009F3DA3">
              <w:rPr>
                <w:noProof/>
              </w:rPr>
              <w:t>percentage of transactions (number of such transactions divided by the total number of transactions in the previous cycle</w:t>
            </w:r>
            <w:r w:rsidRPr="009F3DA3">
              <w:t>)</w:t>
            </w:r>
          </w:p>
          <w:p w14:paraId="13402865"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2DF16BB1" w14:textId="77777777" w:rsidTr="00400382">
        <w:tc>
          <w:tcPr>
            <w:tcW w:w="1372" w:type="pct"/>
          </w:tcPr>
          <w:p w14:paraId="6B9E897A" w14:textId="77777777" w:rsidR="000C73E8" w:rsidRPr="009F3DA3" w:rsidRDefault="000C73E8" w:rsidP="00400382">
            <w:pPr>
              <w:pStyle w:val="CellBodyBullet"/>
            </w:pPr>
            <w:r w:rsidRPr="009F3DA3">
              <w:rPr>
                <w:noProof/>
              </w:rPr>
              <w:t>112_RM_INVALID_PIN</w:t>
            </w:r>
          </w:p>
        </w:tc>
        <w:tc>
          <w:tcPr>
            <w:tcW w:w="1833" w:type="pct"/>
          </w:tcPr>
          <w:p w14:paraId="3C0CFCBD" w14:textId="77777777" w:rsidR="000C73E8" w:rsidRPr="009F3DA3" w:rsidRDefault="000C73E8" w:rsidP="00400382">
            <w:pPr>
              <w:pStyle w:val="CellBodyBullet"/>
            </w:pPr>
            <w:r w:rsidRPr="009F3DA3">
              <w:t>Total number of wrong PIN entries over a specified period</w:t>
            </w:r>
          </w:p>
        </w:tc>
        <w:tc>
          <w:tcPr>
            <w:tcW w:w="1795" w:type="pct"/>
          </w:tcPr>
          <w:p w14:paraId="5948BC65"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56705172"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1D0BAFA7" w14:textId="77777777" w:rsidTr="00400382">
        <w:tc>
          <w:tcPr>
            <w:tcW w:w="1372" w:type="pct"/>
          </w:tcPr>
          <w:p w14:paraId="21BD20A5" w14:textId="77777777" w:rsidR="000C73E8" w:rsidRPr="009F3DA3" w:rsidRDefault="000C73E8" w:rsidP="00400382">
            <w:pPr>
              <w:pStyle w:val="CellBodyBullet"/>
            </w:pPr>
            <w:r w:rsidRPr="009F3DA3">
              <w:rPr>
                <w:noProof/>
              </w:rPr>
              <w:lastRenderedPageBreak/>
              <w:t>113_RM_SAME_MERCHANT</w:t>
            </w:r>
          </w:p>
        </w:tc>
        <w:tc>
          <w:tcPr>
            <w:tcW w:w="1833" w:type="pct"/>
          </w:tcPr>
          <w:p w14:paraId="6F9A2E62" w14:textId="77777777" w:rsidR="000C73E8" w:rsidRPr="009F3DA3" w:rsidRDefault="000C73E8" w:rsidP="00400382">
            <w:pPr>
              <w:pStyle w:val="CellBodyBullet"/>
            </w:pPr>
            <w:r w:rsidRPr="009F3DA3">
              <w:t>The total number of authorisations exceeds the limit set for a specific merchant and a specific period.</w:t>
            </w:r>
          </w:p>
        </w:tc>
        <w:tc>
          <w:tcPr>
            <w:tcW w:w="1795" w:type="pct"/>
          </w:tcPr>
          <w:p w14:paraId="08F25AA5"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548C14ED"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0E46F413" w14:textId="77777777" w:rsidTr="00400382">
        <w:tc>
          <w:tcPr>
            <w:tcW w:w="1372" w:type="pct"/>
          </w:tcPr>
          <w:p w14:paraId="645E4E31" w14:textId="77777777" w:rsidR="000C73E8" w:rsidRPr="009F3DA3" w:rsidRDefault="000C73E8" w:rsidP="00400382">
            <w:pPr>
              <w:pStyle w:val="CellBodyBullet"/>
            </w:pPr>
            <w:r w:rsidRPr="009F3DA3">
              <w:rPr>
                <w:noProof/>
              </w:rPr>
              <w:t>114_RM_TWO_COUNTRIES</w:t>
            </w:r>
          </w:p>
        </w:tc>
        <w:tc>
          <w:tcPr>
            <w:tcW w:w="1833" w:type="pct"/>
          </w:tcPr>
          <w:p w14:paraId="10EA944E" w14:textId="77777777" w:rsidR="000C73E8" w:rsidRPr="009F3DA3" w:rsidRDefault="000C73E8" w:rsidP="00400382">
            <w:pPr>
              <w:pStyle w:val="CellBodyBullet"/>
            </w:pPr>
            <w:r w:rsidRPr="009F3DA3">
              <w:t>A card is authorised in two or more countries during a specified period.</w:t>
            </w:r>
          </w:p>
        </w:tc>
        <w:tc>
          <w:tcPr>
            <w:tcW w:w="1795" w:type="pct"/>
          </w:tcPr>
          <w:p w14:paraId="12483A66"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77F50829"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13F4FDC5" w14:textId="77777777" w:rsidTr="00400382">
        <w:tc>
          <w:tcPr>
            <w:tcW w:w="1372" w:type="pct"/>
          </w:tcPr>
          <w:p w14:paraId="530E3506" w14:textId="77777777" w:rsidR="000C73E8" w:rsidRPr="009F3DA3" w:rsidRDefault="000C73E8" w:rsidP="00400382">
            <w:pPr>
              <w:pStyle w:val="CellBodyBullet"/>
            </w:pPr>
            <w:r w:rsidRPr="009F3DA3">
              <w:rPr>
                <w:noProof/>
              </w:rPr>
              <w:t>115_RM_AMOUNT_FITTING</w:t>
            </w:r>
          </w:p>
        </w:tc>
        <w:tc>
          <w:tcPr>
            <w:tcW w:w="1833" w:type="pct"/>
          </w:tcPr>
          <w:p w14:paraId="631502E4" w14:textId="77777777" w:rsidR="000C73E8" w:rsidRPr="009F3DA3" w:rsidRDefault="000C73E8" w:rsidP="00400382">
            <w:pPr>
              <w:pStyle w:val="CellBodyBullet"/>
            </w:pPr>
            <w:r w:rsidRPr="009F3DA3">
              <w:t>An authorisation for a large amount is performed and one or more authorisation attempts for a smaller amount follow.</w:t>
            </w:r>
          </w:p>
        </w:tc>
        <w:tc>
          <w:tcPr>
            <w:tcW w:w="1795" w:type="pct"/>
          </w:tcPr>
          <w:p w14:paraId="381CCB42"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43AE6211"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r w:rsidR="000C73E8" w:rsidRPr="009F3DA3" w14:paraId="746BA3DF" w14:textId="77777777" w:rsidTr="00400382">
        <w:tc>
          <w:tcPr>
            <w:tcW w:w="1372" w:type="pct"/>
          </w:tcPr>
          <w:p w14:paraId="38B82F01" w14:textId="77777777" w:rsidR="000C73E8" w:rsidRPr="009F3DA3" w:rsidRDefault="000C73E8" w:rsidP="00400382">
            <w:pPr>
              <w:pStyle w:val="CellBodyBullet"/>
            </w:pPr>
            <w:r w:rsidRPr="009F3DA3">
              <w:rPr>
                <w:noProof/>
              </w:rPr>
              <w:t>116_UTILIZATION</w:t>
            </w:r>
          </w:p>
        </w:tc>
        <w:tc>
          <w:tcPr>
            <w:tcW w:w="1833" w:type="pct"/>
          </w:tcPr>
          <w:p w14:paraId="0CF01B4C" w14:textId="77777777" w:rsidR="000C73E8" w:rsidRPr="009F3DA3" w:rsidRDefault="000C73E8" w:rsidP="00400382">
            <w:pPr>
              <w:pStyle w:val="CellBodyBullet"/>
            </w:pPr>
            <w:r w:rsidRPr="009F3DA3">
              <w:t>The total authorisation amount exceeds the limit set for a specific period as a percentage of the amount available.</w:t>
            </w:r>
          </w:p>
        </w:tc>
        <w:tc>
          <w:tcPr>
            <w:tcW w:w="1795" w:type="pct"/>
          </w:tcPr>
          <w:p w14:paraId="7253F598" w14:textId="77777777" w:rsidR="000C73E8" w:rsidRPr="009F3DA3" w:rsidRDefault="000C73E8" w:rsidP="00400382">
            <w:pPr>
              <w:pStyle w:val="CellBodyBullet"/>
            </w:pPr>
            <w:r w:rsidRPr="009F3DA3">
              <w:rPr>
                <w:noProof/>
              </w:rPr>
              <w:t>MAX PCNT</w:t>
            </w:r>
            <w:r w:rsidRPr="009F3DA3">
              <w:t xml:space="preserve">: </w:t>
            </w:r>
            <w:r w:rsidRPr="009F3DA3">
              <w:rPr>
                <w:noProof/>
              </w:rPr>
              <w:t>percentage of the balance specified in "Balance Type"</w:t>
            </w:r>
          </w:p>
          <w:p w14:paraId="1A01B0E5"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4DEC1197" w14:textId="77777777" w:rsidR="000C73E8" w:rsidRPr="009F3DA3" w:rsidRDefault="000C73E8" w:rsidP="00400382">
            <w:pPr>
              <w:pStyle w:val="CellBodyBullet"/>
            </w:pPr>
            <w:r w:rsidRPr="009F3DA3">
              <w:rPr>
                <w:noProof/>
              </w:rPr>
              <w:t>BALANCE_TYPE:</w:t>
            </w:r>
            <w:r w:rsidRPr="009F3DA3">
              <w:t xml:space="preserve"> </w:t>
            </w:r>
            <w:r w:rsidRPr="009F3DA3">
              <w:rPr>
                <w:noProof/>
              </w:rPr>
              <w:t>balance</w:t>
            </w:r>
          </w:p>
        </w:tc>
      </w:tr>
      <w:tr w:rsidR="000C73E8" w:rsidRPr="009F3DA3" w14:paraId="7B8F981E" w14:textId="77777777" w:rsidTr="00400382">
        <w:trPr>
          <w:cantSplit/>
        </w:trPr>
        <w:tc>
          <w:tcPr>
            <w:tcW w:w="1372" w:type="pct"/>
          </w:tcPr>
          <w:p w14:paraId="607A8FEE" w14:textId="77777777" w:rsidR="000C73E8" w:rsidRPr="009F3DA3" w:rsidRDefault="000C73E8" w:rsidP="00400382">
            <w:pPr>
              <w:pStyle w:val="CellBodyBullet"/>
            </w:pPr>
            <w:r w:rsidRPr="009F3DA3">
              <w:rPr>
                <w:noProof/>
              </w:rPr>
              <w:t>117_RM_AV_AMNT</w:t>
            </w:r>
          </w:p>
        </w:tc>
        <w:tc>
          <w:tcPr>
            <w:tcW w:w="1833" w:type="pct"/>
          </w:tcPr>
          <w:p w14:paraId="58F08948" w14:textId="77777777" w:rsidR="000C73E8" w:rsidRPr="009F3DA3" w:rsidRDefault="000C73E8" w:rsidP="00400382">
            <w:pPr>
              <w:pStyle w:val="CellBodyBullet"/>
            </w:pPr>
            <w:r w:rsidRPr="009F3DA3">
              <w:t>The total authorisation amount exceeds average expenses for the same time period.</w:t>
            </w:r>
          </w:p>
        </w:tc>
        <w:tc>
          <w:tcPr>
            <w:tcW w:w="1795" w:type="pct"/>
          </w:tcPr>
          <w:p w14:paraId="1ECF779C"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182C5718"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7815E8C4"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tc>
      </w:tr>
      <w:tr w:rsidR="000C73E8" w:rsidRPr="009F3DA3" w14:paraId="26F7D818" w14:textId="77777777" w:rsidTr="00400382">
        <w:tc>
          <w:tcPr>
            <w:tcW w:w="1372" w:type="pct"/>
          </w:tcPr>
          <w:p w14:paraId="4ECBACE9" w14:textId="77777777" w:rsidR="000C73E8" w:rsidRPr="009F3DA3" w:rsidRDefault="000C73E8" w:rsidP="00400382">
            <w:pPr>
              <w:pStyle w:val="CellBodyBullet"/>
            </w:pPr>
            <w:r w:rsidRPr="009F3DA3">
              <w:rPr>
                <w:noProof/>
              </w:rPr>
              <w:t>118_RM_AV_AMNT_MCC</w:t>
            </w:r>
          </w:p>
        </w:tc>
        <w:tc>
          <w:tcPr>
            <w:tcW w:w="1833" w:type="pct"/>
          </w:tcPr>
          <w:p w14:paraId="76B543C7" w14:textId="77777777" w:rsidR="000C73E8" w:rsidRPr="009F3DA3" w:rsidRDefault="000C73E8" w:rsidP="00400382">
            <w:pPr>
              <w:pStyle w:val="CellBodyBullet"/>
            </w:pPr>
            <w:r w:rsidRPr="009F3DA3">
              <w:t>The total amount of authorisations in a specific merchant category exceeds average expenses for the same time period.</w:t>
            </w:r>
          </w:p>
        </w:tc>
        <w:tc>
          <w:tcPr>
            <w:tcW w:w="1795" w:type="pct"/>
          </w:tcPr>
          <w:p w14:paraId="22F62108"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575DED92"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496FE6AF"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p w14:paraId="64F1AFF3" w14:textId="77777777" w:rsidR="000C73E8" w:rsidRPr="009F3DA3" w:rsidRDefault="000C73E8" w:rsidP="00400382">
            <w:pPr>
              <w:pStyle w:val="CellBodyBullet"/>
            </w:pPr>
            <w:r w:rsidRPr="009F3DA3">
              <w:rPr>
                <w:noProof/>
              </w:rPr>
              <w:t>SIG GROUP</w:t>
            </w:r>
            <w:r w:rsidRPr="009F3DA3">
              <w:t xml:space="preserve">: </w:t>
            </w:r>
            <w:r w:rsidRPr="009F3DA3">
              <w:rPr>
                <w:noProof/>
              </w:rPr>
              <w:t>group of suspicious MCC</w:t>
            </w:r>
          </w:p>
        </w:tc>
      </w:tr>
      <w:tr w:rsidR="000C73E8" w:rsidRPr="009F3DA3" w14:paraId="3472DD05" w14:textId="77777777" w:rsidTr="00400382">
        <w:tc>
          <w:tcPr>
            <w:tcW w:w="1372" w:type="pct"/>
          </w:tcPr>
          <w:p w14:paraId="0D29C9E4" w14:textId="77777777" w:rsidR="000C73E8" w:rsidRPr="009F3DA3" w:rsidRDefault="000C73E8" w:rsidP="00400382">
            <w:pPr>
              <w:pStyle w:val="CellBodyBullet"/>
            </w:pPr>
            <w:r w:rsidRPr="009F3DA3">
              <w:rPr>
                <w:noProof/>
              </w:rPr>
              <w:t>11</w:t>
            </w:r>
            <w:r w:rsidRPr="009F3DA3">
              <w:t>9</w:t>
            </w:r>
            <w:r w:rsidRPr="009F3DA3">
              <w:rPr>
                <w:noProof/>
              </w:rPr>
              <w:t>_RM_AV_AMNT_</w:t>
            </w:r>
            <w:r w:rsidRPr="009F3DA3">
              <w:t xml:space="preserve"> COUNTR</w:t>
            </w:r>
            <w:r w:rsidRPr="009F3DA3">
              <w:rPr>
                <w:noProof/>
              </w:rPr>
              <w:t>Y</w:t>
            </w:r>
          </w:p>
        </w:tc>
        <w:tc>
          <w:tcPr>
            <w:tcW w:w="1833" w:type="pct"/>
          </w:tcPr>
          <w:p w14:paraId="1732FA03" w14:textId="77777777" w:rsidR="000C73E8" w:rsidRPr="009F3DA3" w:rsidRDefault="000C73E8" w:rsidP="00400382">
            <w:pPr>
              <w:pStyle w:val="CellBodyBullet"/>
            </w:pPr>
            <w:r w:rsidRPr="009F3DA3">
              <w:t>The total amount of authorisations in specific countries exceeds average expenses for the same time period.</w:t>
            </w:r>
          </w:p>
        </w:tc>
        <w:tc>
          <w:tcPr>
            <w:tcW w:w="1795" w:type="pct"/>
          </w:tcPr>
          <w:p w14:paraId="19ADF1D3"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4122EFFD"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745D898F"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p w14:paraId="43732C2F" w14:textId="77777777" w:rsidR="000C73E8" w:rsidRPr="009F3DA3" w:rsidRDefault="000C73E8" w:rsidP="00400382">
            <w:pPr>
              <w:pStyle w:val="CellBodyBullet"/>
            </w:pPr>
            <w:r w:rsidRPr="009F3DA3">
              <w:rPr>
                <w:noProof/>
              </w:rPr>
              <w:t>AREA</w:t>
            </w:r>
            <w:r w:rsidRPr="009F3DA3">
              <w:t xml:space="preserve">: </w:t>
            </w:r>
            <w:r w:rsidRPr="009F3DA3">
              <w:rPr>
                <w:noProof/>
              </w:rPr>
              <w:t>group of suspicious countries</w:t>
            </w:r>
          </w:p>
        </w:tc>
      </w:tr>
      <w:tr w:rsidR="000C73E8" w:rsidRPr="009F3DA3" w14:paraId="73241710" w14:textId="77777777" w:rsidTr="00400382">
        <w:tc>
          <w:tcPr>
            <w:tcW w:w="1372" w:type="pct"/>
          </w:tcPr>
          <w:p w14:paraId="3595C968" w14:textId="77777777" w:rsidR="000C73E8" w:rsidRPr="009F3DA3" w:rsidRDefault="000C73E8" w:rsidP="00400382">
            <w:pPr>
              <w:pStyle w:val="CellBodyBullet"/>
            </w:pPr>
            <w:r w:rsidRPr="009F3DA3">
              <w:rPr>
                <w:noProof/>
              </w:rPr>
              <w:t>120_RM_AV_SINGLE_AMNT</w:t>
            </w:r>
          </w:p>
        </w:tc>
        <w:tc>
          <w:tcPr>
            <w:tcW w:w="1833" w:type="pct"/>
          </w:tcPr>
          <w:p w14:paraId="4E5C6449" w14:textId="77777777" w:rsidR="000C73E8" w:rsidRPr="009F3DA3" w:rsidRDefault="000C73E8" w:rsidP="00400382">
            <w:pPr>
              <w:pStyle w:val="CellBodyBullet"/>
            </w:pPr>
            <w:r w:rsidRPr="009F3DA3">
              <w:t>Separate authorisation amounts exceed the average transaction amount for previous cycles.</w:t>
            </w:r>
          </w:p>
        </w:tc>
        <w:tc>
          <w:tcPr>
            <w:tcW w:w="1795" w:type="pct"/>
          </w:tcPr>
          <w:p w14:paraId="498025A0"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5430548C"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5D286E80"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tc>
      </w:tr>
      <w:tr w:rsidR="000C73E8" w:rsidRPr="009F3DA3" w14:paraId="4AAE6C92" w14:textId="77777777" w:rsidTr="00400382">
        <w:tc>
          <w:tcPr>
            <w:tcW w:w="1372" w:type="pct"/>
          </w:tcPr>
          <w:p w14:paraId="4A95B699" w14:textId="77777777" w:rsidR="000C73E8" w:rsidRPr="009F3DA3" w:rsidRDefault="000C73E8" w:rsidP="00400382">
            <w:pPr>
              <w:pStyle w:val="CellBodyBullet"/>
            </w:pPr>
            <w:r w:rsidRPr="009F3DA3">
              <w:rPr>
                <w:noProof/>
              </w:rPr>
              <w:t>121_ RM_AV_SINGLE_AMNT_MCC</w:t>
            </w:r>
          </w:p>
        </w:tc>
        <w:tc>
          <w:tcPr>
            <w:tcW w:w="1833" w:type="pct"/>
          </w:tcPr>
          <w:p w14:paraId="6C8AFA19" w14:textId="77777777" w:rsidR="000C73E8" w:rsidRPr="009F3DA3" w:rsidRDefault="000C73E8" w:rsidP="00400382">
            <w:pPr>
              <w:pStyle w:val="CellBodyBullet"/>
            </w:pPr>
            <w:r w:rsidRPr="009F3DA3">
              <w:t xml:space="preserve">Separate authorisation amounts in a specific merchant category exceed </w:t>
            </w:r>
            <w:r w:rsidRPr="009F3DA3">
              <w:lastRenderedPageBreak/>
              <w:t>the average transaction amount for previous cycles.</w:t>
            </w:r>
          </w:p>
        </w:tc>
        <w:tc>
          <w:tcPr>
            <w:tcW w:w="1795" w:type="pct"/>
          </w:tcPr>
          <w:p w14:paraId="2AA98E37" w14:textId="77777777" w:rsidR="000C73E8" w:rsidRPr="009F3DA3" w:rsidRDefault="000C73E8" w:rsidP="00400382">
            <w:pPr>
              <w:pStyle w:val="CellBodyBullet"/>
            </w:pPr>
            <w:r w:rsidRPr="009F3DA3">
              <w:rPr>
                <w:noProof/>
              </w:rPr>
              <w:lastRenderedPageBreak/>
              <w:t>MAX PCNT</w:t>
            </w:r>
            <w:r w:rsidRPr="009F3DA3">
              <w:t xml:space="preserve">: </w:t>
            </w:r>
            <w:r w:rsidRPr="009F3DA3">
              <w:rPr>
                <w:noProof/>
              </w:rPr>
              <w:t>excess percentage</w:t>
            </w:r>
          </w:p>
          <w:p w14:paraId="45C194A5" w14:textId="77777777" w:rsidR="000C73E8" w:rsidRPr="009F3DA3" w:rsidRDefault="000C73E8" w:rsidP="00400382">
            <w:pPr>
              <w:pStyle w:val="CellBodyBullet"/>
            </w:pPr>
            <w:r w:rsidRPr="009F3DA3">
              <w:rPr>
                <w:noProof/>
              </w:rPr>
              <w:lastRenderedPageBreak/>
              <w:t>PERIOD and PERIOD TYPE</w:t>
            </w:r>
            <w:r w:rsidRPr="009F3DA3">
              <w:t xml:space="preserve">: </w:t>
            </w:r>
            <w:r w:rsidRPr="009F3DA3">
              <w:rPr>
                <w:noProof/>
              </w:rPr>
              <w:t>limitation period</w:t>
            </w:r>
          </w:p>
          <w:p w14:paraId="2E704E6A"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p w14:paraId="257D157F" w14:textId="77777777" w:rsidR="000C73E8" w:rsidRPr="009F3DA3" w:rsidRDefault="000C73E8" w:rsidP="00400382">
            <w:pPr>
              <w:pStyle w:val="CellBodyBullet"/>
            </w:pPr>
            <w:r w:rsidRPr="009F3DA3">
              <w:rPr>
                <w:noProof/>
              </w:rPr>
              <w:t>SIG GROUP</w:t>
            </w:r>
            <w:r w:rsidRPr="009F3DA3">
              <w:t xml:space="preserve">: </w:t>
            </w:r>
            <w:r w:rsidRPr="009F3DA3">
              <w:rPr>
                <w:noProof/>
              </w:rPr>
              <w:t>group of suspicious MCC</w:t>
            </w:r>
          </w:p>
        </w:tc>
      </w:tr>
      <w:tr w:rsidR="000C73E8" w:rsidRPr="009F3DA3" w14:paraId="305D19E8" w14:textId="77777777" w:rsidTr="00400382">
        <w:trPr>
          <w:cantSplit/>
        </w:trPr>
        <w:tc>
          <w:tcPr>
            <w:tcW w:w="1372" w:type="pct"/>
          </w:tcPr>
          <w:p w14:paraId="2088092A" w14:textId="77777777" w:rsidR="000C73E8" w:rsidRPr="009F3DA3" w:rsidRDefault="000C73E8" w:rsidP="00400382">
            <w:pPr>
              <w:pStyle w:val="CellBodyBullet"/>
            </w:pPr>
            <w:r w:rsidRPr="009F3DA3">
              <w:rPr>
                <w:noProof/>
              </w:rPr>
              <w:lastRenderedPageBreak/>
              <w:t>122_RM_AV_SINGLE_AMNT_COUNTRY</w:t>
            </w:r>
          </w:p>
        </w:tc>
        <w:tc>
          <w:tcPr>
            <w:tcW w:w="1833" w:type="pct"/>
          </w:tcPr>
          <w:p w14:paraId="1DD447DB" w14:textId="77777777" w:rsidR="000C73E8" w:rsidRPr="009F3DA3" w:rsidRDefault="000C73E8" w:rsidP="00400382">
            <w:pPr>
              <w:pStyle w:val="CellBodyBullet"/>
            </w:pPr>
            <w:r w:rsidRPr="009F3DA3">
              <w:t>Separate authorisation amounts in specific countries exceed the average transaction amount for previous cycles.</w:t>
            </w:r>
          </w:p>
        </w:tc>
        <w:tc>
          <w:tcPr>
            <w:tcW w:w="1795" w:type="pct"/>
          </w:tcPr>
          <w:p w14:paraId="73D56DDA"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5DE44778"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1996A96D"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p w14:paraId="43EE847A" w14:textId="77777777" w:rsidR="000C73E8" w:rsidRPr="009F3DA3" w:rsidRDefault="000C73E8" w:rsidP="00400382">
            <w:pPr>
              <w:pStyle w:val="CellBodyBullet"/>
            </w:pPr>
            <w:r w:rsidRPr="009F3DA3">
              <w:rPr>
                <w:noProof/>
              </w:rPr>
              <w:t>AREA</w:t>
            </w:r>
            <w:r w:rsidRPr="009F3DA3">
              <w:t xml:space="preserve">: </w:t>
            </w:r>
            <w:r w:rsidRPr="009F3DA3">
              <w:rPr>
                <w:noProof/>
              </w:rPr>
              <w:t>group of suspicious countries</w:t>
            </w:r>
          </w:p>
        </w:tc>
      </w:tr>
      <w:tr w:rsidR="000C73E8" w:rsidRPr="009F3DA3" w14:paraId="43925A2D" w14:textId="77777777" w:rsidTr="00400382">
        <w:trPr>
          <w:cantSplit/>
        </w:trPr>
        <w:tc>
          <w:tcPr>
            <w:tcW w:w="1372" w:type="pct"/>
          </w:tcPr>
          <w:p w14:paraId="7EB7AE19" w14:textId="77777777" w:rsidR="000C73E8" w:rsidRPr="009F3DA3" w:rsidRDefault="000C73E8" w:rsidP="00400382">
            <w:pPr>
              <w:pStyle w:val="CellBodyBullet"/>
            </w:pPr>
            <w:r w:rsidRPr="009F3DA3">
              <w:rPr>
                <w:noProof/>
              </w:rPr>
              <w:t>123_RM_NUM_AV</w:t>
            </w:r>
          </w:p>
        </w:tc>
        <w:tc>
          <w:tcPr>
            <w:tcW w:w="1833" w:type="pct"/>
          </w:tcPr>
          <w:p w14:paraId="679EE699" w14:textId="77777777" w:rsidR="000C73E8" w:rsidRPr="009F3DA3" w:rsidRDefault="000C73E8" w:rsidP="00400382">
            <w:pPr>
              <w:pStyle w:val="CellBodyBullet"/>
            </w:pPr>
            <w:r w:rsidRPr="009F3DA3">
              <w:t>The total number of authorisations exceeds the average number of authorisations for the same time period.</w:t>
            </w:r>
          </w:p>
        </w:tc>
        <w:tc>
          <w:tcPr>
            <w:tcW w:w="1795" w:type="pct"/>
          </w:tcPr>
          <w:p w14:paraId="56015C9D"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0D4AD57F"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0AED102E"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tc>
      </w:tr>
      <w:tr w:rsidR="000C73E8" w:rsidRPr="009F3DA3" w14:paraId="06A91899" w14:textId="77777777" w:rsidTr="00400382">
        <w:tc>
          <w:tcPr>
            <w:tcW w:w="1372" w:type="pct"/>
          </w:tcPr>
          <w:p w14:paraId="609A434B" w14:textId="77777777" w:rsidR="000C73E8" w:rsidRPr="009F3DA3" w:rsidRDefault="000C73E8" w:rsidP="00400382">
            <w:pPr>
              <w:pStyle w:val="CellBodyBullet"/>
            </w:pPr>
            <w:r w:rsidRPr="009F3DA3">
              <w:rPr>
                <w:noProof/>
              </w:rPr>
              <w:t>124_RM_NUM_MCC_AV</w:t>
            </w:r>
          </w:p>
        </w:tc>
        <w:tc>
          <w:tcPr>
            <w:tcW w:w="1833" w:type="pct"/>
          </w:tcPr>
          <w:p w14:paraId="19147103" w14:textId="77777777" w:rsidR="000C73E8" w:rsidRPr="009F3DA3" w:rsidRDefault="000C73E8" w:rsidP="00400382">
            <w:pPr>
              <w:pStyle w:val="CellBodyBullet"/>
            </w:pPr>
            <w:r w:rsidRPr="009F3DA3">
              <w:t>The total number of authorisations exceeds the average number of authorisations for the same time period in a specific MCC.</w:t>
            </w:r>
          </w:p>
        </w:tc>
        <w:tc>
          <w:tcPr>
            <w:tcW w:w="1795" w:type="pct"/>
          </w:tcPr>
          <w:p w14:paraId="40402E9F" w14:textId="77777777" w:rsidR="000C73E8" w:rsidRPr="009F3DA3" w:rsidRDefault="000C73E8" w:rsidP="00400382">
            <w:pPr>
              <w:pStyle w:val="CellBodyBullet"/>
            </w:pPr>
            <w:r w:rsidRPr="009F3DA3">
              <w:rPr>
                <w:noProof/>
              </w:rPr>
              <w:t>MAX PCNT</w:t>
            </w:r>
            <w:r w:rsidRPr="009F3DA3">
              <w:t xml:space="preserve">: </w:t>
            </w:r>
            <w:r w:rsidRPr="009F3DA3">
              <w:rPr>
                <w:noProof/>
              </w:rPr>
              <w:t>excess percentage</w:t>
            </w:r>
          </w:p>
          <w:p w14:paraId="79495BE1"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p w14:paraId="0E56C9F1" w14:textId="77777777" w:rsidR="000C73E8" w:rsidRPr="009F3DA3" w:rsidRDefault="000C73E8" w:rsidP="00400382">
            <w:pPr>
              <w:pStyle w:val="CellBodyBullet"/>
            </w:pPr>
            <w:r w:rsidRPr="009F3DA3">
              <w:t>C</w:t>
            </w:r>
            <w:r w:rsidRPr="009F3DA3">
              <w:rPr>
                <w:noProof/>
              </w:rPr>
              <w:t>Y</w:t>
            </w:r>
            <w:r w:rsidRPr="009F3DA3">
              <w:t xml:space="preserve">CLES: </w:t>
            </w:r>
            <w:r w:rsidRPr="009F3DA3">
              <w:rPr>
                <w:noProof/>
              </w:rPr>
              <w:t>number of cycles for calculation</w:t>
            </w:r>
          </w:p>
          <w:p w14:paraId="328DD820" w14:textId="77777777" w:rsidR="000C73E8" w:rsidRPr="009F3DA3" w:rsidRDefault="000C73E8" w:rsidP="00400382">
            <w:pPr>
              <w:pStyle w:val="CellBodyBullet"/>
            </w:pPr>
            <w:r w:rsidRPr="009F3DA3">
              <w:rPr>
                <w:noProof/>
              </w:rPr>
              <w:t>SIC GROUP</w:t>
            </w:r>
            <w:r w:rsidRPr="009F3DA3">
              <w:t xml:space="preserve">: </w:t>
            </w:r>
            <w:r w:rsidRPr="009F3DA3">
              <w:rPr>
                <w:noProof/>
              </w:rPr>
              <w:t>group of suspicious MCC</w:t>
            </w:r>
          </w:p>
        </w:tc>
      </w:tr>
      <w:tr w:rsidR="000C73E8" w:rsidRPr="009F3DA3" w14:paraId="157AA342" w14:textId="77777777" w:rsidTr="00400382">
        <w:tc>
          <w:tcPr>
            <w:tcW w:w="1372" w:type="pct"/>
          </w:tcPr>
          <w:p w14:paraId="20215850" w14:textId="77777777" w:rsidR="000C73E8" w:rsidRPr="009F3DA3" w:rsidRDefault="000C73E8" w:rsidP="00400382">
            <w:pPr>
              <w:pStyle w:val="CellBodyBullet"/>
            </w:pPr>
            <w:r w:rsidRPr="009F3DA3">
              <w:rPr>
                <w:noProof/>
              </w:rPr>
              <w:t>125_RM_INVALID_EXPIRY_DATE</w:t>
            </w:r>
          </w:p>
        </w:tc>
        <w:tc>
          <w:tcPr>
            <w:tcW w:w="1833" w:type="pct"/>
          </w:tcPr>
          <w:p w14:paraId="3A45A76A" w14:textId="77777777" w:rsidR="000C73E8" w:rsidRPr="009F3DA3" w:rsidRDefault="000C73E8" w:rsidP="00400382">
            <w:pPr>
              <w:pStyle w:val="CellBodyBullet"/>
            </w:pPr>
            <w:r w:rsidRPr="009F3DA3">
              <w:t>Number of requests with an invalid card expiration date for a specified period</w:t>
            </w:r>
          </w:p>
        </w:tc>
        <w:tc>
          <w:tcPr>
            <w:tcW w:w="1795" w:type="pct"/>
          </w:tcPr>
          <w:p w14:paraId="1D3469BF" w14:textId="77777777" w:rsidR="000C73E8" w:rsidRPr="009F3DA3" w:rsidRDefault="000C73E8" w:rsidP="00400382">
            <w:pPr>
              <w:pStyle w:val="CellBodyBullet"/>
            </w:pPr>
            <w:r w:rsidRPr="009F3DA3">
              <w:rPr>
                <w:noProof/>
              </w:rPr>
              <w:t>MAX</w:t>
            </w:r>
            <w:r w:rsidRPr="009F3DA3">
              <w:t xml:space="preserve"> #: </w:t>
            </w:r>
            <w:r w:rsidRPr="009F3DA3">
              <w:rPr>
                <w:noProof/>
              </w:rPr>
              <w:t>maximum number of transactions</w:t>
            </w:r>
          </w:p>
          <w:p w14:paraId="7EC98EDD" w14:textId="77777777" w:rsidR="000C73E8" w:rsidRPr="009F3DA3" w:rsidRDefault="000C73E8" w:rsidP="00400382">
            <w:pPr>
              <w:pStyle w:val="CellBodyBullet"/>
            </w:pPr>
            <w:r w:rsidRPr="009F3DA3">
              <w:rPr>
                <w:noProof/>
              </w:rPr>
              <w:t>PERIOD and PERIOD TYPE</w:t>
            </w:r>
            <w:r w:rsidRPr="009F3DA3">
              <w:t xml:space="preserve">: </w:t>
            </w:r>
            <w:r w:rsidRPr="009F3DA3">
              <w:rPr>
                <w:noProof/>
              </w:rPr>
              <w:t>limitation period</w:t>
            </w:r>
          </w:p>
        </w:tc>
      </w:tr>
    </w:tbl>
    <w:p w14:paraId="1CD5CEE8" w14:textId="77777777" w:rsidR="000C73E8" w:rsidRPr="009F3DA3" w:rsidRDefault="000C73E8" w:rsidP="000C73E8">
      <w:pPr>
        <w:pStyle w:val="BodyText"/>
        <w:ind w:left="900"/>
        <w:jc w:val="both"/>
      </w:pPr>
    </w:p>
    <w:p w14:paraId="516F4909" w14:textId="77777777" w:rsidR="000C73E8" w:rsidRPr="009F3DA3" w:rsidRDefault="000C73E8" w:rsidP="000C73E8">
      <w:pPr>
        <w:pStyle w:val="BodyTextBullet0"/>
      </w:pPr>
      <w:r w:rsidRPr="009F3DA3">
        <w:t>Rule Analysis can be performed as a batch process on the back up db in order to avoid consuming resources from the production system. Rules can be simulated before application to the production system on the test platform to verify performance.</w:t>
      </w:r>
    </w:p>
    <w:p w14:paraId="3551C54C" w14:textId="77777777" w:rsidR="000C73E8" w:rsidRPr="009F3DA3" w:rsidRDefault="000C73E8" w:rsidP="000C73E8">
      <w:pPr>
        <w:pStyle w:val="BodyTextBullet0"/>
      </w:pPr>
    </w:p>
    <w:p w14:paraId="1D0AC516" w14:textId="77777777" w:rsidR="000C73E8" w:rsidRPr="009F3DA3" w:rsidRDefault="000C73E8" w:rsidP="000C73E8">
      <w:pPr>
        <w:pStyle w:val="Heading3"/>
      </w:pPr>
      <w:bookmarkStart w:id="1201" w:name="_Toc503283597"/>
      <w:r w:rsidRPr="009F3DA3">
        <w:t>Risk Reports</w:t>
      </w:r>
      <w:bookmarkEnd w:id="1201"/>
    </w:p>
    <w:p w14:paraId="4137939D" w14:textId="77777777" w:rsidR="000C73E8" w:rsidRPr="009F3DA3" w:rsidRDefault="000C73E8" w:rsidP="000C73E8">
      <w:pPr>
        <w:pStyle w:val="BodyTextBullet0"/>
      </w:pPr>
      <w:r w:rsidRPr="009F3DA3">
        <w:t xml:space="preserve">WAY4 provides a set of standard reports for Risk Monitoring including: </w:t>
      </w:r>
    </w:p>
    <w:p w14:paraId="0C26D7D6" w14:textId="77777777" w:rsidR="000C73E8" w:rsidRPr="009F3DA3" w:rsidRDefault="000C73E8" w:rsidP="00737E58">
      <w:pPr>
        <w:pStyle w:val="BodyTextBullet0"/>
        <w:numPr>
          <w:ilvl w:val="0"/>
          <w:numId w:val="30"/>
        </w:numPr>
      </w:pPr>
      <w:r w:rsidRPr="009F3DA3">
        <w:t xml:space="preserve">Daily Authorization Monitoring Parameters </w:t>
      </w:r>
    </w:p>
    <w:p w14:paraId="4932F280" w14:textId="77777777" w:rsidR="000C73E8" w:rsidRPr="009F3DA3" w:rsidRDefault="000C73E8" w:rsidP="00737E58">
      <w:pPr>
        <w:pStyle w:val="BodyTextBullet0"/>
        <w:numPr>
          <w:ilvl w:val="0"/>
          <w:numId w:val="30"/>
        </w:numPr>
      </w:pPr>
      <w:r w:rsidRPr="009F3DA3">
        <w:t xml:space="preserve">Total number of authorisations exceeds pre-defined limits in a given period </w:t>
      </w:r>
    </w:p>
    <w:p w14:paraId="428DF676" w14:textId="77777777" w:rsidR="000C73E8" w:rsidRPr="009F3DA3" w:rsidRDefault="000C73E8" w:rsidP="00737E58">
      <w:pPr>
        <w:pStyle w:val="BodyTextBullet0"/>
        <w:numPr>
          <w:ilvl w:val="0"/>
          <w:numId w:val="30"/>
        </w:numPr>
      </w:pPr>
      <w:r w:rsidRPr="009F3DA3">
        <w:t xml:space="preserve">Total number of authorisations exceeds pre-defined limits in a given period in a specific MCC </w:t>
      </w:r>
    </w:p>
    <w:p w14:paraId="5B34DE2A" w14:textId="77777777" w:rsidR="000C73E8" w:rsidRPr="009F3DA3" w:rsidRDefault="000C73E8" w:rsidP="00737E58">
      <w:pPr>
        <w:pStyle w:val="BodyTextBullet0"/>
        <w:numPr>
          <w:ilvl w:val="0"/>
          <w:numId w:val="30"/>
        </w:numPr>
      </w:pPr>
      <w:r w:rsidRPr="009F3DA3">
        <w:t xml:space="preserve">Total number of authorisations exceeds pre-defined limits in a given time in the same merchant </w:t>
      </w:r>
    </w:p>
    <w:p w14:paraId="163BCE2C" w14:textId="77777777" w:rsidR="000C73E8" w:rsidRPr="009F3DA3" w:rsidRDefault="000C73E8" w:rsidP="00737E58">
      <w:pPr>
        <w:pStyle w:val="BodyTextBullet0"/>
        <w:numPr>
          <w:ilvl w:val="0"/>
          <w:numId w:val="30"/>
        </w:numPr>
      </w:pPr>
      <w:r w:rsidRPr="009F3DA3">
        <w:t xml:space="preserve">Total number of authorisations exceeds pre-defined limits in a given period in a specific country </w:t>
      </w:r>
    </w:p>
    <w:p w14:paraId="0F612A74" w14:textId="77777777" w:rsidR="000C73E8" w:rsidRPr="009F3DA3" w:rsidRDefault="000C73E8" w:rsidP="00737E58">
      <w:pPr>
        <w:pStyle w:val="BodyTextBullet0"/>
        <w:numPr>
          <w:ilvl w:val="0"/>
          <w:numId w:val="30"/>
        </w:numPr>
      </w:pPr>
      <w:r w:rsidRPr="009F3DA3">
        <w:lastRenderedPageBreak/>
        <w:t>Total authorization value exceeds the limit pre-set for a certain period as a percentage of the available amount</w:t>
      </w:r>
    </w:p>
    <w:p w14:paraId="1DA66E06" w14:textId="77777777" w:rsidR="000C73E8" w:rsidRPr="009F3DA3" w:rsidRDefault="000C73E8" w:rsidP="00737E58">
      <w:pPr>
        <w:pStyle w:val="BodyTextBullet0"/>
        <w:numPr>
          <w:ilvl w:val="0"/>
          <w:numId w:val="30"/>
        </w:numPr>
      </w:pPr>
      <w:r w:rsidRPr="009F3DA3">
        <w:t>Total number of invalid PIN attempts in a pre-determined period</w:t>
      </w:r>
    </w:p>
    <w:p w14:paraId="14D79368" w14:textId="77777777" w:rsidR="000C73E8" w:rsidRPr="009F3DA3" w:rsidRDefault="000C73E8" w:rsidP="00737E58">
      <w:pPr>
        <w:pStyle w:val="BodyTextBullet0"/>
        <w:numPr>
          <w:ilvl w:val="0"/>
          <w:numId w:val="30"/>
        </w:numPr>
      </w:pPr>
      <w:r w:rsidRPr="009F3DA3">
        <w:t>Total number of POS 02 transactions received in a pre-determined time</w:t>
      </w:r>
    </w:p>
    <w:p w14:paraId="2D3EAB3D" w14:textId="77777777" w:rsidR="000C73E8" w:rsidRPr="009F3DA3" w:rsidRDefault="000C73E8" w:rsidP="00737E58">
      <w:pPr>
        <w:pStyle w:val="BodyTextBullet0"/>
        <w:numPr>
          <w:ilvl w:val="0"/>
          <w:numId w:val="30"/>
        </w:numPr>
      </w:pPr>
      <w:r w:rsidRPr="009F3DA3">
        <w:t>Total authorisation value exceeds pre-determined limit in a pre-determined time</w:t>
      </w:r>
    </w:p>
    <w:p w14:paraId="583C0E50" w14:textId="77777777" w:rsidR="000C73E8" w:rsidRPr="009F3DA3" w:rsidRDefault="000C73E8" w:rsidP="00737E58">
      <w:pPr>
        <w:pStyle w:val="BodyTextBullet0"/>
        <w:numPr>
          <w:ilvl w:val="0"/>
          <w:numId w:val="30"/>
        </w:numPr>
      </w:pPr>
      <w:r w:rsidRPr="009F3DA3">
        <w:t>Total authorisation value exceeds pre-determined limit in a pre-determined time in specific MCC's</w:t>
      </w:r>
    </w:p>
    <w:p w14:paraId="12FDF406" w14:textId="77777777" w:rsidR="000C73E8" w:rsidRPr="009F3DA3" w:rsidRDefault="000C73E8" w:rsidP="00737E58">
      <w:pPr>
        <w:pStyle w:val="BodyTextBullet0"/>
        <w:numPr>
          <w:ilvl w:val="0"/>
          <w:numId w:val="30"/>
        </w:numPr>
      </w:pPr>
      <w:r w:rsidRPr="009F3DA3">
        <w:t>Total authorisation value exceeds pre-determined limit in a pre-determined time in specific country</w:t>
      </w:r>
    </w:p>
    <w:p w14:paraId="33873F4E" w14:textId="77777777" w:rsidR="000C73E8" w:rsidRPr="009F3DA3" w:rsidRDefault="000C73E8" w:rsidP="00737E58">
      <w:pPr>
        <w:pStyle w:val="BodyTextBullet0"/>
        <w:numPr>
          <w:ilvl w:val="0"/>
          <w:numId w:val="30"/>
        </w:numPr>
      </w:pPr>
      <w:r w:rsidRPr="009F3DA3">
        <w:t>Individual authorisations exceed pre-defined limit</w:t>
      </w:r>
    </w:p>
    <w:p w14:paraId="669464DB" w14:textId="77777777" w:rsidR="000C73E8" w:rsidRPr="009F3DA3" w:rsidRDefault="000C73E8" w:rsidP="00737E58">
      <w:pPr>
        <w:pStyle w:val="BodyTextBullet0"/>
        <w:numPr>
          <w:ilvl w:val="0"/>
          <w:numId w:val="30"/>
        </w:numPr>
      </w:pPr>
      <w:r w:rsidRPr="009F3DA3">
        <w:t xml:space="preserve">Individual authorisations exceed pre-defined limit in specific MCC </w:t>
      </w:r>
    </w:p>
    <w:p w14:paraId="65EE175F" w14:textId="77777777" w:rsidR="000C73E8" w:rsidRPr="009F3DA3" w:rsidRDefault="000C73E8" w:rsidP="00737E58">
      <w:pPr>
        <w:pStyle w:val="BodyTextBullet0"/>
        <w:numPr>
          <w:ilvl w:val="0"/>
          <w:numId w:val="30"/>
        </w:numPr>
      </w:pPr>
      <w:r w:rsidRPr="009F3DA3">
        <w:t xml:space="preserve">Individual authorisations exceed pre-defined limit in specific Country </w:t>
      </w:r>
    </w:p>
    <w:p w14:paraId="7A039457" w14:textId="77777777" w:rsidR="000C73E8" w:rsidRPr="009F3DA3" w:rsidRDefault="000C73E8" w:rsidP="00737E58">
      <w:pPr>
        <w:pStyle w:val="BodyTextBullet0"/>
        <w:numPr>
          <w:ilvl w:val="0"/>
          <w:numId w:val="30"/>
        </w:numPr>
      </w:pPr>
      <w:r w:rsidRPr="009F3DA3">
        <w:t xml:space="preserve">The percentage of Key Entered authorisations as a percentage of all authorisations, within a defined period exceeds a pre-determined limit </w:t>
      </w:r>
    </w:p>
    <w:p w14:paraId="765EBEF8" w14:textId="77777777" w:rsidR="000C73E8" w:rsidRPr="009F3DA3" w:rsidRDefault="000C73E8" w:rsidP="00737E58">
      <w:pPr>
        <w:pStyle w:val="BodyTextBullet0"/>
        <w:numPr>
          <w:ilvl w:val="0"/>
          <w:numId w:val="30"/>
        </w:numPr>
      </w:pPr>
      <w:r w:rsidRPr="009F3DA3">
        <w:t xml:space="preserve">The percentage utilisation of available "to spend" in a pre-determined period </w:t>
      </w:r>
    </w:p>
    <w:p w14:paraId="2BD1298E" w14:textId="77777777" w:rsidR="000C73E8" w:rsidRPr="009F3DA3" w:rsidRDefault="000C73E8" w:rsidP="00737E58">
      <w:pPr>
        <w:pStyle w:val="BodyTextBullet0"/>
        <w:numPr>
          <w:ilvl w:val="0"/>
          <w:numId w:val="30"/>
        </w:numPr>
      </w:pPr>
      <w:r w:rsidRPr="009F3DA3">
        <w:t xml:space="preserve">Any card with authorisations in 2 or more countries in pre-determined time period </w:t>
      </w:r>
    </w:p>
    <w:p w14:paraId="1233F100" w14:textId="77777777" w:rsidR="000C73E8" w:rsidRDefault="000C73E8" w:rsidP="00737E58">
      <w:pPr>
        <w:pStyle w:val="BodyTextBullet0"/>
        <w:numPr>
          <w:ilvl w:val="0"/>
          <w:numId w:val="30"/>
        </w:numPr>
      </w:pPr>
      <w:r w:rsidRPr="009F3DA3">
        <w:t>Any card with high value authorisations proceeded by one or more declined authorisation attempts with x% of the original authorisation value</w:t>
      </w:r>
    </w:p>
    <w:p w14:paraId="6DB13A41" w14:textId="77777777" w:rsidR="000C73E8" w:rsidRPr="009F3DA3" w:rsidRDefault="000C73E8" w:rsidP="000C73E8">
      <w:pPr>
        <w:pStyle w:val="BodyTextBullet0"/>
        <w:ind w:left="720"/>
      </w:pPr>
    </w:p>
    <w:p w14:paraId="4314C4BA" w14:textId="62501862" w:rsidR="000C73E8" w:rsidRPr="009F3DA3" w:rsidRDefault="000C73E8" w:rsidP="000C73E8">
      <w:pPr>
        <w:pStyle w:val="BodyTextBullet0"/>
      </w:pPr>
      <w:r w:rsidRPr="009F3DA3">
        <w:t>Additional reports can be defined and configured in WAY4 as needed</w:t>
      </w:r>
      <w:r>
        <w:t xml:space="preserve"> at any time by </w:t>
      </w:r>
      <w:r w:rsidR="001830BF">
        <w:t xml:space="preserve">ORIENT COMMERCIAL BANK </w:t>
      </w:r>
      <w:r>
        <w:t>staff</w:t>
      </w:r>
      <w:r w:rsidRPr="009F3DA3">
        <w:t xml:space="preserve">. </w:t>
      </w:r>
    </w:p>
    <w:p w14:paraId="0ECBE9D1" w14:textId="77777777" w:rsidR="000C73E8" w:rsidRPr="009F3DA3" w:rsidRDefault="000C73E8" w:rsidP="000C73E8">
      <w:pPr>
        <w:pStyle w:val="BodyTextBullet0"/>
      </w:pPr>
    </w:p>
    <w:p w14:paraId="3FD5AD06" w14:textId="77777777" w:rsidR="000C73E8" w:rsidRPr="009F3DA3" w:rsidRDefault="000C73E8" w:rsidP="000C73E8">
      <w:pPr>
        <w:pStyle w:val="Heading3"/>
      </w:pPr>
      <w:bookmarkStart w:id="1202" w:name="_Toc503283598"/>
      <w:r w:rsidRPr="009F3DA3">
        <w:t>Alerting</w:t>
      </w:r>
      <w:bookmarkEnd w:id="1202"/>
    </w:p>
    <w:p w14:paraId="035B9E91" w14:textId="77777777" w:rsidR="000C73E8" w:rsidRPr="009F3DA3" w:rsidRDefault="000C73E8" w:rsidP="000C73E8">
      <w:pPr>
        <w:pStyle w:val="BodyTextBullet0"/>
      </w:pPr>
      <w:r w:rsidRPr="009F3DA3">
        <w:t>WAY4 is capable of configuring notification for Risk Management rules violation via E-mail or SMS to system administrators. This functionality is provided as out-of-the-box configuration.</w:t>
      </w:r>
    </w:p>
    <w:p w14:paraId="6CDEDCEA" w14:textId="77777777" w:rsidR="000C73E8" w:rsidRDefault="000C73E8" w:rsidP="000C73E8">
      <w:pPr>
        <w:pStyle w:val="BodyTextBullet0"/>
      </w:pPr>
      <w:r w:rsidRPr="009F3DA3">
        <w:t xml:space="preserve">WAY4 can also send encrypted email to related institutions can be send to notify them of any fraud related activity. </w:t>
      </w:r>
    </w:p>
    <w:p w14:paraId="3CCDFEB6" w14:textId="77777777" w:rsidR="000C73E8" w:rsidRDefault="000C73E8" w:rsidP="000C73E8">
      <w:pPr>
        <w:pStyle w:val="BodyTextBullet0"/>
      </w:pPr>
    </w:p>
    <w:p w14:paraId="45B14FC7" w14:textId="77777777" w:rsidR="000C73E8" w:rsidRDefault="000C73E8" w:rsidP="000C73E8">
      <w:pPr>
        <w:pStyle w:val="Heading3"/>
      </w:pPr>
      <w:bookmarkStart w:id="1203" w:name="_Toc503283599"/>
      <w:r>
        <w:t>White List</w:t>
      </w:r>
      <w:bookmarkEnd w:id="1203"/>
    </w:p>
    <w:p w14:paraId="3E4E5FF5" w14:textId="459397C6" w:rsidR="000C73E8" w:rsidRDefault="000C73E8" w:rsidP="000C73E8">
      <w:pPr>
        <w:pStyle w:val="BodyTextBullet0"/>
      </w:pPr>
      <w:r w:rsidRPr="00125204">
        <w:t>WAY4 can have a ‘white list’ of cards on which risk management rules will not apply.</w:t>
      </w:r>
      <w:r>
        <w:t xml:space="preserve"> </w:t>
      </w:r>
      <w:r w:rsidRPr="00125204">
        <w:t xml:space="preserve">Cards will be added to this list by </w:t>
      </w:r>
      <w:r w:rsidR="001830BF">
        <w:t xml:space="preserve">ORIENT COMMERCIAL BANK </w:t>
      </w:r>
      <w:r w:rsidRPr="00125204">
        <w:t>by generating a file in standard WAY4 format (WAY4 XML Advanced Application) a</w:t>
      </w:r>
      <w:r>
        <w:t>nd uploading the cards into WAY4 or manually</w:t>
      </w:r>
      <w:r w:rsidRPr="00125204">
        <w:t>.</w:t>
      </w:r>
    </w:p>
    <w:p w14:paraId="7EFDE55D" w14:textId="77777777" w:rsidR="000C73E8" w:rsidRDefault="000C73E8" w:rsidP="000C73E8">
      <w:pPr>
        <w:pStyle w:val="Heading3"/>
      </w:pPr>
      <w:bookmarkStart w:id="1204" w:name="_Toc436312134"/>
      <w:bookmarkStart w:id="1205" w:name="_Toc503283600"/>
      <w:bookmarkEnd w:id="1204"/>
      <w:r>
        <w:lastRenderedPageBreak/>
        <w:t>Fraudulent Attack</w:t>
      </w:r>
      <w:bookmarkEnd w:id="1205"/>
    </w:p>
    <w:p w14:paraId="54C2B224" w14:textId="0CB54349" w:rsidR="000C73E8" w:rsidRPr="00FC40A9" w:rsidRDefault="000C73E8" w:rsidP="00F02EB0">
      <w:pPr>
        <w:jc w:val="both"/>
        <w:rPr>
          <w:rFonts w:asciiTheme="minorHAnsi" w:hAnsiTheme="minorHAnsi" w:cstheme="minorHAnsi"/>
          <w:szCs w:val="22"/>
        </w:rPr>
      </w:pPr>
      <w:r>
        <w:t>WAY4 will be have a special monitoring screen configured which will show the percentage of success operations for the last hour (in green) and percentage of declined operations by response code (in red). This form will be provided during implementation using the WAY4 form designer (out-of-the-box functionality.</w:t>
      </w:r>
      <w:bookmarkStart w:id="1206" w:name="bookmark4"/>
      <w:bookmarkStart w:id="1207" w:name="bookmark6"/>
      <w:bookmarkEnd w:id="1206"/>
      <w:bookmarkEnd w:id="1207"/>
    </w:p>
    <w:p w14:paraId="4C38ECAA" w14:textId="77777777" w:rsidR="000C73E8" w:rsidRPr="009F3DA3" w:rsidRDefault="000C73E8" w:rsidP="000C73E8">
      <w:pPr>
        <w:pStyle w:val="Heading2"/>
        <w:numPr>
          <w:ilvl w:val="1"/>
          <w:numId w:val="4"/>
        </w:numPr>
        <w:tabs>
          <w:tab w:val="num" w:pos="576"/>
        </w:tabs>
        <w:ind w:left="576"/>
      </w:pPr>
      <w:bookmarkStart w:id="1208" w:name="_Toc503283601"/>
      <w:r w:rsidRPr="009F3DA3">
        <w:t>Limitations</w:t>
      </w:r>
      <w:bookmarkEnd w:id="1208"/>
    </w:p>
    <w:p w14:paraId="3EDC0A94" w14:textId="77777777" w:rsidR="000C73E8" w:rsidRPr="009F3DA3" w:rsidRDefault="000C73E8" w:rsidP="00737E58">
      <w:pPr>
        <w:pStyle w:val="ListParagraph"/>
        <w:numPr>
          <w:ilvl w:val="0"/>
          <w:numId w:val="34"/>
        </w:numPr>
        <w:spacing w:after="200" w:line="276" w:lineRule="auto"/>
      </w:pPr>
      <w:r w:rsidRPr="009F3DA3">
        <w:t xml:space="preserve">WAY4 does not support intelligent fraud monitoring </w:t>
      </w:r>
      <w:r>
        <w:t>(neural network)</w:t>
      </w:r>
    </w:p>
    <w:p w14:paraId="1A8E9AEC" w14:textId="77777777" w:rsidR="000C73E8" w:rsidRPr="009F3DA3" w:rsidRDefault="000C73E8" w:rsidP="00737E58">
      <w:pPr>
        <w:pStyle w:val="BodyTextBullet0"/>
        <w:numPr>
          <w:ilvl w:val="0"/>
          <w:numId w:val="34"/>
        </w:numPr>
      </w:pPr>
      <w:r w:rsidRPr="009F3DA3">
        <w:t xml:space="preserve">WAY4 is integrated with public PGP encryption. </w:t>
      </w:r>
      <w:r>
        <w:t xml:space="preserve">Does not support </w:t>
      </w:r>
      <w:r w:rsidRPr="009F3DA3">
        <w:t>PKI</w:t>
      </w:r>
      <w:r>
        <w:t xml:space="preserve"> as out-of-the-box functionality.</w:t>
      </w:r>
    </w:p>
    <w:p w14:paraId="6BDA0A53" w14:textId="20E2F06F" w:rsidR="000C73E8" w:rsidRDefault="000C73E8" w:rsidP="00737E58">
      <w:pPr>
        <w:pStyle w:val="BodyTextBullet0"/>
        <w:numPr>
          <w:ilvl w:val="0"/>
          <w:numId w:val="34"/>
        </w:numPr>
      </w:pPr>
      <w:r w:rsidRPr="009F3DA3">
        <w:t>Case Management is not supported at the moment. An enhancement is required in WAY4 to support this.</w:t>
      </w:r>
    </w:p>
    <w:p w14:paraId="26CB1401" w14:textId="77777777" w:rsidR="000C73E8" w:rsidRPr="009F3DA3" w:rsidRDefault="000C73E8" w:rsidP="00737E58">
      <w:pPr>
        <w:pStyle w:val="BodyTextBullet0"/>
        <w:numPr>
          <w:ilvl w:val="0"/>
          <w:numId w:val="34"/>
        </w:numPr>
      </w:pPr>
      <w:r>
        <w:t>Integration with 3</w:t>
      </w:r>
      <w:r>
        <w:rPr>
          <w:vertAlign w:val="superscript"/>
        </w:rPr>
        <w:t>rd</w:t>
      </w:r>
      <w:r>
        <w:t xml:space="preserve"> party risk-management tools is possible. Specific Software/Interface needs to be defined.  I</w:t>
      </w:r>
      <w:r w:rsidRPr="00A41E2F">
        <w:t>n case of interface with a third party risk management system in real time mode</w:t>
      </w:r>
      <w:r>
        <w:t xml:space="preserve">. </w:t>
      </w:r>
      <w:r w:rsidRPr="00A41E2F">
        <w:t xml:space="preserve">WAY4 </w:t>
      </w:r>
      <w:r>
        <w:t xml:space="preserve">will be able to </w:t>
      </w:r>
      <w:r w:rsidRPr="00A41E2F">
        <w:t>manage timeouts</w:t>
      </w:r>
      <w:r>
        <w:t xml:space="preserve"> by providing an answer to authorization on behalf of if the external risk monitoring system does not respond within the timeout period.</w:t>
      </w:r>
    </w:p>
    <w:p w14:paraId="57CB3BF6" w14:textId="77777777" w:rsidR="000C73E8" w:rsidRPr="009F3DA3" w:rsidRDefault="000C73E8" w:rsidP="000C73E8"/>
    <w:p w14:paraId="2AC81ECA" w14:textId="77777777" w:rsidR="000C73E8" w:rsidRPr="009F3DA3" w:rsidRDefault="000C73E8" w:rsidP="000C73E8">
      <w:pPr>
        <w:pStyle w:val="Heading2"/>
        <w:numPr>
          <w:ilvl w:val="1"/>
          <w:numId w:val="4"/>
        </w:numPr>
        <w:tabs>
          <w:tab w:val="num" w:pos="576"/>
        </w:tabs>
        <w:ind w:left="576"/>
      </w:pPr>
      <w:bookmarkStart w:id="1209" w:name="_Toc503283602"/>
      <w:r w:rsidRPr="009F3DA3">
        <w:t>Impact Areas</w:t>
      </w:r>
      <w:bookmarkEnd w:id="1209"/>
    </w:p>
    <w:p w14:paraId="5A51FDBA" w14:textId="77777777" w:rsidR="000C73E8" w:rsidRPr="009F3DA3" w:rsidRDefault="000C73E8" w:rsidP="000C73E8">
      <w:pPr>
        <w:pStyle w:val="BodyTextBullet0"/>
      </w:pPr>
      <w:r w:rsidRPr="009F3DA3">
        <w:t>N/A</w:t>
      </w:r>
    </w:p>
    <w:p w14:paraId="167FBA50" w14:textId="77777777" w:rsidR="000C73E8" w:rsidRDefault="000C73E8" w:rsidP="000C73E8">
      <w:pPr>
        <w:pStyle w:val="BodyText"/>
      </w:pPr>
    </w:p>
    <w:p w14:paraId="3D1B5E90" w14:textId="77777777" w:rsidR="000C73E8" w:rsidRPr="00D54A59" w:rsidRDefault="000C73E8" w:rsidP="000C73E8">
      <w:pPr>
        <w:pStyle w:val="Heading1"/>
        <w:numPr>
          <w:ilvl w:val="0"/>
          <w:numId w:val="4"/>
        </w:numPr>
      </w:pPr>
      <w:bookmarkStart w:id="1210" w:name="_Toc503283603"/>
      <w:r w:rsidRPr="00D54A59">
        <w:lastRenderedPageBreak/>
        <w:t>REQ</w:t>
      </w:r>
      <w:r>
        <w:t>C</w:t>
      </w:r>
      <w:r w:rsidRPr="00D54A59">
        <w:t>00</w:t>
      </w:r>
      <w:r w:rsidR="007B6980">
        <w:t>2</w:t>
      </w:r>
      <w:r w:rsidR="008624B3">
        <w:t>3</w:t>
      </w:r>
      <w:r>
        <w:t xml:space="preserve"> -</w:t>
      </w:r>
      <w:r w:rsidRPr="00D54A59">
        <w:t xml:space="preserve"> Dispute Management</w:t>
      </w:r>
      <w:bookmarkEnd w:id="1210"/>
    </w:p>
    <w:p w14:paraId="5E07896F" w14:textId="77777777" w:rsidR="000C73E8" w:rsidRDefault="000C73E8" w:rsidP="000C73E8">
      <w:pPr>
        <w:pStyle w:val="Heading2"/>
        <w:numPr>
          <w:ilvl w:val="1"/>
          <w:numId w:val="4"/>
        </w:numPr>
        <w:tabs>
          <w:tab w:val="clear" w:pos="718"/>
          <w:tab w:val="left" w:pos="540"/>
        </w:tabs>
        <w:ind w:left="540" w:hanging="540"/>
      </w:pPr>
      <w:bookmarkStart w:id="1211" w:name="_Toc503283604"/>
      <w:r w:rsidRPr="00D54A59">
        <w:t>Business Requirements</w:t>
      </w:r>
      <w:bookmarkEnd w:id="1211"/>
    </w:p>
    <w:p w14:paraId="62306055" w14:textId="09FC3423" w:rsidR="000C73E8" w:rsidRPr="0039072C" w:rsidRDefault="001830BF" w:rsidP="000C73E8">
      <w:pPr>
        <w:spacing w:after="0"/>
        <w:rPr>
          <w:szCs w:val="22"/>
        </w:rPr>
      </w:pPr>
      <w:r>
        <w:rPr>
          <w:szCs w:val="22"/>
        </w:rPr>
        <w:t xml:space="preserve">ORIENT COMMERCIAL BANK </w:t>
      </w:r>
      <w:r w:rsidR="000C73E8" w:rsidRPr="0039072C">
        <w:rPr>
          <w:szCs w:val="22"/>
        </w:rPr>
        <w:t>requires ability to manage dispute cases. The following functionality is required:</w:t>
      </w:r>
    </w:p>
    <w:p w14:paraId="74EC8421"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 xml:space="preserve">Bank can raise retrieval requests using CMS. These transactions will be sent to ICA in IPM Outgoing files. </w:t>
      </w:r>
    </w:p>
    <w:p w14:paraId="3095CB5E"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Bank will have facility to charge configurable fees to the card holder for any disputes.</w:t>
      </w:r>
    </w:p>
    <w:p w14:paraId="7DA7A5D8"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 xml:space="preserve">CMS will provide facility to raise chargeback against the disputed transactions. Bank will also have an option to cancel a previously raised chargeback or a previously raised retrieval request. </w:t>
      </w:r>
    </w:p>
    <w:p w14:paraId="2392415D"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 xml:space="preserve">CMS provides a screen view for review of the incoming second presentments and retrieval request response. </w:t>
      </w:r>
    </w:p>
    <w:p w14:paraId="3CE243DC"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 xml:space="preserve">If bank wants, chargeback to hold and post it to the cardholder after chargeback is won/lost. At the end of a dispute case, Bank can do chargeback Posting, using CMS. </w:t>
      </w:r>
    </w:p>
    <w:p w14:paraId="4F5215CE"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System will support to pass credit to the customer account in case the chargeback is aged off.(We give expired chargeback vouchers)</w:t>
      </w:r>
    </w:p>
    <w:p w14:paraId="1B1B533C"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Frontend will be available to enter pre-arbitration, compliance, pre-compliance and arbitration cases.</w:t>
      </w:r>
    </w:p>
    <w:p w14:paraId="0254DEA5"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CMS will support a single window view for viewing the chargeback history for a particular card or ARN, Using this screen One can see all the first presentments and dispute related history for a cardholder or based on ARN.</w:t>
      </w:r>
    </w:p>
    <w:p w14:paraId="0CEE1C1D" w14:textId="77777777" w:rsidR="000C73E8" w:rsidRPr="0039072C"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Detailed and summary reports are available in chargeback module for all steps of dispute management cycle in Issuer and Acquirer mode scenarios.</w:t>
      </w:r>
    </w:p>
    <w:p w14:paraId="25B9328C" w14:textId="77777777" w:rsidR="000C73E8" w:rsidRDefault="000C73E8" w:rsidP="00737E58">
      <w:pPr>
        <w:numPr>
          <w:ilvl w:val="0"/>
          <w:numId w:val="53"/>
        </w:numPr>
        <w:tabs>
          <w:tab w:val="left" w:pos="990"/>
        </w:tabs>
        <w:spacing w:line="300" w:lineRule="auto"/>
        <w:ind w:left="990" w:hanging="450"/>
        <w:jc w:val="both"/>
        <w:rPr>
          <w:rFonts w:cs="Arial"/>
          <w:szCs w:val="22"/>
        </w:rPr>
      </w:pPr>
      <w:r w:rsidRPr="0039072C">
        <w:rPr>
          <w:rFonts w:cs="Arial"/>
          <w:szCs w:val="22"/>
        </w:rPr>
        <w:t>These reports can be taken day wise.</w:t>
      </w:r>
    </w:p>
    <w:p w14:paraId="4CD4DD32" w14:textId="77777777" w:rsidR="005F2E83" w:rsidRPr="005F2E83" w:rsidRDefault="005F2E83" w:rsidP="00737E58">
      <w:pPr>
        <w:numPr>
          <w:ilvl w:val="0"/>
          <w:numId w:val="53"/>
        </w:numPr>
        <w:tabs>
          <w:tab w:val="left" w:pos="990"/>
        </w:tabs>
        <w:spacing w:line="300" w:lineRule="auto"/>
        <w:ind w:left="990" w:hanging="450"/>
        <w:jc w:val="both"/>
        <w:rPr>
          <w:rFonts w:cs="Arial"/>
          <w:szCs w:val="22"/>
        </w:rPr>
      </w:pPr>
      <w:r w:rsidRPr="005F2E83">
        <w:rPr>
          <w:rFonts w:cs="Arial"/>
          <w:szCs w:val="22"/>
        </w:rPr>
        <w:t>CMS will provide support for raising partial chargebacks and responding to partial chargebacks</w:t>
      </w:r>
    </w:p>
    <w:p w14:paraId="54EC5800" w14:textId="51D82DFD" w:rsidR="00FC40A9" w:rsidRPr="0039072C" w:rsidRDefault="005F2E83" w:rsidP="00737E58">
      <w:pPr>
        <w:numPr>
          <w:ilvl w:val="0"/>
          <w:numId w:val="53"/>
        </w:numPr>
        <w:tabs>
          <w:tab w:val="left" w:pos="990"/>
        </w:tabs>
        <w:spacing w:line="300" w:lineRule="auto"/>
        <w:ind w:left="990" w:hanging="450"/>
        <w:jc w:val="both"/>
        <w:rPr>
          <w:rFonts w:cs="Arial"/>
          <w:szCs w:val="22"/>
        </w:rPr>
      </w:pPr>
      <w:r>
        <w:rPr>
          <w:rFonts w:cs="Arial"/>
          <w:szCs w:val="22"/>
        </w:rPr>
        <w:t>Way4</w:t>
      </w:r>
      <w:r w:rsidRPr="0039072C">
        <w:rPr>
          <w:rFonts w:cs="Arial"/>
          <w:szCs w:val="22"/>
        </w:rPr>
        <w:t xml:space="preserve"> </w:t>
      </w:r>
      <w:r w:rsidR="000C73E8" w:rsidRPr="0039072C">
        <w:rPr>
          <w:rFonts w:cs="Arial"/>
          <w:szCs w:val="22"/>
        </w:rPr>
        <w:t xml:space="preserve">will support, process chargeback followed to </w:t>
      </w:r>
      <w:r>
        <w:rPr>
          <w:rFonts w:cs="Arial"/>
          <w:szCs w:val="22"/>
        </w:rPr>
        <w:t>MasterCard</w:t>
      </w:r>
      <w:r w:rsidR="000C73E8" w:rsidRPr="0039072C">
        <w:rPr>
          <w:rFonts w:cs="Arial"/>
          <w:szCs w:val="22"/>
        </w:rPr>
        <w:t xml:space="preserve"> rules.</w:t>
      </w:r>
    </w:p>
    <w:p w14:paraId="09F8D5BD" w14:textId="77777777" w:rsidR="000C73E8" w:rsidRPr="00FC40A9" w:rsidRDefault="00FC40A9" w:rsidP="00737E58">
      <w:pPr>
        <w:numPr>
          <w:ilvl w:val="0"/>
          <w:numId w:val="53"/>
        </w:numPr>
        <w:tabs>
          <w:tab w:val="left" w:pos="990"/>
        </w:tabs>
        <w:spacing w:line="300" w:lineRule="auto"/>
        <w:ind w:left="990" w:hanging="450"/>
        <w:jc w:val="both"/>
        <w:rPr>
          <w:szCs w:val="22"/>
        </w:rPr>
      </w:pPr>
      <w:r>
        <w:rPr>
          <w:szCs w:val="22"/>
        </w:rPr>
        <w:t>Follow MasterCard’s Request related to Dispute</w:t>
      </w:r>
    </w:p>
    <w:p w14:paraId="2A2C700E" w14:textId="77777777" w:rsidR="000C73E8" w:rsidRDefault="000C73E8" w:rsidP="000C73E8">
      <w:pPr>
        <w:pStyle w:val="Heading2"/>
        <w:numPr>
          <w:ilvl w:val="1"/>
          <w:numId w:val="4"/>
        </w:numPr>
        <w:tabs>
          <w:tab w:val="clear" w:pos="718"/>
          <w:tab w:val="left" w:pos="540"/>
        </w:tabs>
        <w:ind w:left="540" w:hanging="540"/>
      </w:pPr>
      <w:bookmarkStart w:id="1212" w:name="_Toc503283605"/>
      <w:r w:rsidRPr="00D54A59">
        <w:lastRenderedPageBreak/>
        <w:t>Technical Details</w:t>
      </w:r>
      <w:bookmarkEnd w:id="1212"/>
    </w:p>
    <w:p w14:paraId="05D38C00" w14:textId="77777777" w:rsidR="000C73E8" w:rsidRPr="00D54A59" w:rsidRDefault="000C73E8" w:rsidP="000C73E8">
      <w:pPr>
        <w:pStyle w:val="Heading3"/>
      </w:pPr>
      <w:bookmarkStart w:id="1213" w:name="_Toc503283606"/>
      <w:r w:rsidRPr="00D54A59">
        <w:t>Basic Dispute Management</w:t>
      </w:r>
      <w:bookmarkEnd w:id="1213"/>
    </w:p>
    <w:p w14:paraId="1FAE9758" w14:textId="77777777" w:rsidR="000C73E8" w:rsidRPr="003C42FD" w:rsidRDefault="000C73E8" w:rsidP="000C73E8">
      <w:pPr>
        <w:pStyle w:val="BodyText"/>
        <w:jc w:val="both"/>
        <w:rPr>
          <w:rFonts w:ascii="Calibri" w:hAnsi="Calibri"/>
          <w:lang w:val="en-US"/>
        </w:rPr>
      </w:pPr>
      <w:r w:rsidRPr="00D54A59">
        <w:rPr>
          <w:rFonts w:ascii="Calibri" w:hAnsi="Calibri"/>
        </w:rPr>
        <w:t xml:space="preserve">WAY4 provides the capability to handle incoming disputed transactions and generate outgoing disputed transactions </w:t>
      </w:r>
      <w:r>
        <w:rPr>
          <w:rFonts w:ascii="Calibri" w:hAnsi="Calibri"/>
        </w:rPr>
        <w:t>according to IPS rules</w:t>
      </w:r>
      <w:r w:rsidRPr="00D54A59">
        <w:rPr>
          <w:rFonts w:ascii="Calibri" w:hAnsi="Calibri"/>
        </w:rPr>
        <w:t xml:space="preserve">. </w:t>
      </w:r>
      <w:r>
        <w:rPr>
          <w:rFonts w:ascii="Calibri" w:hAnsi="Calibri"/>
        </w:rPr>
        <w:t>There is also a possibility to handle On-Us dispute cases in case of external Acquiring system</w:t>
      </w:r>
      <w:r w:rsidRPr="00994DFB">
        <w:rPr>
          <w:rFonts w:ascii="Calibri" w:hAnsi="Calibri"/>
          <w:lang w:val="en-US"/>
        </w:rPr>
        <w:t xml:space="preserve">. </w:t>
      </w:r>
      <w:r>
        <w:rPr>
          <w:rFonts w:ascii="Calibri" w:hAnsi="Calibri"/>
          <w:lang w:val="en-US"/>
        </w:rPr>
        <w:t>External Acquiring System will be treated as affiliated</w:t>
      </w:r>
      <w:r w:rsidRPr="007E5390">
        <w:rPr>
          <w:rFonts w:ascii="Calibri" w:hAnsi="Calibri"/>
          <w:lang w:val="en-US"/>
        </w:rPr>
        <w:t>.</w:t>
      </w:r>
    </w:p>
    <w:p w14:paraId="07F0DF6B" w14:textId="77777777" w:rsidR="000C73E8" w:rsidRPr="002530EC" w:rsidRDefault="000C73E8" w:rsidP="000C73E8">
      <w:pPr>
        <w:pStyle w:val="BodyText"/>
        <w:jc w:val="both"/>
        <w:rPr>
          <w:rFonts w:ascii="Calibri" w:hAnsi="Calibri"/>
          <w:lang w:val="en-US"/>
        </w:rPr>
      </w:pPr>
      <w:r w:rsidRPr="00D54A59">
        <w:rPr>
          <w:rFonts w:ascii="Calibri" w:hAnsi="Calibri"/>
        </w:rPr>
        <w:t>In addition, as part of Dispute Assistance module, WAY4 is capable of handling Dispute Cases and define rules for Dispute Case resolutions.</w:t>
      </w:r>
    </w:p>
    <w:p w14:paraId="3EB7B42F" w14:textId="77777777" w:rsidR="000C73E8" w:rsidRDefault="000C73E8" w:rsidP="000C73E8">
      <w:pPr>
        <w:pStyle w:val="BodyText"/>
        <w:jc w:val="both"/>
        <w:rPr>
          <w:rFonts w:ascii="Calibri" w:hAnsi="Calibri"/>
          <w:lang w:val="en-US"/>
        </w:rPr>
      </w:pPr>
      <w:r>
        <w:rPr>
          <w:rFonts w:ascii="Calibri" w:hAnsi="Calibri"/>
          <w:lang w:val="en-US"/>
        </w:rPr>
        <w:t>The following dispute transactions are supported:</w:t>
      </w:r>
    </w:p>
    <w:p w14:paraId="28883E46" w14:textId="77777777" w:rsidR="000C73E8" w:rsidRPr="005B2CC6" w:rsidRDefault="000C73E8" w:rsidP="00737E58">
      <w:pPr>
        <w:numPr>
          <w:ilvl w:val="0"/>
          <w:numId w:val="40"/>
        </w:numPr>
        <w:tabs>
          <w:tab w:val="num" w:pos="360"/>
        </w:tabs>
      </w:pPr>
      <w:r w:rsidRPr="005B2CC6">
        <w:t>Presentments (original transaction)</w:t>
      </w:r>
    </w:p>
    <w:p w14:paraId="0DC9DD0C" w14:textId="77777777" w:rsidR="000C73E8" w:rsidRPr="005B2CC6" w:rsidRDefault="000C73E8" w:rsidP="00737E58">
      <w:pPr>
        <w:numPr>
          <w:ilvl w:val="0"/>
          <w:numId w:val="40"/>
        </w:numPr>
        <w:tabs>
          <w:tab w:val="num" w:pos="360"/>
        </w:tabs>
      </w:pPr>
      <w:r w:rsidRPr="005B2CC6">
        <w:t>Retrieval request</w:t>
      </w:r>
    </w:p>
    <w:p w14:paraId="1431D221" w14:textId="77777777" w:rsidR="000C73E8" w:rsidRPr="005B2CC6" w:rsidRDefault="000C73E8" w:rsidP="00737E58">
      <w:pPr>
        <w:numPr>
          <w:ilvl w:val="0"/>
          <w:numId w:val="40"/>
        </w:numPr>
        <w:tabs>
          <w:tab w:val="num" w:pos="360"/>
        </w:tabs>
      </w:pPr>
      <w:r w:rsidRPr="005B2CC6">
        <w:t>Fulfilment</w:t>
      </w:r>
    </w:p>
    <w:p w14:paraId="5656FB60" w14:textId="77777777" w:rsidR="000C73E8" w:rsidRPr="005B2CC6" w:rsidRDefault="000C73E8" w:rsidP="00737E58">
      <w:pPr>
        <w:numPr>
          <w:ilvl w:val="0"/>
          <w:numId w:val="40"/>
        </w:numPr>
        <w:tabs>
          <w:tab w:val="num" w:pos="360"/>
        </w:tabs>
      </w:pPr>
      <w:r w:rsidRPr="005B2CC6">
        <w:t>Chargeback (1st Chargeback, full or partial)</w:t>
      </w:r>
    </w:p>
    <w:p w14:paraId="61F68556" w14:textId="77777777" w:rsidR="000C73E8" w:rsidRPr="005B2CC6" w:rsidRDefault="000C73E8" w:rsidP="00737E58">
      <w:pPr>
        <w:numPr>
          <w:ilvl w:val="0"/>
          <w:numId w:val="40"/>
        </w:numPr>
        <w:tabs>
          <w:tab w:val="num" w:pos="360"/>
        </w:tabs>
      </w:pPr>
      <w:r w:rsidRPr="005B2CC6">
        <w:t>Re-presentment (2nd Presentment, full or partial)</w:t>
      </w:r>
    </w:p>
    <w:p w14:paraId="496630EC" w14:textId="77777777" w:rsidR="000C73E8" w:rsidRPr="005B2CC6" w:rsidRDefault="000C73E8" w:rsidP="00737E58">
      <w:pPr>
        <w:numPr>
          <w:ilvl w:val="0"/>
          <w:numId w:val="40"/>
        </w:numPr>
        <w:tabs>
          <w:tab w:val="num" w:pos="360"/>
        </w:tabs>
      </w:pPr>
      <w:r w:rsidRPr="005B2CC6">
        <w:t>Arbitration chargeback (2nd Chargeback, full or partial)</w:t>
      </w:r>
    </w:p>
    <w:p w14:paraId="706FB129" w14:textId="77777777" w:rsidR="000C73E8" w:rsidRPr="005B2CC6" w:rsidRDefault="000C73E8" w:rsidP="00737E58">
      <w:pPr>
        <w:numPr>
          <w:ilvl w:val="0"/>
          <w:numId w:val="40"/>
        </w:numPr>
        <w:tabs>
          <w:tab w:val="num" w:pos="360"/>
        </w:tabs>
      </w:pPr>
      <w:r w:rsidRPr="005B2CC6">
        <w:t>Fee Collection</w:t>
      </w:r>
    </w:p>
    <w:p w14:paraId="07EC7386" w14:textId="77777777" w:rsidR="000C73E8" w:rsidRPr="005B2CC6" w:rsidRDefault="000C73E8" w:rsidP="00737E58">
      <w:pPr>
        <w:numPr>
          <w:ilvl w:val="0"/>
          <w:numId w:val="40"/>
        </w:numPr>
        <w:tabs>
          <w:tab w:val="num" w:pos="360"/>
        </w:tabs>
      </w:pPr>
      <w:r w:rsidRPr="005B2CC6">
        <w:t>Funds Disbursement</w:t>
      </w:r>
    </w:p>
    <w:p w14:paraId="15189873" w14:textId="77777777" w:rsidR="000C73E8" w:rsidRDefault="000C73E8" w:rsidP="000C73E8">
      <w:pPr>
        <w:pStyle w:val="BodyText"/>
        <w:jc w:val="both"/>
        <w:rPr>
          <w:rFonts w:ascii="Calibri" w:hAnsi="Calibri"/>
          <w:lang w:val="en-US"/>
        </w:rPr>
      </w:pPr>
      <w:r>
        <w:rPr>
          <w:rFonts w:ascii="Calibri" w:hAnsi="Calibri"/>
          <w:lang w:val="en-US"/>
        </w:rPr>
        <w:t>Service fee can be charged from cardholder account for dispute initiation, sends retrieval request, and sends chargeback.</w:t>
      </w:r>
    </w:p>
    <w:p w14:paraId="6B9D332A" w14:textId="77777777" w:rsidR="000C73E8" w:rsidRDefault="000C73E8" w:rsidP="000C73E8">
      <w:pPr>
        <w:pStyle w:val="BodyText"/>
        <w:jc w:val="both"/>
        <w:rPr>
          <w:rFonts w:ascii="Calibri" w:hAnsi="Calibri"/>
          <w:lang w:val="en-US"/>
        </w:rPr>
      </w:pPr>
      <w:r>
        <w:rPr>
          <w:rFonts w:ascii="Calibri" w:hAnsi="Calibri"/>
          <w:lang w:val="en-US"/>
        </w:rPr>
        <w:t>Due date is assigned for retrieval request. If there is no fulfillment received from IPS/Acquirer/Merchant until due date, chargeback will be generated automatically.</w:t>
      </w:r>
    </w:p>
    <w:p w14:paraId="08C0C5BA" w14:textId="77777777" w:rsidR="00FC40A9" w:rsidRDefault="00FC40A9" w:rsidP="000C73E8">
      <w:pPr>
        <w:pStyle w:val="BodyText"/>
        <w:jc w:val="both"/>
        <w:rPr>
          <w:rFonts w:ascii="Calibri" w:hAnsi="Calibri"/>
          <w:lang w:val="en-US"/>
        </w:rPr>
      </w:pPr>
      <w:r>
        <w:rPr>
          <w:rFonts w:ascii="Calibri" w:hAnsi="Calibri"/>
          <w:lang w:val="en-US"/>
        </w:rPr>
        <w:t>Follow MasterCard’s requirements.</w:t>
      </w:r>
    </w:p>
    <w:p w14:paraId="675250AA" w14:textId="77777777" w:rsidR="000C73E8" w:rsidRPr="00D54A59" w:rsidRDefault="000C73E8" w:rsidP="000C73E8">
      <w:pPr>
        <w:pStyle w:val="Heading2"/>
        <w:numPr>
          <w:ilvl w:val="1"/>
          <w:numId w:val="4"/>
        </w:numPr>
        <w:tabs>
          <w:tab w:val="clear" w:pos="718"/>
          <w:tab w:val="left" w:pos="540"/>
        </w:tabs>
        <w:ind w:left="540" w:hanging="540"/>
      </w:pPr>
      <w:bookmarkStart w:id="1214" w:name="_Toc436312142"/>
      <w:bookmarkStart w:id="1215" w:name="_Toc503283607"/>
      <w:bookmarkEnd w:id="1214"/>
      <w:r w:rsidRPr="00D54A59">
        <w:t>Limitations</w:t>
      </w:r>
      <w:bookmarkEnd w:id="1215"/>
    </w:p>
    <w:p w14:paraId="5BED7979" w14:textId="77777777" w:rsidR="000C73E8" w:rsidRPr="00824132" w:rsidRDefault="000C73E8" w:rsidP="00737E58">
      <w:pPr>
        <w:numPr>
          <w:ilvl w:val="0"/>
          <w:numId w:val="40"/>
        </w:numPr>
        <w:tabs>
          <w:tab w:val="num" w:pos="360"/>
        </w:tabs>
      </w:pPr>
      <w:r w:rsidRPr="00824132">
        <w:t>Dispute Management for acquiring transactions is out of scope</w:t>
      </w:r>
    </w:p>
    <w:p w14:paraId="405A107E" w14:textId="77777777" w:rsidR="000C73E8" w:rsidRPr="00D54A59" w:rsidRDefault="000C73E8" w:rsidP="000C73E8">
      <w:pPr>
        <w:pStyle w:val="BodyTextBullet0"/>
        <w:ind w:left="360"/>
        <w:rPr>
          <w:lang w:val="en-US"/>
        </w:rPr>
      </w:pPr>
    </w:p>
    <w:p w14:paraId="5A377D13" w14:textId="77777777" w:rsidR="000C73E8" w:rsidRDefault="000C73E8" w:rsidP="000C73E8">
      <w:pPr>
        <w:pStyle w:val="Heading2"/>
        <w:numPr>
          <w:ilvl w:val="1"/>
          <w:numId w:val="4"/>
        </w:numPr>
        <w:tabs>
          <w:tab w:val="clear" w:pos="718"/>
          <w:tab w:val="left" w:pos="540"/>
        </w:tabs>
        <w:ind w:left="540" w:hanging="540"/>
      </w:pPr>
      <w:bookmarkStart w:id="1216" w:name="_Toc503283608"/>
      <w:r w:rsidRPr="00D54A59">
        <w:t>Impact Areas</w:t>
      </w:r>
      <w:bookmarkEnd w:id="1216"/>
    </w:p>
    <w:p w14:paraId="1DC630CC" w14:textId="77777777" w:rsidR="000C73E8" w:rsidRDefault="000C73E8" w:rsidP="00737E58">
      <w:pPr>
        <w:numPr>
          <w:ilvl w:val="0"/>
          <w:numId w:val="40"/>
        </w:numPr>
        <w:tabs>
          <w:tab w:val="num" w:pos="360"/>
        </w:tabs>
      </w:pPr>
      <w:r>
        <w:t xml:space="preserve">Card </w:t>
      </w:r>
      <w:r w:rsidRPr="00824132">
        <w:t>Operations</w:t>
      </w:r>
    </w:p>
    <w:p w14:paraId="574AD55B" w14:textId="77777777" w:rsidR="000C73E8" w:rsidRPr="008F7095" w:rsidRDefault="000C73E8" w:rsidP="000C73E8">
      <w:pPr>
        <w:pStyle w:val="Heading1"/>
        <w:numPr>
          <w:ilvl w:val="0"/>
          <w:numId w:val="4"/>
        </w:numPr>
      </w:pPr>
      <w:bookmarkStart w:id="1217" w:name="_Toc503283609"/>
      <w:r w:rsidRPr="00741B0B">
        <w:lastRenderedPageBreak/>
        <w:t>REQC00</w:t>
      </w:r>
      <w:r w:rsidR="001536F5">
        <w:t>2</w:t>
      </w:r>
      <w:r w:rsidR="008624B3">
        <w:t>4</w:t>
      </w:r>
      <w:r w:rsidRPr="008F7095">
        <w:t xml:space="preserve"> – Instalments</w:t>
      </w:r>
      <w:bookmarkEnd w:id="1217"/>
    </w:p>
    <w:p w14:paraId="6CE7D654" w14:textId="77777777" w:rsidR="000C73E8" w:rsidRPr="008F7095" w:rsidRDefault="000C73E8" w:rsidP="000C73E8">
      <w:pPr>
        <w:pStyle w:val="Heading2"/>
        <w:numPr>
          <w:ilvl w:val="1"/>
          <w:numId w:val="4"/>
        </w:numPr>
        <w:tabs>
          <w:tab w:val="clear" w:pos="718"/>
          <w:tab w:val="left" w:pos="540"/>
        </w:tabs>
        <w:ind w:left="540" w:hanging="540"/>
      </w:pPr>
      <w:bookmarkStart w:id="1218" w:name="_Toc503283610"/>
      <w:r w:rsidRPr="008F7095">
        <w:t>Business Requirements</w:t>
      </w:r>
      <w:bookmarkEnd w:id="1218"/>
    </w:p>
    <w:p w14:paraId="15163F4B" w14:textId="72498C50" w:rsidR="000C73E8" w:rsidRPr="008F7095" w:rsidRDefault="001830BF" w:rsidP="000C73E8">
      <w:r>
        <w:t xml:space="preserve">ORIENT COMMERCIAL BANK </w:t>
      </w:r>
      <w:r w:rsidR="000C73E8" w:rsidRPr="008F7095">
        <w:t xml:space="preserve">requires the ability to create Instalments in WAY4. The following features </w:t>
      </w:r>
      <w:r w:rsidR="000C73E8">
        <w:t>are required</w:t>
      </w:r>
      <w:r w:rsidR="000C73E8" w:rsidRPr="008F7095">
        <w:t>:</w:t>
      </w:r>
    </w:p>
    <w:p w14:paraId="1186CD95" w14:textId="77777777" w:rsidR="000C73E8" w:rsidRPr="008F7095" w:rsidRDefault="000C73E8" w:rsidP="00737E58">
      <w:pPr>
        <w:numPr>
          <w:ilvl w:val="0"/>
          <w:numId w:val="39"/>
        </w:numPr>
      </w:pPr>
      <w:r w:rsidRPr="008F7095">
        <w:t>Ability to define instalment agreement</w:t>
      </w:r>
    </w:p>
    <w:p w14:paraId="7B897C7B" w14:textId="77777777" w:rsidR="000C73E8" w:rsidRDefault="000C73E8" w:rsidP="00737E58">
      <w:pPr>
        <w:numPr>
          <w:ilvl w:val="0"/>
          <w:numId w:val="39"/>
        </w:numPr>
      </w:pPr>
      <w:r>
        <w:t>Define</w:t>
      </w:r>
      <w:r w:rsidRPr="008F7095">
        <w:t xml:space="preserve"> time of reimbursement</w:t>
      </w:r>
    </w:p>
    <w:p w14:paraId="64797317" w14:textId="77777777" w:rsidR="000C73E8" w:rsidRPr="008F7095" w:rsidRDefault="000C73E8" w:rsidP="00737E58">
      <w:pPr>
        <w:numPr>
          <w:ilvl w:val="0"/>
          <w:numId w:val="39"/>
        </w:numPr>
      </w:pPr>
      <w:r>
        <w:t>Convert Contract Balance into Instalment</w:t>
      </w:r>
    </w:p>
    <w:p w14:paraId="224135AA" w14:textId="77777777" w:rsidR="000C73E8" w:rsidRPr="008F7095" w:rsidRDefault="000C73E8" w:rsidP="00737E58">
      <w:pPr>
        <w:numPr>
          <w:ilvl w:val="0"/>
          <w:numId w:val="39"/>
        </w:numPr>
      </w:pPr>
      <w:r w:rsidRPr="008F7095">
        <w:t>Ability to produce reports on instalment to the issuer and/or the cardholder</w:t>
      </w:r>
    </w:p>
    <w:p w14:paraId="3AB47B59" w14:textId="77777777" w:rsidR="000C73E8" w:rsidRDefault="000C73E8" w:rsidP="00737E58">
      <w:pPr>
        <w:numPr>
          <w:ilvl w:val="0"/>
          <w:numId w:val="39"/>
        </w:numPr>
      </w:pPr>
      <w:r w:rsidRPr="008F7095">
        <w:t>Summary of reimbursement at the end or on demand</w:t>
      </w:r>
    </w:p>
    <w:p w14:paraId="38ECCED6" w14:textId="77777777" w:rsidR="00050983" w:rsidRPr="00050983" w:rsidRDefault="00050983" w:rsidP="00737E58">
      <w:pPr>
        <w:numPr>
          <w:ilvl w:val="0"/>
          <w:numId w:val="39"/>
        </w:numPr>
      </w:pPr>
      <w:r w:rsidRPr="00050983">
        <w:t>Interes</w:t>
      </w:r>
      <w:r>
        <w:t>t is not charged for the instal</w:t>
      </w:r>
      <w:r w:rsidRPr="00050983">
        <w:t>ment transaction.</w:t>
      </w:r>
    </w:p>
    <w:p w14:paraId="6FC7C8D9" w14:textId="6B4B84BA" w:rsidR="00050983" w:rsidRPr="00050983" w:rsidRDefault="00050983" w:rsidP="00737E58">
      <w:pPr>
        <w:numPr>
          <w:ilvl w:val="0"/>
          <w:numId w:val="39"/>
        </w:numPr>
      </w:pPr>
      <w:r w:rsidRPr="00050983">
        <w:t xml:space="preserve">The periods can be 3 months, 6 months, 9 months, 12 months or other periods defined by </w:t>
      </w:r>
      <w:r w:rsidR="005112BE">
        <w:t>ORIENT COMMERCIAL BANK.</w:t>
      </w:r>
    </w:p>
    <w:p w14:paraId="5E711641" w14:textId="77777777" w:rsidR="00050983" w:rsidRPr="00050983" w:rsidRDefault="00050983" w:rsidP="00737E58">
      <w:pPr>
        <w:numPr>
          <w:ilvl w:val="0"/>
          <w:numId w:val="39"/>
        </w:numPr>
      </w:pPr>
      <w:r w:rsidRPr="00050983">
        <w:t xml:space="preserve">Card Holder </w:t>
      </w:r>
      <w:r>
        <w:t>can register one or more instal</w:t>
      </w:r>
      <w:r w:rsidRPr="00050983">
        <w:t>ment transaction(s)</w:t>
      </w:r>
    </w:p>
    <w:p w14:paraId="336FAB55" w14:textId="77777777" w:rsidR="00050983" w:rsidRPr="00050983" w:rsidRDefault="00050983" w:rsidP="00737E58">
      <w:pPr>
        <w:numPr>
          <w:ilvl w:val="0"/>
          <w:numId w:val="39"/>
        </w:numPr>
      </w:pPr>
      <w:r w:rsidRPr="00050983">
        <w:t>Bank has option to configure apply fee charge in case Card Holder</w:t>
      </w:r>
      <w:r>
        <w:t xml:space="preserve"> request to terminate the insta</w:t>
      </w:r>
      <w:r w:rsidRPr="00050983">
        <w:t>lment transaction(s) by due date.</w:t>
      </w:r>
    </w:p>
    <w:p w14:paraId="65C54212" w14:textId="632D889C" w:rsidR="005F617E" w:rsidRDefault="001830BF" w:rsidP="000C73E8">
      <w:pPr>
        <w:pStyle w:val="BodyTextBullet0"/>
      </w:pPr>
      <w:r>
        <w:t xml:space="preserve">ORIENT COMMERCIAL BANK </w:t>
      </w:r>
      <w:r w:rsidR="005F617E">
        <w:t>want to apply WAY4 standard instalment. For instalment flow is brief as below:</w:t>
      </w:r>
    </w:p>
    <w:p w14:paraId="5B84A625" w14:textId="77777777" w:rsidR="005F617E" w:rsidRDefault="005F617E" w:rsidP="00C46937">
      <w:pPr>
        <w:pStyle w:val="BodyTextBullet0"/>
        <w:numPr>
          <w:ilvl w:val="0"/>
          <w:numId w:val="93"/>
        </w:numPr>
      </w:pPr>
      <w:r>
        <w:t>Cardholder did the purchase transaction</w:t>
      </w:r>
    </w:p>
    <w:p w14:paraId="0AE6D214" w14:textId="77777777" w:rsidR="005F617E" w:rsidRDefault="005F617E" w:rsidP="00C46937">
      <w:pPr>
        <w:pStyle w:val="BodyTextBullet0"/>
        <w:numPr>
          <w:ilvl w:val="0"/>
          <w:numId w:val="93"/>
        </w:numPr>
      </w:pPr>
      <w:r>
        <w:t>Cardholder can call/contact to bank to request his/her transaction to convert to instalment transaction</w:t>
      </w:r>
    </w:p>
    <w:p w14:paraId="54160DAD" w14:textId="77777777" w:rsidR="005F617E" w:rsidRDefault="00C46937" w:rsidP="00C46937">
      <w:pPr>
        <w:pStyle w:val="BodyTextBullet0"/>
        <w:numPr>
          <w:ilvl w:val="0"/>
          <w:numId w:val="93"/>
        </w:numPr>
      </w:pPr>
      <w:r>
        <w:t>Teller will convert the transaction to instalment scheme</w:t>
      </w:r>
    </w:p>
    <w:p w14:paraId="6D177977" w14:textId="77777777" w:rsidR="00C46937" w:rsidRDefault="00C46937" w:rsidP="00C46937">
      <w:pPr>
        <w:pStyle w:val="BodyTextBullet0"/>
        <w:numPr>
          <w:ilvl w:val="0"/>
          <w:numId w:val="93"/>
        </w:numPr>
      </w:pPr>
      <w:r>
        <w:t xml:space="preserve">Instalment scheme will be applied </w:t>
      </w:r>
      <w:r w:rsidR="009D525A">
        <w:t xml:space="preserve">the period </w:t>
      </w:r>
      <w:r>
        <w:t>as 3,6,9,12 month…</w:t>
      </w:r>
    </w:p>
    <w:p w14:paraId="389BBF58" w14:textId="77777777" w:rsidR="00C46937" w:rsidRDefault="00C46937" w:rsidP="00C46937">
      <w:pPr>
        <w:pStyle w:val="BodyTextBullet0"/>
        <w:numPr>
          <w:ilvl w:val="0"/>
          <w:numId w:val="93"/>
        </w:numPr>
      </w:pPr>
      <w:r>
        <w:t>WAY4 will create total instalment amount in Total Principal waiting account and principal waiting for each billing cycle. Number of principal waiting record is number of month of particular instalment scheme which cardholder want to apply</w:t>
      </w:r>
    </w:p>
    <w:p w14:paraId="4A086936" w14:textId="77777777" w:rsidR="00C46937" w:rsidRDefault="00C46937" w:rsidP="00C46937">
      <w:pPr>
        <w:pStyle w:val="BodyTextBullet0"/>
        <w:numPr>
          <w:ilvl w:val="0"/>
          <w:numId w:val="93"/>
        </w:numPr>
      </w:pPr>
      <w:r>
        <w:t>Each billing cycle, system will change one principal waiting from WAITING status to OPEN.</w:t>
      </w:r>
    </w:p>
    <w:p w14:paraId="3FB91914" w14:textId="77777777" w:rsidR="00C46937" w:rsidRDefault="00C46937" w:rsidP="00C46937">
      <w:pPr>
        <w:pStyle w:val="BodyTextBullet0"/>
        <w:numPr>
          <w:ilvl w:val="0"/>
          <w:numId w:val="93"/>
        </w:numPr>
      </w:pPr>
      <w:r>
        <w:t>If Cardholder did not pay then status of principal waiting will be changed to OVERDUE</w:t>
      </w:r>
    </w:p>
    <w:p w14:paraId="3B03F3A6" w14:textId="77777777" w:rsidR="00C46937" w:rsidRDefault="00C46937" w:rsidP="00C46937">
      <w:pPr>
        <w:pStyle w:val="BodyTextBullet0"/>
        <w:numPr>
          <w:ilvl w:val="0"/>
          <w:numId w:val="93"/>
        </w:numPr>
      </w:pPr>
      <w:r>
        <w:t>If Cardholder pays partial amount the status of principal waiting will be changed to PARTIAL</w:t>
      </w:r>
    </w:p>
    <w:p w14:paraId="21A709EA" w14:textId="77777777" w:rsidR="00C46937" w:rsidRDefault="00C46937" w:rsidP="00C46937">
      <w:pPr>
        <w:pStyle w:val="BodyTextBullet0"/>
        <w:numPr>
          <w:ilvl w:val="0"/>
          <w:numId w:val="93"/>
        </w:numPr>
      </w:pPr>
      <w:r>
        <w:t>If Cardholder pays full amount the status of principal waiting will be changed to CLOSE</w:t>
      </w:r>
    </w:p>
    <w:p w14:paraId="07962923" w14:textId="77777777" w:rsidR="000C73E8" w:rsidRPr="008F7095" w:rsidRDefault="000C73E8" w:rsidP="000C73E8">
      <w:pPr>
        <w:pStyle w:val="Heading2"/>
        <w:numPr>
          <w:ilvl w:val="1"/>
          <w:numId w:val="4"/>
        </w:numPr>
        <w:tabs>
          <w:tab w:val="clear" w:pos="718"/>
          <w:tab w:val="left" w:pos="540"/>
        </w:tabs>
        <w:ind w:left="540" w:hanging="540"/>
      </w:pPr>
      <w:bookmarkStart w:id="1219" w:name="_Toc436312147"/>
      <w:bookmarkStart w:id="1220" w:name="_Toc434725033"/>
      <w:bookmarkStart w:id="1221" w:name="_Toc434755288"/>
      <w:bookmarkStart w:id="1222" w:name="_Toc434950776"/>
      <w:bookmarkStart w:id="1223" w:name="_Toc435029922"/>
      <w:bookmarkStart w:id="1224" w:name="_Toc503283611"/>
      <w:bookmarkEnd w:id="1219"/>
      <w:bookmarkEnd w:id="1220"/>
      <w:bookmarkEnd w:id="1221"/>
      <w:bookmarkEnd w:id="1222"/>
      <w:bookmarkEnd w:id="1223"/>
      <w:r w:rsidRPr="008F7095">
        <w:t>Technical Details</w:t>
      </w:r>
      <w:bookmarkEnd w:id="1224"/>
    </w:p>
    <w:p w14:paraId="26B4D10C" w14:textId="77777777" w:rsidR="000C73E8" w:rsidRDefault="000C73E8" w:rsidP="000C73E8">
      <w:r w:rsidRPr="008F7095">
        <w:t xml:space="preserve">WAY4 Instalments </w:t>
      </w:r>
      <w:r>
        <w:t>module has the ability to create and manage instalments for the cardholders.</w:t>
      </w:r>
    </w:p>
    <w:p w14:paraId="01C48F15" w14:textId="77777777" w:rsidR="000C73E8" w:rsidRDefault="000C73E8" w:rsidP="000C73E8">
      <w:r>
        <w:t>A client can have multiple Instalments under a single card as shown in the example below:</w:t>
      </w:r>
    </w:p>
    <w:p w14:paraId="6CB1C44F" w14:textId="77777777" w:rsidR="000C73E8" w:rsidRDefault="000C73E8" w:rsidP="000C73E8">
      <w:pPr>
        <w:jc w:val="center"/>
      </w:pPr>
      <w:r>
        <w:rPr>
          <w:noProof/>
          <w:lang w:val="en-ZA" w:eastAsia="en-ZA"/>
        </w:rPr>
        <w:lastRenderedPageBreak/>
        <w:drawing>
          <wp:inline distT="0" distB="0" distL="0" distR="0" wp14:anchorId="5C480604" wp14:editId="521BA676">
            <wp:extent cx="1981200" cy="1750828"/>
            <wp:effectExtent l="0" t="0" r="0"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1987811" cy="1756671"/>
                    </a:xfrm>
                    <a:prstGeom prst="rect">
                      <a:avLst/>
                    </a:prstGeom>
                    <a:noFill/>
                    <a:ln w="9525">
                      <a:noFill/>
                      <a:miter lim="800000"/>
                      <a:headEnd/>
                      <a:tailEnd/>
                    </a:ln>
                  </pic:spPr>
                </pic:pic>
              </a:graphicData>
            </a:graphic>
          </wp:inline>
        </w:drawing>
      </w:r>
    </w:p>
    <w:p w14:paraId="73A7CF85" w14:textId="11096C23" w:rsidR="00D635FC" w:rsidRDefault="000C73E8" w:rsidP="000C73E8">
      <w:pPr>
        <w:jc w:val="center"/>
        <w:rPr>
          <w:b/>
        </w:rPr>
      </w:pPr>
      <w:r>
        <w:rPr>
          <w:noProof/>
          <w:lang w:val="en-ZA" w:eastAsia="en-ZA"/>
        </w:rPr>
        <w:drawing>
          <wp:inline distT="0" distB="0" distL="0" distR="0" wp14:anchorId="09CDE300" wp14:editId="3A8A1A38">
            <wp:extent cx="1898073" cy="16773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1903528" cy="1682188"/>
                    </a:xfrm>
                    <a:prstGeom prst="rect">
                      <a:avLst/>
                    </a:prstGeom>
                    <a:noFill/>
                    <a:ln w="9525">
                      <a:noFill/>
                      <a:miter lim="800000"/>
                      <a:headEnd/>
                      <a:tailEnd/>
                    </a:ln>
                  </pic:spPr>
                </pic:pic>
              </a:graphicData>
            </a:graphic>
          </wp:inline>
        </w:drawing>
      </w:r>
    </w:p>
    <w:p w14:paraId="7ADD95A2" w14:textId="02AFC19A" w:rsidR="00D635FC" w:rsidRDefault="000C73E8" w:rsidP="00D635FC">
      <w:pPr>
        <w:jc w:val="center"/>
      </w:pPr>
      <w:r w:rsidRPr="009F3DA3">
        <w:rPr>
          <w:b/>
        </w:rPr>
        <w:t xml:space="preserve">Figure </w:t>
      </w:r>
      <w:r>
        <w:rPr>
          <w:b/>
        </w:rPr>
        <w:t>21</w:t>
      </w:r>
      <w:r w:rsidRPr="009F3DA3">
        <w:rPr>
          <w:b/>
        </w:rPr>
        <w:t xml:space="preserve">: </w:t>
      </w:r>
      <w:r>
        <w:rPr>
          <w:b/>
        </w:rPr>
        <w:t xml:space="preserve"> Instalment example</w:t>
      </w:r>
    </w:p>
    <w:p w14:paraId="21C257F2" w14:textId="77777777" w:rsidR="000C73E8" w:rsidRDefault="000C73E8" w:rsidP="00D635FC">
      <w:pPr>
        <w:pStyle w:val="Heading3"/>
        <w:numPr>
          <w:ilvl w:val="2"/>
          <w:numId w:val="4"/>
        </w:numPr>
      </w:pPr>
      <w:bookmarkStart w:id="1225" w:name="_Toc503283612"/>
      <w:r>
        <w:t>Instalment Schemes</w:t>
      </w:r>
      <w:bookmarkEnd w:id="1225"/>
    </w:p>
    <w:p w14:paraId="37B4AE90" w14:textId="77777777" w:rsidR="000C73E8" w:rsidRDefault="000C73E8" w:rsidP="000C73E8">
      <w:r>
        <w:t>WAY4 allows the definition of different kinds of Instalment schemes per Institution with the following properties:</w:t>
      </w:r>
    </w:p>
    <w:p w14:paraId="2999A760" w14:textId="77777777" w:rsidR="000C73E8" w:rsidRDefault="000C73E8" w:rsidP="00737E58">
      <w:pPr>
        <w:numPr>
          <w:ilvl w:val="0"/>
          <w:numId w:val="40"/>
        </w:numPr>
      </w:pPr>
      <w:r>
        <w:t>Instalment Scheme Name</w:t>
      </w:r>
    </w:p>
    <w:p w14:paraId="06B6D848" w14:textId="77777777" w:rsidR="000C73E8" w:rsidRDefault="000C73E8" w:rsidP="00737E58">
      <w:pPr>
        <w:numPr>
          <w:ilvl w:val="0"/>
          <w:numId w:val="40"/>
        </w:numPr>
      </w:pPr>
      <w:r>
        <w:t>Minimum and Maximum Limit Amount</w:t>
      </w:r>
    </w:p>
    <w:p w14:paraId="2F9403CB" w14:textId="77777777" w:rsidR="000C73E8" w:rsidRDefault="000C73E8" w:rsidP="00737E58">
      <w:pPr>
        <w:numPr>
          <w:ilvl w:val="0"/>
          <w:numId w:val="40"/>
        </w:numPr>
      </w:pPr>
      <w:r>
        <w:t>Minimum, Maximum and Default Instalment period</w:t>
      </w:r>
    </w:p>
    <w:p w14:paraId="5C626114" w14:textId="77777777" w:rsidR="000C73E8" w:rsidRDefault="000C73E8" w:rsidP="00737E58">
      <w:pPr>
        <w:numPr>
          <w:ilvl w:val="0"/>
          <w:numId w:val="40"/>
        </w:numPr>
      </w:pPr>
      <w:r>
        <w:t>Minimum, Maximum and Default Instalment Free period</w:t>
      </w:r>
    </w:p>
    <w:p w14:paraId="45333068" w14:textId="77777777" w:rsidR="000C73E8" w:rsidRDefault="000C73E8" w:rsidP="00737E58">
      <w:pPr>
        <w:numPr>
          <w:ilvl w:val="0"/>
          <w:numId w:val="40"/>
        </w:numPr>
      </w:pPr>
      <w:r>
        <w:t>Billing Mode, can be as per Contract Billing period</w:t>
      </w:r>
    </w:p>
    <w:p w14:paraId="57D4CE16" w14:textId="77777777" w:rsidR="000C73E8" w:rsidRDefault="000C73E8" w:rsidP="00737E58">
      <w:pPr>
        <w:numPr>
          <w:ilvl w:val="0"/>
          <w:numId w:val="40"/>
        </w:numPr>
      </w:pPr>
      <w:r>
        <w:t>Validity Date From and Date To</w:t>
      </w:r>
    </w:p>
    <w:p w14:paraId="19F306B3" w14:textId="77777777" w:rsidR="000C73E8" w:rsidRDefault="000C73E8" w:rsidP="00737E58">
      <w:pPr>
        <w:numPr>
          <w:ilvl w:val="0"/>
          <w:numId w:val="40"/>
        </w:numPr>
      </w:pPr>
      <w:r>
        <w:t>Instalment Related Fees and interest</w:t>
      </w:r>
    </w:p>
    <w:p w14:paraId="1B54B94D" w14:textId="77777777" w:rsidR="000C73E8" w:rsidRDefault="000C73E8" w:rsidP="000C73E8">
      <w:pPr>
        <w:pStyle w:val="BodyTextBullet0"/>
      </w:pPr>
    </w:p>
    <w:p w14:paraId="1C558243" w14:textId="77777777" w:rsidR="000C73E8" w:rsidRDefault="000C73E8" w:rsidP="000C73E8">
      <w:pPr>
        <w:pStyle w:val="Heading3"/>
        <w:numPr>
          <w:ilvl w:val="2"/>
          <w:numId w:val="4"/>
        </w:numPr>
      </w:pPr>
      <w:bookmarkStart w:id="1226" w:name="_Toc503283613"/>
      <w:r>
        <w:t>Instalments</w:t>
      </w:r>
      <w:bookmarkEnd w:id="1226"/>
    </w:p>
    <w:p w14:paraId="1772FC2A" w14:textId="77777777" w:rsidR="000C73E8" w:rsidRDefault="000C73E8" w:rsidP="000C73E8">
      <w:r>
        <w:t>WAY4 allows defining an instalment agreement with the Cardholder to specify the following:</w:t>
      </w:r>
    </w:p>
    <w:p w14:paraId="31409719" w14:textId="77777777" w:rsidR="000C73E8" w:rsidRDefault="000C73E8" w:rsidP="00737E58">
      <w:pPr>
        <w:numPr>
          <w:ilvl w:val="0"/>
          <w:numId w:val="40"/>
        </w:numPr>
      </w:pPr>
      <w:r>
        <w:t>Total Instalment amount</w:t>
      </w:r>
    </w:p>
    <w:p w14:paraId="15F16AA2" w14:textId="77777777" w:rsidR="000C73E8" w:rsidRDefault="000C73E8" w:rsidP="00737E58">
      <w:pPr>
        <w:numPr>
          <w:ilvl w:val="0"/>
          <w:numId w:val="40"/>
        </w:numPr>
      </w:pPr>
      <w:r>
        <w:t>Instalment period in terms of months</w:t>
      </w:r>
    </w:p>
    <w:p w14:paraId="69948671" w14:textId="77777777" w:rsidR="000C73E8" w:rsidRDefault="000C73E8" w:rsidP="00737E58">
      <w:pPr>
        <w:numPr>
          <w:ilvl w:val="0"/>
          <w:numId w:val="40"/>
        </w:numPr>
      </w:pPr>
      <w:r>
        <w:lastRenderedPageBreak/>
        <w:t>Monthly Instalment repayment amount</w:t>
      </w:r>
    </w:p>
    <w:p w14:paraId="01F682BC" w14:textId="77777777" w:rsidR="000C73E8" w:rsidRDefault="000C73E8" w:rsidP="00737E58">
      <w:pPr>
        <w:numPr>
          <w:ilvl w:val="0"/>
          <w:numId w:val="40"/>
        </w:numPr>
      </w:pPr>
      <w:r>
        <w:t>Currently outstanding amount</w:t>
      </w:r>
    </w:p>
    <w:p w14:paraId="69020610" w14:textId="77777777" w:rsidR="000C73E8" w:rsidRDefault="000C73E8" w:rsidP="00737E58">
      <w:pPr>
        <w:numPr>
          <w:ilvl w:val="0"/>
          <w:numId w:val="40"/>
        </w:numPr>
      </w:pPr>
      <w:r>
        <w:t>Status</w:t>
      </w:r>
    </w:p>
    <w:p w14:paraId="0DAF949F" w14:textId="77777777" w:rsidR="000C73E8" w:rsidRDefault="000C73E8" w:rsidP="000C73E8">
      <w:pPr>
        <w:rPr>
          <w:lang w:val="en-US"/>
        </w:rPr>
      </w:pPr>
    </w:p>
    <w:p w14:paraId="23E54518" w14:textId="77777777" w:rsidR="000C73E8" w:rsidRDefault="000C73E8" w:rsidP="000C73E8">
      <w:pPr>
        <w:rPr>
          <w:lang w:val="en-US"/>
        </w:rPr>
      </w:pPr>
      <w:r>
        <w:rPr>
          <w:lang w:val="en-US"/>
        </w:rPr>
        <w:t xml:space="preserve">Each installment will have to fit one of the </w:t>
      </w:r>
      <w:r>
        <w:t xml:space="preserve">Instalment </w:t>
      </w:r>
      <w:r>
        <w:rPr>
          <w:lang w:val="en-US"/>
        </w:rPr>
        <w:t>schemes defined above.</w:t>
      </w:r>
    </w:p>
    <w:p w14:paraId="2D987F70" w14:textId="77777777" w:rsidR="000C73E8" w:rsidRDefault="000C73E8" w:rsidP="000C73E8">
      <w:pPr>
        <w:rPr>
          <w:lang w:val="en-US"/>
        </w:rPr>
      </w:pPr>
    </w:p>
    <w:p w14:paraId="4E5DBDBC" w14:textId="77777777" w:rsidR="000C73E8" w:rsidRDefault="000C73E8" w:rsidP="000C73E8">
      <w:pPr>
        <w:pStyle w:val="Heading3"/>
        <w:numPr>
          <w:ilvl w:val="2"/>
          <w:numId w:val="4"/>
        </w:numPr>
      </w:pPr>
      <w:bookmarkStart w:id="1227" w:name="_Toc503283614"/>
      <w:r>
        <w:t>Instalments Reports</w:t>
      </w:r>
      <w:bookmarkEnd w:id="1227"/>
    </w:p>
    <w:p w14:paraId="7D44AB29" w14:textId="77777777" w:rsidR="000C73E8" w:rsidRDefault="000C73E8" w:rsidP="000C73E8">
      <w:r>
        <w:t>WAY4 has the following standard Instalment related Reports:</w:t>
      </w:r>
    </w:p>
    <w:p w14:paraId="4E674A3E" w14:textId="77777777" w:rsidR="000C73E8" w:rsidRDefault="000C73E8" w:rsidP="00737E58">
      <w:pPr>
        <w:numPr>
          <w:ilvl w:val="0"/>
          <w:numId w:val="40"/>
        </w:numPr>
      </w:pPr>
      <w:r>
        <w:t>Instalment Posting Report</w:t>
      </w:r>
    </w:p>
    <w:p w14:paraId="6B97FA39" w14:textId="77777777" w:rsidR="000C73E8" w:rsidRDefault="000C73E8" w:rsidP="00737E58">
      <w:pPr>
        <w:numPr>
          <w:ilvl w:val="0"/>
          <w:numId w:val="40"/>
        </w:numPr>
      </w:pPr>
      <w:r>
        <w:t>Instalment Outstanding Report</w:t>
      </w:r>
    </w:p>
    <w:p w14:paraId="40674468" w14:textId="77777777" w:rsidR="000C73E8" w:rsidRDefault="000C73E8" w:rsidP="00737E58">
      <w:pPr>
        <w:numPr>
          <w:ilvl w:val="0"/>
          <w:numId w:val="40"/>
        </w:numPr>
      </w:pPr>
      <w:r>
        <w:t>Summary Instalment Transaction Report</w:t>
      </w:r>
    </w:p>
    <w:p w14:paraId="54B8329B" w14:textId="77777777" w:rsidR="000C73E8" w:rsidRDefault="000C73E8" w:rsidP="00737E58">
      <w:pPr>
        <w:numPr>
          <w:ilvl w:val="0"/>
          <w:numId w:val="40"/>
        </w:numPr>
      </w:pPr>
      <w:r>
        <w:t>Outstanding Instalment Transaction Report</w:t>
      </w:r>
    </w:p>
    <w:p w14:paraId="397A4292" w14:textId="77777777" w:rsidR="000C73E8" w:rsidRDefault="000C73E8" w:rsidP="000C73E8">
      <w:pPr>
        <w:pStyle w:val="BodyText"/>
      </w:pPr>
    </w:p>
    <w:p w14:paraId="2258A1D9" w14:textId="77777777" w:rsidR="000C73E8" w:rsidRDefault="000C73E8" w:rsidP="000C73E8">
      <w:pPr>
        <w:pStyle w:val="Heading3"/>
        <w:numPr>
          <w:ilvl w:val="2"/>
          <w:numId w:val="4"/>
        </w:numPr>
      </w:pPr>
      <w:bookmarkStart w:id="1228" w:name="_Toc503283615"/>
      <w:r>
        <w:t>Convert Contract Balance into Instalment</w:t>
      </w:r>
      <w:bookmarkEnd w:id="1228"/>
    </w:p>
    <w:p w14:paraId="3D45CE42" w14:textId="77777777" w:rsidR="000C73E8" w:rsidRDefault="000C73E8" w:rsidP="00001B79">
      <w:pPr>
        <w:jc w:val="both"/>
      </w:pPr>
      <w:r>
        <w:t>To convert the Contract Balance (or part of Contract Balance) into an Instalment, the operator can post a manual Payment transaction on the Issuing contract and then convert this transaction into an Instalment transaction</w:t>
      </w:r>
    </w:p>
    <w:p w14:paraId="3A069E4E" w14:textId="77777777" w:rsidR="000C73E8" w:rsidRPr="00081582" w:rsidRDefault="000C73E8" w:rsidP="000C73E8"/>
    <w:p w14:paraId="2AF3F87E" w14:textId="77777777" w:rsidR="000C73E8" w:rsidRDefault="000C73E8" w:rsidP="000C73E8">
      <w:pPr>
        <w:pStyle w:val="Heading2"/>
        <w:numPr>
          <w:ilvl w:val="1"/>
          <w:numId w:val="4"/>
        </w:numPr>
        <w:tabs>
          <w:tab w:val="clear" w:pos="718"/>
          <w:tab w:val="left" w:pos="540"/>
        </w:tabs>
        <w:ind w:left="540" w:hanging="540"/>
      </w:pPr>
      <w:bookmarkStart w:id="1229" w:name="_Toc503283616"/>
      <w:r>
        <w:t>Limitations</w:t>
      </w:r>
      <w:bookmarkEnd w:id="1229"/>
    </w:p>
    <w:p w14:paraId="6C90D1A9" w14:textId="77777777" w:rsidR="000C73E8" w:rsidRDefault="000C73E8" w:rsidP="000C73E8">
      <w:pPr>
        <w:pStyle w:val="BodyTextBullet0"/>
      </w:pPr>
      <w:r>
        <w:t>N/A</w:t>
      </w:r>
    </w:p>
    <w:p w14:paraId="0AC84313" w14:textId="77777777" w:rsidR="000C73E8" w:rsidRPr="004D2C7C" w:rsidRDefault="000C73E8" w:rsidP="000C73E8">
      <w:pPr>
        <w:pStyle w:val="BodyTextBullet0"/>
      </w:pPr>
    </w:p>
    <w:p w14:paraId="3FC1DAFD" w14:textId="77777777" w:rsidR="000C73E8" w:rsidRDefault="000C73E8" w:rsidP="000C73E8">
      <w:pPr>
        <w:pStyle w:val="Heading2"/>
        <w:numPr>
          <w:ilvl w:val="1"/>
          <w:numId w:val="4"/>
        </w:numPr>
        <w:tabs>
          <w:tab w:val="clear" w:pos="718"/>
          <w:tab w:val="left" w:pos="540"/>
        </w:tabs>
        <w:ind w:left="540" w:hanging="540"/>
      </w:pPr>
      <w:bookmarkStart w:id="1230" w:name="_Toc503283617"/>
      <w:r>
        <w:t>Impact Areas</w:t>
      </w:r>
      <w:bookmarkEnd w:id="1230"/>
    </w:p>
    <w:p w14:paraId="0AFAE066" w14:textId="77777777" w:rsidR="000C73E8" w:rsidRDefault="000C73E8" w:rsidP="000C73E8">
      <w:r>
        <w:t>N/A</w:t>
      </w:r>
    </w:p>
    <w:p w14:paraId="557F5D47" w14:textId="77777777" w:rsidR="000C73E8" w:rsidRPr="00334873" w:rsidRDefault="000C73E8" w:rsidP="000C73E8"/>
    <w:p w14:paraId="122A5DCA" w14:textId="77777777" w:rsidR="000C73E8" w:rsidRDefault="000C73E8" w:rsidP="000C73E8"/>
    <w:p w14:paraId="7E5CBE8F" w14:textId="77777777" w:rsidR="000C73E8" w:rsidRPr="009F3DA3" w:rsidRDefault="00675F28" w:rsidP="000C73E8">
      <w:pPr>
        <w:pStyle w:val="Heading1"/>
        <w:numPr>
          <w:ilvl w:val="0"/>
          <w:numId w:val="4"/>
        </w:numPr>
        <w:tabs>
          <w:tab w:val="clear" w:pos="432"/>
          <w:tab w:val="clear" w:pos="720"/>
          <w:tab w:val="left" w:pos="540"/>
        </w:tabs>
        <w:ind w:left="540" w:hanging="540"/>
      </w:pPr>
      <w:bookmarkStart w:id="1231" w:name="_Toc503283618"/>
      <w:r>
        <w:lastRenderedPageBreak/>
        <w:t>REQC002</w:t>
      </w:r>
      <w:r w:rsidR="008624B3">
        <w:t>5</w:t>
      </w:r>
      <w:r w:rsidR="000C73E8">
        <w:t xml:space="preserve"> -</w:t>
      </w:r>
      <w:r w:rsidR="000C73E8" w:rsidRPr="009F3DA3">
        <w:t xml:space="preserve"> 3-D Secure Issuing</w:t>
      </w:r>
      <w:bookmarkEnd w:id="1231"/>
    </w:p>
    <w:p w14:paraId="47076C49" w14:textId="77777777" w:rsidR="000C73E8" w:rsidRPr="009F3DA3" w:rsidRDefault="000C73E8" w:rsidP="000C73E8">
      <w:pPr>
        <w:pStyle w:val="Heading2"/>
        <w:numPr>
          <w:ilvl w:val="1"/>
          <w:numId w:val="4"/>
        </w:numPr>
        <w:tabs>
          <w:tab w:val="num" w:pos="576"/>
        </w:tabs>
        <w:ind w:left="576"/>
        <w:jc w:val="both"/>
      </w:pPr>
      <w:bookmarkStart w:id="1232" w:name="_Toc503283619"/>
      <w:r w:rsidRPr="009F3DA3">
        <w:t>Business Requirement</w:t>
      </w:r>
      <w:bookmarkEnd w:id="1232"/>
      <w:r w:rsidRPr="009F3DA3">
        <w:t xml:space="preserve"> </w:t>
      </w:r>
    </w:p>
    <w:p w14:paraId="02D1FB93" w14:textId="4E9F8FA5" w:rsidR="000C73E8" w:rsidRPr="009F3DA3" w:rsidRDefault="001830BF" w:rsidP="007763A9">
      <w:pPr>
        <w:jc w:val="both"/>
      </w:pPr>
      <w:r>
        <w:t xml:space="preserve">ORIENT COMMERCIAL BANK </w:t>
      </w:r>
      <w:r w:rsidR="000C73E8" w:rsidRPr="009F3DA3">
        <w:t xml:space="preserve">requires 3-D Secure functionality to enable online e-purchases for their customers, which are becoming more and more widespread in the world. </w:t>
      </w:r>
    </w:p>
    <w:p w14:paraId="50A1F2F8" w14:textId="321479C5" w:rsidR="000C73E8" w:rsidRPr="009F3DA3" w:rsidRDefault="007C2444" w:rsidP="007763A9">
      <w:pPr>
        <w:jc w:val="both"/>
      </w:pPr>
      <w:r>
        <w:t>This feature is implemented in Phase 2 of Project</w:t>
      </w:r>
      <w:r w:rsidR="000C73E8">
        <w:t xml:space="preserve"> </w:t>
      </w:r>
      <w:r>
        <w:t>so we don’t describe the requirement here. Requirement will be written in Phase 2 Discovery Report.</w:t>
      </w:r>
    </w:p>
    <w:p w14:paraId="6FF2F918" w14:textId="77777777" w:rsidR="000C73E8" w:rsidRPr="009F3DA3" w:rsidRDefault="000C73E8" w:rsidP="000C73E8">
      <w:pPr>
        <w:jc w:val="both"/>
      </w:pPr>
    </w:p>
    <w:p w14:paraId="574B083A" w14:textId="77777777" w:rsidR="000C73E8" w:rsidRPr="009F3DA3" w:rsidRDefault="000C73E8" w:rsidP="000C73E8">
      <w:pPr>
        <w:pStyle w:val="Heading2"/>
        <w:numPr>
          <w:ilvl w:val="1"/>
          <w:numId w:val="4"/>
        </w:numPr>
        <w:tabs>
          <w:tab w:val="num" w:pos="576"/>
        </w:tabs>
        <w:ind w:left="576"/>
        <w:jc w:val="both"/>
      </w:pPr>
      <w:bookmarkStart w:id="1233" w:name="_Toc503283620"/>
      <w:r w:rsidRPr="009F3DA3">
        <w:t>Technical Details</w:t>
      </w:r>
      <w:bookmarkEnd w:id="1233"/>
    </w:p>
    <w:p w14:paraId="248D0BCC" w14:textId="77777777" w:rsidR="000C73E8" w:rsidRPr="009F3DA3" w:rsidRDefault="000C73E8" w:rsidP="000C73E8"/>
    <w:p w14:paraId="520A512C" w14:textId="77777777" w:rsidR="000C73E8" w:rsidRPr="009F3DA3" w:rsidRDefault="000C73E8" w:rsidP="000C73E8">
      <w:pPr>
        <w:pStyle w:val="Heading2"/>
        <w:numPr>
          <w:ilvl w:val="1"/>
          <w:numId w:val="4"/>
        </w:numPr>
        <w:tabs>
          <w:tab w:val="num" w:pos="576"/>
        </w:tabs>
        <w:ind w:left="576"/>
      </w:pPr>
      <w:bookmarkStart w:id="1234" w:name="_Toc503283627"/>
      <w:r w:rsidRPr="009F3DA3">
        <w:t>Limitations</w:t>
      </w:r>
      <w:bookmarkEnd w:id="1234"/>
    </w:p>
    <w:p w14:paraId="4CA6A247" w14:textId="77777777" w:rsidR="000C73E8" w:rsidRPr="009F3DA3" w:rsidRDefault="000C73E8" w:rsidP="000C73E8"/>
    <w:p w14:paraId="2FAC64AC" w14:textId="77777777" w:rsidR="000C73E8" w:rsidRPr="009F3DA3" w:rsidRDefault="000C73E8" w:rsidP="000C73E8">
      <w:pPr>
        <w:pStyle w:val="Heading2"/>
        <w:numPr>
          <w:ilvl w:val="1"/>
          <w:numId w:val="4"/>
        </w:numPr>
        <w:tabs>
          <w:tab w:val="num" w:pos="576"/>
        </w:tabs>
        <w:ind w:left="576"/>
      </w:pPr>
      <w:bookmarkStart w:id="1235" w:name="_Toc503283628"/>
      <w:r w:rsidRPr="009F3DA3">
        <w:t>Impact Areas</w:t>
      </w:r>
      <w:bookmarkEnd w:id="1235"/>
    </w:p>
    <w:p w14:paraId="039EDD06" w14:textId="4373D540" w:rsidR="000C73E8" w:rsidRPr="009F3DA3" w:rsidRDefault="000C73E8" w:rsidP="007C2444">
      <w:pPr>
        <w:ind w:left="750"/>
      </w:pPr>
    </w:p>
    <w:p w14:paraId="0091EE0C" w14:textId="005465F9" w:rsidR="000C73E8" w:rsidRPr="009F3DA3" w:rsidRDefault="00B71400" w:rsidP="000C73E8">
      <w:pPr>
        <w:pStyle w:val="Heading1"/>
        <w:numPr>
          <w:ilvl w:val="0"/>
          <w:numId w:val="4"/>
        </w:numPr>
        <w:tabs>
          <w:tab w:val="clear" w:pos="432"/>
          <w:tab w:val="clear" w:pos="720"/>
          <w:tab w:val="left" w:pos="540"/>
        </w:tabs>
        <w:ind w:left="540" w:hanging="540"/>
        <w:jc w:val="both"/>
      </w:pPr>
      <w:bookmarkStart w:id="1236" w:name="_Toc503283629"/>
      <w:r w:rsidRPr="009F3DA3">
        <w:lastRenderedPageBreak/>
        <w:t>REQC00</w:t>
      </w:r>
      <w:r>
        <w:t>26</w:t>
      </w:r>
      <w:r w:rsidRPr="009F3DA3">
        <w:t xml:space="preserve"> </w:t>
      </w:r>
      <w:r w:rsidR="000C73E8" w:rsidRPr="009F3DA3">
        <w:t xml:space="preserve">– Loyalty </w:t>
      </w:r>
      <w:bookmarkStart w:id="1237" w:name="_GoBack"/>
      <w:bookmarkEnd w:id="1236"/>
      <w:bookmarkEnd w:id="1237"/>
    </w:p>
    <w:p w14:paraId="7966050B" w14:textId="77777777" w:rsidR="000C73E8" w:rsidRPr="009F3DA3" w:rsidRDefault="000C73E8" w:rsidP="000C73E8">
      <w:pPr>
        <w:pStyle w:val="Heading2"/>
        <w:numPr>
          <w:ilvl w:val="1"/>
          <w:numId w:val="4"/>
        </w:numPr>
        <w:tabs>
          <w:tab w:val="clear" w:pos="718"/>
          <w:tab w:val="num" w:pos="540"/>
        </w:tabs>
        <w:ind w:left="540" w:hanging="540"/>
        <w:jc w:val="both"/>
      </w:pPr>
      <w:bookmarkStart w:id="1238" w:name="_Toc503283630"/>
      <w:r w:rsidRPr="009F3DA3">
        <w:t>Introduction</w:t>
      </w:r>
      <w:bookmarkEnd w:id="1238"/>
    </w:p>
    <w:p w14:paraId="59DC6A29" w14:textId="7252EF61" w:rsidR="000C73E8" w:rsidRPr="009F3DA3" w:rsidRDefault="001830BF" w:rsidP="009A4E3B">
      <w:pPr>
        <w:ind w:left="540"/>
        <w:jc w:val="both"/>
      </w:pPr>
      <w:r>
        <w:t xml:space="preserve">ORIENT COMMERCIAL BANK </w:t>
      </w:r>
      <w:r w:rsidR="000C73E8" w:rsidRPr="009F3DA3">
        <w:t>will be using the standard WAY4 Loyalty Module. Detailed requirements will be provided only during the first implementation of the Loyalty Module</w:t>
      </w:r>
      <w:r w:rsidR="000C73E8" w:rsidRPr="009F3DA3">
        <w:rPr>
          <w:b/>
          <w:u w:val="single"/>
        </w:rPr>
        <w:t>.</w:t>
      </w:r>
      <w:r w:rsidR="000C73E8" w:rsidRPr="009F3DA3">
        <w:t xml:space="preserve"> WAY4 Loyalty is a module that enables users to design and manage diverse host-based loyalty programmes on both magnetic stripe and EMV smart cards. The functionality of the module covers all stages of a loyalty programme lifecycle.</w:t>
      </w:r>
    </w:p>
    <w:p w14:paraId="77E19350" w14:textId="77777777" w:rsidR="000C73E8" w:rsidRPr="009F3DA3" w:rsidRDefault="000C73E8" w:rsidP="000C73E8">
      <w:pPr>
        <w:pStyle w:val="BodyText"/>
      </w:pPr>
    </w:p>
    <w:p w14:paraId="23DD5DE6" w14:textId="77777777" w:rsidR="000C73E8" w:rsidRPr="009F3DA3" w:rsidRDefault="000C73E8" w:rsidP="000C73E8">
      <w:pPr>
        <w:pStyle w:val="Heading2"/>
        <w:numPr>
          <w:ilvl w:val="1"/>
          <w:numId w:val="4"/>
        </w:numPr>
        <w:tabs>
          <w:tab w:val="clear" w:pos="718"/>
          <w:tab w:val="num" w:pos="540"/>
        </w:tabs>
        <w:ind w:left="540" w:hanging="540"/>
        <w:jc w:val="both"/>
      </w:pPr>
      <w:bookmarkStart w:id="1239" w:name="_Toc503283631"/>
      <w:r w:rsidRPr="009F3DA3">
        <w:t>Business Requirement</w:t>
      </w:r>
      <w:bookmarkEnd w:id="1239"/>
    </w:p>
    <w:p w14:paraId="7E680184" w14:textId="582D966C" w:rsidR="000C73E8" w:rsidRPr="009F3DA3" w:rsidRDefault="001830BF" w:rsidP="009A4E3B">
      <w:pPr>
        <w:ind w:firstLine="540"/>
        <w:jc w:val="both"/>
      </w:pPr>
      <w:r>
        <w:t xml:space="preserve">ORIENT COMMERCIAL BANK </w:t>
      </w:r>
      <w:r w:rsidR="000C73E8" w:rsidRPr="009F3DA3">
        <w:t xml:space="preserve">is requesting a loyalty system which will handle the </w:t>
      </w:r>
      <w:r w:rsidR="00F4715E">
        <w:t>basic</w:t>
      </w:r>
      <w:r w:rsidR="00F4715E" w:rsidRPr="009F3DA3">
        <w:t xml:space="preserve"> </w:t>
      </w:r>
      <w:r w:rsidR="000C73E8" w:rsidRPr="009F3DA3">
        <w:t xml:space="preserve">functions </w:t>
      </w:r>
    </w:p>
    <w:p w14:paraId="770F114C" w14:textId="77777777" w:rsidR="000C73E8" w:rsidRPr="009F3DA3" w:rsidRDefault="000C73E8" w:rsidP="000C73E8">
      <w:pPr>
        <w:pStyle w:val="Heading2"/>
        <w:numPr>
          <w:ilvl w:val="1"/>
          <w:numId w:val="4"/>
        </w:numPr>
        <w:tabs>
          <w:tab w:val="clear" w:pos="718"/>
          <w:tab w:val="num" w:pos="540"/>
        </w:tabs>
        <w:ind w:left="540" w:hanging="540"/>
        <w:jc w:val="both"/>
      </w:pPr>
      <w:bookmarkStart w:id="1240" w:name="_Toc434725057"/>
      <w:bookmarkStart w:id="1241" w:name="_Toc434755312"/>
      <w:bookmarkStart w:id="1242" w:name="_Toc434950800"/>
      <w:bookmarkStart w:id="1243" w:name="_Toc435029946"/>
      <w:bookmarkStart w:id="1244" w:name="_Toc434725058"/>
      <w:bookmarkStart w:id="1245" w:name="_Toc434755313"/>
      <w:bookmarkStart w:id="1246" w:name="_Toc434950801"/>
      <w:bookmarkStart w:id="1247" w:name="_Toc435029947"/>
      <w:bookmarkStart w:id="1248" w:name="_Toc503283632"/>
      <w:bookmarkEnd w:id="1240"/>
      <w:bookmarkEnd w:id="1241"/>
      <w:bookmarkEnd w:id="1242"/>
      <w:bookmarkEnd w:id="1243"/>
      <w:bookmarkEnd w:id="1244"/>
      <w:bookmarkEnd w:id="1245"/>
      <w:bookmarkEnd w:id="1246"/>
      <w:bookmarkEnd w:id="1247"/>
      <w:r w:rsidRPr="009F3DA3">
        <w:t>Technical Details</w:t>
      </w:r>
      <w:bookmarkEnd w:id="1248"/>
    </w:p>
    <w:p w14:paraId="219096E1" w14:textId="77777777" w:rsidR="000C73E8" w:rsidRPr="009F3DA3" w:rsidRDefault="009A4E3B" w:rsidP="000C73E8">
      <w:pPr>
        <w:pStyle w:val="BodyBullet"/>
        <w:numPr>
          <w:ilvl w:val="0"/>
          <w:numId w:val="0"/>
        </w:numPr>
        <w:ind w:left="720"/>
      </w:pPr>
      <w:r>
        <w:t xml:space="preserve">Apply </w:t>
      </w:r>
      <w:r w:rsidR="00A0564E" w:rsidRPr="009F3DA3">
        <w:t xml:space="preserve">standard WAY4 Loyalty </w:t>
      </w:r>
      <w:r w:rsidR="000C59B2">
        <w:t>function</w:t>
      </w:r>
      <w:r>
        <w:t xml:space="preserve"> </w:t>
      </w:r>
    </w:p>
    <w:p w14:paraId="42F9096F" w14:textId="77777777" w:rsidR="000C73E8" w:rsidRPr="009F3DA3" w:rsidRDefault="000C73E8" w:rsidP="000C73E8">
      <w:pPr>
        <w:pStyle w:val="Heading2"/>
        <w:numPr>
          <w:ilvl w:val="1"/>
          <w:numId w:val="4"/>
        </w:numPr>
        <w:tabs>
          <w:tab w:val="num" w:pos="576"/>
        </w:tabs>
        <w:ind w:left="576"/>
      </w:pPr>
      <w:bookmarkStart w:id="1249" w:name="_Toc503283633"/>
      <w:r w:rsidRPr="009F3DA3">
        <w:t>Limitations</w:t>
      </w:r>
      <w:bookmarkEnd w:id="1249"/>
    </w:p>
    <w:p w14:paraId="66EBBD0A" w14:textId="77777777" w:rsidR="000C73E8" w:rsidRDefault="000C73E8" w:rsidP="00022A82">
      <w:pPr>
        <w:numPr>
          <w:ilvl w:val="0"/>
          <w:numId w:val="20"/>
        </w:numPr>
      </w:pPr>
      <w:r>
        <w:t>WAY4 does not offer any behaviour analysis features</w:t>
      </w:r>
      <w:r w:rsidRPr="009F3DA3">
        <w:t xml:space="preserve"> </w:t>
      </w:r>
    </w:p>
    <w:p w14:paraId="7CC0210A" w14:textId="77777777" w:rsidR="000C73E8" w:rsidRDefault="000C73E8" w:rsidP="00022A82">
      <w:pPr>
        <w:numPr>
          <w:ilvl w:val="0"/>
          <w:numId w:val="20"/>
        </w:numPr>
      </w:pPr>
      <w:r>
        <w:t>WAY4 cannot send a separate statement for loyalty point only</w:t>
      </w:r>
    </w:p>
    <w:p w14:paraId="71C078DC" w14:textId="77777777" w:rsidR="000C73E8" w:rsidRPr="009F3DA3" w:rsidRDefault="000C73E8" w:rsidP="00022A82">
      <w:pPr>
        <w:numPr>
          <w:ilvl w:val="0"/>
          <w:numId w:val="20"/>
        </w:numPr>
      </w:pPr>
      <w:r>
        <w:t>Promotions per merchant, merchant location cannot be done since WAY4 will not be handling acquiring</w:t>
      </w:r>
    </w:p>
    <w:p w14:paraId="7FE9966A" w14:textId="77777777" w:rsidR="000C73E8" w:rsidRPr="009F3DA3" w:rsidRDefault="000C73E8" w:rsidP="000C73E8"/>
    <w:p w14:paraId="3F3C6282" w14:textId="77777777" w:rsidR="000C73E8" w:rsidRPr="009F3DA3" w:rsidRDefault="000C73E8" w:rsidP="000C73E8">
      <w:pPr>
        <w:pStyle w:val="Heading2"/>
        <w:numPr>
          <w:ilvl w:val="1"/>
          <w:numId w:val="4"/>
        </w:numPr>
        <w:tabs>
          <w:tab w:val="num" w:pos="576"/>
        </w:tabs>
        <w:ind w:left="576"/>
      </w:pPr>
      <w:bookmarkStart w:id="1250" w:name="_Toc503283634"/>
      <w:r w:rsidRPr="009F3DA3">
        <w:t>Impact Areas</w:t>
      </w:r>
      <w:bookmarkEnd w:id="1250"/>
    </w:p>
    <w:p w14:paraId="0A9BF4C4" w14:textId="77777777" w:rsidR="000C73E8" w:rsidRPr="009F3DA3" w:rsidRDefault="000C73E8" w:rsidP="00737E58">
      <w:pPr>
        <w:numPr>
          <w:ilvl w:val="0"/>
          <w:numId w:val="36"/>
        </w:numPr>
        <w:jc w:val="both"/>
      </w:pPr>
      <w:r w:rsidRPr="009F3DA3">
        <w:t>The impact can only be analysed once we have complete requirements for Loyalty Module implementation.</w:t>
      </w:r>
    </w:p>
    <w:p w14:paraId="39593DEA" w14:textId="77777777" w:rsidR="000C73E8" w:rsidRPr="009F3DA3" w:rsidRDefault="000C73E8" w:rsidP="000C73E8"/>
    <w:p w14:paraId="51916891" w14:textId="77777777" w:rsidR="00F679AC" w:rsidRPr="00D92F8B" w:rsidRDefault="00F679AC" w:rsidP="0001649E">
      <w:bookmarkStart w:id="1251" w:name="_Toc419855445"/>
      <w:bookmarkStart w:id="1252" w:name="_Toc419873721"/>
      <w:bookmarkStart w:id="1253" w:name="_Toc420062277"/>
      <w:bookmarkStart w:id="1254" w:name="_Toc420067803"/>
      <w:bookmarkStart w:id="1255" w:name="_Toc419849166"/>
      <w:bookmarkStart w:id="1256" w:name="_Toc419852070"/>
      <w:bookmarkStart w:id="1257" w:name="_Toc419855446"/>
      <w:bookmarkStart w:id="1258" w:name="_Toc419873722"/>
      <w:bookmarkStart w:id="1259" w:name="_Toc420062278"/>
      <w:bookmarkStart w:id="1260" w:name="_Toc420067804"/>
      <w:bookmarkStart w:id="1261" w:name="_Toc242766261"/>
      <w:bookmarkStart w:id="1262" w:name="_Toc242779072"/>
      <w:bookmarkStart w:id="1263" w:name="_Toc242779307"/>
      <w:bookmarkStart w:id="1264" w:name="_Toc242779539"/>
      <w:bookmarkStart w:id="1265" w:name="_Toc242779771"/>
      <w:bookmarkStart w:id="1266" w:name="_Toc242780004"/>
      <w:bookmarkStart w:id="1267" w:name="_Toc242794639"/>
      <w:bookmarkStart w:id="1268" w:name="_Toc242796258"/>
      <w:bookmarkStart w:id="1269" w:name="_Toc242796885"/>
      <w:bookmarkStart w:id="1270" w:name="_Toc242865509"/>
      <w:bookmarkStart w:id="1271" w:name="_Toc242884541"/>
      <w:bookmarkStart w:id="1272" w:name="_Toc242886092"/>
      <w:bookmarkStart w:id="1273" w:name="_Toc242886638"/>
      <w:bookmarkStart w:id="1274" w:name="_Toc419837657"/>
      <w:bookmarkStart w:id="1275" w:name="_Toc419840503"/>
      <w:bookmarkStart w:id="1276" w:name="_Toc419843383"/>
      <w:bookmarkStart w:id="1277" w:name="_Toc419846263"/>
      <w:bookmarkStart w:id="1278" w:name="_Toc419849167"/>
      <w:bookmarkStart w:id="1279" w:name="_Toc419852071"/>
      <w:bookmarkStart w:id="1280" w:name="_Toc419855447"/>
      <w:bookmarkStart w:id="1281" w:name="_Toc419873723"/>
      <w:bookmarkStart w:id="1282" w:name="_Toc420062279"/>
      <w:bookmarkStart w:id="1283" w:name="_Toc420067805"/>
      <w:bookmarkStart w:id="1284" w:name="_Toc419824100"/>
      <w:bookmarkStart w:id="1285" w:name="_Toc419826877"/>
      <w:bookmarkStart w:id="1286" w:name="_Toc419829485"/>
      <w:bookmarkStart w:id="1287" w:name="_Toc419832092"/>
      <w:bookmarkStart w:id="1288" w:name="_Toc419834875"/>
      <w:bookmarkStart w:id="1289" w:name="_Toc419837661"/>
      <w:bookmarkStart w:id="1290" w:name="_Toc419840507"/>
      <w:bookmarkStart w:id="1291" w:name="_Toc419843387"/>
      <w:bookmarkStart w:id="1292" w:name="_Toc419846267"/>
      <w:bookmarkStart w:id="1293" w:name="_Toc419849171"/>
      <w:bookmarkStart w:id="1294" w:name="_Toc419852075"/>
      <w:bookmarkStart w:id="1295" w:name="_Toc419855451"/>
      <w:bookmarkStart w:id="1296" w:name="_Toc419873727"/>
      <w:bookmarkStart w:id="1297" w:name="_Toc420062283"/>
      <w:bookmarkStart w:id="1298" w:name="_Toc420067809"/>
      <w:bookmarkStart w:id="1299" w:name="_Toc419837663"/>
      <w:bookmarkStart w:id="1300" w:name="_Toc419840509"/>
      <w:bookmarkStart w:id="1301" w:name="_Toc419843389"/>
      <w:bookmarkStart w:id="1302" w:name="_Toc419846269"/>
      <w:bookmarkStart w:id="1303" w:name="_Toc419849173"/>
      <w:bookmarkStart w:id="1304" w:name="_Toc419852077"/>
      <w:bookmarkStart w:id="1305" w:name="_Toc419855453"/>
      <w:bookmarkStart w:id="1306" w:name="_Toc419873729"/>
      <w:bookmarkStart w:id="1307" w:name="_Toc420062285"/>
      <w:bookmarkStart w:id="1308" w:name="_Toc420067811"/>
      <w:bookmarkStart w:id="1309" w:name="_Toc419837664"/>
      <w:bookmarkStart w:id="1310" w:name="_Toc419840510"/>
      <w:bookmarkStart w:id="1311" w:name="_Toc419843390"/>
      <w:bookmarkStart w:id="1312" w:name="_Toc419846270"/>
      <w:bookmarkStart w:id="1313" w:name="_Toc419849174"/>
      <w:bookmarkStart w:id="1314" w:name="_Toc419852078"/>
      <w:bookmarkStart w:id="1315" w:name="_Toc419855454"/>
      <w:bookmarkStart w:id="1316" w:name="_Toc419873730"/>
      <w:bookmarkStart w:id="1317" w:name="_Toc420062286"/>
      <w:bookmarkStart w:id="1318" w:name="_Toc420067812"/>
      <w:bookmarkStart w:id="1319" w:name="_Toc419824103"/>
      <w:bookmarkStart w:id="1320" w:name="_Toc419826880"/>
      <w:bookmarkStart w:id="1321" w:name="_Toc419829488"/>
      <w:bookmarkStart w:id="1322" w:name="_Toc419832095"/>
      <w:bookmarkStart w:id="1323" w:name="_Toc419834878"/>
      <w:bookmarkStart w:id="1324" w:name="_Toc419837665"/>
      <w:bookmarkStart w:id="1325" w:name="_Toc419840511"/>
      <w:bookmarkStart w:id="1326" w:name="_Toc419843391"/>
      <w:bookmarkStart w:id="1327" w:name="_Toc419846271"/>
      <w:bookmarkStart w:id="1328" w:name="_Toc419849175"/>
      <w:bookmarkStart w:id="1329" w:name="_Toc419852079"/>
      <w:bookmarkStart w:id="1330" w:name="_Toc419855455"/>
      <w:bookmarkStart w:id="1331" w:name="_Toc419873731"/>
      <w:bookmarkStart w:id="1332" w:name="_Toc420062287"/>
      <w:bookmarkStart w:id="1333" w:name="_Toc420067813"/>
      <w:bookmarkStart w:id="1334" w:name="_Toc419824105"/>
      <w:bookmarkStart w:id="1335" w:name="_Toc419826882"/>
      <w:bookmarkStart w:id="1336" w:name="_Toc419829490"/>
      <w:bookmarkStart w:id="1337" w:name="_Toc419832097"/>
      <w:bookmarkStart w:id="1338" w:name="_Toc419834880"/>
      <w:bookmarkStart w:id="1339" w:name="_Toc419837667"/>
      <w:bookmarkStart w:id="1340" w:name="_Toc419840513"/>
      <w:bookmarkStart w:id="1341" w:name="_Toc419843393"/>
      <w:bookmarkStart w:id="1342" w:name="_Toc419846273"/>
      <w:bookmarkStart w:id="1343" w:name="_Toc419849177"/>
      <w:bookmarkStart w:id="1344" w:name="_Toc419852081"/>
      <w:bookmarkStart w:id="1345" w:name="_Toc419855457"/>
      <w:bookmarkStart w:id="1346" w:name="_Toc419873733"/>
      <w:bookmarkStart w:id="1347" w:name="_Toc420062289"/>
      <w:bookmarkStart w:id="1348" w:name="_Toc420067815"/>
      <w:bookmarkStart w:id="1349" w:name="_Toc419824109"/>
      <w:bookmarkStart w:id="1350" w:name="_Toc419826886"/>
      <w:bookmarkStart w:id="1351" w:name="_Toc419829494"/>
      <w:bookmarkStart w:id="1352" w:name="_Toc419832101"/>
      <w:bookmarkStart w:id="1353" w:name="_Toc419834884"/>
      <w:bookmarkStart w:id="1354" w:name="_Toc419837671"/>
      <w:bookmarkStart w:id="1355" w:name="_Toc419840517"/>
      <w:bookmarkStart w:id="1356" w:name="_Toc419843397"/>
      <w:bookmarkStart w:id="1357" w:name="_Toc419846277"/>
      <w:bookmarkStart w:id="1358" w:name="_Toc419849181"/>
      <w:bookmarkStart w:id="1359" w:name="_Toc419852085"/>
      <w:bookmarkStart w:id="1360" w:name="_Toc419855461"/>
      <w:bookmarkStart w:id="1361" w:name="_Toc419873737"/>
      <w:bookmarkStart w:id="1362" w:name="_Toc420062293"/>
      <w:bookmarkStart w:id="1363" w:name="_Toc420067819"/>
      <w:bookmarkStart w:id="1364" w:name="_Toc419824110"/>
      <w:bookmarkStart w:id="1365" w:name="_Toc419826887"/>
      <w:bookmarkStart w:id="1366" w:name="_Toc419829495"/>
      <w:bookmarkStart w:id="1367" w:name="_Toc419832102"/>
      <w:bookmarkStart w:id="1368" w:name="_Toc419834885"/>
      <w:bookmarkStart w:id="1369" w:name="_Toc419837672"/>
      <w:bookmarkStart w:id="1370" w:name="_Toc419840518"/>
      <w:bookmarkStart w:id="1371" w:name="_Toc419843398"/>
      <w:bookmarkStart w:id="1372" w:name="_Toc419846278"/>
      <w:bookmarkStart w:id="1373" w:name="_Toc419849182"/>
      <w:bookmarkStart w:id="1374" w:name="_Toc419852086"/>
      <w:bookmarkStart w:id="1375" w:name="_Toc419855462"/>
      <w:bookmarkStart w:id="1376" w:name="_Toc419873738"/>
      <w:bookmarkStart w:id="1377" w:name="_Toc420062294"/>
      <w:bookmarkStart w:id="1378" w:name="_Toc420067820"/>
      <w:bookmarkStart w:id="1379" w:name="_Toc419824111"/>
      <w:bookmarkStart w:id="1380" w:name="_Toc419826888"/>
      <w:bookmarkStart w:id="1381" w:name="_Toc419829496"/>
      <w:bookmarkStart w:id="1382" w:name="_Toc419832103"/>
      <w:bookmarkStart w:id="1383" w:name="_Toc419834886"/>
      <w:bookmarkStart w:id="1384" w:name="_Toc419837673"/>
      <w:bookmarkStart w:id="1385" w:name="_Toc419840519"/>
      <w:bookmarkStart w:id="1386" w:name="_Toc419843399"/>
      <w:bookmarkStart w:id="1387" w:name="_Toc419846279"/>
      <w:bookmarkStart w:id="1388" w:name="_Toc419849183"/>
      <w:bookmarkStart w:id="1389" w:name="_Toc419852087"/>
      <w:bookmarkStart w:id="1390" w:name="_Toc419855463"/>
      <w:bookmarkStart w:id="1391" w:name="_Toc419873739"/>
      <w:bookmarkStart w:id="1392" w:name="_Toc420062295"/>
      <w:bookmarkStart w:id="1393" w:name="_Toc420067821"/>
      <w:bookmarkStart w:id="1394" w:name="_Toc419824112"/>
      <w:bookmarkStart w:id="1395" w:name="_Toc419826889"/>
      <w:bookmarkStart w:id="1396" w:name="_Toc419829497"/>
      <w:bookmarkStart w:id="1397" w:name="_Toc419832104"/>
      <w:bookmarkStart w:id="1398" w:name="_Toc419834887"/>
      <w:bookmarkStart w:id="1399" w:name="_Toc419837674"/>
      <w:bookmarkStart w:id="1400" w:name="_Toc419840520"/>
      <w:bookmarkStart w:id="1401" w:name="_Toc419843400"/>
      <w:bookmarkStart w:id="1402" w:name="_Toc419846280"/>
      <w:bookmarkStart w:id="1403" w:name="_Toc419849184"/>
      <w:bookmarkStart w:id="1404" w:name="_Toc419852088"/>
      <w:bookmarkStart w:id="1405" w:name="_Toc419855464"/>
      <w:bookmarkStart w:id="1406" w:name="_Toc419873740"/>
      <w:bookmarkStart w:id="1407" w:name="_Toc420062296"/>
      <w:bookmarkStart w:id="1408" w:name="_Toc420067822"/>
      <w:bookmarkStart w:id="1409" w:name="_Toc419824113"/>
      <w:bookmarkStart w:id="1410" w:name="_Toc419826890"/>
      <w:bookmarkStart w:id="1411" w:name="_Toc419829498"/>
      <w:bookmarkStart w:id="1412" w:name="_Toc419832105"/>
      <w:bookmarkStart w:id="1413" w:name="_Toc419834888"/>
      <w:bookmarkStart w:id="1414" w:name="_Toc419837675"/>
      <w:bookmarkStart w:id="1415" w:name="_Toc419840521"/>
      <w:bookmarkStart w:id="1416" w:name="_Toc419843401"/>
      <w:bookmarkStart w:id="1417" w:name="_Toc419846281"/>
      <w:bookmarkStart w:id="1418" w:name="_Toc419849185"/>
      <w:bookmarkStart w:id="1419" w:name="_Toc419852089"/>
      <w:bookmarkStart w:id="1420" w:name="_Toc419855465"/>
      <w:bookmarkStart w:id="1421" w:name="_Toc419873741"/>
      <w:bookmarkStart w:id="1422" w:name="_Toc420062297"/>
      <w:bookmarkStart w:id="1423" w:name="_Toc420067823"/>
      <w:bookmarkStart w:id="1424" w:name="_Toc419824114"/>
      <w:bookmarkStart w:id="1425" w:name="_Toc419826891"/>
      <w:bookmarkStart w:id="1426" w:name="_Toc419829499"/>
      <w:bookmarkStart w:id="1427" w:name="_Toc419832106"/>
      <w:bookmarkStart w:id="1428" w:name="_Toc419834889"/>
      <w:bookmarkStart w:id="1429" w:name="_Toc419837676"/>
      <w:bookmarkStart w:id="1430" w:name="_Toc419840522"/>
      <w:bookmarkStart w:id="1431" w:name="_Toc419843402"/>
      <w:bookmarkStart w:id="1432" w:name="_Toc419846282"/>
      <w:bookmarkStart w:id="1433" w:name="_Toc419849186"/>
      <w:bookmarkStart w:id="1434" w:name="_Toc419852090"/>
      <w:bookmarkStart w:id="1435" w:name="_Toc419855466"/>
      <w:bookmarkStart w:id="1436" w:name="_Toc419873742"/>
      <w:bookmarkStart w:id="1437" w:name="_Toc420062298"/>
      <w:bookmarkStart w:id="1438" w:name="_Toc420067824"/>
      <w:bookmarkStart w:id="1439" w:name="_Toc419824115"/>
      <w:bookmarkStart w:id="1440" w:name="_Toc419826892"/>
      <w:bookmarkStart w:id="1441" w:name="_Toc419829500"/>
      <w:bookmarkStart w:id="1442" w:name="_Toc419832107"/>
      <w:bookmarkStart w:id="1443" w:name="_Toc419834890"/>
      <w:bookmarkStart w:id="1444" w:name="_Toc419837677"/>
      <w:bookmarkStart w:id="1445" w:name="_Toc419840523"/>
      <w:bookmarkStart w:id="1446" w:name="_Toc419843403"/>
      <w:bookmarkStart w:id="1447" w:name="_Toc419846283"/>
      <w:bookmarkStart w:id="1448" w:name="_Toc419849187"/>
      <w:bookmarkStart w:id="1449" w:name="_Toc419852091"/>
      <w:bookmarkStart w:id="1450" w:name="_Toc419855467"/>
      <w:bookmarkStart w:id="1451" w:name="_Toc419873743"/>
      <w:bookmarkStart w:id="1452" w:name="_Toc420062299"/>
      <w:bookmarkStart w:id="1453" w:name="_Toc420067825"/>
      <w:bookmarkStart w:id="1454" w:name="_Toc419824116"/>
      <w:bookmarkStart w:id="1455" w:name="_Toc419826893"/>
      <w:bookmarkStart w:id="1456" w:name="_Toc419829501"/>
      <w:bookmarkStart w:id="1457" w:name="_Toc419832108"/>
      <w:bookmarkStart w:id="1458" w:name="_Toc419834891"/>
      <w:bookmarkStart w:id="1459" w:name="_Toc419837678"/>
      <w:bookmarkStart w:id="1460" w:name="_Toc419840524"/>
      <w:bookmarkStart w:id="1461" w:name="_Toc419843404"/>
      <w:bookmarkStart w:id="1462" w:name="_Toc419846284"/>
      <w:bookmarkStart w:id="1463" w:name="_Toc419849188"/>
      <w:bookmarkStart w:id="1464" w:name="_Toc419852092"/>
      <w:bookmarkStart w:id="1465" w:name="_Toc419855468"/>
      <w:bookmarkStart w:id="1466" w:name="_Toc419873744"/>
      <w:bookmarkStart w:id="1467" w:name="_Toc420062300"/>
      <w:bookmarkStart w:id="1468" w:name="_Toc420067826"/>
      <w:bookmarkStart w:id="1469" w:name="_Toc419824117"/>
      <w:bookmarkStart w:id="1470" w:name="_Toc419826894"/>
      <w:bookmarkStart w:id="1471" w:name="_Toc419829502"/>
      <w:bookmarkStart w:id="1472" w:name="_Toc419832109"/>
      <w:bookmarkStart w:id="1473" w:name="_Toc419834892"/>
      <w:bookmarkStart w:id="1474" w:name="_Toc419837679"/>
      <w:bookmarkStart w:id="1475" w:name="_Toc419840525"/>
      <w:bookmarkStart w:id="1476" w:name="_Toc419843405"/>
      <w:bookmarkStart w:id="1477" w:name="_Toc419846285"/>
      <w:bookmarkStart w:id="1478" w:name="_Toc419849189"/>
      <w:bookmarkStart w:id="1479" w:name="_Toc419852093"/>
      <w:bookmarkStart w:id="1480" w:name="_Toc419855469"/>
      <w:bookmarkStart w:id="1481" w:name="_Toc419873745"/>
      <w:bookmarkStart w:id="1482" w:name="_Toc420062301"/>
      <w:bookmarkStart w:id="1483" w:name="_Toc420067827"/>
      <w:bookmarkStart w:id="1484" w:name="_Toc419824118"/>
      <w:bookmarkStart w:id="1485" w:name="_Toc419826895"/>
      <w:bookmarkStart w:id="1486" w:name="_Toc419829503"/>
      <w:bookmarkStart w:id="1487" w:name="_Toc419832110"/>
      <w:bookmarkStart w:id="1488" w:name="_Toc419834893"/>
      <w:bookmarkStart w:id="1489" w:name="_Toc419837680"/>
      <w:bookmarkStart w:id="1490" w:name="_Toc419840526"/>
      <w:bookmarkStart w:id="1491" w:name="_Toc419843406"/>
      <w:bookmarkStart w:id="1492" w:name="_Toc419846286"/>
      <w:bookmarkStart w:id="1493" w:name="_Toc419849190"/>
      <w:bookmarkStart w:id="1494" w:name="_Toc419852094"/>
      <w:bookmarkStart w:id="1495" w:name="_Toc419855470"/>
      <w:bookmarkStart w:id="1496" w:name="_Toc419873746"/>
      <w:bookmarkStart w:id="1497" w:name="_Toc420062302"/>
      <w:bookmarkStart w:id="1498" w:name="_Toc420067828"/>
      <w:bookmarkStart w:id="1499" w:name="_Toc419824119"/>
      <w:bookmarkStart w:id="1500" w:name="_Toc419826896"/>
      <w:bookmarkStart w:id="1501" w:name="_Toc419829504"/>
      <w:bookmarkStart w:id="1502" w:name="_Toc419832111"/>
      <w:bookmarkStart w:id="1503" w:name="_Toc419834894"/>
      <w:bookmarkStart w:id="1504" w:name="_Toc419837681"/>
      <w:bookmarkStart w:id="1505" w:name="_Toc419840527"/>
      <w:bookmarkStart w:id="1506" w:name="_Toc419843407"/>
      <w:bookmarkStart w:id="1507" w:name="_Toc419846287"/>
      <w:bookmarkStart w:id="1508" w:name="_Toc419849191"/>
      <w:bookmarkStart w:id="1509" w:name="_Toc419852095"/>
      <w:bookmarkStart w:id="1510" w:name="_Toc419855471"/>
      <w:bookmarkStart w:id="1511" w:name="_Toc419873747"/>
      <w:bookmarkStart w:id="1512" w:name="_Toc420062303"/>
      <w:bookmarkStart w:id="1513" w:name="_Toc420067829"/>
      <w:bookmarkStart w:id="1514" w:name="_Toc419824120"/>
      <w:bookmarkStart w:id="1515" w:name="_Toc419826897"/>
      <w:bookmarkStart w:id="1516" w:name="_Toc419829505"/>
      <w:bookmarkStart w:id="1517" w:name="_Toc419832112"/>
      <w:bookmarkStart w:id="1518" w:name="_Toc419834895"/>
      <w:bookmarkStart w:id="1519" w:name="_Toc419837682"/>
      <w:bookmarkStart w:id="1520" w:name="_Toc419840528"/>
      <w:bookmarkStart w:id="1521" w:name="_Toc419843408"/>
      <w:bookmarkStart w:id="1522" w:name="_Toc419846288"/>
      <w:bookmarkStart w:id="1523" w:name="_Toc419849192"/>
      <w:bookmarkStart w:id="1524" w:name="_Toc419852096"/>
      <w:bookmarkStart w:id="1525" w:name="_Toc419855472"/>
      <w:bookmarkStart w:id="1526" w:name="_Toc419873748"/>
      <w:bookmarkStart w:id="1527" w:name="_Toc420062304"/>
      <w:bookmarkStart w:id="1528" w:name="_Toc420067830"/>
      <w:bookmarkStart w:id="1529" w:name="_Toc419824160"/>
      <w:bookmarkStart w:id="1530" w:name="_Toc419826937"/>
      <w:bookmarkStart w:id="1531" w:name="_Toc419829545"/>
      <w:bookmarkStart w:id="1532" w:name="_Toc419832152"/>
      <w:bookmarkStart w:id="1533" w:name="_Toc419834935"/>
      <w:bookmarkStart w:id="1534" w:name="_Toc419837722"/>
      <w:bookmarkStart w:id="1535" w:name="_Toc419840568"/>
      <w:bookmarkStart w:id="1536" w:name="_Toc419843448"/>
      <w:bookmarkStart w:id="1537" w:name="_Toc419846328"/>
      <w:bookmarkStart w:id="1538" w:name="_Toc419849232"/>
      <w:bookmarkStart w:id="1539" w:name="_Toc419852136"/>
      <w:bookmarkStart w:id="1540" w:name="_Toc419855512"/>
      <w:bookmarkStart w:id="1541" w:name="_Toc419873788"/>
      <w:bookmarkStart w:id="1542" w:name="_Toc420062344"/>
      <w:bookmarkStart w:id="1543" w:name="_Toc420067870"/>
      <w:bookmarkStart w:id="1544" w:name="_Toc419824161"/>
      <w:bookmarkStart w:id="1545" w:name="_Toc419826938"/>
      <w:bookmarkStart w:id="1546" w:name="_Toc419829546"/>
      <w:bookmarkStart w:id="1547" w:name="_Toc419832153"/>
      <w:bookmarkStart w:id="1548" w:name="_Toc419834936"/>
      <w:bookmarkStart w:id="1549" w:name="_Toc419837723"/>
      <w:bookmarkStart w:id="1550" w:name="_Toc419840569"/>
      <w:bookmarkStart w:id="1551" w:name="_Toc419843449"/>
      <w:bookmarkStart w:id="1552" w:name="_Toc419846329"/>
      <w:bookmarkStart w:id="1553" w:name="_Toc419849233"/>
      <w:bookmarkStart w:id="1554" w:name="_Toc419852137"/>
      <w:bookmarkStart w:id="1555" w:name="_Toc419855513"/>
      <w:bookmarkStart w:id="1556" w:name="_Toc419873789"/>
      <w:bookmarkStart w:id="1557" w:name="_Toc420062345"/>
      <w:bookmarkStart w:id="1558" w:name="_Toc420067871"/>
      <w:bookmarkStart w:id="1559" w:name="_Toc419824162"/>
      <w:bookmarkStart w:id="1560" w:name="_Toc419826939"/>
      <w:bookmarkStart w:id="1561" w:name="_Toc419829547"/>
      <w:bookmarkStart w:id="1562" w:name="_Toc419832154"/>
      <w:bookmarkStart w:id="1563" w:name="_Toc419834937"/>
      <w:bookmarkStart w:id="1564" w:name="_Toc419837724"/>
      <w:bookmarkStart w:id="1565" w:name="_Toc419840570"/>
      <w:bookmarkStart w:id="1566" w:name="_Toc419843450"/>
      <w:bookmarkStart w:id="1567" w:name="_Toc419846330"/>
      <w:bookmarkStart w:id="1568" w:name="_Toc419849234"/>
      <w:bookmarkStart w:id="1569" w:name="_Toc419852138"/>
      <w:bookmarkStart w:id="1570" w:name="_Toc419855514"/>
      <w:bookmarkStart w:id="1571" w:name="_Toc419873790"/>
      <w:bookmarkStart w:id="1572" w:name="_Toc420062346"/>
      <w:bookmarkStart w:id="1573" w:name="_Toc420067872"/>
      <w:bookmarkStart w:id="1574" w:name="_Toc419824163"/>
      <w:bookmarkStart w:id="1575" w:name="_Toc419826940"/>
      <w:bookmarkStart w:id="1576" w:name="_Toc419829548"/>
      <w:bookmarkStart w:id="1577" w:name="_Toc419832155"/>
      <w:bookmarkStart w:id="1578" w:name="_Toc419834938"/>
      <w:bookmarkStart w:id="1579" w:name="_Toc419837725"/>
      <w:bookmarkStart w:id="1580" w:name="_Toc419840571"/>
      <w:bookmarkStart w:id="1581" w:name="_Toc419843451"/>
      <w:bookmarkStart w:id="1582" w:name="_Toc419846331"/>
      <w:bookmarkStart w:id="1583" w:name="_Toc419849235"/>
      <w:bookmarkStart w:id="1584" w:name="_Toc419852139"/>
      <w:bookmarkStart w:id="1585" w:name="_Toc419855515"/>
      <w:bookmarkStart w:id="1586" w:name="_Toc419873791"/>
      <w:bookmarkStart w:id="1587" w:name="_Toc420062347"/>
      <w:bookmarkStart w:id="1588" w:name="_Toc420067873"/>
      <w:bookmarkStart w:id="1589" w:name="_Toc419824164"/>
      <w:bookmarkStart w:id="1590" w:name="_Toc419826941"/>
      <w:bookmarkStart w:id="1591" w:name="_Toc419829549"/>
      <w:bookmarkStart w:id="1592" w:name="_Toc419832156"/>
      <w:bookmarkStart w:id="1593" w:name="_Toc419834939"/>
      <w:bookmarkStart w:id="1594" w:name="_Toc419837726"/>
      <w:bookmarkStart w:id="1595" w:name="_Toc419840572"/>
      <w:bookmarkStart w:id="1596" w:name="_Toc419843452"/>
      <w:bookmarkStart w:id="1597" w:name="_Toc419846332"/>
      <w:bookmarkStart w:id="1598" w:name="_Toc419849236"/>
      <w:bookmarkStart w:id="1599" w:name="_Toc419852140"/>
      <w:bookmarkStart w:id="1600" w:name="_Toc419855516"/>
      <w:bookmarkStart w:id="1601" w:name="_Toc419873792"/>
      <w:bookmarkStart w:id="1602" w:name="_Toc420062348"/>
      <w:bookmarkStart w:id="1603" w:name="_Toc420067874"/>
      <w:bookmarkStart w:id="1604" w:name="_Toc419824165"/>
      <w:bookmarkStart w:id="1605" w:name="_Toc419826942"/>
      <w:bookmarkStart w:id="1606" w:name="_Toc419829550"/>
      <w:bookmarkStart w:id="1607" w:name="_Toc419832157"/>
      <w:bookmarkStart w:id="1608" w:name="_Toc419834940"/>
      <w:bookmarkStart w:id="1609" w:name="_Toc419837727"/>
      <w:bookmarkStart w:id="1610" w:name="_Toc419840573"/>
      <w:bookmarkStart w:id="1611" w:name="_Toc419843453"/>
      <w:bookmarkStart w:id="1612" w:name="_Toc419846333"/>
      <w:bookmarkStart w:id="1613" w:name="_Toc419849237"/>
      <w:bookmarkStart w:id="1614" w:name="_Toc419852141"/>
      <w:bookmarkStart w:id="1615" w:name="_Toc419855517"/>
      <w:bookmarkStart w:id="1616" w:name="_Toc419873793"/>
      <w:bookmarkStart w:id="1617" w:name="_Toc420062349"/>
      <w:bookmarkStart w:id="1618" w:name="_Toc420067875"/>
      <w:bookmarkStart w:id="1619" w:name="_Toc419824205"/>
      <w:bookmarkStart w:id="1620" w:name="_Toc419826982"/>
      <w:bookmarkStart w:id="1621" w:name="_Toc419829590"/>
      <w:bookmarkStart w:id="1622" w:name="_Toc419832197"/>
      <w:bookmarkStart w:id="1623" w:name="_Toc419834980"/>
      <w:bookmarkStart w:id="1624" w:name="_Toc419837767"/>
      <w:bookmarkStart w:id="1625" w:name="_Toc419840613"/>
      <w:bookmarkStart w:id="1626" w:name="_Toc419843493"/>
      <w:bookmarkStart w:id="1627" w:name="_Toc419846373"/>
      <w:bookmarkStart w:id="1628" w:name="_Toc419849277"/>
      <w:bookmarkStart w:id="1629" w:name="_Toc419852181"/>
      <w:bookmarkStart w:id="1630" w:name="_Toc419855557"/>
      <w:bookmarkStart w:id="1631" w:name="_Toc419873833"/>
      <w:bookmarkStart w:id="1632" w:name="_Toc420062389"/>
      <w:bookmarkStart w:id="1633" w:name="_Toc420067915"/>
      <w:bookmarkStart w:id="1634" w:name="_Toc419824206"/>
      <w:bookmarkStart w:id="1635" w:name="_Toc419826983"/>
      <w:bookmarkStart w:id="1636" w:name="_Toc419829591"/>
      <w:bookmarkStart w:id="1637" w:name="_Toc419832198"/>
      <w:bookmarkStart w:id="1638" w:name="_Toc419834981"/>
      <w:bookmarkStart w:id="1639" w:name="_Toc419837768"/>
      <w:bookmarkStart w:id="1640" w:name="_Toc419840614"/>
      <w:bookmarkStart w:id="1641" w:name="_Toc419843494"/>
      <w:bookmarkStart w:id="1642" w:name="_Toc419846374"/>
      <w:bookmarkStart w:id="1643" w:name="_Toc419849278"/>
      <w:bookmarkStart w:id="1644" w:name="_Toc419852182"/>
      <w:bookmarkStart w:id="1645" w:name="_Toc419855558"/>
      <w:bookmarkStart w:id="1646" w:name="_Toc419873834"/>
      <w:bookmarkStart w:id="1647" w:name="_Toc420062390"/>
      <w:bookmarkStart w:id="1648" w:name="_Toc420067916"/>
      <w:bookmarkStart w:id="1649" w:name="_Toc419824246"/>
      <w:bookmarkStart w:id="1650" w:name="_Toc419827023"/>
      <w:bookmarkStart w:id="1651" w:name="_Toc419829631"/>
      <w:bookmarkStart w:id="1652" w:name="_Toc419832238"/>
      <w:bookmarkStart w:id="1653" w:name="_Toc419835021"/>
      <w:bookmarkStart w:id="1654" w:name="_Toc419837808"/>
      <w:bookmarkStart w:id="1655" w:name="_Toc419840654"/>
      <w:bookmarkStart w:id="1656" w:name="_Toc419843534"/>
      <w:bookmarkStart w:id="1657" w:name="_Toc419846414"/>
      <w:bookmarkStart w:id="1658" w:name="_Toc419849318"/>
      <w:bookmarkStart w:id="1659" w:name="_Toc419852222"/>
      <w:bookmarkStart w:id="1660" w:name="_Toc419855598"/>
      <w:bookmarkStart w:id="1661" w:name="_Toc419873874"/>
      <w:bookmarkStart w:id="1662" w:name="_Toc420062430"/>
      <w:bookmarkStart w:id="1663" w:name="_Toc420067956"/>
      <w:bookmarkStart w:id="1664" w:name="_Toc419824247"/>
      <w:bookmarkStart w:id="1665" w:name="_Toc419827024"/>
      <w:bookmarkStart w:id="1666" w:name="_Toc419829632"/>
      <w:bookmarkStart w:id="1667" w:name="_Toc419832239"/>
      <w:bookmarkStart w:id="1668" w:name="_Toc419835022"/>
      <w:bookmarkStart w:id="1669" w:name="_Toc419837809"/>
      <w:bookmarkStart w:id="1670" w:name="_Toc419840655"/>
      <w:bookmarkStart w:id="1671" w:name="_Toc419843535"/>
      <w:bookmarkStart w:id="1672" w:name="_Toc419846415"/>
      <w:bookmarkStart w:id="1673" w:name="_Toc419849319"/>
      <w:bookmarkStart w:id="1674" w:name="_Toc419852223"/>
      <w:bookmarkStart w:id="1675" w:name="_Toc419855599"/>
      <w:bookmarkStart w:id="1676" w:name="_Toc419873875"/>
      <w:bookmarkStart w:id="1677" w:name="_Toc420062431"/>
      <w:bookmarkStart w:id="1678" w:name="_Toc420067957"/>
      <w:bookmarkStart w:id="1679" w:name="_Toc419824287"/>
      <w:bookmarkStart w:id="1680" w:name="_Toc419827064"/>
      <w:bookmarkStart w:id="1681" w:name="_Toc419829672"/>
      <w:bookmarkStart w:id="1682" w:name="_Toc419832279"/>
      <w:bookmarkStart w:id="1683" w:name="_Toc419835062"/>
      <w:bookmarkStart w:id="1684" w:name="_Toc419837849"/>
      <w:bookmarkStart w:id="1685" w:name="_Toc419840695"/>
      <w:bookmarkStart w:id="1686" w:name="_Toc419843575"/>
      <w:bookmarkStart w:id="1687" w:name="_Toc419846455"/>
      <w:bookmarkStart w:id="1688" w:name="_Toc419849359"/>
      <w:bookmarkStart w:id="1689" w:name="_Toc419852263"/>
      <w:bookmarkStart w:id="1690" w:name="_Toc419855639"/>
      <w:bookmarkStart w:id="1691" w:name="_Toc419873915"/>
      <w:bookmarkStart w:id="1692" w:name="_Toc420062471"/>
      <w:bookmarkStart w:id="1693" w:name="_Toc420067997"/>
      <w:bookmarkStart w:id="1694" w:name="_Toc419824288"/>
      <w:bookmarkStart w:id="1695" w:name="_Toc419827065"/>
      <w:bookmarkStart w:id="1696" w:name="_Toc419829673"/>
      <w:bookmarkStart w:id="1697" w:name="_Toc419832280"/>
      <w:bookmarkStart w:id="1698" w:name="_Toc419835063"/>
      <w:bookmarkStart w:id="1699" w:name="_Toc419837850"/>
      <w:bookmarkStart w:id="1700" w:name="_Toc419840696"/>
      <w:bookmarkStart w:id="1701" w:name="_Toc419843576"/>
      <w:bookmarkStart w:id="1702" w:name="_Toc419846456"/>
      <w:bookmarkStart w:id="1703" w:name="_Toc419849360"/>
      <w:bookmarkStart w:id="1704" w:name="_Toc419852264"/>
      <w:bookmarkStart w:id="1705" w:name="_Toc419855640"/>
      <w:bookmarkStart w:id="1706" w:name="_Toc419873916"/>
      <w:bookmarkStart w:id="1707" w:name="_Toc420062472"/>
      <w:bookmarkStart w:id="1708" w:name="_Toc420067998"/>
      <w:bookmarkStart w:id="1709" w:name="_Toc419824328"/>
      <w:bookmarkStart w:id="1710" w:name="_Toc419827105"/>
      <w:bookmarkStart w:id="1711" w:name="_Toc419829713"/>
      <w:bookmarkStart w:id="1712" w:name="_Toc419832320"/>
      <w:bookmarkStart w:id="1713" w:name="_Toc419835103"/>
      <w:bookmarkStart w:id="1714" w:name="_Toc419837890"/>
      <w:bookmarkStart w:id="1715" w:name="_Toc419840736"/>
      <w:bookmarkStart w:id="1716" w:name="_Toc419843616"/>
      <w:bookmarkStart w:id="1717" w:name="_Toc419846496"/>
      <w:bookmarkStart w:id="1718" w:name="_Toc419849400"/>
      <w:bookmarkStart w:id="1719" w:name="_Toc419852304"/>
      <w:bookmarkStart w:id="1720" w:name="_Toc419855680"/>
      <w:bookmarkStart w:id="1721" w:name="_Toc419873956"/>
      <w:bookmarkStart w:id="1722" w:name="_Toc420062512"/>
      <w:bookmarkStart w:id="1723" w:name="_Toc420068038"/>
      <w:bookmarkStart w:id="1724" w:name="_Toc419824329"/>
      <w:bookmarkStart w:id="1725" w:name="_Toc419827106"/>
      <w:bookmarkStart w:id="1726" w:name="_Toc419829714"/>
      <w:bookmarkStart w:id="1727" w:name="_Toc419832321"/>
      <w:bookmarkStart w:id="1728" w:name="_Toc419835104"/>
      <w:bookmarkStart w:id="1729" w:name="_Toc419837891"/>
      <w:bookmarkStart w:id="1730" w:name="_Toc419840737"/>
      <w:bookmarkStart w:id="1731" w:name="_Toc419843617"/>
      <w:bookmarkStart w:id="1732" w:name="_Toc419846497"/>
      <w:bookmarkStart w:id="1733" w:name="_Toc419849401"/>
      <w:bookmarkStart w:id="1734" w:name="_Toc419852305"/>
      <w:bookmarkStart w:id="1735" w:name="_Toc419855681"/>
      <w:bookmarkStart w:id="1736" w:name="_Toc419873957"/>
      <w:bookmarkStart w:id="1737" w:name="_Toc420062513"/>
      <w:bookmarkStart w:id="1738" w:name="_Toc420068039"/>
      <w:bookmarkStart w:id="1739" w:name="_Toc419824330"/>
      <w:bookmarkStart w:id="1740" w:name="_Toc419827107"/>
      <w:bookmarkStart w:id="1741" w:name="_Toc419829715"/>
      <w:bookmarkStart w:id="1742" w:name="_Toc419832322"/>
      <w:bookmarkStart w:id="1743" w:name="_Toc419835105"/>
      <w:bookmarkStart w:id="1744" w:name="_Toc419837892"/>
      <w:bookmarkStart w:id="1745" w:name="_Toc419840738"/>
      <w:bookmarkStart w:id="1746" w:name="_Toc419843618"/>
      <w:bookmarkStart w:id="1747" w:name="_Toc419846498"/>
      <w:bookmarkStart w:id="1748" w:name="_Toc419849402"/>
      <w:bookmarkStart w:id="1749" w:name="_Toc419852306"/>
      <w:bookmarkStart w:id="1750" w:name="_Toc419855682"/>
      <w:bookmarkStart w:id="1751" w:name="_Toc419873958"/>
      <w:bookmarkStart w:id="1752" w:name="_Toc420062514"/>
      <w:bookmarkStart w:id="1753" w:name="_Toc420068040"/>
      <w:bookmarkStart w:id="1754" w:name="_Toc419824370"/>
      <w:bookmarkStart w:id="1755" w:name="_Toc419827147"/>
      <w:bookmarkStart w:id="1756" w:name="_Toc419829755"/>
      <w:bookmarkStart w:id="1757" w:name="_Toc419832362"/>
      <w:bookmarkStart w:id="1758" w:name="_Toc419835145"/>
      <w:bookmarkStart w:id="1759" w:name="_Toc419837932"/>
      <w:bookmarkStart w:id="1760" w:name="_Toc419840778"/>
      <w:bookmarkStart w:id="1761" w:name="_Toc419843658"/>
      <w:bookmarkStart w:id="1762" w:name="_Toc419846538"/>
      <w:bookmarkStart w:id="1763" w:name="_Toc419849442"/>
      <w:bookmarkStart w:id="1764" w:name="_Toc419852346"/>
      <w:bookmarkStart w:id="1765" w:name="_Toc419855722"/>
      <w:bookmarkStart w:id="1766" w:name="_Toc419873998"/>
      <w:bookmarkStart w:id="1767" w:name="_Toc420062554"/>
      <w:bookmarkStart w:id="1768" w:name="_Toc420068080"/>
      <w:bookmarkStart w:id="1769" w:name="_Toc419824371"/>
      <w:bookmarkStart w:id="1770" w:name="_Toc419827148"/>
      <w:bookmarkStart w:id="1771" w:name="_Toc419829756"/>
      <w:bookmarkStart w:id="1772" w:name="_Toc419832363"/>
      <w:bookmarkStart w:id="1773" w:name="_Toc419835146"/>
      <w:bookmarkStart w:id="1774" w:name="_Toc419837933"/>
      <w:bookmarkStart w:id="1775" w:name="_Toc419840779"/>
      <w:bookmarkStart w:id="1776" w:name="_Toc419843659"/>
      <w:bookmarkStart w:id="1777" w:name="_Toc419846539"/>
      <w:bookmarkStart w:id="1778" w:name="_Toc419849443"/>
      <w:bookmarkStart w:id="1779" w:name="_Toc419852347"/>
      <w:bookmarkStart w:id="1780" w:name="_Toc419855723"/>
      <w:bookmarkStart w:id="1781" w:name="_Toc419873999"/>
      <w:bookmarkStart w:id="1782" w:name="_Toc420062555"/>
      <w:bookmarkStart w:id="1783" w:name="_Toc420068081"/>
      <w:bookmarkStart w:id="1784" w:name="_Toc419824411"/>
      <w:bookmarkStart w:id="1785" w:name="_Toc419827188"/>
      <w:bookmarkStart w:id="1786" w:name="_Toc419829796"/>
      <w:bookmarkStart w:id="1787" w:name="_Toc419832403"/>
      <w:bookmarkStart w:id="1788" w:name="_Toc419835186"/>
      <w:bookmarkStart w:id="1789" w:name="_Toc419837973"/>
      <w:bookmarkStart w:id="1790" w:name="_Toc419840819"/>
      <w:bookmarkStart w:id="1791" w:name="_Toc419843699"/>
      <w:bookmarkStart w:id="1792" w:name="_Toc419846579"/>
      <w:bookmarkStart w:id="1793" w:name="_Toc419849483"/>
      <w:bookmarkStart w:id="1794" w:name="_Toc419852387"/>
      <w:bookmarkStart w:id="1795" w:name="_Toc419855763"/>
      <w:bookmarkStart w:id="1796" w:name="_Toc419874039"/>
      <w:bookmarkStart w:id="1797" w:name="_Toc420062595"/>
      <w:bookmarkStart w:id="1798" w:name="_Toc420068121"/>
      <w:bookmarkStart w:id="1799" w:name="_Toc419824412"/>
      <w:bookmarkStart w:id="1800" w:name="_Toc419827189"/>
      <w:bookmarkStart w:id="1801" w:name="_Toc419829797"/>
      <w:bookmarkStart w:id="1802" w:name="_Toc419832404"/>
      <w:bookmarkStart w:id="1803" w:name="_Toc419835187"/>
      <w:bookmarkStart w:id="1804" w:name="_Toc419837974"/>
      <w:bookmarkStart w:id="1805" w:name="_Toc419840820"/>
      <w:bookmarkStart w:id="1806" w:name="_Toc419843700"/>
      <w:bookmarkStart w:id="1807" w:name="_Toc419846580"/>
      <w:bookmarkStart w:id="1808" w:name="_Toc419849484"/>
      <w:bookmarkStart w:id="1809" w:name="_Toc419852388"/>
      <w:bookmarkStart w:id="1810" w:name="_Toc419855764"/>
      <w:bookmarkStart w:id="1811" w:name="_Toc419874040"/>
      <w:bookmarkStart w:id="1812" w:name="_Toc420062596"/>
      <w:bookmarkStart w:id="1813" w:name="_Toc420068122"/>
      <w:bookmarkStart w:id="1814" w:name="_Toc419824413"/>
      <w:bookmarkStart w:id="1815" w:name="_Toc419827190"/>
      <w:bookmarkStart w:id="1816" w:name="_Toc419829798"/>
      <w:bookmarkStart w:id="1817" w:name="_Toc419832405"/>
      <w:bookmarkStart w:id="1818" w:name="_Toc419835188"/>
      <w:bookmarkStart w:id="1819" w:name="_Toc419837975"/>
      <w:bookmarkStart w:id="1820" w:name="_Toc419840821"/>
      <w:bookmarkStart w:id="1821" w:name="_Toc419843701"/>
      <w:bookmarkStart w:id="1822" w:name="_Toc419846581"/>
      <w:bookmarkStart w:id="1823" w:name="_Toc419849485"/>
      <w:bookmarkStart w:id="1824" w:name="_Toc419852389"/>
      <w:bookmarkStart w:id="1825" w:name="_Toc419855765"/>
      <w:bookmarkStart w:id="1826" w:name="_Toc419874041"/>
      <w:bookmarkStart w:id="1827" w:name="_Toc420062597"/>
      <w:bookmarkStart w:id="1828" w:name="_Toc420068123"/>
      <w:bookmarkStart w:id="1829" w:name="_Toc419824414"/>
      <w:bookmarkStart w:id="1830" w:name="_Toc419827191"/>
      <w:bookmarkStart w:id="1831" w:name="_Toc419829799"/>
      <w:bookmarkStart w:id="1832" w:name="_Toc419832406"/>
      <w:bookmarkStart w:id="1833" w:name="_Toc419835189"/>
      <w:bookmarkStart w:id="1834" w:name="_Toc419837976"/>
      <w:bookmarkStart w:id="1835" w:name="_Toc419840822"/>
      <w:bookmarkStart w:id="1836" w:name="_Toc419843702"/>
      <w:bookmarkStart w:id="1837" w:name="_Toc419846582"/>
      <w:bookmarkStart w:id="1838" w:name="_Toc419849486"/>
      <w:bookmarkStart w:id="1839" w:name="_Toc419852390"/>
      <w:bookmarkStart w:id="1840" w:name="_Toc419855766"/>
      <w:bookmarkStart w:id="1841" w:name="_Toc419874042"/>
      <w:bookmarkStart w:id="1842" w:name="_Toc420062598"/>
      <w:bookmarkStart w:id="1843" w:name="_Toc420068124"/>
      <w:bookmarkStart w:id="1844" w:name="_Toc419824454"/>
      <w:bookmarkStart w:id="1845" w:name="_Toc419827231"/>
      <w:bookmarkStart w:id="1846" w:name="_Toc419829839"/>
      <w:bookmarkStart w:id="1847" w:name="_Toc419832446"/>
      <w:bookmarkStart w:id="1848" w:name="_Toc419835229"/>
      <w:bookmarkStart w:id="1849" w:name="_Toc419838016"/>
      <w:bookmarkStart w:id="1850" w:name="_Toc419840862"/>
      <w:bookmarkStart w:id="1851" w:name="_Toc419843742"/>
      <w:bookmarkStart w:id="1852" w:name="_Toc419846622"/>
      <w:bookmarkStart w:id="1853" w:name="_Toc419849526"/>
      <w:bookmarkStart w:id="1854" w:name="_Toc419852430"/>
      <w:bookmarkStart w:id="1855" w:name="_Toc419855806"/>
      <w:bookmarkStart w:id="1856" w:name="_Toc419874082"/>
      <w:bookmarkStart w:id="1857" w:name="_Toc420062638"/>
      <w:bookmarkStart w:id="1858" w:name="_Toc420068164"/>
      <w:bookmarkStart w:id="1859" w:name="_Toc419824455"/>
      <w:bookmarkStart w:id="1860" w:name="_Toc419827232"/>
      <w:bookmarkStart w:id="1861" w:name="_Toc419829840"/>
      <w:bookmarkStart w:id="1862" w:name="_Toc419832447"/>
      <w:bookmarkStart w:id="1863" w:name="_Toc419835230"/>
      <w:bookmarkStart w:id="1864" w:name="_Toc419838017"/>
      <w:bookmarkStart w:id="1865" w:name="_Toc419840863"/>
      <w:bookmarkStart w:id="1866" w:name="_Toc419843743"/>
      <w:bookmarkStart w:id="1867" w:name="_Toc419846623"/>
      <w:bookmarkStart w:id="1868" w:name="_Toc419849527"/>
      <w:bookmarkStart w:id="1869" w:name="_Toc419852431"/>
      <w:bookmarkStart w:id="1870" w:name="_Toc419855807"/>
      <w:bookmarkStart w:id="1871" w:name="_Toc419874083"/>
      <w:bookmarkStart w:id="1872" w:name="_Toc420062639"/>
      <w:bookmarkStart w:id="1873" w:name="_Toc420068165"/>
      <w:bookmarkStart w:id="1874" w:name="_Toc419824495"/>
      <w:bookmarkStart w:id="1875" w:name="_Toc419827272"/>
      <w:bookmarkStart w:id="1876" w:name="_Toc419829880"/>
      <w:bookmarkStart w:id="1877" w:name="_Toc419832487"/>
      <w:bookmarkStart w:id="1878" w:name="_Toc419835270"/>
      <w:bookmarkStart w:id="1879" w:name="_Toc419838057"/>
      <w:bookmarkStart w:id="1880" w:name="_Toc419840903"/>
      <w:bookmarkStart w:id="1881" w:name="_Toc419843783"/>
      <w:bookmarkStart w:id="1882" w:name="_Toc419846663"/>
      <w:bookmarkStart w:id="1883" w:name="_Toc419849567"/>
      <w:bookmarkStart w:id="1884" w:name="_Toc419852471"/>
      <w:bookmarkStart w:id="1885" w:name="_Toc419855847"/>
      <w:bookmarkStart w:id="1886" w:name="_Toc419874123"/>
      <w:bookmarkStart w:id="1887" w:name="_Toc420062679"/>
      <w:bookmarkStart w:id="1888" w:name="_Toc420068205"/>
      <w:bookmarkStart w:id="1889" w:name="_Toc419824496"/>
      <w:bookmarkStart w:id="1890" w:name="_Toc419827273"/>
      <w:bookmarkStart w:id="1891" w:name="_Toc419829881"/>
      <w:bookmarkStart w:id="1892" w:name="_Toc419832488"/>
      <w:bookmarkStart w:id="1893" w:name="_Toc419835271"/>
      <w:bookmarkStart w:id="1894" w:name="_Toc419838058"/>
      <w:bookmarkStart w:id="1895" w:name="_Toc419840904"/>
      <w:bookmarkStart w:id="1896" w:name="_Toc419843784"/>
      <w:bookmarkStart w:id="1897" w:name="_Toc419846664"/>
      <w:bookmarkStart w:id="1898" w:name="_Toc419849568"/>
      <w:bookmarkStart w:id="1899" w:name="_Toc419852472"/>
      <w:bookmarkStart w:id="1900" w:name="_Toc419855848"/>
      <w:bookmarkStart w:id="1901" w:name="_Toc419874124"/>
      <w:bookmarkStart w:id="1902" w:name="_Toc420062680"/>
      <w:bookmarkStart w:id="1903" w:name="_Toc420068206"/>
      <w:bookmarkStart w:id="1904" w:name="_Toc419824497"/>
      <w:bookmarkStart w:id="1905" w:name="_Toc419827274"/>
      <w:bookmarkStart w:id="1906" w:name="_Toc419829882"/>
      <w:bookmarkStart w:id="1907" w:name="_Toc419832489"/>
      <w:bookmarkStart w:id="1908" w:name="_Toc419835272"/>
      <w:bookmarkStart w:id="1909" w:name="_Toc419838059"/>
      <w:bookmarkStart w:id="1910" w:name="_Toc419840905"/>
      <w:bookmarkStart w:id="1911" w:name="_Toc419843785"/>
      <w:bookmarkStart w:id="1912" w:name="_Toc419846665"/>
      <w:bookmarkStart w:id="1913" w:name="_Toc419849569"/>
      <w:bookmarkStart w:id="1914" w:name="_Toc419852473"/>
      <w:bookmarkStart w:id="1915" w:name="_Toc419855849"/>
      <w:bookmarkStart w:id="1916" w:name="_Toc419874125"/>
      <w:bookmarkStart w:id="1917" w:name="_Toc420062681"/>
      <w:bookmarkStart w:id="1918" w:name="_Toc420068207"/>
      <w:bookmarkStart w:id="1919" w:name="_Toc419824537"/>
      <w:bookmarkStart w:id="1920" w:name="_Toc419827314"/>
      <w:bookmarkStart w:id="1921" w:name="_Toc419829922"/>
      <w:bookmarkStart w:id="1922" w:name="_Toc419832529"/>
      <w:bookmarkStart w:id="1923" w:name="_Toc419835312"/>
      <w:bookmarkStart w:id="1924" w:name="_Toc419838099"/>
      <w:bookmarkStart w:id="1925" w:name="_Toc419840945"/>
      <w:bookmarkStart w:id="1926" w:name="_Toc419843825"/>
      <w:bookmarkStart w:id="1927" w:name="_Toc419846705"/>
      <w:bookmarkStart w:id="1928" w:name="_Toc419849609"/>
      <w:bookmarkStart w:id="1929" w:name="_Toc419852513"/>
      <w:bookmarkStart w:id="1930" w:name="_Toc419855889"/>
      <w:bookmarkStart w:id="1931" w:name="_Toc419874165"/>
      <w:bookmarkStart w:id="1932" w:name="_Toc420062721"/>
      <w:bookmarkStart w:id="1933" w:name="_Toc420068247"/>
      <w:bookmarkStart w:id="1934" w:name="_Toc419824538"/>
      <w:bookmarkStart w:id="1935" w:name="_Toc419827315"/>
      <w:bookmarkStart w:id="1936" w:name="_Toc419829923"/>
      <w:bookmarkStart w:id="1937" w:name="_Toc419832530"/>
      <w:bookmarkStart w:id="1938" w:name="_Toc419835313"/>
      <w:bookmarkStart w:id="1939" w:name="_Toc419838100"/>
      <w:bookmarkStart w:id="1940" w:name="_Toc419840946"/>
      <w:bookmarkStart w:id="1941" w:name="_Toc419843826"/>
      <w:bookmarkStart w:id="1942" w:name="_Toc419846706"/>
      <w:bookmarkStart w:id="1943" w:name="_Toc419849610"/>
      <w:bookmarkStart w:id="1944" w:name="_Toc419852514"/>
      <w:bookmarkStart w:id="1945" w:name="_Toc419855890"/>
      <w:bookmarkStart w:id="1946" w:name="_Toc419874166"/>
      <w:bookmarkStart w:id="1947" w:name="_Toc420062722"/>
      <w:bookmarkStart w:id="1948" w:name="_Toc420068248"/>
      <w:bookmarkStart w:id="1949" w:name="_Toc419824578"/>
      <w:bookmarkStart w:id="1950" w:name="_Toc419827355"/>
      <w:bookmarkStart w:id="1951" w:name="_Toc419829963"/>
      <w:bookmarkStart w:id="1952" w:name="_Toc419832570"/>
      <w:bookmarkStart w:id="1953" w:name="_Toc419835353"/>
      <w:bookmarkStart w:id="1954" w:name="_Toc419838140"/>
      <w:bookmarkStart w:id="1955" w:name="_Toc419840986"/>
      <w:bookmarkStart w:id="1956" w:name="_Toc419843866"/>
      <w:bookmarkStart w:id="1957" w:name="_Toc419846746"/>
      <w:bookmarkStart w:id="1958" w:name="_Toc419849650"/>
      <w:bookmarkStart w:id="1959" w:name="_Toc419852554"/>
      <w:bookmarkStart w:id="1960" w:name="_Toc419855930"/>
      <w:bookmarkStart w:id="1961" w:name="_Toc419874206"/>
      <w:bookmarkStart w:id="1962" w:name="_Toc420062762"/>
      <w:bookmarkStart w:id="1963" w:name="_Toc420068288"/>
      <w:bookmarkStart w:id="1964" w:name="_Toc419824579"/>
      <w:bookmarkStart w:id="1965" w:name="_Toc419827356"/>
      <w:bookmarkStart w:id="1966" w:name="_Toc419829964"/>
      <w:bookmarkStart w:id="1967" w:name="_Toc419832571"/>
      <w:bookmarkStart w:id="1968" w:name="_Toc419835354"/>
      <w:bookmarkStart w:id="1969" w:name="_Toc419838141"/>
      <w:bookmarkStart w:id="1970" w:name="_Toc419840987"/>
      <w:bookmarkStart w:id="1971" w:name="_Toc419843867"/>
      <w:bookmarkStart w:id="1972" w:name="_Toc419846747"/>
      <w:bookmarkStart w:id="1973" w:name="_Toc419849651"/>
      <w:bookmarkStart w:id="1974" w:name="_Toc419852555"/>
      <w:bookmarkStart w:id="1975" w:name="_Toc419855931"/>
      <w:bookmarkStart w:id="1976" w:name="_Toc419874207"/>
      <w:bookmarkStart w:id="1977" w:name="_Toc420062763"/>
      <w:bookmarkStart w:id="1978" w:name="_Toc420068289"/>
      <w:bookmarkStart w:id="1979" w:name="_Toc419824580"/>
      <w:bookmarkStart w:id="1980" w:name="_Toc419827357"/>
      <w:bookmarkStart w:id="1981" w:name="_Toc419829965"/>
      <w:bookmarkStart w:id="1982" w:name="_Toc419832572"/>
      <w:bookmarkStart w:id="1983" w:name="_Toc419835355"/>
      <w:bookmarkStart w:id="1984" w:name="_Toc419838142"/>
      <w:bookmarkStart w:id="1985" w:name="_Toc419840988"/>
      <w:bookmarkStart w:id="1986" w:name="_Toc419843868"/>
      <w:bookmarkStart w:id="1987" w:name="_Toc419846748"/>
      <w:bookmarkStart w:id="1988" w:name="_Toc419849652"/>
      <w:bookmarkStart w:id="1989" w:name="_Toc419852556"/>
      <w:bookmarkStart w:id="1990" w:name="_Toc419855932"/>
      <w:bookmarkStart w:id="1991" w:name="_Toc419874208"/>
      <w:bookmarkStart w:id="1992" w:name="_Toc420062764"/>
      <w:bookmarkStart w:id="1993" w:name="_Toc420068290"/>
      <w:bookmarkStart w:id="1994" w:name="_Toc419824621"/>
      <w:bookmarkStart w:id="1995" w:name="_Toc419827398"/>
      <w:bookmarkStart w:id="1996" w:name="_Toc419830006"/>
      <w:bookmarkStart w:id="1997" w:name="_Toc419832613"/>
      <w:bookmarkStart w:id="1998" w:name="_Toc419835396"/>
      <w:bookmarkStart w:id="1999" w:name="_Toc419838183"/>
      <w:bookmarkStart w:id="2000" w:name="_Toc419841029"/>
      <w:bookmarkStart w:id="2001" w:name="_Toc419843909"/>
      <w:bookmarkStart w:id="2002" w:name="_Toc419846789"/>
      <w:bookmarkStart w:id="2003" w:name="_Toc419849693"/>
      <w:bookmarkStart w:id="2004" w:name="_Toc419852597"/>
      <w:bookmarkStart w:id="2005" w:name="_Toc419855973"/>
      <w:bookmarkStart w:id="2006" w:name="_Toc419874249"/>
      <w:bookmarkStart w:id="2007" w:name="_Toc420062805"/>
      <w:bookmarkStart w:id="2008" w:name="_Toc420068331"/>
      <w:bookmarkStart w:id="2009" w:name="_Toc419824622"/>
      <w:bookmarkStart w:id="2010" w:name="_Toc419827399"/>
      <w:bookmarkStart w:id="2011" w:name="_Toc419830007"/>
      <w:bookmarkStart w:id="2012" w:name="_Toc419832614"/>
      <w:bookmarkStart w:id="2013" w:name="_Toc419835397"/>
      <w:bookmarkStart w:id="2014" w:name="_Toc419838184"/>
      <w:bookmarkStart w:id="2015" w:name="_Toc419841030"/>
      <w:bookmarkStart w:id="2016" w:name="_Toc419843910"/>
      <w:bookmarkStart w:id="2017" w:name="_Toc419846790"/>
      <w:bookmarkStart w:id="2018" w:name="_Toc419849694"/>
      <w:bookmarkStart w:id="2019" w:name="_Toc419852598"/>
      <w:bookmarkStart w:id="2020" w:name="_Toc419855974"/>
      <w:bookmarkStart w:id="2021" w:name="_Toc419874250"/>
      <w:bookmarkStart w:id="2022" w:name="_Toc420062806"/>
      <w:bookmarkStart w:id="2023" w:name="_Toc420068332"/>
      <w:bookmarkStart w:id="2024" w:name="_Toc419824662"/>
      <w:bookmarkStart w:id="2025" w:name="_Toc419827439"/>
      <w:bookmarkStart w:id="2026" w:name="_Toc419830047"/>
      <w:bookmarkStart w:id="2027" w:name="_Toc419832654"/>
      <w:bookmarkStart w:id="2028" w:name="_Toc419835437"/>
      <w:bookmarkStart w:id="2029" w:name="_Toc419838224"/>
      <w:bookmarkStart w:id="2030" w:name="_Toc419841070"/>
      <w:bookmarkStart w:id="2031" w:name="_Toc419843950"/>
      <w:bookmarkStart w:id="2032" w:name="_Toc419846830"/>
      <w:bookmarkStart w:id="2033" w:name="_Toc419849734"/>
      <w:bookmarkStart w:id="2034" w:name="_Toc419852638"/>
      <w:bookmarkStart w:id="2035" w:name="_Toc419856014"/>
      <w:bookmarkStart w:id="2036" w:name="_Toc419874290"/>
      <w:bookmarkStart w:id="2037" w:name="_Toc420062846"/>
      <w:bookmarkStart w:id="2038" w:name="_Toc420068372"/>
      <w:bookmarkStart w:id="2039" w:name="_Toc419824663"/>
      <w:bookmarkStart w:id="2040" w:name="_Toc419827440"/>
      <w:bookmarkStart w:id="2041" w:name="_Toc419830048"/>
      <w:bookmarkStart w:id="2042" w:name="_Toc419832655"/>
      <w:bookmarkStart w:id="2043" w:name="_Toc419835438"/>
      <w:bookmarkStart w:id="2044" w:name="_Toc419838225"/>
      <w:bookmarkStart w:id="2045" w:name="_Toc419841071"/>
      <w:bookmarkStart w:id="2046" w:name="_Toc419843951"/>
      <w:bookmarkStart w:id="2047" w:name="_Toc419846831"/>
      <w:bookmarkStart w:id="2048" w:name="_Toc419849735"/>
      <w:bookmarkStart w:id="2049" w:name="_Toc419852639"/>
      <w:bookmarkStart w:id="2050" w:name="_Toc419856015"/>
      <w:bookmarkStart w:id="2051" w:name="_Toc419874291"/>
      <w:bookmarkStart w:id="2052" w:name="_Toc420062847"/>
      <w:bookmarkStart w:id="2053" w:name="_Toc420068373"/>
      <w:bookmarkStart w:id="2054" w:name="_Toc419824703"/>
      <w:bookmarkStart w:id="2055" w:name="_Toc419827480"/>
      <w:bookmarkStart w:id="2056" w:name="_Toc419830088"/>
      <w:bookmarkStart w:id="2057" w:name="_Toc419832695"/>
      <w:bookmarkStart w:id="2058" w:name="_Toc419835478"/>
      <w:bookmarkStart w:id="2059" w:name="_Toc419838265"/>
      <w:bookmarkStart w:id="2060" w:name="_Toc419841111"/>
      <w:bookmarkStart w:id="2061" w:name="_Toc419843991"/>
      <w:bookmarkStart w:id="2062" w:name="_Toc419846871"/>
      <w:bookmarkStart w:id="2063" w:name="_Toc419849775"/>
      <w:bookmarkStart w:id="2064" w:name="_Toc419852679"/>
      <w:bookmarkStart w:id="2065" w:name="_Toc419856055"/>
      <w:bookmarkStart w:id="2066" w:name="_Toc419874331"/>
      <w:bookmarkStart w:id="2067" w:name="_Toc420062887"/>
      <w:bookmarkStart w:id="2068" w:name="_Toc420068413"/>
      <w:bookmarkStart w:id="2069" w:name="_Toc419824704"/>
      <w:bookmarkStart w:id="2070" w:name="_Toc419827481"/>
      <w:bookmarkStart w:id="2071" w:name="_Toc419830089"/>
      <w:bookmarkStart w:id="2072" w:name="_Toc419832696"/>
      <w:bookmarkStart w:id="2073" w:name="_Toc419835479"/>
      <w:bookmarkStart w:id="2074" w:name="_Toc419838266"/>
      <w:bookmarkStart w:id="2075" w:name="_Toc419841112"/>
      <w:bookmarkStart w:id="2076" w:name="_Toc419843992"/>
      <w:bookmarkStart w:id="2077" w:name="_Toc419846872"/>
      <w:bookmarkStart w:id="2078" w:name="_Toc419849776"/>
      <w:bookmarkStart w:id="2079" w:name="_Toc419852680"/>
      <w:bookmarkStart w:id="2080" w:name="_Toc419856056"/>
      <w:bookmarkStart w:id="2081" w:name="_Toc419874332"/>
      <w:bookmarkStart w:id="2082" w:name="_Toc420062888"/>
      <w:bookmarkStart w:id="2083" w:name="_Toc420068414"/>
      <w:bookmarkStart w:id="2084" w:name="_Toc419824744"/>
      <w:bookmarkStart w:id="2085" w:name="_Toc419827521"/>
      <w:bookmarkStart w:id="2086" w:name="_Toc419830129"/>
      <w:bookmarkStart w:id="2087" w:name="_Toc419832736"/>
      <w:bookmarkStart w:id="2088" w:name="_Toc419835519"/>
      <w:bookmarkStart w:id="2089" w:name="_Toc419838306"/>
      <w:bookmarkStart w:id="2090" w:name="_Toc419841152"/>
      <w:bookmarkStart w:id="2091" w:name="_Toc419844032"/>
      <w:bookmarkStart w:id="2092" w:name="_Toc419846912"/>
      <w:bookmarkStart w:id="2093" w:name="_Toc419849816"/>
      <w:bookmarkStart w:id="2094" w:name="_Toc419852720"/>
      <w:bookmarkStart w:id="2095" w:name="_Toc419856096"/>
      <w:bookmarkStart w:id="2096" w:name="_Toc419874372"/>
      <w:bookmarkStart w:id="2097" w:name="_Toc420062928"/>
      <w:bookmarkStart w:id="2098" w:name="_Toc420068454"/>
      <w:bookmarkStart w:id="2099" w:name="_Toc419824745"/>
      <w:bookmarkStart w:id="2100" w:name="_Toc419827522"/>
      <w:bookmarkStart w:id="2101" w:name="_Toc419830130"/>
      <w:bookmarkStart w:id="2102" w:name="_Toc419832737"/>
      <w:bookmarkStart w:id="2103" w:name="_Toc419835520"/>
      <w:bookmarkStart w:id="2104" w:name="_Toc419838307"/>
      <w:bookmarkStart w:id="2105" w:name="_Toc419841153"/>
      <w:bookmarkStart w:id="2106" w:name="_Toc419844033"/>
      <w:bookmarkStart w:id="2107" w:name="_Toc419846913"/>
      <w:bookmarkStart w:id="2108" w:name="_Toc419849817"/>
      <w:bookmarkStart w:id="2109" w:name="_Toc419852721"/>
      <w:bookmarkStart w:id="2110" w:name="_Toc419856097"/>
      <w:bookmarkStart w:id="2111" w:name="_Toc419874373"/>
      <w:bookmarkStart w:id="2112" w:name="_Toc420062929"/>
      <w:bookmarkStart w:id="2113" w:name="_Toc420068455"/>
      <w:bookmarkStart w:id="2114" w:name="_Toc419824746"/>
      <w:bookmarkStart w:id="2115" w:name="_Toc419827523"/>
      <w:bookmarkStart w:id="2116" w:name="_Toc419830131"/>
      <w:bookmarkStart w:id="2117" w:name="_Toc419832738"/>
      <w:bookmarkStart w:id="2118" w:name="_Toc419835521"/>
      <w:bookmarkStart w:id="2119" w:name="_Toc419838308"/>
      <w:bookmarkStart w:id="2120" w:name="_Toc419841154"/>
      <w:bookmarkStart w:id="2121" w:name="_Toc419844034"/>
      <w:bookmarkStart w:id="2122" w:name="_Toc419846914"/>
      <w:bookmarkStart w:id="2123" w:name="_Toc419849818"/>
      <w:bookmarkStart w:id="2124" w:name="_Toc419852722"/>
      <w:bookmarkStart w:id="2125" w:name="_Toc419856098"/>
      <w:bookmarkStart w:id="2126" w:name="_Toc419874374"/>
      <w:bookmarkStart w:id="2127" w:name="_Toc420062930"/>
      <w:bookmarkStart w:id="2128" w:name="_Toc420068456"/>
      <w:bookmarkStart w:id="2129" w:name="_Toc419824747"/>
      <w:bookmarkStart w:id="2130" w:name="_Toc419827524"/>
      <w:bookmarkStart w:id="2131" w:name="_Toc419830132"/>
      <w:bookmarkStart w:id="2132" w:name="_Toc419832739"/>
      <w:bookmarkStart w:id="2133" w:name="_Toc419835522"/>
      <w:bookmarkStart w:id="2134" w:name="_Toc419838309"/>
      <w:bookmarkStart w:id="2135" w:name="_Toc419841155"/>
      <w:bookmarkStart w:id="2136" w:name="_Toc419844035"/>
      <w:bookmarkStart w:id="2137" w:name="_Toc419846915"/>
      <w:bookmarkStart w:id="2138" w:name="_Toc419849819"/>
      <w:bookmarkStart w:id="2139" w:name="_Toc419852723"/>
      <w:bookmarkStart w:id="2140" w:name="_Toc419856099"/>
      <w:bookmarkStart w:id="2141" w:name="_Toc419874375"/>
      <w:bookmarkStart w:id="2142" w:name="_Toc420062931"/>
      <w:bookmarkStart w:id="2143" w:name="_Toc420068457"/>
      <w:bookmarkStart w:id="2144" w:name="_Toc419824789"/>
      <w:bookmarkStart w:id="2145" w:name="_Toc419827566"/>
      <w:bookmarkStart w:id="2146" w:name="_Toc419830174"/>
      <w:bookmarkStart w:id="2147" w:name="_Toc419832781"/>
      <w:bookmarkStart w:id="2148" w:name="_Toc419835564"/>
      <w:bookmarkStart w:id="2149" w:name="_Toc419838351"/>
      <w:bookmarkStart w:id="2150" w:name="_Toc419841197"/>
      <w:bookmarkStart w:id="2151" w:name="_Toc419844077"/>
      <w:bookmarkStart w:id="2152" w:name="_Toc419846957"/>
      <w:bookmarkStart w:id="2153" w:name="_Toc419849861"/>
      <w:bookmarkStart w:id="2154" w:name="_Toc419852765"/>
      <w:bookmarkStart w:id="2155" w:name="_Toc419856141"/>
      <w:bookmarkStart w:id="2156" w:name="_Toc419874417"/>
      <w:bookmarkStart w:id="2157" w:name="_Toc420062973"/>
      <w:bookmarkStart w:id="2158" w:name="_Toc420068499"/>
      <w:bookmarkStart w:id="2159" w:name="_Toc419824790"/>
      <w:bookmarkStart w:id="2160" w:name="_Toc419827567"/>
      <w:bookmarkStart w:id="2161" w:name="_Toc419830175"/>
      <w:bookmarkStart w:id="2162" w:name="_Toc419832782"/>
      <w:bookmarkStart w:id="2163" w:name="_Toc419835565"/>
      <w:bookmarkStart w:id="2164" w:name="_Toc419838352"/>
      <w:bookmarkStart w:id="2165" w:name="_Toc419841198"/>
      <w:bookmarkStart w:id="2166" w:name="_Toc419844078"/>
      <w:bookmarkStart w:id="2167" w:name="_Toc419846958"/>
      <w:bookmarkStart w:id="2168" w:name="_Toc419849862"/>
      <w:bookmarkStart w:id="2169" w:name="_Toc419852766"/>
      <w:bookmarkStart w:id="2170" w:name="_Toc419856142"/>
      <w:bookmarkStart w:id="2171" w:name="_Toc419874418"/>
      <w:bookmarkStart w:id="2172" w:name="_Toc420062974"/>
      <w:bookmarkStart w:id="2173" w:name="_Toc420068500"/>
      <w:bookmarkStart w:id="2174" w:name="_Toc419824832"/>
      <w:bookmarkStart w:id="2175" w:name="_Toc419827609"/>
      <w:bookmarkStart w:id="2176" w:name="_Toc419830217"/>
      <w:bookmarkStart w:id="2177" w:name="_Toc419832824"/>
      <w:bookmarkStart w:id="2178" w:name="_Toc419835607"/>
      <w:bookmarkStart w:id="2179" w:name="_Toc419838394"/>
      <w:bookmarkStart w:id="2180" w:name="_Toc419841240"/>
      <w:bookmarkStart w:id="2181" w:name="_Toc419844120"/>
      <w:bookmarkStart w:id="2182" w:name="_Toc419847000"/>
      <w:bookmarkStart w:id="2183" w:name="_Toc419849904"/>
      <w:bookmarkStart w:id="2184" w:name="_Toc419852808"/>
      <w:bookmarkStart w:id="2185" w:name="_Toc419856184"/>
      <w:bookmarkStart w:id="2186" w:name="_Toc419874460"/>
      <w:bookmarkStart w:id="2187" w:name="_Toc420063016"/>
      <w:bookmarkStart w:id="2188" w:name="_Toc420068542"/>
      <w:bookmarkStart w:id="2189" w:name="_Toc419824872"/>
      <w:bookmarkStart w:id="2190" w:name="_Toc419827649"/>
      <w:bookmarkStart w:id="2191" w:name="_Toc419830257"/>
      <w:bookmarkStart w:id="2192" w:name="_Toc419832864"/>
      <w:bookmarkStart w:id="2193" w:name="_Toc419835647"/>
      <w:bookmarkStart w:id="2194" w:name="_Toc419838434"/>
      <w:bookmarkStart w:id="2195" w:name="_Toc419841280"/>
      <w:bookmarkStart w:id="2196" w:name="_Toc419844160"/>
      <w:bookmarkStart w:id="2197" w:name="_Toc419847040"/>
      <w:bookmarkStart w:id="2198" w:name="_Toc419849944"/>
      <w:bookmarkStart w:id="2199" w:name="_Toc419852848"/>
      <w:bookmarkStart w:id="2200" w:name="_Toc419856224"/>
      <w:bookmarkStart w:id="2201" w:name="_Toc419874500"/>
      <w:bookmarkStart w:id="2202" w:name="_Toc420063056"/>
      <w:bookmarkStart w:id="2203" w:name="_Toc420068582"/>
      <w:bookmarkStart w:id="2204" w:name="_Toc419824873"/>
      <w:bookmarkStart w:id="2205" w:name="_Toc419827650"/>
      <w:bookmarkStart w:id="2206" w:name="_Toc419830258"/>
      <w:bookmarkStart w:id="2207" w:name="_Toc419832865"/>
      <w:bookmarkStart w:id="2208" w:name="_Toc419835648"/>
      <w:bookmarkStart w:id="2209" w:name="_Toc419838435"/>
      <w:bookmarkStart w:id="2210" w:name="_Toc419841281"/>
      <w:bookmarkStart w:id="2211" w:name="_Toc419844161"/>
      <w:bookmarkStart w:id="2212" w:name="_Toc419847041"/>
      <w:bookmarkStart w:id="2213" w:name="_Toc419849945"/>
      <w:bookmarkStart w:id="2214" w:name="_Toc419852849"/>
      <w:bookmarkStart w:id="2215" w:name="_Toc419856225"/>
      <w:bookmarkStart w:id="2216" w:name="_Toc419874501"/>
      <w:bookmarkStart w:id="2217" w:name="_Toc420063057"/>
      <w:bookmarkStart w:id="2218" w:name="_Toc420068583"/>
      <w:bookmarkStart w:id="2219" w:name="_Toc419824914"/>
      <w:bookmarkStart w:id="2220" w:name="_Toc419827691"/>
      <w:bookmarkStart w:id="2221" w:name="_Toc419830299"/>
      <w:bookmarkStart w:id="2222" w:name="_Toc419832906"/>
      <w:bookmarkStart w:id="2223" w:name="_Toc419835689"/>
      <w:bookmarkStart w:id="2224" w:name="_Toc419838476"/>
      <w:bookmarkStart w:id="2225" w:name="_Toc419841322"/>
      <w:bookmarkStart w:id="2226" w:name="_Toc419844202"/>
      <w:bookmarkStart w:id="2227" w:name="_Toc419847082"/>
      <w:bookmarkStart w:id="2228" w:name="_Toc419849986"/>
      <w:bookmarkStart w:id="2229" w:name="_Toc419852890"/>
      <w:bookmarkStart w:id="2230" w:name="_Toc419856266"/>
      <w:bookmarkStart w:id="2231" w:name="_Toc419874542"/>
      <w:bookmarkStart w:id="2232" w:name="_Toc420063098"/>
      <w:bookmarkStart w:id="2233" w:name="_Toc420068624"/>
      <w:bookmarkStart w:id="2234" w:name="_Toc419824915"/>
      <w:bookmarkStart w:id="2235" w:name="_Toc419827692"/>
      <w:bookmarkStart w:id="2236" w:name="_Toc419830300"/>
      <w:bookmarkStart w:id="2237" w:name="_Toc419832907"/>
      <w:bookmarkStart w:id="2238" w:name="_Toc419835690"/>
      <w:bookmarkStart w:id="2239" w:name="_Toc419838477"/>
      <w:bookmarkStart w:id="2240" w:name="_Toc419841323"/>
      <w:bookmarkStart w:id="2241" w:name="_Toc419844203"/>
      <w:bookmarkStart w:id="2242" w:name="_Toc419847083"/>
      <w:bookmarkStart w:id="2243" w:name="_Toc419849987"/>
      <w:bookmarkStart w:id="2244" w:name="_Toc419852891"/>
      <w:bookmarkStart w:id="2245" w:name="_Toc419856267"/>
      <w:bookmarkStart w:id="2246" w:name="_Toc419874543"/>
      <w:bookmarkStart w:id="2247" w:name="_Toc420063099"/>
      <w:bookmarkStart w:id="2248" w:name="_Toc420068625"/>
      <w:bookmarkStart w:id="2249" w:name="_Toc419824956"/>
      <w:bookmarkStart w:id="2250" w:name="_Toc419827733"/>
      <w:bookmarkStart w:id="2251" w:name="_Toc419830341"/>
      <w:bookmarkStart w:id="2252" w:name="_Toc419832948"/>
      <w:bookmarkStart w:id="2253" w:name="_Toc419835731"/>
      <w:bookmarkStart w:id="2254" w:name="_Toc419838518"/>
      <w:bookmarkStart w:id="2255" w:name="_Toc419841364"/>
      <w:bookmarkStart w:id="2256" w:name="_Toc419844244"/>
      <w:bookmarkStart w:id="2257" w:name="_Toc419847124"/>
      <w:bookmarkStart w:id="2258" w:name="_Toc419850028"/>
      <w:bookmarkStart w:id="2259" w:name="_Toc419852932"/>
      <w:bookmarkStart w:id="2260" w:name="_Toc419856308"/>
      <w:bookmarkStart w:id="2261" w:name="_Toc419874584"/>
      <w:bookmarkStart w:id="2262" w:name="_Toc420063140"/>
      <w:bookmarkStart w:id="2263" w:name="_Toc420068666"/>
      <w:bookmarkStart w:id="2264" w:name="_Toc419824957"/>
      <w:bookmarkStart w:id="2265" w:name="_Toc419827734"/>
      <w:bookmarkStart w:id="2266" w:name="_Toc419830342"/>
      <w:bookmarkStart w:id="2267" w:name="_Toc419832949"/>
      <w:bookmarkStart w:id="2268" w:name="_Toc419835732"/>
      <w:bookmarkStart w:id="2269" w:name="_Toc419838519"/>
      <w:bookmarkStart w:id="2270" w:name="_Toc419841365"/>
      <w:bookmarkStart w:id="2271" w:name="_Toc419844245"/>
      <w:bookmarkStart w:id="2272" w:name="_Toc419847125"/>
      <w:bookmarkStart w:id="2273" w:name="_Toc419850029"/>
      <w:bookmarkStart w:id="2274" w:name="_Toc419852933"/>
      <w:bookmarkStart w:id="2275" w:name="_Toc419856309"/>
      <w:bookmarkStart w:id="2276" w:name="_Toc419874585"/>
      <w:bookmarkStart w:id="2277" w:name="_Toc420063141"/>
      <w:bookmarkStart w:id="2278" w:name="_Toc420068667"/>
      <w:bookmarkStart w:id="2279" w:name="_Toc419824998"/>
      <w:bookmarkStart w:id="2280" w:name="_Toc419827775"/>
      <w:bookmarkStart w:id="2281" w:name="_Toc419830383"/>
      <w:bookmarkStart w:id="2282" w:name="_Toc419832990"/>
      <w:bookmarkStart w:id="2283" w:name="_Toc419835773"/>
      <w:bookmarkStart w:id="2284" w:name="_Toc419838560"/>
      <w:bookmarkStart w:id="2285" w:name="_Toc419841406"/>
      <w:bookmarkStart w:id="2286" w:name="_Toc419844286"/>
      <w:bookmarkStart w:id="2287" w:name="_Toc419847166"/>
      <w:bookmarkStart w:id="2288" w:name="_Toc419850070"/>
      <w:bookmarkStart w:id="2289" w:name="_Toc419852974"/>
      <w:bookmarkStart w:id="2290" w:name="_Toc419856350"/>
      <w:bookmarkStart w:id="2291" w:name="_Toc419874626"/>
      <w:bookmarkStart w:id="2292" w:name="_Toc420063182"/>
      <w:bookmarkStart w:id="2293" w:name="_Toc420068708"/>
      <w:bookmarkStart w:id="2294" w:name="_Toc419825038"/>
      <w:bookmarkStart w:id="2295" w:name="_Toc419827815"/>
      <w:bookmarkStart w:id="2296" w:name="_Toc419830423"/>
      <w:bookmarkStart w:id="2297" w:name="_Toc419833030"/>
      <w:bookmarkStart w:id="2298" w:name="_Toc419835813"/>
      <w:bookmarkStart w:id="2299" w:name="_Toc419838600"/>
      <w:bookmarkStart w:id="2300" w:name="_Toc419841446"/>
      <w:bookmarkStart w:id="2301" w:name="_Toc419844326"/>
      <w:bookmarkStart w:id="2302" w:name="_Toc419847206"/>
      <w:bookmarkStart w:id="2303" w:name="_Toc419850110"/>
      <w:bookmarkStart w:id="2304" w:name="_Toc419853014"/>
      <w:bookmarkStart w:id="2305" w:name="_Toc419856390"/>
      <w:bookmarkStart w:id="2306" w:name="_Toc419874666"/>
      <w:bookmarkStart w:id="2307" w:name="_Toc420063222"/>
      <w:bookmarkStart w:id="2308" w:name="_Toc420068748"/>
      <w:bookmarkStart w:id="2309" w:name="_Toc419825039"/>
      <w:bookmarkStart w:id="2310" w:name="_Toc419827816"/>
      <w:bookmarkStart w:id="2311" w:name="_Toc419830424"/>
      <w:bookmarkStart w:id="2312" w:name="_Toc419833031"/>
      <w:bookmarkStart w:id="2313" w:name="_Toc419835814"/>
      <w:bookmarkStart w:id="2314" w:name="_Toc419838601"/>
      <w:bookmarkStart w:id="2315" w:name="_Toc419841447"/>
      <w:bookmarkStart w:id="2316" w:name="_Toc419844327"/>
      <w:bookmarkStart w:id="2317" w:name="_Toc419847207"/>
      <w:bookmarkStart w:id="2318" w:name="_Toc419850111"/>
      <w:bookmarkStart w:id="2319" w:name="_Toc419853015"/>
      <w:bookmarkStart w:id="2320" w:name="_Toc419856391"/>
      <w:bookmarkStart w:id="2321" w:name="_Toc419874667"/>
      <w:bookmarkStart w:id="2322" w:name="_Toc420063223"/>
      <w:bookmarkStart w:id="2323" w:name="_Toc420068749"/>
      <w:bookmarkStart w:id="2324" w:name="_Toc419825080"/>
      <w:bookmarkStart w:id="2325" w:name="_Toc419827857"/>
      <w:bookmarkStart w:id="2326" w:name="_Toc419830465"/>
      <w:bookmarkStart w:id="2327" w:name="_Toc419833072"/>
      <w:bookmarkStart w:id="2328" w:name="_Toc419835855"/>
      <w:bookmarkStart w:id="2329" w:name="_Toc419838642"/>
      <w:bookmarkStart w:id="2330" w:name="_Toc419841488"/>
      <w:bookmarkStart w:id="2331" w:name="_Toc419844368"/>
      <w:bookmarkStart w:id="2332" w:name="_Toc419847248"/>
      <w:bookmarkStart w:id="2333" w:name="_Toc419850152"/>
      <w:bookmarkStart w:id="2334" w:name="_Toc419853056"/>
      <w:bookmarkStart w:id="2335" w:name="_Toc419856432"/>
      <w:bookmarkStart w:id="2336" w:name="_Toc419874708"/>
      <w:bookmarkStart w:id="2337" w:name="_Toc420063264"/>
      <w:bookmarkStart w:id="2338" w:name="_Toc420068790"/>
      <w:bookmarkStart w:id="2339" w:name="_Toc419825081"/>
      <w:bookmarkStart w:id="2340" w:name="_Toc419827858"/>
      <w:bookmarkStart w:id="2341" w:name="_Toc419830466"/>
      <w:bookmarkStart w:id="2342" w:name="_Toc419833073"/>
      <w:bookmarkStart w:id="2343" w:name="_Toc419835856"/>
      <w:bookmarkStart w:id="2344" w:name="_Toc419838643"/>
      <w:bookmarkStart w:id="2345" w:name="_Toc419841489"/>
      <w:bookmarkStart w:id="2346" w:name="_Toc419844369"/>
      <w:bookmarkStart w:id="2347" w:name="_Toc419847249"/>
      <w:bookmarkStart w:id="2348" w:name="_Toc419850153"/>
      <w:bookmarkStart w:id="2349" w:name="_Toc419853057"/>
      <w:bookmarkStart w:id="2350" w:name="_Toc419856433"/>
      <w:bookmarkStart w:id="2351" w:name="_Toc419874709"/>
      <w:bookmarkStart w:id="2352" w:name="_Toc420063265"/>
      <w:bookmarkStart w:id="2353" w:name="_Toc420068791"/>
      <w:bookmarkStart w:id="2354" w:name="_Toc419825122"/>
      <w:bookmarkStart w:id="2355" w:name="_Toc419827899"/>
      <w:bookmarkStart w:id="2356" w:name="_Toc419830507"/>
      <w:bookmarkStart w:id="2357" w:name="_Toc419833114"/>
      <w:bookmarkStart w:id="2358" w:name="_Toc419835897"/>
      <w:bookmarkStart w:id="2359" w:name="_Toc419838684"/>
      <w:bookmarkStart w:id="2360" w:name="_Toc419841530"/>
      <w:bookmarkStart w:id="2361" w:name="_Toc419844410"/>
      <w:bookmarkStart w:id="2362" w:name="_Toc419847290"/>
      <w:bookmarkStart w:id="2363" w:name="_Toc419850194"/>
      <w:bookmarkStart w:id="2364" w:name="_Toc419853098"/>
      <w:bookmarkStart w:id="2365" w:name="_Toc419856474"/>
      <w:bookmarkStart w:id="2366" w:name="_Toc419874750"/>
      <w:bookmarkStart w:id="2367" w:name="_Toc420063306"/>
      <w:bookmarkStart w:id="2368" w:name="_Toc420068832"/>
      <w:bookmarkStart w:id="2369" w:name="_Toc419825123"/>
      <w:bookmarkStart w:id="2370" w:name="_Toc419827900"/>
      <w:bookmarkStart w:id="2371" w:name="_Toc419830508"/>
      <w:bookmarkStart w:id="2372" w:name="_Toc419833115"/>
      <w:bookmarkStart w:id="2373" w:name="_Toc419835898"/>
      <w:bookmarkStart w:id="2374" w:name="_Toc419838685"/>
      <w:bookmarkStart w:id="2375" w:name="_Toc419841531"/>
      <w:bookmarkStart w:id="2376" w:name="_Toc419844411"/>
      <w:bookmarkStart w:id="2377" w:name="_Toc419847291"/>
      <w:bookmarkStart w:id="2378" w:name="_Toc419850195"/>
      <w:bookmarkStart w:id="2379" w:name="_Toc419853099"/>
      <w:bookmarkStart w:id="2380" w:name="_Toc419856475"/>
      <w:bookmarkStart w:id="2381" w:name="_Toc419874751"/>
      <w:bookmarkStart w:id="2382" w:name="_Toc420063307"/>
      <w:bookmarkStart w:id="2383" w:name="_Toc420068833"/>
      <w:bookmarkStart w:id="2384" w:name="_Toc419825163"/>
      <w:bookmarkStart w:id="2385" w:name="_Toc419827940"/>
      <w:bookmarkStart w:id="2386" w:name="_Toc419830548"/>
      <w:bookmarkStart w:id="2387" w:name="_Toc419833155"/>
      <w:bookmarkStart w:id="2388" w:name="_Toc419835938"/>
      <w:bookmarkStart w:id="2389" w:name="_Toc419838725"/>
      <w:bookmarkStart w:id="2390" w:name="_Toc419841571"/>
      <w:bookmarkStart w:id="2391" w:name="_Toc419844451"/>
      <w:bookmarkStart w:id="2392" w:name="_Toc419847331"/>
      <w:bookmarkStart w:id="2393" w:name="_Toc419850235"/>
      <w:bookmarkStart w:id="2394" w:name="_Toc419853139"/>
      <w:bookmarkStart w:id="2395" w:name="_Toc419856515"/>
      <w:bookmarkStart w:id="2396" w:name="_Toc419874791"/>
      <w:bookmarkStart w:id="2397" w:name="_Toc420063347"/>
      <w:bookmarkStart w:id="2398" w:name="_Toc420068873"/>
      <w:bookmarkStart w:id="2399" w:name="_Toc419825164"/>
      <w:bookmarkStart w:id="2400" w:name="_Toc419827941"/>
      <w:bookmarkStart w:id="2401" w:name="_Toc419830549"/>
      <w:bookmarkStart w:id="2402" w:name="_Toc419833156"/>
      <w:bookmarkStart w:id="2403" w:name="_Toc419835939"/>
      <w:bookmarkStart w:id="2404" w:name="_Toc419838726"/>
      <w:bookmarkStart w:id="2405" w:name="_Toc419841572"/>
      <w:bookmarkStart w:id="2406" w:name="_Toc419844452"/>
      <w:bookmarkStart w:id="2407" w:name="_Toc419847332"/>
      <w:bookmarkStart w:id="2408" w:name="_Toc419850236"/>
      <w:bookmarkStart w:id="2409" w:name="_Toc419853140"/>
      <w:bookmarkStart w:id="2410" w:name="_Toc419856516"/>
      <w:bookmarkStart w:id="2411" w:name="_Toc419874792"/>
      <w:bookmarkStart w:id="2412" w:name="_Toc420063348"/>
      <w:bookmarkStart w:id="2413" w:name="_Toc420068874"/>
      <w:bookmarkStart w:id="2414" w:name="_Toc419825204"/>
      <w:bookmarkStart w:id="2415" w:name="_Toc419827981"/>
      <w:bookmarkStart w:id="2416" w:name="_Toc419830589"/>
      <w:bookmarkStart w:id="2417" w:name="_Toc419833196"/>
      <w:bookmarkStart w:id="2418" w:name="_Toc419835979"/>
      <w:bookmarkStart w:id="2419" w:name="_Toc419838766"/>
      <w:bookmarkStart w:id="2420" w:name="_Toc419841612"/>
      <w:bookmarkStart w:id="2421" w:name="_Toc419844492"/>
      <w:bookmarkStart w:id="2422" w:name="_Toc419847372"/>
      <w:bookmarkStart w:id="2423" w:name="_Toc419850276"/>
      <w:bookmarkStart w:id="2424" w:name="_Toc419853180"/>
      <w:bookmarkStart w:id="2425" w:name="_Toc419856556"/>
      <w:bookmarkStart w:id="2426" w:name="_Toc419874832"/>
      <w:bookmarkStart w:id="2427" w:name="_Toc420063388"/>
      <w:bookmarkStart w:id="2428" w:name="_Toc420068914"/>
      <w:bookmarkStart w:id="2429" w:name="_Toc419825205"/>
      <w:bookmarkStart w:id="2430" w:name="_Toc419827982"/>
      <w:bookmarkStart w:id="2431" w:name="_Toc419830590"/>
      <w:bookmarkStart w:id="2432" w:name="_Toc419833197"/>
      <w:bookmarkStart w:id="2433" w:name="_Toc419835980"/>
      <w:bookmarkStart w:id="2434" w:name="_Toc419838767"/>
      <w:bookmarkStart w:id="2435" w:name="_Toc419841613"/>
      <w:bookmarkStart w:id="2436" w:name="_Toc419844493"/>
      <w:bookmarkStart w:id="2437" w:name="_Toc419847373"/>
      <w:bookmarkStart w:id="2438" w:name="_Toc419850277"/>
      <w:bookmarkStart w:id="2439" w:name="_Toc419853181"/>
      <w:bookmarkStart w:id="2440" w:name="_Toc419856557"/>
      <w:bookmarkStart w:id="2441" w:name="_Toc419874833"/>
      <w:bookmarkStart w:id="2442" w:name="_Toc420063389"/>
      <w:bookmarkStart w:id="2443" w:name="_Toc420068915"/>
      <w:bookmarkStart w:id="2444" w:name="_Toc419825246"/>
      <w:bookmarkStart w:id="2445" w:name="_Toc419828023"/>
      <w:bookmarkStart w:id="2446" w:name="_Toc419830631"/>
      <w:bookmarkStart w:id="2447" w:name="_Toc419833238"/>
      <w:bookmarkStart w:id="2448" w:name="_Toc419836021"/>
      <w:bookmarkStart w:id="2449" w:name="_Toc419838808"/>
      <w:bookmarkStart w:id="2450" w:name="_Toc419841654"/>
      <w:bookmarkStart w:id="2451" w:name="_Toc419844534"/>
      <w:bookmarkStart w:id="2452" w:name="_Toc419847414"/>
      <w:bookmarkStart w:id="2453" w:name="_Toc419850318"/>
      <w:bookmarkStart w:id="2454" w:name="_Toc419853222"/>
      <w:bookmarkStart w:id="2455" w:name="_Toc419856598"/>
      <w:bookmarkStart w:id="2456" w:name="_Toc419874874"/>
      <w:bookmarkStart w:id="2457" w:name="_Toc420063430"/>
      <w:bookmarkStart w:id="2458" w:name="_Toc420068956"/>
      <w:bookmarkStart w:id="2459" w:name="_Toc419825247"/>
      <w:bookmarkStart w:id="2460" w:name="_Toc419828024"/>
      <w:bookmarkStart w:id="2461" w:name="_Toc419830632"/>
      <w:bookmarkStart w:id="2462" w:name="_Toc419833239"/>
      <w:bookmarkStart w:id="2463" w:name="_Toc419836022"/>
      <w:bookmarkStart w:id="2464" w:name="_Toc419838809"/>
      <w:bookmarkStart w:id="2465" w:name="_Toc419841655"/>
      <w:bookmarkStart w:id="2466" w:name="_Toc419844535"/>
      <w:bookmarkStart w:id="2467" w:name="_Toc419847415"/>
      <w:bookmarkStart w:id="2468" w:name="_Toc419850319"/>
      <w:bookmarkStart w:id="2469" w:name="_Toc419853223"/>
      <w:bookmarkStart w:id="2470" w:name="_Toc419856599"/>
      <w:bookmarkStart w:id="2471" w:name="_Toc419874875"/>
      <w:bookmarkStart w:id="2472" w:name="_Toc420063431"/>
      <w:bookmarkStart w:id="2473" w:name="_Toc420068957"/>
      <w:bookmarkStart w:id="2474" w:name="_Toc419825288"/>
      <w:bookmarkStart w:id="2475" w:name="_Toc419828065"/>
      <w:bookmarkStart w:id="2476" w:name="_Toc419830673"/>
      <w:bookmarkStart w:id="2477" w:name="_Toc419833280"/>
      <w:bookmarkStart w:id="2478" w:name="_Toc419836063"/>
      <w:bookmarkStart w:id="2479" w:name="_Toc419838850"/>
      <w:bookmarkStart w:id="2480" w:name="_Toc419841696"/>
      <w:bookmarkStart w:id="2481" w:name="_Toc419844576"/>
      <w:bookmarkStart w:id="2482" w:name="_Toc419847456"/>
      <w:bookmarkStart w:id="2483" w:name="_Toc419850360"/>
      <w:bookmarkStart w:id="2484" w:name="_Toc419853264"/>
      <w:bookmarkStart w:id="2485" w:name="_Toc419856640"/>
      <w:bookmarkStart w:id="2486" w:name="_Toc419874916"/>
      <w:bookmarkStart w:id="2487" w:name="_Toc420063472"/>
      <w:bookmarkStart w:id="2488" w:name="_Toc420068998"/>
      <w:bookmarkStart w:id="2489" w:name="_Toc419825289"/>
      <w:bookmarkStart w:id="2490" w:name="_Toc419828066"/>
      <w:bookmarkStart w:id="2491" w:name="_Toc419830674"/>
      <w:bookmarkStart w:id="2492" w:name="_Toc419833281"/>
      <w:bookmarkStart w:id="2493" w:name="_Toc419836064"/>
      <w:bookmarkStart w:id="2494" w:name="_Toc419838851"/>
      <w:bookmarkStart w:id="2495" w:name="_Toc419841697"/>
      <w:bookmarkStart w:id="2496" w:name="_Toc419844577"/>
      <w:bookmarkStart w:id="2497" w:name="_Toc419847457"/>
      <w:bookmarkStart w:id="2498" w:name="_Toc419850361"/>
      <w:bookmarkStart w:id="2499" w:name="_Toc419853265"/>
      <w:bookmarkStart w:id="2500" w:name="_Toc419856641"/>
      <w:bookmarkStart w:id="2501" w:name="_Toc419874917"/>
      <w:bookmarkStart w:id="2502" w:name="_Toc420063473"/>
      <w:bookmarkStart w:id="2503" w:name="_Toc420068999"/>
      <w:bookmarkStart w:id="2504" w:name="_Toc419825330"/>
      <w:bookmarkStart w:id="2505" w:name="_Toc419828107"/>
      <w:bookmarkStart w:id="2506" w:name="_Toc419830715"/>
      <w:bookmarkStart w:id="2507" w:name="_Toc419833322"/>
      <w:bookmarkStart w:id="2508" w:name="_Toc419836105"/>
      <w:bookmarkStart w:id="2509" w:name="_Toc419838892"/>
      <w:bookmarkStart w:id="2510" w:name="_Toc419841738"/>
      <w:bookmarkStart w:id="2511" w:name="_Toc419844618"/>
      <w:bookmarkStart w:id="2512" w:name="_Toc419847498"/>
      <w:bookmarkStart w:id="2513" w:name="_Toc419850402"/>
      <w:bookmarkStart w:id="2514" w:name="_Toc419853306"/>
      <w:bookmarkStart w:id="2515" w:name="_Toc419856682"/>
      <w:bookmarkStart w:id="2516" w:name="_Toc419874958"/>
      <w:bookmarkStart w:id="2517" w:name="_Toc420063514"/>
      <w:bookmarkStart w:id="2518" w:name="_Toc420069040"/>
      <w:bookmarkStart w:id="2519" w:name="_Toc419825331"/>
      <w:bookmarkStart w:id="2520" w:name="_Toc419828108"/>
      <w:bookmarkStart w:id="2521" w:name="_Toc419830716"/>
      <w:bookmarkStart w:id="2522" w:name="_Toc419833323"/>
      <w:bookmarkStart w:id="2523" w:name="_Toc419836106"/>
      <w:bookmarkStart w:id="2524" w:name="_Toc419838893"/>
      <w:bookmarkStart w:id="2525" w:name="_Toc419841739"/>
      <w:bookmarkStart w:id="2526" w:name="_Toc419844619"/>
      <w:bookmarkStart w:id="2527" w:name="_Toc419847499"/>
      <w:bookmarkStart w:id="2528" w:name="_Toc419850403"/>
      <w:bookmarkStart w:id="2529" w:name="_Toc419853307"/>
      <w:bookmarkStart w:id="2530" w:name="_Toc419856683"/>
      <w:bookmarkStart w:id="2531" w:name="_Toc419874959"/>
      <w:bookmarkStart w:id="2532" w:name="_Toc420063515"/>
      <w:bookmarkStart w:id="2533" w:name="_Toc420069041"/>
      <w:bookmarkStart w:id="2534" w:name="_Toc419825372"/>
      <w:bookmarkStart w:id="2535" w:name="_Toc419828149"/>
      <w:bookmarkStart w:id="2536" w:name="_Toc419830757"/>
      <w:bookmarkStart w:id="2537" w:name="_Toc419833364"/>
      <w:bookmarkStart w:id="2538" w:name="_Toc419836147"/>
      <w:bookmarkStart w:id="2539" w:name="_Toc419838934"/>
      <w:bookmarkStart w:id="2540" w:name="_Toc419841780"/>
      <w:bookmarkStart w:id="2541" w:name="_Toc419844660"/>
      <w:bookmarkStart w:id="2542" w:name="_Toc419847540"/>
      <w:bookmarkStart w:id="2543" w:name="_Toc419850444"/>
      <w:bookmarkStart w:id="2544" w:name="_Toc419853348"/>
      <w:bookmarkStart w:id="2545" w:name="_Toc419856724"/>
      <w:bookmarkStart w:id="2546" w:name="_Toc419875000"/>
      <w:bookmarkStart w:id="2547" w:name="_Toc420063556"/>
      <w:bookmarkStart w:id="2548" w:name="_Toc420069082"/>
      <w:bookmarkStart w:id="2549" w:name="_Toc419825373"/>
      <w:bookmarkStart w:id="2550" w:name="_Toc419828150"/>
      <w:bookmarkStart w:id="2551" w:name="_Toc419830758"/>
      <w:bookmarkStart w:id="2552" w:name="_Toc419833365"/>
      <w:bookmarkStart w:id="2553" w:name="_Toc419836148"/>
      <w:bookmarkStart w:id="2554" w:name="_Toc419838935"/>
      <w:bookmarkStart w:id="2555" w:name="_Toc419841781"/>
      <w:bookmarkStart w:id="2556" w:name="_Toc419844661"/>
      <w:bookmarkStart w:id="2557" w:name="_Toc419847541"/>
      <w:bookmarkStart w:id="2558" w:name="_Toc419850445"/>
      <w:bookmarkStart w:id="2559" w:name="_Toc419853349"/>
      <w:bookmarkStart w:id="2560" w:name="_Toc419856725"/>
      <w:bookmarkStart w:id="2561" w:name="_Toc419875001"/>
      <w:bookmarkStart w:id="2562" w:name="_Toc420063557"/>
      <w:bookmarkStart w:id="2563" w:name="_Toc420069083"/>
      <w:bookmarkStart w:id="2564" w:name="_Toc419825415"/>
      <w:bookmarkStart w:id="2565" w:name="_Toc419828192"/>
      <w:bookmarkStart w:id="2566" w:name="_Toc419830800"/>
      <w:bookmarkStart w:id="2567" w:name="_Toc419833407"/>
      <w:bookmarkStart w:id="2568" w:name="_Toc419836190"/>
      <w:bookmarkStart w:id="2569" w:name="_Toc419838977"/>
      <w:bookmarkStart w:id="2570" w:name="_Toc419841823"/>
      <w:bookmarkStart w:id="2571" w:name="_Toc419844703"/>
      <w:bookmarkStart w:id="2572" w:name="_Toc419847583"/>
      <w:bookmarkStart w:id="2573" w:name="_Toc419850487"/>
      <w:bookmarkStart w:id="2574" w:name="_Toc419853391"/>
      <w:bookmarkStart w:id="2575" w:name="_Toc419856767"/>
      <w:bookmarkStart w:id="2576" w:name="_Toc419875043"/>
      <w:bookmarkStart w:id="2577" w:name="_Toc420063599"/>
      <w:bookmarkStart w:id="2578" w:name="_Toc420069125"/>
      <w:bookmarkStart w:id="2579" w:name="_Toc419825416"/>
      <w:bookmarkStart w:id="2580" w:name="_Toc419828193"/>
      <w:bookmarkStart w:id="2581" w:name="_Toc419830801"/>
      <w:bookmarkStart w:id="2582" w:name="_Toc419833408"/>
      <w:bookmarkStart w:id="2583" w:name="_Toc419836191"/>
      <w:bookmarkStart w:id="2584" w:name="_Toc419838978"/>
      <w:bookmarkStart w:id="2585" w:name="_Toc419841824"/>
      <w:bookmarkStart w:id="2586" w:name="_Toc419844704"/>
      <w:bookmarkStart w:id="2587" w:name="_Toc419847584"/>
      <w:bookmarkStart w:id="2588" w:name="_Toc419850488"/>
      <w:bookmarkStart w:id="2589" w:name="_Toc419853392"/>
      <w:bookmarkStart w:id="2590" w:name="_Toc419856768"/>
      <w:bookmarkStart w:id="2591" w:name="_Toc419875044"/>
      <w:bookmarkStart w:id="2592" w:name="_Toc420063600"/>
      <w:bookmarkStart w:id="2593" w:name="_Toc420069126"/>
      <w:bookmarkStart w:id="2594" w:name="_Toc419825458"/>
      <w:bookmarkStart w:id="2595" w:name="_Toc419828235"/>
      <w:bookmarkStart w:id="2596" w:name="_Toc419830843"/>
      <w:bookmarkStart w:id="2597" w:name="_Toc419833450"/>
      <w:bookmarkStart w:id="2598" w:name="_Toc419836233"/>
      <w:bookmarkStart w:id="2599" w:name="_Toc419839020"/>
      <w:bookmarkStart w:id="2600" w:name="_Toc419841866"/>
      <w:bookmarkStart w:id="2601" w:name="_Toc419844746"/>
      <w:bookmarkStart w:id="2602" w:name="_Toc419847626"/>
      <w:bookmarkStart w:id="2603" w:name="_Toc419850530"/>
      <w:bookmarkStart w:id="2604" w:name="_Toc419853434"/>
      <w:bookmarkStart w:id="2605" w:name="_Toc419856810"/>
      <w:bookmarkStart w:id="2606" w:name="_Toc419875086"/>
      <w:bookmarkStart w:id="2607" w:name="_Toc420063642"/>
      <w:bookmarkStart w:id="2608" w:name="_Toc420069168"/>
      <w:bookmarkStart w:id="2609" w:name="_Toc419825459"/>
      <w:bookmarkStart w:id="2610" w:name="_Toc419828236"/>
      <w:bookmarkStart w:id="2611" w:name="_Toc419830844"/>
      <w:bookmarkStart w:id="2612" w:name="_Toc419833451"/>
      <w:bookmarkStart w:id="2613" w:name="_Toc419836234"/>
      <w:bookmarkStart w:id="2614" w:name="_Toc419839021"/>
      <w:bookmarkStart w:id="2615" w:name="_Toc419841867"/>
      <w:bookmarkStart w:id="2616" w:name="_Toc419844747"/>
      <w:bookmarkStart w:id="2617" w:name="_Toc419847627"/>
      <w:bookmarkStart w:id="2618" w:name="_Toc419850531"/>
      <w:bookmarkStart w:id="2619" w:name="_Toc419853435"/>
      <w:bookmarkStart w:id="2620" w:name="_Toc419856811"/>
      <w:bookmarkStart w:id="2621" w:name="_Toc419875087"/>
      <w:bookmarkStart w:id="2622" w:name="_Toc420063643"/>
      <w:bookmarkStart w:id="2623" w:name="_Toc420069169"/>
      <w:bookmarkStart w:id="2624" w:name="_Toc419825501"/>
      <w:bookmarkStart w:id="2625" w:name="_Toc419828278"/>
      <w:bookmarkStart w:id="2626" w:name="_Toc419830886"/>
      <w:bookmarkStart w:id="2627" w:name="_Toc419833493"/>
      <w:bookmarkStart w:id="2628" w:name="_Toc419836276"/>
      <w:bookmarkStart w:id="2629" w:name="_Toc419839063"/>
      <w:bookmarkStart w:id="2630" w:name="_Toc419841909"/>
      <w:bookmarkStart w:id="2631" w:name="_Toc419844789"/>
      <w:bookmarkStart w:id="2632" w:name="_Toc419847669"/>
      <w:bookmarkStart w:id="2633" w:name="_Toc419850573"/>
      <w:bookmarkStart w:id="2634" w:name="_Toc419853477"/>
      <w:bookmarkStart w:id="2635" w:name="_Toc419856853"/>
      <w:bookmarkStart w:id="2636" w:name="_Toc419875129"/>
      <w:bookmarkStart w:id="2637" w:name="_Toc420063685"/>
      <w:bookmarkStart w:id="2638" w:name="_Toc420069211"/>
      <w:bookmarkStart w:id="2639" w:name="_Toc419825543"/>
      <w:bookmarkStart w:id="2640" w:name="_Toc419828320"/>
      <w:bookmarkStart w:id="2641" w:name="_Toc419830928"/>
      <w:bookmarkStart w:id="2642" w:name="_Toc419833535"/>
      <w:bookmarkStart w:id="2643" w:name="_Toc419836318"/>
      <w:bookmarkStart w:id="2644" w:name="_Toc419839105"/>
      <w:bookmarkStart w:id="2645" w:name="_Toc419841951"/>
      <w:bookmarkStart w:id="2646" w:name="_Toc419844831"/>
      <w:bookmarkStart w:id="2647" w:name="_Toc419847711"/>
      <w:bookmarkStart w:id="2648" w:name="_Toc419850615"/>
      <w:bookmarkStart w:id="2649" w:name="_Toc419853519"/>
      <w:bookmarkStart w:id="2650" w:name="_Toc419856895"/>
      <w:bookmarkStart w:id="2651" w:name="_Toc419875171"/>
      <w:bookmarkStart w:id="2652" w:name="_Toc420063727"/>
      <w:bookmarkStart w:id="2653" w:name="_Toc420069253"/>
      <w:bookmarkStart w:id="2654" w:name="_Toc419825544"/>
      <w:bookmarkStart w:id="2655" w:name="_Toc419828321"/>
      <w:bookmarkStart w:id="2656" w:name="_Toc419830929"/>
      <w:bookmarkStart w:id="2657" w:name="_Toc419833536"/>
      <w:bookmarkStart w:id="2658" w:name="_Toc419836319"/>
      <w:bookmarkStart w:id="2659" w:name="_Toc419839106"/>
      <w:bookmarkStart w:id="2660" w:name="_Toc419841952"/>
      <w:bookmarkStart w:id="2661" w:name="_Toc419844832"/>
      <w:bookmarkStart w:id="2662" w:name="_Toc419847712"/>
      <w:bookmarkStart w:id="2663" w:name="_Toc419850616"/>
      <w:bookmarkStart w:id="2664" w:name="_Toc419853520"/>
      <w:bookmarkStart w:id="2665" w:name="_Toc419856896"/>
      <w:bookmarkStart w:id="2666" w:name="_Toc419875172"/>
      <w:bookmarkStart w:id="2667" w:name="_Toc420063728"/>
      <w:bookmarkStart w:id="2668" w:name="_Toc420069254"/>
      <w:bookmarkStart w:id="2669" w:name="_Toc419825585"/>
      <w:bookmarkStart w:id="2670" w:name="_Toc419828362"/>
      <w:bookmarkStart w:id="2671" w:name="_Toc419830970"/>
      <w:bookmarkStart w:id="2672" w:name="_Toc419833577"/>
      <w:bookmarkStart w:id="2673" w:name="_Toc419836360"/>
      <w:bookmarkStart w:id="2674" w:name="_Toc419839147"/>
      <w:bookmarkStart w:id="2675" w:name="_Toc419841993"/>
      <w:bookmarkStart w:id="2676" w:name="_Toc419844873"/>
      <w:bookmarkStart w:id="2677" w:name="_Toc419847753"/>
      <w:bookmarkStart w:id="2678" w:name="_Toc419850657"/>
      <w:bookmarkStart w:id="2679" w:name="_Toc419853561"/>
      <w:bookmarkStart w:id="2680" w:name="_Toc419856937"/>
      <w:bookmarkStart w:id="2681" w:name="_Toc419875213"/>
      <w:bookmarkStart w:id="2682" w:name="_Toc420063769"/>
      <w:bookmarkStart w:id="2683" w:name="_Toc420069295"/>
      <w:bookmarkStart w:id="2684" w:name="_Toc419839148"/>
      <w:bookmarkStart w:id="2685" w:name="_Toc419841994"/>
      <w:bookmarkStart w:id="2686" w:name="_Toc419844874"/>
      <w:bookmarkStart w:id="2687" w:name="_Toc419847754"/>
      <w:bookmarkStart w:id="2688" w:name="_Toc419850658"/>
      <w:bookmarkStart w:id="2689" w:name="_Toc419853562"/>
      <w:bookmarkStart w:id="2690" w:name="_Toc419856938"/>
      <w:bookmarkStart w:id="2691" w:name="_Toc419875214"/>
      <w:bookmarkStart w:id="2692" w:name="_Toc420063770"/>
      <w:bookmarkStart w:id="2693" w:name="_Toc420069296"/>
      <w:bookmarkStart w:id="2694" w:name="_Toc419839150"/>
      <w:bookmarkStart w:id="2695" w:name="_Toc419841996"/>
      <w:bookmarkStart w:id="2696" w:name="_Toc419844876"/>
      <w:bookmarkStart w:id="2697" w:name="_Toc419847756"/>
      <w:bookmarkStart w:id="2698" w:name="_Toc419850660"/>
      <w:bookmarkStart w:id="2699" w:name="_Toc419853564"/>
      <w:bookmarkStart w:id="2700" w:name="_Toc419856940"/>
      <w:bookmarkStart w:id="2701" w:name="_Toc419875216"/>
      <w:bookmarkStart w:id="2702" w:name="_Toc420063772"/>
      <w:bookmarkStart w:id="2703" w:name="_Toc420069298"/>
      <w:bookmarkStart w:id="2704" w:name="_Toc419839151"/>
      <w:bookmarkStart w:id="2705" w:name="_Toc419841997"/>
      <w:bookmarkStart w:id="2706" w:name="_Toc419844877"/>
      <w:bookmarkStart w:id="2707" w:name="_Toc419847757"/>
      <w:bookmarkStart w:id="2708" w:name="_Toc419850661"/>
      <w:bookmarkStart w:id="2709" w:name="_Toc419853565"/>
      <w:bookmarkStart w:id="2710" w:name="_Toc419856941"/>
      <w:bookmarkStart w:id="2711" w:name="_Toc419875217"/>
      <w:bookmarkStart w:id="2712" w:name="_Toc420063773"/>
      <w:bookmarkStart w:id="2713" w:name="_Toc420069299"/>
      <w:bookmarkStart w:id="2714" w:name="_Toc419839153"/>
      <w:bookmarkStart w:id="2715" w:name="_Toc419841999"/>
      <w:bookmarkStart w:id="2716" w:name="_Toc419844879"/>
      <w:bookmarkStart w:id="2717" w:name="_Toc419847759"/>
      <w:bookmarkStart w:id="2718" w:name="_Toc419850663"/>
      <w:bookmarkStart w:id="2719" w:name="_Toc419853567"/>
      <w:bookmarkStart w:id="2720" w:name="_Toc419856943"/>
      <w:bookmarkStart w:id="2721" w:name="_Toc419875219"/>
      <w:bookmarkStart w:id="2722" w:name="_Toc420063775"/>
      <w:bookmarkStart w:id="2723" w:name="_Toc420069301"/>
      <w:bookmarkStart w:id="2724" w:name="_Toc419839154"/>
      <w:bookmarkStart w:id="2725" w:name="_Toc419842000"/>
      <w:bookmarkStart w:id="2726" w:name="_Toc419844880"/>
      <w:bookmarkStart w:id="2727" w:name="_Toc419847760"/>
      <w:bookmarkStart w:id="2728" w:name="_Toc419850664"/>
      <w:bookmarkStart w:id="2729" w:name="_Toc419853568"/>
      <w:bookmarkStart w:id="2730" w:name="_Toc419856944"/>
      <w:bookmarkStart w:id="2731" w:name="_Toc419875220"/>
      <w:bookmarkStart w:id="2732" w:name="_Toc420063776"/>
      <w:bookmarkStart w:id="2733" w:name="_Toc420069302"/>
      <w:bookmarkStart w:id="2734" w:name="_Toc419839155"/>
      <w:bookmarkStart w:id="2735" w:name="_Toc419842001"/>
      <w:bookmarkStart w:id="2736" w:name="_Toc419844881"/>
      <w:bookmarkStart w:id="2737" w:name="_Toc419847761"/>
      <w:bookmarkStart w:id="2738" w:name="_Toc419850665"/>
      <w:bookmarkStart w:id="2739" w:name="_Toc419853569"/>
      <w:bookmarkStart w:id="2740" w:name="_Toc419856945"/>
      <w:bookmarkStart w:id="2741" w:name="_Toc419875221"/>
      <w:bookmarkStart w:id="2742" w:name="_Toc420063777"/>
      <w:bookmarkStart w:id="2743" w:name="_Toc420069303"/>
      <w:bookmarkStart w:id="2744" w:name="_Toc419839160"/>
      <w:bookmarkStart w:id="2745" w:name="_Toc419842006"/>
      <w:bookmarkStart w:id="2746" w:name="_Toc419844886"/>
      <w:bookmarkStart w:id="2747" w:name="_Toc419847766"/>
      <w:bookmarkStart w:id="2748" w:name="_Toc419850670"/>
      <w:bookmarkStart w:id="2749" w:name="_Toc419853574"/>
      <w:bookmarkStart w:id="2750" w:name="_Toc419856950"/>
      <w:bookmarkStart w:id="2751" w:name="_Toc419875226"/>
      <w:bookmarkStart w:id="2752" w:name="_Toc420063782"/>
      <w:bookmarkStart w:id="2753" w:name="_Toc420069308"/>
      <w:bookmarkStart w:id="2754" w:name="_Toc419839165"/>
      <w:bookmarkStart w:id="2755" w:name="_Toc419842011"/>
      <w:bookmarkStart w:id="2756" w:name="_Toc419844891"/>
      <w:bookmarkStart w:id="2757" w:name="_Toc419847771"/>
      <w:bookmarkStart w:id="2758" w:name="_Toc419850675"/>
      <w:bookmarkStart w:id="2759" w:name="_Toc419853579"/>
      <w:bookmarkStart w:id="2760" w:name="_Toc419856955"/>
      <w:bookmarkStart w:id="2761" w:name="_Toc419875231"/>
      <w:bookmarkStart w:id="2762" w:name="_Toc420063787"/>
      <w:bookmarkStart w:id="2763" w:name="_Toc420069313"/>
      <w:bookmarkStart w:id="2764" w:name="_Toc243285634"/>
      <w:bookmarkStart w:id="2765" w:name="_Toc243375723"/>
      <w:bookmarkStart w:id="2766" w:name="_Toc243285635"/>
      <w:bookmarkStart w:id="2767" w:name="_Toc243375724"/>
      <w:bookmarkStart w:id="2768" w:name="_Toc243285636"/>
      <w:bookmarkStart w:id="2769" w:name="_Toc243375725"/>
      <w:bookmarkStart w:id="2770" w:name="_Toc243285637"/>
      <w:bookmarkStart w:id="2771" w:name="_Toc243375726"/>
      <w:bookmarkStart w:id="2772" w:name="_Toc243285638"/>
      <w:bookmarkStart w:id="2773" w:name="_Toc243375727"/>
      <w:bookmarkStart w:id="2774" w:name="_Toc419839168"/>
      <w:bookmarkStart w:id="2775" w:name="_Toc419842014"/>
      <w:bookmarkStart w:id="2776" w:name="_Toc419844894"/>
      <w:bookmarkStart w:id="2777" w:name="_Toc419847774"/>
      <w:bookmarkStart w:id="2778" w:name="_Toc419850678"/>
      <w:bookmarkStart w:id="2779" w:name="_Toc419853582"/>
      <w:bookmarkStart w:id="2780" w:name="_Toc419856958"/>
      <w:bookmarkStart w:id="2781" w:name="_Toc419875234"/>
      <w:bookmarkStart w:id="2782" w:name="_Toc420063790"/>
      <w:bookmarkStart w:id="2783" w:name="_Toc420069316"/>
      <w:bookmarkStart w:id="2784" w:name="_Toc419839169"/>
      <w:bookmarkStart w:id="2785" w:name="_Toc419842015"/>
      <w:bookmarkStart w:id="2786" w:name="_Toc419844895"/>
      <w:bookmarkStart w:id="2787" w:name="_Toc419847775"/>
      <w:bookmarkStart w:id="2788" w:name="_Toc419850679"/>
      <w:bookmarkStart w:id="2789" w:name="_Toc419853583"/>
      <w:bookmarkStart w:id="2790" w:name="_Toc419856959"/>
      <w:bookmarkStart w:id="2791" w:name="_Toc419875235"/>
      <w:bookmarkStart w:id="2792" w:name="_Toc420063791"/>
      <w:bookmarkStart w:id="2793" w:name="_Toc420069317"/>
      <w:bookmarkStart w:id="2794" w:name="_Toc419839170"/>
      <w:bookmarkStart w:id="2795" w:name="_Toc419842016"/>
      <w:bookmarkStart w:id="2796" w:name="_Toc419844896"/>
      <w:bookmarkStart w:id="2797" w:name="_Toc419847776"/>
      <w:bookmarkStart w:id="2798" w:name="_Toc419850680"/>
      <w:bookmarkStart w:id="2799" w:name="_Toc419853584"/>
      <w:bookmarkStart w:id="2800" w:name="_Toc419856960"/>
      <w:bookmarkStart w:id="2801" w:name="_Toc419875236"/>
      <w:bookmarkStart w:id="2802" w:name="_Toc420063792"/>
      <w:bookmarkStart w:id="2803" w:name="_Toc420069318"/>
      <w:bookmarkStart w:id="2804" w:name="_Toc419839180"/>
      <w:bookmarkStart w:id="2805" w:name="_Toc419842026"/>
      <w:bookmarkStart w:id="2806" w:name="_Toc419844906"/>
      <w:bookmarkStart w:id="2807" w:name="_Toc419847786"/>
      <w:bookmarkStart w:id="2808" w:name="_Toc419850690"/>
      <w:bookmarkStart w:id="2809" w:name="_Toc419853594"/>
      <w:bookmarkStart w:id="2810" w:name="_Toc419856970"/>
      <w:bookmarkStart w:id="2811" w:name="_Toc419875246"/>
      <w:bookmarkStart w:id="2812" w:name="_Toc420063802"/>
      <w:bookmarkStart w:id="2813" w:name="_Toc420069328"/>
      <w:bookmarkStart w:id="2814" w:name="_Toc419839182"/>
      <w:bookmarkStart w:id="2815" w:name="_Toc419842028"/>
      <w:bookmarkStart w:id="2816" w:name="_Toc419844908"/>
      <w:bookmarkStart w:id="2817" w:name="_Toc419847788"/>
      <w:bookmarkStart w:id="2818" w:name="_Toc419850692"/>
      <w:bookmarkStart w:id="2819" w:name="_Toc419853596"/>
      <w:bookmarkStart w:id="2820" w:name="_Toc419856972"/>
      <w:bookmarkStart w:id="2821" w:name="_Toc419875248"/>
      <w:bookmarkStart w:id="2822" w:name="_Toc420063804"/>
      <w:bookmarkStart w:id="2823" w:name="_Toc420069330"/>
      <w:bookmarkStart w:id="2824" w:name="_Toc419839183"/>
      <w:bookmarkStart w:id="2825" w:name="_Toc419842029"/>
      <w:bookmarkStart w:id="2826" w:name="_Toc419844909"/>
      <w:bookmarkStart w:id="2827" w:name="_Toc419847789"/>
      <w:bookmarkStart w:id="2828" w:name="_Toc419850693"/>
      <w:bookmarkStart w:id="2829" w:name="_Toc419853597"/>
      <w:bookmarkStart w:id="2830" w:name="_Toc419856973"/>
      <w:bookmarkStart w:id="2831" w:name="_Toc419875249"/>
      <w:bookmarkStart w:id="2832" w:name="_Toc420063805"/>
      <w:bookmarkStart w:id="2833" w:name="_Toc420069331"/>
      <w:bookmarkStart w:id="2834" w:name="_Toc419839185"/>
      <w:bookmarkStart w:id="2835" w:name="_Toc419842031"/>
      <w:bookmarkStart w:id="2836" w:name="_Toc419844911"/>
      <w:bookmarkStart w:id="2837" w:name="_Toc419847791"/>
      <w:bookmarkStart w:id="2838" w:name="_Toc419850695"/>
      <w:bookmarkStart w:id="2839" w:name="_Toc419853599"/>
      <w:bookmarkStart w:id="2840" w:name="_Toc419856975"/>
      <w:bookmarkStart w:id="2841" w:name="_Toc419875251"/>
      <w:bookmarkStart w:id="2842" w:name="_Toc420063807"/>
      <w:bookmarkStart w:id="2843" w:name="_Toc420069333"/>
      <w:bookmarkStart w:id="2844" w:name="_Toc419839186"/>
      <w:bookmarkStart w:id="2845" w:name="_Toc419842032"/>
      <w:bookmarkStart w:id="2846" w:name="_Toc419844912"/>
      <w:bookmarkStart w:id="2847" w:name="_Toc419847792"/>
      <w:bookmarkStart w:id="2848" w:name="_Toc419850696"/>
      <w:bookmarkStart w:id="2849" w:name="_Toc419853600"/>
      <w:bookmarkStart w:id="2850" w:name="_Toc419856976"/>
      <w:bookmarkStart w:id="2851" w:name="_Toc419875252"/>
      <w:bookmarkStart w:id="2852" w:name="_Toc420063808"/>
      <w:bookmarkStart w:id="2853" w:name="_Toc420069334"/>
      <w:bookmarkStart w:id="2854" w:name="_Toc419839187"/>
      <w:bookmarkStart w:id="2855" w:name="_Toc419842033"/>
      <w:bookmarkStart w:id="2856" w:name="_Toc419844913"/>
      <w:bookmarkStart w:id="2857" w:name="_Toc419847793"/>
      <w:bookmarkStart w:id="2858" w:name="_Toc419850697"/>
      <w:bookmarkStart w:id="2859" w:name="_Toc419853601"/>
      <w:bookmarkStart w:id="2860" w:name="_Toc419856977"/>
      <w:bookmarkStart w:id="2861" w:name="_Toc419875253"/>
      <w:bookmarkStart w:id="2862" w:name="_Toc420063809"/>
      <w:bookmarkStart w:id="2863" w:name="_Toc420069335"/>
      <w:bookmarkStart w:id="2864" w:name="_Toc419839189"/>
      <w:bookmarkStart w:id="2865" w:name="_Toc419842035"/>
      <w:bookmarkStart w:id="2866" w:name="_Toc419844915"/>
      <w:bookmarkStart w:id="2867" w:name="_Toc419847795"/>
      <w:bookmarkStart w:id="2868" w:name="_Toc419850699"/>
      <w:bookmarkStart w:id="2869" w:name="_Toc419853603"/>
      <w:bookmarkStart w:id="2870" w:name="_Toc419856979"/>
      <w:bookmarkStart w:id="2871" w:name="_Toc419875255"/>
      <w:bookmarkStart w:id="2872" w:name="_Toc420063811"/>
      <w:bookmarkStart w:id="2873" w:name="_Toc420069337"/>
      <w:bookmarkStart w:id="2874" w:name="_Toc419839190"/>
      <w:bookmarkStart w:id="2875" w:name="_Toc419842036"/>
      <w:bookmarkStart w:id="2876" w:name="_Toc419844916"/>
      <w:bookmarkStart w:id="2877" w:name="_Toc419847796"/>
      <w:bookmarkStart w:id="2878" w:name="_Toc419850700"/>
      <w:bookmarkStart w:id="2879" w:name="_Toc419853604"/>
      <w:bookmarkStart w:id="2880" w:name="_Toc419856980"/>
      <w:bookmarkStart w:id="2881" w:name="_Toc419875256"/>
      <w:bookmarkStart w:id="2882" w:name="_Toc420063812"/>
      <w:bookmarkStart w:id="2883" w:name="_Toc420069338"/>
      <w:bookmarkStart w:id="2884" w:name="_Toc419839192"/>
      <w:bookmarkStart w:id="2885" w:name="_Toc419842038"/>
      <w:bookmarkStart w:id="2886" w:name="_Toc419844918"/>
      <w:bookmarkStart w:id="2887" w:name="_Toc419847798"/>
      <w:bookmarkStart w:id="2888" w:name="_Toc419850702"/>
      <w:bookmarkStart w:id="2889" w:name="_Toc419853606"/>
      <w:bookmarkStart w:id="2890" w:name="_Toc419856982"/>
      <w:bookmarkStart w:id="2891" w:name="_Toc419875258"/>
      <w:bookmarkStart w:id="2892" w:name="_Toc420063814"/>
      <w:bookmarkStart w:id="2893" w:name="_Toc420069340"/>
      <w:bookmarkStart w:id="2894" w:name="_Toc419839193"/>
      <w:bookmarkStart w:id="2895" w:name="_Toc419842039"/>
      <w:bookmarkStart w:id="2896" w:name="_Toc419844919"/>
      <w:bookmarkStart w:id="2897" w:name="_Toc419847799"/>
      <w:bookmarkStart w:id="2898" w:name="_Toc419850703"/>
      <w:bookmarkStart w:id="2899" w:name="_Toc419853607"/>
      <w:bookmarkStart w:id="2900" w:name="_Toc419856983"/>
      <w:bookmarkStart w:id="2901" w:name="_Toc419875259"/>
      <w:bookmarkStart w:id="2902" w:name="_Toc420063815"/>
      <w:bookmarkStart w:id="2903" w:name="_Toc420069341"/>
      <w:bookmarkStart w:id="2904" w:name="_Toc419839194"/>
      <w:bookmarkStart w:id="2905" w:name="_Toc419842040"/>
      <w:bookmarkStart w:id="2906" w:name="_Toc419844920"/>
      <w:bookmarkStart w:id="2907" w:name="_Toc419847800"/>
      <w:bookmarkStart w:id="2908" w:name="_Toc419850704"/>
      <w:bookmarkStart w:id="2909" w:name="_Toc419853608"/>
      <w:bookmarkStart w:id="2910" w:name="_Toc419856984"/>
      <w:bookmarkStart w:id="2911" w:name="_Toc419875260"/>
      <w:bookmarkStart w:id="2912" w:name="_Toc420063816"/>
      <w:bookmarkStart w:id="2913" w:name="_Toc420069342"/>
      <w:bookmarkStart w:id="2914" w:name="_Toc419839196"/>
      <w:bookmarkStart w:id="2915" w:name="_Toc419842042"/>
      <w:bookmarkStart w:id="2916" w:name="_Toc419844922"/>
      <w:bookmarkStart w:id="2917" w:name="_Toc419847802"/>
      <w:bookmarkStart w:id="2918" w:name="_Toc419850706"/>
      <w:bookmarkStart w:id="2919" w:name="_Toc419853610"/>
      <w:bookmarkStart w:id="2920" w:name="_Toc419856986"/>
      <w:bookmarkStart w:id="2921" w:name="_Toc419875262"/>
      <w:bookmarkStart w:id="2922" w:name="_Toc420063818"/>
      <w:bookmarkStart w:id="2923" w:name="_Toc420069344"/>
      <w:bookmarkStart w:id="2924" w:name="_Toc419839197"/>
      <w:bookmarkStart w:id="2925" w:name="_Toc419842043"/>
      <w:bookmarkStart w:id="2926" w:name="_Toc419844923"/>
      <w:bookmarkStart w:id="2927" w:name="_Toc419847803"/>
      <w:bookmarkStart w:id="2928" w:name="_Toc419850707"/>
      <w:bookmarkStart w:id="2929" w:name="_Toc419853611"/>
      <w:bookmarkStart w:id="2930" w:name="_Toc419856987"/>
      <w:bookmarkStart w:id="2931" w:name="_Toc419875263"/>
      <w:bookmarkStart w:id="2932" w:name="_Toc420063819"/>
      <w:bookmarkStart w:id="2933" w:name="_Toc420069345"/>
      <w:bookmarkStart w:id="2934" w:name="_Toc419825591"/>
      <w:bookmarkStart w:id="2935" w:name="_Toc419828368"/>
      <w:bookmarkStart w:id="2936" w:name="_Toc419830976"/>
      <w:bookmarkStart w:id="2937" w:name="_Toc419833583"/>
      <w:bookmarkStart w:id="2938" w:name="_Toc419836366"/>
      <w:bookmarkStart w:id="2939" w:name="_Toc419839198"/>
      <w:bookmarkStart w:id="2940" w:name="_Toc419842044"/>
      <w:bookmarkStart w:id="2941" w:name="_Toc419844924"/>
      <w:bookmarkStart w:id="2942" w:name="_Toc419847804"/>
      <w:bookmarkStart w:id="2943" w:name="_Toc419850708"/>
      <w:bookmarkStart w:id="2944" w:name="_Toc419853612"/>
      <w:bookmarkStart w:id="2945" w:name="_Toc419856988"/>
      <w:bookmarkStart w:id="2946" w:name="_Toc419875264"/>
      <w:bookmarkStart w:id="2947" w:name="_Toc420063820"/>
      <w:bookmarkStart w:id="2948" w:name="_Toc420069346"/>
      <w:bookmarkStart w:id="2949" w:name="_Toc419825592"/>
      <w:bookmarkStart w:id="2950" w:name="_Toc419828369"/>
      <w:bookmarkStart w:id="2951" w:name="_Toc419830977"/>
      <w:bookmarkStart w:id="2952" w:name="_Toc419833584"/>
      <w:bookmarkStart w:id="2953" w:name="_Toc419836367"/>
      <w:bookmarkStart w:id="2954" w:name="_Toc419839199"/>
      <w:bookmarkStart w:id="2955" w:name="_Toc419842045"/>
      <w:bookmarkStart w:id="2956" w:name="_Toc419844925"/>
      <w:bookmarkStart w:id="2957" w:name="_Toc419847805"/>
      <w:bookmarkStart w:id="2958" w:name="_Toc419850709"/>
      <w:bookmarkStart w:id="2959" w:name="_Toc419853613"/>
      <w:bookmarkStart w:id="2960" w:name="_Toc419856989"/>
      <w:bookmarkStart w:id="2961" w:name="_Toc419875265"/>
      <w:bookmarkStart w:id="2962" w:name="_Toc420063821"/>
      <w:bookmarkStart w:id="2963" w:name="_Toc420069347"/>
      <w:bookmarkStart w:id="2964" w:name="_Toc419825593"/>
      <w:bookmarkStart w:id="2965" w:name="_Toc419828370"/>
      <w:bookmarkStart w:id="2966" w:name="_Toc419830978"/>
      <w:bookmarkStart w:id="2967" w:name="_Toc419833585"/>
      <w:bookmarkStart w:id="2968" w:name="_Toc419836368"/>
      <w:bookmarkStart w:id="2969" w:name="_Toc419839200"/>
      <w:bookmarkStart w:id="2970" w:name="_Toc419842046"/>
      <w:bookmarkStart w:id="2971" w:name="_Toc419844926"/>
      <w:bookmarkStart w:id="2972" w:name="_Toc419847806"/>
      <w:bookmarkStart w:id="2973" w:name="_Toc419850710"/>
      <w:bookmarkStart w:id="2974" w:name="_Toc419853614"/>
      <w:bookmarkStart w:id="2975" w:name="_Toc419856990"/>
      <w:bookmarkStart w:id="2976" w:name="_Toc419875266"/>
      <w:bookmarkStart w:id="2977" w:name="_Toc420063822"/>
      <w:bookmarkStart w:id="2978" w:name="_Toc420069348"/>
      <w:bookmarkStart w:id="2979" w:name="_Toc419825594"/>
      <w:bookmarkStart w:id="2980" w:name="_Toc419828371"/>
      <w:bookmarkStart w:id="2981" w:name="_Toc419830979"/>
      <w:bookmarkStart w:id="2982" w:name="_Toc419833586"/>
      <w:bookmarkStart w:id="2983" w:name="_Toc419836369"/>
      <w:bookmarkStart w:id="2984" w:name="_Toc419839201"/>
      <w:bookmarkStart w:id="2985" w:name="_Toc419842047"/>
      <w:bookmarkStart w:id="2986" w:name="_Toc419844927"/>
      <w:bookmarkStart w:id="2987" w:name="_Toc419847807"/>
      <w:bookmarkStart w:id="2988" w:name="_Toc419850711"/>
      <w:bookmarkStart w:id="2989" w:name="_Toc419853615"/>
      <w:bookmarkStart w:id="2990" w:name="_Toc419856991"/>
      <w:bookmarkStart w:id="2991" w:name="_Toc419875267"/>
      <w:bookmarkStart w:id="2992" w:name="_Toc420063823"/>
      <w:bookmarkStart w:id="2993" w:name="_Toc420069349"/>
      <w:bookmarkStart w:id="2994" w:name="_Toc419825596"/>
      <w:bookmarkStart w:id="2995" w:name="_Toc419828373"/>
      <w:bookmarkStart w:id="2996" w:name="_Toc419830981"/>
      <w:bookmarkStart w:id="2997" w:name="_Toc419833588"/>
      <w:bookmarkStart w:id="2998" w:name="_Toc419836371"/>
      <w:bookmarkStart w:id="2999" w:name="_Toc419839203"/>
      <w:bookmarkStart w:id="3000" w:name="_Toc419842049"/>
      <w:bookmarkStart w:id="3001" w:name="_Toc419844929"/>
      <w:bookmarkStart w:id="3002" w:name="_Toc419847809"/>
      <w:bookmarkStart w:id="3003" w:name="_Toc419850713"/>
      <w:bookmarkStart w:id="3004" w:name="_Toc419853617"/>
      <w:bookmarkStart w:id="3005" w:name="_Toc419856993"/>
      <w:bookmarkStart w:id="3006" w:name="_Toc419875269"/>
      <w:bookmarkStart w:id="3007" w:name="_Toc420063825"/>
      <w:bookmarkStart w:id="3008" w:name="_Toc420069351"/>
      <w:bookmarkStart w:id="3009" w:name="_Toc419825597"/>
      <w:bookmarkStart w:id="3010" w:name="_Toc419828374"/>
      <w:bookmarkStart w:id="3011" w:name="_Toc419830982"/>
      <w:bookmarkStart w:id="3012" w:name="_Toc419833589"/>
      <w:bookmarkStart w:id="3013" w:name="_Toc419836372"/>
      <w:bookmarkStart w:id="3014" w:name="_Toc419839204"/>
      <w:bookmarkStart w:id="3015" w:name="_Toc419842050"/>
      <w:bookmarkStart w:id="3016" w:name="_Toc419844930"/>
      <w:bookmarkStart w:id="3017" w:name="_Toc419847810"/>
      <w:bookmarkStart w:id="3018" w:name="_Toc419850714"/>
      <w:bookmarkStart w:id="3019" w:name="_Toc419853618"/>
      <w:bookmarkStart w:id="3020" w:name="_Toc419856994"/>
      <w:bookmarkStart w:id="3021" w:name="_Toc419875270"/>
      <w:bookmarkStart w:id="3022" w:name="_Toc420063826"/>
      <w:bookmarkStart w:id="3023" w:name="_Toc420069352"/>
      <w:bookmarkStart w:id="3024" w:name="_Toc419825598"/>
      <w:bookmarkStart w:id="3025" w:name="_Toc419828375"/>
      <w:bookmarkStart w:id="3026" w:name="_Toc419830983"/>
      <w:bookmarkStart w:id="3027" w:name="_Toc419833590"/>
      <w:bookmarkStart w:id="3028" w:name="_Toc419836373"/>
      <w:bookmarkStart w:id="3029" w:name="_Toc419839205"/>
      <w:bookmarkStart w:id="3030" w:name="_Toc419842051"/>
      <w:bookmarkStart w:id="3031" w:name="_Toc419844931"/>
      <w:bookmarkStart w:id="3032" w:name="_Toc419847811"/>
      <w:bookmarkStart w:id="3033" w:name="_Toc419850715"/>
      <w:bookmarkStart w:id="3034" w:name="_Toc419853619"/>
      <w:bookmarkStart w:id="3035" w:name="_Toc419856995"/>
      <w:bookmarkStart w:id="3036" w:name="_Toc419875271"/>
      <w:bookmarkStart w:id="3037" w:name="_Toc420063827"/>
      <w:bookmarkStart w:id="3038" w:name="_Toc420069353"/>
      <w:bookmarkStart w:id="3039" w:name="_Toc419825601"/>
      <w:bookmarkStart w:id="3040" w:name="_Toc419828378"/>
      <w:bookmarkStart w:id="3041" w:name="_Toc419830986"/>
      <w:bookmarkStart w:id="3042" w:name="_Toc419833593"/>
      <w:bookmarkStart w:id="3043" w:name="_Toc419836376"/>
      <w:bookmarkStart w:id="3044" w:name="_Toc419839208"/>
      <w:bookmarkStart w:id="3045" w:name="_Toc419842054"/>
      <w:bookmarkStart w:id="3046" w:name="_Toc419844934"/>
      <w:bookmarkStart w:id="3047" w:name="_Toc419847814"/>
      <w:bookmarkStart w:id="3048" w:name="_Toc419850718"/>
      <w:bookmarkStart w:id="3049" w:name="_Toc419853622"/>
      <w:bookmarkStart w:id="3050" w:name="_Toc419856998"/>
      <w:bookmarkStart w:id="3051" w:name="_Toc419875274"/>
      <w:bookmarkStart w:id="3052" w:name="_Toc420063830"/>
      <w:bookmarkStart w:id="3053" w:name="_Toc420069356"/>
      <w:bookmarkStart w:id="3054" w:name="_Toc419825603"/>
      <w:bookmarkStart w:id="3055" w:name="_Toc419828380"/>
      <w:bookmarkStart w:id="3056" w:name="_Toc419830988"/>
      <w:bookmarkStart w:id="3057" w:name="_Toc419833595"/>
      <w:bookmarkStart w:id="3058" w:name="_Toc419836378"/>
      <w:bookmarkStart w:id="3059" w:name="_Toc419839210"/>
      <w:bookmarkStart w:id="3060" w:name="_Toc419842056"/>
      <w:bookmarkStart w:id="3061" w:name="_Toc419844936"/>
      <w:bookmarkStart w:id="3062" w:name="_Toc419847816"/>
      <w:bookmarkStart w:id="3063" w:name="_Toc419850720"/>
      <w:bookmarkStart w:id="3064" w:name="_Toc419853624"/>
      <w:bookmarkStart w:id="3065" w:name="_Toc419857000"/>
      <w:bookmarkStart w:id="3066" w:name="_Toc419875276"/>
      <w:bookmarkStart w:id="3067" w:name="_Toc420063832"/>
      <w:bookmarkStart w:id="3068" w:name="_Toc420069358"/>
      <w:bookmarkStart w:id="3069" w:name="_Toc419825604"/>
      <w:bookmarkStart w:id="3070" w:name="_Toc419828381"/>
      <w:bookmarkStart w:id="3071" w:name="_Toc419830989"/>
      <w:bookmarkStart w:id="3072" w:name="_Toc419833596"/>
      <w:bookmarkStart w:id="3073" w:name="_Toc419836379"/>
      <w:bookmarkStart w:id="3074" w:name="_Toc419839211"/>
      <w:bookmarkStart w:id="3075" w:name="_Toc419842057"/>
      <w:bookmarkStart w:id="3076" w:name="_Toc419844937"/>
      <w:bookmarkStart w:id="3077" w:name="_Toc419847817"/>
      <w:bookmarkStart w:id="3078" w:name="_Toc419850721"/>
      <w:bookmarkStart w:id="3079" w:name="_Toc419853625"/>
      <w:bookmarkStart w:id="3080" w:name="_Toc419857001"/>
      <w:bookmarkStart w:id="3081" w:name="_Toc419875277"/>
      <w:bookmarkStart w:id="3082" w:name="_Toc420063833"/>
      <w:bookmarkStart w:id="3083" w:name="_Toc420069359"/>
      <w:bookmarkStart w:id="3084" w:name="_Toc419825605"/>
      <w:bookmarkStart w:id="3085" w:name="_Toc419828382"/>
      <w:bookmarkStart w:id="3086" w:name="_Toc419830990"/>
      <w:bookmarkStart w:id="3087" w:name="_Toc419833597"/>
      <w:bookmarkStart w:id="3088" w:name="_Toc419836380"/>
      <w:bookmarkStart w:id="3089" w:name="_Toc419839212"/>
      <w:bookmarkStart w:id="3090" w:name="_Toc419842058"/>
      <w:bookmarkStart w:id="3091" w:name="_Toc419844938"/>
      <w:bookmarkStart w:id="3092" w:name="_Toc419847818"/>
      <w:bookmarkStart w:id="3093" w:name="_Toc419850722"/>
      <w:bookmarkStart w:id="3094" w:name="_Toc419853626"/>
      <w:bookmarkStart w:id="3095" w:name="_Toc419857002"/>
      <w:bookmarkStart w:id="3096" w:name="_Toc419875278"/>
      <w:bookmarkStart w:id="3097" w:name="_Toc420063834"/>
      <w:bookmarkStart w:id="3098" w:name="_Toc420069360"/>
      <w:bookmarkStart w:id="3099" w:name="_Toc419825607"/>
      <w:bookmarkStart w:id="3100" w:name="_Toc419828384"/>
      <w:bookmarkStart w:id="3101" w:name="_Toc419830992"/>
      <w:bookmarkStart w:id="3102" w:name="_Toc419833599"/>
      <w:bookmarkStart w:id="3103" w:name="_Toc419836382"/>
      <w:bookmarkStart w:id="3104" w:name="_Toc419839214"/>
      <w:bookmarkStart w:id="3105" w:name="_Toc419842060"/>
      <w:bookmarkStart w:id="3106" w:name="_Toc419844940"/>
      <w:bookmarkStart w:id="3107" w:name="_Toc419847820"/>
      <w:bookmarkStart w:id="3108" w:name="_Toc419850724"/>
      <w:bookmarkStart w:id="3109" w:name="_Toc419853628"/>
      <w:bookmarkStart w:id="3110" w:name="_Toc419857004"/>
      <w:bookmarkStart w:id="3111" w:name="_Toc419875280"/>
      <w:bookmarkStart w:id="3112" w:name="_Toc420063836"/>
      <w:bookmarkStart w:id="3113" w:name="_Toc420069362"/>
      <w:bookmarkStart w:id="3114" w:name="_Toc419825608"/>
      <w:bookmarkStart w:id="3115" w:name="_Toc419828385"/>
      <w:bookmarkStart w:id="3116" w:name="_Toc419830993"/>
      <w:bookmarkStart w:id="3117" w:name="_Toc419833600"/>
      <w:bookmarkStart w:id="3118" w:name="_Toc419836383"/>
      <w:bookmarkStart w:id="3119" w:name="_Toc419839215"/>
      <w:bookmarkStart w:id="3120" w:name="_Toc419842061"/>
      <w:bookmarkStart w:id="3121" w:name="_Toc419844941"/>
      <w:bookmarkStart w:id="3122" w:name="_Toc419847821"/>
      <w:bookmarkStart w:id="3123" w:name="_Toc419850725"/>
      <w:bookmarkStart w:id="3124" w:name="_Toc419853629"/>
      <w:bookmarkStart w:id="3125" w:name="_Toc419857005"/>
      <w:bookmarkStart w:id="3126" w:name="_Toc419875281"/>
      <w:bookmarkStart w:id="3127" w:name="_Toc420063837"/>
      <w:bookmarkStart w:id="3128" w:name="_Toc420069363"/>
      <w:bookmarkStart w:id="3129" w:name="_Toc419825609"/>
      <w:bookmarkStart w:id="3130" w:name="_Toc419828386"/>
      <w:bookmarkStart w:id="3131" w:name="_Toc419830994"/>
      <w:bookmarkStart w:id="3132" w:name="_Toc419833601"/>
      <w:bookmarkStart w:id="3133" w:name="_Toc419836384"/>
      <w:bookmarkStart w:id="3134" w:name="_Toc419839216"/>
      <w:bookmarkStart w:id="3135" w:name="_Toc419842062"/>
      <w:bookmarkStart w:id="3136" w:name="_Toc419844942"/>
      <w:bookmarkStart w:id="3137" w:name="_Toc419847822"/>
      <w:bookmarkStart w:id="3138" w:name="_Toc419850726"/>
      <w:bookmarkStart w:id="3139" w:name="_Toc419853630"/>
      <w:bookmarkStart w:id="3140" w:name="_Toc419857006"/>
      <w:bookmarkStart w:id="3141" w:name="_Toc419875282"/>
      <w:bookmarkStart w:id="3142" w:name="_Toc420063838"/>
      <w:bookmarkStart w:id="3143" w:name="_Toc420069364"/>
      <w:bookmarkStart w:id="3144" w:name="_Toc419825611"/>
      <w:bookmarkStart w:id="3145" w:name="_Toc419828388"/>
      <w:bookmarkStart w:id="3146" w:name="_Toc419830996"/>
      <w:bookmarkStart w:id="3147" w:name="_Toc419833603"/>
      <w:bookmarkStart w:id="3148" w:name="_Toc419836386"/>
      <w:bookmarkStart w:id="3149" w:name="_Toc419839218"/>
      <w:bookmarkStart w:id="3150" w:name="_Toc419842064"/>
      <w:bookmarkStart w:id="3151" w:name="_Toc419844944"/>
      <w:bookmarkStart w:id="3152" w:name="_Toc419847824"/>
      <w:bookmarkStart w:id="3153" w:name="_Toc419850728"/>
      <w:bookmarkStart w:id="3154" w:name="_Toc419853632"/>
      <w:bookmarkStart w:id="3155" w:name="_Toc419857008"/>
      <w:bookmarkStart w:id="3156" w:name="_Toc419875284"/>
      <w:bookmarkStart w:id="3157" w:name="_Toc420063840"/>
      <w:bookmarkStart w:id="3158" w:name="_Toc420069366"/>
      <w:bookmarkStart w:id="3159" w:name="_Toc419825612"/>
      <w:bookmarkStart w:id="3160" w:name="_Toc419828389"/>
      <w:bookmarkStart w:id="3161" w:name="_Toc419830997"/>
      <w:bookmarkStart w:id="3162" w:name="_Toc419833604"/>
      <w:bookmarkStart w:id="3163" w:name="_Toc419836387"/>
      <w:bookmarkStart w:id="3164" w:name="_Toc419839219"/>
      <w:bookmarkStart w:id="3165" w:name="_Toc419842065"/>
      <w:bookmarkStart w:id="3166" w:name="_Toc419844945"/>
      <w:bookmarkStart w:id="3167" w:name="_Toc419847825"/>
      <w:bookmarkStart w:id="3168" w:name="_Toc419850729"/>
      <w:bookmarkStart w:id="3169" w:name="_Toc419853633"/>
      <w:bookmarkStart w:id="3170" w:name="_Toc419857009"/>
      <w:bookmarkStart w:id="3171" w:name="_Toc419875285"/>
      <w:bookmarkStart w:id="3172" w:name="_Toc420063841"/>
      <w:bookmarkStart w:id="3173" w:name="_Toc420069367"/>
      <w:bookmarkStart w:id="3174" w:name="_Toc419825613"/>
      <w:bookmarkStart w:id="3175" w:name="_Toc419828390"/>
      <w:bookmarkStart w:id="3176" w:name="_Toc419830998"/>
      <w:bookmarkStart w:id="3177" w:name="_Toc419833605"/>
      <w:bookmarkStart w:id="3178" w:name="_Toc419836388"/>
      <w:bookmarkStart w:id="3179" w:name="_Toc419839220"/>
      <w:bookmarkStart w:id="3180" w:name="_Toc419842066"/>
      <w:bookmarkStart w:id="3181" w:name="_Toc419844946"/>
      <w:bookmarkStart w:id="3182" w:name="_Toc419847826"/>
      <w:bookmarkStart w:id="3183" w:name="_Toc419850730"/>
      <w:bookmarkStart w:id="3184" w:name="_Toc419853634"/>
      <w:bookmarkStart w:id="3185" w:name="_Toc419857010"/>
      <w:bookmarkStart w:id="3186" w:name="_Toc419875286"/>
      <w:bookmarkStart w:id="3187" w:name="_Toc420063842"/>
      <w:bookmarkStart w:id="3188" w:name="_Toc420069368"/>
      <w:bookmarkStart w:id="3189" w:name="_Toc419825614"/>
      <w:bookmarkStart w:id="3190" w:name="_Toc419828391"/>
      <w:bookmarkStart w:id="3191" w:name="_Toc419830999"/>
      <w:bookmarkStart w:id="3192" w:name="_Toc419833606"/>
      <w:bookmarkStart w:id="3193" w:name="_Toc419836389"/>
      <w:bookmarkStart w:id="3194" w:name="_Toc419839221"/>
      <w:bookmarkStart w:id="3195" w:name="_Toc419842067"/>
      <w:bookmarkStart w:id="3196" w:name="_Toc419844947"/>
      <w:bookmarkStart w:id="3197" w:name="_Toc419847827"/>
      <w:bookmarkStart w:id="3198" w:name="_Toc419850731"/>
      <w:bookmarkStart w:id="3199" w:name="_Toc419853635"/>
      <w:bookmarkStart w:id="3200" w:name="_Toc419857011"/>
      <w:bookmarkStart w:id="3201" w:name="_Toc419875287"/>
      <w:bookmarkStart w:id="3202" w:name="_Toc420063843"/>
      <w:bookmarkStart w:id="3203" w:name="_Toc420069369"/>
      <w:bookmarkStart w:id="3204" w:name="_Toc419825615"/>
      <w:bookmarkStart w:id="3205" w:name="_Toc419828392"/>
      <w:bookmarkStart w:id="3206" w:name="_Toc419831000"/>
      <w:bookmarkStart w:id="3207" w:name="_Toc419833607"/>
      <w:bookmarkStart w:id="3208" w:name="_Toc419836390"/>
      <w:bookmarkStart w:id="3209" w:name="_Toc419839222"/>
      <w:bookmarkStart w:id="3210" w:name="_Toc419842068"/>
      <w:bookmarkStart w:id="3211" w:name="_Toc419844948"/>
      <w:bookmarkStart w:id="3212" w:name="_Toc419847828"/>
      <w:bookmarkStart w:id="3213" w:name="_Toc419850732"/>
      <w:bookmarkStart w:id="3214" w:name="_Toc419853636"/>
      <w:bookmarkStart w:id="3215" w:name="_Toc419857012"/>
      <w:bookmarkStart w:id="3216" w:name="_Toc419875288"/>
      <w:bookmarkStart w:id="3217" w:name="_Toc420063844"/>
      <w:bookmarkStart w:id="3218" w:name="_Toc420069370"/>
      <w:bookmarkStart w:id="3219" w:name="_Toc419825617"/>
      <w:bookmarkStart w:id="3220" w:name="_Toc419828394"/>
      <w:bookmarkStart w:id="3221" w:name="_Toc419831002"/>
      <w:bookmarkStart w:id="3222" w:name="_Toc419833609"/>
      <w:bookmarkStart w:id="3223" w:name="_Toc419836392"/>
      <w:bookmarkStart w:id="3224" w:name="_Toc419839224"/>
      <w:bookmarkStart w:id="3225" w:name="_Toc419842070"/>
      <w:bookmarkStart w:id="3226" w:name="_Toc419844950"/>
      <w:bookmarkStart w:id="3227" w:name="_Toc419847830"/>
      <w:bookmarkStart w:id="3228" w:name="_Toc419850734"/>
      <w:bookmarkStart w:id="3229" w:name="_Toc419853638"/>
      <w:bookmarkStart w:id="3230" w:name="_Toc419857014"/>
      <w:bookmarkStart w:id="3231" w:name="_Toc419875290"/>
      <w:bookmarkStart w:id="3232" w:name="_Toc420063846"/>
      <w:bookmarkStart w:id="3233" w:name="_Toc420069372"/>
      <w:bookmarkStart w:id="3234" w:name="_Toc419825619"/>
      <w:bookmarkStart w:id="3235" w:name="_Toc419828396"/>
      <w:bookmarkStart w:id="3236" w:name="_Toc419831004"/>
      <w:bookmarkStart w:id="3237" w:name="_Toc419833611"/>
      <w:bookmarkStart w:id="3238" w:name="_Toc419836394"/>
      <w:bookmarkStart w:id="3239" w:name="_Toc419839226"/>
      <w:bookmarkStart w:id="3240" w:name="_Toc419842072"/>
      <w:bookmarkStart w:id="3241" w:name="_Toc419844952"/>
      <w:bookmarkStart w:id="3242" w:name="_Toc419847832"/>
      <w:bookmarkStart w:id="3243" w:name="_Toc419850736"/>
      <w:bookmarkStart w:id="3244" w:name="_Toc419853640"/>
      <w:bookmarkStart w:id="3245" w:name="_Toc419857016"/>
      <w:bookmarkStart w:id="3246" w:name="_Toc419875292"/>
      <w:bookmarkStart w:id="3247" w:name="_Toc420063848"/>
      <w:bookmarkStart w:id="3248" w:name="_Toc420069374"/>
      <w:bookmarkStart w:id="3249" w:name="_Toc419825621"/>
      <w:bookmarkStart w:id="3250" w:name="_Toc419828398"/>
      <w:bookmarkStart w:id="3251" w:name="_Toc419831006"/>
      <w:bookmarkStart w:id="3252" w:name="_Toc419833613"/>
      <w:bookmarkStart w:id="3253" w:name="_Toc419836396"/>
      <w:bookmarkStart w:id="3254" w:name="_Toc419839228"/>
      <w:bookmarkStart w:id="3255" w:name="_Toc419842074"/>
      <w:bookmarkStart w:id="3256" w:name="_Toc419844954"/>
      <w:bookmarkStart w:id="3257" w:name="_Toc419847834"/>
      <w:bookmarkStart w:id="3258" w:name="_Toc419850738"/>
      <w:bookmarkStart w:id="3259" w:name="_Toc419853642"/>
      <w:bookmarkStart w:id="3260" w:name="_Toc419857018"/>
      <w:bookmarkStart w:id="3261" w:name="_Toc419875294"/>
      <w:bookmarkStart w:id="3262" w:name="_Toc420063850"/>
      <w:bookmarkStart w:id="3263" w:name="_Toc420069376"/>
      <w:bookmarkStart w:id="3264" w:name="_Toc419825622"/>
      <w:bookmarkStart w:id="3265" w:name="_Toc419828399"/>
      <w:bookmarkStart w:id="3266" w:name="_Toc419831007"/>
      <w:bookmarkStart w:id="3267" w:name="_Toc419833614"/>
      <w:bookmarkStart w:id="3268" w:name="_Toc419836397"/>
      <w:bookmarkStart w:id="3269" w:name="_Toc419839229"/>
      <w:bookmarkStart w:id="3270" w:name="_Toc419842075"/>
      <w:bookmarkStart w:id="3271" w:name="_Toc419844955"/>
      <w:bookmarkStart w:id="3272" w:name="_Toc419847835"/>
      <w:bookmarkStart w:id="3273" w:name="_Toc419850739"/>
      <w:bookmarkStart w:id="3274" w:name="_Toc419853643"/>
      <w:bookmarkStart w:id="3275" w:name="_Toc419857019"/>
      <w:bookmarkStart w:id="3276" w:name="_Toc419875295"/>
      <w:bookmarkStart w:id="3277" w:name="_Toc420063851"/>
      <w:bookmarkStart w:id="3278" w:name="_Toc420069377"/>
      <w:bookmarkStart w:id="3279" w:name="_Toc419825623"/>
      <w:bookmarkStart w:id="3280" w:name="_Toc419828400"/>
      <w:bookmarkStart w:id="3281" w:name="_Toc419831008"/>
      <w:bookmarkStart w:id="3282" w:name="_Toc419833615"/>
      <w:bookmarkStart w:id="3283" w:name="_Toc419836398"/>
      <w:bookmarkStart w:id="3284" w:name="_Toc419839230"/>
      <w:bookmarkStart w:id="3285" w:name="_Toc419842076"/>
      <w:bookmarkStart w:id="3286" w:name="_Toc419844956"/>
      <w:bookmarkStart w:id="3287" w:name="_Toc419847836"/>
      <w:bookmarkStart w:id="3288" w:name="_Toc419850740"/>
      <w:bookmarkStart w:id="3289" w:name="_Toc419853644"/>
      <w:bookmarkStart w:id="3290" w:name="_Toc419857020"/>
      <w:bookmarkStart w:id="3291" w:name="_Toc419875296"/>
      <w:bookmarkStart w:id="3292" w:name="_Toc420063852"/>
      <w:bookmarkStart w:id="3293" w:name="_Toc420069378"/>
      <w:bookmarkStart w:id="3294" w:name="_Toc419825625"/>
      <w:bookmarkStart w:id="3295" w:name="_Toc419828402"/>
      <w:bookmarkStart w:id="3296" w:name="_Toc419831010"/>
      <w:bookmarkStart w:id="3297" w:name="_Toc419833617"/>
      <w:bookmarkStart w:id="3298" w:name="_Toc419836400"/>
      <w:bookmarkStart w:id="3299" w:name="_Toc419839232"/>
      <w:bookmarkStart w:id="3300" w:name="_Toc419842078"/>
      <w:bookmarkStart w:id="3301" w:name="_Toc419844958"/>
      <w:bookmarkStart w:id="3302" w:name="_Toc419847838"/>
      <w:bookmarkStart w:id="3303" w:name="_Toc419850742"/>
      <w:bookmarkStart w:id="3304" w:name="_Toc419853646"/>
      <w:bookmarkStart w:id="3305" w:name="_Toc419857022"/>
      <w:bookmarkStart w:id="3306" w:name="_Toc419875298"/>
      <w:bookmarkStart w:id="3307" w:name="_Toc420063854"/>
      <w:bookmarkStart w:id="3308" w:name="_Toc420069380"/>
      <w:bookmarkStart w:id="3309" w:name="_Toc419825626"/>
      <w:bookmarkStart w:id="3310" w:name="_Toc419828403"/>
      <w:bookmarkStart w:id="3311" w:name="_Toc419831011"/>
      <w:bookmarkStart w:id="3312" w:name="_Toc419833618"/>
      <w:bookmarkStart w:id="3313" w:name="_Toc419836401"/>
      <w:bookmarkStart w:id="3314" w:name="_Toc419839233"/>
      <w:bookmarkStart w:id="3315" w:name="_Toc419842079"/>
      <w:bookmarkStart w:id="3316" w:name="_Toc419844959"/>
      <w:bookmarkStart w:id="3317" w:name="_Toc419847839"/>
      <w:bookmarkStart w:id="3318" w:name="_Toc419850743"/>
      <w:bookmarkStart w:id="3319" w:name="_Toc419853647"/>
      <w:bookmarkStart w:id="3320" w:name="_Toc419857023"/>
      <w:bookmarkStart w:id="3321" w:name="_Toc419875299"/>
      <w:bookmarkStart w:id="3322" w:name="_Toc420063855"/>
      <w:bookmarkStart w:id="3323" w:name="_Toc420069381"/>
      <w:bookmarkStart w:id="3324" w:name="_Toc419825628"/>
      <w:bookmarkStart w:id="3325" w:name="_Toc419828405"/>
      <w:bookmarkStart w:id="3326" w:name="_Toc419831013"/>
      <w:bookmarkStart w:id="3327" w:name="_Toc419833620"/>
      <w:bookmarkStart w:id="3328" w:name="_Toc419836403"/>
      <w:bookmarkStart w:id="3329" w:name="_Toc419839235"/>
      <w:bookmarkStart w:id="3330" w:name="_Toc419842081"/>
      <w:bookmarkStart w:id="3331" w:name="_Toc419844961"/>
      <w:bookmarkStart w:id="3332" w:name="_Toc419847841"/>
      <w:bookmarkStart w:id="3333" w:name="_Toc419850745"/>
      <w:bookmarkStart w:id="3334" w:name="_Toc419853649"/>
      <w:bookmarkStart w:id="3335" w:name="_Toc419857025"/>
      <w:bookmarkStart w:id="3336" w:name="_Toc419875301"/>
      <w:bookmarkStart w:id="3337" w:name="_Toc420063857"/>
      <w:bookmarkStart w:id="3338" w:name="_Toc420069383"/>
      <w:bookmarkStart w:id="3339" w:name="_Toc419825629"/>
      <w:bookmarkStart w:id="3340" w:name="_Toc419828406"/>
      <w:bookmarkStart w:id="3341" w:name="_Toc419831014"/>
      <w:bookmarkStart w:id="3342" w:name="_Toc419833621"/>
      <w:bookmarkStart w:id="3343" w:name="_Toc419836404"/>
      <w:bookmarkStart w:id="3344" w:name="_Toc419839236"/>
      <w:bookmarkStart w:id="3345" w:name="_Toc419842082"/>
      <w:bookmarkStart w:id="3346" w:name="_Toc419844962"/>
      <w:bookmarkStart w:id="3347" w:name="_Toc419847842"/>
      <w:bookmarkStart w:id="3348" w:name="_Toc419850746"/>
      <w:bookmarkStart w:id="3349" w:name="_Toc419853650"/>
      <w:bookmarkStart w:id="3350" w:name="_Toc419857026"/>
      <w:bookmarkStart w:id="3351" w:name="_Toc419875302"/>
      <w:bookmarkStart w:id="3352" w:name="_Toc420063858"/>
      <w:bookmarkStart w:id="3353" w:name="_Toc420069384"/>
      <w:bookmarkStart w:id="3354" w:name="_Toc419825630"/>
      <w:bookmarkStart w:id="3355" w:name="_Toc419828407"/>
      <w:bookmarkStart w:id="3356" w:name="_Toc419831015"/>
      <w:bookmarkStart w:id="3357" w:name="_Toc419833622"/>
      <w:bookmarkStart w:id="3358" w:name="_Toc419836405"/>
      <w:bookmarkStart w:id="3359" w:name="_Toc419839237"/>
      <w:bookmarkStart w:id="3360" w:name="_Toc419842083"/>
      <w:bookmarkStart w:id="3361" w:name="_Toc419844963"/>
      <w:bookmarkStart w:id="3362" w:name="_Toc419847843"/>
      <w:bookmarkStart w:id="3363" w:name="_Toc419850747"/>
      <w:bookmarkStart w:id="3364" w:name="_Toc419853651"/>
      <w:bookmarkStart w:id="3365" w:name="_Toc419857027"/>
      <w:bookmarkStart w:id="3366" w:name="_Toc419875303"/>
      <w:bookmarkStart w:id="3367" w:name="_Toc420063859"/>
      <w:bookmarkStart w:id="3368" w:name="_Toc420069385"/>
      <w:bookmarkStart w:id="3369" w:name="_Toc419825633"/>
      <w:bookmarkStart w:id="3370" w:name="_Toc419828410"/>
      <w:bookmarkStart w:id="3371" w:name="_Toc419831018"/>
      <w:bookmarkStart w:id="3372" w:name="_Toc419833625"/>
      <w:bookmarkStart w:id="3373" w:name="_Toc419836408"/>
      <w:bookmarkStart w:id="3374" w:name="_Toc419839240"/>
      <w:bookmarkStart w:id="3375" w:name="_Toc419842086"/>
      <w:bookmarkStart w:id="3376" w:name="_Toc419844966"/>
      <w:bookmarkStart w:id="3377" w:name="_Toc419847846"/>
      <w:bookmarkStart w:id="3378" w:name="_Toc419850750"/>
      <w:bookmarkStart w:id="3379" w:name="_Toc419853654"/>
      <w:bookmarkStart w:id="3380" w:name="_Toc419857030"/>
      <w:bookmarkStart w:id="3381" w:name="_Toc419875306"/>
      <w:bookmarkStart w:id="3382" w:name="_Toc420063862"/>
      <w:bookmarkStart w:id="3383" w:name="_Toc420069388"/>
      <w:bookmarkStart w:id="3384" w:name="_Toc419825634"/>
      <w:bookmarkStart w:id="3385" w:name="_Toc419828411"/>
      <w:bookmarkStart w:id="3386" w:name="_Toc419831019"/>
      <w:bookmarkStart w:id="3387" w:name="_Toc419833626"/>
      <w:bookmarkStart w:id="3388" w:name="_Toc419836409"/>
      <w:bookmarkStart w:id="3389" w:name="_Toc419839241"/>
      <w:bookmarkStart w:id="3390" w:name="_Toc419842087"/>
      <w:bookmarkStart w:id="3391" w:name="_Toc419844967"/>
      <w:bookmarkStart w:id="3392" w:name="_Toc419847847"/>
      <w:bookmarkStart w:id="3393" w:name="_Toc419850751"/>
      <w:bookmarkStart w:id="3394" w:name="_Toc419853655"/>
      <w:bookmarkStart w:id="3395" w:name="_Toc419857031"/>
      <w:bookmarkStart w:id="3396" w:name="_Toc419875307"/>
      <w:bookmarkStart w:id="3397" w:name="_Toc420063863"/>
      <w:bookmarkStart w:id="3398" w:name="_Toc420069389"/>
      <w:bookmarkStart w:id="3399" w:name="_Toc419825635"/>
      <w:bookmarkStart w:id="3400" w:name="_Toc419828412"/>
      <w:bookmarkStart w:id="3401" w:name="_Toc419831020"/>
      <w:bookmarkStart w:id="3402" w:name="_Toc419833627"/>
      <w:bookmarkStart w:id="3403" w:name="_Toc419836410"/>
      <w:bookmarkStart w:id="3404" w:name="_Toc419839242"/>
      <w:bookmarkStart w:id="3405" w:name="_Toc419842088"/>
      <w:bookmarkStart w:id="3406" w:name="_Toc419844968"/>
      <w:bookmarkStart w:id="3407" w:name="_Toc419847848"/>
      <w:bookmarkStart w:id="3408" w:name="_Toc419850752"/>
      <w:bookmarkStart w:id="3409" w:name="_Toc419853656"/>
      <w:bookmarkStart w:id="3410" w:name="_Toc419857032"/>
      <w:bookmarkStart w:id="3411" w:name="_Toc419875308"/>
      <w:bookmarkStart w:id="3412" w:name="_Toc420063864"/>
      <w:bookmarkStart w:id="3413" w:name="_Toc420069390"/>
      <w:bookmarkStart w:id="3414" w:name="_Toc419825638"/>
      <w:bookmarkStart w:id="3415" w:name="_Toc419828415"/>
      <w:bookmarkStart w:id="3416" w:name="_Toc419831023"/>
      <w:bookmarkStart w:id="3417" w:name="_Toc419833630"/>
      <w:bookmarkStart w:id="3418" w:name="_Toc419836413"/>
      <w:bookmarkStart w:id="3419" w:name="_Toc419839245"/>
      <w:bookmarkStart w:id="3420" w:name="_Toc419842091"/>
      <w:bookmarkStart w:id="3421" w:name="_Toc419844971"/>
      <w:bookmarkStart w:id="3422" w:name="_Toc419847851"/>
      <w:bookmarkStart w:id="3423" w:name="_Toc419850755"/>
      <w:bookmarkStart w:id="3424" w:name="_Toc419853659"/>
      <w:bookmarkStart w:id="3425" w:name="_Toc419857035"/>
      <w:bookmarkStart w:id="3426" w:name="_Toc419875311"/>
      <w:bookmarkStart w:id="3427" w:name="_Toc420063867"/>
      <w:bookmarkStart w:id="3428" w:name="_Toc420069393"/>
      <w:bookmarkStart w:id="3429" w:name="_Toc419825639"/>
      <w:bookmarkStart w:id="3430" w:name="_Toc419828416"/>
      <w:bookmarkStart w:id="3431" w:name="_Toc419831024"/>
      <w:bookmarkStart w:id="3432" w:name="_Toc419833631"/>
      <w:bookmarkStart w:id="3433" w:name="_Toc419836414"/>
      <w:bookmarkStart w:id="3434" w:name="_Toc419839246"/>
      <w:bookmarkStart w:id="3435" w:name="_Toc419842092"/>
      <w:bookmarkStart w:id="3436" w:name="_Toc419844972"/>
      <w:bookmarkStart w:id="3437" w:name="_Toc419847852"/>
      <w:bookmarkStart w:id="3438" w:name="_Toc419850756"/>
      <w:bookmarkStart w:id="3439" w:name="_Toc419853660"/>
      <w:bookmarkStart w:id="3440" w:name="_Toc419857036"/>
      <w:bookmarkStart w:id="3441" w:name="_Toc419875312"/>
      <w:bookmarkStart w:id="3442" w:name="_Toc420063868"/>
      <w:bookmarkStart w:id="3443" w:name="_Toc420069394"/>
      <w:bookmarkStart w:id="3444" w:name="_Toc419825640"/>
      <w:bookmarkStart w:id="3445" w:name="_Toc419828417"/>
      <w:bookmarkStart w:id="3446" w:name="_Toc419831025"/>
      <w:bookmarkStart w:id="3447" w:name="_Toc419833632"/>
      <w:bookmarkStart w:id="3448" w:name="_Toc419836415"/>
      <w:bookmarkStart w:id="3449" w:name="_Toc419839247"/>
      <w:bookmarkStart w:id="3450" w:name="_Toc419842093"/>
      <w:bookmarkStart w:id="3451" w:name="_Toc419844973"/>
      <w:bookmarkStart w:id="3452" w:name="_Toc419847853"/>
      <w:bookmarkStart w:id="3453" w:name="_Toc419850757"/>
      <w:bookmarkStart w:id="3454" w:name="_Toc419853661"/>
      <w:bookmarkStart w:id="3455" w:name="_Toc419857037"/>
      <w:bookmarkStart w:id="3456" w:name="_Toc419875313"/>
      <w:bookmarkStart w:id="3457" w:name="_Toc420063869"/>
      <w:bookmarkStart w:id="3458" w:name="_Toc420069395"/>
      <w:bookmarkStart w:id="3459" w:name="_Toc419825641"/>
      <w:bookmarkStart w:id="3460" w:name="_Toc419828418"/>
      <w:bookmarkStart w:id="3461" w:name="_Toc419831026"/>
      <w:bookmarkStart w:id="3462" w:name="_Toc419833633"/>
      <w:bookmarkStart w:id="3463" w:name="_Toc419836416"/>
      <w:bookmarkStart w:id="3464" w:name="_Toc419839248"/>
      <w:bookmarkStart w:id="3465" w:name="_Toc419842094"/>
      <w:bookmarkStart w:id="3466" w:name="_Toc419844974"/>
      <w:bookmarkStart w:id="3467" w:name="_Toc419847854"/>
      <w:bookmarkStart w:id="3468" w:name="_Toc419850758"/>
      <w:bookmarkStart w:id="3469" w:name="_Toc419853662"/>
      <w:bookmarkStart w:id="3470" w:name="_Toc419857038"/>
      <w:bookmarkStart w:id="3471" w:name="_Toc419875314"/>
      <w:bookmarkStart w:id="3472" w:name="_Toc420063870"/>
      <w:bookmarkStart w:id="3473" w:name="_Toc420069396"/>
      <w:bookmarkStart w:id="3474" w:name="_Toc419825642"/>
      <w:bookmarkStart w:id="3475" w:name="_Toc419828419"/>
      <w:bookmarkStart w:id="3476" w:name="_Toc419831027"/>
      <w:bookmarkStart w:id="3477" w:name="_Toc419833634"/>
      <w:bookmarkStart w:id="3478" w:name="_Toc419836417"/>
      <w:bookmarkStart w:id="3479" w:name="_Toc419839249"/>
      <w:bookmarkStart w:id="3480" w:name="_Toc419842095"/>
      <w:bookmarkStart w:id="3481" w:name="_Toc419844975"/>
      <w:bookmarkStart w:id="3482" w:name="_Toc419847855"/>
      <w:bookmarkStart w:id="3483" w:name="_Toc419850759"/>
      <w:bookmarkStart w:id="3484" w:name="_Toc419853663"/>
      <w:bookmarkStart w:id="3485" w:name="_Toc419857039"/>
      <w:bookmarkStart w:id="3486" w:name="_Toc419875315"/>
      <w:bookmarkStart w:id="3487" w:name="_Toc420063871"/>
      <w:bookmarkStart w:id="3488" w:name="_Toc420069397"/>
      <w:bookmarkStart w:id="3489" w:name="_Toc419825644"/>
      <w:bookmarkStart w:id="3490" w:name="_Toc419828421"/>
      <w:bookmarkStart w:id="3491" w:name="_Toc419831029"/>
      <w:bookmarkStart w:id="3492" w:name="_Toc419833636"/>
      <w:bookmarkStart w:id="3493" w:name="_Toc419836419"/>
      <w:bookmarkStart w:id="3494" w:name="_Toc419839251"/>
      <w:bookmarkStart w:id="3495" w:name="_Toc419842097"/>
      <w:bookmarkStart w:id="3496" w:name="_Toc419844977"/>
      <w:bookmarkStart w:id="3497" w:name="_Toc419847857"/>
      <w:bookmarkStart w:id="3498" w:name="_Toc419850761"/>
      <w:bookmarkStart w:id="3499" w:name="_Toc419853665"/>
      <w:bookmarkStart w:id="3500" w:name="_Toc419857041"/>
      <w:bookmarkStart w:id="3501" w:name="_Toc419875317"/>
      <w:bookmarkStart w:id="3502" w:name="_Toc420063873"/>
      <w:bookmarkStart w:id="3503" w:name="_Toc420069399"/>
      <w:bookmarkStart w:id="3504" w:name="_Toc419825645"/>
      <w:bookmarkStart w:id="3505" w:name="_Toc419828422"/>
      <w:bookmarkStart w:id="3506" w:name="_Toc419831030"/>
      <w:bookmarkStart w:id="3507" w:name="_Toc419833637"/>
      <w:bookmarkStart w:id="3508" w:name="_Toc419836420"/>
      <w:bookmarkStart w:id="3509" w:name="_Toc419839252"/>
      <w:bookmarkStart w:id="3510" w:name="_Toc419842098"/>
      <w:bookmarkStart w:id="3511" w:name="_Toc419844978"/>
      <w:bookmarkStart w:id="3512" w:name="_Toc419847858"/>
      <w:bookmarkStart w:id="3513" w:name="_Toc419850762"/>
      <w:bookmarkStart w:id="3514" w:name="_Toc419853666"/>
      <w:bookmarkStart w:id="3515" w:name="_Toc419857042"/>
      <w:bookmarkStart w:id="3516" w:name="_Toc419875318"/>
      <w:bookmarkStart w:id="3517" w:name="_Toc420063874"/>
      <w:bookmarkStart w:id="3518" w:name="_Toc420069400"/>
      <w:bookmarkStart w:id="3519" w:name="_Toc419825648"/>
      <w:bookmarkStart w:id="3520" w:name="_Toc419828425"/>
      <w:bookmarkStart w:id="3521" w:name="_Toc419831033"/>
      <w:bookmarkStart w:id="3522" w:name="_Toc419833640"/>
      <w:bookmarkStart w:id="3523" w:name="_Toc419836423"/>
      <w:bookmarkStart w:id="3524" w:name="_Toc419839255"/>
      <w:bookmarkStart w:id="3525" w:name="_Toc419842101"/>
      <w:bookmarkStart w:id="3526" w:name="_Toc419844981"/>
      <w:bookmarkStart w:id="3527" w:name="_Toc419847861"/>
      <w:bookmarkStart w:id="3528" w:name="_Toc419850765"/>
      <w:bookmarkStart w:id="3529" w:name="_Toc419853669"/>
      <w:bookmarkStart w:id="3530" w:name="_Toc419857045"/>
      <w:bookmarkStart w:id="3531" w:name="_Toc419875321"/>
      <w:bookmarkStart w:id="3532" w:name="_Toc420063877"/>
      <w:bookmarkStart w:id="3533" w:name="_Toc420069403"/>
      <w:bookmarkStart w:id="3534" w:name="_Toc419825649"/>
      <w:bookmarkStart w:id="3535" w:name="_Toc419828426"/>
      <w:bookmarkStart w:id="3536" w:name="_Toc419831034"/>
      <w:bookmarkStart w:id="3537" w:name="_Toc419833641"/>
      <w:bookmarkStart w:id="3538" w:name="_Toc419836424"/>
      <w:bookmarkStart w:id="3539" w:name="_Toc419839256"/>
      <w:bookmarkStart w:id="3540" w:name="_Toc419842102"/>
      <w:bookmarkStart w:id="3541" w:name="_Toc419844982"/>
      <w:bookmarkStart w:id="3542" w:name="_Toc419847862"/>
      <w:bookmarkStart w:id="3543" w:name="_Toc419850766"/>
      <w:bookmarkStart w:id="3544" w:name="_Toc419853670"/>
      <w:bookmarkStart w:id="3545" w:name="_Toc419857046"/>
      <w:bookmarkStart w:id="3546" w:name="_Toc419875322"/>
      <w:bookmarkStart w:id="3547" w:name="_Toc420063878"/>
      <w:bookmarkStart w:id="3548" w:name="_Toc420069404"/>
      <w:bookmarkStart w:id="3549" w:name="_Toc419825651"/>
      <w:bookmarkStart w:id="3550" w:name="_Toc419828428"/>
      <w:bookmarkStart w:id="3551" w:name="_Toc419831036"/>
      <w:bookmarkStart w:id="3552" w:name="_Toc419833643"/>
      <w:bookmarkStart w:id="3553" w:name="_Toc419836426"/>
      <w:bookmarkStart w:id="3554" w:name="_Toc419839258"/>
      <w:bookmarkStart w:id="3555" w:name="_Toc419842104"/>
      <w:bookmarkStart w:id="3556" w:name="_Toc419844984"/>
      <w:bookmarkStart w:id="3557" w:name="_Toc419847864"/>
      <w:bookmarkStart w:id="3558" w:name="_Toc419850768"/>
      <w:bookmarkStart w:id="3559" w:name="_Toc419853672"/>
      <w:bookmarkStart w:id="3560" w:name="_Toc419857048"/>
      <w:bookmarkStart w:id="3561" w:name="_Toc419875324"/>
      <w:bookmarkStart w:id="3562" w:name="_Toc420063880"/>
      <w:bookmarkStart w:id="3563" w:name="_Toc420069406"/>
      <w:bookmarkStart w:id="3564" w:name="_Toc244421205"/>
      <w:bookmarkStart w:id="3565" w:name="_Toc244668173"/>
      <w:bookmarkStart w:id="3566" w:name="_Toc244936027"/>
      <w:bookmarkStart w:id="3567" w:name="_Toc244952667"/>
      <w:bookmarkStart w:id="3568" w:name="_Toc244956929"/>
      <w:bookmarkStart w:id="3569" w:name="_Toc244961944"/>
      <w:bookmarkStart w:id="3570" w:name="_Toc244962449"/>
      <w:bookmarkStart w:id="3571" w:name="_Toc419839260"/>
      <w:bookmarkStart w:id="3572" w:name="_Toc419842106"/>
      <w:bookmarkStart w:id="3573" w:name="_Toc419844986"/>
      <w:bookmarkStart w:id="3574" w:name="_Toc419847866"/>
      <w:bookmarkStart w:id="3575" w:name="_Toc419850770"/>
      <w:bookmarkStart w:id="3576" w:name="_Toc419853674"/>
      <w:bookmarkStart w:id="3577" w:name="_Toc419857050"/>
      <w:bookmarkStart w:id="3578" w:name="_Toc419875326"/>
      <w:bookmarkStart w:id="3579" w:name="_Toc420063882"/>
      <w:bookmarkStart w:id="3580" w:name="_Toc420069408"/>
      <w:bookmarkStart w:id="3581" w:name="_Toc419839261"/>
      <w:bookmarkStart w:id="3582" w:name="_Toc419842107"/>
      <w:bookmarkStart w:id="3583" w:name="_Toc419844987"/>
      <w:bookmarkStart w:id="3584" w:name="_Toc419847867"/>
      <w:bookmarkStart w:id="3585" w:name="_Toc419850771"/>
      <w:bookmarkStart w:id="3586" w:name="_Toc419853675"/>
      <w:bookmarkStart w:id="3587" w:name="_Toc419857051"/>
      <w:bookmarkStart w:id="3588" w:name="_Toc419875327"/>
      <w:bookmarkStart w:id="3589" w:name="_Toc420063883"/>
      <w:bookmarkStart w:id="3590" w:name="_Toc420069409"/>
      <w:bookmarkStart w:id="3591" w:name="_Toc243285657"/>
      <w:bookmarkStart w:id="3592" w:name="_Toc243375746"/>
      <w:bookmarkStart w:id="3593" w:name="_Toc419839264"/>
      <w:bookmarkStart w:id="3594" w:name="_Toc419842110"/>
      <w:bookmarkStart w:id="3595" w:name="_Toc419844990"/>
      <w:bookmarkStart w:id="3596" w:name="_Toc419847870"/>
      <w:bookmarkStart w:id="3597" w:name="_Toc419850774"/>
      <w:bookmarkStart w:id="3598" w:name="_Toc419853678"/>
      <w:bookmarkStart w:id="3599" w:name="_Toc419857054"/>
      <w:bookmarkStart w:id="3600" w:name="_Toc419875330"/>
      <w:bookmarkStart w:id="3601" w:name="_Toc420063886"/>
      <w:bookmarkStart w:id="3602" w:name="_Toc420069412"/>
      <w:bookmarkStart w:id="3603" w:name="_Toc419833647"/>
      <w:bookmarkStart w:id="3604" w:name="_Toc419836430"/>
      <w:bookmarkStart w:id="3605" w:name="_Toc419839266"/>
      <w:bookmarkStart w:id="3606" w:name="_Toc419842112"/>
      <w:bookmarkStart w:id="3607" w:name="_Toc419844992"/>
      <w:bookmarkStart w:id="3608" w:name="_Toc419847872"/>
      <w:bookmarkStart w:id="3609" w:name="_Toc419850776"/>
      <w:bookmarkStart w:id="3610" w:name="_Toc419853680"/>
      <w:bookmarkStart w:id="3611" w:name="_Toc419857056"/>
      <w:bookmarkStart w:id="3612" w:name="_Toc419875332"/>
      <w:bookmarkStart w:id="3613" w:name="_Toc420063888"/>
      <w:bookmarkStart w:id="3614" w:name="_Toc420069414"/>
      <w:bookmarkStart w:id="3615" w:name="_Toc419833654"/>
      <w:bookmarkStart w:id="3616" w:name="_Toc419836437"/>
      <w:bookmarkStart w:id="3617" w:name="_Toc419839273"/>
      <w:bookmarkStart w:id="3618" w:name="_Toc419842119"/>
      <w:bookmarkStart w:id="3619" w:name="_Toc419844999"/>
      <w:bookmarkStart w:id="3620" w:name="_Toc419847879"/>
      <w:bookmarkStart w:id="3621" w:name="_Toc419850783"/>
      <w:bookmarkStart w:id="3622" w:name="_Toc419853687"/>
      <w:bookmarkStart w:id="3623" w:name="_Toc419857063"/>
      <w:bookmarkStart w:id="3624" w:name="_Toc419875339"/>
      <w:bookmarkStart w:id="3625" w:name="_Toc420063895"/>
      <w:bookmarkStart w:id="3626" w:name="_Toc420069421"/>
      <w:bookmarkStart w:id="3627" w:name="_Toc419833657"/>
      <w:bookmarkStart w:id="3628" w:name="_Toc419836440"/>
      <w:bookmarkStart w:id="3629" w:name="_Toc419839276"/>
      <w:bookmarkStart w:id="3630" w:name="_Toc419842122"/>
      <w:bookmarkStart w:id="3631" w:name="_Toc419845002"/>
      <w:bookmarkStart w:id="3632" w:name="_Toc419847882"/>
      <w:bookmarkStart w:id="3633" w:name="_Toc419850786"/>
      <w:bookmarkStart w:id="3634" w:name="_Toc419853690"/>
      <w:bookmarkStart w:id="3635" w:name="_Toc419857066"/>
      <w:bookmarkStart w:id="3636" w:name="_Toc419875342"/>
      <w:bookmarkStart w:id="3637" w:name="_Toc420063898"/>
      <w:bookmarkStart w:id="3638" w:name="_Toc420069424"/>
      <w:bookmarkStart w:id="3639" w:name="_Toc419833658"/>
      <w:bookmarkStart w:id="3640" w:name="_Toc419836441"/>
      <w:bookmarkStart w:id="3641" w:name="_Toc419839277"/>
      <w:bookmarkStart w:id="3642" w:name="_Toc419842123"/>
      <w:bookmarkStart w:id="3643" w:name="_Toc419845003"/>
      <w:bookmarkStart w:id="3644" w:name="_Toc419847883"/>
      <w:bookmarkStart w:id="3645" w:name="_Toc419850787"/>
      <w:bookmarkStart w:id="3646" w:name="_Toc419853691"/>
      <w:bookmarkStart w:id="3647" w:name="_Toc419857067"/>
      <w:bookmarkStart w:id="3648" w:name="_Toc419875343"/>
      <w:bookmarkStart w:id="3649" w:name="_Toc420063899"/>
      <w:bookmarkStart w:id="3650" w:name="_Toc420069425"/>
      <w:bookmarkStart w:id="3651" w:name="_Toc419833659"/>
      <w:bookmarkStart w:id="3652" w:name="_Toc419836442"/>
      <w:bookmarkStart w:id="3653" w:name="_Toc419839278"/>
      <w:bookmarkStart w:id="3654" w:name="_Toc419842124"/>
      <w:bookmarkStart w:id="3655" w:name="_Toc419845004"/>
      <w:bookmarkStart w:id="3656" w:name="_Toc419847884"/>
      <w:bookmarkStart w:id="3657" w:name="_Toc419850788"/>
      <w:bookmarkStart w:id="3658" w:name="_Toc419853692"/>
      <w:bookmarkStart w:id="3659" w:name="_Toc419857068"/>
      <w:bookmarkStart w:id="3660" w:name="_Toc419875344"/>
      <w:bookmarkStart w:id="3661" w:name="_Toc420063900"/>
      <w:bookmarkStart w:id="3662" w:name="_Toc420069426"/>
      <w:bookmarkStart w:id="3663" w:name="_Toc419833660"/>
      <w:bookmarkStart w:id="3664" w:name="_Toc419836443"/>
      <w:bookmarkStart w:id="3665" w:name="_Toc419839279"/>
      <w:bookmarkStart w:id="3666" w:name="_Toc419842125"/>
      <w:bookmarkStart w:id="3667" w:name="_Toc419845005"/>
      <w:bookmarkStart w:id="3668" w:name="_Toc419847885"/>
      <w:bookmarkStart w:id="3669" w:name="_Toc419850789"/>
      <w:bookmarkStart w:id="3670" w:name="_Toc419853693"/>
      <w:bookmarkStart w:id="3671" w:name="_Toc419857069"/>
      <w:bookmarkStart w:id="3672" w:name="_Toc419875345"/>
      <w:bookmarkStart w:id="3673" w:name="_Toc420063901"/>
      <w:bookmarkStart w:id="3674" w:name="_Toc420069427"/>
      <w:bookmarkStart w:id="3675" w:name="_Toc419833663"/>
      <w:bookmarkStart w:id="3676" w:name="_Toc419836446"/>
      <w:bookmarkStart w:id="3677" w:name="_Toc419839282"/>
      <w:bookmarkStart w:id="3678" w:name="_Toc419842128"/>
      <w:bookmarkStart w:id="3679" w:name="_Toc419845008"/>
      <w:bookmarkStart w:id="3680" w:name="_Toc419847888"/>
      <w:bookmarkStart w:id="3681" w:name="_Toc419850792"/>
      <w:bookmarkStart w:id="3682" w:name="_Toc419853696"/>
      <w:bookmarkStart w:id="3683" w:name="_Toc419857072"/>
      <w:bookmarkStart w:id="3684" w:name="_Toc419875348"/>
      <w:bookmarkStart w:id="3685" w:name="_Toc420063904"/>
      <w:bookmarkStart w:id="3686" w:name="_Toc420069430"/>
      <w:bookmarkStart w:id="3687" w:name="_Toc419833665"/>
      <w:bookmarkStart w:id="3688" w:name="_Toc419836448"/>
      <w:bookmarkStart w:id="3689" w:name="_Toc419839284"/>
      <w:bookmarkStart w:id="3690" w:name="_Toc419842130"/>
      <w:bookmarkStart w:id="3691" w:name="_Toc419845010"/>
      <w:bookmarkStart w:id="3692" w:name="_Toc419847890"/>
      <w:bookmarkStart w:id="3693" w:name="_Toc419850794"/>
      <w:bookmarkStart w:id="3694" w:name="_Toc419853698"/>
      <w:bookmarkStart w:id="3695" w:name="_Toc419857074"/>
      <w:bookmarkStart w:id="3696" w:name="_Toc419875350"/>
      <w:bookmarkStart w:id="3697" w:name="_Toc420063906"/>
      <w:bookmarkStart w:id="3698" w:name="_Toc420069432"/>
      <w:bookmarkStart w:id="3699" w:name="_Toc419833669"/>
      <w:bookmarkStart w:id="3700" w:name="_Toc419836452"/>
      <w:bookmarkStart w:id="3701" w:name="_Toc419839288"/>
      <w:bookmarkStart w:id="3702" w:name="_Toc419842134"/>
      <w:bookmarkStart w:id="3703" w:name="_Toc419845014"/>
      <w:bookmarkStart w:id="3704" w:name="_Toc419847894"/>
      <w:bookmarkStart w:id="3705" w:name="_Toc419850798"/>
      <w:bookmarkStart w:id="3706" w:name="_Toc419853702"/>
      <w:bookmarkStart w:id="3707" w:name="_Toc419857078"/>
      <w:bookmarkStart w:id="3708" w:name="_Toc419875354"/>
      <w:bookmarkStart w:id="3709" w:name="_Toc420063910"/>
      <w:bookmarkStart w:id="3710" w:name="_Toc420069436"/>
      <w:bookmarkStart w:id="3711" w:name="_Toc419833681"/>
      <w:bookmarkStart w:id="3712" w:name="_Toc419836464"/>
      <w:bookmarkStart w:id="3713" w:name="_Toc419839300"/>
      <w:bookmarkStart w:id="3714" w:name="_Toc419842146"/>
      <w:bookmarkStart w:id="3715" w:name="_Toc419845026"/>
      <w:bookmarkStart w:id="3716" w:name="_Toc419847906"/>
      <w:bookmarkStart w:id="3717" w:name="_Toc419850810"/>
      <w:bookmarkStart w:id="3718" w:name="_Toc419853714"/>
      <w:bookmarkStart w:id="3719" w:name="_Toc419857090"/>
      <w:bookmarkStart w:id="3720" w:name="_Toc419875366"/>
      <w:bookmarkStart w:id="3721" w:name="_Toc420063922"/>
      <w:bookmarkStart w:id="3722" w:name="_Toc420069448"/>
      <w:bookmarkStart w:id="3723" w:name="_Toc419833686"/>
      <w:bookmarkStart w:id="3724" w:name="_Toc419836469"/>
      <w:bookmarkStart w:id="3725" w:name="_Toc419839305"/>
      <w:bookmarkStart w:id="3726" w:name="_Toc419842151"/>
      <w:bookmarkStart w:id="3727" w:name="_Toc419845031"/>
      <w:bookmarkStart w:id="3728" w:name="_Toc419847911"/>
      <w:bookmarkStart w:id="3729" w:name="_Toc419850815"/>
      <w:bookmarkStart w:id="3730" w:name="_Toc419853719"/>
      <w:bookmarkStart w:id="3731" w:name="_Toc419857095"/>
      <w:bookmarkStart w:id="3732" w:name="_Toc419875371"/>
      <w:bookmarkStart w:id="3733" w:name="_Toc420063927"/>
      <w:bookmarkStart w:id="3734" w:name="_Toc420069453"/>
      <w:bookmarkStart w:id="3735" w:name="_Toc419833698"/>
      <w:bookmarkStart w:id="3736" w:name="_Toc419836481"/>
      <w:bookmarkStart w:id="3737" w:name="_Toc419839317"/>
      <w:bookmarkStart w:id="3738" w:name="_Toc419842163"/>
      <w:bookmarkStart w:id="3739" w:name="_Toc419845043"/>
      <w:bookmarkStart w:id="3740" w:name="_Toc419847923"/>
      <w:bookmarkStart w:id="3741" w:name="_Toc419850827"/>
      <w:bookmarkStart w:id="3742" w:name="_Toc419853731"/>
      <w:bookmarkStart w:id="3743" w:name="_Toc419857107"/>
      <w:bookmarkStart w:id="3744" w:name="_Toc419875383"/>
      <w:bookmarkStart w:id="3745" w:name="_Toc420063939"/>
      <w:bookmarkStart w:id="3746" w:name="_Toc420069465"/>
      <w:bookmarkStart w:id="3747" w:name="_Toc419833700"/>
      <w:bookmarkStart w:id="3748" w:name="_Toc419836483"/>
      <w:bookmarkStart w:id="3749" w:name="_Toc419839319"/>
      <w:bookmarkStart w:id="3750" w:name="_Toc419842165"/>
      <w:bookmarkStart w:id="3751" w:name="_Toc419845045"/>
      <w:bookmarkStart w:id="3752" w:name="_Toc419847925"/>
      <w:bookmarkStart w:id="3753" w:name="_Toc419850829"/>
      <w:bookmarkStart w:id="3754" w:name="_Toc419853733"/>
      <w:bookmarkStart w:id="3755" w:name="_Toc419857109"/>
      <w:bookmarkStart w:id="3756" w:name="_Toc419875385"/>
      <w:bookmarkStart w:id="3757" w:name="_Toc420063941"/>
      <w:bookmarkStart w:id="3758" w:name="_Toc420069467"/>
      <w:bookmarkStart w:id="3759" w:name="_Toc419833701"/>
      <w:bookmarkStart w:id="3760" w:name="_Toc419836484"/>
      <w:bookmarkStart w:id="3761" w:name="_Toc419839320"/>
      <w:bookmarkStart w:id="3762" w:name="_Toc419842166"/>
      <w:bookmarkStart w:id="3763" w:name="_Toc419845046"/>
      <w:bookmarkStart w:id="3764" w:name="_Toc419847926"/>
      <w:bookmarkStart w:id="3765" w:name="_Toc419850830"/>
      <w:bookmarkStart w:id="3766" w:name="_Toc419853734"/>
      <w:bookmarkStart w:id="3767" w:name="_Toc419857110"/>
      <w:bookmarkStart w:id="3768" w:name="_Toc419875386"/>
      <w:bookmarkStart w:id="3769" w:name="_Toc420063942"/>
      <w:bookmarkStart w:id="3770" w:name="_Toc420069468"/>
      <w:bookmarkStart w:id="3771" w:name="_Toc419833704"/>
      <w:bookmarkStart w:id="3772" w:name="_Toc419836487"/>
      <w:bookmarkStart w:id="3773" w:name="_Toc419839323"/>
      <w:bookmarkStart w:id="3774" w:name="_Toc419842169"/>
      <w:bookmarkStart w:id="3775" w:name="_Toc419845049"/>
      <w:bookmarkStart w:id="3776" w:name="_Toc419847929"/>
      <w:bookmarkStart w:id="3777" w:name="_Toc419850833"/>
      <w:bookmarkStart w:id="3778" w:name="_Toc419853737"/>
      <w:bookmarkStart w:id="3779" w:name="_Toc419857113"/>
      <w:bookmarkStart w:id="3780" w:name="_Toc419875389"/>
      <w:bookmarkStart w:id="3781" w:name="_Toc420063945"/>
      <w:bookmarkStart w:id="3782" w:name="_Toc420069471"/>
      <w:bookmarkStart w:id="3783" w:name="_Toc419833706"/>
      <w:bookmarkStart w:id="3784" w:name="_Toc419836489"/>
      <w:bookmarkStart w:id="3785" w:name="_Toc419839325"/>
      <w:bookmarkStart w:id="3786" w:name="_Toc419842171"/>
      <w:bookmarkStart w:id="3787" w:name="_Toc419845051"/>
      <w:bookmarkStart w:id="3788" w:name="_Toc419847931"/>
      <w:bookmarkStart w:id="3789" w:name="_Toc419850835"/>
      <w:bookmarkStart w:id="3790" w:name="_Toc419853739"/>
      <w:bookmarkStart w:id="3791" w:name="_Toc419857115"/>
      <w:bookmarkStart w:id="3792" w:name="_Toc419875391"/>
      <w:bookmarkStart w:id="3793" w:name="_Toc420063947"/>
      <w:bookmarkStart w:id="3794" w:name="_Toc420069473"/>
      <w:bookmarkStart w:id="3795" w:name="_Toc419833707"/>
      <w:bookmarkStart w:id="3796" w:name="_Toc419836490"/>
      <w:bookmarkStart w:id="3797" w:name="_Toc419839326"/>
      <w:bookmarkStart w:id="3798" w:name="_Toc419842172"/>
      <w:bookmarkStart w:id="3799" w:name="_Toc419845052"/>
      <w:bookmarkStart w:id="3800" w:name="_Toc419847932"/>
      <w:bookmarkStart w:id="3801" w:name="_Toc419850836"/>
      <w:bookmarkStart w:id="3802" w:name="_Toc419853740"/>
      <w:bookmarkStart w:id="3803" w:name="_Toc419857116"/>
      <w:bookmarkStart w:id="3804" w:name="_Toc419875392"/>
      <w:bookmarkStart w:id="3805" w:name="_Toc420063948"/>
      <w:bookmarkStart w:id="3806" w:name="_Toc420069474"/>
      <w:bookmarkStart w:id="3807" w:name="_Toc419833708"/>
      <w:bookmarkStart w:id="3808" w:name="_Toc419836491"/>
      <w:bookmarkStart w:id="3809" w:name="_Toc419839327"/>
      <w:bookmarkStart w:id="3810" w:name="_Toc419842173"/>
      <w:bookmarkStart w:id="3811" w:name="_Toc419845053"/>
      <w:bookmarkStart w:id="3812" w:name="_Toc419847933"/>
      <w:bookmarkStart w:id="3813" w:name="_Toc419850837"/>
      <w:bookmarkStart w:id="3814" w:name="_Toc419853741"/>
      <w:bookmarkStart w:id="3815" w:name="_Toc419857117"/>
      <w:bookmarkStart w:id="3816" w:name="_Toc419875393"/>
      <w:bookmarkStart w:id="3817" w:name="_Toc420063949"/>
      <w:bookmarkStart w:id="3818" w:name="_Toc420069475"/>
      <w:bookmarkStart w:id="3819" w:name="_Toc419833710"/>
      <w:bookmarkStart w:id="3820" w:name="_Toc419836493"/>
      <w:bookmarkStart w:id="3821" w:name="_Toc419839329"/>
      <w:bookmarkStart w:id="3822" w:name="_Toc419842175"/>
      <w:bookmarkStart w:id="3823" w:name="_Toc419845055"/>
      <w:bookmarkStart w:id="3824" w:name="_Toc419847935"/>
      <w:bookmarkStart w:id="3825" w:name="_Toc419850839"/>
      <w:bookmarkStart w:id="3826" w:name="_Toc419853743"/>
      <w:bookmarkStart w:id="3827" w:name="_Toc419857119"/>
      <w:bookmarkStart w:id="3828" w:name="_Toc419875395"/>
      <w:bookmarkStart w:id="3829" w:name="_Toc420063951"/>
      <w:bookmarkStart w:id="3830" w:name="_Toc420069477"/>
      <w:bookmarkStart w:id="3831" w:name="_Toc419833711"/>
      <w:bookmarkStart w:id="3832" w:name="_Toc419836494"/>
      <w:bookmarkStart w:id="3833" w:name="_Toc419839330"/>
      <w:bookmarkStart w:id="3834" w:name="_Toc419842176"/>
      <w:bookmarkStart w:id="3835" w:name="_Toc419845056"/>
      <w:bookmarkStart w:id="3836" w:name="_Toc419847936"/>
      <w:bookmarkStart w:id="3837" w:name="_Toc419850840"/>
      <w:bookmarkStart w:id="3838" w:name="_Toc419853744"/>
      <w:bookmarkStart w:id="3839" w:name="_Toc419857120"/>
      <w:bookmarkStart w:id="3840" w:name="_Toc419875396"/>
      <w:bookmarkStart w:id="3841" w:name="_Toc420063952"/>
      <w:bookmarkStart w:id="3842" w:name="_Toc420069478"/>
      <w:bookmarkStart w:id="3843" w:name="_Toc419833712"/>
      <w:bookmarkStart w:id="3844" w:name="_Toc419836495"/>
      <w:bookmarkStart w:id="3845" w:name="_Toc419839331"/>
      <w:bookmarkStart w:id="3846" w:name="_Toc419842177"/>
      <w:bookmarkStart w:id="3847" w:name="_Toc419845057"/>
      <w:bookmarkStart w:id="3848" w:name="_Toc419847937"/>
      <w:bookmarkStart w:id="3849" w:name="_Toc419850841"/>
      <w:bookmarkStart w:id="3850" w:name="_Toc419853745"/>
      <w:bookmarkStart w:id="3851" w:name="_Toc419857121"/>
      <w:bookmarkStart w:id="3852" w:name="_Toc419875397"/>
      <w:bookmarkStart w:id="3853" w:name="_Toc420063953"/>
      <w:bookmarkStart w:id="3854" w:name="_Toc420069479"/>
      <w:bookmarkStart w:id="3855" w:name="_Toc419833713"/>
      <w:bookmarkStart w:id="3856" w:name="_Toc419836496"/>
      <w:bookmarkStart w:id="3857" w:name="_Toc419839332"/>
      <w:bookmarkStart w:id="3858" w:name="_Toc419842178"/>
      <w:bookmarkStart w:id="3859" w:name="_Toc419845058"/>
      <w:bookmarkStart w:id="3860" w:name="_Toc419847938"/>
      <w:bookmarkStart w:id="3861" w:name="_Toc419850842"/>
      <w:bookmarkStart w:id="3862" w:name="_Toc419853746"/>
      <w:bookmarkStart w:id="3863" w:name="_Toc419857122"/>
      <w:bookmarkStart w:id="3864" w:name="_Toc419875398"/>
      <w:bookmarkStart w:id="3865" w:name="_Toc420063954"/>
      <w:bookmarkStart w:id="3866" w:name="_Toc420069480"/>
      <w:bookmarkStart w:id="3867" w:name="_Toc419833714"/>
      <w:bookmarkStart w:id="3868" w:name="_Toc419836497"/>
      <w:bookmarkStart w:id="3869" w:name="_Toc419839333"/>
      <w:bookmarkStart w:id="3870" w:name="_Toc419842179"/>
      <w:bookmarkStart w:id="3871" w:name="_Toc419845059"/>
      <w:bookmarkStart w:id="3872" w:name="_Toc419847939"/>
      <w:bookmarkStart w:id="3873" w:name="_Toc419850843"/>
      <w:bookmarkStart w:id="3874" w:name="_Toc419853747"/>
      <w:bookmarkStart w:id="3875" w:name="_Toc419857123"/>
      <w:bookmarkStart w:id="3876" w:name="_Toc419875399"/>
      <w:bookmarkStart w:id="3877" w:name="_Toc420063955"/>
      <w:bookmarkStart w:id="3878" w:name="_Toc420069481"/>
      <w:bookmarkStart w:id="3879" w:name="_Toc419833716"/>
      <w:bookmarkStart w:id="3880" w:name="_Toc419836499"/>
      <w:bookmarkStart w:id="3881" w:name="_Toc419839335"/>
      <w:bookmarkStart w:id="3882" w:name="_Toc419842181"/>
      <w:bookmarkStart w:id="3883" w:name="_Toc419845061"/>
      <w:bookmarkStart w:id="3884" w:name="_Toc419847941"/>
      <w:bookmarkStart w:id="3885" w:name="_Toc419850845"/>
      <w:bookmarkStart w:id="3886" w:name="_Toc419853749"/>
      <w:bookmarkStart w:id="3887" w:name="_Toc419857125"/>
      <w:bookmarkStart w:id="3888" w:name="_Toc419875401"/>
      <w:bookmarkStart w:id="3889" w:name="_Toc420063957"/>
      <w:bookmarkStart w:id="3890" w:name="_Toc420069483"/>
      <w:bookmarkStart w:id="3891" w:name="_Toc419833717"/>
      <w:bookmarkStart w:id="3892" w:name="_Toc419836500"/>
      <w:bookmarkStart w:id="3893" w:name="_Toc419839336"/>
      <w:bookmarkStart w:id="3894" w:name="_Toc419842182"/>
      <w:bookmarkStart w:id="3895" w:name="_Toc419845062"/>
      <w:bookmarkStart w:id="3896" w:name="_Toc419847942"/>
      <w:bookmarkStart w:id="3897" w:name="_Toc419850846"/>
      <w:bookmarkStart w:id="3898" w:name="_Toc419853750"/>
      <w:bookmarkStart w:id="3899" w:name="_Toc419857126"/>
      <w:bookmarkStart w:id="3900" w:name="_Toc419875402"/>
      <w:bookmarkStart w:id="3901" w:name="_Toc420063958"/>
      <w:bookmarkStart w:id="3902" w:name="_Toc420069484"/>
      <w:bookmarkStart w:id="3903" w:name="_Toc419833718"/>
      <w:bookmarkStart w:id="3904" w:name="_Toc419836501"/>
      <w:bookmarkStart w:id="3905" w:name="_Toc419839337"/>
      <w:bookmarkStart w:id="3906" w:name="_Toc419842183"/>
      <w:bookmarkStart w:id="3907" w:name="_Toc419845063"/>
      <w:bookmarkStart w:id="3908" w:name="_Toc419847943"/>
      <w:bookmarkStart w:id="3909" w:name="_Toc419850847"/>
      <w:bookmarkStart w:id="3910" w:name="_Toc419853751"/>
      <w:bookmarkStart w:id="3911" w:name="_Toc419857127"/>
      <w:bookmarkStart w:id="3912" w:name="_Toc419875403"/>
      <w:bookmarkStart w:id="3913" w:name="_Toc420063959"/>
      <w:bookmarkStart w:id="3914" w:name="_Toc420069485"/>
      <w:bookmarkStart w:id="3915" w:name="_Toc419833723"/>
      <w:bookmarkStart w:id="3916" w:name="_Toc419836506"/>
      <w:bookmarkStart w:id="3917" w:name="_Toc419839342"/>
      <w:bookmarkStart w:id="3918" w:name="_Toc419842188"/>
      <w:bookmarkStart w:id="3919" w:name="_Toc419845068"/>
      <w:bookmarkStart w:id="3920" w:name="_Toc419847948"/>
      <w:bookmarkStart w:id="3921" w:name="_Toc419850852"/>
      <w:bookmarkStart w:id="3922" w:name="_Toc419853756"/>
      <w:bookmarkStart w:id="3923" w:name="_Toc419857132"/>
      <w:bookmarkStart w:id="3924" w:name="_Toc419875408"/>
      <w:bookmarkStart w:id="3925" w:name="_Toc420063964"/>
      <w:bookmarkStart w:id="3926" w:name="_Toc420069490"/>
      <w:bookmarkStart w:id="3927" w:name="_Toc419833725"/>
      <w:bookmarkStart w:id="3928" w:name="_Toc419836508"/>
      <w:bookmarkStart w:id="3929" w:name="_Toc419839344"/>
      <w:bookmarkStart w:id="3930" w:name="_Toc419842190"/>
      <w:bookmarkStart w:id="3931" w:name="_Toc419845070"/>
      <w:bookmarkStart w:id="3932" w:name="_Toc419847950"/>
      <w:bookmarkStart w:id="3933" w:name="_Toc419850854"/>
      <w:bookmarkStart w:id="3934" w:name="_Toc419853758"/>
      <w:bookmarkStart w:id="3935" w:name="_Toc419857134"/>
      <w:bookmarkStart w:id="3936" w:name="_Toc419875410"/>
      <w:bookmarkStart w:id="3937" w:name="_Toc420063966"/>
      <w:bookmarkStart w:id="3938" w:name="_Toc420069492"/>
      <w:bookmarkStart w:id="3939" w:name="_Toc419833726"/>
      <w:bookmarkStart w:id="3940" w:name="_Toc419836509"/>
      <w:bookmarkStart w:id="3941" w:name="_Toc419839345"/>
      <w:bookmarkStart w:id="3942" w:name="_Toc419842191"/>
      <w:bookmarkStart w:id="3943" w:name="_Toc419845071"/>
      <w:bookmarkStart w:id="3944" w:name="_Toc419847951"/>
      <w:bookmarkStart w:id="3945" w:name="_Toc419850855"/>
      <w:bookmarkStart w:id="3946" w:name="_Toc419853759"/>
      <w:bookmarkStart w:id="3947" w:name="_Toc419857135"/>
      <w:bookmarkStart w:id="3948" w:name="_Toc419875411"/>
      <w:bookmarkStart w:id="3949" w:name="_Toc420063967"/>
      <w:bookmarkStart w:id="3950" w:name="_Toc420069493"/>
      <w:bookmarkStart w:id="3951" w:name="_Toc419833728"/>
      <w:bookmarkStart w:id="3952" w:name="_Toc419836511"/>
      <w:bookmarkStart w:id="3953" w:name="_Toc419839347"/>
      <w:bookmarkStart w:id="3954" w:name="_Toc419842193"/>
      <w:bookmarkStart w:id="3955" w:name="_Toc419845073"/>
      <w:bookmarkStart w:id="3956" w:name="_Toc419847953"/>
      <w:bookmarkStart w:id="3957" w:name="_Toc419850857"/>
      <w:bookmarkStart w:id="3958" w:name="_Toc419853761"/>
      <w:bookmarkStart w:id="3959" w:name="_Toc419857137"/>
      <w:bookmarkStart w:id="3960" w:name="_Toc419875413"/>
      <w:bookmarkStart w:id="3961" w:name="_Toc420063969"/>
      <w:bookmarkStart w:id="3962" w:name="_Toc420069495"/>
      <w:bookmarkStart w:id="3963" w:name="_Toc419833732"/>
      <w:bookmarkStart w:id="3964" w:name="_Toc419836515"/>
      <w:bookmarkStart w:id="3965" w:name="_Toc419839351"/>
      <w:bookmarkStart w:id="3966" w:name="_Toc419842197"/>
      <w:bookmarkStart w:id="3967" w:name="_Toc419845077"/>
      <w:bookmarkStart w:id="3968" w:name="_Toc419847957"/>
      <w:bookmarkStart w:id="3969" w:name="_Toc419850861"/>
      <w:bookmarkStart w:id="3970" w:name="_Toc419853765"/>
      <w:bookmarkStart w:id="3971" w:name="_Toc419857141"/>
      <w:bookmarkStart w:id="3972" w:name="_Toc419875417"/>
      <w:bookmarkStart w:id="3973" w:name="_Toc420063973"/>
      <w:bookmarkStart w:id="3974" w:name="_Toc420069499"/>
      <w:bookmarkStart w:id="3975" w:name="_Toc419833734"/>
      <w:bookmarkStart w:id="3976" w:name="_Toc419836517"/>
      <w:bookmarkStart w:id="3977" w:name="_Toc419839353"/>
      <w:bookmarkStart w:id="3978" w:name="_Toc419842199"/>
      <w:bookmarkStart w:id="3979" w:name="_Toc419845079"/>
      <w:bookmarkStart w:id="3980" w:name="_Toc419847959"/>
      <w:bookmarkStart w:id="3981" w:name="_Toc419850863"/>
      <w:bookmarkStart w:id="3982" w:name="_Toc419853767"/>
      <w:bookmarkStart w:id="3983" w:name="_Toc419857143"/>
      <w:bookmarkStart w:id="3984" w:name="_Toc419875419"/>
      <w:bookmarkStart w:id="3985" w:name="_Toc420063975"/>
      <w:bookmarkStart w:id="3986" w:name="_Toc420069501"/>
      <w:bookmarkStart w:id="3987" w:name="_Toc419833735"/>
      <w:bookmarkStart w:id="3988" w:name="_Toc419836518"/>
      <w:bookmarkStart w:id="3989" w:name="_Toc419839354"/>
      <w:bookmarkStart w:id="3990" w:name="_Toc419842200"/>
      <w:bookmarkStart w:id="3991" w:name="_Toc419845080"/>
      <w:bookmarkStart w:id="3992" w:name="_Toc419847960"/>
      <w:bookmarkStart w:id="3993" w:name="_Toc419850864"/>
      <w:bookmarkStart w:id="3994" w:name="_Toc419853768"/>
      <w:bookmarkStart w:id="3995" w:name="_Toc419857144"/>
      <w:bookmarkStart w:id="3996" w:name="_Toc419875420"/>
      <w:bookmarkStart w:id="3997" w:name="_Toc420063976"/>
      <w:bookmarkStart w:id="3998" w:name="_Toc420069502"/>
      <w:bookmarkStart w:id="3999" w:name="_Toc419833737"/>
      <w:bookmarkStart w:id="4000" w:name="_Toc419836520"/>
      <w:bookmarkStart w:id="4001" w:name="_Toc419839356"/>
      <w:bookmarkStart w:id="4002" w:name="_Toc419842202"/>
      <w:bookmarkStart w:id="4003" w:name="_Toc419845082"/>
      <w:bookmarkStart w:id="4004" w:name="_Toc419847962"/>
      <w:bookmarkStart w:id="4005" w:name="_Toc419850866"/>
      <w:bookmarkStart w:id="4006" w:name="_Toc419853770"/>
      <w:bookmarkStart w:id="4007" w:name="_Toc419857146"/>
      <w:bookmarkStart w:id="4008" w:name="_Toc419875422"/>
      <w:bookmarkStart w:id="4009" w:name="_Toc420063978"/>
      <w:bookmarkStart w:id="4010" w:name="_Toc420069504"/>
      <w:bookmarkStart w:id="4011" w:name="_Toc419833741"/>
      <w:bookmarkStart w:id="4012" w:name="_Toc419836524"/>
      <w:bookmarkStart w:id="4013" w:name="_Toc419839360"/>
      <w:bookmarkStart w:id="4014" w:name="_Toc419842206"/>
      <w:bookmarkStart w:id="4015" w:name="_Toc419845086"/>
      <w:bookmarkStart w:id="4016" w:name="_Toc419847966"/>
      <w:bookmarkStart w:id="4017" w:name="_Toc419850870"/>
      <w:bookmarkStart w:id="4018" w:name="_Toc419853774"/>
      <w:bookmarkStart w:id="4019" w:name="_Toc419857150"/>
      <w:bookmarkStart w:id="4020" w:name="_Toc419875426"/>
      <w:bookmarkStart w:id="4021" w:name="_Toc420063982"/>
      <w:bookmarkStart w:id="4022" w:name="_Toc420069508"/>
      <w:bookmarkStart w:id="4023" w:name="_Toc419833745"/>
      <w:bookmarkStart w:id="4024" w:name="_Toc419836528"/>
      <w:bookmarkStart w:id="4025" w:name="_Toc419839364"/>
      <w:bookmarkStart w:id="4026" w:name="_Toc419842210"/>
      <w:bookmarkStart w:id="4027" w:name="_Toc419845090"/>
      <w:bookmarkStart w:id="4028" w:name="_Toc419847970"/>
      <w:bookmarkStart w:id="4029" w:name="_Toc419850874"/>
      <w:bookmarkStart w:id="4030" w:name="_Toc419853778"/>
      <w:bookmarkStart w:id="4031" w:name="_Toc419857154"/>
      <w:bookmarkStart w:id="4032" w:name="_Toc419875430"/>
      <w:bookmarkStart w:id="4033" w:name="_Toc420063986"/>
      <w:bookmarkStart w:id="4034" w:name="_Toc420069512"/>
      <w:bookmarkStart w:id="4035" w:name="_Toc419833747"/>
      <w:bookmarkStart w:id="4036" w:name="_Toc419836530"/>
      <w:bookmarkStart w:id="4037" w:name="_Toc419839366"/>
      <w:bookmarkStart w:id="4038" w:name="_Toc419842212"/>
      <w:bookmarkStart w:id="4039" w:name="_Toc419845092"/>
      <w:bookmarkStart w:id="4040" w:name="_Toc419847972"/>
      <w:bookmarkStart w:id="4041" w:name="_Toc419850876"/>
      <w:bookmarkStart w:id="4042" w:name="_Toc419853780"/>
      <w:bookmarkStart w:id="4043" w:name="_Toc419857156"/>
      <w:bookmarkStart w:id="4044" w:name="_Toc419875432"/>
      <w:bookmarkStart w:id="4045" w:name="_Toc420063988"/>
      <w:bookmarkStart w:id="4046" w:name="_Toc420069514"/>
      <w:bookmarkStart w:id="4047" w:name="_Toc419833753"/>
      <w:bookmarkStart w:id="4048" w:name="_Toc419836536"/>
      <w:bookmarkStart w:id="4049" w:name="_Toc419839372"/>
      <w:bookmarkStart w:id="4050" w:name="_Toc419842218"/>
      <w:bookmarkStart w:id="4051" w:name="_Toc419845098"/>
      <w:bookmarkStart w:id="4052" w:name="_Toc419847978"/>
      <w:bookmarkStart w:id="4053" w:name="_Toc419850882"/>
      <w:bookmarkStart w:id="4054" w:name="_Toc419853786"/>
      <w:bookmarkStart w:id="4055" w:name="_Toc419857162"/>
      <w:bookmarkStart w:id="4056" w:name="_Toc419875438"/>
      <w:bookmarkStart w:id="4057" w:name="_Toc420063994"/>
      <w:bookmarkStart w:id="4058" w:name="_Toc420069520"/>
      <w:bookmarkStart w:id="4059" w:name="_Toc419833757"/>
      <w:bookmarkStart w:id="4060" w:name="_Toc419836540"/>
      <w:bookmarkStart w:id="4061" w:name="_Toc419839376"/>
      <w:bookmarkStart w:id="4062" w:name="_Toc419842222"/>
      <w:bookmarkStart w:id="4063" w:name="_Toc419845102"/>
      <w:bookmarkStart w:id="4064" w:name="_Toc419847982"/>
      <w:bookmarkStart w:id="4065" w:name="_Toc419850886"/>
      <w:bookmarkStart w:id="4066" w:name="_Toc419853790"/>
      <w:bookmarkStart w:id="4067" w:name="_Toc419857166"/>
      <w:bookmarkStart w:id="4068" w:name="_Toc419875442"/>
      <w:bookmarkStart w:id="4069" w:name="_Toc420063998"/>
      <w:bookmarkStart w:id="4070" w:name="_Toc420069524"/>
      <w:bookmarkStart w:id="4071" w:name="_Toc419833758"/>
      <w:bookmarkStart w:id="4072" w:name="_Toc419836541"/>
      <w:bookmarkStart w:id="4073" w:name="_Toc419839377"/>
      <w:bookmarkStart w:id="4074" w:name="_Toc419842223"/>
      <w:bookmarkStart w:id="4075" w:name="_Toc419845103"/>
      <w:bookmarkStart w:id="4076" w:name="_Toc419847983"/>
      <w:bookmarkStart w:id="4077" w:name="_Toc419850887"/>
      <w:bookmarkStart w:id="4078" w:name="_Toc419853791"/>
      <w:bookmarkStart w:id="4079" w:name="_Toc419857167"/>
      <w:bookmarkStart w:id="4080" w:name="_Toc419875443"/>
      <w:bookmarkStart w:id="4081" w:name="_Toc420063999"/>
      <w:bookmarkStart w:id="4082" w:name="_Toc420069525"/>
      <w:bookmarkStart w:id="4083" w:name="_Toc419833762"/>
      <w:bookmarkStart w:id="4084" w:name="_Toc419836545"/>
      <w:bookmarkStart w:id="4085" w:name="_Toc419839381"/>
      <w:bookmarkStart w:id="4086" w:name="_Toc419842227"/>
      <w:bookmarkStart w:id="4087" w:name="_Toc419845107"/>
      <w:bookmarkStart w:id="4088" w:name="_Toc419847987"/>
      <w:bookmarkStart w:id="4089" w:name="_Toc419850891"/>
      <w:bookmarkStart w:id="4090" w:name="_Toc419853795"/>
      <w:bookmarkStart w:id="4091" w:name="_Toc419857171"/>
      <w:bookmarkStart w:id="4092" w:name="_Toc419875447"/>
      <w:bookmarkStart w:id="4093" w:name="_Toc420064003"/>
      <w:bookmarkStart w:id="4094" w:name="_Toc420069529"/>
      <w:bookmarkStart w:id="4095" w:name="_Toc419833763"/>
      <w:bookmarkStart w:id="4096" w:name="_Toc419836546"/>
      <w:bookmarkStart w:id="4097" w:name="_Toc419839382"/>
      <w:bookmarkStart w:id="4098" w:name="_Toc419842228"/>
      <w:bookmarkStart w:id="4099" w:name="_Toc419845108"/>
      <w:bookmarkStart w:id="4100" w:name="_Toc419847988"/>
      <w:bookmarkStart w:id="4101" w:name="_Toc419850892"/>
      <w:bookmarkStart w:id="4102" w:name="_Toc419853796"/>
      <w:bookmarkStart w:id="4103" w:name="_Toc419857172"/>
      <w:bookmarkStart w:id="4104" w:name="_Toc419875448"/>
      <w:bookmarkStart w:id="4105" w:name="_Toc420064004"/>
      <w:bookmarkStart w:id="4106" w:name="_Toc420069530"/>
      <w:bookmarkStart w:id="4107" w:name="_Toc419833765"/>
      <w:bookmarkStart w:id="4108" w:name="_Toc419836548"/>
      <w:bookmarkStart w:id="4109" w:name="_Toc419839384"/>
      <w:bookmarkStart w:id="4110" w:name="_Toc419842230"/>
      <w:bookmarkStart w:id="4111" w:name="_Toc419845110"/>
      <w:bookmarkStart w:id="4112" w:name="_Toc419847990"/>
      <w:bookmarkStart w:id="4113" w:name="_Toc419850894"/>
      <w:bookmarkStart w:id="4114" w:name="_Toc419853798"/>
      <w:bookmarkStart w:id="4115" w:name="_Toc419857174"/>
      <w:bookmarkStart w:id="4116" w:name="_Toc419875450"/>
      <w:bookmarkStart w:id="4117" w:name="_Toc420064006"/>
      <w:bookmarkStart w:id="4118" w:name="_Toc420069532"/>
      <w:bookmarkStart w:id="4119" w:name="_Toc419833766"/>
      <w:bookmarkStart w:id="4120" w:name="_Toc419836549"/>
      <w:bookmarkStart w:id="4121" w:name="_Toc419839385"/>
      <w:bookmarkStart w:id="4122" w:name="_Toc419842231"/>
      <w:bookmarkStart w:id="4123" w:name="_Toc419845111"/>
      <w:bookmarkStart w:id="4124" w:name="_Toc419847991"/>
      <w:bookmarkStart w:id="4125" w:name="_Toc419850895"/>
      <w:bookmarkStart w:id="4126" w:name="_Toc419853799"/>
      <w:bookmarkStart w:id="4127" w:name="_Toc419857175"/>
      <w:bookmarkStart w:id="4128" w:name="_Toc419875451"/>
      <w:bookmarkStart w:id="4129" w:name="_Toc420064007"/>
      <w:bookmarkStart w:id="4130" w:name="_Toc420069533"/>
      <w:bookmarkStart w:id="4131" w:name="_Toc419833767"/>
      <w:bookmarkStart w:id="4132" w:name="_Toc419836550"/>
      <w:bookmarkStart w:id="4133" w:name="_Toc419839386"/>
      <w:bookmarkStart w:id="4134" w:name="_Toc419842232"/>
      <w:bookmarkStart w:id="4135" w:name="_Toc419845112"/>
      <w:bookmarkStart w:id="4136" w:name="_Toc419847992"/>
      <w:bookmarkStart w:id="4137" w:name="_Toc419850896"/>
      <w:bookmarkStart w:id="4138" w:name="_Toc419853800"/>
      <w:bookmarkStart w:id="4139" w:name="_Toc419857176"/>
      <w:bookmarkStart w:id="4140" w:name="_Toc419875452"/>
      <w:bookmarkStart w:id="4141" w:name="_Toc420064008"/>
      <w:bookmarkStart w:id="4142" w:name="_Toc420069534"/>
      <w:bookmarkStart w:id="4143" w:name="_Toc419833768"/>
      <w:bookmarkStart w:id="4144" w:name="_Toc419836551"/>
      <w:bookmarkStart w:id="4145" w:name="_Toc419839387"/>
      <w:bookmarkStart w:id="4146" w:name="_Toc419842233"/>
      <w:bookmarkStart w:id="4147" w:name="_Toc419845113"/>
      <w:bookmarkStart w:id="4148" w:name="_Toc419847993"/>
      <w:bookmarkStart w:id="4149" w:name="_Toc419850897"/>
      <w:bookmarkStart w:id="4150" w:name="_Toc419853801"/>
      <w:bookmarkStart w:id="4151" w:name="_Toc419857177"/>
      <w:bookmarkStart w:id="4152" w:name="_Toc419875453"/>
      <w:bookmarkStart w:id="4153" w:name="_Toc420064009"/>
      <w:bookmarkStart w:id="4154" w:name="_Toc420069535"/>
      <w:bookmarkStart w:id="4155" w:name="_Toc419833773"/>
      <w:bookmarkStart w:id="4156" w:name="_Toc419836556"/>
      <w:bookmarkStart w:id="4157" w:name="_Toc419839392"/>
      <w:bookmarkStart w:id="4158" w:name="_Toc419842238"/>
      <w:bookmarkStart w:id="4159" w:name="_Toc419845118"/>
      <w:bookmarkStart w:id="4160" w:name="_Toc419847998"/>
      <w:bookmarkStart w:id="4161" w:name="_Toc419850902"/>
      <w:bookmarkStart w:id="4162" w:name="_Toc419853806"/>
      <w:bookmarkStart w:id="4163" w:name="_Toc419857182"/>
      <w:bookmarkStart w:id="4164" w:name="_Toc419875458"/>
      <w:bookmarkStart w:id="4165" w:name="_Toc420064014"/>
      <w:bookmarkStart w:id="4166" w:name="_Toc420069540"/>
      <w:bookmarkStart w:id="4167" w:name="_Toc419833774"/>
      <w:bookmarkStart w:id="4168" w:name="_Toc419836557"/>
      <w:bookmarkStart w:id="4169" w:name="_Toc419839393"/>
      <w:bookmarkStart w:id="4170" w:name="_Toc419842239"/>
      <w:bookmarkStart w:id="4171" w:name="_Toc419845119"/>
      <w:bookmarkStart w:id="4172" w:name="_Toc419847999"/>
      <w:bookmarkStart w:id="4173" w:name="_Toc419850903"/>
      <w:bookmarkStart w:id="4174" w:name="_Toc419853807"/>
      <w:bookmarkStart w:id="4175" w:name="_Toc419857183"/>
      <w:bookmarkStart w:id="4176" w:name="_Toc419875459"/>
      <w:bookmarkStart w:id="4177" w:name="_Toc420064015"/>
      <w:bookmarkStart w:id="4178" w:name="_Toc420069541"/>
      <w:bookmarkStart w:id="4179" w:name="_Toc419833776"/>
      <w:bookmarkStart w:id="4180" w:name="_Toc419836559"/>
      <w:bookmarkStart w:id="4181" w:name="_Toc419839395"/>
      <w:bookmarkStart w:id="4182" w:name="_Toc419842241"/>
      <w:bookmarkStart w:id="4183" w:name="_Toc419845121"/>
      <w:bookmarkStart w:id="4184" w:name="_Toc419848001"/>
      <w:bookmarkStart w:id="4185" w:name="_Toc419850905"/>
      <w:bookmarkStart w:id="4186" w:name="_Toc419853809"/>
      <w:bookmarkStart w:id="4187" w:name="_Toc419857185"/>
      <w:bookmarkStart w:id="4188" w:name="_Toc419875461"/>
      <w:bookmarkStart w:id="4189" w:name="_Toc420064017"/>
      <w:bookmarkStart w:id="4190" w:name="_Toc420069543"/>
      <w:bookmarkStart w:id="4191" w:name="_Toc419833777"/>
      <w:bookmarkStart w:id="4192" w:name="_Toc419836560"/>
      <w:bookmarkStart w:id="4193" w:name="_Toc419839396"/>
      <w:bookmarkStart w:id="4194" w:name="_Toc419842242"/>
      <w:bookmarkStart w:id="4195" w:name="_Toc419845122"/>
      <w:bookmarkStart w:id="4196" w:name="_Toc419848002"/>
      <w:bookmarkStart w:id="4197" w:name="_Toc419850906"/>
      <w:bookmarkStart w:id="4198" w:name="_Toc419853810"/>
      <w:bookmarkStart w:id="4199" w:name="_Toc419857186"/>
      <w:bookmarkStart w:id="4200" w:name="_Toc419875462"/>
      <w:bookmarkStart w:id="4201" w:name="_Toc420064018"/>
      <w:bookmarkStart w:id="4202" w:name="_Toc420069544"/>
      <w:bookmarkStart w:id="4203" w:name="_Toc419833778"/>
      <w:bookmarkStart w:id="4204" w:name="_Toc419836561"/>
      <w:bookmarkStart w:id="4205" w:name="_Toc419839397"/>
      <w:bookmarkStart w:id="4206" w:name="_Toc419842243"/>
      <w:bookmarkStart w:id="4207" w:name="_Toc419845123"/>
      <w:bookmarkStart w:id="4208" w:name="_Toc419848003"/>
      <w:bookmarkStart w:id="4209" w:name="_Toc419850907"/>
      <w:bookmarkStart w:id="4210" w:name="_Toc419853811"/>
      <w:bookmarkStart w:id="4211" w:name="_Toc419857187"/>
      <w:bookmarkStart w:id="4212" w:name="_Toc419875463"/>
      <w:bookmarkStart w:id="4213" w:name="_Toc420064019"/>
      <w:bookmarkStart w:id="4214" w:name="_Toc420069545"/>
      <w:bookmarkStart w:id="4215" w:name="_Toc419833779"/>
      <w:bookmarkStart w:id="4216" w:name="_Toc419836562"/>
      <w:bookmarkStart w:id="4217" w:name="_Toc419839398"/>
      <w:bookmarkStart w:id="4218" w:name="_Toc419842244"/>
      <w:bookmarkStart w:id="4219" w:name="_Toc419845124"/>
      <w:bookmarkStart w:id="4220" w:name="_Toc419848004"/>
      <w:bookmarkStart w:id="4221" w:name="_Toc419850908"/>
      <w:bookmarkStart w:id="4222" w:name="_Toc419853812"/>
      <w:bookmarkStart w:id="4223" w:name="_Toc419857188"/>
      <w:bookmarkStart w:id="4224" w:name="_Toc419875464"/>
      <w:bookmarkStart w:id="4225" w:name="_Toc420064020"/>
      <w:bookmarkStart w:id="4226" w:name="_Toc420069546"/>
      <w:bookmarkStart w:id="4227" w:name="_Toc419833780"/>
      <w:bookmarkStart w:id="4228" w:name="_Toc419836563"/>
      <w:bookmarkStart w:id="4229" w:name="_Toc419839399"/>
      <w:bookmarkStart w:id="4230" w:name="_Toc419842245"/>
      <w:bookmarkStart w:id="4231" w:name="_Toc419845125"/>
      <w:bookmarkStart w:id="4232" w:name="_Toc419848005"/>
      <w:bookmarkStart w:id="4233" w:name="_Toc419850909"/>
      <w:bookmarkStart w:id="4234" w:name="_Toc419853813"/>
      <w:bookmarkStart w:id="4235" w:name="_Toc419857189"/>
      <w:bookmarkStart w:id="4236" w:name="_Toc419875465"/>
      <w:bookmarkStart w:id="4237" w:name="_Toc420064021"/>
      <w:bookmarkStart w:id="4238" w:name="_Toc420069547"/>
      <w:bookmarkStart w:id="4239" w:name="_Toc419833782"/>
      <w:bookmarkStart w:id="4240" w:name="_Toc419836565"/>
      <w:bookmarkStart w:id="4241" w:name="_Toc419839401"/>
      <w:bookmarkStart w:id="4242" w:name="_Toc419842247"/>
      <w:bookmarkStart w:id="4243" w:name="_Toc419845127"/>
      <w:bookmarkStart w:id="4244" w:name="_Toc419848007"/>
      <w:bookmarkStart w:id="4245" w:name="_Toc419850911"/>
      <w:bookmarkStart w:id="4246" w:name="_Toc419853815"/>
      <w:bookmarkStart w:id="4247" w:name="_Toc419857191"/>
      <w:bookmarkStart w:id="4248" w:name="_Toc419875467"/>
      <w:bookmarkStart w:id="4249" w:name="_Toc420064023"/>
      <w:bookmarkStart w:id="4250" w:name="_Toc420069549"/>
      <w:bookmarkStart w:id="4251" w:name="_Toc419833783"/>
      <w:bookmarkStart w:id="4252" w:name="_Toc419836566"/>
      <w:bookmarkStart w:id="4253" w:name="_Toc419839402"/>
      <w:bookmarkStart w:id="4254" w:name="_Toc419842248"/>
      <w:bookmarkStart w:id="4255" w:name="_Toc419845128"/>
      <w:bookmarkStart w:id="4256" w:name="_Toc419848008"/>
      <w:bookmarkStart w:id="4257" w:name="_Toc419850912"/>
      <w:bookmarkStart w:id="4258" w:name="_Toc419853816"/>
      <w:bookmarkStart w:id="4259" w:name="_Toc419857192"/>
      <w:bookmarkStart w:id="4260" w:name="_Toc419875468"/>
      <w:bookmarkStart w:id="4261" w:name="_Toc420064024"/>
      <w:bookmarkStart w:id="4262" w:name="_Toc420069550"/>
      <w:bookmarkStart w:id="4263" w:name="_Toc419833786"/>
      <w:bookmarkStart w:id="4264" w:name="_Toc419836569"/>
      <w:bookmarkStart w:id="4265" w:name="_Toc419839405"/>
      <w:bookmarkStart w:id="4266" w:name="_Toc419842251"/>
      <w:bookmarkStart w:id="4267" w:name="_Toc419845131"/>
      <w:bookmarkStart w:id="4268" w:name="_Toc419848011"/>
      <w:bookmarkStart w:id="4269" w:name="_Toc419850915"/>
      <w:bookmarkStart w:id="4270" w:name="_Toc419853819"/>
      <w:bookmarkStart w:id="4271" w:name="_Toc419857195"/>
      <w:bookmarkStart w:id="4272" w:name="_Toc419875471"/>
      <w:bookmarkStart w:id="4273" w:name="_Toc420064027"/>
      <w:bookmarkStart w:id="4274" w:name="_Toc420069553"/>
      <w:bookmarkStart w:id="4275" w:name="_Toc419833788"/>
      <w:bookmarkStart w:id="4276" w:name="_Toc419836571"/>
      <w:bookmarkStart w:id="4277" w:name="_Toc419839407"/>
      <w:bookmarkStart w:id="4278" w:name="_Toc419842253"/>
      <w:bookmarkStart w:id="4279" w:name="_Toc419845133"/>
      <w:bookmarkStart w:id="4280" w:name="_Toc419848013"/>
      <w:bookmarkStart w:id="4281" w:name="_Toc419850917"/>
      <w:bookmarkStart w:id="4282" w:name="_Toc419853821"/>
      <w:bookmarkStart w:id="4283" w:name="_Toc419857197"/>
      <w:bookmarkStart w:id="4284" w:name="_Toc419875473"/>
      <w:bookmarkStart w:id="4285" w:name="_Toc420064029"/>
      <w:bookmarkStart w:id="4286" w:name="_Toc420069555"/>
      <w:bookmarkStart w:id="4287" w:name="_Toc419833791"/>
      <w:bookmarkStart w:id="4288" w:name="_Toc419836574"/>
      <w:bookmarkStart w:id="4289" w:name="_Toc419839410"/>
      <w:bookmarkStart w:id="4290" w:name="_Toc419842256"/>
      <w:bookmarkStart w:id="4291" w:name="_Toc419845136"/>
      <w:bookmarkStart w:id="4292" w:name="_Toc419848016"/>
      <w:bookmarkStart w:id="4293" w:name="_Toc419850920"/>
      <w:bookmarkStart w:id="4294" w:name="_Toc419853824"/>
      <w:bookmarkStart w:id="4295" w:name="_Toc419857200"/>
      <w:bookmarkStart w:id="4296" w:name="_Toc419875476"/>
      <w:bookmarkStart w:id="4297" w:name="_Toc420064032"/>
      <w:bookmarkStart w:id="4298" w:name="_Toc420069558"/>
      <w:bookmarkStart w:id="4299" w:name="_Toc419833792"/>
      <w:bookmarkStart w:id="4300" w:name="_Toc419836575"/>
      <w:bookmarkStart w:id="4301" w:name="_Toc419839411"/>
      <w:bookmarkStart w:id="4302" w:name="_Toc419842257"/>
      <w:bookmarkStart w:id="4303" w:name="_Toc419845137"/>
      <w:bookmarkStart w:id="4304" w:name="_Toc419848017"/>
      <w:bookmarkStart w:id="4305" w:name="_Toc419850921"/>
      <w:bookmarkStart w:id="4306" w:name="_Toc419853825"/>
      <w:bookmarkStart w:id="4307" w:name="_Toc419857201"/>
      <w:bookmarkStart w:id="4308" w:name="_Toc419875477"/>
      <w:bookmarkStart w:id="4309" w:name="_Toc420064033"/>
      <w:bookmarkStart w:id="4310" w:name="_Toc420069559"/>
      <w:bookmarkStart w:id="4311" w:name="_Toc419833793"/>
      <w:bookmarkStart w:id="4312" w:name="_Toc419836576"/>
      <w:bookmarkStart w:id="4313" w:name="_Toc419839412"/>
      <w:bookmarkStart w:id="4314" w:name="_Toc419842258"/>
      <w:bookmarkStart w:id="4315" w:name="_Toc419845138"/>
      <w:bookmarkStart w:id="4316" w:name="_Toc419848018"/>
      <w:bookmarkStart w:id="4317" w:name="_Toc419850922"/>
      <w:bookmarkStart w:id="4318" w:name="_Toc419853826"/>
      <w:bookmarkStart w:id="4319" w:name="_Toc419857202"/>
      <w:bookmarkStart w:id="4320" w:name="_Toc419875478"/>
      <w:bookmarkStart w:id="4321" w:name="_Toc420064034"/>
      <w:bookmarkStart w:id="4322" w:name="_Toc420069560"/>
      <w:bookmarkStart w:id="4323" w:name="_Toc419833794"/>
      <w:bookmarkStart w:id="4324" w:name="_Toc419836577"/>
      <w:bookmarkStart w:id="4325" w:name="_Toc419839413"/>
      <w:bookmarkStart w:id="4326" w:name="_Toc419842259"/>
      <w:bookmarkStart w:id="4327" w:name="_Toc419845139"/>
      <w:bookmarkStart w:id="4328" w:name="_Toc419848019"/>
      <w:bookmarkStart w:id="4329" w:name="_Toc419850923"/>
      <w:bookmarkStart w:id="4330" w:name="_Toc419853827"/>
      <w:bookmarkStart w:id="4331" w:name="_Toc419857203"/>
      <w:bookmarkStart w:id="4332" w:name="_Toc419875479"/>
      <w:bookmarkStart w:id="4333" w:name="_Toc420064035"/>
      <w:bookmarkStart w:id="4334" w:name="_Toc420069561"/>
      <w:bookmarkStart w:id="4335" w:name="_Toc419833796"/>
      <w:bookmarkStart w:id="4336" w:name="_Toc419836579"/>
      <w:bookmarkStart w:id="4337" w:name="_Toc419839415"/>
      <w:bookmarkStart w:id="4338" w:name="_Toc419842261"/>
      <w:bookmarkStart w:id="4339" w:name="_Toc419845141"/>
      <w:bookmarkStart w:id="4340" w:name="_Toc419848021"/>
      <w:bookmarkStart w:id="4341" w:name="_Toc419850925"/>
      <w:bookmarkStart w:id="4342" w:name="_Toc419853829"/>
      <w:bookmarkStart w:id="4343" w:name="_Toc419857205"/>
      <w:bookmarkStart w:id="4344" w:name="_Toc419875481"/>
      <w:bookmarkStart w:id="4345" w:name="_Toc420064037"/>
      <w:bookmarkStart w:id="4346" w:name="_Toc420069563"/>
      <w:bookmarkStart w:id="4347" w:name="_Toc419833797"/>
      <w:bookmarkStart w:id="4348" w:name="_Toc419836580"/>
      <w:bookmarkStart w:id="4349" w:name="_Toc419839416"/>
      <w:bookmarkStart w:id="4350" w:name="_Toc419842262"/>
      <w:bookmarkStart w:id="4351" w:name="_Toc419845142"/>
      <w:bookmarkStart w:id="4352" w:name="_Toc419848022"/>
      <w:bookmarkStart w:id="4353" w:name="_Toc419850926"/>
      <w:bookmarkStart w:id="4354" w:name="_Toc419853830"/>
      <w:bookmarkStart w:id="4355" w:name="_Toc419857206"/>
      <w:bookmarkStart w:id="4356" w:name="_Toc419875482"/>
      <w:bookmarkStart w:id="4357" w:name="_Toc420064038"/>
      <w:bookmarkStart w:id="4358" w:name="_Toc420069564"/>
      <w:bookmarkStart w:id="4359" w:name="_Toc419833798"/>
      <w:bookmarkStart w:id="4360" w:name="_Toc419836581"/>
      <w:bookmarkStart w:id="4361" w:name="_Toc419839417"/>
      <w:bookmarkStart w:id="4362" w:name="_Toc419842263"/>
      <w:bookmarkStart w:id="4363" w:name="_Toc419845143"/>
      <w:bookmarkStart w:id="4364" w:name="_Toc419848023"/>
      <w:bookmarkStart w:id="4365" w:name="_Toc419850927"/>
      <w:bookmarkStart w:id="4366" w:name="_Toc419853831"/>
      <w:bookmarkStart w:id="4367" w:name="_Toc419857207"/>
      <w:bookmarkStart w:id="4368" w:name="_Toc419875483"/>
      <w:bookmarkStart w:id="4369" w:name="_Toc420064039"/>
      <w:bookmarkStart w:id="4370" w:name="_Toc420069565"/>
      <w:bookmarkStart w:id="4371" w:name="_Toc419833801"/>
      <w:bookmarkStart w:id="4372" w:name="_Toc419836584"/>
      <w:bookmarkStart w:id="4373" w:name="_Toc419839420"/>
      <w:bookmarkStart w:id="4374" w:name="_Toc419842266"/>
      <w:bookmarkStart w:id="4375" w:name="_Toc419845146"/>
      <w:bookmarkStart w:id="4376" w:name="_Toc419848026"/>
      <w:bookmarkStart w:id="4377" w:name="_Toc419850930"/>
      <w:bookmarkStart w:id="4378" w:name="_Toc419853834"/>
      <w:bookmarkStart w:id="4379" w:name="_Toc419857210"/>
      <w:bookmarkStart w:id="4380" w:name="_Toc419875486"/>
      <w:bookmarkStart w:id="4381" w:name="_Toc420064042"/>
      <w:bookmarkStart w:id="4382" w:name="_Toc420069568"/>
      <w:bookmarkStart w:id="4383" w:name="_Toc419833806"/>
      <w:bookmarkStart w:id="4384" w:name="_Toc419836589"/>
      <w:bookmarkStart w:id="4385" w:name="_Toc419839425"/>
      <w:bookmarkStart w:id="4386" w:name="_Toc419842271"/>
      <w:bookmarkStart w:id="4387" w:name="_Toc419845151"/>
      <w:bookmarkStart w:id="4388" w:name="_Toc419848031"/>
      <w:bookmarkStart w:id="4389" w:name="_Toc419850935"/>
      <w:bookmarkStart w:id="4390" w:name="_Toc419853839"/>
      <w:bookmarkStart w:id="4391" w:name="_Toc419857215"/>
      <w:bookmarkStart w:id="4392" w:name="_Toc419875491"/>
      <w:bookmarkStart w:id="4393" w:name="_Toc420064047"/>
      <w:bookmarkStart w:id="4394" w:name="_Toc420069573"/>
      <w:bookmarkStart w:id="4395" w:name="_Toc419833813"/>
      <w:bookmarkStart w:id="4396" w:name="_Toc419836596"/>
      <w:bookmarkStart w:id="4397" w:name="_Toc419839432"/>
      <w:bookmarkStart w:id="4398" w:name="_Toc419842278"/>
      <w:bookmarkStart w:id="4399" w:name="_Toc419845158"/>
      <w:bookmarkStart w:id="4400" w:name="_Toc419848038"/>
      <w:bookmarkStart w:id="4401" w:name="_Toc419850942"/>
      <w:bookmarkStart w:id="4402" w:name="_Toc419853846"/>
      <w:bookmarkStart w:id="4403" w:name="_Toc419857222"/>
      <w:bookmarkStart w:id="4404" w:name="_Toc419875498"/>
      <w:bookmarkStart w:id="4405" w:name="_Toc420064054"/>
      <w:bookmarkStart w:id="4406" w:name="_Toc420069580"/>
      <w:bookmarkStart w:id="4407" w:name="_Toc419833815"/>
      <w:bookmarkStart w:id="4408" w:name="_Toc419836598"/>
      <w:bookmarkStart w:id="4409" w:name="_Toc419839434"/>
      <w:bookmarkStart w:id="4410" w:name="_Toc419842280"/>
      <w:bookmarkStart w:id="4411" w:name="_Toc419845160"/>
      <w:bookmarkStart w:id="4412" w:name="_Toc419848040"/>
      <w:bookmarkStart w:id="4413" w:name="_Toc419850944"/>
      <w:bookmarkStart w:id="4414" w:name="_Toc419853848"/>
      <w:bookmarkStart w:id="4415" w:name="_Toc419857224"/>
      <w:bookmarkStart w:id="4416" w:name="_Toc419875500"/>
      <w:bookmarkStart w:id="4417" w:name="_Toc420064056"/>
      <w:bookmarkStart w:id="4418" w:name="_Toc420069582"/>
      <w:bookmarkStart w:id="4419" w:name="_Toc419833817"/>
      <w:bookmarkStart w:id="4420" w:name="_Toc419836600"/>
      <w:bookmarkStart w:id="4421" w:name="_Toc419839436"/>
      <w:bookmarkStart w:id="4422" w:name="_Toc419842282"/>
      <w:bookmarkStart w:id="4423" w:name="_Toc419845162"/>
      <w:bookmarkStart w:id="4424" w:name="_Toc419848042"/>
      <w:bookmarkStart w:id="4425" w:name="_Toc419850946"/>
      <w:bookmarkStart w:id="4426" w:name="_Toc419853850"/>
      <w:bookmarkStart w:id="4427" w:name="_Toc419857226"/>
      <w:bookmarkStart w:id="4428" w:name="_Toc419875502"/>
      <w:bookmarkStart w:id="4429" w:name="_Toc420064058"/>
      <w:bookmarkStart w:id="4430" w:name="_Toc420069584"/>
      <w:bookmarkStart w:id="4431" w:name="_Toc419833818"/>
      <w:bookmarkStart w:id="4432" w:name="_Toc419836601"/>
      <w:bookmarkStart w:id="4433" w:name="_Toc419839437"/>
      <w:bookmarkStart w:id="4434" w:name="_Toc419842283"/>
      <w:bookmarkStart w:id="4435" w:name="_Toc419845163"/>
      <w:bookmarkStart w:id="4436" w:name="_Toc419848043"/>
      <w:bookmarkStart w:id="4437" w:name="_Toc419850947"/>
      <w:bookmarkStart w:id="4438" w:name="_Toc419853851"/>
      <w:bookmarkStart w:id="4439" w:name="_Toc419857227"/>
      <w:bookmarkStart w:id="4440" w:name="_Toc419875503"/>
      <w:bookmarkStart w:id="4441" w:name="_Toc420064059"/>
      <w:bookmarkStart w:id="4442" w:name="_Toc420069585"/>
      <w:bookmarkStart w:id="4443" w:name="_Toc419833821"/>
      <w:bookmarkStart w:id="4444" w:name="_Toc419836604"/>
      <w:bookmarkStart w:id="4445" w:name="_Toc419839440"/>
      <w:bookmarkStart w:id="4446" w:name="_Toc419842286"/>
      <w:bookmarkStart w:id="4447" w:name="_Toc419845166"/>
      <w:bookmarkStart w:id="4448" w:name="_Toc419848046"/>
      <w:bookmarkStart w:id="4449" w:name="_Toc419850950"/>
      <w:bookmarkStart w:id="4450" w:name="_Toc419853854"/>
      <w:bookmarkStart w:id="4451" w:name="_Toc419857230"/>
      <w:bookmarkStart w:id="4452" w:name="_Toc419875506"/>
      <w:bookmarkStart w:id="4453" w:name="_Toc420064062"/>
      <w:bookmarkStart w:id="4454" w:name="_Toc420069588"/>
      <w:bookmarkStart w:id="4455" w:name="_Toc419842289"/>
      <w:bookmarkStart w:id="4456" w:name="_Toc419845169"/>
      <w:bookmarkStart w:id="4457" w:name="_Toc419848049"/>
      <w:bookmarkStart w:id="4458" w:name="_Toc419850953"/>
      <w:bookmarkStart w:id="4459" w:name="_Toc419853857"/>
      <w:bookmarkStart w:id="4460" w:name="_Toc419857233"/>
      <w:bookmarkStart w:id="4461" w:name="_Toc419875509"/>
      <w:bookmarkStart w:id="4462" w:name="_Toc420064065"/>
      <w:bookmarkStart w:id="4463" w:name="_Toc420069591"/>
      <w:bookmarkStart w:id="4464" w:name="_Toc419842291"/>
      <w:bookmarkStart w:id="4465" w:name="_Toc419845171"/>
      <w:bookmarkStart w:id="4466" w:name="_Toc419848051"/>
      <w:bookmarkStart w:id="4467" w:name="_Toc419850955"/>
      <w:bookmarkStart w:id="4468" w:name="_Toc419853859"/>
      <w:bookmarkStart w:id="4469" w:name="_Toc419857235"/>
      <w:bookmarkStart w:id="4470" w:name="_Toc419875511"/>
      <w:bookmarkStart w:id="4471" w:name="_Toc420064067"/>
      <w:bookmarkStart w:id="4472" w:name="_Toc420069593"/>
      <w:bookmarkStart w:id="4473" w:name="_Toc419842292"/>
      <w:bookmarkStart w:id="4474" w:name="_Toc419845172"/>
      <w:bookmarkStart w:id="4475" w:name="_Toc419848052"/>
      <w:bookmarkStart w:id="4476" w:name="_Toc419850956"/>
      <w:bookmarkStart w:id="4477" w:name="_Toc419853860"/>
      <w:bookmarkStart w:id="4478" w:name="_Toc419857236"/>
      <w:bookmarkStart w:id="4479" w:name="_Toc419875512"/>
      <w:bookmarkStart w:id="4480" w:name="_Toc420064068"/>
      <w:bookmarkStart w:id="4481" w:name="_Toc420069594"/>
      <w:bookmarkStart w:id="4482" w:name="_Toc419842293"/>
      <w:bookmarkStart w:id="4483" w:name="_Toc419845173"/>
      <w:bookmarkStart w:id="4484" w:name="_Toc419848053"/>
      <w:bookmarkStart w:id="4485" w:name="_Toc419850957"/>
      <w:bookmarkStart w:id="4486" w:name="_Toc419853861"/>
      <w:bookmarkStart w:id="4487" w:name="_Toc419857237"/>
      <w:bookmarkStart w:id="4488" w:name="_Toc419875513"/>
      <w:bookmarkStart w:id="4489" w:name="_Toc420064069"/>
      <w:bookmarkStart w:id="4490" w:name="_Toc420069595"/>
      <w:bookmarkStart w:id="4491" w:name="_Toc419842298"/>
      <w:bookmarkStart w:id="4492" w:name="_Toc419845178"/>
      <w:bookmarkStart w:id="4493" w:name="_Toc419848058"/>
      <w:bookmarkStart w:id="4494" w:name="_Toc419850962"/>
      <w:bookmarkStart w:id="4495" w:name="_Toc419853866"/>
      <w:bookmarkStart w:id="4496" w:name="_Toc419857242"/>
      <w:bookmarkStart w:id="4497" w:name="_Toc419875518"/>
      <w:bookmarkStart w:id="4498" w:name="_Toc420064074"/>
      <w:bookmarkStart w:id="4499" w:name="_Toc420069600"/>
      <w:bookmarkStart w:id="4500" w:name="_Toc419842299"/>
      <w:bookmarkStart w:id="4501" w:name="_Toc419845179"/>
      <w:bookmarkStart w:id="4502" w:name="_Toc419848059"/>
      <w:bookmarkStart w:id="4503" w:name="_Toc419850963"/>
      <w:bookmarkStart w:id="4504" w:name="_Toc419853867"/>
      <w:bookmarkStart w:id="4505" w:name="_Toc419857243"/>
      <w:bookmarkStart w:id="4506" w:name="_Toc419875519"/>
      <w:bookmarkStart w:id="4507" w:name="_Toc420064075"/>
      <w:bookmarkStart w:id="4508" w:name="_Toc420069601"/>
      <w:bookmarkStart w:id="4509" w:name="_Toc419842304"/>
      <w:bookmarkStart w:id="4510" w:name="_Toc419845184"/>
      <w:bookmarkStart w:id="4511" w:name="_Toc419848064"/>
      <w:bookmarkStart w:id="4512" w:name="_Toc419850968"/>
      <w:bookmarkStart w:id="4513" w:name="_Toc419853872"/>
      <w:bookmarkStart w:id="4514" w:name="_Toc419857248"/>
      <w:bookmarkStart w:id="4515" w:name="_Toc419875524"/>
      <w:bookmarkStart w:id="4516" w:name="_Toc420064080"/>
      <w:bookmarkStart w:id="4517" w:name="_Toc420069606"/>
      <w:bookmarkStart w:id="4518" w:name="_Toc419842309"/>
      <w:bookmarkStart w:id="4519" w:name="_Toc419845189"/>
      <w:bookmarkStart w:id="4520" w:name="_Toc419848069"/>
      <w:bookmarkStart w:id="4521" w:name="_Toc419850973"/>
      <w:bookmarkStart w:id="4522" w:name="_Toc419853877"/>
      <w:bookmarkStart w:id="4523" w:name="_Toc419857253"/>
      <w:bookmarkStart w:id="4524" w:name="_Toc419875529"/>
      <w:bookmarkStart w:id="4525" w:name="_Toc420064085"/>
      <w:bookmarkStart w:id="4526" w:name="_Toc420069611"/>
      <w:bookmarkStart w:id="4527" w:name="_Toc419842310"/>
      <w:bookmarkStart w:id="4528" w:name="_Toc419845190"/>
      <w:bookmarkStart w:id="4529" w:name="_Toc419848070"/>
      <w:bookmarkStart w:id="4530" w:name="_Toc419850974"/>
      <w:bookmarkStart w:id="4531" w:name="_Toc419853878"/>
      <w:bookmarkStart w:id="4532" w:name="_Toc419857254"/>
      <w:bookmarkStart w:id="4533" w:name="_Toc419875530"/>
      <w:bookmarkStart w:id="4534" w:name="_Toc420064086"/>
      <w:bookmarkStart w:id="4535" w:name="_Toc420069612"/>
      <w:bookmarkStart w:id="4536" w:name="_Toc419842312"/>
      <w:bookmarkStart w:id="4537" w:name="_Toc419845192"/>
      <w:bookmarkStart w:id="4538" w:name="_Toc419848072"/>
      <w:bookmarkStart w:id="4539" w:name="_Toc419850976"/>
      <w:bookmarkStart w:id="4540" w:name="_Toc419853880"/>
      <w:bookmarkStart w:id="4541" w:name="_Toc419857256"/>
      <w:bookmarkStart w:id="4542" w:name="_Toc419875532"/>
      <w:bookmarkStart w:id="4543" w:name="_Toc420064088"/>
      <w:bookmarkStart w:id="4544" w:name="_Toc420069614"/>
      <w:bookmarkStart w:id="4545" w:name="_Toc419842313"/>
      <w:bookmarkStart w:id="4546" w:name="_Toc419845193"/>
      <w:bookmarkStart w:id="4547" w:name="_Toc419848073"/>
      <w:bookmarkStart w:id="4548" w:name="_Toc419850977"/>
      <w:bookmarkStart w:id="4549" w:name="_Toc419853881"/>
      <w:bookmarkStart w:id="4550" w:name="_Toc419857257"/>
      <w:bookmarkStart w:id="4551" w:name="_Toc419875533"/>
      <w:bookmarkStart w:id="4552" w:name="_Toc420064089"/>
      <w:bookmarkStart w:id="4553" w:name="_Toc420069615"/>
      <w:bookmarkStart w:id="4554" w:name="_Toc419842314"/>
      <w:bookmarkStart w:id="4555" w:name="_Toc419845194"/>
      <w:bookmarkStart w:id="4556" w:name="_Toc419848074"/>
      <w:bookmarkStart w:id="4557" w:name="_Toc419850978"/>
      <w:bookmarkStart w:id="4558" w:name="_Toc419853882"/>
      <w:bookmarkStart w:id="4559" w:name="_Toc419857258"/>
      <w:bookmarkStart w:id="4560" w:name="_Toc419875534"/>
      <w:bookmarkStart w:id="4561" w:name="_Toc420064090"/>
      <w:bookmarkStart w:id="4562" w:name="_Toc420069616"/>
      <w:bookmarkStart w:id="4563" w:name="_Toc419842315"/>
      <w:bookmarkStart w:id="4564" w:name="_Toc419845195"/>
      <w:bookmarkStart w:id="4565" w:name="_Toc419848075"/>
      <w:bookmarkStart w:id="4566" w:name="_Toc419850979"/>
      <w:bookmarkStart w:id="4567" w:name="_Toc419853883"/>
      <w:bookmarkStart w:id="4568" w:name="_Toc419857259"/>
      <w:bookmarkStart w:id="4569" w:name="_Toc419875535"/>
      <w:bookmarkStart w:id="4570" w:name="_Toc420064091"/>
      <w:bookmarkStart w:id="4571" w:name="_Toc420069617"/>
      <w:bookmarkStart w:id="4572" w:name="_Toc419842317"/>
      <w:bookmarkStart w:id="4573" w:name="_Toc419845197"/>
      <w:bookmarkStart w:id="4574" w:name="_Toc419848077"/>
      <w:bookmarkStart w:id="4575" w:name="_Toc419850981"/>
      <w:bookmarkStart w:id="4576" w:name="_Toc419853885"/>
      <w:bookmarkStart w:id="4577" w:name="_Toc419857261"/>
      <w:bookmarkStart w:id="4578" w:name="_Toc419875537"/>
      <w:bookmarkStart w:id="4579" w:name="_Toc420064093"/>
      <w:bookmarkStart w:id="4580" w:name="_Toc420069619"/>
      <w:bookmarkStart w:id="4581" w:name="_Toc419842318"/>
      <w:bookmarkStart w:id="4582" w:name="_Toc419845198"/>
      <w:bookmarkStart w:id="4583" w:name="_Toc419848078"/>
      <w:bookmarkStart w:id="4584" w:name="_Toc419850982"/>
      <w:bookmarkStart w:id="4585" w:name="_Toc419853886"/>
      <w:bookmarkStart w:id="4586" w:name="_Toc419857262"/>
      <w:bookmarkStart w:id="4587" w:name="_Toc419875538"/>
      <w:bookmarkStart w:id="4588" w:name="_Toc420064094"/>
      <w:bookmarkStart w:id="4589" w:name="_Toc420069620"/>
      <w:bookmarkStart w:id="4590" w:name="_Toc419857265"/>
      <w:bookmarkStart w:id="4591" w:name="_Toc419875541"/>
      <w:bookmarkStart w:id="4592" w:name="_Toc420064097"/>
      <w:bookmarkStart w:id="4593" w:name="_Toc420069623"/>
      <w:bookmarkStart w:id="4594" w:name="_Toc419857266"/>
      <w:bookmarkStart w:id="4595" w:name="_Toc419875542"/>
      <w:bookmarkStart w:id="4596" w:name="_Toc420064098"/>
      <w:bookmarkStart w:id="4597" w:name="_Toc420069624"/>
      <w:bookmarkStart w:id="4598" w:name="_Toc419857272"/>
      <w:bookmarkStart w:id="4599" w:name="_Toc419875548"/>
      <w:bookmarkStart w:id="4600" w:name="_Toc420064104"/>
      <w:bookmarkStart w:id="4601" w:name="_Toc420069630"/>
      <w:bookmarkStart w:id="4602" w:name="_Toc419857273"/>
      <w:bookmarkStart w:id="4603" w:name="_Toc419875549"/>
      <w:bookmarkStart w:id="4604" w:name="_Toc420064105"/>
      <w:bookmarkStart w:id="4605" w:name="_Toc420069631"/>
      <w:bookmarkStart w:id="4606" w:name="_Toc419857281"/>
      <w:bookmarkStart w:id="4607" w:name="_Toc419875557"/>
      <w:bookmarkStart w:id="4608" w:name="_Toc420064113"/>
      <w:bookmarkStart w:id="4609" w:name="_Toc420069639"/>
      <w:bookmarkStart w:id="4610" w:name="_Toc419857282"/>
      <w:bookmarkStart w:id="4611" w:name="_Toc419875558"/>
      <w:bookmarkStart w:id="4612" w:name="_Toc420064114"/>
      <w:bookmarkStart w:id="4613" w:name="_Toc420069640"/>
      <w:bookmarkStart w:id="4614" w:name="_Toc419857283"/>
      <w:bookmarkStart w:id="4615" w:name="_Toc419875559"/>
      <w:bookmarkStart w:id="4616" w:name="_Toc420064115"/>
      <w:bookmarkStart w:id="4617" w:name="_Toc420069641"/>
      <w:bookmarkStart w:id="4618" w:name="_Toc419857287"/>
      <w:bookmarkStart w:id="4619" w:name="_Toc419875563"/>
      <w:bookmarkStart w:id="4620" w:name="_Toc420064119"/>
      <w:bookmarkStart w:id="4621" w:name="_Toc420069645"/>
      <w:bookmarkStart w:id="4622" w:name="_Toc419857289"/>
      <w:bookmarkStart w:id="4623" w:name="_Toc419875565"/>
      <w:bookmarkStart w:id="4624" w:name="_Toc420064121"/>
      <w:bookmarkStart w:id="4625" w:name="_Toc420069647"/>
      <w:bookmarkStart w:id="4626" w:name="_Toc419857290"/>
      <w:bookmarkStart w:id="4627" w:name="_Toc419875566"/>
      <w:bookmarkStart w:id="4628" w:name="_Toc420064122"/>
      <w:bookmarkStart w:id="4629" w:name="_Toc420069648"/>
      <w:bookmarkStart w:id="4630" w:name="_Toc419857292"/>
      <w:bookmarkStart w:id="4631" w:name="_Toc419875568"/>
      <w:bookmarkStart w:id="4632" w:name="_Toc420064124"/>
      <w:bookmarkStart w:id="4633" w:name="_Toc420069650"/>
      <w:bookmarkStart w:id="4634" w:name="_Toc419857293"/>
      <w:bookmarkStart w:id="4635" w:name="_Toc419875569"/>
      <w:bookmarkStart w:id="4636" w:name="_Toc420064125"/>
      <w:bookmarkStart w:id="4637" w:name="_Toc420069651"/>
      <w:bookmarkStart w:id="4638" w:name="_Toc419857295"/>
      <w:bookmarkStart w:id="4639" w:name="_Toc419875571"/>
      <w:bookmarkStart w:id="4640" w:name="_Toc420064127"/>
      <w:bookmarkStart w:id="4641" w:name="_Toc420069653"/>
      <w:bookmarkStart w:id="4642" w:name="_Toc419857296"/>
      <w:bookmarkStart w:id="4643" w:name="_Toc419875572"/>
      <w:bookmarkStart w:id="4644" w:name="_Toc420064128"/>
      <w:bookmarkStart w:id="4645" w:name="_Toc420069654"/>
      <w:bookmarkStart w:id="4646" w:name="_Toc419857297"/>
      <w:bookmarkStart w:id="4647" w:name="_Toc419875573"/>
      <w:bookmarkStart w:id="4648" w:name="_Toc420064129"/>
      <w:bookmarkStart w:id="4649" w:name="_Toc420069655"/>
      <w:bookmarkStart w:id="4650" w:name="_Toc419857299"/>
      <w:bookmarkStart w:id="4651" w:name="_Toc419875575"/>
      <w:bookmarkStart w:id="4652" w:name="_Toc420064131"/>
      <w:bookmarkStart w:id="4653" w:name="_Toc420069657"/>
      <w:bookmarkStart w:id="4654" w:name="_Toc419857300"/>
      <w:bookmarkStart w:id="4655" w:name="_Toc419875576"/>
      <w:bookmarkStart w:id="4656" w:name="_Toc420064132"/>
      <w:bookmarkStart w:id="4657" w:name="_Toc420069658"/>
      <w:bookmarkStart w:id="4658" w:name="_Toc419828467"/>
      <w:bookmarkStart w:id="4659" w:name="_Toc419831075"/>
      <w:bookmarkStart w:id="4660" w:name="_Toc419833837"/>
      <w:bookmarkStart w:id="4661" w:name="_Toc419836620"/>
      <w:bookmarkStart w:id="4662" w:name="_Toc419839456"/>
      <w:bookmarkStart w:id="4663" w:name="_Toc419842331"/>
      <w:bookmarkStart w:id="4664" w:name="_Toc419845211"/>
      <w:bookmarkStart w:id="4665" w:name="_Toc419848091"/>
      <w:bookmarkStart w:id="4666" w:name="_Toc419850995"/>
      <w:bookmarkStart w:id="4667" w:name="_Toc419853899"/>
      <w:bookmarkStart w:id="4668" w:name="_Toc419857301"/>
      <w:bookmarkStart w:id="4669" w:name="_Toc419875577"/>
      <w:bookmarkStart w:id="4670" w:name="_Toc420064133"/>
      <w:bookmarkStart w:id="4671" w:name="_Toc420069659"/>
      <w:bookmarkStart w:id="4672" w:name="_Toc419828469"/>
      <w:bookmarkStart w:id="4673" w:name="_Toc419831077"/>
      <w:bookmarkStart w:id="4674" w:name="_Toc419833839"/>
      <w:bookmarkStart w:id="4675" w:name="_Toc419836622"/>
      <w:bookmarkStart w:id="4676" w:name="_Toc419839458"/>
      <w:bookmarkStart w:id="4677" w:name="_Toc419842333"/>
      <w:bookmarkStart w:id="4678" w:name="_Toc419845213"/>
      <w:bookmarkStart w:id="4679" w:name="_Toc419848093"/>
      <w:bookmarkStart w:id="4680" w:name="_Toc419850997"/>
      <w:bookmarkStart w:id="4681" w:name="_Toc419853901"/>
      <w:bookmarkStart w:id="4682" w:name="_Toc419857303"/>
      <w:bookmarkStart w:id="4683" w:name="_Toc419875579"/>
      <w:bookmarkStart w:id="4684" w:name="_Toc420064135"/>
      <w:bookmarkStart w:id="4685" w:name="_Toc420069661"/>
      <w:bookmarkStart w:id="4686" w:name="_Toc419828470"/>
      <w:bookmarkStart w:id="4687" w:name="_Toc419831078"/>
      <w:bookmarkStart w:id="4688" w:name="_Toc419833840"/>
      <w:bookmarkStart w:id="4689" w:name="_Toc419836623"/>
      <w:bookmarkStart w:id="4690" w:name="_Toc419839459"/>
      <w:bookmarkStart w:id="4691" w:name="_Toc419842334"/>
      <w:bookmarkStart w:id="4692" w:name="_Toc419845214"/>
      <w:bookmarkStart w:id="4693" w:name="_Toc419848094"/>
      <w:bookmarkStart w:id="4694" w:name="_Toc419850998"/>
      <w:bookmarkStart w:id="4695" w:name="_Toc419853902"/>
      <w:bookmarkStart w:id="4696" w:name="_Toc419857304"/>
      <w:bookmarkStart w:id="4697" w:name="_Toc419875580"/>
      <w:bookmarkStart w:id="4698" w:name="_Toc420064136"/>
      <w:bookmarkStart w:id="4699" w:name="_Toc420069662"/>
      <w:bookmarkStart w:id="4700" w:name="_Toc419828475"/>
      <w:bookmarkStart w:id="4701" w:name="_Toc419831083"/>
      <w:bookmarkStart w:id="4702" w:name="_Toc419833845"/>
      <w:bookmarkStart w:id="4703" w:name="_Toc419836628"/>
      <w:bookmarkStart w:id="4704" w:name="_Toc419839464"/>
      <w:bookmarkStart w:id="4705" w:name="_Toc419842339"/>
      <w:bookmarkStart w:id="4706" w:name="_Toc419845219"/>
      <w:bookmarkStart w:id="4707" w:name="_Toc419848099"/>
      <w:bookmarkStart w:id="4708" w:name="_Toc419851003"/>
      <w:bookmarkStart w:id="4709" w:name="_Toc419853907"/>
      <w:bookmarkStart w:id="4710" w:name="_Toc419857309"/>
      <w:bookmarkStart w:id="4711" w:name="_Toc419875585"/>
      <w:bookmarkStart w:id="4712" w:name="_Toc420064141"/>
      <w:bookmarkStart w:id="4713" w:name="_Toc420069667"/>
      <w:bookmarkStart w:id="4714" w:name="_Toc419828476"/>
      <w:bookmarkStart w:id="4715" w:name="_Toc419831084"/>
      <w:bookmarkStart w:id="4716" w:name="_Toc419833846"/>
      <w:bookmarkStart w:id="4717" w:name="_Toc419836629"/>
      <w:bookmarkStart w:id="4718" w:name="_Toc419839465"/>
      <w:bookmarkStart w:id="4719" w:name="_Toc419842340"/>
      <w:bookmarkStart w:id="4720" w:name="_Toc419845220"/>
      <w:bookmarkStart w:id="4721" w:name="_Toc419848100"/>
      <w:bookmarkStart w:id="4722" w:name="_Toc419851004"/>
      <w:bookmarkStart w:id="4723" w:name="_Toc419853908"/>
      <w:bookmarkStart w:id="4724" w:name="_Toc419857310"/>
      <w:bookmarkStart w:id="4725" w:name="_Toc419875586"/>
      <w:bookmarkStart w:id="4726" w:name="_Toc420064142"/>
      <w:bookmarkStart w:id="4727" w:name="_Toc420069668"/>
      <w:bookmarkStart w:id="4728" w:name="_Toc419828479"/>
      <w:bookmarkStart w:id="4729" w:name="_Toc419831087"/>
      <w:bookmarkStart w:id="4730" w:name="_Toc419833849"/>
      <w:bookmarkStart w:id="4731" w:name="_Toc419836632"/>
      <w:bookmarkStart w:id="4732" w:name="_Toc419839468"/>
      <w:bookmarkStart w:id="4733" w:name="_Toc419842343"/>
      <w:bookmarkStart w:id="4734" w:name="_Toc419845223"/>
      <w:bookmarkStart w:id="4735" w:name="_Toc419848103"/>
      <w:bookmarkStart w:id="4736" w:name="_Toc419851007"/>
      <w:bookmarkStart w:id="4737" w:name="_Toc419853911"/>
      <w:bookmarkStart w:id="4738" w:name="_Toc419857313"/>
      <w:bookmarkStart w:id="4739" w:name="_Toc419875589"/>
      <w:bookmarkStart w:id="4740" w:name="_Toc420064145"/>
      <w:bookmarkStart w:id="4741" w:name="_Toc420069671"/>
      <w:bookmarkStart w:id="4742" w:name="_Toc419828525"/>
      <w:bookmarkStart w:id="4743" w:name="_Toc419831133"/>
      <w:bookmarkStart w:id="4744" w:name="_Toc419833895"/>
      <w:bookmarkStart w:id="4745" w:name="_Toc419836678"/>
      <w:bookmarkStart w:id="4746" w:name="_Toc419839514"/>
      <w:bookmarkStart w:id="4747" w:name="_Toc419842389"/>
      <w:bookmarkStart w:id="4748" w:name="_Toc419845269"/>
      <w:bookmarkStart w:id="4749" w:name="_Toc419848149"/>
      <w:bookmarkStart w:id="4750" w:name="_Toc419851053"/>
      <w:bookmarkStart w:id="4751" w:name="_Toc419853957"/>
      <w:bookmarkStart w:id="4752" w:name="_Toc419857359"/>
      <w:bookmarkStart w:id="4753" w:name="_Toc419875635"/>
      <w:bookmarkStart w:id="4754" w:name="_Toc420064191"/>
      <w:bookmarkStart w:id="4755" w:name="_Toc420069717"/>
      <w:bookmarkStart w:id="4756" w:name="_Toc419828527"/>
      <w:bookmarkStart w:id="4757" w:name="_Toc419831135"/>
      <w:bookmarkStart w:id="4758" w:name="_Toc419833897"/>
      <w:bookmarkStart w:id="4759" w:name="_Toc419836680"/>
      <w:bookmarkStart w:id="4760" w:name="_Toc419839516"/>
      <w:bookmarkStart w:id="4761" w:name="_Toc419842391"/>
      <w:bookmarkStart w:id="4762" w:name="_Toc419845271"/>
      <w:bookmarkStart w:id="4763" w:name="_Toc419848151"/>
      <w:bookmarkStart w:id="4764" w:name="_Toc419851055"/>
      <w:bookmarkStart w:id="4765" w:name="_Toc419853959"/>
      <w:bookmarkStart w:id="4766" w:name="_Toc419857361"/>
      <w:bookmarkStart w:id="4767" w:name="_Toc419875637"/>
      <w:bookmarkStart w:id="4768" w:name="_Toc420064193"/>
      <w:bookmarkStart w:id="4769" w:name="_Toc420069719"/>
      <w:bookmarkStart w:id="4770" w:name="_Toc419828531"/>
      <w:bookmarkStart w:id="4771" w:name="_Toc419831139"/>
      <w:bookmarkStart w:id="4772" w:name="_Toc419833901"/>
      <w:bookmarkStart w:id="4773" w:name="_Toc419836684"/>
      <w:bookmarkStart w:id="4774" w:name="_Toc419839520"/>
      <w:bookmarkStart w:id="4775" w:name="_Toc419842395"/>
      <w:bookmarkStart w:id="4776" w:name="_Toc419845275"/>
      <w:bookmarkStart w:id="4777" w:name="_Toc419848155"/>
      <w:bookmarkStart w:id="4778" w:name="_Toc419851059"/>
      <w:bookmarkStart w:id="4779" w:name="_Toc419853963"/>
      <w:bookmarkStart w:id="4780" w:name="_Toc419857365"/>
      <w:bookmarkStart w:id="4781" w:name="_Toc419875641"/>
      <w:bookmarkStart w:id="4782" w:name="_Toc420064197"/>
      <w:bookmarkStart w:id="4783" w:name="_Toc420069723"/>
      <w:bookmarkStart w:id="4784" w:name="_Toc419828533"/>
      <w:bookmarkStart w:id="4785" w:name="_Toc419831141"/>
      <w:bookmarkStart w:id="4786" w:name="_Toc419833903"/>
      <w:bookmarkStart w:id="4787" w:name="_Toc419836686"/>
      <w:bookmarkStart w:id="4788" w:name="_Toc419839522"/>
      <w:bookmarkStart w:id="4789" w:name="_Toc419842397"/>
      <w:bookmarkStart w:id="4790" w:name="_Toc419845277"/>
      <w:bookmarkStart w:id="4791" w:name="_Toc419848157"/>
      <w:bookmarkStart w:id="4792" w:name="_Toc419851061"/>
      <w:bookmarkStart w:id="4793" w:name="_Toc419853965"/>
      <w:bookmarkStart w:id="4794" w:name="_Toc419857367"/>
      <w:bookmarkStart w:id="4795" w:name="_Toc419875643"/>
      <w:bookmarkStart w:id="4796" w:name="_Toc420064199"/>
      <w:bookmarkStart w:id="4797" w:name="_Toc420069725"/>
      <w:bookmarkStart w:id="4798" w:name="_Toc419828534"/>
      <w:bookmarkStart w:id="4799" w:name="_Toc419831142"/>
      <w:bookmarkStart w:id="4800" w:name="_Toc419833904"/>
      <w:bookmarkStart w:id="4801" w:name="_Toc419836687"/>
      <w:bookmarkStart w:id="4802" w:name="_Toc419839523"/>
      <w:bookmarkStart w:id="4803" w:name="_Toc419842398"/>
      <w:bookmarkStart w:id="4804" w:name="_Toc419845278"/>
      <w:bookmarkStart w:id="4805" w:name="_Toc419848158"/>
      <w:bookmarkStart w:id="4806" w:name="_Toc419851062"/>
      <w:bookmarkStart w:id="4807" w:name="_Toc419853966"/>
      <w:bookmarkStart w:id="4808" w:name="_Toc419857368"/>
      <w:bookmarkStart w:id="4809" w:name="_Toc419875644"/>
      <w:bookmarkStart w:id="4810" w:name="_Toc420064200"/>
      <w:bookmarkStart w:id="4811" w:name="_Toc420069726"/>
      <w:bookmarkStart w:id="4812" w:name="_Toc419857372"/>
      <w:bookmarkStart w:id="4813" w:name="_Toc419875648"/>
      <w:bookmarkStart w:id="4814" w:name="_Toc420064204"/>
      <w:bookmarkStart w:id="4815" w:name="_Toc420069730"/>
      <w:bookmarkStart w:id="4816" w:name="_Toc419857375"/>
      <w:bookmarkStart w:id="4817" w:name="_Toc419875651"/>
      <w:bookmarkStart w:id="4818" w:name="_Toc420064207"/>
      <w:bookmarkStart w:id="4819" w:name="_Toc420069733"/>
      <w:bookmarkStart w:id="4820" w:name="_Toc419857379"/>
      <w:bookmarkStart w:id="4821" w:name="_Toc419875655"/>
      <w:bookmarkStart w:id="4822" w:name="_Toc420064211"/>
      <w:bookmarkStart w:id="4823" w:name="_Toc420069737"/>
      <w:bookmarkStart w:id="4824" w:name="_Toc419857384"/>
      <w:bookmarkStart w:id="4825" w:name="_Toc419875660"/>
      <w:bookmarkStart w:id="4826" w:name="_Toc420064216"/>
      <w:bookmarkStart w:id="4827" w:name="_Toc420069742"/>
      <w:bookmarkStart w:id="4828" w:name="_Toc419857385"/>
      <w:bookmarkStart w:id="4829" w:name="_Toc419875661"/>
      <w:bookmarkStart w:id="4830" w:name="_Toc420064217"/>
      <w:bookmarkStart w:id="4831" w:name="_Toc420069743"/>
      <w:bookmarkStart w:id="4832" w:name="_Toc419857390"/>
      <w:bookmarkStart w:id="4833" w:name="_Toc419875666"/>
      <w:bookmarkStart w:id="4834" w:name="_Toc420064222"/>
      <w:bookmarkStart w:id="4835" w:name="_Toc420069748"/>
      <w:bookmarkStart w:id="4836" w:name="_Toc419857393"/>
      <w:bookmarkStart w:id="4837" w:name="_Toc419875669"/>
      <w:bookmarkStart w:id="4838" w:name="_Toc420064225"/>
      <w:bookmarkStart w:id="4839" w:name="_Toc420069751"/>
      <w:bookmarkStart w:id="4840" w:name="_Toc419857397"/>
      <w:bookmarkStart w:id="4841" w:name="_Toc419875673"/>
      <w:bookmarkStart w:id="4842" w:name="_Toc420064229"/>
      <w:bookmarkStart w:id="4843" w:name="_Toc420069755"/>
      <w:bookmarkStart w:id="4844" w:name="_Toc419857436"/>
      <w:bookmarkStart w:id="4845" w:name="_Toc419875712"/>
      <w:bookmarkStart w:id="4846" w:name="_Toc420064268"/>
      <w:bookmarkStart w:id="4847" w:name="_Toc420069794"/>
      <w:bookmarkStart w:id="4848" w:name="_Toc419857438"/>
      <w:bookmarkStart w:id="4849" w:name="_Toc419875714"/>
      <w:bookmarkStart w:id="4850" w:name="_Toc420064270"/>
      <w:bookmarkStart w:id="4851" w:name="_Toc420069796"/>
      <w:bookmarkStart w:id="4852" w:name="_Toc419857439"/>
      <w:bookmarkStart w:id="4853" w:name="_Toc419875715"/>
      <w:bookmarkStart w:id="4854" w:name="_Toc420064271"/>
      <w:bookmarkStart w:id="4855" w:name="_Toc420069797"/>
      <w:bookmarkStart w:id="4856" w:name="_Toc419857440"/>
      <w:bookmarkStart w:id="4857" w:name="_Toc419875716"/>
      <w:bookmarkStart w:id="4858" w:name="_Toc420064272"/>
      <w:bookmarkStart w:id="4859" w:name="_Toc420069798"/>
      <w:bookmarkStart w:id="4860" w:name="_Toc419857442"/>
      <w:bookmarkStart w:id="4861" w:name="_Toc419875718"/>
      <w:bookmarkStart w:id="4862" w:name="_Toc420064274"/>
      <w:bookmarkStart w:id="4863" w:name="_Toc420069800"/>
      <w:bookmarkStart w:id="4864" w:name="_Toc419857444"/>
      <w:bookmarkStart w:id="4865" w:name="_Toc419875720"/>
      <w:bookmarkStart w:id="4866" w:name="_Toc420064276"/>
      <w:bookmarkStart w:id="4867" w:name="_Toc420069802"/>
      <w:bookmarkStart w:id="4868" w:name="_Toc419857447"/>
      <w:bookmarkStart w:id="4869" w:name="_Toc419875723"/>
      <w:bookmarkStart w:id="4870" w:name="_Toc420064279"/>
      <w:bookmarkStart w:id="4871" w:name="_Toc420069805"/>
      <w:bookmarkStart w:id="4872" w:name="_Toc244962497"/>
      <w:bookmarkStart w:id="4873" w:name="_Toc419857450"/>
      <w:bookmarkStart w:id="4874" w:name="_Toc419875726"/>
      <w:bookmarkStart w:id="4875" w:name="_Toc420064282"/>
      <w:bookmarkStart w:id="4876" w:name="_Toc420069808"/>
      <w:bookmarkStart w:id="4877" w:name="_Toc419857451"/>
      <w:bookmarkStart w:id="4878" w:name="_Toc419875727"/>
      <w:bookmarkStart w:id="4879" w:name="_Toc420064283"/>
      <w:bookmarkStart w:id="4880" w:name="_Toc420069809"/>
      <w:bookmarkStart w:id="4881" w:name="_Toc419857454"/>
      <w:bookmarkStart w:id="4882" w:name="_Toc419875730"/>
      <w:bookmarkStart w:id="4883" w:name="_Toc420064286"/>
      <w:bookmarkStart w:id="4884" w:name="_Toc420069812"/>
      <w:bookmarkStart w:id="4885" w:name="_Toc419857455"/>
      <w:bookmarkStart w:id="4886" w:name="_Toc419875731"/>
      <w:bookmarkStart w:id="4887" w:name="_Toc420064287"/>
      <w:bookmarkStart w:id="4888" w:name="_Toc420069813"/>
      <w:bookmarkStart w:id="4889" w:name="_Toc419857456"/>
      <w:bookmarkStart w:id="4890" w:name="_Toc419875732"/>
      <w:bookmarkStart w:id="4891" w:name="_Toc420064288"/>
      <w:bookmarkStart w:id="4892" w:name="_Toc420069814"/>
      <w:bookmarkStart w:id="4893" w:name="_Toc419857457"/>
      <w:bookmarkStart w:id="4894" w:name="_Toc419875733"/>
      <w:bookmarkStart w:id="4895" w:name="_Toc420064289"/>
      <w:bookmarkStart w:id="4896" w:name="_Toc420069815"/>
      <w:bookmarkStart w:id="4897" w:name="_Toc419857460"/>
      <w:bookmarkStart w:id="4898" w:name="_Toc419875736"/>
      <w:bookmarkStart w:id="4899" w:name="_Toc420064292"/>
      <w:bookmarkStart w:id="4900" w:name="_Toc420069818"/>
      <w:bookmarkStart w:id="4901" w:name="_Toc419857461"/>
      <w:bookmarkStart w:id="4902" w:name="_Toc419875737"/>
      <w:bookmarkStart w:id="4903" w:name="_Toc420064293"/>
      <w:bookmarkStart w:id="4904" w:name="_Toc420069819"/>
      <w:bookmarkStart w:id="4905" w:name="_Toc419857462"/>
      <w:bookmarkStart w:id="4906" w:name="_Toc419875738"/>
      <w:bookmarkStart w:id="4907" w:name="_Toc420064294"/>
      <w:bookmarkStart w:id="4908" w:name="_Toc420069820"/>
      <w:bookmarkStart w:id="4909" w:name="_Toc419857463"/>
      <w:bookmarkStart w:id="4910" w:name="_Toc419875739"/>
      <w:bookmarkStart w:id="4911" w:name="_Toc420064295"/>
      <w:bookmarkStart w:id="4912" w:name="_Toc420069821"/>
      <w:bookmarkStart w:id="4913" w:name="_Toc419857464"/>
      <w:bookmarkStart w:id="4914" w:name="_Toc419875740"/>
      <w:bookmarkStart w:id="4915" w:name="_Toc420064296"/>
      <w:bookmarkStart w:id="4916" w:name="_Toc420069822"/>
      <w:bookmarkStart w:id="4917" w:name="_Toc419857465"/>
      <w:bookmarkStart w:id="4918" w:name="_Toc419875741"/>
      <w:bookmarkStart w:id="4919" w:name="_Toc420064297"/>
      <w:bookmarkStart w:id="4920" w:name="_Toc420069823"/>
      <w:bookmarkStart w:id="4921" w:name="_Toc419857466"/>
      <w:bookmarkStart w:id="4922" w:name="_Toc419875742"/>
      <w:bookmarkStart w:id="4923" w:name="_Toc420064298"/>
      <w:bookmarkStart w:id="4924" w:name="_Toc420069824"/>
      <w:bookmarkStart w:id="4925" w:name="_Toc419857467"/>
      <w:bookmarkStart w:id="4926" w:name="_Toc419875743"/>
      <w:bookmarkStart w:id="4927" w:name="_Toc420064299"/>
      <w:bookmarkStart w:id="4928" w:name="_Toc420069825"/>
      <w:bookmarkStart w:id="4929" w:name="_Toc419857468"/>
      <w:bookmarkStart w:id="4930" w:name="_Toc419875744"/>
      <w:bookmarkStart w:id="4931" w:name="_Toc420064300"/>
      <w:bookmarkStart w:id="4932" w:name="_Toc420069826"/>
      <w:bookmarkStart w:id="4933" w:name="_Toc419857469"/>
      <w:bookmarkStart w:id="4934" w:name="_Toc419875745"/>
      <w:bookmarkStart w:id="4935" w:name="_Toc420064301"/>
      <w:bookmarkStart w:id="4936" w:name="_Toc420069827"/>
      <w:bookmarkStart w:id="4937" w:name="_Toc419857470"/>
      <w:bookmarkStart w:id="4938" w:name="_Toc419875746"/>
      <w:bookmarkStart w:id="4939" w:name="_Toc420064302"/>
      <w:bookmarkStart w:id="4940" w:name="_Toc420069828"/>
      <w:bookmarkStart w:id="4941" w:name="_Toc419857471"/>
      <w:bookmarkStart w:id="4942" w:name="_Toc419875747"/>
      <w:bookmarkStart w:id="4943" w:name="_Toc420064303"/>
      <w:bookmarkStart w:id="4944" w:name="_Toc420069829"/>
      <w:bookmarkStart w:id="4945" w:name="_Toc419857472"/>
      <w:bookmarkStart w:id="4946" w:name="_Toc419875748"/>
      <w:bookmarkStart w:id="4947" w:name="_Toc420064304"/>
      <w:bookmarkStart w:id="4948" w:name="_Toc420069830"/>
      <w:bookmarkStart w:id="4949" w:name="_Toc419857473"/>
      <w:bookmarkStart w:id="4950" w:name="_Toc419875749"/>
      <w:bookmarkStart w:id="4951" w:name="_Toc420064305"/>
      <w:bookmarkStart w:id="4952" w:name="_Toc420069831"/>
      <w:bookmarkStart w:id="4953" w:name="_Toc419857474"/>
      <w:bookmarkStart w:id="4954" w:name="_Toc419875750"/>
      <w:bookmarkStart w:id="4955" w:name="_Toc420064306"/>
      <w:bookmarkStart w:id="4956" w:name="_Toc420069832"/>
      <w:bookmarkStart w:id="4957" w:name="_Toc419825699"/>
      <w:bookmarkStart w:id="4958" w:name="_Toc419828543"/>
      <w:bookmarkStart w:id="4959" w:name="_Toc419831151"/>
      <w:bookmarkStart w:id="4960" w:name="_Toc419833913"/>
      <w:bookmarkStart w:id="4961" w:name="_Toc419836696"/>
      <w:bookmarkStart w:id="4962" w:name="_Toc419839532"/>
      <w:bookmarkStart w:id="4963" w:name="_Toc419842412"/>
      <w:bookmarkStart w:id="4964" w:name="_Toc419845292"/>
      <w:bookmarkStart w:id="4965" w:name="_Toc419848172"/>
      <w:bookmarkStart w:id="4966" w:name="_Toc419851076"/>
      <w:bookmarkStart w:id="4967" w:name="_Toc419853980"/>
      <w:bookmarkStart w:id="4968" w:name="_Toc419857476"/>
      <w:bookmarkStart w:id="4969" w:name="_Toc419875752"/>
      <w:bookmarkStart w:id="4970" w:name="_Toc420064308"/>
      <w:bookmarkStart w:id="4971" w:name="_Toc420069834"/>
      <w:bookmarkStart w:id="4972" w:name="_Toc242770675"/>
      <w:bookmarkStart w:id="4973" w:name="_Toc242771066"/>
      <w:bookmarkStart w:id="4974" w:name="_Toc419857481"/>
      <w:bookmarkStart w:id="4975" w:name="_Toc419875757"/>
      <w:bookmarkStart w:id="4976" w:name="_Toc420064313"/>
      <w:bookmarkStart w:id="4977" w:name="_Toc420069839"/>
      <w:bookmarkStart w:id="4978" w:name="_Toc419857482"/>
      <w:bookmarkStart w:id="4979" w:name="_Toc419875758"/>
      <w:bookmarkStart w:id="4980" w:name="_Toc420064314"/>
      <w:bookmarkStart w:id="4981" w:name="_Toc420069840"/>
      <w:bookmarkStart w:id="4982" w:name="_Toc419857483"/>
      <w:bookmarkStart w:id="4983" w:name="_Toc419875759"/>
      <w:bookmarkStart w:id="4984" w:name="_Toc420064315"/>
      <w:bookmarkStart w:id="4985" w:name="_Toc420069841"/>
      <w:bookmarkStart w:id="4986" w:name="_Toc419857486"/>
      <w:bookmarkStart w:id="4987" w:name="_Toc419875762"/>
      <w:bookmarkStart w:id="4988" w:name="_Toc420064318"/>
      <w:bookmarkStart w:id="4989" w:name="_Toc420069844"/>
      <w:bookmarkStart w:id="4990" w:name="_Toc419857489"/>
      <w:bookmarkStart w:id="4991" w:name="_Toc419875765"/>
      <w:bookmarkStart w:id="4992" w:name="_Toc420064321"/>
      <w:bookmarkStart w:id="4993" w:name="_Toc420069847"/>
      <w:bookmarkStart w:id="4994" w:name="_Toc419857492"/>
      <w:bookmarkStart w:id="4995" w:name="_Toc419875768"/>
      <w:bookmarkStart w:id="4996" w:name="_Toc420064324"/>
      <w:bookmarkStart w:id="4997" w:name="_Toc420069850"/>
      <w:bookmarkStart w:id="4998" w:name="_Toc419857494"/>
      <w:bookmarkStart w:id="4999" w:name="_Toc419875770"/>
      <w:bookmarkStart w:id="5000" w:name="_Toc420064326"/>
      <w:bookmarkStart w:id="5001" w:name="_Toc420069852"/>
      <w:bookmarkStart w:id="5002" w:name="_Toc419857495"/>
      <w:bookmarkStart w:id="5003" w:name="_Toc419875771"/>
      <w:bookmarkStart w:id="5004" w:name="_Toc420064327"/>
      <w:bookmarkStart w:id="5005" w:name="_Toc420069853"/>
      <w:bookmarkStart w:id="5006" w:name="_Toc419857496"/>
      <w:bookmarkStart w:id="5007" w:name="_Toc419875772"/>
      <w:bookmarkStart w:id="5008" w:name="_Toc420064328"/>
      <w:bookmarkStart w:id="5009" w:name="_Toc420069854"/>
      <w:bookmarkStart w:id="5010" w:name="_Toc419857497"/>
      <w:bookmarkStart w:id="5011" w:name="_Toc419875773"/>
      <w:bookmarkStart w:id="5012" w:name="_Toc420064329"/>
      <w:bookmarkStart w:id="5013" w:name="_Toc420069855"/>
      <w:bookmarkStart w:id="5014" w:name="_Toc419857498"/>
      <w:bookmarkStart w:id="5015" w:name="_Toc419875774"/>
      <w:bookmarkStart w:id="5016" w:name="_Toc420064330"/>
      <w:bookmarkStart w:id="5017" w:name="_Toc420069856"/>
      <w:bookmarkStart w:id="5018" w:name="_Toc419857499"/>
      <w:bookmarkStart w:id="5019" w:name="_Toc419875775"/>
      <w:bookmarkStart w:id="5020" w:name="_Toc420064331"/>
      <w:bookmarkStart w:id="5021" w:name="_Toc420069857"/>
      <w:bookmarkStart w:id="5022" w:name="_Toc419857500"/>
      <w:bookmarkStart w:id="5023" w:name="_Toc419875776"/>
      <w:bookmarkStart w:id="5024" w:name="_Toc420064332"/>
      <w:bookmarkStart w:id="5025" w:name="_Toc420069858"/>
      <w:bookmarkStart w:id="5026" w:name="_Toc419857501"/>
      <w:bookmarkStart w:id="5027" w:name="_Toc419875777"/>
      <w:bookmarkStart w:id="5028" w:name="_Toc420064333"/>
      <w:bookmarkStart w:id="5029" w:name="_Toc420069859"/>
      <w:bookmarkStart w:id="5030" w:name="_Toc419857505"/>
      <w:bookmarkStart w:id="5031" w:name="_Toc419875781"/>
      <w:bookmarkStart w:id="5032" w:name="_Toc420064337"/>
      <w:bookmarkStart w:id="5033" w:name="_Toc420069863"/>
      <w:bookmarkStart w:id="5034" w:name="_Toc419857506"/>
      <w:bookmarkStart w:id="5035" w:name="_Toc419875782"/>
      <w:bookmarkStart w:id="5036" w:name="_Toc420064338"/>
      <w:bookmarkStart w:id="5037" w:name="_Toc420069864"/>
      <w:bookmarkStart w:id="5038" w:name="_Toc419857507"/>
      <w:bookmarkStart w:id="5039" w:name="_Toc419875783"/>
      <w:bookmarkStart w:id="5040" w:name="_Toc420064339"/>
      <w:bookmarkStart w:id="5041" w:name="_Toc420069865"/>
      <w:bookmarkStart w:id="5042" w:name="_Toc419857508"/>
      <w:bookmarkStart w:id="5043" w:name="_Toc419875784"/>
      <w:bookmarkStart w:id="5044" w:name="_Toc420064340"/>
      <w:bookmarkStart w:id="5045" w:name="_Toc420069866"/>
      <w:bookmarkStart w:id="5046" w:name="_Toc419857512"/>
      <w:bookmarkStart w:id="5047" w:name="_Toc419875788"/>
      <w:bookmarkStart w:id="5048" w:name="_Toc420064344"/>
      <w:bookmarkStart w:id="5049" w:name="_Toc420069870"/>
      <w:bookmarkStart w:id="5050" w:name="_Toc419857515"/>
      <w:bookmarkStart w:id="5051" w:name="_Toc419875791"/>
      <w:bookmarkStart w:id="5052" w:name="_Toc420064347"/>
      <w:bookmarkStart w:id="5053" w:name="_Toc420069873"/>
      <w:bookmarkStart w:id="5054" w:name="_Toc419828556"/>
      <w:bookmarkStart w:id="5055" w:name="_Toc419831164"/>
      <w:bookmarkStart w:id="5056" w:name="_Toc419833926"/>
      <w:bookmarkStart w:id="5057" w:name="_Toc419836709"/>
      <w:bookmarkStart w:id="5058" w:name="_Toc419839545"/>
      <w:bookmarkStart w:id="5059" w:name="_Toc419842425"/>
      <w:bookmarkStart w:id="5060" w:name="_Toc419845305"/>
      <w:bookmarkStart w:id="5061" w:name="_Toc419848185"/>
      <w:bookmarkStart w:id="5062" w:name="_Toc419851089"/>
      <w:bookmarkStart w:id="5063" w:name="_Toc419853993"/>
      <w:bookmarkStart w:id="5064" w:name="_Toc419857522"/>
      <w:bookmarkStart w:id="5065" w:name="_Toc419875798"/>
      <w:bookmarkStart w:id="5066" w:name="_Toc420064354"/>
      <w:bookmarkStart w:id="5067" w:name="_Toc420069880"/>
      <w:bookmarkStart w:id="5068" w:name="_Toc419828557"/>
      <w:bookmarkStart w:id="5069" w:name="_Toc419831165"/>
      <w:bookmarkStart w:id="5070" w:name="_Toc419833927"/>
      <w:bookmarkStart w:id="5071" w:name="_Toc419836710"/>
      <w:bookmarkStart w:id="5072" w:name="_Toc419839546"/>
      <w:bookmarkStart w:id="5073" w:name="_Toc419842426"/>
      <w:bookmarkStart w:id="5074" w:name="_Toc419845306"/>
      <w:bookmarkStart w:id="5075" w:name="_Toc419848186"/>
      <w:bookmarkStart w:id="5076" w:name="_Toc419851090"/>
      <w:bookmarkStart w:id="5077" w:name="_Toc419853994"/>
      <w:bookmarkStart w:id="5078" w:name="_Toc419857523"/>
      <w:bookmarkStart w:id="5079" w:name="_Toc419875799"/>
      <w:bookmarkStart w:id="5080" w:name="_Toc420064355"/>
      <w:bookmarkStart w:id="5081" w:name="_Toc420069881"/>
      <w:bookmarkStart w:id="5082" w:name="_Toc419828558"/>
      <w:bookmarkStart w:id="5083" w:name="_Toc419831166"/>
      <w:bookmarkStart w:id="5084" w:name="_Toc419833928"/>
      <w:bookmarkStart w:id="5085" w:name="_Toc419836711"/>
      <w:bookmarkStart w:id="5086" w:name="_Toc419839547"/>
      <w:bookmarkStart w:id="5087" w:name="_Toc419842427"/>
      <w:bookmarkStart w:id="5088" w:name="_Toc419845307"/>
      <w:bookmarkStart w:id="5089" w:name="_Toc419848187"/>
      <w:bookmarkStart w:id="5090" w:name="_Toc419851091"/>
      <w:bookmarkStart w:id="5091" w:name="_Toc419853995"/>
      <w:bookmarkStart w:id="5092" w:name="_Toc419857524"/>
      <w:bookmarkStart w:id="5093" w:name="_Toc419875800"/>
      <w:bookmarkStart w:id="5094" w:name="_Toc420064356"/>
      <w:bookmarkStart w:id="5095" w:name="_Toc420069882"/>
      <w:bookmarkStart w:id="5096" w:name="_Toc419828559"/>
      <w:bookmarkStart w:id="5097" w:name="_Toc419831167"/>
      <w:bookmarkStart w:id="5098" w:name="_Toc419833929"/>
      <w:bookmarkStart w:id="5099" w:name="_Toc419836712"/>
      <w:bookmarkStart w:id="5100" w:name="_Toc419839548"/>
      <w:bookmarkStart w:id="5101" w:name="_Toc419842428"/>
      <w:bookmarkStart w:id="5102" w:name="_Toc419845308"/>
      <w:bookmarkStart w:id="5103" w:name="_Toc419848188"/>
      <w:bookmarkStart w:id="5104" w:name="_Toc419851092"/>
      <w:bookmarkStart w:id="5105" w:name="_Toc419853996"/>
      <w:bookmarkStart w:id="5106" w:name="_Toc419857525"/>
      <w:bookmarkStart w:id="5107" w:name="_Toc419875801"/>
      <w:bookmarkStart w:id="5108" w:name="_Toc420064357"/>
      <w:bookmarkStart w:id="5109" w:name="_Toc420069883"/>
      <w:bookmarkStart w:id="5110" w:name="_Toc419828560"/>
      <w:bookmarkStart w:id="5111" w:name="_Toc419831168"/>
      <w:bookmarkStart w:id="5112" w:name="_Toc419833930"/>
      <w:bookmarkStart w:id="5113" w:name="_Toc419836713"/>
      <w:bookmarkStart w:id="5114" w:name="_Toc419839549"/>
      <w:bookmarkStart w:id="5115" w:name="_Toc419842429"/>
      <w:bookmarkStart w:id="5116" w:name="_Toc419845309"/>
      <w:bookmarkStart w:id="5117" w:name="_Toc419848189"/>
      <w:bookmarkStart w:id="5118" w:name="_Toc419851093"/>
      <w:bookmarkStart w:id="5119" w:name="_Toc419853997"/>
      <w:bookmarkStart w:id="5120" w:name="_Toc419857526"/>
      <w:bookmarkStart w:id="5121" w:name="_Toc419875802"/>
      <w:bookmarkStart w:id="5122" w:name="_Toc420064358"/>
      <w:bookmarkStart w:id="5123" w:name="_Toc420069884"/>
      <w:bookmarkStart w:id="5124" w:name="_Toc419828563"/>
      <w:bookmarkStart w:id="5125" w:name="_Toc419831171"/>
      <w:bookmarkStart w:id="5126" w:name="_Toc419833933"/>
      <w:bookmarkStart w:id="5127" w:name="_Toc419836716"/>
      <w:bookmarkStart w:id="5128" w:name="_Toc419839552"/>
      <w:bookmarkStart w:id="5129" w:name="_Toc419842432"/>
      <w:bookmarkStart w:id="5130" w:name="_Toc419845312"/>
      <w:bookmarkStart w:id="5131" w:name="_Toc419848192"/>
      <w:bookmarkStart w:id="5132" w:name="_Toc419851096"/>
      <w:bookmarkStart w:id="5133" w:name="_Toc419854000"/>
      <w:bookmarkStart w:id="5134" w:name="_Toc419857529"/>
      <w:bookmarkStart w:id="5135" w:name="_Toc419875805"/>
      <w:bookmarkStart w:id="5136" w:name="_Toc420064361"/>
      <w:bookmarkStart w:id="5137" w:name="_Toc420069887"/>
      <w:bookmarkStart w:id="5138" w:name="_Toc419828564"/>
      <w:bookmarkStart w:id="5139" w:name="_Toc419831172"/>
      <w:bookmarkStart w:id="5140" w:name="_Toc419833934"/>
      <w:bookmarkStart w:id="5141" w:name="_Toc419836717"/>
      <w:bookmarkStart w:id="5142" w:name="_Toc419839553"/>
      <w:bookmarkStart w:id="5143" w:name="_Toc419842433"/>
      <w:bookmarkStart w:id="5144" w:name="_Toc419845313"/>
      <w:bookmarkStart w:id="5145" w:name="_Toc419848193"/>
      <w:bookmarkStart w:id="5146" w:name="_Toc419851097"/>
      <w:bookmarkStart w:id="5147" w:name="_Toc419854001"/>
      <w:bookmarkStart w:id="5148" w:name="_Toc419857530"/>
      <w:bookmarkStart w:id="5149" w:name="_Toc419875806"/>
      <w:bookmarkStart w:id="5150" w:name="_Toc420064362"/>
      <w:bookmarkStart w:id="5151" w:name="_Toc420069888"/>
      <w:bookmarkStart w:id="5152" w:name="_Toc419828565"/>
      <w:bookmarkStart w:id="5153" w:name="_Toc419831173"/>
      <w:bookmarkStart w:id="5154" w:name="_Toc419833935"/>
      <w:bookmarkStart w:id="5155" w:name="_Toc419836718"/>
      <w:bookmarkStart w:id="5156" w:name="_Toc419839554"/>
      <w:bookmarkStart w:id="5157" w:name="_Toc419842434"/>
      <w:bookmarkStart w:id="5158" w:name="_Toc419845314"/>
      <w:bookmarkStart w:id="5159" w:name="_Toc419848194"/>
      <w:bookmarkStart w:id="5160" w:name="_Toc419851098"/>
      <w:bookmarkStart w:id="5161" w:name="_Toc419854002"/>
      <w:bookmarkStart w:id="5162" w:name="_Toc419857531"/>
      <w:bookmarkStart w:id="5163" w:name="_Toc419875807"/>
      <w:bookmarkStart w:id="5164" w:name="_Toc420064363"/>
      <w:bookmarkStart w:id="5165" w:name="_Toc420069889"/>
      <w:bookmarkStart w:id="5166" w:name="_Toc419828566"/>
      <w:bookmarkStart w:id="5167" w:name="_Toc419831174"/>
      <w:bookmarkStart w:id="5168" w:name="_Toc419833936"/>
      <w:bookmarkStart w:id="5169" w:name="_Toc419836719"/>
      <w:bookmarkStart w:id="5170" w:name="_Toc419839555"/>
      <w:bookmarkStart w:id="5171" w:name="_Toc419842435"/>
      <w:bookmarkStart w:id="5172" w:name="_Toc419845315"/>
      <w:bookmarkStart w:id="5173" w:name="_Toc419848195"/>
      <w:bookmarkStart w:id="5174" w:name="_Toc419851099"/>
      <w:bookmarkStart w:id="5175" w:name="_Toc419854003"/>
      <w:bookmarkStart w:id="5176" w:name="_Toc419857532"/>
      <w:bookmarkStart w:id="5177" w:name="_Toc419875808"/>
      <w:bookmarkStart w:id="5178" w:name="_Toc420064364"/>
      <w:bookmarkStart w:id="5179" w:name="_Toc420069890"/>
      <w:bookmarkStart w:id="5180" w:name="_Toc419828567"/>
      <w:bookmarkStart w:id="5181" w:name="_Toc419831175"/>
      <w:bookmarkStart w:id="5182" w:name="_Toc419833937"/>
      <w:bookmarkStart w:id="5183" w:name="_Toc419836720"/>
      <w:bookmarkStart w:id="5184" w:name="_Toc419839556"/>
      <w:bookmarkStart w:id="5185" w:name="_Toc419842436"/>
      <w:bookmarkStart w:id="5186" w:name="_Toc419845316"/>
      <w:bookmarkStart w:id="5187" w:name="_Toc419848196"/>
      <w:bookmarkStart w:id="5188" w:name="_Toc419851100"/>
      <w:bookmarkStart w:id="5189" w:name="_Toc419854004"/>
      <w:bookmarkStart w:id="5190" w:name="_Toc419857533"/>
      <w:bookmarkStart w:id="5191" w:name="_Toc419875809"/>
      <w:bookmarkStart w:id="5192" w:name="_Toc420064365"/>
      <w:bookmarkStart w:id="5193" w:name="_Toc420069891"/>
      <w:bookmarkStart w:id="5194" w:name="_Toc419828570"/>
      <w:bookmarkStart w:id="5195" w:name="_Toc419831178"/>
      <w:bookmarkStart w:id="5196" w:name="_Toc419833940"/>
      <w:bookmarkStart w:id="5197" w:name="_Toc419836723"/>
      <w:bookmarkStart w:id="5198" w:name="_Toc419839559"/>
      <w:bookmarkStart w:id="5199" w:name="_Toc419842439"/>
      <w:bookmarkStart w:id="5200" w:name="_Toc419845319"/>
      <w:bookmarkStart w:id="5201" w:name="_Toc419848199"/>
      <w:bookmarkStart w:id="5202" w:name="_Toc419851103"/>
      <w:bookmarkStart w:id="5203" w:name="_Toc419854007"/>
      <w:bookmarkStart w:id="5204" w:name="_Toc419857536"/>
      <w:bookmarkStart w:id="5205" w:name="_Toc419875812"/>
      <w:bookmarkStart w:id="5206" w:name="_Toc420064368"/>
      <w:bookmarkStart w:id="5207" w:name="_Toc420069894"/>
      <w:bookmarkStart w:id="5208" w:name="_Toc419828573"/>
      <w:bookmarkStart w:id="5209" w:name="_Toc419831181"/>
      <w:bookmarkStart w:id="5210" w:name="_Toc419833943"/>
      <w:bookmarkStart w:id="5211" w:name="_Toc419836726"/>
      <w:bookmarkStart w:id="5212" w:name="_Toc419839562"/>
      <w:bookmarkStart w:id="5213" w:name="_Toc419842442"/>
      <w:bookmarkStart w:id="5214" w:name="_Toc419845322"/>
      <w:bookmarkStart w:id="5215" w:name="_Toc419848202"/>
      <w:bookmarkStart w:id="5216" w:name="_Toc419851106"/>
      <w:bookmarkStart w:id="5217" w:name="_Toc419854010"/>
      <w:bookmarkStart w:id="5218" w:name="_Toc419857539"/>
      <w:bookmarkStart w:id="5219" w:name="_Toc419875815"/>
      <w:bookmarkStart w:id="5220" w:name="_Toc420064371"/>
      <w:bookmarkStart w:id="5221" w:name="_Toc420069897"/>
      <w:bookmarkStart w:id="5222" w:name="_Toc419848212"/>
      <w:bookmarkStart w:id="5223" w:name="_Toc419851116"/>
      <w:bookmarkStart w:id="5224" w:name="_Toc419854020"/>
      <w:bookmarkStart w:id="5225" w:name="_Toc419857549"/>
      <w:bookmarkStart w:id="5226" w:name="_Toc419875825"/>
      <w:bookmarkStart w:id="5227" w:name="_Toc420064381"/>
      <w:bookmarkStart w:id="5228" w:name="_Toc420069907"/>
      <w:bookmarkStart w:id="5229" w:name="_Toc419848213"/>
      <w:bookmarkStart w:id="5230" w:name="_Toc419851117"/>
      <w:bookmarkStart w:id="5231" w:name="_Toc419854021"/>
      <w:bookmarkStart w:id="5232" w:name="_Toc419857550"/>
      <w:bookmarkStart w:id="5233" w:name="_Toc419875826"/>
      <w:bookmarkStart w:id="5234" w:name="_Toc420064382"/>
      <w:bookmarkStart w:id="5235" w:name="_Toc420069908"/>
      <w:bookmarkStart w:id="5236" w:name="_Toc419848216"/>
      <w:bookmarkStart w:id="5237" w:name="_Toc419851120"/>
      <w:bookmarkStart w:id="5238" w:name="_Toc419854024"/>
      <w:bookmarkStart w:id="5239" w:name="_Toc419857553"/>
      <w:bookmarkStart w:id="5240" w:name="_Toc419875829"/>
      <w:bookmarkStart w:id="5241" w:name="_Toc420064385"/>
      <w:bookmarkStart w:id="5242" w:name="_Toc420069911"/>
      <w:bookmarkStart w:id="5243" w:name="_Toc419848218"/>
      <w:bookmarkStart w:id="5244" w:name="_Toc419851122"/>
      <w:bookmarkStart w:id="5245" w:name="_Toc419854026"/>
      <w:bookmarkStart w:id="5246" w:name="_Toc419857555"/>
      <w:bookmarkStart w:id="5247" w:name="_Toc419875831"/>
      <w:bookmarkStart w:id="5248" w:name="_Toc420064387"/>
      <w:bookmarkStart w:id="5249" w:name="_Toc420069913"/>
      <w:bookmarkStart w:id="5250" w:name="_Toc419848219"/>
      <w:bookmarkStart w:id="5251" w:name="_Toc419851123"/>
      <w:bookmarkStart w:id="5252" w:name="_Toc419854027"/>
      <w:bookmarkStart w:id="5253" w:name="_Toc419857556"/>
      <w:bookmarkStart w:id="5254" w:name="_Toc419875832"/>
      <w:bookmarkStart w:id="5255" w:name="_Toc420064388"/>
      <w:bookmarkStart w:id="5256" w:name="_Toc420069914"/>
      <w:bookmarkStart w:id="5257" w:name="_Toc419848220"/>
      <w:bookmarkStart w:id="5258" w:name="_Toc419851124"/>
      <w:bookmarkStart w:id="5259" w:name="_Toc419854028"/>
      <w:bookmarkStart w:id="5260" w:name="_Toc419857557"/>
      <w:bookmarkStart w:id="5261" w:name="_Toc419875833"/>
      <w:bookmarkStart w:id="5262" w:name="_Toc420064389"/>
      <w:bookmarkStart w:id="5263" w:name="_Toc420069915"/>
      <w:bookmarkStart w:id="5264" w:name="_Toc419848222"/>
      <w:bookmarkStart w:id="5265" w:name="_Toc419851126"/>
      <w:bookmarkStart w:id="5266" w:name="_Toc419854030"/>
      <w:bookmarkStart w:id="5267" w:name="_Toc419857559"/>
      <w:bookmarkStart w:id="5268" w:name="_Toc419875835"/>
      <w:bookmarkStart w:id="5269" w:name="_Toc420064391"/>
      <w:bookmarkStart w:id="5270" w:name="_Toc420069917"/>
      <w:bookmarkStart w:id="5271" w:name="_Toc419848225"/>
      <w:bookmarkStart w:id="5272" w:name="_Toc419851129"/>
      <w:bookmarkStart w:id="5273" w:name="_Toc419854033"/>
      <w:bookmarkStart w:id="5274" w:name="_Toc419857562"/>
      <w:bookmarkStart w:id="5275" w:name="_Toc419875838"/>
      <w:bookmarkStart w:id="5276" w:name="_Toc420064394"/>
      <w:bookmarkStart w:id="5277" w:name="_Toc420069920"/>
      <w:bookmarkStart w:id="5278" w:name="_Toc419848226"/>
      <w:bookmarkStart w:id="5279" w:name="_Toc419851130"/>
      <w:bookmarkStart w:id="5280" w:name="_Toc419854034"/>
      <w:bookmarkStart w:id="5281" w:name="_Toc419857563"/>
      <w:bookmarkStart w:id="5282" w:name="_Toc419875839"/>
      <w:bookmarkStart w:id="5283" w:name="_Toc420064395"/>
      <w:bookmarkStart w:id="5284" w:name="_Toc420069921"/>
      <w:bookmarkStart w:id="5285" w:name="_Toc419848229"/>
      <w:bookmarkStart w:id="5286" w:name="_Toc419851133"/>
      <w:bookmarkStart w:id="5287" w:name="_Toc419854037"/>
      <w:bookmarkStart w:id="5288" w:name="_Toc419857566"/>
      <w:bookmarkStart w:id="5289" w:name="_Toc419875842"/>
      <w:bookmarkStart w:id="5290" w:name="_Toc420064398"/>
      <w:bookmarkStart w:id="5291" w:name="_Toc420069924"/>
      <w:bookmarkStart w:id="5292" w:name="_Toc419825722"/>
      <w:bookmarkStart w:id="5293" w:name="_Toc419828583"/>
      <w:bookmarkStart w:id="5294" w:name="_Toc419831191"/>
      <w:bookmarkStart w:id="5295" w:name="_Toc419833953"/>
      <w:bookmarkStart w:id="5296" w:name="_Toc419836736"/>
      <w:bookmarkStart w:id="5297" w:name="_Toc419839572"/>
      <w:bookmarkStart w:id="5298" w:name="_Toc419842452"/>
      <w:bookmarkStart w:id="5299" w:name="_Toc419845332"/>
      <w:bookmarkStart w:id="5300" w:name="_Toc419848236"/>
      <w:bookmarkStart w:id="5301" w:name="_Toc419851140"/>
      <w:bookmarkStart w:id="5302" w:name="_Toc419854044"/>
      <w:bookmarkStart w:id="5303" w:name="_Toc419857573"/>
      <w:bookmarkStart w:id="5304" w:name="_Toc419875849"/>
      <w:bookmarkStart w:id="5305" w:name="_Toc420064405"/>
      <w:bookmarkStart w:id="5306" w:name="_Toc420069931"/>
      <w:bookmarkStart w:id="5307" w:name="_Toc419825724"/>
      <w:bookmarkStart w:id="5308" w:name="_Toc419828585"/>
      <w:bookmarkStart w:id="5309" w:name="_Toc419831193"/>
      <w:bookmarkStart w:id="5310" w:name="_Toc419833955"/>
      <w:bookmarkStart w:id="5311" w:name="_Toc419836738"/>
      <w:bookmarkStart w:id="5312" w:name="_Toc419839574"/>
      <w:bookmarkStart w:id="5313" w:name="_Toc419842454"/>
      <w:bookmarkStart w:id="5314" w:name="_Toc419845334"/>
      <w:bookmarkStart w:id="5315" w:name="_Toc419848238"/>
      <w:bookmarkStart w:id="5316" w:name="_Toc419851142"/>
      <w:bookmarkStart w:id="5317" w:name="_Toc419854046"/>
      <w:bookmarkStart w:id="5318" w:name="_Toc419857575"/>
      <w:bookmarkStart w:id="5319" w:name="_Toc419875851"/>
      <w:bookmarkStart w:id="5320" w:name="_Toc420064407"/>
      <w:bookmarkStart w:id="5321" w:name="_Toc420069933"/>
      <w:bookmarkStart w:id="5322" w:name="_Toc419825727"/>
      <w:bookmarkStart w:id="5323" w:name="_Toc419828588"/>
      <w:bookmarkStart w:id="5324" w:name="_Toc419831196"/>
      <w:bookmarkStart w:id="5325" w:name="_Toc419833958"/>
      <w:bookmarkStart w:id="5326" w:name="_Toc419836741"/>
      <w:bookmarkStart w:id="5327" w:name="_Toc419839577"/>
      <w:bookmarkStart w:id="5328" w:name="_Toc419842457"/>
      <w:bookmarkStart w:id="5329" w:name="_Toc419845337"/>
      <w:bookmarkStart w:id="5330" w:name="_Toc419848241"/>
      <w:bookmarkStart w:id="5331" w:name="_Toc419851145"/>
      <w:bookmarkStart w:id="5332" w:name="_Toc419854049"/>
      <w:bookmarkStart w:id="5333" w:name="_Toc419857578"/>
      <w:bookmarkStart w:id="5334" w:name="_Toc419875854"/>
      <w:bookmarkStart w:id="5335" w:name="_Toc420064410"/>
      <w:bookmarkStart w:id="5336" w:name="_Toc420069936"/>
      <w:bookmarkStart w:id="5337" w:name="_Toc419825730"/>
      <w:bookmarkStart w:id="5338" w:name="_Toc419828591"/>
      <w:bookmarkStart w:id="5339" w:name="_Toc419831199"/>
      <w:bookmarkStart w:id="5340" w:name="_Toc419833961"/>
      <w:bookmarkStart w:id="5341" w:name="_Toc419836744"/>
      <w:bookmarkStart w:id="5342" w:name="_Toc419839580"/>
      <w:bookmarkStart w:id="5343" w:name="_Toc419842460"/>
      <w:bookmarkStart w:id="5344" w:name="_Toc419845340"/>
      <w:bookmarkStart w:id="5345" w:name="_Toc419848244"/>
      <w:bookmarkStart w:id="5346" w:name="_Toc419851148"/>
      <w:bookmarkStart w:id="5347" w:name="_Toc419854052"/>
      <w:bookmarkStart w:id="5348" w:name="_Toc419857581"/>
      <w:bookmarkStart w:id="5349" w:name="_Toc419875857"/>
      <w:bookmarkStart w:id="5350" w:name="_Toc420064413"/>
      <w:bookmarkStart w:id="5351" w:name="_Toc420069939"/>
      <w:bookmarkStart w:id="5352" w:name="_Toc419857584"/>
      <w:bookmarkStart w:id="5353" w:name="_Toc419875860"/>
      <w:bookmarkStart w:id="5354" w:name="_Toc420064416"/>
      <w:bookmarkStart w:id="5355" w:name="_Toc420069942"/>
      <w:bookmarkStart w:id="5356" w:name="_Toc419857587"/>
      <w:bookmarkStart w:id="5357" w:name="_Toc419875863"/>
      <w:bookmarkStart w:id="5358" w:name="_Toc420064419"/>
      <w:bookmarkStart w:id="5359" w:name="_Toc420069945"/>
      <w:bookmarkStart w:id="5360" w:name="_Toc419857588"/>
      <w:bookmarkStart w:id="5361" w:name="_Toc419875864"/>
      <w:bookmarkStart w:id="5362" w:name="_Toc420064420"/>
      <w:bookmarkStart w:id="5363" w:name="_Toc420069946"/>
      <w:bookmarkStart w:id="5364" w:name="_Toc419857589"/>
      <w:bookmarkStart w:id="5365" w:name="_Toc419875865"/>
      <w:bookmarkStart w:id="5366" w:name="_Toc420064421"/>
      <w:bookmarkStart w:id="5367" w:name="_Toc420069947"/>
      <w:bookmarkStart w:id="5368" w:name="_Toc419857590"/>
      <w:bookmarkStart w:id="5369" w:name="_Toc419875866"/>
      <w:bookmarkStart w:id="5370" w:name="_Toc420064422"/>
      <w:bookmarkStart w:id="5371" w:name="_Toc420069948"/>
      <w:bookmarkStart w:id="5372" w:name="_Toc419857591"/>
      <w:bookmarkStart w:id="5373" w:name="_Toc419875867"/>
      <w:bookmarkStart w:id="5374" w:name="_Toc420064423"/>
      <w:bookmarkStart w:id="5375" w:name="_Toc420069949"/>
      <w:bookmarkStart w:id="5376" w:name="_Toc419857592"/>
      <w:bookmarkStart w:id="5377" w:name="_Toc419875868"/>
      <w:bookmarkStart w:id="5378" w:name="_Toc420064424"/>
      <w:bookmarkStart w:id="5379" w:name="_Toc420069950"/>
      <w:bookmarkStart w:id="5380" w:name="_Toc419857594"/>
      <w:bookmarkStart w:id="5381" w:name="_Toc419875870"/>
      <w:bookmarkStart w:id="5382" w:name="_Toc420064426"/>
      <w:bookmarkStart w:id="5383" w:name="_Toc420069952"/>
      <w:bookmarkStart w:id="5384" w:name="_Toc419857597"/>
      <w:bookmarkStart w:id="5385" w:name="_Toc419875873"/>
      <w:bookmarkStart w:id="5386" w:name="_Toc420064429"/>
      <w:bookmarkStart w:id="5387" w:name="_Toc420069955"/>
      <w:bookmarkStart w:id="5388" w:name="_Toc419857599"/>
      <w:bookmarkStart w:id="5389" w:name="_Toc419875875"/>
      <w:bookmarkStart w:id="5390" w:name="_Toc420064431"/>
      <w:bookmarkStart w:id="5391" w:name="_Toc420069957"/>
      <w:bookmarkStart w:id="5392" w:name="_Toc419857600"/>
      <w:bookmarkStart w:id="5393" w:name="_Toc419875876"/>
      <w:bookmarkStart w:id="5394" w:name="_Toc420064432"/>
      <w:bookmarkStart w:id="5395" w:name="_Toc420069958"/>
      <w:bookmarkStart w:id="5396" w:name="_Toc419857601"/>
      <w:bookmarkStart w:id="5397" w:name="_Toc419875877"/>
      <w:bookmarkStart w:id="5398" w:name="_Toc420064433"/>
      <w:bookmarkStart w:id="5399" w:name="_Toc420069959"/>
      <w:bookmarkStart w:id="5400" w:name="_Toc419857604"/>
      <w:bookmarkStart w:id="5401" w:name="_Toc419875880"/>
      <w:bookmarkStart w:id="5402" w:name="_Toc420064436"/>
      <w:bookmarkStart w:id="5403" w:name="_Toc420069962"/>
      <w:bookmarkStart w:id="5404" w:name="_Toc419857607"/>
      <w:bookmarkStart w:id="5405" w:name="_Toc419875883"/>
      <w:bookmarkStart w:id="5406" w:name="_Toc420064439"/>
      <w:bookmarkStart w:id="5407" w:name="_Toc420069965"/>
      <w:bookmarkStart w:id="5408" w:name="_Toc419857614"/>
      <w:bookmarkStart w:id="5409" w:name="_Toc419875890"/>
      <w:bookmarkStart w:id="5410" w:name="_Toc420064446"/>
      <w:bookmarkStart w:id="5411" w:name="_Toc420069972"/>
      <w:bookmarkStart w:id="5412" w:name="_Toc419857615"/>
      <w:bookmarkStart w:id="5413" w:name="_Toc419875891"/>
      <w:bookmarkStart w:id="5414" w:name="_Toc420064447"/>
      <w:bookmarkStart w:id="5415" w:name="_Toc420069973"/>
      <w:bookmarkStart w:id="5416" w:name="_Toc419857616"/>
      <w:bookmarkStart w:id="5417" w:name="_Toc419875892"/>
      <w:bookmarkStart w:id="5418" w:name="_Toc420064448"/>
      <w:bookmarkStart w:id="5419" w:name="_Toc420069974"/>
      <w:bookmarkStart w:id="5420" w:name="_Toc419857618"/>
      <w:bookmarkStart w:id="5421" w:name="_Toc419875894"/>
      <w:bookmarkStart w:id="5422" w:name="_Toc420064450"/>
      <w:bookmarkStart w:id="5423" w:name="_Toc420069976"/>
      <w:bookmarkStart w:id="5424" w:name="_Toc419857619"/>
      <w:bookmarkStart w:id="5425" w:name="_Toc419875895"/>
      <w:bookmarkStart w:id="5426" w:name="_Toc420064451"/>
      <w:bookmarkStart w:id="5427" w:name="_Toc420069977"/>
      <w:bookmarkStart w:id="5428" w:name="_Toc419857621"/>
      <w:bookmarkStart w:id="5429" w:name="_Toc419875897"/>
      <w:bookmarkStart w:id="5430" w:name="_Toc420064453"/>
      <w:bookmarkStart w:id="5431" w:name="_Toc420069979"/>
      <w:bookmarkStart w:id="5432" w:name="_Toc419857623"/>
      <w:bookmarkStart w:id="5433" w:name="_Toc419875899"/>
      <w:bookmarkStart w:id="5434" w:name="_Toc420064455"/>
      <w:bookmarkStart w:id="5435" w:name="_Toc420069981"/>
      <w:bookmarkStart w:id="5436" w:name="_Toc419857625"/>
      <w:bookmarkStart w:id="5437" w:name="_Toc419875901"/>
      <w:bookmarkStart w:id="5438" w:name="_Toc420064457"/>
      <w:bookmarkStart w:id="5439" w:name="_Toc420069983"/>
      <w:bookmarkStart w:id="5440" w:name="_Toc419857626"/>
      <w:bookmarkStart w:id="5441" w:name="_Toc419875902"/>
      <w:bookmarkStart w:id="5442" w:name="_Toc420064458"/>
      <w:bookmarkStart w:id="5443" w:name="_Toc420069984"/>
      <w:bookmarkStart w:id="5444" w:name="_Toc419857627"/>
      <w:bookmarkStart w:id="5445" w:name="_Toc419875903"/>
      <w:bookmarkStart w:id="5446" w:name="_Toc420064459"/>
      <w:bookmarkStart w:id="5447" w:name="_Toc420069985"/>
      <w:bookmarkStart w:id="5448" w:name="_Toc419857629"/>
      <w:bookmarkStart w:id="5449" w:name="_Toc419875905"/>
      <w:bookmarkStart w:id="5450" w:name="_Toc420064461"/>
      <w:bookmarkStart w:id="5451" w:name="_Toc420069987"/>
      <w:bookmarkStart w:id="5452" w:name="_Toc419857630"/>
      <w:bookmarkStart w:id="5453" w:name="_Toc419875906"/>
      <w:bookmarkStart w:id="5454" w:name="_Toc420064462"/>
      <w:bookmarkStart w:id="5455" w:name="_Toc420069988"/>
      <w:bookmarkStart w:id="5456" w:name="_Toc419857631"/>
      <w:bookmarkStart w:id="5457" w:name="_Toc419875907"/>
      <w:bookmarkStart w:id="5458" w:name="_Toc420064463"/>
      <w:bookmarkStart w:id="5459" w:name="_Toc420069989"/>
      <w:bookmarkStart w:id="5460" w:name="_Toc419857632"/>
      <w:bookmarkStart w:id="5461" w:name="_Toc419875908"/>
      <w:bookmarkStart w:id="5462" w:name="_Toc420064464"/>
      <w:bookmarkStart w:id="5463" w:name="_Toc420069990"/>
      <w:bookmarkStart w:id="5464" w:name="_Toc419857635"/>
      <w:bookmarkStart w:id="5465" w:name="_Toc419875911"/>
      <w:bookmarkStart w:id="5466" w:name="_Toc420064467"/>
      <w:bookmarkStart w:id="5467" w:name="_Toc420069993"/>
      <w:bookmarkStart w:id="5468" w:name="_Toc419857637"/>
      <w:bookmarkStart w:id="5469" w:name="_Toc419875913"/>
      <w:bookmarkStart w:id="5470" w:name="_Toc420064469"/>
      <w:bookmarkStart w:id="5471" w:name="_Toc420069995"/>
      <w:bookmarkStart w:id="5472" w:name="_Toc419825743"/>
      <w:bookmarkStart w:id="5473" w:name="_Toc419828604"/>
      <w:bookmarkStart w:id="5474" w:name="_Toc419831212"/>
      <w:bookmarkStart w:id="5475" w:name="_Toc419833974"/>
      <w:bookmarkStart w:id="5476" w:name="_Toc419836757"/>
      <w:bookmarkStart w:id="5477" w:name="_Toc419839593"/>
      <w:bookmarkStart w:id="5478" w:name="_Toc419842473"/>
      <w:bookmarkStart w:id="5479" w:name="_Toc419845375"/>
      <w:bookmarkStart w:id="5480" w:name="_Toc419848279"/>
      <w:bookmarkStart w:id="5481" w:name="_Toc419851183"/>
      <w:bookmarkStart w:id="5482" w:name="_Toc419854087"/>
      <w:bookmarkStart w:id="5483" w:name="_Toc419857638"/>
      <w:bookmarkStart w:id="5484" w:name="_Toc419875914"/>
      <w:bookmarkStart w:id="5485" w:name="_Toc420064470"/>
      <w:bookmarkStart w:id="5486" w:name="_Toc420069996"/>
      <w:bookmarkStart w:id="5487" w:name="_Toc419825744"/>
      <w:bookmarkStart w:id="5488" w:name="_Toc419828605"/>
      <w:bookmarkStart w:id="5489" w:name="_Toc419831213"/>
      <w:bookmarkStart w:id="5490" w:name="_Toc419833975"/>
      <w:bookmarkStart w:id="5491" w:name="_Toc419836758"/>
      <w:bookmarkStart w:id="5492" w:name="_Toc419839594"/>
      <w:bookmarkStart w:id="5493" w:name="_Toc419842474"/>
      <w:bookmarkStart w:id="5494" w:name="_Toc419845376"/>
      <w:bookmarkStart w:id="5495" w:name="_Toc419848280"/>
      <w:bookmarkStart w:id="5496" w:name="_Toc419851184"/>
      <w:bookmarkStart w:id="5497" w:name="_Toc419854088"/>
      <w:bookmarkStart w:id="5498" w:name="_Toc419857639"/>
      <w:bookmarkStart w:id="5499" w:name="_Toc419875915"/>
      <w:bookmarkStart w:id="5500" w:name="_Toc420064471"/>
      <w:bookmarkStart w:id="5501" w:name="_Toc420069997"/>
      <w:bookmarkStart w:id="5502" w:name="_Toc419825745"/>
      <w:bookmarkStart w:id="5503" w:name="_Toc419828606"/>
      <w:bookmarkStart w:id="5504" w:name="_Toc419831214"/>
      <w:bookmarkStart w:id="5505" w:name="_Toc419833976"/>
      <w:bookmarkStart w:id="5506" w:name="_Toc419836759"/>
      <w:bookmarkStart w:id="5507" w:name="_Toc419839595"/>
      <w:bookmarkStart w:id="5508" w:name="_Toc419842475"/>
      <w:bookmarkStart w:id="5509" w:name="_Toc419845377"/>
      <w:bookmarkStart w:id="5510" w:name="_Toc419848281"/>
      <w:bookmarkStart w:id="5511" w:name="_Toc419851185"/>
      <w:bookmarkStart w:id="5512" w:name="_Toc419854089"/>
      <w:bookmarkStart w:id="5513" w:name="_Toc419857640"/>
      <w:bookmarkStart w:id="5514" w:name="_Toc419875916"/>
      <w:bookmarkStart w:id="5515" w:name="_Toc420064472"/>
      <w:bookmarkStart w:id="5516" w:name="_Toc420069998"/>
      <w:bookmarkStart w:id="5517" w:name="_Toc419825746"/>
      <w:bookmarkStart w:id="5518" w:name="_Toc419828607"/>
      <w:bookmarkStart w:id="5519" w:name="_Toc419831215"/>
      <w:bookmarkStart w:id="5520" w:name="_Toc419833977"/>
      <w:bookmarkStart w:id="5521" w:name="_Toc419836760"/>
      <w:bookmarkStart w:id="5522" w:name="_Toc419839596"/>
      <w:bookmarkStart w:id="5523" w:name="_Toc419842476"/>
      <w:bookmarkStart w:id="5524" w:name="_Toc419845378"/>
      <w:bookmarkStart w:id="5525" w:name="_Toc419848282"/>
      <w:bookmarkStart w:id="5526" w:name="_Toc419851186"/>
      <w:bookmarkStart w:id="5527" w:name="_Toc419854090"/>
      <w:bookmarkStart w:id="5528" w:name="_Toc419857641"/>
      <w:bookmarkStart w:id="5529" w:name="_Toc419875917"/>
      <w:bookmarkStart w:id="5530" w:name="_Toc420064473"/>
      <w:bookmarkStart w:id="5531" w:name="_Toc420069999"/>
      <w:bookmarkStart w:id="5532" w:name="_Toc419825747"/>
      <w:bookmarkStart w:id="5533" w:name="_Toc419828608"/>
      <w:bookmarkStart w:id="5534" w:name="_Toc419831216"/>
      <w:bookmarkStart w:id="5535" w:name="_Toc419833978"/>
      <w:bookmarkStart w:id="5536" w:name="_Toc419836761"/>
      <w:bookmarkStart w:id="5537" w:name="_Toc419839597"/>
      <w:bookmarkStart w:id="5538" w:name="_Toc419842477"/>
      <w:bookmarkStart w:id="5539" w:name="_Toc419845379"/>
      <w:bookmarkStart w:id="5540" w:name="_Toc419848283"/>
      <w:bookmarkStart w:id="5541" w:name="_Toc419851187"/>
      <w:bookmarkStart w:id="5542" w:name="_Toc419854091"/>
      <w:bookmarkStart w:id="5543" w:name="_Toc419857642"/>
      <w:bookmarkStart w:id="5544" w:name="_Toc419875918"/>
      <w:bookmarkStart w:id="5545" w:name="_Toc420064474"/>
      <w:bookmarkStart w:id="5546" w:name="_Toc420070000"/>
      <w:bookmarkStart w:id="5547" w:name="_Toc419825748"/>
      <w:bookmarkStart w:id="5548" w:name="_Toc419828609"/>
      <w:bookmarkStart w:id="5549" w:name="_Toc419831217"/>
      <w:bookmarkStart w:id="5550" w:name="_Toc419833979"/>
      <w:bookmarkStart w:id="5551" w:name="_Toc419836762"/>
      <w:bookmarkStart w:id="5552" w:name="_Toc419839598"/>
      <w:bookmarkStart w:id="5553" w:name="_Toc419842478"/>
      <w:bookmarkStart w:id="5554" w:name="_Toc419845380"/>
      <w:bookmarkStart w:id="5555" w:name="_Toc419848284"/>
      <w:bookmarkStart w:id="5556" w:name="_Toc419851188"/>
      <w:bookmarkStart w:id="5557" w:name="_Toc419854092"/>
      <w:bookmarkStart w:id="5558" w:name="_Toc419857643"/>
      <w:bookmarkStart w:id="5559" w:name="_Toc419875919"/>
      <w:bookmarkStart w:id="5560" w:name="_Toc420064475"/>
      <w:bookmarkStart w:id="5561" w:name="_Toc420070001"/>
      <w:bookmarkStart w:id="5562" w:name="_Toc419825749"/>
      <w:bookmarkStart w:id="5563" w:name="_Toc419828610"/>
      <w:bookmarkStart w:id="5564" w:name="_Toc419831218"/>
      <w:bookmarkStart w:id="5565" w:name="_Toc419833980"/>
      <w:bookmarkStart w:id="5566" w:name="_Toc419836763"/>
      <w:bookmarkStart w:id="5567" w:name="_Toc419839599"/>
      <w:bookmarkStart w:id="5568" w:name="_Toc419842479"/>
      <w:bookmarkStart w:id="5569" w:name="_Toc419845381"/>
      <w:bookmarkStart w:id="5570" w:name="_Toc419848285"/>
      <w:bookmarkStart w:id="5571" w:name="_Toc419851189"/>
      <w:bookmarkStart w:id="5572" w:name="_Toc419854093"/>
      <w:bookmarkStart w:id="5573" w:name="_Toc419857644"/>
      <w:bookmarkStart w:id="5574" w:name="_Toc419875920"/>
      <w:bookmarkStart w:id="5575" w:name="_Toc420064476"/>
      <w:bookmarkStart w:id="5576" w:name="_Toc420070002"/>
      <w:bookmarkStart w:id="5577" w:name="_Toc419825750"/>
      <w:bookmarkStart w:id="5578" w:name="_Toc419828611"/>
      <w:bookmarkStart w:id="5579" w:name="_Toc419831219"/>
      <w:bookmarkStart w:id="5580" w:name="_Toc419833981"/>
      <w:bookmarkStart w:id="5581" w:name="_Toc419836764"/>
      <w:bookmarkStart w:id="5582" w:name="_Toc419839600"/>
      <w:bookmarkStart w:id="5583" w:name="_Toc419842480"/>
      <w:bookmarkStart w:id="5584" w:name="_Toc419845382"/>
      <w:bookmarkStart w:id="5585" w:name="_Toc419848286"/>
      <w:bookmarkStart w:id="5586" w:name="_Toc419851190"/>
      <w:bookmarkStart w:id="5587" w:name="_Toc419854094"/>
      <w:bookmarkStart w:id="5588" w:name="_Toc419857645"/>
      <w:bookmarkStart w:id="5589" w:name="_Toc419875921"/>
      <w:bookmarkStart w:id="5590" w:name="_Toc420064477"/>
      <w:bookmarkStart w:id="5591" w:name="_Toc420070003"/>
      <w:bookmarkStart w:id="5592" w:name="_Toc419825753"/>
      <w:bookmarkStart w:id="5593" w:name="_Toc419828614"/>
      <w:bookmarkStart w:id="5594" w:name="_Toc419831222"/>
      <w:bookmarkStart w:id="5595" w:name="_Toc419833984"/>
      <w:bookmarkStart w:id="5596" w:name="_Toc419836767"/>
      <w:bookmarkStart w:id="5597" w:name="_Toc419839603"/>
      <w:bookmarkStart w:id="5598" w:name="_Toc419842483"/>
      <w:bookmarkStart w:id="5599" w:name="_Toc419845385"/>
      <w:bookmarkStart w:id="5600" w:name="_Toc419848289"/>
      <w:bookmarkStart w:id="5601" w:name="_Toc419851193"/>
      <w:bookmarkStart w:id="5602" w:name="_Toc419854097"/>
      <w:bookmarkStart w:id="5603" w:name="_Toc419857648"/>
      <w:bookmarkStart w:id="5604" w:name="_Toc419875924"/>
      <w:bookmarkStart w:id="5605" w:name="_Toc420064480"/>
      <w:bookmarkStart w:id="5606" w:name="_Toc420070006"/>
      <w:bookmarkStart w:id="5607" w:name="_Toc419825756"/>
      <w:bookmarkStart w:id="5608" w:name="_Toc419828617"/>
      <w:bookmarkStart w:id="5609" w:name="_Toc419831225"/>
      <w:bookmarkStart w:id="5610" w:name="_Toc419833987"/>
      <w:bookmarkStart w:id="5611" w:name="_Toc419836770"/>
      <w:bookmarkStart w:id="5612" w:name="_Toc419839606"/>
      <w:bookmarkStart w:id="5613" w:name="_Toc419842486"/>
      <w:bookmarkStart w:id="5614" w:name="_Toc419845388"/>
      <w:bookmarkStart w:id="5615" w:name="_Toc419848292"/>
      <w:bookmarkStart w:id="5616" w:name="_Toc419851196"/>
      <w:bookmarkStart w:id="5617" w:name="_Toc419854100"/>
      <w:bookmarkStart w:id="5618" w:name="_Toc419857651"/>
      <w:bookmarkStart w:id="5619" w:name="_Toc419875927"/>
      <w:bookmarkStart w:id="5620" w:name="_Toc420064483"/>
      <w:bookmarkStart w:id="5621" w:name="_Toc420070009"/>
      <w:bookmarkStart w:id="5622" w:name="_Toc419857655"/>
      <w:bookmarkStart w:id="5623" w:name="_Toc419875931"/>
      <w:bookmarkStart w:id="5624" w:name="_Toc420064487"/>
      <w:bookmarkStart w:id="5625" w:name="_Toc420070013"/>
      <w:bookmarkStart w:id="5626" w:name="_Toc419857658"/>
      <w:bookmarkStart w:id="5627" w:name="_Toc419875934"/>
      <w:bookmarkStart w:id="5628" w:name="_Toc420064490"/>
      <w:bookmarkStart w:id="5629" w:name="_Toc420070016"/>
      <w:bookmarkStart w:id="5630" w:name="_Toc419857672"/>
      <w:bookmarkStart w:id="5631" w:name="_Toc419875948"/>
      <w:bookmarkStart w:id="5632" w:name="_Toc420064504"/>
      <w:bookmarkStart w:id="5633" w:name="_Toc420070030"/>
      <w:bookmarkStart w:id="5634" w:name="_Toc419857673"/>
      <w:bookmarkStart w:id="5635" w:name="_Toc419875949"/>
      <w:bookmarkStart w:id="5636" w:name="_Toc420064505"/>
      <w:bookmarkStart w:id="5637" w:name="_Toc420070031"/>
      <w:bookmarkStart w:id="5638" w:name="_Toc419857674"/>
      <w:bookmarkStart w:id="5639" w:name="_Toc419875950"/>
      <w:bookmarkStart w:id="5640" w:name="_Toc420064506"/>
      <w:bookmarkStart w:id="5641" w:name="_Toc420070032"/>
      <w:bookmarkStart w:id="5642" w:name="_Toc419857675"/>
      <w:bookmarkStart w:id="5643" w:name="_Toc419875951"/>
      <w:bookmarkStart w:id="5644" w:name="_Toc420064507"/>
      <w:bookmarkStart w:id="5645" w:name="_Toc420070033"/>
      <w:bookmarkStart w:id="5646" w:name="_Toc419857676"/>
      <w:bookmarkStart w:id="5647" w:name="_Toc419875952"/>
      <w:bookmarkStart w:id="5648" w:name="_Toc420064508"/>
      <w:bookmarkStart w:id="5649" w:name="_Toc420070034"/>
      <w:bookmarkStart w:id="5650" w:name="_Toc419857680"/>
      <w:bookmarkStart w:id="5651" w:name="_Toc419875956"/>
      <w:bookmarkStart w:id="5652" w:name="_Toc420064512"/>
      <w:bookmarkStart w:id="5653" w:name="_Toc420070038"/>
      <w:bookmarkStart w:id="5654" w:name="_Toc419857685"/>
      <w:bookmarkStart w:id="5655" w:name="_Toc419875961"/>
      <w:bookmarkStart w:id="5656" w:name="_Toc420064517"/>
      <w:bookmarkStart w:id="5657" w:name="_Toc420070043"/>
      <w:bookmarkStart w:id="5658" w:name="_Toc419857686"/>
      <w:bookmarkStart w:id="5659" w:name="_Toc419875962"/>
      <w:bookmarkStart w:id="5660" w:name="_Toc420064518"/>
      <w:bookmarkStart w:id="5661" w:name="_Toc420070044"/>
      <w:bookmarkStart w:id="5662" w:name="_Toc419857687"/>
      <w:bookmarkStart w:id="5663" w:name="_Toc419875963"/>
      <w:bookmarkStart w:id="5664" w:name="_Toc420064519"/>
      <w:bookmarkStart w:id="5665" w:name="_Toc420070045"/>
      <w:bookmarkStart w:id="5666" w:name="_Toc419857689"/>
      <w:bookmarkStart w:id="5667" w:name="_Toc419875965"/>
      <w:bookmarkStart w:id="5668" w:name="_Toc420064521"/>
      <w:bookmarkStart w:id="5669" w:name="_Toc420070047"/>
      <w:bookmarkStart w:id="5670" w:name="_Toc419857691"/>
      <w:bookmarkStart w:id="5671" w:name="_Toc419875967"/>
      <w:bookmarkStart w:id="5672" w:name="_Toc420064523"/>
      <w:bookmarkStart w:id="5673" w:name="_Toc420070049"/>
      <w:bookmarkStart w:id="5674" w:name="_Toc419857692"/>
      <w:bookmarkStart w:id="5675" w:name="_Toc419875968"/>
      <w:bookmarkStart w:id="5676" w:name="_Toc420064524"/>
      <w:bookmarkStart w:id="5677" w:name="_Toc420070050"/>
      <w:bookmarkStart w:id="5678" w:name="_Toc419857694"/>
      <w:bookmarkStart w:id="5679" w:name="_Toc419875970"/>
      <w:bookmarkStart w:id="5680" w:name="_Toc420064526"/>
      <w:bookmarkStart w:id="5681" w:name="_Toc420070052"/>
      <w:bookmarkStart w:id="5682" w:name="_Toc419857695"/>
      <w:bookmarkStart w:id="5683" w:name="_Toc419875971"/>
      <w:bookmarkStart w:id="5684" w:name="_Toc420064527"/>
      <w:bookmarkStart w:id="5685" w:name="_Toc420070053"/>
      <w:bookmarkStart w:id="5686" w:name="_Toc419857697"/>
      <w:bookmarkStart w:id="5687" w:name="_Toc419875973"/>
      <w:bookmarkStart w:id="5688" w:name="_Toc420064529"/>
      <w:bookmarkStart w:id="5689" w:name="_Toc420070055"/>
      <w:bookmarkStart w:id="5690" w:name="_Toc419857701"/>
      <w:bookmarkStart w:id="5691" w:name="_Toc419875977"/>
      <w:bookmarkStart w:id="5692" w:name="_Toc420064533"/>
      <w:bookmarkStart w:id="5693" w:name="_Toc420070059"/>
      <w:bookmarkStart w:id="5694" w:name="_Toc419857702"/>
      <w:bookmarkStart w:id="5695" w:name="_Toc419875978"/>
      <w:bookmarkStart w:id="5696" w:name="_Toc420064534"/>
      <w:bookmarkStart w:id="5697" w:name="_Toc420070060"/>
      <w:bookmarkStart w:id="5698" w:name="_Toc419857703"/>
      <w:bookmarkStart w:id="5699" w:name="_Toc419875979"/>
      <w:bookmarkStart w:id="5700" w:name="_Toc420064535"/>
      <w:bookmarkStart w:id="5701" w:name="_Toc420070061"/>
      <w:bookmarkStart w:id="5702" w:name="_Toc419857705"/>
      <w:bookmarkStart w:id="5703" w:name="_Toc419875981"/>
      <w:bookmarkStart w:id="5704" w:name="_Toc420064537"/>
      <w:bookmarkStart w:id="5705" w:name="_Toc420070063"/>
      <w:bookmarkStart w:id="5706" w:name="_Toc419857706"/>
      <w:bookmarkStart w:id="5707" w:name="_Toc419875982"/>
      <w:bookmarkStart w:id="5708" w:name="_Toc420064538"/>
      <w:bookmarkStart w:id="5709" w:name="_Toc420070064"/>
      <w:bookmarkStart w:id="5710" w:name="_Toc419857707"/>
      <w:bookmarkStart w:id="5711" w:name="_Toc419875983"/>
      <w:bookmarkStart w:id="5712" w:name="_Toc420064539"/>
      <w:bookmarkStart w:id="5713" w:name="_Toc420070065"/>
      <w:bookmarkStart w:id="5714" w:name="_Toc419857709"/>
      <w:bookmarkStart w:id="5715" w:name="_Toc419875985"/>
      <w:bookmarkStart w:id="5716" w:name="_Toc420064541"/>
      <w:bookmarkStart w:id="5717" w:name="_Toc420070067"/>
      <w:bookmarkStart w:id="5718" w:name="_Toc419857710"/>
      <w:bookmarkStart w:id="5719" w:name="_Toc419875986"/>
      <w:bookmarkStart w:id="5720" w:name="_Toc420064542"/>
      <w:bookmarkStart w:id="5721" w:name="_Toc420070068"/>
      <w:bookmarkStart w:id="5722" w:name="_Toc419857711"/>
      <w:bookmarkStart w:id="5723" w:name="_Toc419875987"/>
      <w:bookmarkStart w:id="5724" w:name="_Toc420064543"/>
      <w:bookmarkStart w:id="5725" w:name="_Toc420070069"/>
      <w:bookmarkStart w:id="5726" w:name="_Toc419857712"/>
      <w:bookmarkStart w:id="5727" w:name="_Toc419875988"/>
      <w:bookmarkStart w:id="5728" w:name="_Toc420064544"/>
      <w:bookmarkStart w:id="5729" w:name="_Toc420070070"/>
      <w:bookmarkStart w:id="5730" w:name="_Toc419857713"/>
      <w:bookmarkStart w:id="5731" w:name="_Toc419875989"/>
      <w:bookmarkStart w:id="5732" w:name="_Toc420064545"/>
      <w:bookmarkStart w:id="5733" w:name="_Toc420070071"/>
      <w:bookmarkStart w:id="5734" w:name="_Toc419825769"/>
      <w:bookmarkStart w:id="5735" w:name="_Toc419828630"/>
      <w:bookmarkStart w:id="5736" w:name="_Toc419831238"/>
      <w:bookmarkStart w:id="5737" w:name="_Toc419834000"/>
      <w:bookmarkStart w:id="5738" w:name="_Toc419836783"/>
      <w:bookmarkStart w:id="5739" w:name="_Toc419839619"/>
      <w:bookmarkStart w:id="5740" w:name="_Toc419842499"/>
      <w:bookmarkStart w:id="5741" w:name="_Toc419845401"/>
      <w:bookmarkStart w:id="5742" w:name="_Toc419848305"/>
      <w:bookmarkStart w:id="5743" w:name="_Toc419851209"/>
      <w:bookmarkStart w:id="5744" w:name="_Toc419854113"/>
      <w:bookmarkStart w:id="5745" w:name="_Toc419857717"/>
      <w:bookmarkStart w:id="5746" w:name="_Toc419875993"/>
      <w:bookmarkStart w:id="5747" w:name="_Toc420064549"/>
      <w:bookmarkStart w:id="5748" w:name="_Toc420070075"/>
      <w:bookmarkStart w:id="5749" w:name="_Toc419825773"/>
      <w:bookmarkStart w:id="5750" w:name="_Toc419828634"/>
      <w:bookmarkStart w:id="5751" w:name="_Toc419831242"/>
      <w:bookmarkStart w:id="5752" w:name="_Toc419834004"/>
      <w:bookmarkStart w:id="5753" w:name="_Toc419836787"/>
      <w:bookmarkStart w:id="5754" w:name="_Toc419839623"/>
      <w:bookmarkStart w:id="5755" w:name="_Toc419842503"/>
      <w:bookmarkStart w:id="5756" w:name="_Toc419845405"/>
      <w:bookmarkStart w:id="5757" w:name="_Toc419848309"/>
      <w:bookmarkStart w:id="5758" w:name="_Toc419851213"/>
      <w:bookmarkStart w:id="5759" w:name="_Toc419854117"/>
      <w:bookmarkStart w:id="5760" w:name="_Toc419857721"/>
      <w:bookmarkStart w:id="5761" w:name="_Toc419875997"/>
      <w:bookmarkStart w:id="5762" w:name="_Toc420064553"/>
      <w:bookmarkStart w:id="5763" w:name="_Toc420070079"/>
      <w:bookmarkStart w:id="5764" w:name="_Toc419825778"/>
      <w:bookmarkStart w:id="5765" w:name="_Toc419828639"/>
      <w:bookmarkStart w:id="5766" w:name="_Toc419831247"/>
      <w:bookmarkStart w:id="5767" w:name="_Toc419834009"/>
      <w:bookmarkStart w:id="5768" w:name="_Toc419836792"/>
      <w:bookmarkStart w:id="5769" w:name="_Toc419839628"/>
      <w:bookmarkStart w:id="5770" w:name="_Toc419842508"/>
      <w:bookmarkStart w:id="5771" w:name="_Toc419845410"/>
      <w:bookmarkStart w:id="5772" w:name="_Toc419848314"/>
      <w:bookmarkStart w:id="5773" w:name="_Toc419851218"/>
      <w:bookmarkStart w:id="5774" w:name="_Toc419854122"/>
      <w:bookmarkStart w:id="5775" w:name="_Toc419857726"/>
      <w:bookmarkStart w:id="5776" w:name="_Toc419876002"/>
      <w:bookmarkStart w:id="5777" w:name="_Toc420064558"/>
      <w:bookmarkStart w:id="5778" w:name="_Toc420070084"/>
      <w:bookmarkStart w:id="5779" w:name="_Toc419825779"/>
      <w:bookmarkStart w:id="5780" w:name="_Toc419828640"/>
      <w:bookmarkStart w:id="5781" w:name="_Toc419831248"/>
      <w:bookmarkStart w:id="5782" w:name="_Toc419834010"/>
      <w:bookmarkStart w:id="5783" w:name="_Toc419836793"/>
      <w:bookmarkStart w:id="5784" w:name="_Toc419839629"/>
      <w:bookmarkStart w:id="5785" w:name="_Toc419842509"/>
      <w:bookmarkStart w:id="5786" w:name="_Toc419845411"/>
      <w:bookmarkStart w:id="5787" w:name="_Toc419848315"/>
      <w:bookmarkStart w:id="5788" w:name="_Toc419851219"/>
      <w:bookmarkStart w:id="5789" w:name="_Toc419854123"/>
      <w:bookmarkStart w:id="5790" w:name="_Toc419857727"/>
      <w:bookmarkStart w:id="5791" w:name="_Toc419876003"/>
      <w:bookmarkStart w:id="5792" w:name="_Toc420064559"/>
      <w:bookmarkStart w:id="5793" w:name="_Toc420070085"/>
      <w:bookmarkStart w:id="5794" w:name="_Toc419825780"/>
      <w:bookmarkStart w:id="5795" w:name="_Toc419828641"/>
      <w:bookmarkStart w:id="5796" w:name="_Toc419831249"/>
      <w:bookmarkStart w:id="5797" w:name="_Toc419834011"/>
      <w:bookmarkStart w:id="5798" w:name="_Toc419836794"/>
      <w:bookmarkStart w:id="5799" w:name="_Toc419839630"/>
      <w:bookmarkStart w:id="5800" w:name="_Toc419842510"/>
      <w:bookmarkStart w:id="5801" w:name="_Toc419845412"/>
      <w:bookmarkStart w:id="5802" w:name="_Toc419848316"/>
      <w:bookmarkStart w:id="5803" w:name="_Toc419851220"/>
      <w:bookmarkStart w:id="5804" w:name="_Toc419854124"/>
      <w:bookmarkStart w:id="5805" w:name="_Toc419857728"/>
      <w:bookmarkStart w:id="5806" w:name="_Toc419876004"/>
      <w:bookmarkStart w:id="5807" w:name="_Toc420064560"/>
      <w:bookmarkStart w:id="5808" w:name="_Toc420070086"/>
      <w:bookmarkStart w:id="5809" w:name="_Toc419857732"/>
      <w:bookmarkStart w:id="5810" w:name="_Toc419876008"/>
      <w:bookmarkStart w:id="5811" w:name="_Toc420064564"/>
      <w:bookmarkStart w:id="5812" w:name="_Toc420070090"/>
      <w:bookmarkStart w:id="5813" w:name="_Toc419857737"/>
      <w:bookmarkStart w:id="5814" w:name="_Toc419876013"/>
      <w:bookmarkStart w:id="5815" w:name="_Toc420064569"/>
      <w:bookmarkStart w:id="5816" w:name="_Toc420070095"/>
      <w:bookmarkStart w:id="5817" w:name="_Toc419857738"/>
      <w:bookmarkStart w:id="5818" w:name="_Toc419876014"/>
      <w:bookmarkStart w:id="5819" w:name="_Toc420064570"/>
      <w:bookmarkStart w:id="5820" w:name="_Toc420070096"/>
      <w:bookmarkStart w:id="5821" w:name="_Toc419857742"/>
      <w:bookmarkStart w:id="5822" w:name="_Toc419876018"/>
      <w:bookmarkStart w:id="5823" w:name="_Toc420064574"/>
      <w:bookmarkStart w:id="5824" w:name="_Toc420070100"/>
      <w:bookmarkStart w:id="5825" w:name="_Toc419857743"/>
      <w:bookmarkStart w:id="5826" w:name="_Toc419876019"/>
      <w:bookmarkStart w:id="5827" w:name="_Toc420064575"/>
      <w:bookmarkStart w:id="5828" w:name="_Toc420070101"/>
      <w:bookmarkStart w:id="5829" w:name="_Toc419857744"/>
      <w:bookmarkStart w:id="5830" w:name="_Toc419876020"/>
      <w:bookmarkStart w:id="5831" w:name="_Toc420064576"/>
      <w:bookmarkStart w:id="5832" w:name="_Toc420070102"/>
      <w:bookmarkStart w:id="5833" w:name="_Toc419857745"/>
      <w:bookmarkStart w:id="5834" w:name="_Toc419876021"/>
      <w:bookmarkStart w:id="5835" w:name="_Toc420064577"/>
      <w:bookmarkStart w:id="5836" w:name="_Toc420070103"/>
      <w:bookmarkStart w:id="5837" w:name="_Toc419857746"/>
      <w:bookmarkStart w:id="5838" w:name="_Toc419876022"/>
      <w:bookmarkStart w:id="5839" w:name="_Toc420064578"/>
      <w:bookmarkStart w:id="5840" w:name="_Toc420070104"/>
      <w:bookmarkStart w:id="5841" w:name="_Toc419857747"/>
      <w:bookmarkStart w:id="5842" w:name="_Toc419876023"/>
      <w:bookmarkStart w:id="5843" w:name="_Toc420064579"/>
      <w:bookmarkStart w:id="5844" w:name="_Toc420070105"/>
      <w:bookmarkStart w:id="5845" w:name="_Toc419857748"/>
      <w:bookmarkStart w:id="5846" w:name="_Toc419876024"/>
      <w:bookmarkStart w:id="5847" w:name="_Toc420064580"/>
      <w:bookmarkStart w:id="5848" w:name="_Toc420070106"/>
      <w:bookmarkStart w:id="5849" w:name="_Toc419857750"/>
      <w:bookmarkStart w:id="5850" w:name="_Toc419876026"/>
      <w:bookmarkStart w:id="5851" w:name="_Toc420064582"/>
      <w:bookmarkStart w:id="5852" w:name="_Toc420070108"/>
      <w:bookmarkStart w:id="5853" w:name="_Toc419857751"/>
      <w:bookmarkStart w:id="5854" w:name="_Toc419876027"/>
      <w:bookmarkStart w:id="5855" w:name="_Toc420064583"/>
      <w:bookmarkStart w:id="5856" w:name="_Toc420070109"/>
      <w:bookmarkStart w:id="5857" w:name="_Toc419857752"/>
      <w:bookmarkStart w:id="5858" w:name="_Toc419876028"/>
      <w:bookmarkStart w:id="5859" w:name="_Toc420064584"/>
      <w:bookmarkStart w:id="5860" w:name="_Toc420070110"/>
      <w:bookmarkStart w:id="5861" w:name="_Toc419857753"/>
      <w:bookmarkStart w:id="5862" w:name="_Toc419876029"/>
      <w:bookmarkStart w:id="5863" w:name="_Toc420064585"/>
      <w:bookmarkStart w:id="5864" w:name="_Toc420070111"/>
      <w:bookmarkStart w:id="5865" w:name="_Toc419857761"/>
      <w:bookmarkStart w:id="5866" w:name="_Toc419876037"/>
      <w:bookmarkStart w:id="5867" w:name="_Toc420064593"/>
      <w:bookmarkStart w:id="5868" w:name="_Toc420070119"/>
      <w:bookmarkStart w:id="5869" w:name="_Toc419857763"/>
      <w:bookmarkStart w:id="5870" w:name="_Toc419876039"/>
      <w:bookmarkStart w:id="5871" w:name="_Toc420064595"/>
      <w:bookmarkStart w:id="5872" w:name="_Toc420070121"/>
      <w:bookmarkStart w:id="5873" w:name="_Toc419857765"/>
      <w:bookmarkStart w:id="5874" w:name="_Toc419876041"/>
      <w:bookmarkStart w:id="5875" w:name="_Toc420064597"/>
      <w:bookmarkStart w:id="5876" w:name="_Toc420070123"/>
      <w:bookmarkStart w:id="5877" w:name="_Toc419857766"/>
      <w:bookmarkStart w:id="5878" w:name="_Toc419876042"/>
      <w:bookmarkStart w:id="5879" w:name="_Toc420064598"/>
      <w:bookmarkStart w:id="5880" w:name="_Toc420070124"/>
      <w:bookmarkStart w:id="5881" w:name="_Toc419857767"/>
      <w:bookmarkStart w:id="5882" w:name="_Toc419876043"/>
      <w:bookmarkStart w:id="5883" w:name="_Toc420064599"/>
      <w:bookmarkStart w:id="5884" w:name="_Toc420070125"/>
      <w:bookmarkStart w:id="5885" w:name="_Toc419857777"/>
      <w:bookmarkStart w:id="5886" w:name="_Toc419876053"/>
      <w:bookmarkStart w:id="5887" w:name="_Toc420064609"/>
      <w:bookmarkStart w:id="5888" w:name="_Toc420070135"/>
      <w:bookmarkStart w:id="5889" w:name="_Toc419857782"/>
      <w:bookmarkStart w:id="5890" w:name="_Toc419876058"/>
      <w:bookmarkStart w:id="5891" w:name="_Toc420064614"/>
      <w:bookmarkStart w:id="5892" w:name="_Toc420070140"/>
      <w:bookmarkStart w:id="5893" w:name="_Toc419857783"/>
      <w:bookmarkStart w:id="5894" w:name="_Toc419876059"/>
      <w:bookmarkStart w:id="5895" w:name="_Toc420064615"/>
      <w:bookmarkStart w:id="5896" w:name="_Toc420070141"/>
      <w:bookmarkStart w:id="5897" w:name="_Toc419857786"/>
      <w:bookmarkStart w:id="5898" w:name="_Toc419876062"/>
      <w:bookmarkStart w:id="5899" w:name="_Toc420064618"/>
      <w:bookmarkStart w:id="5900" w:name="_Toc420070144"/>
      <w:bookmarkStart w:id="5901" w:name="_Toc419857787"/>
      <w:bookmarkStart w:id="5902" w:name="_Toc419876063"/>
      <w:bookmarkStart w:id="5903" w:name="_Toc420064619"/>
      <w:bookmarkStart w:id="5904" w:name="_Toc420070145"/>
      <w:bookmarkStart w:id="5905" w:name="_Toc419857788"/>
      <w:bookmarkStart w:id="5906" w:name="_Toc419876064"/>
      <w:bookmarkStart w:id="5907" w:name="_Toc420064620"/>
      <w:bookmarkStart w:id="5908" w:name="_Toc420070146"/>
      <w:bookmarkStart w:id="5909" w:name="_Toc419857789"/>
      <w:bookmarkStart w:id="5910" w:name="_Toc419876065"/>
      <w:bookmarkStart w:id="5911" w:name="_Toc420064621"/>
      <w:bookmarkStart w:id="5912" w:name="_Toc420070147"/>
      <w:bookmarkStart w:id="5913" w:name="_Toc419857790"/>
      <w:bookmarkStart w:id="5914" w:name="_Toc419876066"/>
      <w:bookmarkStart w:id="5915" w:name="_Toc420064622"/>
      <w:bookmarkStart w:id="5916" w:name="_Toc420070148"/>
      <w:bookmarkStart w:id="5917" w:name="_Toc419857791"/>
      <w:bookmarkStart w:id="5918" w:name="_Toc419876067"/>
      <w:bookmarkStart w:id="5919" w:name="_Toc420064623"/>
      <w:bookmarkStart w:id="5920" w:name="_Toc420070149"/>
      <w:bookmarkStart w:id="5921" w:name="_Toc419857792"/>
      <w:bookmarkStart w:id="5922" w:name="_Toc419876068"/>
      <w:bookmarkStart w:id="5923" w:name="_Toc420064624"/>
      <w:bookmarkStart w:id="5924" w:name="_Toc420070150"/>
      <w:bookmarkStart w:id="5925" w:name="_Toc419857793"/>
      <w:bookmarkStart w:id="5926" w:name="_Toc419876069"/>
      <w:bookmarkStart w:id="5927" w:name="_Toc420064625"/>
      <w:bookmarkStart w:id="5928" w:name="_Toc420070151"/>
      <w:bookmarkStart w:id="5929" w:name="_Toc419857794"/>
      <w:bookmarkStart w:id="5930" w:name="_Toc419876070"/>
      <w:bookmarkStart w:id="5931" w:name="_Toc420064626"/>
      <w:bookmarkStart w:id="5932" w:name="_Toc420070152"/>
      <w:bookmarkStart w:id="5933" w:name="_Toc419857795"/>
      <w:bookmarkStart w:id="5934" w:name="_Toc419876071"/>
      <w:bookmarkStart w:id="5935" w:name="_Toc420064627"/>
      <w:bookmarkStart w:id="5936" w:name="_Toc420070153"/>
      <w:bookmarkStart w:id="5937" w:name="_Toc419857798"/>
      <w:bookmarkStart w:id="5938" w:name="_Toc419876074"/>
      <w:bookmarkStart w:id="5939" w:name="_Toc420064630"/>
      <w:bookmarkStart w:id="5940" w:name="_Toc420070156"/>
      <w:bookmarkStart w:id="5941" w:name="_Toc419857799"/>
      <w:bookmarkStart w:id="5942" w:name="_Toc419876075"/>
      <w:bookmarkStart w:id="5943" w:name="_Toc420064631"/>
      <w:bookmarkStart w:id="5944" w:name="_Toc420070157"/>
      <w:bookmarkStart w:id="5945" w:name="_Toc419857800"/>
      <w:bookmarkStart w:id="5946" w:name="_Toc419876076"/>
      <w:bookmarkStart w:id="5947" w:name="_Toc420064632"/>
      <w:bookmarkStart w:id="5948" w:name="_Toc420070158"/>
      <w:bookmarkStart w:id="5949" w:name="_Toc419857801"/>
      <w:bookmarkStart w:id="5950" w:name="_Toc419876077"/>
      <w:bookmarkStart w:id="5951" w:name="_Toc420064633"/>
      <w:bookmarkStart w:id="5952" w:name="_Toc420070159"/>
      <w:bookmarkStart w:id="5953" w:name="_Toc419857811"/>
      <w:bookmarkStart w:id="5954" w:name="_Toc419876087"/>
      <w:bookmarkStart w:id="5955" w:name="_Toc420064643"/>
      <w:bookmarkStart w:id="5956" w:name="_Toc420070169"/>
      <w:bookmarkStart w:id="5957" w:name="_Toc419857814"/>
      <w:bookmarkStart w:id="5958" w:name="_Toc419876090"/>
      <w:bookmarkStart w:id="5959" w:name="_Toc420064646"/>
      <w:bookmarkStart w:id="5960" w:name="_Toc420070172"/>
      <w:bookmarkStart w:id="5961" w:name="_Toc419857816"/>
      <w:bookmarkStart w:id="5962" w:name="_Toc419876092"/>
      <w:bookmarkStart w:id="5963" w:name="_Toc420064648"/>
      <w:bookmarkStart w:id="5964" w:name="_Toc420070174"/>
      <w:bookmarkStart w:id="5965" w:name="_Toc419857819"/>
      <w:bookmarkStart w:id="5966" w:name="_Toc419876095"/>
      <w:bookmarkStart w:id="5967" w:name="_Toc420064651"/>
      <w:bookmarkStart w:id="5968" w:name="_Toc420070177"/>
      <w:bookmarkStart w:id="5969" w:name="_Toc419857820"/>
      <w:bookmarkStart w:id="5970" w:name="_Toc419876096"/>
      <w:bookmarkStart w:id="5971" w:name="_Toc420064652"/>
      <w:bookmarkStart w:id="5972" w:name="_Toc420070178"/>
      <w:bookmarkStart w:id="5973" w:name="_Toc419857832"/>
      <w:bookmarkStart w:id="5974" w:name="_Toc419876108"/>
      <w:bookmarkStart w:id="5975" w:name="_Toc420064664"/>
      <w:bookmarkStart w:id="5976" w:name="_Toc420070190"/>
      <w:bookmarkStart w:id="5977" w:name="_Toc419857833"/>
      <w:bookmarkStart w:id="5978" w:name="_Toc419876109"/>
      <w:bookmarkStart w:id="5979" w:name="_Toc420064665"/>
      <w:bookmarkStart w:id="5980" w:name="_Toc420070191"/>
      <w:bookmarkStart w:id="5981" w:name="_Toc419857835"/>
      <w:bookmarkStart w:id="5982" w:name="_Toc419876111"/>
      <w:bookmarkStart w:id="5983" w:name="_Toc420064667"/>
      <w:bookmarkStart w:id="5984" w:name="_Toc420070193"/>
      <w:bookmarkStart w:id="5985" w:name="_Toc419857836"/>
      <w:bookmarkStart w:id="5986" w:name="_Toc419876112"/>
      <w:bookmarkStart w:id="5987" w:name="_Toc420064668"/>
      <w:bookmarkStart w:id="5988" w:name="_Toc420070194"/>
      <w:bookmarkStart w:id="5989" w:name="_Toc419857837"/>
      <w:bookmarkStart w:id="5990" w:name="_Toc419876113"/>
      <w:bookmarkStart w:id="5991" w:name="_Toc420064669"/>
      <w:bookmarkStart w:id="5992" w:name="_Toc420070195"/>
      <w:bookmarkStart w:id="5993" w:name="_Toc419857843"/>
      <w:bookmarkStart w:id="5994" w:name="_Toc419876119"/>
      <w:bookmarkStart w:id="5995" w:name="_Toc420064675"/>
      <w:bookmarkStart w:id="5996" w:name="_Toc420070201"/>
      <w:bookmarkStart w:id="5997" w:name="_Toc419857844"/>
      <w:bookmarkStart w:id="5998" w:name="_Toc419876120"/>
      <w:bookmarkStart w:id="5999" w:name="_Toc420064676"/>
      <w:bookmarkStart w:id="6000" w:name="_Toc420070202"/>
      <w:bookmarkStart w:id="6001" w:name="_Toc419857845"/>
      <w:bookmarkStart w:id="6002" w:name="_Toc419876121"/>
      <w:bookmarkStart w:id="6003" w:name="_Toc420064677"/>
      <w:bookmarkStart w:id="6004" w:name="_Toc420070203"/>
      <w:bookmarkStart w:id="6005" w:name="_Toc419857846"/>
      <w:bookmarkStart w:id="6006" w:name="_Toc419876122"/>
      <w:bookmarkStart w:id="6007" w:name="_Toc420064678"/>
      <w:bookmarkStart w:id="6008" w:name="_Toc420070204"/>
      <w:bookmarkStart w:id="6009" w:name="_Toc419857847"/>
      <w:bookmarkStart w:id="6010" w:name="_Toc419876123"/>
      <w:bookmarkStart w:id="6011" w:name="_Toc420064679"/>
      <w:bookmarkStart w:id="6012" w:name="_Toc420070205"/>
      <w:bookmarkStart w:id="6013" w:name="_Toc419857850"/>
      <w:bookmarkStart w:id="6014" w:name="_Toc419876126"/>
      <w:bookmarkStart w:id="6015" w:name="_Toc420064682"/>
      <w:bookmarkStart w:id="6016" w:name="_Toc420070208"/>
      <w:bookmarkStart w:id="6017" w:name="_Toc419857853"/>
      <w:bookmarkStart w:id="6018" w:name="_Toc419876129"/>
      <w:bookmarkStart w:id="6019" w:name="_Toc420064685"/>
      <w:bookmarkStart w:id="6020" w:name="_Toc420070211"/>
      <w:bookmarkStart w:id="6021" w:name="_Toc419857856"/>
      <w:bookmarkStart w:id="6022" w:name="_Toc419876132"/>
      <w:bookmarkStart w:id="6023" w:name="_Toc420064688"/>
      <w:bookmarkStart w:id="6024" w:name="_Toc420070214"/>
      <w:bookmarkStart w:id="6025" w:name="_Toc246504571"/>
      <w:bookmarkStart w:id="6026" w:name="_Toc246510383"/>
      <w:bookmarkStart w:id="6027" w:name="_Toc246504574"/>
      <w:bookmarkStart w:id="6028" w:name="_Toc246510386"/>
      <w:bookmarkStart w:id="6029" w:name="_Toc246504576"/>
      <w:bookmarkStart w:id="6030" w:name="_Toc246510388"/>
      <w:bookmarkStart w:id="6031" w:name="_Toc246504577"/>
      <w:bookmarkStart w:id="6032" w:name="_Toc246510389"/>
      <w:bookmarkStart w:id="6033" w:name="_Toc246504578"/>
      <w:bookmarkStart w:id="6034" w:name="_Toc246510390"/>
      <w:bookmarkStart w:id="6035" w:name="_Toc246504579"/>
      <w:bookmarkStart w:id="6036" w:name="_Toc246510391"/>
      <w:bookmarkStart w:id="6037" w:name="_Toc246504583"/>
      <w:bookmarkStart w:id="6038" w:name="_Toc246510395"/>
      <w:bookmarkStart w:id="6039" w:name="_Toc246504584"/>
      <w:bookmarkStart w:id="6040" w:name="_Toc246510396"/>
      <w:bookmarkStart w:id="6041" w:name="_Toc246504587"/>
      <w:bookmarkStart w:id="6042" w:name="_Toc246510399"/>
      <w:bookmarkStart w:id="6043" w:name="_Toc246504588"/>
      <w:bookmarkStart w:id="6044" w:name="_Toc246510400"/>
      <w:bookmarkStart w:id="6045" w:name="_Toc246504596"/>
      <w:bookmarkStart w:id="6046" w:name="_Toc246510408"/>
      <w:bookmarkStart w:id="6047" w:name="_Toc246504597"/>
      <w:bookmarkStart w:id="6048" w:name="_Toc246510409"/>
      <w:bookmarkStart w:id="6049" w:name="_Toc246504600"/>
      <w:bookmarkStart w:id="6050" w:name="_Toc246510412"/>
      <w:bookmarkStart w:id="6051" w:name="_Toc246504601"/>
      <w:bookmarkStart w:id="6052" w:name="_Toc246510413"/>
      <w:bookmarkStart w:id="6053" w:name="_Toc246504602"/>
      <w:bookmarkStart w:id="6054" w:name="_Toc246510414"/>
      <w:bookmarkStart w:id="6055" w:name="_Toc419857862"/>
      <w:bookmarkStart w:id="6056" w:name="_Toc419876138"/>
      <w:bookmarkStart w:id="6057" w:name="_Toc420064694"/>
      <w:bookmarkStart w:id="6058" w:name="_Toc420070220"/>
      <w:bookmarkStart w:id="6059" w:name="_Toc419857863"/>
      <w:bookmarkStart w:id="6060" w:name="_Toc419876139"/>
      <w:bookmarkStart w:id="6061" w:name="_Toc420064695"/>
      <w:bookmarkStart w:id="6062" w:name="_Toc420070221"/>
      <w:bookmarkStart w:id="6063" w:name="_Toc419857864"/>
      <w:bookmarkStart w:id="6064" w:name="_Toc419876140"/>
      <w:bookmarkStart w:id="6065" w:name="_Toc420064696"/>
      <w:bookmarkStart w:id="6066" w:name="_Toc420070222"/>
      <w:bookmarkStart w:id="6067" w:name="_Toc419857865"/>
      <w:bookmarkStart w:id="6068" w:name="_Toc419876141"/>
      <w:bookmarkStart w:id="6069" w:name="_Toc420064697"/>
      <w:bookmarkStart w:id="6070" w:name="_Toc420070223"/>
      <w:bookmarkStart w:id="6071" w:name="_Toc419857866"/>
      <w:bookmarkStart w:id="6072" w:name="_Toc419876142"/>
      <w:bookmarkStart w:id="6073" w:name="_Toc420064698"/>
      <w:bookmarkStart w:id="6074" w:name="_Toc420070224"/>
      <w:bookmarkStart w:id="6075" w:name="_Toc419857868"/>
      <w:bookmarkStart w:id="6076" w:name="_Toc419876144"/>
      <w:bookmarkStart w:id="6077" w:name="_Toc420064700"/>
      <w:bookmarkStart w:id="6078" w:name="_Toc420070226"/>
      <w:bookmarkStart w:id="6079" w:name="_Toc419857873"/>
      <w:bookmarkStart w:id="6080" w:name="_Toc419876149"/>
      <w:bookmarkStart w:id="6081" w:name="_Toc420064705"/>
      <w:bookmarkStart w:id="6082" w:name="_Toc420070231"/>
      <w:bookmarkStart w:id="6083" w:name="_Toc419857877"/>
      <w:bookmarkStart w:id="6084" w:name="_Toc419876153"/>
      <w:bookmarkStart w:id="6085" w:name="_Toc420064709"/>
      <w:bookmarkStart w:id="6086" w:name="_Toc420070235"/>
      <w:bookmarkStart w:id="6087" w:name="_Toc419857878"/>
      <w:bookmarkStart w:id="6088" w:name="_Toc419876154"/>
      <w:bookmarkStart w:id="6089" w:name="_Toc420064710"/>
      <w:bookmarkStart w:id="6090" w:name="_Toc420070236"/>
      <w:bookmarkStart w:id="6091" w:name="_Toc419857885"/>
      <w:bookmarkStart w:id="6092" w:name="_Toc419876161"/>
      <w:bookmarkStart w:id="6093" w:name="_Toc420064717"/>
      <w:bookmarkStart w:id="6094" w:name="_Toc420070243"/>
      <w:bookmarkStart w:id="6095" w:name="_Toc419857896"/>
      <w:bookmarkStart w:id="6096" w:name="_Toc419876172"/>
      <w:bookmarkStart w:id="6097" w:name="_Toc420064728"/>
      <w:bookmarkStart w:id="6098" w:name="_Toc420070254"/>
      <w:bookmarkStart w:id="6099" w:name="_Toc419857897"/>
      <w:bookmarkStart w:id="6100" w:name="_Toc419876173"/>
      <w:bookmarkStart w:id="6101" w:name="_Toc420064729"/>
      <w:bookmarkStart w:id="6102" w:name="_Toc420070255"/>
      <w:bookmarkStart w:id="6103" w:name="_Toc419857899"/>
      <w:bookmarkStart w:id="6104" w:name="_Toc419876175"/>
      <w:bookmarkStart w:id="6105" w:name="_Toc420064731"/>
      <w:bookmarkStart w:id="6106" w:name="_Toc420070257"/>
      <w:bookmarkStart w:id="6107" w:name="_Toc419857902"/>
      <w:bookmarkStart w:id="6108" w:name="_Toc419876178"/>
      <w:bookmarkStart w:id="6109" w:name="_Toc420064734"/>
      <w:bookmarkStart w:id="6110" w:name="_Toc420070260"/>
      <w:bookmarkStart w:id="6111" w:name="_Toc419857904"/>
      <w:bookmarkStart w:id="6112" w:name="_Toc419876180"/>
      <w:bookmarkStart w:id="6113" w:name="_Toc420064736"/>
      <w:bookmarkStart w:id="6114" w:name="_Toc420070262"/>
      <w:bookmarkStart w:id="6115" w:name="_Toc419857906"/>
      <w:bookmarkStart w:id="6116" w:name="_Toc419876182"/>
      <w:bookmarkStart w:id="6117" w:name="_Toc420064738"/>
      <w:bookmarkStart w:id="6118" w:name="_Toc420070264"/>
      <w:bookmarkStart w:id="6119" w:name="_Toc419857907"/>
      <w:bookmarkStart w:id="6120" w:name="_Toc419876183"/>
      <w:bookmarkStart w:id="6121" w:name="_Toc420064739"/>
      <w:bookmarkStart w:id="6122" w:name="_Toc420070265"/>
      <w:bookmarkStart w:id="6123" w:name="_Toc419857908"/>
      <w:bookmarkStart w:id="6124" w:name="_Toc419876184"/>
      <w:bookmarkStart w:id="6125" w:name="_Toc420064740"/>
      <w:bookmarkStart w:id="6126" w:name="_Toc420070266"/>
      <w:bookmarkStart w:id="6127" w:name="_Toc419857909"/>
      <w:bookmarkStart w:id="6128" w:name="_Toc419876185"/>
      <w:bookmarkStart w:id="6129" w:name="_Toc420064741"/>
      <w:bookmarkStart w:id="6130" w:name="_Toc420070267"/>
      <w:bookmarkStart w:id="6131" w:name="_Toc419857910"/>
      <w:bookmarkStart w:id="6132" w:name="_Toc419876186"/>
      <w:bookmarkStart w:id="6133" w:name="_Toc420064742"/>
      <w:bookmarkStart w:id="6134" w:name="_Toc420070268"/>
      <w:bookmarkStart w:id="6135" w:name="_Toc419857917"/>
      <w:bookmarkStart w:id="6136" w:name="_Toc419876193"/>
      <w:bookmarkStart w:id="6137" w:name="_Toc420064749"/>
      <w:bookmarkStart w:id="6138" w:name="_Toc420070275"/>
      <w:bookmarkStart w:id="6139" w:name="_Toc419857921"/>
      <w:bookmarkStart w:id="6140" w:name="_Toc419876197"/>
      <w:bookmarkStart w:id="6141" w:name="_Toc420064753"/>
      <w:bookmarkStart w:id="6142" w:name="_Toc420070279"/>
      <w:bookmarkStart w:id="6143" w:name="_Toc419857923"/>
      <w:bookmarkStart w:id="6144" w:name="_Toc419876199"/>
      <w:bookmarkStart w:id="6145" w:name="_Toc420064755"/>
      <w:bookmarkStart w:id="6146" w:name="_Toc420070281"/>
      <w:bookmarkStart w:id="6147" w:name="_Toc419857927"/>
      <w:bookmarkStart w:id="6148" w:name="_Toc419876203"/>
      <w:bookmarkStart w:id="6149" w:name="_Toc420064759"/>
      <w:bookmarkStart w:id="6150" w:name="_Toc420070285"/>
      <w:bookmarkStart w:id="6151" w:name="_Toc419857928"/>
      <w:bookmarkStart w:id="6152" w:name="_Toc419876204"/>
      <w:bookmarkStart w:id="6153" w:name="_Toc420064760"/>
      <w:bookmarkStart w:id="6154" w:name="_Toc420070286"/>
      <w:bookmarkStart w:id="6155" w:name="_Toc419857929"/>
      <w:bookmarkStart w:id="6156" w:name="_Toc419876205"/>
      <w:bookmarkStart w:id="6157" w:name="_Toc420064761"/>
      <w:bookmarkStart w:id="6158" w:name="_Toc420070287"/>
      <w:bookmarkStart w:id="6159" w:name="_Toc419857930"/>
      <w:bookmarkStart w:id="6160" w:name="_Toc419876206"/>
      <w:bookmarkStart w:id="6161" w:name="_Toc420064762"/>
      <w:bookmarkStart w:id="6162" w:name="_Toc420070288"/>
      <w:bookmarkStart w:id="6163" w:name="_Toc419857933"/>
      <w:bookmarkStart w:id="6164" w:name="_Toc419876209"/>
      <w:bookmarkStart w:id="6165" w:name="_Toc420064765"/>
      <w:bookmarkStart w:id="6166" w:name="_Toc420070291"/>
      <w:bookmarkStart w:id="6167" w:name="_Toc419857935"/>
      <w:bookmarkStart w:id="6168" w:name="_Toc419876211"/>
      <w:bookmarkStart w:id="6169" w:name="_Toc420064767"/>
      <w:bookmarkStart w:id="6170" w:name="_Toc420070293"/>
      <w:bookmarkStart w:id="6171" w:name="_Toc419857940"/>
      <w:bookmarkStart w:id="6172" w:name="_Toc419876216"/>
      <w:bookmarkStart w:id="6173" w:name="_Toc420064772"/>
      <w:bookmarkStart w:id="6174" w:name="_Toc420070298"/>
      <w:bookmarkStart w:id="6175" w:name="_Toc419857943"/>
      <w:bookmarkStart w:id="6176" w:name="_Toc419876219"/>
      <w:bookmarkStart w:id="6177" w:name="_Toc420064775"/>
      <w:bookmarkStart w:id="6178" w:name="_Toc420070301"/>
      <w:bookmarkStart w:id="6179" w:name="_Toc419857944"/>
      <w:bookmarkStart w:id="6180" w:name="_Toc419876220"/>
      <w:bookmarkStart w:id="6181" w:name="_Toc420064776"/>
      <w:bookmarkStart w:id="6182" w:name="_Toc420070302"/>
      <w:bookmarkStart w:id="6183" w:name="_Toc419857946"/>
      <w:bookmarkStart w:id="6184" w:name="_Toc419876222"/>
      <w:bookmarkStart w:id="6185" w:name="_Toc420064778"/>
      <w:bookmarkStart w:id="6186" w:name="_Toc420070304"/>
      <w:bookmarkStart w:id="6187" w:name="_Toc419857947"/>
      <w:bookmarkStart w:id="6188" w:name="_Toc419876223"/>
      <w:bookmarkStart w:id="6189" w:name="_Toc420064779"/>
      <w:bookmarkStart w:id="6190" w:name="_Toc420070305"/>
      <w:bookmarkStart w:id="6191" w:name="_Toc419857950"/>
      <w:bookmarkStart w:id="6192" w:name="_Toc419876226"/>
      <w:bookmarkStart w:id="6193" w:name="_Toc420064782"/>
      <w:bookmarkStart w:id="6194" w:name="_Toc420070308"/>
      <w:bookmarkStart w:id="6195" w:name="_Toc419857951"/>
      <w:bookmarkStart w:id="6196" w:name="_Toc419876227"/>
      <w:bookmarkStart w:id="6197" w:name="_Toc420064783"/>
      <w:bookmarkStart w:id="6198" w:name="_Toc420070309"/>
      <w:bookmarkStart w:id="6199" w:name="_Toc419857955"/>
      <w:bookmarkStart w:id="6200" w:name="_Toc419876231"/>
      <w:bookmarkStart w:id="6201" w:name="_Toc420064787"/>
      <w:bookmarkStart w:id="6202" w:name="_Toc420070313"/>
      <w:bookmarkStart w:id="6203" w:name="_Toc419857956"/>
      <w:bookmarkStart w:id="6204" w:name="_Toc419876232"/>
      <w:bookmarkStart w:id="6205" w:name="_Toc420064788"/>
      <w:bookmarkStart w:id="6206" w:name="_Toc420070314"/>
      <w:bookmarkStart w:id="6207" w:name="_Toc419857957"/>
      <w:bookmarkStart w:id="6208" w:name="_Toc419876233"/>
      <w:bookmarkStart w:id="6209" w:name="_Toc420064789"/>
      <w:bookmarkStart w:id="6210" w:name="_Toc420070315"/>
      <w:bookmarkStart w:id="6211" w:name="_Toc419857958"/>
      <w:bookmarkStart w:id="6212" w:name="_Toc419876234"/>
      <w:bookmarkStart w:id="6213" w:name="_Toc420064790"/>
      <w:bookmarkStart w:id="6214" w:name="_Toc420070316"/>
      <w:bookmarkStart w:id="6215" w:name="_Toc419857961"/>
      <w:bookmarkStart w:id="6216" w:name="_Toc419876237"/>
      <w:bookmarkStart w:id="6217" w:name="_Toc420064793"/>
      <w:bookmarkStart w:id="6218" w:name="_Toc420070319"/>
      <w:bookmarkStart w:id="6219" w:name="_Toc419857962"/>
      <w:bookmarkStart w:id="6220" w:name="_Toc419876238"/>
      <w:bookmarkStart w:id="6221" w:name="_Toc420064794"/>
      <w:bookmarkStart w:id="6222" w:name="_Toc420070320"/>
      <w:bookmarkStart w:id="6223" w:name="_Toc419857963"/>
      <w:bookmarkStart w:id="6224" w:name="_Toc419876239"/>
      <w:bookmarkStart w:id="6225" w:name="_Toc420064795"/>
      <w:bookmarkStart w:id="6226" w:name="_Toc420070321"/>
      <w:bookmarkStart w:id="6227" w:name="_Toc419857964"/>
      <w:bookmarkStart w:id="6228" w:name="_Toc419876240"/>
      <w:bookmarkStart w:id="6229" w:name="_Toc420064796"/>
      <w:bookmarkStart w:id="6230" w:name="_Toc420070322"/>
      <w:bookmarkStart w:id="6231" w:name="_Toc419857965"/>
      <w:bookmarkStart w:id="6232" w:name="_Toc419876241"/>
      <w:bookmarkStart w:id="6233" w:name="_Toc420064797"/>
      <w:bookmarkStart w:id="6234" w:name="_Toc420070323"/>
      <w:bookmarkStart w:id="6235" w:name="_Toc419857966"/>
      <w:bookmarkStart w:id="6236" w:name="_Toc419876242"/>
      <w:bookmarkStart w:id="6237" w:name="_Toc420064798"/>
      <w:bookmarkStart w:id="6238" w:name="_Toc420070324"/>
      <w:bookmarkStart w:id="6239" w:name="_Toc419857968"/>
      <w:bookmarkStart w:id="6240" w:name="_Toc419876244"/>
      <w:bookmarkStart w:id="6241" w:name="_Toc420064800"/>
      <w:bookmarkStart w:id="6242" w:name="_Toc420070326"/>
      <w:bookmarkStart w:id="6243" w:name="_Toc419857971"/>
      <w:bookmarkStart w:id="6244" w:name="_Toc419876247"/>
      <w:bookmarkStart w:id="6245" w:name="_Toc420064803"/>
      <w:bookmarkStart w:id="6246" w:name="_Toc420070329"/>
      <w:bookmarkStart w:id="6247" w:name="_Toc419857974"/>
      <w:bookmarkStart w:id="6248" w:name="_Toc419876250"/>
      <w:bookmarkStart w:id="6249" w:name="_Toc420064806"/>
      <w:bookmarkStart w:id="6250" w:name="_Toc420070332"/>
      <w:bookmarkStart w:id="6251" w:name="_Toc419857975"/>
      <w:bookmarkStart w:id="6252" w:name="_Toc419876251"/>
      <w:bookmarkStart w:id="6253" w:name="_Toc420064807"/>
      <w:bookmarkStart w:id="6254" w:name="_Toc420070333"/>
      <w:bookmarkStart w:id="6255" w:name="_Toc419857977"/>
      <w:bookmarkStart w:id="6256" w:name="_Toc419876253"/>
      <w:bookmarkStart w:id="6257" w:name="_Toc420064809"/>
      <w:bookmarkStart w:id="6258" w:name="_Toc420070335"/>
      <w:bookmarkStart w:id="6259" w:name="_Toc419857978"/>
      <w:bookmarkStart w:id="6260" w:name="_Toc419876254"/>
      <w:bookmarkStart w:id="6261" w:name="_Toc420064810"/>
      <w:bookmarkStart w:id="6262" w:name="_Toc420070336"/>
      <w:bookmarkStart w:id="6263" w:name="_Toc419857979"/>
      <w:bookmarkStart w:id="6264" w:name="_Toc419876255"/>
      <w:bookmarkStart w:id="6265" w:name="_Toc420064811"/>
      <w:bookmarkStart w:id="6266" w:name="_Toc420070337"/>
      <w:bookmarkStart w:id="6267" w:name="_Toc419857982"/>
      <w:bookmarkStart w:id="6268" w:name="_Toc419876258"/>
      <w:bookmarkStart w:id="6269" w:name="_Toc420064814"/>
      <w:bookmarkStart w:id="6270" w:name="_Toc420070340"/>
      <w:bookmarkStart w:id="6271" w:name="_Toc419857983"/>
      <w:bookmarkStart w:id="6272" w:name="_Toc419876259"/>
      <w:bookmarkStart w:id="6273" w:name="_Toc420064815"/>
      <w:bookmarkStart w:id="6274" w:name="_Toc420070341"/>
      <w:bookmarkStart w:id="6275" w:name="_Toc419857984"/>
      <w:bookmarkStart w:id="6276" w:name="_Toc419876260"/>
      <w:bookmarkStart w:id="6277" w:name="_Toc420064816"/>
      <w:bookmarkStart w:id="6278" w:name="_Toc420070342"/>
      <w:bookmarkStart w:id="6279" w:name="_Toc419857985"/>
      <w:bookmarkStart w:id="6280" w:name="_Toc419876261"/>
      <w:bookmarkStart w:id="6281" w:name="_Toc420064817"/>
      <w:bookmarkStart w:id="6282" w:name="_Toc420070343"/>
      <w:bookmarkStart w:id="6283" w:name="_Toc419857986"/>
      <w:bookmarkStart w:id="6284" w:name="_Toc419876262"/>
      <w:bookmarkStart w:id="6285" w:name="_Toc420064818"/>
      <w:bookmarkStart w:id="6286" w:name="_Toc420070344"/>
      <w:bookmarkStart w:id="6287" w:name="_Toc419857988"/>
      <w:bookmarkStart w:id="6288" w:name="_Toc419876264"/>
      <w:bookmarkStart w:id="6289" w:name="_Toc420064820"/>
      <w:bookmarkStart w:id="6290" w:name="_Toc420070346"/>
      <w:bookmarkStart w:id="6291" w:name="_Toc419857989"/>
      <w:bookmarkStart w:id="6292" w:name="_Toc419876265"/>
      <w:bookmarkStart w:id="6293" w:name="_Toc420064821"/>
      <w:bookmarkStart w:id="6294" w:name="_Toc420070347"/>
      <w:bookmarkStart w:id="6295" w:name="_Toc419857990"/>
      <w:bookmarkStart w:id="6296" w:name="_Toc419876266"/>
      <w:bookmarkStart w:id="6297" w:name="_Toc420064822"/>
      <w:bookmarkStart w:id="6298" w:name="_Toc420070348"/>
      <w:bookmarkStart w:id="6299" w:name="_Toc419857991"/>
      <w:bookmarkStart w:id="6300" w:name="_Toc419876267"/>
      <w:bookmarkStart w:id="6301" w:name="_Toc420064823"/>
      <w:bookmarkStart w:id="6302" w:name="_Toc420070349"/>
      <w:bookmarkStart w:id="6303" w:name="_Toc419857992"/>
      <w:bookmarkStart w:id="6304" w:name="_Toc419876268"/>
      <w:bookmarkStart w:id="6305" w:name="_Toc420064824"/>
      <w:bookmarkStart w:id="6306" w:name="_Toc420070350"/>
      <w:bookmarkStart w:id="6307" w:name="_Toc419857993"/>
      <w:bookmarkStart w:id="6308" w:name="_Toc419876269"/>
      <w:bookmarkStart w:id="6309" w:name="_Toc420064825"/>
      <w:bookmarkStart w:id="6310" w:name="_Toc420070351"/>
      <w:bookmarkStart w:id="6311" w:name="_Toc419857994"/>
      <w:bookmarkStart w:id="6312" w:name="_Toc419876270"/>
      <w:bookmarkStart w:id="6313" w:name="_Toc420064826"/>
      <w:bookmarkStart w:id="6314" w:name="_Toc420070352"/>
      <w:bookmarkStart w:id="6315" w:name="_Toc419857995"/>
      <w:bookmarkStart w:id="6316" w:name="_Toc419876271"/>
      <w:bookmarkStart w:id="6317" w:name="_Toc420064827"/>
      <w:bookmarkStart w:id="6318" w:name="_Toc420070353"/>
      <w:bookmarkStart w:id="6319" w:name="_Toc419857996"/>
      <w:bookmarkStart w:id="6320" w:name="_Toc419876272"/>
      <w:bookmarkStart w:id="6321" w:name="_Toc420064828"/>
      <w:bookmarkStart w:id="6322" w:name="_Toc420070354"/>
      <w:bookmarkStart w:id="6323" w:name="_Toc419857997"/>
      <w:bookmarkStart w:id="6324" w:name="_Toc419876273"/>
      <w:bookmarkStart w:id="6325" w:name="_Toc420064829"/>
      <w:bookmarkStart w:id="6326" w:name="_Toc420070355"/>
      <w:bookmarkStart w:id="6327" w:name="_Toc419857998"/>
      <w:bookmarkStart w:id="6328" w:name="_Toc419876274"/>
      <w:bookmarkStart w:id="6329" w:name="_Toc420064830"/>
      <w:bookmarkStart w:id="6330" w:name="_Toc420070356"/>
      <w:bookmarkStart w:id="6331" w:name="_Toc419857999"/>
      <w:bookmarkStart w:id="6332" w:name="_Toc419876275"/>
      <w:bookmarkStart w:id="6333" w:name="_Toc420064831"/>
      <w:bookmarkStart w:id="6334" w:name="_Toc420070357"/>
      <w:bookmarkStart w:id="6335" w:name="_Toc419858000"/>
      <w:bookmarkStart w:id="6336" w:name="_Toc419876276"/>
      <w:bookmarkStart w:id="6337" w:name="_Toc420064832"/>
      <w:bookmarkStart w:id="6338" w:name="_Toc420070358"/>
      <w:bookmarkStart w:id="6339" w:name="_Toc419858001"/>
      <w:bookmarkStart w:id="6340" w:name="_Toc419876277"/>
      <w:bookmarkStart w:id="6341" w:name="_Toc420064833"/>
      <w:bookmarkStart w:id="6342" w:name="_Toc420070359"/>
      <w:bookmarkStart w:id="6343" w:name="_Toc419858002"/>
      <w:bookmarkStart w:id="6344" w:name="_Toc419876278"/>
      <w:bookmarkStart w:id="6345" w:name="_Toc420064834"/>
      <w:bookmarkStart w:id="6346" w:name="_Toc420070360"/>
      <w:bookmarkStart w:id="6347" w:name="_Toc419858005"/>
      <w:bookmarkStart w:id="6348" w:name="_Toc419876281"/>
      <w:bookmarkStart w:id="6349" w:name="_Toc420064837"/>
      <w:bookmarkStart w:id="6350" w:name="_Toc420070363"/>
      <w:bookmarkStart w:id="6351" w:name="_Toc419858008"/>
      <w:bookmarkStart w:id="6352" w:name="_Toc419876284"/>
      <w:bookmarkStart w:id="6353" w:name="_Toc420064840"/>
      <w:bookmarkStart w:id="6354" w:name="_Toc420070366"/>
      <w:bookmarkStart w:id="6355" w:name="_Toc419858011"/>
      <w:bookmarkStart w:id="6356" w:name="_Toc419876287"/>
      <w:bookmarkStart w:id="6357" w:name="_Toc420064843"/>
      <w:bookmarkStart w:id="6358" w:name="_Toc420070369"/>
      <w:bookmarkStart w:id="6359" w:name="_Toc419825801"/>
      <w:bookmarkStart w:id="6360" w:name="_Toc419858017"/>
      <w:bookmarkStart w:id="6361" w:name="_Toc419876293"/>
      <w:bookmarkStart w:id="6362" w:name="_Toc420064849"/>
      <w:bookmarkStart w:id="6363" w:name="_Toc420070375"/>
      <w:bookmarkStart w:id="6364" w:name="_Toc419825805"/>
      <w:bookmarkStart w:id="6365" w:name="_Toc419858021"/>
      <w:bookmarkStart w:id="6366" w:name="_Toc419876297"/>
      <w:bookmarkStart w:id="6367" w:name="_Toc420064853"/>
      <w:bookmarkStart w:id="6368" w:name="_Toc420070379"/>
      <w:bookmarkStart w:id="6369" w:name="_Toc419825810"/>
      <w:bookmarkStart w:id="6370" w:name="_Toc419858026"/>
      <w:bookmarkStart w:id="6371" w:name="_Toc419876302"/>
      <w:bookmarkStart w:id="6372" w:name="_Toc420064858"/>
      <w:bookmarkStart w:id="6373" w:name="_Toc420070384"/>
      <w:bookmarkStart w:id="6374" w:name="_Toc419825816"/>
      <w:bookmarkStart w:id="6375" w:name="_Toc419858032"/>
      <w:bookmarkStart w:id="6376" w:name="_Toc419876308"/>
      <w:bookmarkStart w:id="6377" w:name="_Toc420064864"/>
      <w:bookmarkStart w:id="6378" w:name="_Toc420070390"/>
      <w:bookmarkStart w:id="6379" w:name="_Toc419825818"/>
      <w:bookmarkStart w:id="6380" w:name="_Toc419858034"/>
      <w:bookmarkStart w:id="6381" w:name="_Toc419876310"/>
      <w:bookmarkStart w:id="6382" w:name="_Toc420064866"/>
      <w:bookmarkStart w:id="6383" w:name="_Toc420070392"/>
      <w:bookmarkStart w:id="6384" w:name="_Toc419825820"/>
      <w:bookmarkStart w:id="6385" w:name="_Toc419858036"/>
      <w:bookmarkStart w:id="6386" w:name="_Toc419876312"/>
      <w:bookmarkStart w:id="6387" w:name="_Toc420064868"/>
      <w:bookmarkStart w:id="6388" w:name="_Toc420070394"/>
      <w:bookmarkStart w:id="6389" w:name="_Toc419825824"/>
      <w:bookmarkStart w:id="6390" w:name="_Toc419858040"/>
      <w:bookmarkStart w:id="6391" w:name="_Toc419876316"/>
      <w:bookmarkStart w:id="6392" w:name="_Toc420064872"/>
      <w:bookmarkStart w:id="6393" w:name="_Toc420070398"/>
      <w:bookmarkStart w:id="6394" w:name="_Toc419825841"/>
      <w:bookmarkStart w:id="6395" w:name="_Toc419858057"/>
      <w:bookmarkStart w:id="6396" w:name="_Toc419876333"/>
      <w:bookmarkStart w:id="6397" w:name="_Toc420064889"/>
      <w:bookmarkStart w:id="6398" w:name="_Toc420070415"/>
      <w:bookmarkStart w:id="6399" w:name="_Toc419825845"/>
      <w:bookmarkStart w:id="6400" w:name="_Toc419858061"/>
      <w:bookmarkStart w:id="6401" w:name="_Toc419876337"/>
      <w:bookmarkStart w:id="6402" w:name="_Toc420064893"/>
      <w:bookmarkStart w:id="6403" w:name="_Toc420070419"/>
      <w:bookmarkStart w:id="6404" w:name="_Toc419825846"/>
      <w:bookmarkStart w:id="6405" w:name="_Toc419858062"/>
      <w:bookmarkStart w:id="6406" w:name="_Toc419876338"/>
      <w:bookmarkStart w:id="6407" w:name="_Toc420064894"/>
      <w:bookmarkStart w:id="6408" w:name="_Toc420070420"/>
      <w:bookmarkStart w:id="6409" w:name="_Toc419825847"/>
      <w:bookmarkStart w:id="6410" w:name="_Toc419858063"/>
      <w:bookmarkStart w:id="6411" w:name="_Toc419876339"/>
      <w:bookmarkStart w:id="6412" w:name="_Toc420064895"/>
      <w:bookmarkStart w:id="6413" w:name="_Toc420070421"/>
      <w:bookmarkStart w:id="6414" w:name="_Toc419825852"/>
      <w:bookmarkStart w:id="6415" w:name="_Toc419858068"/>
      <w:bookmarkStart w:id="6416" w:name="_Toc419876344"/>
      <w:bookmarkStart w:id="6417" w:name="_Toc420064900"/>
      <w:bookmarkStart w:id="6418" w:name="_Toc420070426"/>
      <w:bookmarkStart w:id="6419" w:name="_Toc419825853"/>
      <w:bookmarkStart w:id="6420" w:name="_Toc419858069"/>
      <w:bookmarkStart w:id="6421" w:name="_Toc419876345"/>
      <w:bookmarkStart w:id="6422" w:name="_Toc420064901"/>
      <w:bookmarkStart w:id="6423" w:name="_Toc420070427"/>
      <w:bookmarkStart w:id="6424" w:name="_Toc419825855"/>
      <w:bookmarkStart w:id="6425" w:name="_Toc419858071"/>
      <w:bookmarkStart w:id="6426" w:name="_Toc419876347"/>
      <w:bookmarkStart w:id="6427" w:name="_Toc420064903"/>
      <w:bookmarkStart w:id="6428" w:name="_Toc420070429"/>
      <w:bookmarkStart w:id="6429" w:name="_Toc419825857"/>
      <w:bookmarkStart w:id="6430" w:name="_Toc419858073"/>
      <w:bookmarkStart w:id="6431" w:name="_Toc419876349"/>
      <w:bookmarkStart w:id="6432" w:name="_Toc420064905"/>
      <w:bookmarkStart w:id="6433" w:name="_Toc420070431"/>
      <w:bookmarkStart w:id="6434" w:name="_Toc419825860"/>
      <w:bookmarkStart w:id="6435" w:name="_Toc419858076"/>
      <w:bookmarkStart w:id="6436" w:name="_Toc419876352"/>
      <w:bookmarkStart w:id="6437" w:name="_Toc420064908"/>
      <w:bookmarkStart w:id="6438" w:name="_Toc420070434"/>
      <w:bookmarkStart w:id="6439" w:name="_Toc419825863"/>
      <w:bookmarkStart w:id="6440" w:name="_Toc419858079"/>
      <w:bookmarkStart w:id="6441" w:name="_Toc419876355"/>
      <w:bookmarkStart w:id="6442" w:name="_Toc420064911"/>
      <w:bookmarkStart w:id="6443" w:name="_Toc420070437"/>
      <w:bookmarkStart w:id="6444" w:name="_Toc419825867"/>
      <w:bookmarkStart w:id="6445" w:name="_Toc419858083"/>
      <w:bookmarkStart w:id="6446" w:name="_Toc419876359"/>
      <w:bookmarkStart w:id="6447" w:name="_Toc420064915"/>
      <w:bookmarkStart w:id="6448" w:name="_Toc420070441"/>
      <w:bookmarkStart w:id="6449" w:name="_Toc419825868"/>
      <w:bookmarkStart w:id="6450" w:name="_Toc419858084"/>
      <w:bookmarkStart w:id="6451" w:name="_Toc419876360"/>
      <w:bookmarkStart w:id="6452" w:name="_Toc420064916"/>
      <w:bookmarkStart w:id="6453" w:name="_Toc420070442"/>
      <w:bookmarkStart w:id="6454" w:name="_Toc419825869"/>
      <w:bookmarkStart w:id="6455" w:name="_Toc419858085"/>
      <w:bookmarkStart w:id="6456" w:name="_Toc419876361"/>
      <w:bookmarkStart w:id="6457" w:name="_Toc420064917"/>
      <w:bookmarkStart w:id="6458" w:name="_Toc420070443"/>
      <w:bookmarkStart w:id="6459" w:name="_Toc419825870"/>
      <w:bookmarkStart w:id="6460" w:name="_Toc419858086"/>
      <w:bookmarkStart w:id="6461" w:name="_Toc419876362"/>
      <w:bookmarkStart w:id="6462" w:name="_Toc420064918"/>
      <w:bookmarkStart w:id="6463" w:name="_Toc420070444"/>
      <w:bookmarkStart w:id="6464" w:name="_Toc419825871"/>
      <w:bookmarkStart w:id="6465" w:name="_Toc419858087"/>
      <w:bookmarkStart w:id="6466" w:name="_Toc419876363"/>
      <w:bookmarkStart w:id="6467" w:name="_Toc420064919"/>
      <w:bookmarkStart w:id="6468" w:name="_Toc420070445"/>
      <w:bookmarkStart w:id="6469" w:name="_Toc419825873"/>
      <w:bookmarkStart w:id="6470" w:name="_Toc419858089"/>
      <w:bookmarkStart w:id="6471" w:name="_Toc419876365"/>
      <w:bookmarkStart w:id="6472" w:name="_Toc420064921"/>
      <w:bookmarkStart w:id="6473" w:name="_Toc420070447"/>
      <w:bookmarkStart w:id="6474" w:name="_Toc419825879"/>
      <w:bookmarkStart w:id="6475" w:name="_Toc419858095"/>
      <w:bookmarkStart w:id="6476" w:name="_Toc419876371"/>
      <w:bookmarkStart w:id="6477" w:name="_Toc420064927"/>
      <w:bookmarkStart w:id="6478" w:name="_Toc420070453"/>
      <w:bookmarkStart w:id="6479" w:name="_Toc419825880"/>
      <w:bookmarkStart w:id="6480" w:name="_Toc419858096"/>
      <w:bookmarkStart w:id="6481" w:name="_Toc419876372"/>
      <w:bookmarkStart w:id="6482" w:name="_Toc420064928"/>
      <w:bookmarkStart w:id="6483" w:name="_Toc420070454"/>
      <w:bookmarkStart w:id="6484" w:name="_Toc419825883"/>
      <w:bookmarkStart w:id="6485" w:name="_Toc419858099"/>
      <w:bookmarkStart w:id="6486" w:name="_Toc419876375"/>
      <w:bookmarkStart w:id="6487" w:name="_Toc420064931"/>
      <w:bookmarkStart w:id="6488" w:name="_Toc420070457"/>
      <w:bookmarkStart w:id="6489" w:name="_Toc419825884"/>
      <w:bookmarkStart w:id="6490" w:name="_Toc419858100"/>
      <w:bookmarkStart w:id="6491" w:name="_Toc419876376"/>
      <w:bookmarkStart w:id="6492" w:name="_Toc420064932"/>
      <w:bookmarkStart w:id="6493" w:name="_Toc420070458"/>
      <w:bookmarkStart w:id="6494" w:name="_Toc419825885"/>
      <w:bookmarkStart w:id="6495" w:name="_Toc419858101"/>
      <w:bookmarkStart w:id="6496" w:name="_Toc419876377"/>
      <w:bookmarkStart w:id="6497" w:name="_Toc420064933"/>
      <w:bookmarkStart w:id="6498" w:name="_Toc420070459"/>
      <w:bookmarkStart w:id="6499" w:name="_Toc419825894"/>
      <w:bookmarkStart w:id="6500" w:name="_Toc419858110"/>
      <w:bookmarkStart w:id="6501" w:name="_Toc419876386"/>
      <w:bookmarkStart w:id="6502" w:name="_Toc420064942"/>
      <w:bookmarkStart w:id="6503" w:name="_Toc420070468"/>
      <w:bookmarkStart w:id="6504" w:name="_Toc419825895"/>
      <w:bookmarkStart w:id="6505" w:name="_Toc419858111"/>
      <w:bookmarkStart w:id="6506" w:name="_Toc419876387"/>
      <w:bookmarkStart w:id="6507" w:name="_Toc420064943"/>
      <w:bookmarkStart w:id="6508" w:name="_Toc420070469"/>
      <w:bookmarkStart w:id="6509" w:name="_Toc419825896"/>
      <w:bookmarkStart w:id="6510" w:name="_Toc419858112"/>
      <w:bookmarkStart w:id="6511" w:name="_Toc419876388"/>
      <w:bookmarkStart w:id="6512" w:name="_Toc420064944"/>
      <w:bookmarkStart w:id="6513" w:name="_Toc420070470"/>
      <w:bookmarkStart w:id="6514" w:name="_Toc419825899"/>
      <w:bookmarkStart w:id="6515" w:name="_Toc419858115"/>
      <w:bookmarkStart w:id="6516" w:name="_Toc419876391"/>
      <w:bookmarkStart w:id="6517" w:name="_Toc420064947"/>
      <w:bookmarkStart w:id="6518" w:name="_Toc420070473"/>
      <w:bookmarkStart w:id="6519" w:name="_Toc419825900"/>
      <w:bookmarkStart w:id="6520" w:name="_Toc419858116"/>
      <w:bookmarkStart w:id="6521" w:name="_Toc419876392"/>
      <w:bookmarkStart w:id="6522" w:name="_Toc420064948"/>
      <w:bookmarkStart w:id="6523" w:name="_Toc420070474"/>
      <w:bookmarkStart w:id="6524" w:name="_Toc419825903"/>
      <w:bookmarkStart w:id="6525" w:name="_Toc419858119"/>
      <w:bookmarkStart w:id="6526" w:name="_Toc419876395"/>
      <w:bookmarkStart w:id="6527" w:name="_Toc420064951"/>
      <w:bookmarkStart w:id="6528" w:name="_Toc420070477"/>
      <w:bookmarkStart w:id="6529" w:name="_Toc419825904"/>
      <w:bookmarkStart w:id="6530" w:name="_Toc419858120"/>
      <w:bookmarkStart w:id="6531" w:name="_Toc419876396"/>
      <w:bookmarkStart w:id="6532" w:name="_Toc420064952"/>
      <w:bookmarkStart w:id="6533" w:name="_Toc420070478"/>
      <w:bookmarkStart w:id="6534" w:name="_Toc419825915"/>
      <w:bookmarkStart w:id="6535" w:name="_Toc419858131"/>
      <w:bookmarkStart w:id="6536" w:name="_Toc419876407"/>
      <w:bookmarkStart w:id="6537" w:name="_Toc420064963"/>
      <w:bookmarkStart w:id="6538" w:name="_Toc420070489"/>
      <w:bookmarkStart w:id="6539" w:name="_Toc419825916"/>
      <w:bookmarkStart w:id="6540" w:name="_Toc419858132"/>
      <w:bookmarkStart w:id="6541" w:name="_Toc419876408"/>
      <w:bookmarkStart w:id="6542" w:name="_Toc420064964"/>
      <w:bookmarkStart w:id="6543" w:name="_Toc420070490"/>
      <w:bookmarkStart w:id="6544" w:name="_Toc419825917"/>
      <w:bookmarkStart w:id="6545" w:name="_Toc419858133"/>
      <w:bookmarkStart w:id="6546" w:name="_Toc419876409"/>
      <w:bookmarkStart w:id="6547" w:name="_Toc420064965"/>
      <w:bookmarkStart w:id="6548" w:name="_Toc420070491"/>
      <w:bookmarkStart w:id="6549" w:name="_Toc419825922"/>
      <w:bookmarkStart w:id="6550" w:name="_Toc419858138"/>
      <w:bookmarkStart w:id="6551" w:name="_Toc419876414"/>
      <w:bookmarkStart w:id="6552" w:name="_Toc420064970"/>
      <w:bookmarkStart w:id="6553" w:name="_Toc420070496"/>
      <w:bookmarkStart w:id="6554" w:name="_Toc419825925"/>
      <w:bookmarkStart w:id="6555" w:name="_Toc419858141"/>
      <w:bookmarkStart w:id="6556" w:name="_Toc419876417"/>
      <w:bookmarkStart w:id="6557" w:name="_Toc420064973"/>
      <w:bookmarkStart w:id="6558" w:name="_Toc420070499"/>
      <w:bookmarkStart w:id="6559" w:name="_Toc419825939"/>
      <w:bookmarkStart w:id="6560" w:name="_Toc419858155"/>
      <w:bookmarkStart w:id="6561" w:name="_Toc419876431"/>
      <w:bookmarkStart w:id="6562" w:name="_Toc420064987"/>
      <w:bookmarkStart w:id="6563" w:name="_Toc420070513"/>
      <w:bookmarkStart w:id="6564" w:name="_Toc419825948"/>
      <w:bookmarkStart w:id="6565" w:name="_Toc419858164"/>
      <w:bookmarkStart w:id="6566" w:name="_Toc419876440"/>
      <w:bookmarkStart w:id="6567" w:name="_Toc420064996"/>
      <w:bookmarkStart w:id="6568" w:name="_Toc420070522"/>
      <w:bookmarkStart w:id="6569" w:name="_Toc419825955"/>
      <w:bookmarkStart w:id="6570" w:name="_Toc419858171"/>
      <w:bookmarkStart w:id="6571" w:name="_Toc419876447"/>
      <w:bookmarkStart w:id="6572" w:name="_Toc420065003"/>
      <w:bookmarkStart w:id="6573" w:name="_Toc420070529"/>
      <w:bookmarkStart w:id="6574" w:name="_Toc419825962"/>
      <w:bookmarkStart w:id="6575" w:name="_Toc419858178"/>
      <w:bookmarkStart w:id="6576" w:name="_Toc419876454"/>
      <w:bookmarkStart w:id="6577" w:name="_Toc420065010"/>
      <w:bookmarkStart w:id="6578" w:name="_Toc420070536"/>
      <w:bookmarkStart w:id="6579" w:name="_Toc419825969"/>
      <w:bookmarkStart w:id="6580" w:name="_Toc419858185"/>
      <w:bookmarkStart w:id="6581" w:name="_Toc419876461"/>
      <w:bookmarkStart w:id="6582" w:name="_Toc420065017"/>
      <w:bookmarkStart w:id="6583" w:name="_Toc420070543"/>
      <w:bookmarkStart w:id="6584" w:name="_Toc419825976"/>
      <w:bookmarkStart w:id="6585" w:name="_Toc419858192"/>
      <w:bookmarkStart w:id="6586" w:name="_Toc419876468"/>
      <w:bookmarkStart w:id="6587" w:name="_Toc420065024"/>
      <w:bookmarkStart w:id="6588" w:name="_Toc420070550"/>
      <w:bookmarkStart w:id="6589" w:name="_Toc419825983"/>
      <w:bookmarkStart w:id="6590" w:name="_Toc419858199"/>
      <w:bookmarkStart w:id="6591" w:name="_Toc419876475"/>
      <w:bookmarkStart w:id="6592" w:name="_Toc420065031"/>
      <w:bookmarkStart w:id="6593" w:name="_Toc420070557"/>
      <w:bookmarkStart w:id="6594" w:name="_Toc419825990"/>
      <w:bookmarkStart w:id="6595" w:name="_Toc419858206"/>
      <w:bookmarkStart w:id="6596" w:name="_Toc419876482"/>
      <w:bookmarkStart w:id="6597" w:name="_Toc420065038"/>
      <w:bookmarkStart w:id="6598" w:name="_Toc420070564"/>
      <w:bookmarkStart w:id="6599" w:name="_Toc419825997"/>
      <w:bookmarkStart w:id="6600" w:name="_Toc419858213"/>
      <w:bookmarkStart w:id="6601" w:name="_Toc419876489"/>
      <w:bookmarkStart w:id="6602" w:name="_Toc420065045"/>
      <w:bookmarkStart w:id="6603" w:name="_Toc420070571"/>
      <w:bookmarkStart w:id="6604" w:name="_Toc419826004"/>
      <w:bookmarkStart w:id="6605" w:name="_Toc419858220"/>
      <w:bookmarkStart w:id="6606" w:name="_Toc419876496"/>
      <w:bookmarkStart w:id="6607" w:name="_Toc420065052"/>
      <w:bookmarkStart w:id="6608" w:name="_Toc420070578"/>
      <w:bookmarkStart w:id="6609" w:name="_Toc419826011"/>
      <w:bookmarkStart w:id="6610" w:name="_Toc419858227"/>
      <w:bookmarkStart w:id="6611" w:name="_Toc419876503"/>
      <w:bookmarkStart w:id="6612" w:name="_Toc420065059"/>
      <w:bookmarkStart w:id="6613" w:name="_Toc420070585"/>
      <w:bookmarkStart w:id="6614" w:name="_Toc419826018"/>
      <w:bookmarkStart w:id="6615" w:name="_Toc419858234"/>
      <w:bookmarkStart w:id="6616" w:name="_Toc419876510"/>
      <w:bookmarkStart w:id="6617" w:name="_Toc420065066"/>
      <w:bookmarkStart w:id="6618" w:name="_Toc420070592"/>
      <w:bookmarkStart w:id="6619" w:name="_Toc419826019"/>
      <w:bookmarkStart w:id="6620" w:name="_Toc419858235"/>
      <w:bookmarkStart w:id="6621" w:name="_Toc419876511"/>
      <w:bookmarkStart w:id="6622" w:name="_Toc420065067"/>
      <w:bookmarkStart w:id="6623" w:name="_Toc420070593"/>
      <w:bookmarkStart w:id="6624" w:name="_Toc419826020"/>
      <w:bookmarkStart w:id="6625" w:name="_Toc419858236"/>
      <w:bookmarkStart w:id="6626" w:name="_Toc419876512"/>
      <w:bookmarkStart w:id="6627" w:name="_Toc420065068"/>
      <w:bookmarkStart w:id="6628" w:name="_Toc420070594"/>
      <w:bookmarkStart w:id="6629" w:name="_Toc419826021"/>
      <w:bookmarkStart w:id="6630" w:name="_Toc419858237"/>
      <w:bookmarkStart w:id="6631" w:name="_Toc419876513"/>
      <w:bookmarkStart w:id="6632" w:name="_Toc420065069"/>
      <w:bookmarkStart w:id="6633" w:name="_Toc420070595"/>
      <w:bookmarkStart w:id="6634" w:name="_Toc419826023"/>
      <w:bookmarkStart w:id="6635" w:name="_Toc419858239"/>
      <w:bookmarkStart w:id="6636" w:name="_Toc419876515"/>
      <w:bookmarkStart w:id="6637" w:name="_Toc420065071"/>
      <w:bookmarkStart w:id="6638" w:name="_Toc420070597"/>
      <w:bookmarkStart w:id="6639" w:name="_Toc419826029"/>
      <w:bookmarkStart w:id="6640" w:name="_Toc419858245"/>
      <w:bookmarkStart w:id="6641" w:name="_Toc419876521"/>
      <w:bookmarkStart w:id="6642" w:name="_Toc420065077"/>
      <w:bookmarkStart w:id="6643" w:name="_Toc420070603"/>
      <w:bookmarkStart w:id="6644" w:name="_Toc419826030"/>
      <w:bookmarkStart w:id="6645" w:name="_Toc419858246"/>
      <w:bookmarkStart w:id="6646" w:name="_Toc419876522"/>
      <w:bookmarkStart w:id="6647" w:name="_Toc420065078"/>
      <w:bookmarkStart w:id="6648" w:name="_Toc420070604"/>
      <w:bookmarkStart w:id="6649" w:name="_Toc419826031"/>
      <w:bookmarkStart w:id="6650" w:name="_Toc419858247"/>
      <w:bookmarkStart w:id="6651" w:name="_Toc419876523"/>
      <w:bookmarkStart w:id="6652" w:name="_Toc420065079"/>
      <w:bookmarkStart w:id="6653" w:name="_Toc420070605"/>
      <w:bookmarkStart w:id="6654" w:name="_Toc419826032"/>
      <w:bookmarkStart w:id="6655" w:name="_Toc419858248"/>
      <w:bookmarkStart w:id="6656" w:name="_Toc419876524"/>
      <w:bookmarkStart w:id="6657" w:name="_Toc420065080"/>
      <w:bookmarkStart w:id="6658" w:name="_Toc420070606"/>
      <w:bookmarkStart w:id="6659" w:name="_Toc419826034"/>
      <w:bookmarkStart w:id="6660" w:name="_Toc419858250"/>
      <w:bookmarkStart w:id="6661" w:name="_Toc419876526"/>
      <w:bookmarkStart w:id="6662" w:name="_Toc420065082"/>
      <w:bookmarkStart w:id="6663" w:name="_Toc420070608"/>
      <w:bookmarkStart w:id="6664" w:name="_Toc419826037"/>
      <w:bookmarkStart w:id="6665" w:name="_Toc419858253"/>
      <w:bookmarkStart w:id="6666" w:name="_Toc419876529"/>
      <w:bookmarkStart w:id="6667" w:name="_Toc420065085"/>
      <w:bookmarkStart w:id="6668" w:name="_Toc420070611"/>
      <w:bookmarkStart w:id="6669" w:name="_Toc419826041"/>
      <w:bookmarkStart w:id="6670" w:name="_Toc419858257"/>
      <w:bookmarkStart w:id="6671" w:name="_Toc419876533"/>
      <w:bookmarkStart w:id="6672" w:name="_Toc420065089"/>
      <w:bookmarkStart w:id="6673" w:name="_Toc420070615"/>
      <w:bookmarkStart w:id="6674" w:name="_Toc419826042"/>
      <w:bookmarkStart w:id="6675" w:name="_Toc419858258"/>
      <w:bookmarkStart w:id="6676" w:name="_Toc419876534"/>
      <w:bookmarkStart w:id="6677" w:name="_Toc420065090"/>
      <w:bookmarkStart w:id="6678" w:name="_Toc420070616"/>
      <w:bookmarkStart w:id="6679" w:name="_Toc419826043"/>
      <w:bookmarkStart w:id="6680" w:name="_Toc419858259"/>
      <w:bookmarkStart w:id="6681" w:name="_Toc419876535"/>
      <w:bookmarkStart w:id="6682" w:name="_Toc420065091"/>
      <w:bookmarkStart w:id="6683" w:name="_Toc420070617"/>
      <w:bookmarkStart w:id="6684" w:name="_Toc419826045"/>
      <w:bookmarkStart w:id="6685" w:name="_Toc419858261"/>
      <w:bookmarkStart w:id="6686" w:name="_Toc419876537"/>
      <w:bookmarkStart w:id="6687" w:name="_Toc420065093"/>
      <w:bookmarkStart w:id="6688" w:name="_Toc420070619"/>
      <w:bookmarkStart w:id="6689" w:name="_Toc419826046"/>
      <w:bookmarkStart w:id="6690" w:name="_Toc419858262"/>
      <w:bookmarkStart w:id="6691" w:name="_Toc419876538"/>
      <w:bookmarkStart w:id="6692" w:name="_Toc420065094"/>
      <w:bookmarkStart w:id="6693" w:name="_Toc420070620"/>
      <w:bookmarkStart w:id="6694" w:name="_Toc419826048"/>
      <w:bookmarkStart w:id="6695" w:name="_Toc419858264"/>
      <w:bookmarkStart w:id="6696" w:name="_Toc419876540"/>
      <w:bookmarkStart w:id="6697" w:name="_Toc420065096"/>
      <w:bookmarkStart w:id="6698" w:name="_Toc420070622"/>
      <w:bookmarkStart w:id="6699" w:name="_Toc419858279"/>
      <w:bookmarkStart w:id="6700" w:name="_Toc419876555"/>
      <w:bookmarkStart w:id="6701" w:name="_Toc420065111"/>
      <w:bookmarkStart w:id="6702" w:name="_Toc420070637"/>
      <w:bookmarkStart w:id="6703" w:name="_Toc419858280"/>
      <w:bookmarkStart w:id="6704" w:name="_Toc419876556"/>
      <w:bookmarkStart w:id="6705" w:name="_Toc420065112"/>
      <w:bookmarkStart w:id="6706" w:name="_Toc420070638"/>
      <w:bookmarkStart w:id="6707" w:name="_Toc419858284"/>
      <w:bookmarkStart w:id="6708" w:name="_Toc419876560"/>
      <w:bookmarkStart w:id="6709" w:name="_Toc420065116"/>
      <w:bookmarkStart w:id="6710" w:name="_Toc420070642"/>
      <w:bookmarkStart w:id="6711" w:name="_Toc419858285"/>
      <w:bookmarkStart w:id="6712" w:name="_Toc419876561"/>
      <w:bookmarkStart w:id="6713" w:name="_Toc420065117"/>
      <w:bookmarkStart w:id="6714" w:name="_Toc420070643"/>
      <w:bookmarkStart w:id="6715" w:name="_Toc419858290"/>
      <w:bookmarkStart w:id="6716" w:name="_Toc419876566"/>
      <w:bookmarkStart w:id="6717" w:name="_Toc420065122"/>
      <w:bookmarkStart w:id="6718" w:name="_Toc420070648"/>
      <w:bookmarkStart w:id="6719" w:name="_Toc419858296"/>
      <w:bookmarkStart w:id="6720" w:name="_Toc419876572"/>
      <w:bookmarkStart w:id="6721" w:name="_Toc420065128"/>
      <w:bookmarkStart w:id="6722" w:name="_Toc420070654"/>
      <w:bookmarkStart w:id="6723" w:name="_Toc419858297"/>
      <w:bookmarkStart w:id="6724" w:name="_Toc419876573"/>
      <w:bookmarkStart w:id="6725" w:name="_Toc420065129"/>
      <w:bookmarkStart w:id="6726" w:name="_Toc420070655"/>
      <w:bookmarkStart w:id="6727" w:name="_Toc419858298"/>
      <w:bookmarkStart w:id="6728" w:name="_Toc419876574"/>
      <w:bookmarkStart w:id="6729" w:name="_Toc420065130"/>
      <w:bookmarkStart w:id="6730" w:name="_Toc420070656"/>
      <w:bookmarkStart w:id="6731" w:name="_Toc419826053"/>
      <w:bookmarkStart w:id="6732" w:name="_Toc419858299"/>
      <w:bookmarkStart w:id="6733" w:name="_Toc419876575"/>
      <w:bookmarkStart w:id="6734" w:name="_Toc420065131"/>
      <w:bookmarkStart w:id="6735" w:name="_Toc420070657"/>
      <w:bookmarkStart w:id="6736" w:name="_Toc419858302"/>
      <w:bookmarkStart w:id="6737" w:name="_Toc419876578"/>
      <w:bookmarkStart w:id="6738" w:name="_Toc420065134"/>
      <w:bookmarkStart w:id="6739" w:name="_Toc420070660"/>
      <w:bookmarkStart w:id="6740" w:name="_Toc419858305"/>
      <w:bookmarkStart w:id="6741" w:name="_Toc419876581"/>
      <w:bookmarkStart w:id="6742" w:name="_Toc420065137"/>
      <w:bookmarkStart w:id="6743" w:name="_Toc420070663"/>
      <w:bookmarkStart w:id="6744" w:name="_Toc419858308"/>
      <w:bookmarkStart w:id="6745" w:name="_Toc419876584"/>
      <w:bookmarkStart w:id="6746" w:name="_Toc420065140"/>
      <w:bookmarkStart w:id="6747" w:name="_Toc420070666"/>
      <w:bookmarkStart w:id="6748" w:name="_Toc419858314"/>
      <w:bookmarkStart w:id="6749" w:name="_Toc419876590"/>
      <w:bookmarkStart w:id="6750" w:name="_Toc420065146"/>
      <w:bookmarkStart w:id="6751" w:name="_Toc420070672"/>
      <w:bookmarkStart w:id="6752" w:name="_Toc419858344"/>
      <w:bookmarkStart w:id="6753" w:name="_Toc419876620"/>
      <w:bookmarkStart w:id="6754" w:name="_Toc420065176"/>
      <w:bookmarkStart w:id="6755" w:name="_Toc420070702"/>
      <w:bookmarkStart w:id="6756" w:name="_Toc419858360"/>
      <w:bookmarkStart w:id="6757" w:name="_Toc419876636"/>
      <w:bookmarkStart w:id="6758" w:name="_Toc420065192"/>
      <w:bookmarkStart w:id="6759" w:name="_Toc420070718"/>
      <w:bookmarkStart w:id="6760" w:name="_Toc419858362"/>
      <w:bookmarkStart w:id="6761" w:name="_Toc419876638"/>
      <w:bookmarkStart w:id="6762" w:name="_Toc420065194"/>
      <w:bookmarkStart w:id="6763" w:name="_Toc420070720"/>
      <w:bookmarkStart w:id="6764" w:name="_Toc419858366"/>
      <w:bookmarkStart w:id="6765" w:name="_Toc419876642"/>
      <w:bookmarkStart w:id="6766" w:name="_Toc420065198"/>
      <w:bookmarkStart w:id="6767" w:name="_Toc420070724"/>
      <w:bookmarkStart w:id="6768" w:name="_Toc419858367"/>
      <w:bookmarkStart w:id="6769" w:name="_Toc419876643"/>
      <w:bookmarkStart w:id="6770" w:name="_Toc420065199"/>
      <w:bookmarkStart w:id="6771" w:name="_Toc420070725"/>
      <w:bookmarkStart w:id="6772" w:name="_Toc419858373"/>
      <w:bookmarkStart w:id="6773" w:name="_Toc419876649"/>
      <w:bookmarkStart w:id="6774" w:name="_Toc420065205"/>
      <w:bookmarkStart w:id="6775" w:name="_Toc420070731"/>
      <w:bookmarkStart w:id="6776" w:name="_Toc419858375"/>
      <w:bookmarkStart w:id="6777" w:name="_Toc419876651"/>
      <w:bookmarkStart w:id="6778" w:name="_Toc420065207"/>
      <w:bookmarkStart w:id="6779" w:name="_Toc420070733"/>
      <w:bookmarkStart w:id="6780" w:name="_Toc419858376"/>
      <w:bookmarkStart w:id="6781" w:name="_Toc419876652"/>
      <w:bookmarkStart w:id="6782" w:name="_Toc420065208"/>
      <w:bookmarkStart w:id="6783" w:name="_Toc420070734"/>
      <w:bookmarkStart w:id="6784" w:name="_Toc419858379"/>
      <w:bookmarkStart w:id="6785" w:name="_Toc419876655"/>
      <w:bookmarkStart w:id="6786" w:name="_Toc420065211"/>
      <w:bookmarkStart w:id="6787" w:name="_Toc420070737"/>
      <w:bookmarkStart w:id="6788" w:name="_Toc419858380"/>
      <w:bookmarkStart w:id="6789" w:name="_Toc419876656"/>
      <w:bookmarkStart w:id="6790" w:name="_Toc420065212"/>
      <w:bookmarkStart w:id="6791" w:name="_Toc420070738"/>
      <w:bookmarkStart w:id="6792" w:name="_Toc419858382"/>
      <w:bookmarkStart w:id="6793" w:name="_Toc419876658"/>
      <w:bookmarkStart w:id="6794" w:name="_Toc420065214"/>
      <w:bookmarkStart w:id="6795" w:name="_Toc420070740"/>
      <w:bookmarkStart w:id="6796" w:name="_Toc419858385"/>
      <w:bookmarkStart w:id="6797" w:name="_Toc419876661"/>
      <w:bookmarkStart w:id="6798" w:name="_Toc420065217"/>
      <w:bookmarkStart w:id="6799" w:name="_Toc420070743"/>
      <w:bookmarkStart w:id="6800" w:name="_Toc419858387"/>
      <w:bookmarkStart w:id="6801" w:name="_Toc419876663"/>
      <w:bookmarkStart w:id="6802" w:name="_Toc420065219"/>
      <w:bookmarkStart w:id="6803" w:name="_Toc420070745"/>
      <w:bookmarkStart w:id="6804" w:name="_Toc419858388"/>
      <w:bookmarkStart w:id="6805" w:name="_Toc419876664"/>
      <w:bookmarkStart w:id="6806" w:name="_Toc420065220"/>
      <w:bookmarkStart w:id="6807" w:name="_Toc420070746"/>
      <w:bookmarkStart w:id="6808" w:name="_Toc419858389"/>
      <w:bookmarkStart w:id="6809" w:name="_Toc419876665"/>
      <w:bookmarkStart w:id="6810" w:name="_Toc420065221"/>
      <w:bookmarkStart w:id="6811" w:name="_Toc420070747"/>
      <w:bookmarkStart w:id="6812" w:name="_Toc419858396"/>
      <w:bookmarkStart w:id="6813" w:name="_Toc419876672"/>
      <w:bookmarkStart w:id="6814" w:name="_Toc420065228"/>
      <w:bookmarkStart w:id="6815" w:name="_Toc420070754"/>
      <w:bookmarkStart w:id="6816" w:name="_Toc419858397"/>
      <w:bookmarkStart w:id="6817" w:name="_Toc419876673"/>
      <w:bookmarkStart w:id="6818" w:name="_Toc420065229"/>
      <w:bookmarkStart w:id="6819" w:name="_Toc420070755"/>
      <w:bookmarkStart w:id="6820" w:name="_Toc419858398"/>
      <w:bookmarkStart w:id="6821" w:name="_Toc419876674"/>
      <w:bookmarkStart w:id="6822" w:name="_Toc420065230"/>
      <w:bookmarkStart w:id="6823" w:name="_Toc420070756"/>
      <w:bookmarkStart w:id="6824" w:name="_Toc419858399"/>
      <w:bookmarkStart w:id="6825" w:name="_Toc419876675"/>
      <w:bookmarkStart w:id="6826" w:name="_Toc420065231"/>
      <w:bookmarkStart w:id="6827" w:name="_Toc420070757"/>
      <w:bookmarkStart w:id="6828" w:name="_Toc419858401"/>
      <w:bookmarkStart w:id="6829" w:name="_Toc419876677"/>
      <w:bookmarkStart w:id="6830" w:name="_Toc420065233"/>
      <w:bookmarkStart w:id="6831" w:name="_Toc420070759"/>
      <w:bookmarkStart w:id="6832" w:name="_Toc419858405"/>
      <w:bookmarkStart w:id="6833" w:name="_Toc419876681"/>
      <w:bookmarkStart w:id="6834" w:name="_Toc420065237"/>
      <w:bookmarkStart w:id="6835" w:name="_Toc420070763"/>
      <w:bookmarkStart w:id="6836" w:name="_Toc419858409"/>
      <w:bookmarkStart w:id="6837" w:name="_Toc419876685"/>
      <w:bookmarkStart w:id="6838" w:name="_Toc420065241"/>
      <w:bookmarkStart w:id="6839" w:name="_Toc420070767"/>
      <w:bookmarkStart w:id="6840" w:name="_Toc419858410"/>
      <w:bookmarkStart w:id="6841" w:name="_Toc419876686"/>
      <w:bookmarkStart w:id="6842" w:name="_Toc420065242"/>
      <w:bookmarkStart w:id="6843" w:name="_Toc420070768"/>
      <w:bookmarkStart w:id="6844" w:name="_Toc419858415"/>
      <w:bookmarkStart w:id="6845" w:name="_Toc419876691"/>
      <w:bookmarkStart w:id="6846" w:name="_Toc420065247"/>
      <w:bookmarkStart w:id="6847" w:name="_Toc420070773"/>
      <w:bookmarkStart w:id="6848" w:name="_Toc419858418"/>
      <w:bookmarkStart w:id="6849" w:name="_Toc419876694"/>
      <w:bookmarkStart w:id="6850" w:name="_Toc420065250"/>
      <w:bookmarkStart w:id="6851" w:name="_Toc420070776"/>
      <w:bookmarkStart w:id="6852" w:name="_Toc419858419"/>
      <w:bookmarkStart w:id="6853" w:name="_Toc419876695"/>
      <w:bookmarkStart w:id="6854" w:name="_Toc420065251"/>
      <w:bookmarkStart w:id="6855" w:name="_Toc420070777"/>
      <w:bookmarkStart w:id="6856" w:name="_Toc419858420"/>
      <w:bookmarkStart w:id="6857" w:name="_Toc419876696"/>
      <w:bookmarkStart w:id="6858" w:name="_Toc420065252"/>
      <w:bookmarkStart w:id="6859" w:name="_Toc420070778"/>
      <w:bookmarkStart w:id="6860" w:name="_Toc419858421"/>
      <w:bookmarkStart w:id="6861" w:name="_Toc419876697"/>
      <w:bookmarkStart w:id="6862" w:name="_Toc420065253"/>
      <w:bookmarkStart w:id="6863" w:name="_Toc420070779"/>
      <w:bookmarkStart w:id="6864" w:name="_Toc419858422"/>
      <w:bookmarkStart w:id="6865" w:name="_Toc419876698"/>
      <w:bookmarkStart w:id="6866" w:name="_Toc420065254"/>
      <w:bookmarkStart w:id="6867" w:name="_Toc420070780"/>
      <w:bookmarkStart w:id="6868" w:name="_Toc419858425"/>
      <w:bookmarkStart w:id="6869" w:name="_Toc419876701"/>
      <w:bookmarkStart w:id="6870" w:name="_Toc420065257"/>
      <w:bookmarkStart w:id="6871" w:name="_Toc420070783"/>
      <w:bookmarkStart w:id="6872" w:name="_Toc419858432"/>
      <w:bookmarkStart w:id="6873" w:name="_Toc419876708"/>
      <w:bookmarkStart w:id="6874" w:name="_Toc420065264"/>
      <w:bookmarkStart w:id="6875" w:name="_Toc420070790"/>
      <w:bookmarkStart w:id="6876" w:name="_Toc419858440"/>
      <w:bookmarkStart w:id="6877" w:name="_Toc419876716"/>
      <w:bookmarkStart w:id="6878" w:name="_Toc420065272"/>
      <w:bookmarkStart w:id="6879" w:name="_Toc420070798"/>
      <w:bookmarkStart w:id="6880" w:name="_Toc419858449"/>
      <w:bookmarkStart w:id="6881" w:name="_Toc419876725"/>
      <w:bookmarkStart w:id="6882" w:name="_Toc420065281"/>
      <w:bookmarkStart w:id="6883" w:name="_Toc420070807"/>
      <w:bookmarkStart w:id="6884" w:name="_Toc419858452"/>
      <w:bookmarkStart w:id="6885" w:name="_Toc419876728"/>
      <w:bookmarkStart w:id="6886" w:name="_Toc420065284"/>
      <w:bookmarkStart w:id="6887" w:name="_Toc420070810"/>
      <w:bookmarkStart w:id="6888" w:name="_Toc419858455"/>
      <w:bookmarkStart w:id="6889" w:name="_Toc419876731"/>
      <w:bookmarkStart w:id="6890" w:name="_Toc420065287"/>
      <w:bookmarkStart w:id="6891" w:name="_Toc420070813"/>
      <w:bookmarkStart w:id="6892" w:name="_Toc419858459"/>
      <w:bookmarkStart w:id="6893" w:name="_Toc419876735"/>
      <w:bookmarkStart w:id="6894" w:name="_Toc420065291"/>
      <w:bookmarkStart w:id="6895" w:name="_Toc420070817"/>
      <w:bookmarkStart w:id="6896" w:name="_Toc419858461"/>
      <w:bookmarkStart w:id="6897" w:name="_Toc419876737"/>
      <w:bookmarkStart w:id="6898" w:name="_Toc420065293"/>
      <w:bookmarkStart w:id="6899" w:name="_Toc420070819"/>
      <w:bookmarkStart w:id="6900" w:name="_Toc419858462"/>
      <w:bookmarkStart w:id="6901" w:name="_Toc419876738"/>
      <w:bookmarkStart w:id="6902" w:name="_Toc420065294"/>
      <w:bookmarkStart w:id="6903" w:name="_Toc420070820"/>
      <w:bookmarkStart w:id="6904" w:name="_Toc419858466"/>
      <w:bookmarkStart w:id="6905" w:name="_Toc419876742"/>
      <w:bookmarkStart w:id="6906" w:name="_Toc420065298"/>
      <w:bookmarkStart w:id="6907" w:name="_Toc420070824"/>
      <w:bookmarkStart w:id="6908" w:name="_Toc419858469"/>
      <w:bookmarkStart w:id="6909" w:name="_Toc419876745"/>
      <w:bookmarkStart w:id="6910" w:name="_Toc420065301"/>
      <w:bookmarkStart w:id="6911" w:name="_Toc420070827"/>
      <w:bookmarkStart w:id="6912" w:name="_Toc419858474"/>
      <w:bookmarkStart w:id="6913" w:name="_Toc419876750"/>
      <w:bookmarkStart w:id="6914" w:name="_Toc420065306"/>
      <w:bookmarkStart w:id="6915" w:name="_Toc420070832"/>
      <w:bookmarkStart w:id="6916" w:name="_Toc419858475"/>
      <w:bookmarkStart w:id="6917" w:name="_Toc419876751"/>
      <w:bookmarkStart w:id="6918" w:name="_Toc420065307"/>
      <w:bookmarkStart w:id="6919" w:name="_Toc420070833"/>
      <w:bookmarkStart w:id="6920" w:name="_Toc419858477"/>
      <w:bookmarkStart w:id="6921" w:name="_Toc419876753"/>
      <w:bookmarkStart w:id="6922" w:name="_Toc420065309"/>
      <w:bookmarkStart w:id="6923" w:name="_Toc420070835"/>
      <w:bookmarkStart w:id="6924" w:name="_Toc419858480"/>
      <w:bookmarkStart w:id="6925" w:name="_Toc419876756"/>
      <w:bookmarkStart w:id="6926" w:name="_Toc420065312"/>
      <w:bookmarkStart w:id="6927" w:name="_Toc420070838"/>
      <w:bookmarkStart w:id="6928" w:name="_Toc419858484"/>
      <w:bookmarkStart w:id="6929" w:name="_Toc419876760"/>
      <w:bookmarkStart w:id="6930" w:name="_Toc420065316"/>
      <w:bookmarkStart w:id="6931" w:name="_Toc420070842"/>
      <w:bookmarkStart w:id="6932" w:name="_Toc419858500"/>
      <w:bookmarkStart w:id="6933" w:name="_Toc419876776"/>
      <w:bookmarkStart w:id="6934" w:name="_Toc420065332"/>
      <w:bookmarkStart w:id="6935" w:name="_Toc420070858"/>
      <w:bookmarkStart w:id="6936" w:name="_Toc419858502"/>
      <w:bookmarkStart w:id="6937" w:name="_Toc419876778"/>
      <w:bookmarkStart w:id="6938" w:name="_Toc420065334"/>
      <w:bookmarkStart w:id="6939" w:name="_Toc420070860"/>
      <w:bookmarkStart w:id="6940" w:name="_Toc419858504"/>
      <w:bookmarkStart w:id="6941" w:name="_Toc419876780"/>
      <w:bookmarkStart w:id="6942" w:name="_Toc420065336"/>
      <w:bookmarkStart w:id="6943" w:name="_Toc420070862"/>
      <w:bookmarkStart w:id="6944" w:name="_Toc419858507"/>
      <w:bookmarkStart w:id="6945" w:name="_Toc419876783"/>
      <w:bookmarkStart w:id="6946" w:name="_Toc420065339"/>
      <w:bookmarkStart w:id="6947" w:name="_Toc420070865"/>
      <w:bookmarkStart w:id="6948" w:name="_Toc419858508"/>
      <w:bookmarkStart w:id="6949" w:name="_Toc419876784"/>
      <w:bookmarkStart w:id="6950" w:name="_Toc420065340"/>
      <w:bookmarkStart w:id="6951" w:name="_Toc420070866"/>
      <w:bookmarkStart w:id="6952" w:name="_Toc419858509"/>
      <w:bookmarkStart w:id="6953" w:name="_Toc419876785"/>
      <w:bookmarkStart w:id="6954" w:name="_Toc420065341"/>
      <w:bookmarkStart w:id="6955" w:name="_Toc420070867"/>
      <w:bookmarkStart w:id="6956" w:name="_Toc419858511"/>
      <w:bookmarkStart w:id="6957" w:name="_Toc419876787"/>
      <w:bookmarkStart w:id="6958" w:name="_Toc420065343"/>
      <w:bookmarkStart w:id="6959" w:name="_Toc420070869"/>
      <w:bookmarkStart w:id="6960" w:name="_Toc419858513"/>
      <w:bookmarkStart w:id="6961" w:name="_Toc419876789"/>
      <w:bookmarkStart w:id="6962" w:name="_Toc420065345"/>
      <w:bookmarkStart w:id="6963" w:name="_Toc420070871"/>
      <w:bookmarkStart w:id="6964" w:name="_Toc419858520"/>
      <w:bookmarkStart w:id="6965" w:name="_Toc419876796"/>
      <w:bookmarkStart w:id="6966" w:name="_Toc420065352"/>
      <w:bookmarkStart w:id="6967" w:name="_Toc420070878"/>
      <w:bookmarkStart w:id="6968" w:name="_Toc419858521"/>
      <w:bookmarkStart w:id="6969" w:name="_Toc419876797"/>
      <w:bookmarkStart w:id="6970" w:name="_Toc420065353"/>
      <w:bookmarkStart w:id="6971" w:name="_Toc420070879"/>
      <w:bookmarkStart w:id="6972" w:name="_Toc419858522"/>
      <w:bookmarkStart w:id="6973" w:name="_Toc419876798"/>
      <w:bookmarkStart w:id="6974" w:name="_Toc420065354"/>
      <w:bookmarkStart w:id="6975" w:name="_Toc420070880"/>
      <w:bookmarkStart w:id="6976" w:name="_Toc419858523"/>
      <w:bookmarkStart w:id="6977" w:name="_Toc419876799"/>
      <w:bookmarkStart w:id="6978" w:name="_Toc420065355"/>
      <w:bookmarkStart w:id="6979" w:name="_Toc420070881"/>
      <w:bookmarkStart w:id="6980" w:name="_Toc419858526"/>
      <w:bookmarkStart w:id="6981" w:name="_Toc419876802"/>
      <w:bookmarkStart w:id="6982" w:name="_Toc420065358"/>
      <w:bookmarkStart w:id="6983" w:name="_Toc420070884"/>
      <w:bookmarkStart w:id="6984" w:name="_Toc419858527"/>
      <w:bookmarkStart w:id="6985" w:name="_Toc419876803"/>
      <w:bookmarkStart w:id="6986" w:name="_Toc420065359"/>
      <w:bookmarkStart w:id="6987" w:name="_Toc420070885"/>
      <w:bookmarkStart w:id="6988" w:name="_Toc419858529"/>
      <w:bookmarkStart w:id="6989" w:name="_Toc419876805"/>
      <w:bookmarkStart w:id="6990" w:name="_Toc420065361"/>
      <w:bookmarkStart w:id="6991" w:name="_Toc420070887"/>
      <w:bookmarkStart w:id="6992" w:name="_Toc419858530"/>
      <w:bookmarkStart w:id="6993" w:name="_Toc419876806"/>
      <w:bookmarkStart w:id="6994" w:name="_Toc420065362"/>
      <w:bookmarkStart w:id="6995" w:name="_Toc420070888"/>
      <w:bookmarkStart w:id="6996" w:name="_Toc419858531"/>
      <w:bookmarkStart w:id="6997" w:name="_Toc419876807"/>
      <w:bookmarkStart w:id="6998" w:name="_Toc420065363"/>
      <w:bookmarkStart w:id="6999" w:name="_Toc420070889"/>
      <w:bookmarkStart w:id="7000" w:name="_Toc419858533"/>
      <w:bookmarkStart w:id="7001" w:name="_Toc419876809"/>
      <w:bookmarkStart w:id="7002" w:name="_Toc420065365"/>
      <w:bookmarkStart w:id="7003" w:name="_Toc420070891"/>
      <w:bookmarkStart w:id="7004" w:name="_Toc419858534"/>
      <w:bookmarkStart w:id="7005" w:name="_Toc419876810"/>
      <w:bookmarkStart w:id="7006" w:name="_Toc420065366"/>
      <w:bookmarkStart w:id="7007" w:name="_Toc420070892"/>
      <w:bookmarkStart w:id="7008" w:name="_Toc419858535"/>
      <w:bookmarkStart w:id="7009" w:name="_Toc419876811"/>
      <w:bookmarkStart w:id="7010" w:name="_Toc420065367"/>
      <w:bookmarkStart w:id="7011" w:name="_Toc420070893"/>
      <w:bookmarkStart w:id="7012" w:name="_Toc419858536"/>
      <w:bookmarkStart w:id="7013" w:name="_Toc419876812"/>
      <w:bookmarkStart w:id="7014" w:name="_Toc420065368"/>
      <w:bookmarkStart w:id="7015" w:name="_Toc420070894"/>
      <w:bookmarkStart w:id="7016" w:name="_Toc419858550"/>
      <w:bookmarkStart w:id="7017" w:name="_Toc419876826"/>
      <w:bookmarkStart w:id="7018" w:name="_Toc420065382"/>
      <w:bookmarkStart w:id="7019" w:name="_Toc420070908"/>
      <w:bookmarkStart w:id="7020" w:name="_Toc419858552"/>
      <w:bookmarkStart w:id="7021" w:name="_Toc419876828"/>
      <w:bookmarkStart w:id="7022" w:name="_Toc420065384"/>
      <w:bookmarkStart w:id="7023" w:name="_Toc420070910"/>
      <w:bookmarkStart w:id="7024" w:name="_Toc419858555"/>
      <w:bookmarkStart w:id="7025" w:name="_Toc419876831"/>
      <w:bookmarkStart w:id="7026" w:name="_Toc420065387"/>
      <w:bookmarkStart w:id="7027" w:name="_Toc420070913"/>
      <w:bookmarkStart w:id="7028" w:name="_Toc419858557"/>
      <w:bookmarkStart w:id="7029" w:name="_Toc419876833"/>
      <w:bookmarkStart w:id="7030" w:name="_Toc420065389"/>
      <w:bookmarkStart w:id="7031" w:name="_Toc420070915"/>
      <w:bookmarkStart w:id="7032" w:name="_Toc419858558"/>
      <w:bookmarkStart w:id="7033" w:name="_Toc419876834"/>
      <w:bookmarkStart w:id="7034" w:name="_Toc420065390"/>
      <w:bookmarkStart w:id="7035" w:name="_Toc420070916"/>
      <w:bookmarkStart w:id="7036" w:name="_Toc419858561"/>
      <w:bookmarkStart w:id="7037" w:name="_Toc419876837"/>
      <w:bookmarkStart w:id="7038" w:name="_Toc420065393"/>
      <w:bookmarkStart w:id="7039" w:name="_Toc420070919"/>
      <w:bookmarkStart w:id="7040" w:name="_Toc419858562"/>
      <w:bookmarkStart w:id="7041" w:name="_Toc419876838"/>
      <w:bookmarkStart w:id="7042" w:name="_Toc420065394"/>
      <w:bookmarkStart w:id="7043" w:name="_Toc420070920"/>
      <w:bookmarkStart w:id="7044" w:name="_Toc419858563"/>
      <w:bookmarkStart w:id="7045" w:name="_Toc419876839"/>
      <w:bookmarkStart w:id="7046" w:name="_Toc420065395"/>
      <w:bookmarkStart w:id="7047" w:name="_Toc420070921"/>
      <w:bookmarkStart w:id="7048" w:name="_Toc419858564"/>
      <w:bookmarkStart w:id="7049" w:name="_Toc419876840"/>
      <w:bookmarkStart w:id="7050" w:name="_Toc420065396"/>
      <w:bookmarkStart w:id="7051" w:name="_Toc420070922"/>
      <w:bookmarkStart w:id="7052" w:name="_Toc419858569"/>
      <w:bookmarkStart w:id="7053" w:name="_Toc419876845"/>
      <w:bookmarkStart w:id="7054" w:name="_Toc420065401"/>
      <w:bookmarkStart w:id="7055" w:name="_Toc420070927"/>
      <w:bookmarkStart w:id="7056" w:name="_Toc419858572"/>
      <w:bookmarkStart w:id="7057" w:name="_Toc419876848"/>
      <w:bookmarkStart w:id="7058" w:name="_Toc420065404"/>
      <w:bookmarkStart w:id="7059" w:name="_Toc420070930"/>
      <w:bookmarkStart w:id="7060" w:name="_Toc419858581"/>
      <w:bookmarkStart w:id="7061" w:name="_Toc419876857"/>
      <w:bookmarkStart w:id="7062" w:name="_Toc420065413"/>
      <w:bookmarkStart w:id="7063" w:name="_Toc420070939"/>
      <w:bookmarkStart w:id="7064" w:name="_Toc419858582"/>
      <w:bookmarkStart w:id="7065" w:name="_Toc419876858"/>
      <w:bookmarkStart w:id="7066" w:name="_Toc420065414"/>
      <w:bookmarkStart w:id="7067" w:name="_Toc420070940"/>
      <w:bookmarkStart w:id="7068" w:name="_Toc419858583"/>
      <w:bookmarkStart w:id="7069" w:name="_Toc419876859"/>
      <w:bookmarkStart w:id="7070" w:name="_Toc420065415"/>
      <w:bookmarkStart w:id="7071" w:name="_Toc420070941"/>
      <w:bookmarkStart w:id="7072" w:name="_Toc419858589"/>
      <w:bookmarkStart w:id="7073" w:name="_Toc419876865"/>
      <w:bookmarkStart w:id="7074" w:name="_Toc420065421"/>
      <w:bookmarkStart w:id="7075" w:name="_Toc420070947"/>
      <w:bookmarkStart w:id="7076" w:name="_Toc419858590"/>
      <w:bookmarkStart w:id="7077" w:name="_Toc419876866"/>
      <w:bookmarkStart w:id="7078" w:name="_Toc420065422"/>
      <w:bookmarkStart w:id="7079" w:name="_Toc420070948"/>
      <w:bookmarkStart w:id="7080" w:name="_Toc419858591"/>
      <w:bookmarkStart w:id="7081" w:name="_Toc419876867"/>
      <w:bookmarkStart w:id="7082" w:name="_Toc420065423"/>
      <w:bookmarkStart w:id="7083" w:name="_Toc420070949"/>
      <w:bookmarkStart w:id="7084" w:name="_Toc419858592"/>
      <w:bookmarkStart w:id="7085" w:name="_Toc419876868"/>
      <w:bookmarkStart w:id="7086" w:name="_Toc420065424"/>
      <w:bookmarkStart w:id="7087" w:name="_Toc420070950"/>
      <w:bookmarkStart w:id="7088" w:name="_Toc419858594"/>
      <w:bookmarkStart w:id="7089" w:name="_Toc419876870"/>
      <w:bookmarkStart w:id="7090" w:name="_Toc420065426"/>
      <w:bookmarkStart w:id="7091" w:name="_Toc420070952"/>
      <w:bookmarkStart w:id="7092" w:name="_Toc419858604"/>
      <w:bookmarkStart w:id="7093" w:name="_Toc419876880"/>
      <w:bookmarkStart w:id="7094" w:name="_Toc420065436"/>
      <w:bookmarkStart w:id="7095" w:name="_Toc420070962"/>
      <w:bookmarkStart w:id="7096" w:name="_Toc419858609"/>
      <w:bookmarkStart w:id="7097" w:name="_Toc419876885"/>
      <w:bookmarkStart w:id="7098" w:name="_Toc420065441"/>
      <w:bookmarkStart w:id="7099" w:name="_Toc420070967"/>
      <w:bookmarkStart w:id="7100" w:name="_Toc419858612"/>
      <w:bookmarkStart w:id="7101" w:name="_Toc419876888"/>
      <w:bookmarkStart w:id="7102" w:name="_Toc420065444"/>
      <w:bookmarkStart w:id="7103" w:name="_Toc420070970"/>
      <w:bookmarkStart w:id="7104" w:name="_Toc419858613"/>
      <w:bookmarkStart w:id="7105" w:name="_Toc419876889"/>
      <w:bookmarkStart w:id="7106" w:name="_Toc420065445"/>
      <w:bookmarkStart w:id="7107" w:name="_Toc420070971"/>
      <w:bookmarkStart w:id="7108" w:name="_Toc419858621"/>
      <w:bookmarkStart w:id="7109" w:name="_Toc419876897"/>
      <w:bookmarkStart w:id="7110" w:name="_Toc420065453"/>
      <w:bookmarkStart w:id="7111" w:name="_Toc420070979"/>
      <w:bookmarkStart w:id="7112" w:name="_Toc419858625"/>
      <w:bookmarkStart w:id="7113" w:name="_Toc419876901"/>
      <w:bookmarkStart w:id="7114" w:name="_Toc420065457"/>
      <w:bookmarkStart w:id="7115" w:name="_Toc420070983"/>
      <w:bookmarkStart w:id="7116" w:name="_Toc419858639"/>
      <w:bookmarkStart w:id="7117" w:name="_Toc419876915"/>
      <w:bookmarkStart w:id="7118" w:name="_Toc420065471"/>
      <w:bookmarkStart w:id="7119" w:name="_Toc420070997"/>
      <w:bookmarkStart w:id="7120" w:name="_Toc419858641"/>
      <w:bookmarkStart w:id="7121" w:name="_Toc419876917"/>
      <w:bookmarkStart w:id="7122" w:name="_Toc420065473"/>
      <w:bookmarkStart w:id="7123" w:name="_Toc420070999"/>
      <w:bookmarkStart w:id="7124" w:name="_Toc419858644"/>
      <w:bookmarkStart w:id="7125" w:name="_Toc419876920"/>
      <w:bookmarkStart w:id="7126" w:name="_Toc420065476"/>
      <w:bookmarkStart w:id="7127" w:name="_Toc420071002"/>
      <w:bookmarkStart w:id="7128" w:name="_Toc419858650"/>
      <w:bookmarkStart w:id="7129" w:name="_Toc419876926"/>
      <w:bookmarkStart w:id="7130" w:name="_Toc420065482"/>
      <w:bookmarkStart w:id="7131" w:name="_Toc420071008"/>
      <w:bookmarkStart w:id="7132" w:name="_Toc419858653"/>
      <w:bookmarkStart w:id="7133" w:name="_Toc419876929"/>
      <w:bookmarkStart w:id="7134" w:name="_Toc420065485"/>
      <w:bookmarkStart w:id="7135" w:name="_Toc420071011"/>
      <w:bookmarkStart w:id="7136" w:name="_Toc419858655"/>
      <w:bookmarkStart w:id="7137" w:name="_Toc419876931"/>
      <w:bookmarkStart w:id="7138" w:name="_Toc420065487"/>
      <w:bookmarkStart w:id="7139" w:name="_Toc420071013"/>
      <w:bookmarkStart w:id="7140" w:name="_Toc419858659"/>
      <w:bookmarkStart w:id="7141" w:name="_Toc419876935"/>
      <w:bookmarkStart w:id="7142" w:name="_Toc420065491"/>
      <w:bookmarkStart w:id="7143" w:name="_Toc420071017"/>
      <w:bookmarkStart w:id="7144" w:name="_Toc419858660"/>
      <w:bookmarkStart w:id="7145" w:name="_Toc419876936"/>
      <w:bookmarkStart w:id="7146" w:name="_Toc420065492"/>
      <w:bookmarkStart w:id="7147" w:name="_Toc420071018"/>
      <w:bookmarkStart w:id="7148" w:name="_Toc419858661"/>
      <w:bookmarkStart w:id="7149" w:name="_Toc419876937"/>
      <w:bookmarkStart w:id="7150" w:name="_Toc420065493"/>
      <w:bookmarkStart w:id="7151" w:name="_Toc420071019"/>
      <w:bookmarkStart w:id="7152" w:name="_Toc419858667"/>
      <w:bookmarkStart w:id="7153" w:name="_Toc419876943"/>
      <w:bookmarkStart w:id="7154" w:name="_Toc420065499"/>
      <w:bookmarkStart w:id="7155" w:name="_Toc420071025"/>
      <w:bookmarkStart w:id="7156" w:name="_Toc419858677"/>
      <w:bookmarkStart w:id="7157" w:name="_Toc419876953"/>
      <w:bookmarkStart w:id="7158" w:name="_Toc420065509"/>
      <w:bookmarkStart w:id="7159" w:name="_Toc420071035"/>
      <w:bookmarkStart w:id="7160" w:name="_Toc419858685"/>
      <w:bookmarkStart w:id="7161" w:name="_Toc419876961"/>
      <w:bookmarkStart w:id="7162" w:name="_Toc420065517"/>
      <w:bookmarkStart w:id="7163" w:name="_Toc420071043"/>
      <w:bookmarkStart w:id="7164" w:name="_Toc419858687"/>
      <w:bookmarkStart w:id="7165" w:name="_Toc419876963"/>
      <w:bookmarkStart w:id="7166" w:name="_Toc420065519"/>
      <w:bookmarkStart w:id="7167" w:name="_Toc420071045"/>
      <w:bookmarkStart w:id="7168" w:name="_Toc419858691"/>
      <w:bookmarkStart w:id="7169" w:name="_Toc419876967"/>
      <w:bookmarkStart w:id="7170" w:name="_Toc420065523"/>
      <w:bookmarkStart w:id="7171" w:name="_Toc420071049"/>
      <w:bookmarkStart w:id="7172" w:name="_Toc419858696"/>
      <w:bookmarkStart w:id="7173" w:name="_Toc419876972"/>
      <w:bookmarkStart w:id="7174" w:name="_Toc420065528"/>
      <w:bookmarkStart w:id="7175" w:name="_Toc420071054"/>
      <w:bookmarkStart w:id="7176" w:name="_Toc419858704"/>
      <w:bookmarkStart w:id="7177" w:name="_Toc419876980"/>
      <w:bookmarkStart w:id="7178" w:name="_Toc420065536"/>
      <w:bookmarkStart w:id="7179" w:name="_Toc420071062"/>
      <w:bookmarkStart w:id="7180" w:name="_Toc419858711"/>
      <w:bookmarkStart w:id="7181" w:name="_Toc419876987"/>
      <w:bookmarkStart w:id="7182" w:name="_Toc420065543"/>
      <w:bookmarkStart w:id="7183" w:name="_Toc420071069"/>
      <w:bookmarkStart w:id="7184" w:name="_Toc419858712"/>
      <w:bookmarkStart w:id="7185" w:name="_Toc419876988"/>
      <w:bookmarkStart w:id="7186" w:name="_Toc420065544"/>
      <w:bookmarkStart w:id="7187" w:name="_Toc420071070"/>
      <w:bookmarkStart w:id="7188" w:name="_Toc419858713"/>
      <w:bookmarkStart w:id="7189" w:name="_Toc419876989"/>
      <w:bookmarkStart w:id="7190" w:name="_Toc420065545"/>
      <w:bookmarkStart w:id="7191" w:name="_Toc420071071"/>
      <w:bookmarkStart w:id="7192" w:name="_Toc419858717"/>
      <w:bookmarkStart w:id="7193" w:name="_Toc419876993"/>
      <w:bookmarkStart w:id="7194" w:name="_Toc420065549"/>
      <w:bookmarkStart w:id="7195" w:name="_Toc420071075"/>
      <w:bookmarkStart w:id="7196" w:name="_Toc419858720"/>
      <w:bookmarkStart w:id="7197" w:name="_Toc419876996"/>
      <w:bookmarkStart w:id="7198" w:name="_Toc420065552"/>
      <w:bookmarkStart w:id="7199" w:name="_Toc420071078"/>
      <w:bookmarkStart w:id="7200" w:name="_Toc419858721"/>
      <w:bookmarkStart w:id="7201" w:name="_Toc419876997"/>
      <w:bookmarkStart w:id="7202" w:name="_Toc420065553"/>
      <w:bookmarkStart w:id="7203" w:name="_Toc420071079"/>
      <w:bookmarkStart w:id="7204" w:name="_Toc419858722"/>
      <w:bookmarkStart w:id="7205" w:name="_Toc419876998"/>
      <w:bookmarkStart w:id="7206" w:name="_Toc420065554"/>
      <w:bookmarkStart w:id="7207" w:name="_Toc420071080"/>
      <w:bookmarkStart w:id="7208" w:name="_Toc419858725"/>
      <w:bookmarkStart w:id="7209" w:name="_Toc419877001"/>
      <w:bookmarkStart w:id="7210" w:name="_Toc420065557"/>
      <w:bookmarkStart w:id="7211" w:name="_Toc420071083"/>
      <w:bookmarkStart w:id="7212" w:name="_Toc419858728"/>
      <w:bookmarkStart w:id="7213" w:name="_Toc419877004"/>
      <w:bookmarkStart w:id="7214" w:name="_Toc420065560"/>
      <w:bookmarkStart w:id="7215" w:name="_Toc420071086"/>
      <w:bookmarkStart w:id="7216" w:name="_Toc419858729"/>
      <w:bookmarkStart w:id="7217" w:name="_Toc419877005"/>
      <w:bookmarkStart w:id="7218" w:name="_Toc420065561"/>
      <w:bookmarkStart w:id="7219" w:name="_Toc420071087"/>
      <w:bookmarkStart w:id="7220" w:name="_Toc419858731"/>
      <w:bookmarkStart w:id="7221" w:name="_Toc419877007"/>
      <w:bookmarkStart w:id="7222" w:name="_Toc420065563"/>
      <w:bookmarkStart w:id="7223" w:name="_Toc420071089"/>
      <w:bookmarkStart w:id="7224" w:name="_Toc419858735"/>
      <w:bookmarkStart w:id="7225" w:name="_Toc419877011"/>
      <w:bookmarkStart w:id="7226" w:name="_Toc420065567"/>
      <w:bookmarkStart w:id="7227" w:name="_Toc420071093"/>
      <w:bookmarkStart w:id="7228" w:name="_Toc419858736"/>
      <w:bookmarkStart w:id="7229" w:name="_Toc419877012"/>
      <w:bookmarkStart w:id="7230" w:name="_Toc420065568"/>
      <w:bookmarkStart w:id="7231" w:name="_Toc420071094"/>
      <w:bookmarkStart w:id="7232" w:name="_Toc419858737"/>
      <w:bookmarkStart w:id="7233" w:name="_Toc419877013"/>
      <w:bookmarkStart w:id="7234" w:name="_Toc420065569"/>
      <w:bookmarkStart w:id="7235" w:name="_Toc420071095"/>
      <w:bookmarkStart w:id="7236" w:name="_Toc419858744"/>
      <w:bookmarkStart w:id="7237" w:name="_Toc419877020"/>
      <w:bookmarkStart w:id="7238" w:name="_Toc420065576"/>
      <w:bookmarkStart w:id="7239" w:name="_Toc420071102"/>
      <w:bookmarkStart w:id="7240" w:name="_Toc419858745"/>
      <w:bookmarkStart w:id="7241" w:name="_Toc419877021"/>
      <w:bookmarkStart w:id="7242" w:name="_Toc420065577"/>
      <w:bookmarkStart w:id="7243" w:name="_Toc420071103"/>
      <w:bookmarkStart w:id="7244" w:name="_Toc419858746"/>
      <w:bookmarkStart w:id="7245" w:name="_Toc419877022"/>
      <w:bookmarkStart w:id="7246" w:name="_Toc420065578"/>
      <w:bookmarkStart w:id="7247" w:name="_Toc420071104"/>
      <w:bookmarkStart w:id="7248" w:name="_Toc419858749"/>
      <w:bookmarkStart w:id="7249" w:name="_Toc419877025"/>
      <w:bookmarkStart w:id="7250" w:name="_Toc420065581"/>
      <w:bookmarkStart w:id="7251" w:name="_Toc420071107"/>
      <w:bookmarkStart w:id="7252" w:name="_Toc419858751"/>
      <w:bookmarkStart w:id="7253" w:name="_Toc419877027"/>
      <w:bookmarkStart w:id="7254" w:name="_Toc420065583"/>
      <w:bookmarkStart w:id="7255" w:name="_Toc420071109"/>
      <w:bookmarkStart w:id="7256" w:name="_Toc419858756"/>
      <w:bookmarkStart w:id="7257" w:name="_Toc419877032"/>
      <w:bookmarkStart w:id="7258" w:name="_Toc420065588"/>
      <w:bookmarkStart w:id="7259" w:name="_Toc420071114"/>
      <w:bookmarkStart w:id="7260" w:name="_Toc419858760"/>
      <w:bookmarkStart w:id="7261" w:name="_Toc419877036"/>
      <w:bookmarkStart w:id="7262" w:name="_Toc420065592"/>
      <w:bookmarkStart w:id="7263" w:name="_Toc420071118"/>
      <w:bookmarkStart w:id="7264" w:name="_Toc419858761"/>
      <w:bookmarkStart w:id="7265" w:name="_Toc419877037"/>
      <w:bookmarkStart w:id="7266" w:name="_Toc420065593"/>
      <w:bookmarkStart w:id="7267" w:name="_Toc420071119"/>
      <w:bookmarkStart w:id="7268" w:name="_Toc419858762"/>
      <w:bookmarkStart w:id="7269" w:name="_Toc419877038"/>
      <w:bookmarkStart w:id="7270" w:name="_Toc420065594"/>
      <w:bookmarkStart w:id="7271" w:name="_Toc420071120"/>
      <w:bookmarkStart w:id="7272" w:name="_Toc419858763"/>
      <w:bookmarkStart w:id="7273" w:name="_Toc419877039"/>
      <w:bookmarkStart w:id="7274" w:name="_Toc420065595"/>
      <w:bookmarkStart w:id="7275" w:name="_Toc420071121"/>
      <w:bookmarkStart w:id="7276" w:name="_Toc419858764"/>
      <w:bookmarkStart w:id="7277" w:name="_Toc419877040"/>
      <w:bookmarkStart w:id="7278" w:name="_Toc420065596"/>
      <w:bookmarkStart w:id="7279" w:name="_Toc420071122"/>
      <w:bookmarkStart w:id="7280" w:name="_Toc419858765"/>
      <w:bookmarkStart w:id="7281" w:name="_Toc419877041"/>
      <w:bookmarkStart w:id="7282" w:name="_Toc420065597"/>
      <w:bookmarkStart w:id="7283" w:name="_Toc420071123"/>
      <w:bookmarkStart w:id="7284" w:name="_Toc419858766"/>
      <w:bookmarkStart w:id="7285" w:name="_Toc419877042"/>
      <w:bookmarkStart w:id="7286" w:name="_Toc420065598"/>
      <w:bookmarkStart w:id="7287" w:name="_Toc420071124"/>
      <w:bookmarkStart w:id="7288" w:name="_Toc419858767"/>
      <w:bookmarkStart w:id="7289" w:name="_Toc419877043"/>
      <w:bookmarkStart w:id="7290" w:name="_Toc420065599"/>
      <w:bookmarkStart w:id="7291" w:name="_Toc420071125"/>
      <w:bookmarkStart w:id="7292" w:name="_Toc419858768"/>
      <w:bookmarkStart w:id="7293" w:name="_Toc419877044"/>
      <w:bookmarkStart w:id="7294" w:name="_Toc420065600"/>
      <w:bookmarkStart w:id="7295" w:name="_Toc420071126"/>
      <w:bookmarkStart w:id="7296" w:name="_Toc419858769"/>
      <w:bookmarkStart w:id="7297" w:name="_Toc419877045"/>
      <w:bookmarkStart w:id="7298" w:name="_Toc420065601"/>
      <w:bookmarkStart w:id="7299" w:name="_Toc420071127"/>
      <w:bookmarkStart w:id="7300" w:name="_Toc419858770"/>
      <w:bookmarkStart w:id="7301" w:name="_Toc419877046"/>
      <w:bookmarkStart w:id="7302" w:name="_Toc420065602"/>
      <w:bookmarkStart w:id="7303" w:name="_Toc420071128"/>
      <w:bookmarkStart w:id="7304" w:name="_Toc419858772"/>
      <w:bookmarkStart w:id="7305" w:name="_Toc419877048"/>
      <w:bookmarkStart w:id="7306" w:name="_Toc420065604"/>
      <w:bookmarkStart w:id="7307" w:name="_Toc420071130"/>
      <w:bookmarkStart w:id="7308" w:name="_Toc419858773"/>
      <w:bookmarkStart w:id="7309" w:name="_Toc419877049"/>
      <w:bookmarkStart w:id="7310" w:name="_Toc420065605"/>
      <w:bookmarkStart w:id="7311" w:name="_Toc420071131"/>
      <w:bookmarkStart w:id="7312" w:name="_Toc419858776"/>
      <w:bookmarkStart w:id="7313" w:name="_Toc419877052"/>
      <w:bookmarkStart w:id="7314" w:name="_Toc420065608"/>
      <w:bookmarkStart w:id="7315" w:name="_Toc420071134"/>
      <w:bookmarkStart w:id="7316" w:name="_Toc419858778"/>
      <w:bookmarkStart w:id="7317" w:name="_Toc419877054"/>
      <w:bookmarkStart w:id="7318" w:name="_Toc420065610"/>
      <w:bookmarkStart w:id="7319" w:name="_Toc420071136"/>
      <w:bookmarkStart w:id="7320" w:name="_Toc419858784"/>
      <w:bookmarkStart w:id="7321" w:name="_Toc419877060"/>
      <w:bookmarkStart w:id="7322" w:name="_Toc420065616"/>
      <w:bookmarkStart w:id="7323" w:name="_Toc420071142"/>
      <w:bookmarkStart w:id="7324" w:name="_Toc419858787"/>
      <w:bookmarkStart w:id="7325" w:name="_Toc419877063"/>
      <w:bookmarkStart w:id="7326" w:name="_Toc420065619"/>
      <w:bookmarkStart w:id="7327" w:name="_Toc420071145"/>
      <w:bookmarkStart w:id="7328" w:name="_Toc419858790"/>
      <w:bookmarkStart w:id="7329" w:name="_Toc419877066"/>
      <w:bookmarkStart w:id="7330" w:name="_Toc420065622"/>
      <w:bookmarkStart w:id="7331" w:name="_Toc420071148"/>
      <w:bookmarkStart w:id="7332" w:name="_Toc419858793"/>
      <w:bookmarkStart w:id="7333" w:name="_Toc419877069"/>
      <w:bookmarkStart w:id="7334" w:name="_Toc420065625"/>
      <w:bookmarkStart w:id="7335" w:name="_Toc420071151"/>
      <w:bookmarkStart w:id="7336" w:name="cont"/>
      <w:bookmarkStart w:id="7337" w:name="_Toc419826079"/>
      <w:bookmarkStart w:id="7338" w:name="_Toc419828679"/>
      <w:bookmarkStart w:id="7339" w:name="_Toc419831287"/>
      <w:bookmarkStart w:id="7340" w:name="_Toc419834049"/>
      <w:bookmarkStart w:id="7341" w:name="_Toc419836832"/>
      <w:bookmarkStart w:id="7342" w:name="_Toc419839679"/>
      <w:bookmarkStart w:id="7343" w:name="_Toc419842559"/>
      <w:bookmarkStart w:id="7344" w:name="_Toc419845439"/>
      <w:bookmarkStart w:id="7345" w:name="_Toc419848343"/>
      <w:bookmarkStart w:id="7346" w:name="_Toc419851247"/>
      <w:bookmarkStart w:id="7347" w:name="_Toc419854151"/>
      <w:bookmarkStart w:id="7348" w:name="_Toc419858810"/>
      <w:bookmarkStart w:id="7349" w:name="_Toc419877086"/>
      <w:bookmarkStart w:id="7350" w:name="_Toc420065642"/>
      <w:bookmarkStart w:id="7351" w:name="_Toc420071168"/>
      <w:bookmarkStart w:id="7352" w:name="_Toc419826090"/>
      <w:bookmarkStart w:id="7353" w:name="_Toc419828690"/>
      <w:bookmarkStart w:id="7354" w:name="_Toc419831298"/>
      <w:bookmarkStart w:id="7355" w:name="_Toc419834060"/>
      <w:bookmarkStart w:id="7356" w:name="_Toc419836843"/>
      <w:bookmarkStart w:id="7357" w:name="_Toc419839690"/>
      <w:bookmarkStart w:id="7358" w:name="_Toc419842570"/>
      <w:bookmarkStart w:id="7359" w:name="_Toc419845450"/>
      <w:bookmarkStart w:id="7360" w:name="_Toc419848354"/>
      <w:bookmarkStart w:id="7361" w:name="_Toc419851258"/>
      <w:bookmarkStart w:id="7362" w:name="_Toc419854162"/>
      <w:bookmarkStart w:id="7363" w:name="_Toc419858821"/>
      <w:bookmarkStart w:id="7364" w:name="_Toc419877097"/>
      <w:bookmarkStart w:id="7365" w:name="_Toc420065653"/>
      <w:bookmarkStart w:id="7366" w:name="_Toc420071179"/>
      <w:bookmarkStart w:id="7367" w:name="_Toc419826126"/>
      <w:bookmarkStart w:id="7368" w:name="_Toc419828726"/>
      <w:bookmarkStart w:id="7369" w:name="_Toc419831334"/>
      <w:bookmarkStart w:id="7370" w:name="_Toc419834096"/>
      <w:bookmarkStart w:id="7371" w:name="_Toc419836879"/>
      <w:bookmarkStart w:id="7372" w:name="_Toc419839726"/>
      <w:bookmarkStart w:id="7373" w:name="_Toc419842606"/>
      <w:bookmarkStart w:id="7374" w:name="_Toc419845486"/>
      <w:bookmarkStart w:id="7375" w:name="_Toc419848390"/>
      <w:bookmarkStart w:id="7376" w:name="_Toc419851294"/>
      <w:bookmarkStart w:id="7377" w:name="_Toc419854198"/>
      <w:bookmarkStart w:id="7378" w:name="_Toc419858857"/>
      <w:bookmarkStart w:id="7379" w:name="_Toc419877133"/>
      <w:bookmarkStart w:id="7380" w:name="_Toc420065689"/>
      <w:bookmarkStart w:id="7381" w:name="_Toc420071215"/>
      <w:bookmarkStart w:id="7382" w:name="_Toc419826131"/>
      <w:bookmarkStart w:id="7383" w:name="_Toc419828731"/>
      <w:bookmarkStart w:id="7384" w:name="_Toc419831339"/>
      <w:bookmarkStart w:id="7385" w:name="_Toc419834101"/>
      <w:bookmarkStart w:id="7386" w:name="_Toc419836884"/>
      <w:bookmarkStart w:id="7387" w:name="_Toc419839731"/>
      <w:bookmarkStart w:id="7388" w:name="_Toc419842611"/>
      <w:bookmarkStart w:id="7389" w:name="_Toc419845491"/>
      <w:bookmarkStart w:id="7390" w:name="_Toc419848395"/>
      <w:bookmarkStart w:id="7391" w:name="_Toc419851299"/>
      <w:bookmarkStart w:id="7392" w:name="_Toc419854203"/>
      <w:bookmarkStart w:id="7393" w:name="_Toc419858862"/>
      <w:bookmarkStart w:id="7394" w:name="_Toc419877138"/>
      <w:bookmarkStart w:id="7395" w:name="_Toc420065694"/>
      <w:bookmarkStart w:id="7396" w:name="_Toc420071220"/>
      <w:bookmarkStart w:id="7397" w:name="_Toc419826144"/>
      <w:bookmarkStart w:id="7398" w:name="_Toc419828744"/>
      <w:bookmarkStart w:id="7399" w:name="_Toc419831352"/>
      <w:bookmarkStart w:id="7400" w:name="_Toc419834114"/>
      <w:bookmarkStart w:id="7401" w:name="_Toc419836897"/>
      <w:bookmarkStart w:id="7402" w:name="_Toc419839744"/>
      <w:bookmarkStart w:id="7403" w:name="_Toc419842624"/>
      <w:bookmarkStart w:id="7404" w:name="_Toc419845504"/>
      <w:bookmarkStart w:id="7405" w:name="_Toc419848408"/>
      <w:bookmarkStart w:id="7406" w:name="_Toc419851312"/>
      <w:bookmarkStart w:id="7407" w:name="_Toc419854216"/>
      <w:bookmarkStart w:id="7408" w:name="_Toc419858875"/>
      <w:bookmarkStart w:id="7409" w:name="_Toc419877151"/>
      <w:bookmarkStart w:id="7410" w:name="_Toc420065707"/>
      <w:bookmarkStart w:id="7411" w:name="_Toc420071233"/>
      <w:bookmarkStart w:id="7412" w:name="_Toc419826145"/>
      <w:bookmarkStart w:id="7413" w:name="_Toc419828745"/>
      <w:bookmarkStart w:id="7414" w:name="_Toc419831353"/>
      <w:bookmarkStart w:id="7415" w:name="_Toc419834115"/>
      <w:bookmarkStart w:id="7416" w:name="_Toc419836898"/>
      <w:bookmarkStart w:id="7417" w:name="_Toc419839745"/>
      <w:bookmarkStart w:id="7418" w:name="_Toc419842625"/>
      <w:bookmarkStart w:id="7419" w:name="_Toc419845505"/>
      <w:bookmarkStart w:id="7420" w:name="_Toc419848409"/>
      <w:bookmarkStart w:id="7421" w:name="_Toc419851313"/>
      <w:bookmarkStart w:id="7422" w:name="_Toc419854217"/>
      <w:bookmarkStart w:id="7423" w:name="_Toc419858876"/>
      <w:bookmarkStart w:id="7424" w:name="_Toc419877152"/>
      <w:bookmarkStart w:id="7425" w:name="_Toc420065708"/>
      <w:bookmarkStart w:id="7426" w:name="_Toc420071234"/>
      <w:bookmarkStart w:id="7427" w:name="_Toc419826146"/>
      <w:bookmarkStart w:id="7428" w:name="_Toc419828746"/>
      <w:bookmarkStart w:id="7429" w:name="_Toc419831354"/>
      <w:bookmarkStart w:id="7430" w:name="_Toc419834116"/>
      <w:bookmarkStart w:id="7431" w:name="_Toc419836899"/>
      <w:bookmarkStart w:id="7432" w:name="_Toc419839746"/>
      <w:bookmarkStart w:id="7433" w:name="_Toc419842626"/>
      <w:bookmarkStart w:id="7434" w:name="_Toc419845506"/>
      <w:bookmarkStart w:id="7435" w:name="_Toc419848410"/>
      <w:bookmarkStart w:id="7436" w:name="_Toc419851314"/>
      <w:bookmarkStart w:id="7437" w:name="_Toc419854218"/>
      <w:bookmarkStart w:id="7438" w:name="_Toc419858877"/>
      <w:bookmarkStart w:id="7439" w:name="_Toc419877153"/>
      <w:bookmarkStart w:id="7440" w:name="_Toc420065709"/>
      <w:bookmarkStart w:id="7441" w:name="_Toc420071235"/>
      <w:bookmarkStart w:id="7442" w:name="_Toc419826147"/>
      <w:bookmarkStart w:id="7443" w:name="_Toc419828747"/>
      <w:bookmarkStart w:id="7444" w:name="_Toc419831355"/>
      <w:bookmarkStart w:id="7445" w:name="_Toc419834117"/>
      <w:bookmarkStart w:id="7446" w:name="_Toc419836900"/>
      <w:bookmarkStart w:id="7447" w:name="_Toc419839747"/>
      <w:bookmarkStart w:id="7448" w:name="_Toc419842627"/>
      <w:bookmarkStart w:id="7449" w:name="_Toc419845507"/>
      <w:bookmarkStart w:id="7450" w:name="_Toc419848411"/>
      <w:bookmarkStart w:id="7451" w:name="_Toc419851315"/>
      <w:bookmarkStart w:id="7452" w:name="_Toc419854219"/>
      <w:bookmarkStart w:id="7453" w:name="_Toc419858878"/>
      <w:bookmarkStart w:id="7454" w:name="_Toc419877154"/>
      <w:bookmarkStart w:id="7455" w:name="_Toc420065710"/>
      <w:bookmarkStart w:id="7456" w:name="_Toc420071236"/>
      <w:bookmarkStart w:id="7457" w:name="_Toc419826148"/>
      <w:bookmarkStart w:id="7458" w:name="_Toc419828748"/>
      <w:bookmarkStart w:id="7459" w:name="_Toc419831356"/>
      <w:bookmarkStart w:id="7460" w:name="_Toc419834118"/>
      <w:bookmarkStart w:id="7461" w:name="_Toc419836901"/>
      <w:bookmarkStart w:id="7462" w:name="_Toc419839748"/>
      <w:bookmarkStart w:id="7463" w:name="_Toc419842628"/>
      <w:bookmarkStart w:id="7464" w:name="_Toc419845508"/>
      <w:bookmarkStart w:id="7465" w:name="_Toc419848412"/>
      <w:bookmarkStart w:id="7466" w:name="_Toc419851316"/>
      <w:bookmarkStart w:id="7467" w:name="_Toc419854220"/>
      <w:bookmarkStart w:id="7468" w:name="_Toc419858879"/>
      <w:bookmarkStart w:id="7469" w:name="_Toc419877155"/>
      <w:bookmarkStart w:id="7470" w:name="_Toc420065711"/>
      <w:bookmarkStart w:id="7471" w:name="_Toc420071237"/>
      <w:bookmarkStart w:id="7472" w:name="_Toc419826153"/>
      <w:bookmarkStart w:id="7473" w:name="_Toc419828753"/>
      <w:bookmarkStart w:id="7474" w:name="_Toc419831361"/>
      <w:bookmarkStart w:id="7475" w:name="_Toc419834123"/>
      <w:bookmarkStart w:id="7476" w:name="_Toc419836906"/>
      <w:bookmarkStart w:id="7477" w:name="_Toc419839753"/>
      <w:bookmarkStart w:id="7478" w:name="_Toc419842633"/>
      <w:bookmarkStart w:id="7479" w:name="_Toc419845513"/>
      <w:bookmarkStart w:id="7480" w:name="_Toc419848417"/>
      <w:bookmarkStart w:id="7481" w:name="_Toc419851321"/>
      <w:bookmarkStart w:id="7482" w:name="_Toc419854225"/>
      <w:bookmarkStart w:id="7483" w:name="_Toc419858884"/>
      <w:bookmarkStart w:id="7484" w:name="_Toc419877160"/>
      <w:bookmarkStart w:id="7485" w:name="_Toc420065716"/>
      <w:bookmarkStart w:id="7486" w:name="_Toc420071242"/>
      <w:bookmarkStart w:id="7487" w:name="_Toc419826156"/>
      <w:bookmarkStart w:id="7488" w:name="_Toc419828756"/>
      <w:bookmarkStart w:id="7489" w:name="_Toc419831364"/>
      <w:bookmarkStart w:id="7490" w:name="_Toc419834126"/>
      <w:bookmarkStart w:id="7491" w:name="_Toc419836909"/>
      <w:bookmarkStart w:id="7492" w:name="_Toc419839756"/>
      <w:bookmarkStart w:id="7493" w:name="_Toc419842636"/>
      <w:bookmarkStart w:id="7494" w:name="_Toc419845516"/>
      <w:bookmarkStart w:id="7495" w:name="_Toc419848420"/>
      <w:bookmarkStart w:id="7496" w:name="_Toc419851324"/>
      <w:bookmarkStart w:id="7497" w:name="_Toc419854228"/>
      <w:bookmarkStart w:id="7498" w:name="_Toc419858887"/>
      <w:bookmarkStart w:id="7499" w:name="_Toc419877163"/>
      <w:bookmarkStart w:id="7500" w:name="_Toc420065719"/>
      <w:bookmarkStart w:id="7501" w:name="_Toc420071245"/>
      <w:bookmarkStart w:id="7502" w:name="_Toc419826157"/>
      <w:bookmarkStart w:id="7503" w:name="_Toc419828757"/>
      <w:bookmarkStart w:id="7504" w:name="_Toc419831365"/>
      <w:bookmarkStart w:id="7505" w:name="_Toc419834127"/>
      <w:bookmarkStart w:id="7506" w:name="_Toc419836910"/>
      <w:bookmarkStart w:id="7507" w:name="_Toc419839757"/>
      <w:bookmarkStart w:id="7508" w:name="_Toc419842637"/>
      <w:bookmarkStart w:id="7509" w:name="_Toc419845517"/>
      <w:bookmarkStart w:id="7510" w:name="_Toc419848421"/>
      <w:bookmarkStart w:id="7511" w:name="_Toc419851325"/>
      <w:bookmarkStart w:id="7512" w:name="_Toc419854229"/>
      <w:bookmarkStart w:id="7513" w:name="_Toc419858888"/>
      <w:bookmarkStart w:id="7514" w:name="_Toc419877164"/>
      <w:bookmarkStart w:id="7515" w:name="_Toc420065720"/>
      <w:bookmarkStart w:id="7516" w:name="_Toc420071246"/>
      <w:bookmarkStart w:id="7517" w:name="_Toc419826158"/>
      <w:bookmarkStart w:id="7518" w:name="_Toc419828758"/>
      <w:bookmarkStart w:id="7519" w:name="_Toc419831366"/>
      <w:bookmarkStart w:id="7520" w:name="_Toc419834128"/>
      <w:bookmarkStart w:id="7521" w:name="_Toc419836911"/>
      <w:bookmarkStart w:id="7522" w:name="_Toc419839758"/>
      <w:bookmarkStart w:id="7523" w:name="_Toc419842638"/>
      <w:bookmarkStart w:id="7524" w:name="_Toc419845518"/>
      <w:bookmarkStart w:id="7525" w:name="_Toc419848422"/>
      <w:bookmarkStart w:id="7526" w:name="_Toc419851326"/>
      <w:bookmarkStart w:id="7527" w:name="_Toc419854230"/>
      <w:bookmarkStart w:id="7528" w:name="_Toc419858889"/>
      <w:bookmarkStart w:id="7529" w:name="_Toc419877165"/>
      <w:bookmarkStart w:id="7530" w:name="_Toc420065721"/>
      <w:bookmarkStart w:id="7531" w:name="_Toc420071247"/>
      <w:bookmarkStart w:id="7532" w:name="_Toc419826159"/>
      <w:bookmarkStart w:id="7533" w:name="_Toc419828759"/>
      <w:bookmarkStart w:id="7534" w:name="_Toc419831367"/>
      <w:bookmarkStart w:id="7535" w:name="_Toc419834129"/>
      <w:bookmarkStart w:id="7536" w:name="_Toc419836912"/>
      <w:bookmarkStart w:id="7537" w:name="_Toc419839759"/>
      <w:bookmarkStart w:id="7538" w:name="_Toc419842639"/>
      <w:bookmarkStart w:id="7539" w:name="_Toc419845519"/>
      <w:bookmarkStart w:id="7540" w:name="_Toc419848423"/>
      <w:bookmarkStart w:id="7541" w:name="_Toc419851327"/>
      <w:bookmarkStart w:id="7542" w:name="_Toc419854231"/>
      <w:bookmarkStart w:id="7543" w:name="_Toc419858890"/>
      <w:bookmarkStart w:id="7544" w:name="_Toc419877166"/>
      <w:bookmarkStart w:id="7545" w:name="_Toc420065722"/>
      <w:bookmarkStart w:id="7546" w:name="_Toc420071248"/>
      <w:bookmarkStart w:id="7547" w:name="_Toc419858892"/>
      <w:bookmarkStart w:id="7548" w:name="_Toc419877168"/>
      <w:bookmarkStart w:id="7549" w:name="_Toc420065724"/>
      <w:bookmarkStart w:id="7550" w:name="_Toc420071250"/>
      <w:bookmarkStart w:id="7551" w:name="_Toc419858900"/>
      <w:bookmarkStart w:id="7552" w:name="_Toc419877176"/>
      <w:bookmarkStart w:id="7553" w:name="_Toc420065732"/>
      <w:bookmarkStart w:id="7554" w:name="_Toc420071258"/>
      <w:bookmarkStart w:id="7555" w:name="_Toc419858904"/>
      <w:bookmarkStart w:id="7556" w:name="_Toc419877180"/>
      <w:bookmarkStart w:id="7557" w:name="_Toc420065736"/>
      <w:bookmarkStart w:id="7558" w:name="_Toc420071262"/>
      <w:bookmarkStart w:id="7559" w:name="_Toc419858922"/>
      <w:bookmarkStart w:id="7560" w:name="_Toc419877198"/>
      <w:bookmarkStart w:id="7561" w:name="_Toc420065754"/>
      <w:bookmarkStart w:id="7562" w:name="_Toc420071280"/>
      <w:bookmarkStart w:id="7563" w:name="_Toc419858926"/>
      <w:bookmarkStart w:id="7564" w:name="_Toc419877202"/>
      <w:bookmarkStart w:id="7565" w:name="_Toc420065758"/>
      <w:bookmarkStart w:id="7566" w:name="_Toc420071284"/>
      <w:bookmarkStart w:id="7567" w:name="_Toc419858932"/>
      <w:bookmarkStart w:id="7568" w:name="_Toc419877208"/>
      <w:bookmarkStart w:id="7569" w:name="_Toc420065764"/>
      <w:bookmarkStart w:id="7570" w:name="_Toc420071290"/>
      <w:bookmarkStart w:id="7571" w:name="_Toc419858937"/>
      <w:bookmarkStart w:id="7572" w:name="_Toc419877213"/>
      <w:bookmarkStart w:id="7573" w:name="_Toc420065769"/>
      <w:bookmarkStart w:id="7574" w:name="_Toc420071295"/>
      <w:bookmarkStart w:id="7575" w:name="_Toc419858939"/>
      <w:bookmarkStart w:id="7576" w:name="_Toc419877215"/>
      <w:bookmarkStart w:id="7577" w:name="_Toc420065771"/>
      <w:bookmarkStart w:id="7578" w:name="_Toc420071297"/>
      <w:bookmarkStart w:id="7579" w:name="_Toc419858940"/>
      <w:bookmarkStart w:id="7580" w:name="_Toc419877216"/>
      <w:bookmarkStart w:id="7581" w:name="_Toc420065772"/>
      <w:bookmarkStart w:id="7582" w:name="_Toc420071298"/>
      <w:bookmarkStart w:id="7583" w:name="_Toc419858941"/>
      <w:bookmarkStart w:id="7584" w:name="_Toc419877217"/>
      <w:bookmarkStart w:id="7585" w:name="_Toc420065773"/>
      <w:bookmarkStart w:id="7586" w:name="_Toc420071299"/>
      <w:bookmarkStart w:id="7587" w:name="_Toc419858944"/>
      <w:bookmarkStart w:id="7588" w:name="_Toc419877220"/>
      <w:bookmarkStart w:id="7589" w:name="_Toc420065776"/>
      <w:bookmarkStart w:id="7590" w:name="_Toc420071302"/>
      <w:bookmarkStart w:id="7591" w:name="_Toc419858947"/>
      <w:bookmarkStart w:id="7592" w:name="_Toc419877223"/>
      <w:bookmarkStart w:id="7593" w:name="_Toc420065779"/>
      <w:bookmarkStart w:id="7594" w:name="_Toc420071305"/>
      <w:bookmarkStart w:id="7595" w:name="_Toc419858949"/>
      <w:bookmarkStart w:id="7596" w:name="_Toc419877225"/>
      <w:bookmarkStart w:id="7597" w:name="_Toc420065781"/>
      <w:bookmarkStart w:id="7598" w:name="_Toc420071307"/>
      <w:bookmarkStart w:id="7599" w:name="_Toc419854244"/>
      <w:bookmarkStart w:id="7600" w:name="_Toc419858956"/>
      <w:bookmarkStart w:id="7601" w:name="_Toc419877232"/>
      <w:bookmarkStart w:id="7602" w:name="_Toc420065788"/>
      <w:bookmarkStart w:id="7603" w:name="_Toc420071314"/>
      <w:bookmarkStart w:id="7604" w:name="_Toc419854247"/>
      <w:bookmarkStart w:id="7605" w:name="_Toc419858959"/>
      <w:bookmarkStart w:id="7606" w:name="_Toc419877235"/>
      <w:bookmarkStart w:id="7607" w:name="_Toc420065791"/>
      <w:bookmarkStart w:id="7608" w:name="_Toc420071317"/>
      <w:bookmarkStart w:id="7609" w:name="_Toc419854249"/>
      <w:bookmarkStart w:id="7610" w:name="_Toc419858961"/>
      <w:bookmarkStart w:id="7611" w:name="_Toc419877237"/>
      <w:bookmarkStart w:id="7612" w:name="_Toc420065793"/>
      <w:bookmarkStart w:id="7613" w:name="_Toc420071319"/>
      <w:bookmarkStart w:id="7614" w:name="_Toc419854253"/>
      <w:bookmarkStart w:id="7615" w:name="_Toc419858965"/>
      <w:bookmarkStart w:id="7616" w:name="_Toc419877241"/>
      <w:bookmarkStart w:id="7617" w:name="_Toc420065797"/>
      <w:bookmarkStart w:id="7618" w:name="_Toc420071323"/>
      <w:bookmarkStart w:id="7619" w:name="_Toc419854254"/>
      <w:bookmarkStart w:id="7620" w:name="_Toc419858966"/>
      <w:bookmarkStart w:id="7621" w:name="_Toc419877242"/>
      <w:bookmarkStart w:id="7622" w:name="_Toc420065798"/>
      <w:bookmarkStart w:id="7623" w:name="_Toc420071324"/>
      <w:bookmarkStart w:id="7624" w:name="_Toc419854255"/>
      <w:bookmarkStart w:id="7625" w:name="_Toc419858967"/>
      <w:bookmarkStart w:id="7626" w:name="_Toc419877243"/>
      <w:bookmarkStart w:id="7627" w:name="_Toc420065799"/>
      <w:bookmarkStart w:id="7628" w:name="_Toc420071325"/>
      <w:bookmarkStart w:id="7629" w:name="_Toc419854257"/>
      <w:bookmarkStart w:id="7630" w:name="_Toc419858969"/>
      <w:bookmarkStart w:id="7631" w:name="_Toc419877245"/>
      <w:bookmarkStart w:id="7632" w:name="_Toc420065801"/>
      <w:bookmarkStart w:id="7633" w:name="_Toc420071327"/>
      <w:bookmarkStart w:id="7634" w:name="_Toc419854263"/>
      <w:bookmarkStart w:id="7635" w:name="_Toc419858975"/>
      <w:bookmarkStart w:id="7636" w:name="_Toc419877251"/>
      <w:bookmarkStart w:id="7637" w:name="_Toc420065807"/>
      <w:bookmarkStart w:id="7638" w:name="_Toc420071333"/>
      <w:bookmarkStart w:id="7639" w:name="_Toc419854264"/>
      <w:bookmarkStart w:id="7640" w:name="_Toc419858976"/>
      <w:bookmarkStart w:id="7641" w:name="_Toc419877252"/>
      <w:bookmarkStart w:id="7642" w:name="_Toc420065808"/>
      <w:bookmarkStart w:id="7643" w:name="_Toc420071334"/>
      <w:bookmarkStart w:id="7644" w:name="_Toc419854272"/>
      <w:bookmarkStart w:id="7645" w:name="_Toc419858984"/>
      <w:bookmarkStart w:id="7646" w:name="_Toc419877260"/>
      <w:bookmarkStart w:id="7647" w:name="_Toc420065816"/>
      <w:bookmarkStart w:id="7648" w:name="_Toc420071342"/>
      <w:bookmarkStart w:id="7649" w:name="_Toc419854273"/>
      <w:bookmarkStart w:id="7650" w:name="_Toc419858985"/>
      <w:bookmarkStart w:id="7651" w:name="_Toc419877261"/>
      <w:bookmarkStart w:id="7652" w:name="_Toc420065817"/>
      <w:bookmarkStart w:id="7653" w:name="_Toc420071343"/>
      <w:bookmarkStart w:id="7654" w:name="_Toc419854274"/>
      <w:bookmarkStart w:id="7655" w:name="_Toc419858986"/>
      <w:bookmarkStart w:id="7656" w:name="_Toc419877262"/>
      <w:bookmarkStart w:id="7657" w:name="_Toc420065818"/>
      <w:bookmarkStart w:id="7658" w:name="_Toc420071344"/>
      <w:bookmarkStart w:id="7659" w:name="_Toc419854281"/>
      <w:bookmarkStart w:id="7660" w:name="_Toc419858993"/>
      <w:bookmarkStart w:id="7661" w:name="_Toc419877269"/>
      <w:bookmarkStart w:id="7662" w:name="_Toc420065825"/>
      <w:bookmarkStart w:id="7663" w:name="_Toc420071351"/>
      <w:bookmarkStart w:id="7664" w:name="_Toc419854283"/>
      <w:bookmarkStart w:id="7665" w:name="_Toc419858995"/>
      <w:bookmarkStart w:id="7666" w:name="_Toc419877271"/>
      <w:bookmarkStart w:id="7667" w:name="_Toc420065827"/>
      <w:bookmarkStart w:id="7668" w:name="_Toc420071353"/>
      <w:bookmarkStart w:id="7669" w:name="_Toc419854294"/>
      <w:bookmarkStart w:id="7670" w:name="_Toc419859006"/>
      <w:bookmarkStart w:id="7671" w:name="_Toc419877282"/>
      <w:bookmarkStart w:id="7672" w:name="_Toc420065838"/>
      <w:bookmarkStart w:id="7673" w:name="_Toc420071364"/>
      <w:bookmarkStart w:id="7674" w:name="_Toc419854297"/>
      <w:bookmarkStart w:id="7675" w:name="_Toc419859009"/>
      <w:bookmarkStart w:id="7676" w:name="_Toc419877285"/>
      <w:bookmarkStart w:id="7677" w:name="_Toc420065841"/>
      <w:bookmarkStart w:id="7678" w:name="_Toc420071367"/>
      <w:bookmarkStart w:id="7679" w:name="_Toc419854298"/>
      <w:bookmarkStart w:id="7680" w:name="_Toc419859010"/>
      <w:bookmarkStart w:id="7681" w:name="_Toc419877286"/>
      <w:bookmarkStart w:id="7682" w:name="_Toc420065842"/>
      <w:bookmarkStart w:id="7683" w:name="_Toc420071368"/>
      <w:bookmarkStart w:id="7684" w:name="_Toc419854312"/>
      <w:bookmarkStart w:id="7685" w:name="_Toc419859024"/>
      <w:bookmarkStart w:id="7686" w:name="_Toc419877300"/>
      <w:bookmarkStart w:id="7687" w:name="_Toc420065856"/>
      <w:bookmarkStart w:id="7688" w:name="_Toc420071382"/>
      <w:bookmarkStart w:id="7689" w:name="_Toc419854320"/>
      <w:bookmarkStart w:id="7690" w:name="_Toc419859032"/>
      <w:bookmarkStart w:id="7691" w:name="_Toc419877308"/>
      <w:bookmarkStart w:id="7692" w:name="_Toc420065864"/>
      <w:bookmarkStart w:id="7693" w:name="_Toc420071390"/>
      <w:bookmarkStart w:id="7694" w:name="_Toc419854325"/>
      <w:bookmarkStart w:id="7695" w:name="_Toc419859037"/>
      <w:bookmarkStart w:id="7696" w:name="_Toc419877313"/>
      <w:bookmarkStart w:id="7697" w:name="_Toc420065869"/>
      <w:bookmarkStart w:id="7698" w:name="_Toc420071395"/>
      <w:bookmarkStart w:id="7699" w:name="_Toc419854327"/>
      <w:bookmarkStart w:id="7700" w:name="_Toc419859039"/>
      <w:bookmarkStart w:id="7701" w:name="_Toc419877315"/>
      <w:bookmarkStart w:id="7702" w:name="_Toc420065871"/>
      <w:bookmarkStart w:id="7703" w:name="_Toc420071397"/>
      <w:bookmarkStart w:id="7704" w:name="_Toc419854331"/>
      <w:bookmarkStart w:id="7705" w:name="_Toc419859043"/>
      <w:bookmarkStart w:id="7706" w:name="_Toc419877319"/>
      <w:bookmarkStart w:id="7707" w:name="_Toc420065875"/>
      <w:bookmarkStart w:id="7708" w:name="_Toc420071401"/>
      <w:bookmarkStart w:id="7709" w:name="_Toc419854332"/>
      <w:bookmarkStart w:id="7710" w:name="_Toc419859044"/>
      <w:bookmarkStart w:id="7711" w:name="_Toc419877320"/>
      <w:bookmarkStart w:id="7712" w:name="_Toc420065876"/>
      <w:bookmarkStart w:id="7713" w:name="_Toc420071402"/>
      <w:bookmarkStart w:id="7714" w:name="_Toc419854333"/>
      <w:bookmarkStart w:id="7715" w:name="_Toc419859045"/>
      <w:bookmarkStart w:id="7716" w:name="_Toc419877321"/>
      <w:bookmarkStart w:id="7717" w:name="_Toc420065877"/>
      <w:bookmarkStart w:id="7718" w:name="_Toc420071403"/>
      <w:bookmarkStart w:id="7719" w:name="_Toc419854481"/>
      <w:bookmarkStart w:id="7720" w:name="_Toc419859193"/>
      <w:bookmarkStart w:id="7721" w:name="_Toc419877469"/>
      <w:bookmarkStart w:id="7722" w:name="_Toc420066025"/>
      <w:bookmarkStart w:id="7723" w:name="_Toc420071551"/>
      <w:bookmarkStart w:id="7724" w:name="_Toc419854483"/>
      <w:bookmarkStart w:id="7725" w:name="_Toc419859195"/>
      <w:bookmarkStart w:id="7726" w:name="_Toc419877471"/>
      <w:bookmarkStart w:id="7727" w:name="_Toc420066027"/>
      <w:bookmarkStart w:id="7728" w:name="_Toc420071553"/>
      <w:bookmarkStart w:id="7729" w:name="_Toc419854503"/>
      <w:bookmarkStart w:id="7730" w:name="_Toc419859215"/>
      <w:bookmarkStart w:id="7731" w:name="_Toc419877491"/>
      <w:bookmarkStart w:id="7732" w:name="_Toc420066047"/>
      <w:bookmarkStart w:id="7733" w:name="_Toc420071573"/>
      <w:bookmarkStart w:id="7734" w:name="_Toc419854504"/>
      <w:bookmarkStart w:id="7735" w:name="_Toc419859216"/>
      <w:bookmarkStart w:id="7736" w:name="_Toc419877492"/>
      <w:bookmarkStart w:id="7737" w:name="_Toc420066048"/>
      <w:bookmarkStart w:id="7738" w:name="_Toc420071574"/>
      <w:bookmarkStart w:id="7739" w:name="_Toc419854507"/>
      <w:bookmarkStart w:id="7740" w:name="_Toc419859219"/>
      <w:bookmarkStart w:id="7741" w:name="_Toc419877495"/>
      <w:bookmarkStart w:id="7742" w:name="_Toc420066051"/>
      <w:bookmarkStart w:id="7743" w:name="_Toc420071577"/>
      <w:bookmarkStart w:id="7744" w:name="_Toc419854508"/>
      <w:bookmarkStart w:id="7745" w:name="_Toc419859220"/>
      <w:bookmarkStart w:id="7746" w:name="_Toc419877496"/>
      <w:bookmarkStart w:id="7747" w:name="_Toc420066052"/>
      <w:bookmarkStart w:id="7748" w:name="_Toc420071578"/>
      <w:bookmarkStart w:id="7749" w:name="_Toc419854511"/>
      <w:bookmarkStart w:id="7750" w:name="_Toc419859223"/>
      <w:bookmarkStart w:id="7751" w:name="_Toc419877499"/>
      <w:bookmarkStart w:id="7752" w:name="_Toc420066055"/>
      <w:bookmarkStart w:id="7753" w:name="_Toc420071581"/>
      <w:bookmarkStart w:id="7754" w:name="_Toc419854512"/>
      <w:bookmarkStart w:id="7755" w:name="_Toc419859224"/>
      <w:bookmarkStart w:id="7756" w:name="_Toc419877500"/>
      <w:bookmarkStart w:id="7757" w:name="_Toc420066056"/>
      <w:bookmarkStart w:id="7758" w:name="_Toc420071582"/>
      <w:bookmarkStart w:id="7759" w:name="_Toc419854514"/>
      <w:bookmarkStart w:id="7760" w:name="_Toc419859226"/>
      <w:bookmarkStart w:id="7761" w:name="_Toc419877502"/>
      <w:bookmarkStart w:id="7762" w:name="_Toc420066058"/>
      <w:bookmarkStart w:id="7763" w:name="_Toc420071584"/>
      <w:bookmarkStart w:id="7764" w:name="_Toc419854515"/>
      <w:bookmarkStart w:id="7765" w:name="_Toc419859227"/>
      <w:bookmarkStart w:id="7766" w:name="_Toc419877503"/>
      <w:bookmarkStart w:id="7767" w:name="_Toc420066059"/>
      <w:bookmarkStart w:id="7768" w:name="_Toc420071585"/>
      <w:bookmarkStart w:id="7769" w:name="_Toc419854516"/>
      <w:bookmarkStart w:id="7770" w:name="_Toc419859228"/>
      <w:bookmarkStart w:id="7771" w:name="_Toc419877504"/>
      <w:bookmarkStart w:id="7772" w:name="_Toc420066060"/>
      <w:bookmarkStart w:id="7773" w:name="_Toc420071586"/>
      <w:bookmarkStart w:id="7774" w:name="_Toc419854517"/>
      <w:bookmarkStart w:id="7775" w:name="_Toc419859229"/>
      <w:bookmarkStart w:id="7776" w:name="_Toc419877505"/>
      <w:bookmarkStart w:id="7777" w:name="_Toc420066061"/>
      <w:bookmarkStart w:id="7778" w:name="_Toc420071587"/>
      <w:bookmarkStart w:id="7779" w:name="_Toc419854518"/>
      <w:bookmarkStart w:id="7780" w:name="_Toc419859230"/>
      <w:bookmarkStart w:id="7781" w:name="_Toc419877506"/>
      <w:bookmarkStart w:id="7782" w:name="_Toc420066062"/>
      <w:bookmarkStart w:id="7783" w:name="_Toc420071588"/>
      <w:bookmarkStart w:id="7784" w:name="_Toc419854520"/>
      <w:bookmarkStart w:id="7785" w:name="_Toc419859232"/>
      <w:bookmarkStart w:id="7786" w:name="_Toc419877508"/>
      <w:bookmarkStart w:id="7787" w:name="_Toc420066064"/>
      <w:bookmarkStart w:id="7788" w:name="_Toc420071590"/>
      <w:bookmarkStart w:id="7789" w:name="_Toc419854521"/>
      <w:bookmarkStart w:id="7790" w:name="_Toc419859233"/>
      <w:bookmarkStart w:id="7791" w:name="_Toc419877509"/>
      <w:bookmarkStart w:id="7792" w:name="_Toc420066065"/>
      <w:bookmarkStart w:id="7793" w:name="_Toc420071591"/>
      <w:bookmarkStart w:id="7794" w:name="_Toc419854522"/>
      <w:bookmarkStart w:id="7795" w:name="_Toc419859234"/>
      <w:bookmarkStart w:id="7796" w:name="_Toc419877510"/>
      <w:bookmarkStart w:id="7797" w:name="_Toc420066066"/>
      <w:bookmarkStart w:id="7798" w:name="_Toc420071592"/>
      <w:bookmarkStart w:id="7799" w:name="_Toc419854523"/>
      <w:bookmarkStart w:id="7800" w:name="_Toc419859235"/>
      <w:bookmarkStart w:id="7801" w:name="_Toc419877511"/>
      <w:bookmarkStart w:id="7802" w:name="_Toc420066067"/>
      <w:bookmarkStart w:id="7803" w:name="_Toc420071593"/>
      <w:bookmarkStart w:id="7804" w:name="_Toc419854524"/>
      <w:bookmarkStart w:id="7805" w:name="_Toc419859236"/>
      <w:bookmarkStart w:id="7806" w:name="_Toc419877512"/>
      <w:bookmarkStart w:id="7807" w:name="_Toc420066068"/>
      <w:bookmarkStart w:id="7808" w:name="_Toc420071594"/>
      <w:bookmarkStart w:id="7809" w:name="_Toc419854526"/>
      <w:bookmarkStart w:id="7810" w:name="_Toc419859238"/>
      <w:bookmarkStart w:id="7811" w:name="_Toc419877514"/>
      <w:bookmarkStart w:id="7812" w:name="_Toc420066070"/>
      <w:bookmarkStart w:id="7813" w:name="_Toc420071596"/>
      <w:bookmarkStart w:id="7814" w:name="_Toc419859242"/>
      <w:bookmarkStart w:id="7815" w:name="_Toc419877518"/>
      <w:bookmarkStart w:id="7816" w:name="_Toc420066074"/>
      <w:bookmarkStart w:id="7817" w:name="_Toc420071600"/>
      <w:bookmarkStart w:id="7818" w:name="_Toc419859243"/>
      <w:bookmarkStart w:id="7819" w:name="_Toc419877519"/>
      <w:bookmarkStart w:id="7820" w:name="_Toc420066075"/>
      <w:bookmarkStart w:id="7821" w:name="_Toc420071601"/>
      <w:bookmarkStart w:id="7822" w:name="_Toc419859245"/>
      <w:bookmarkStart w:id="7823" w:name="_Toc419877521"/>
      <w:bookmarkStart w:id="7824" w:name="_Toc420066077"/>
      <w:bookmarkStart w:id="7825" w:name="_Toc420071603"/>
      <w:bookmarkStart w:id="7826" w:name="_Toc419859246"/>
      <w:bookmarkStart w:id="7827" w:name="_Toc419877522"/>
      <w:bookmarkStart w:id="7828" w:name="_Toc420066078"/>
      <w:bookmarkStart w:id="7829" w:name="_Toc420071604"/>
      <w:bookmarkStart w:id="7830" w:name="_Toc419859250"/>
      <w:bookmarkStart w:id="7831" w:name="_Toc419877526"/>
      <w:bookmarkStart w:id="7832" w:name="_Toc420066082"/>
      <w:bookmarkStart w:id="7833" w:name="_Toc420071608"/>
      <w:bookmarkStart w:id="7834" w:name="_Toc419859253"/>
      <w:bookmarkStart w:id="7835" w:name="_Toc419877529"/>
      <w:bookmarkStart w:id="7836" w:name="_Toc420066085"/>
      <w:bookmarkStart w:id="7837" w:name="_Toc420071611"/>
      <w:bookmarkStart w:id="7838" w:name="_Toc419859264"/>
      <w:bookmarkStart w:id="7839" w:name="_Toc419877540"/>
      <w:bookmarkStart w:id="7840" w:name="_Toc420066096"/>
      <w:bookmarkStart w:id="7841" w:name="_Toc420071622"/>
      <w:bookmarkStart w:id="7842" w:name="_Toc419859265"/>
      <w:bookmarkStart w:id="7843" w:name="_Toc419877541"/>
      <w:bookmarkStart w:id="7844" w:name="_Toc420066097"/>
      <w:bookmarkStart w:id="7845" w:name="_Toc420071623"/>
      <w:bookmarkStart w:id="7846" w:name="_Toc419859271"/>
      <w:bookmarkStart w:id="7847" w:name="_Toc419877547"/>
      <w:bookmarkStart w:id="7848" w:name="_Toc420066103"/>
      <w:bookmarkStart w:id="7849" w:name="_Toc420071629"/>
      <w:bookmarkStart w:id="7850" w:name="_Toc419859278"/>
      <w:bookmarkStart w:id="7851" w:name="_Toc419877554"/>
      <w:bookmarkStart w:id="7852" w:name="_Toc420066110"/>
      <w:bookmarkStart w:id="7853" w:name="_Toc420071636"/>
      <w:bookmarkStart w:id="7854" w:name="_Toc419859282"/>
      <w:bookmarkStart w:id="7855" w:name="_Toc419877558"/>
      <w:bookmarkStart w:id="7856" w:name="_Toc420066114"/>
      <w:bookmarkStart w:id="7857" w:name="_Toc420071640"/>
      <w:bookmarkStart w:id="7858" w:name="_Toc419859288"/>
      <w:bookmarkStart w:id="7859" w:name="_Toc419877564"/>
      <w:bookmarkStart w:id="7860" w:name="_Toc420066120"/>
      <w:bookmarkStart w:id="7861" w:name="_Toc420071646"/>
      <w:bookmarkStart w:id="7862" w:name="_Toc419859295"/>
      <w:bookmarkStart w:id="7863" w:name="_Toc419877571"/>
      <w:bookmarkStart w:id="7864" w:name="_Toc420066127"/>
      <w:bookmarkStart w:id="7865" w:name="_Toc420071653"/>
      <w:bookmarkStart w:id="7866" w:name="_Toc419859299"/>
      <w:bookmarkStart w:id="7867" w:name="_Toc419877575"/>
      <w:bookmarkStart w:id="7868" w:name="_Toc420066131"/>
      <w:bookmarkStart w:id="7869" w:name="_Toc420071657"/>
      <w:bookmarkStart w:id="7870" w:name="_Toc419859300"/>
      <w:bookmarkStart w:id="7871" w:name="_Toc419877576"/>
      <w:bookmarkStart w:id="7872" w:name="_Toc420066132"/>
      <w:bookmarkStart w:id="7873" w:name="_Toc420071658"/>
      <w:bookmarkStart w:id="7874" w:name="_Toc419859303"/>
      <w:bookmarkStart w:id="7875" w:name="_Toc419877579"/>
      <w:bookmarkStart w:id="7876" w:name="_Toc420066135"/>
      <w:bookmarkStart w:id="7877" w:name="_Toc420071661"/>
      <w:bookmarkStart w:id="7878" w:name="_Toc419859306"/>
      <w:bookmarkStart w:id="7879" w:name="_Toc419877582"/>
      <w:bookmarkStart w:id="7880" w:name="_Toc420066138"/>
      <w:bookmarkStart w:id="7881" w:name="_Toc420071664"/>
      <w:bookmarkStart w:id="7882" w:name="_Toc419859313"/>
      <w:bookmarkStart w:id="7883" w:name="_Toc419877589"/>
      <w:bookmarkStart w:id="7884" w:name="_Toc420066145"/>
      <w:bookmarkStart w:id="7885" w:name="_Toc420071671"/>
      <w:bookmarkStart w:id="7886" w:name="_Toc419859316"/>
      <w:bookmarkStart w:id="7887" w:name="_Toc419877592"/>
      <w:bookmarkStart w:id="7888" w:name="_Toc420066148"/>
      <w:bookmarkStart w:id="7889" w:name="_Toc420071674"/>
      <w:bookmarkStart w:id="7890" w:name="_Toc419859318"/>
      <w:bookmarkStart w:id="7891" w:name="_Toc419877594"/>
      <w:bookmarkStart w:id="7892" w:name="_Toc420066150"/>
      <w:bookmarkStart w:id="7893" w:name="_Toc420071676"/>
      <w:bookmarkStart w:id="7894" w:name="_Toc419859319"/>
      <w:bookmarkStart w:id="7895" w:name="_Toc419877595"/>
      <w:bookmarkStart w:id="7896" w:name="_Toc420066151"/>
      <w:bookmarkStart w:id="7897" w:name="_Toc420071677"/>
      <w:bookmarkStart w:id="7898" w:name="_Toc419859320"/>
      <w:bookmarkStart w:id="7899" w:name="_Toc419877596"/>
      <w:bookmarkStart w:id="7900" w:name="_Toc420066152"/>
      <w:bookmarkStart w:id="7901" w:name="_Toc420071678"/>
      <w:bookmarkStart w:id="7902" w:name="_Toc419859321"/>
      <w:bookmarkStart w:id="7903" w:name="_Toc419877597"/>
      <w:bookmarkStart w:id="7904" w:name="_Toc420066153"/>
      <w:bookmarkStart w:id="7905" w:name="_Toc420071679"/>
      <w:bookmarkStart w:id="7906" w:name="_Toc419859322"/>
      <w:bookmarkStart w:id="7907" w:name="_Toc419877598"/>
      <w:bookmarkStart w:id="7908" w:name="_Toc420066154"/>
      <w:bookmarkStart w:id="7909" w:name="_Toc420071680"/>
      <w:bookmarkStart w:id="7910" w:name="_Toc419859323"/>
      <w:bookmarkStart w:id="7911" w:name="_Toc419877599"/>
      <w:bookmarkStart w:id="7912" w:name="_Toc420066155"/>
      <w:bookmarkStart w:id="7913" w:name="_Toc420071681"/>
      <w:bookmarkStart w:id="7914" w:name="_Toc419859324"/>
      <w:bookmarkStart w:id="7915" w:name="_Toc419877600"/>
      <w:bookmarkStart w:id="7916" w:name="_Toc420066156"/>
      <w:bookmarkStart w:id="7917" w:name="_Toc420071682"/>
      <w:bookmarkStart w:id="7918" w:name="_Toc419859325"/>
      <w:bookmarkStart w:id="7919" w:name="_Toc419877601"/>
      <w:bookmarkStart w:id="7920" w:name="_Toc420066157"/>
      <w:bookmarkStart w:id="7921" w:name="_Toc420071683"/>
      <w:bookmarkStart w:id="7922" w:name="_Toc419859326"/>
      <w:bookmarkStart w:id="7923" w:name="_Toc419877602"/>
      <w:bookmarkStart w:id="7924" w:name="_Toc420066158"/>
      <w:bookmarkStart w:id="7925" w:name="_Toc420071684"/>
      <w:bookmarkStart w:id="7926" w:name="_Toc419859327"/>
      <w:bookmarkStart w:id="7927" w:name="_Toc419877603"/>
      <w:bookmarkStart w:id="7928" w:name="_Toc420066159"/>
      <w:bookmarkStart w:id="7929" w:name="_Toc420071685"/>
      <w:bookmarkStart w:id="7930" w:name="_Toc419859329"/>
      <w:bookmarkStart w:id="7931" w:name="_Toc419877605"/>
      <w:bookmarkStart w:id="7932" w:name="_Toc420066161"/>
      <w:bookmarkStart w:id="7933" w:name="_Toc420071687"/>
      <w:bookmarkStart w:id="7934" w:name="_Toc419859330"/>
      <w:bookmarkStart w:id="7935" w:name="_Toc419877606"/>
      <w:bookmarkStart w:id="7936" w:name="_Toc420066162"/>
      <w:bookmarkStart w:id="7937" w:name="_Toc420071688"/>
      <w:bookmarkStart w:id="7938" w:name="_Toc244936261"/>
      <w:bookmarkStart w:id="7939" w:name="_Toc244952906"/>
      <w:bookmarkStart w:id="7940" w:name="_Toc244957171"/>
      <w:bookmarkStart w:id="7941" w:name="_Toc244962189"/>
      <w:bookmarkStart w:id="7942" w:name="_Toc244962695"/>
      <w:bookmarkStart w:id="7943" w:name="_Toc419859335"/>
      <w:bookmarkStart w:id="7944" w:name="_Toc419877611"/>
      <w:bookmarkStart w:id="7945" w:name="_Toc420066167"/>
      <w:bookmarkStart w:id="7946" w:name="_Toc420071693"/>
      <w:bookmarkStart w:id="7947" w:name="_Toc419859336"/>
      <w:bookmarkStart w:id="7948" w:name="_Toc419877612"/>
      <w:bookmarkStart w:id="7949" w:name="_Toc420066168"/>
      <w:bookmarkStart w:id="7950" w:name="_Toc420071694"/>
      <w:bookmarkStart w:id="7951" w:name="_Toc419859337"/>
      <w:bookmarkStart w:id="7952" w:name="_Toc419877613"/>
      <w:bookmarkStart w:id="7953" w:name="_Toc420066169"/>
      <w:bookmarkStart w:id="7954" w:name="_Toc420071695"/>
      <w:bookmarkStart w:id="7955" w:name="_Toc419859338"/>
      <w:bookmarkStart w:id="7956" w:name="_Toc419877614"/>
      <w:bookmarkStart w:id="7957" w:name="_Toc420066170"/>
      <w:bookmarkStart w:id="7958" w:name="_Toc420071696"/>
      <w:bookmarkStart w:id="7959" w:name="_Toc419859339"/>
      <w:bookmarkStart w:id="7960" w:name="_Toc419877615"/>
      <w:bookmarkStart w:id="7961" w:name="_Toc420066171"/>
      <w:bookmarkStart w:id="7962" w:name="_Toc420071697"/>
      <w:bookmarkStart w:id="7963" w:name="_Toc419859340"/>
      <w:bookmarkStart w:id="7964" w:name="_Toc419877616"/>
      <w:bookmarkStart w:id="7965" w:name="_Toc420066172"/>
      <w:bookmarkStart w:id="7966" w:name="_Toc420071698"/>
      <w:bookmarkStart w:id="7967" w:name="_Toc419859341"/>
      <w:bookmarkStart w:id="7968" w:name="_Toc419877617"/>
      <w:bookmarkStart w:id="7969" w:name="_Toc420066173"/>
      <w:bookmarkStart w:id="7970" w:name="_Toc420071699"/>
      <w:bookmarkStart w:id="7971" w:name="_Toc419859343"/>
      <w:bookmarkStart w:id="7972" w:name="_Toc419877619"/>
      <w:bookmarkStart w:id="7973" w:name="_Toc420066175"/>
      <w:bookmarkStart w:id="7974" w:name="_Toc420071701"/>
      <w:bookmarkStart w:id="7975" w:name="_Toc419859357"/>
      <w:bookmarkStart w:id="7976" w:name="_Toc419877633"/>
      <w:bookmarkStart w:id="7977" w:name="_Toc420066189"/>
      <w:bookmarkStart w:id="7978" w:name="_Toc420071715"/>
      <w:bookmarkStart w:id="7979" w:name="_Toc419859362"/>
      <w:bookmarkStart w:id="7980" w:name="_Toc419877638"/>
      <w:bookmarkStart w:id="7981" w:name="_Toc420066194"/>
      <w:bookmarkStart w:id="7982" w:name="_Toc420071720"/>
      <w:bookmarkStart w:id="7983" w:name="_Toc419859363"/>
      <w:bookmarkStart w:id="7984" w:name="_Toc419877639"/>
      <w:bookmarkStart w:id="7985" w:name="_Toc420066195"/>
      <w:bookmarkStart w:id="7986" w:name="_Toc420071721"/>
      <w:bookmarkStart w:id="7987" w:name="_Toc419859364"/>
      <w:bookmarkStart w:id="7988" w:name="_Toc419877640"/>
      <w:bookmarkStart w:id="7989" w:name="_Toc420066196"/>
      <w:bookmarkStart w:id="7990" w:name="_Toc420071722"/>
      <w:bookmarkStart w:id="7991" w:name="_Toc419859365"/>
      <w:bookmarkStart w:id="7992" w:name="_Toc419877641"/>
      <w:bookmarkStart w:id="7993" w:name="_Toc420066197"/>
      <w:bookmarkStart w:id="7994" w:name="_Toc420071723"/>
      <w:bookmarkStart w:id="7995" w:name="_Toc419859369"/>
      <w:bookmarkStart w:id="7996" w:name="_Toc419877645"/>
      <w:bookmarkStart w:id="7997" w:name="_Toc420066201"/>
      <w:bookmarkStart w:id="7998" w:name="_Toc420071727"/>
      <w:bookmarkStart w:id="7999" w:name="_Toc419859377"/>
      <w:bookmarkStart w:id="8000" w:name="_Toc419877653"/>
      <w:bookmarkStart w:id="8001" w:name="_Toc420066209"/>
      <w:bookmarkStart w:id="8002" w:name="_Toc420071735"/>
      <w:bookmarkStart w:id="8003" w:name="_Toc419859380"/>
      <w:bookmarkStart w:id="8004" w:name="_Toc419877656"/>
      <w:bookmarkStart w:id="8005" w:name="_Toc420066212"/>
      <w:bookmarkStart w:id="8006" w:name="_Toc420071738"/>
      <w:bookmarkStart w:id="8007" w:name="_Toc419859383"/>
      <w:bookmarkStart w:id="8008" w:name="_Toc419877659"/>
      <w:bookmarkStart w:id="8009" w:name="_Toc420066215"/>
      <w:bookmarkStart w:id="8010" w:name="_Toc420071741"/>
      <w:bookmarkStart w:id="8011" w:name="_Toc419859386"/>
      <w:bookmarkStart w:id="8012" w:name="_Toc419877662"/>
      <w:bookmarkStart w:id="8013" w:name="_Toc420066218"/>
      <w:bookmarkStart w:id="8014" w:name="_Toc420071744"/>
      <w:bookmarkStart w:id="8015" w:name="_Toc419859391"/>
      <w:bookmarkStart w:id="8016" w:name="_Toc419877667"/>
      <w:bookmarkStart w:id="8017" w:name="_Toc420066223"/>
      <w:bookmarkStart w:id="8018" w:name="_Toc420071749"/>
      <w:bookmarkStart w:id="8019" w:name="_Toc419859394"/>
      <w:bookmarkStart w:id="8020" w:name="_Toc419877670"/>
      <w:bookmarkStart w:id="8021" w:name="_Toc420066226"/>
      <w:bookmarkStart w:id="8022" w:name="_Toc420071752"/>
      <w:bookmarkStart w:id="8023" w:name="_Toc419859397"/>
      <w:bookmarkStart w:id="8024" w:name="_Toc419877673"/>
      <w:bookmarkStart w:id="8025" w:name="_Toc420066229"/>
      <w:bookmarkStart w:id="8026" w:name="_Toc420071755"/>
      <w:bookmarkStart w:id="8027" w:name="_Toc419859400"/>
      <w:bookmarkStart w:id="8028" w:name="_Toc419877676"/>
      <w:bookmarkStart w:id="8029" w:name="_Toc420066232"/>
      <w:bookmarkStart w:id="8030" w:name="_Toc420071758"/>
      <w:bookmarkStart w:id="8031" w:name="_Toc419859403"/>
      <w:bookmarkStart w:id="8032" w:name="_Toc419877679"/>
      <w:bookmarkStart w:id="8033" w:name="_Toc420066235"/>
      <w:bookmarkStart w:id="8034" w:name="_Toc420071761"/>
      <w:bookmarkStart w:id="8035" w:name="_Toc419859406"/>
      <w:bookmarkStart w:id="8036" w:name="_Toc419877682"/>
      <w:bookmarkStart w:id="8037" w:name="_Toc420066238"/>
      <w:bookmarkStart w:id="8038" w:name="_Toc420071764"/>
      <w:bookmarkStart w:id="8039" w:name="_Toc419859409"/>
      <w:bookmarkStart w:id="8040" w:name="_Toc419877685"/>
      <w:bookmarkStart w:id="8041" w:name="_Toc420066241"/>
      <w:bookmarkStart w:id="8042" w:name="_Toc420071767"/>
      <w:bookmarkStart w:id="8043" w:name="_Toc419859411"/>
      <w:bookmarkStart w:id="8044" w:name="_Toc419877687"/>
      <w:bookmarkStart w:id="8045" w:name="_Toc420066243"/>
      <w:bookmarkStart w:id="8046" w:name="_Toc420071769"/>
      <w:bookmarkStart w:id="8047" w:name="_Toc419859422"/>
      <w:bookmarkStart w:id="8048" w:name="_Toc419877698"/>
      <w:bookmarkStart w:id="8049" w:name="_Toc420066254"/>
      <w:bookmarkStart w:id="8050" w:name="_Toc420071780"/>
      <w:bookmarkStart w:id="8051" w:name="_Toc419859424"/>
      <w:bookmarkStart w:id="8052" w:name="_Toc419877700"/>
      <w:bookmarkStart w:id="8053" w:name="_Toc420066256"/>
      <w:bookmarkStart w:id="8054" w:name="_Toc420071782"/>
      <w:bookmarkStart w:id="8055" w:name="_Toc419859425"/>
      <w:bookmarkStart w:id="8056" w:name="_Toc419877701"/>
      <w:bookmarkStart w:id="8057" w:name="_Toc420066257"/>
      <w:bookmarkStart w:id="8058" w:name="_Toc420071783"/>
      <w:bookmarkStart w:id="8059" w:name="_Toc419859428"/>
      <w:bookmarkStart w:id="8060" w:name="_Toc419877704"/>
      <w:bookmarkStart w:id="8061" w:name="_Toc420066260"/>
      <w:bookmarkStart w:id="8062" w:name="_Toc420071786"/>
      <w:bookmarkStart w:id="8063" w:name="_Toc244952914"/>
      <w:bookmarkStart w:id="8064" w:name="_Toc244957179"/>
      <w:bookmarkStart w:id="8065" w:name="_Toc244962197"/>
      <w:bookmarkStart w:id="8066" w:name="_Toc244962703"/>
      <w:bookmarkStart w:id="8067" w:name="_Toc244952915"/>
      <w:bookmarkStart w:id="8068" w:name="_Toc244957180"/>
      <w:bookmarkStart w:id="8069" w:name="_Toc244962198"/>
      <w:bookmarkStart w:id="8070" w:name="_Toc244962704"/>
      <w:bookmarkStart w:id="8071" w:name="_Toc244952916"/>
      <w:bookmarkStart w:id="8072" w:name="_Toc244957181"/>
      <w:bookmarkStart w:id="8073" w:name="_Toc244962199"/>
      <w:bookmarkStart w:id="8074" w:name="_Toc244962705"/>
      <w:bookmarkStart w:id="8075" w:name="_Toc244952917"/>
      <w:bookmarkStart w:id="8076" w:name="_Toc244957182"/>
      <w:bookmarkStart w:id="8077" w:name="_Toc244962200"/>
      <w:bookmarkStart w:id="8078" w:name="_Toc244962706"/>
      <w:bookmarkStart w:id="8079" w:name="_Toc244952918"/>
      <w:bookmarkStart w:id="8080" w:name="_Toc244957183"/>
      <w:bookmarkStart w:id="8081" w:name="_Toc244962201"/>
      <w:bookmarkStart w:id="8082" w:name="_Toc244962707"/>
      <w:bookmarkStart w:id="8083" w:name="_Toc244952919"/>
      <w:bookmarkStart w:id="8084" w:name="_Toc244957184"/>
      <w:bookmarkStart w:id="8085" w:name="_Toc244962202"/>
      <w:bookmarkStart w:id="8086" w:name="_Toc244962708"/>
      <w:bookmarkStart w:id="8087" w:name="_Toc419859436"/>
      <w:bookmarkStart w:id="8088" w:name="_Toc419877712"/>
      <w:bookmarkStart w:id="8089" w:name="_Toc420066268"/>
      <w:bookmarkStart w:id="8090" w:name="_Toc420071794"/>
      <w:bookmarkStart w:id="8091" w:name="_Toc419859439"/>
      <w:bookmarkStart w:id="8092" w:name="_Toc419877715"/>
      <w:bookmarkStart w:id="8093" w:name="_Toc420066271"/>
      <w:bookmarkStart w:id="8094" w:name="_Toc420071797"/>
      <w:bookmarkStart w:id="8095" w:name="_Toc419859442"/>
      <w:bookmarkStart w:id="8096" w:name="_Toc419877718"/>
      <w:bookmarkStart w:id="8097" w:name="_Toc420066274"/>
      <w:bookmarkStart w:id="8098" w:name="_Toc420071800"/>
      <w:bookmarkStart w:id="8099" w:name="_Toc419859445"/>
      <w:bookmarkStart w:id="8100" w:name="_Toc419877721"/>
      <w:bookmarkStart w:id="8101" w:name="_Toc420066277"/>
      <w:bookmarkStart w:id="8102" w:name="_Toc420071803"/>
      <w:bookmarkStart w:id="8103" w:name="_Toc419859448"/>
      <w:bookmarkStart w:id="8104" w:name="_Toc419877724"/>
      <w:bookmarkStart w:id="8105" w:name="_Toc420066280"/>
      <w:bookmarkStart w:id="8106" w:name="_Toc420071806"/>
      <w:bookmarkStart w:id="8107" w:name="_Toc419859451"/>
      <w:bookmarkStart w:id="8108" w:name="_Toc419877727"/>
      <w:bookmarkStart w:id="8109" w:name="_Toc420066283"/>
      <w:bookmarkStart w:id="8110" w:name="_Toc420071809"/>
      <w:bookmarkStart w:id="8111" w:name="_Toc419859454"/>
      <w:bookmarkStart w:id="8112" w:name="_Toc419877730"/>
      <w:bookmarkStart w:id="8113" w:name="_Toc420066286"/>
      <w:bookmarkStart w:id="8114" w:name="_Toc420071812"/>
      <w:bookmarkStart w:id="8115" w:name="_Toc419859457"/>
      <w:bookmarkStart w:id="8116" w:name="_Toc419877733"/>
      <w:bookmarkStart w:id="8117" w:name="_Toc420066289"/>
      <w:bookmarkStart w:id="8118" w:name="_Toc420071815"/>
      <w:bookmarkStart w:id="8119" w:name="_Toc419859460"/>
      <w:bookmarkStart w:id="8120" w:name="_Toc419877736"/>
      <w:bookmarkStart w:id="8121" w:name="_Toc420066292"/>
      <w:bookmarkStart w:id="8122" w:name="_Toc420071818"/>
      <w:bookmarkStart w:id="8123" w:name="_Toc419859464"/>
      <w:bookmarkStart w:id="8124" w:name="_Toc419877740"/>
      <w:bookmarkStart w:id="8125" w:name="_Toc420066296"/>
      <w:bookmarkStart w:id="8126" w:name="_Toc420071822"/>
      <w:bookmarkStart w:id="8127" w:name="_Toc419859469"/>
      <w:bookmarkStart w:id="8128" w:name="_Toc419877745"/>
      <w:bookmarkStart w:id="8129" w:name="_Toc420066301"/>
      <w:bookmarkStart w:id="8130" w:name="_Toc420071827"/>
      <w:bookmarkStart w:id="8131" w:name="_Toc419859472"/>
      <w:bookmarkStart w:id="8132" w:name="_Toc419877748"/>
      <w:bookmarkStart w:id="8133" w:name="_Toc420066304"/>
      <w:bookmarkStart w:id="8134" w:name="_Toc420071830"/>
      <w:bookmarkStart w:id="8135" w:name="_Toc419859475"/>
      <w:bookmarkStart w:id="8136" w:name="_Toc419877751"/>
      <w:bookmarkStart w:id="8137" w:name="_Toc420066307"/>
      <w:bookmarkStart w:id="8138" w:name="_Toc420071833"/>
      <w:bookmarkStart w:id="8139" w:name="_Toc419859478"/>
      <w:bookmarkStart w:id="8140" w:name="_Toc419877754"/>
      <w:bookmarkStart w:id="8141" w:name="_Toc420066310"/>
      <w:bookmarkStart w:id="8142" w:name="_Toc420071836"/>
      <w:bookmarkStart w:id="8143" w:name="_Toc419859481"/>
      <w:bookmarkStart w:id="8144" w:name="_Toc419877757"/>
      <w:bookmarkStart w:id="8145" w:name="_Toc420066313"/>
      <w:bookmarkStart w:id="8146" w:name="_Toc420071839"/>
      <w:bookmarkStart w:id="8147" w:name="_Toc419859484"/>
      <w:bookmarkStart w:id="8148" w:name="_Toc419877760"/>
      <w:bookmarkStart w:id="8149" w:name="_Toc420066316"/>
      <w:bookmarkStart w:id="8150" w:name="_Toc420071842"/>
      <w:bookmarkStart w:id="8151" w:name="_Toc419859487"/>
      <w:bookmarkStart w:id="8152" w:name="_Toc419877763"/>
      <w:bookmarkStart w:id="8153" w:name="_Toc420066319"/>
      <w:bookmarkStart w:id="8154" w:name="_Toc420071845"/>
      <w:bookmarkStart w:id="8155" w:name="_Toc419859490"/>
      <w:bookmarkStart w:id="8156" w:name="_Toc419877766"/>
      <w:bookmarkStart w:id="8157" w:name="_Toc420066322"/>
      <w:bookmarkStart w:id="8158" w:name="_Toc420071848"/>
      <w:bookmarkStart w:id="8159" w:name="_Toc419859493"/>
      <w:bookmarkStart w:id="8160" w:name="_Toc419877769"/>
      <w:bookmarkStart w:id="8161" w:name="_Toc420066325"/>
      <w:bookmarkStart w:id="8162" w:name="_Toc420071851"/>
      <w:bookmarkStart w:id="8163" w:name="_Toc419859496"/>
      <w:bookmarkStart w:id="8164" w:name="_Toc419877772"/>
      <w:bookmarkStart w:id="8165" w:name="_Toc420066328"/>
      <w:bookmarkStart w:id="8166" w:name="_Toc420071854"/>
      <w:bookmarkStart w:id="8167" w:name="_Toc419859499"/>
      <w:bookmarkStart w:id="8168" w:name="_Toc419877775"/>
      <w:bookmarkStart w:id="8169" w:name="_Toc420066331"/>
      <w:bookmarkStart w:id="8170" w:name="_Toc420071857"/>
      <w:bookmarkStart w:id="8171" w:name="_Toc419859502"/>
      <w:bookmarkStart w:id="8172" w:name="_Toc419877778"/>
      <w:bookmarkStart w:id="8173" w:name="_Toc420066334"/>
      <w:bookmarkStart w:id="8174" w:name="_Toc420071860"/>
      <w:bookmarkStart w:id="8175" w:name="_Toc419859505"/>
      <w:bookmarkStart w:id="8176" w:name="_Toc419877781"/>
      <w:bookmarkStart w:id="8177" w:name="_Toc420066337"/>
      <w:bookmarkStart w:id="8178" w:name="_Toc420071863"/>
      <w:bookmarkStart w:id="8179" w:name="_Toc419859508"/>
      <w:bookmarkStart w:id="8180" w:name="_Toc419877784"/>
      <w:bookmarkStart w:id="8181" w:name="_Toc420066340"/>
      <w:bookmarkStart w:id="8182" w:name="_Toc420071866"/>
      <w:bookmarkStart w:id="8183" w:name="_Toc419859509"/>
      <w:bookmarkStart w:id="8184" w:name="_Toc419877785"/>
      <w:bookmarkStart w:id="8185" w:name="_Toc420066341"/>
      <w:bookmarkStart w:id="8186" w:name="_Toc420071867"/>
      <w:bookmarkStart w:id="8187" w:name="_Toc419859511"/>
      <w:bookmarkStart w:id="8188" w:name="_Toc419877787"/>
      <w:bookmarkStart w:id="8189" w:name="_Toc420066343"/>
      <w:bookmarkStart w:id="8190" w:name="_Toc420071869"/>
      <w:bookmarkStart w:id="8191" w:name="_Toc419859512"/>
      <w:bookmarkStart w:id="8192" w:name="_Toc419877788"/>
      <w:bookmarkStart w:id="8193" w:name="_Toc420066344"/>
      <w:bookmarkStart w:id="8194" w:name="_Toc420071870"/>
      <w:bookmarkStart w:id="8195" w:name="_Toc419859513"/>
      <w:bookmarkStart w:id="8196" w:name="_Toc419877789"/>
      <w:bookmarkStart w:id="8197" w:name="_Toc420066345"/>
      <w:bookmarkStart w:id="8198" w:name="_Toc420071871"/>
      <w:bookmarkStart w:id="8199" w:name="_Toc419859514"/>
      <w:bookmarkStart w:id="8200" w:name="_Toc419877790"/>
      <w:bookmarkStart w:id="8201" w:name="_Toc420066346"/>
      <w:bookmarkStart w:id="8202" w:name="_Toc420071872"/>
      <w:bookmarkStart w:id="8203" w:name="_Toc419859515"/>
      <w:bookmarkStart w:id="8204" w:name="_Toc419877791"/>
      <w:bookmarkStart w:id="8205" w:name="_Toc420066347"/>
      <w:bookmarkStart w:id="8206" w:name="_Toc420071873"/>
      <w:bookmarkStart w:id="8207" w:name="_Toc419859516"/>
      <w:bookmarkStart w:id="8208" w:name="_Toc419877792"/>
      <w:bookmarkStart w:id="8209" w:name="_Toc420066348"/>
      <w:bookmarkStart w:id="8210" w:name="_Toc420071874"/>
      <w:bookmarkStart w:id="8211" w:name="_Toc419859557"/>
      <w:bookmarkStart w:id="8212" w:name="_Toc419877833"/>
      <w:bookmarkStart w:id="8213" w:name="_Toc420066389"/>
      <w:bookmarkStart w:id="8214" w:name="_Toc420071915"/>
      <w:bookmarkStart w:id="8215" w:name="_Toc419859558"/>
      <w:bookmarkStart w:id="8216" w:name="_Toc419877834"/>
      <w:bookmarkStart w:id="8217" w:name="_Toc420066390"/>
      <w:bookmarkStart w:id="8218" w:name="_Toc420071916"/>
      <w:bookmarkStart w:id="8219" w:name="_Toc419859559"/>
      <w:bookmarkStart w:id="8220" w:name="_Toc419877835"/>
      <w:bookmarkStart w:id="8221" w:name="_Toc420066391"/>
      <w:bookmarkStart w:id="8222" w:name="_Toc420071917"/>
      <w:bookmarkStart w:id="8223" w:name="_Toc419859560"/>
      <w:bookmarkStart w:id="8224" w:name="_Toc419877836"/>
      <w:bookmarkStart w:id="8225" w:name="_Toc420066392"/>
      <w:bookmarkStart w:id="8226" w:name="_Toc420071918"/>
      <w:bookmarkStart w:id="8227" w:name="_Toc419859601"/>
      <w:bookmarkStart w:id="8228" w:name="_Toc419877877"/>
      <w:bookmarkStart w:id="8229" w:name="_Toc420066433"/>
      <w:bookmarkStart w:id="8230" w:name="_Toc420071959"/>
      <w:bookmarkStart w:id="8231" w:name="_Toc419859602"/>
      <w:bookmarkStart w:id="8232" w:name="_Toc419877878"/>
      <w:bookmarkStart w:id="8233" w:name="_Toc420066434"/>
      <w:bookmarkStart w:id="8234" w:name="_Toc420071960"/>
      <w:bookmarkStart w:id="8235" w:name="_Toc419859606"/>
      <w:bookmarkStart w:id="8236" w:name="_Toc419877882"/>
      <w:bookmarkStart w:id="8237" w:name="_Toc420066438"/>
      <w:bookmarkStart w:id="8238" w:name="_Toc420071964"/>
      <w:bookmarkStart w:id="8239" w:name="_Toc419859650"/>
      <w:bookmarkStart w:id="8240" w:name="_Toc419877926"/>
      <w:bookmarkStart w:id="8241" w:name="_Toc420066482"/>
      <w:bookmarkStart w:id="8242" w:name="_Toc420072008"/>
      <w:bookmarkStart w:id="8243" w:name="_Toc419859651"/>
      <w:bookmarkStart w:id="8244" w:name="_Toc419877927"/>
      <w:bookmarkStart w:id="8245" w:name="_Toc420066483"/>
      <w:bookmarkStart w:id="8246" w:name="_Toc420072009"/>
      <w:bookmarkStart w:id="8247" w:name="_Toc419859655"/>
      <w:bookmarkStart w:id="8248" w:name="_Toc419877931"/>
      <w:bookmarkStart w:id="8249" w:name="_Toc420066487"/>
      <w:bookmarkStart w:id="8250" w:name="_Toc420072013"/>
      <w:bookmarkStart w:id="8251" w:name="_Toc419859666"/>
      <w:bookmarkStart w:id="8252" w:name="_Toc419877942"/>
      <w:bookmarkStart w:id="8253" w:name="_Toc420066498"/>
      <w:bookmarkStart w:id="8254" w:name="_Toc420072024"/>
      <w:bookmarkStart w:id="8255" w:name="_Toc419859667"/>
      <w:bookmarkStart w:id="8256" w:name="_Toc419877943"/>
      <w:bookmarkStart w:id="8257" w:name="_Toc420066499"/>
      <w:bookmarkStart w:id="8258" w:name="_Toc420072025"/>
      <w:bookmarkStart w:id="8259" w:name="_Toc419826204"/>
      <w:bookmarkStart w:id="8260" w:name="_Toc419828804"/>
      <w:bookmarkStart w:id="8261" w:name="_Toc419831412"/>
      <w:bookmarkStart w:id="8262" w:name="_Toc419834174"/>
      <w:bookmarkStart w:id="8263" w:name="_Toc419836957"/>
      <w:bookmarkStart w:id="8264" w:name="_Toc419839804"/>
      <w:bookmarkStart w:id="8265" w:name="_Toc419842684"/>
      <w:bookmarkStart w:id="8266" w:name="_Toc419845564"/>
      <w:bookmarkStart w:id="8267" w:name="_Toc419848468"/>
      <w:bookmarkStart w:id="8268" w:name="_Toc419851372"/>
      <w:bookmarkStart w:id="8269" w:name="_Toc419854554"/>
      <w:bookmarkStart w:id="8270" w:name="_Toc419859676"/>
      <w:bookmarkStart w:id="8271" w:name="_Toc419877952"/>
      <w:bookmarkStart w:id="8272" w:name="_Toc420066508"/>
      <w:bookmarkStart w:id="8273" w:name="_Toc420072034"/>
      <w:bookmarkStart w:id="8274" w:name="_Toc419826205"/>
      <w:bookmarkStart w:id="8275" w:name="_Toc419828805"/>
      <w:bookmarkStart w:id="8276" w:name="_Toc419831413"/>
      <w:bookmarkStart w:id="8277" w:name="_Toc419834175"/>
      <w:bookmarkStart w:id="8278" w:name="_Toc419836958"/>
      <w:bookmarkStart w:id="8279" w:name="_Toc419839805"/>
      <w:bookmarkStart w:id="8280" w:name="_Toc419842685"/>
      <w:bookmarkStart w:id="8281" w:name="_Toc419845565"/>
      <w:bookmarkStart w:id="8282" w:name="_Toc419848469"/>
      <w:bookmarkStart w:id="8283" w:name="_Toc419851373"/>
      <w:bookmarkStart w:id="8284" w:name="_Toc419854555"/>
      <w:bookmarkStart w:id="8285" w:name="_Toc419859677"/>
      <w:bookmarkStart w:id="8286" w:name="_Toc419877953"/>
      <w:bookmarkStart w:id="8287" w:name="_Toc420066509"/>
      <w:bookmarkStart w:id="8288" w:name="_Toc420072035"/>
      <w:bookmarkStart w:id="8289" w:name="_Toc419826206"/>
      <w:bookmarkStart w:id="8290" w:name="_Toc419828806"/>
      <w:bookmarkStart w:id="8291" w:name="_Toc419831414"/>
      <w:bookmarkStart w:id="8292" w:name="_Toc419834176"/>
      <w:bookmarkStart w:id="8293" w:name="_Toc419836959"/>
      <w:bookmarkStart w:id="8294" w:name="_Toc419839806"/>
      <w:bookmarkStart w:id="8295" w:name="_Toc419842686"/>
      <w:bookmarkStart w:id="8296" w:name="_Toc419845566"/>
      <w:bookmarkStart w:id="8297" w:name="_Toc419848470"/>
      <w:bookmarkStart w:id="8298" w:name="_Toc419851374"/>
      <w:bookmarkStart w:id="8299" w:name="_Toc419854556"/>
      <w:bookmarkStart w:id="8300" w:name="_Toc419859678"/>
      <w:bookmarkStart w:id="8301" w:name="_Toc419877954"/>
      <w:bookmarkStart w:id="8302" w:name="_Toc420066510"/>
      <w:bookmarkStart w:id="8303" w:name="_Toc420072036"/>
      <w:bookmarkStart w:id="8304" w:name="_Toc419826207"/>
      <w:bookmarkStart w:id="8305" w:name="_Toc419828807"/>
      <w:bookmarkStart w:id="8306" w:name="_Toc419831415"/>
      <w:bookmarkStart w:id="8307" w:name="_Toc419834177"/>
      <w:bookmarkStart w:id="8308" w:name="_Toc419836960"/>
      <w:bookmarkStart w:id="8309" w:name="_Toc419839807"/>
      <w:bookmarkStart w:id="8310" w:name="_Toc419842687"/>
      <w:bookmarkStart w:id="8311" w:name="_Toc419845567"/>
      <w:bookmarkStart w:id="8312" w:name="_Toc419848471"/>
      <w:bookmarkStart w:id="8313" w:name="_Toc419851375"/>
      <w:bookmarkStart w:id="8314" w:name="_Toc419854557"/>
      <w:bookmarkStart w:id="8315" w:name="_Toc419859679"/>
      <w:bookmarkStart w:id="8316" w:name="_Toc419877955"/>
      <w:bookmarkStart w:id="8317" w:name="_Toc420066511"/>
      <w:bookmarkStart w:id="8318" w:name="_Toc420072037"/>
      <w:bookmarkStart w:id="8319" w:name="_Toc419826208"/>
      <w:bookmarkStart w:id="8320" w:name="_Toc419828808"/>
      <w:bookmarkStart w:id="8321" w:name="_Toc419831416"/>
      <w:bookmarkStart w:id="8322" w:name="_Toc419834178"/>
      <w:bookmarkStart w:id="8323" w:name="_Toc419836961"/>
      <w:bookmarkStart w:id="8324" w:name="_Toc419839808"/>
      <w:bookmarkStart w:id="8325" w:name="_Toc419842688"/>
      <w:bookmarkStart w:id="8326" w:name="_Toc419845568"/>
      <w:bookmarkStart w:id="8327" w:name="_Toc419848472"/>
      <w:bookmarkStart w:id="8328" w:name="_Toc419851376"/>
      <w:bookmarkStart w:id="8329" w:name="_Toc419854558"/>
      <w:bookmarkStart w:id="8330" w:name="_Toc419859680"/>
      <w:bookmarkStart w:id="8331" w:name="_Toc419877956"/>
      <w:bookmarkStart w:id="8332" w:name="_Toc420066512"/>
      <w:bookmarkStart w:id="8333" w:name="_Toc420072038"/>
      <w:bookmarkStart w:id="8334" w:name="_Toc419826209"/>
      <w:bookmarkStart w:id="8335" w:name="_Toc419828809"/>
      <w:bookmarkStart w:id="8336" w:name="_Toc419831417"/>
      <w:bookmarkStart w:id="8337" w:name="_Toc419834179"/>
      <w:bookmarkStart w:id="8338" w:name="_Toc419836962"/>
      <w:bookmarkStart w:id="8339" w:name="_Toc419839809"/>
      <w:bookmarkStart w:id="8340" w:name="_Toc419842689"/>
      <w:bookmarkStart w:id="8341" w:name="_Toc419845569"/>
      <w:bookmarkStart w:id="8342" w:name="_Toc419848473"/>
      <w:bookmarkStart w:id="8343" w:name="_Toc419851377"/>
      <w:bookmarkStart w:id="8344" w:name="_Toc419854559"/>
      <w:bookmarkStart w:id="8345" w:name="_Toc419859681"/>
      <w:bookmarkStart w:id="8346" w:name="_Toc419877957"/>
      <w:bookmarkStart w:id="8347" w:name="_Toc420066513"/>
      <w:bookmarkStart w:id="8348" w:name="_Toc420072039"/>
      <w:bookmarkStart w:id="8349" w:name="_Toc419859683"/>
      <w:bookmarkStart w:id="8350" w:name="_Toc419877959"/>
      <w:bookmarkStart w:id="8351" w:name="_Toc420066515"/>
      <w:bookmarkStart w:id="8352" w:name="_Toc420072041"/>
      <w:bookmarkStart w:id="8353" w:name="_Toc419859684"/>
      <w:bookmarkStart w:id="8354" w:name="_Toc419877960"/>
      <w:bookmarkStart w:id="8355" w:name="_Toc420066516"/>
      <w:bookmarkStart w:id="8356" w:name="_Toc420072042"/>
      <w:bookmarkStart w:id="8357" w:name="_Toc419826211"/>
      <w:bookmarkStart w:id="8358" w:name="_Toc419828811"/>
      <w:bookmarkStart w:id="8359" w:name="_Toc419831419"/>
      <w:bookmarkStart w:id="8360" w:name="_Toc419834181"/>
      <w:bookmarkStart w:id="8361" w:name="_Toc419836964"/>
      <w:bookmarkStart w:id="8362" w:name="_Toc419839811"/>
      <w:bookmarkStart w:id="8363" w:name="_Toc419842691"/>
      <w:bookmarkStart w:id="8364" w:name="_Toc419845571"/>
      <w:bookmarkStart w:id="8365" w:name="_Toc419848475"/>
      <w:bookmarkStart w:id="8366" w:name="_Toc419851379"/>
      <w:bookmarkStart w:id="8367" w:name="_Toc419854561"/>
      <w:bookmarkStart w:id="8368" w:name="_Toc419859685"/>
      <w:bookmarkStart w:id="8369" w:name="_Toc419877961"/>
      <w:bookmarkStart w:id="8370" w:name="_Toc420066517"/>
      <w:bookmarkStart w:id="8371" w:name="_Toc420072043"/>
      <w:bookmarkStart w:id="8372" w:name="_Toc419826213"/>
      <w:bookmarkStart w:id="8373" w:name="_Toc419828813"/>
      <w:bookmarkStart w:id="8374" w:name="_Toc419831421"/>
      <w:bookmarkStart w:id="8375" w:name="_Toc419834183"/>
      <w:bookmarkStart w:id="8376" w:name="_Toc419836966"/>
      <w:bookmarkStart w:id="8377" w:name="_Toc419839813"/>
      <w:bookmarkStart w:id="8378" w:name="_Toc419842693"/>
      <w:bookmarkStart w:id="8379" w:name="_Toc419845573"/>
      <w:bookmarkStart w:id="8380" w:name="_Toc419848477"/>
      <w:bookmarkStart w:id="8381" w:name="_Toc419851381"/>
      <w:bookmarkStart w:id="8382" w:name="_Toc419854563"/>
      <w:bookmarkStart w:id="8383" w:name="_Toc419859687"/>
      <w:bookmarkStart w:id="8384" w:name="_Toc419877963"/>
      <w:bookmarkStart w:id="8385" w:name="_Toc420066519"/>
      <w:bookmarkStart w:id="8386" w:name="_Toc420072045"/>
      <w:bookmarkStart w:id="8387" w:name="_Toc419826215"/>
      <w:bookmarkStart w:id="8388" w:name="_Toc419828815"/>
      <w:bookmarkStart w:id="8389" w:name="_Toc419831423"/>
      <w:bookmarkStart w:id="8390" w:name="_Toc419834185"/>
      <w:bookmarkStart w:id="8391" w:name="_Toc419836968"/>
      <w:bookmarkStart w:id="8392" w:name="_Toc419839815"/>
      <w:bookmarkStart w:id="8393" w:name="_Toc419842695"/>
      <w:bookmarkStart w:id="8394" w:name="_Toc419845575"/>
      <w:bookmarkStart w:id="8395" w:name="_Toc419848479"/>
      <w:bookmarkStart w:id="8396" w:name="_Toc419851383"/>
      <w:bookmarkStart w:id="8397" w:name="_Toc419854565"/>
      <w:bookmarkStart w:id="8398" w:name="_Toc419859689"/>
      <w:bookmarkStart w:id="8399" w:name="_Toc419877965"/>
      <w:bookmarkStart w:id="8400" w:name="_Toc420066521"/>
      <w:bookmarkStart w:id="8401" w:name="_Toc420072047"/>
      <w:bookmarkStart w:id="8402" w:name="_Toc419826217"/>
      <w:bookmarkStart w:id="8403" w:name="_Toc419828817"/>
      <w:bookmarkStart w:id="8404" w:name="_Toc419831425"/>
      <w:bookmarkStart w:id="8405" w:name="_Toc419834187"/>
      <w:bookmarkStart w:id="8406" w:name="_Toc419836970"/>
      <w:bookmarkStart w:id="8407" w:name="_Toc419839817"/>
      <w:bookmarkStart w:id="8408" w:name="_Toc419842697"/>
      <w:bookmarkStart w:id="8409" w:name="_Toc419845577"/>
      <w:bookmarkStart w:id="8410" w:name="_Toc419848481"/>
      <w:bookmarkStart w:id="8411" w:name="_Toc419851385"/>
      <w:bookmarkStart w:id="8412" w:name="_Toc419854567"/>
      <w:bookmarkStart w:id="8413" w:name="_Toc419859691"/>
      <w:bookmarkStart w:id="8414" w:name="_Toc419877967"/>
      <w:bookmarkStart w:id="8415" w:name="_Toc420066523"/>
      <w:bookmarkStart w:id="8416" w:name="_Toc420072049"/>
      <w:bookmarkStart w:id="8417" w:name="_Toc419826218"/>
      <w:bookmarkStart w:id="8418" w:name="_Toc419828818"/>
      <w:bookmarkStart w:id="8419" w:name="_Toc419831426"/>
      <w:bookmarkStart w:id="8420" w:name="_Toc419834188"/>
      <w:bookmarkStart w:id="8421" w:name="_Toc419836971"/>
      <w:bookmarkStart w:id="8422" w:name="_Toc419839818"/>
      <w:bookmarkStart w:id="8423" w:name="_Toc419842698"/>
      <w:bookmarkStart w:id="8424" w:name="_Toc419845578"/>
      <w:bookmarkStart w:id="8425" w:name="_Toc419848482"/>
      <w:bookmarkStart w:id="8426" w:name="_Toc419851386"/>
      <w:bookmarkStart w:id="8427" w:name="_Toc419854568"/>
      <w:bookmarkStart w:id="8428" w:name="_Toc419859692"/>
      <w:bookmarkStart w:id="8429" w:name="_Toc419877968"/>
      <w:bookmarkStart w:id="8430" w:name="_Toc420066524"/>
      <w:bookmarkStart w:id="8431" w:name="_Toc420072050"/>
      <w:bookmarkStart w:id="8432" w:name="_Toc419826219"/>
      <w:bookmarkStart w:id="8433" w:name="_Toc419828819"/>
      <w:bookmarkStart w:id="8434" w:name="_Toc419831427"/>
      <w:bookmarkStart w:id="8435" w:name="_Toc419834189"/>
      <w:bookmarkStart w:id="8436" w:name="_Toc419836972"/>
      <w:bookmarkStart w:id="8437" w:name="_Toc419839819"/>
      <w:bookmarkStart w:id="8438" w:name="_Toc419842699"/>
      <w:bookmarkStart w:id="8439" w:name="_Toc419845579"/>
      <w:bookmarkStart w:id="8440" w:name="_Toc419848483"/>
      <w:bookmarkStart w:id="8441" w:name="_Toc419851387"/>
      <w:bookmarkStart w:id="8442" w:name="_Toc419854569"/>
      <w:bookmarkStart w:id="8443" w:name="_Toc419859693"/>
      <w:bookmarkStart w:id="8444" w:name="_Toc419877969"/>
      <w:bookmarkStart w:id="8445" w:name="_Toc420066525"/>
      <w:bookmarkStart w:id="8446" w:name="_Toc420072051"/>
      <w:bookmarkStart w:id="8447" w:name="_Toc419826220"/>
      <w:bookmarkStart w:id="8448" w:name="_Toc419828820"/>
      <w:bookmarkStart w:id="8449" w:name="_Toc419831428"/>
      <w:bookmarkStart w:id="8450" w:name="_Toc419834190"/>
      <w:bookmarkStart w:id="8451" w:name="_Toc419836973"/>
      <w:bookmarkStart w:id="8452" w:name="_Toc419839820"/>
      <w:bookmarkStart w:id="8453" w:name="_Toc419842700"/>
      <w:bookmarkStart w:id="8454" w:name="_Toc419845580"/>
      <w:bookmarkStart w:id="8455" w:name="_Toc419848484"/>
      <w:bookmarkStart w:id="8456" w:name="_Toc419851388"/>
      <w:bookmarkStart w:id="8457" w:name="_Toc419854570"/>
      <w:bookmarkStart w:id="8458" w:name="_Toc419859694"/>
      <w:bookmarkStart w:id="8459" w:name="_Toc419877970"/>
      <w:bookmarkStart w:id="8460" w:name="_Toc420066526"/>
      <w:bookmarkStart w:id="8461" w:name="_Toc420072052"/>
      <w:bookmarkStart w:id="8462" w:name="_Toc419826222"/>
      <w:bookmarkStart w:id="8463" w:name="_Toc419828822"/>
      <w:bookmarkStart w:id="8464" w:name="_Toc419831430"/>
      <w:bookmarkStart w:id="8465" w:name="_Toc419834192"/>
      <w:bookmarkStart w:id="8466" w:name="_Toc419836975"/>
      <w:bookmarkStart w:id="8467" w:name="_Toc419839822"/>
      <w:bookmarkStart w:id="8468" w:name="_Toc419842702"/>
      <w:bookmarkStart w:id="8469" w:name="_Toc419845582"/>
      <w:bookmarkStart w:id="8470" w:name="_Toc419848486"/>
      <w:bookmarkStart w:id="8471" w:name="_Toc419851390"/>
      <w:bookmarkStart w:id="8472" w:name="_Toc419854572"/>
      <w:bookmarkStart w:id="8473" w:name="_Toc419859696"/>
      <w:bookmarkStart w:id="8474" w:name="_Toc419877972"/>
      <w:bookmarkStart w:id="8475" w:name="_Toc420066528"/>
      <w:bookmarkStart w:id="8476" w:name="_Toc420072054"/>
      <w:bookmarkStart w:id="8477" w:name="_Toc419826223"/>
      <w:bookmarkStart w:id="8478" w:name="_Toc419828823"/>
      <w:bookmarkStart w:id="8479" w:name="_Toc419831431"/>
      <w:bookmarkStart w:id="8480" w:name="_Toc419834193"/>
      <w:bookmarkStart w:id="8481" w:name="_Toc419836976"/>
      <w:bookmarkStart w:id="8482" w:name="_Toc419839823"/>
      <w:bookmarkStart w:id="8483" w:name="_Toc419842703"/>
      <w:bookmarkStart w:id="8484" w:name="_Toc419845583"/>
      <w:bookmarkStart w:id="8485" w:name="_Toc419848487"/>
      <w:bookmarkStart w:id="8486" w:name="_Toc419851391"/>
      <w:bookmarkStart w:id="8487" w:name="_Toc419854573"/>
      <w:bookmarkStart w:id="8488" w:name="_Toc419859697"/>
      <w:bookmarkStart w:id="8489" w:name="_Toc419877973"/>
      <w:bookmarkStart w:id="8490" w:name="_Toc420066529"/>
      <w:bookmarkStart w:id="8491" w:name="_Toc420072055"/>
      <w:bookmarkStart w:id="8492" w:name="_Toc419826224"/>
      <w:bookmarkStart w:id="8493" w:name="_Toc419828824"/>
      <w:bookmarkStart w:id="8494" w:name="_Toc419831432"/>
      <w:bookmarkStart w:id="8495" w:name="_Toc419834194"/>
      <w:bookmarkStart w:id="8496" w:name="_Toc419836977"/>
      <w:bookmarkStart w:id="8497" w:name="_Toc419839824"/>
      <w:bookmarkStart w:id="8498" w:name="_Toc419842704"/>
      <w:bookmarkStart w:id="8499" w:name="_Toc419845584"/>
      <w:bookmarkStart w:id="8500" w:name="_Toc419848488"/>
      <w:bookmarkStart w:id="8501" w:name="_Toc419851392"/>
      <w:bookmarkStart w:id="8502" w:name="_Toc419854574"/>
      <w:bookmarkStart w:id="8503" w:name="_Toc419859698"/>
      <w:bookmarkStart w:id="8504" w:name="_Toc419877974"/>
      <w:bookmarkStart w:id="8505" w:name="_Toc420066530"/>
      <w:bookmarkStart w:id="8506" w:name="_Toc420072056"/>
      <w:bookmarkStart w:id="8507" w:name="_Toc419826228"/>
      <w:bookmarkStart w:id="8508" w:name="_Toc419828828"/>
      <w:bookmarkStart w:id="8509" w:name="_Toc419831436"/>
      <w:bookmarkStart w:id="8510" w:name="_Toc419834198"/>
      <w:bookmarkStart w:id="8511" w:name="_Toc419836981"/>
      <w:bookmarkStart w:id="8512" w:name="_Toc419839828"/>
      <w:bookmarkStart w:id="8513" w:name="_Toc419842708"/>
      <w:bookmarkStart w:id="8514" w:name="_Toc419845588"/>
      <w:bookmarkStart w:id="8515" w:name="_Toc419848492"/>
      <w:bookmarkStart w:id="8516" w:name="_Toc419851396"/>
      <w:bookmarkStart w:id="8517" w:name="_Toc419854578"/>
      <w:bookmarkStart w:id="8518" w:name="_Toc419859702"/>
      <w:bookmarkStart w:id="8519" w:name="_Toc419877978"/>
      <w:bookmarkStart w:id="8520" w:name="_Toc420066534"/>
      <w:bookmarkStart w:id="8521" w:name="_Toc420072060"/>
      <w:bookmarkStart w:id="8522" w:name="_Toc419826230"/>
      <w:bookmarkStart w:id="8523" w:name="_Toc419828830"/>
      <w:bookmarkStart w:id="8524" w:name="_Toc419831438"/>
      <w:bookmarkStart w:id="8525" w:name="_Toc419834200"/>
      <w:bookmarkStart w:id="8526" w:name="_Toc419836983"/>
      <w:bookmarkStart w:id="8527" w:name="_Toc419839830"/>
      <w:bookmarkStart w:id="8528" w:name="_Toc419842710"/>
      <w:bookmarkStart w:id="8529" w:name="_Toc419845590"/>
      <w:bookmarkStart w:id="8530" w:name="_Toc419848494"/>
      <w:bookmarkStart w:id="8531" w:name="_Toc419851398"/>
      <w:bookmarkStart w:id="8532" w:name="_Toc419854580"/>
      <w:bookmarkStart w:id="8533" w:name="_Toc419859704"/>
      <w:bookmarkStart w:id="8534" w:name="_Toc419877980"/>
      <w:bookmarkStart w:id="8535" w:name="_Toc420066536"/>
      <w:bookmarkStart w:id="8536" w:name="_Toc420072062"/>
      <w:bookmarkStart w:id="8537" w:name="_Toc419826231"/>
      <w:bookmarkStart w:id="8538" w:name="_Toc419828831"/>
      <w:bookmarkStart w:id="8539" w:name="_Toc419831439"/>
      <w:bookmarkStart w:id="8540" w:name="_Toc419834201"/>
      <w:bookmarkStart w:id="8541" w:name="_Toc419836984"/>
      <w:bookmarkStart w:id="8542" w:name="_Toc419839831"/>
      <w:bookmarkStart w:id="8543" w:name="_Toc419842711"/>
      <w:bookmarkStart w:id="8544" w:name="_Toc419845591"/>
      <w:bookmarkStart w:id="8545" w:name="_Toc419848495"/>
      <w:bookmarkStart w:id="8546" w:name="_Toc419851399"/>
      <w:bookmarkStart w:id="8547" w:name="_Toc419854581"/>
      <w:bookmarkStart w:id="8548" w:name="_Toc419859705"/>
      <w:bookmarkStart w:id="8549" w:name="_Toc419877981"/>
      <w:bookmarkStart w:id="8550" w:name="_Toc420066537"/>
      <w:bookmarkStart w:id="8551" w:name="_Toc420072063"/>
      <w:bookmarkStart w:id="8552" w:name="_Toc419826232"/>
      <w:bookmarkStart w:id="8553" w:name="_Toc419828832"/>
      <w:bookmarkStart w:id="8554" w:name="_Toc419831440"/>
      <w:bookmarkStart w:id="8555" w:name="_Toc419834202"/>
      <w:bookmarkStart w:id="8556" w:name="_Toc419836985"/>
      <w:bookmarkStart w:id="8557" w:name="_Toc419839832"/>
      <w:bookmarkStart w:id="8558" w:name="_Toc419842712"/>
      <w:bookmarkStart w:id="8559" w:name="_Toc419845592"/>
      <w:bookmarkStart w:id="8560" w:name="_Toc419848496"/>
      <w:bookmarkStart w:id="8561" w:name="_Toc419851400"/>
      <w:bookmarkStart w:id="8562" w:name="_Toc419854582"/>
      <w:bookmarkStart w:id="8563" w:name="_Toc419859706"/>
      <w:bookmarkStart w:id="8564" w:name="_Toc419877982"/>
      <w:bookmarkStart w:id="8565" w:name="_Toc420066538"/>
      <w:bookmarkStart w:id="8566" w:name="_Toc420072064"/>
      <w:bookmarkStart w:id="8567" w:name="_Toc419826233"/>
      <w:bookmarkStart w:id="8568" w:name="_Toc419828833"/>
      <w:bookmarkStart w:id="8569" w:name="_Toc419831441"/>
      <w:bookmarkStart w:id="8570" w:name="_Toc419834203"/>
      <w:bookmarkStart w:id="8571" w:name="_Toc419836986"/>
      <w:bookmarkStart w:id="8572" w:name="_Toc419839833"/>
      <w:bookmarkStart w:id="8573" w:name="_Toc419842713"/>
      <w:bookmarkStart w:id="8574" w:name="_Toc419845593"/>
      <w:bookmarkStart w:id="8575" w:name="_Toc419848497"/>
      <w:bookmarkStart w:id="8576" w:name="_Toc419851401"/>
      <w:bookmarkStart w:id="8577" w:name="_Toc419854583"/>
      <w:bookmarkStart w:id="8578" w:name="_Toc419859707"/>
      <w:bookmarkStart w:id="8579" w:name="_Toc419877983"/>
      <w:bookmarkStart w:id="8580" w:name="_Toc420066539"/>
      <w:bookmarkStart w:id="8581" w:name="_Toc420072065"/>
      <w:bookmarkStart w:id="8582" w:name="_Toc419826234"/>
      <w:bookmarkStart w:id="8583" w:name="_Toc419828834"/>
      <w:bookmarkStart w:id="8584" w:name="_Toc419831442"/>
      <w:bookmarkStart w:id="8585" w:name="_Toc419834204"/>
      <w:bookmarkStart w:id="8586" w:name="_Toc419836987"/>
      <w:bookmarkStart w:id="8587" w:name="_Toc419839834"/>
      <w:bookmarkStart w:id="8588" w:name="_Toc419842714"/>
      <w:bookmarkStart w:id="8589" w:name="_Toc419845594"/>
      <w:bookmarkStart w:id="8590" w:name="_Toc419848498"/>
      <w:bookmarkStart w:id="8591" w:name="_Toc419851402"/>
      <w:bookmarkStart w:id="8592" w:name="_Toc419854584"/>
      <w:bookmarkStart w:id="8593" w:name="_Toc419859708"/>
      <w:bookmarkStart w:id="8594" w:name="_Toc419877984"/>
      <w:bookmarkStart w:id="8595" w:name="_Toc420066540"/>
      <w:bookmarkStart w:id="8596" w:name="_Toc420072066"/>
      <w:bookmarkStart w:id="8597" w:name="_Toc419826235"/>
      <w:bookmarkStart w:id="8598" w:name="_Toc419828835"/>
      <w:bookmarkStart w:id="8599" w:name="_Toc419831443"/>
      <w:bookmarkStart w:id="8600" w:name="_Toc419834205"/>
      <w:bookmarkStart w:id="8601" w:name="_Toc419836988"/>
      <w:bookmarkStart w:id="8602" w:name="_Toc419839835"/>
      <w:bookmarkStart w:id="8603" w:name="_Toc419842715"/>
      <w:bookmarkStart w:id="8604" w:name="_Toc419845595"/>
      <w:bookmarkStart w:id="8605" w:name="_Toc419848499"/>
      <w:bookmarkStart w:id="8606" w:name="_Toc419851403"/>
      <w:bookmarkStart w:id="8607" w:name="_Toc419854585"/>
      <w:bookmarkStart w:id="8608" w:name="_Toc419859709"/>
      <w:bookmarkStart w:id="8609" w:name="_Toc419877985"/>
      <w:bookmarkStart w:id="8610" w:name="_Toc420066541"/>
      <w:bookmarkStart w:id="8611" w:name="_Toc420072067"/>
      <w:bookmarkStart w:id="8612" w:name="_Toc419826238"/>
      <w:bookmarkStart w:id="8613" w:name="_Toc419828838"/>
      <w:bookmarkStart w:id="8614" w:name="_Toc419831446"/>
      <w:bookmarkStart w:id="8615" w:name="_Toc419834208"/>
      <w:bookmarkStart w:id="8616" w:name="_Toc419836991"/>
      <w:bookmarkStart w:id="8617" w:name="_Toc419839838"/>
      <w:bookmarkStart w:id="8618" w:name="_Toc419842718"/>
      <w:bookmarkStart w:id="8619" w:name="_Toc419845598"/>
      <w:bookmarkStart w:id="8620" w:name="_Toc419848502"/>
      <w:bookmarkStart w:id="8621" w:name="_Toc419851406"/>
      <w:bookmarkStart w:id="8622" w:name="_Toc419854588"/>
      <w:bookmarkStart w:id="8623" w:name="_Toc419859712"/>
      <w:bookmarkStart w:id="8624" w:name="_Toc419877988"/>
      <w:bookmarkStart w:id="8625" w:name="_Toc420066544"/>
      <w:bookmarkStart w:id="8626" w:name="_Toc420072070"/>
      <w:bookmarkStart w:id="8627" w:name="_Toc419826241"/>
      <w:bookmarkStart w:id="8628" w:name="_Toc419828841"/>
      <w:bookmarkStart w:id="8629" w:name="_Toc419831449"/>
      <w:bookmarkStart w:id="8630" w:name="_Toc419834211"/>
      <w:bookmarkStart w:id="8631" w:name="_Toc419836994"/>
      <w:bookmarkStart w:id="8632" w:name="_Toc419839841"/>
      <w:bookmarkStart w:id="8633" w:name="_Toc419842721"/>
      <w:bookmarkStart w:id="8634" w:name="_Toc419845601"/>
      <w:bookmarkStart w:id="8635" w:name="_Toc419848505"/>
      <w:bookmarkStart w:id="8636" w:name="_Toc419851409"/>
      <w:bookmarkStart w:id="8637" w:name="_Toc419854591"/>
      <w:bookmarkStart w:id="8638" w:name="_Toc419859715"/>
      <w:bookmarkStart w:id="8639" w:name="_Toc419877991"/>
      <w:bookmarkStart w:id="8640" w:name="_Toc420066547"/>
      <w:bookmarkStart w:id="8641" w:name="_Toc420072073"/>
      <w:bookmarkStart w:id="8642" w:name="_Toc419826243"/>
      <w:bookmarkStart w:id="8643" w:name="_Toc419828843"/>
      <w:bookmarkStart w:id="8644" w:name="_Toc419831451"/>
      <w:bookmarkStart w:id="8645" w:name="_Toc419834213"/>
      <w:bookmarkStart w:id="8646" w:name="_Toc419836996"/>
      <w:bookmarkStart w:id="8647" w:name="_Toc419839843"/>
      <w:bookmarkStart w:id="8648" w:name="_Toc419842723"/>
      <w:bookmarkStart w:id="8649" w:name="_Toc419845603"/>
      <w:bookmarkStart w:id="8650" w:name="_Toc419848507"/>
      <w:bookmarkStart w:id="8651" w:name="_Toc419851411"/>
      <w:bookmarkStart w:id="8652" w:name="_Toc419854593"/>
      <w:bookmarkStart w:id="8653" w:name="_Toc419859717"/>
      <w:bookmarkStart w:id="8654" w:name="_Toc419877993"/>
      <w:bookmarkStart w:id="8655" w:name="_Toc420066549"/>
      <w:bookmarkStart w:id="8656" w:name="_Toc420072075"/>
      <w:bookmarkStart w:id="8657" w:name="_Toc419826244"/>
      <w:bookmarkStart w:id="8658" w:name="_Toc419828844"/>
      <w:bookmarkStart w:id="8659" w:name="_Toc419831452"/>
      <w:bookmarkStart w:id="8660" w:name="_Toc419834214"/>
      <w:bookmarkStart w:id="8661" w:name="_Toc419836997"/>
      <w:bookmarkStart w:id="8662" w:name="_Toc419839844"/>
      <w:bookmarkStart w:id="8663" w:name="_Toc419842724"/>
      <w:bookmarkStart w:id="8664" w:name="_Toc419845604"/>
      <w:bookmarkStart w:id="8665" w:name="_Toc419848508"/>
      <w:bookmarkStart w:id="8666" w:name="_Toc419851412"/>
      <w:bookmarkStart w:id="8667" w:name="_Toc419854594"/>
      <w:bookmarkStart w:id="8668" w:name="_Toc419859718"/>
      <w:bookmarkStart w:id="8669" w:name="_Toc419877994"/>
      <w:bookmarkStart w:id="8670" w:name="_Toc420066550"/>
      <w:bookmarkStart w:id="8671" w:name="_Toc420072076"/>
      <w:bookmarkStart w:id="8672" w:name="_Toc419826245"/>
      <w:bookmarkStart w:id="8673" w:name="_Toc419828845"/>
      <w:bookmarkStart w:id="8674" w:name="_Toc419831453"/>
      <w:bookmarkStart w:id="8675" w:name="_Toc419834215"/>
      <w:bookmarkStart w:id="8676" w:name="_Toc419836998"/>
      <w:bookmarkStart w:id="8677" w:name="_Toc419839845"/>
      <w:bookmarkStart w:id="8678" w:name="_Toc419842725"/>
      <w:bookmarkStart w:id="8679" w:name="_Toc419845605"/>
      <w:bookmarkStart w:id="8680" w:name="_Toc419848509"/>
      <w:bookmarkStart w:id="8681" w:name="_Toc419851413"/>
      <w:bookmarkStart w:id="8682" w:name="_Toc419854595"/>
      <w:bookmarkStart w:id="8683" w:name="_Toc419859719"/>
      <w:bookmarkStart w:id="8684" w:name="_Toc419877995"/>
      <w:bookmarkStart w:id="8685" w:name="_Toc420066551"/>
      <w:bookmarkStart w:id="8686" w:name="_Toc420072077"/>
      <w:bookmarkStart w:id="8687" w:name="_Toc419826248"/>
      <w:bookmarkStart w:id="8688" w:name="_Toc419828848"/>
      <w:bookmarkStart w:id="8689" w:name="_Toc419831456"/>
      <w:bookmarkStart w:id="8690" w:name="_Toc419834218"/>
      <w:bookmarkStart w:id="8691" w:name="_Toc419837001"/>
      <w:bookmarkStart w:id="8692" w:name="_Toc419839848"/>
      <w:bookmarkStart w:id="8693" w:name="_Toc419842728"/>
      <w:bookmarkStart w:id="8694" w:name="_Toc419845608"/>
      <w:bookmarkStart w:id="8695" w:name="_Toc419848512"/>
      <w:bookmarkStart w:id="8696" w:name="_Toc419851416"/>
      <w:bookmarkStart w:id="8697" w:name="_Toc419854598"/>
      <w:bookmarkStart w:id="8698" w:name="_Toc419859722"/>
      <w:bookmarkStart w:id="8699" w:name="_Toc419877998"/>
      <w:bookmarkStart w:id="8700" w:name="_Toc420066554"/>
      <w:bookmarkStart w:id="8701" w:name="_Toc420072080"/>
      <w:bookmarkStart w:id="8702" w:name="_Toc419826251"/>
      <w:bookmarkStart w:id="8703" w:name="_Toc419828851"/>
      <w:bookmarkStart w:id="8704" w:name="_Toc419831459"/>
      <w:bookmarkStart w:id="8705" w:name="_Toc419834221"/>
      <w:bookmarkStart w:id="8706" w:name="_Toc419837004"/>
      <w:bookmarkStart w:id="8707" w:name="_Toc419839851"/>
      <w:bookmarkStart w:id="8708" w:name="_Toc419842731"/>
      <w:bookmarkStart w:id="8709" w:name="_Toc419845611"/>
      <w:bookmarkStart w:id="8710" w:name="_Toc419848515"/>
      <w:bookmarkStart w:id="8711" w:name="_Toc419851419"/>
      <w:bookmarkStart w:id="8712" w:name="_Toc419854601"/>
      <w:bookmarkStart w:id="8713" w:name="_Toc419859725"/>
      <w:bookmarkStart w:id="8714" w:name="_Toc419878001"/>
      <w:bookmarkStart w:id="8715" w:name="_Toc420066557"/>
      <w:bookmarkStart w:id="8716" w:name="_Toc420072083"/>
      <w:bookmarkStart w:id="8717" w:name="_Toc419826253"/>
      <w:bookmarkStart w:id="8718" w:name="_Toc419828853"/>
      <w:bookmarkStart w:id="8719" w:name="_Toc419831461"/>
      <w:bookmarkStart w:id="8720" w:name="_Toc419834223"/>
      <w:bookmarkStart w:id="8721" w:name="_Toc419837006"/>
      <w:bookmarkStart w:id="8722" w:name="_Toc419839853"/>
      <w:bookmarkStart w:id="8723" w:name="_Toc419842733"/>
      <w:bookmarkStart w:id="8724" w:name="_Toc419845613"/>
      <w:bookmarkStart w:id="8725" w:name="_Toc419848517"/>
      <w:bookmarkStart w:id="8726" w:name="_Toc419851421"/>
      <w:bookmarkStart w:id="8727" w:name="_Toc419854603"/>
      <w:bookmarkStart w:id="8728" w:name="_Toc419859727"/>
      <w:bookmarkStart w:id="8729" w:name="_Toc419878003"/>
      <w:bookmarkStart w:id="8730" w:name="_Toc420066559"/>
      <w:bookmarkStart w:id="8731" w:name="_Toc420072085"/>
      <w:bookmarkStart w:id="8732" w:name="_Toc419826257"/>
      <w:bookmarkStart w:id="8733" w:name="_Toc419828857"/>
      <w:bookmarkStart w:id="8734" w:name="_Toc419831465"/>
      <w:bookmarkStart w:id="8735" w:name="_Toc419834227"/>
      <w:bookmarkStart w:id="8736" w:name="_Toc419837010"/>
      <w:bookmarkStart w:id="8737" w:name="_Toc419839857"/>
      <w:bookmarkStart w:id="8738" w:name="_Toc419842737"/>
      <w:bookmarkStart w:id="8739" w:name="_Toc419845617"/>
      <w:bookmarkStart w:id="8740" w:name="_Toc419848521"/>
      <w:bookmarkStart w:id="8741" w:name="_Toc419851425"/>
      <w:bookmarkStart w:id="8742" w:name="_Toc419854607"/>
      <w:bookmarkStart w:id="8743" w:name="_Toc419859731"/>
      <w:bookmarkStart w:id="8744" w:name="_Toc419878007"/>
      <w:bookmarkStart w:id="8745" w:name="_Toc420066563"/>
      <w:bookmarkStart w:id="8746" w:name="_Toc420072089"/>
      <w:bookmarkStart w:id="8747" w:name="_Toc419826258"/>
      <w:bookmarkStart w:id="8748" w:name="_Toc419828858"/>
      <w:bookmarkStart w:id="8749" w:name="_Toc419831466"/>
      <w:bookmarkStart w:id="8750" w:name="_Toc419834228"/>
      <w:bookmarkStart w:id="8751" w:name="_Toc419837011"/>
      <w:bookmarkStart w:id="8752" w:name="_Toc419839858"/>
      <w:bookmarkStart w:id="8753" w:name="_Toc419842738"/>
      <w:bookmarkStart w:id="8754" w:name="_Toc419845618"/>
      <w:bookmarkStart w:id="8755" w:name="_Toc419848522"/>
      <w:bookmarkStart w:id="8756" w:name="_Toc419851426"/>
      <w:bookmarkStart w:id="8757" w:name="_Toc419854608"/>
      <w:bookmarkStart w:id="8758" w:name="_Toc419859732"/>
      <w:bookmarkStart w:id="8759" w:name="_Toc419878008"/>
      <w:bookmarkStart w:id="8760" w:name="_Toc420066564"/>
      <w:bookmarkStart w:id="8761" w:name="_Toc420072090"/>
      <w:bookmarkStart w:id="8762" w:name="_Toc419826259"/>
      <w:bookmarkStart w:id="8763" w:name="_Toc419828859"/>
      <w:bookmarkStart w:id="8764" w:name="_Toc419831467"/>
      <w:bookmarkStart w:id="8765" w:name="_Toc419834229"/>
      <w:bookmarkStart w:id="8766" w:name="_Toc419837012"/>
      <w:bookmarkStart w:id="8767" w:name="_Toc419839859"/>
      <w:bookmarkStart w:id="8768" w:name="_Toc419842739"/>
      <w:bookmarkStart w:id="8769" w:name="_Toc419845619"/>
      <w:bookmarkStart w:id="8770" w:name="_Toc419848523"/>
      <w:bookmarkStart w:id="8771" w:name="_Toc419851427"/>
      <w:bookmarkStart w:id="8772" w:name="_Toc419854609"/>
      <w:bookmarkStart w:id="8773" w:name="_Toc419859733"/>
      <w:bookmarkStart w:id="8774" w:name="_Toc419878009"/>
      <w:bookmarkStart w:id="8775" w:name="_Toc420066565"/>
      <w:bookmarkStart w:id="8776" w:name="_Toc420072091"/>
      <w:bookmarkStart w:id="8777" w:name="_Toc419826261"/>
      <w:bookmarkStart w:id="8778" w:name="_Toc419828861"/>
      <w:bookmarkStart w:id="8779" w:name="_Toc419831469"/>
      <w:bookmarkStart w:id="8780" w:name="_Toc419834231"/>
      <w:bookmarkStart w:id="8781" w:name="_Toc419837014"/>
      <w:bookmarkStart w:id="8782" w:name="_Toc419839861"/>
      <w:bookmarkStart w:id="8783" w:name="_Toc419842741"/>
      <w:bookmarkStart w:id="8784" w:name="_Toc419845621"/>
      <w:bookmarkStart w:id="8785" w:name="_Toc419848525"/>
      <w:bookmarkStart w:id="8786" w:name="_Toc419851429"/>
      <w:bookmarkStart w:id="8787" w:name="_Toc419854611"/>
      <w:bookmarkStart w:id="8788" w:name="_Toc419859735"/>
      <w:bookmarkStart w:id="8789" w:name="_Toc419878011"/>
      <w:bookmarkStart w:id="8790" w:name="_Toc420066567"/>
      <w:bookmarkStart w:id="8791" w:name="_Toc420072093"/>
      <w:bookmarkStart w:id="8792" w:name="_Toc419826264"/>
      <w:bookmarkStart w:id="8793" w:name="_Toc419828864"/>
      <w:bookmarkStart w:id="8794" w:name="_Toc419831472"/>
      <w:bookmarkStart w:id="8795" w:name="_Toc419834234"/>
      <w:bookmarkStart w:id="8796" w:name="_Toc419837017"/>
      <w:bookmarkStart w:id="8797" w:name="_Toc419839864"/>
      <w:bookmarkStart w:id="8798" w:name="_Toc419842744"/>
      <w:bookmarkStart w:id="8799" w:name="_Toc419845624"/>
      <w:bookmarkStart w:id="8800" w:name="_Toc419848528"/>
      <w:bookmarkStart w:id="8801" w:name="_Toc419851432"/>
      <w:bookmarkStart w:id="8802" w:name="_Toc419854614"/>
      <w:bookmarkStart w:id="8803" w:name="_Toc419859738"/>
      <w:bookmarkStart w:id="8804" w:name="_Toc419878014"/>
      <w:bookmarkStart w:id="8805" w:name="_Toc420066570"/>
      <w:bookmarkStart w:id="8806" w:name="_Toc420072096"/>
      <w:bookmarkStart w:id="8807" w:name="_Toc419826268"/>
      <w:bookmarkStart w:id="8808" w:name="_Toc419828868"/>
      <w:bookmarkStart w:id="8809" w:name="_Toc419831476"/>
      <w:bookmarkStart w:id="8810" w:name="_Toc419834238"/>
      <w:bookmarkStart w:id="8811" w:name="_Toc419837021"/>
      <w:bookmarkStart w:id="8812" w:name="_Toc419839868"/>
      <w:bookmarkStart w:id="8813" w:name="_Toc419842748"/>
      <w:bookmarkStart w:id="8814" w:name="_Toc419845628"/>
      <w:bookmarkStart w:id="8815" w:name="_Toc419848532"/>
      <w:bookmarkStart w:id="8816" w:name="_Toc419851436"/>
      <w:bookmarkStart w:id="8817" w:name="_Toc419854618"/>
      <w:bookmarkStart w:id="8818" w:name="_Toc419859742"/>
      <w:bookmarkStart w:id="8819" w:name="_Toc419878018"/>
      <w:bookmarkStart w:id="8820" w:name="_Toc420066574"/>
      <w:bookmarkStart w:id="8821" w:name="_Toc420072100"/>
      <w:bookmarkStart w:id="8822" w:name="_Toc419826272"/>
      <w:bookmarkStart w:id="8823" w:name="_Toc419828872"/>
      <w:bookmarkStart w:id="8824" w:name="_Toc419831480"/>
      <w:bookmarkStart w:id="8825" w:name="_Toc419834242"/>
      <w:bookmarkStart w:id="8826" w:name="_Toc419837025"/>
      <w:bookmarkStart w:id="8827" w:name="_Toc419839872"/>
      <w:bookmarkStart w:id="8828" w:name="_Toc419842752"/>
      <w:bookmarkStart w:id="8829" w:name="_Toc419845632"/>
      <w:bookmarkStart w:id="8830" w:name="_Toc419848536"/>
      <w:bookmarkStart w:id="8831" w:name="_Toc419851440"/>
      <w:bookmarkStart w:id="8832" w:name="_Toc419854622"/>
      <w:bookmarkStart w:id="8833" w:name="_Toc419859746"/>
      <w:bookmarkStart w:id="8834" w:name="_Toc419878022"/>
      <w:bookmarkStart w:id="8835" w:name="_Toc420066578"/>
      <w:bookmarkStart w:id="8836" w:name="_Toc420072104"/>
      <w:bookmarkStart w:id="8837" w:name="_Toc419826274"/>
      <w:bookmarkStart w:id="8838" w:name="_Toc419828874"/>
      <w:bookmarkStart w:id="8839" w:name="_Toc419831482"/>
      <w:bookmarkStart w:id="8840" w:name="_Toc419834244"/>
      <w:bookmarkStart w:id="8841" w:name="_Toc419837027"/>
      <w:bookmarkStart w:id="8842" w:name="_Toc419839874"/>
      <w:bookmarkStart w:id="8843" w:name="_Toc419842754"/>
      <w:bookmarkStart w:id="8844" w:name="_Toc419845634"/>
      <w:bookmarkStart w:id="8845" w:name="_Toc419848538"/>
      <w:bookmarkStart w:id="8846" w:name="_Toc419851442"/>
      <w:bookmarkStart w:id="8847" w:name="_Toc419854624"/>
      <w:bookmarkStart w:id="8848" w:name="_Toc419859748"/>
      <w:bookmarkStart w:id="8849" w:name="_Toc419878024"/>
      <w:bookmarkStart w:id="8850" w:name="_Toc420066580"/>
      <w:bookmarkStart w:id="8851" w:name="_Toc420072106"/>
      <w:bookmarkStart w:id="8852" w:name="_Toc419826275"/>
      <w:bookmarkStart w:id="8853" w:name="_Toc419828875"/>
      <w:bookmarkStart w:id="8854" w:name="_Toc419831483"/>
      <w:bookmarkStart w:id="8855" w:name="_Toc419834245"/>
      <w:bookmarkStart w:id="8856" w:name="_Toc419837028"/>
      <w:bookmarkStart w:id="8857" w:name="_Toc419839875"/>
      <w:bookmarkStart w:id="8858" w:name="_Toc419842755"/>
      <w:bookmarkStart w:id="8859" w:name="_Toc419845635"/>
      <w:bookmarkStart w:id="8860" w:name="_Toc419848539"/>
      <w:bookmarkStart w:id="8861" w:name="_Toc419851443"/>
      <w:bookmarkStart w:id="8862" w:name="_Toc419854625"/>
      <w:bookmarkStart w:id="8863" w:name="_Toc419859749"/>
      <w:bookmarkStart w:id="8864" w:name="_Toc419878025"/>
      <w:bookmarkStart w:id="8865" w:name="_Toc420066581"/>
      <w:bookmarkStart w:id="8866" w:name="_Toc420072107"/>
      <w:bookmarkStart w:id="8867" w:name="_Toc419826277"/>
      <w:bookmarkStart w:id="8868" w:name="_Toc419828877"/>
      <w:bookmarkStart w:id="8869" w:name="_Toc419831485"/>
      <w:bookmarkStart w:id="8870" w:name="_Toc419834247"/>
      <w:bookmarkStart w:id="8871" w:name="_Toc419837030"/>
      <w:bookmarkStart w:id="8872" w:name="_Toc419839877"/>
      <w:bookmarkStart w:id="8873" w:name="_Toc419842757"/>
      <w:bookmarkStart w:id="8874" w:name="_Toc419845637"/>
      <w:bookmarkStart w:id="8875" w:name="_Toc419848541"/>
      <w:bookmarkStart w:id="8876" w:name="_Toc419851445"/>
      <w:bookmarkStart w:id="8877" w:name="_Toc419854627"/>
      <w:bookmarkStart w:id="8878" w:name="_Toc419859751"/>
      <w:bookmarkStart w:id="8879" w:name="_Toc419878027"/>
      <w:bookmarkStart w:id="8880" w:name="_Toc420066583"/>
      <w:bookmarkStart w:id="8881" w:name="_Toc420072109"/>
      <w:bookmarkStart w:id="8882" w:name="_Toc419826278"/>
      <w:bookmarkStart w:id="8883" w:name="_Toc419828878"/>
      <w:bookmarkStart w:id="8884" w:name="_Toc419831486"/>
      <w:bookmarkStart w:id="8885" w:name="_Toc419834248"/>
      <w:bookmarkStart w:id="8886" w:name="_Toc419837031"/>
      <w:bookmarkStart w:id="8887" w:name="_Toc419839878"/>
      <w:bookmarkStart w:id="8888" w:name="_Toc419842758"/>
      <w:bookmarkStart w:id="8889" w:name="_Toc419845638"/>
      <w:bookmarkStart w:id="8890" w:name="_Toc419848542"/>
      <w:bookmarkStart w:id="8891" w:name="_Toc419851446"/>
      <w:bookmarkStart w:id="8892" w:name="_Toc419854628"/>
      <w:bookmarkStart w:id="8893" w:name="_Toc419859752"/>
      <w:bookmarkStart w:id="8894" w:name="_Toc419878028"/>
      <w:bookmarkStart w:id="8895" w:name="_Toc420066584"/>
      <w:bookmarkStart w:id="8896" w:name="_Toc420072110"/>
      <w:bookmarkStart w:id="8897" w:name="_Toc419826283"/>
      <w:bookmarkStart w:id="8898" w:name="_Toc419828883"/>
      <w:bookmarkStart w:id="8899" w:name="_Toc419831491"/>
      <w:bookmarkStart w:id="8900" w:name="_Toc419834253"/>
      <w:bookmarkStart w:id="8901" w:name="_Toc419837036"/>
      <w:bookmarkStart w:id="8902" w:name="_Toc419839883"/>
      <w:bookmarkStart w:id="8903" w:name="_Toc419842763"/>
      <w:bookmarkStart w:id="8904" w:name="_Toc419845643"/>
      <w:bookmarkStart w:id="8905" w:name="_Toc419848547"/>
      <w:bookmarkStart w:id="8906" w:name="_Toc419851451"/>
      <w:bookmarkStart w:id="8907" w:name="_Toc419854633"/>
      <w:bookmarkStart w:id="8908" w:name="_Toc419859757"/>
      <w:bookmarkStart w:id="8909" w:name="_Toc419878033"/>
      <w:bookmarkStart w:id="8910" w:name="_Toc420066589"/>
      <w:bookmarkStart w:id="8911" w:name="_Toc420072115"/>
      <w:bookmarkStart w:id="8912" w:name="_Toc419826285"/>
      <w:bookmarkStart w:id="8913" w:name="_Toc419828885"/>
      <w:bookmarkStart w:id="8914" w:name="_Toc419831493"/>
      <w:bookmarkStart w:id="8915" w:name="_Toc419834255"/>
      <w:bookmarkStart w:id="8916" w:name="_Toc419837038"/>
      <w:bookmarkStart w:id="8917" w:name="_Toc419839885"/>
      <w:bookmarkStart w:id="8918" w:name="_Toc419842765"/>
      <w:bookmarkStart w:id="8919" w:name="_Toc419845645"/>
      <w:bookmarkStart w:id="8920" w:name="_Toc419848549"/>
      <w:bookmarkStart w:id="8921" w:name="_Toc419851453"/>
      <w:bookmarkStart w:id="8922" w:name="_Toc419854635"/>
      <w:bookmarkStart w:id="8923" w:name="_Toc419859759"/>
      <w:bookmarkStart w:id="8924" w:name="_Toc419878035"/>
      <w:bookmarkStart w:id="8925" w:name="_Toc420066591"/>
      <w:bookmarkStart w:id="8926" w:name="_Toc420072117"/>
      <w:bookmarkStart w:id="8927" w:name="_Toc419826287"/>
      <w:bookmarkStart w:id="8928" w:name="_Toc419828887"/>
      <w:bookmarkStart w:id="8929" w:name="_Toc419831495"/>
      <w:bookmarkStart w:id="8930" w:name="_Toc419834257"/>
      <w:bookmarkStart w:id="8931" w:name="_Toc419837040"/>
      <w:bookmarkStart w:id="8932" w:name="_Toc419839887"/>
      <w:bookmarkStart w:id="8933" w:name="_Toc419842767"/>
      <w:bookmarkStart w:id="8934" w:name="_Toc419845647"/>
      <w:bookmarkStart w:id="8935" w:name="_Toc419848551"/>
      <w:bookmarkStart w:id="8936" w:name="_Toc419851455"/>
      <w:bookmarkStart w:id="8937" w:name="_Toc419854637"/>
      <w:bookmarkStart w:id="8938" w:name="_Toc419859761"/>
      <w:bookmarkStart w:id="8939" w:name="_Toc419878037"/>
      <w:bookmarkStart w:id="8940" w:name="_Toc420066593"/>
      <w:bookmarkStart w:id="8941" w:name="_Toc420072119"/>
      <w:bookmarkStart w:id="8942" w:name="_Toc419826288"/>
      <w:bookmarkStart w:id="8943" w:name="_Toc419828888"/>
      <w:bookmarkStart w:id="8944" w:name="_Toc419831496"/>
      <w:bookmarkStart w:id="8945" w:name="_Toc419834258"/>
      <w:bookmarkStart w:id="8946" w:name="_Toc419837041"/>
      <w:bookmarkStart w:id="8947" w:name="_Toc419839888"/>
      <w:bookmarkStart w:id="8948" w:name="_Toc419842768"/>
      <w:bookmarkStart w:id="8949" w:name="_Toc419845648"/>
      <w:bookmarkStart w:id="8950" w:name="_Toc419848552"/>
      <w:bookmarkStart w:id="8951" w:name="_Toc419851456"/>
      <w:bookmarkStart w:id="8952" w:name="_Toc419854638"/>
      <w:bookmarkStart w:id="8953" w:name="_Toc419859762"/>
      <w:bookmarkStart w:id="8954" w:name="_Toc419878038"/>
      <w:bookmarkStart w:id="8955" w:name="_Toc420066594"/>
      <w:bookmarkStart w:id="8956" w:name="_Toc420072120"/>
      <w:bookmarkStart w:id="8957" w:name="_Toc419826292"/>
      <w:bookmarkStart w:id="8958" w:name="_Toc419828892"/>
      <w:bookmarkStart w:id="8959" w:name="_Toc419831500"/>
      <w:bookmarkStart w:id="8960" w:name="_Toc419834262"/>
      <w:bookmarkStart w:id="8961" w:name="_Toc419837045"/>
      <w:bookmarkStart w:id="8962" w:name="_Toc419839892"/>
      <w:bookmarkStart w:id="8963" w:name="_Toc419842772"/>
      <w:bookmarkStart w:id="8964" w:name="_Toc419845652"/>
      <w:bookmarkStart w:id="8965" w:name="_Toc419848556"/>
      <w:bookmarkStart w:id="8966" w:name="_Toc419851460"/>
      <w:bookmarkStart w:id="8967" w:name="_Toc419854642"/>
      <w:bookmarkStart w:id="8968" w:name="_Toc419859766"/>
      <w:bookmarkStart w:id="8969" w:name="_Toc419878042"/>
      <w:bookmarkStart w:id="8970" w:name="_Toc420066598"/>
      <w:bookmarkStart w:id="8971" w:name="_Toc420072124"/>
      <w:bookmarkStart w:id="8972" w:name="_Toc419826293"/>
      <w:bookmarkStart w:id="8973" w:name="_Toc419828893"/>
      <w:bookmarkStart w:id="8974" w:name="_Toc419831501"/>
      <w:bookmarkStart w:id="8975" w:name="_Toc419834263"/>
      <w:bookmarkStart w:id="8976" w:name="_Toc419837046"/>
      <w:bookmarkStart w:id="8977" w:name="_Toc419839893"/>
      <w:bookmarkStart w:id="8978" w:name="_Toc419842773"/>
      <w:bookmarkStart w:id="8979" w:name="_Toc419845653"/>
      <w:bookmarkStart w:id="8980" w:name="_Toc419848557"/>
      <w:bookmarkStart w:id="8981" w:name="_Toc419851461"/>
      <w:bookmarkStart w:id="8982" w:name="_Toc419854643"/>
      <w:bookmarkStart w:id="8983" w:name="_Toc419859767"/>
      <w:bookmarkStart w:id="8984" w:name="_Toc419878043"/>
      <w:bookmarkStart w:id="8985" w:name="_Toc420066599"/>
      <w:bookmarkStart w:id="8986" w:name="_Toc420072125"/>
      <w:bookmarkStart w:id="8987" w:name="_Toc419826295"/>
      <w:bookmarkStart w:id="8988" w:name="_Toc419828895"/>
      <w:bookmarkStart w:id="8989" w:name="_Toc419831503"/>
      <w:bookmarkStart w:id="8990" w:name="_Toc419834265"/>
      <w:bookmarkStart w:id="8991" w:name="_Toc419837048"/>
      <w:bookmarkStart w:id="8992" w:name="_Toc419839895"/>
      <w:bookmarkStart w:id="8993" w:name="_Toc419842775"/>
      <w:bookmarkStart w:id="8994" w:name="_Toc419845655"/>
      <w:bookmarkStart w:id="8995" w:name="_Toc419848559"/>
      <w:bookmarkStart w:id="8996" w:name="_Toc419851463"/>
      <w:bookmarkStart w:id="8997" w:name="_Toc419854645"/>
      <w:bookmarkStart w:id="8998" w:name="_Toc419859769"/>
      <w:bookmarkStart w:id="8999" w:name="_Toc419878045"/>
      <w:bookmarkStart w:id="9000" w:name="_Toc420066601"/>
      <w:bookmarkStart w:id="9001" w:name="_Toc420072127"/>
      <w:bookmarkStart w:id="9002" w:name="_Toc419826296"/>
      <w:bookmarkStart w:id="9003" w:name="_Toc419828896"/>
      <w:bookmarkStart w:id="9004" w:name="_Toc419831504"/>
      <w:bookmarkStart w:id="9005" w:name="_Toc419834266"/>
      <w:bookmarkStart w:id="9006" w:name="_Toc419837049"/>
      <w:bookmarkStart w:id="9007" w:name="_Toc419839896"/>
      <w:bookmarkStart w:id="9008" w:name="_Toc419842776"/>
      <w:bookmarkStart w:id="9009" w:name="_Toc419845656"/>
      <w:bookmarkStart w:id="9010" w:name="_Toc419848560"/>
      <w:bookmarkStart w:id="9011" w:name="_Toc419851464"/>
      <w:bookmarkStart w:id="9012" w:name="_Toc419854646"/>
      <w:bookmarkStart w:id="9013" w:name="_Toc419859770"/>
      <w:bookmarkStart w:id="9014" w:name="_Toc419878046"/>
      <w:bookmarkStart w:id="9015" w:name="_Toc420066602"/>
      <w:bookmarkStart w:id="9016" w:name="_Toc420072128"/>
      <w:bookmarkStart w:id="9017" w:name="_Toc419826300"/>
      <w:bookmarkStart w:id="9018" w:name="_Toc419828900"/>
      <w:bookmarkStart w:id="9019" w:name="_Toc419831508"/>
      <w:bookmarkStart w:id="9020" w:name="_Toc419834270"/>
      <w:bookmarkStart w:id="9021" w:name="_Toc419837053"/>
      <w:bookmarkStart w:id="9022" w:name="_Toc419839900"/>
      <w:bookmarkStart w:id="9023" w:name="_Toc419842780"/>
      <w:bookmarkStart w:id="9024" w:name="_Toc419845660"/>
      <w:bookmarkStart w:id="9025" w:name="_Toc419848564"/>
      <w:bookmarkStart w:id="9026" w:name="_Toc419851468"/>
      <w:bookmarkStart w:id="9027" w:name="_Toc419854650"/>
      <w:bookmarkStart w:id="9028" w:name="_Toc419859774"/>
      <w:bookmarkStart w:id="9029" w:name="_Toc419878050"/>
      <w:bookmarkStart w:id="9030" w:name="_Toc420066606"/>
      <w:bookmarkStart w:id="9031" w:name="_Toc420072132"/>
      <w:bookmarkStart w:id="9032" w:name="_Toc419826303"/>
      <w:bookmarkStart w:id="9033" w:name="_Toc419828903"/>
      <w:bookmarkStart w:id="9034" w:name="_Toc419831511"/>
      <w:bookmarkStart w:id="9035" w:name="_Toc419834273"/>
      <w:bookmarkStart w:id="9036" w:name="_Toc419837056"/>
      <w:bookmarkStart w:id="9037" w:name="_Toc419839903"/>
      <w:bookmarkStart w:id="9038" w:name="_Toc419842783"/>
      <w:bookmarkStart w:id="9039" w:name="_Toc419845663"/>
      <w:bookmarkStart w:id="9040" w:name="_Toc419848567"/>
      <w:bookmarkStart w:id="9041" w:name="_Toc419851471"/>
      <w:bookmarkStart w:id="9042" w:name="_Toc419854653"/>
      <w:bookmarkStart w:id="9043" w:name="_Toc419859777"/>
      <w:bookmarkStart w:id="9044" w:name="_Toc419878053"/>
      <w:bookmarkStart w:id="9045" w:name="_Toc420066609"/>
      <w:bookmarkStart w:id="9046" w:name="_Toc420072135"/>
      <w:bookmarkStart w:id="9047" w:name="_Toc419826305"/>
      <w:bookmarkStart w:id="9048" w:name="_Toc419828905"/>
      <w:bookmarkStart w:id="9049" w:name="_Toc419831513"/>
      <w:bookmarkStart w:id="9050" w:name="_Toc419834275"/>
      <w:bookmarkStart w:id="9051" w:name="_Toc419837058"/>
      <w:bookmarkStart w:id="9052" w:name="_Toc419839905"/>
      <w:bookmarkStart w:id="9053" w:name="_Toc419842785"/>
      <w:bookmarkStart w:id="9054" w:name="_Toc419845665"/>
      <w:bookmarkStart w:id="9055" w:name="_Toc419848569"/>
      <w:bookmarkStart w:id="9056" w:name="_Toc419851473"/>
      <w:bookmarkStart w:id="9057" w:name="_Toc419854655"/>
      <w:bookmarkStart w:id="9058" w:name="_Toc419859779"/>
      <w:bookmarkStart w:id="9059" w:name="_Toc419878055"/>
      <w:bookmarkStart w:id="9060" w:name="_Toc420066611"/>
      <w:bookmarkStart w:id="9061" w:name="_Toc420072137"/>
      <w:bookmarkStart w:id="9062" w:name="_Toc419826307"/>
      <w:bookmarkStart w:id="9063" w:name="_Toc419828907"/>
      <w:bookmarkStart w:id="9064" w:name="_Toc419831515"/>
      <w:bookmarkStart w:id="9065" w:name="_Toc419834277"/>
      <w:bookmarkStart w:id="9066" w:name="_Toc419837060"/>
      <w:bookmarkStart w:id="9067" w:name="_Toc419839907"/>
      <w:bookmarkStart w:id="9068" w:name="_Toc419842787"/>
      <w:bookmarkStart w:id="9069" w:name="_Toc419845667"/>
      <w:bookmarkStart w:id="9070" w:name="_Toc419848571"/>
      <w:bookmarkStart w:id="9071" w:name="_Toc419851475"/>
      <w:bookmarkStart w:id="9072" w:name="_Toc419854657"/>
      <w:bookmarkStart w:id="9073" w:name="_Toc419859781"/>
      <w:bookmarkStart w:id="9074" w:name="_Toc419878057"/>
      <w:bookmarkStart w:id="9075" w:name="_Toc420066613"/>
      <w:bookmarkStart w:id="9076" w:name="_Toc420072139"/>
      <w:bookmarkStart w:id="9077" w:name="_Toc419826308"/>
      <w:bookmarkStart w:id="9078" w:name="_Toc419828908"/>
      <w:bookmarkStart w:id="9079" w:name="_Toc419831516"/>
      <w:bookmarkStart w:id="9080" w:name="_Toc419834278"/>
      <w:bookmarkStart w:id="9081" w:name="_Toc419837061"/>
      <w:bookmarkStart w:id="9082" w:name="_Toc419839908"/>
      <w:bookmarkStart w:id="9083" w:name="_Toc419842788"/>
      <w:bookmarkStart w:id="9084" w:name="_Toc419845668"/>
      <w:bookmarkStart w:id="9085" w:name="_Toc419848572"/>
      <w:bookmarkStart w:id="9086" w:name="_Toc419851476"/>
      <w:bookmarkStart w:id="9087" w:name="_Toc419854658"/>
      <w:bookmarkStart w:id="9088" w:name="_Toc419859782"/>
      <w:bookmarkStart w:id="9089" w:name="_Toc419878058"/>
      <w:bookmarkStart w:id="9090" w:name="_Toc420066614"/>
      <w:bookmarkStart w:id="9091" w:name="_Toc420072140"/>
      <w:bookmarkStart w:id="9092" w:name="_Toc419826309"/>
      <w:bookmarkStart w:id="9093" w:name="_Toc419828909"/>
      <w:bookmarkStart w:id="9094" w:name="_Toc419831517"/>
      <w:bookmarkStart w:id="9095" w:name="_Toc419834279"/>
      <w:bookmarkStart w:id="9096" w:name="_Toc419837062"/>
      <w:bookmarkStart w:id="9097" w:name="_Toc419839909"/>
      <w:bookmarkStart w:id="9098" w:name="_Toc419842789"/>
      <w:bookmarkStart w:id="9099" w:name="_Toc419845669"/>
      <w:bookmarkStart w:id="9100" w:name="_Toc419848573"/>
      <w:bookmarkStart w:id="9101" w:name="_Toc419851477"/>
      <w:bookmarkStart w:id="9102" w:name="_Toc419854659"/>
      <w:bookmarkStart w:id="9103" w:name="_Toc419859783"/>
      <w:bookmarkStart w:id="9104" w:name="_Toc419878059"/>
      <w:bookmarkStart w:id="9105" w:name="_Toc420066615"/>
      <w:bookmarkStart w:id="9106" w:name="_Toc420072141"/>
      <w:bookmarkStart w:id="9107" w:name="_Toc419826310"/>
      <w:bookmarkStart w:id="9108" w:name="_Toc419828910"/>
      <w:bookmarkStart w:id="9109" w:name="_Toc419831518"/>
      <w:bookmarkStart w:id="9110" w:name="_Toc419834280"/>
      <w:bookmarkStart w:id="9111" w:name="_Toc419837063"/>
      <w:bookmarkStart w:id="9112" w:name="_Toc419839910"/>
      <w:bookmarkStart w:id="9113" w:name="_Toc419842790"/>
      <w:bookmarkStart w:id="9114" w:name="_Toc419845670"/>
      <w:bookmarkStart w:id="9115" w:name="_Toc419848574"/>
      <w:bookmarkStart w:id="9116" w:name="_Toc419851478"/>
      <w:bookmarkStart w:id="9117" w:name="_Toc419854660"/>
      <w:bookmarkStart w:id="9118" w:name="_Toc419859784"/>
      <w:bookmarkStart w:id="9119" w:name="_Toc419878060"/>
      <w:bookmarkStart w:id="9120" w:name="_Toc420066616"/>
      <w:bookmarkStart w:id="9121" w:name="_Toc420072142"/>
      <w:bookmarkStart w:id="9122" w:name="_Toc419826313"/>
      <w:bookmarkStart w:id="9123" w:name="_Toc419828913"/>
      <w:bookmarkStart w:id="9124" w:name="_Toc419831521"/>
      <w:bookmarkStart w:id="9125" w:name="_Toc419834283"/>
      <w:bookmarkStart w:id="9126" w:name="_Toc419837066"/>
      <w:bookmarkStart w:id="9127" w:name="_Toc419839913"/>
      <w:bookmarkStart w:id="9128" w:name="_Toc419842793"/>
      <w:bookmarkStart w:id="9129" w:name="_Toc419845673"/>
      <w:bookmarkStart w:id="9130" w:name="_Toc419848577"/>
      <w:bookmarkStart w:id="9131" w:name="_Toc419851481"/>
      <w:bookmarkStart w:id="9132" w:name="_Toc419854663"/>
      <w:bookmarkStart w:id="9133" w:name="_Toc419859787"/>
      <w:bookmarkStart w:id="9134" w:name="_Toc419878063"/>
      <w:bookmarkStart w:id="9135" w:name="_Toc420066619"/>
      <w:bookmarkStart w:id="9136" w:name="_Toc420072145"/>
      <w:bookmarkStart w:id="9137" w:name="_Toc419826314"/>
      <w:bookmarkStart w:id="9138" w:name="_Toc419828914"/>
      <w:bookmarkStart w:id="9139" w:name="_Toc419831522"/>
      <w:bookmarkStart w:id="9140" w:name="_Toc419834284"/>
      <w:bookmarkStart w:id="9141" w:name="_Toc419837067"/>
      <w:bookmarkStart w:id="9142" w:name="_Toc419839914"/>
      <w:bookmarkStart w:id="9143" w:name="_Toc419842794"/>
      <w:bookmarkStart w:id="9144" w:name="_Toc419845674"/>
      <w:bookmarkStart w:id="9145" w:name="_Toc419848578"/>
      <w:bookmarkStart w:id="9146" w:name="_Toc419851482"/>
      <w:bookmarkStart w:id="9147" w:name="_Toc419854664"/>
      <w:bookmarkStart w:id="9148" w:name="_Toc419859788"/>
      <w:bookmarkStart w:id="9149" w:name="_Toc419878064"/>
      <w:bookmarkStart w:id="9150" w:name="_Toc420066620"/>
      <w:bookmarkStart w:id="9151" w:name="_Toc420072146"/>
      <w:bookmarkStart w:id="9152" w:name="_Toc419826317"/>
      <w:bookmarkStart w:id="9153" w:name="_Toc419828917"/>
      <w:bookmarkStart w:id="9154" w:name="_Toc419831525"/>
      <w:bookmarkStart w:id="9155" w:name="_Toc419834287"/>
      <w:bookmarkStart w:id="9156" w:name="_Toc419837070"/>
      <w:bookmarkStart w:id="9157" w:name="_Toc419839917"/>
      <w:bookmarkStart w:id="9158" w:name="_Toc419842797"/>
      <w:bookmarkStart w:id="9159" w:name="_Toc419845677"/>
      <w:bookmarkStart w:id="9160" w:name="_Toc419848581"/>
      <w:bookmarkStart w:id="9161" w:name="_Toc419851485"/>
      <w:bookmarkStart w:id="9162" w:name="_Toc419854667"/>
      <w:bookmarkStart w:id="9163" w:name="_Toc419859791"/>
      <w:bookmarkStart w:id="9164" w:name="_Toc419878067"/>
      <w:bookmarkStart w:id="9165" w:name="_Toc420066623"/>
      <w:bookmarkStart w:id="9166" w:name="_Toc420072149"/>
      <w:bookmarkStart w:id="9167" w:name="_Toc419826318"/>
      <w:bookmarkStart w:id="9168" w:name="_Toc419828918"/>
      <w:bookmarkStart w:id="9169" w:name="_Toc419831526"/>
      <w:bookmarkStart w:id="9170" w:name="_Toc419834288"/>
      <w:bookmarkStart w:id="9171" w:name="_Toc419837071"/>
      <w:bookmarkStart w:id="9172" w:name="_Toc419839918"/>
      <w:bookmarkStart w:id="9173" w:name="_Toc419842798"/>
      <w:bookmarkStart w:id="9174" w:name="_Toc419845678"/>
      <w:bookmarkStart w:id="9175" w:name="_Toc419848582"/>
      <w:bookmarkStart w:id="9176" w:name="_Toc419851486"/>
      <w:bookmarkStart w:id="9177" w:name="_Toc419854668"/>
      <w:bookmarkStart w:id="9178" w:name="_Toc419859792"/>
      <w:bookmarkStart w:id="9179" w:name="_Toc419878068"/>
      <w:bookmarkStart w:id="9180" w:name="_Toc420066624"/>
      <w:bookmarkStart w:id="9181" w:name="_Toc420072150"/>
      <w:bookmarkStart w:id="9182" w:name="_Toc419826319"/>
      <w:bookmarkStart w:id="9183" w:name="_Toc419828919"/>
      <w:bookmarkStart w:id="9184" w:name="_Toc419831527"/>
      <w:bookmarkStart w:id="9185" w:name="_Toc419834289"/>
      <w:bookmarkStart w:id="9186" w:name="_Toc419837072"/>
      <w:bookmarkStart w:id="9187" w:name="_Toc419839919"/>
      <w:bookmarkStart w:id="9188" w:name="_Toc419842799"/>
      <w:bookmarkStart w:id="9189" w:name="_Toc419845679"/>
      <w:bookmarkStart w:id="9190" w:name="_Toc419848583"/>
      <w:bookmarkStart w:id="9191" w:name="_Toc419851487"/>
      <w:bookmarkStart w:id="9192" w:name="_Toc419854669"/>
      <w:bookmarkStart w:id="9193" w:name="_Toc419859793"/>
      <w:bookmarkStart w:id="9194" w:name="_Toc419878069"/>
      <w:bookmarkStart w:id="9195" w:name="_Toc420066625"/>
      <w:bookmarkStart w:id="9196" w:name="_Toc420072151"/>
      <w:bookmarkStart w:id="9197" w:name="_Toc419826321"/>
      <w:bookmarkStart w:id="9198" w:name="_Toc419828921"/>
      <w:bookmarkStart w:id="9199" w:name="_Toc419831529"/>
      <w:bookmarkStart w:id="9200" w:name="_Toc419834291"/>
      <w:bookmarkStart w:id="9201" w:name="_Toc419837074"/>
      <w:bookmarkStart w:id="9202" w:name="_Toc419839921"/>
      <w:bookmarkStart w:id="9203" w:name="_Toc419842801"/>
      <w:bookmarkStart w:id="9204" w:name="_Toc419845681"/>
      <w:bookmarkStart w:id="9205" w:name="_Toc419848585"/>
      <w:bookmarkStart w:id="9206" w:name="_Toc419851489"/>
      <w:bookmarkStart w:id="9207" w:name="_Toc419854671"/>
      <w:bookmarkStart w:id="9208" w:name="_Toc419859795"/>
      <w:bookmarkStart w:id="9209" w:name="_Toc419878071"/>
      <w:bookmarkStart w:id="9210" w:name="_Toc420066627"/>
      <w:bookmarkStart w:id="9211" w:name="_Toc420072153"/>
      <w:bookmarkStart w:id="9212" w:name="_Toc419826323"/>
      <w:bookmarkStart w:id="9213" w:name="_Toc419828923"/>
      <w:bookmarkStart w:id="9214" w:name="_Toc419831531"/>
      <w:bookmarkStart w:id="9215" w:name="_Toc419834293"/>
      <w:bookmarkStart w:id="9216" w:name="_Toc419837076"/>
      <w:bookmarkStart w:id="9217" w:name="_Toc419839923"/>
      <w:bookmarkStart w:id="9218" w:name="_Toc419842803"/>
      <w:bookmarkStart w:id="9219" w:name="_Toc419845683"/>
      <w:bookmarkStart w:id="9220" w:name="_Toc419848587"/>
      <w:bookmarkStart w:id="9221" w:name="_Toc419851491"/>
      <w:bookmarkStart w:id="9222" w:name="_Toc419854673"/>
      <w:bookmarkStart w:id="9223" w:name="_Toc419859797"/>
      <w:bookmarkStart w:id="9224" w:name="_Toc419878073"/>
      <w:bookmarkStart w:id="9225" w:name="_Toc420066629"/>
      <w:bookmarkStart w:id="9226" w:name="_Toc420072155"/>
      <w:bookmarkStart w:id="9227" w:name="_Toc419826327"/>
      <w:bookmarkStart w:id="9228" w:name="_Toc419828927"/>
      <w:bookmarkStart w:id="9229" w:name="_Toc419831535"/>
      <w:bookmarkStart w:id="9230" w:name="_Toc419834297"/>
      <w:bookmarkStart w:id="9231" w:name="_Toc419837080"/>
      <w:bookmarkStart w:id="9232" w:name="_Toc419839927"/>
      <w:bookmarkStart w:id="9233" w:name="_Toc419842807"/>
      <w:bookmarkStart w:id="9234" w:name="_Toc419845687"/>
      <w:bookmarkStart w:id="9235" w:name="_Toc419848591"/>
      <w:bookmarkStart w:id="9236" w:name="_Toc419851495"/>
      <w:bookmarkStart w:id="9237" w:name="_Toc419854677"/>
      <w:bookmarkStart w:id="9238" w:name="_Toc419859801"/>
      <w:bookmarkStart w:id="9239" w:name="_Toc419878077"/>
      <w:bookmarkStart w:id="9240" w:name="_Toc420066633"/>
      <w:bookmarkStart w:id="9241" w:name="_Toc420072159"/>
      <w:bookmarkStart w:id="9242" w:name="_Toc419826328"/>
      <w:bookmarkStart w:id="9243" w:name="_Toc419828928"/>
      <w:bookmarkStart w:id="9244" w:name="_Toc419831536"/>
      <w:bookmarkStart w:id="9245" w:name="_Toc419834298"/>
      <w:bookmarkStart w:id="9246" w:name="_Toc419837081"/>
      <w:bookmarkStart w:id="9247" w:name="_Toc419839928"/>
      <w:bookmarkStart w:id="9248" w:name="_Toc419842808"/>
      <w:bookmarkStart w:id="9249" w:name="_Toc419845688"/>
      <w:bookmarkStart w:id="9250" w:name="_Toc419848592"/>
      <w:bookmarkStart w:id="9251" w:name="_Toc419851496"/>
      <w:bookmarkStart w:id="9252" w:name="_Toc419854678"/>
      <w:bookmarkStart w:id="9253" w:name="_Toc419859802"/>
      <w:bookmarkStart w:id="9254" w:name="_Toc419878078"/>
      <w:bookmarkStart w:id="9255" w:name="_Toc420066634"/>
      <w:bookmarkStart w:id="9256" w:name="_Toc420072160"/>
      <w:bookmarkStart w:id="9257" w:name="_Toc419826333"/>
      <w:bookmarkStart w:id="9258" w:name="_Toc419828933"/>
      <w:bookmarkStart w:id="9259" w:name="_Toc419831541"/>
      <w:bookmarkStart w:id="9260" w:name="_Toc419834303"/>
      <w:bookmarkStart w:id="9261" w:name="_Toc419837086"/>
      <w:bookmarkStart w:id="9262" w:name="_Toc419839933"/>
      <w:bookmarkStart w:id="9263" w:name="_Toc419842813"/>
      <w:bookmarkStart w:id="9264" w:name="_Toc419845693"/>
      <w:bookmarkStart w:id="9265" w:name="_Toc419848597"/>
      <w:bookmarkStart w:id="9266" w:name="_Toc419851501"/>
      <w:bookmarkStart w:id="9267" w:name="_Toc419854683"/>
      <w:bookmarkStart w:id="9268" w:name="_Toc419859807"/>
      <w:bookmarkStart w:id="9269" w:name="_Toc419878083"/>
      <w:bookmarkStart w:id="9270" w:name="_Toc420066639"/>
      <w:bookmarkStart w:id="9271" w:name="_Toc420072165"/>
      <w:bookmarkStart w:id="9272" w:name="_Toc419826337"/>
      <w:bookmarkStart w:id="9273" w:name="_Toc419828937"/>
      <w:bookmarkStart w:id="9274" w:name="_Toc419831545"/>
      <w:bookmarkStart w:id="9275" w:name="_Toc419834307"/>
      <w:bookmarkStart w:id="9276" w:name="_Toc419837090"/>
      <w:bookmarkStart w:id="9277" w:name="_Toc419839937"/>
      <w:bookmarkStart w:id="9278" w:name="_Toc419842817"/>
      <w:bookmarkStart w:id="9279" w:name="_Toc419845697"/>
      <w:bookmarkStart w:id="9280" w:name="_Toc419848601"/>
      <w:bookmarkStart w:id="9281" w:name="_Toc419851505"/>
      <w:bookmarkStart w:id="9282" w:name="_Toc419854687"/>
      <w:bookmarkStart w:id="9283" w:name="_Toc419859811"/>
      <w:bookmarkStart w:id="9284" w:name="_Toc419878087"/>
      <w:bookmarkStart w:id="9285" w:name="_Toc420066643"/>
      <w:bookmarkStart w:id="9286" w:name="_Toc420072169"/>
      <w:bookmarkStart w:id="9287" w:name="_Toc419826340"/>
      <w:bookmarkStart w:id="9288" w:name="_Toc419828940"/>
      <w:bookmarkStart w:id="9289" w:name="_Toc419831548"/>
      <w:bookmarkStart w:id="9290" w:name="_Toc419834310"/>
      <w:bookmarkStart w:id="9291" w:name="_Toc419837093"/>
      <w:bookmarkStart w:id="9292" w:name="_Toc419839940"/>
      <w:bookmarkStart w:id="9293" w:name="_Toc419842820"/>
      <w:bookmarkStart w:id="9294" w:name="_Toc419845700"/>
      <w:bookmarkStart w:id="9295" w:name="_Toc419848604"/>
      <w:bookmarkStart w:id="9296" w:name="_Toc419851508"/>
      <w:bookmarkStart w:id="9297" w:name="_Toc419854690"/>
      <w:bookmarkStart w:id="9298" w:name="_Toc419859814"/>
      <w:bookmarkStart w:id="9299" w:name="_Toc419878090"/>
      <w:bookmarkStart w:id="9300" w:name="_Toc420066646"/>
      <w:bookmarkStart w:id="9301" w:name="_Toc420072172"/>
      <w:bookmarkStart w:id="9302" w:name="_Toc419826342"/>
      <w:bookmarkStart w:id="9303" w:name="_Toc419828942"/>
      <w:bookmarkStart w:id="9304" w:name="_Toc419831550"/>
      <w:bookmarkStart w:id="9305" w:name="_Toc419834312"/>
      <w:bookmarkStart w:id="9306" w:name="_Toc419837095"/>
      <w:bookmarkStart w:id="9307" w:name="_Toc419839942"/>
      <w:bookmarkStart w:id="9308" w:name="_Toc419842822"/>
      <w:bookmarkStart w:id="9309" w:name="_Toc419845702"/>
      <w:bookmarkStart w:id="9310" w:name="_Toc419848606"/>
      <w:bookmarkStart w:id="9311" w:name="_Toc419851510"/>
      <w:bookmarkStart w:id="9312" w:name="_Toc419854692"/>
      <w:bookmarkStart w:id="9313" w:name="_Toc419859816"/>
      <w:bookmarkStart w:id="9314" w:name="_Toc419878092"/>
      <w:bookmarkStart w:id="9315" w:name="_Toc420066648"/>
      <w:bookmarkStart w:id="9316" w:name="_Toc420072174"/>
      <w:bookmarkStart w:id="9317" w:name="_Toc419826344"/>
      <w:bookmarkStart w:id="9318" w:name="_Toc419828944"/>
      <w:bookmarkStart w:id="9319" w:name="_Toc419831552"/>
      <w:bookmarkStart w:id="9320" w:name="_Toc419834314"/>
      <w:bookmarkStart w:id="9321" w:name="_Toc419837097"/>
      <w:bookmarkStart w:id="9322" w:name="_Toc419839944"/>
      <w:bookmarkStart w:id="9323" w:name="_Toc419842824"/>
      <w:bookmarkStart w:id="9324" w:name="_Toc419845704"/>
      <w:bookmarkStart w:id="9325" w:name="_Toc419848608"/>
      <w:bookmarkStart w:id="9326" w:name="_Toc419851512"/>
      <w:bookmarkStart w:id="9327" w:name="_Toc419854694"/>
      <w:bookmarkStart w:id="9328" w:name="_Toc419859818"/>
      <w:bookmarkStart w:id="9329" w:name="_Toc419878094"/>
      <w:bookmarkStart w:id="9330" w:name="_Toc420066650"/>
      <w:bookmarkStart w:id="9331" w:name="_Toc420072176"/>
      <w:bookmarkStart w:id="9332" w:name="_Toc419826345"/>
      <w:bookmarkStart w:id="9333" w:name="_Toc419828945"/>
      <w:bookmarkStart w:id="9334" w:name="_Toc419831553"/>
      <w:bookmarkStart w:id="9335" w:name="_Toc419834315"/>
      <w:bookmarkStart w:id="9336" w:name="_Toc419837098"/>
      <w:bookmarkStart w:id="9337" w:name="_Toc419839945"/>
      <w:bookmarkStart w:id="9338" w:name="_Toc419842825"/>
      <w:bookmarkStart w:id="9339" w:name="_Toc419845705"/>
      <w:bookmarkStart w:id="9340" w:name="_Toc419848609"/>
      <w:bookmarkStart w:id="9341" w:name="_Toc419851513"/>
      <w:bookmarkStart w:id="9342" w:name="_Toc419854695"/>
      <w:bookmarkStart w:id="9343" w:name="_Toc419859819"/>
      <w:bookmarkStart w:id="9344" w:name="_Toc419878095"/>
      <w:bookmarkStart w:id="9345" w:name="_Toc420066651"/>
      <w:bookmarkStart w:id="9346" w:name="_Toc420072177"/>
      <w:bookmarkStart w:id="9347" w:name="_Toc419826346"/>
      <w:bookmarkStart w:id="9348" w:name="_Toc419828946"/>
      <w:bookmarkStart w:id="9349" w:name="_Toc419831554"/>
      <w:bookmarkStart w:id="9350" w:name="_Toc419834316"/>
      <w:bookmarkStart w:id="9351" w:name="_Toc419837099"/>
      <w:bookmarkStart w:id="9352" w:name="_Toc419839946"/>
      <w:bookmarkStart w:id="9353" w:name="_Toc419842826"/>
      <w:bookmarkStart w:id="9354" w:name="_Toc419845706"/>
      <w:bookmarkStart w:id="9355" w:name="_Toc419848610"/>
      <w:bookmarkStart w:id="9356" w:name="_Toc419851514"/>
      <w:bookmarkStart w:id="9357" w:name="_Toc419854696"/>
      <w:bookmarkStart w:id="9358" w:name="_Toc419859820"/>
      <w:bookmarkStart w:id="9359" w:name="_Toc419878096"/>
      <w:bookmarkStart w:id="9360" w:name="_Toc420066652"/>
      <w:bookmarkStart w:id="9361" w:name="_Toc420072178"/>
      <w:bookmarkStart w:id="9362" w:name="_Toc419826354"/>
      <w:bookmarkStart w:id="9363" w:name="_Toc419828954"/>
      <w:bookmarkStart w:id="9364" w:name="_Toc419831562"/>
      <w:bookmarkStart w:id="9365" w:name="_Toc419834324"/>
      <w:bookmarkStart w:id="9366" w:name="_Toc419837107"/>
      <w:bookmarkStart w:id="9367" w:name="_Toc419839954"/>
      <w:bookmarkStart w:id="9368" w:name="_Toc419842834"/>
      <w:bookmarkStart w:id="9369" w:name="_Toc419845714"/>
      <w:bookmarkStart w:id="9370" w:name="_Toc419848618"/>
      <w:bookmarkStart w:id="9371" w:name="_Toc419851522"/>
      <w:bookmarkStart w:id="9372" w:name="_Toc419854704"/>
      <w:bookmarkStart w:id="9373" w:name="_Toc419859828"/>
      <w:bookmarkStart w:id="9374" w:name="_Toc419878104"/>
      <w:bookmarkStart w:id="9375" w:name="_Toc420066660"/>
      <w:bookmarkStart w:id="9376" w:name="_Toc420072186"/>
      <w:bookmarkStart w:id="9377" w:name="_Toc419826356"/>
      <w:bookmarkStart w:id="9378" w:name="_Toc419828956"/>
      <w:bookmarkStart w:id="9379" w:name="_Toc419831564"/>
      <w:bookmarkStart w:id="9380" w:name="_Toc419834326"/>
      <w:bookmarkStart w:id="9381" w:name="_Toc419837109"/>
      <w:bookmarkStart w:id="9382" w:name="_Toc419839956"/>
      <w:bookmarkStart w:id="9383" w:name="_Toc419842836"/>
      <w:bookmarkStart w:id="9384" w:name="_Toc419845716"/>
      <w:bookmarkStart w:id="9385" w:name="_Toc419848620"/>
      <w:bookmarkStart w:id="9386" w:name="_Toc419851524"/>
      <w:bookmarkStart w:id="9387" w:name="_Toc419854706"/>
      <w:bookmarkStart w:id="9388" w:name="_Toc419859830"/>
      <w:bookmarkStart w:id="9389" w:name="_Toc419878106"/>
      <w:bookmarkStart w:id="9390" w:name="_Toc420066662"/>
      <w:bookmarkStart w:id="9391" w:name="_Toc420072188"/>
      <w:bookmarkStart w:id="9392" w:name="_Toc419826357"/>
      <w:bookmarkStart w:id="9393" w:name="_Toc419828957"/>
      <w:bookmarkStart w:id="9394" w:name="_Toc419831565"/>
      <w:bookmarkStart w:id="9395" w:name="_Toc419834327"/>
      <w:bookmarkStart w:id="9396" w:name="_Toc419837110"/>
      <w:bookmarkStart w:id="9397" w:name="_Toc419839957"/>
      <w:bookmarkStart w:id="9398" w:name="_Toc419842837"/>
      <w:bookmarkStart w:id="9399" w:name="_Toc419845717"/>
      <w:bookmarkStart w:id="9400" w:name="_Toc419848621"/>
      <w:bookmarkStart w:id="9401" w:name="_Toc419851525"/>
      <w:bookmarkStart w:id="9402" w:name="_Toc419854707"/>
      <w:bookmarkStart w:id="9403" w:name="_Toc419859831"/>
      <w:bookmarkStart w:id="9404" w:name="_Toc419878107"/>
      <w:bookmarkStart w:id="9405" w:name="_Toc420066663"/>
      <w:bookmarkStart w:id="9406" w:name="_Toc420072189"/>
      <w:bookmarkStart w:id="9407" w:name="_Toc419826358"/>
      <w:bookmarkStart w:id="9408" w:name="_Toc419828958"/>
      <w:bookmarkStart w:id="9409" w:name="_Toc419831566"/>
      <w:bookmarkStart w:id="9410" w:name="_Toc419834328"/>
      <w:bookmarkStart w:id="9411" w:name="_Toc419837111"/>
      <w:bookmarkStart w:id="9412" w:name="_Toc419839958"/>
      <w:bookmarkStart w:id="9413" w:name="_Toc419842838"/>
      <w:bookmarkStart w:id="9414" w:name="_Toc419845718"/>
      <w:bookmarkStart w:id="9415" w:name="_Toc419848622"/>
      <w:bookmarkStart w:id="9416" w:name="_Toc419851526"/>
      <w:bookmarkStart w:id="9417" w:name="_Toc419854708"/>
      <w:bookmarkStart w:id="9418" w:name="_Toc419859832"/>
      <w:bookmarkStart w:id="9419" w:name="_Toc419878108"/>
      <w:bookmarkStart w:id="9420" w:name="_Toc420066664"/>
      <w:bookmarkStart w:id="9421" w:name="_Toc420072190"/>
      <w:bookmarkStart w:id="9422" w:name="_Toc419826359"/>
      <w:bookmarkStart w:id="9423" w:name="_Toc419828959"/>
      <w:bookmarkStart w:id="9424" w:name="_Toc419831567"/>
      <w:bookmarkStart w:id="9425" w:name="_Toc419834329"/>
      <w:bookmarkStart w:id="9426" w:name="_Toc419837112"/>
      <w:bookmarkStart w:id="9427" w:name="_Toc419839959"/>
      <w:bookmarkStart w:id="9428" w:name="_Toc419842839"/>
      <w:bookmarkStart w:id="9429" w:name="_Toc419845719"/>
      <w:bookmarkStart w:id="9430" w:name="_Toc419848623"/>
      <w:bookmarkStart w:id="9431" w:name="_Toc419851527"/>
      <w:bookmarkStart w:id="9432" w:name="_Toc419854709"/>
      <w:bookmarkStart w:id="9433" w:name="_Toc419859833"/>
      <w:bookmarkStart w:id="9434" w:name="_Toc419878109"/>
      <w:bookmarkStart w:id="9435" w:name="_Toc420066665"/>
      <w:bookmarkStart w:id="9436" w:name="_Toc420072191"/>
      <w:bookmarkStart w:id="9437" w:name="_Toc419826360"/>
      <w:bookmarkStart w:id="9438" w:name="_Toc419828960"/>
      <w:bookmarkStart w:id="9439" w:name="_Toc419831568"/>
      <w:bookmarkStart w:id="9440" w:name="_Toc419834330"/>
      <w:bookmarkStart w:id="9441" w:name="_Toc419837113"/>
      <w:bookmarkStart w:id="9442" w:name="_Toc419839960"/>
      <w:bookmarkStart w:id="9443" w:name="_Toc419842840"/>
      <w:bookmarkStart w:id="9444" w:name="_Toc419845720"/>
      <w:bookmarkStart w:id="9445" w:name="_Toc419848624"/>
      <w:bookmarkStart w:id="9446" w:name="_Toc419851528"/>
      <w:bookmarkStart w:id="9447" w:name="_Toc419854710"/>
      <w:bookmarkStart w:id="9448" w:name="_Toc419859834"/>
      <w:bookmarkStart w:id="9449" w:name="_Toc419878110"/>
      <w:bookmarkStart w:id="9450" w:name="_Toc420066666"/>
      <w:bookmarkStart w:id="9451" w:name="_Toc420072192"/>
      <w:bookmarkStart w:id="9452" w:name="_Toc419826361"/>
      <w:bookmarkStart w:id="9453" w:name="_Toc419828961"/>
      <w:bookmarkStart w:id="9454" w:name="_Toc419831569"/>
      <w:bookmarkStart w:id="9455" w:name="_Toc419834331"/>
      <w:bookmarkStart w:id="9456" w:name="_Toc419837114"/>
      <w:bookmarkStart w:id="9457" w:name="_Toc419839961"/>
      <w:bookmarkStart w:id="9458" w:name="_Toc419842841"/>
      <w:bookmarkStart w:id="9459" w:name="_Toc419845721"/>
      <w:bookmarkStart w:id="9460" w:name="_Toc419848625"/>
      <w:bookmarkStart w:id="9461" w:name="_Toc419851529"/>
      <w:bookmarkStart w:id="9462" w:name="_Toc419854711"/>
      <w:bookmarkStart w:id="9463" w:name="_Toc419859835"/>
      <w:bookmarkStart w:id="9464" w:name="_Toc419878111"/>
      <w:bookmarkStart w:id="9465" w:name="_Toc420066667"/>
      <w:bookmarkStart w:id="9466" w:name="_Toc420072193"/>
      <w:bookmarkStart w:id="9467" w:name="_Toc419826362"/>
      <w:bookmarkStart w:id="9468" w:name="_Toc419828962"/>
      <w:bookmarkStart w:id="9469" w:name="_Toc419831570"/>
      <w:bookmarkStart w:id="9470" w:name="_Toc419834332"/>
      <w:bookmarkStart w:id="9471" w:name="_Toc419837115"/>
      <w:bookmarkStart w:id="9472" w:name="_Toc419839962"/>
      <w:bookmarkStart w:id="9473" w:name="_Toc419842842"/>
      <w:bookmarkStart w:id="9474" w:name="_Toc419845722"/>
      <w:bookmarkStart w:id="9475" w:name="_Toc419848626"/>
      <w:bookmarkStart w:id="9476" w:name="_Toc419851530"/>
      <w:bookmarkStart w:id="9477" w:name="_Toc419854712"/>
      <w:bookmarkStart w:id="9478" w:name="_Toc419859836"/>
      <w:bookmarkStart w:id="9479" w:name="_Toc419878112"/>
      <w:bookmarkStart w:id="9480" w:name="_Toc420066668"/>
      <w:bookmarkStart w:id="9481" w:name="_Toc420072194"/>
      <w:bookmarkStart w:id="9482" w:name="_Toc419826368"/>
      <w:bookmarkStart w:id="9483" w:name="_Toc419828968"/>
      <w:bookmarkStart w:id="9484" w:name="_Toc419831576"/>
      <w:bookmarkStart w:id="9485" w:name="_Toc419834338"/>
      <w:bookmarkStart w:id="9486" w:name="_Toc419837121"/>
      <w:bookmarkStart w:id="9487" w:name="_Toc419839968"/>
      <w:bookmarkStart w:id="9488" w:name="_Toc419842848"/>
      <w:bookmarkStart w:id="9489" w:name="_Toc419845728"/>
      <w:bookmarkStart w:id="9490" w:name="_Toc419848632"/>
      <w:bookmarkStart w:id="9491" w:name="_Toc419851536"/>
      <w:bookmarkStart w:id="9492" w:name="_Toc419854718"/>
      <w:bookmarkStart w:id="9493" w:name="_Toc419859842"/>
      <w:bookmarkStart w:id="9494" w:name="_Toc419878118"/>
      <w:bookmarkStart w:id="9495" w:name="_Toc420066674"/>
      <w:bookmarkStart w:id="9496" w:name="_Toc420072200"/>
      <w:bookmarkStart w:id="9497" w:name="_Toc419826372"/>
      <w:bookmarkStart w:id="9498" w:name="_Toc419828972"/>
      <w:bookmarkStart w:id="9499" w:name="_Toc419831580"/>
      <w:bookmarkStart w:id="9500" w:name="_Toc419834342"/>
      <w:bookmarkStart w:id="9501" w:name="_Toc419837125"/>
      <w:bookmarkStart w:id="9502" w:name="_Toc419839972"/>
      <w:bookmarkStart w:id="9503" w:name="_Toc419842852"/>
      <w:bookmarkStart w:id="9504" w:name="_Toc419845732"/>
      <w:bookmarkStart w:id="9505" w:name="_Toc419848636"/>
      <w:bookmarkStart w:id="9506" w:name="_Toc419851540"/>
      <w:bookmarkStart w:id="9507" w:name="_Toc419854722"/>
      <w:bookmarkStart w:id="9508" w:name="_Toc419859846"/>
      <w:bookmarkStart w:id="9509" w:name="_Toc419878122"/>
      <w:bookmarkStart w:id="9510" w:name="_Toc420066678"/>
      <w:bookmarkStart w:id="9511" w:name="_Toc420072204"/>
      <w:bookmarkStart w:id="9512" w:name="_Toc419826374"/>
      <w:bookmarkStart w:id="9513" w:name="_Toc419828974"/>
      <w:bookmarkStart w:id="9514" w:name="_Toc419831582"/>
      <w:bookmarkStart w:id="9515" w:name="_Toc419834344"/>
      <w:bookmarkStart w:id="9516" w:name="_Toc419837127"/>
      <w:bookmarkStart w:id="9517" w:name="_Toc419839974"/>
      <w:bookmarkStart w:id="9518" w:name="_Toc419842854"/>
      <w:bookmarkStart w:id="9519" w:name="_Toc419845734"/>
      <w:bookmarkStart w:id="9520" w:name="_Toc419848638"/>
      <w:bookmarkStart w:id="9521" w:name="_Toc419851542"/>
      <w:bookmarkStart w:id="9522" w:name="_Toc419854724"/>
      <w:bookmarkStart w:id="9523" w:name="_Toc419859848"/>
      <w:bookmarkStart w:id="9524" w:name="_Toc419878124"/>
      <w:bookmarkStart w:id="9525" w:name="_Toc420066680"/>
      <w:bookmarkStart w:id="9526" w:name="_Toc420072206"/>
      <w:bookmarkStart w:id="9527" w:name="_Toc419826376"/>
      <w:bookmarkStart w:id="9528" w:name="_Toc419828976"/>
      <w:bookmarkStart w:id="9529" w:name="_Toc419831584"/>
      <w:bookmarkStart w:id="9530" w:name="_Toc419834346"/>
      <w:bookmarkStart w:id="9531" w:name="_Toc419837129"/>
      <w:bookmarkStart w:id="9532" w:name="_Toc419839976"/>
      <w:bookmarkStart w:id="9533" w:name="_Toc419842856"/>
      <w:bookmarkStart w:id="9534" w:name="_Toc419845736"/>
      <w:bookmarkStart w:id="9535" w:name="_Toc419848640"/>
      <w:bookmarkStart w:id="9536" w:name="_Toc419851544"/>
      <w:bookmarkStart w:id="9537" w:name="_Toc419854726"/>
      <w:bookmarkStart w:id="9538" w:name="_Toc419859850"/>
      <w:bookmarkStart w:id="9539" w:name="_Toc419878126"/>
      <w:bookmarkStart w:id="9540" w:name="_Toc420066682"/>
      <w:bookmarkStart w:id="9541" w:name="_Toc420072208"/>
      <w:bookmarkStart w:id="9542" w:name="_Toc419826378"/>
      <w:bookmarkStart w:id="9543" w:name="_Toc419828978"/>
      <w:bookmarkStart w:id="9544" w:name="_Toc419831586"/>
      <w:bookmarkStart w:id="9545" w:name="_Toc419834348"/>
      <w:bookmarkStart w:id="9546" w:name="_Toc419837131"/>
      <w:bookmarkStart w:id="9547" w:name="_Toc419839978"/>
      <w:bookmarkStart w:id="9548" w:name="_Toc419842858"/>
      <w:bookmarkStart w:id="9549" w:name="_Toc419845738"/>
      <w:bookmarkStart w:id="9550" w:name="_Toc419848642"/>
      <w:bookmarkStart w:id="9551" w:name="_Toc419851546"/>
      <w:bookmarkStart w:id="9552" w:name="_Toc419854728"/>
      <w:bookmarkStart w:id="9553" w:name="_Toc419859852"/>
      <w:bookmarkStart w:id="9554" w:name="_Toc419878128"/>
      <w:bookmarkStart w:id="9555" w:name="_Toc420066684"/>
      <w:bookmarkStart w:id="9556" w:name="_Toc420072210"/>
      <w:bookmarkStart w:id="9557" w:name="_Toc419826379"/>
      <w:bookmarkStart w:id="9558" w:name="_Toc419828979"/>
      <w:bookmarkStart w:id="9559" w:name="_Toc419831587"/>
      <w:bookmarkStart w:id="9560" w:name="_Toc419834349"/>
      <w:bookmarkStart w:id="9561" w:name="_Toc419837132"/>
      <w:bookmarkStart w:id="9562" w:name="_Toc419839979"/>
      <w:bookmarkStart w:id="9563" w:name="_Toc419842859"/>
      <w:bookmarkStart w:id="9564" w:name="_Toc419845739"/>
      <w:bookmarkStart w:id="9565" w:name="_Toc419848643"/>
      <w:bookmarkStart w:id="9566" w:name="_Toc419851547"/>
      <w:bookmarkStart w:id="9567" w:name="_Toc419854729"/>
      <w:bookmarkStart w:id="9568" w:name="_Toc419859853"/>
      <w:bookmarkStart w:id="9569" w:name="_Toc419878129"/>
      <w:bookmarkStart w:id="9570" w:name="_Toc420066685"/>
      <w:bookmarkStart w:id="9571" w:name="_Toc420072211"/>
      <w:bookmarkStart w:id="9572" w:name="_Toc241565698"/>
      <w:bookmarkStart w:id="9573" w:name="_Toc241565699"/>
      <w:bookmarkStart w:id="9574" w:name="_Toc241565700"/>
      <w:bookmarkStart w:id="9575" w:name="_Toc241565701"/>
      <w:bookmarkStart w:id="9576" w:name="_Toc241565702"/>
      <w:bookmarkStart w:id="9577" w:name="_Toc241565703"/>
      <w:bookmarkStart w:id="9578" w:name="_Toc241565704"/>
      <w:bookmarkStart w:id="9579" w:name="_Toc241565705"/>
      <w:bookmarkStart w:id="9580" w:name="_Toc241565706"/>
      <w:bookmarkStart w:id="9581" w:name="_Toc241565707"/>
      <w:bookmarkStart w:id="9582" w:name="_Toc419826383"/>
      <w:bookmarkStart w:id="9583" w:name="_Toc419828983"/>
      <w:bookmarkStart w:id="9584" w:name="_Toc419831591"/>
      <w:bookmarkStart w:id="9585" w:name="_Toc419834353"/>
      <w:bookmarkStart w:id="9586" w:name="_Toc419837136"/>
      <w:bookmarkStart w:id="9587" w:name="_Toc419839983"/>
      <w:bookmarkStart w:id="9588" w:name="_Toc419842863"/>
      <w:bookmarkStart w:id="9589" w:name="_Toc419845743"/>
      <w:bookmarkStart w:id="9590" w:name="_Toc419848647"/>
      <w:bookmarkStart w:id="9591" w:name="_Toc419851551"/>
      <w:bookmarkStart w:id="9592" w:name="_Toc419854733"/>
      <w:bookmarkStart w:id="9593" w:name="_Toc419859857"/>
      <w:bookmarkStart w:id="9594" w:name="_Toc419878133"/>
      <w:bookmarkStart w:id="9595" w:name="_Toc420066689"/>
      <w:bookmarkStart w:id="9596" w:name="_Toc420072215"/>
      <w:bookmarkStart w:id="9597" w:name="_Toc419826385"/>
      <w:bookmarkStart w:id="9598" w:name="_Toc419828985"/>
      <w:bookmarkStart w:id="9599" w:name="_Toc419831593"/>
      <w:bookmarkStart w:id="9600" w:name="_Toc419834355"/>
      <w:bookmarkStart w:id="9601" w:name="_Toc419837138"/>
      <w:bookmarkStart w:id="9602" w:name="_Toc419839985"/>
      <w:bookmarkStart w:id="9603" w:name="_Toc419842865"/>
      <w:bookmarkStart w:id="9604" w:name="_Toc419845745"/>
      <w:bookmarkStart w:id="9605" w:name="_Toc419848649"/>
      <w:bookmarkStart w:id="9606" w:name="_Toc419851553"/>
      <w:bookmarkStart w:id="9607" w:name="_Toc419854735"/>
      <w:bookmarkStart w:id="9608" w:name="_Toc419859859"/>
      <w:bookmarkStart w:id="9609" w:name="_Toc419878135"/>
      <w:bookmarkStart w:id="9610" w:name="_Toc420066691"/>
      <w:bookmarkStart w:id="9611" w:name="_Toc420072217"/>
      <w:bookmarkStart w:id="9612" w:name="_Toc419859860"/>
      <w:bookmarkStart w:id="9613" w:name="_Toc419878136"/>
      <w:bookmarkStart w:id="9614" w:name="_Toc420066692"/>
      <w:bookmarkStart w:id="9615" w:name="_Toc420072218"/>
      <w:bookmarkStart w:id="9616" w:name="_Toc419859866"/>
      <w:bookmarkStart w:id="9617" w:name="_Toc419878142"/>
      <w:bookmarkStart w:id="9618" w:name="_Toc420066698"/>
      <w:bookmarkStart w:id="9619" w:name="_Toc420072224"/>
      <w:bookmarkStart w:id="9620" w:name="_Toc419859871"/>
      <w:bookmarkStart w:id="9621" w:name="_Toc419878147"/>
      <w:bookmarkStart w:id="9622" w:name="_Toc420066703"/>
      <w:bookmarkStart w:id="9623" w:name="_Toc420072229"/>
      <w:bookmarkStart w:id="9624" w:name="_Toc419859873"/>
      <w:bookmarkStart w:id="9625" w:name="_Toc419878149"/>
      <w:bookmarkStart w:id="9626" w:name="_Toc420066705"/>
      <w:bookmarkStart w:id="9627" w:name="_Toc420072231"/>
      <w:bookmarkStart w:id="9628" w:name="_Toc419859875"/>
      <w:bookmarkStart w:id="9629" w:name="_Toc419878151"/>
      <w:bookmarkStart w:id="9630" w:name="_Toc420066707"/>
      <w:bookmarkStart w:id="9631" w:name="_Toc420072233"/>
      <w:bookmarkStart w:id="9632" w:name="_Toc419859876"/>
      <w:bookmarkStart w:id="9633" w:name="_Toc419878152"/>
      <w:bookmarkStart w:id="9634" w:name="_Toc420066708"/>
      <w:bookmarkStart w:id="9635" w:name="_Toc420072234"/>
      <w:bookmarkStart w:id="9636" w:name="_Toc419859877"/>
      <w:bookmarkStart w:id="9637" w:name="_Toc419878153"/>
      <w:bookmarkStart w:id="9638" w:name="_Toc420066709"/>
      <w:bookmarkStart w:id="9639" w:name="_Toc420072235"/>
      <w:bookmarkStart w:id="9640" w:name="_Toc419859882"/>
      <w:bookmarkStart w:id="9641" w:name="_Toc419878158"/>
      <w:bookmarkStart w:id="9642" w:name="_Toc420066714"/>
      <w:bookmarkStart w:id="9643" w:name="_Toc420072240"/>
      <w:bookmarkStart w:id="9644" w:name="_Toc419859886"/>
      <w:bookmarkStart w:id="9645" w:name="_Toc419878162"/>
      <w:bookmarkStart w:id="9646" w:name="_Toc420066718"/>
      <w:bookmarkStart w:id="9647" w:name="_Toc420072244"/>
      <w:bookmarkStart w:id="9648" w:name="_Toc419859892"/>
      <w:bookmarkStart w:id="9649" w:name="_Toc419878168"/>
      <w:bookmarkStart w:id="9650" w:name="_Toc420066724"/>
      <w:bookmarkStart w:id="9651" w:name="_Toc420072250"/>
      <w:bookmarkStart w:id="9652" w:name="_Toc419859893"/>
      <w:bookmarkStart w:id="9653" w:name="_Toc419878169"/>
      <w:bookmarkStart w:id="9654" w:name="_Toc420066725"/>
      <w:bookmarkStart w:id="9655" w:name="_Toc420072251"/>
      <w:bookmarkStart w:id="9656" w:name="_Toc419859894"/>
      <w:bookmarkStart w:id="9657" w:name="_Toc419878170"/>
      <w:bookmarkStart w:id="9658" w:name="_Toc420066726"/>
      <w:bookmarkStart w:id="9659" w:name="_Toc420072252"/>
      <w:bookmarkStart w:id="9660" w:name="_Toc419859895"/>
      <w:bookmarkStart w:id="9661" w:name="_Toc419878171"/>
      <w:bookmarkStart w:id="9662" w:name="_Toc420066727"/>
      <w:bookmarkStart w:id="9663" w:name="_Toc420072253"/>
      <w:bookmarkStart w:id="9664" w:name="_Toc419859896"/>
      <w:bookmarkStart w:id="9665" w:name="_Toc419878172"/>
      <w:bookmarkStart w:id="9666" w:name="_Toc420066728"/>
      <w:bookmarkStart w:id="9667" w:name="_Toc420072254"/>
      <w:bookmarkStart w:id="9668" w:name="_Toc419859897"/>
      <w:bookmarkStart w:id="9669" w:name="_Toc419878173"/>
      <w:bookmarkStart w:id="9670" w:name="_Toc420066729"/>
      <w:bookmarkStart w:id="9671" w:name="_Toc420072255"/>
      <w:bookmarkStart w:id="9672" w:name="_Toc419859898"/>
      <w:bookmarkStart w:id="9673" w:name="_Toc419878174"/>
      <w:bookmarkStart w:id="9674" w:name="_Toc420066730"/>
      <w:bookmarkStart w:id="9675" w:name="_Toc420072256"/>
      <w:bookmarkStart w:id="9676" w:name="_Toc419859899"/>
      <w:bookmarkStart w:id="9677" w:name="_Toc419878175"/>
      <w:bookmarkStart w:id="9678" w:name="_Toc420066731"/>
      <w:bookmarkStart w:id="9679" w:name="_Toc420072257"/>
      <w:bookmarkStart w:id="9680" w:name="_Toc419859900"/>
      <w:bookmarkStart w:id="9681" w:name="_Toc419878176"/>
      <w:bookmarkStart w:id="9682" w:name="_Toc420066732"/>
      <w:bookmarkStart w:id="9683" w:name="_Toc420072258"/>
      <w:bookmarkStart w:id="9684" w:name="_Toc419859902"/>
      <w:bookmarkStart w:id="9685" w:name="_Toc419878178"/>
      <w:bookmarkStart w:id="9686" w:name="_Toc420066734"/>
      <w:bookmarkStart w:id="9687" w:name="_Toc420072260"/>
      <w:bookmarkStart w:id="9688" w:name="_Toc419859903"/>
      <w:bookmarkStart w:id="9689" w:name="_Toc419878179"/>
      <w:bookmarkStart w:id="9690" w:name="_Toc420066735"/>
      <w:bookmarkStart w:id="9691" w:name="_Toc420072261"/>
      <w:bookmarkStart w:id="9692" w:name="_Toc419859905"/>
      <w:bookmarkStart w:id="9693" w:name="_Toc419878181"/>
      <w:bookmarkStart w:id="9694" w:name="_Toc420066737"/>
      <w:bookmarkStart w:id="9695" w:name="_Toc420072263"/>
      <w:bookmarkStart w:id="9696" w:name="_Toc419859906"/>
      <w:bookmarkStart w:id="9697" w:name="_Toc419878182"/>
      <w:bookmarkStart w:id="9698" w:name="_Toc420066738"/>
      <w:bookmarkStart w:id="9699" w:name="_Toc420072264"/>
      <w:bookmarkStart w:id="9700" w:name="_Toc419859907"/>
      <w:bookmarkStart w:id="9701" w:name="_Toc419878183"/>
      <w:bookmarkStart w:id="9702" w:name="_Toc420066739"/>
      <w:bookmarkStart w:id="9703" w:name="_Toc420072265"/>
      <w:bookmarkStart w:id="9704" w:name="_Toc419859913"/>
      <w:bookmarkStart w:id="9705" w:name="_Toc419878189"/>
      <w:bookmarkStart w:id="9706" w:name="_Toc420066745"/>
      <w:bookmarkStart w:id="9707" w:name="_Toc420072271"/>
      <w:bookmarkStart w:id="9708" w:name="_Toc419859914"/>
      <w:bookmarkStart w:id="9709" w:name="_Toc419878190"/>
      <w:bookmarkStart w:id="9710" w:name="_Toc420066746"/>
      <w:bookmarkStart w:id="9711" w:name="_Toc420072272"/>
      <w:bookmarkStart w:id="9712" w:name="_Toc419859915"/>
      <w:bookmarkStart w:id="9713" w:name="_Toc419878191"/>
      <w:bookmarkStart w:id="9714" w:name="_Toc420066747"/>
      <w:bookmarkStart w:id="9715" w:name="_Toc420072273"/>
      <w:bookmarkStart w:id="9716" w:name="_Toc419826389"/>
      <w:bookmarkStart w:id="9717" w:name="_Toc419828989"/>
      <w:bookmarkStart w:id="9718" w:name="_Toc419831597"/>
      <w:bookmarkStart w:id="9719" w:name="_Toc419834359"/>
      <w:bookmarkStart w:id="9720" w:name="_Toc419837142"/>
      <w:bookmarkStart w:id="9721" w:name="_Toc419839989"/>
      <w:bookmarkStart w:id="9722" w:name="_Toc419842869"/>
      <w:bookmarkStart w:id="9723" w:name="_Toc419845749"/>
      <w:bookmarkStart w:id="9724" w:name="_Toc419848653"/>
      <w:bookmarkStart w:id="9725" w:name="_Toc419851557"/>
      <w:bookmarkStart w:id="9726" w:name="_Toc419854739"/>
      <w:bookmarkStart w:id="9727" w:name="_Toc419859917"/>
      <w:bookmarkStart w:id="9728" w:name="_Toc419878193"/>
      <w:bookmarkStart w:id="9729" w:name="_Toc420066749"/>
      <w:bookmarkStart w:id="9730" w:name="_Toc420072275"/>
      <w:bookmarkStart w:id="9731" w:name="_Toc419826390"/>
      <w:bookmarkStart w:id="9732" w:name="_Toc419828990"/>
      <w:bookmarkStart w:id="9733" w:name="_Toc419831598"/>
      <w:bookmarkStart w:id="9734" w:name="_Toc419834360"/>
      <w:bookmarkStart w:id="9735" w:name="_Toc419837143"/>
      <w:bookmarkStart w:id="9736" w:name="_Toc419839990"/>
      <w:bookmarkStart w:id="9737" w:name="_Toc419842870"/>
      <w:bookmarkStart w:id="9738" w:name="_Toc419845750"/>
      <w:bookmarkStart w:id="9739" w:name="_Toc419848654"/>
      <w:bookmarkStart w:id="9740" w:name="_Toc419851558"/>
      <w:bookmarkStart w:id="9741" w:name="_Toc419854740"/>
      <w:bookmarkStart w:id="9742" w:name="_Toc419859918"/>
      <w:bookmarkStart w:id="9743" w:name="_Toc419878194"/>
      <w:bookmarkStart w:id="9744" w:name="_Toc420066750"/>
      <w:bookmarkStart w:id="9745" w:name="_Toc420072276"/>
      <w:bookmarkStart w:id="9746" w:name="_Toc419826391"/>
      <w:bookmarkStart w:id="9747" w:name="_Toc419828991"/>
      <w:bookmarkStart w:id="9748" w:name="_Toc419831599"/>
      <w:bookmarkStart w:id="9749" w:name="_Toc419834361"/>
      <w:bookmarkStart w:id="9750" w:name="_Toc419837144"/>
      <w:bookmarkStart w:id="9751" w:name="_Toc419839991"/>
      <w:bookmarkStart w:id="9752" w:name="_Toc419842871"/>
      <w:bookmarkStart w:id="9753" w:name="_Toc419845751"/>
      <w:bookmarkStart w:id="9754" w:name="_Toc419848655"/>
      <w:bookmarkStart w:id="9755" w:name="_Toc419851559"/>
      <w:bookmarkStart w:id="9756" w:name="_Toc419854741"/>
      <w:bookmarkStart w:id="9757" w:name="_Toc419859919"/>
      <w:bookmarkStart w:id="9758" w:name="_Toc419878195"/>
      <w:bookmarkStart w:id="9759" w:name="_Toc420066751"/>
      <w:bookmarkStart w:id="9760" w:name="_Toc420072277"/>
      <w:bookmarkStart w:id="9761" w:name="_Toc419826392"/>
      <w:bookmarkStart w:id="9762" w:name="_Toc419828992"/>
      <w:bookmarkStart w:id="9763" w:name="_Toc419831600"/>
      <w:bookmarkStart w:id="9764" w:name="_Toc419834362"/>
      <w:bookmarkStart w:id="9765" w:name="_Toc419837145"/>
      <w:bookmarkStart w:id="9766" w:name="_Toc419839992"/>
      <w:bookmarkStart w:id="9767" w:name="_Toc419842872"/>
      <w:bookmarkStart w:id="9768" w:name="_Toc419845752"/>
      <w:bookmarkStart w:id="9769" w:name="_Toc419848656"/>
      <w:bookmarkStart w:id="9770" w:name="_Toc419851560"/>
      <w:bookmarkStart w:id="9771" w:name="_Toc419854742"/>
      <w:bookmarkStart w:id="9772" w:name="_Toc419859920"/>
      <w:bookmarkStart w:id="9773" w:name="_Toc419878196"/>
      <w:bookmarkStart w:id="9774" w:name="_Toc420066752"/>
      <w:bookmarkStart w:id="9775" w:name="_Toc420072278"/>
      <w:bookmarkStart w:id="9776" w:name="_Toc419826393"/>
      <w:bookmarkStart w:id="9777" w:name="_Toc419828993"/>
      <w:bookmarkStart w:id="9778" w:name="_Toc419831601"/>
      <w:bookmarkStart w:id="9779" w:name="_Toc419834363"/>
      <w:bookmarkStart w:id="9780" w:name="_Toc419837146"/>
      <w:bookmarkStart w:id="9781" w:name="_Toc419839993"/>
      <w:bookmarkStart w:id="9782" w:name="_Toc419842873"/>
      <w:bookmarkStart w:id="9783" w:name="_Toc419845753"/>
      <w:bookmarkStart w:id="9784" w:name="_Toc419848657"/>
      <w:bookmarkStart w:id="9785" w:name="_Toc419851561"/>
      <w:bookmarkStart w:id="9786" w:name="_Toc419854743"/>
      <w:bookmarkStart w:id="9787" w:name="_Toc419859921"/>
      <w:bookmarkStart w:id="9788" w:name="_Toc419878197"/>
      <w:bookmarkStart w:id="9789" w:name="_Toc420066753"/>
      <w:bookmarkStart w:id="9790" w:name="_Toc420072279"/>
      <w:bookmarkStart w:id="9791" w:name="_Toc419826394"/>
      <w:bookmarkStart w:id="9792" w:name="_Toc419828994"/>
      <w:bookmarkStart w:id="9793" w:name="_Toc419831602"/>
      <w:bookmarkStart w:id="9794" w:name="_Toc419834364"/>
      <w:bookmarkStart w:id="9795" w:name="_Toc419837147"/>
      <w:bookmarkStart w:id="9796" w:name="_Toc419839994"/>
      <w:bookmarkStart w:id="9797" w:name="_Toc419842874"/>
      <w:bookmarkStart w:id="9798" w:name="_Toc419845754"/>
      <w:bookmarkStart w:id="9799" w:name="_Toc419848658"/>
      <w:bookmarkStart w:id="9800" w:name="_Toc419851562"/>
      <w:bookmarkStart w:id="9801" w:name="_Toc419854744"/>
      <w:bookmarkStart w:id="9802" w:name="_Toc419859922"/>
      <w:bookmarkStart w:id="9803" w:name="_Toc419878198"/>
      <w:bookmarkStart w:id="9804" w:name="_Toc420066754"/>
      <w:bookmarkStart w:id="9805" w:name="_Toc420072280"/>
      <w:bookmarkStart w:id="9806" w:name="_Toc419826395"/>
      <w:bookmarkStart w:id="9807" w:name="_Toc419828995"/>
      <w:bookmarkStart w:id="9808" w:name="_Toc419831603"/>
      <w:bookmarkStart w:id="9809" w:name="_Toc419834365"/>
      <w:bookmarkStart w:id="9810" w:name="_Toc419837148"/>
      <w:bookmarkStart w:id="9811" w:name="_Toc419839995"/>
      <w:bookmarkStart w:id="9812" w:name="_Toc419842875"/>
      <w:bookmarkStart w:id="9813" w:name="_Toc419845755"/>
      <w:bookmarkStart w:id="9814" w:name="_Toc419848659"/>
      <w:bookmarkStart w:id="9815" w:name="_Toc419851563"/>
      <w:bookmarkStart w:id="9816" w:name="_Toc419854745"/>
      <w:bookmarkStart w:id="9817" w:name="_Toc419859923"/>
      <w:bookmarkStart w:id="9818" w:name="_Toc419878199"/>
      <w:bookmarkStart w:id="9819" w:name="_Toc420066755"/>
      <w:bookmarkStart w:id="9820" w:name="_Toc420072281"/>
      <w:bookmarkStart w:id="9821" w:name="_Toc419826396"/>
      <w:bookmarkStart w:id="9822" w:name="_Toc419828996"/>
      <w:bookmarkStart w:id="9823" w:name="_Toc419831604"/>
      <w:bookmarkStart w:id="9824" w:name="_Toc419834366"/>
      <w:bookmarkStart w:id="9825" w:name="_Toc419837149"/>
      <w:bookmarkStart w:id="9826" w:name="_Toc419839996"/>
      <w:bookmarkStart w:id="9827" w:name="_Toc419842876"/>
      <w:bookmarkStart w:id="9828" w:name="_Toc419845756"/>
      <w:bookmarkStart w:id="9829" w:name="_Toc419848660"/>
      <w:bookmarkStart w:id="9830" w:name="_Toc419851564"/>
      <w:bookmarkStart w:id="9831" w:name="_Toc419854746"/>
      <w:bookmarkStart w:id="9832" w:name="_Toc419859924"/>
      <w:bookmarkStart w:id="9833" w:name="_Toc419878200"/>
      <w:bookmarkStart w:id="9834" w:name="_Toc420066756"/>
      <w:bookmarkStart w:id="9835" w:name="_Toc420072282"/>
      <w:bookmarkStart w:id="9836" w:name="_Toc419826397"/>
      <w:bookmarkStart w:id="9837" w:name="_Toc419828997"/>
      <w:bookmarkStart w:id="9838" w:name="_Toc419831605"/>
      <w:bookmarkStart w:id="9839" w:name="_Toc419834367"/>
      <w:bookmarkStart w:id="9840" w:name="_Toc419837150"/>
      <w:bookmarkStart w:id="9841" w:name="_Toc419839997"/>
      <w:bookmarkStart w:id="9842" w:name="_Toc419842877"/>
      <w:bookmarkStart w:id="9843" w:name="_Toc419845757"/>
      <w:bookmarkStart w:id="9844" w:name="_Toc419848661"/>
      <w:bookmarkStart w:id="9845" w:name="_Toc419851565"/>
      <w:bookmarkStart w:id="9846" w:name="_Toc419854747"/>
      <w:bookmarkStart w:id="9847" w:name="_Toc419859925"/>
      <w:bookmarkStart w:id="9848" w:name="_Toc419878201"/>
      <w:bookmarkStart w:id="9849" w:name="_Toc420066757"/>
      <w:bookmarkStart w:id="9850" w:name="_Toc420072283"/>
      <w:bookmarkStart w:id="9851" w:name="_Toc419826398"/>
      <w:bookmarkStart w:id="9852" w:name="_Toc419828998"/>
      <w:bookmarkStart w:id="9853" w:name="_Toc419831606"/>
      <w:bookmarkStart w:id="9854" w:name="_Toc419834368"/>
      <w:bookmarkStart w:id="9855" w:name="_Toc419837151"/>
      <w:bookmarkStart w:id="9856" w:name="_Toc419839998"/>
      <w:bookmarkStart w:id="9857" w:name="_Toc419842878"/>
      <w:bookmarkStart w:id="9858" w:name="_Toc419845758"/>
      <w:bookmarkStart w:id="9859" w:name="_Toc419848662"/>
      <w:bookmarkStart w:id="9860" w:name="_Toc419851566"/>
      <w:bookmarkStart w:id="9861" w:name="_Toc419854748"/>
      <w:bookmarkStart w:id="9862" w:name="_Toc419859926"/>
      <w:bookmarkStart w:id="9863" w:name="_Toc419878202"/>
      <w:bookmarkStart w:id="9864" w:name="_Toc420066758"/>
      <w:bookmarkStart w:id="9865" w:name="_Toc420072284"/>
      <w:bookmarkStart w:id="9866" w:name="_Toc419826399"/>
      <w:bookmarkStart w:id="9867" w:name="_Toc419828999"/>
      <w:bookmarkStart w:id="9868" w:name="_Toc419831607"/>
      <w:bookmarkStart w:id="9869" w:name="_Toc419834369"/>
      <w:bookmarkStart w:id="9870" w:name="_Toc419837152"/>
      <w:bookmarkStart w:id="9871" w:name="_Toc419839999"/>
      <w:bookmarkStart w:id="9872" w:name="_Toc419842879"/>
      <w:bookmarkStart w:id="9873" w:name="_Toc419845759"/>
      <w:bookmarkStart w:id="9874" w:name="_Toc419848663"/>
      <w:bookmarkStart w:id="9875" w:name="_Toc419851567"/>
      <w:bookmarkStart w:id="9876" w:name="_Toc419854749"/>
      <w:bookmarkStart w:id="9877" w:name="_Toc419859927"/>
      <w:bookmarkStart w:id="9878" w:name="_Toc419878203"/>
      <w:bookmarkStart w:id="9879" w:name="_Toc420066759"/>
      <w:bookmarkStart w:id="9880" w:name="_Toc420072285"/>
      <w:bookmarkStart w:id="9881" w:name="_Toc419826402"/>
      <w:bookmarkStart w:id="9882" w:name="_Toc419829002"/>
      <w:bookmarkStart w:id="9883" w:name="_Toc419831610"/>
      <w:bookmarkStart w:id="9884" w:name="_Toc419834372"/>
      <w:bookmarkStart w:id="9885" w:name="_Toc419837155"/>
      <w:bookmarkStart w:id="9886" w:name="_Toc419840002"/>
      <w:bookmarkStart w:id="9887" w:name="_Toc419842882"/>
      <w:bookmarkStart w:id="9888" w:name="_Toc419845762"/>
      <w:bookmarkStart w:id="9889" w:name="_Toc419848666"/>
      <w:bookmarkStart w:id="9890" w:name="_Toc419851570"/>
      <w:bookmarkStart w:id="9891" w:name="_Toc419854752"/>
      <w:bookmarkStart w:id="9892" w:name="_Toc419859930"/>
      <w:bookmarkStart w:id="9893" w:name="_Toc419878206"/>
      <w:bookmarkStart w:id="9894" w:name="_Toc420066762"/>
      <w:bookmarkStart w:id="9895" w:name="_Toc420072288"/>
      <w:bookmarkStart w:id="9896" w:name="_Toc419826404"/>
      <w:bookmarkStart w:id="9897" w:name="_Toc419829004"/>
      <w:bookmarkStart w:id="9898" w:name="_Toc419831612"/>
      <w:bookmarkStart w:id="9899" w:name="_Toc419834374"/>
      <w:bookmarkStart w:id="9900" w:name="_Toc419837157"/>
      <w:bookmarkStart w:id="9901" w:name="_Toc419840004"/>
      <w:bookmarkStart w:id="9902" w:name="_Toc419842884"/>
      <w:bookmarkStart w:id="9903" w:name="_Toc419845764"/>
      <w:bookmarkStart w:id="9904" w:name="_Toc419848668"/>
      <w:bookmarkStart w:id="9905" w:name="_Toc419851572"/>
      <w:bookmarkStart w:id="9906" w:name="_Toc419854754"/>
      <w:bookmarkStart w:id="9907" w:name="_Toc419859932"/>
      <w:bookmarkStart w:id="9908" w:name="_Toc419878208"/>
      <w:bookmarkStart w:id="9909" w:name="_Toc420066764"/>
      <w:bookmarkStart w:id="9910" w:name="_Toc420072290"/>
      <w:bookmarkStart w:id="9911" w:name="_Toc419826406"/>
      <w:bookmarkStart w:id="9912" w:name="_Toc419829006"/>
      <w:bookmarkStart w:id="9913" w:name="_Toc419831614"/>
      <w:bookmarkStart w:id="9914" w:name="_Toc419834376"/>
      <w:bookmarkStart w:id="9915" w:name="_Toc419837159"/>
      <w:bookmarkStart w:id="9916" w:name="_Toc419840006"/>
      <w:bookmarkStart w:id="9917" w:name="_Toc419842886"/>
      <w:bookmarkStart w:id="9918" w:name="_Toc419845766"/>
      <w:bookmarkStart w:id="9919" w:name="_Toc419848670"/>
      <w:bookmarkStart w:id="9920" w:name="_Toc419851574"/>
      <w:bookmarkStart w:id="9921" w:name="_Toc419854756"/>
      <w:bookmarkStart w:id="9922" w:name="_Toc419859934"/>
      <w:bookmarkStart w:id="9923" w:name="_Toc419878210"/>
      <w:bookmarkStart w:id="9924" w:name="_Toc420066766"/>
      <w:bookmarkStart w:id="9925" w:name="_Toc420072292"/>
      <w:bookmarkStart w:id="9926" w:name="_Toc419826415"/>
      <w:bookmarkStart w:id="9927" w:name="_Toc419829015"/>
      <w:bookmarkStart w:id="9928" w:name="_Toc419831623"/>
      <w:bookmarkStart w:id="9929" w:name="_Toc419834385"/>
      <w:bookmarkStart w:id="9930" w:name="_Toc419837168"/>
      <w:bookmarkStart w:id="9931" w:name="_Toc419840015"/>
      <w:bookmarkStart w:id="9932" w:name="_Toc419842895"/>
      <w:bookmarkStart w:id="9933" w:name="_Toc419845775"/>
      <w:bookmarkStart w:id="9934" w:name="_Toc419848679"/>
      <w:bookmarkStart w:id="9935" w:name="_Toc419851583"/>
      <w:bookmarkStart w:id="9936" w:name="_Toc419854765"/>
      <w:bookmarkStart w:id="9937" w:name="_Toc419859943"/>
      <w:bookmarkStart w:id="9938" w:name="_Toc419878219"/>
      <w:bookmarkStart w:id="9939" w:name="_Toc420066775"/>
      <w:bookmarkStart w:id="9940" w:name="_Toc420072301"/>
      <w:bookmarkStart w:id="9941" w:name="_Toc419859946"/>
      <w:bookmarkStart w:id="9942" w:name="_Toc419878222"/>
      <w:bookmarkStart w:id="9943" w:name="_Toc420066778"/>
      <w:bookmarkStart w:id="9944" w:name="_Toc420072304"/>
      <w:bookmarkStart w:id="9945" w:name="_Toc419859948"/>
      <w:bookmarkStart w:id="9946" w:name="_Toc419878224"/>
      <w:bookmarkStart w:id="9947" w:name="_Toc420066780"/>
      <w:bookmarkStart w:id="9948" w:name="_Toc420072306"/>
      <w:bookmarkStart w:id="9949" w:name="_Toc419859949"/>
      <w:bookmarkStart w:id="9950" w:name="_Toc419878225"/>
      <w:bookmarkStart w:id="9951" w:name="_Toc420066781"/>
      <w:bookmarkStart w:id="9952" w:name="_Toc420072307"/>
      <w:bookmarkStart w:id="9953" w:name="_Toc419859950"/>
      <w:bookmarkStart w:id="9954" w:name="_Toc419878226"/>
      <w:bookmarkStart w:id="9955" w:name="_Toc420066782"/>
      <w:bookmarkStart w:id="9956" w:name="_Toc420072308"/>
      <w:bookmarkStart w:id="9957" w:name="_Toc419859951"/>
      <w:bookmarkStart w:id="9958" w:name="_Toc419878227"/>
      <w:bookmarkStart w:id="9959" w:name="_Toc420066783"/>
      <w:bookmarkStart w:id="9960" w:name="_Toc420072309"/>
      <w:bookmarkStart w:id="9961" w:name="_Toc419859953"/>
      <w:bookmarkStart w:id="9962" w:name="_Toc419878229"/>
      <w:bookmarkStart w:id="9963" w:name="_Toc420066785"/>
      <w:bookmarkStart w:id="9964" w:name="_Toc420072311"/>
      <w:bookmarkStart w:id="9965" w:name="_Toc419859956"/>
      <w:bookmarkStart w:id="9966" w:name="_Toc419878232"/>
      <w:bookmarkStart w:id="9967" w:name="_Toc420066788"/>
      <w:bookmarkStart w:id="9968" w:name="_Toc420072314"/>
      <w:bookmarkStart w:id="9969" w:name="_Toc419859960"/>
      <w:bookmarkStart w:id="9970" w:name="_Toc419878236"/>
      <w:bookmarkStart w:id="9971" w:name="_Toc420066792"/>
      <w:bookmarkStart w:id="9972" w:name="_Toc420072318"/>
      <w:bookmarkStart w:id="9973" w:name="_Toc419860095"/>
      <w:bookmarkStart w:id="9974" w:name="_Toc419878371"/>
      <w:bookmarkStart w:id="9975" w:name="_Toc420066927"/>
      <w:bookmarkStart w:id="9976" w:name="_Toc420072453"/>
      <w:bookmarkStart w:id="9977" w:name="_Toc419860101"/>
      <w:bookmarkStart w:id="9978" w:name="_Toc419878377"/>
      <w:bookmarkStart w:id="9979" w:name="_Toc420066933"/>
      <w:bookmarkStart w:id="9980" w:name="_Toc420072459"/>
      <w:bookmarkStart w:id="9981" w:name="_Toc419860102"/>
      <w:bookmarkStart w:id="9982" w:name="_Toc419878378"/>
      <w:bookmarkStart w:id="9983" w:name="_Toc420066934"/>
      <w:bookmarkStart w:id="9984" w:name="_Toc420072460"/>
      <w:bookmarkStart w:id="9985" w:name="_Toc419860103"/>
      <w:bookmarkStart w:id="9986" w:name="_Toc419878379"/>
      <w:bookmarkStart w:id="9987" w:name="_Toc420066935"/>
      <w:bookmarkStart w:id="9988" w:name="_Toc420072461"/>
      <w:bookmarkStart w:id="9989" w:name="_Toc419860104"/>
      <w:bookmarkStart w:id="9990" w:name="_Toc419878380"/>
      <w:bookmarkStart w:id="9991" w:name="_Toc420066936"/>
      <w:bookmarkStart w:id="9992" w:name="_Toc420072462"/>
      <w:bookmarkStart w:id="9993" w:name="_Toc419860105"/>
      <w:bookmarkStart w:id="9994" w:name="_Toc419878381"/>
      <w:bookmarkStart w:id="9995" w:name="_Toc420066937"/>
      <w:bookmarkStart w:id="9996" w:name="_Toc420072463"/>
      <w:bookmarkStart w:id="9997" w:name="_Toc419860202"/>
      <w:bookmarkStart w:id="9998" w:name="_Toc419878478"/>
      <w:bookmarkStart w:id="9999" w:name="_Toc420067034"/>
      <w:bookmarkStart w:id="10000" w:name="_Toc420072560"/>
      <w:bookmarkStart w:id="10001" w:name="_Toc419826417"/>
      <w:bookmarkStart w:id="10002" w:name="_Toc419829017"/>
      <w:bookmarkStart w:id="10003" w:name="_Toc419831625"/>
      <w:bookmarkStart w:id="10004" w:name="_Toc419834387"/>
      <w:bookmarkStart w:id="10005" w:name="_Toc419837170"/>
      <w:bookmarkStart w:id="10006" w:name="_Toc419840017"/>
      <w:bookmarkStart w:id="10007" w:name="_Toc419842897"/>
      <w:bookmarkStart w:id="10008" w:name="_Toc419845777"/>
      <w:bookmarkStart w:id="10009" w:name="_Toc419848681"/>
      <w:bookmarkStart w:id="10010" w:name="_Toc419851585"/>
      <w:bookmarkStart w:id="10011" w:name="_Toc419854767"/>
      <w:bookmarkStart w:id="10012" w:name="_Toc419860203"/>
      <w:bookmarkStart w:id="10013" w:name="_Toc419878479"/>
      <w:bookmarkStart w:id="10014" w:name="_Toc420067035"/>
      <w:bookmarkStart w:id="10015" w:name="_Toc420072561"/>
      <w:bookmarkStart w:id="10016" w:name="_Toc419826418"/>
      <w:bookmarkStart w:id="10017" w:name="_Toc419829018"/>
      <w:bookmarkStart w:id="10018" w:name="_Toc419831626"/>
      <w:bookmarkStart w:id="10019" w:name="_Toc419834388"/>
      <w:bookmarkStart w:id="10020" w:name="_Toc419837171"/>
      <w:bookmarkStart w:id="10021" w:name="_Toc419840018"/>
      <w:bookmarkStart w:id="10022" w:name="_Toc419842898"/>
      <w:bookmarkStart w:id="10023" w:name="_Toc419845778"/>
      <w:bookmarkStart w:id="10024" w:name="_Toc419848682"/>
      <w:bookmarkStart w:id="10025" w:name="_Toc419851586"/>
      <w:bookmarkStart w:id="10026" w:name="_Toc419854768"/>
      <w:bookmarkStart w:id="10027" w:name="_Toc419860204"/>
      <w:bookmarkStart w:id="10028" w:name="_Toc419878480"/>
      <w:bookmarkStart w:id="10029" w:name="_Toc420067036"/>
      <w:bookmarkStart w:id="10030" w:name="_Toc420072562"/>
      <w:bookmarkStart w:id="10031" w:name="_Toc419826419"/>
      <w:bookmarkStart w:id="10032" w:name="_Toc419829019"/>
      <w:bookmarkStart w:id="10033" w:name="_Toc419831627"/>
      <w:bookmarkStart w:id="10034" w:name="_Toc419834389"/>
      <w:bookmarkStart w:id="10035" w:name="_Toc419837172"/>
      <w:bookmarkStart w:id="10036" w:name="_Toc419840019"/>
      <w:bookmarkStart w:id="10037" w:name="_Toc419842899"/>
      <w:bookmarkStart w:id="10038" w:name="_Toc419845779"/>
      <w:bookmarkStart w:id="10039" w:name="_Toc419848683"/>
      <w:bookmarkStart w:id="10040" w:name="_Toc419851587"/>
      <w:bookmarkStart w:id="10041" w:name="_Toc419854769"/>
      <w:bookmarkStart w:id="10042" w:name="_Toc419860205"/>
      <w:bookmarkStart w:id="10043" w:name="_Toc419878481"/>
      <w:bookmarkStart w:id="10044" w:name="_Toc420067037"/>
      <w:bookmarkStart w:id="10045" w:name="_Toc420072563"/>
      <w:bookmarkStart w:id="10046" w:name="_Toc419826422"/>
      <w:bookmarkStart w:id="10047" w:name="_Toc419829022"/>
      <w:bookmarkStart w:id="10048" w:name="_Toc419831630"/>
      <w:bookmarkStart w:id="10049" w:name="_Toc419834392"/>
      <w:bookmarkStart w:id="10050" w:name="_Toc419837175"/>
      <w:bookmarkStart w:id="10051" w:name="_Toc419840022"/>
      <w:bookmarkStart w:id="10052" w:name="_Toc419842902"/>
      <w:bookmarkStart w:id="10053" w:name="_Toc419845782"/>
      <w:bookmarkStart w:id="10054" w:name="_Toc419848686"/>
      <w:bookmarkStart w:id="10055" w:name="_Toc419851590"/>
      <w:bookmarkStart w:id="10056" w:name="_Toc419854772"/>
      <w:bookmarkStart w:id="10057" w:name="_Toc419860208"/>
      <w:bookmarkStart w:id="10058" w:name="_Toc419878484"/>
      <w:bookmarkStart w:id="10059" w:name="_Toc420067040"/>
      <w:bookmarkStart w:id="10060" w:name="_Toc420072566"/>
      <w:bookmarkStart w:id="10061" w:name="_Toc419826423"/>
      <w:bookmarkStart w:id="10062" w:name="_Toc419829023"/>
      <w:bookmarkStart w:id="10063" w:name="_Toc419831631"/>
      <w:bookmarkStart w:id="10064" w:name="_Toc419834393"/>
      <w:bookmarkStart w:id="10065" w:name="_Toc419837176"/>
      <w:bookmarkStart w:id="10066" w:name="_Toc419840023"/>
      <w:bookmarkStart w:id="10067" w:name="_Toc419842903"/>
      <w:bookmarkStart w:id="10068" w:name="_Toc419845783"/>
      <w:bookmarkStart w:id="10069" w:name="_Toc419848687"/>
      <w:bookmarkStart w:id="10070" w:name="_Toc419851591"/>
      <w:bookmarkStart w:id="10071" w:name="_Toc419854773"/>
      <w:bookmarkStart w:id="10072" w:name="_Toc419860209"/>
      <w:bookmarkStart w:id="10073" w:name="_Toc419878485"/>
      <w:bookmarkStart w:id="10074" w:name="_Toc420067041"/>
      <w:bookmarkStart w:id="10075" w:name="_Toc420072567"/>
      <w:bookmarkStart w:id="10076" w:name="_Toc419826424"/>
      <w:bookmarkStart w:id="10077" w:name="_Toc419829024"/>
      <w:bookmarkStart w:id="10078" w:name="_Toc419831632"/>
      <w:bookmarkStart w:id="10079" w:name="_Toc419834394"/>
      <w:bookmarkStart w:id="10080" w:name="_Toc419837177"/>
      <w:bookmarkStart w:id="10081" w:name="_Toc419840024"/>
      <w:bookmarkStart w:id="10082" w:name="_Toc419842904"/>
      <w:bookmarkStart w:id="10083" w:name="_Toc419845784"/>
      <w:bookmarkStart w:id="10084" w:name="_Toc419848688"/>
      <w:bookmarkStart w:id="10085" w:name="_Toc419851592"/>
      <w:bookmarkStart w:id="10086" w:name="_Toc419854774"/>
      <w:bookmarkStart w:id="10087" w:name="_Toc419860210"/>
      <w:bookmarkStart w:id="10088" w:name="_Toc419878486"/>
      <w:bookmarkStart w:id="10089" w:name="_Toc420067042"/>
      <w:bookmarkStart w:id="10090" w:name="_Toc420072568"/>
      <w:bookmarkStart w:id="10091" w:name="_Toc419826425"/>
      <w:bookmarkStart w:id="10092" w:name="_Toc419829025"/>
      <w:bookmarkStart w:id="10093" w:name="_Toc419831633"/>
      <w:bookmarkStart w:id="10094" w:name="_Toc419834395"/>
      <w:bookmarkStart w:id="10095" w:name="_Toc419837178"/>
      <w:bookmarkStart w:id="10096" w:name="_Toc419840025"/>
      <w:bookmarkStart w:id="10097" w:name="_Toc419842905"/>
      <w:bookmarkStart w:id="10098" w:name="_Toc419845785"/>
      <w:bookmarkStart w:id="10099" w:name="_Toc419848689"/>
      <w:bookmarkStart w:id="10100" w:name="_Toc419851593"/>
      <w:bookmarkStart w:id="10101" w:name="_Toc419854775"/>
      <w:bookmarkStart w:id="10102" w:name="_Toc419860211"/>
      <w:bookmarkStart w:id="10103" w:name="_Toc419878487"/>
      <w:bookmarkStart w:id="10104" w:name="_Toc420067043"/>
      <w:bookmarkStart w:id="10105" w:name="_Toc420072569"/>
      <w:bookmarkStart w:id="10106" w:name="_Toc419826426"/>
      <w:bookmarkStart w:id="10107" w:name="_Toc419829026"/>
      <w:bookmarkStart w:id="10108" w:name="_Toc419831634"/>
      <w:bookmarkStart w:id="10109" w:name="_Toc419834396"/>
      <w:bookmarkStart w:id="10110" w:name="_Toc419837179"/>
      <w:bookmarkStart w:id="10111" w:name="_Toc419840026"/>
      <w:bookmarkStart w:id="10112" w:name="_Toc419842906"/>
      <w:bookmarkStart w:id="10113" w:name="_Toc419845786"/>
      <w:bookmarkStart w:id="10114" w:name="_Toc419848690"/>
      <w:bookmarkStart w:id="10115" w:name="_Toc419851594"/>
      <w:bookmarkStart w:id="10116" w:name="_Toc419854776"/>
      <w:bookmarkStart w:id="10117" w:name="_Toc419860212"/>
      <w:bookmarkStart w:id="10118" w:name="_Toc419878488"/>
      <w:bookmarkStart w:id="10119" w:name="_Toc420067044"/>
      <w:bookmarkStart w:id="10120" w:name="_Toc420072570"/>
      <w:bookmarkStart w:id="10121" w:name="_Toc419826428"/>
      <w:bookmarkStart w:id="10122" w:name="_Toc419829028"/>
      <w:bookmarkStart w:id="10123" w:name="_Toc419831636"/>
      <w:bookmarkStart w:id="10124" w:name="_Toc419834398"/>
      <w:bookmarkStart w:id="10125" w:name="_Toc419837181"/>
      <w:bookmarkStart w:id="10126" w:name="_Toc419840028"/>
      <w:bookmarkStart w:id="10127" w:name="_Toc419842908"/>
      <w:bookmarkStart w:id="10128" w:name="_Toc419845788"/>
      <w:bookmarkStart w:id="10129" w:name="_Toc419848692"/>
      <w:bookmarkStart w:id="10130" w:name="_Toc419851596"/>
      <w:bookmarkStart w:id="10131" w:name="_Toc419854778"/>
      <w:bookmarkStart w:id="10132" w:name="_Toc419860214"/>
      <w:bookmarkStart w:id="10133" w:name="_Toc419878490"/>
      <w:bookmarkStart w:id="10134" w:name="_Toc420067046"/>
      <w:bookmarkStart w:id="10135" w:name="_Toc420072572"/>
      <w:bookmarkStart w:id="10136" w:name="_Toc419826429"/>
      <w:bookmarkStart w:id="10137" w:name="_Toc419829029"/>
      <w:bookmarkStart w:id="10138" w:name="_Toc419831637"/>
      <w:bookmarkStart w:id="10139" w:name="_Toc419834399"/>
      <w:bookmarkStart w:id="10140" w:name="_Toc419837182"/>
      <w:bookmarkStart w:id="10141" w:name="_Toc419840029"/>
      <w:bookmarkStart w:id="10142" w:name="_Toc419842909"/>
      <w:bookmarkStart w:id="10143" w:name="_Toc419845789"/>
      <w:bookmarkStart w:id="10144" w:name="_Toc419848693"/>
      <w:bookmarkStart w:id="10145" w:name="_Toc419851597"/>
      <w:bookmarkStart w:id="10146" w:name="_Toc419854779"/>
      <w:bookmarkStart w:id="10147" w:name="_Toc419860215"/>
      <w:bookmarkStart w:id="10148" w:name="_Toc419878491"/>
      <w:bookmarkStart w:id="10149" w:name="_Toc420067047"/>
      <w:bookmarkStart w:id="10150" w:name="_Toc420072573"/>
      <w:bookmarkStart w:id="10151" w:name="_Toc419826432"/>
      <w:bookmarkStart w:id="10152" w:name="_Toc419829032"/>
      <w:bookmarkStart w:id="10153" w:name="_Toc419831640"/>
      <w:bookmarkStart w:id="10154" w:name="_Toc419834402"/>
      <w:bookmarkStart w:id="10155" w:name="_Toc419837185"/>
      <w:bookmarkStart w:id="10156" w:name="_Toc419840032"/>
      <w:bookmarkStart w:id="10157" w:name="_Toc419842912"/>
      <w:bookmarkStart w:id="10158" w:name="_Toc419845792"/>
      <w:bookmarkStart w:id="10159" w:name="_Toc419848696"/>
      <w:bookmarkStart w:id="10160" w:name="_Toc419851600"/>
      <w:bookmarkStart w:id="10161" w:name="_Toc419854782"/>
      <w:bookmarkStart w:id="10162" w:name="_Toc419860218"/>
      <w:bookmarkStart w:id="10163" w:name="_Toc419878494"/>
      <w:bookmarkStart w:id="10164" w:name="_Toc420067050"/>
      <w:bookmarkStart w:id="10165" w:name="_Toc420072576"/>
      <w:bookmarkStart w:id="10166" w:name="_Toc419826435"/>
      <w:bookmarkStart w:id="10167" w:name="_Toc419829035"/>
      <w:bookmarkStart w:id="10168" w:name="_Toc419831643"/>
      <w:bookmarkStart w:id="10169" w:name="_Toc419834405"/>
      <w:bookmarkStart w:id="10170" w:name="_Toc419837188"/>
      <w:bookmarkStart w:id="10171" w:name="_Toc419840035"/>
      <w:bookmarkStart w:id="10172" w:name="_Toc419842915"/>
      <w:bookmarkStart w:id="10173" w:name="_Toc419845795"/>
      <w:bookmarkStart w:id="10174" w:name="_Toc419848699"/>
      <w:bookmarkStart w:id="10175" w:name="_Toc419851603"/>
      <w:bookmarkStart w:id="10176" w:name="_Toc419854785"/>
      <w:bookmarkStart w:id="10177" w:name="_Toc419860221"/>
      <w:bookmarkStart w:id="10178" w:name="_Toc419878497"/>
      <w:bookmarkStart w:id="10179" w:name="_Toc420067053"/>
      <w:bookmarkStart w:id="10180" w:name="_Toc420072579"/>
      <w:bookmarkStart w:id="10181" w:name="_Toc419826436"/>
      <w:bookmarkStart w:id="10182" w:name="_Toc419829036"/>
      <w:bookmarkStart w:id="10183" w:name="_Toc419831644"/>
      <w:bookmarkStart w:id="10184" w:name="_Toc419834406"/>
      <w:bookmarkStart w:id="10185" w:name="_Toc419837189"/>
      <w:bookmarkStart w:id="10186" w:name="_Toc419840036"/>
      <w:bookmarkStart w:id="10187" w:name="_Toc419842916"/>
      <w:bookmarkStart w:id="10188" w:name="_Toc419845796"/>
      <w:bookmarkStart w:id="10189" w:name="_Toc419848700"/>
      <w:bookmarkStart w:id="10190" w:name="_Toc419851604"/>
      <w:bookmarkStart w:id="10191" w:name="_Toc419854786"/>
      <w:bookmarkStart w:id="10192" w:name="_Toc419860222"/>
      <w:bookmarkStart w:id="10193" w:name="_Toc419878498"/>
      <w:bookmarkStart w:id="10194" w:name="_Toc420067054"/>
      <w:bookmarkStart w:id="10195" w:name="_Toc420072580"/>
      <w:bookmarkStart w:id="10196" w:name="_Toc419826438"/>
      <w:bookmarkStart w:id="10197" w:name="_Toc419829038"/>
      <w:bookmarkStart w:id="10198" w:name="_Toc419831646"/>
      <w:bookmarkStart w:id="10199" w:name="_Toc419834408"/>
      <w:bookmarkStart w:id="10200" w:name="_Toc419837191"/>
      <w:bookmarkStart w:id="10201" w:name="_Toc419840038"/>
      <w:bookmarkStart w:id="10202" w:name="_Toc419842918"/>
      <w:bookmarkStart w:id="10203" w:name="_Toc419845798"/>
      <w:bookmarkStart w:id="10204" w:name="_Toc419848702"/>
      <w:bookmarkStart w:id="10205" w:name="_Toc419851606"/>
      <w:bookmarkStart w:id="10206" w:name="_Toc419854788"/>
      <w:bookmarkStart w:id="10207" w:name="_Toc419860224"/>
      <w:bookmarkStart w:id="10208" w:name="_Toc419878500"/>
      <w:bookmarkStart w:id="10209" w:name="_Toc420067056"/>
      <w:bookmarkStart w:id="10210" w:name="_Toc420072582"/>
      <w:bookmarkStart w:id="10211" w:name="_Toc419826439"/>
      <w:bookmarkStart w:id="10212" w:name="_Toc419829039"/>
      <w:bookmarkStart w:id="10213" w:name="_Toc419831647"/>
      <w:bookmarkStart w:id="10214" w:name="_Toc419834409"/>
      <w:bookmarkStart w:id="10215" w:name="_Toc419837192"/>
      <w:bookmarkStart w:id="10216" w:name="_Toc419840039"/>
      <w:bookmarkStart w:id="10217" w:name="_Toc419842919"/>
      <w:bookmarkStart w:id="10218" w:name="_Toc419845799"/>
      <w:bookmarkStart w:id="10219" w:name="_Toc419848703"/>
      <w:bookmarkStart w:id="10220" w:name="_Toc419851607"/>
      <w:bookmarkStart w:id="10221" w:name="_Toc419854789"/>
      <w:bookmarkStart w:id="10222" w:name="_Toc419860225"/>
      <w:bookmarkStart w:id="10223" w:name="_Toc419878501"/>
      <w:bookmarkStart w:id="10224" w:name="_Toc420067057"/>
      <w:bookmarkStart w:id="10225" w:name="_Toc420072583"/>
      <w:bookmarkStart w:id="10226" w:name="_Toc419826440"/>
      <w:bookmarkStart w:id="10227" w:name="_Toc419829040"/>
      <w:bookmarkStart w:id="10228" w:name="_Toc419831648"/>
      <w:bookmarkStart w:id="10229" w:name="_Toc419834410"/>
      <w:bookmarkStart w:id="10230" w:name="_Toc419837193"/>
      <w:bookmarkStart w:id="10231" w:name="_Toc419840040"/>
      <w:bookmarkStart w:id="10232" w:name="_Toc419842920"/>
      <w:bookmarkStart w:id="10233" w:name="_Toc419845800"/>
      <w:bookmarkStart w:id="10234" w:name="_Toc419848704"/>
      <w:bookmarkStart w:id="10235" w:name="_Toc419851608"/>
      <w:bookmarkStart w:id="10236" w:name="_Toc419854790"/>
      <w:bookmarkStart w:id="10237" w:name="_Toc419860226"/>
      <w:bookmarkStart w:id="10238" w:name="_Toc419878502"/>
      <w:bookmarkStart w:id="10239" w:name="_Toc420067058"/>
      <w:bookmarkStart w:id="10240" w:name="_Toc420072584"/>
      <w:bookmarkStart w:id="10241" w:name="_Toc419826441"/>
      <w:bookmarkStart w:id="10242" w:name="_Toc419829041"/>
      <w:bookmarkStart w:id="10243" w:name="_Toc419831649"/>
      <w:bookmarkStart w:id="10244" w:name="_Toc419834411"/>
      <w:bookmarkStart w:id="10245" w:name="_Toc419837194"/>
      <w:bookmarkStart w:id="10246" w:name="_Toc419840041"/>
      <w:bookmarkStart w:id="10247" w:name="_Toc419842921"/>
      <w:bookmarkStart w:id="10248" w:name="_Toc419845801"/>
      <w:bookmarkStart w:id="10249" w:name="_Toc419848705"/>
      <w:bookmarkStart w:id="10250" w:name="_Toc419851609"/>
      <w:bookmarkStart w:id="10251" w:name="_Toc419854791"/>
      <w:bookmarkStart w:id="10252" w:name="_Toc419860227"/>
      <w:bookmarkStart w:id="10253" w:name="_Toc419878503"/>
      <w:bookmarkStart w:id="10254" w:name="_Toc420067059"/>
      <w:bookmarkStart w:id="10255" w:name="_Toc420072585"/>
      <w:bookmarkStart w:id="10256" w:name="_Toc419826442"/>
      <w:bookmarkStart w:id="10257" w:name="_Toc419829042"/>
      <w:bookmarkStart w:id="10258" w:name="_Toc419831650"/>
      <w:bookmarkStart w:id="10259" w:name="_Toc419834412"/>
      <w:bookmarkStart w:id="10260" w:name="_Toc419837195"/>
      <w:bookmarkStart w:id="10261" w:name="_Toc419840042"/>
      <w:bookmarkStart w:id="10262" w:name="_Toc419842922"/>
      <w:bookmarkStart w:id="10263" w:name="_Toc419845802"/>
      <w:bookmarkStart w:id="10264" w:name="_Toc419848706"/>
      <w:bookmarkStart w:id="10265" w:name="_Toc419851610"/>
      <w:bookmarkStart w:id="10266" w:name="_Toc419854792"/>
      <w:bookmarkStart w:id="10267" w:name="_Toc419860228"/>
      <w:bookmarkStart w:id="10268" w:name="_Toc419878504"/>
      <w:bookmarkStart w:id="10269" w:name="_Toc420067060"/>
      <w:bookmarkStart w:id="10270" w:name="_Toc420072586"/>
      <w:bookmarkStart w:id="10271" w:name="_Toc419826443"/>
      <w:bookmarkStart w:id="10272" w:name="_Toc419829043"/>
      <w:bookmarkStart w:id="10273" w:name="_Toc419831651"/>
      <w:bookmarkStart w:id="10274" w:name="_Toc419834413"/>
      <w:bookmarkStart w:id="10275" w:name="_Toc419837196"/>
      <w:bookmarkStart w:id="10276" w:name="_Toc419840043"/>
      <w:bookmarkStart w:id="10277" w:name="_Toc419842923"/>
      <w:bookmarkStart w:id="10278" w:name="_Toc419845803"/>
      <w:bookmarkStart w:id="10279" w:name="_Toc419848707"/>
      <w:bookmarkStart w:id="10280" w:name="_Toc419851611"/>
      <w:bookmarkStart w:id="10281" w:name="_Toc419854793"/>
      <w:bookmarkStart w:id="10282" w:name="_Toc419860229"/>
      <w:bookmarkStart w:id="10283" w:name="_Toc419878505"/>
      <w:bookmarkStart w:id="10284" w:name="_Toc420067061"/>
      <w:bookmarkStart w:id="10285" w:name="_Toc420072587"/>
      <w:bookmarkStart w:id="10286" w:name="_Toc419826444"/>
      <w:bookmarkStart w:id="10287" w:name="_Toc419829044"/>
      <w:bookmarkStart w:id="10288" w:name="_Toc419831652"/>
      <w:bookmarkStart w:id="10289" w:name="_Toc419834414"/>
      <w:bookmarkStart w:id="10290" w:name="_Toc419837197"/>
      <w:bookmarkStart w:id="10291" w:name="_Toc419840044"/>
      <w:bookmarkStart w:id="10292" w:name="_Toc419842924"/>
      <w:bookmarkStart w:id="10293" w:name="_Toc419845804"/>
      <w:bookmarkStart w:id="10294" w:name="_Toc419848708"/>
      <w:bookmarkStart w:id="10295" w:name="_Toc419851612"/>
      <w:bookmarkStart w:id="10296" w:name="_Toc419854794"/>
      <w:bookmarkStart w:id="10297" w:name="_Toc419860230"/>
      <w:bookmarkStart w:id="10298" w:name="_Toc419878506"/>
      <w:bookmarkStart w:id="10299" w:name="_Toc420067062"/>
      <w:bookmarkStart w:id="10300" w:name="_Toc420072588"/>
      <w:bookmarkStart w:id="10301" w:name="_Toc419826445"/>
      <w:bookmarkStart w:id="10302" w:name="_Toc419829045"/>
      <w:bookmarkStart w:id="10303" w:name="_Toc419831653"/>
      <w:bookmarkStart w:id="10304" w:name="_Toc419834415"/>
      <w:bookmarkStart w:id="10305" w:name="_Toc419837198"/>
      <w:bookmarkStart w:id="10306" w:name="_Toc419840045"/>
      <w:bookmarkStart w:id="10307" w:name="_Toc419842925"/>
      <w:bookmarkStart w:id="10308" w:name="_Toc419845805"/>
      <w:bookmarkStart w:id="10309" w:name="_Toc419848709"/>
      <w:bookmarkStart w:id="10310" w:name="_Toc419851613"/>
      <w:bookmarkStart w:id="10311" w:name="_Toc419854795"/>
      <w:bookmarkStart w:id="10312" w:name="_Toc419860231"/>
      <w:bookmarkStart w:id="10313" w:name="_Toc419878507"/>
      <w:bookmarkStart w:id="10314" w:name="_Toc420067063"/>
      <w:bookmarkStart w:id="10315" w:name="_Toc420072589"/>
      <w:bookmarkStart w:id="10316" w:name="_Toc419826447"/>
      <w:bookmarkStart w:id="10317" w:name="_Toc419829047"/>
      <w:bookmarkStart w:id="10318" w:name="_Toc419831655"/>
      <w:bookmarkStart w:id="10319" w:name="_Toc419834417"/>
      <w:bookmarkStart w:id="10320" w:name="_Toc419837200"/>
      <w:bookmarkStart w:id="10321" w:name="_Toc419840047"/>
      <w:bookmarkStart w:id="10322" w:name="_Toc419842927"/>
      <w:bookmarkStart w:id="10323" w:name="_Toc419845807"/>
      <w:bookmarkStart w:id="10324" w:name="_Toc419848711"/>
      <w:bookmarkStart w:id="10325" w:name="_Toc419851615"/>
      <w:bookmarkStart w:id="10326" w:name="_Toc419854797"/>
      <w:bookmarkStart w:id="10327" w:name="_Toc419860233"/>
      <w:bookmarkStart w:id="10328" w:name="_Toc419878509"/>
      <w:bookmarkStart w:id="10329" w:name="_Toc420067065"/>
      <w:bookmarkStart w:id="10330" w:name="_Toc420072591"/>
      <w:bookmarkStart w:id="10331" w:name="_Toc419826448"/>
      <w:bookmarkStart w:id="10332" w:name="_Toc419829048"/>
      <w:bookmarkStart w:id="10333" w:name="_Toc419831656"/>
      <w:bookmarkStart w:id="10334" w:name="_Toc419834418"/>
      <w:bookmarkStart w:id="10335" w:name="_Toc419837201"/>
      <w:bookmarkStart w:id="10336" w:name="_Toc419840048"/>
      <w:bookmarkStart w:id="10337" w:name="_Toc419842928"/>
      <w:bookmarkStart w:id="10338" w:name="_Toc419845808"/>
      <w:bookmarkStart w:id="10339" w:name="_Toc419848712"/>
      <w:bookmarkStart w:id="10340" w:name="_Toc419851616"/>
      <w:bookmarkStart w:id="10341" w:name="_Toc419854798"/>
      <w:bookmarkStart w:id="10342" w:name="_Toc419860234"/>
      <w:bookmarkStart w:id="10343" w:name="_Toc419878510"/>
      <w:bookmarkStart w:id="10344" w:name="_Toc420067066"/>
      <w:bookmarkStart w:id="10345" w:name="_Toc420072592"/>
      <w:bookmarkStart w:id="10346" w:name="_Toc419826450"/>
      <w:bookmarkStart w:id="10347" w:name="_Toc419829050"/>
      <w:bookmarkStart w:id="10348" w:name="_Toc419831658"/>
      <w:bookmarkStart w:id="10349" w:name="_Toc419834420"/>
      <w:bookmarkStart w:id="10350" w:name="_Toc419837203"/>
      <w:bookmarkStart w:id="10351" w:name="_Toc419840050"/>
      <w:bookmarkStart w:id="10352" w:name="_Toc419842930"/>
      <w:bookmarkStart w:id="10353" w:name="_Toc419845810"/>
      <w:bookmarkStart w:id="10354" w:name="_Toc419848714"/>
      <w:bookmarkStart w:id="10355" w:name="_Toc419851618"/>
      <w:bookmarkStart w:id="10356" w:name="_Toc419854800"/>
      <w:bookmarkStart w:id="10357" w:name="_Toc419860236"/>
      <w:bookmarkStart w:id="10358" w:name="_Toc419878512"/>
      <w:bookmarkStart w:id="10359" w:name="_Toc420067068"/>
      <w:bookmarkStart w:id="10360" w:name="_Toc420072594"/>
      <w:bookmarkStart w:id="10361" w:name="_Toc419826451"/>
      <w:bookmarkStart w:id="10362" w:name="_Toc419829051"/>
      <w:bookmarkStart w:id="10363" w:name="_Toc419831659"/>
      <w:bookmarkStart w:id="10364" w:name="_Toc419834421"/>
      <w:bookmarkStart w:id="10365" w:name="_Toc419837204"/>
      <w:bookmarkStart w:id="10366" w:name="_Toc419840051"/>
      <w:bookmarkStart w:id="10367" w:name="_Toc419842931"/>
      <w:bookmarkStart w:id="10368" w:name="_Toc419845811"/>
      <w:bookmarkStart w:id="10369" w:name="_Toc419848715"/>
      <w:bookmarkStart w:id="10370" w:name="_Toc419851619"/>
      <w:bookmarkStart w:id="10371" w:name="_Toc419854801"/>
      <w:bookmarkStart w:id="10372" w:name="_Toc419860237"/>
      <w:bookmarkStart w:id="10373" w:name="_Toc419878513"/>
      <w:bookmarkStart w:id="10374" w:name="_Toc420067069"/>
      <w:bookmarkStart w:id="10375" w:name="_Toc420072595"/>
      <w:bookmarkStart w:id="10376" w:name="_Toc419826452"/>
      <w:bookmarkStart w:id="10377" w:name="_Toc419829052"/>
      <w:bookmarkStart w:id="10378" w:name="_Toc419831660"/>
      <w:bookmarkStart w:id="10379" w:name="_Toc419834422"/>
      <w:bookmarkStart w:id="10380" w:name="_Toc419837205"/>
      <w:bookmarkStart w:id="10381" w:name="_Toc419840052"/>
      <w:bookmarkStart w:id="10382" w:name="_Toc419842932"/>
      <w:bookmarkStart w:id="10383" w:name="_Toc419845812"/>
      <w:bookmarkStart w:id="10384" w:name="_Toc419848716"/>
      <w:bookmarkStart w:id="10385" w:name="_Toc419851620"/>
      <w:bookmarkStart w:id="10386" w:name="_Toc419854802"/>
      <w:bookmarkStart w:id="10387" w:name="_Toc419860238"/>
      <w:bookmarkStart w:id="10388" w:name="_Toc419878514"/>
      <w:bookmarkStart w:id="10389" w:name="_Toc420067070"/>
      <w:bookmarkStart w:id="10390" w:name="_Toc420072596"/>
      <w:bookmarkStart w:id="10391" w:name="_Toc419826453"/>
      <w:bookmarkStart w:id="10392" w:name="_Toc419829053"/>
      <w:bookmarkStart w:id="10393" w:name="_Toc419831661"/>
      <w:bookmarkStart w:id="10394" w:name="_Toc419834423"/>
      <w:bookmarkStart w:id="10395" w:name="_Toc419837206"/>
      <w:bookmarkStart w:id="10396" w:name="_Toc419840053"/>
      <w:bookmarkStart w:id="10397" w:name="_Toc419842933"/>
      <w:bookmarkStart w:id="10398" w:name="_Toc419845813"/>
      <w:bookmarkStart w:id="10399" w:name="_Toc419848717"/>
      <w:bookmarkStart w:id="10400" w:name="_Toc419851621"/>
      <w:bookmarkStart w:id="10401" w:name="_Toc419854803"/>
      <w:bookmarkStart w:id="10402" w:name="_Toc419860239"/>
      <w:bookmarkStart w:id="10403" w:name="_Toc419878515"/>
      <w:bookmarkStart w:id="10404" w:name="_Toc420067071"/>
      <w:bookmarkStart w:id="10405" w:name="_Toc420072597"/>
      <w:bookmarkStart w:id="10406" w:name="_Toc419826454"/>
      <w:bookmarkStart w:id="10407" w:name="_Toc419829054"/>
      <w:bookmarkStart w:id="10408" w:name="_Toc419831662"/>
      <w:bookmarkStart w:id="10409" w:name="_Toc419834424"/>
      <w:bookmarkStart w:id="10410" w:name="_Toc419837207"/>
      <w:bookmarkStart w:id="10411" w:name="_Toc419840054"/>
      <w:bookmarkStart w:id="10412" w:name="_Toc419842934"/>
      <w:bookmarkStart w:id="10413" w:name="_Toc419845814"/>
      <w:bookmarkStart w:id="10414" w:name="_Toc419848718"/>
      <w:bookmarkStart w:id="10415" w:name="_Toc419851622"/>
      <w:bookmarkStart w:id="10416" w:name="_Toc419854804"/>
      <w:bookmarkStart w:id="10417" w:name="_Toc419860240"/>
      <w:bookmarkStart w:id="10418" w:name="_Toc419878516"/>
      <w:bookmarkStart w:id="10419" w:name="_Toc420067072"/>
      <w:bookmarkStart w:id="10420" w:name="_Toc420072598"/>
      <w:bookmarkStart w:id="10421" w:name="_Toc419826455"/>
      <w:bookmarkStart w:id="10422" w:name="_Toc419829055"/>
      <w:bookmarkStart w:id="10423" w:name="_Toc419831663"/>
      <w:bookmarkStart w:id="10424" w:name="_Toc419834425"/>
      <w:bookmarkStart w:id="10425" w:name="_Toc419837208"/>
      <w:bookmarkStart w:id="10426" w:name="_Toc419840055"/>
      <w:bookmarkStart w:id="10427" w:name="_Toc419842935"/>
      <w:bookmarkStart w:id="10428" w:name="_Toc419845815"/>
      <w:bookmarkStart w:id="10429" w:name="_Toc419848719"/>
      <w:bookmarkStart w:id="10430" w:name="_Toc419851623"/>
      <w:bookmarkStart w:id="10431" w:name="_Toc419854805"/>
      <w:bookmarkStart w:id="10432" w:name="_Toc419860241"/>
      <w:bookmarkStart w:id="10433" w:name="_Toc419878517"/>
      <w:bookmarkStart w:id="10434" w:name="_Toc420067073"/>
      <w:bookmarkStart w:id="10435" w:name="_Toc420072599"/>
      <w:bookmarkStart w:id="10436" w:name="_Toc419826457"/>
      <w:bookmarkStart w:id="10437" w:name="_Toc419829057"/>
      <w:bookmarkStart w:id="10438" w:name="_Toc419831665"/>
      <w:bookmarkStart w:id="10439" w:name="_Toc419834427"/>
      <w:bookmarkStart w:id="10440" w:name="_Toc419837210"/>
      <w:bookmarkStart w:id="10441" w:name="_Toc419840057"/>
      <w:bookmarkStart w:id="10442" w:name="_Toc419842937"/>
      <w:bookmarkStart w:id="10443" w:name="_Toc419845817"/>
      <w:bookmarkStart w:id="10444" w:name="_Toc419848721"/>
      <w:bookmarkStart w:id="10445" w:name="_Toc419851625"/>
      <w:bookmarkStart w:id="10446" w:name="_Toc419854807"/>
      <w:bookmarkStart w:id="10447" w:name="_Toc419860243"/>
      <w:bookmarkStart w:id="10448" w:name="_Toc419878519"/>
      <w:bookmarkStart w:id="10449" w:name="_Toc420067075"/>
      <w:bookmarkStart w:id="10450" w:name="_Toc420072601"/>
      <w:bookmarkStart w:id="10451" w:name="_Toc419860246"/>
      <w:bookmarkStart w:id="10452" w:name="_Toc419878522"/>
      <w:bookmarkStart w:id="10453" w:name="_Toc420067078"/>
      <w:bookmarkStart w:id="10454" w:name="_Toc420072604"/>
      <w:bookmarkStart w:id="10455" w:name="_Toc419860249"/>
      <w:bookmarkStart w:id="10456" w:name="_Toc419878525"/>
      <w:bookmarkStart w:id="10457" w:name="_Toc420067081"/>
      <w:bookmarkStart w:id="10458" w:name="_Toc420072607"/>
      <w:bookmarkStart w:id="10459" w:name="_Toc419826460"/>
      <w:bookmarkStart w:id="10460" w:name="_Toc419829060"/>
      <w:bookmarkStart w:id="10461" w:name="_Toc419831668"/>
      <w:bookmarkStart w:id="10462" w:name="_Toc419834430"/>
      <w:bookmarkStart w:id="10463" w:name="_Toc419837213"/>
      <w:bookmarkStart w:id="10464" w:name="_Toc419840060"/>
      <w:bookmarkStart w:id="10465" w:name="_Toc419842940"/>
      <w:bookmarkStart w:id="10466" w:name="_Toc419845820"/>
      <w:bookmarkStart w:id="10467" w:name="_Toc419848724"/>
      <w:bookmarkStart w:id="10468" w:name="_Toc419851628"/>
      <w:bookmarkStart w:id="10469" w:name="_Toc419854821"/>
      <w:bookmarkStart w:id="10470" w:name="_Toc419860250"/>
      <w:bookmarkStart w:id="10471" w:name="_Toc419878526"/>
      <w:bookmarkStart w:id="10472" w:name="_Toc420067082"/>
      <w:bookmarkStart w:id="10473" w:name="_Toc420072608"/>
      <w:bookmarkStart w:id="10474" w:name="_Toc419826463"/>
      <w:bookmarkStart w:id="10475" w:name="_Toc419829063"/>
      <w:bookmarkStart w:id="10476" w:name="_Toc419831671"/>
      <w:bookmarkStart w:id="10477" w:name="_Toc419834433"/>
      <w:bookmarkStart w:id="10478" w:name="_Toc419837216"/>
      <w:bookmarkStart w:id="10479" w:name="_Toc419840063"/>
      <w:bookmarkStart w:id="10480" w:name="_Toc419842943"/>
      <w:bookmarkStart w:id="10481" w:name="_Toc419845823"/>
      <w:bookmarkStart w:id="10482" w:name="_Toc419848727"/>
      <w:bookmarkStart w:id="10483" w:name="_Toc419851631"/>
      <w:bookmarkStart w:id="10484" w:name="_Toc419854824"/>
      <w:bookmarkStart w:id="10485" w:name="_Toc419860253"/>
      <w:bookmarkStart w:id="10486" w:name="_Toc419878529"/>
      <w:bookmarkStart w:id="10487" w:name="_Toc420067085"/>
      <w:bookmarkStart w:id="10488" w:name="_Toc420072611"/>
      <w:bookmarkStart w:id="10489" w:name="_Toc419826466"/>
      <w:bookmarkStart w:id="10490" w:name="_Toc419829066"/>
      <w:bookmarkStart w:id="10491" w:name="_Toc419831674"/>
      <w:bookmarkStart w:id="10492" w:name="_Toc419834436"/>
      <w:bookmarkStart w:id="10493" w:name="_Toc419837219"/>
      <w:bookmarkStart w:id="10494" w:name="_Toc419840066"/>
      <w:bookmarkStart w:id="10495" w:name="_Toc419842946"/>
      <w:bookmarkStart w:id="10496" w:name="_Toc419845826"/>
      <w:bookmarkStart w:id="10497" w:name="_Toc419848730"/>
      <w:bookmarkStart w:id="10498" w:name="_Toc419851634"/>
      <w:bookmarkStart w:id="10499" w:name="_Toc419854827"/>
      <w:bookmarkStart w:id="10500" w:name="_Toc419860256"/>
      <w:bookmarkStart w:id="10501" w:name="_Toc419878532"/>
      <w:bookmarkStart w:id="10502" w:name="_Toc420067088"/>
      <w:bookmarkStart w:id="10503" w:name="_Toc420072614"/>
      <w:bookmarkStart w:id="10504" w:name="_Toc419826473"/>
      <w:bookmarkStart w:id="10505" w:name="_Toc419829073"/>
      <w:bookmarkStart w:id="10506" w:name="_Toc419831681"/>
      <w:bookmarkStart w:id="10507" w:name="_Toc419834443"/>
      <w:bookmarkStart w:id="10508" w:name="_Toc419837226"/>
      <w:bookmarkStart w:id="10509" w:name="_Toc419840073"/>
      <w:bookmarkStart w:id="10510" w:name="_Toc419842953"/>
      <w:bookmarkStart w:id="10511" w:name="_Toc419845833"/>
      <w:bookmarkStart w:id="10512" w:name="_Toc419848737"/>
      <w:bookmarkStart w:id="10513" w:name="_Toc419851641"/>
      <w:bookmarkStart w:id="10514" w:name="_Toc419854834"/>
      <w:bookmarkStart w:id="10515" w:name="_Toc419860263"/>
      <w:bookmarkStart w:id="10516" w:name="_Toc419878539"/>
      <w:bookmarkStart w:id="10517" w:name="_Toc420067095"/>
      <w:bookmarkStart w:id="10518" w:name="_Toc420072621"/>
      <w:bookmarkStart w:id="10519" w:name="_Toc419826474"/>
      <w:bookmarkStart w:id="10520" w:name="_Toc419829074"/>
      <w:bookmarkStart w:id="10521" w:name="_Toc419831682"/>
      <w:bookmarkStart w:id="10522" w:name="_Toc419834444"/>
      <w:bookmarkStart w:id="10523" w:name="_Toc419837227"/>
      <w:bookmarkStart w:id="10524" w:name="_Toc419840074"/>
      <w:bookmarkStart w:id="10525" w:name="_Toc419842954"/>
      <w:bookmarkStart w:id="10526" w:name="_Toc419845834"/>
      <w:bookmarkStart w:id="10527" w:name="_Toc419848738"/>
      <w:bookmarkStart w:id="10528" w:name="_Toc419851642"/>
      <w:bookmarkStart w:id="10529" w:name="_Toc419854835"/>
      <w:bookmarkStart w:id="10530" w:name="_Toc419860264"/>
      <w:bookmarkStart w:id="10531" w:name="_Toc419878540"/>
      <w:bookmarkStart w:id="10532" w:name="_Toc420067096"/>
      <w:bookmarkStart w:id="10533" w:name="_Toc420072622"/>
      <w:bookmarkStart w:id="10534" w:name="_Toc419826489"/>
      <w:bookmarkStart w:id="10535" w:name="_Toc419829089"/>
      <w:bookmarkStart w:id="10536" w:name="_Toc419831697"/>
      <w:bookmarkStart w:id="10537" w:name="_Toc419834459"/>
      <w:bookmarkStart w:id="10538" w:name="_Toc419837242"/>
      <w:bookmarkStart w:id="10539" w:name="_Toc419840089"/>
      <w:bookmarkStart w:id="10540" w:name="_Toc419842969"/>
      <w:bookmarkStart w:id="10541" w:name="_Toc419845849"/>
      <w:bookmarkStart w:id="10542" w:name="_Toc419848753"/>
      <w:bookmarkStart w:id="10543" w:name="_Toc419851657"/>
      <w:bookmarkStart w:id="10544" w:name="_Toc419854850"/>
      <w:bookmarkStart w:id="10545" w:name="_Toc419860279"/>
      <w:bookmarkStart w:id="10546" w:name="_Toc419878555"/>
      <w:bookmarkStart w:id="10547" w:name="_Toc420067111"/>
      <w:bookmarkStart w:id="10548" w:name="_Toc420072637"/>
      <w:bookmarkStart w:id="10549" w:name="_Toc419826490"/>
      <w:bookmarkStart w:id="10550" w:name="_Toc419829090"/>
      <w:bookmarkStart w:id="10551" w:name="_Toc419831698"/>
      <w:bookmarkStart w:id="10552" w:name="_Toc419834460"/>
      <w:bookmarkStart w:id="10553" w:name="_Toc419837243"/>
      <w:bookmarkStart w:id="10554" w:name="_Toc419840090"/>
      <w:bookmarkStart w:id="10555" w:name="_Toc419842970"/>
      <w:bookmarkStart w:id="10556" w:name="_Toc419845850"/>
      <w:bookmarkStart w:id="10557" w:name="_Toc419848754"/>
      <w:bookmarkStart w:id="10558" w:name="_Toc419851658"/>
      <w:bookmarkStart w:id="10559" w:name="_Toc419854851"/>
      <w:bookmarkStart w:id="10560" w:name="_Toc419860280"/>
      <w:bookmarkStart w:id="10561" w:name="_Toc419878556"/>
      <w:bookmarkStart w:id="10562" w:name="_Toc420067112"/>
      <w:bookmarkStart w:id="10563" w:name="_Toc420072638"/>
      <w:bookmarkStart w:id="10564" w:name="_Toc419826491"/>
      <w:bookmarkStart w:id="10565" w:name="_Toc419829091"/>
      <w:bookmarkStart w:id="10566" w:name="_Toc419831699"/>
      <w:bookmarkStart w:id="10567" w:name="_Toc419834461"/>
      <w:bookmarkStart w:id="10568" w:name="_Toc419837244"/>
      <w:bookmarkStart w:id="10569" w:name="_Toc419840091"/>
      <w:bookmarkStart w:id="10570" w:name="_Toc419842971"/>
      <w:bookmarkStart w:id="10571" w:name="_Toc419845851"/>
      <w:bookmarkStart w:id="10572" w:name="_Toc419848755"/>
      <w:bookmarkStart w:id="10573" w:name="_Toc419851659"/>
      <w:bookmarkStart w:id="10574" w:name="_Toc419854852"/>
      <w:bookmarkStart w:id="10575" w:name="_Toc419860281"/>
      <w:bookmarkStart w:id="10576" w:name="_Toc419878557"/>
      <w:bookmarkStart w:id="10577" w:name="_Toc420067113"/>
      <w:bookmarkStart w:id="10578" w:name="_Toc420072639"/>
      <w:bookmarkStart w:id="10579" w:name="_Toc419826492"/>
      <w:bookmarkStart w:id="10580" w:name="_Toc419829092"/>
      <w:bookmarkStart w:id="10581" w:name="_Toc419831700"/>
      <w:bookmarkStart w:id="10582" w:name="_Toc419834462"/>
      <w:bookmarkStart w:id="10583" w:name="_Toc419837245"/>
      <w:bookmarkStart w:id="10584" w:name="_Toc419840092"/>
      <w:bookmarkStart w:id="10585" w:name="_Toc419842972"/>
      <w:bookmarkStart w:id="10586" w:name="_Toc419845852"/>
      <w:bookmarkStart w:id="10587" w:name="_Toc419848756"/>
      <w:bookmarkStart w:id="10588" w:name="_Toc419851660"/>
      <w:bookmarkStart w:id="10589" w:name="_Toc419854853"/>
      <w:bookmarkStart w:id="10590" w:name="_Toc419860282"/>
      <w:bookmarkStart w:id="10591" w:name="_Toc419878558"/>
      <w:bookmarkStart w:id="10592" w:name="_Toc420067114"/>
      <w:bookmarkStart w:id="10593" w:name="_Toc420072640"/>
      <w:bookmarkStart w:id="10594" w:name="_Toc419826493"/>
      <w:bookmarkStart w:id="10595" w:name="_Toc419829093"/>
      <w:bookmarkStart w:id="10596" w:name="_Toc419831701"/>
      <w:bookmarkStart w:id="10597" w:name="_Toc419834463"/>
      <w:bookmarkStart w:id="10598" w:name="_Toc419837246"/>
      <w:bookmarkStart w:id="10599" w:name="_Toc419840093"/>
      <w:bookmarkStart w:id="10600" w:name="_Toc419842973"/>
      <w:bookmarkStart w:id="10601" w:name="_Toc419845853"/>
      <w:bookmarkStart w:id="10602" w:name="_Toc419848757"/>
      <w:bookmarkStart w:id="10603" w:name="_Toc419851661"/>
      <w:bookmarkStart w:id="10604" w:name="_Toc419854854"/>
      <w:bookmarkStart w:id="10605" w:name="_Toc419860283"/>
      <w:bookmarkStart w:id="10606" w:name="_Toc419878559"/>
      <w:bookmarkStart w:id="10607" w:name="_Toc420067115"/>
      <w:bookmarkStart w:id="10608" w:name="_Toc420072641"/>
      <w:bookmarkStart w:id="10609" w:name="_Toc419826496"/>
      <w:bookmarkStart w:id="10610" w:name="_Toc419829096"/>
      <w:bookmarkStart w:id="10611" w:name="_Toc419831704"/>
      <w:bookmarkStart w:id="10612" w:name="_Toc419834466"/>
      <w:bookmarkStart w:id="10613" w:name="_Toc419837249"/>
      <w:bookmarkStart w:id="10614" w:name="_Toc419840096"/>
      <w:bookmarkStart w:id="10615" w:name="_Toc419842976"/>
      <w:bookmarkStart w:id="10616" w:name="_Toc419845856"/>
      <w:bookmarkStart w:id="10617" w:name="_Toc419848760"/>
      <w:bookmarkStart w:id="10618" w:name="_Toc419851664"/>
      <w:bookmarkStart w:id="10619" w:name="_Toc419854857"/>
      <w:bookmarkStart w:id="10620" w:name="_Toc419860286"/>
      <w:bookmarkStart w:id="10621" w:name="_Toc419878562"/>
      <w:bookmarkStart w:id="10622" w:name="_Toc420067118"/>
      <w:bookmarkStart w:id="10623" w:name="_Toc420072644"/>
      <w:bookmarkStart w:id="10624" w:name="_Toc419826498"/>
      <w:bookmarkStart w:id="10625" w:name="_Toc419829098"/>
      <w:bookmarkStart w:id="10626" w:name="_Toc419831706"/>
      <w:bookmarkStart w:id="10627" w:name="_Toc419834468"/>
      <w:bookmarkStart w:id="10628" w:name="_Toc419837251"/>
      <w:bookmarkStart w:id="10629" w:name="_Toc419840098"/>
      <w:bookmarkStart w:id="10630" w:name="_Toc419842978"/>
      <w:bookmarkStart w:id="10631" w:name="_Toc419845858"/>
      <w:bookmarkStart w:id="10632" w:name="_Toc419848762"/>
      <w:bookmarkStart w:id="10633" w:name="_Toc419851666"/>
      <w:bookmarkStart w:id="10634" w:name="_Toc419854859"/>
      <w:bookmarkStart w:id="10635" w:name="_Toc419860288"/>
      <w:bookmarkStart w:id="10636" w:name="_Toc419878564"/>
      <w:bookmarkStart w:id="10637" w:name="_Toc420067120"/>
      <w:bookmarkStart w:id="10638" w:name="_Toc420072646"/>
      <w:bookmarkStart w:id="10639" w:name="_Toc419826499"/>
      <w:bookmarkStart w:id="10640" w:name="_Toc419829099"/>
      <w:bookmarkStart w:id="10641" w:name="_Toc419831707"/>
      <w:bookmarkStart w:id="10642" w:name="_Toc419834469"/>
      <w:bookmarkStart w:id="10643" w:name="_Toc419837252"/>
      <w:bookmarkStart w:id="10644" w:name="_Toc419840099"/>
      <w:bookmarkStart w:id="10645" w:name="_Toc419842979"/>
      <w:bookmarkStart w:id="10646" w:name="_Toc419845859"/>
      <w:bookmarkStart w:id="10647" w:name="_Toc419848763"/>
      <w:bookmarkStart w:id="10648" w:name="_Toc419851667"/>
      <w:bookmarkStart w:id="10649" w:name="_Toc419854860"/>
      <w:bookmarkStart w:id="10650" w:name="_Toc419860289"/>
      <w:bookmarkStart w:id="10651" w:name="_Toc419878565"/>
      <w:bookmarkStart w:id="10652" w:name="_Toc420067121"/>
      <w:bookmarkStart w:id="10653" w:name="_Toc420072647"/>
      <w:bookmarkStart w:id="10654" w:name="_Toc419826500"/>
      <w:bookmarkStart w:id="10655" w:name="_Toc419829100"/>
      <w:bookmarkStart w:id="10656" w:name="_Toc419831708"/>
      <w:bookmarkStart w:id="10657" w:name="_Toc419834470"/>
      <w:bookmarkStart w:id="10658" w:name="_Toc419837253"/>
      <w:bookmarkStart w:id="10659" w:name="_Toc419840100"/>
      <w:bookmarkStart w:id="10660" w:name="_Toc419842980"/>
      <w:bookmarkStart w:id="10661" w:name="_Toc419845860"/>
      <w:bookmarkStart w:id="10662" w:name="_Toc419848764"/>
      <w:bookmarkStart w:id="10663" w:name="_Toc419851668"/>
      <w:bookmarkStart w:id="10664" w:name="_Toc419854861"/>
      <w:bookmarkStart w:id="10665" w:name="_Toc419860290"/>
      <w:bookmarkStart w:id="10666" w:name="_Toc419878566"/>
      <w:bookmarkStart w:id="10667" w:name="_Toc420067122"/>
      <w:bookmarkStart w:id="10668" w:name="_Toc420072648"/>
      <w:bookmarkStart w:id="10669" w:name="_Toc419826501"/>
      <w:bookmarkStart w:id="10670" w:name="_Toc419829101"/>
      <w:bookmarkStart w:id="10671" w:name="_Toc419831709"/>
      <w:bookmarkStart w:id="10672" w:name="_Toc419834471"/>
      <w:bookmarkStart w:id="10673" w:name="_Toc419837254"/>
      <w:bookmarkStart w:id="10674" w:name="_Toc419840101"/>
      <w:bookmarkStart w:id="10675" w:name="_Toc419842981"/>
      <w:bookmarkStart w:id="10676" w:name="_Toc419845861"/>
      <w:bookmarkStart w:id="10677" w:name="_Toc419848765"/>
      <w:bookmarkStart w:id="10678" w:name="_Toc419851669"/>
      <w:bookmarkStart w:id="10679" w:name="_Toc419854862"/>
      <w:bookmarkStart w:id="10680" w:name="_Toc419860291"/>
      <w:bookmarkStart w:id="10681" w:name="_Toc419878567"/>
      <w:bookmarkStart w:id="10682" w:name="_Toc420067123"/>
      <w:bookmarkStart w:id="10683" w:name="_Toc420072649"/>
      <w:bookmarkStart w:id="10684" w:name="_Toc419826503"/>
      <w:bookmarkStart w:id="10685" w:name="_Toc419829103"/>
      <w:bookmarkStart w:id="10686" w:name="_Toc419831711"/>
      <w:bookmarkStart w:id="10687" w:name="_Toc419834473"/>
      <w:bookmarkStart w:id="10688" w:name="_Toc419837256"/>
      <w:bookmarkStart w:id="10689" w:name="_Toc419840103"/>
      <w:bookmarkStart w:id="10690" w:name="_Toc419842983"/>
      <w:bookmarkStart w:id="10691" w:name="_Toc419845863"/>
      <w:bookmarkStart w:id="10692" w:name="_Toc419848767"/>
      <w:bookmarkStart w:id="10693" w:name="_Toc419851671"/>
      <w:bookmarkStart w:id="10694" w:name="_Toc419854864"/>
      <w:bookmarkStart w:id="10695" w:name="_Toc419860293"/>
      <w:bookmarkStart w:id="10696" w:name="_Toc419878569"/>
      <w:bookmarkStart w:id="10697" w:name="_Toc420067125"/>
      <w:bookmarkStart w:id="10698" w:name="_Toc420072651"/>
      <w:bookmarkStart w:id="10699" w:name="_Toc419826504"/>
      <w:bookmarkStart w:id="10700" w:name="_Toc419829104"/>
      <w:bookmarkStart w:id="10701" w:name="_Toc419831712"/>
      <w:bookmarkStart w:id="10702" w:name="_Toc419834474"/>
      <w:bookmarkStart w:id="10703" w:name="_Toc419837257"/>
      <w:bookmarkStart w:id="10704" w:name="_Toc419840104"/>
      <w:bookmarkStart w:id="10705" w:name="_Toc419842984"/>
      <w:bookmarkStart w:id="10706" w:name="_Toc419845864"/>
      <w:bookmarkStart w:id="10707" w:name="_Toc419848768"/>
      <w:bookmarkStart w:id="10708" w:name="_Toc419851672"/>
      <w:bookmarkStart w:id="10709" w:name="_Toc419854865"/>
      <w:bookmarkStart w:id="10710" w:name="_Toc419860294"/>
      <w:bookmarkStart w:id="10711" w:name="_Toc419878570"/>
      <w:bookmarkStart w:id="10712" w:name="_Toc420067126"/>
      <w:bookmarkStart w:id="10713" w:name="_Toc420072652"/>
      <w:bookmarkStart w:id="10714" w:name="_Toc419826505"/>
      <w:bookmarkStart w:id="10715" w:name="_Toc419829105"/>
      <w:bookmarkStart w:id="10716" w:name="_Toc419831713"/>
      <w:bookmarkStart w:id="10717" w:name="_Toc419834475"/>
      <w:bookmarkStart w:id="10718" w:name="_Toc419837258"/>
      <w:bookmarkStart w:id="10719" w:name="_Toc419840105"/>
      <w:bookmarkStart w:id="10720" w:name="_Toc419842985"/>
      <w:bookmarkStart w:id="10721" w:name="_Toc419845865"/>
      <w:bookmarkStart w:id="10722" w:name="_Toc419848769"/>
      <w:bookmarkStart w:id="10723" w:name="_Toc419851673"/>
      <w:bookmarkStart w:id="10724" w:name="_Toc419854866"/>
      <w:bookmarkStart w:id="10725" w:name="_Toc419860295"/>
      <w:bookmarkStart w:id="10726" w:name="_Toc419878571"/>
      <w:bookmarkStart w:id="10727" w:name="_Toc420067127"/>
      <w:bookmarkStart w:id="10728" w:name="_Toc420072653"/>
      <w:bookmarkStart w:id="10729" w:name="_Toc419826506"/>
      <w:bookmarkStart w:id="10730" w:name="_Toc419829106"/>
      <w:bookmarkStart w:id="10731" w:name="_Toc419831714"/>
      <w:bookmarkStart w:id="10732" w:name="_Toc419834476"/>
      <w:bookmarkStart w:id="10733" w:name="_Toc419837259"/>
      <w:bookmarkStart w:id="10734" w:name="_Toc419840106"/>
      <w:bookmarkStart w:id="10735" w:name="_Toc419842986"/>
      <w:bookmarkStart w:id="10736" w:name="_Toc419845866"/>
      <w:bookmarkStart w:id="10737" w:name="_Toc419848770"/>
      <w:bookmarkStart w:id="10738" w:name="_Toc419851674"/>
      <w:bookmarkStart w:id="10739" w:name="_Toc419854867"/>
      <w:bookmarkStart w:id="10740" w:name="_Toc419860296"/>
      <w:bookmarkStart w:id="10741" w:name="_Toc419878572"/>
      <w:bookmarkStart w:id="10742" w:name="_Toc420067128"/>
      <w:bookmarkStart w:id="10743" w:name="_Toc420072654"/>
      <w:bookmarkStart w:id="10744" w:name="_Toc419826507"/>
      <w:bookmarkStart w:id="10745" w:name="_Toc419829107"/>
      <w:bookmarkStart w:id="10746" w:name="_Toc419831715"/>
      <w:bookmarkStart w:id="10747" w:name="_Toc419834477"/>
      <w:bookmarkStart w:id="10748" w:name="_Toc419837260"/>
      <w:bookmarkStart w:id="10749" w:name="_Toc419840107"/>
      <w:bookmarkStart w:id="10750" w:name="_Toc419842987"/>
      <w:bookmarkStart w:id="10751" w:name="_Toc419845867"/>
      <w:bookmarkStart w:id="10752" w:name="_Toc419848771"/>
      <w:bookmarkStart w:id="10753" w:name="_Toc419851675"/>
      <w:bookmarkStart w:id="10754" w:name="_Toc419854868"/>
      <w:bookmarkStart w:id="10755" w:name="_Toc419860297"/>
      <w:bookmarkStart w:id="10756" w:name="_Toc419878573"/>
      <w:bookmarkStart w:id="10757" w:name="_Toc420067129"/>
      <w:bookmarkStart w:id="10758" w:name="_Toc420072655"/>
      <w:bookmarkStart w:id="10759" w:name="_Toc419826508"/>
      <w:bookmarkStart w:id="10760" w:name="_Toc419829108"/>
      <w:bookmarkStart w:id="10761" w:name="_Toc419831716"/>
      <w:bookmarkStart w:id="10762" w:name="_Toc419834478"/>
      <w:bookmarkStart w:id="10763" w:name="_Toc419837261"/>
      <w:bookmarkStart w:id="10764" w:name="_Toc419840108"/>
      <w:bookmarkStart w:id="10765" w:name="_Toc419842988"/>
      <w:bookmarkStart w:id="10766" w:name="_Toc419845868"/>
      <w:bookmarkStart w:id="10767" w:name="_Toc419848772"/>
      <w:bookmarkStart w:id="10768" w:name="_Toc419851676"/>
      <w:bookmarkStart w:id="10769" w:name="_Toc419854869"/>
      <w:bookmarkStart w:id="10770" w:name="_Toc419860298"/>
      <w:bookmarkStart w:id="10771" w:name="_Toc419878574"/>
      <w:bookmarkStart w:id="10772" w:name="_Toc420067130"/>
      <w:bookmarkStart w:id="10773" w:name="_Toc420072656"/>
      <w:bookmarkStart w:id="10774" w:name="_Toc419826509"/>
      <w:bookmarkStart w:id="10775" w:name="_Toc419829109"/>
      <w:bookmarkStart w:id="10776" w:name="_Toc419831717"/>
      <w:bookmarkStart w:id="10777" w:name="_Toc419834479"/>
      <w:bookmarkStart w:id="10778" w:name="_Toc419837262"/>
      <w:bookmarkStart w:id="10779" w:name="_Toc419840109"/>
      <w:bookmarkStart w:id="10780" w:name="_Toc419842989"/>
      <w:bookmarkStart w:id="10781" w:name="_Toc419845869"/>
      <w:bookmarkStart w:id="10782" w:name="_Toc419848773"/>
      <w:bookmarkStart w:id="10783" w:name="_Toc419851677"/>
      <w:bookmarkStart w:id="10784" w:name="_Toc419854870"/>
      <w:bookmarkStart w:id="10785" w:name="_Toc419860299"/>
      <w:bookmarkStart w:id="10786" w:name="_Toc419878575"/>
      <w:bookmarkStart w:id="10787" w:name="_Toc420067131"/>
      <w:bookmarkStart w:id="10788" w:name="_Toc420072657"/>
      <w:bookmarkStart w:id="10789" w:name="_Toc419826510"/>
      <w:bookmarkStart w:id="10790" w:name="_Toc419829110"/>
      <w:bookmarkStart w:id="10791" w:name="_Toc419831718"/>
      <w:bookmarkStart w:id="10792" w:name="_Toc419834480"/>
      <w:bookmarkStart w:id="10793" w:name="_Toc419837263"/>
      <w:bookmarkStart w:id="10794" w:name="_Toc419840110"/>
      <w:bookmarkStart w:id="10795" w:name="_Toc419842990"/>
      <w:bookmarkStart w:id="10796" w:name="_Toc419845870"/>
      <w:bookmarkStart w:id="10797" w:name="_Toc419848774"/>
      <w:bookmarkStart w:id="10798" w:name="_Toc419851678"/>
      <w:bookmarkStart w:id="10799" w:name="_Toc419854871"/>
      <w:bookmarkStart w:id="10800" w:name="_Toc419860300"/>
      <w:bookmarkStart w:id="10801" w:name="_Toc419878576"/>
      <w:bookmarkStart w:id="10802" w:name="_Toc420067132"/>
      <w:bookmarkStart w:id="10803" w:name="_Toc420072658"/>
      <w:bookmarkStart w:id="10804" w:name="_Toc419826511"/>
      <w:bookmarkStart w:id="10805" w:name="_Toc419829111"/>
      <w:bookmarkStart w:id="10806" w:name="_Toc419831719"/>
      <w:bookmarkStart w:id="10807" w:name="_Toc419834481"/>
      <w:bookmarkStart w:id="10808" w:name="_Toc419837264"/>
      <w:bookmarkStart w:id="10809" w:name="_Toc419840111"/>
      <w:bookmarkStart w:id="10810" w:name="_Toc419842991"/>
      <w:bookmarkStart w:id="10811" w:name="_Toc419845871"/>
      <w:bookmarkStart w:id="10812" w:name="_Toc419848775"/>
      <w:bookmarkStart w:id="10813" w:name="_Toc419851679"/>
      <w:bookmarkStart w:id="10814" w:name="_Toc419854872"/>
      <w:bookmarkStart w:id="10815" w:name="_Toc419860301"/>
      <w:bookmarkStart w:id="10816" w:name="_Toc419878577"/>
      <w:bookmarkStart w:id="10817" w:name="_Toc420067133"/>
      <w:bookmarkStart w:id="10818" w:name="_Toc420072659"/>
      <w:bookmarkStart w:id="10819" w:name="_Toc419826512"/>
      <w:bookmarkStart w:id="10820" w:name="_Toc419829112"/>
      <w:bookmarkStart w:id="10821" w:name="_Toc419831720"/>
      <w:bookmarkStart w:id="10822" w:name="_Toc419834482"/>
      <w:bookmarkStart w:id="10823" w:name="_Toc419837265"/>
      <w:bookmarkStart w:id="10824" w:name="_Toc419840112"/>
      <w:bookmarkStart w:id="10825" w:name="_Toc419842992"/>
      <w:bookmarkStart w:id="10826" w:name="_Toc419845872"/>
      <w:bookmarkStart w:id="10827" w:name="_Toc419848776"/>
      <w:bookmarkStart w:id="10828" w:name="_Toc419851680"/>
      <w:bookmarkStart w:id="10829" w:name="_Toc419854873"/>
      <w:bookmarkStart w:id="10830" w:name="_Toc419860302"/>
      <w:bookmarkStart w:id="10831" w:name="_Toc419878578"/>
      <w:bookmarkStart w:id="10832" w:name="_Toc420067134"/>
      <w:bookmarkStart w:id="10833" w:name="_Toc420072660"/>
      <w:bookmarkStart w:id="10834" w:name="_Toc419826524"/>
      <w:bookmarkStart w:id="10835" w:name="_Toc419829124"/>
      <w:bookmarkStart w:id="10836" w:name="_Toc419831732"/>
      <w:bookmarkStart w:id="10837" w:name="_Toc419834494"/>
      <w:bookmarkStart w:id="10838" w:name="_Toc419837277"/>
      <w:bookmarkStart w:id="10839" w:name="_Toc419840124"/>
      <w:bookmarkStart w:id="10840" w:name="_Toc419843004"/>
      <w:bookmarkStart w:id="10841" w:name="_Toc419845884"/>
      <w:bookmarkStart w:id="10842" w:name="_Toc419848788"/>
      <w:bookmarkStart w:id="10843" w:name="_Toc419851692"/>
      <w:bookmarkStart w:id="10844" w:name="_Toc419854885"/>
      <w:bookmarkStart w:id="10845" w:name="_Toc419860314"/>
      <w:bookmarkStart w:id="10846" w:name="_Toc419878590"/>
      <w:bookmarkStart w:id="10847" w:name="_Toc420067146"/>
      <w:bookmarkStart w:id="10848" w:name="_Toc420072672"/>
      <w:bookmarkStart w:id="10849" w:name="_Toc419826525"/>
      <w:bookmarkStart w:id="10850" w:name="_Toc419829125"/>
      <w:bookmarkStart w:id="10851" w:name="_Toc419831733"/>
      <w:bookmarkStart w:id="10852" w:name="_Toc419834495"/>
      <w:bookmarkStart w:id="10853" w:name="_Toc419837278"/>
      <w:bookmarkStart w:id="10854" w:name="_Toc419840125"/>
      <w:bookmarkStart w:id="10855" w:name="_Toc419843005"/>
      <w:bookmarkStart w:id="10856" w:name="_Toc419845885"/>
      <w:bookmarkStart w:id="10857" w:name="_Toc419848789"/>
      <w:bookmarkStart w:id="10858" w:name="_Toc419851693"/>
      <w:bookmarkStart w:id="10859" w:name="_Toc419854886"/>
      <w:bookmarkStart w:id="10860" w:name="_Toc419860315"/>
      <w:bookmarkStart w:id="10861" w:name="_Toc419878591"/>
      <w:bookmarkStart w:id="10862" w:name="_Toc420067147"/>
      <w:bookmarkStart w:id="10863" w:name="_Toc420072673"/>
      <w:bookmarkStart w:id="10864" w:name="_Toc419826526"/>
      <w:bookmarkStart w:id="10865" w:name="_Toc419829126"/>
      <w:bookmarkStart w:id="10866" w:name="_Toc419831734"/>
      <w:bookmarkStart w:id="10867" w:name="_Toc419834496"/>
      <w:bookmarkStart w:id="10868" w:name="_Toc419837279"/>
      <w:bookmarkStart w:id="10869" w:name="_Toc419840126"/>
      <w:bookmarkStart w:id="10870" w:name="_Toc419843006"/>
      <w:bookmarkStart w:id="10871" w:name="_Toc419845886"/>
      <w:bookmarkStart w:id="10872" w:name="_Toc419848790"/>
      <w:bookmarkStart w:id="10873" w:name="_Toc419851694"/>
      <w:bookmarkStart w:id="10874" w:name="_Toc419854887"/>
      <w:bookmarkStart w:id="10875" w:name="_Toc419860316"/>
      <w:bookmarkStart w:id="10876" w:name="_Toc419878592"/>
      <w:bookmarkStart w:id="10877" w:name="_Toc420067148"/>
      <w:bookmarkStart w:id="10878" w:name="_Toc420072674"/>
      <w:bookmarkStart w:id="10879" w:name="_Toc419826537"/>
      <w:bookmarkStart w:id="10880" w:name="_Toc419829137"/>
      <w:bookmarkStart w:id="10881" w:name="_Toc419831745"/>
      <w:bookmarkStart w:id="10882" w:name="_Toc419834507"/>
      <w:bookmarkStart w:id="10883" w:name="_Toc419837290"/>
      <w:bookmarkStart w:id="10884" w:name="_Toc419840137"/>
      <w:bookmarkStart w:id="10885" w:name="_Toc419843017"/>
      <w:bookmarkStart w:id="10886" w:name="_Toc419845897"/>
      <w:bookmarkStart w:id="10887" w:name="_Toc419848801"/>
      <w:bookmarkStart w:id="10888" w:name="_Toc419851705"/>
      <w:bookmarkStart w:id="10889" w:name="_Toc419854898"/>
      <w:bookmarkStart w:id="10890" w:name="_Toc419860327"/>
      <w:bookmarkStart w:id="10891" w:name="_Toc419878603"/>
      <w:bookmarkStart w:id="10892" w:name="_Toc420067159"/>
      <w:bookmarkStart w:id="10893" w:name="_Toc420072685"/>
      <w:bookmarkStart w:id="10894" w:name="_Toc419826541"/>
      <w:bookmarkStart w:id="10895" w:name="_Toc419829141"/>
      <w:bookmarkStart w:id="10896" w:name="_Toc419831749"/>
      <w:bookmarkStart w:id="10897" w:name="_Toc419834511"/>
      <w:bookmarkStart w:id="10898" w:name="_Toc419837294"/>
      <w:bookmarkStart w:id="10899" w:name="_Toc419840141"/>
      <w:bookmarkStart w:id="10900" w:name="_Toc419843021"/>
      <w:bookmarkStart w:id="10901" w:name="_Toc419845901"/>
      <w:bookmarkStart w:id="10902" w:name="_Toc419848805"/>
      <w:bookmarkStart w:id="10903" w:name="_Toc419851709"/>
      <w:bookmarkStart w:id="10904" w:name="_Toc419854902"/>
      <w:bookmarkStart w:id="10905" w:name="_Toc419860331"/>
      <w:bookmarkStart w:id="10906" w:name="_Toc419878607"/>
      <w:bookmarkStart w:id="10907" w:name="_Toc420067163"/>
      <w:bookmarkStart w:id="10908" w:name="_Toc420072689"/>
      <w:bookmarkStart w:id="10909" w:name="_Toc419826544"/>
      <w:bookmarkStart w:id="10910" w:name="_Toc419829144"/>
      <w:bookmarkStart w:id="10911" w:name="_Toc419831752"/>
      <w:bookmarkStart w:id="10912" w:name="_Toc419834514"/>
      <w:bookmarkStart w:id="10913" w:name="_Toc419837297"/>
      <w:bookmarkStart w:id="10914" w:name="_Toc419840144"/>
      <w:bookmarkStart w:id="10915" w:name="_Toc419843024"/>
      <w:bookmarkStart w:id="10916" w:name="_Toc419845904"/>
      <w:bookmarkStart w:id="10917" w:name="_Toc419848808"/>
      <w:bookmarkStart w:id="10918" w:name="_Toc419851712"/>
      <w:bookmarkStart w:id="10919" w:name="_Toc419854905"/>
      <w:bookmarkStart w:id="10920" w:name="_Toc419860334"/>
      <w:bookmarkStart w:id="10921" w:name="_Toc419878610"/>
      <w:bookmarkStart w:id="10922" w:name="_Toc420067166"/>
      <w:bookmarkStart w:id="10923" w:name="_Toc420072692"/>
      <w:bookmarkStart w:id="10924" w:name="_Toc419826549"/>
      <w:bookmarkStart w:id="10925" w:name="_Toc419829149"/>
      <w:bookmarkStart w:id="10926" w:name="_Toc419831757"/>
      <w:bookmarkStart w:id="10927" w:name="_Toc419834519"/>
      <w:bookmarkStart w:id="10928" w:name="_Toc419837302"/>
      <w:bookmarkStart w:id="10929" w:name="_Toc419840149"/>
      <w:bookmarkStart w:id="10930" w:name="_Toc419843029"/>
      <w:bookmarkStart w:id="10931" w:name="_Toc419845909"/>
      <w:bookmarkStart w:id="10932" w:name="_Toc419848813"/>
      <w:bookmarkStart w:id="10933" w:name="_Toc419851717"/>
      <w:bookmarkStart w:id="10934" w:name="_Toc419854910"/>
      <w:bookmarkStart w:id="10935" w:name="_Toc419860339"/>
      <w:bookmarkStart w:id="10936" w:name="_Toc419878615"/>
      <w:bookmarkStart w:id="10937" w:name="_Toc420067171"/>
      <w:bookmarkStart w:id="10938" w:name="_Toc420072697"/>
      <w:bookmarkStart w:id="10939" w:name="_Toc419826555"/>
      <w:bookmarkStart w:id="10940" w:name="_Toc419829155"/>
      <w:bookmarkStart w:id="10941" w:name="_Toc419831763"/>
      <w:bookmarkStart w:id="10942" w:name="_Toc419834525"/>
      <w:bookmarkStart w:id="10943" w:name="_Toc419837308"/>
      <w:bookmarkStart w:id="10944" w:name="_Toc419840155"/>
      <w:bookmarkStart w:id="10945" w:name="_Toc419843035"/>
      <w:bookmarkStart w:id="10946" w:name="_Toc419845915"/>
      <w:bookmarkStart w:id="10947" w:name="_Toc419848819"/>
      <w:bookmarkStart w:id="10948" w:name="_Toc419851723"/>
      <w:bookmarkStart w:id="10949" w:name="_Toc419854916"/>
      <w:bookmarkStart w:id="10950" w:name="_Toc419860345"/>
      <w:bookmarkStart w:id="10951" w:name="_Toc419878621"/>
      <w:bookmarkStart w:id="10952" w:name="_Toc420067177"/>
      <w:bookmarkStart w:id="10953" w:name="_Toc420072703"/>
      <w:bookmarkStart w:id="10954" w:name="_Toc419826558"/>
      <w:bookmarkStart w:id="10955" w:name="_Toc419829158"/>
      <w:bookmarkStart w:id="10956" w:name="_Toc419831766"/>
      <w:bookmarkStart w:id="10957" w:name="_Toc419834528"/>
      <w:bookmarkStart w:id="10958" w:name="_Toc419837311"/>
      <w:bookmarkStart w:id="10959" w:name="_Toc419840158"/>
      <w:bookmarkStart w:id="10960" w:name="_Toc419843038"/>
      <w:bookmarkStart w:id="10961" w:name="_Toc419845918"/>
      <w:bookmarkStart w:id="10962" w:name="_Toc419848822"/>
      <w:bookmarkStart w:id="10963" w:name="_Toc419851726"/>
      <w:bookmarkStart w:id="10964" w:name="_Toc419854919"/>
      <w:bookmarkStart w:id="10965" w:name="_Toc419860348"/>
      <w:bookmarkStart w:id="10966" w:name="_Toc419878624"/>
      <w:bookmarkStart w:id="10967" w:name="_Toc420067180"/>
      <w:bookmarkStart w:id="10968" w:name="_Toc420072706"/>
      <w:bookmarkStart w:id="10969" w:name="_Toc419826561"/>
      <w:bookmarkStart w:id="10970" w:name="_Toc419829161"/>
      <w:bookmarkStart w:id="10971" w:name="_Toc419831769"/>
      <w:bookmarkStart w:id="10972" w:name="_Toc419834531"/>
      <w:bookmarkStart w:id="10973" w:name="_Toc419837314"/>
      <w:bookmarkStart w:id="10974" w:name="_Toc419840161"/>
      <w:bookmarkStart w:id="10975" w:name="_Toc419843041"/>
      <w:bookmarkStart w:id="10976" w:name="_Toc419845921"/>
      <w:bookmarkStart w:id="10977" w:name="_Toc419848825"/>
      <w:bookmarkStart w:id="10978" w:name="_Toc419851729"/>
      <w:bookmarkStart w:id="10979" w:name="_Toc419854922"/>
      <w:bookmarkStart w:id="10980" w:name="_Toc419860351"/>
      <w:bookmarkStart w:id="10981" w:name="_Toc419878627"/>
      <w:bookmarkStart w:id="10982" w:name="_Toc420067183"/>
      <w:bookmarkStart w:id="10983" w:name="_Toc420072709"/>
      <w:bookmarkStart w:id="10984" w:name="_Toc419826562"/>
      <w:bookmarkStart w:id="10985" w:name="_Toc419829162"/>
      <w:bookmarkStart w:id="10986" w:name="_Toc419831770"/>
      <w:bookmarkStart w:id="10987" w:name="_Toc419834532"/>
      <w:bookmarkStart w:id="10988" w:name="_Toc419837315"/>
      <w:bookmarkStart w:id="10989" w:name="_Toc419840162"/>
      <w:bookmarkStart w:id="10990" w:name="_Toc419843042"/>
      <w:bookmarkStart w:id="10991" w:name="_Toc419845922"/>
      <w:bookmarkStart w:id="10992" w:name="_Toc419848826"/>
      <w:bookmarkStart w:id="10993" w:name="_Toc419851730"/>
      <w:bookmarkStart w:id="10994" w:name="_Toc419854923"/>
      <w:bookmarkStart w:id="10995" w:name="_Toc419860352"/>
      <w:bookmarkStart w:id="10996" w:name="_Toc419878628"/>
      <w:bookmarkStart w:id="10997" w:name="_Toc420067184"/>
      <w:bookmarkStart w:id="10998" w:name="_Toc420072710"/>
      <w:bookmarkStart w:id="10999" w:name="_Toc419826563"/>
      <w:bookmarkStart w:id="11000" w:name="_Toc419829163"/>
      <w:bookmarkStart w:id="11001" w:name="_Toc419831771"/>
      <w:bookmarkStart w:id="11002" w:name="_Toc419834533"/>
      <w:bookmarkStart w:id="11003" w:name="_Toc419837316"/>
      <w:bookmarkStart w:id="11004" w:name="_Toc419840163"/>
      <w:bookmarkStart w:id="11005" w:name="_Toc419843043"/>
      <w:bookmarkStart w:id="11006" w:name="_Toc419845923"/>
      <w:bookmarkStart w:id="11007" w:name="_Toc419848827"/>
      <w:bookmarkStart w:id="11008" w:name="_Toc419851731"/>
      <w:bookmarkStart w:id="11009" w:name="_Toc419854924"/>
      <w:bookmarkStart w:id="11010" w:name="_Toc419860353"/>
      <w:bookmarkStart w:id="11011" w:name="_Toc419878629"/>
      <w:bookmarkStart w:id="11012" w:name="_Toc420067185"/>
      <w:bookmarkStart w:id="11013" w:name="_Toc420072711"/>
      <w:bookmarkStart w:id="11014" w:name="_Toc419826566"/>
      <w:bookmarkStart w:id="11015" w:name="_Toc419829166"/>
      <w:bookmarkStart w:id="11016" w:name="_Toc419831774"/>
      <w:bookmarkStart w:id="11017" w:name="_Toc419834536"/>
      <w:bookmarkStart w:id="11018" w:name="_Toc419837319"/>
      <w:bookmarkStart w:id="11019" w:name="_Toc419840166"/>
      <w:bookmarkStart w:id="11020" w:name="_Toc419843046"/>
      <w:bookmarkStart w:id="11021" w:name="_Toc419845926"/>
      <w:bookmarkStart w:id="11022" w:name="_Toc419848830"/>
      <w:bookmarkStart w:id="11023" w:name="_Toc419851734"/>
      <w:bookmarkStart w:id="11024" w:name="_Toc419854927"/>
      <w:bookmarkStart w:id="11025" w:name="_Toc419860356"/>
      <w:bookmarkStart w:id="11026" w:name="_Toc419878632"/>
      <w:bookmarkStart w:id="11027" w:name="_Toc420067188"/>
      <w:bookmarkStart w:id="11028" w:name="_Toc420072714"/>
      <w:bookmarkStart w:id="11029" w:name="_Toc419826573"/>
      <w:bookmarkStart w:id="11030" w:name="_Toc419829173"/>
      <w:bookmarkStart w:id="11031" w:name="_Toc419831781"/>
      <w:bookmarkStart w:id="11032" w:name="_Toc419834543"/>
      <w:bookmarkStart w:id="11033" w:name="_Toc419837326"/>
      <w:bookmarkStart w:id="11034" w:name="_Toc419840173"/>
      <w:bookmarkStart w:id="11035" w:name="_Toc419843053"/>
      <w:bookmarkStart w:id="11036" w:name="_Toc419845933"/>
      <w:bookmarkStart w:id="11037" w:name="_Toc419848837"/>
      <w:bookmarkStart w:id="11038" w:name="_Toc419851741"/>
      <w:bookmarkStart w:id="11039" w:name="_Toc419854934"/>
      <w:bookmarkStart w:id="11040" w:name="_Toc419860363"/>
      <w:bookmarkStart w:id="11041" w:name="_Toc419878639"/>
      <w:bookmarkStart w:id="11042" w:name="_Toc420067195"/>
      <w:bookmarkStart w:id="11043" w:name="_Toc420072721"/>
      <w:bookmarkStart w:id="11044" w:name="_Toc419826574"/>
      <w:bookmarkStart w:id="11045" w:name="_Toc419829174"/>
      <w:bookmarkStart w:id="11046" w:name="_Toc419831782"/>
      <w:bookmarkStart w:id="11047" w:name="_Toc419834544"/>
      <w:bookmarkStart w:id="11048" w:name="_Toc419837327"/>
      <w:bookmarkStart w:id="11049" w:name="_Toc419840174"/>
      <w:bookmarkStart w:id="11050" w:name="_Toc419843054"/>
      <w:bookmarkStart w:id="11051" w:name="_Toc419845934"/>
      <w:bookmarkStart w:id="11052" w:name="_Toc419848838"/>
      <w:bookmarkStart w:id="11053" w:name="_Toc419851742"/>
      <w:bookmarkStart w:id="11054" w:name="_Toc419854935"/>
      <w:bookmarkStart w:id="11055" w:name="_Toc419860364"/>
      <w:bookmarkStart w:id="11056" w:name="_Toc419878640"/>
      <w:bookmarkStart w:id="11057" w:name="_Toc420067196"/>
      <w:bookmarkStart w:id="11058" w:name="_Toc420072722"/>
      <w:bookmarkStart w:id="11059" w:name="_Toc419826575"/>
      <w:bookmarkStart w:id="11060" w:name="_Toc419829175"/>
      <w:bookmarkStart w:id="11061" w:name="_Toc419831783"/>
      <w:bookmarkStart w:id="11062" w:name="_Toc419834545"/>
      <w:bookmarkStart w:id="11063" w:name="_Toc419837328"/>
      <w:bookmarkStart w:id="11064" w:name="_Toc419840175"/>
      <w:bookmarkStart w:id="11065" w:name="_Toc419843055"/>
      <w:bookmarkStart w:id="11066" w:name="_Toc419845935"/>
      <w:bookmarkStart w:id="11067" w:name="_Toc419848839"/>
      <w:bookmarkStart w:id="11068" w:name="_Toc419851743"/>
      <w:bookmarkStart w:id="11069" w:name="_Toc419854936"/>
      <w:bookmarkStart w:id="11070" w:name="_Toc419860365"/>
      <w:bookmarkStart w:id="11071" w:name="_Toc419878641"/>
      <w:bookmarkStart w:id="11072" w:name="_Toc420067197"/>
      <w:bookmarkStart w:id="11073" w:name="_Toc420072723"/>
      <w:bookmarkStart w:id="11074" w:name="_Toc419826577"/>
      <w:bookmarkStart w:id="11075" w:name="_Toc419829177"/>
      <w:bookmarkStart w:id="11076" w:name="_Toc419831785"/>
      <w:bookmarkStart w:id="11077" w:name="_Toc419834547"/>
      <w:bookmarkStart w:id="11078" w:name="_Toc419837330"/>
      <w:bookmarkStart w:id="11079" w:name="_Toc419840177"/>
      <w:bookmarkStart w:id="11080" w:name="_Toc419843057"/>
      <w:bookmarkStart w:id="11081" w:name="_Toc419845937"/>
      <w:bookmarkStart w:id="11082" w:name="_Toc419848841"/>
      <w:bookmarkStart w:id="11083" w:name="_Toc419851745"/>
      <w:bookmarkStart w:id="11084" w:name="_Toc419854938"/>
      <w:bookmarkStart w:id="11085" w:name="_Toc419860367"/>
      <w:bookmarkStart w:id="11086" w:name="_Toc419878643"/>
      <w:bookmarkStart w:id="11087" w:name="_Toc420067199"/>
      <w:bookmarkStart w:id="11088" w:name="_Toc420072725"/>
      <w:bookmarkStart w:id="11089" w:name="_Toc419826578"/>
      <w:bookmarkStart w:id="11090" w:name="_Toc419829178"/>
      <w:bookmarkStart w:id="11091" w:name="_Toc419831786"/>
      <w:bookmarkStart w:id="11092" w:name="_Toc419834548"/>
      <w:bookmarkStart w:id="11093" w:name="_Toc419837331"/>
      <w:bookmarkStart w:id="11094" w:name="_Toc419840178"/>
      <w:bookmarkStart w:id="11095" w:name="_Toc419843058"/>
      <w:bookmarkStart w:id="11096" w:name="_Toc419845938"/>
      <w:bookmarkStart w:id="11097" w:name="_Toc419848842"/>
      <w:bookmarkStart w:id="11098" w:name="_Toc419851746"/>
      <w:bookmarkStart w:id="11099" w:name="_Toc419854939"/>
      <w:bookmarkStart w:id="11100" w:name="_Toc419860368"/>
      <w:bookmarkStart w:id="11101" w:name="_Toc419878644"/>
      <w:bookmarkStart w:id="11102" w:name="_Toc420067200"/>
      <w:bookmarkStart w:id="11103" w:name="_Toc420072726"/>
      <w:bookmarkStart w:id="11104" w:name="_Toc419826579"/>
      <w:bookmarkStart w:id="11105" w:name="_Toc419829179"/>
      <w:bookmarkStart w:id="11106" w:name="_Toc419831787"/>
      <w:bookmarkStart w:id="11107" w:name="_Toc419834549"/>
      <w:bookmarkStart w:id="11108" w:name="_Toc419837332"/>
      <w:bookmarkStart w:id="11109" w:name="_Toc419840179"/>
      <w:bookmarkStart w:id="11110" w:name="_Toc419843059"/>
      <w:bookmarkStart w:id="11111" w:name="_Toc419845939"/>
      <w:bookmarkStart w:id="11112" w:name="_Toc419848843"/>
      <w:bookmarkStart w:id="11113" w:name="_Toc419851747"/>
      <w:bookmarkStart w:id="11114" w:name="_Toc419854940"/>
      <w:bookmarkStart w:id="11115" w:name="_Toc419860369"/>
      <w:bookmarkStart w:id="11116" w:name="_Toc419878645"/>
      <w:bookmarkStart w:id="11117" w:name="_Toc420067201"/>
      <w:bookmarkStart w:id="11118" w:name="_Toc420072727"/>
      <w:bookmarkStart w:id="11119" w:name="_Toc419826580"/>
      <w:bookmarkStart w:id="11120" w:name="_Toc419829180"/>
      <w:bookmarkStart w:id="11121" w:name="_Toc419831788"/>
      <w:bookmarkStart w:id="11122" w:name="_Toc419834550"/>
      <w:bookmarkStart w:id="11123" w:name="_Toc419837333"/>
      <w:bookmarkStart w:id="11124" w:name="_Toc419840180"/>
      <w:bookmarkStart w:id="11125" w:name="_Toc419843060"/>
      <w:bookmarkStart w:id="11126" w:name="_Toc419845940"/>
      <w:bookmarkStart w:id="11127" w:name="_Toc419848844"/>
      <w:bookmarkStart w:id="11128" w:name="_Toc419851748"/>
      <w:bookmarkStart w:id="11129" w:name="_Toc419854941"/>
      <w:bookmarkStart w:id="11130" w:name="_Toc419860370"/>
      <w:bookmarkStart w:id="11131" w:name="_Toc419878646"/>
      <w:bookmarkStart w:id="11132" w:name="_Toc420067202"/>
      <w:bookmarkStart w:id="11133" w:name="_Toc420072728"/>
      <w:bookmarkStart w:id="11134" w:name="_Toc419826582"/>
      <w:bookmarkStart w:id="11135" w:name="_Toc419829182"/>
      <w:bookmarkStart w:id="11136" w:name="_Toc419831790"/>
      <w:bookmarkStart w:id="11137" w:name="_Toc419834552"/>
      <w:bookmarkStart w:id="11138" w:name="_Toc419837335"/>
      <w:bookmarkStart w:id="11139" w:name="_Toc419840182"/>
      <w:bookmarkStart w:id="11140" w:name="_Toc419843062"/>
      <w:bookmarkStart w:id="11141" w:name="_Toc419845942"/>
      <w:bookmarkStart w:id="11142" w:name="_Toc419848846"/>
      <w:bookmarkStart w:id="11143" w:name="_Toc419851750"/>
      <w:bookmarkStart w:id="11144" w:name="_Toc419854943"/>
      <w:bookmarkStart w:id="11145" w:name="_Toc419860372"/>
      <w:bookmarkStart w:id="11146" w:name="_Toc419878648"/>
      <w:bookmarkStart w:id="11147" w:name="_Toc420067204"/>
      <w:bookmarkStart w:id="11148" w:name="_Toc420072730"/>
      <w:bookmarkStart w:id="11149" w:name="_Toc419826583"/>
      <w:bookmarkStart w:id="11150" w:name="_Toc419829183"/>
      <w:bookmarkStart w:id="11151" w:name="_Toc419831791"/>
      <w:bookmarkStart w:id="11152" w:name="_Toc419834553"/>
      <w:bookmarkStart w:id="11153" w:name="_Toc419837336"/>
      <w:bookmarkStart w:id="11154" w:name="_Toc419840183"/>
      <w:bookmarkStart w:id="11155" w:name="_Toc419843063"/>
      <w:bookmarkStart w:id="11156" w:name="_Toc419845943"/>
      <w:bookmarkStart w:id="11157" w:name="_Toc419848847"/>
      <w:bookmarkStart w:id="11158" w:name="_Toc419851751"/>
      <w:bookmarkStart w:id="11159" w:name="_Toc419854944"/>
      <w:bookmarkStart w:id="11160" w:name="_Toc419860373"/>
      <w:bookmarkStart w:id="11161" w:name="_Toc419878649"/>
      <w:bookmarkStart w:id="11162" w:name="_Toc420067205"/>
      <w:bookmarkStart w:id="11163" w:name="_Toc420072731"/>
      <w:bookmarkStart w:id="11164" w:name="_Toc419826584"/>
      <w:bookmarkStart w:id="11165" w:name="_Toc419829184"/>
      <w:bookmarkStart w:id="11166" w:name="_Toc419831792"/>
      <w:bookmarkStart w:id="11167" w:name="_Toc419834554"/>
      <w:bookmarkStart w:id="11168" w:name="_Toc419837337"/>
      <w:bookmarkStart w:id="11169" w:name="_Toc419840184"/>
      <w:bookmarkStart w:id="11170" w:name="_Toc419843064"/>
      <w:bookmarkStart w:id="11171" w:name="_Toc419845944"/>
      <w:bookmarkStart w:id="11172" w:name="_Toc419848848"/>
      <w:bookmarkStart w:id="11173" w:name="_Toc419851752"/>
      <w:bookmarkStart w:id="11174" w:name="_Toc419854945"/>
      <w:bookmarkStart w:id="11175" w:name="_Toc419860374"/>
      <w:bookmarkStart w:id="11176" w:name="_Toc419878650"/>
      <w:bookmarkStart w:id="11177" w:name="_Toc420067206"/>
      <w:bookmarkStart w:id="11178" w:name="_Toc420072732"/>
      <w:bookmarkStart w:id="11179" w:name="_Toc419826586"/>
      <w:bookmarkStart w:id="11180" w:name="_Toc419829186"/>
      <w:bookmarkStart w:id="11181" w:name="_Toc419831794"/>
      <w:bookmarkStart w:id="11182" w:name="_Toc419834556"/>
      <w:bookmarkStart w:id="11183" w:name="_Toc419837339"/>
      <w:bookmarkStart w:id="11184" w:name="_Toc419840186"/>
      <w:bookmarkStart w:id="11185" w:name="_Toc419843066"/>
      <w:bookmarkStart w:id="11186" w:name="_Toc419845946"/>
      <w:bookmarkStart w:id="11187" w:name="_Toc419848850"/>
      <w:bookmarkStart w:id="11188" w:name="_Toc419851754"/>
      <w:bookmarkStart w:id="11189" w:name="_Toc419854947"/>
      <w:bookmarkStart w:id="11190" w:name="_Toc419860376"/>
      <w:bookmarkStart w:id="11191" w:name="_Toc419878652"/>
      <w:bookmarkStart w:id="11192" w:name="_Toc420067208"/>
      <w:bookmarkStart w:id="11193" w:name="_Toc420072734"/>
      <w:bookmarkStart w:id="11194" w:name="_Toc419826587"/>
      <w:bookmarkStart w:id="11195" w:name="_Toc419829187"/>
      <w:bookmarkStart w:id="11196" w:name="_Toc419831795"/>
      <w:bookmarkStart w:id="11197" w:name="_Toc419834557"/>
      <w:bookmarkStart w:id="11198" w:name="_Toc419837340"/>
      <w:bookmarkStart w:id="11199" w:name="_Toc419840187"/>
      <w:bookmarkStart w:id="11200" w:name="_Toc419843067"/>
      <w:bookmarkStart w:id="11201" w:name="_Toc419845947"/>
      <w:bookmarkStart w:id="11202" w:name="_Toc419848851"/>
      <w:bookmarkStart w:id="11203" w:name="_Toc419851755"/>
      <w:bookmarkStart w:id="11204" w:name="_Toc419854948"/>
      <w:bookmarkStart w:id="11205" w:name="_Toc419860377"/>
      <w:bookmarkStart w:id="11206" w:name="_Toc419878653"/>
      <w:bookmarkStart w:id="11207" w:name="_Toc420067209"/>
      <w:bookmarkStart w:id="11208" w:name="_Toc420072735"/>
      <w:bookmarkStart w:id="11209" w:name="_Toc419826588"/>
      <w:bookmarkStart w:id="11210" w:name="_Toc419829188"/>
      <w:bookmarkStart w:id="11211" w:name="_Toc419831796"/>
      <w:bookmarkStart w:id="11212" w:name="_Toc419834558"/>
      <w:bookmarkStart w:id="11213" w:name="_Toc419837341"/>
      <w:bookmarkStart w:id="11214" w:name="_Toc419840188"/>
      <w:bookmarkStart w:id="11215" w:name="_Toc419843068"/>
      <w:bookmarkStart w:id="11216" w:name="_Toc419845948"/>
      <w:bookmarkStart w:id="11217" w:name="_Toc419848852"/>
      <w:bookmarkStart w:id="11218" w:name="_Toc419851756"/>
      <w:bookmarkStart w:id="11219" w:name="_Toc419854949"/>
      <w:bookmarkStart w:id="11220" w:name="_Toc419860378"/>
      <w:bookmarkStart w:id="11221" w:name="_Toc419878654"/>
      <w:bookmarkStart w:id="11222" w:name="_Toc420067210"/>
      <w:bookmarkStart w:id="11223" w:name="_Toc420072736"/>
      <w:bookmarkStart w:id="11224" w:name="_Toc419860381"/>
      <w:bookmarkStart w:id="11225" w:name="_Toc419878657"/>
      <w:bookmarkStart w:id="11226" w:name="_Toc420067213"/>
      <w:bookmarkStart w:id="11227" w:name="_Toc420072739"/>
      <w:bookmarkStart w:id="11228" w:name="_Toc419860383"/>
      <w:bookmarkStart w:id="11229" w:name="_Toc419878659"/>
      <w:bookmarkStart w:id="11230" w:name="_Toc420067215"/>
      <w:bookmarkStart w:id="11231" w:name="_Toc420072741"/>
      <w:bookmarkStart w:id="11232" w:name="_Toc419860384"/>
      <w:bookmarkStart w:id="11233" w:name="_Toc419878660"/>
      <w:bookmarkStart w:id="11234" w:name="_Toc420067216"/>
      <w:bookmarkStart w:id="11235" w:name="_Toc420072742"/>
      <w:bookmarkStart w:id="11236" w:name="_Toc419860387"/>
      <w:bookmarkStart w:id="11237" w:name="_Toc419878663"/>
      <w:bookmarkStart w:id="11238" w:name="_Toc420067219"/>
      <w:bookmarkStart w:id="11239" w:name="_Toc420072745"/>
      <w:bookmarkStart w:id="11240" w:name="_Toc419860389"/>
      <w:bookmarkStart w:id="11241" w:name="_Toc419878665"/>
      <w:bookmarkStart w:id="11242" w:name="_Toc420067221"/>
      <w:bookmarkStart w:id="11243" w:name="_Toc420072747"/>
      <w:bookmarkStart w:id="11244" w:name="_Toc419860392"/>
      <w:bookmarkStart w:id="11245" w:name="_Toc419878668"/>
      <w:bookmarkStart w:id="11246" w:name="_Toc420067224"/>
      <w:bookmarkStart w:id="11247" w:name="_Toc420072750"/>
      <w:bookmarkStart w:id="11248" w:name="_Toc419860393"/>
      <w:bookmarkStart w:id="11249" w:name="_Toc419878669"/>
      <w:bookmarkStart w:id="11250" w:name="_Toc420067225"/>
      <w:bookmarkStart w:id="11251" w:name="_Toc420072751"/>
      <w:bookmarkStart w:id="11252" w:name="_Toc419860394"/>
      <w:bookmarkStart w:id="11253" w:name="_Toc419878670"/>
      <w:bookmarkStart w:id="11254" w:name="_Toc420067226"/>
      <w:bookmarkStart w:id="11255" w:name="_Toc420072752"/>
      <w:bookmarkStart w:id="11256" w:name="_Toc419860395"/>
      <w:bookmarkStart w:id="11257" w:name="_Toc419878671"/>
      <w:bookmarkStart w:id="11258" w:name="_Toc420067227"/>
      <w:bookmarkStart w:id="11259" w:name="_Toc420072753"/>
      <w:bookmarkStart w:id="11260" w:name="_Toc419860396"/>
      <w:bookmarkStart w:id="11261" w:name="_Toc419878672"/>
      <w:bookmarkStart w:id="11262" w:name="_Toc420067228"/>
      <w:bookmarkStart w:id="11263" w:name="_Toc420072754"/>
      <w:bookmarkStart w:id="11264" w:name="_Toc419860397"/>
      <w:bookmarkStart w:id="11265" w:name="_Toc419878673"/>
      <w:bookmarkStart w:id="11266" w:name="_Toc420067229"/>
      <w:bookmarkStart w:id="11267" w:name="_Toc420072755"/>
      <w:bookmarkStart w:id="11268" w:name="_Toc419860398"/>
      <w:bookmarkStart w:id="11269" w:name="_Toc419878674"/>
      <w:bookmarkStart w:id="11270" w:name="_Toc420067230"/>
      <w:bookmarkStart w:id="11271" w:name="_Toc420072756"/>
      <w:bookmarkStart w:id="11272" w:name="_Toc419860399"/>
      <w:bookmarkStart w:id="11273" w:name="_Toc419878675"/>
      <w:bookmarkStart w:id="11274" w:name="_Toc420067231"/>
      <w:bookmarkStart w:id="11275" w:name="_Toc420072757"/>
      <w:bookmarkStart w:id="11276" w:name="_Toc419860400"/>
      <w:bookmarkStart w:id="11277" w:name="_Toc419878676"/>
      <w:bookmarkStart w:id="11278" w:name="_Toc420067232"/>
      <w:bookmarkStart w:id="11279" w:name="_Toc420072758"/>
      <w:bookmarkStart w:id="11280" w:name="_Toc419860401"/>
      <w:bookmarkStart w:id="11281" w:name="_Toc419878677"/>
      <w:bookmarkStart w:id="11282" w:name="_Toc420067233"/>
      <w:bookmarkStart w:id="11283" w:name="_Toc420072759"/>
      <w:bookmarkStart w:id="11284" w:name="_Toc419860410"/>
      <w:bookmarkStart w:id="11285" w:name="_Toc419878686"/>
      <w:bookmarkStart w:id="11286" w:name="_Toc420067242"/>
      <w:bookmarkStart w:id="11287" w:name="_Toc420072768"/>
      <w:bookmarkStart w:id="11288" w:name="_Toc419860418"/>
      <w:bookmarkStart w:id="11289" w:name="_Toc419878694"/>
      <w:bookmarkStart w:id="11290" w:name="_Toc420067250"/>
      <w:bookmarkStart w:id="11291" w:name="_Toc420072776"/>
      <w:bookmarkStart w:id="11292" w:name="_Toc419860420"/>
      <w:bookmarkStart w:id="11293" w:name="_Toc419878696"/>
      <w:bookmarkStart w:id="11294" w:name="_Toc420067252"/>
      <w:bookmarkStart w:id="11295" w:name="_Toc420072778"/>
      <w:bookmarkStart w:id="11296" w:name="_Toc419860427"/>
      <w:bookmarkStart w:id="11297" w:name="_Toc419878703"/>
      <w:bookmarkStart w:id="11298" w:name="_Toc420067259"/>
      <w:bookmarkStart w:id="11299" w:name="_Toc420072785"/>
      <w:bookmarkStart w:id="11300" w:name="_Toc419860430"/>
      <w:bookmarkStart w:id="11301" w:name="_Toc419878706"/>
      <w:bookmarkStart w:id="11302" w:name="_Toc420067262"/>
      <w:bookmarkStart w:id="11303" w:name="_Toc420072788"/>
      <w:bookmarkStart w:id="11304" w:name="_Toc419860433"/>
      <w:bookmarkStart w:id="11305" w:name="_Toc419878709"/>
      <w:bookmarkStart w:id="11306" w:name="_Toc420067265"/>
      <w:bookmarkStart w:id="11307" w:name="_Toc420072791"/>
      <w:bookmarkStart w:id="11308" w:name="_Toc419860436"/>
      <w:bookmarkStart w:id="11309" w:name="_Toc419878712"/>
      <w:bookmarkStart w:id="11310" w:name="_Toc420067268"/>
      <w:bookmarkStart w:id="11311" w:name="_Toc420072794"/>
      <w:bookmarkStart w:id="11312" w:name="_Toc419860438"/>
      <w:bookmarkStart w:id="11313" w:name="_Toc419878714"/>
      <w:bookmarkStart w:id="11314" w:name="_Toc420067270"/>
      <w:bookmarkStart w:id="11315" w:name="_Toc420072796"/>
      <w:bookmarkStart w:id="11316" w:name="_Toc419860440"/>
      <w:bookmarkStart w:id="11317" w:name="_Toc419878716"/>
      <w:bookmarkStart w:id="11318" w:name="_Toc420067272"/>
      <w:bookmarkStart w:id="11319" w:name="_Toc420072798"/>
      <w:bookmarkStart w:id="11320" w:name="_Toc419860473"/>
      <w:bookmarkStart w:id="11321" w:name="_Toc419878749"/>
      <w:bookmarkStart w:id="11322" w:name="_Toc420067305"/>
      <w:bookmarkStart w:id="11323" w:name="_Toc420072831"/>
      <w:bookmarkStart w:id="11324" w:name="_Toc419860475"/>
      <w:bookmarkStart w:id="11325" w:name="_Toc419878751"/>
      <w:bookmarkStart w:id="11326" w:name="_Toc420067307"/>
      <w:bookmarkStart w:id="11327" w:name="_Toc420072833"/>
      <w:bookmarkStart w:id="11328" w:name="_Toc419860476"/>
      <w:bookmarkStart w:id="11329" w:name="_Toc419878752"/>
      <w:bookmarkStart w:id="11330" w:name="_Toc420067308"/>
      <w:bookmarkStart w:id="11331" w:name="_Toc420072834"/>
      <w:bookmarkStart w:id="11332" w:name="_Toc419860478"/>
      <w:bookmarkStart w:id="11333" w:name="_Toc419878754"/>
      <w:bookmarkStart w:id="11334" w:name="_Toc420067310"/>
      <w:bookmarkStart w:id="11335" w:name="_Toc420072836"/>
      <w:bookmarkStart w:id="11336" w:name="_Toc419860479"/>
      <w:bookmarkStart w:id="11337" w:name="_Toc419878755"/>
      <w:bookmarkStart w:id="11338" w:name="_Toc420067311"/>
      <w:bookmarkStart w:id="11339" w:name="_Toc420072837"/>
      <w:bookmarkStart w:id="11340" w:name="_Toc419860483"/>
      <w:bookmarkStart w:id="11341" w:name="_Toc419878759"/>
      <w:bookmarkStart w:id="11342" w:name="_Toc420067315"/>
      <w:bookmarkStart w:id="11343" w:name="_Toc420072841"/>
      <w:bookmarkStart w:id="11344" w:name="_Toc419860489"/>
      <w:bookmarkStart w:id="11345" w:name="_Toc419878765"/>
      <w:bookmarkStart w:id="11346" w:name="_Toc420067321"/>
      <w:bookmarkStart w:id="11347" w:name="_Toc420072847"/>
      <w:bookmarkStart w:id="11348" w:name="_Toc419826602"/>
      <w:bookmarkStart w:id="11349" w:name="_Toc419829202"/>
      <w:bookmarkStart w:id="11350" w:name="_Toc419831810"/>
      <w:bookmarkStart w:id="11351" w:name="_Toc419834572"/>
      <w:bookmarkStart w:id="11352" w:name="_Toc419837355"/>
      <w:bookmarkStart w:id="11353" w:name="_Toc419840202"/>
      <w:bookmarkStart w:id="11354" w:name="_Toc419843082"/>
      <w:bookmarkStart w:id="11355" w:name="_Toc419845962"/>
      <w:bookmarkStart w:id="11356" w:name="_Toc419848866"/>
      <w:bookmarkStart w:id="11357" w:name="_Toc419851770"/>
      <w:bookmarkStart w:id="11358" w:name="_Toc419854963"/>
      <w:bookmarkStart w:id="11359" w:name="_Toc419860492"/>
      <w:bookmarkStart w:id="11360" w:name="_Toc419878768"/>
      <w:bookmarkStart w:id="11361" w:name="_Toc420067324"/>
      <w:bookmarkStart w:id="11362" w:name="_Toc420072850"/>
      <w:bookmarkStart w:id="11363" w:name="_Toc419826608"/>
      <w:bookmarkStart w:id="11364" w:name="_Toc419829208"/>
      <w:bookmarkStart w:id="11365" w:name="_Toc419831816"/>
      <w:bookmarkStart w:id="11366" w:name="_Toc419834578"/>
      <w:bookmarkStart w:id="11367" w:name="_Toc419837361"/>
      <w:bookmarkStart w:id="11368" w:name="_Toc419840208"/>
      <w:bookmarkStart w:id="11369" w:name="_Toc419843088"/>
      <w:bookmarkStart w:id="11370" w:name="_Toc419845968"/>
      <w:bookmarkStart w:id="11371" w:name="_Toc419848872"/>
      <w:bookmarkStart w:id="11372" w:name="_Toc419851776"/>
      <w:bookmarkStart w:id="11373" w:name="_Toc419854969"/>
      <w:bookmarkStart w:id="11374" w:name="_Toc419860498"/>
      <w:bookmarkStart w:id="11375" w:name="_Toc419878774"/>
      <w:bookmarkStart w:id="11376" w:name="_Toc420067330"/>
      <w:bookmarkStart w:id="11377" w:name="_Toc420072856"/>
      <w:bookmarkStart w:id="11378" w:name="_Toc419826610"/>
      <w:bookmarkStart w:id="11379" w:name="_Toc419829210"/>
      <w:bookmarkStart w:id="11380" w:name="_Toc419831818"/>
      <w:bookmarkStart w:id="11381" w:name="_Toc419834580"/>
      <w:bookmarkStart w:id="11382" w:name="_Toc419837363"/>
      <w:bookmarkStart w:id="11383" w:name="_Toc419840210"/>
      <w:bookmarkStart w:id="11384" w:name="_Toc419843090"/>
      <w:bookmarkStart w:id="11385" w:name="_Toc419845970"/>
      <w:bookmarkStart w:id="11386" w:name="_Toc419848874"/>
      <w:bookmarkStart w:id="11387" w:name="_Toc419851778"/>
      <w:bookmarkStart w:id="11388" w:name="_Toc419854971"/>
      <w:bookmarkStart w:id="11389" w:name="_Toc419860500"/>
      <w:bookmarkStart w:id="11390" w:name="_Toc419878776"/>
      <w:bookmarkStart w:id="11391" w:name="_Toc420067332"/>
      <w:bookmarkStart w:id="11392" w:name="_Toc420072858"/>
      <w:bookmarkStart w:id="11393" w:name="_Toc419826614"/>
      <w:bookmarkStart w:id="11394" w:name="_Toc419829214"/>
      <w:bookmarkStart w:id="11395" w:name="_Toc419831822"/>
      <w:bookmarkStart w:id="11396" w:name="_Toc419834584"/>
      <w:bookmarkStart w:id="11397" w:name="_Toc419837367"/>
      <w:bookmarkStart w:id="11398" w:name="_Toc419840214"/>
      <w:bookmarkStart w:id="11399" w:name="_Toc419843094"/>
      <w:bookmarkStart w:id="11400" w:name="_Toc419845974"/>
      <w:bookmarkStart w:id="11401" w:name="_Toc419848878"/>
      <w:bookmarkStart w:id="11402" w:name="_Toc419851782"/>
      <w:bookmarkStart w:id="11403" w:name="_Toc419854975"/>
      <w:bookmarkStart w:id="11404" w:name="_Toc419860504"/>
      <w:bookmarkStart w:id="11405" w:name="_Toc419878780"/>
      <w:bookmarkStart w:id="11406" w:name="_Toc420067336"/>
      <w:bookmarkStart w:id="11407" w:name="_Toc420072862"/>
      <w:bookmarkStart w:id="11408" w:name="_Toc419826615"/>
      <w:bookmarkStart w:id="11409" w:name="_Toc419829215"/>
      <w:bookmarkStart w:id="11410" w:name="_Toc419831823"/>
      <w:bookmarkStart w:id="11411" w:name="_Toc419834585"/>
      <w:bookmarkStart w:id="11412" w:name="_Toc419837368"/>
      <w:bookmarkStart w:id="11413" w:name="_Toc419840215"/>
      <w:bookmarkStart w:id="11414" w:name="_Toc419843095"/>
      <w:bookmarkStart w:id="11415" w:name="_Toc419845975"/>
      <w:bookmarkStart w:id="11416" w:name="_Toc419848879"/>
      <w:bookmarkStart w:id="11417" w:name="_Toc419851783"/>
      <w:bookmarkStart w:id="11418" w:name="_Toc419854976"/>
      <w:bookmarkStart w:id="11419" w:name="_Toc419860505"/>
      <w:bookmarkStart w:id="11420" w:name="_Toc419878781"/>
      <w:bookmarkStart w:id="11421" w:name="_Toc420067337"/>
      <w:bookmarkStart w:id="11422" w:name="_Toc420072863"/>
      <w:bookmarkStart w:id="11423" w:name="_Toc419826618"/>
      <w:bookmarkStart w:id="11424" w:name="_Toc419829218"/>
      <w:bookmarkStart w:id="11425" w:name="_Toc419831826"/>
      <w:bookmarkStart w:id="11426" w:name="_Toc419834588"/>
      <w:bookmarkStart w:id="11427" w:name="_Toc419837371"/>
      <w:bookmarkStart w:id="11428" w:name="_Toc419840218"/>
      <w:bookmarkStart w:id="11429" w:name="_Toc419843098"/>
      <w:bookmarkStart w:id="11430" w:name="_Toc419845978"/>
      <w:bookmarkStart w:id="11431" w:name="_Toc419848882"/>
      <w:bookmarkStart w:id="11432" w:name="_Toc419851786"/>
      <w:bookmarkStart w:id="11433" w:name="_Toc419854979"/>
      <w:bookmarkStart w:id="11434" w:name="_Toc419860508"/>
      <w:bookmarkStart w:id="11435" w:name="_Toc419878784"/>
      <w:bookmarkStart w:id="11436" w:name="_Toc420067340"/>
      <w:bookmarkStart w:id="11437" w:name="_Toc420072866"/>
      <w:bookmarkStart w:id="11438" w:name="_Toc419826620"/>
      <w:bookmarkStart w:id="11439" w:name="_Toc419829220"/>
      <w:bookmarkStart w:id="11440" w:name="_Toc419831828"/>
      <w:bookmarkStart w:id="11441" w:name="_Toc419834590"/>
      <w:bookmarkStart w:id="11442" w:name="_Toc419837373"/>
      <w:bookmarkStart w:id="11443" w:name="_Toc419840220"/>
      <w:bookmarkStart w:id="11444" w:name="_Toc419843100"/>
      <w:bookmarkStart w:id="11445" w:name="_Toc419845980"/>
      <w:bookmarkStart w:id="11446" w:name="_Toc419848884"/>
      <w:bookmarkStart w:id="11447" w:name="_Toc419851788"/>
      <w:bookmarkStart w:id="11448" w:name="_Toc419854981"/>
      <w:bookmarkStart w:id="11449" w:name="_Toc419860510"/>
      <w:bookmarkStart w:id="11450" w:name="_Toc419878786"/>
      <w:bookmarkStart w:id="11451" w:name="_Toc420067342"/>
      <w:bookmarkStart w:id="11452" w:name="_Toc420072868"/>
      <w:bookmarkStart w:id="11453" w:name="_Toc419826623"/>
      <w:bookmarkStart w:id="11454" w:name="_Toc419829223"/>
      <w:bookmarkStart w:id="11455" w:name="_Toc419831831"/>
      <w:bookmarkStart w:id="11456" w:name="_Toc419834593"/>
      <w:bookmarkStart w:id="11457" w:name="_Toc419837376"/>
      <w:bookmarkStart w:id="11458" w:name="_Toc419840223"/>
      <w:bookmarkStart w:id="11459" w:name="_Toc419843103"/>
      <w:bookmarkStart w:id="11460" w:name="_Toc419845983"/>
      <w:bookmarkStart w:id="11461" w:name="_Toc419848887"/>
      <w:bookmarkStart w:id="11462" w:name="_Toc419851791"/>
      <w:bookmarkStart w:id="11463" w:name="_Toc419854984"/>
      <w:bookmarkStart w:id="11464" w:name="_Toc419860513"/>
      <w:bookmarkStart w:id="11465" w:name="_Toc419878789"/>
      <w:bookmarkStart w:id="11466" w:name="_Toc420067345"/>
      <w:bookmarkStart w:id="11467" w:name="_Toc420072871"/>
      <w:bookmarkStart w:id="11468" w:name="_Toc419826628"/>
      <w:bookmarkStart w:id="11469" w:name="_Toc419829228"/>
      <w:bookmarkStart w:id="11470" w:name="_Toc419831836"/>
      <w:bookmarkStart w:id="11471" w:name="_Toc419834598"/>
      <w:bookmarkStart w:id="11472" w:name="_Toc419837381"/>
      <w:bookmarkStart w:id="11473" w:name="_Toc419840228"/>
      <w:bookmarkStart w:id="11474" w:name="_Toc419843108"/>
      <w:bookmarkStart w:id="11475" w:name="_Toc419845988"/>
      <w:bookmarkStart w:id="11476" w:name="_Toc419848892"/>
      <w:bookmarkStart w:id="11477" w:name="_Toc419851796"/>
      <w:bookmarkStart w:id="11478" w:name="_Toc419854989"/>
      <w:bookmarkStart w:id="11479" w:name="_Toc419860518"/>
      <w:bookmarkStart w:id="11480" w:name="_Toc419878794"/>
      <w:bookmarkStart w:id="11481" w:name="_Toc420067350"/>
      <w:bookmarkStart w:id="11482" w:name="_Toc420072876"/>
      <w:bookmarkStart w:id="11483" w:name="_Toc419826629"/>
      <w:bookmarkStart w:id="11484" w:name="_Toc419829229"/>
      <w:bookmarkStart w:id="11485" w:name="_Toc419831837"/>
      <w:bookmarkStart w:id="11486" w:name="_Toc419834599"/>
      <w:bookmarkStart w:id="11487" w:name="_Toc419837382"/>
      <w:bookmarkStart w:id="11488" w:name="_Toc419840229"/>
      <w:bookmarkStart w:id="11489" w:name="_Toc419843109"/>
      <w:bookmarkStart w:id="11490" w:name="_Toc419845989"/>
      <w:bookmarkStart w:id="11491" w:name="_Toc419848893"/>
      <w:bookmarkStart w:id="11492" w:name="_Toc419851797"/>
      <w:bookmarkStart w:id="11493" w:name="_Toc419854990"/>
      <w:bookmarkStart w:id="11494" w:name="_Toc419860519"/>
      <w:bookmarkStart w:id="11495" w:name="_Toc419878795"/>
      <w:bookmarkStart w:id="11496" w:name="_Toc420067351"/>
      <w:bookmarkStart w:id="11497" w:name="_Toc420072877"/>
      <w:bookmarkStart w:id="11498" w:name="_Toc419826630"/>
      <w:bookmarkStart w:id="11499" w:name="_Toc419829230"/>
      <w:bookmarkStart w:id="11500" w:name="_Toc419831838"/>
      <w:bookmarkStart w:id="11501" w:name="_Toc419834600"/>
      <w:bookmarkStart w:id="11502" w:name="_Toc419837383"/>
      <w:bookmarkStart w:id="11503" w:name="_Toc419840230"/>
      <w:bookmarkStart w:id="11504" w:name="_Toc419843110"/>
      <w:bookmarkStart w:id="11505" w:name="_Toc419845990"/>
      <w:bookmarkStart w:id="11506" w:name="_Toc419848894"/>
      <w:bookmarkStart w:id="11507" w:name="_Toc419851798"/>
      <w:bookmarkStart w:id="11508" w:name="_Toc419854991"/>
      <w:bookmarkStart w:id="11509" w:name="_Toc419860520"/>
      <w:bookmarkStart w:id="11510" w:name="_Toc419878796"/>
      <w:bookmarkStart w:id="11511" w:name="_Toc420067352"/>
      <w:bookmarkStart w:id="11512" w:name="_Toc420072878"/>
      <w:bookmarkStart w:id="11513" w:name="_Toc419826632"/>
      <w:bookmarkStart w:id="11514" w:name="_Toc419829232"/>
      <w:bookmarkStart w:id="11515" w:name="_Toc419831840"/>
      <w:bookmarkStart w:id="11516" w:name="_Toc419834602"/>
      <w:bookmarkStart w:id="11517" w:name="_Toc419837385"/>
      <w:bookmarkStart w:id="11518" w:name="_Toc419840232"/>
      <w:bookmarkStart w:id="11519" w:name="_Toc419843112"/>
      <w:bookmarkStart w:id="11520" w:name="_Toc419845992"/>
      <w:bookmarkStart w:id="11521" w:name="_Toc419848896"/>
      <w:bookmarkStart w:id="11522" w:name="_Toc419851800"/>
      <w:bookmarkStart w:id="11523" w:name="_Toc419854993"/>
      <w:bookmarkStart w:id="11524" w:name="_Toc419860522"/>
      <w:bookmarkStart w:id="11525" w:name="_Toc419878798"/>
      <w:bookmarkStart w:id="11526" w:name="_Toc420067354"/>
      <w:bookmarkStart w:id="11527" w:name="_Toc420072880"/>
      <w:bookmarkStart w:id="11528" w:name="_Toc419826635"/>
      <w:bookmarkStart w:id="11529" w:name="_Toc419829235"/>
      <w:bookmarkStart w:id="11530" w:name="_Toc419831843"/>
      <w:bookmarkStart w:id="11531" w:name="_Toc419834605"/>
      <w:bookmarkStart w:id="11532" w:name="_Toc419837388"/>
      <w:bookmarkStart w:id="11533" w:name="_Toc419840235"/>
      <w:bookmarkStart w:id="11534" w:name="_Toc419843115"/>
      <w:bookmarkStart w:id="11535" w:name="_Toc419845995"/>
      <w:bookmarkStart w:id="11536" w:name="_Toc419848899"/>
      <w:bookmarkStart w:id="11537" w:name="_Toc419851803"/>
      <w:bookmarkStart w:id="11538" w:name="_Toc419854996"/>
      <w:bookmarkStart w:id="11539" w:name="_Toc419860525"/>
      <w:bookmarkStart w:id="11540" w:name="_Toc419878801"/>
      <w:bookmarkStart w:id="11541" w:name="_Toc420067357"/>
      <w:bookmarkStart w:id="11542" w:name="_Toc420072883"/>
      <w:bookmarkStart w:id="11543" w:name="_Toc419826636"/>
      <w:bookmarkStart w:id="11544" w:name="_Toc419829236"/>
      <w:bookmarkStart w:id="11545" w:name="_Toc419831844"/>
      <w:bookmarkStart w:id="11546" w:name="_Toc419834606"/>
      <w:bookmarkStart w:id="11547" w:name="_Toc419837389"/>
      <w:bookmarkStart w:id="11548" w:name="_Toc419840236"/>
      <w:bookmarkStart w:id="11549" w:name="_Toc419843116"/>
      <w:bookmarkStart w:id="11550" w:name="_Toc419845996"/>
      <w:bookmarkStart w:id="11551" w:name="_Toc419848900"/>
      <w:bookmarkStart w:id="11552" w:name="_Toc419851804"/>
      <w:bookmarkStart w:id="11553" w:name="_Toc419854997"/>
      <w:bookmarkStart w:id="11554" w:name="_Toc419860526"/>
      <w:bookmarkStart w:id="11555" w:name="_Toc419878802"/>
      <w:bookmarkStart w:id="11556" w:name="_Toc420067358"/>
      <w:bookmarkStart w:id="11557" w:name="_Toc420072884"/>
      <w:bookmarkStart w:id="11558" w:name="_Toc419826639"/>
      <w:bookmarkStart w:id="11559" w:name="_Toc419829239"/>
      <w:bookmarkStart w:id="11560" w:name="_Toc419831847"/>
      <w:bookmarkStart w:id="11561" w:name="_Toc419834609"/>
      <w:bookmarkStart w:id="11562" w:name="_Toc419837392"/>
      <w:bookmarkStart w:id="11563" w:name="_Toc419840239"/>
      <w:bookmarkStart w:id="11564" w:name="_Toc419843119"/>
      <w:bookmarkStart w:id="11565" w:name="_Toc419845999"/>
      <w:bookmarkStart w:id="11566" w:name="_Toc419848903"/>
      <w:bookmarkStart w:id="11567" w:name="_Toc419851807"/>
      <w:bookmarkStart w:id="11568" w:name="_Toc419855000"/>
      <w:bookmarkStart w:id="11569" w:name="_Toc419860529"/>
      <w:bookmarkStart w:id="11570" w:name="_Toc419878805"/>
      <w:bookmarkStart w:id="11571" w:name="_Toc420067361"/>
      <w:bookmarkStart w:id="11572" w:name="_Toc420072887"/>
      <w:bookmarkStart w:id="11573" w:name="_Toc419826640"/>
      <w:bookmarkStart w:id="11574" w:name="_Toc419829240"/>
      <w:bookmarkStart w:id="11575" w:name="_Toc419831848"/>
      <w:bookmarkStart w:id="11576" w:name="_Toc419834610"/>
      <w:bookmarkStart w:id="11577" w:name="_Toc419837393"/>
      <w:bookmarkStart w:id="11578" w:name="_Toc419840240"/>
      <w:bookmarkStart w:id="11579" w:name="_Toc419843120"/>
      <w:bookmarkStart w:id="11580" w:name="_Toc419846000"/>
      <w:bookmarkStart w:id="11581" w:name="_Toc419848904"/>
      <w:bookmarkStart w:id="11582" w:name="_Toc419851808"/>
      <w:bookmarkStart w:id="11583" w:name="_Toc419855001"/>
      <w:bookmarkStart w:id="11584" w:name="_Toc419860530"/>
      <w:bookmarkStart w:id="11585" w:name="_Toc419878806"/>
      <w:bookmarkStart w:id="11586" w:name="_Toc420067362"/>
      <w:bookmarkStart w:id="11587" w:name="_Toc420072888"/>
      <w:bookmarkStart w:id="11588" w:name="_Toc419826642"/>
      <w:bookmarkStart w:id="11589" w:name="_Toc419829242"/>
      <w:bookmarkStart w:id="11590" w:name="_Toc419831850"/>
      <w:bookmarkStart w:id="11591" w:name="_Toc419834612"/>
      <w:bookmarkStart w:id="11592" w:name="_Toc419837395"/>
      <w:bookmarkStart w:id="11593" w:name="_Toc419840242"/>
      <w:bookmarkStart w:id="11594" w:name="_Toc419843122"/>
      <w:bookmarkStart w:id="11595" w:name="_Toc419846002"/>
      <w:bookmarkStart w:id="11596" w:name="_Toc419848906"/>
      <w:bookmarkStart w:id="11597" w:name="_Toc419851810"/>
      <w:bookmarkStart w:id="11598" w:name="_Toc419855003"/>
      <w:bookmarkStart w:id="11599" w:name="_Toc419860532"/>
      <w:bookmarkStart w:id="11600" w:name="_Toc419878808"/>
      <w:bookmarkStart w:id="11601" w:name="_Toc420067364"/>
      <w:bookmarkStart w:id="11602" w:name="_Toc420072890"/>
      <w:bookmarkStart w:id="11603" w:name="_Toc419826643"/>
      <w:bookmarkStart w:id="11604" w:name="_Toc419829243"/>
      <w:bookmarkStart w:id="11605" w:name="_Toc419831851"/>
      <w:bookmarkStart w:id="11606" w:name="_Toc419834613"/>
      <w:bookmarkStart w:id="11607" w:name="_Toc419837396"/>
      <w:bookmarkStart w:id="11608" w:name="_Toc419840243"/>
      <w:bookmarkStart w:id="11609" w:name="_Toc419843123"/>
      <w:bookmarkStart w:id="11610" w:name="_Toc419846003"/>
      <w:bookmarkStart w:id="11611" w:name="_Toc419848907"/>
      <w:bookmarkStart w:id="11612" w:name="_Toc419851811"/>
      <w:bookmarkStart w:id="11613" w:name="_Toc419855004"/>
      <w:bookmarkStart w:id="11614" w:name="_Toc419860533"/>
      <w:bookmarkStart w:id="11615" w:name="_Toc419878809"/>
      <w:bookmarkStart w:id="11616" w:name="_Toc420067365"/>
      <w:bookmarkStart w:id="11617" w:name="_Toc420072891"/>
      <w:bookmarkStart w:id="11618" w:name="_Toc419860541"/>
      <w:bookmarkStart w:id="11619" w:name="_Toc419878817"/>
      <w:bookmarkStart w:id="11620" w:name="_Toc420067373"/>
      <w:bookmarkStart w:id="11621" w:name="_Toc420072899"/>
      <w:bookmarkStart w:id="11622" w:name="_Toc419860542"/>
      <w:bookmarkStart w:id="11623" w:name="_Toc419878818"/>
      <w:bookmarkStart w:id="11624" w:name="_Toc420067374"/>
      <w:bookmarkStart w:id="11625" w:name="_Toc420072900"/>
      <w:bookmarkStart w:id="11626" w:name="_Toc419860543"/>
      <w:bookmarkStart w:id="11627" w:name="_Toc419878819"/>
      <w:bookmarkStart w:id="11628" w:name="_Toc420067375"/>
      <w:bookmarkStart w:id="11629" w:name="_Toc420072901"/>
      <w:bookmarkStart w:id="11630" w:name="_Toc419860546"/>
      <w:bookmarkStart w:id="11631" w:name="_Toc419878822"/>
      <w:bookmarkStart w:id="11632" w:name="_Toc420067378"/>
      <w:bookmarkStart w:id="11633" w:name="_Toc420072904"/>
      <w:bookmarkStart w:id="11634" w:name="_Toc235537824"/>
      <w:bookmarkStart w:id="11635" w:name="_Toc235540542"/>
      <w:bookmarkStart w:id="11636" w:name="_Toc235612865"/>
      <w:bookmarkStart w:id="11637" w:name="_Toc235613284"/>
      <w:bookmarkStart w:id="11638" w:name="_Toc235537827"/>
      <w:bookmarkStart w:id="11639" w:name="_Toc235540545"/>
      <w:bookmarkStart w:id="11640" w:name="_Toc235612868"/>
      <w:bookmarkStart w:id="11641" w:name="_Toc235613287"/>
      <w:bookmarkStart w:id="11642" w:name="_Toc235537829"/>
      <w:bookmarkStart w:id="11643" w:name="_Toc235540547"/>
      <w:bookmarkStart w:id="11644" w:name="_Toc235612870"/>
      <w:bookmarkStart w:id="11645" w:name="_Toc235613289"/>
      <w:bookmarkStart w:id="11646" w:name="_Toc235537830"/>
      <w:bookmarkStart w:id="11647" w:name="_Toc235540548"/>
      <w:bookmarkStart w:id="11648" w:name="_Toc235612871"/>
      <w:bookmarkStart w:id="11649" w:name="_Toc235613290"/>
      <w:bookmarkStart w:id="11650" w:name="_Toc235537831"/>
      <w:bookmarkStart w:id="11651" w:name="_Toc235540549"/>
      <w:bookmarkStart w:id="11652" w:name="_Toc235612872"/>
      <w:bookmarkStart w:id="11653" w:name="_Toc235613291"/>
      <w:bookmarkStart w:id="11654" w:name="_Toc235537832"/>
      <w:bookmarkStart w:id="11655" w:name="_Toc235540550"/>
      <w:bookmarkStart w:id="11656" w:name="_Toc235612873"/>
      <w:bookmarkStart w:id="11657" w:name="_Toc235613292"/>
      <w:bookmarkStart w:id="11658" w:name="_Toc235537833"/>
      <w:bookmarkStart w:id="11659" w:name="_Toc235540551"/>
      <w:bookmarkStart w:id="11660" w:name="_Toc235612874"/>
      <w:bookmarkStart w:id="11661" w:name="_Toc235613293"/>
      <w:bookmarkStart w:id="11662" w:name="_Toc235537834"/>
      <w:bookmarkStart w:id="11663" w:name="_Toc235540552"/>
      <w:bookmarkStart w:id="11664" w:name="_Toc235612875"/>
      <w:bookmarkStart w:id="11665" w:name="_Toc235613294"/>
      <w:bookmarkStart w:id="11666" w:name="_Toc235537835"/>
      <w:bookmarkStart w:id="11667" w:name="_Toc235540553"/>
      <w:bookmarkStart w:id="11668" w:name="_Toc235612876"/>
      <w:bookmarkStart w:id="11669" w:name="_Toc235613295"/>
      <w:bookmarkStart w:id="11670" w:name="_Toc235537837"/>
      <w:bookmarkStart w:id="11671" w:name="_Toc235540555"/>
      <w:bookmarkStart w:id="11672" w:name="_Toc235612878"/>
      <w:bookmarkStart w:id="11673" w:name="_Toc235613297"/>
      <w:bookmarkStart w:id="11674" w:name="_Toc235537839"/>
      <w:bookmarkStart w:id="11675" w:name="_Toc235540557"/>
      <w:bookmarkStart w:id="11676" w:name="_Toc235612880"/>
      <w:bookmarkStart w:id="11677" w:name="_Toc235613299"/>
      <w:bookmarkStart w:id="11678" w:name="_Toc419860547"/>
      <w:bookmarkStart w:id="11679" w:name="_Toc419878823"/>
      <w:bookmarkStart w:id="11680" w:name="_Toc420067379"/>
      <w:bookmarkStart w:id="11681" w:name="_Toc420072905"/>
      <w:bookmarkStart w:id="11682" w:name="_Toc226374123"/>
      <w:bookmarkEnd w:id="14"/>
      <w:bookmarkEnd w:id="15"/>
      <w:bookmarkEnd w:id="39"/>
      <w:bookmarkEnd w:id="40"/>
      <w:bookmarkEnd w:id="41"/>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bookmarkEnd w:id="5402"/>
      <w:bookmarkEnd w:id="5403"/>
      <w:bookmarkEnd w:id="5404"/>
      <w:bookmarkEnd w:id="5405"/>
      <w:bookmarkEnd w:id="5406"/>
      <w:bookmarkEnd w:id="5407"/>
      <w:bookmarkEnd w:id="5408"/>
      <w:bookmarkEnd w:id="5409"/>
      <w:bookmarkEnd w:id="5410"/>
      <w:bookmarkEnd w:id="5411"/>
      <w:bookmarkEnd w:id="5412"/>
      <w:bookmarkEnd w:id="5413"/>
      <w:bookmarkEnd w:id="5414"/>
      <w:bookmarkEnd w:id="5415"/>
      <w:bookmarkEnd w:id="5416"/>
      <w:bookmarkEnd w:id="5417"/>
      <w:bookmarkEnd w:id="5418"/>
      <w:bookmarkEnd w:id="5419"/>
      <w:bookmarkEnd w:id="5420"/>
      <w:bookmarkEnd w:id="5421"/>
      <w:bookmarkEnd w:id="5422"/>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bookmarkEnd w:id="5467"/>
      <w:bookmarkEnd w:id="5468"/>
      <w:bookmarkEnd w:id="5469"/>
      <w:bookmarkEnd w:id="5470"/>
      <w:bookmarkEnd w:id="5471"/>
      <w:bookmarkEnd w:id="5472"/>
      <w:bookmarkEnd w:id="5473"/>
      <w:bookmarkEnd w:id="5474"/>
      <w:bookmarkEnd w:id="5475"/>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bookmarkEnd w:id="5661"/>
      <w:bookmarkEnd w:id="5662"/>
      <w:bookmarkEnd w:id="5663"/>
      <w:bookmarkEnd w:id="5664"/>
      <w:bookmarkEnd w:id="5665"/>
      <w:bookmarkEnd w:id="5666"/>
      <w:bookmarkEnd w:id="5667"/>
      <w:bookmarkEnd w:id="5668"/>
      <w:bookmarkEnd w:id="5669"/>
      <w:bookmarkEnd w:id="5670"/>
      <w:bookmarkEnd w:id="5671"/>
      <w:bookmarkEnd w:id="5672"/>
      <w:bookmarkEnd w:id="5673"/>
      <w:bookmarkEnd w:id="5674"/>
      <w:bookmarkEnd w:id="5675"/>
      <w:bookmarkEnd w:id="5676"/>
      <w:bookmarkEnd w:id="5677"/>
      <w:bookmarkEnd w:id="5678"/>
      <w:bookmarkEnd w:id="5679"/>
      <w:bookmarkEnd w:id="5680"/>
      <w:bookmarkEnd w:id="5681"/>
      <w:bookmarkEnd w:id="5682"/>
      <w:bookmarkEnd w:id="5683"/>
      <w:bookmarkEnd w:id="5684"/>
      <w:bookmarkEnd w:id="5685"/>
      <w:bookmarkEnd w:id="5686"/>
      <w:bookmarkEnd w:id="5687"/>
      <w:bookmarkEnd w:id="5688"/>
      <w:bookmarkEnd w:id="5689"/>
      <w:bookmarkEnd w:id="5690"/>
      <w:bookmarkEnd w:id="5691"/>
      <w:bookmarkEnd w:id="5692"/>
      <w:bookmarkEnd w:id="5693"/>
      <w:bookmarkEnd w:id="5694"/>
      <w:bookmarkEnd w:id="5695"/>
      <w:bookmarkEnd w:id="5696"/>
      <w:bookmarkEnd w:id="5697"/>
      <w:bookmarkEnd w:id="5698"/>
      <w:bookmarkEnd w:id="5699"/>
      <w:bookmarkEnd w:id="5700"/>
      <w:bookmarkEnd w:id="5701"/>
      <w:bookmarkEnd w:id="5702"/>
      <w:bookmarkEnd w:id="5703"/>
      <w:bookmarkEnd w:id="5704"/>
      <w:bookmarkEnd w:id="5705"/>
      <w:bookmarkEnd w:id="5706"/>
      <w:bookmarkEnd w:id="5707"/>
      <w:bookmarkEnd w:id="5708"/>
      <w:bookmarkEnd w:id="5709"/>
      <w:bookmarkEnd w:id="5710"/>
      <w:bookmarkEnd w:id="5711"/>
      <w:bookmarkEnd w:id="5712"/>
      <w:bookmarkEnd w:id="5713"/>
      <w:bookmarkEnd w:id="5714"/>
      <w:bookmarkEnd w:id="5715"/>
      <w:bookmarkEnd w:id="5716"/>
      <w:bookmarkEnd w:id="5717"/>
      <w:bookmarkEnd w:id="5718"/>
      <w:bookmarkEnd w:id="5719"/>
      <w:bookmarkEnd w:id="5720"/>
      <w:bookmarkEnd w:id="5721"/>
      <w:bookmarkEnd w:id="5722"/>
      <w:bookmarkEnd w:id="5723"/>
      <w:bookmarkEnd w:id="5724"/>
      <w:bookmarkEnd w:id="5725"/>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bookmarkEnd w:id="5754"/>
      <w:bookmarkEnd w:id="5755"/>
      <w:bookmarkEnd w:id="5756"/>
      <w:bookmarkEnd w:id="5757"/>
      <w:bookmarkEnd w:id="5758"/>
      <w:bookmarkEnd w:id="5759"/>
      <w:bookmarkEnd w:id="5760"/>
      <w:bookmarkEnd w:id="5761"/>
      <w:bookmarkEnd w:id="5762"/>
      <w:bookmarkEnd w:id="5763"/>
      <w:bookmarkEnd w:id="5764"/>
      <w:bookmarkEnd w:id="5765"/>
      <w:bookmarkEnd w:id="5766"/>
      <w:bookmarkEnd w:id="5767"/>
      <w:bookmarkEnd w:id="5768"/>
      <w:bookmarkEnd w:id="5769"/>
      <w:bookmarkEnd w:id="5770"/>
      <w:bookmarkEnd w:id="5771"/>
      <w:bookmarkEnd w:id="5772"/>
      <w:bookmarkEnd w:id="5773"/>
      <w:bookmarkEnd w:id="5774"/>
      <w:bookmarkEnd w:id="5775"/>
      <w:bookmarkEnd w:id="5776"/>
      <w:bookmarkEnd w:id="5777"/>
      <w:bookmarkEnd w:id="5778"/>
      <w:bookmarkEnd w:id="5779"/>
      <w:bookmarkEnd w:id="5780"/>
      <w:bookmarkEnd w:id="5781"/>
      <w:bookmarkEnd w:id="5782"/>
      <w:bookmarkEnd w:id="5783"/>
      <w:bookmarkEnd w:id="5784"/>
      <w:bookmarkEnd w:id="5785"/>
      <w:bookmarkEnd w:id="5786"/>
      <w:bookmarkEnd w:id="5787"/>
      <w:bookmarkEnd w:id="5788"/>
      <w:bookmarkEnd w:id="5789"/>
      <w:bookmarkEnd w:id="5790"/>
      <w:bookmarkEnd w:id="5791"/>
      <w:bookmarkEnd w:id="5792"/>
      <w:bookmarkEnd w:id="5793"/>
      <w:bookmarkEnd w:id="5794"/>
      <w:bookmarkEnd w:id="5795"/>
      <w:bookmarkEnd w:id="5796"/>
      <w:bookmarkEnd w:id="5797"/>
      <w:bookmarkEnd w:id="5798"/>
      <w:bookmarkEnd w:id="5799"/>
      <w:bookmarkEnd w:id="5800"/>
      <w:bookmarkEnd w:id="5801"/>
      <w:bookmarkEnd w:id="5802"/>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bookmarkEnd w:id="5818"/>
      <w:bookmarkEnd w:id="5819"/>
      <w:bookmarkEnd w:id="5820"/>
      <w:bookmarkEnd w:id="582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bookmarkEnd w:id="5837"/>
      <w:bookmarkEnd w:id="5838"/>
      <w:bookmarkEnd w:id="5839"/>
      <w:bookmarkEnd w:id="5840"/>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bookmarkEnd w:id="5856"/>
      <w:bookmarkEnd w:id="5857"/>
      <w:bookmarkEnd w:id="5858"/>
      <w:bookmarkEnd w:id="5859"/>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bookmarkEnd w:id="5894"/>
      <w:bookmarkEnd w:id="5895"/>
      <w:bookmarkEnd w:id="5896"/>
      <w:bookmarkEnd w:id="5897"/>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bookmarkEnd w:id="5913"/>
      <w:bookmarkEnd w:id="5914"/>
      <w:bookmarkEnd w:id="5915"/>
      <w:bookmarkEnd w:id="591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bookmarkEnd w:id="5932"/>
      <w:bookmarkEnd w:id="5933"/>
      <w:bookmarkEnd w:id="5934"/>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bookmarkEnd w:id="5973"/>
      <w:bookmarkEnd w:id="5974"/>
      <w:bookmarkEnd w:id="5975"/>
      <w:bookmarkEnd w:id="5976"/>
      <w:bookmarkEnd w:id="5977"/>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bookmarkEnd w:id="5999"/>
      <w:bookmarkEnd w:id="6000"/>
      <w:bookmarkEnd w:id="6001"/>
      <w:bookmarkEnd w:id="6002"/>
      <w:bookmarkEnd w:id="6003"/>
      <w:bookmarkEnd w:id="6004"/>
      <w:bookmarkEnd w:id="6005"/>
      <w:bookmarkEnd w:id="6006"/>
      <w:bookmarkEnd w:id="6007"/>
      <w:bookmarkEnd w:id="6008"/>
      <w:bookmarkEnd w:id="6009"/>
      <w:bookmarkEnd w:id="6010"/>
      <w:bookmarkEnd w:id="6011"/>
      <w:bookmarkEnd w:id="6012"/>
      <w:bookmarkEnd w:id="6013"/>
      <w:bookmarkEnd w:id="6014"/>
      <w:bookmarkEnd w:id="6015"/>
      <w:bookmarkEnd w:id="6016"/>
      <w:bookmarkEnd w:id="6017"/>
      <w:bookmarkEnd w:id="6018"/>
      <w:bookmarkEnd w:id="6019"/>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bookmarkEnd w:id="6041"/>
      <w:bookmarkEnd w:id="6042"/>
      <w:bookmarkEnd w:id="6043"/>
      <w:bookmarkEnd w:id="6044"/>
      <w:bookmarkEnd w:id="6045"/>
      <w:bookmarkEnd w:id="6046"/>
      <w:bookmarkEnd w:id="6047"/>
      <w:bookmarkEnd w:id="6048"/>
      <w:bookmarkEnd w:id="6049"/>
      <w:bookmarkEnd w:id="6050"/>
      <w:bookmarkEnd w:id="6051"/>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bookmarkEnd w:id="6073"/>
      <w:bookmarkEnd w:id="6074"/>
      <w:bookmarkEnd w:id="6075"/>
      <w:bookmarkEnd w:id="6076"/>
      <w:bookmarkEnd w:id="6077"/>
      <w:bookmarkEnd w:id="6078"/>
      <w:bookmarkEnd w:id="6079"/>
      <w:bookmarkEnd w:id="6080"/>
      <w:bookmarkEnd w:id="6081"/>
      <w:bookmarkEnd w:id="6082"/>
      <w:bookmarkEnd w:id="6083"/>
      <w:bookmarkEnd w:id="6084"/>
      <w:bookmarkEnd w:id="6085"/>
      <w:bookmarkEnd w:id="6086"/>
      <w:bookmarkEnd w:id="6087"/>
      <w:bookmarkEnd w:id="6088"/>
      <w:bookmarkEnd w:id="6089"/>
      <w:bookmarkEnd w:id="6090"/>
      <w:bookmarkEnd w:id="6091"/>
      <w:bookmarkEnd w:id="6092"/>
      <w:bookmarkEnd w:id="6093"/>
      <w:bookmarkEnd w:id="6094"/>
      <w:bookmarkEnd w:id="6095"/>
      <w:bookmarkEnd w:id="6096"/>
      <w:bookmarkEnd w:id="6097"/>
      <w:bookmarkEnd w:id="6098"/>
      <w:bookmarkEnd w:id="6099"/>
      <w:bookmarkEnd w:id="6100"/>
      <w:bookmarkEnd w:id="6101"/>
      <w:bookmarkEnd w:id="6102"/>
      <w:bookmarkEnd w:id="6103"/>
      <w:bookmarkEnd w:id="6104"/>
      <w:bookmarkEnd w:id="6105"/>
      <w:bookmarkEnd w:id="6106"/>
      <w:bookmarkEnd w:id="6107"/>
      <w:bookmarkEnd w:id="6108"/>
      <w:bookmarkEnd w:id="6109"/>
      <w:bookmarkEnd w:id="6110"/>
      <w:bookmarkEnd w:id="6111"/>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bookmarkEnd w:id="6138"/>
      <w:bookmarkEnd w:id="6139"/>
      <w:bookmarkEnd w:id="6140"/>
      <w:bookmarkEnd w:id="6141"/>
      <w:bookmarkEnd w:id="6142"/>
      <w:bookmarkEnd w:id="6143"/>
      <w:bookmarkEnd w:id="6144"/>
      <w:bookmarkEnd w:id="6145"/>
      <w:bookmarkEnd w:id="6146"/>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bookmarkEnd w:id="6167"/>
      <w:bookmarkEnd w:id="6168"/>
      <w:bookmarkEnd w:id="6169"/>
      <w:bookmarkEnd w:id="6170"/>
      <w:bookmarkEnd w:id="6171"/>
      <w:bookmarkEnd w:id="6172"/>
      <w:bookmarkEnd w:id="6173"/>
      <w:bookmarkEnd w:id="6174"/>
      <w:bookmarkEnd w:id="6175"/>
      <w:bookmarkEnd w:id="6176"/>
      <w:bookmarkEnd w:id="6177"/>
      <w:bookmarkEnd w:id="6178"/>
      <w:bookmarkEnd w:id="6179"/>
      <w:bookmarkEnd w:id="6180"/>
      <w:bookmarkEnd w:id="6181"/>
      <w:bookmarkEnd w:id="6182"/>
      <w:bookmarkEnd w:id="6183"/>
      <w:bookmarkEnd w:id="6184"/>
      <w:bookmarkEnd w:id="6185"/>
      <w:bookmarkEnd w:id="6186"/>
      <w:bookmarkEnd w:id="6187"/>
      <w:bookmarkEnd w:id="6188"/>
      <w:bookmarkEnd w:id="6189"/>
      <w:bookmarkEnd w:id="6190"/>
      <w:bookmarkEnd w:id="6191"/>
      <w:bookmarkEnd w:id="6192"/>
      <w:bookmarkEnd w:id="6193"/>
      <w:bookmarkEnd w:id="6194"/>
      <w:bookmarkEnd w:id="6195"/>
      <w:bookmarkEnd w:id="6196"/>
      <w:bookmarkEnd w:id="6197"/>
      <w:bookmarkEnd w:id="6198"/>
      <w:bookmarkEnd w:id="6199"/>
      <w:bookmarkEnd w:id="6200"/>
      <w:bookmarkEnd w:id="6201"/>
      <w:bookmarkEnd w:id="6202"/>
      <w:bookmarkEnd w:id="6203"/>
      <w:bookmarkEnd w:id="6204"/>
      <w:bookmarkEnd w:id="6205"/>
      <w:bookmarkEnd w:id="6206"/>
      <w:bookmarkEnd w:id="6207"/>
      <w:bookmarkEnd w:id="6208"/>
      <w:bookmarkEnd w:id="6209"/>
      <w:bookmarkEnd w:id="6210"/>
      <w:bookmarkEnd w:id="6211"/>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bookmarkEnd w:id="6516"/>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bookmarkEnd w:id="6537"/>
      <w:bookmarkEnd w:id="6538"/>
      <w:bookmarkEnd w:id="6539"/>
      <w:bookmarkEnd w:id="6540"/>
      <w:bookmarkEnd w:id="6541"/>
      <w:bookmarkEnd w:id="6542"/>
      <w:bookmarkEnd w:id="6543"/>
      <w:bookmarkEnd w:id="6544"/>
      <w:bookmarkEnd w:id="6545"/>
      <w:bookmarkEnd w:id="6546"/>
      <w:bookmarkEnd w:id="6547"/>
      <w:bookmarkEnd w:id="6548"/>
      <w:bookmarkEnd w:id="6549"/>
      <w:bookmarkEnd w:id="6550"/>
      <w:bookmarkEnd w:id="6551"/>
      <w:bookmarkEnd w:id="6552"/>
      <w:bookmarkEnd w:id="6553"/>
      <w:bookmarkEnd w:id="6554"/>
      <w:bookmarkEnd w:id="6555"/>
      <w:bookmarkEnd w:id="6556"/>
      <w:bookmarkEnd w:id="6557"/>
      <w:bookmarkEnd w:id="6558"/>
      <w:bookmarkEnd w:id="6559"/>
      <w:bookmarkEnd w:id="6560"/>
      <w:bookmarkEnd w:id="6561"/>
      <w:bookmarkEnd w:id="6562"/>
      <w:bookmarkEnd w:id="6563"/>
      <w:bookmarkEnd w:id="6564"/>
      <w:bookmarkEnd w:id="6565"/>
      <w:bookmarkEnd w:id="6566"/>
      <w:bookmarkEnd w:id="6567"/>
      <w:bookmarkEnd w:id="6568"/>
      <w:bookmarkEnd w:id="6569"/>
      <w:bookmarkEnd w:id="6570"/>
      <w:bookmarkEnd w:id="6571"/>
      <w:bookmarkEnd w:id="6572"/>
      <w:bookmarkEnd w:id="6573"/>
      <w:bookmarkEnd w:id="6574"/>
      <w:bookmarkEnd w:id="6575"/>
      <w:bookmarkEnd w:id="6576"/>
      <w:bookmarkEnd w:id="6577"/>
      <w:bookmarkEnd w:id="6578"/>
      <w:bookmarkEnd w:id="6579"/>
      <w:bookmarkEnd w:id="6580"/>
      <w:bookmarkEnd w:id="6581"/>
      <w:bookmarkEnd w:id="6582"/>
      <w:bookmarkEnd w:id="6583"/>
      <w:bookmarkEnd w:id="6584"/>
      <w:bookmarkEnd w:id="6585"/>
      <w:bookmarkEnd w:id="6586"/>
      <w:bookmarkEnd w:id="6587"/>
      <w:bookmarkEnd w:id="6588"/>
      <w:bookmarkEnd w:id="6589"/>
      <w:bookmarkEnd w:id="6590"/>
      <w:bookmarkEnd w:id="6591"/>
      <w:bookmarkEnd w:id="6592"/>
      <w:bookmarkEnd w:id="6593"/>
      <w:bookmarkEnd w:id="6594"/>
      <w:bookmarkEnd w:id="6595"/>
      <w:bookmarkEnd w:id="6596"/>
      <w:bookmarkEnd w:id="6597"/>
      <w:bookmarkEnd w:id="6598"/>
      <w:bookmarkEnd w:id="6599"/>
      <w:bookmarkEnd w:id="6600"/>
      <w:bookmarkEnd w:id="6601"/>
      <w:bookmarkEnd w:id="6602"/>
      <w:bookmarkEnd w:id="6603"/>
      <w:bookmarkEnd w:id="6604"/>
      <w:bookmarkEnd w:id="6605"/>
      <w:bookmarkEnd w:id="6606"/>
      <w:bookmarkEnd w:id="6607"/>
      <w:bookmarkEnd w:id="6608"/>
      <w:bookmarkEnd w:id="6609"/>
      <w:bookmarkEnd w:id="6610"/>
      <w:bookmarkEnd w:id="6611"/>
      <w:bookmarkEnd w:id="6612"/>
      <w:bookmarkEnd w:id="6613"/>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bookmarkEnd w:id="6629"/>
      <w:bookmarkEnd w:id="6630"/>
      <w:bookmarkEnd w:id="6631"/>
      <w:bookmarkEnd w:id="6632"/>
      <w:bookmarkEnd w:id="6633"/>
      <w:bookmarkEnd w:id="6634"/>
      <w:bookmarkEnd w:id="6635"/>
      <w:bookmarkEnd w:id="6636"/>
      <w:bookmarkEnd w:id="6637"/>
      <w:bookmarkEnd w:id="6638"/>
      <w:bookmarkEnd w:id="6639"/>
      <w:bookmarkEnd w:id="6640"/>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bookmarkEnd w:id="6657"/>
      <w:bookmarkEnd w:id="6658"/>
      <w:bookmarkEnd w:id="6659"/>
      <w:bookmarkEnd w:id="6660"/>
      <w:bookmarkEnd w:id="6661"/>
      <w:bookmarkEnd w:id="6662"/>
      <w:bookmarkEnd w:id="6663"/>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bookmarkEnd w:id="669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bookmarkEnd w:id="9511"/>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bookmarkEnd w:id="9710"/>
      <w:bookmarkEnd w:id="9711"/>
      <w:bookmarkEnd w:id="9712"/>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bookmarkEnd w:id="9753"/>
      <w:bookmarkEnd w:id="9754"/>
      <w:bookmarkEnd w:id="9755"/>
      <w:bookmarkEnd w:id="9756"/>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bookmarkEnd w:id="9820"/>
      <w:bookmarkEnd w:id="9821"/>
      <w:bookmarkEnd w:id="9822"/>
      <w:bookmarkEnd w:id="9823"/>
      <w:bookmarkEnd w:id="9824"/>
      <w:bookmarkEnd w:id="9825"/>
      <w:bookmarkEnd w:id="9826"/>
      <w:bookmarkEnd w:id="9827"/>
      <w:bookmarkEnd w:id="9828"/>
      <w:bookmarkEnd w:id="9829"/>
      <w:bookmarkEnd w:id="9830"/>
      <w:bookmarkEnd w:id="9831"/>
      <w:bookmarkEnd w:id="9832"/>
      <w:bookmarkEnd w:id="9833"/>
      <w:bookmarkEnd w:id="9834"/>
      <w:bookmarkEnd w:id="9835"/>
      <w:bookmarkEnd w:id="9836"/>
      <w:bookmarkEnd w:id="9837"/>
      <w:bookmarkEnd w:id="9838"/>
      <w:bookmarkEnd w:id="9839"/>
      <w:bookmarkEnd w:id="9840"/>
      <w:bookmarkEnd w:id="9841"/>
      <w:bookmarkEnd w:id="9842"/>
      <w:bookmarkEnd w:id="9843"/>
      <w:bookmarkEnd w:id="9844"/>
      <w:bookmarkEnd w:id="9845"/>
      <w:bookmarkEnd w:id="9846"/>
      <w:bookmarkEnd w:id="9847"/>
      <w:bookmarkEnd w:id="9848"/>
      <w:bookmarkEnd w:id="9849"/>
      <w:bookmarkEnd w:id="9850"/>
      <w:bookmarkEnd w:id="9851"/>
      <w:bookmarkEnd w:id="9852"/>
      <w:bookmarkEnd w:id="9853"/>
      <w:bookmarkEnd w:id="9854"/>
      <w:bookmarkEnd w:id="9855"/>
      <w:bookmarkEnd w:id="9856"/>
      <w:bookmarkEnd w:id="9857"/>
      <w:bookmarkEnd w:id="9858"/>
      <w:bookmarkEnd w:id="9859"/>
      <w:bookmarkEnd w:id="9860"/>
      <w:bookmarkEnd w:id="9861"/>
      <w:bookmarkEnd w:id="9862"/>
      <w:bookmarkEnd w:id="9863"/>
      <w:bookmarkEnd w:id="9864"/>
      <w:bookmarkEnd w:id="9865"/>
      <w:bookmarkEnd w:id="9866"/>
      <w:bookmarkEnd w:id="9867"/>
      <w:bookmarkEnd w:id="9868"/>
      <w:bookmarkEnd w:id="9869"/>
      <w:bookmarkEnd w:id="9870"/>
      <w:bookmarkEnd w:id="9871"/>
      <w:bookmarkEnd w:id="9872"/>
      <w:bookmarkEnd w:id="9873"/>
      <w:bookmarkEnd w:id="9874"/>
      <w:bookmarkEnd w:id="9875"/>
      <w:bookmarkEnd w:id="9876"/>
      <w:bookmarkEnd w:id="9877"/>
      <w:bookmarkEnd w:id="9878"/>
      <w:bookmarkEnd w:id="9879"/>
      <w:bookmarkEnd w:id="9880"/>
      <w:bookmarkEnd w:id="9881"/>
      <w:bookmarkEnd w:id="9882"/>
      <w:bookmarkEnd w:id="9883"/>
      <w:bookmarkEnd w:id="9884"/>
      <w:bookmarkEnd w:id="9885"/>
      <w:bookmarkEnd w:id="9886"/>
      <w:bookmarkEnd w:id="9887"/>
      <w:bookmarkEnd w:id="9888"/>
      <w:bookmarkEnd w:id="9889"/>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bookmarkEnd w:id="9926"/>
      <w:bookmarkEnd w:id="9927"/>
      <w:bookmarkEnd w:id="9928"/>
      <w:bookmarkEnd w:id="9929"/>
      <w:bookmarkEnd w:id="9930"/>
      <w:bookmarkEnd w:id="9931"/>
      <w:bookmarkEnd w:id="9932"/>
      <w:bookmarkEnd w:id="9933"/>
      <w:bookmarkEnd w:id="9934"/>
      <w:bookmarkEnd w:id="9935"/>
      <w:bookmarkEnd w:id="9936"/>
      <w:bookmarkEnd w:id="9937"/>
      <w:bookmarkEnd w:id="9938"/>
      <w:bookmarkEnd w:id="9939"/>
      <w:bookmarkEnd w:id="9940"/>
      <w:bookmarkEnd w:id="9941"/>
      <w:bookmarkEnd w:id="9942"/>
      <w:bookmarkEnd w:id="9943"/>
      <w:bookmarkEnd w:id="9944"/>
      <w:bookmarkEnd w:id="9945"/>
      <w:bookmarkEnd w:id="9946"/>
      <w:bookmarkEnd w:id="9947"/>
      <w:bookmarkEnd w:id="9948"/>
      <w:bookmarkEnd w:id="9949"/>
      <w:bookmarkEnd w:id="9950"/>
      <w:bookmarkEnd w:id="9951"/>
      <w:bookmarkEnd w:id="9952"/>
      <w:bookmarkEnd w:id="9953"/>
      <w:bookmarkEnd w:id="9954"/>
      <w:bookmarkEnd w:id="9955"/>
      <w:bookmarkEnd w:id="9956"/>
      <w:bookmarkEnd w:id="9957"/>
      <w:bookmarkEnd w:id="9958"/>
      <w:bookmarkEnd w:id="9959"/>
      <w:bookmarkEnd w:id="9960"/>
      <w:bookmarkEnd w:id="9961"/>
      <w:bookmarkEnd w:id="9962"/>
      <w:bookmarkEnd w:id="9963"/>
      <w:bookmarkEnd w:id="9964"/>
      <w:bookmarkEnd w:id="9965"/>
      <w:bookmarkEnd w:id="9966"/>
      <w:bookmarkEnd w:id="9967"/>
      <w:bookmarkEnd w:id="9968"/>
      <w:bookmarkEnd w:id="9969"/>
      <w:bookmarkEnd w:id="9970"/>
      <w:bookmarkEnd w:id="9971"/>
      <w:bookmarkEnd w:id="9972"/>
      <w:bookmarkEnd w:id="9973"/>
      <w:bookmarkEnd w:id="9974"/>
      <w:bookmarkEnd w:id="9975"/>
      <w:bookmarkEnd w:id="9976"/>
      <w:bookmarkEnd w:id="9977"/>
      <w:bookmarkEnd w:id="9978"/>
      <w:bookmarkEnd w:id="9979"/>
      <w:bookmarkEnd w:id="9980"/>
      <w:bookmarkEnd w:id="9981"/>
      <w:bookmarkEnd w:id="9982"/>
      <w:bookmarkEnd w:id="9983"/>
      <w:bookmarkEnd w:id="9984"/>
      <w:bookmarkEnd w:id="9985"/>
      <w:bookmarkEnd w:id="9986"/>
      <w:bookmarkEnd w:id="9987"/>
      <w:bookmarkEnd w:id="9988"/>
      <w:bookmarkEnd w:id="9989"/>
      <w:bookmarkEnd w:id="9990"/>
      <w:bookmarkEnd w:id="9991"/>
      <w:bookmarkEnd w:id="9992"/>
      <w:bookmarkEnd w:id="9993"/>
      <w:bookmarkEnd w:id="9994"/>
      <w:bookmarkEnd w:id="9995"/>
      <w:bookmarkEnd w:id="9996"/>
      <w:bookmarkEnd w:id="9997"/>
      <w:bookmarkEnd w:id="9998"/>
      <w:bookmarkEnd w:id="9999"/>
      <w:bookmarkEnd w:id="10000"/>
      <w:bookmarkEnd w:id="10001"/>
      <w:bookmarkEnd w:id="10002"/>
      <w:bookmarkEnd w:id="10003"/>
      <w:bookmarkEnd w:id="10004"/>
      <w:bookmarkEnd w:id="10005"/>
      <w:bookmarkEnd w:id="10006"/>
      <w:bookmarkEnd w:id="10007"/>
      <w:bookmarkEnd w:id="10008"/>
      <w:bookmarkEnd w:id="10009"/>
      <w:bookmarkEnd w:id="10010"/>
      <w:bookmarkEnd w:id="10011"/>
      <w:bookmarkEnd w:id="10012"/>
      <w:bookmarkEnd w:id="10013"/>
      <w:bookmarkEnd w:id="10014"/>
      <w:bookmarkEnd w:id="10015"/>
      <w:bookmarkEnd w:id="10016"/>
      <w:bookmarkEnd w:id="10017"/>
      <w:bookmarkEnd w:id="10018"/>
      <w:bookmarkEnd w:id="10019"/>
      <w:bookmarkEnd w:id="10020"/>
      <w:bookmarkEnd w:id="10021"/>
      <w:bookmarkEnd w:id="10022"/>
      <w:bookmarkEnd w:id="10023"/>
      <w:bookmarkEnd w:id="10024"/>
      <w:bookmarkEnd w:id="10025"/>
      <w:bookmarkEnd w:id="10026"/>
      <w:bookmarkEnd w:id="10027"/>
      <w:bookmarkEnd w:id="10028"/>
      <w:bookmarkEnd w:id="10029"/>
      <w:bookmarkEnd w:id="10030"/>
      <w:bookmarkEnd w:id="10031"/>
      <w:bookmarkEnd w:id="10032"/>
      <w:bookmarkEnd w:id="10033"/>
      <w:bookmarkEnd w:id="10034"/>
      <w:bookmarkEnd w:id="10035"/>
      <w:bookmarkEnd w:id="10036"/>
      <w:bookmarkEnd w:id="10037"/>
      <w:bookmarkEnd w:id="10038"/>
      <w:bookmarkEnd w:id="10039"/>
      <w:bookmarkEnd w:id="10040"/>
      <w:bookmarkEnd w:id="10041"/>
      <w:bookmarkEnd w:id="10042"/>
      <w:bookmarkEnd w:id="10043"/>
      <w:bookmarkEnd w:id="10044"/>
      <w:bookmarkEnd w:id="10045"/>
      <w:bookmarkEnd w:id="10046"/>
      <w:bookmarkEnd w:id="10047"/>
      <w:bookmarkEnd w:id="10048"/>
      <w:bookmarkEnd w:id="10049"/>
      <w:bookmarkEnd w:id="10050"/>
      <w:bookmarkEnd w:id="10051"/>
      <w:bookmarkEnd w:id="10052"/>
      <w:bookmarkEnd w:id="10053"/>
      <w:bookmarkEnd w:id="10054"/>
      <w:bookmarkEnd w:id="10055"/>
      <w:bookmarkEnd w:id="10056"/>
      <w:bookmarkEnd w:id="10057"/>
      <w:bookmarkEnd w:id="10058"/>
      <w:bookmarkEnd w:id="10059"/>
      <w:bookmarkEnd w:id="10060"/>
      <w:bookmarkEnd w:id="10061"/>
      <w:bookmarkEnd w:id="10062"/>
      <w:bookmarkEnd w:id="10063"/>
      <w:bookmarkEnd w:id="10064"/>
      <w:bookmarkEnd w:id="10065"/>
      <w:bookmarkEnd w:id="10066"/>
      <w:bookmarkEnd w:id="10067"/>
      <w:bookmarkEnd w:id="10068"/>
      <w:bookmarkEnd w:id="10069"/>
      <w:bookmarkEnd w:id="10070"/>
      <w:bookmarkEnd w:id="10071"/>
      <w:bookmarkEnd w:id="10072"/>
      <w:bookmarkEnd w:id="10073"/>
      <w:bookmarkEnd w:id="10074"/>
      <w:bookmarkEnd w:id="10075"/>
      <w:bookmarkEnd w:id="10076"/>
      <w:bookmarkEnd w:id="10077"/>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bookmarkEnd w:id="10098"/>
      <w:bookmarkEnd w:id="10099"/>
      <w:bookmarkEnd w:id="10100"/>
      <w:bookmarkEnd w:id="10101"/>
      <w:bookmarkEnd w:id="10102"/>
      <w:bookmarkEnd w:id="10103"/>
      <w:bookmarkEnd w:id="10104"/>
      <w:bookmarkEnd w:id="10105"/>
      <w:bookmarkEnd w:id="10106"/>
      <w:bookmarkEnd w:id="10107"/>
      <w:bookmarkEnd w:id="10108"/>
      <w:bookmarkEnd w:id="10109"/>
      <w:bookmarkEnd w:id="10110"/>
      <w:bookmarkEnd w:id="10111"/>
      <w:bookmarkEnd w:id="10112"/>
      <w:bookmarkEnd w:id="10113"/>
      <w:bookmarkEnd w:id="10114"/>
      <w:bookmarkEnd w:id="10115"/>
      <w:bookmarkEnd w:id="10116"/>
      <w:bookmarkEnd w:id="10117"/>
      <w:bookmarkEnd w:id="10118"/>
      <w:bookmarkEnd w:id="10119"/>
      <w:bookmarkEnd w:id="10120"/>
      <w:bookmarkEnd w:id="10121"/>
      <w:bookmarkEnd w:id="10122"/>
      <w:bookmarkEnd w:id="10123"/>
      <w:bookmarkEnd w:id="10124"/>
      <w:bookmarkEnd w:id="10125"/>
      <w:bookmarkEnd w:id="10126"/>
      <w:bookmarkEnd w:id="10127"/>
      <w:bookmarkEnd w:id="10128"/>
      <w:bookmarkEnd w:id="10129"/>
      <w:bookmarkEnd w:id="10130"/>
      <w:bookmarkEnd w:id="10131"/>
      <w:bookmarkEnd w:id="10132"/>
      <w:bookmarkEnd w:id="10133"/>
      <w:bookmarkEnd w:id="10134"/>
      <w:bookmarkEnd w:id="10135"/>
      <w:bookmarkEnd w:id="10136"/>
      <w:bookmarkEnd w:id="10137"/>
      <w:bookmarkEnd w:id="10138"/>
      <w:bookmarkEnd w:id="10139"/>
      <w:bookmarkEnd w:id="10140"/>
      <w:bookmarkEnd w:id="10141"/>
      <w:bookmarkEnd w:id="10142"/>
      <w:bookmarkEnd w:id="10143"/>
      <w:bookmarkEnd w:id="10144"/>
      <w:bookmarkEnd w:id="10145"/>
      <w:bookmarkEnd w:id="10146"/>
      <w:bookmarkEnd w:id="10147"/>
      <w:bookmarkEnd w:id="10148"/>
      <w:bookmarkEnd w:id="10149"/>
      <w:bookmarkEnd w:id="10150"/>
      <w:bookmarkEnd w:id="10151"/>
      <w:bookmarkEnd w:id="10152"/>
      <w:bookmarkEnd w:id="10153"/>
      <w:bookmarkEnd w:id="10154"/>
      <w:bookmarkEnd w:id="10155"/>
      <w:bookmarkEnd w:id="10156"/>
      <w:bookmarkEnd w:id="10157"/>
      <w:bookmarkEnd w:id="10158"/>
      <w:bookmarkEnd w:id="10159"/>
      <w:bookmarkEnd w:id="10160"/>
      <w:bookmarkEnd w:id="10161"/>
      <w:bookmarkEnd w:id="10162"/>
      <w:bookmarkEnd w:id="10163"/>
      <w:bookmarkEnd w:id="10164"/>
      <w:bookmarkEnd w:id="10165"/>
      <w:bookmarkEnd w:id="10166"/>
      <w:bookmarkEnd w:id="10167"/>
      <w:bookmarkEnd w:id="10168"/>
      <w:bookmarkEnd w:id="10169"/>
      <w:bookmarkEnd w:id="10170"/>
      <w:bookmarkEnd w:id="10171"/>
      <w:bookmarkEnd w:id="10172"/>
      <w:bookmarkEnd w:id="10173"/>
      <w:bookmarkEnd w:id="10174"/>
      <w:bookmarkEnd w:id="10175"/>
      <w:bookmarkEnd w:id="10176"/>
      <w:bookmarkEnd w:id="10177"/>
      <w:bookmarkEnd w:id="10178"/>
      <w:bookmarkEnd w:id="10179"/>
      <w:bookmarkEnd w:id="10180"/>
      <w:bookmarkEnd w:id="10181"/>
      <w:bookmarkEnd w:id="10182"/>
      <w:bookmarkEnd w:id="10183"/>
      <w:bookmarkEnd w:id="10184"/>
      <w:bookmarkEnd w:id="10185"/>
      <w:bookmarkEnd w:id="10186"/>
      <w:bookmarkEnd w:id="10187"/>
      <w:bookmarkEnd w:id="10188"/>
      <w:bookmarkEnd w:id="10189"/>
      <w:bookmarkEnd w:id="10190"/>
      <w:bookmarkEnd w:id="10191"/>
      <w:bookmarkEnd w:id="10192"/>
      <w:bookmarkEnd w:id="10193"/>
      <w:bookmarkEnd w:id="10194"/>
      <w:bookmarkEnd w:id="10195"/>
      <w:bookmarkEnd w:id="10196"/>
      <w:bookmarkEnd w:id="10197"/>
      <w:bookmarkEnd w:id="10198"/>
      <w:bookmarkEnd w:id="10199"/>
      <w:bookmarkEnd w:id="10200"/>
      <w:bookmarkEnd w:id="10201"/>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bookmarkEnd w:id="10238"/>
      <w:bookmarkEnd w:id="10239"/>
      <w:bookmarkEnd w:id="10240"/>
      <w:bookmarkEnd w:id="10241"/>
      <w:bookmarkEnd w:id="10242"/>
      <w:bookmarkEnd w:id="10243"/>
      <w:bookmarkEnd w:id="10244"/>
      <w:bookmarkEnd w:id="10245"/>
      <w:bookmarkEnd w:id="10246"/>
      <w:bookmarkEnd w:id="10247"/>
      <w:bookmarkEnd w:id="10248"/>
      <w:bookmarkEnd w:id="10249"/>
      <w:bookmarkEnd w:id="10250"/>
      <w:bookmarkEnd w:id="10251"/>
      <w:bookmarkEnd w:id="10252"/>
      <w:bookmarkEnd w:id="10253"/>
      <w:bookmarkEnd w:id="10254"/>
      <w:bookmarkEnd w:id="10255"/>
      <w:bookmarkEnd w:id="10256"/>
      <w:bookmarkEnd w:id="10257"/>
      <w:bookmarkEnd w:id="10258"/>
      <w:bookmarkEnd w:id="10259"/>
      <w:bookmarkEnd w:id="10260"/>
      <w:bookmarkEnd w:id="10261"/>
      <w:bookmarkEnd w:id="10262"/>
      <w:bookmarkEnd w:id="10263"/>
      <w:bookmarkEnd w:id="10264"/>
      <w:bookmarkEnd w:id="10265"/>
      <w:bookmarkEnd w:id="10266"/>
      <w:bookmarkEnd w:id="10267"/>
      <w:bookmarkEnd w:id="10268"/>
      <w:bookmarkEnd w:id="10269"/>
      <w:bookmarkEnd w:id="10270"/>
      <w:bookmarkEnd w:id="10271"/>
      <w:bookmarkEnd w:id="10272"/>
      <w:bookmarkEnd w:id="10273"/>
      <w:bookmarkEnd w:id="10274"/>
      <w:bookmarkEnd w:id="10275"/>
      <w:bookmarkEnd w:id="10276"/>
      <w:bookmarkEnd w:id="10277"/>
      <w:bookmarkEnd w:id="10278"/>
      <w:bookmarkEnd w:id="10279"/>
      <w:bookmarkEnd w:id="10280"/>
      <w:bookmarkEnd w:id="10281"/>
      <w:bookmarkEnd w:id="10282"/>
      <w:bookmarkEnd w:id="10283"/>
      <w:bookmarkEnd w:id="10284"/>
      <w:bookmarkEnd w:id="10285"/>
      <w:bookmarkEnd w:id="10286"/>
      <w:bookmarkEnd w:id="10287"/>
      <w:bookmarkEnd w:id="10288"/>
      <w:bookmarkEnd w:id="10289"/>
      <w:bookmarkEnd w:id="10290"/>
      <w:bookmarkEnd w:id="10291"/>
      <w:bookmarkEnd w:id="10292"/>
      <w:bookmarkEnd w:id="10293"/>
      <w:bookmarkEnd w:id="10294"/>
      <w:bookmarkEnd w:id="10295"/>
      <w:bookmarkEnd w:id="10296"/>
      <w:bookmarkEnd w:id="10297"/>
      <w:bookmarkEnd w:id="10298"/>
      <w:bookmarkEnd w:id="10299"/>
      <w:bookmarkEnd w:id="10300"/>
      <w:bookmarkEnd w:id="10301"/>
      <w:bookmarkEnd w:id="10302"/>
      <w:bookmarkEnd w:id="10303"/>
      <w:bookmarkEnd w:id="10304"/>
      <w:bookmarkEnd w:id="10305"/>
      <w:bookmarkEnd w:id="10306"/>
      <w:bookmarkEnd w:id="10307"/>
      <w:bookmarkEnd w:id="10308"/>
      <w:bookmarkEnd w:id="10309"/>
      <w:bookmarkEnd w:id="10310"/>
      <w:bookmarkEnd w:id="10311"/>
      <w:bookmarkEnd w:id="10312"/>
      <w:bookmarkEnd w:id="10313"/>
      <w:bookmarkEnd w:id="10314"/>
      <w:bookmarkEnd w:id="10315"/>
      <w:bookmarkEnd w:id="10316"/>
      <w:bookmarkEnd w:id="10317"/>
      <w:bookmarkEnd w:id="10318"/>
      <w:bookmarkEnd w:id="10319"/>
      <w:bookmarkEnd w:id="10320"/>
      <w:bookmarkEnd w:id="10321"/>
      <w:bookmarkEnd w:id="10322"/>
      <w:bookmarkEnd w:id="10323"/>
      <w:bookmarkEnd w:id="10324"/>
      <w:bookmarkEnd w:id="10325"/>
      <w:bookmarkEnd w:id="10326"/>
      <w:bookmarkEnd w:id="10327"/>
      <w:bookmarkEnd w:id="10328"/>
      <w:bookmarkEnd w:id="10329"/>
      <w:bookmarkEnd w:id="10330"/>
      <w:bookmarkEnd w:id="10331"/>
      <w:bookmarkEnd w:id="10332"/>
      <w:bookmarkEnd w:id="10333"/>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bookmarkEnd w:id="10409"/>
      <w:bookmarkEnd w:id="10410"/>
      <w:bookmarkEnd w:id="10411"/>
      <w:bookmarkEnd w:id="10412"/>
      <w:bookmarkEnd w:id="10413"/>
      <w:bookmarkEnd w:id="10414"/>
      <w:bookmarkEnd w:id="10415"/>
      <w:bookmarkEnd w:id="10416"/>
      <w:bookmarkEnd w:id="10417"/>
      <w:bookmarkEnd w:id="10418"/>
      <w:bookmarkEnd w:id="10419"/>
      <w:bookmarkEnd w:id="10420"/>
      <w:bookmarkEnd w:id="10421"/>
      <w:bookmarkEnd w:id="10422"/>
      <w:bookmarkEnd w:id="10423"/>
      <w:bookmarkEnd w:id="10424"/>
      <w:bookmarkEnd w:id="10425"/>
      <w:bookmarkEnd w:id="10426"/>
      <w:bookmarkEnd w:id="10427"/>
      <w:bookmarkEnd w:id="10428"/>
      <w:bookmarkEnd w:id="10429"/>
      <w:bookmarkEnd w:id="10430"/>
      <w:bookmarkEnd w:id="10431"/>
      <w:bookmarkEnd w:id="10432"/>
      <w:bookmarkEnd w:id="10433"/>
      <w:bookmarkEnd w:id="10434"/>
      <w:bookmarkEnd w:id="10435"/>
      <w:bookmarkEnd w:id="10436"/>
      <w:bookmarkEnd w:id="10437"/>
      <w:bookmarkEnd w:id="10438"/>
      <w:bookmarkEnd w:id="10439"/>
      <w:bookmarkEnd w:id="10440"/>
      <w:bookmarkEnd w:id="10441"/>
      <w:bookmarkEnd w:id="10442"/>
      <w:bookmarkEnd w:id="10443"/>
      <w:bookmarkEnd w:id="10444"/>
      <w:bookmarkEnd w:id="10445"/>
      <w:bookmarkEnd w:id="10446"/>
      <w:bookmarkEnd w:id="10447"/>
      <w:bookmarkEnd w:id="10448"/>
      <w:bookmarkEnd w:id="10449"/>
      <w:bookmarkEnd w:id="10450"/>
      <w:bookmarkEnd w:id="10451"/>
      <w:bookmarkEnd w:id="10452"/>
      <w:bookmarkEnd w:id="10453"/>
      <w:bookmarkEnd w:id="10454"/>
      <w:bookmarkEnd w:id="10455"/>
      <w:bookmarkEnd w:id="10456"/>
      <w:bookmarkEnd w:id="10457"/>
      <w:bookmarkEnd w:id="10458"/>
      <w:bookmarkEnd w:id="10459"/>
      <w:bookmarkEnd w:id="10460"/>
      <w:bookmarkEnd w:id="10461"/>
      <w:bookmarkEnd w:id="10462"/>
      <w:bookmarkEnd w:id="10463"/>
      <w:bookmarkEnd w:id="10464"/>
      <w:bookmarkEnd w:id="10465"/>
      <w:bookmarkEnd w:id="10466"/>
      <w:bookmarkEnd w:id="10467"/>
      <w:bookmarkEnd w:id="10468"/>
      <w:bookmarkEnd w:id="10469"/>
      <w:bookmarkEnd w:id="10470"/>
      <w:bookmarkEnd w:id="10471"/>
      <w:bookmarkEnd w:id="10472"/>
      <w:bookmarkEnd w:id="10473"/>
      <w:bookmarkEnd w:id="10474"/>
      <w:bookmarkEnd w:id="10475"/>
      <w:bookmarkEnd w:id="10476"/>
      <w:bookmarkEnd w:id="10477"/>
      <w:bookmarkEnd w:id="10478"/>
      <w:bookmarkEnd w:id="10479"/>
      <w:bookmarkEnd w:id="10480"/>
      <w:bookmarkEnd w:id="10481"/>
      <w:bookmarkEnd w:id="10482"/>
      <w:bookmarkEnd w:id="10483"/>
      <w:bookmarkEnd w:id="10484"/>
      <w:bookmarkEnd w:id="10485"/>
      <w:bookmarkEnd w:id="10486"/>
      <w:bookmarkEnd w:id="10487"/>
      <w:bookmarkEnd w:id="10488"/>
      <w:bookmarkEnd w:id="10489"/>
      <w:bookmarkEnd w:id="10490"/>
      <w:bookmarkEnd w:id="10491"/>
      <w:bookmarkEnd w:id="10492"/>
      <w:bookmarkEnd w:id="10493"/>
      <w:bookmarkEnd w:id="10494"/>
      <w:bookmarkEnd w:id="10495"/>
      <w:bookmarkEnd w:id="10496"/>
      <w:bookmarkEnd w:id="10497"/>
      <w:bookmarkEnd w:id="10498"/>
      <w:bookmarkEnd w:id="10499"/>
      <w:bookmarkEnd w:id="10500"/>
      <w:bookmarkEnd w:id="10501"/>
      <w:bookmarkEnd w:id="10502"/>
      <w:bookmarkEnd w:id="10503"/>
      <w:bookmarkEnd w:id="10504"/>
      <w:bookmarkEnd w:id="10505"/>
      <w:bookmarkEnd w:id="10506"/>
      <w:bookmarkEnd w:id="10507"/>
      <w:bookmarkEnd w:id="10508"/>
      <w:bookmarkEnd w:id="10509"/>
      <w:bookmarkEnd w:id="10510"/>
      <w:bookmarkEnd w:id="10511"/>
      <w:bookmarkEnd w:id="10512"/>
      <w:bookmarkEnd w:id="10513"/>
      <w:bookmarkEnd w:id="10514"/>
      <w:bookmarkEnd w:id="10515"/>
      <w:bookmarkEnd w:id="10516"/>
      <w:bookmarkEnd w:id="10517"/>
      <w:bookmarkEnd w:id="10518"/>
      <w:bookmarkEnd w:id="10519"/>
      <w:bookmarkEnd w:id="10520"/>
      <w:bookmarkEnd w:id="10521"/>
      <w:bookmarkEnd w:id="10522"/>
      <w:bookmarkEnd w:id="10523"/>
      <w:bookmarkEnd w:id="10524"/>
      <w:bookmarkEnd w:id="10525"/>
      <w:bookmarkEnd w:id="10526"/>
      <w:bookmarkEnd w:id="10527"/>
      <w:bookmarkEnd w:id="10528"/>
      <w:bookmarkEnd w:id="10529"/>
      <w:bookmarkEnd w:id="10530"/>
      <w:bookmarkEnd w:id="10531"/>
      <w:bookmarkEnd w:id="10532"/>
      <w:bookmarkEnd w:id="10533"/>
      <w:bookmarkEnd w:id="10534"/>
      <w:bookmarkEnd w:id="10535"/>
      <w:bookmarkEnd w:id="10536"/>
      <w:bookmarkEnd w:id="10537"/>
      <w:bookmarkEnd w:id="10538"/>
      <w:bookmarkEnd w:id="10539"/>
      <w:bookmarkEnd w:id="10540"/>
      <w:bookmarkEnd w:id="10541"/>
      <w:bookmarkEnd w:id="10542"/>
      <w:bookmarkEnd w:id="10543"/>
      <w:bookmarkEnd w:id="10544"/>
      <w:bookmarkEnd w:id="10545"/>
      <w:bookmarkEnd w:id="10546"/>
      <w:bookmarkEnd w:id="10547"/>
      <w:bookmarkEnd w:id="10548"/>
      <w:bookmarkEnd w:id="10549"/>
      <w:bookmarkEnd w:id="10550"/>
      <w:bookmarkEnd w:id="10551"/>
      <w:bookmarkEnd w:id="10552"/>
      <w:bookmarkEnd w:id="10553"/>
      <w:bookmarkEnd w:id="10554"/>
      <w:bookmarkEnd w:id="10555"/>
      <w:bookmarkEnd w:id="10556"/>
      <w:bookmarkEnd w:id="10557"/>
      <w:bookmarkEnd w:id="10558"/>
      <w:bookmarkEnd w:id="10559"/>
      <w:bookmarkEnd w:id="10560"/>
      <w:bookmarkEnd w:id="10561"/>
      <w:bookmarkEnd w:id="10562"/>
      <w:bookmarkEnd w:id="10563"/>
      <w:bookmarkEnd w:id="10564"/>
      <w:bookmarkEnd w:id="10565"/>
      <w:bookmarkEnd w:id="10566"/>
      <w:bookmarkEnd w:id="10567"/>
      <w:bookmarkEnd w:id="10568"/>
      <w:bookmarkEnd w:id="10569"/>
      <w:bookmarkEnd w:id="10570"/>
      <w:bookmarkEnd w:id="10571"/>
      <w:bookmarkEnd w:id="10572"/>
      <w:bookmarkEnd w:id="10573"/>
      <w:bookmarkEnd w:id="10574"/>
      <w:bookmarkEnd w:id="10575"/>
      <w:bookmarkEnd w:id="10576"/>
      <w:bookmarkEnd w:id="10577"/>
      <w:bookmarkEnd w:id="10578"/>
      <w:bookmarkEnd w:id="10579"/>
      <w:bookmarkEnd w:id="10580"/>
      <w:bookmarkEnd w:id="10581"/>
      <w:bookmarkEnd w:id="10582"/>
      <w:bookmarkEnd w:id="10583"/>
      <w:bookmarkEnd w:id="10584"/>
      <w:bookmarkEnd w:id="10585"/>
      <w:bookmarkEnd w:id="10586"/>
      <w:bookmarkEnd w:id="10587"/>
      <w:bookmarkEnd w:id="10588"/>
      <w:bookmarkEnd w:id="10589"/>
      <w:bookmarkEnd w:id="10590"/>
      <w:bookmarkEnd w:id="10591"/>
      <w:bookmarkEnd w:id="10592"/>
      <w:bookmarkEnd w:id="10593"/>
      <w:bookmarkEnd w:id="10594"/>
      <w:bookmarkEnd w:id="10595"/>
      <w:bookmarkEnd w:id="10596"/>
      <w:bookmarkEnd w:id="10597"/>
      <w:bookmarkEnd w:id="10598"/>
      <w:bookmarkEnd w:id="10599"/>
      <w:bookmarkEnd w:id="10600"/>
      <w:bookmarkEnd w:id="10601"/>
      <w:bookmarkEnd w:id="10602"/>
      <w:bookmarkEnd w:id="10603"/>
      <w:bookmarkEnd w:id="10604"/>
      <w:bookmarkEnd w:id="10605"/>
      <w:bookmarkEnd w:id="10606"/>
      <w:bookmarkEnd w:id="10607"/>
      <w:bookmarkEnd w:id="10608"/>
      <w:bookmarkEnd w:id="10609"/>
      <w:bookmarkEnd w:id="10610"/>
      <w:bookmarkEnd w:id="10611"/>
      <w:bookmarkEnd w:id="10612"/>
      <w:bookmarkEnd w:id="10613"/>
      <w:bookmarkEnd w:id="10614"/>
      <w:bookmarkEnd w:id="10615"/>
      <w:bookmarkEnd w:id="10616"/>
      <w:bookmarkEnd w:id="10617"/>
      <w:bookmarkEnd w:id="10618"/>
      <w:bookmarkEnd w:id="10619"/>
      <w:bookmarkEnd w:id="10620"/>
      <w:bookmarkEnd w:id="10621"/>
      <w:bookmarkEnd w:id="10622"/>
      <w:bookmarkEnd w:id="10623"/>
      <w:bookmarkEnd w:id="10624"/>
      <w:bookmarkEnd w:id="10625"/>
      <w:bookmarkEnd w:id="10626"/>
      <w:bookmarkEnd w:id="10627"/>
      <w:bookmarkEnd w:id="10628"/>
      <w:bookmarkEnd w:id="10629"/>
      <w:bookmarkEnd w:id="10630"/>
      <w:bookmarkEnd w:id="10631"/>
      <w:bookmarkEnd w:id="10632"/>
      <w:bookmarkEnd w:id="10633"/>
      <w:bookmarkEnd w:id="10634"/>
      <w:bookmarkEnd w:id="10635"/>
      <w:bookmarkEnd w:id="10636"/>
      <w:bookmarkEnd w:id="10637"/>
      <w:bookmarkEnd w:id="10638"/>
      <w:bookmarkEnd w:id="10639"/>
      <w:bookmarkEnd w:id="10640"/>
      <w:bookmarkEnd w:id="10641"/>
      <w:bookmarkEnd w:id="10642"/>
      <w:bookmarkEnd w:id="10643"/>
      <w:bookmarkEnd w:id="10644"/>
      <w:bookmarkEnd w:id="10645"/>
      <w:bookmarkEnd w:id="10646"/>
      <w:bookmarkEnd w:id="10647"/>
      <w:bookmarkEnd w:id="10648"/>
      <w:bookmarkEnd w:id="10649"/>
      <w:bookmarkEnd w:id="10650"/>
      <w:bookmarkEnd w:id="10651"/>
      <w:bookmarkEnd w:id="10652"/>
      <w:bookmarkEnd w:id="10653"/>
      <w:bookmarkEnd w:id="10654"/>
      <w:bookmarkEnd w:id="10655"/>
      <w:bookmarkEnd w:id="10656"/>
      <w:bookmarkEnd w:id="10657"/>
      <w:bookmarkEnd w:id="10658"/>
      <w:bookmarkEnd w:id="10659"/>
      <w:bookmarkEnd w:id="10660"/>
      <w:bookmarkEnd w:id="10661"/>
      <w:bookmarkEnd w:id="10662"/>
      <w:bookmarkEnd w:id="10663"/>
      <w:bookmarkEnd w:id="10664"/>
      <w:bookmarkEnd w:id="10665"/>
      <w:bookmarkEnd w:id="10666"/>
      <w:bookmarkEnd w:id="10667"/>
      <w:bookmarkEnd w:id="10668"/>
      <w:bookmarkEnd w:id="10669"/>
      <w:bookmarkEnd w:id="10670"/>
      <w:bookmarkEnd w:id="10671"/>
      <w:bookmarkEnd w:id="10672"/>
      <w:bookmarkEnd w:id="10673"/>
      <w:bookmarkEnd w:id="10674"/>
      <w:bookmarkEnd w:id="10675"/>
      <w:bookmarkEnd w:id="10676"/>
      <w:bookmarkEnd w:id="10677"/>
      <w:bookmarkEnd w:id="10678"/>
      <w:bookmarkEnd w:id="10679"/>
      <w:bookmarkEnd w:id="10680"/>
      <w:bookmarkEnd w:id="10681"/>
      <w:bookmarkEnd w:id="10682"/>
      <w:bookmarkEnd w:id="10683"/>
      <w:bookmarkEnd w:id="10684"/>
      <w:bookmarkEnd w:id="10685"/>
      <w:bookmarkEnd w:id="10686"/>
      <w:bookmarkEnd w:id="10687"/>
      <w:bookmarkEnd w:id="10688"/>
      <w:bookmarkEnd w:id="10689"/>
      <w:bookmarkEnd w:id="10690"/>
      <w:bookmarkEnd w:id="10691"/>
      <w:bookmarkEnd w:id="10692"/>
      <w:bookmarkEnd w:id="10693"/>
      <w:bookmarkEnd w:id="10694"/>
      <w:bookmarkEnd w:id="10695"/>
      <w:bookmarkEnd w:id="10696"/>
      <w:bookmarkEnd w:id="10697"/>
      <w:bookmarkEnd w:id="10698"/>
      <w:bookmarkEnd w:id="10699"/>
      <w:bookmarkEnd w:id="10700"/>
      <w:bookmarkEnd w:id="10701"/>
      <w:bookmarkEnd w:id="10702"/>
      <w:bookmarkEnd w:id="10703"/>
      <w:bookmarkEnd w:id="10704"/>
      <w:bookmarkEnd w:id="10705"/>
      <w:bookmarkEnd w:id="10706"/>
      <w:bookmarkEnd w:id="10707"/>
      <w:bookmarkEnd w:id="10708"/>
      <w:bookmarkEnd w:id="10709"/>
      <w:bookmarkEnd w:id="10710"/>
      <w:bookmarkEnd w:id="10711"/>
      <w:bookmarkEnd w:id="10712"/>
      <w:bookmarkEnd w:id="10713"/>
      <w:bookmarkEnd w:id="10714"/>
      <w:bookmarkEnd w:id="10715"/>
      <w:bookmarkEnd w:id="10716"/>
      <w:bookmarkEnd w:id="10717"/>
      <w:bookmarkEnd w:id="10718"/>
      <w:bookmarkEnd w:id="10719"/>
      <w:bookmarkEnd w:id="10720"/>
      <w:bookmarkEnd w:id="10721"/>
      <w:bookmarkEnd w:id="10722"/>
      <w:bookmarkEnd w:id="10723"/>
      <w:bookmarkEnd w:id="10724"/>
      <w:bookmarkEnd w:id="10725"/>
      <w:bookmarkEnd w:id="10726"/>
      <w:bookmarkEnd w:id="10727"/>
      <w:bookmarkEnd w:id="10728"/>
      <w:bookmarkEnd w:id="10729"/>
      <w:bookmarkEnd w:id="10730"/>
      <w:bookmarkEnd w:id="10731"/>
      <w:bookmarkEnd w:id="10732"/>
      <w:bookmarkEnd w:id="10733"/>
      <w:bookmarkEnd w:id="10734"/>
      <w:bookmarkEnd w:id="10735"/>
      <w:bookmarkEnd w:id="10736"/>
      <w:bookmarkEnd w:id="10737"/>
      <w:bookmarkEnd w:id="10738"/>
      <w:bookmarkEnd w:id="10739"/>
      <w:bookmarkEnd w:id="10740"/>
      <w:bookmarkEnd w:id="10741"/>
      <w:bookmarkEnd w:id="10742"/>
      <w:bookmarkEnd w:id="10743"/>
      <w:bookmarkEnd w:id="10744"/>
      <w:bookmarkEnd w:id="10745"/>
      <w:bookmarkEnd w:id="10746"/>
      <w:bookmarkEnd w:id="10747"/>
      <w:bookmarkEnd w:id="10748"/>
      <w:bookmarkEnd w:id="10749"/>
      <w:bookmarkEnd w:id="10750"/>
      <w:bookmarkEnd w:id="10751"/>
      <w:bookmarkEnd w:id="10752"/>
      <w:bookmarkEnd w:id="10753"/>
      <w:bookmarkEnd w:id="10754"/>
      <w:bookmarkEnd w:id="10755"/>
      <w:bookmarkEnd w:id="10756"/>
      <w:bookmarkEnd w:id="10757"/>
      <w:bookmarkEnd w:id="10758"/>
      <w:bookmarkEnd w:id="10759"/>
      <w:bookmarkEnd w:id="10760"/>
      <w:bookmarkEnd w:id="10761"/>
      <w:bookmarkEnd w:id="10762"/>
      <w:bookmarkEnd w:id="10763"/>
      <w:bookmarkEnd w:id="10764"/>
      <w:bookmarkEnd w:id="10765"/>
      <w:bookmarkEnd w:id="10766"/>
      <w:bookmarkEnd w:id="10767"/>
      <w:bookmarkEnd w:id="10768"/>
      <w:bookmarkEnd w:id="10769"/>
      <w:bookmarkEnd w:id="10770"/>
      <w:bookmarkEnd w:id="10771"/>
      <w:bookmarkEnd w:id="10772"/>
      <w:bookmarkEnd w:id="10773"/>
      <w:bookmarkEnd w:id="10774"/>
      <w:bookmarkEnd w:id="10775"/>
      <w:bookmarkEnd w:id="10776"/>
      <w:bookmarkEnd w:id="10777"/>
      <w:bookmarkEnd w:id="10778"/>
      <w:bookmarkEnd w:id="10779"/>
      <w:bookmarkEnd w:id="10780"/>
      <w:bookmarkEnd w:id="10781"/>
      <w:bookmarkEnd w:id="10782"/>
      <w:bookmarkEnd w:id="10783"/>
      <w:bookmarkEnd w:id="10784"/>
      <w:bookmarkEnd w:id="10785"/>
      <w:bookmarkEnd w:id="10786"/>
      <w:bookmarkEnd w:id="10787"/>
      <w:bookmarkEnd w:id="10788"/>
      <w:bookmarkEnd w:id="10789"/>
      <w:bookmarkEnd w:id="10790"/>
      <w:bookmarkEnd w:id="10791"/>
      <w:bookmarkEnd w:id="10792"/>
      <w:bookmarkEnd w:id="10793"/>
      <w:bookmarkEnd w:id="10794"/>
      <w:bookmarkEnd w:id="10795"/>
      <w:bookmarkEnd w:id="10796"/>
      <w:bookmarkEnd w:id="10797"/>
      <w:bookmarkEnd w:id="10798"/>
      <w:bookmarkEnd w:id="10799"/>
      <w:bookmarkEnd w:id="10800"/>
      <w:bookmarkEnd w:id="10801"/>
      <w:bookmarkEnd w:id="10802"/>
      <w:bookmarkEnd w:id="10803"/>
      <w:bookmarkEnd w:id="10804"/>
      <w:bookmarkEnd w:id="10805"/>
      <w:bookmarkEnd w:id="10806"/>
      <w:bookmarkEnd w:id="10807"/>
      <w:bookmarkEnd w:id="10808"/>
      <w:bookmarkEnd w:id="10809"/>
      <w:bookmarkEnd w:id="10810"/>
      <w:bookmarkEnd w:id="10811"/>
      <w:bookmarkEnd w:id="10812"/>
      <w:bookmarkEnd w:id="10813"/>
      <w:bookmarkEnd w:id="10814"/>
      <w:bookmarkEnd w:id="10815"/>
      <w:bookmarkEnd w:id="10816"/>
      <w:bookmarkEnd w:id="10817"/>
      <w:bookmarkEnd w:id="10818"/>
      <w:bookmarkEnd w:id="10819"/>
      <w:bookmarkEnd w:id="10820"/>
      <w:bookmarkEnd w:id="10821"/>
      <w:bookmarkEnd w:id="10822"/>
      <w:bookmarkEnd w:id="10823"/>
      <w:bookmarkEnd w:id="10824"/>
      <w:bookmarkEnd w:id="10825"/>
      <w:bookmarkEnd w:id="10826"/>
      <w:bookmarkEnd w:id="10827"/>
      <w:bookmarkEnd w:id="10828"/>
      <w:bookmarkEnd w:id="10829"/>
      <w:bookmarkEnd w:id="10830"/>
      <w:bookmarkEnd w:id="10831"/>
      <w:bookmarkEnd w:id="10832"/>
      <w:bookmarkEnd w:id="10833"/>
      <w:bookmarkEnd w:id="10834"/>
      <w:bookmarkEnd w:id="10835"/>
      <w:bookmarkEnd w:id="10836"/>
      <w:bookmarkEnd w:id="10837"/>
      <w:bookmarkEnd w:id="10838"/>
      <w:bookmarkEnd w:id="10839"/>
      <w:bookmarkEnd w:id="10840"/>
      <w:bookmarkEnd w:id="10841"/>
      <w:bookmarkEnd w:id="10842"/>
      <w:bookmarkEnd w:id="10843"/>
      <w:bookmarkEnd w:id="10844"/>
      <w:bookmarkEnd w:id="10845"/>
      <w:bookmarkEnd w:id="10846"/>
      <w:bookmarkEnd w:id="10847"/>
      <w:bookmarkEnd w:id="10848"/>
      <w:bookmarkEnd w:id="10849"/>
      <w:bookmarkEnd w:id="10850"/>
      <w:bookmarkEnd w:id="10851"/>
      <w:bookmarkEnd w:id="10852"/>
      <w:bookmarkEnd w:id="10853"/>
      <w:bookmarkEnd w:id="10854"/>
      <w:bookmarkEnd w:id="10855"/>
      <w:bookmarkEnd w:id="10856"/>
      <w:bookmarkEnd w:id="10857"/>
      <w:bookmarkEnd w:id="10858"/>
      <w:bookmarkEnd w:id="10859"/>
      <w:bookmarkEnd w:id="10860"/>
      <w:bookmarkEnd w:id="10861"/>
      <w:bookmarkEnd w:id="10862"/>
      <w:bookmarkEnd w:id="10863"/>
      <w:bookmarkEnd w:id="10864"/>
      <w:bookmarkEnd w:id="10865"/>
      <w:bookmarkEnd w:id="10866"/>
      <w:bookmarkEnd w:id="10867"/>
      <w:bookmarkEnd w:id="10868"/>
      <w:bookmarkEnd w:id="10869"/>
      <w:bookmarkEnd w:id="10870"/>
      <w:bookmarkEnd w:id="10871"/>
      <w:bookmarkEnd w:id="10872"/>
      <w:bookmarkEnd w:id="10873"/>
      <w:bookmarkEnd w:id="10874"/>
      <w:bookmarkEnd w:id="10875"/>
      <w:bookmarkEnd w:id="10876"/>
      <w:bookmarkEnd w:id="10877"/>
      <w:bookmarkEnd w:id="10878"/>
      <w:bookmarkEnd w:id="10879"/>
      <w:bookmarkEnd w:id="10880"/>
      <w:bookmarkEnd w:id="10881"/>
      <w:bookmarkEnd w:id="10882"/>
      <w:bookmarkEnd w:id="10883"/>
      <w:bookmarkEnd w:id="10884"/>
      <w:bookmarkEnd w:id="10885"/>
      <w:bookmarkEnd w:id="10886"/>
      <w:bookmarkEnd w:id="10887"/>
      <w:bookmarkEnd w:id="10888"/>
      <w:bookmarkEnd w:id="10889"/>
      <w:bookmarkEnd w:id="10890"/>
      <w:bookmarkEnd w:id="10891"/>
      <w:bookmarkEnd w:id="10892"/>
      <w:bookmarkEnd w:id="10893"/>
      <w:bookmarkEnd w:id="10894"/>
      <w:bookmarkEnd w:id="10895"/>
      <w:bookmarkEnd w:id="10896"/>
      <w:bookmarkEnd w:id="10897"/>
      <w:bookmarkEnd w:id="10898"/>
      <w:bookmarkEnd w:id="10899"/>
      <w:bookmarkEnd w:id="10900"/>
      <w:bookmarkEnd w:id="10901"/>
      <w:bookmarkEnd w:id="10902"/>
      <w:bookmarkEnd w:id="10903"/>
      <w:bookmarkEnd w:id="10904"/>
      <w:bookmarkEnd w:id="10905"/>
      <w:bookmarkEnd w:id="10906"/>
      <w:bookmarkEnd w:id="10907"/>
      <w:bookmarkEnd w:id="10908"/>
      <w:bookmarkEnd w:id="10909"/>
      <w:bookmarkEnd w:id="10910"/>
      <w:bookmarkEnd w:id="10911"/>
      <w:bookmarkEnd w:id="10912"/>
      <w:bookmarkEnd w:id="10913"/>
      <w:bookmarkEnd w:id="10914"/>
      <w:bookmarkEnd w:id="10915"/>
      <w:bookmarkEnd w:id="10916"/>
      <w:bookmarkEnd w:id="10917"/>
      <w:bookmarkEnd w:id="10918"/>
      <w:bookmarkEnd w:id="10919"/>
      <w:bookmarkEnd w:id="10920"/>
      <w:bookmarkEnd w:id="10921"/>
      <w:bookmarkEnd w:id="10922"/>
      <w:bookmarkEnd w:id="10923"/>
      <w:bookmarkEnd w:id="10924"/>
      <w:bookmarkEnd w:id="10925"/>
      <w:bookmarkEnd w:id="10926"/>
      <w:bookmarkEnd w:id="10927"/>
      <w:bookmarkEnd w:id="10928"/>
      <w:bookmarkEnd w:id="10929"/>
      <w:bookmarkEnd w:id="10930"/>
      <w:bookmarkEnd w:id="10931"/>
      <w:bookmarkEnd w:id="10932"/>
      <w:bookmarkEnd w:id="10933"/>
      <w:bookmarkEnd w:id="10934"/>
      <w:bookmarkEnd w:id="10935"/>
      <w:bookmarkEnd w:id="10936"/>
      <w:bookmarkEnd w:id="10937"/>
      <w:bookmarkEnd w:id="10938"/>
      <w:bookmarkEnd w:id="10939"/>
      <w:bookmarkEnd w:id="10940"/>
      <w:bookmarkEnd w:id="10941"/>
      <w:bookmarkEnd w:id="10942"/>
      <w:bookmarkEnd w:id="10943"/>
      <w:bookmarkEnd w:id="10944"/>
      <w:bookmarkEnd w:id="10945"/>
      <w:bookmarkEnd w:id="10946"/>
      <w:bookmarkEnd w:id="10947"/>
      <w:bookmarkEnd w:id="10948"/>
      <w:bookmarkEnd w:id="10949"/>
      <w:bookmarkEnd w:id="10950"/>
      <w:bookmarkEnd w:id="10951"/>
      <w:bookmarkEnd w:id="10952"/>
      <w:bookmarkEnd w:id="10953"/>
      <w:bookmarkEnd w:id="10954"/>
      <w:bookmarkEnd w:id="10955"/>
      <w:bookmarkEnd w:id="10956"/>
      <w:bookmarkEnd w:id="10957"/>
      <w:bookmarkEnd w:id="10958"/>
      <w:bookmarkEnd w:id="10959"/>
      <w:bookmarkEnd w:id="10960"/>
      <w:bookmarkEnd w:id="10961"/>
      <w:bookmarkEnd w:id="10962"/>
      <w:bookmarkEnd w:id="10963"/>
      <w:bookmarkEnd w:id="10964"/>
      <w:bookmarkEnd w:id="10965"/>
      <w:bookmarkEnd w:id="10966"/>
      <w:bookmarkEnd w:id="10967"/>
      <w:bookmarkEnd w:id="10968"/>
      <w:bookmarkEnd w:id="10969"/>
      <w:bookmarkEnd w:id="10970"/>
      <w:bookmarkEnd w:id="10971"/>
      <w:bookmarkEnd w:id="10972"/>
      <w:bookmarkEnd w:id="10973"/>
      <w:bookmarkEnd w:id="10974"/>
      <w:bookmarkEnd w:id="10975"/>
      <w:bookmarkEnd w:id="10976"/>
      <w:bookmarkEnd w:id="10977"/>
      <w:bookmarkEnd w:id="10978"/>
      <w:bookmarkEnd w:id="10979"/>
      <w:bookmarkEnd w:id="10980"/>
      <w:bookmarkEnd w:id="10981"/>
      <w:bookmarkEnd w:id="10982"/>
      <w:bookmarkEnd w:id="10983"/>
      <w:bookmarkEnd w:id="10984"/>
      <w:bookmarkEnd w:id="10985"/>
      <w:bookmarkEnd w:id="10986"/>
      <w:bookmarkEnd w:id="10987"/>
      <w:bookmarkEnd w:id="10988"/>
      <w:bookmarkEnd w:id="10989"/>
      <w:bookmarkEnd w:id="10990"/>
      <w:bookmarkEnd w:id="10991"/>
      <w:bookmarkEnd w:id="10992"/>
      <w:bookmarkEnd w:id="10993"/>
      <w:bookmarkEnd w:id="10994"/>
      <w:bookmarkEnd w:id="10995"/>
      <w:bookmarkEnd w:id="10996"/>
      <w:bookmarkEnd w:id="10997"/>
      <w:bookmarkEnd w:id="10998"/>
      <w:bookmarkEnd w:id="10999"/>
      <w:bookmarkEnd w:id="11000"/>
      <w:bookmarkEnd w:id="11001"/>
      <w:bookmarkEnd w:id="11002"/>
      <w:bookmarkEnd w:id="11003"/>
      <w:bookmarkEnd w:id="11004"/>
      <w:bookmarkEnd w:id="11005"/>
      <w:bookmarkEnd w:id="11006"/>
      <w:bookmarkEnd w:id="11007"/>
      <w:bookmarkEnd w:id="11008"/>
      <w:bookmarkEnd w:id="11009"/>
      <w:bookmarkEnd w:id="11010"/>
      <w:bookmarkEnd w:id="11011"/>
      <w:bookmarkEnd w:id="11012"/>
      <w:bookmarkEnd w:id="11013"/>
      <w:bookmarkEnd w:id="11014"/>
      <w:bookmarkEnd w:id="11015"/>
      <w:bookmarkEnd w:id="11016"/>
      <w:bookmarkEnd w:id="11017"/>
      <w:bookmarkEnd w:id="11018"/>
      <w:bookmarkEnd w:id="11019"/>
      <w:bookmarkEnd w:id="11020"/>
      <w:bookmarkEnd w:id="11021"/>
      <w:bookmarkEnd w:id="11022"/>
      <w:bookmarkEnd w:id="11023"/>
      <w:bookmarkEnd w:id="11024"/>
      <w:bookmarkEnd w:id="11025"/>
      <w:bookmarkEnd w:id="11026"/>
      <w:bookmarkEnd w:id="11027"/>
      <w:bookmarkEnd w:id="11028"/>
      <w:bookmarkEnd w:id="11029"/>
      <w:bookmarkEnd w:id="11030"/>
      <w:bookmarkEnd w:id="11031"/>
      <w:bookmarkEnd w:id="11032"/>
      <w:bookmarkEnd w:id="11033"/>
      <w:bookmarkEnd w:id="11034"/>
      <w:bookmarkEnd w:id="11035"/>
      <w:bookmarkEnd w:id="11036"/>
      <w:bookmarkEnd w:id="11037"/>
      <w:bookmarkEnd w:id="11038"/>
      <w:bookmarkEnd w:id="11039"/>
      <w:bookmarkEnd w:id="11040"/>
      <w:bookmarkEnd w:id="11041"/>
      <w:bookmarkEnd w:id="11042"/>
      <w:bookmarkEnd w:id="11043"/>
      <w:bookmarkEnd w:id="11044"/>
      <w:bookmarkEnd w:id="11045"/>
      <w:bookmarkEnd w:id="11046"/>
      <w:bookmarkEnd w:id="11047"/>
      <w:bookmarkEnd w:id="11048"/>
      <w:bookmarkEnd w:id="11049"/>
      <w:bookmarkEnd w:id="11050"/>
      <w:bookmarkEnd w:id="11051"/>
      <w:bookmarkEnd w:id="11052"/>
      <w:bookmarkEnd w:id="11053"/>
      <w:bookmarkEnd w:id="11054"/>
      <w:bookmarkEnd w:id="11055"/>
      <w:bookmarkEnd w:id="11056"/>
      <w:bookmarkEnd w:id="11057"/>
      <w:bookmarkEnd w:id="11058"/>
      <w:bookmarkEnd w:id="11059"/>
      <w:bookmarkEnd w:id="11060"/>
      <w:bookmarkEnd w:id="11061"/>
      <w:bookmarkEnd w:id="11062"/>
      <w:bookmarkEnd w:id="11063"/>
      <w:bookmarkEnd w:id="11064"/>
      <w:bookmarkEnd w:id="11065"/>
      <w:bookmarkEnd w:id="11066"/>
      <w:bookmarkEnd w:id="11067"/>
      <w:bookmarkEnd w:id="11068"/>
      <w:bookmarkEnd w:id="11069"/>
      <w:bookmarkEnd w:id="11070"/>
      <w:bookmarkEnd w:id="11071"/>
      <w:bookmarkEnd w:id="11072"/>
      <w:bookmarkEnd w:id="11073"/>
      <w:bookmarkEnd w:id="11074"/>
      <w:bookmarkEnd w:id="11075"/>
      <w:bookmarkEnd w:id="11076"/>
      <w:bookmarkEnd w:id="11077"/>
      <w:bookmarkEnd w:id="11078"/>
      <w:bookmarkEnd w:id="11079"/>
      <w:bookmarkEnd w:id="11080"/>
      <w:bookmarkEnd w:id="11081"/>
      <w:bookmarkEnd w:id="11082"/>
      <w:bookmarkEnd w:id="11083"/>
      <w:bookmarkEnd w:id="11084"/>
      <w:bookmarkEnd w:id="11085"/>
      <w:bookmarkEnd w:id="11086"/>
      <w:bookmarkEnd w:id="11087"/>
      <w:bookmarkEnd w:id="11088"/>
      <w:bookmarkEnd w:id="11089"/>
      <w:bookmarkEnd w:id="11090"/>
      <w:bookmarkEnd w:id="11091"/>
      <w:bookmarkEnd w:id="11092"/>
      <w:bookmarkEnd w:id="11093"/>
      <w:bookmarkEnd w:id="11094"/>
      <w:bookmarkEnd w:id="11095"/>
      <w:bookmarkEnd w:id="11096"/>
      <w:bookmarkEnd w:id="11097"/>
      <w:bookmarkEnd w:id="11098"/>
      <w:bookmarkEnd w:id="11099"/>
      <w:bookmarkEnd w:id="11100"/>
      <w:bookmarkEnd w:id="11101"/>
      <w:bookmarkEnd w:id="11102"/>
      <w:bookmarkEnd w:id="11103"/>
      <w:bookmarkEnd w:id="11104"/>
      <w:bookmarkEnd w:id="11105"/>
      <w:bookmarkEnd w:id="11106"/>
      <w:bookmarkEnd w:id="11107"/>
      <w:bookmarkEnd w:id="11108"/>
      <w:bookmarkEnd w:id="11109"/>
      <w:bookmarkEnd w:id="11110"/>
      <w:bookmarkEnd w:id="11111"/>
      <w:bookmarkEnd w:id="11112"/>
      <w:bookmarkEnd w:id="11113"/>
      <w:bookmarkEnd w:id="11114"/>
      <w:bookmarkEnd w:id="11115"/>
      <w:bookmarkEnd w:id="11116"/>
      <w:bookmarkEnd w:id="11117"/>
      <w:bookmarkEnd w:id="11118"/>
      <w:bookmarkEnd w:id="11119"/>
      <w:bookmarkEnd w:id="11120"/>
      <w:bookmarkEnd w:id="11121"/>
      <w:bookmarkEnd w:id="11122"/>
      <w:bookmarkEnd w:id="11123"/>
      <w:bookmarkEnd w:id="11124"/>
      <w:bookmarkEnd w:id="11125"/>
      <w:bookmarkEnd w:id="11126"/>
      <w:bookmarkEnd w:id="11127"/>
      <w:bookmarkEnd w:id="11128"/>
      <w:bookmarkEnd w:id="11129"/>
      <w:bookmarkEnd w:id="11130"/>
      <w:bookmarkEnd w:id="11131"/>
      <w:bookmarkEnd w:id="11132"/>
      <w:bookmarkEnd w:id="11133"/>
      <w:bookmarkEnd w:id="11134"/>
      <w:bookmarkEnd w:id="11135"/>
      <w:bookmarkEnd w:id="11136"/>
      <w:bookmarkEnd w:id="11137"/>
      <w:bookmarkEnd w:id="11138"/>
      <w:bookmarkEnd w:id="11139"/>
      <w:bookmarkEnd w:id="11140"/>
      <w:bookmarkEnd w:id="11141"/>
      <w:bookmarkEnd w:id="11142"/>
      <w:bookmarkEnd w:id="11143"/>
      <w:bookmarkEnd w:id="11144"/>
      <w:bookmarkEnd w:id="11145"/>
      <w:bookmarkEnd w:id="11146"/>
      <w:bookmarkEnd w:id="11147"/>
      <w:bookmarkEnd w:id="11148"/>
      <w:bookmarkEnd w:id="11149"/>
      <w:bookmarkEnd w:id="11150"/>
      <w:bookmarkEnd w:id="11151"/>
      <w:bookmarkEnd w:id="11152"/>
      <w:bookmarkEnd w:id="11153"/>
      <w:bookmarkEnd w:id="11154"/>
      <w:bookmarkEnd w:id="11155"/>
      <w:bookmarkEnd w:id="11156"/>
      <w:bookmarkEnd w:id="11157"/>
      <w:bookmarkEnd w:id="11158"/>
      <w:bookmarkEnd w:id="11159"/>
      <w:bookmarkEnd w:id="11160"/>
      <w:bookmarkEnd w:id="11161"/>
      <w:bookmarkEnd w:id="11162"/>
      <w:bookmarkEnd w:id="11163"/>
      <w:bookmarkEnd w:id="11164"/>
      <w:bookmarkEnd w:id="11165"/>
      <w:bookmarkEnd w:id="11166"/>
      <w:bookmarkEnd w:id="11167"/>
      <w:bookmarkEnd w:id="11168"/>
      <w:bookmarkEnd w:id="11169"/>
      <w:bookmarkEnd w:id="11170"/>
      <w:bookmarkEnd w:id="11171"/>
      <w:bookmarkEnd w:id="11172"/>
      <w:bookmarkEnd w:id="11173"/>
      <w:bookmarkEnd w:id="11174"/>
      <w:bookmarkEnd w:id="11175"/>
      <w:bookmarkEnd w:id="11176"/>
      <w:bookmarkEnd w:id="11177"/>
      <w:bookmarkEnd w:id="11178"/>
      <w:bookmarkEnd w:id="11179"/>
      <w:bookmarkEnd w:id="11180"/>
      <w:bookmarkEnd w:id="11181"/>
      <w:bookmarkEnd w:id="11182"/>
      <w:bookmarkEnd w:id="11183"/>
      <w:bookmarkEnd w:id="11184"/>
      <w:bookmarkEnd w:id="11185"/>
      <w:bookmarkEnd w:id="11186"/>
      <w:bookmarkEnd w:id="11187"/>
      <w:bookmarkEnd w:id="11188"/>
      <w:bookmarkEnd w:id="11189"/>
      <w:bookmarkEnd w:id="11190"/>
      <w:bookmarkEnd w:id="11191"/>
      <w:bookmarkEnd w:id="11192"/>
      <w:bookmarkEnd w:id="11193"/>
      <w:bookmarkEnd w:id="11194"/>
      <w:bookmarkEnd w:id="11195"/>
      <w:bookmarkEnd w:id="11196"/>
      <w:bookmarkEnd w:id="11197"/>
      <w:bookmarkEnd w:id="11198"/>
      <w:bookmarkEnd w:id="11199"/>
      <w:bookmarkEnd w:id="11200"/>
      <w:bookmarkEnd w:id="11201"/>
      <w:bookmarkEnd w:id="11202"/>
      <w:bookmarkEnd w:id="11203"/>
      <w:bookmarkEnd w:id="11204"/>
      <w:bookmarkEnd w:id="11205"/>
      <w:bookmarkEnd w:id="11206"/>
      <w:bookmarkEnd w:id="11207"/>
      <w:bookmarkEnd w:id="11208"/>
      <w:bookmarkEnd w:id="11209"/>
      <w:bookmarkEnd w:id="11210"/>
      <w:bookmarkEnd w:id="11211"/>
      <w:bookmarkEnd w:id="11212"/>
      <w:bookmarkEnd w:id="11213"/>
      <w:bookmarkEnd w:id="11214"/>
      <w:bookmarkEnd w:id="11215"/>
      <w:bookmarkEnd w:id="11216"/>
      <w:bookmarkEnd w:id="11217"/>
      <w:bookmarkEnd w:id="11218"/>
      <w:bookmarkEnd w:id="11219"/>
      <w:bookmarkEnd w:id="11220"/>
      <w:bookmarkEnd w:id="11221"/>
      <w:bookmarkEnd w:id="11222"/>
      <w:bookmarkEnd w:id="11223"/>
      <w:bookmarkEnd w:id="11224"/>
      <w:bookmarkEnd w:id="11225"/>
      <w:bookmarkEnd w:id="11226"/>
      <w:bookmarkEnd w:id="11227"/>
      <w:bookmarkEnd w:id="11228"/>
      <w:bookmarkEnd w:id="11229"/>
      <w:bookmarkEnd w:id="11230"/>
      <w:bookmarkEnd w:id="11231"/>
      <w:bookmarkEnd w:id="11232"/>
      <w:bookmarkEnd w:id="11233"/>
      <w:bookmarkEnd w:id="11234"/>
      <w:bookmarkEnd w:id="11235"/>
      <w:bookmarkEnd w:id="11236"/>
      <w:bookmarkEnd w:id="11237"/>
      <w:bookmarkEnd w:id="11238"/>
      <w:bookmarkEnd w:id="11239"/>
      <w:bookmarkEnd w:id="11240"/>
      <w:bookmarkEnd w:id="11241"/>
      <w:bookmarkEnd w:id="11242"/>
      <w:bookmarkEnd w:id="11243"/>
      <w:bookmarkEnd w:id="11244"/>
      <w:bookmarkEnd w:id="11245"/>
      <w:bookmarkEnd w:id="11246"/>
      <w:bookmarkEnd w:id="11247"/>
      <w:bookmarkEnd w:id="11248"/>
      <w:bookmarkEnd w:id="11249"/>
      <w:bookmarkEnd w:id="11250"/>
      <w:bookmarkEnd w:id="11251"/>
      <w:bookmarkEnd w:id="11252"/>
      <w:bookmarkEnd w:id="11253"/>
      <w:bookmarkEnd w:id="11254"/>
      <w:bookmarkEnd w:id="11255"/>
      <w:bookmarkEnd w:id="11256"/>
      <w:bookmarkEnd w:id="11257"/>
      <w:bookmarkEnd w:id="11258"/>
      <w:bookmarkEnd w:id="11259"/>
      <w:bookmarkEnd w:id="11260"/>
      <w:bookmarkEnd w:id="11261"/>
      <w:bookmarkEnd w:id="11262"/>
      <w:bookmarkEnd w:id="11263"/>
      <w:bookmarkEnd w:id="11264"/>
      <w:bookmarkEnd w:id="11265"/>
      <w:bookmarkEnd w:id="11266"/>
      <w:bookmarkEnd w:id="11267"/>
      <w:bookmarkEnd w:id="11268"/>
      <w:bookmarkEnd w:id="11269"/>
      <w:bookmarkEnd w:id="11270"/>
      <w:bookmarkEnd w:id="11271"/>
      <w:bookmarkEnd w:id="11272"/>
      <w:bookmarkEnd w:id="11273"/>
      <w:bookmarkEnd w:id="11274"/>
      <w:bookmarkEnd w:id="11275"/>
      <w:bookmarkEnd w:id="11276"/>
      <w:bookmarkEnd w:id="11277"/>
      <w:bookmarkEnd w:id="11278"/>
      <w:bookmarkEnd w:id="11279"/>
      <w:bookmarkEnd w:id="11280"/>
      <w:bookmarkEnd w:id="11281"/>
      <w:bookmarkEnd w:id="11282"/>
      <w:bookmarkEnd w:id="11283"/>
      <w:bookmarkEnd w:id="11284"/>
      <w:bookmarkEnd w:id="11285"/>
      <w:bookmarkEnd w:id="11286"/>
      <w:bookmarkEnd w:id="11287"/>
      <w:bookmarkEnd w:id="11288"/>
      <w:bookmarkEnd w:id="11289"/>
      <w:bookmarkEnd w:id="11290"/>
      <w:bookmarkEnd w:id="11291"/>
      <w:bookmarkEnd w:id="11292"/>
      <w:bookmarkEnd w:id="11293"/>
      <w:bookmarkEnd w:id="11294"/>
      <w:bookmarkEnd w:id="11295"/>
      <w:bookmarkEnd w:id="11296"/>
      <w:bookmarkEnd w:id="11297"/>
      <w:bookmarkEnd w:id="11298"/>
      <w:bookmarkEnd w:id="11299"/>
      <w:bookmarkEnd w:id="11300"/>
      <w:bookmarkEnd w:id="11301"/>
      <w:bookmarkEnd w:id="11302"/>
      <w:bookmarkEnd w:id="11303"/>
      <w:bookmarkEnd w:id="11304"/>
      <w:bookmarkEnd w:id="11305"/>
      <w:bookmarkEnd w:id="11306"/>
      <w:bookmarkEnd w:id="11307"/>
      <w:bookmarkEnd w:id="11308"/>
      <w:bookmarkEnd w:id="11309"/>
      <w:bookmarkEnd w:id="11310"/>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p>
    <w:sectPr w:rsidR="00F679AC" w:rsidRPr="00D92F8B" w:rsidSect="00C54E45">
      <w:headerReference w:type="default" r:id="rId24"/>
      <w:footerReference w:type="default" r:id="rId25"/>
      <w:headerReference w:type="first" r:id="rId26"/>
      <w:pgSz w:w="12240" w:h="15840" w:code="1"/>
      <w:pgMar w:top="1440" w:right="1440" w:bottom="1440" w:left="1440" w:header="706" w:footer="411"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98" w:author="ngoclb" w:date="2018-01-25T15:49:00Z" w:initials="n">
    <w:p w14:paraId="1BF292E0" w14:textId="1275D8E7" w:rsidR="00513363" w:rsidRDefault="00513363">
      <w:pPr>
        <w:pStyle w:val="CommentText"/>
      </w:pPr>
      <w:r>
        <w:rPr>
          <w:rStyle w:val="CommentReference"/>
        </w:rPr>
        <w:annotationRef/>
      </w:r>
      <w:r>
        <w:t>Chưa update theo classifies như file excel</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F292E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9598E2" w14:textId="77777777" w:rsidR="00A0321D" w:rsidRDefault="00A0321D">
      <w:r>
        <w:separator/>
      </w:r>
    </w:p>
  </w:endnote>
  <w:endnote w:type="continuationSeparator" w:id="0">
    <w:p w14:paraId="18D6D612" w14:textId="77777777" w:rsidR="00A0321D" w:rsidRDefault="00A03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 10 Swan Song">
    <w:altName w:val="Times New Roman"/>
    <w:charset w:val="00"/>
    <w:family w:val="auto"/>
    <w:pitch w:val="variable"/>
    <w:sig w:usb0="00000000" w:usb1="1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mn-cs">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6" w:space="0" w:color="auto"/>
      </w:tblBorders>
      <w:tblLook w:val="04A0" w:firstRow="1" w:lastRow="0" w:firstColumn="1" w:lastColumn="0" w:noHBand="0" w:noVBand="1"/>
    </w:tblPr>
    <w:tblGrid>
      <w:gridCol w:w="4796"/>
      <w:gridCol w:w="4564"/>
    </w:tblGrid>
    <w:tr w:rsidR="00513363" w:rsidRPr="00EB2506" w14:paraId="7A99F3B3" w14:textId="77777777" w:rsidTr="006318A2">
      <w:trPr>
        <w:trHeight w:val="284"/>
      </w:trPr>
      <w:tc>
        <w:tcPr>
          <w:tcW w:w="2562" w:type="pct"/>
          <w:vMerge w:val="restart"/>
          <w:vAlign w:val="bottom"/>
        </w:tcPr>
        <w:p w14:paraId="562F691C" w14:textId="77777777" w:rsidR="00513363" w:rsidRPr="00B608A3" w:rsidRDefault="00513363" w:rsidP="00825C04">
          <w:pPr>
            <w:tabs>
              <w:tab w:val="left" w:pos="142"/>
            </w:tabs>
            <w:ind w:right="-55"/>
            <w:rPr>
              <w:rFonts w:ascii="Cambria" w:hAnsi="Cambria"/>
              <w:i/>
              <w:color w:val="808080"/>
              <w:sz w:val="18"/>
              <w:szCs w:val="18"/>
            </w:rPr>
          </w:pPr>
          <w:r w:rsidRPr="00B608A3">
            <w:rPr>
              <w:rFonts w:ascii="Cambria" w:hAnsi="Cambria"/>
              <w:i/>
              <w:color w:val="808080"/>
              <w:sz w:val="18"/>
              <w:szCs w:val="18"/>
            </w:rPr>
            <w:tab/>
          </w:r>
          <w:r>
            <w:rPr>
              <w:noProof/>
              <w:lang w:val="en-ZA" w:eastAsia="en-ZA"/>
            </w:rPr>
            <w:drawing>
              <wp:inline distT="0" distB="0" distL="0" distR="0" wp14:anchorId="59933602" wp14:editId="7F8BD319">
                <wp:extent cx="2013861" cy="381000"/>
                <wp:effectExtent l="0" t="0" r="0" b="0"/>
                <wp:docPr id="20" name="Picture 20" descr="Open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download/attachments/16580917/OW_Logotype.jpg?version=1&amp;modificationDate=1319035114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916" cy="388578"/>
                        </a:xfrm>
                        <a:prstGeom prst="rect">
                          <a:avLst/>
                        </a:prstGeom>
                        <a:noFill/>
                        <a:ln>
                          <a:noFill/>
                        </a:ln>
                      </pic:spPr>
                    </pic:pic>
                  </a:graphicData>
                </a:graphic>
              </wp:inline>
            </w:drawing>
          </w:r>
          <w:r w:rsidRPr="00B608A3">
            <w:rPr>
              <w:rFonts w:ascii="Cambria" w:hAnsi="Cambria"/>
              <w:i/>
              <w:color w:val="808080"/>
              <w:sz w:val="18"/>
              <w:szCs w:val="18"/>
            </w:rPr>
            <w:tab/>
            <w:t xml:space="preserve">    </w:t>
          </w:r>
          <w:r w:rsidRPr="00B608A3">
            <w:rPr>
              <w:rFonts w:ascii="Cambria" w:hAnsi="Cambria"/>
              <w:i/>
              <w:color w:val="808080"/>
              <w:sz w:val="18"/>
              <w:szCs w:val="18"/>
            </w:rPr>
            <w:tab/>
            <w:t xml:space="preserve">      </w:t>
          </w:r>
          <w:r w:rsidRPr="00B608A3">
            <w:rPr>
              <w:rFonts w:ascii="Cambria" w:hAnsi="Cambria"/>
              <w:i/>
              <w:color w:val="808080"/>
              <w:sz w:val="18"/>
              <w:szCs w:val="18"/>
            </w:rPr>
            <w:tab/>
          </w:r>
        </w:p>
      </w:tc>
      <w:tc>
        <w:tcPr>
          <w:tcW w:w="2438" w:type="pct"/>
          <w:vAlign w:val="bottom"/>
        </w:tcPr>
        <w:p w14:paraId="73E02FE2" w14:textId="6F28AA01" w:rsidR="00513363" w:rsidRPr="00B608A3" w:rsidRDefault="00513363" w:rsidP="00937BBE">
          <w:pPr>
            <w:spacing w:after="0"/>
            <w:jc w:val="right"/>
            <w:rPr>
              <w:i/>
              <w:color w:val="595959"/>
              <w:sz w:val="20"/>
              <w:szCs w:val="20"/>
            </w:rPr>
          </w:pPr>
          <w:r w:rsidRPr="00B608A3">
            <w:rPr>
              <w:i/>
              <w:color w:val="595959"/>
              <w:sz w:val="20"/>
              <w:szCs w:val="20"/>
            </w:rPr>
            <w:t xml:space="preserve">Page </w:t>
          </w:r>
          <w:r w:rsidRPr="00B608A3">
            <w:rPr>
              <w:i/>
              <w:color w:val="595959"/>
              <w:sz w:val="20"/>
              <w:szCs w:val="20"/>
            </w:rPr>
            <w:fldChar w:fldCharType="begin"/>
          </w:r>
          <w:r w:rsidRPr="00B608A3">
            <w:rPr>
              <w:i/>
              <w:color w:val="595959"/>
              <w:sz w:val="20"/>
              <w:szCs w:val="20"/>
            </w:rPr>
            <w:instrText xml:space="preserve"> PAGE </w:instrText>
          </w:r>
          <w:r w:rsidRPr="00B608A3">
            <w:rPr>
              <w:i/>
              <w:color w:val="595959"/>
              <w:sz w:val="20"/>
              <w:szCs w:val="20"/>
            </w:rPr>
            <w:fldChar w:fldCharType="separate"/>
          </w:r>
          <w:r w:rsidR="00675F62">
            <w:rPr>
              <w:i/>
              <w:noProof/>
              <w:color w:val="595959"/>
              <w:sz w:val="20"/>
              <w:szCs w:val="20"/>
            </w:rPr>
            <w:t>109</w:t>
          </w:r>
          <w:r w:rsidRPr="00B608A3">
            <w:rPr>
              <w:i/>
              <w:color w:val="595959"/>
              <w:sz w:val="20"/>
              <w:szCs w:val="20"/>
            </w:rPr>
            <w:fldChar w:fldCharType="end"/>
          </w:r>
          <w:r w:rsidRPr="00B608A3">
            <w:rPr>
              <w:i/>
              <w:color w:val="595959"/>
              <w:sz w:val="20"/>
              <w:szCs w:val="20"/>
            </w:rPr>
            <w:t xml:space="preserve"> of </w:t>
          </w:r>
          <w:r w:rsidRPr="00B608A3">
            <w:rPr>
              <w:i/>
              <w:color w:val="595959"/>
              <w:sz w:val="20"/>
              <w:szCs w:val="20"/>
            </w:rPr>
            <w:fldChar w:fldCharType="begin"/>
          </w:r>
          <w:r w:rsidRPr="00B608A3">
            <w:rPr>
              <w:i/>
              <w:color w:val="595959"/>
              <w:sz w:val="20"/>
              <w:szCs w:val="20"/>
            </w:rPr>
            <w:instrText xml:space="preserve"> NUMPAGES  </w:instrText>
          </w:r>
          <w:r w:rsidRPr="00B608A3">
            <w:rPr>
              <w:i/>
              <w:color w:val="595959"/>
              <w:sz w:val="20"/>
              <w:szCs w:val="20"/>
            </w:rPr>
            <w:fldChar w:fldCharType="separate"/>
          </w:r>
          <w:r w:rsidR="00675F62">
            <w:rPr>
              <w:i/>
              <w:noProof/>
              <w:color w:val="595959"/>
              <w:sz w:val="20"/>
              <w:szCs w:val="20"/>
            </w:rPr>
            <w:t>110</w:t>
          </w:r>
          <w:r w:rsidRPr="00B608A3">
            <w:rPr>
              <w:i/>
              <w:color w:val="595959"/>
              <w:sz w:val="20"/>
              <w:szCs w:val="20"/>
            </w:rPr>
            <w:fldChar w:fldCharType="end"/>
          </w:r>
        </w:p>
      </w:tc>
    </w:tr>
    <w:tr w:rsidR="00513363" w:rsidRPr="00EB2506" w14:paraId="62D13272" w14:textId="77777777" w:rsidTr="006318A2">
      <w:trPr>
        <w:trHeight w:val="284"/>
      </w:trPr>
      <w:tc>
        <w:tcPr>
          <w:tcW w:w="2562" w:type="pct"/>
          <w:vMerge/>
        </w:tcPr>
        <w:p w14:paraId="7F270AF1" w14:textId="77777777" w:rsidR="00513363" w:rsidRPr="00B608A3" w:rsidRDefault="00513363" w:rsidP="00937BBE">
          <w:pPr>
            <w:tabs>
              <w:tab w:val="left" w:pos="142"/>
            </w:tabs>
            <w:ind w:right="-55"/>
            <w:rPr>
              <w:rFonts w:ascii="Cambria" w:hAnsi="Cambria"/>
              <w:i/>
              <w:color w:val="808080"/>
              <w:sz w:val="18"/>
              <w:szCs w:val="18"/>
            </w:rPr>
          </w:pPr>
        </w:p>
      </w:tc>
      <w:tc>
        <w:tcPr>
          <w:tcW w:w="2438" w:type="pct"/>
          <w:vAlign w:val="bottom"/>
        </w:tcPr>
        <w:p w14:paraId="17DBB591" w14:textId="77777777" w:rsidR="00513363" w:rsidRPr="00B608A3" w:rsidRDefault="00513363" w:rsidP="00937BBE">
          <w:pPr>
            <w:spacing w:after="0"/>
            <w:jc w:val="right"/>
            <w:rPr>
              <w:i/>
              <w:color w:val="595959"/>
              <w:sz w:val="20"/>
              <w:szCs w:val="20"/>
            </w:rPr>
          </w:pPr>
          <w:r w:rsidRPr="00B608A3">
            <w:rPr>
              <w:rFonts w:ascii="Cambria" w:hAnsi="Cambria"/>
              <w:i/>
              <w:color w:val="595959"/>
              <w:sz w:val="18"/>
              <w:szCs w:val="18"/>
            </w:rPr>
            <w:t>Confidential Document</w:t>
          </w:r>
        </w:p>
      </w:tc>
    </w:tr>
    <w:tr w:rsidR="00513363" w:rsidRPr="00EB2506" w14:paraId="735C6848" w14:textId="77777777" w:rsidTr="006318A2">
      <w:trPr>
        <w:trHeight w:val="284"/>
      </w:trPr>
      <w:tc>
        <w:tcPr>
          <w:tcW w:w="2562" w:type="pct"/>
          <w:vMerge/>
        </w:tcPr>
        <w:p w14:paraId="0E893727" w14:textId="77777777" w:rsidR="00513363" w:rsidRPr="00B608A3" w:rsidRDefault="00513363" w:rsidP="00937BBE">
          <w:pPr>
            <w:tabs>
              <w:tab w:val="left" w:pos="142"/>
            </w:tabs>
            <w:ind w:right="-55"/>
            <w:rPr>
              <w:rFonts w:ascii="Cambria" w:hAnsi="Cambria"/>
              <w:i/>
              <w:color w:val="808080"/>
              <w:sz w:val="18"/>
              <w:szCs w:val="18"/>
            </w:rPr>
          </w:pPr>
        </w:p>
      </w:tc>
      <w:tc>
        <w:tcPr>
          <w:tcW w:w="2438" w:type="pct"/>
          <w:vAlign w:val="bottom"/>
        </w:tcPr>
        <w:p w14:paraId="411590AF" w14:textId="29517E11" w:rsidR="00513363" w:rsidRPr="00B608A3" w:rsidRDefault="00513363" w:rsidP="00937BBE">
          <w:pPr>
            <w:spacing w:after="0"/>
            <w:jc w:val="right"/>
            <w:rPr>
              <w:i/>
              <w:color w:val="595959"/>
              <w:sz w:val="20"/>
              <w:szCs w:val="20"/>
            </w:rPr>
          </w:pPr>
          <w:r w:rsidRPr="00B608A3">
            <w:rPr>
              <w:rFonts w:ascii="Cambria" w:hAnsi="Cambria"/>
              <w:i/>
              <w:color w:val="595959"/>
              <w:sz w:val="18"/>
              <w:szCs w:val="18"/>
            </w:rPr>
            <w:t xml:space="preserve">© </w:t>
          </w:r>
          <w:r w:rsidRPr="00B608A3">
            <w:rPr>
              <w:rFonts w:ascii="Cambria" w:hAnsi="Cambria"/>
              <w:i/>
              <w:color w:val="595959"/>
              <w:sz w:val="18"/>
              <w:szCs w:val="18"/>
            </w:rPr>
            <w:fldChar w:fldCharType="begin"/>
          </w:r>
          <w:r w:rsidRPr="00B608A3">
            <w:rPr>
              <w:rFonts w:ascii="Cambria" w:hAnsi="Cambria"/>
              <w:i/>
              <w:color w:val="595959"/>
              <w:sz w:val="18"/>
              <w:szCs w:val="18"/>
            </w:rPr>
            <w:instrText xml:space="preserve"> DATE  \@ "YYYY"  \* MERGEFORMAT </w:instrText>
          </w:r>
          <w:r w:rsidRPr="00B608A3">
            <w:rPr>
              <w:rFonts w:ascii="Cambria" w:hAnsi="Cambria"/>
              <w:i/>
              <w:color w:val="595959"/>
              <w:sz w:val="18"/>
              <w:szCs w:val="18"/>
            </w:rPr>
            <w:fldChar w:fldCharType="separate"/>
          </w:r>
          <w:r>
            <w:rPr>
              <w:rFonts w:ascii="Cambria" w:hAnsi="Cambria"/>
              <w:i/>
              <w:noProof/>
              <w:color w:val="595959"/>
              <w:sz w:val="18"/>
              <w:szCs w:val="18"/>
            </w:rPr>
            <w:t>2018</w:t>
          </w:r>
          <w:r w:rsidRPr="00B608A3">
            <w:rPr>
              <w:rFonts w:ascii="Cambria" w:hAnsi="Cambria"/>
              <w:i/>
              <w:color w:val="595959"/>
              <w:sz w:val="18"/>
              <w:szCs w:val="18"/>
            </w:rPr>
            <w:fldChar w:fldCharType="end"/>
          </w:r>
          <w:r w:rsidRPr="00B608A3">
            <w:rPr>
              <w:rFonts w:ascii="Cambria" w:hAnsi="Cambria"/>
              <w:i/>
              <w:color w:val="595959"/>
              <w:sz w:val="18"/>
              <w:szCs w:val="18"/>
            </w:rPr>
            <w:t xml:space="preserve"> OpenWay International Ltd. All rights reserved </w:t>
          </w:r>
        </w:p>
      </w:tc>
    </w:tr>
  </w:tbl>
  <w:p w14:paraId="3B1982C6" w14:textId="77777777" w:rsidR="00513363" w:rsidRPr="00543A70" w:rsidRDefault="00513363" w:rsidP="00937BBE">
    <w:pPr>
      <w:pStyle w:val="Footer"/>
      <w:tabs>
        <w:tab w:val="clear" w:pos="5103"/>
        <w:tab w:val="clear" w:pos="9498"/>
        <w:tab w:val="left" w:pos="2670"/>
      </w:tabs>
      <w:rPr>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0FFC11" w14:textId="77777777" w:rsidR="00A0321D" w:rsidRDefault="00A0321D">
      <w:r>
        <w:separator/>
      </w:r>
    </w:p>
  </w:footnote>
  <w:footnote w:type="continuationSeparator" w:id="0">
    <w:p w14:paraId="67CA277D" w14:textId="77777777" w:rsidR="00A0321D" w:rsidRDefault="00A0321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36" w:type="pct"/>
      <w:tblLook w:val="04A0" w:firstRow="1" w:lastRow="0" w:firstColumn="1" w:lastColumn="0" w:noHBand="0" w:noVBand="1"/>
    </w:tblPr>
    <w:tblGrid>
      <w:gridCol w:w="4538"/>
      <w:gridCol w:w="4889"/>
    </w:tblGrid>
    <w:tr w:rsidR="00513363" w14:paraId="219C5B5C" w14:textId="77777777" w:rsidTr="00830453">
      <w:trPr>
        <w:trHeight w:val="239"/>
      </w:trPr>
      <w:tc>
        <w:tcPr>
          <w:tcW w:w="2407" w:type="pct"/>
        </w:tcPr>
        <w:p w14:paraId="2D4757E6" w14:textId="77777777" w:rsidR="00513363" w:rsidRPr="0005740E" w:rsidRDefault="00513363">
          <w:pPr>
            <w:pStyle w:val="Header"/>
            <w:tabs>
              <w:tab w:val="clear" w:pos="9540"/>
              <w:tab w:val="right" w:pos="9900"/>
            </w:tabs>
            <w:rPr>
              <w:rFonts w:ascii="Cambria" w:hAnsi="Cambria" w:cs="Arial"/>
              <w:i/>
              <w:caps w:val="0"/>
              <w:color w:val="595959"/>
              <w:sz w:val="18"/>
              <w:szCs w:val="18"/>
            </w:rPr>
          </w:pPr>
          <w:r w:rsidRPr="0005740E">
            <w:rPr>
              <w:rFonts w:ascii="Cambria" w:hAnsi="Cambria" w:cs="Arial"/>
              <w:i/>
              <w:caps w:val="0"/>
              <w:color w:val="595959"/>
              <w:sz w:val="18"/>
              <w:szCs w:val="18"/>
            </w:rPr>
            <w:t xml:space="preserve">Prepared for : </w:t>
          </w:r>
          <w:r w:rsidRPr="0005740E">
            <w:rPr>
              <w:rFonts w:ascii="Cambria" w:hAnsi="Cambria" w:cs="Arial"/>
              <w:i/>
              <w:caps w:val="0"/>
              <w:color w:val="595959"/>
              <w:sz w:val="18"/>
              <w:szCs w:val="18"/>
            </w:rPr>
            <w:fldChar w:fldCharType="begin"/>
          </w:r>
          <w:r w:rsidRPr="0005740E">
            <w:rPr>
              <w:rFonts w:ascii="Cambria" w:hAnsi="Cambria" w:cs="Arial"/>
              <w:i/>
              <w:caps w:val="0"/>
              <w:color w:val="595959"/>
              <w:sz w:val="18"/>
              <w:szCs w:val="18"/>
            </w:rPr>
            <w:instrText xml:space="preserve"> DOCPROPERTY  Keywords  \* MERGEFORMAT </w:instrText>
          </w:r>
          <w:r w:rsidRPr="0005740E">
            <w:rPr>
              <w:rFonts w:ascii="Cambria" w:hAnsi="Cambria" w:cs="Arial"/>
              <w:i/>
              <w:caps w:val="0"/>
              <w:color w:val="595959"/>
              <w:sz w:val="18"/>
              <w:szCs w:val="18"/>
            </w:rPr>
            <w:fldChar w:fldCharType="separate"/>
          </w:r>
          <w:r>
            <w:rPr>
              <w:rFonts w:ascii="Cambria" w:hAnsi="Cambria" w:cs="Arial"/>
              <w:i/>
              <w:caps w:val="0"/>
              <w:color w:val="595959"/>
              <w:sz w:val="18"/>
              <w:szCs w:val="18"/>
            </w:rPr>
            <w:t>Orient Commercial Bank</w:t>
          </w:r>
          <w:r w:rsidRPr="0005740E">
            <w:rPr>
              <w:rFonts w:ascii="Cambria" w:hAnsi="Cambria" w:cs="Arial"/>
              <w:i/>
              <w:caps w:val="0"/>
              <w:color w:val="595959"/>
              <w:sz w:val="18"/>
              <w:szCs w:val="18"/>
            </w:rPr>
            <w:fldChar w:fldCharType="end"/>
          </w:r>
        </w:p>
      </w:tc>
      <w:tc>
        <w:tcPr>
          <w:tcW w:w="2593" w:type="pct"/>
        </w:tcPr>
        <w:p w14:paraId="2503E607" w14:textId="77777777" w:rsidR="00513363" w:rsidRPr="0005740E" w:rsidRDefault="00513363" w:rsidP="0005740E">
          <w:pPr>
            <w:pStyle w:val="Header"/>
            <w:tabs>
              <w:tab w:val="clear" w:pos="9540"/>
              <w:tab w:val="right" w:pos="9900"/>
            </w:tabs>
            <w:jc w:val="right"/>
            <w:rPr>
              <w:rFonts w:ascii="Cambria" w:hAnsi="Cambria" w:cs="Arial"/>
              <w:i/>
              <w:caps w:val="0"/>
              <w:color w:val="595959"/>
              <w:sz w:val="18"/>
              <w:szCs w:val="18"/>
            </w:rPr>
          </w:pPr>
          <w:r w:rsidRPr="0005740E">
            <w:rPr>
              <w:rFonts w:ascii="Cambria" w:hAnsi="Cambria" w:cs="Arial"/>
              <w:i/>
              <w:caps w:val="0"/>
              <w:color w:val="595959"/>
              <w:sz w:val="18"/>
              <w:szCs w:val="18"/>
            </w:rPr>
            <w:fldChar w:fldCharType="begin"/>
          </w:r>
          <w:r w:rsidRPr="0005740E">
            <w:rPr>
              <w:rFonts w:ascii="Cambria" w:hAnsi="Cambria" w:cs="Arial"/>
              <w:i/>
              <w:caps w:val="0"/>
              <w:color w:val="595959"/>
              <w:sz w:val="18"/>
              <w:szCs w:val="18"/>
            </w:rPr>
            <w:instrText xml:space="preserve"> TITLE  \* Caps  \* MERGEFORMAT </w:instrText>
          </w:r>
          <w:r w:rsidRPr="0005740E">
            <w:rPr>
              <w:rFonts w:ascii="Cambria" w:hAnsi="Cambria" w:cs="Arial"/>
              <w:i/>
              <w:caps w:val="0"/>
              <w:color w:val="595959"/>
              <w:sz w:val="18"/>
              <w:szCs w:val="18"/>
            </w:rPr>
            <w:fldChar w:fldCharType="separate"/>
          </w:r>
          <w:r>
            <w:rPr>
              <w:rFonts w:ascii="Cambria" w:hAnsi="Cambria" w:cs="Arial"/>
              <w:i/>
              <w:caps w:val="0"/>
              <w:color w:val="595959"/>
              <w:sz w:val="18"/>
              <w:szCs w:val="18"/>
            </w:rPr>
            <w:t>Discovery Report</w:t>
          </w:r>
          <w:r w:rsidRPr="0005740E">
            <w:rPr>
              <w:rFonts w:ascii="Cambria" w:hAnsi="Cambria" w:cs="Arial"/>
              <w:i/>
              <w:caps w:val="0"/>
              <w:color w:val="595959"/>
              <w:sz w:val="18"/>
              <w:szCs w:val="18"/>
            </w:rPr>
            <w:fldChar w:fldCharType="end"/>
          </w:r>
          <w:r w:rsidRPr="0005740E">
            <w:rPr>
              <w:rFonts w:ascii="Cambria" w:hAnsi="Cambria" w:cs="Arial"/>
              <w:i/>
              <w:caps w:val="0"/>
              <w:color w:val="595959"/>
              <w:sz w:val="18"/>
              <w:szCs w:val="18"/>
            </w:rPr>
            <w:t xml:space="preserve"> - </w:t>
          </w:r>
          <w:r w:rsidRPr="0005740E">
            <w:rPr>
              <w:rFonts w:ascii="Cambria" w:hAnsi="Cambria" w:cs="Arial"/>
              <w:i/>
              <w:caps w:val="0"/>
              <w:color w:val="595959"/>
              <w:sz w:val="18"/>
              <w:szCs w:val="18"/>
            </w:rPr>
            <w:fldChar w:fldCharType="begin"/>
          </w:r>
          <w:r w:rsidRPr="0005740E">
            <w:rPr>
              <w:rFonts w:ascii="Cambria" w:hAnsi="Cambria" w:cs="Arial"/>
              <w:i/>
              <w:caps w:val="0"/>
              <w:color w:val="595959"/>
              <w:sz w:val="18"/>
              <w:szCs w:val="18"/>
            </w:rPr>
            <w:instrText xml:space="preserve"> SUBJECT   \* MERGEFORMAT </w:instrText>
          </w:r>
          <w:r w:rsidRPr="0005740E">
            <w:rPr>
              <w:rFonts w:ascii="Cambria" w:hAnsi="Cambria" w:cs="Arial"/>
              <w:i/>
              <w:caps w:val="0"/>
              <w:color w:val="595959"/>
              <w:sz w:val="18"/>
              <w:szCs w:val="18"/>
            </w:rPr>
            <w:fldChar w:fldCharType="separate"/>
          </w:r>
          <w:r>
            <w:rPr>
              <w:rFonts w:ascii="Cambria" w:hAnsi="Cambria" w:cs="Arial"/>
              <w:i/>
              <w:caps w:val="0"/>
              <w:color w:val="595959"/>
              <w:sz w:val="18"/>
              <w:szCs w:val="18"/>
            </w:rPr>
            <w:t>Volume 2 - Product Configuration</w:t>
          </w:r>
          <w:r w:rsidRPr="0005740E">
            <w:rPr>
              <w:rFonts w:ascii="Cambria" w:hAnsi="Cambria" w:cs="Arial"/>
              <w:i/>
              <w:caps w:val="0"/>
              <w:color w:val="595959"/>
              <w:sz w:val="18"/>
              <w:szCs w:val="18"/>
            </w:rPr>
            <w:fldChar w:fldCharType="end"/>
          </w:r>
          <w:r w:rsidRPr="0005740E">
            <w:rPr>
              <w:rFonts w:ascii="Cambria" w:hAnsi="Cambria" w:cs="Arial"/>
              <w:i/>
              <w:caps w:val="0"/>
              <w:color w:val="595959"/>
              <w:sz w:val="18"/>
              <w:szCs w:val="18"/>
            </w:rPr>
            <w:t xml:space="preserve"> </w:t>
          </w:r>
        </w:p>
      </w:tc>
    </w:tr>
    <w:tr w:rsidR="00513363" w14:paraId="705D6DCA" w14:textId="77777777" w:rsidTr="00830453">
      <w:trPr>
        <w:trHeight w:val="239"/>
      </w:trPr>
      <w:tc>
        <w:tcPr>
          <w:tcW w:w="2407" w:type="pct"/>
        </w:tcPr>
        <w:p w14:paraId="06699079" w14:textId="71C7D492" w:rsidR="00513363" w:rsidRPr="0005740E" w:rsidRDefault="00513363">
          <w:pPr>
            <w:pStyle w:val="Header"/>
            <w:tabs>
              <w:tab w:val="clear" w:pos="9540"/>
              <w:tab w:val="right" w:pos="9900"/>
            </w:tabs>
            <w:rPr>
              <w:rFonts w:ascii="Cambria" w:hAnsi="Cambria" w:cs="Arial"/>
              <w:i/>
              <w:caps w:val="0"/>
              <w:color w:val="595959"/>
              <w:sz w:val="18"/>
              <w:szCs w:val="18"/>
            </w:rPr>
          </w:pPr>
          <w:r w:rsidRPr="0005740E">
            <w:rPr>
              <w:rFonts w:ascii="Cambria" w:hAnsi="Cambria" w:cs="Arial"/>
              <w:i/>
              <w:caps w:val="0"/>
              <w:color w:val="595959"/>
              <w:sz w:val="18"/>
              <w:szCs w:val="18"/>
            </w:rPr>
            <w:t xml:space="preserve">Release Date : </w:t>
          </w:r>
          <w:r w:rsidRPr="0005740E">
            <w:rPr>
              <w:rFonts w:ascii="Cambria" w:hAnsi="Cambria" w:cs="Arial"/>
              <w:i/>
              <w:caps w:val="0"/>
              <w:color w:val="595959"/>
              <w:sz w:val="18"/>
              <w:szCs w:val="18"/>
            </w:rPr>
            <w:fldChar w:fldCharType="begin"/>
          </w:r>
          <w:r w:rsidRPr="0005740E">
            <w:rPr>
              <w:rFonts w:ascii="Cambria" w:hAnsi="Cambria" w:cs="Arial"/>
              <w:i/>
              <w:caps w:val="0"/>
              <w:color w:val="595959"/>
              <w:sz w:val="18"/>
              <w:szCs w:val="18"/>
            </w:rPr>
            <w:instrText xml:space="preserve"> SAVEDATE  \@ "dd/MM/yy"  \* MERGEFORMAT </w:instrText>
          </w:r>
          <w:r w:rsidRPr="0005740E">
            <w:rPr>
              <w:rFonts w:ascii="Cambria" w:hAnsi="Cambria" w:cs="Arial"/>
              <w:i/>
              <w:caps w:val="0"/>
              <w:color w:val="595959"/>
              <w:sz w:val="18"/>
              <w:szCs w:val="18"/>
            </w:rPr>
            <w:fldChar w:fldCharType="separate"/>
          </w:r>
          <w:r>
            <w:rPr>
              <w:rFonts w:ascii="Cambria" w:hAnsi="Cambria" w:cs="Arial"/>
              <w:i/>
              <w:caps w:val="0"/>
              <w:noProof/>
              <w:color w:val="595959"/>
              <w:sz w:val="18"/>
              <w:szCs w:val="18"/>
            </w:rPr>
            <w:t>24/01/18</w:t>
          </w:r>
          <w:r w:rsidRPr="0005740E">
            <w:rPr>
              <w:rFonts w:ascii="Cambria" w:hAnsi="Cambria" w:cs="Arial"/>
              <w:i/>
              <w:caps w:val="0"/>
              <w:color w:val="595959"/>
              <w:sz w:val="18"/>
              <w:szCs w:val="18"/>
            </w:rPr>
            <w:fldChar w:fldCharType="end"/>
          </w:r>
        </w:p>
      </w:tc>
      <w:tc>
        <w:tcPr>
          <w:tcW w:w="2593" w:type="pct"/>
        </w:tcPr>
        <w:p w14:paraId="1AD82057" w14:textId="77777777" w:rsidR="00513363" w:rsidRDefault="00513363" w:rsidP="0005740E">
          <w:pPr>
            <w:pStyle w:val="Header"/>
            <w:tabs>
              <w:tab w:val="clear" w:pos="9540"/>
              <w:tab w:val="right" w:pos="9900"/>
            </w:tabs>
            <w:jc w:val="right"/>
            <w:rPr>
              <w:rFonts w:ascii="Cambria" w:hAnsi="Cambria" w:cs="Arial"/>
              <w:i/>
              <w:caps w:val="0"/>
              <w:color w:val="595959"/>
              <w:sz w:val="18"/>
              <w:szCs w:val="18"/>
            </w:rPr>
          </w:pPr>
          <w:r>
            <w:rPr>
              <w:rFonts w:ascii="Cambria" w:hAnsi="Cambria" w:cs="Arial"/>
              <w:i/>
              <w:caps w:val="0"/>
              <w:color w:val="595959"/>
              <w:sz w:val="18"/>
              <w:szCs w:val="18"/>
            </w:rPr>
            <w:fldChar w:fldCharType="begin"/>
          </w:r>
          <w:r w:rsidRPr="0005740E">
            <w:rPr>
              <w:rFonts w:ascii="Cambria" w:hAnsi="Cambria" w:cs="Arial"/>
              <w:i/>
              <w:caps w:val="0"/>
              <w:color w:val="595959"/>
              <w:sz w:val="18"/>
              <w:szCs w:val="18"/>
            </w:rPr>
            <w:instrText xml:space="preserve"> DOCPROPERTY  Category  \* MERGEFORMAT </w:instrText>
          </w:r>
          <w:r>
            <w:rPr>
              <w:rFonts w:ascii="Cambria" w:hAnsi="Cambria" w:cs="Arial"/>
              <w:i/>
              <w:caps w:val="0"/>
              <w:color w:val="595959"/>
              <w:sz w:val="18"/>
              <w:szCs w:val="18"/>
            </w:rPr>
            <w:fldChar w:fldCharType="separate"/>
          </w:r>
          <w:r>
            <w:rPr>
              <w:rFonts w:ascii="Cambria" w:hAnsi="Cambria" w:cs="Arial"/>
              <w:i/>
              <w:caps w:val="0"/>
              <w:color w:val="595959"/>
              <w:sz w:val="18"/>
              <w:szCs w:val="18"/>
            </w:rPr>
            <w:t>WAY4 Implementation</w:t>
          </w:r>
          <w:r>
            <w:rPr>
              <w:rFonts w:ascii="Cambria" w:hAnsi="Cambria" w:cs="Arial"/>
              <w:i/>
              <w:caps w:val="0"/>
              <w:color w:val="595959"/>
              <w:sz w:val="18"/>
              <w:szCs w:val="18"/>
            </w:rPr>
            <w:fldChar w:fldCharType="end"/>
          </w:r>
        </w:p>
      </w:tc>
    </w:tr>
    <w:tr w:rsidR="00513363" w14:paraId="0C84321A" w14:textId="77777777" w:rsidTr="00830453">
      <w:trPr>
        <w:trHeight w:val="239"/>
      </w:trPr>
      <w:tc>
        <w:tcPr>
          <w:tcW w:w="2407" w:type="pct"/>
          <w:tcBorders>
            <w:bottom w:val="single" w:sz="4" w:space="0" w:color="auto"/>
          </w:tcBorders>
        </w:tcPr>
        <w:p w14:paraId="4B49C376" w14:textId="4AFA1A43" w:rsidR="00513363" w:rsidRDefault="00513363" w:rsidP="00B41669">
          <w:pPr>
            <w:pStyle w:val="Header"/>
            <w:tabs>
              <w:tab w:val="clear" w:pos="9540"/>
              <w:tab w:val="right" w:pos="9900"/>
            </w:tabs>
            <w:rPr>
              <w:rFonts w:ascii="Cambria" w:hAnsi="Cambria" w:cs="Arial"/>
              <w:i/>
              <w:caps w:val="0"/>
              <w:color w:val="595959"/>
              <w:sz w:val="18"/>
              <w:szCs w:val="18"/>
            </w:rPr>
          </w:pPr>
          <w:r>
            <w:rPr>
              <w:rFonts w:ascii="Cambria" w:hAnsi="Cambria" w:cs="Arial"/>
              <w:i/>
              <w:caps w:val="0"/>
              <w:color w:val="595959"/>
              <w:sz w:val="18"/>
              <w:szCs w:val="18"/>
            </w:rPr>
            <w:t xml:space="preserve">Status : </w:t>
          </w:r>
          <w:sdt>
            <w:sdtPr>
              <w:rPr>
                <w:rFonts w:ascii="Cambria" w:hAnsi="Cambria" w:cs="Arial"/>
                <w:i/>
                <w:caps w:val="0"/>
                <w:color w:val="595959"/>
                <w:sz w:val="18"/>
                <w:szCs w:val="18"/>
              </w:rPr>
              <w:alias w:val="Status"/>
              <w:tag w:val=""/>
              <w:id w:val="-1681885234"/>
              <w:placeholder>
                <w:docPart w:val="570972D92D8C42C4934320E5EB71D886"/>
              </w:placeholder>
              <w:dataBinding w:prefixMappings="xmlns:ns0='http://purl.org/dc/elements/1.1/' xmlns:ns1='http://schemas.openxmlformats.org/package/2006/metadata/core-properties' " w:xpath="/ns1:coreProperties[1]/ns1:contentStatus[1]" w:storeItemID="{6C3C8BC8-F283-45AE-878A-BAB7291924A1}"/>
              <w:text/>
            </w:sdtPr>
            <w:sdtContent>
              <w:r>
                <w:rPr>
                  <w:rFonts w:ascii="Cambria" w:hAnsi="Cambria" w:cs="Arial"/>
                  <w:i/>
                  <w:caps w:val="0"/>
                  <w:color w:val="595959"/>
                  <w:sz w:val="18"/>
                  <w:szCs w:val="18"/>
                  <w:lang w:val="en-US"/>
                </w:rPr>
                <w:t>Draft</w:t>
              </w:r>
            </w:sdtContent>
          </w:sdt>
        </w:p>
      </w:tc>
      <w:tc>
        <w:tcPr>
          <w:tcW w:w="2593" w:type="pct"/>
          <w:tcBorders>
            <w:bottom w:val="single" w:sz="4" w:space="0" w:color="auto"/>
          </w:tcBorders>
        </w:tcPr>
        <w:p w14:paraId="67DC610E" w14:textId="383413CF" w:rsidR="00513363" w:rsidRDefault="00513363" w:rsidP="00F3069A">
          <w:pPr>
            <w:pStyle w:val="Header"/>
            <w:tabs>
              <w:tab w:val="clear" w:pos="9540"/>
              <w:tab w:val="right" w:pos="9900"/>
            </w:tabs>
            <w:jc w:val="right"/>
            <w:rPr>
              <w:rFonts w:ascii="Cambria" w:hAnsi="Cambria" w:cs="Arial"/>
              <w:i/>
              <w:caps w:val="0"/>
              <w:color w:val="595959"/>
              <w:sz w:val="18"/>
              <w:szCs w:val="18"/>
            </w:rPr>
          </w:pPr>
          <w:r>
            <w:rPr>
              <w:rFonts w:ascii="Cambria" w:hAnsi="Cambria" w:cs="Arial"/>
              <w:i/>
              <w:caps w:val="0"/>
              <w:color w:val="595959"/>
              <w:sz w:val="18"/>
              <w:szCs w:val="18"/>
            </w:rPr>
            <w:t xml:space="preserve">Version </w:t>
          </w:r>
          <w:r w:rsidRPr="0005740E">
            <w:rPr>
              <w:rFonts w:ascii="Cambria" w:hAnsi="Cambria" w:cs="Arial"/>
              <w:i/>
              <w:caps w:val="0"/>
              <w:color w:val="595959"/>
              <w:sz w:val="18"/>
              <w:szCs w:val="18"/>
            </w:rPr>
            <w:t>: 1.</w:t>
          </w:r>
          <w:r>
            <w:rPr>
              <w:rFonts w:ascii="Cambria" w:hAnsi="Cambria" w:cs="Arial"/>
              <w:i/>
              <w:caps w:val="0"/>
              <w:color w:val="595959"/>
              <w:sz w:val="18"/>
              <w:szCs w:val="18"/>
            </w:rPr>
            <w:t>1</w:t>
          </w:r>
        </w:p>
      </w:tc>
    </w:tr>
  </w:tbl>
  <w:p w14:paraId="4682C505" w14:textId="77777777" w:rsidR="00513363" w:rsidRPr="00A63799" w:rsidRDefault="00513363" w:rsidP="0005740E">
    <w:pPr>
      <w:pStyle w:val="Header"/>
      <w:tabs>
        <w:tab w:val="clear" w:pos="9540"/>
      </w:tabs>
      <w:rPr>
        <w:rFonts w:ascii="Cambria" w:hAnsi="Cambria" w:cs="Arial"/>
        <w:i/>
        <w:caps w:val="0"/>
        <w:color w:val="808080"/>
        <w:sz w:val="2"/>
        <w:szCs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739BA" w14:textId="77777777" w:rsidR="00513363" w:rsidRDefault="00513363" w:rsidP="00646836">
    <w:pPr>
      <w:pStyle w:val="Header"/>
      <w:tabs>
        <w:tab w:val="left" w:pos="1843"/>
      </w:tabs>
      <w:jc w:val="center"/>
      <w:rPr>
        <w:i/>
        <w:sz w:val="32"/>
        <w:szCs w:val="32"/>
      </w:rPr>
    </w:pPr>
    <w:r>
      <w:rPr>
        <w:noProof/>
        <w:lang w:val="en-ZA" w:eastAsia="en-ZA"/>
      </w:rPr>
      <w:drawing>
        <wp:inline distT="0" distB="0" distL="0" distR="0" wp14:anchorId="322E6742" wp14:editId="393C2E83">
          <wp:extent cx="2013861" cy="381000"/>
          <wp:effectExtent l="0" t="0" r="0" b="0"/>
          <wp:docPr id="14" name="Picture 14" descr="Open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download/attachments/16580917/OW_Logotype.jpg?version=1&amp;modificationDate=1319035114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916" cy="388578"/>
                  </a:xfrm>
                  <a:prstGeom prst="rect">
                    <a:avLst/>
                  </a:prstGeom>
                  <a:noFill/>
                  <a:ln>
                    <a:noFill/>
                  </a:ln>
                </pic:spPr>
              </pic:pic>
            </a:graphicData>
          </a:graphic>
        </wp:inline>
      </w:drawing>
    </w:r>
  </w:p>
  <w:p w14:paraId="2A1E371D" w14:textId="77777777" w:rsidR="00513363" w:rsidRPr="003C7187" w:rsidRDefault="00513363" w:rsidP="003F49D8">
    <w:pPr>
      <w:pStyle w:val="Header"/>
      <w:jc w:val="center"/>
    </w:pPr>
    <w:r>
      <w:rPr>
        <w:i/>
        <w:sz w:val="32"/>
        <w:szCs w:val="32"/>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A20EB"/>
    <w:multiLevelType w:val="hybridMultilevel"/>
    <w:tmpl w:val="98B264D4"/>
    <w:lvl w:ilvl="0" w:tplc="7D0A89B0">
      <w:start w:val="1"/>
      <w:numFmt w:val="bullet"/>
      <w:pStyle w:val="Normal11"/>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 w15:restartNumberingAfterBreak="0">
    <w:nsid w:val="0369758A"/>
    <w:multiLevelType w:val="hybridMultilevel"/>
    <w:tmpl w:val="2076DAE2"/>
    <w:lvl w:ilvl="0" w:tplc="82F0C494">
      <w:numFmt w:val="bullet"/>
      <w:lvlText w:val="•"/>
      <w:lvlJc w:val="left"/>
      <w:pPr>
        <w:ind w:left="750" w:hanging="360"/>
      </w:pPr>
      <w:rPr>
        <w:rFonts w:ascii="Calibri" w:eastAsia="Times New Roman" w:hAnsi="Calibri" w:cs="Times New Roman" w:hint="default"/>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 w15:restartNumberingAfterBreak="0">
    <w:nsid w:val="04014980"/>
    <w:multiLevelType w:val="hybridMultilevel"/>
    <w:tmpl w:val="89F61B82"/>
    <w:lvl w:ilvl="0" w:tplc="5CD60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46061"/>
    <w:multiLevelType w:val="hybridMultilevel"/>
    <w:tmpl w:val="8F02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A71583"/>
    <w:multiLevelType w:val="hybridMultilevel"/>
    <w:tmpl w:val="91865E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61E6C2F"/>
    <w:multiLevelType w:val="hybridMultilevel"/>
    <w:tmpl w:val="1B3E686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06A1707C"/>
    <w:multiLevelType w:val="hybridMultilevel"/>
    <w:tmpl w:val="49243A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AB3F0B"/>
    <w:multiLevelType w:val="hybridMultilevel"/>
    <w:tmpl w:val="8DFEE8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8D6DF5"/>
    <w:multiLevelType w:val="hybridMultilevel"/>
    <w:tmpl w:val="58ECBF88"/>
    <w:lvl w:ilvl="0" w:tplc="04090003">
      <w:start w:val="1"/>
      <w:numFmt w:val="bullet"/>
      <w:lvlText w:val="o"/>
      <w:lvlJc w:val="left"/>
      <w:pPr>
        <w:ind w:left="1074" w:hanging="360"/>
      </w:pPr>
      <w:rPr>
        <w:rFonts w:ascii="Courier New" w:hAnsi="Courier New" w:cs="Courier New"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9" w15:restartNumberingAfterBreak="0">
    <w:nsid w:val="0C13750C"/>
    <w:multiLevelType w:val="hybridMultilevel"/>
    <w:tmpl w:val="549C5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F11FF"/>
    <w:multiLevelType w:val="hybridMultilevel"/>
    <w:tmpl w:val="40ECEE18"/>
    <w:lvl w:ilvl="0" w:tplc="300E07DA">
      <w:start w:val="1"/>
      <w:numFmt w:val="bullet"/>
      <w:pStyle w:val="TableBullet"/>
      <w:lvlText w:val=""/>
      <w:lvlJc w:val="left"/>
      <w:pPr>
        <w:tabs>
          <w:tab w:val="num" w:pos="3555"/>
        </w:tabs>
        <w:ind w:left="3555" w:hanging="360"/>
      </w:pPr>
      <w:rPr>
        <w:rFonts w:ascii="Wingdings" w:hAnsi="Wingdings" w:hint="default"/>
        <w:sz w:val="16"/>
      </w:rPr>
    </w:lvl>
    <w:lvl w:ilvl="1" w:tplc="04090019" w:tentative="1">
      <w:start w:val="1"/>
      <w:numFmt w:val="bullet"/>
      <w:lvlText w:val="o"/>
      <w:lvlJc w:val="left"/>
      <w:pPr>
        <w:tabs>
          <w:tab w:val="num" w:pos="1395"/>
        </w:tabs>
        <w:ind w:left="1395" w:hanging="360"/>
      </w:pPr>
      <w:rPr>
        <w:rFonts w:ascii="Courier New" w:hAnsi="Courier New" w:hint="default"/>
      </w:rPr>
    </w:lvl>
    <w:lvl w:ilvl="2" w:tplc="0409001B" w:tentative="1">
      <w:start w:val="1"/>
      <w:numFmt w:val="bullet"/>
      <w:lvlText w:val=""/>
      <w:lvlJc w:val="left"/>
      <w:pPr>
        <w:tabs>
          <w:tab w:val="num" w:pos="2115"/>
        </w:tabs>
        <w:ind w:left="2115" w:hanging="360"/>
      </w:pPr>
      <w:rPr>
        <w:rFonts w:ascii="Wingdings" w:hAnsi="Wingdings" w:hint="default"/>
      </w:rPr>
    </w:lvl>
    <w:lvl w:ilvl="3" w:tplc="0409000F" w:tentative="1">
      <w:start w:val="1"/>
      <w:numFmt w:val="bullet"/>
      <w:lvlText w:val=""/>
      <w:lvlJc w:val="left"/>
      <w:pPr>
        <w:tabs>
          <w:tab w:val="num" w:pos="2835"/>
        </w:tabs>
        <w:ind w:left="2835" w:hanging="360"/>
      </w:pPr>
      <w:rPr>
        <w:rFonts w:ascii="Symbol" w:hAnsi="Symbol" w:hint="default"/>
      </w:rPr>
    </w:lvl>
    <w:lvl w:ilvl="4" w:tplc="04090019" w:tentative="1">
      <w:start w:val="1"/>
      <w:numFmt w:val="bullet"/>
      <w:lvlText w:val="o"/>
      <w:lvlJc w:val="left"/>
      <w:pPr>
        <w:tabs>
          <w:tab w:val="num" w:pos="3555"/>
        </w:tabs>
        <w:ind w:left="3555" w:hanging="360"/>
      </w:pPr>
      <w:rPr>
        <w:rFonts w:ascii="Courier New" w:hAnsi="Courier New" w:hint="default"/>
      </w:rPr>
    </w:lvl>
    <w:lvl w:ilvl="5" w:tplc="0409001B" w:tentative="1">
      <w:start w:val="1"/>
      <w:numFmt w:val="bullet"/>
      <w:lvlText w:val=""/>
      <w:lvlJc w:val="left"/>
      <w:pPr>
        <w:tabs>
          <w:tab w:val="num" w:pos="4275"/>
        </w:tabs>
        <w:ind w:left="4275" w:hanging="360"/>
      </w:pPr>
      <w:rPr>
        <w:rFonts w:ascii="Wingdings" w:hAnsi="Wingdings" w:hint="default"/>
      </w:rPr>
    </w:lvl>
    <w:lvl w:ilvl="6" w:tplc="0409000F" w:tentative="1">
      <w:start w:val="1"/>
      <w:numFmt w:val="bullet"/>
      <w:lvlText w:val=""/>
      <w:lvlJc w:val="left"/>
      <w:pPr>
        <w:tabs>
          <w:tab w:val="num" w:pos="4995"/>
        </w:tabs>
        <w:ind w:left="4995" w:hanging="360"/>
      </w:pPr>
      <w:rPr>
        <w:rFonts w:ascii="Symbol" w:hAnsi="Symbol" w:hint="default"/>
      </w:rPr>
    </w:lvl>
    <w:lvl w:ilvl="7" w:tplc="04090019" w:tentative="1">
      <w:start w:val="1"/>
      <w:numFmt w:val="bullet"/>
      <w:lvlText w:val="o"/>
      <w:lvlJc w:val="left"/>
      <w:pPr>
        <w:tabs>
          <w:tab w:val="num" w:pos="5715"/>
        </w:tabs>
        <w:ind w:left="5715" w:hanging="360"/>
      </w:pPr>
      <w:rPr>
        <w:rFonts w:ascii="Courier New" w:hAnsi="Courier New" w:hint="default"/>
      </w:rPr>
    </w:lvl>
    <w:lvl w:ilvl="8" w:tplc="0409001B" w:tentative="1">
      <w:start w:val="1"/>
      <w:numFmt w:val="bullet"/>
      <w:lvlText w:val=""/>
      <w:lvlJc w:val="left"/>
      <w:pPr>
        <w:tabs>
          <w:tab w:val="num" w:pos="6435"/>
        </w:tabs>
        <w:ind w:left="6435" w:hanging="360"/>
      </w:pPr>
      <w:rPr>
        <w:rFonts w:ascii="Wingdings" w:hAnsi="Wingdings" w:hint="default"/>
      </w:rPr>
    </w:lvl>
  </w:abstractNum>
  <w:abstractNum w:abstractNumId="11" w15:restartNumberingAfterBreak="0">
    <w:nsid w:val="0C9D2256"/>
    <w:multiLevelType w:val="hybridMultilevel"/>
    <w:tmpl w:val="154A10EE"/>
    <w:lvl w:ilvl="0" w:tplc="982C6E9A">
      <w:start w:val="1"/>
      <w:numFmt w:val="upperLetter"/>
      <w:pStyle w:val="CSline"/>
      <w:lvlText w:val="(%1)"/>
      <w:lvlJc w:val="left"/>
      <w:pPr>
        <w:tabs>
          <w:tab w:val="num" w:pos="2771"/>
        </w:tabs>
        <w:ind w:left="2771" w:hanging="2591"/>
      </w:pPr>
      <w:rPr>
        <w:rFonts w:cs="Times New Roman" w:hint="default"/>
        <w:strike w:val="0"/>
      </w:rPr>
    </w:lvl>
    <w:lvl w:ilvl="1" w:tplc="8E7006A4">
      <w:start w:val="55"/>
      <w:numFmt w:val="decimal"/>
      <w:lvlText w:val="%2"/>
      <w:lvlJc w:val="left"/>
      <w:pPr>
        <w:tabs>
          <w:tab w:val="num" w:pos="1440"/>
        </w:tabs>
        <w:ind w:left="1440" w:hanging="360"/>
      </w:pPr>
      <w:rPr>
        <w:rFonts w:cs="Times New Roman" w:hint="default"/>
      </w:rPr>
    </w:lvl>
    <w:lvl w:ilvl="2" w:tplc="FAB803A4">
      <w:start w:val="1"/>
      <w:numFmt w:val="lowerRoman"/>
      <w:lvlText w:val="(%3)"/>
      <w:lvlJc w:val="left"/>
      <w:pPr>
        <w:tabs>
          <w:tab w:val="num" w:pos="2700"/>
        </w:tabs>
        <w:ind w:left="2700" w:hanging="720"/>
      </w:pPr>
      <w:rPr>
        <w:rFonts w:cs="Times New Roman" w:hint="default"/>
      </w:rPr>
    </w:lvl>
    <w:lvl w:ilvl="3" w:tplc="F196C48A" w:tentative="1">
      <w:start w:val="1"/>
      <w:numFmt w:val="decimal"/>
      <w:lvlText w:val="%4."/>
      <w:lvlJc w:val="left"/>
      <w:pPr>
        <w:tabs>
          <w:tab w:val="num" w:pos="2880"/>
        </w:tabs>
        <w:ind w:left="2880" w:hanging="360"/>
      </w:pPr>
      <w:rPr>
        <w:rFonts w:cs="Times New Roman"/>
      </w:rPr>
    </w:lvl>
    <w:lvl w:ilvl="4" w:tplc="79EA76AE" w:tentative="1">
      <w:start w:val="1"/>
      <w:numFmt w:val="lowerLetter"/>
      <w:lvlText w:val="%5."/>
      <w:lvlJc w:val="left"/>
      <w:pPr>
        <w:tabs>
          <w:tab w:val="num" w:pos="3600"/>
        </w:tabs>
        <w:ind w:left="3600" w:hanging="360"/>
      </w:pPr>
      <w:rPr>
        <w:rFonts w:cs="Times New Roman"/>
      </w:rPr>
    </w:lvl>
    <w:lvl w:ilvl="5" w:tplc="8182FB68" w:tentative="1">
      <w:start w:val="1"/>
      <w:numFmt w:val="lowerRoman"/>
      <w:lvlText w:val="%6."/>
      <w:lvlJc w:val="right"/>
      <w:pPr>
        <w:tabs>
          <w:tab w:val="num" w:pos="4320"/>
        </w:tabs>
        <w:ind w:left="4320" w:hanging="180"/>
      </w:pPr>
      <w:rPr>
        <w:rFonts w:cs="Times New Roman"/>
      </w:rPr>
    </w:lvl>
    <w:lvl w:ilvl="6" w:tplc="5E16C782" w:tentative="1">
      <w:start w:val="1"/>
      <w:numFmt w:val="decimal"/>
      <w:lvlText w:val="%7."/>
      <w:lvlJc w:val="left"/>
      <w:pPr>
        <w:tabs>
          <w:tab w:val="num" w:pos="5040"/>
        </w:tabs>
        <w:ind w:left="5040" w:hanging="360"/>
      </w:pPr>
      <w:rPr>
        <w:rFonts w:cs="Times New Roman"/>
      </w:rPr>
    </w:lvl>
    <w:lvl w:ilvl="7" w:tplc="801C554C" w:tentative="1">
      <w:start w:val="1"/>
      <w:numFmt w:val="lowerLetter"/>
      <w:lvlText w:val="%8."/>
      <w:lvlJc w:val="left"/>
      <w:pPr>
        <w:tabs>
          <w:tab w:val="num" w:pos="5760"/>
        </w:tabs>
        <w:ind w:left="5760" w:hanging="360"/>
      </w:pPr>
      <w:rPr>
        <w:rFonts w:cs="Times New Roman"/>
      </w:rPr>
    </w:lvl>
    <w:lvl w:ilvl="8" w:tplc="B0203682" w:tentative="1">
      <w:start w:val="1"/>
      <w:numFmt w:val="lowerRoman"/>
      <w:lvlText w:val="%9."/>
      <w:lvlJc w:val="right"/>
      <w:pPr>
        <w:tabs>
          <w:tab w:val="num" w:pos="6480"/>
        </w:tabs>
        <w:ind w:left="6480" w:hanging="180"/>
      </w:pPr>
      <w:rPr>
        <w:rFonts w:cs="Times New Roman"/>
      </w:rPr>
    </w:lvl>
  </w:abstractNum>
  <w:abstractNum w:abstractNumId="12" w15:restartNumberingAfterBreak="0">
    <w:nsid w:val="0D1D4D5F"/>
    <w:multiLevelType w:val="multilevel"/>
    <w:tmpl w:val="0B32E00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718"/>
        </w:tabs>
        <w:ind w:left="718"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0DBC1A81"/>
    <w:multiLevelType w:val="hybridMultilevel"/>
    <w:tmpl w:val="DA06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F77AC2"/>
    <w:multiLevelType w:val="hybridMultilevel"/>
    <w:tmpl w:val="8176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9832A1"/>
    <w:multiLevelType w:val="hybridMultilevel"/>
    <w:tmpl w:val="F098B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852501"/>
    <w:multiLevelType w:val="multilevel"/>
    <w:tmpl w:val="CB364E2A"/>
    <w:styleLink w:val="BulletedSub"/>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6FA399F"/>
    <w:multiLevelType w:val="hybridMultilevel"/>
    <w:tmpl w:val="9B3A8FDE"/>
    <w:lvl w:ilvl="0" w:tplc="0809000F">
      <w:start w:val="1"/>
      <w:numFmt w:val="bullet"/>
      <w:lvlText w:val=""/>
      <w:lvlJc w:val="left"/>
      <w:pPr>
        <w:ind w:left="720" w:hanging="360"/>
      </w:pPr>
      <w:rPr>
        <w:rFonts w:ascii="Symbol" w:hAnsi="Symbol" w:hint="default"/>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18" w15:restartNumberingAfterBreak="0">
    <w:nsid w:val="182F7BD8"/>
    <w:multiLevelType w:val="hybridMultilevel"/>
    <w:tmpl w:val="E25A3DB0"/>
    <w:lvl w:ilvl="0" w:tplc="04090001">
      <w:start w:val="1"/>
      <w:numFmt w:val="bullet"/>
      <w:lvlText w:val=""/>
      <w:lvlJc w:val="left"/>
      <w:pPr>
        <w:tabs>
          <w:tab w:val="num" w:pos="768"/>
        </w:tabs>
        <w:ind w:left="768" w:hanging="360"/>
      </w:pPr>
      <w:rPr>
        <w:rFonts w:ascii="Symbol" w:hAnsi="Symbol" w:hint="default"/>
      </w:rPr>
    </w:lvl>
    <w:lvl w:ilvl="1" w:tplc="04090003">
      <w:start w:val="1"/>
      <w:numFmt w:val="bullet"/>
      <w:lvlText w:val="o"/>
      <w:lvlJc w:val="left"/>
      <w:pPr>
        <w:tabs>
          <w:tab w:val="num" w:pos="1488"/>
        </w:tabs>
        <w:ind w:left="1488" w:hanging="360"/>
      </w:pPr>
      <w:rPr>
        <w:rFonts w:ascii="Courier New" w:hAnsi="Courier New" w:hint="default"/>
      </w:rPr>
    </w:lvl>
    <w:lvl w:ilvl="2" w:tplc="04090005">
      <w:start w:val="1"/>
      <w:numFmt w:val="bullet"/>
      <w:lvlText w:val=""/>
      <w:lvlJc w:val="left"/>
      <w:pPr>
        <w:tabs>
          <w:tab w:val="num" w:pos="2208"/>
        </w:tabs>
        <w:ind w:left="2208" w:hanging="360"/>
      </w:pPr>
      <w:rPr>
        <w:rFonts w:ascii="Wingdings" w:hAnsi="Wingdings" w:hint="default"/>
      </w:rPr>
    </w:lvl>
    <w:lvl w:ilvl="3" w:tplc="04090001">
      <w:start w:val="1"/>
      <w:numFmt w:val="bullet"/>
      <w:lvlText w:val=""/>
      <w:lvlJc w:val="left"/>
      <w:pPr>
        <w:tabs>
          <w:tab w:val="num" w:pos="2928"/>
        </w:tabs>
        <w:ind w:left="2928" w:hanging="360"/>
      </w:pPr>
      <w:rPr>
        <w:rFonts w:ascii="Symbol" w:hAnsi="Symbol" w:hint="default"/>
      </w:rPr>
    </w:lvl>
    <w:lvl w:ilvl="4" w:tplc="04090003" w:tentative="1">
      <w:start w:val="1"/>
      <w:numFmt w:val="bullet"/>
      <w:lvlText w:val="o"/>
      <w:lvlJc w:val="left"/>
      <w:pPr>
        <w:tabs>
          <w:tab w:val="num" w:pos="3648"/>
        </w:tabs>
        <w:ind w:left="3648" w:hanging="360"/>
      </w:pPr>
      <w:rPr>
        <w:rFonts w:ascii="Courier New" w:hAnsi="Courier New" w:hint="default"/>
      </w:rPr>
    </w:lvl>
    <w:lvl w:ilvl="5" w:tplc="04090005" w:tentative="1">
      <w:start w:val="1"/>
      <w:numFmt w:val="bullet"/>
      <w:lvlText w:val=""/>
      <w:lvlJc w:val="left"/>
      <w:pPr>
        <w:tabs>
          <w:tab w:val="num" w:pos="4368"/>
        </w:tabs>
        <w:ind w:left="4368" w:hanging="360"/>
      </w:pPr>
      <w:rPr>
        <w:rFonts w:ascii="Wingdings" w:hAnsi="Wingdings" w:hint="default"/>
      </w:rPr>
    </w:lvl>
    <w:lvl w:ilvl="6" w:tplc="04090001" w:tentative="1">
      <w:start w:val="1"/>
      <w:numFmt w:val="bullet"/>
      <w:lvlText w:val=""/>
      <w:lvlJc w:val="left"/>
      <w:pPr>
        <w:tabs>
          <w:tab w:val="num" w:pos="5088"/>
        </w:tabs>
        <w:ind w:left="5088" w:hanging="360"/>
      </w:pPr>
      <w:rPr>
        <w:rFonts w:ascii="Symbol" w:hAnsi="Symbol" w:hint="default"/>
      </w:rPr>
    </w:lvl>
    <w:lvl w:ilvl="7" w:tplc="04090003" w:tentative="1">
      <w:start w:val="1"/>
      <w:numFmt w:val="bullet"/>
      <w:lvlText w:val="o"/>
      <w:lvlJc w:val="left"/>
      <w:pPr>
        <w:tabs>
          <w:tab w:val="num" w:pos="5808"/>
        </w:tabs>
        <w:ind w:left="5808" w:hanging="360"/>
      </w:pPr>
      <w:rPr>
        <w:rFonts w:ascii="Courier New" w:hAnsi="Courier New" w:hint="default"/>
      </w:rPr>
    </w:lvl>
    <w:lvl w:ilvl="8" w:tplc="04090005" w:tentative="1">
      <w:start w:val="1"/>
      <w:numFmt w:val="bullet"/>
      <w:lvlText w:val=""/>
      <w:lvlJc w:val="left"/>
      <w:pPr>
        <w:tabs>
          <w:tab w:val="num" w:pos="6528"/>
        </w:tabs>
        <w:ind w:left="6528" w:hanging="360"/>
      </w:pPr>
      <w:rPr>
        <w:rFonts w:ascii="Wingdings" w:hAnsi="Wingdings" w:hint="default"/>
      </w:rPr>
    </w:lvl>
  </w:abstractNum>
  <w:abstractNum w:abstractNumId="19" w15:restartNumberingAfterBreak="0">
    <w:nsid w:val="185248CD"/>
    <w:multiLevelType w:val="hybridMultilevel"/>
    <w:tmpl w:val="C4CEA43C"/>
    <w:lvl w:ilvl="0" w:tplc="133AF826">
      <w:start w:val="3"/>
      <w:numFmt w:val="decimal"/>
      <w:lvlText w:val="%1"/>
      <w:lvlJc w:val="left"/>
      <w:pPr>
        <w:ind w:hanging="574"/>
      </w:pPr>
      <w:rPr>
        <w:rFonts w:hint="default"/>
      </w:rPr>
    </w:lvl>
    <w:lvl w:ilvl="1" w:tplc="4D3EB142">
      <w:numFmt w:val="none"/>
      <w:lvlText w:val=""/>
      <w:lvlJc w:val="left"/>
      <w:pPr>
        <w:tabs>
          <w:tab w:val="num" w:pos="360"/>
        </w:tabs>
      </w:pPr>
    </w:lvl>
    <w:lvl w:ilvl="2" w:tplc="04090001">
      <w:start w:val="1"/>
      <w:numFmt w:val="bullet"/>
      <w:lvlText w:val=""/>
      <w:lvlJc w:val="left"/>
      <w:pPr>
        <w:ind w:hanging="360"/>
      </w:pPr>
      <w:rPr>
        <w:rFonts w:ascii="Symbol" w:hAnsi="Symbol" w:hint="default"/>
        <w:w w:val="269"/>
        <w:sz w:val="24"/>
        <w:szCs w:val="24"/>
      </w:rPr>
    </w:lvl>
    <w:lvl w:ilvl="3" w:tplc="04090005">
      <w:start w:val="1"/>
      <w:numFmt w:val="bullet"/>
      <w:lvlText w:val=""/>
      <w:lvlJc w:val="left"/>
      <w:pPr>
        <w:ind w:hanging="360"/>
      </w:pPr>
      <w:rPr>
        <w:rFonts w:ascii="Wingdings" w:hAnsi="Wingdings" w:hint="default"/>
        <w:sz w:val="24"/>
        <w:szCs w:val="24"/>
      </w:rPr>
    </w:lvl>
    <w:lvl w:ilvl="4" w:tplc="A7001B60">
      <w:start w:val="1"/>
      <w:numFmt w:val="bullet"/>
      <w:lvlText w:val="o"/>
      <w:lvlJc w:val="left"/>
      <w:pPr>
        <w:ind w:hanging="360"/>
      </w:pPr>
      <w:rPr>
        <w:rFonts w:ascii="Courier New" w:eastAsia="Courier New" w:hAnsi="Courier New" w:hint="default"/>
        <w:sz w:val="24"/>
        <w:szCs w:val="24"/>
      </w:rPr>
    </w:lvl>
    <w:lvl w:ilvl="5" w:tplc="8648DCD2">
      <w:start w:val="1"/>
      <w:numFmt w:val="bullet"/>
      <w:lvlText w:val=""/>
      <w:lvlJc w:val="left"/>
      <w:pPr>
        <w:ind w:hanging="360"/>
      </w:pPr>
      <w:rPr>
        <w:rFonts w:ascii="Vni 10 Swan Song" w:eastAsia="Vni 10 Swan Song" w:hAnsi="Vni 10 Swan Song" w:hint="default"/>
        <w:w w:val="177"/>
        <w:sz w:val="24"/>
        <w:szCs w:val="24"/>
      </w:rPr>
    </w:lvl>
    <w:lvl w:ilvl="6" w:tplc="080E7788">
      <w:start w:val="1"/>
      <w:numFmt w:val="bullet"/>
      <w:lvlText w:val="•"/>
      <w:lvlJc w:val="left"/>
      <w:rPr>
        <w:rFonts w:hint="default"/>
      </w:rPr>
    </w:lvl>
    <w:lvl w:ilvl="7" w:tplc="28629E4E">
      <w:start w:val="1"/>
      <w:numFmt w:val="bullet"/>
      <w:lvlText w:val="•"/>
      <w:lvlJc w:val="left"/>
      <w:rPr>
        <w:rFonts w:hint="default"/>
      </w:rPr>
    </w:lvl>
    <w:lvl w:ilvl="8" w:tplc="ACA2481E">
      <w:start w:val="1"/>
      <w:numFmt w:val="bullet"/>
      <w:lvlText w:val="•"/>
      <w:lvlJc w:val="left"/>
      <w:rPr>
        <w:rFonts w:hint="default"/>
      </w:rPr>
    </w:lvl>
  </w:abstractNum>
  <w:abstractNum w:abstractNumId="20" w15:restartNumberingAfterBreak="0">
    <w:nsid w:val="185E04C9"/>
    <w:multiLevelType w:val="hybridMultilevel"/>
    <w:tmpl w:val="A30EB918"/>
    <w:lvl w:ilvl="0" w:tplc="133AF826">
      <w:start w:val="3"/>
      <w:numFmt w:val="decimal"/>
      <w:lvlText w:val="%1"/>
      <w:lvlJc w:val="left"/>
      <w:pPr>
        <w:ind w:hanging="574"/>
      </w:pPr>
      <w:rPr>
        <w:rFonts w:hint="default"/>
      </w:rPr>
    </w:lvl>
    <w:lvl w:ilvl="1" w:tplc="04090001">
      <w:start w:val="1"/>
      <w:numFmt w:val="bullet"/>
      <w:lvlText w:val=""/>
      <w:lvlJc w:val="left"/>
      <w:pPr>
        <w:tabs>
          <w:tab w:val="num" w:pos="360"/>
        </w:tabs>
      </w:pPr>
      <w:rPr>
        <w:rFonts w:ascii="Symbol" w:hAnsi="Symbol" w:hint="default"/>
      </w:rPr>
    </w:lvl>
    <w:lvl w:ilvl="2" w:tplc="04090001">
      <w:start w:val="1"/>
      <w:numFmt w:val="bullet"/>
      <w:lvlText w:val=""/>
      <w:lvlJc w:val="left"/>
      <w:pPr>
        <w:ind w:hanging="360"/>
      </w:pPr>
      <w:rPr>
        <w:rFonts w:ascii="Symbol" w:hAnsi="Symbol" w:hint="default"/>
        <w:w w:val="269"/>
        <w:sz w:val="24"/>
        <w:szCs w:val="24"/>
      </w:rPr>
    </w:lvl>
    <w:lvl w:ilvl="3" w:tplc="3AFC659C">
      <w:start w:val="1"/>
      <w:numFmt w:val="bullet"/>
      <w:lvlText w:val="o"/>
      <w:lvlJc w:val="left"/>
      <w:pPr>
        <w:ind w:hanging="360"/>
      </w:pPr>
      <w:rPr>
        <w:rFonts w:ascii="Courier New" w:eastAsia="Courier New" w:hAnsi="Courier New" w:hint="default"/>
        <w:sz w:val="24"/>
        <w:szCs w:val="24"/>
      </w:rPr>
    </w:lvl>
    <w:lvl w:ilvl="4" w:tplc="A7001B60">
      <w:start w:val="1"/>
      <w:numFmt w:val="bullet"/>
      <w:lvlText w:val="o"/>
      <w:lvlJc w:val="left"/>
      <w:pPr>
        <w:ind w:hanging="360"/>
      </w:pPr>
      <w:rPr>
        <w:rFonts w:ascii="Courier New" w:eastAsia="Courier New" w:hAnsi="Courier New" w:hint="default"/>
        <w:sz w:val="24"/>
        <w:szCs w:val="24"/>
      </w:rPr>
    </w:lvl>
    <w:lvl w:ilvl="5" w:tplc="8648DCD2">
      <w:start w:val="1"/>
      <w:numFmt w:val="bullet"/>
      <w:lvlText w:val=""/>
      <w:lvlJc w:val="left"/>
      <w:pPr>
        <w:ind w:hanging="360"/>
      </w:pPr>
      <w:rPr>
        <w:rFonts w:ascii="Vni 10 Swan Song" w:eastAsia="Vni 10 Swan Song" w:hAnsi="Vni 10 Swan Song" w:hint="default"/>
        <w:w w:val="177"/>
        <w:sz w:val="24"/>
        <w:szCs w:val="24"/>
      </w:rPr>
    </w:lvl>
    <w:lvl w:ilvl="6" w:tplc="080E7788">
      <w:start w:val="1"/>
      <w:numFmt w:val="bullet"/>
      <w:lvlText w:val="•"/>
      <w:lvlJc w:val="left"/>
      <w:rPr>
        <w:rFonts w:hint="default"/>
      </w:rPr>
    </w:lvl>
    <w:lvl w:ilvl="7" w:tplc="28629E4E">
      <w:start w:val="1"/>
      <w:numFmt w:val="bullet"/>
      <w:lvlText w:val="•"/>
      <w:lvlJc w:val="left"/>
      <w:rPr>
        <w:rFonts w:hint="default"/>
      </w:rPr>
    </w:lvl>
    <w:lvl w:ilvl="8" w:tplc="ACA2481E">
      <w:start w:val="1"/>
      <w:numFmt w:val="bullet"/>
      <w:lvlText w:val="•"/>
      <w:lvlJc w:val="left"/>
      <w:rPr>
        <w:rFonts w:hint="default"/>
      </w:rPr>
    </w:lvl>
  </w:abstractNum>
  <w:abstractNum w:abstractNumId="21" w15:restartNumberingAfterBreak="0">
    <w:nsid w:val="18B57B1D"/>
    <w:multiLevelType w:val="hybridMultilevel"/>
    <w:tmpl w:val="9FA2B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15206E"/>
    <w:multiLevelType w:val="hybridMultilevel"/>
    <w:tmpl w:val="8C3413BA"/>
    <w:lvl w:ilvl="0" w:tplc="8182F84A">
      <w:start w:val="1"/>
      <w:numFmt w:val="lowerRoman"/>
      <w:pStyle w:val="CSNumberingA"/>
      <w:lvlText w:val="(%1)"/>
      <w:lvlJc w:val="left"/>
      <w:pPr>
        <w:tabs>
          <w:tab w:val="num" w:pos="3272"/>
        </w:tabs>
        <w:ind w:left="3272" w:hanging="681"/>
      </w:pPr>
      <w:rPr>
        <w:rFonts w:cs="Times New Roman" w:hint="default"/>
      </w:rPr>
    </w:lvl>
    <w:lvl w:ilvl="1" w:tplc="C71E4B3E" w:tentative="1">
      <w:start w:val="1"/>
      <w:numFmt w:val="lowerLetter"/>
      <w:lvlText w:val="%2."/>
      <w:lvlJc w:val="left"/>
      <w:pPr>
        <w:tabs>
          <w:tab w:val="num" w:pos="1440"/>
        </w:tabs>
        <w:ind w:left="1440" w:hanging="360"/>
      </w:pPr>
      <w:rPr>
        <w:rFonts w:cs="Times New Roman"/>
      </w:rPr>
    </w:lvl>
    <w:lvl w:ilvl="2" w:tplc="EB328BD8" w:tentative="1">
      <w:start w:val="1"/>
      <w:numFmt w:val="lowerRoman"/>
      <w:lvlText w:val="%3."/>
      <w:lvlJc w:val="right"/>
      <w:pPr>
        <w:tabs>
          <w:tab w:val="num" w:pos="2160"/>
        </w:tabs>
        <w:ind w:left="2160" w:hanging="180"/>
      </w:pPr>
      <w:rPr>
        <w:rFonts w:cs="Times New Roman"/>
      </w:rPr>
    </w:lvl>
    <w:lvl w:ilvl="3" w:tplc="4564A1D6" w:tentative="1">
      <w:start w:val="1"/>
      <w:numFmt w:val="decimal"/>
      <w:lvlText w:val="%4."/>
      <w:lvlJc w:val="left"/>
      <w:pPr>
        <w:tabs>
          <w:tab w:val="num" w:pos="2880"/>
        </w:tabs>
        <w:ind w:left="2880" w:hanging="360"/>
      </w:pPr>
      <w:rPr>
        <w:rFonts w:cs="Times New Roman"/>
      </w:rPr>
    </w:lvl>
    <w:lvl w:ilvl="4" w:tplc="16B217F0" w:tentative="1">
      <w:start w:val="1"/>
      <w:numFmt w:val="lowerLetter"/>
      <w:lvlText w:val="%5."/>
      <w:lvlJc w:val="left"/>
      <w:pPr>
        <w:tabs>
          <w:tab w:val="num" w:pos="3600"/>
        </w:tabs>
        <w:ind w:left="3600" w:hanging="360"/>
      </w:pPr>
      <w:rPr>
        <w:rFonts w:cs="Times New Roman"/>
      </w:rPr>
    </w:lvl>
    <w:lvl w:ilvl="5" w:tplc="91667D02" w:tentative="1">
      <w:start w:val="1"/>
      <w:numFmt w:val="lowerRoman"/>
      <w:lvlText w:val="%6."/>
      <w:lvlJc w:val="right"/>
      <w:pPr>
        <w:tabs>
          <w:tab w:val="num" w:pos="4320"/>
        </w:tabs>
        <w:ind w:left="4320" w:hanging="180"/>
      </w:pPr>
      <w:rPr>
        <w:rFonts w:cs="Times New Roman"/>
      </w:rPr>
    </w:lvl>
    <w:lvl w:ilvl="6" w:tplc="3B1C1AB2" w:tentative="1">
      <w:start w:val="1"/>
      <w:numFmt w:val="decimal"/>
      <w:lvlText w:val="%7."/>
      <w:lvlJc w:val="left"/>
      <w:pPr>
        <w:tabs>
          <w:tab w:val="num" w:pos="5040"/>
        </w:tabs>
        <w:ind w:left="5040" w:hanging="360"/>
      </w:pPr>
      <w:rPr>
        <w:rFonts w:cs="Times New Roman"/>
      </w:rPr>
    </w:lvl>
    <w:lvl w:ilvl="7" w:tplc="63C62A66" w:tentative="1">
      <w:start w:val="1"/>
      <w:numFmt w:val="lowerLetter"/>
      <w:lvlText w:val="%8."/>
      <w:lvlJc w:val="left"/>
      <w:pPr>
        <w:tabs>
          <w:tab w:val="num" w:pos="5760"/>
        </w:tabs>
        <w:ind w:left="5760" w:hanging="360"/>
      </w:pPr>
      <w:rPr>
        <w:rFonts w:cs="Times New Roman"/>
      </w:rPr>
    </w:lvl>
    <w:lvl w:ilvl="8" w:tplc="DF7C4628" w:tentative="1">
      <w:start w:val="1"/>
      <w:numFmt w:val="lowerRoman"/>
      <w:lvlText w:val="%9."/>
      <w:lvlJc w:val="right"/>
      <w:pPr>
        <w:tabs>
          <w:tab w:val="num" w:pos="6480"/>
        </w:tabs>
        <w:ind w:left="6480" w:hanging="180"/>
      </w:pPr>
      <w:rPr>
        <w:rFonts w:cs="Times New Roman"/>
      </w:rPr>
    </w:lvl>
  </w:abstractNum>
  <w:abstractNum w:abstractNumId="23" w15:restartNumberingAfterBreak="0">
    <w:nsid w:val="1D27053E"/>
    <w:multiLevelType w:val="hybridMultilevel"/>
    <w:tmpl w:val="850CAE82"/>
    <w:lvl w:ilvl="0" w:tplc="C89C9A6C">
      <w:start w:val="1"/>
      <w:numFmt w:val="bullet"/>
      <w:pStyle w:val="BodyTextBullet"/>
      <w:lvlText w:val=""/>
      <w:lvlJc w:val="left"/>
      <w:pPr>
        <w:tabs>
          <w:tab w:val="num" w:pos="1077"/>
        </w:tabs>
        <w:ind w:left="1077" w:hanging="360"/>
      </w:pPr>
      <w:rPr>
        <w:rFonts w:ascii="Symbol" w:hAnsi="Symbol" w:hint="default"/>
        <w:color w:val="auto"/>
        <w:sz w:val="20"/>
      </w:rPr>
    </w:lvl>
    <w:lvl w:ilvl="1" w:tplc="40090003">
      <w:start w:val="1"/>
      <w:numFmt w:val="decimal"/>
      <w:lvlText w:val="%2."/>
      <w:lvlJc w:val="left"/>
      <w:pPr>
        <w:tabs>
          <w:tab w:val="num" w:pos="1797"/>
        </w:tabs>
        <w:ind w:left="1797" w:hanging="360"/>
      </w:pPr>
      <w:rPr>
        <w:rFonts w:hint="default"/>
        <w:color w:val="C90000"/>
        <w:sz w:val="20"/>
      </w:rPr>
    </w:lvl>
    <w:lvl w:ilvl="2" w:tplc="40090005" w:tentative="1">
      <w:start w:val="1"/>
      <w:numFmt w:val="bullet"/>
      <w:lvlText w:val=""/>
      <w:lvlJc w:val="left"/>
      <w:pPr>
        <w:tabs>
          <w:tab w:val="num" w:pos="2517"/>
        </w:tabs>
        <w:ind w:left="2517" w:hanging="360"/>
      </w:pPr>
      <w:rPr>
        <w:rFonts w:ascii="Wingdings" w:hAnsi="Wingdings" w:hint="default"/>
      </w:rPr>
    </w:lvl>
    <w:lvl w:ilvl="3" w:tplc="40090001" w:tentative="1">
      <w:start w:val="1"/>
      <w:numFmt w:val="bullet"/>
      <w:lvlText w:val=""/>
      <w:lvlJc w:val="left"/>
      <w:pPr>
        <w:tabs>
          <w:tab w:val="num" w:pos="3237"/>
        </w:tabs>
        <w:ind w:left="3237" w:hanging="360"/>
      </w:pPr>
      <w:rPr>
        <w:rFonts w:ascii="Symbol" w:hAnsi="Symbol" w:hint="default"/>
      </w:rPr>
    </w:lvl>
    <w:lvl w:ilvl="4" w:tplc="40090003" w:tentative="1">
      <w:start w:val="1"/>
      <w:numFmt w:val="bullet"/>
      <w:lvlText w:val="o"/>
      <w:lvlJc w:val="left"/>
      <w:pPr>
        <w:tabs>
          <w:tab w:val="num" w:pos="3957"/>
        </w:tabs>
        <w:ind w:left="3957" w:hanging="360"/>
      </w:pPr>
      <w:rPr>
        <w:rFonts w:ascii="Courier New" w:hAnsi="Courier New" w:cs="Courier New" w:hint="default"/>
      </w:rPr>
    </w:lvl>
    <w:lvl w:ilvl="5" w:tplc="40090005" w:tentative="1">
      <w:start w:val="1"/>
      <w:numFmt w:val="bullet"/>
      <w:lvlText w:val=""/>
      <w:lvlJc w:val="left"/>
      <w:pPr>
        <w:tabs>
          <w:tab w:val="num" w:pos="4677"/>
        </w:tabs>
        <w:ind w:left="4677" w:hanging="360"/>
      </w:pPr>
      <w:rPr>
        <w:rFonts w:ascii="Wingdings" w:hAnsi="Wingdings" w:hint="default"/>
      </w:rPr>
    </w:lvl>
    <w:lvl w:ilvl="6" w:tplc="40090001" w:tentative="1">
      <w:start w:val="1"/>
      <w:numFmt w:val="bullet"/>
      <w:lvlText w:val=""/>
      <w:lvlJc w:val="left"/>
      <w:pPr>
        <w:tabs>
          <w:tab w:val="num" w:pos="5397"/>
        </w:tabs>
        <w:ind w:left="5397" w:hanging="360"/>
      </w:pPr>
      <w:rPr>
        <w:rFonts w:ascii="Symbol" w:hAnsi="Symbol" w:hint="default"/>
      </w:rPr>
    </w:lvl>
    <w:lvl w:ilvl="7" w:tplc="40090003" w:tentative="1">
      <w:start w:val="1"/>
      <w:numFmt w:val="bullet"/>
      <w:lvlText w:val="o"/>
      <w:lvlJc w:val="left"/>
      <w:pPr>
        <w:tabs>
          <w:tab w:val="num" w:pos="6117"/>
        </w:tabs>
        <w:ind w:left="6117" w:hanging="360"/>
      </w:pPr>
      <w:rPr>
        <w:rFonts w:ascii="Courier New" w:hAnsi="Courier New" w:cs="Courier New" w:hint="default"/>
      </w:rPr>
    </w:lvl>
    <w:lvl w:ilvl="8" w:tplc="40090005" w:tentative="1">
      <w:start w:val="1"/>
      <w:numFmt w:val="bullet"/>
      <w:lvlText w:val=""/>
      <w:lvlJc w:val="left"/>
      <w:pPr>
        <w:tabs>
          <w:tab w:val="num" w:pos="6837"/>
        </w:tabs>
        <w:ind w:left="6837" w:hanging="360"/>
      </w:pPr>
      <w:rPr>
        <w:rFonts w:ascii="Wingdings" w:hAnsi="Wingdings" w:hint="default"/>
      </w:rPr>
    </w:lvl>
  </w:abstractNum>
  <w:abstractNum w:abstractNumId="24" w15:restartNumberingAfterBreak="0">
    <w:nsid w:val="1DB32543"/>
    <w:multiLevelType w:val="hybridMultilevel"/>
    <w:tmpl w:val="65DAF30E"/>
    <w:lvl w:ilvl="0" w:tplc="133AF826">
      <w:start w:val="3"/>
      <w:numFmt w:val="decimal"/>
      <w:lvlText w:val="%1"/>
      <w:lvlJc w:val="left"/>
      <w:pPr>
        <w:ind w:hanging="574"/>
      </w:pPr>
      <w:rPr>
        <w:rFonts w:hint="default"/>
      </w:rPr>
    </w:lvl>
    <w:lvl w:ilvl="1" w:tplc="04090001">
      <w:start w:val="1"/>
      <w:numFmt w:val="bullet"/>
      <w:lvlText w:val=""/>
      <w:lvlJc w:val="left"/>
      <w:pPr>
        <w:tabs>
          <w:tab w:val="num" w:pos="360"/>
        </w:tabs>
      </w:pPr>
      <w:rPr>
        <w:rFonts w:ascii="Symbol" w:hAnsi="Symbol" w:hint="default"/>
      </w:rPr>
    </w:lvl>
    <w:lvl w:ilvl="2" w:tplc="04090001">
      <w:start w:val="1"/>
      <w:numFmt w:val="bullet"/>
      <w:lvlText w:val=""/>
      <w:lvlJc w:val="left"/>
      <w:pPr>
        <w:ind w:hanging="360"/>
      </w:pPr>
      <w:rPr>
        <w:rFonts w:ascii="Symbol" w:hAnsi="Symbol" w:hint="default"/>
        <w:w w:val="269"/>
        <w:sz w:val="24"/>
        <w:szCs w:val="24"/>
      </w:rPr>
    </w:lvl>
    <w:lvl w:ilvl="3" w:tplc="3AFC659C">
      <w:start w:val="1"/>
      <w:numFmt w:val="bullet"/>
      <w:lvlText w:val="o"/>
      <w:lvlJc w:val="left"/>
      <w:pPr>
        <w:ind w:hanging="360"/>
      </w:pPr>
      <w:rPr>
        <w:rFonts w:ascii="Courier New" w:eastAsia="Courier New" w:hAnsi="Courier New" w:hint="default"/>
        <w:sz w:val="24"/>
        <w:szCs w:val="24"/>
      </w:rPr>
    </w:lvl>
    <w:lvl w:ilvl="4" w:tplc="A7001B60">
      <w:start w:val="1"/>
      <w:numFmt w:val="bullet"/>
      <w:lvlText w:val="o"/>
      <w:lvlJc w:val="left"/>
      <w:pPr>
        <w:ind w:hanging="360"/>
      </w:pPr>
      <w:rPr>
        <w:rFonts w:ascii="Courier New" w:eastAsia="Courier New" w:hAnsi="Courier New" w:hint="default"/>
        <w:sz w:val="24"/>
        <w:szCs w:val="24"/>
      </w:rPr>
    </w:lvl>
    <w:lvl w:ilvl="5" w:tplc="8648DCD2">
      <w:start w:val="1"/>
      <w:numFmt w:val="bullet"/>
      <w:lvlText w:val=""/>
      <w:lvlJc w:val="left"/>
      <w:pPr>
        <w:ind w:hanging="360"/>
      </w:pPr>
      <w:rPr>
        <w:rFonts w:ascii="Vni 10 Swan Song" w:eastAsia="Vni 10 Swan Song" w:hAnsi="Vni 10 Swan Song" w:hint="default"/>
        <w:w w:val="177"/>
        <w:sz w:val="24"/>
        <w:szCs w:val="24"/>
      </w:rPr>
    </w:lvl>
    <w:lvl w:ilvl="6" w:tplc="080E7788">
      <w:start w:val="1"/>
      <w:numFmt w:val="bullet"/>
      <w:lvlText w:val="•"/>
      <w:lvlJc w:val="left"/>
      <w:rPr>
        <w:rFonts w:hint="default"/>
      </w:rPr>
    </w:lvl>
    <w:lvl w:ilvl="7" w:tplc="28629E4E">
      <w:start w:val="1"/>
      <w:numFmt w:val="bullet"/>
      <w:lvlText w:val="•"/>
      <w:lvlJc w:val="left"/>
      <w:rPr>
        <w:rFonts w:hint="default"/>
      </w:rPr>
    </w:lvl>
    <w:lvl w:ilvl="8" w:tplc="ACA2481E">
      <w:start w:val="1"/>
      <w:numFmt w:val="bullet"/>
      <w:lvlText w:val="•"/>
      <w:lvlJc w:val="left"/>
      <w:rPr>
        <w:rFonts w:hint="default"/>
      </w:rPr>
    </w:lvl>
  </w:abstractNum>
  <w:abstractNum w:abstractNumId="25" w15:restartNumberingAfterBreak="0">
    <w:nsid w:val="1DCF365A"/>
    <w:multiLevelType w:val="hybridMultilevel"/>
    <w:tmpl w:val="457AE030"/>
    <w:lvl w:ilvl="0" w:tplc="217AD1BA">
      <w:start w:val="1"/>
      <w:numFmt w:val="upperRoman"/>
      <w:lvlText w:val="%1."/>
      <w:lvlJc w:val="left"/>
      <w:pPr>
        <w:ind w:left="1080" w:hanging="720"/>
      </w:pPr>
      <w:rPr>
        <w:rFonts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DA7962"/>
    <w:multiLevelType w:val="multilevel"/>
    <w:tmpl w:val="F0521410"/>
    <w:lvl w:ilvl="0">
      <w:start w:val="1"/>
      <w:numFmt w:val="upperLetter"/>
      <w:pStyle w:val="AppendixHeading"/>
      <w:lvlText w:val="APPENDIX %1"/>
      <w:lvlJc w:val="left"/>
      <w:pPr>
        <w:tabs>
          <w:tab w:val="num" w:pos="4411"/>
        </w:tabs>
        <w:ind w:left="2778" w:hanging="527"/>
      </w:pPr>
      <w:rPr>
        <w:rFonts w:hint="default"/>
      </w:rPr>
    </w:lvl>
    <w:lvl w:ilvl="1">
      <w:start w:val="1"/>
      <w:numFmt w:val="decimal"/>
      <w:lvlText w:val="%1.%2"/>
      <w:lvlJc w:val="left"/>
      <w:pPr>
        <w:tabs>
          <w:tab w:val="num" w:pos="2827"/>
        </w:tabs>
        <w:ind w:left="2827" w:hanging="576"/>
      </w:pPr>
      <w:rPr>
        <w:rFonts w:hint="default"/>
      </w:rPr>
    </w:lvl>
    <w:lvl w:ilvl="2">
      <w:start w:val="1"/>
      <w:numFmt w:val="decimal"/>
      <w:lvlText w:val="%1.%2.%3"/>
      <w:lvlJc w:val="left"/>
      <w:pPr>
        <w:tabs>
          <w:tab w:val="num" w:pos="2971"/>
        </w:tabs>
        <w:ind w:left="2971" w:hanging="720"/>
      </w:pPr>
      <w:rPr>
        <w:rFonts w:hint="default"/>
      </w:rPr>
    </w:lvl>
    <w:lvl w:ilvl="3">
      <w:start w:val="1"/>
      <w:numFmt w:val="decimal"/>
      <w:lvlText w:val="%1.%2.%3.%4"/>
      <w:lvlJc w:val="left"/>
      <w:pPr>
        <w:tabs>
          <w:tab w:val="num" w:pos="3115"/>
        </w:tabs>
        <w:ind w:left="3115" w:hanging="864"/>
      </w:pPr>
      <w:rPr>
        <w:rFonts w:hint="default"/>
      </w:rPr>
    </w:lvl>
    <w:lvl w:ilvl="4">
      <w:start w:val="1"/>
      <w:numFmt w:val="decimal"/>
      <w:lvlText w:val="%1.%2.%3.%4.%5"/>
      <w:lvlJc w:val="left"/>
      <w:pPr>
        <w:tabs>
          <w:tab w:val="num" w:pos="3259"/>
        </w:tabs>
        <w:ind w:left="3259" w:hanging="1008"/>
      </w:pPr>
      <w:rPr>
        <w:rFonts w:hint="default"/>
      </w:rPr>
    </w:lvl>
    <w:lvl w:ilvl="5">
      <w:start w:val="1"/>
      <w:numFmt w:val="decimal"/>
      <w:lvlText w:val="%1.%2.%3.%4.%5.%6"/>
      <w:lvlJc w:val="left"/>
      <w:pPr>
        <w:tabs>
          <w:tab w:val="num" w:pos="3403"/>
        </w:tabs>
        <w:ind w:left="3403" w:hanging="1152"/>
      </w:pPr>
      <w:rPr>
        <w:rFonts w:hint="default"/>
      </w:rPr>
    </w:lvl>
    <w:lvl w:ilvl="6">
      <w:start w:val="1"/>
      <w:numFmt w:val="decimal"/>
      <w:lvlText w:val="%1.%2.%3.%4.%5.%6.%7"/>
      <w:lvlJc w:val="left"/>
      <w:pPr>
        <w:tabs>
          <w:tab w:val="num" w:pos="3547"/>
        </w:tabs>
        <w:ind w:left="3547" w:hanging="1296"/>
      </w:pPr>
      <w:rPr>
        <w:rFonts w:hint="default"/>
      </w:rPr>
    </w:lvl>
    <w:lvl w:ilvl="7">
      <w:start w:val="1"/>
      <w:numFmt w:val="decimal"/>
      <w:lvlText w:val="%1.%2.%3.%4.%5.%6.%7.%8"/>
      <w:lvlJc w:val="left"/>
      <w:pPr>
        <w:tabs>
          <w:tab w:val="num" w:pos="3691"/>
        </w:tabs>
        <w:ind w:left="3691" w:hanging="1440"/>
      </w:pPr>
      <w:rPr>
        <w:rFonts w:hint="default"/>
      </w:rPr>
    </w:lvl>
    <w:lvl w:ilvl="8">
      <w:start w:val="1"/>
      <w:numFmt w:val="decimal"/>
      <w:lvlText w:val="%1.%2.%3.%4.%5.%6.%7.%8.%9"/>
      <w:lvlJc w:val="left"/>
      <w:pPr>
        <w:tabs>
          <w:tab w:val="num" w:pos="3835"/>
        </w:tabs>
        <w:ind w:left="3835" w:hanging="1584"/>
      </w:pPr>
      <w:rPr>
        <w:rFonts w:hint="default"/>
      </w:rPr>
    </w:lvl>
  </w:abstractNum>
  <w:abstractNum w:abstractNumId="27" w15:restartNumberingAfterBreak="0">
    <w:nsid w:val="1F512AA7"/>
    <w:multiLevelType w:val="hybridMultilevel"/>
    <w:tmpl w:val="098EF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A76B8C"/>
    <w:multiLevelType w:val="hybridMultilevel"/>
    <w:tmpl w:val="59F8E5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2141BD0"/>
    <w:multiLevelType w:val="hybridMultilevel"/>
    <w:tmpl w:val="856CE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6523E1"/>
    <w:multiLevelType w:val="hybridMultilevel"/>
    <w:tmpl w:val="3CD05EFA"/>
    <w:lvl w:ilvl="0" w:tplc="04090003">
      <w:start w:val="1"/>
      <w:numFmt w:val="bullet"/>
      <w:lvlText w:val="o"/>
      <w:lvlJc w:val="left"/>
      <w:pPr>
        <w:ind w:hanging="360"/>
      </w:pPr>
      <w:rPr>
        <w:rFonts w:ascii="Courier New" w:hAnsi="Courier New" w:cs="Courier New" w:hint="default"/>
        <w:w w:val="177"/>
        <w:sz w:val="24"/>
        <w:szCs w:val="24"/>
      </w:rPr>
    </w:lvl>
    <w:lvl w:ilvl="1" w:tplc="34C264D6">
      <w:start w:val="1"/>
      <w:numFmt w:val="bullet"/>
      <w:lvlText w:val="•"/>
      <w:lvlJc w:val="left"/>
      <w:rPr>
        <w:rFonts w:hint="default"/>
      </w:rPr>
    </w:lvl>
    <w:lvl w:ilvl="2" w:tplc="E2125A26">
      <w:start w:val="1"/>
      <w:numFmt w:val="bullet"/>
      <w:lvlText w:val="•"/>
      <w:lvlJc w:val="left"/>
      <w:rPr>
        <w:rFonts w:hint="default"/>
      </w:rPr>
    </w:lvl>
    <w:lvl w:ilvl="3" w:tplc="FD6EFB02">
      <w:start w:val="1"/>
      <w:numFmt w:val="bullet"/>
      <w:lvlText w:val="•"/>
      <w:lvlJc w:val="left"/>
      <w:rPr>
        <w:rFonts w:hint="default"/>
      </w:rPr>
    </w:lvl>
    <w:lvl w:ilvl="4" w:tplc="11BCACB0">
      <w:start w:val="1"/>
      <w:numFmt w:val="bullet"/>
      <w:lvlText w:val="•"/>
      <w:lvlJc w:val="left"/>
      <w:rPr>
        <w:rFonts w:hint="default"/>
      </w:rPr>
    </w:lvl>
    <w:lvl w:ilvl="5" w:tplc="8F8466B6">
      <w:start w:val="1"/>
      <w:numFmt w:val="bullet"/>
      <w:lvlText w:val="•"/>
      <w:lvlJc w:val="left"/>
      <w:rPr>
        <w:rFonts w:hint="default"/>
      </w:rPr>
    </w:lvl>
    <w:lvl w:ilvl="6" w:tplc="CDC0B660">
      <w:start w:val="1"/>
      <w:numFmt w:val="bullet"/>
      <w:lvlText w:val="•"/>
      <w:lvlJc w:val="left"/>
      <w:rPr>
        <w:rFonts w:hint="default"/>
      </w:rPr>
    </w:lvl>
    <w:lvl w:ilvl="7" w:tplc="2AD6DCFA">
      <w:start w:val="1"/>
      <w:numFmt w:val="bullet"/>
      <w:lvlText w:val="•"/>
      <w:lvlJc w:val="left"/>
      <w:rPr>
        <w:rFonts w:hint="default"/>
      </w:rPr>
    </w:lvl>
    <w:lvl w:ilvl="8" w:tplc="27649E00">
      <w:start w:val="1"/>
      <w:numFmt w:val="bullet"/>
      <w:lvlText w:val="•"/>
      <w:lvlJc w:val="left"/>
      <w:rPr>
        <w:rFonts w:hint="default"/>
      </w:rPr>
    </w:lvl>
  </w:abstractNum>
  <w:abstractNum w:abstractNumId="31" w15:restartNumberingAfterBreak="0">
    <w:nsid w:val="22850A69"/>
    <w:multiLevelType w:val="hybridMultilevel"/>
    <w:tmpl w:val="1B1690AC"/>
    <w:lvl w:ilvl="0" w:tplc="40090001">
      <w:start w:val="1"/>
      <w:numFmt w:val="bullet"/>
      <w:pStyle w:val="BodyBullet"/>
      <w:lvlText w:val=""/>
      <w:lvlJc w:val="left"/>
      <w:pPr>
        <w:ind w:left="720" w:hanging="360"/>
      </w:pPr>
      <w:rPr>
        <w:rFonts w:ascii="Symbol" w:hAnsi="Symbol" w:hint="default"/>
      </w:rPr>
    </w:lvl>
    <w:lvl w:ilvl="1" w:tplc="A85C70AE">
      <w:start w:val="1"/>
      <w:numFmt w:val="bullet"/>
      <w:lvlText w:val="o"/>
      <w:lvlJc w:val="left"/>
      <w:pPr>
        <w:ind w:left="1440" w:hanging="360"/>
      </w:pPr>
      <w:rPr>
        <w:rFonts w:ascii="Courier New" w:hAnsi="Courier New" w:hint="default"/>
      </w:rPr>
    </w:lvl>
    <w:lvl w:ilvl="2" w:tplc="4C20F256">
      <w:start w:val="1"/>
      <w:numFmt w:val="bullet"/>
      <w:lvlText w:val=""/>
      <w:lvlJc w:val="left"/>
      <w:pPr>
        <w:ind w:left="2160" w:hanging="360"/>
      </w:pPr>
      <w:rPr>
        <w:rFonts w:ascii="Wingdings" w:hAnsi="Wingdings" w:hint="default"/>
      </w:rPr>
    </w:lvl>
    <w:lvl w:ilvl="3" w:tplc="52AC2A3E">
      <w:start w:val="1"/>
      <w:numFmt w:val="bullet"/>
      <w:lvlText w:val=""/>
      <w:lvlJc w:val="left"/>
      <w:pPr>
        <w:ind w:left="2880" w:hanging="360"/>
      </w:pPr>
      <w:rPr>
        <w:rFonts w:ascii="Symbol" w:hAnsi="Symbol" w:hint="default"/>
      </w:rPr>
    </w:lvl>
    <w:lvl w:ilvl="4" w:tplc="D50CA8AA">
      <w:start w:val="1"/>
      <w:numFmt w:val="bullet"/>
      <w:lvlText w:val="o"/>
      <w:lvlJc w:val="left"/>
      <w:pPr>
        <w:ind w:left="3600" w:hanging="360"/>
      </w:pPr>
      <w:rPr>
        <w:rFonts w:ascii="Courier New" w:hAnsi="Courier New" w:hint="default"/>
      </w:rPr>
    </w:lvl>
    <w:lvl w:ilvl="5" w:tplc="1A5EFA1C" w:tentative="1">
      <w:start w:val="1"/>
      <w:numFmt w:val="bullet"/>
      <w:lvlText w:val=""/>
      <w:lvlJc w:val="left"/>
      <w:pPr>
        <w:ind w:left="4320" w:hanging="360"/>
      </w:pPr>
      <w:rPr>
        <w:rFonts w:ascii="Wingdings" w:hAnsi="Wingdings" w:hint="default"/>
      </w:rPr>
    </w:lvl>
    <w:lvl w:ilvl="6" w:tplc="8C122070" w:tentative="1">
      <w:start w:val="1"/>
      <w:numFmt w:val="bullet"/>
      <w:lvlText w:val=""/>
      <w:lvlJc w:val="left"/>
      <w:pPr>
        <w:ind w:left="5040" w:hanging="360"/>
      </w:pPr>
      <w:rPr>
        <w:rFonts w:ascii="Symbol" w:hAnsi="Symbol" w:hint="default"/>
      </w:rPr>
    </w:lvl>
    <w:lvl w:ilvl="7" w:tplc="EBB03CFE" w:tentative="1">
      <w:start w:val="1"/>
      <w:numFmt w:val="bullet"/>
      <w:lvlText w:val="o"/>
      <w:lvlJc w:val="left"/>
      <w:pPr>
        <w:ind w:left="5760" w:hanging="360"/>
      </w:pPr>
      <w:rPr>
        <w:rFonts w:ascii="Courier New" w:hAnsi="Courier New" w:hint="default"/>
      </w:rPr>
    </w:lvl>
    <w:lvl w:ilvl="8" w:tplc="6A64D832" w:tentative="1">
      <w:start w:val="1"/>
      <w:numFmt w:val="bullet"/>
      <w:lvlText w:val=""/>
      <w:lvlJc w:val="left"/>
      <w:pPr>
        <w:ind w:left="6480" w:hanging="360"/>
      </w:pPr>
      <w:rPr>
        <w:rFonts w:ascii="Wingdings" w:hAnsi="Wingdings" w:hint="default"/>
      </w:rPr>
    </w:lvl>
  </w:abstractNum>
  <w:abstractNum w:abstractNumId="32" w15:restartNumberingAfterBreak="0">
    <w:nsid w:val="24910398"/>
    <w:multiLevelType w:val="hybridMultilevel"/>
    <w:tmpl w:val="C8D08AC0"/>
    <w:lvl w:ilvl="0" w:tplc="8A3CBD3E">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5E905F3"/>
    <w:multiLevelType w:val="hybridMultilevel"/>
    <w:tmpl w:val="D136AF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7814955"/>
    <w:multiLevelType w:val="multilevel"/>
    <w:tmpl w:val="C27EDE12"/>
    <w:lvl w:ilvl="0">
      <w:start w:val="1"/>
      <w:numFmt w:val="bullet"/>
      <w:pStyle w:val="List1stlevel"/>
      <w:lvlText w:val=""/>
      <w:lvlJc w:val="left"/>
      <w:pPr>
        <w:ind w:left="360" w:hanging="360"/>
      </w:pPr>
      <w:rPr>
        <w:rFonts w:ascii="Symbol" w:hAnsi="Symbol" w:hint="default"/>
        <w:lang w:val="en-US"/>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295E3A21"/>
    <w:multiLevelType w:val="hybridMultilevel"/>
    <w:tmpl w:val="6AFA7D6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6" w15:restartNumberingAfterBreak="0">
    <w:nsid w:val="29D578EC"/>
    <w:multiLevelType w:val="hybridMultilevel"/>
    <w:tmpl w:val="AF38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4555D4"/>
    <w:multiLevelType w:val="hybridMultilevel"/>
    <w:tmpl w:val="FF5CF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22051F"/>
    <w:multiLevelType w:val="hybridMultilevel"/>
    <w:tmpl w:val="3A8E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F946C32"/>
    <w:multiLevelType w:val="hybridMultilevel"/>
    <w:tmpl w:val="270C6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C4299C"/>
    <w:multiLevelType w:val="hybridMultilevel"/>
    <w:tmpl w:val="F2601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8716B4"/>
    <w:multiLevelType w:val="hybridMultilevel"/>
    <w:tmpl w:val="6F6273B6"/>
    <w:lvl w:ilvl="0" w:tplc="0409000F">
      <w:numFmt w:val="bullet"/>
      <w:pStyle w:val="DocBullets"/>
      <w:lvlText w:val="-"/>
      <w:lvlJc w:val="left"/>
      <w:pPr>
        <w:tabs>
          <w:tab w:val="num" w:pos="1440"/>
        </w:tabs>
        <w:ind w:left="1440" w:hanging="360"/>
      </w:pPr>
      <w:rPr>
        <w:rFonts w:ascii="Times New Roman" w:eastAsia="Times New Roman" w:hAnsi="Times New Roman" w:cs="Times New Roman" w:hint="default"/>
      </w:rPr>
    </w:lvl>
    <w:lvl w:ilvl="1" w:tplc="04090019">
      <w:start w:val="1"/>
      <w:numFmt w:val="bullet"/>
      <w:lvlText w:val=""/>
      <w:lvlJc w:val="left"/>
      <w:pPr>
        <w:tabs>
          <w:tab w:val="num" w:pos="2858"/>
        </w:tabs>
        <w:ind w:left="2858" w:hanging="360"/>
      </w:pPr>
      <w:rPr>
        <w:rFonts w:ascii="Symbol" w:hAnsi="Symbol" w:hint="default"/>
        <w:color w:val="auto"/>
      </w:rPr>
    </w:lvl>
    <w:lvl w:ilvl="2" w:tplc="0409001B">
      <w:start w:val="1"/>
      <w:numFmt w:val="bullet"/>
      <w:lvlText w:val=""/>
      <w:lvlJc w:val="left"/>
      <w:pPr>
        <w:tabs>
          <w:tab w:val="num" w:pos="3578"/>
        </w:tabs>
        <w:ind w:left="3578" w:hanging="360"/>
      </w:pPr>
      <w:rPr>
        <w:rFonts w:ascii="Symbol" w:hAnsi="Symbol" w:hint="default"/>
      </w:rPr>
    </w:lvl>
    <w:lvl w:ilvl="3" w:tplc="0409000F" w:tentative="1">
      <w:start w:val="1"/>
      <w:numFmt w:val="bullet"/>
      <w:lvlText w:val=""/>
      <w:lvlJc w:val="left"/>
      <w:pPr>
        <w:tabs>
          <w:tab w:val="num" w:pos="4298"/>
        </w:tabs>
        <w:ind w:left="4298" w:hanging="360"/>
      </w:pPr>
      <w:rPr>
        <w:rFonts w:ascii="Symbol" w:hAnsi="Symbol" w:hint="default"/>
      </w:rPr>
    </w:lvl>
    <w:lvl w:ilvl="4" w:tplc="04090019" w:tentative="1">
      <w:start w:val="1"/>
      <w:numFmt w:val="bullet"/>
      <w:lvlText w:val="o"/>
      <w:lvlJc w:val="left"/>
      <w:pPr>
        <w:tabs>
          <w:tab w:val="num" w:pos="5018"/>
        </w:tabs>
        <w:ind w:left="5018" w:hanging="360"/>
      </w:pPr>
      <w:rPr>
        <w:rFonts w:ascii="Courier New" w:hAnsi="Courier New" w:cs="Courier New" w:hint="default"/>
      </w:rPr>
    </w:lvl>
    <w:lvl w:ilvl="5" w:tplc="0409001B" w:tentative="1">
      <w:start w:val="1"/>
      <w:numFmt w:val="bullet"/>
      <w:lvlText w:val=""/>
      <w:lvlJc w:val="left"/>
      <w:pPr>
        <w:tabs>
          <w:tab w:val="num" w:pos="5738"/>
        </w:tabs>
        <w:ind w:left="5738" w:hanging="360"/>
      </w:pPr>
      <w:rPr>
        <w:rFonts w:ascii="Wingdings" w:hAnsi="Wingdings" w:hint="default"/>
      </w:rPr>
    </w:lvl>
    <w:lvl w:ilvl="6" w:tplc="0409000F" w:tentative="1">
      <w:start w:val="1"/>
      <w:numFmt w:val="bullet"/>
      <w:lvlText w:val=""/>
      <w:lvlJc w:val="left"/>
      <w:pPr>
        <w:tabs>
          <w:tab w:val="num" w:pos="6458"/>
        </w:tabs>
        <w:ind w:left="6458" w:hanging="360"/>
      </w:pPr>
      <w:rPr>
        <w:rFonts w:ascii="Symbol" w:hAnsi="Symbol" w:hint="default"/>
      </w:rPr>
    </w:lvl>
    <w:lvl w:ilvl="7" w:tplc="04090019" w:tentative="1">
      <w:start w:val="1"/>
      <w:numFmt w:val="bullet"/>
      <w:lvlText w:val="o"/>
      <w:lvlJc w:val="left"/>
      <w:pPr>
        <w:tabs>
          <w:tab w:val="num" w:pos="7178"/>
        </w:tabs>
        <w:ind w:left="7178" w:hanging="360"/>
      </w:pPr>
      <w:rPr>
        <w:rFonts w:ascii="Courier New" w:hAnsi="Courier New" w:cs="Courier New" w:hint="default"/>
      </w:rPr>
    </w:lvl>
    <w:lvl w:ilvl="8" w:tplc="0409001B" w:tentative="1">
      <w:start w:val="1"/>
      <w:numFmt w:val="bullet"/>
      <w:lvlText w:val=""/>
      <w:lvlJc w:val="left"/>
      <w:pPr>
        <w:tabs>
          <w:tab w:val="num" w:pos="7898"/>
        </w:tabs>
        <w:ind w:left="7898" w:hanging="360"/>
      </w:pPr>
      <w:rPr>
        <w:rFonts w:ascii="Wingdings" w:hAnsi="Wingdings" w:hint="default"/>
      </w:rPr>
    </w:lvl>
  </w:abstractNum>
  <w:abstractNum w:abstractNumId="42" w15:restartNumberingAfterBreak="0">
    <w:nsid w:val="36FE69F0"/>
    <w:multiLevelType w:val="hybridMultilevel"/>
    <w:tmpl w:val="E53A803E"/>
    <w:lvl w:ilvl="0" w:tplc="04090005">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6B000C"/>
    <w:multiLevelType w:val="hybridMultilevel"/>
    <w:tmpl w:val="4F18D55A"/>
    <w:lvl w:ilvl="0" w:tplc="04090001">
      <w:start w:val="1"/>
      <w:numFmt w:val="bullet"/>
      <w:lvlText w:val=""/>
      <w:lvlJc w:val="left"/>
      <w:pPr>
        <w:ind w:left="1080" w:hanging="360"/>
      </w:pPr>
      <w:rPr>
        <w:rFonts w:ascii="Symbol" w:hAnsi="Symbol" w:hint="default"/>
      </w:rPr>
    </w:lvl>
    <w:lvl w:ilvl="1" w:tplc="9E0CDE48">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9971AA7"/>
    <w:multiLevelType w:val="hybridMultilevel"/>
    <w:tmpl w:val="6A36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9F1AF8"/>
    <w:multiLevelType w:val="hybridMultilevel"/>
    <w:tmpl w:val="9CE0B0D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AEB0154"/>
    <w:multiLevelType w:val="hybridMultilevel"/>
    <w:tmpl w:val="FD30B3C2"/>
    <w:lvl w:ilvl="0" w:tplc="0CF2E42E">
      <w:start w:val="1"/>
      <w:numFmt w:val="bullet"/>
      <w:lvlText w:val=""/>
      <w:lvlJc w:val="left"/>
      <w:pPr>
        <w:ind w:left="360" w:hanging="360"/>
      </w:pPr>
      <w:rPr>
        <w:rFonts w:ascii="Symbol" w:hAnsi="Symbol" w:hint="default"/>
      </w:rPr>
    </w:lvl>
    <w:lvl w:ilvl="1" w:tplc="04090019">
      <w:start w:val="1"/>
      <w:numFmt w:val="bullet"/>
      <w:pStyle w:val="BodyBullet2"/>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47" w15:restartNumberingAfterBreak="0">
    <w:nsid w:val="3B2957D5"/>
    <w:multiLevelType w:val="multilevel"/>
    <w:tmpl w:val="5A7A6C4C"/>
    <w:lvl w:ilvl="0">
      <w:start w:val="1"/>
      <w:numFmt w:val="bullet"/>
      <w:lvlText w:val=""/>
      <w:lvlJc w:val="left"/>
      <w:pPr>
        <w:tabs>
          <w:tab w:val="num" w:pos="1701"/>
        </w:tabs>
        <w:ind w:left="1701" w:hanging="283"/>
      </w:pPr>
      <w:rPr>
        <w:rFonts w:ascii="Symbol" w:hAnsi="Symbol" w:hint="default"/>
      </w:rPr>
    </w:lvl>
    <w:lvl w:ilvl="1">
      <w:start w:val="1"/>
      <w:numFmt w:val="bullet"/>
      <w:pStyle w:val="BulletwithCheckbox"/>
      <w:lvlText w:val=""/>
      <w:lvlJc w:val="left"/>
      <w:pPr>
        <w:tabs>
          <w:tab w:val="num" w:pos="1985"/>
        </w:tabs>
        <w:ind w:left="2041" w:hanging="340"/>
      </w:pPr>
      <w:rPr>
        <w:rFonts w:ascii="Wingdings" w:hAnsi="Wingdings" w:hint="default"/>
      </w:rPr>
    </w:lvl>
    <w:lvl w:ilvl="2">
      <w:start w:val="1"/>
      <w:numFmt w:val="bullet"/>
      <w:lvlText w:val=""/>
      <w:lvlJc w:val="left"/>
      <w:pPr>
        <w:tabs>
          <w:tab w:val="num" w:pos="2268"/>
        </w:tabs>
        <w:ind w:left="2268" w:hanging="283"/>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48" w15:restartNumberingAfterBreak="0">
    <w:nsid w:val="401F1D8B"/>
    <w:multiLevelType w:val="hybridMultilevel"/>
    <w:tmpl w:val="32B6F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16D3458"/>
    <w:multiLevelType w:val="hybridMultilevel"/>
    <w:tmpl w:val="88DE5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1C441C"/>
    <w:multiLevelType w:val="hybridMultilevel"/>
    <w:tmpl w:val="7E7E4AA6"/>
    <w:lvl w:ilvl="0" w:tplc="A57626A8">
      <w:start w:val="12"/>
      <w:numFmt w:val="bullet"/>
      <w:lvlText w:val="-"/>
      <w:lvlJc w:val="left"/>
      <w:pPr>
        <w:ind w:left="360" w:hanging="360"/>
      </w:pPr>
      <w:rPr>
        <w:rFonts w:ascii="Palatino Linotype" w:eastAsia="Times New Roman" w:hAnsi="Palatino Linotype"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36110B2"/>
    <w:multiLevelType w:val="hybridMultilevel"/>
    <w:tmpl w:val="58A65018"/>
    <w:lvl w:ilvl="0" w:tplc="DBFA906E">
      <w:start w:val="1"/>
      <w:numFmt w:val="bullet"/>
      <w:lvlText w:val="-"/>
      <w:lvlJc w:val="left"/>
      <w:pPr>
        <w:ind w:left="720" w:hanging="360"/>
      </w:pPr>
      <w:rPr>
        <w:rFonts w:ascii="Palatino Linotype" w:eastAsia="Times New Roman" w:hAnsi="Palatino Linotype"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610AC3"/>
    <w:multiLevelType w:val="hybridMultilevel"/>
    <w:tmpl w:val="4A9CC40C"/>
    <w:lvl w:ilvl="0" w:tplc="04090001">
      <w:start w:val="1"/>
      <w:numFmt w:val="decimal"/>
      <w:pStyle w:val="BodyTextNumbered"/>
      <w:lvlText w:val="%1."/>
      <w:lvlJc w:val="left"/>
      <w:pPr>
        <w:tabs>
          <w:tab w:val="num" w:pos="720"/>
        </w:tabs>
        <w:ind w:left="720" w:hanging="360"/>
      </w:p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340"/>
        </w:tabs>
        <w:ind w:left="2340" w:hanging="36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3" w15:restartNumberingAfterBreak="0">
    <w:nsid w:val="45213E93"/>
    <w:multiLevelType w:val="hybridMultilevel"/>
    <w:tmpl w:val="B43CE35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15:restartNumberingAfterBreak="0">
    <w:nsid w:val="456A39D7"/>
    <w:multiLevelType w:val="hybridMultilevel"/>
    <w:tmpl w:val="5D1A431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5" w15:restartNumberingAfterBreak="0">
    <w:nsid w:val="45CC5D05"/>
    <w:multiLevelType w:val="hybridMultilevel"/>
    <w:tmpl w:val="9334AF1C"/>
    <w:lvl w:ilvl="0" w:tplc="0409000F">
      <w:start w:val="1"/>
      <w:numFmt w:val="bullet"/>
      <w:lvlText w:val=""/>
      <w:lvlJc w:val="left"/>
      <w:pPr>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6" w15:restartNumberingAfterBreak="0">
    <w:nsid w:val="46C70E66"/>
    <w:multiLevelType w:val="hybridMultilevel"/>
    <w:tmpl w:val="271E1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6B71A5"/>
    <w:multiLevelType w:val="hybridMultilevel"/>
    <w:tmpl w:val="1200CDC2"/>
    <w:lvl w:ilvl="0" w:tplc="10280A5E">
      <w:start w:val="12"/>
      <w:numFmt w:val="bullet"/>
      <w:lvlText w:val="-"/>
      <w:lvlJc w:val="left"/>
      <w:pPr>
        <w:ind w:left="360" w:hanging="360"/>
      </w:pPr>
      <w:rPr>
        <w:rFonts w:ascii="Palatino Linotype" w:eastAsia="Times New Roman" w:hAnsi="Palatino Linotype" w:cs="Aria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A0E4003"/>
    <w:multiLevelType w:val="hybridMultilevel"/>
    <w:tmpl w:val="E1C60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655A2F"/>
    <w:multiLevelType w:val="hybridMultilevel"/>
    <w:tmpl w:val="07EA0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6336BF"/>
    <w:multiLevelType w:val="hybridMultilevel"/>
    <w:tmpl w:val="01CAE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D991AF9"/>
    <w:multiLevelType w:val="hybridMultilevel"/>
    <w:tmpl w:val="A72CC1D8"/>
    <w:lvl w:ilvl="0" w:tplc="BEB261E2">
      <w:start w:val="6"/>
      <w:numFmt w:val="bullet"/>
      <w:lvlText w:val=""/>
      <w:lvlJc w:val="left"/>
      <w:pPr>
        <w:ind w:left="1620" w:hanging="360"/>
      </w:pPr>
      <w:rPr>
        <w:rFonts w:ascii="Wingdings" w:eastAsia="Times New Roman" w:hAnsi="Wingdings" w:cs="Aria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2" w15:restartNumberingAfterBreak="0">
    <w:nsid w:val="4E472CFB"/>
    <w:multiLevelType w:val="hybridMultilevel"/>
    <w:tmpl w:val="C2C24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840782"/>
    <w:multiLevelType w:val="hybridMultilevel"/>
    <w:tmpl w:val="6E702B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3321F1"/>
    <w:multiLevelType w:val="hybridMultilevel"/>
    <w:tmpl w:val="BA502F36"/>
    <w:lvl w:ilvl="0" w:tplc="04090005">
      <w:start w:val="1"/>
      <w:numFmt w:val="bullet"/>
      <w:lvlText w:val=""/>
      <w:lvlJc w:val="left"/>
      <w:pPr>
        <w:ind w:hanging="574"/>
      </w:pPr>
      <w:rPr>
        <w:rFonts w:ascii="Wingdings" w:hAnsi="Wingdings" w:hint="default"/>
      </w:rPr>
    </w:lvl>
    <w:lvl w:ilvl="1" w:tplc="4D3EB142">
      <w:numFmt w:val="none"/>
      <w:lvlText w:val=""/>
      <w:lvlJc w:val="left"/>
      <w:pPr>
        <w:tabs>
          <w:tab w:val="num" w:pos="-26"/>
        </w:tabs>
      </w:pPr>
    </w:lvl>
    <w:lvl w:ilvl="2" w:tplc="D8EA315E">
      <w:start w:val="1"/>
      <w:numFmt w:val="bullet"/>
      <w:lvlText w:val=""/>
      <w:lvlJc w:val="left"/>
      <w:pPr>
        <w:ind w:hanging="360"/>
      </w:pPr>
      <w:rPr>
        <w:rFonts w:ascii="Vni 10 Swan Song" w:eastAsia="Vni 10 Swan Song" w:hAnsi="Vni 10 Swan Song" w:hint="default"/>
        <w:w w:val="269"/>
        <w:sz w:val="24"/>
        <w:szCs w:val="24"/>
      </w:rPr>
    </w:lvl>
    <w:lvl w:ilvl="3" w:tplc="04090005">
      <w:start w:val="1"/>
      <w:numFmt w:val="bullet"/>
      <w:lvlText w:val=""/>
      <w:lvlJc w:val="left"/>
      <w:pPr>
        <w:ind w:hanging="360"/>
      </w:pPr>
      <w:rPr>
        <w:rFonts w:ascii="Wingdings" w:hAnsi="Wingdings" w:hint="default"/>
        <w:sz w:val="24"/>
        <w:szCs w:val="24"/>
      </w:rPr>
    </w:lvl>
    <w:lvl w:ilvl="4" w:tplc="A7001B60">
      <w:start w:val="1"/>
      <w:numFmt w:val="bullet"/>
      <w:lvlText w:val="o"/>
      <w:lvlJc w:val="left"/>
      <w:pPr>
        <w:ind w:hanging="360"/>
      </w:pPr>
      <w:rPr>
        <w:rFonts w:ascii="Courier New" w:eastAsia="Courier New" w:hAnsi="Courier New" w:hint="default"/>
        <w:sz w:val="24"/>
        <w:szCs w:val="24"/>
      </w:rPr>
    </w:lvl>
    <w:lvl w:ilvl="5" w:tplc="8648DCD2">
      <w:start w:val="1"/>
      <w:numFmt w:val="bullet"/>
      <w:lvlText w:val=""/>
      <w:lvlJc w:val="left"/>
      <w:pPr>
        <w:ind w:hanging="360"/>
      </w:pPr>
      <w:rPr>
        <w:rFonts w:ascii="Vni 10 Swan Song" w:eastAsia="Vni 10 Swan Song" w:hAnsi="Vni 10 Swan Song" w:hint="default"/>
        <w:w w:val="177"/>
        <w:sz w:val="24"/>
        <w:szCs w:val="24"/>
      </w:rPr>
    </w:lvl>
    <w:lvl w:ilvl="6" w:tplc="080E7788">
      <w:start w:val="1"/>
      <w:numFmt w:val="bullet"/>
      <w:lvlText w:val="•"/>
      <w:lvlJc w:val="left"/>
      <w:rPr>
        <w:rFonts w:hint="default"/>
      </w:rPr>
    </w:lvl>
    <w:lvl w:ilvl="7" w:tplc="28629E4E">
      <w:start w:val="1"/>
      <w:numFmt w:val="bullet"/>
      <w:lvlText w:val="•"/>
      <w:lvlJc w:val="left"/>
      <w:rPr>
        <w:rFonts w:hint="default"/>
      </w:rPr>
    </w:lvl>
    <w:lvl w:ilvl="8" w:tplc="ACA2481E">
      <w:start w:val="1"/>
      <w:numFmt w:val="bullet"/>
      <w:lvlText w:val="•"/>
      <w:lvlJc w:val="left"/>
      <w:rPr>
        <w:rFonts w:hint="default"/>
      </w:rPr>
    </w:lvl>
  </w:abstractNum>
  <w:abstractNum w:abstractNumId="65" w15:restartNumberingAfterBreak="0">
    <w:nsid w:val="53AC4048"/>
    <w:multiLevelType w:val="hybridMultilevel"/>
    <w:tmpl w:val="BEDCAB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60251A"/>
    <w:multiLevelType w:val="hybridMultilevel"/>
    <w:tmpl w:val="91865EC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55475CDB"/>
    <w:multiLevelType w:val="hybridMultilevel"/>
    <w:tmpl w:val="0AE8B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276B00"/>
    <w:multiLevelType w:val="hybridMultilevel"/>
    <w:tmpl w:val="4CB89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2B0953"/>
    <w:multiLevelType w:val="hybridMultilevel"/>
    <w:tmpl w:val="286C3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5D2A88"/>
    <w:multiLevelType w:val="hybridMultilevel"/>
    <w:tmpl w:val="49407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BB4008"/>
    <w:multiLevelType w:val="hybridMultilevel"/>
    <w:tmpl w:val="69A07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5B3D76"/>
    <w:multiLevelType w:val="hybridMultilevel"/>
    <w:tmpl w:val="2B1080E2"/>
    <w:lvl w:ilvl="0" w:tplc="04090001">
      <w:start w:val="1"/>
      <w:numFmt w:val="bullet"/>
      <w:lvlText w:val=""/>
      <w:lvlJc w:val="left"/>
      <w:pPr>
        <w:tabs>
          <w:tab w:val="num" w:pos="1485"/>
        </w:tabs>
        <w:ind w:left="1485" w:hanging="360"/>
      </w:pPr>
      <w:rPr>
        <w:rFonts w:ascii="Symbol" w:hAnsi="Symbol" w:hint="default"/>
      </w:rPr>
    </w:lvl>
    <w:lvl w:ilvl="1" w:tplc="04090003">
      <w:start w:val="1"/>
      <w:numFmt w:val="bullet"/>
      <w:lvlText w:val="o"/>
      <w:lvlJc w:val="left"/>
      <w:pPr>
        <w:tabs>
          <w:tab w:val="num" w:pos="2205"/>
        </w:tabs>
        <w:ind w:left="2205" w:hanging="360"/>
      </w:pPr>
      <w:rPr>
        <w:rFonts w:ascii="Courier New" w:hAnsi="Courier New" w:hint="default"/>
      </w:rPr>
    </w:lvl>
    <w:lvl w:ilvl="2" w:tplc="04090005">
      <w:start w:val="1"/>
      <w:numFmt w:val="bullet"/>
      <w:lvlText w:val=""/>
      <w:lvlJc w:val="left"/>
      <w:pPr>
        <w:tabs>
          <w:tab w:val="num" w:pos="2925"/>
        </w:tabs>
        <w:ind w:left="2925" w:hanging="360"/>
      </w:pPr>
      <w:rPr>
        <w:rFonts w:ascii="Wingdings" w:hAnsi="Wingdings" w:hint="default"/>
      </w:rPr>
    </w:lvl>
    <w:lvl w:ilvl="3" w:tplc="04090001" w:tentative="1">
      <w:start w:val="1"/>
      <w:numFmt w:val="bullet"/>
      <w:lvlText w:val=""/>
      <w:lvlJc w:val="left"/>
      <w:pPr>
        <w:tabs>
          <w:tab w:val="num" w:pos="3645"/>
        </w:tabs>
        <w:ind w:left="3645" w:hanging="360"/>
      </w:pPr>
      <w:rPr>
        <w:rFonts w:ascii="Symbol" w:hAnsi="Symbol" w:hint="default"/>
      </w:rPr>
    </w:lvl>
    <w:lvl w:ilvl="4" w:tplc="04090003" w:tentative="1">
      <w:start w:val="1"/>
      <w:numFmt w:val="bullet"/>
      <w:lvlText w:val="o"/>
      <w:lvlJc w:val="left"/>
      <w:pPr>
        <w:tabs>
          <w:tab w:val="num" w:pos="4365"/>
        </w:tabs>
        <w:ind w:left="4365" w:hanging="360"/>
      </w:pPr>
      <w:rPr>
        <w:rFonts w:ascii="Courier New" w:hAnsi="Courier New" w:hint="default"/>
      </w:rPr>
    </w:lvl>
    <w:lvl w:ilvl="5" w:tplc="04090005" w:tentative="1">
      <w:start w:val="1"/>
      <w:numFmt w:val="bullet"/>
      <w:lvlText w:val=""/>
      <w:lvlJc w:val="left"/>
      <w:pPr>
        <w:tabs>
          <w:tab w:val="num" w:pos="5085"/>
        </w:tabs>
        <w:ind w:left="5085" w:hanging="360"/>
      </w:pPr>
      <w:rPr>
        <w:rFonts w:ascii="Wingdings" w:hAnsi="Wingdings" w:hint="default"/>
      </w:rPr>
    </w:lvl>
    <w:lvl w:ilvl="6" w:tplc="04090001" w:tentative="1">
      <w:start w:val="1"/>
      <w:numFmt w:val="bullet"/>
      <w:lvlText w:val=""/>
      <w:lvlJc w:val="left"/>
      <w:pPr>
        <w:tabs>
          <w:tab w:val="num" w:pos="5805"/>
        </w:tabs>
        <w:ind w:left="5805" w:hanging="360"/>
      </w:pPr>
      <w:rPr>
        <w:rFonts w:ascii="Symbol" w:hAnsi="Symbol" w:hint="default"/>
      </w:rPr>
    </w:lvl>
    <w:lvl w:ilvl="7" w:tplc="04090003" w:tentative="1">
      <w:start w:val="1"/>
      <w:numFmt w:val="bullet"/>
      <w:lvlText w:val="o"/>
      <w:lvlJc w:val="left"/>
      <w:pPr>
        <w:tabs>
          <w:tab w:val="num" w:pos="6525"/>
        </w:tabs>
        <w:ind w:left="6525" w:hanging="360"/>
      </w:pPr>
      <w:rPr>
        <w:rFonts w:ascii="Courier New" w:hAnsi="Courier New" w:hint="default"/>
      </w:rPr>
    </w:lvl>
    <w:lvl w:ilvl="8" w:tplc="04090005" w:tentative="1">
      <w:start w:val="1"/>
      <w:numFmt w:val="bullet"/>
      <w:lvlText w:val=""/>
      <w:lvlJc w:val="left"/>
      <w:pPr>
        <w:tabs>
          <w:tab w:val="num" w:pos="7245"/>
        </w:tabs>
        <w:ind w:left="7245" w:hanging="360"/>
      </w:pPr>
      <w:rPr>
        <w:rFonts w:ascii="Wingdings" w:hAnsi="Wingdings" w:hint="default"/>
      </w:rPr>
    </w:lvl>
  </w:abstractNum>
  <w:abstractNum w:abstractNumId="73" w15:restartNumberingAfterBreak="0">
    <w:nsid w:val="5D2231F5"/>
    <w:multiLevelType w:val="hybridMultilevel"/>
    <w:tmpl w:val="98BCF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A85C70AE">
      <w:start w:val="1"/>
      <w:numFmt w:val="bullet"/>
      <w:lvlText w:val="o"/>
      <w:lvlJc w:val="left"/>
      <w:pPr>
        <w:ind w:left="1440" w:hanging="360"/>
      </w:pPr>
      <w:rPr>
        <w:rFonts w:ascii="Courier New" w:hAnsi="Courier New"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4" w15:restartNumberingAfterBreak="0">
    <w:nsid w:val="5D3921BA"/>
    <w:multiLevelType w:val="hybridMultilevel"/>
    <w:tmpl w:val="8408A402"/>
    <w:lvl w:ilvl="0" w:tplc="04090001">
      <w:start w:val="1"/>
      <w:numFmt w:val="bullet"/>
      <w:pStyle w:val="Level1Bullet"/>
      <w:lvlText w:val=""/>
      <w:lvlJc w:val="left"/>
      <w:pPr>
        <w:tabs>
          <w:tab w:val="num" w:pos="360"/>
        </w:tabs>
        <w:ind w:left="360" w:hanging="360"/>
      </w:pPr>
      <w:rPr>
        <w:rFonts w:ascii="Symbol" w:hAnsi="Symbol" w:hint="default"/>
      </w:rPr>
    </w:lvl>
    <w:lvl w:ilvl="1" w:tplc="04090003">
      <w:start w:val="1"/>
      <w:numFmt w:val="bullet"/>
      <w:pStyle w:val="DocsText"/>
      <w:lvlText w:val=""/>
      <w:lvlJc w:val="left"/>
      <w:pPr>
        <w:tabs>
          <w:tab w:val="num" w:pos="928"/>
        </w:tabs>
        <w:ind w:left="928" w:hanging="360"/>
      </w:pPr>
      <w:rPr>
        <w:rFonts w:ascii="Symbol" w:hAnsi="Symbol" w:hint="default"/>
        <w:caps w:val="0"/>
        <w:strike w:val="0"/>
        <w:dstrike w:val="0"/>
        <w:vanish w:val="0"/>
        <w:color w:val="auto"/>
        <w:vertAlign w:val="baseline"/>
        <w14:shadow w14:blurRad="0" w14:dist="0" w14:dir="0" w14:sx="0" w14:sy="0" w14:kx="0" w14:ky="0" w14:algn="none">
          <w14:srgbClr w14:val="000000"/>
        </w14:shadow>
        <w14:textOutline w14:w="0" w14:cap="rnd" w14:cmpd="sng" w14:algn="ctr">
          <w14:noFill/>
          <w14:prstDash w14:val="solid"/>
          <w14:bevel/>
        </w14:textOutline>
        <w14:textFill>
          <w14:noFill/>
        </w14:textFill>
      </w:rPr>
    </w:lvl>
    <w:lvl w:ilvl="2" w:tplc="04090005">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75" w15:restartNumberingAfterBreak="0">
    <w:nsid w:val="5F406537"/>
    <w:multiLevelType w:val="hybridMultilevel"/>
    <w:tmpl w:val="D0FAB8E0"/>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4A5462"/>
    <w:multiLevelType w:val="hybridMultilevel"/>
    <w:tmpl w:val="021C5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50A0661"/>
    <w:multiLevelType w:val="hybridMultilevel"/>
    <w:tmpl w:val="EE167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FE2738"/>
    <w:multiLevelType w:val="hybridMultilevel"/>
    <w:tmpl w:val="9FDA1D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495F57"/>
    <w:multiLevelType w:val="hybridMultilevel"/>
    <w:tmpl w:val="B6149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7066C0"/>
    <w:multiLevelType w:val="hybridMultilevel"/>
    <w:tmpl w:val="53F67D0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1" w15:restartNumberingAfterBreak="0">
    <w:nsid w:val="703B580F"/>
    <w:multiLevelType w:val="hybridMultilevel"/>
    <w:tmpl w:val="F1748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1C02AD9"/>
    <w:multiLevelType w:val="hybridMultilevel"/>
    <w:tmpl w:val="1FBCB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EF2BE4"/>
    <w:multiLevelType w:val="hybridMultilevel"/>
    <w:tmpl w:val="07BC37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45726F"/>
    <w:multiLevelType w:val="hybridMultilevel"/>
    <w:tmpl w:val="F9C0059A"/>
    <w:lvl w:ilvl="0" w:tplc="82F0C494">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5" w15:restartNumberingAfterBreak="0">
    <w:nsid w:val="73C64E3A"/>
    <w:multiLevelType w:val="hybridMultilevel"/>
    <w:tmpl w:val="19E47F62"/>
    <w:lvl w:ilvl="0" w:tplc="04090001">
      <w:start w:val="1"/>
      <w:numFmt w:val="decimal"/>
      <w:lvlText w:val="%1."/>
      <w:lvlJc w:val="left"/>
      <w:pPr>
        <w:ind w:left="720" w:hanging="360"/>
      </w:pPr>
      <w:rPr>
        <w:rFonts w:cs="Times New Roman" w:hint="default"/>
      </w:rPr>
    </w:lvl>
    <w:lvl w:ilvl="1" w:tplc="04090003">
      <w:start w:val="1"/>
      <w:numFmt w:val="lowerLetter"/>
      <w:lvlText w:val="%2."/>
      <w:lvlJc w:val="left"/>
      <w:pPr>
        <w:ind w:left="1440" w:hanging="360"/>
      </w:pPr>
      <w:rPr>
        <w:rFonts w:cs="Times New Roman"/>
      </w:rPr>
    </w:lvl>
    <w:lvl w:ilvl="2" w:tplc="04090005" w:tentative="1">
      <w:start w:val="1"/>
      <w:numFmt w:val="lowerRoman"/>
      <w:lvlText w:val="%3."/>
      <w:lvlJc w:val="right"/>
      <w:pPr>
        <w:ind w:left="2160" w:hanging="180"/>
      </w:pPr>
      <w:rPr>
        <w:rFonts w:cs="Times New Roman"/>
      </w:rPr>
    </w:lvl>
    <w:lvl w:ilvl="3" w:tplc="04090001" w:tentative="1">
      <w:start w:val="1"/>
      <w:numFmt w:val="decimal"/>
      <w:lvlText w:val="%4."/>
      <w:lvlJc w:val="left"/>
      <w:pPr>
        <w:ind w:left="2880" w:hanging="360"/>
      </w:pPr>
      <w:rPr>
        <w:rFonts w:cs="Times New Roman"/>
      </w:rPr>
    </w:lvl>
    <w:lvl w:ilvl="4" w:tplc="04090003" w:tentative="1">
      <w:start w:val="1"/>
      <w:numFmt w:val="lowerLetter"/>
      <w:lvlText w:val="%5."/>
      <w:lvlJc w:val="left"/>
      <w:pPr>
        <w:ind w:left="3600" w:hanging="360"/>
      </w:pPr>
      <w:rPr>
        <w:rFonts w:cs="Times New Roman"/>
      </w:rPr>
    </w:lvl>
    <w:lvl w:ilvl="5" w:tplc="04090005" w:tentative="1">
      <w:start w:val="1"/>
      <w:numFmt w:val="lowerRoman"/>
      <w:lvlText w:val="%6."/>
      <w:lvlJc w:val="right"/>
      <w:pPr>
        <w:ind w:left="4320" w:hanging="180"/>
      </w:pPr>
      <w:rPr>
        <w:rFonts w:cs="Times New Roman"/>
      </w:rPr>
    </w:lvl>
    <w:lvl w:ilvl="6" w:tplc="04090001" w:tentative="1">
      <w:start w:val="1"/>
      <w:numFmt w:val="decimal"/>
      <w:lvlText w:val="%7."/>
      <w:lvlJc w:val="left"/>
      <w:pPr>
        <w:ind w:left="5040" w:hanging="360"/>
      </w:pPr>
      <w:rPr>
        <w:rFonts w:cs="Times New Roman"/>
      </w:rPr>
    </w:lvl>
    <w:lvl w:ilvl="7" w:tplc="04090003" w:tentative="1">
      <w:start w:val="1"/>
      <w:numFmt w:val="lowerLetter"/>
      <w:lvlText w:val="%8."/>
      <w:lvlJc w:val="left"/>
      <w:pPr>
        <w:ind w:left="5760" w:hanging="360"/>
      </w:pPr>
      <w:rPr>
        <w:rFonts w:cs="Times New Roman"/>
      </w:rPr>
    </w:lvl>
    <w:lvl w:ilvl="8" w:tplc="04090005" w:tentative="1">
      <w:start w:val="1"/>
      <w:numFmt w:val="lowerRoman"/>
      <w:lvlText w:val="%9."/>
      <w:lvlJc w:val="right"/>
      <w:pPr>
        <w:ind w:left="6480" w:hanging="180"/>
      </w:pPr>
      <w:rPr>
        <w:rFonts w:cs="Times New Roman"/>
      </w:rPr>
    </w:lvl>
  </w:abstractNum>
  <w:abstractNum w:abstractNumId="86" w15:restartNumberingAfterBreak="0">
    <w:nsid w:val="795744A8"/>
    <w:multiLevelType w:val="hybridMultilevel"/>
    <w:tmpl w:val="57ACC718"/>
    <w:lvl w:ilvl="0" w:tplc="8292B90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D852FE9"/>
    <w:multiLevelType w:val="hybridMultilevel"/>
    <w:tmpl w:val="A0B83064"/>
    <w:lvl w:ilvl="0" w:tplc="F3DCD90A">
      <w:start w:val="1"/>
      <w:numFmt w:val="lowerLetter"/>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D8F1F5E"/>
    <w:multiLevelType w:val="hybridMultilevel"/>
    <w:tmpl w:val="4508C280"/>
    <w:lvl w:ilvl="0" w:tplc="04090001">
      <w:start w:val="1"/>
      <w:numFmt w:val="bullet"/>
      <w:lvlText w:val=""/>
      <w:lvlJc w:val="left"/>
      <w:pPr>
        <w:ind w:hanging="379"/>
      </w:pPr>
      <w:rPr>
        <w:rFonts w:ascii="Symbol" w:hAnsi="Symbol" w:hint="default"/>
        <w:b/>
        <w:bCs/>
        <w:color w:val="365F91"/>
        <w:w w:val="99"/>
        <w:sz w:val="36"/>
        <w:szCs w:val="36"/>
      </w:rPr>
    </w:lvl>
    <w:lvl w:ilvl="1" w:tplc="04090001">
      <w:start w:val="1"/>
      <w:numFmt w:val="bullet"/>
      <w:lvlText w:val=""/>
      <w:lvlJc w:val="left"/>
      <w:pPr>
        <w:ind w:hanging="360"/>
      </w:pPr>
      <w:rPr>
        <w:rFonts w:ascii="Symbol" w:hAnsi="Symbol" w:hint="default"/>
        <w:w w:val="269"/>
        <w:sz w:val="24"/>
        <w:szCs w:val="24"/>
      </w:rPr>
    </w:lvl>
    <w:lvl w:ilvl="2" w:tplc="806E6436">
      <w:start w:val="1"/>
      <w:numFmt w:val="bullet"/>
      <w:lvlText w:val="•"/>
      <w:lvlJc w:val="left"/>
      <w:rPr>
        <w:rFonts w:hint="default"/>
      </w:rPr>
    </w:lvl>
    <w:lvl w:ilvl="3" w:tplc="FDF092E6">
      <w:start w:val="1"/>
      <w:numFmt w:val="bullet"/>
      <w:lvlText w:val="•"/>
      <w:lvlJc w:val="left"/>
      <w:rPr>
        <w:rFonts w:hint="default"/>
      </w:rPr>
    </w:lvl>
    <w:lvl w:ilvl="4" w:tplc="0722E8CA">
      <w:start w:val="1"/>
      <w:numFmt w:val="bullet"/>
      <w:lvlText w:val="•"/>
      <w:lvlJc w:val="left"/>
      <w:rPr>
        <w:rFonts w:hint="default"/>
      </w:rPr>
    </w:lvl>
    <w:lvl w:ilvl="5" w:tplc="20E2DB2A">
      <w:start w:val="1"/>
      <w:numFmt w:val="bullet"/>
      <w:lvlText w:val="•"/>
      <w:lvlJc w:val="left"/>
      <w:rPr>
        <w:rFonts w:hint="default"/>
      </w:rPr>
    </w:lvl>
    <w:lvl w:ilvl="6" w:tplc="93BE58C4">
      <w:start w:val="1"/>
      <w:numFmt w:val="bullet"/>
      <w:lvlText w:val="•"/>
      <w:lvlJc w:val="left"/>
      <w:rPr>
        <w:rFonts w:hint="default"/>
      </w:rPr>
    </w:lvl>
    <w:lvl w:ilvl="7" w:tplc="ADF083FE">
      <w:start w:val="1"/>
      <w:numFmt w:val="bullet"/>
      <w:lvlText w:val="•"/>
      <w:lvlJc w:val="left"/>
      <w:rPr>
        <w:rFonts w:hint="default"/>
      </w:rPr>
    </w:lvl>
    <w:lvl w:ilvl="8" w:tplc="4AE499F6">
      <w:start w:val="1"/>
      <w:numFmt w:val="bullet"/>
      <w:lvlText w:val="•"/>
      <w:lvlJc w:val="left"/>
      <w:rPr>
        <w:rFonts w:hint="default"/>
      </w:rPr>
    </w:lvl>
  </w:abstractNum>
  <w:abstractNum w:abstractNumId="89" w15:restartNumberingAfterBreak="0">
    <w:nsid w:val="7F407F2E"/>
    <w:multiLevelType w:val="hybridMultilevel"/>
    <w:tmpl w:val="BDE46A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F536973"/>
    <w:multiLevelType w:val="hybridMultilevel"/>
    <w:tmpl w:val="608C7730"/>
    <w:lvl w:ilvl="0" w:tplc="E3BEB5C2">
      <w:start w:val="1"/>
      <w:numFmt w:val="decimal"/>
      <w:lvlText w:val="%1."/>
      <w:lvlJc w:val="left"/>
      <w:pPr>
        <w:ind w:hanging="360"/>
      </w:pPr>
      <w:rPr>
        <w:rFonts w:ascii="Calibri" w:eastAsia="Calibri" w:hAnsi="Calibri" w:hint="default"/>
        <w:spacing w:val="1"/>
        <w:sz w:val="24"/>
        <w:szCs w:val="24"/>
      </w:rPr>
    </w:lvl>
    <w:lvl w:ilvl="1" w:tplc="412E096A">
      <w:start w:val="1"/>
      <w:numFmt w:val="bullet"/>
      <w:lvlText w:val="•"/>
      <w:lvlJc w:val="left"/>
      <w:rPr>
        <w:rFonts w:hint="default"/>
      </w:rPr>
    </w:lvl>
    <w:lvl w:ilvl="2" w:tplc="A03C8AFA">
      <w:start w:val="1"/>
      <w:numFmt w:val="bullet"/>
      <w:lvlText w:val="•"/>
      <w:lvlJc w:val="left"/>
      <w:rPr>
        <w:rFonts w:hint="default"/>
      </w:rPr>
    </w:lvl>
    <w:lvl w:ilvl="3" w:tplc="0F0A3E1A">
      <w:start w:val="1"/>
      <w:numFmt w:val="bullet"/>
      <w:lvlText w:val="•"/>
      <w:lvlJc w:val="left"/>
      <w:rPr>
        <w:rFonts w:hint="default"/>
      </w:rPr>
    </w:lvl>
    <w:lvl w:ilvl="4" w:tplc="BF5A8694">
      <w:start w:val="1"/>
      <w:numFmt w:val="bullet"/>
      <w:lvlText w:val="•"/>
      <w:lvlJc w:val="left"/>
      <w:rPr>
        <w:rFonts w:hint="default"/>
      </w:rPr>
    </w:lvl>
    <w:lvl w:ilvl="5" w:tplc="44027B38">
      <w:start w:val="1"/>
      <w:numFmt w:val="bullet"/>
      <w:lvlText w:val="•"/>
      <w:lvlJc w:val="left"/>
      <w:rPr>
        <w:rFonts w:hint="default"/>
      </w:rPr>
    </w:lvl>
    <w:lvl w:ilvl="6" w:tplc="7A44F460">
      <w:start w:val="1"/>
      <w:numFmt w:val="bullet"/>
      <w:lvlText w:val="•"/>
      <w:lvlJc w:val="left"/>
      <w:rPr>
        <w:rFonts w:hint="default"/>
      </w:rPr>
    </w:lvl>
    <w:lvl w:ilvl="7" w:tplc="9F04E47C">
      <w:start w:val="1"/>
      <w:numFmt w:val="bullet"/>
      <w:lvlText w:val="•"/>
      <w:lvlJc w:val="left"/>
      <w:rPr>
        <w:rFonts w:hint="default"/>
      </w:rPr>
    </w:lvl>
    <w:lvl w:ilvl="8" w:tplc="25C45884">
      <w:start w:val="1"/>
      <w:numFmt w:val="bullet"/>
      <w:lvlText w:val="•"/>
      <w:lvlJc w:val="left"/>
      <w:rPr>
        <w:rFonts w:hint="default"/>
      </w:rPr>
    </w:lvl>
  </w:abstractNum>
  <w:abstractNum w:abstractNumId="91" w15:restartNumberingAfterBreak="0">
    <w:nsid w:val="7FD67FEF"/>
    <w:multiLevelType w:val="hybridMultilevel"/>
    <w:tmpl w:val="8C066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52"/>
  </w:num>
  <w:num w:numId="4">
    <w:abstractNumId w:val="12"/>
  </w:num>
  <w:num w:numId="5">
    <w:abstractNumId w:val="12"/>
  </w:num>
  <w:num w:numId="6">
    <w:abstractNumId w:val="10"/>
  </w:num>
  <w:num w:numId="7">
    <w:abstractNumId w:val="23"/>
  </w:num>
  <w:num w:numId="8">
    <w:abstractNumId w:val="74"/>
  </w:num>
  <w:num w:numId="9">
    <w:abstractNumId w:val="47"/>
  </w:num>
  <w:num w:numId="10">
    <w:abstractNumId w:val="0"/>
  </w:num>
  <w:num w:numId="11">
    <w:abstractNumId w:val="46"/>
  </w:num>
  <w:num w:numId="12">
    <w:abstractNumId w:val="41"/>
  </w:num>
  <w:num w:numId="13">
    <w:abstractNumId w:val="8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4"/>
  </w:num>
  <w:num w:numId="16">
    <w:abstractNumId w:val="4"/>
  </w:num>
  <w:num w:numId="17">
    <w:abstractNumId w:val="66"/>
  </w:num>
  <w:num w:numId="18">
    <w:abstractNumId w:val="17"/>
  </w:num>
  <w:num w:numId="19">
    <w:abstractNumId w:val="80"/>
  </w:num>
  <w:num w:numId="20">
    <w:abstractNumId w:val="1"/>
  </w:num>
  <w:num w:numId="21">
    <w:abstractNumId w:val="67"/>
  </w:num>
  <w:num w:numId="22">
    <w:abstractNumId w:val="75"/>
  </w:num>
  <w:num w:numId="23">
    <w:abstractNumId w:val="31"/>
  </w:num>
  <w:num w:numId="24">
    <w:abstractNumId w:val="85"/>
  </w:num>
  <w:num w:numId="25">
    <w:abstractNumId w:val="33"/>
  </w:num>
  <w:num w:numId="26">
    <w:abstractNumId w:val="18"/>
  </w:num>
  <w:num w:numId="27">
    <w:abstractNumId w:val="32"/>
  </w:num>
  <w:num w:numId="28">
    <w:abstractNumId w:val="72"/>
  </w:num>
  <w:num w:numId="29">
    <w:abstractNumId w:val="77"/>
  </w:num>
  <w:num w:numId="30">
    <w:abstractNumId w:val="36"/>
  </w:num>
  <w:num w:numId="31">
    <w:abstractNumId w:val="63"/>
  </w:num>
  <w:num w:numId="32">
    <w:abstractNumId w:val="37"/>
  </w:num>
  <w:num w:numId="33">
    <w:abstractNumId w:val="68"/>
  </w:num>
  <w:num w:numId="34">
    <w:abstractNumId w:val="91"/>
  </w:num>
  <w:num w:numId="35">
    <w:abstractNumId w:val="9"/>
  </w:num>
  <w:num w:numId="36">
    <w:abstractNumId w:val="69"/>
  </w:num>
  <w:num w:numId="37">
    <w:abstractNumId w:val="42"/>
  </w:num>
  <w:num w:numId="38">
    <w:abstractNumId w:val="39"/>
  </w:num>
  <w:num w:numId="39">
    <w:abstractNumId w:val="70"/>
  </w:num>
  <w:num w:numId="40">
    <w:abstractNumId w:val="27"/>
  </w:num>
  <w:num w:numId="41">
    <w:abstractNumId w:val="38"/>
  </w:num>
  <w:num w:numId="42">
    <w:abstractNumId w:val="83"/>
  </w:num>
  <w:num w:numId="43">
    <w:abstractNumId w:val="13"/>
  </w:num>
  <w:num w:numId="44">
    <w:abstractNumId w:val="56"/>
  </w:num>
  <w:num w:numId="45">
    <w:abstractNumId w:val="82"/>
  </w:num>
  <w:num w:numId="46">
    <w:abstractNumId w:val="8"/>
  </w:num>
  <w:num w:numId="47">
    <w:abstractNumId w:val="3"/>
  </w:num>
  <w:num w:numId="48">
    <w:abstractNumId w:val="73"/>
  </w:num>
  <w:num w:numId="49">
    <w:abstractNumId w:val="48"/>
  </w:num>
  <w:num w:numId="50">
    <w:abstractNumId w:val="49"/>
  </w:num>
  <w:num w:numId="51">
    <w:abstractNumId w:val="14"/>
  </w:num>
  <w:num w:numId="52">
    <w:abstractNumId w:val="15"/>
  </w:num>
  <w:num w:numId="53">
    <w:abstractNumId w:val="51"/>
  </w:num>
  <w:num w:numId="54">
    <w:abstractNumId w:val="40"/>
  </w:num>
  <w:num w:numId="55">
    <w:abstractNumId w:val="53"/>
  </w:num>
  <w:num w:numId="56">
    <w:abstractNumId w:val="34"/>
  </w:num>
  <w:num w:numId="57">
    <w:abstractNumId w:val="81"/>
  </w:num>
  <w:num w:numId="58">
    <w:abstractNumId w:val="62"/>
  </w:num>
  <w:num w:numId="59">
    <w:abstractNumId w:val="58"/>
  </w:num>
  <w:num w:numId="60">
    <w:abstractNumId w:val="86"/>
  </w:num>
  <w:num w:numId="61">
    <w:abstractNumId w:val="79"/>
  </w:num>
  <w:num w:numId="62">
    <w:abstractNumId w:val="71"/>
  </w:num>
  <w:num w:numId="63">
    <w:abstractNumId w:val="89"/>
  </w:num>
  <w:num w:numId="64">
    <w:abstractNumId w:val="43"/>
  </w:num>
  <w:num w:numId="65">
    <w:abstractNumId w:val="28"/>
  </w:num>
  <w:num w:numId="66">
    <w:abstractNumId w:val="45"/>
  </w:num>
  <w:num w:numId="67">
    <w:abstractNumId w:val="6"/>
  </w:num>
  <w:num w:numId="68">
    <w:abstractNumId w:val="65"/>
  </w:num>
  <w:num w:numId="69">
    <w:abstractNumId w:val="50"/>
  </w:num>
  <w:num w:numId="70">
    <w:abstractNumId w:val="29"/>
  </w:num>
  <w:num w:numId="71">
    <w:abstractNumId w:val="57"/>
  </w:num>
  <w:num w:numId="72">
    <w:abstractNumId w:val="78"/>
  </w:num>
  <w:num w:numId="73">
    <w:abstractNumId w:val="7"/>
  </w:num>
  <w:num w:numId="74">
    <w:abstractNumId w:val="90"/>
  </w:num>
  <w:num w:numId="75">
    <w:abstractNumId w:val="19"/>
  </w:num>
  <w:num w:numId="76">
    <w:abstractNumId w:val="88"/>
  </w:num>
  <w:num w:numId="77">
    <w:abstractNumId w:val="20"/>
  </w:num>
  <w:num w:numId="78">
    <w:abstractNumId w:val="76"/>
  </w:num>
  <w:num w:numId="79">
    <w:abstractNumId w:val="24"/>
  </w:num>
  <w:num w:numId="80">
    <w:abstractNumId w:val="64"/>
  </w:num>
  <w:num w:numId="81">
    <w:abstractNumId w:val="30"/>
  </w:num>
  <w:num w:numId="82">
    <w:abstractNumId w:val="87"/>
  </w:num>
  <w:num w:numId="83">
    <w:abstractNumId w:val="11"/>
  </w:num>
  <w:num w:numId="84">
    <w:abstractNumId w:val="22"/>
  </w:num>
  <w:num w:numId="85">
    <w:abstractNumId w:val="5"/>
  </w:num>
  <w:num w:numId="86">
    <w:abstractNumId w:val="61"/>
  </w:num>
  <w:num w:numId="87">
    <w:abstractNumId w:val="25"/>
  </w:num>
  <w:num w:numId="88">
    <w:abstractNumId w:val="54"/>
  </w:num>
  <w:num w:numId="89">
    <w:abstractNumId w:val="2"/>
  </w:num>
  <w:num w:numId="90">
    <w:abstractNumId w:val="60"/>
  </w:num>
  <w:num w:numId="91">
    <w:abstractNumId w:val="46"/>
  </w:num>
  <w:num w:numId="92">
    <w:abstractNumId w:val="35"/>
  </w:num>
  <w:num w:numId="93">
    <w:abstractNumId w:val="21"/>
  </w:num>
  <w:num w:numId="94">
    <w:abstractNumId w:val="59"/>
  </w:num>
  <w:numIdMacAtCleanup w:val="9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oclb">
    <w15:presenceInfo w15:providerId="None" w15:userId="ngocl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Formatting/>
  <w:defaultTabStop w:val="720"/>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78D"/>
    <w:rsid w:val="000000CE"/>
    <w:rsid w:val="000006F2"/>
    <w:rsid w:val="00000ED5"/>
    <w:rsid w:val="00001293"/>
    <w:rsid w:val="00001347"/>
    <w:rsid w:val="00001381"/>
    <w:rsid w:val="000016A7"/>
    <w:rsid w:val="00001B79"/>
    <w:rsid w:val="0000259A"/>
    <w:rsid w:val="00002960"/>
    <w:rsid w:val="000040B4"/>
    <w:rsid w:val="0000423A"/>
    <w:rsid w:val="0000560C"/>
    <w:rsid w:val="00005C85"/>
    <w:rsid w:val="00006891"/>
    <w:rsid w:val="00006E03"/>
    <w:rsid w:val="000070FE"/>
    <w:rsid w:val="000072FE"/>
    <w:rsid w:val="000076D0"/>
    <w:rsid w:val="000077D1"/>
    <w:rsid w:val="00007A3D"/>
    <w:rsid w:val="00007A74"/>
    <w:rsid w:val="00007DB1"/>
    <w:rsid w:val="00010119"/>
    <w:rsid w:val="000104F8"/>
    <w:rsid w:val="00010840"/>
    <w:rsid w:val="00011673"/>
    <w:rsid w:val="00011B45"/>
    <w:rsid w:val="00011C04"/>
    <w:rsid w:val="00011E63"/>
    <w:rsid w:val="000127C2"/>
    <w:rsid w:val="00012917"/>
    <w:rsid w:val="000129BB"/>
    <w:rsid w:val="00012D8C"/>
    <w:rsid w:val="00012DCF"/>
    <w:rsid w:val="000131CF"/>
    <w:rsid w:val="00013385"/>
    <w:rsid w:val="0001366E"/>
    <w:rsid w:val="00013C5F"/>
    <w:rsid w:val="00014914"/>
    <w:rsid w:val="0001528B"/>
    <w:rsid w:val="000157BC"/>
    <w:rsid w:val="000160B1"/>
    <w:rsid w:val="000163B9"/>
    <w:rsid w:val="0001646F"/>
    <w:rsid w:val="0001649E"/>
    <w:rsid w:val="000166EB"/>
    <w:rsid w:val="000169CC"/>
    <w:rsid w:val="00016A6C"/>
    <w:rsid w:val="00016BB1"/>
    <w:rsid w:val="0001706D"/>
    <w:rsid w:val="000170D0"/>
    <w:rsid w:val="00017A3A"/>
    <w:rsid w:val="00017CBC"/>
    <w:rsid w:val="00017E6C"/>
    <w:rsid w:val="000209EA"/>
    <w:rsid w:val="00020D8F"/>
    <w:rsid w:val="000214DC"/>
    <w:rsid w:val="00021C12"/>
    <w:rsid w:val="00021EF5"/>
    <w:rsid w:val="00022024"/>
    <w:rsid w:val="000225CF"/>
    <w:rsid w:val="00022A82"/>
    <w:rsid w:val="00022EA9"/>
    <w:rsid w:val="000231AB"/>
    <w:rsid w:val="00023871"/>
    <w:rsid w:val="00023BC6"/>
    <w:rsid w:val="00024477"/>
    <w:rsid w:val="0002462A"/>
    <w:rsid w:val="00024A49"/>
    <w:rsid w:val="00025ADE"/>
    <w:rsid w:val="0002679C"/>
    <w:rsid w:val="0002747D"/>
    <w:rsid w:val="000300CC"/>
    <w:rsid w:val="000304A8"/>
    <w:rsid w:val="000312C3"/>
    <w:rsid w:val="00031685"/>
    <w:rsid w:val="000319A1"/>
    <w:rsid w:val="0003204B"/>
    <w:rsid w:val="00033131"/>
    <w:rsid w:val="00033236"/>
    <w:rsid w:val="00033BBF"/>
    <w:rsid w:val="00033DFB"/>
    <w:rsid w:val="00033E6C"/>
    <w:rsid w:val="00033E86"/>
    <w:rsid w:val="000344FD"/>
    <w:rsid w:val="00034CC0"/>
    <w:rsid w:val="00034F3E"/>
    <w:rsid w:val="00035411"/>
    <w:rsid w:val="00035956"/>
    <w:rsid w:val="00035A92"/>
    <w:rsid w:val="00035B2E"/>
    <w:rsid w:val="00036158"/>
    <w:rsid w:val="00036C2A"/>
    <w:rsid w:val="00036D17"/>
    <w:rsid w:val="0003769B"/>
    <w:rsid w:val="00037753"/>
    <w:rsid w:val="000379D0"/>
    <w:rsid w:val="00037BCD"/>
    <w:rsid w:val="00037BDA"/>
    <w:rsid w:val="000407AA"/>
    <w:rsid w:val="000407BA"/>
    <w:rsid w:val="000413B3"/>
    <w:rsid w:val="00041908"/>
    <w:rsid w:val="00041C6B"/>
    <w:rsid w:val="00041E1B"/>
    <w:rsid w:val="00041F0F"/>
    <w:rsid w:val="00041F6C"/>
    <w:rsid w:val="00042083"/>
    <w:rsid w:val="0004214E"/>
    <w:rsid w:val="00042265"/>
    <w:rsid w:val="000428C5"/>
    <w:rsid w:val="00042D43"/>
    <w:rsid w:val="000434A4"/>
    <w:rsid w:val="0004367A"/>
    <w:rsid w:val="00043682"/>
    <w:rsid w:val="0004372D"/>
    <w:rsid w:val="00043BDC"/>
    <w:rsid w:val="00043F02"/>
    <w:rsid w:val="00043FC6"/>
    <w:rsid w:val="00044149"/>
    <w:rsid w:val="00044637"/>
    <w:rsid w:val="000448A2"/>
    <w:rsid w:val="00045F10"/>
    <w:rsid w:val="00046089"/>
    <w:rsid w:val="00046CD1"/>
    <w:rsid w:val="00046CE5"/>
    <w:rsid w:val="000476E5"/>
    <w:rsid w:val="00047B44"/>
    <w:rsid w:val="00047B6A"/>
    <w:rsid w:val="00047F5A"/>
    <w:rsid w:val="00050919"/>
    <w:rsid w:val="00050983"/>
    <w:rsid w:val="000510DF"/>
    <w:rsid w:val="00051262"/>
    <w:rsid w:val="0005176A"/>
    <w:rsid w:val="000519BD"/>
    <w:rsid w:val="000523A6"/>
    <w:rsid w:val="00052578"/>
    <w:rsid w:val="00052B3E"/>
    <w:rsid w:val="000532A1"/>
    <w:rsid w:val="000532F9"/>
    <w:rsid w:val="000533C9"/>
    <w:rsid w:val="000563A6"/>
    <w:rsid w:val="00056E3F"/>
    <w:rsid w:val="000570A5"/>
    <w:rsid w:val="0005740E"/>
    <w:rsid w:val="00057575"/>
    <w:rsid w:val="00057979"/>
    <w:rsid w:val="00057C2F"/>
    <w:rsid w:val="00057DE8"/>
    <w:rsid w:val="0006186B"/>
    <w:rsid w:val="000620EF"/>
    <w:rsid w:val="00062132"/>
    <w:rsid w:val="000624A3"/>
    <w:rsid w:val="000628F0"/>
    <w:rsid w:val="00062A53"/>
    <w:rsid w:val="00062C9C"/>
    <w:rsid w:val="000631F4"/>
    <w:rsid w:val="0006348A"/>
    <w:rsid w:val="000641A5"/>
    <w:rsid w:val="00064478"/>
    <w:rsid w:val="00064CFF"/>
    <w:rsid w:val="00064FEC"/>
    <w:rsid w:val="0006514F"/>
    <w:rsid w:val="00065244"/>
    <w:rsid w:val="00065298"/>
    <w:rsid w:val="00066A0F"/>
    <w:rsid w:val="000673E6"/>
    <w:rsid w:val="00067CF5"/>
    <w:rsid w:val="00067F30"/>
    <w:rsid w:val="00070768"/>
    <w:rsid w:val="0007233C"/>
    <w:rsid w:val="00073415"/>
    <w:rsid w:val="000736F1"/>
    <w:rsid w:val="00073A20"/>
    <w:rsid w:val="00073FB3"/>
    <w:rsid w:val="00074038"/>
    <w:rsid w:val="00074050"/>
    <w:rsid w:val="00074EC5"/>
    <w:rsid w:val="00074F76"/>
    <w:rsid w:val="00075235"/>
    <w:rsid w:val="000754FA"/>
    <w:rsid w:val="000755CC"/>
    <w:rsid w:val="00075B84"/>
    <w:rsid w:val="00076453"/>
    <w:rsid w:val="00076B0E"/>
    <w:rsid w:val="00076CAB"/>
    <w:rsid w:val="00077076"/>
    <w:rsid w:val="00077396"/>
    <w:rsid w:val="00077405"/>
    <w:rsid w:val="00077870"/>
    <w:rsid w:val="00077DE0"/>
    <w:rsid w:val="00080921"/>
    <w:rsid w:val="00080EC5"/>
    <w:rsid w:val="00081582"/>
    <w:rsid w:val="000815F8"/>
    <w:rsid w:val="00081E3F"/>
    <w:rsid w:val="000825FE"/>
    <w:rsid w:val="000826A4"/>
    <w:rsid w:val="0008284A"/>
    <w:rsid w:val="00082D34"/>
    <w:rsid w:val="000833FF"/>
    <w:rsid w:val="000839DD"/>
    <w:rsid w:val="000841F1"/>
    <w:rsid w:val="00084C94"/>
    <w:rsid w:val="000859C3"/>
    <w:rsid w:val="00086F50"/>
    <w:rsid w:val="000874E9"/>
    <w:rsid w:val="000876D6"/>
    <w:rsid w:val="00087FCB"/>
    <w:rsid w:val="00090CB4"/>
    <w:rsid w:val="00090E43"/>
    <w:rsid w:val="00091E1A"/>
    <w:rsid w:val="000927E0"/>
    <w:rsid w:val="00093851"/>
    <w:rsid w:val="000940F8"/>
    <w:rsid w:val="00094225"/>
    <w:rsid w:val="00094D8F"/>
    <w:rsid w:val="00094F16"/>
    <w:rsid w:val="0009576C"/>
    <w:rsid w:val="000969F1"/>
    <w:rsid w:val="00096D02"/>
    <w:rsid w:val="00097379"/>
    <w:rsid w:val="000975CC"/>
    <w:rsid w:val="000977AE"/>
    <w:rsid w:val="00097A64"/>
    <w:rsid w:val="00097F81"/>
    <w:rsid w:val="000A0210"/>
    <w:rsid w:val="000A0248"/>
    <w:rsid w:val="000A0652"/>
    <w:rsid w:val="000A1461"/>
    <w:rsid w:val="000A17F5"/>
    <w:rsid w:val="000A24EC"/>
    <w:rsid w:val="000A2748"/>
    <w:rsid w:val="000A276C"/>
    <w:rsid w:val="000A277B"/>
    <w:rsid w:val="000A2DA8"/>
    <w:rsid w:val="000A3EA7"/>
    <w:rsid w:val="000A3EFE"/>
    <w:rsid w:val="000A409B"/>
    <w:rsid w:val="000A4407"/>
    <w:rsid w:val="000A44CD"/>
    <w:rsid w:val="000A4D18"/>
    <w:rsid w:val="000A4D62"/>
    <w:rsid w:val="000A4DA3"/>
    <w:rsid w:val="000A4F44"/>
    <w:rsid w:val="000A4F4B"/>
    <w:rsid w:val="000A51C0"/>
    <w:rsid w:val="000A5996"/>
    <w:rsid w:val="000A5CAA"/>
    <w:rsid w:val="000A5CE3"/>
    <w:rsid w:val="000A6509"/>
    <w:rsid w:val="000A759E"/>
    <w:rsid w:val="000B07D1"/>
    <w:rsid w:val="000B081E"/>
    <w:rsid w:val="000B2373"/>
    <w:rsid w:val="000B30D6"/>
    <w:rsid w:val="000B31B7"/>
    <w:rsid w:val="000B3573"/>
    <w:rsid w:val="000B3F45"/>
    <w:rsid w:val="000B3F8E"/>
    <w:rsid w:val="000B4119"/>
    <w:rsid w:val="000B41E7"/>
    <w:rsid w:val="000B4382"/>
    <w:rsid w:val="000B4384"/>
    <w:rsid w:val="000B4432"/>
    <w:rsid w:val="000B4517"/>
    <w:rsid w:val="000B4824"/>
    <w:rsid w:val="000B48CA"/>
    <w:rsid w:val="000B4BBB"/>
    <w:rsid w:val="000B51D1"/>
    <w:rsid w:val="000B5D53"/>
    <w:rsid w:val="000B6103"/>
    <w:rsid w:val="000B6154"/>
    <w:rsid w:val="000B61B0"/>
    <w:rsid w:val="000B66F5"/>
    <w:rsid w:val="000B705C"/>
    <w:rsid w:val="000B784C"/>
    <w:rsid w:val="000C0530"/>
    <w:rsid w:val="000C0DE7"/>
    <w:rsid w:val="000C1402"/>
    <w:rsid w:val="000C28A1"/>
    <w:rsid w:val="000C2935"/>
    <w:rsid w:val="000C2966"/>
    <w:rsid w:val="000C39C4"/>
    <w:rsid w:val="000C42A6"/>
    <w:rsid w:val="000C44C0"/>
    <w:rsid w:val="000C4B0E"/>
    <w:rsid w:val="000C56F1"/>
    <w:rsid w:val="000C5768"/>
    <w:rsid w:val="000C58C3"/>
    <w:rsid w:val="000C59B2"/>
    <w:rsid w:val="000C6109"/>
    <w:rsid w:val="000C627C"/>
    <w:rsid w:val="000C73E8"/>
    <w:rsid w:val="000C7513"/>
    <w:rsid w:val="000C78EC"/>
    <w:rsid w:val="000C7CF1"/>
    <w:rsid w:val="000C7EF3"/>
    <w:rsid w:val="000D023A"/>
    <w:rsid w:val="000D062E"/>
    <w:rsid w:val="000D16A3"/>
    <w:rsid w:val="000D2356"/>
    <w:rsid w:val="000D27B4"/>
    <w:rsid w:val="000D2E9A"/>
    <w:rsid w:val="000D3132"/>
    <w:rsid w:val="000D3325"/>
    <w:rsid w:val="000D33BC"/>
    <w:rsid w:val="000D3631"/>
    <w:rsid w:val="000D39A8"/>
    <w:rsid w:val="000D409A"/>
    <w:rsid w:val="000D4631"/>
    <w:rsid w:val="000D4E5B"/>
    <w:rsid w:val="000D5247"/>
    <w:rsid w:val="000D526E"/>
    <w:rsid w:val="000D53B7"/>
    <w:rsid w:val="000D5997"/>
    <w:rsid w:val="000D5ABA"/>
    <w:rsid w:val="000D5C43"/>
    <w:rsid w:val="000D6544"/>
    <w:rsid w:val="000D72B2"/>
    <w:rsid w:val="000D7313"/>
    <w:rsid w:val="000D76A6"/>
    <w:rsid w:val="000E0262"/>
    <w:rsid w:val="000E0523"/>
    <w:rsid w:val="000E0749"/>
    <w:rsid w:val="000E0D60"/>
    <w:rsid w:val="000E11EB"/>
    <w:rsid w:val="000E1419"/>
    <w:rsid w:val="000E1C05"/>
    <w:rsid w:val="000E2484"/>
    <w:rsid w:val="000E2B94"/>
    <w:rsid w:val="000E2C3D"/>
    <w:rsid w:val="000E2E59"/>
    <w:rsid w:val="000E30DA"/>
    <w:rsid w:val="000E3368"/>
    <w:rsid w:val="000E381A"/>
    <w:rsid w:val="000E42BD"/>
    <w:rsid w:val="000E51E4"/>
    <w:rsid w:val="000E5914"/>
    <w:rsid w:val="000E61EA"/>
    <w:rsid w:val="000E61F7"/>
    <w:rsid w:val="000E726A"/>
    <w:rsid w:val="000E7616"/>
    <w:rsid w:val="000E78E0"/>
    <w:rsid w:val="000E7D02"/>
    <w:rsid w:val="000E7F7D"/>
    <w:rsid w:val="000F02CD"/>
    <w:rsid w:val="000F042B"/>
    <w:rsid w:val="000F0509"/>
    <w:rsid w:val="000F06CF"/>
    <w:rsid w:val="000F0CE3"/>
    <w:rsid w:val="000F0E3D"/>
    <w:rsid w:val="000F0ECF"/>
    <w:rsid w:val="000F1226"/>
    <w:rsid w:val="000F1615"/>
    <w:rsid w:val="000F162F"/>
    <w:rsid w:val="000F1751"/>
    <w:rsid w:val="000F1B0B"/>
    <w:rsid w:val="000F1F85"/>
    <w:rsid w:val="000F2587"/>
    <w:rsid w:val="000F364A"/>
    <w:rsid w:val="000F3DA8"/>
    <w:rsid w:val="000F3EC7"/>
    <w:rsid w:val="000F4D75"/>
    <w:rsid w:val="000F5999"/>
    <w:rsid w:val="000F5DD1"/>
    <w:rsid w:val="000F5E16"/>
    <w:rsid w:val="000F5F7E"/>
    <w:rsid w:val="000F6535"/>
    <w:rsid w:val="000F669E"/>
    <w:rsid w:val="000F6E94"/>
    <w:rsid w:val="000F6F48"/>
    <w:rsid w:val="000F7057"/>
    <w:rsid w:val="000F70BE"/>
    <w:rsid w:val="000F715E"/>
    <w:rsid w:val="000F72FB"/>
    <w:rsid w:val="000F73AC"/>
    <w:rsid w:val="000F760E"/>
    <w:rsid w:val="000F7714"/>
    <w:rsid w:val="000F7C84"/>
    <w:rsid w:val="001004FB"/>
    <w:rsid w:val="001005B5"/>
    <w:rsid w:val="00101192"/>
    <w:rsid w:val="00101506"/>
    <w:rsid w:val="00101CB6"/>
    <w:rsid w:val="001023C3"/>
    <w:rsid w:val="00102A7A"/>
    <w:rsid w:val="00102A80"/>
    <w:rsid w:val="00102B37"/>
    <w:rsid w:val="00102E65"/>
    <w:rsid w:val="00103357"/>
    <w:rsid w:val="00104280"/>
    <w:rsid w:val="00105790"/>
    <w:rsid w:val="00105CA6"/>
    <w:rsid w:val="001066DC"/>
    <w:rsid w:val="00106BE3"/>
    <w:rsid w:val="00106C37"/>
    <w:rsid w:val="0010738D"/>
    <w:rsid w:val="001074A4"/>
    <w:rsid w:val="00107E03"/>
    <w:rsid w:val="00107EF2"/>
    <w:rsid w:val="00110400"/>
    <w:rsid w:val="001107B1"/>
    <w:rsid w:val="00110B54"/>
    <w:rsid w:val="0011116D"/>
    <w:rsid w:val="00111A2B"/>
    <w:rsid w:val="00111AFA"/>
    <w:rsid w:val="00111C4D"/>
    <w:rsid w:val="00111FE8"/>
    <w:rsid w:val="001125A5"/>
    <w:rsid w:val="00112C31"/>
    <w:rsid w:val="00112DA9"/>
    <w:rsid w:val="001133D0"/>
    <w:rsid w:val="00113B33"/>
    <w:rsid w:val="00114DE2"/>
    <w:rsid w:val="00114DF8"/>
    <w:rsid w:val="00115BA5"/>
    <w:rsid w:val="00115DCE"/>
    <w:rsid w:val="00115EB4"/>
    <w:rsid w:val="00116007"/>
    <w:rsid w:val="001165A1"/>
    <w:rsid w:val="0011697D"/>
    <w:rsid w:val="00117003"/>
    <w:rsid w:val="001175F2"/>
    <w:rsid w:val="0012039E"/>
    <w:rsid w:val="001205D5"/>
    <w:rsid w:val="001205F9"/>
    <w:rsid w:val="001208DB"/>
    <w:rsid w:val="00120AFB"/>
    <w:rsid w:val="00120DE5"/>
    <w:rsid w:val="0012149B"/>
    <w:rsid w:val="001224EE"/>
    <w:rsid w:val="0012289E"/>
    <w:rsid w:val="001232B3"/>
    <w:rsid w:val="0012353F"/>
    <w:rsid w:val="00123A4D"/>
    <w:rsid w:val="0012449A"/>
    <w:rsid w:val="001247A3"/>
    <w:rsid w:val="00124894"/>
    <w:rsid w:val="00124C2C"/>
    <w:rsid w:val="00125204"/>
    <w:rsid w:val="001253E0"/>
    <w:rsid w:val="00125527"/>
    <w:rsid w:val="00125E09"/>
    <w:rsid w:val="00126824"/>
    <w:rsid w:val="00126C0D"/>
    <w:rsid w:val="00126FCC"/>
    <w:rsid w:val="00127A30"/>
    <w:rsid w:val="00127CF8"/>
    <w:rsid w:val="00127E59"/>
    <w:rsid w:val="00127F98"/>
    <w:rsid w:val="00130D03"/>
    <w:rsid w:val="00130D87"/>
    <w:rsid w:val="00130E40"/>
    <w:rsid w:val="001310A8"/>
    <w:rsid w:val="00131440"/>
    <w:rsid w:val="00131C34"/>
    <w:rsid w:val="00131CB0"/>
    <w:rsid w:val="00131E35"/>
    <w:rsid w:val="001328B8"/>
    <w:rsid w:val="00132987"/>
    <w:rsid w:val="00132D9F"/>
    <w:rsid w:val="00133025"/>
    <w:rsid w:val="00133202"/>
    <w:rsid w:val="00133CA0"/>
    <w:rsid w:val="00133FCE"/>
    <w:rsid w:val="00134797"/>
    <w:rsid w:val="00134BBE"/>
    <w:rsid w:val="00134C15"/>
    <w:rsid w:val="00135411"/>
    <w:rsid w:val="001358A9"/>
    <w:rsid w:val="00135AC7"/>
    <w:rsid w:val="00135F89"/>
    <w:rsid w:val="001362B3"/>
    <w:rsid w:val="00136461"/>
    <w:rsid w:val="0013659D"/>
    <w:rsid w:val="0013739D"/>
    <w:rsid w:val="001377AA"/>
    <w:rsid w:val="00137B76"/>
    <w:rsid w:val="001405E7"/>
    <w:rsid w:val="0014085A"/>
    <w:rsid w:val="00140AD9"/>
    <w:rsid w:val="00140F29"/>
    <w:rsid w:val="001417AC"/>
    <w:rsid w:val="00141B94"/>
    <w:rsid w:val="0014291A"/>
    <w:rsid w:val="0014372F"/>
    <w:rsid w:val="00143952"/>
    <w:rsid w:val="00143A93"/>
    <w:rsid w:val="00143B98"/>
    <w:rsid w:val="00143CE5"/>
    <w:rsid w:val="00145CA2"/>
    <w:rsid w:val="0014678F"/>
    <w:rsid w:val="00146B70"/>
    <w:rsid w:val="0014743E"/>
    <w:rsid w:val="00150B2B"/>
    <w:rsid w:val="00150DC5"/>
    <w:rsid w:val="00151464"/>
    <w:rsid w:val="001519E5"/>
    <w:rsid w:val="00151D66"/>
    <w:rsid w:val="00152050"/>
    <w:rsid w:val="0015217D"/>
    <w:rsid w:val="001524B6"/>
    <w:rsid w:val="001527D4"/>
    <w:rsid w:val="00152A69"/>
    <w:rsid w:val="00152A8C"/>
    <w:rsid w:val="00153060"/>
    <w:rsid w:val="00153133"/>
    <w:rsid w:val="001536F5"/>
    <w:rsid w:val="00153A22"/>
    <w:rsid w:val="00153B32"/>
    <w:rsid w:val="00153E55"/>
    <w:rsid w:val="00154692"/>
    <w:rsid w:val="001546C1"/>
    <w:rsid w:val="001550E7"/>
    <w:rsid w:val="001559ED"/>
    <w:rsid w:val="001560B8"/>
    <w:rsid w:val="00156425"/>
    <w:rsid w:val="00156D35"/>
    <w:rsid w:val="00157A98"/>
    <w:rsid w:val="00157B87"/>
    <w:rsid w:val="00157BD2"/>
    <w:rsid w:val="00157E31"/>
    <w:rsid w:val="00161AA5"/>
    <w:rsid w:val="00161B30"/>
    <w:rsid w:val="00161C0A"/>
    <w:rsid w:val="00161DF8"/>
    <w:rsid w:val="001628C2"/>
    <w:rsid w:val="001629D8"/>
    <w:rsid w:val="00162AB6"/>
    <w:rsid w:val="00163399"/>
    <w:rsid w:val="0016365A"/>
    <w:rsid w:val="001636C0"/>
    <w:rsid w:val="00163DCE"/>
    <w:rsid w:val="001643C1"/>
    <w:rsid w:val="001646EB"/>
    <w:rsid w:val="00164997"/>
    <w:rsid w:val="00164FE3"/>
    <w:rsid w:val="00165004"/>
    <w:rsid w:val="00165647"/>
    <w:rsid w:val="001660F4"/>
    <w:rsid w:val="00166805"/>
    <w:rsid w:val="00166D45"/>
    <w:rsid w:val="0016781E"/>
    <w:rsid w:val="00167A92"/>
    <w:rsid w:val="00167C76"/>
    <w:rsid w:val="00167E6C"/>
    <w:rsid w:val="00167EDC"/>
    <w:rsid w:val="00170B99"/>
    <w:rsid w:val="00170D99"/>
    <w:rsid w:val="0017125D"/>
    <w:rsid w:val="00172435"/>
    <w:rsid w:val="0017244F"/>
    <w:rsid w:val="001729FD"/>
    <w:rsid w:val="001730CB"/>
    <w:rsid w:val="001730D7"/>
    <w:rsid w:val="001731E5"/>
    <w:rsid w:val="00173B74"/>
    <w:rsid w:val="00173CE5"/>
    <w:rsid w:val="00174165"/>
    <w:rsid w:val="00174648"/>
    <w:rsid w:val="00174A40"/>
    <w:rsid w:val="00174D15"/>
    <w:rsid w:val="001752A7"/>
    <w:rsid w:val="00175338"/>
    <w:rsid w:val="00175343"/>
    <w:rsid w:val="001756CA"/>
    <w:rsid w:val="0017570E"/>
    <w:rsid w:val="00175CB0"/>
    <w:rsid w:val="00175F67"/>
    <w:rsid w:val="0017657B"/>
    <w:rsid w:val="00176941"/>
    <w:rsid w:val="00176D95"/>
    <w:rsid w:val="0018084E"/>
    <w:rsid w:val="00180D3E"/>
    <w:rsid w:val="001814F4"/>
    <w:rsid w:val="001815D4"/>
    <w:rsid w:val="001830BF"/>
    <w:rsid w:val="0018318E"/>
    <w:rsid w:val="001842BB"/>
    <w:rsid w:val="00184613"/>
    <w:rsid w:val="00184998"/>
    <w:rsid w:val="00184DD6"/>
    <w:rsid w:val="0018512A"/>
    <w:rsid w:val="00185566"/>
    <w:rsid w:val="001862D6"/>
    <w:rsid w:val="00186ED7"/>
    <w:rsid w:val="00186F5B"/>
    <w:rsid w:val="00187983"/>
    <w:rsid w:val="00187C4A"/>
    <w:rsid w:val="00187D99"/>
    <w:rsid w:val="00187E9C"/>
    <w:rsid w:val="0019018B"/>
    <w:rsid w:val="001903B9"/>
    <w:rsid w:val="001908DE"/>
    <w:rsid w:val="0019094E"/>
    <w:rsid w:val="00190A43"/>
    <w:rsid w:val="00190FC5"/>
    <w:rsid w:val="001911DA"/>
    <w:rsid w:val="00191226"/>
    <w:rsid w:val="001920A0"/>
    <w:rsid w:val="001925AD"/>
    <w:rsid w:val="001928DB"/>
    <w:rsid w:val="001937FC"/>
    <w:rsid w:val="00193FEF"/>
    <w:rsid w:val="001943C1"/>
    <w:rsid w:val="00194F63"/>
    <w:rsid w:val="0019527B"/>
    <w:rsid w:val="001956FA"/>
    <w:rsid w:val="00196040"/>
    <w:rsid w:val="00196F95"/>
    <w:rsid w:val="0019730E"/>
    <w:rsid w:val="00197EA9"/>
    <w:rsid w:val="001A02D8"/>
    <w:rsid w:val="001A06AA"/>
    <w:rsid w:val="001A08E6"/>
    <w:rsid w:val="001A1AEC"/>
    <w:rsid w:val="001A1B87"/>
    <w:rsid w:val="001A220A"/>
    <w:rsid w:val="001A262E"/>
    <w:rsid w:val="001A3E50"/>
    <w:rsid w:val="001A40C9"/>
    <w:rsid w:val="001A42F4"/>
    <w:rsid w:val="001A4378"/>
    <w:rsid w:val="001A482A"/>
    <w:rsid w:val="001A49A6"/>
    <w:rsid w:val="001A50F5"/>
    <w:rsid w:val="001A5E0E"/>
    <w:rsid w:val="001A5EC3"/>
    <w:rsid w:val="001A61F7"/>
    <w:rsid w:val="001A6CE0"/>
    <w:rsid w:val="001A7E5B"/>
    <w:rsid w:val="001B0271"/>
    <w:rsid w:val="001B03B3"/>
    <w:rsid w:val="001B05B9"/>
    <w:rsid w:val="001B064D"/>
    <w:rsid w:val="001B0CAD"/>
    <w:rsid w:val="001B1032"/>
    <w:rsid w:val="001B1365"/>
    <w:rsid w:val="001B1627"/>
    <w:rsid w:val="001B1909"/>
    <w:rsid w:val="001B2074"/>
    <w:rsid w:val="001B2339"/>
    <w:rsid w:val="001B27C2"/>
    <w:rsid w:val="001B30D5"/>
    <w:rsid w:val="001B3375"/>
    <w:rsid w:val="001B3BBD"/>
    <w:rsid w:val="001B4866"/>
    <w:rsid w:val="001B4A2F"/>
    <w:rsid w:val="001B4C18"/>
    <w:rsid w:val="001B4DBE"/>
    <w:rsid w:val="001B4DD1"/>
    <w:rsid w:val="001B5225"/>
    <w:rsid w:val="001B5FF6"/>
    <w:rsid w:val="001B608C"/>
    <w:rsid w:val="001B6281"/>
    <w:rsid w:val="001B69D4"/>
    <w:rsid w:val="001B6F30"/>
    <w:rsid w:val="001B6F72"/>
    <w:rsid w:val="001B71AA"/>
    <w:rsid w:val="001B78BC"/>
    <w:rsid w:val="001B7DC0"/>
    <w:rsid w:val="001C00C2"/>
    <w:rsid w:val="001C02B2"/>
    <w:rsid w:val="001C068C"/>
    <w:rsid w:val="001C06E6"/>
    <w:rsid w:val="001C08BA"/>
    <w:rsid w:val="001C0FAA"/>
    <w:rsid w:val="001C11A5"/>
    <w:rsid w:val="001C1286"/>
    <w:rsid w:val="001C1482"/>
    <w:rsid w:val="001C1739"/>
    <w:rsid w:val="001C1D49"/>
    <w:rsid w:val="001C20E8"/>
    <w:rsid w:val="001C2654"/>
    <w:rsid w:val="001C2A1B"/>
    <w:rsid w:val="001C2A4E"/>
    <w:rsid w:val="001C2C83"/>
    <w:rsid w:val="001C2F8D"/>
    <w:rsid w:val="001C3044"/>
    <w:rsid w:val="001C46A6"/>
    <w:rsid w:val="001C4B37"/>
    <w:rsid w:val="001C4C8C"/>
    <w:rsid w:val="001C5303"/>
    <w:rsid w:val="001C55F6"/>
    <w:rsid w:val="001C5838"/>
    <w:rsid w:val="001C5857"/>
    <w:rsid w:val="001C5D91"/>
    <w:rsid w:val="001C62CB"/>
    <w:rsid w:val="001C67A2"/>
    <w:rsid w:val="001C689E"/>
    <w:rsid w:val="001C6BB7"/>
    <w:rsid w:val="001C6C6B"/>
    <w:rsid w:val="001C6E4D"/>
    <w:rsid w:val="001C75E0"/>
    <w:rsid w:val="001C79EB"/>
    <w:rsid w:val="001C7EA1"/>
    <w:rsid w:val="001D004E"/>
    <w:rsid w:val="001D0125"/>
    <w:rsid w:val="001D0C22"/>
    <w:rsid w:val="001D1405"/>
    <w:rsid w:val="001D1579"/>
    <w:rsid w:val="001D15EB"/>
    <w:rsid w:val="001D1768"/>
    <w:rsid w:val="001D1892"/>
    <w:rsid w:val="001D1A30"/>
    <w:rsid w:val="001D1CDB"/>
    <w:rsid w:val="001D2130"/>
    <w:rsid w:val="001D2FD5"/>
    <w:rsid w:val="001D33EE"/>
    <w:rsid w:val="001D3A30"/>
    <w:rsid w:val="001D43D5"/>
    <w:rsid w:val="001D4459"/>
    <w:rsid w:val="001D44DA"/>
    <w:rsid w:val="001D4710"/>
    <w:rsid w:val="001D480D"/>
    <w:rsid w:val="001D4E42"/>
    <w:rsid w:val="001D5365"/>
    <w:rsid w:val="001D54CD"/>
    <w:rsid w:val="001D5518"/>
    <w:rsid w:val="001D5526"/>
    <w:rsid w:val="001D55C1"/>
    <w:rsid w:val="001D5D70"/>
    <w:rsid w:val="001D658B"/>
    <w:rsid w:val="001D6608"/>
    <w:rsid w:val="001D71DD"/>
    <w:rsid w:val="001D778D"/>
    <w:rsid w:val="001D7CA7"/>
    <w:rsid w:val="001E0858"/>
    <w:rsid w:val="001E0866"/>
    <w:rsid w:val="001E0AA1"/>
    <w:rsid w:val="001E170F"/>
    <w:rsid w:val="001E1AFF"/>
    <w:rsid w:val="001E1CB8"/>
    <w:rsid w:val="001E1FA1"/>
    <w:rsid w:val="001E21DE"/>
    <w:rsid w:val="001E232E"/>
    <w:rsid w:val="001E346A"/>
    <w:rsid w:val="001E3668"/>
    <w:rsid w:val="001E3D63"/>
    <w:rsid w:val="001E4B9A"/>
    <w:rsid w:val="001E4CBC"/>
    <w:rsid w:val="001E5DBA"/>
    <w:rsid w:val="001E5E92"/>
    <w:rsid w:val="001E6AEB"/>
    <w:rsid w:val="001E72FB"/>
    <w:rsid w:val="001E78FE"/>
    <w:rsid w:val="001E7F3A"/>
    <w:rsid w:val="001F0B04"/>
    <w:rsid w:val="001F1074"/>
    <w:rsid w:val="001F190E"/>
    <w:rsid w:val="001F19B9"/>
    <w:rsid w:val="001F1A74"/>
    <w:rsid w:val="001F1F52"/>
    <w:rsid w:val="001F2595"/>
    <w:rsid w:val="001F2933"/>
    <w:rsid w:val="001F2C27"/>
    <w:rsid w:val="001F2C67"/>
    <w:rsid w:val="001F39A4"/>
    <w:rsid w:val="001F4077"/>
    <w:rsid w:val="001F490C"/>
    <w:rsid w:val="001F4B7B"/>
    <w:rsid w:val="001F4E73"/>
    <w:rsid w:val="001F591E"/>
    <w:rsid w:val="001F5AAF"/>
    <w:rsid w:val="001F5B6E"/>
    <w:rsid w:val="001F5D3B"/>
    <w:rsid w:val="001F6197"/>
    <w:rsid w:val="001F665C"/>
    <w:rsid w:val="001F6A4B"/>
    <w:rsid w:val="001F7B75"/>
    <w:rsid w:val="0020030C"/>
    <w:rsid w:val="0020031D"/>
    <w:rsid w:val="00200A5A"/>
    <w:rsid w:val="00200DD0"/>
    <w:rsid w:val="00201BD2"/>
    <w:rsid w:val="00201D4C"/>
    <w:rsid w:val="00202A31"/>
    <w:rsid w:val="00202BFF"/>
    <w:rsid w:val="00202D99"/>
    <w:rsid w:val="00203006"/>
    <w:rsid w:val="0020350D"/>
    <w:rsid w:val="00203734"/>
    <w:rsid w:val="0020409B"/>
    <w:rsid w:val="0020435E"/>
    <w:rsid w:val="002046C0"/>
    <w:rsid w:val="00205164"/>
    <w:rsid w:val="00205D7D"/>
    <w:rsid w:val="00206380"/>
    <w:rsid w:val="00206E33"/>
    <w:rsid w:val="00207085"/>
    <w:rsid w:val="002077D8"/>
    <w:rsid w:val="002078E8"/>
    <w:rsid w:val="00210106"/>
    <w:rsid w:val="0021027B"/>
    <w:rsid w:val="002104DA"/>
    <w:rsid w:val="00210C8F"/>
    <w:rsid w:val="00210D3E"/>
    <w:rsid w:val="00210F40"/>
    <w:rsid w:val="00211642"/>
    <w:rsid w:val="00211E92"/>
    <w:rsid w:val="00212580"/>
    <w:rsid w:val="00213114"/>
    <w:rsid w:val="0021327A"/>
    <w:rsid w:val="0021330B"/>
    <w:rsid w:val="00213F9A"/>
    <w:rsid w:val="00214A3A"/>
    <w:rsid w:val="00214AB8"/>
    <w:rsid w:val="00214D4E"/>
    <w:rsid w:val="00215617"/>
    <w:rsid w:val="002157F1"/>
    <w:rsid w:val="00215969"/>
    <w:rsid w:val="00215AAC"/>
    <w:rsid w:val="00217044"/>
    <w:rsid w:val="002170DC"/>
    <w:rsid w:val="00217109"/>
    <w:rsid w:val="0021714A"/>
    <w:rsid w:val="002171CB"/>
    <w:rsid w:val="00217239"/>
    <w:rsid w:val="00217543"/>
    <w:rsid w:val="00217757"/>
    <w:rsid w:val="00217D37"/>
    <w:rsid w:val="00217E55"/>
    <w:rsid w:val="00220280"/>
    <w:rsid w:val="0022059A"/>
    <w:rsid w:val="00220AD1"/>
    <w:rsid w:val="00220AFA"/>
    <w:rsid w:val="00221375"/>
    <w:rsid w:val="00221820"/>
    <w:rsid w:val="00221A3A"/>
    <w:rsid w:val="00221D15"/>
    <w:rsid w:val="00222741"/>
    <w:rsid w:val="00222BBC"/>
    <w:rsid w:val="00222F9D"/>
    <w:rsid w:val="00223080"/>
    <w:rsid w:val="002247AB"/>
    <w:rsid w:val="002250DD"/>
    <w:rsid w:val="0022571E"/>
    <w:rsid w:val="00225A76"/>
    <w:rsid w:val="002262CD"/>
    <w:rsid w:val="00226791"/>
    <w:rsid w:val="002268F3"/>
    <w:rsid w:val="00227357"/>
    <w:rsid w:val="0022751B"/>
    <w:rsid w:val="00230205"/>
    <w:rsid w:val="002303D8"/>
    <w:rsid w:val="00230472"/>
    <w:rsid w:val="00230B6C"/>
    <w:rsid w:val="00230C1B"/>
    <w:rsid w:val="00230DC6"/>
    <w:rsid w:val="00230F7C"/>
    <w:rsid w:val="00231208"/>
    <w:rsid w:val="0023183E"/>
    <w:rsid w:val="00231981"/>
    <w:rsid w:val="00231D2B"/>
    <w:rsid w:val="002324A5"/>
    <w:rsid w:val="002340C4"/>
    <w:rsid w:val="00234126"/>
    <w:rsid w:val="00234351"/>
    <w:rsid w:val="002346FA"/>
    <w:rsid w:val="00234781"/>
    <w:rsid w:val="00234A2F"/>
    <w:rsid w:val="00234C47"/>
    <w:rsid w:val="00234CB8"/>
    <w:rsid w:val="00235187"/>
    <w:rsid w:val="0023570A"/>
    <w:rsid w:val="00235765"/>
    <w:rsid w:val="00235981"/>
    <w:rsid w:val="00235AB3"/>
    <w:rsid w:val="00237270"/>
    <w:rsid w:val="00237382"/>
    <w:rsid w:val="00237420"/>
    <w:rsid w:val="0023783C"/>
    <w:rsid w:val="002404C5"/>
    <w:rsid w:val="0024158B"/>
    <w:rsid w:val="002423B6"/>
    <w:rsid w:val="002431E4"/>
    <w:rsid w:val="00243BCF"/>
    <w:rsid w:val="00243E90"/>
    <w:rsid w:val="00244340"/>
    <w:rsid w:val="002443DE"/>
    <w:rsid w:val="00245075"/>
    <w:rsid w:val="002456EC"/>
    <w:rsid w:val="00245744"/>
    <w:rsid w:val="0024720B"/>
    <w:rsid w:val="002473F8"/>
    <w:rsid w:val="00247AE3"/>
    <w:rsid w:val="002502E2"/>
    <w:rsid w:val="0025030C"/>
    <w:rsid w:val="002504AF"/>
    <w:rsid w:val="0025064D"/>
    <w:rsid w:val="00250713"/>
    <w:rsid w:val="002511F8"/>
    <w:rsid w:val="00251B49"/>
    <w:rsid w:val="00251B57"/>
    <w:rsid w:val="00251D17"/>
    <w:rsid w:val="00251E38"/>
    <w:rsid w:val="00252BEB"/>
    <w:rsid w:val="00253056"/>
    <w:rsid w:val="002530EC"/>
    <w:rsid w:val="002534BC"/>
    <w:rsid w:val="00253B54"/>
    <w:rsid w:val="00253DA4"/>
    <w:rsid w:val="00253E12"/>
    <w:rsid w:val="0025424A"/>
    <w:rsid w:val="00254B37"/>
    <w:rsid w:val="00254C1B"/>
    <w:rsid w:val="00255611"/>
    <w:rsid w:val="002559A7"/>
    <w:rsid w:val="00255BE5"/>
    <w:rsid w:val="002560A2"/>
    <w:rsid w:val="002561A3"/>
    <w:rsid w:val="00256408"/>
    <w:rsid w:val="0025662B"/>
    <w:rsid w:val="00256A1E"/>
    <w:rsid w:val="00257153"/>
    <w:rsid w:val="00257318"/>
    <w:rsid w:val="002577DE"/>
    <w:rsid w:val="002578C0"/>
    <w:rsid w:val="00257C2F"/>
    <w:rsid w:val="0026008C"/>
    <w:rsid w:val="002617D9"/>
    <w:rsid w:val="00261EDB"/>
    <w:rsid w:val="0026257A"/>
    <w:rsid w:val="00264661"/>
    <w:rsid w:val="00264A57"/>
    <w:rsid w:val="00264D8F"/>
    <w:rsid w:val="0026571A"/>
    <w:rsid w:val="00265F70"/>
    <w:rsid w:val="00266BB7"/>
    <w:rsid w:val="00266C4C"/>
    <w:rsid w:val="00266C90"/>
    <w:rsid w:val="00267A8C"/>
    <w:rsid w:val="00267D44"/>
    <w:rsid w:val="00267E0F"/>
    <w:rsid w:val="00267EC3"/>
    <w:rsid w:val="002709C6"/>
    <w:rsid w:val="00270B3E"/>
    <w:rsid w:val="00271530"/>
    <w:rsid w:val="002717B7"/>
    <w:rsid w:val="00272474"/>
    <w:rsid w:val="002724D5"/>
    <w:rsid w:val="00272A18"/>
    <w:rsid w:val="00273215"/>
    <w:rsid w:val="0027336F"/>
    <w:rsid w:val="002733EF"/>
    <w:rsid w:val="0027405B"/>
    <w:rsid w:val="0027442E"/>
    <w:rsid w:val="0027452B"/>
    <w:rsid w:val="00274616"/>
    <w:rsid w:val="00274699"/>
    <w:rsid w:val="002747B1"/>
    <w:rsid w:val="00274AB7"/>
    <w:rsid w:val="00274D0F"/>
    <w:rsid w:val="00274D53"/>
    <w:rsid w:val="00275D48"/>
    <w:rsid w:val="002764E9"/>
    <w:rsid w:val="00276625"/>
    <w:rsid w:val="002767F6"/>
    <w:rsid w:val="00277546"/>
    <w:rsid w:val="002775C1"/>
    <w:rsid w:val="00277770"/>
    <w:rsid w:val="00277D85"/>
    <w:rsid w:val="00277F5B"/>
    <w:rsid w:val="00280667"/>
    <w:rsid w:val="00280759"/>
    <w:rsid w:val="002808A2"/>
    <w:rsid w:val="00280939"/>
    <w:rsid w:val="00280BF3"/>
    <w:rsid w:val="00280DDC"/>
    <w:rsid w:val="0028135E"/>
    <w:rsid w:val="00281712"/>
    <w:rsid w:val="00281844"/>
    <w:rsid w:val="00282163"/>
    <w:rsid w:val="00282627"/>
    <w:rsid w:val="00283056"/>
    <w:rsid w:val="0028358C"/>
    <w:rsid w:val="00283BF6"/>
    <w:rsid w:val="00283CFF"/>
    <w:rsid w:val="00283F1D"/>
    <w:rsid w:val="002843BC"/>
    <w:rsid w:val="002843F2"/>
    <w:rsid w:val="002844B3"/>
    <w:rsid w:val="00284994"/>
    <w:rsid w:val="00284CFA"/>
    <w:rsid w:val="00284F26"/>
    <w:rsid w:val="00285E38"/>
    <w:rsid w:val="0028671A"/>
    <w:rsid w:val="00287166"/>
    <w:rsid w:val="00287353"/>
    <w:rsid w:val="002875AC"/>
    <w:rsid w:val="00287FA6"/>
    <w:rsid w:val="0029013F"/>
    <w:rsid w:val="0029043F"/>
    <w:rsid w:val="00290860"/>
    <w:rsid w:val="00290F8B"/>
    <w:rsid w:val="00291769"/>
    <w:rsid w:val="00291858"/>
    <w:rsid w:val="00292CF9"/>
    <w:rsid w:val="0029335A"/>
    <w:rsid w:val="002933B7"/>
    <w:rsid w:val="00293A15"/>
    <w:rsid w:val="00293B54"/>
    <w:rsid w:val="0029477D"/>
    <w:rsid w:val="002951E3"/>
    <w:rsid w:val="0029578E"/>
    <w:rsid w:val="002959AB"/>
    <w:rsid w:val="00295ECA"/>
    <w:rsid w:val="002960C5"/>
    <w:rsid w:val="002972FD"/>
    <w:rsid w:val="00297454"/>
    <w:rsid w:val="002975C4"/>
    <w:rsid w:val="00297674"/>
    <w:rsid w:val="002A0AA1"/>
    <w:rsid w:val="002A0C83"/>
    <w:rsid w:val="002A0DD8"/>
    <w:rsid w:val="002A1036"/>
    <w:rsid w:val="002A1983"/>
    <w:rsid w:val="002A1A79"/>
    <w:rsid w:val="002A1E97"/>
    <w:rsid w:val="002A1ECA"/>
    <w:rsid w:val="002A1FBA"/>
    <w:rsid w:val="002A2983"/>
    <w:rsid w:val="002A30DD"/>
    <w:rsid w:val="002A3F23"/>
    <w:rsid w:val="002A4375"/>
    <w:rsid w:val="002A4AA2"/>
    <w:rsid w:val="002A4C54"/>
    <w:rsid w:val="002A4C92"/>
    <w:rsid w:val="002A524A"/>
    <w:rsid w:val="002A53FF"/>
    <w:rsid w:val="002A636C"/>
    <w:rsid w:val="002A6549"/>
    <w:rsid w:val="002A6764"/>
    <w:rsid w:val="002A683E"/>
    <w:rsid w:val="002A68C2"/>
    <w:rsid w:val="002A6A5A"/>
    <w:rsid w:val="002A6A9A"/>
    <w:rsid w:val="002A6E42"/>
    <w:rsid w:val="002A7018"/>
    <w:rsid w:val="002A7233"/>
    <w:rsid w:val="002A74F6"/>
    <w:rsid w:val="002A7C41"/>
    <w:rsid w:val="002A7D58"/>
    <w:rsid w:val="002A7F33"/>
    <w:rsid w:val="002B0839"/>
    <w:rsid w:val="002B089D"/>
    <w:rsid w:val="002B08D8"/>
    <w:rsid w:val="002B0EA1"/>
    <w:rsid w:val="002B1086"/>
    <w:rsid w:val="002B13F2"/>
    <w:rsid w:val="002B154E"/>
    <w:rsid w:val="002B1CC8"/>
    <w:rsid w:val="002B1F9D"/>
    <w:rsid w:val="002B21A5"/>
    <w:rsid w:val="002B266C"/>
    <w:rsid w:val="002B282E"/>
    <w:rsid w:val="002B297F"/>
    <w:rsid w:val="002B34FA"/>
    <w:rsid w:val="002B3982"/>
    <w:rsid w:val="002B3EFB"/>
    <w:rsid w:val="002B44F2"/>
    <w:rsid w:val="002B4595"/>
    <w:rsid w:val="002B47EC"/>
    <w:rsid w:val="002B5267"/>
    <w:rsid w:val="002B5297"/>
    <w:rsid w:val="002B5E72"/>
    <w:rsid w:val="002B6180"/>
    <w:rsid w:val="002B6280"/>
    <w:rsid w:val="002B65B7"/>
    <w:rsid w:val="002B6C32"/>
    <w:rsid w:val="002B7698"/>
    <w:rsid w:val="002C0327"/>
    <w:rsid w:val="002C0824"/>
    <w:rsid w:val="002C13D7"/>
    <w:rsid w:val="002C1723"/>
    <w:rsid w:val="002C1AE4"/>
    <w:rsid w:val="002C234F"/>
    <w:rsid w:val="002C251C"/>
    <w:rsid w:val="002C285F"/>
    <w:rsid w:val="002C2B27"/>
    <w:rsid w:val="002C2D5D"/>
    <w:rsid w:val="002C3144"/>
    <w:rsid w:val="002C3291"/>
    <w:rsid w:val="002C371F"/>
    <w:rsid w:val="002C4DBF"/>
    <w:rsid w:val="002C71B9"/>
    <w:rsid w:val="002C7E02"/>
    <w:rsid w:val="002D1E52"/>
    <w:rsid w:val="002D220B"/>
    <w:rsid w:val="002D24A5"/>
    <w:rsid w:val="002D2808"/>
    <w:rsid w:val="002D2D06"/>
    <w:rsid w:val="002D2E59"/>
    <w:rsid w:val="002D2E98"/>
    <w:rsid w:val="002D3305"/>
    <w:rsid w:val="002D4101"/>
    <w:rsid w:val="002D4273"/>
    <w:rsid w:val="002D45EF"/>
    <w:rsid w:val="002D481C"/>
    <w:rsid w:val="002D53BB"/>
    <w:rsid w:val="002D5DCD"/>
    <w:rsid w:val="002D6670"/>
    <w:rsid w:val="002D677D"/>
    <w:rsid w:val="002D67D0"/>
    <w:rsid w:val="002D68D2"/>
    <w:rsid w:val="002D72F4"/>
    <w:rsid w:val="002D742E"/>
    <w:rsid w:val="002D7486"/>
    <w:rsid w:val="002D7877"/>
    <w:rsid w:val="002D792A"/>
    <w:rsid w:val="002E11EA"/>
    <w:rsid w:val="002E1661"/>
    <w:rsid w:val="002E1670"/>
    <w:rsid w:val="002E21D8"/>
    <w:rsid w:val="002E24AD"/>
    <w:rsid w:val="002E27D9"/>
    <w:rsid w:val="002E2803"/>
    <w:rsid w:val="002E2B47"/>
    <w:rsid w:val="002E2C1D"/>
    <w:rsid w:val="002E317E"/>
    <w:rsid w:val="002E350B"/>
    <w:rsid w:val="002E36D0"/>
    <w:rsid w:val="002E3C04"/>
    <w:rsid w:val="002E3C6D"/>
    <w:rsid w:val="002E3D09"/>
    <w:rsid w:val="002E3F89"/>
    <w:rsid w:val="002E4028"/>
    <w:rsid w:val="002E43DC"/>
    <w:rsid w:val="002E4813"/>
    <w:rsid w:val="002E5189"/>
    <w:rsid w:val="002E553C"/>
    <w:rsid w:val="002E57CD"/>
    <w:rsid w:val="002E650F"/>
    <w:rsid w:val="002E65EB"/>
    <w:rsid w:val="002E6E33"/>
    <w:rsid w:val="002E6E69"/>
    <w:rsid w:val="002E72AB"/>
    <w:rsid w:val="002E7D95"/>
    <w:rsid w:val="002F013D"/>
    <w:rsid w:val="002F058D"/>
    <w:rsid w:val="002F11E3"/>
    <w:rsid w:val="002F14D1"/>
    <w:rsid w:val="002F1A54"/>
    <w:rsid w:val="002F1E1C"/>
    <w:rsid w:val="002F247A"/>
    <w:rsid w:val="002F24FF"/>
    <w:rsid w:val="002F2926"/>
    <w:rsid w:val="002F303A"/>
    <w:rsid w:val="002F3092"/>
    <w:rsid w:val="002F36BA"/>
    <w:rsid w:val="002F3D70"/>
    <w:rsid w:val="002F4533"/>
    <w:rsid w:val="002F4B4A"/>
    <w:rsid w:val="002F4F6D"/>
    <w:rsid w:val="002F51C7"/>
    <w:rsid w:val="002F529D"/>
    <w:rsid w:val="002F58AD"/>
    <w:rsid w:val="002F64BC"/>
    <w:rsid w:val="002F6D52"/>
    <w:rsid w:val="002F7022"/>
    <w:rsid w:val="002F7B72"/>
    <w:rsid w:val="003001BB"/>
    <w:rsid w:val="00300353"/>
    <w:rsid w:val="0030043B"/>
    <w:rsid w:val="0030084C"/>
    <w:rsid w:val="00300A86"/>
    <w:rsid w:val="00300BBA"/>
    <w:rsid w:val="00300DA3"/>
    <w:rsid w:val="0030114B"/>
    <w:rsid w:val="00302053"/>
    <w:rsid w:val="00302341"/>
    <w:rsid w:val="003029CF"/>
    <w:rsid w:val="00302B5C"/>
    <w:rsid w:val="00303873"/>
    <w:rsid w:val="00304140"/>
    <w:rsid w:val="003042F7"/>
    <w:rsid w:val="00304763"/>
    <w:rsid w:val="00304D0F"/>
    <w:rsid w:val="0030547A"/>
    <w:rsid w:val="003055B0"/>
    <w:rsid w:val="003055E8"/>
    <w:rsid w:val="00305F7C"/>
    <w:rsid w:val="00306557"/>
    <w:rsid w:val="0030662E"/>
    <w:rsid w:val="0030687A"/>
    <w:rsid w:val="00306B89"/>
    <w:rsid w:val="0030728C"/>
    <w:rsid w:val="00307392"/>
    <w:rsid w:val="003077DE"/>
    <w:rsid w:val="00307D65"/>
    <w:rsid w:val="00307DF6"/>
    <w:rsid w:val="003106A6"/>
    <w:rsid w:val="003108E5"/>
    <w:rsid w:val="003116AC"/>
    <w:rsid w:val="00311DAB"/>
    <w:rsid w:val="003120B1"/>
    <w:rsid w:val="003122D6"/>
    <w:rsid w:val="00312C7D"/>
    <w:rsid w:val="00312E57"/>
    <w:rsid w:val="00313B0C"/>
    <w:rsid w:val="00313CD6"/>
    <w:rsid w:val="00313F01"/>
    <w:rsid w:val="00313F9D"/>
    <w:rsid w:val="00314916"/>
    <w:rsid w:val="00314D64"/>
    <w:rsid w:val="00314F16"/>
    <w:rsid w:val="00314F47"/>
    <w:rsid w:val="0031528A"/>
    <w:rsid w:val="00315340"/>
    <w:rsid w:val="00315AC9"/>
    <w:rsid w:val="00316655"/>
    <w:rsid w:val="00316BCE"/>
    <w:rsid w:val="00316C06"/>
    <w:rsid w:val="00317C25"/>
    <w:rsid w:val="00317D8B"/>
    <w:rsid w:val="00317DA0"/>
    <w:rsid w:val="00317F25"/>
    <w:rsid w:val="00317FFE"/>
    <w:rsid w:val="00320AC9"/>
    <w:rsid w:val="00320F7A"/>
    <w:rsid w:val="003210D6"/>
    <w:rsid w:val="00321298"/>
    <w:rsid w:val="003220A3"/>
    <w:rsid w:val="00322EBE"/>
    <w:rsid w:val="0032309F"/>
    <w:rsid w:val="00323744"/>
    <w:rsid w:val="00323D05"/>
    <w:rsid w:val="0032425F"/>
    <w:rsid w:val="00324291"/>
    <w:rsid w:val="003244A2"/>
    <w:rsid w:val="00324D2A"/>
    <w:rsid w:val="00325386"/>
    <w:rsid w:val="00325451"/>
    <w:rsid w:val="00325F4B"/>
    <w:rsid w:val="00326008"/>
    <w:rsid w:val="0032611B"/>
    <w:rsid w:val="0032679A"/>
    <w:rsid w:val="003269F8"/>
    <w:rsid w:val="00326AA9"/>
    <w:rsid w:val="00326B8F"/>
    <w:rsid w:val="00327128"/>
    <w:rsid w:val="00327248"/>
    <w:rsid w:val="00330308"/>
    <w:rsid w:val="00330532"/>
    <w:rsid w:val="003315FC"/>
    <w:rsid w:val="003324A7"/>
    <w:rsid w:val="0033311B"/>
    <w:rsid w:val="003336D8"/>
    <w:rsid w:val="00333E79"/>
    <w:rsid w:val="00333EE0"/>
    <w:rsid w:val="003344B4"/>
    <w:rsid w:val="00334580"/>
    <w:rsid w:val="00334873"/>
    <w:rsid w:val="00334D61"/>
    <w:rsid w:val="003353C2"/>
    <w:rsid w:val="00335C0A"/>
    <w:rsid w:val="00335F95"/>
    <w:rsid w:val="003365F1"/>
    <w:rsid w:val="00337B15"/>
    <w:rsid w:val="00337F6A"/>
    <w:rsid w:val="00340363"/>
    <w:rsid w:val="003404F3"/>
    <w:rsid w:val="003405ED"/>
    <w:rsid w:val="00340F86"/>
    <w:rsid w:val="00340FC7"/>
    <w:rsid w:val="003417A8"/>
    <w:rsid w:val="0034194B"/>
    <w:rsid w:val="00341B06"/>
    <w:rsid w:val="00341CF7"/>
    <w:rsid w:val="0034204E"/>
    <w:rsid w:val="003428F2"/>
    <w:rsid w:val="00342A51"/>
    <w:rsid w:val="00342AB8"/>
    <w:rsid w:val="00343028"/>
    <w:rsid w:val="003438D1"/>
    <w:rsid w:val="00343E11"/>
    <w:rsid w:val="00344E1E"/>
    <w:rsid w:val="003456F6"/>
    <w:rsid w:val="00345D5E"/>
    <w:rsid w:val="00345F7F"/>
    <w:rsid w:val="00346184"/>
    <w:rsid w:val="003462B4"/>
    <w:rsid w:val="00346960"/>
    <w:rsid w:val="00346C3F"/>
    <w:rsid w:val="00347840"/>
    <w:rsid w:val="00347B0A"/>
    <w:rsid w:val="00347CF8"/>
    <w:rsid w:val="00347EE5"/>
    <w:rsid w:val="00347F31"/>
    <w:rsid w:val="0035158B"/>
    <w:rsid w:val="003522CA"/>
    <w:rsid w:val="003523D8"/>
    <w:rsid w:val="003527FB"/>
    <w:rsid w:val="00352DE8"/>
    <w:rsid w:val="003538AF"/>
    <w:rsid w:val="00353A68"/>
    <w:rsid w:val="00354175"/>
    <w:rsid w:val="0035433A"/>
    <w:rsid w:val="003543F3"/>
    <w:rsid w:val="00354438"/>
    <w:rsid w:val="003547F3"/>
    <w:rsid w:val="00354BFC"/>
    <w:rsid w:val="003553ED"/>
    <w:rsid w:val="00355755"/>
    <w:rsid w:val="00355E93"/>
    <w:rsid w:val="003562B6"/>
    <w:rsid w:val="00356A99"/>
    <w:rsid w:val="00356B9A"/>
    <w:rsid w:val="0035737B"/>
    <w:rsid w:val="00357AFE"/>
    <w:rsid w:val="00357F97"/>
    <w:rsid w:val="00360A5A"/>
    <w:rsid w:val="00360C46"/>
    <w:rsid w:val="00360ED3"/>
    <w:rsid w:val="00360FB9"/>
    <w:rsid w:val="003611B5"/>
    <w:rsid w:val="00361382"/>
    <w:rsid w:val="00362462"/>
    <w:rsid w:val="00362607"/>
    <w:rsid w:val="00362650"/>
    <w:rsid w:val="003626D6"/>
    <w:rsid w:val="003628A3"/>
    <w:rsid w:val="00362BAA"/>
    <w:rsid w:val="00362C6D"/>
    <w:rsid w:val="003633C1"/>
    <w:rsid w:val="0036383C"/>
    <w:rsid w:val="00363B99"/>
    <w:rsid w:val="00363ECA"/>
    <w:rsid w:val="00363FAF"/>
    <w:rsid w:val="003649E5"/>
    <w:rsid w:val="00364A09"/>
    <w:rsid w:val="00364D37"/>
    <w:rsid w:val="003652A0"/>
    <w:rsid w:val="003658F5"/>
    <w:rsid w:val="003659A7"/>
    <w:rsid w:val="003659C0"/>
    <w:rsid w:val="00365B56"/>
    <w:rsid w:val="00365E72"/>
    <w:rsid w:val="003669D4"/>
    <w:rsid w:val="00366EC2"/>
    <w:rsid w:val="00367803"/>
    <w:rsid w:val="00367DA5"/>
    <w:rsid w:val="00370051"/>
    <w:rsid w:val="003704E5"/>
    <w:rsid w:val="00371029"/>
    <w:rsid w:val="00371B14"/>
    <w:rsid w:val="00372C61"/>
    <w:rsid w:val="00372E33"/>
    <w:rsid w:val="00373146"/>
    <w:rsid w:val="003733A7"/>
    <w:rsid w:val="003734A0"/>
    <w:rsid w:val="00373762"/>
    <w:rsid w:val="00373A31"/>
    <w:rsid w:val="00373F07"/>
    <w:rsid w:val="003746A5"/>
    <w:rsid w:val="00374C8C"/>
    <w:rsid w:val="003759AE"/>
    <w:rsid w:val="00375B5D"/>
    <w:rsid w:val="0037612F"/>
    <w:rsid w:val="00376548"/>
    <w:rsid w:val="0037658C"/>
    <w:rsid w:val="00376960"/>
    <w:rsid w:val="00376D1A"/>
    <w:rsid w:val="003772F3"/>
    <w:rsid w:val="0037770F"/>
    <w:rsid w:val="0037771E"/>
    <w:rsid w:val="00377E5A"/>
    <w:rsid w:val="00380163"/>
    <w:rsid w:val="003802CF"/>
    <w:rsid w:val="003803E1"/>
    <w:rsid w:val="00380A04"/>
    <w:rsid w:val="00380C20"/>
    <w:rsid w:val="00380E5A"/>
    <w:rsid w:val="00380EF2"/>
    <w:rsid w:val="0038142C"/>
    <w:rsid w:val="003817FA"/>
    <w:rsid w:val="003819C8"/>
    <w:rsid w:val="00381A6A"/>
    <w:rsid w:val="00382A05"/>
    <w:rsid w:val="0038324C"/>
    <w:rsid w:val="00383CA7"/>
    <w:rsid w:val="00383F55"/>
    <w:rsid w:val="00384512"/>
    <w:rsid w:val="0038474B"/>
    <w:rsid w:val="00384DC1"/>
    <w:rsid w:val="00385031"/>
    <w:rsid w:val="003854A5"/>
    <w:rsid w:val="00385647"/>
    <w:rsid w:val="003873BF"/>
    <w:rsid w:val="00387E60"/>
    <w:rsid w:val="00387ED6"/>
    <w:rsid w:val="0039010D"/>
    <w:rsid w:val="00390288"/>
    <w:rsid w:val="00390676"/>
    <w:rsid w:val="0039072C"/>
    <w:rsid w:val="00390BCF"/>
    <w:rsid w:val="00391906"/>
    <w:rsid w:val="00391F66"/>
    <w:rsid w:val="003920F8"/>
    <w:rsid w:val="003927D1"/>
    <w:rsid w:val="00392CD2"/>
    <w:rsid w:val="003932F0"/>
    <w:rsid w:val="003936ED"/>
    <w:rsid w:val="00394210"/>
    <w:rsid w:val="00394328"/>
    <w:rsid w:val="00394830"/>
    <w:rsid w:val="00394E11"/>
    <w:rsid w:val="00395BC1"/>
    <w:rsid w:val="003961FD"/>
    <w:rsid w:val="0039625A"/>
    <w:rsid w:val="00396262"/>
    <w:rsid w:val="003968DE"/>
    <w:rsid w:val="00396AFC"/>
    <w:rsid w:val="00396CBC"/>
    <w:rsid w:val="003974A6"/>
    <w:rsid w:val="003978F9"/>
    <w:rsid w:val="00397B0F"/>
    <w:rsid w:val="003A0052"/>
    <w:rsid w:val="003A0769"/>
    <w:rsid w:val="003A0826"/>
    <w:rsid w:val="003A131D"/>
    <w:rsid w:val="003A14A1"/>
    <w:rsid w:val="003A14EA"/>
    <w:rsid w:val="003A1640"/>
    <w:rsid w:val="003A1BC7"/>
    <w:rsid w:val="003A1E37"/>
    <w:rsid w:val="003A1E68"/>
    <w:rsid w:val="003A20B2"/>
    <w:rsid w:val="003A42D3"/>
    <w:rsid w:val="003A4680"/>
    <w:rsid w:val="003A4703"/>
    <w:rsid w:val="003A4BCE"/>
    <w:rsid w:val="003A5079"/>
    <w:rsid w:val="003A5C97"/>
    <w:rsid w:val="003A6031"/>
    <w:rsid w:val="003A69BD"/>
    <w:rsid w:val="003A6BDE"/>
    <w:rsid w:val="003A6C8C"/>
    <w:rsid w:val="003A6DFF"/>
    <w:rsid w:val="003A70DD"/>
    <w:rsid w:val="003A730A"/>
    <w:rsid w:val="003A785B"/>
    <w:rsid w:val="003A7D5E"/>
    <w:rsid w:val="003B003A"/>
    <w:rsid w:val="003B0178"/>
    <w:rsid w:val="003B06D7"/>
    <w:rsid w:val="003B0BDE"/>
    <w:rsid w:val="003B0F18"/>
    <w:rsid w:val="003B0FC6"/>
    <w:rsid w:val="003B0FE8"/>
    <w:rsid w:val="003B2244"/>
    <w:rsid w:val="003B304F"/>
    <w:rsid w:val="003B3436"/>
    <w:rsid w:val="003B39E2"/>
    <w:rsid w:val="003B497C"/>
    <w:rsid w:val="003B52A7"/>
    <w:rsid w:val="003B5332"/>
    <w:rsid w:val="003B5DA7"/>
    <w:rsid w:val="003B6041"/>
    <w:rsid w:val="003B6E4D"/>
    <w:rsid w:val="003B6EBA"/>
    <w:rsid w:val="003B6FB3"/>
    <w:rsid w:val="003B7B14"/>
    <w:rsid w:val="003B7C98"/>
    <w:rsid w:val="003C0229"/>
    <w:rsid w:val="003C0400"/>
    <w:rsid w:val="003C05C6"/>
    <w:rsid w:val="003C064A"/>
    <w:rsid w:val="003C0B66"/>
    <w:rsid w:val="003C0E19"/>
    <w:rsid w:val="003C13CF"/>
    <w:rsid w:val="003C1555"/>
    <w:rsid w:val="003C15E7"/>
    <w:rsid w:val="003C18AA"/>
    <w:rsid w:val="003C1C1E"/>
    <w:rsid w:val="003C1D2C"/>
    <w:rsid w:val="003C1D68"/>
    <w:rsid w:val="003C3088"/>
    <w:rsid w:val="003C399B"/>
    <w:rsid w:val="003C3AAD"/>
    <w:rsid w:val="003C3C13"/>
    <w:rsid w:val="003C3D3B"/>
    <w:rsid w:val="003C429A"/>
    <w:rsid w:val="003C42E5"/>
    <w:rsid w:val="003C42FD"/>
    <w:rsid w:val="003C4A09"/>
    <w:rsid w:val="003C4B2C"/>
    <w:rsid w:val="003C4D8A"/>
    <w:rsid w:val="003C516F"/>
    <w:rsid w:val="003C55A0"/>
    <w:rsid w:val="003C5E55"/>
    <w:rsid w:val="003C6382"/>
    <w:rsid w:val="003C647A"/>
    <w:rsid w:val="003C7187"/>
    <w:rsid w:val="003C718D"/>
    <w:rsid w:val="003C7647"/>
    <w:rsid w:val="003C7E7A"/>
    <w:rsid w:val="003C7EBA"/>
    <w:rsid w:val="003D0984"/>
    <w:rsid w:val="003D0F22"/>
    <w:rsid w:val="003D1CD2"/>
    <w:rsid w:val="003D2A2B"/>
    <w:rsid w:val="003D315E"/>
    <w:rsid w:val="003D3429"/>
    <w:rsid w:val="003D3450"/>
    <w:rsid w:val="003D3868"/>
    <w:rsid w:val="003D46F2"/>
    <w:rsid w:val="003D489A"/>
    <w:rsid w:val="003D4C8A"/>
    <w:rsid w:val="003D57B5"/>
    <w:rsid w:val="003D582F"/>
    <w:rsid w:val="003D5CC8"/>
    <w:rsid w:val="003D5CD8"/>
    <w:rsid w:val="003D5D70"/>
    <w:rsid w:val="003D5DBB"/>
    <w:rsid w:val="003D609A"/>
    <w:rsid w:val="003D61D7"/>
    <w:rsid w:val="003D62D3"/>
    <w:rsid w:val="003D6405"/>
    <w:rsid w:val="003D6821"/>
    <w:rsid w:val="003D6B4F"/>
    <w:rsid w:val="003D6B92"/>
    <w:rsid w:val="003D6C5D"/>
    <w:rsid w:val="003D6EFF"/>
    <w:rsid w:val="003D741B"/>
    <w:rsid w:val="003D75F8"/>
    <w:rsid w:val="003D7C99"/>
    <w:rsid w:val="003E0FDF"/>
    <w:rsid w:val="003E128A"/>
    <w:rsid w:val="003E1302"/>
    <w:rsid w:val="003E1330"/>
    <w:rsid w:val="003E1FA6"/>
    <w:rsid w:val="003E2B7B"/>
    <w:rsid w:val="003E2D3F"/>
    <w:rsid w:val="003E4211"/>
    <w:rsid w:val="003E45A6"/>
    <w:rsid w:val="003E53FF"/>
    <w:rsid w:val="003E55BB"/>
    <w:rsid w:val="003E57F0"/>
    <w:rsid w:val="003E58D7"/>
    <w:rsid w:val="003E5B09"/>
    <w:rsid w:val="003E6481"/>
    <w:rsid w:val="003E65FE"/>
    <w:rsid w:val="003E7581"/>
    <w:rsid w:val="003E7CFD"/>
    <w:rsid w:val="003E7E02"/>
    <w:rsid w:val="003F0336"/>
    <w:rsid w:val="003F0B1C"/>
    <w:rsid w:val="003F0E96"/>
    <w:rsid w:val="003F0EAF"/>
    <w:rsid w:val="003F1169"/>
    <w:rsid w:val="003F14E4"/>
    <w:rsid w:val="003F1730"/>
    <w:rsid w:val="003F1AC1"/>
    <w:rsid w:val="003F1F1D"/>
    <w:rsid w:val="003F2BF3"/>
    <w:rsid w:val="003F2E8F"/>
    <w:rsid w:val="003F3585"/>
    <w:rsid w:val="003F3600"/>
    <w:rsid w:val="003F380D"/>
    <w:rsid w:val="003F3AF3"/>
    <w:rsid w:val="003F4156"/>
    <w:rsid w:val="003F467B"/>
    <w:rsid w:val="003F49D8"/>
    <w:rsid w:val="003F4F8E"/>
    <w:rsid w:val="003F5707"/>
    <w:rsid w:val="003F589F"/>
    <w:rsid w:val="003F59FF"/>
    <w:rsid w:val="003F5D76"/>
    <w:rsid w:val="003F5E84"/>
    <w:rsid w:val="003F663D"/>
    <w:rsid w:val="003F6CE6"/>
    <w:rsid w:val="003F6F87"/>
    <w:rsid w:val="003F7062"/>
    <w:rsid w:val="003F7732"/>
    <w:rsid w:val="0040002A"/>
    <w:rsid w:val="004000DC"/>
    <w:rsid w:val="00400157"/>
    <w:rsid w:val="00400382"/>
    <w:rsid w:val="00400823"/>
    <w:rsid w:val="0040120F"/>
    <w:rsid w:val="00401A7F"/>
    <w:rsid w:val="00401CDC"/>
    <w:rsid w:val="00401D38"/>
    <w:rsid w:val="0040227C"/>
    <w:rsid w:val="00402909"/>
    <w:rsid w:val="00402FE0"/>
    <w:rsid w:val="00403937"/>
    <w:rsid w:val="00403D16"/>
    <w:rsid w:val="0040410D"/>
    <w:rsid w:val="00404141"/>
    <w:rsid w:val="00404270"/>
    <w:rsid w:val="00404466"/>
    <w:rsid w:val="004049D1"/>
    <w:rsid w:val="00404B49"/>
    <w:rsid w:val="00404D4D"/>
    <w:rsid w:val="00404F4A"/>
    <w:rsid w:val="0040546B"/>
    <w:rsid w:val="004054DD"/>
    <w:rsid w:val="00405FF0"/>
    <w:rsid w:val="00406241"/>
    <w:rsid w:val="00406266"/>
    <w:rsid w:val="0040673A"/>
    <w:rsid w:val="00406C67"/>
    <w:rsid w:val="004070B6"/>
    <w:rsid w:val="00410055"/>
    <w:rsid w:val="004107F3"/>
    <w:rsid w:val="004107FD"/>
    <w:rsid w:val="00410FC8"/>
    <w:rsid w:val="00411251"/>
    <w:rsid w:val="0041165B"/>
    <w:rsid w:val="004118B0"/>
    <w:rsid w:val="00412032"/>
    <w:rsid w:val="00412784"/>
    <w:rsid w:val="004127DC"/>
    <w:rsid w:val="00412E2D"/>
    <w:rsid w:val="00413410"/>
    <w:rsid w:val="004137EA"/>
    <w:rsid w:val="00413865"/>
    <w:rsid w:val="0041399D"/>
    <w:rsid w:val="00413E36"/>
    <w:rsid w:val="00413EDE"/>
    <w:rsid w:val="004140CF"/>
    <w:rsid w:val="00414863"/>
    <w:rsid w:val="00414EC6"/>
    <w:rsid w:val="00415421"/>
    <w:rsid w:val="00415443"/>
    <w:rsid w:val="004157C2"/>
    <w:rsid w:val="00415C95"/>
    <w:rsid w:val="00415CFC"/>
    <w:rsid w:val="00416182"/>
    <w:rsid w:val="004164E3"/>
    <w:rsid w:val="0041657E"/>
    <w:rsid w:val="00416795"/>
    <w:rsid w:val="00416801"/>
    <w:rsid w:val="00416D04"/>
    <w:rsid w:val="00417484"/>
    <w:rsid w:val="004177AD"/>
    <w:rsid w:val="00417879"/>
    <w:rsid w:val="004202DF"/>
    <w:rsid w:val="00420325"/>
    <w:rsid w:val="004206B6"/>
    <w:rsid w:val="0042098D"/>
    <w:rsid w:val="00420B8B"/>
    <w:rsid w:val="00420D88"/>
    <w:rsid w:val="004214FF"/>
    <w:rsid w:val="00421505"/>
    <w:rsid w:val="00421F82"/>
    <w:rsid w:val="00422612"/>
    <w:rsid w:val="0042299A"/>
    <w:rsid w:val="00422D82"/>
    <w:rsid w:val="00422E66"/>
    <w:rsid w:val="00422EF0"/>
    <w:rsid w:val="00423BEE"/>
    <w:rsid w:val="00424861"/>
    <w:rsid w:val="00424BA1"/>
    <w:rsid w:val="00425524"/>
    <w:rsid w:val="0042581C"/>
    <w:rsid w:val="00425A20"/>
    <w:rsid w:val="00425D80"/>
    <w:rsid w:val="00425DC3"/>
    <w:rsid w:val="00426CA1"/>
    <w:rsid w:val="004273F5"/>
    <w:rsid w:val="00427592"/>
    <w:rsid w:val="00430DE6"/>
    <w:rsid w:val="004312E0"/>
    <w:rsid w:val="0043229B"/>
    <w:rsid w:val="00432335"/>
    <w:rsid w:val="00432ABC"/>
    <w:rsid w:val="00432E00"/>
    <w:rsid w:val="00432E10"/>
    <w:rsid w:val="00432E79"/>
    <w:rsid w:val="00433186"/>
    <w:rsid w:val="004331C3"/>
    <w:rsid w:val="00433599"/>
    <w:rsid w:val="00433CB0"/>
    <w:rsid w:val="00433CB6"/>
    <w:rsid w:val="004340E3"/>
    <w:rsid w:val="00434216"/>
    <w:rsid w:val="00434E6D"/>
    <w:rsid w:val="00435063"/>
    <w:rsid w:val="004353A9"/>
    <w:rsid w:val="00435536"/>
    <w:rsid w:val="00435923"/>
    <w:rsid w:val="00435DF1"/>
    <w:rsid w:val="00436704"/>
    <w:rsid w:val="00437614"/>
    <w:rsid w:val="004379F6"/>
    <w:rsid w:val="00437DF0"/>
    <w:rsid w:val="00437FAC"/>
    <w:rsid w:val="0044032F"/>
    <w:rsid w:val="004413B5"/>
    <w:rsid w:val="00441E78"/>
    <w:rsid w:val="00442CA4"/>
    <w:rsid w:val="00443841"/>
    <w:rsid w:val="0044440D"/>
    <w:rsid w:val="00444B09"/>
    <w:rsid w:val="0044501A"/>
    <w:rsid w:val="00446533"/>
    <w:rsid w:val="0044699E"/>
    <w:rsid w:val="004474E6"/>
    <w:rsid w:val="0045069D"/>
    <w:rsid w:val="00450A0A"/>
    <w:rsid w:val="00450E16"/>
    <w:rsid w:val="004512A1"/>
    <w:rsid w:val="0045150F"/>
    <w:rsid w:val="00452060"/>
    <w:rsid w:val="00452185"/>
    <w:rsid w:val="00452B2A"/>
    <w:rsid w:val="00452FB4"/>
    <w:rsid w:val="0045301C"/>
    <w:rsid w:val="00453028"/>
    <w:rsid w:val="004531F7"/>
    <w:rsid w:val="00453ABB"/>
    <w:rsid w:val="0045410A"/>
    <w:rsid w:val="0045433B"/>
    <w:rsid w:val="0045454A"/>
    <w:rsid w:val="004550CD"/>
    <w:rsid w:val="004552CE"/>
    <w:rsid w:val="00455713"/>
    <w:rsid w:val="00455A76"/>
    <w:rsid w:val="00455BAA"/>
    <w:rsid w:val="00455FA8"/>
    <w:rsid w:val="004561E3"/>
    <w:rsid w:val="00456375"/>
    <w:rsid w:val="0045678D"/>
    <w:rsid w:val="00456867"/>
    <w:rsid w:val="004569DB"/>
    <w:rsid w:val="00456A1D"/>
    <w:rsid w:val="00456F09"/>
    <w:rsid w:val="00456F23"/>
    <w:rsid w:val="00457852"/>
    <w:rsid w:val="00457E2C"/>
    <w:rsid w:val="00461210"/>
    <w:rsid w:val="004612B6"/>
    <w:rsid w:val="004617BB"/>
    <w:rsid w:val="0046245D"/>
    <w:rsid w:val="0046360B"/>
    <w:rsid w:val="00463BC2"/>
    <w:rsid w:val="004645B9"/>
    <w:rsid w:val="00464B2F"/>
    <w:rsid w:val="00464B7C"/>
    <w:rsid w:val="0046537A"/>
    <w:rsid w:val="00465558"/>
    <w:rsid w:val="00465BFB"/>
    <w:rsid w:val="00465E00"/>
    <w:rsid w:val="00465FC0"/>
    <w:rsid w:val="00466BAD"/>
    <w:rsid w:val="00466C6D"/>
    <w:rsid w:val="00466EC8"/>
    <w:rsid w:val="00467118"/>
    <w:rsid w:val="004677F1"/>
    <w:rsid w:val="00467A0E"/>
    <w:rsid w:val="004700F4"/>
    <w:rsid w:val="0047023A"/>
    <w:rsid w:val="00470C91"/>
    <w:rsid w:val="00470DDD"/>
    <w:rsid w:val="00471A83"/>
    <w:rsid w:val="00471ED3"/>
    <w:rsid w:val="00471F1C"/>
    <w:rsid w:val="00472572"/>
    <w:rsid w:val="0047353C"/>
    <w:rsid w:val="00473F89"/>
    <w:rsid w:val="00475DFB"/>
    <w:rsid w:val="00475E45"/>
    <w:rsid w:val="00475EDA"/>
    <w:rsid w:val="00476262"/>
    <w:rsid w:val="0047687B"/>
    <w:rsid w:val="00476C2D"/>
    <w:rsid w:val="00477885"/>
    <w:rsid w:val="00477C0D"/>
    <w:rsid w:val="00477C30"/>
    <w:rsid w:val="004805A3"/>
    <w:rsid w:val="004808C3"/>
    <w:rsid w:val="00480E0A"/>
    <w:rsid w:val="00480EEE"/>
    <w:rsid w:val="00482342"/>
    <w:rsid w:val="004829E3"/>
    <w:rsid w:val="00482A97"/>
    <w:rsid w:val="004835DC"/>
    <w:rsid w:val="0048367A"/>
    <w:rsid w:val="00484C6F"/>
    <w:rsid w:val="00484E08"/>
    <w:rsid w:val="0048515E"/>
    <w:rsid w:val="00485BB0"/>
    <w:rsid w:val="00486070"/>
    <w:rsid w:val="00486713"/>
    <w:rsid w:val="00486CF1"/>
    <w:rsid w:val="00487695"/>
    <w:rsid w:val="004904A9"/>
    <w:rsid w:val="00490E92"/>
    <w:rsid w:val="0049107F"/>
    <w:rsid w:val="0049148C"/>
    <w:rsid w:val="00491C61"/>
    <w:rsid w:val="00492365"/>
    <w:rsid w:val="00492BE9"/>
    <w:rsid w:val="00494840"/>
    <w:rsid w:val="0049494C"/>
    <w:rsid w:val="00494D27"/>
    <w:rsid w:val="004951C7"/>
    <w:rsid w:val="00495EA5"/>
    <w:rsid w:val="00496B8E"/>
    <w:rsid w:val="00496CF4"/>
    <w:rsid w:val="00496E36"/>
    <w:rsid w:val="0049708F"/>
    <w:rsid w:val="00497444"/>
    <w:rsid w:val="004978D0"/>
    <w:rsid w:val="00497B8B"/>
    <w:rsid w:val="004A04E3"/>
    <w:rsid w:val="004A14EA"/>
    <w:rsid w:val="004A1813"/>
    <w:rsid w:val="004A199C"/>
    <w:rsid w:val="004A25F8"/>
    <w:rsid w:val="004A3134"/>
    <w:rsid w:val="004A3199"/>
    <w:rsid w:val="004A326F"/>
    <w:rsid w:val="004A33C4"/>
    <w:rsid w:val="004A38B9"/>
    <w:rsid w:val="004A38C7"/>
    <w:rsid w:val="004A43AA"/>
    <w:rsid w:val="004A4BD9"/>
    <w:rsid w:val="004A4C9E"/>
    <w:rsid w:val="004A515E"/>
    <w:rsid w:val="004A5542"/>
    <w:rsid w:val="004A5762"/>
    <w:rsid w:val="004A5E00"/>
    <w:rsid w:val="004A739C"/>
    <w:rsid w:val="004A73E1"/>
    <w:rsid w:val="004A748B"/>
    <w:rsid w:val="004A7B5F"/>
    <w:rsid w:val="004A7B8B"/>
    <w:rsid w:val="004B1397"/>
    <w:rsid w:val="004B1448"/>
    <w:rsid w:val="004B1784"/>
    <w:rsid w:val="004B1A24"/>
    <w:rsid w:val="004B2EDF"/>
    <w:rsid w:val="004B30BE"/>
    <w:rsid w:val="004B330F"/>
    <w:rsid w:val="004B3446"/>
    <w:rsid w:val="004B345A"/>
    <w:rsid w:val="004B394E"/>
    <w:rsid w:val="004B3F41"/>
    <w:rsid w:val="004B3F67"/>
    <w:rsid w:val="004B4016"/>
    <w:rsid w:val="004B4320"/>
    <w:rsid w:val="004B4329"/>
    <w:rsid w:val="004B470C"/>
    <w:rsid w:val="004B5E4D"/>
    <w:rsid w:val="004B6691"/>
    <w:rsid w:val="004B68B7"/>
    <w:rsid w:val="004B6DD5"/>
    <w:rsid w:val="004B70E6"/>
    <w:rsid w:val="004B7B31"/>
    <w:rsid w:val="004B7C99"/>
    <w:rsid w:val="004C0170"/>
    <w:rsid w:val="004C04C4"/>
    <w:rsid w:val="004C0BA7"/>
    <w:rsid w:val="004C1412"/>
    <w:rsid w:val="004C16EA"/>
    <w:rsid w:val="004C1784"/>
    <w:rsid w:val="004C1980"/>
    <w:rsid w:val="004C1A23"/>
    <w:rsid w:val="004C1B53"/>
    <w:rsid w:val="004C1D6D"/>
    <w:rsid w:val="004C2184"/>
    <w:rsid w:val="004C22D8"/>
    <w:rsid w:val="004C2B7F"/>
    <w:rsid w:val="004C3726"/>
    <w:rsid w:val="004C3E0A"/>
    <w:rsid w:val="004C4FAC"/>
    <w:rsid w:val="004C540F"/>
    <w:rsid w:val="004C54D3"/>
    <w:rsid w:val="004C5FC2"/>
    <w:rsid w:val="004C66AD"/>
    <w:rsid w:val="004C6981"/>
    <w:rsid w:val="004C71BD"/>
    <w:rsid w:val="004C7B36"/>
    <w:rsid w:val="004C7DAE"/>
    <w:rsid w:val="004D097C"/>
    <w:rsid w:val="004D19A6"/>
    <w:rsid w:val="004D1FC0"/>
    <w:rsid w:val="004D2748"/>
    <w:rsid w:val="004D287D"/>
    <w:rsid w:val="004D291E"/>
    <w:rsid w:val="004D2B62"/>
    <w:rsid w:val="004D2C7C"/>
    <w:rsid w:val="004D2CBA"/>
    <w:rsid w:val="004D48AD"/>
    <w:rsid w:val="004D4ADB"/>
    <w:rsid w:val="004D55A7"/>
    <w:rsid w:val="004D5997"/>
    <w:rsid w:val="004D6129"/>
    <w:rsid w:val="004D6CEB"/>
    <w:rsid w:val="004D7162"/>
    <w:rsid w:val="004D717C"/>
    <w:rsid w:val="004D721D"/>
    <w:rsid w:val="004D72AC"/>
    <w:rsid w:val="004D780A"/>
    <w:rsid w:val="004D78FB"/>
    <w:rsid w:val="004D7D22"/>
    <w:rsid w:val="004E040B"/>
    <w:rsid w:val="004E0430"/>
    <w:rsid w:val="004E0440"/>
    <w:rsid w:val="004E1187"/>
    <w:rsid w:val="004E156B"/>
    <w:rsid w:val="004E16FE"/>
    <w:rsid w:val="004E1BD0"/>
    <w:rsid w:val="004E211C"/>
    <w:rsid w:val="004E2F10"/>
    <w:rsid w:val="004E2FB6"/>
    <w:rsid w:val="004E331B"/>
    <w:rsid w:val="004E35DB"/>
    <w:rsid w:val="004E3AA7"/>
    <w:rsid w:val="004E3F43"/>
    <w:rsid w:val="004E3FC2"/>
    <w:rsid w:val="004E41C7"/>
    <w:rsid w:val="004E41EB"/>
    <w:rsid w:val="004E46EA"/>
    <w:rsid w:val="004E470A"/>
    <w:rsid w:val="004E47C7"/>
    <w:rsid w:val="004E4A01"/>
    <w:rsid w:val="004E4B86"/>
    <w:rsid w:val="004E50ED"/>
    <w:rsid w:val="004E55DC"/>
    <w:rsid w:val="004E5675"/>
    <w:rsid w:val="004E59D9"/>
    <w:rsid w:val="004E5A3B"/>
    <w:rsid w:val="004E6398"/>
    <w:rsid w:val="004E65DE"/>
    <w:rsid w:val="004E680C"/>
    <w:rsid w:val="004E68F2"/>
    <w:rsid w:val="004E723D"/>
    <w:rsid w:val="004E754E"/>
    <w:rsid w:val="004E7C08"/>
    <w:rsid w:val="004E7D6C"/>
    <w:rsid w:val="004E7FC7"/>
    <w:rsid w:val="004F0A03"/>
    <w:rsid w:val="004F1336"/>
    <w:rsid w:val="004F167D"/>
    <w:rsid w:val="004F2FDA"/>
    <w:rsid w:val="004F301A"/>
    <w:rsid w:val="004F3775"/>
    <w:rsid w:val="004F4CFC"/>
    <w:rsid w:val="004F51F0"/>
    <w:rsid w:val="004F5914"/>
    <w:rsid w:val="004F5E45"/>
    <w:rsid w:val="004F62FF"/>
    <w:rsid w:val="004F668A"/>
    <w:rsid w:val="005004E3"/>
    <w:rsid w:val="005006B7"/>
    <w:rsid w:val="00500D4C"/>
    <w:rsid w:val="00501AB0"/>
    <w:rsid w:val="00501E13"/>
    <w:rsid w:val="005025F4"/>
    <w:rsid w:val="00503336"/>
    <w:rsid w:val="00503782"/>
    <w:rsid w:val="00503B38"/>
    <w:rsid w:val="0050532B"/>
    <w:rsid w:val="0050585F"/>
    <w:rsid w:val="00505B68"/>
    <w:rsid w:val="00506529"/>
    <w:rsid w:val="00506AFC"/>
    <w:rsid w:val="00506DCC"/>
    <w:rsid w:val="00506F58"/>
    <w:rsid w:val="005072A9"/>
    <w:rsid w:val="005073F2"/>
    <w:rsid w:val="00507A3E"/>
    <w:rsid w:val="00507B62"/>
    <w:rsid w:val="00507DB7"/>
    <w:rsid w:val="00510452"/>
    <w:rsid w:val="005109A5"/>
    <w:rsid w:val="00511220"/>
    <w:rsid w:val="005112BE"/>
    <w:rsid w:val="00511639"/>
    <w:rsid w:val="0051199A"/>
    <w:rsid w:val="00511A73"/>
    <w:rsid w:val="005123BE"/>
    <w:rsid w:val="00512643"/>
    <w:rsid w:val="0051288E"/>
    <w:rsid w:val="00512E28"/>
    <w:rsid w:val="00513363"/>
    <w:rsid w:val="005136CA"/>
    <w:rsid w:val="00513B04"/>
    <w:rsid w:val="00513C70"/>
    <w:rsid w:val="0051442C"/>
    <w:rsid w:val="00514755"/>
    <w:rsid w:val="00514C90"/>
    <w:rsid w:val="0051541F"/>
    <w:rsid w:val="005156C8"/>
    <w:rsid w:val="00515736"/>
    <w:rsid w:val="00515A47"/>
    <w:rsid w:val="00515F01"/>
    <w:rsid w:val="005163F8"/>
    <w:rsid w:val="00516707"/>
    <w:rsid w:val="00516E68"/>
    <w:rsid w:val="0051736A"/>
    <w:rsid w:val="0051775E"/>
    <w:rsid w:val="0051775F"/>
    <w:rsid w:val="005178B4"/>
    <w:rsid w:val="00517C33"/>
    <w:rsid w:val="0052000D"/>
    <w:rsid w:val="0052073B"/>
    <w:rsid w:val="005207B1"/>
    <w:rsid w:val="00520979"/>
    <w:rsid w:val="00520B26"/>
    <w:rsid w:val="00523425"/>
    <w:rsid w:val="00523B6E"/>
    <w:rsid w:val="00523C53"/>
    <w:rsid w:val="00523C5B"/>
    <w:rsid w:val="0052403E"/>
    <w:rsid w:val="0052408C"/>
    <w:rsid w:val="005244F7"/>
    <w:rsid w:val="00524F6C"/>
    <w:rsid w:val="00525203"/>
    <w:rsid w:val="0052542C"/>
    <w:rsid w:val="0052551C"/>
    <w:rsid w:val="005256CE"/>
    <w:rsid w:val="00525711"/>
    <w:rsid w:val="00526208"/>
    <w:rsid w:val="005265E8"/>
    <w:rsid w:val="00526EC6"/>
    <w:rsid w:val="00526F1D"/>
    <w:rsid w:val="005270CF"/>
    <w:rsid w:val="00527269"/>
    <w:rsid w:val="00527628"/>
    <w:rsid w:val="00527811"/>
    <w:rsid w:val="00531E4C"/>
    <w:rsid w:val="005332F3"/>
    <w:rsid w:val="00533539"/>
    <w:rsid w:val="005345CB"/>
    <w:rsid w:val="00534F47"/>
    <w:rsid w:val="00535DD0"/>
    <w:rsid w:val="00537499"/>
    <w:rsid w:val="00537CE2"/>
    <w:rsid w:val="00537D03"/>
    <w:rsid w:val="00537DE0"/>
    <w:rsid w:val="005403BC"/>
    <w:rsid w:val="00540F4E"/>
    <w:rsid w:val="0054146A"/>
    <w:rsid w:val="0054182C"/>
    <w:rsid w:val="00541DB8"/>
    <w:rsid w:val="0054249E"/>
    <w:rsid w:val="005425F2"/>
    <w:rsid w:val="00543644"/>
    <w:rsid w:val="00543A70"/>
    <w:rsid w:val="00543D19"/>
    <w:rsid w:val="0054455E"/>
    <w:rsid w:val="00544730"/>
    <w:rsid w:val="00545527"/>
    <w:rsid w:val="005455A8"/>
    <w:rsid w:val="0054583C"/>
    <w:rsid w:val="00546309"/>
    <w:rsid w:val="00546E44"/>
    <w:rsid w:val="00547752"/>
    <w:rsid w:val="00547C67"/>
    <w:rsid w:val="0055044F"/>
    <w:rsid w:val="00550BAB"/>
    <w:rsid w:val="005512C7"/>
    <w:rsid w:val="005523D7"/>
    <w:rsid w:val="00552796"/>
    <w:rsid w:val="005529EE"/>
    <w:rsid w:val="0055321C"/>
    <w:rsid w:val="005532BA"/>
    <w:rsid w:val="00553653"/>
    <w:rsid w:val="0055365A"/>
    <w:rsid w:val="005541B3"/>
    <w:rsid w:val="005544AC"/>
    <w:rsid w:val="00554807"/>
    <w:rsid w:val="005557CF"/>
    <w:rsid w:val="00555D55"/>
    <w:rsid w:val="0055617E"/>
    <w:rsid w:val="00556A80"/>
    <w:rsid w:val="00556D62"/>
    <w:rsid w:val="0055707F"/>
    <w:rsid w:val="005570DE"/>
    <w:rsid w:val="0055755C"/>
    <w:rsid w:val="0055770A"/>
    <w:rsid w:val="0055799A"/>
    <w:rsid w:val="00557A05"/>
    <w:rsid w:val="00557C51"/>
    <w:rsid w:val="00557EEB"/>
    <w:rsid w:val="00557FE0"/>
    <w:rsid w:val="00560155"/>
    <w:rsid w:val="005613C2"/>
    <w:rsid w:val="00561431"/>
    <w:rsid w:val="0056152A"/>
    <w:rsid w:val="00561589"/>
    <w:rsid w:val="005616C2"/>
    <w:rsid w:val="005618CC"/>
    <w:rsid w:val="00561EA6"/>
    <w:rsid w:val="0056252C"/>
    <w:rsid w:val="00562AC6"/>
    <w:rsid w:val="0056370A"/>
    <w:rsid w:val="00563B82"/>
    <w:rsid w:val="00563C91"/>
    <w:rsid w:val="00563CE1"/>
    <w:rsid w:val="00564138"/>
    <w:rsid w:val="005644DA"/>
    <w:rsid w:val="005646B7"/>
    <w:rsid w:val="005653EE"/>
    <w:rsid w:val="00565479"/>
    <w:rsid w:val="0056572E"/>
    <w:rsid w:val="005659EF"/>
    <w:rsid w:val="00566242"/>
    <w:rsid w:val="00566307"/>
    <w:rsid w:val="00566D74"/>
    <w:rsid w:val="005704B2"/>
    <w:rsid w:val="00570903"/>
    <w:rsid w:val="0057091D"/>
    <w:rsid w:val="00571839"/>
    <w:rsid w:val="00571C0A"/>
    <w:rsid w:val="005726F9"/>
    <w:rsid w:val="00572FE8"/>
    <w:rsid w:val="005736CF"/>
    <w:rsid w:val="00573ECF"/>
    <w:rsid w:val="00574B71"/>
    <w:rsid w:val="00574E48"/>
    <w:rsid w:val="00575647"/>
    <w:rsid w:val="005759A7"/>
    <w:rsid w:val="00576070"/>
    <w:rsid w:val="00576194"/>
    <w:rsid w:val="005770A7"/>
    <w:rsid w:val="0057719F"/>
    <w:rsid w:val="005778D6"/>
    <w:rsid w:val="00577B58"/>
    <w:rsid w:val="00577ECE"/>
    <w:rsid w:val="00577FF5"/>
    <w:rsid w:val="0058024A"/>
    <w:rsid w:val="00580308"/>
    <w:rsid w:val="005803F3"/>
    <w:rsid w:val="0058067F"/>
    <w:rsid w:val="005812A3"/>
    <w:rsid w:val="00581613"/>
    <w:rsid w:val="0058180A"/>
    <w:rsid w:val="00581B0F"/>
    <w:rsid w:val="00583150"/>
    <w:rsid w:val="005836F1"/>
    <w:rsid w:val="00583A70"/>
    <w:rsid w:val="00583B88"/>
    <w:rsid w:val="0058419B"/>
    <w:rsid w:val="00584761"/>
    <w:rsid w:val="00584850"/>
    <w:rsid w:val="005849AD"/>
    <w:rsid w:val="005849BF"/>
    <w:rsid w:val="00584CE6"/>
    <w:rsid w:val="005854FE"/>
    <w:rsid w:val="005856D9"/>
    <w:rsid w:val="0058599D"/>
    <w:rsid w:val="00585CF9"/>
    <w:rsid w:val="00586676"/>
    <w:rsid w:val="00587B53"/>
    <w:rsid w:val="0059019D"/>
    <w:rsid w:val="005902DD"/>
    <w:rsid w:val="0059031D"/>
    <w:rsid w:val="005907C2"/>
    <w:rsid w:val="00590898"/>
    <w:rsid w:val="00590B67"/>
    <w:rsid w:val="00590C18"/>
    <w:rsid w:val="00591352"/>
    <w:rsid w:val="00592096"/>
    <w:rsid w:val="0059225B"/>
    <w:rsid w:val="00592B4F"/>
    <w:rsid w:val="00593210"/>
    <w:rsid w:val="00593C2A"/>
    <w:rsid w:val="0059416E"/>
    <w:rsid w:val="005945AB"/>
    <w:rsid w:val="005951A5"/>
    <w:rsid w:val="00595979"/>
    <w:rsid w:val="00595EE4"/>
    <w:rsid w:val="00595FC4"/>
    <w:rsid w:val="00596A36"/>
    <w:rsid w:val="00596FFE"/>
    <w:rsid w:val="00597178"/>
    <w:rsid w:val="00597F4D"/>
    <w:rsid w:val="00597F54"/>
    <w:rsid w:val="005A0235"/>
    <w:rsid w:val="005A0A41"/>
    <w:rsid w:val="005A0E6B"/>
    <w:rsid w:val="005A1020"/>
    <w:rsid w:val="005A14D2"/>
    <w:rsid w:val="005A15CC"/>
    <w:rsid w:val="005A1FC6"/>
    <w:rsid w:val="005A2DAD"/>
    <w:rsid w:val="005A3806"/>
    <w:rsid w:val="005A3926"/>
    <w:rsid w:val="005A4011"/>
    <w:rsid w:val="005A489F"/>
    <w:rsid w:val="005A4CA7"/>
    <w:rsid w:val="005A4FDD"/>
    <w:rsid w:val="005A531F"/>
    <w:rsid w:val="005A5453"/>
    <w:rsid w:val="005A54E7"/>
    <w:rsid w:val="005A5559"/>
    <w:rsid w:val="005A610E"/>
    <w:rsid w:val="005A69E8"/>
    <w:rsid w:val="005A7213"/>
    <w:rsid w:val="005A74A3"/>
    <w:rsid w:val="005A77C8"/>
    <w:rsid w:val="005B02E6"/>
    <w:rsid w:val="005B0CF2"/>
    <w:rsid w:val="005B1189"/>
    <w:rsid w:val="005B1547"/>
    <w:rsid w:val="005B16DD"/>
    <w:rsid w:val="005B193F"/>
    <w:rsid w:val="005B1A50"/>
    <w:rsid w:val="005B1DD9"/>
    <w:rsid w:val="005B1E1A"/>
    <w:rsid w:val="005B2481"/>
    <w:rsid w:val="005B2611"/>
    <w:rsid w:val="005B2877"/>
    <w:rsid w:val="005B2CC6"/>
    <w:rsid w:val="005B2DBC"/>
    <w:rsid w:val="005B30F4"/>
    <w:rsid w:val="005B36CE"/>
    <w:rsid w:val="005B398E"/>
    <w:rsid w:val="005B3C70"/>
    <w:rsid w:val="005B3D5A"/>
    <w:rsid w:val="005B4091"/>
    <w:rsid w:val="005B430C"/>
    <w:rsid w:val="005B49E2"/>
    <w:rsid w:val="005B4AF7"/>
    <w:rsid w:val="005B5B53"/>
    <w:rsid w:val="005B5B60"/>
    <w:rsid w:val="005B67B8"/>
    <w:rsid w:val="005B6D2F"/>
    <w:rsid w:val="005B6FBB"/>
    <w:rsid w:val="005B7185"/>
    <w:rsid w:val="005B7196"/>
    <w:rsid w:val="005B74EF"/>
    <w:rsid w:val="005B7664"/>
    <w:rsid w:val="005B7870"/>
    <w:rsid w:val="005B7C5C"/>
    <w:rsid w:val="005C01F3"/>
    <w:rsid w:val="005C03FF"/>
    <w:rsid w:val="005C0889"/>
    <w:rsid w:val="005C0E75"/>
    <w:rsid w:val="005C1692"/>
    <w:rsid w:val="005C198E"/>
    <w:rsid w:val="005C1E8C"/>
    <w:rsid w:val="005C1F41"/>
    <w:rsid w:val="005C2158"/>
    <w:rsid w:val="005C26B9"/>
    <w:rsid w:val="005C2803"/>
    <w:rsid w:val="005C283E"/>
    <w:rsid w:val="005C2C6E"/>
    <w:rsid w:val="005C3601"/>
    <w:rsid w:val="005C3D2E"/>
    <w:rsid w:val="005C4380"/>
    <w:rsid w:val="005C4C65"/>
    <w:rsid w:val="005C5287"/>
    <w:rsid w:val="005C5475"/>
    <w:rsid w:val="005C5530"/>
    <w:rsid w:val="005C5697"/>
    <w:rsid w:val="005C64A7"/>
    <w:rsid w:val="005C6A06"/>
    <w:rsid w:val="005C70ED"/>
    <w:rsid w:val="005C7631"/>
    <w:rsid w:val="005C76BF"/>
    <w:rsid w:val="005C78E8"/>
    <w:rsid w:val="005D032A"/>
    <w:rsid w:val="005D0544"/>
    <w:rsid w:val="005D1098"/>
    <w:rsid w:val="005D18EF"/>
    <w:rsid w:val="005D1CE8"/>
    <w:rsid w:val="005D23B6"/>
    <w:rsid w:val="005D2E96"/>
    <w:rsid w:val="005D3B69"/>
    <w:rsid w:val="005D468D"/>
    <w:rsid w:val="005D496B"/>
    <w:rsid w:val="005D4D8F"/>
    <w:rsid w:val="005D4FE2"/>
    <w:rsid w:val="005D5257"/>
    <w:rsid w:val="005D609C"/>
    <w:rsid w:val="005D6345"/>
    <w:rsid w:val="005D74A6"/>
    <w:rsid w:val="005D76DD"/>
    <w:rsid w:val="005E02E3"/>
    <w:rsid w:val="005E06D6"/>
    <w:rsid w:val="005E0736"/>
    <w:rsid w:val="005E08B0"/>
    <w:rsid w:val="005E0C69"/>
    <w:rsid w:val="005E135D"/>
    <w:rsid w:val="005E1CD2"/>
    <w:rsid w:val="005E2434"/>
    <w:rsid w:val="005E2DFE"/>
    <w:rsid w:val="005E3349"/>
    <w:rsid w:val="005E3511"/>
    <w:rsid w:val="005E3E62"/>
    <w:rsid w:val="005E3F84"/>
    <w:rsid w:val="005E4118"/>
    <w:rsid w:val="005E42F7"/>
    <w:rsid w:val="005E4EA8"/>
    <w:rsid w:val="005E5A0A"/>
    <w:rsid w:val="005E5A1F"/>
    <w:rsid w:val="005E5C3B"/>
    <w:rsid w:val="005E5D98"/>
    <w:rsid w:val="005E6690"/>
    <w:rsid w:val="005E6776"/>
    <w:rsid w:val="005E71AF"/>
    <w:rsid w:val="005E728F"/>
    <w:rsid w:val="005F0187"/>
    <w:rsid w:val="005F1551"/>
    <w:rsid w:val="005F1695"/>
    <w:rsid w:val="005F197B"/>
    <w:rsid w:val="005F1A7D"/>
    <w:rsid w:val="005F20ED"/>
    <w:rsid w:val="005F2322"/>
    <w:rsid w:val="005F2CB3"/>
    <w:rsid w:val="005F2E83"/>
    <w:rsid w:val="005F37B4"/>
    <w:rsid w:val="005F3D1B"/>
    <w:rsid w:val="005F3F86"/>
    <w:rsid w:val="005F4503"/>
    <w:rsid w:val="005F46E1"/>
    <w:rsid w:val="005F535D"/>
    <w:rsid w:val="005F5439"/>
    <w:rsid w:val="005F591E"/>
    <w:rsid w:val="005F59A6"/>
    <w:rsid w:val="005F5A51"/>
    <w:rsid w:val="005F5AEA"/>
    <w:rsid w:val="005F5CBC"/>
    <w:rsid w:val="005F5D3A"/>
    <w:rsid w:val="005F617E"/>
    <w:rsid w:val="005F6A5F"/>
    <w:rsid w:val="005F73CB"/>
    <w:rsid w:val="005F7893"/>
    <w:rsid w:val="005F7CE6"/>
    <w:rsid w:val="005F7FE5"/>
    <w:rsid w:val="0060023A"/>
    <w:rsid w:val="00600EC8"/>
    <w:rsid w:val="0060107B"/>
    <w:rsid w:val="00601103"/>
    <w:rsid w:val="006013AA"/>
    <w:rsid w:val="00601546"/>
    <w:rsid w:val="00601B41"/>
    <w:rsid w:val="00603248"/>
    <w:rsid w:val="006034AF"/>
    <w:rsid w:val="00603671"/>
    <w:rsid w:val="006037C4"/>
    <w:rsid w:val="00603D3D"/>
    <w:rsid w:val="00603DF7"/>
    <w:rsid w:val="00604E5F"/>
    <w:rsid w:val="00605364"/>
    <w:rsid w:val="00605ECD"/>
    <w:rsid w:val="00606116"/>
    <w:rsid w:val="006065EA"/>
    <w:rsid w:val="00606A6C"/>
    <w:rsid w:val="00606C1B"/>
    <w:rsid w:val="006078C4"/>
    <w:rsid w:val="00607AD7"/>
    <w:rsid w:val="006102FD"/>
    <w:rsid w:val="006116C8"/>
    <w:rsid w:val="00611C20"/>
    <w:rsid w:val="00611E45"/>
    <w:rsid w:val="0061266A"/>
    <w:rsid w:val="00612C37"/>
    <w:rsid w:val="0061335B"/>
    <w:rsid w:val="00613885"/>
    <w:rsid w:val="00613B7A"/>
    <w:rsid w:val="00613CDB"/>
    <w:rsid w:val="00614806"/>
    <w:rsid w:val="00614F87"/>
    <w:rsid w:val="00615794"/>
    <w:rsid w:val="00616143"/>
    <w:rsid w:val="006161D3"/>
    <w:rsid w:val="00616735"/>
    <w:rsid w:val="00616788"/>
    <w:rsid w:val="00616D1B"/>
    <w:rsid w:val="00616E7F"/>
    <w:rsid w:val="00616E9F"/>
    <w:rsid w:val="00616F93"/>
    <w:rsid w:val="006177B7"/>
    <w:rsid w:val="006178FA"/>
    <w:rsid w:val="00617CFC"/>
    <w:rsid w:val="00620129"/>
    <w:rsid w:val="006202C8"/>
    <w:rsid w:val="0062098B"/>
    <w:rsid w:val="006209A2"/>
    <w:rsid w:val="00620A0F"/>
    <w:rsid w:val="006218EC"/>
    <w:rsid w:val="00621D22"/>
    <w:rsid w:val="00621E48"/>
    <w:rsid w:val="006224FA"/>
    <w:rsid w:val="006228AB"/>
    <w:rsid w:val="00622A47"/>
    <w:rsid w:val="00622AA1"/>
    <w:rsid w:val="00622ABB"/>
    <w:rsid w:val="006230B7"/>
    <w:rsid w:val="00623FAC"/>
    <w:rsid w:val="006244B4"/>
    <w:rsid w:val="00624C8C"/>
    <w:rsid w:val="00624DA7"/>
    <w:rsid w:val="00625049"/>
    <w:rsid w:val="00625565"/>
    <w:rsid w:val="00625897"/>
    <w:rsid w:val="00625C70"/>
    <w:rsid w:val="00625E66"/>
    <w:rsid w:val="00626623"/>
    <w:rsid w:val="0062663E"/>
    <w:rsid w:val="00626A55"/>
    <w:rsid w:val="006271FE"/>
    <w:rsid w:val="0062759A"/>
    <w:rsid w:val="00627F83"/>
    <w:rsid w:val="006318A2"/>
    <w:rsid w:val="006319BD"/>
    <w:rsid w:val="00631CA5"/>
    <w:rsid w:val="006324FE"/>
    <w:rsid w:val="0063359F"/>
    <w:rsid w:val="00633BF9"/>
    <w:rsid w:val="00633E5E"/>
    <w:rsid w:val="00634393"/>
    <w:rsid w:val="006344BA"/>
    <w:rsid w:val="00634EC4"/>
    <w:rsid w:val="00635213"/>
    <w:rsid w:val="00635439"/>
    <w:rsid w:val="00635C47"/>
    <w:rsid w:val="006360CE"/>
    <w:rsid w:val="0063630B"/>
    <w:rsid w:val="006369CA"/>
    <w:rsid w:val="00636AF4"/>
    <w:rsid w:val="00636D54"/>
    <w:rsid w:val="00637F1E"/>
    <w:rsid w:val="00640148"/>
    <w:rsid w:val="00640C7E"/>
    <w:rsid w:val="00641A69"/>
    <w:rsid w:val="00641AF1"/>
    <w:rsid w:val="00641C7B"/>
    <w:rsid w:val="00641EA9"/>
    <w:rsid w:val="006421A5"/>
    <w:rsid w:val="00642647"/>
    <w:rsid w:val="00642B4B"/>
    <w:rsid w:val="006432C5"/>
    <w:rsid w:val="006438B3"/>
    <w:rsid w:val="0064399F"/>
    <w:rsid w:val="00643B5B"/>
    <w:rsid w:val="00644307"/>
    <w:rsid w:val="0064442D"/>
    <w:rsid w:val="006444CB"/>
    <w:rsid w:val="00644BDB"/>
    <w:rsid w:val="00645034"/>
    <w:rsid w:val="00645277"/>
    <w:rsid w:val="006453E5"/>
    <w:rsid w:val="0064547B"/>
    <w:rsid w:val="006456CA"/>
    <w:rsid w:val="00645929"/>
    <w:rsid w:val="006459D7"/>
    <w:rsid w:val="00645C47"/>
    <w:rsid w:val="00645F9B"/>
    <w:rsid w:val="00646206"/>
    <w:rsid w:val="00646345"/>
    <w:rsid w:val="006465DE"/>
    <w:rsid w:val="006467CC"/>
    <w:rsid w:val="00646836"/>
    <w:rsid w:val="00646F7C"/>
    <w:rsid w:val="0064733A"/>
    <w:rsid w:val="00647A74"/>
    <w:rsid w:val="006502A5"/>
    <w:rsid w:val="006505FC"/>
    <w:rsid w:val="00650C1B"/>
    <w:rsid w:val="00650F89"/>
    <w:rsid w:val="0065131D"/>
    <w:rsid w:val="00651A71"/>
    <w:rsid w:val="00652A4B"/>
    <w:rsid w:val="00652EBE"/>
    <w:rsid w:val="006539C5"/>
    <w:rsid w:val="006539C9"/>
    <w:rsid w:val="00653C00"/>
    <w:rsid w:val="0065463C"/>
    <w:rsid w:val="006550B0"/>
    <w:rsid w:val="0065570E"/>
    <w:rsid w:val="00655DD9"/>
    <w:rsid w:val="0065635C"/>
    <w:rsid w:val="006567D9"/>
    <w:rsid w:val="00656D3F"/>
    <w:rsid w:val="006573D3"/>
    <w:rsid w:val="006602BC"/>
    <w:rsid w:val="006604BD"/>
    <w:rsid w:val="006608D4"/>
    <w:rsid w:val="00660DDB"/>
    <w:rsid w:val="006616AF"/>
    <w:rsid w:val="00661841"/>
    <w:rsid w:val="0066226F"/>
    <w:rsid w:val="006626C9"/>
    <w:rsid w:val="00662875"/>
    <w:rsid w:val="00662F6F"/>
    <w:rsid w:val="0066347C"/>
    <w:rsid w:val="00663EE1"/>
    <w:rsid w:val="00664BF7"/>
    <w:rsid w:val="00664FE7"/>
    <w:rsid w:val="006652B6"/>
    <w:rsid w:val="00665CD8"/>
    <w:rsid w:val="00666405"/>
    <w:rsid w:val="00666ABC"/>
    <w:rsid w:val="006676CE"/>
    <w:rsid w:val="00667ACB"/>
    <w:rsid w:val="006704AE"/>
    <w:rsid w:val="00670944"/>
    <w:rsid w:val="006709DA"/>
    <w:rsid w:val="00670B31"/>
    <w:rsid w:val="00670FD3"/>
    <w:rsid w:val="006723A0"/>
    <w:rsid w:val="00672AB5"/>
    <w:rsid w:val="006733E6"/>
    <w:rsid w:val="00673774"/>
    <w:rsid w:val="00673919"/>
    <w:rsid w:val="00673E0E"/>
    <w:rsid w:val="00675B4B"/>
    <w:rsid w:val="00675F28"/>
    <w:rsid w:val="00675F62"/>
    <w:rsid w:val="006760A5"/>
    <w:rsid w:val="00676AB9"/>
    <w:rsid w:val="00676DCF"/>
    <w:rsid w:val="00676FC2"/>
    <w:rsid w:val="00677307"/>
    <w:rsid w:val="0067749A"/>
    <w:rsid w:val="00680533"/>
    <w:rsid w:val="006805D6"/>
    <w:rsid w:val="006807B1"/>
    <w:rsid w:val="00680CBC"/>
    <w:rsid w:val="00680DE1"/>
    <w:rsid w:val="006811ED"/>
    <w:rsid w:val="00681636"/>
    <w:rsid w:val="00681C5F"/>
    <w:rsid w:val="006821AF"/>
    <w:rsid w:val="006821E1"/>
    <w:rsid w:val="00682D55"/>
    <w:rsid w:val="006832DA"/>
    <w:rsid w:val="00683308"/>
    <w:rsid w:val="00683D02"/>
    <w:rsid w:val="0068471D"/>
    <w:rsid w:val="00684C82"/>
    <w:rsid w:val="006850D8"/>
    <w:rsid w:val="00685EEE"/>
    <w:rsid w:val="0068630C"/>
    <w:rsid w:val="00686393"/>
    <w:rsid w:val="00686556"/>
    <w:rsid w:val="00687343"/>
    <w:rsid w:val="006901D2"/>
    <w:rsid w:val="0069020D"/>
    <w:rsid w:val="0069104C"/>
    <w:rsid w:val="006911CB"/>
    <w:rsid w:val="00692339"/>
    <w:rsid w:val="00692856"/>
    <w:rsid w:val="00692FC4"/>
    <w:rsid w:val="0069423B"/>
    <w:rsid w:val="0069462A"/>
    <w:rsid w:val="00695ED8"/>
    <w:rsid w:val="006960B7"/>
    <w:rsid w:val="006961E0"/>
    <w:rsid w:val="0069645F"/>
    <w:rsid w:val="00696C91"/>
    <w:rsid w:val="00696EBE"/>
    <w:rsid w:val="0069764E"/>
    <w:rsid w:val="00697967"/>
    <w:rsid w:val="006A02D2"/>
    <w:rsid w:val="006A0709"/>
    <w:rsid w:val="006A10BC"/>
    <w:rsid w:val="006A1113"/>
    <w:rsid w:val="006A1287"/>
    <w:rsid w:val="006A17E5"/>
    <w:rsid w:val="006A1A20"/>
    <w:rsid w:val="006A22AD"/>
    <w:rsid w:val="006A2A46"/>
    <w:rsid w:val="006A2E5B"/>
    <w:rsid w:val="006A3201"/>
    <w:rsid w:val="006A4194"/>
    <w:rsid w:val="006A45AF"/>
    <w:rsid w:val="006A4C60"/>
    <w:rsid w:val="006A4F9E"/>
    <w:rsid w:val="006A6365"/>
    <w:rsid w:val="006A6443"/>
    <w:rsid w:val="006A66C9"/>
    <w:rsid w:val="006A67B6"/>
    <w:rsid w:val="006A6858"/>
    <w:rsid w:val="006A6C6F"/>
    <w:rsid w:val="006A7059"/>
    <w:rsid w:val="006A72A7"/>
    <w:rsid w:val="006A74BA"/>
    <w:rsid w:val="006B020C"/>
    <w:rsid w:val="006B025B"/>
    <w:rsid w:val="006B0549"/>
    <w:rsid w:val="006B05C4"/>
    <w:rsid w:val="006B130A"/>
    <w:rsid w:val="006B153A"/>
    <w:rsid w:val="006B17C5"/>
    <w:rsid w:val="006B181B"/>
    <w:rsid w:val="006B2B41"/>
    <w:rsid w:val="006B2DAC"/>
    <w:rsid w:val="006B329B"/>
    <w:rsid w:val="006B33BA"/>
    <w:rsid w:val="006B3797"/>
    <w:rsid w:val="006B3A5C"/>
    <w:rsid w:val="006B447A"/>
    <w:rsid w:val="006B4A4F"/>
    <w:rsid w:val="006B4AF6"/>
    <w:rsid w:val="006B4B35"/>
    <w:rsid w:val="006B4C1C"/>
    <w:rsid w:val="006B4CF9"/>
    <w:rsid w:val="006B52D6"/>
    <w:rsid w:val="006B5394"/>
    <w:rsid w:val="006B56B6"/>
    <w:rsid w:val="006B5ED6"/>
    <w:rsid w:val="006B7630"/>
    <w:rsid w:val="006C01F5"/>
    <w:rsid w:val="006C0AC7"/>
    <w:rsid w:val="006C1410"/>
    <w:rsid w:val="006C15D8"/>
    <w:rsid w:val="006C1725"/>
    <w:rsid w:val="006C1738"/>
    <w:rsid w:val="006C261E"/>
    <w:rsid w:val="006C2914"/>
    <w:rsid w:val="006C292F"/>
    <w:rsid w:val="006C29DF"/>
    <w:rsid w:val="006C2AE3"/>
    <w:rsid w:val="006C2C2C"/>
    <w:rsid w:val="006C2C48"/>
    <w:rsid w:val="006C2F0F"/>
    <w:rsid w:val="006C3A25"/>
    <w:rsid w:val="006C3A3E"/>
    <w:rsid w:val="006C3F6B"/>
    <w:rsid w:val="006C41CE"/>
    <w:rsid w:val="006C48F1"/>
    <w:rsid w:val="006C4A69"/>
    <w:rsid w:val="006C4F8F"/>
    <w:rsid w:val="006C5325"/>
    <w:rsid w:val="006C5853"/>
    <w:rsid w:val="006C58AA"/>
    <w:rsid w:val="006C65B4"/>
    <w:rsid w:val="006C6977"/>
    <w:rsid w:val="006C6DAF"/>
    <w:rsid w:val="006C731B"/>
    <w:rsid w:val="006C78B5"/>
    <w:rsid w:val="006C797C"/>
    <w:rsid w:val="006D045D"/>
    <w:rsid w:val="006D0E19"/>
    <w:rsid w:val="006D0E85"/>
    <w:rsid w:val="006D150B"/>
    <w:rsid w:val="006D2313"/>
    <w:rsid w:val="006D27C0"/>
    <w:rsid w:val="006D2B0D"/>
    <w:rsid w:val="006D2DC9"/>
    <w:rsid w:val="006D3538"/>
    <w:rsid w:val="006D37BE"/>
    <w:rsid w:val="006D3E93"/>
    <w:rsid w:val="006D4150"/>
    <w:rsid w:val="006D43C5"/>
    <w:rsid w:val="006D446C"/>
    <w:rsid w:val="006D48A2"/>
    <w:rsid w:val="006D553B"/>
    <w:rsid w:val="006D5761"/>
    <w:rsid w:val="006D5A1E"/>
    <w:rsid w:val="006D5BB2"/>
    <w:rsid w:val="006D5CEB"/>
    <w:rsid w:val="006D6307"/>
    <w:rsid w:val="006D6744"/>
    <w:rsid w:val="006D68B9"/>
    <w:rsid w:val="006D699D"/>
    <w:rsid w:val="006D7845"/>
    <w:rsid w:val="006D79D4"/>
    <w:rsid w:val="006D7BFD"/>
    <w:rsid w:val="006D7FC4"/>
    <w:rsid w:val="006E00F5"/>
    <w:rsid w:val="006E04A4"/>
    <w:rsid w:val="006E0A3D"/>
    <w:rsid w:val="006E12C8"/>
    <w:rsid w:val="006E15F8"/>
    <w:rsid w:val="006E1DEE"/>
    <w:rsid w:val="006E1FD3"/>
    <w:rsid w:val="006E229F"/>
    <w:rsid w:val="006E25B6"/>
    <w:rsid w:val="006E2861"/>
    <w:rsid w:val="006E28E2"/>
    <w:rsid w:val="006E30D8"/>
    <w:rsid w:val="006E3384"/>
    <w:rsid w:val="006E3C26"/>
    <w:rsid w:val="006E4527"/>
    <w:rsid w:val="006E493F"/>
    <w:rsid w:val="006E5471"/>
    <w:rsid w:val="006E5578"/>
    <w:rsid w:val="006E5CAB"/>
    <w:rsid w:val="006E5D7F"/>
    <w:rsid w:val="006E6FB9"/>
    <w:rsid w:val="006E752E"/>
    <w:rsid w:val="006E77D8"/>
    <w:rsid w:val="006E7DE7"/>
    <w:rsid w:val="006E7DF6"/>
    <w:rsid w:val="006E7FA4"/>
    <w:rsid w:val="006F0273"/>
    <w:rsid w:val="006F05D4"/>
    <w:rsid w:val="006F0F36"/>
    <w:rsid w:val="006F1239"/>
    <w:rsid w:val="006F1476"/>
    <w:rsid w:val="006F173B"/>
    <w:rsid w:val="006F229F"/>
    <w:rsid w:val="006F27E4"/>
    <w:rsid w:val="006F2964"/>
    <w:rsid w:val="006F2A99"/>
    <w:rsid w:val="006F33F7"/>
    <w:rsid w:val="006F36C4"/>
    <w:rsid w:val="006F41B1"/>
    <w:rsid w:val="006F4BAA"/>
    <w:rsid w:val="006F507E"/>
    <w:rsid w:val="006F514A"/>
    <w:rsid w:val="006F52A5"/>
    <w:rsid w:val="006F530A"/>
    <w:rsid w:val="006F5753"/>
    <w:rsid w:val="006F5AA7"/>
    <w:rsid w:val="006F5D26"/>
    <w:rsid w:val="006F6341"/>
    <w:rsid w:val="006F7331"/>
    <w:rsid w:val="006F75AE"/>
    <w:rsid w:val="006F7F9C"/>
    <w:rsid w:val="006F7FDF"/>
    <w:rsid w:val="00700054"/>
    <w:rsid w:val="0070063A"/>
    <w:rsid w:val="00700711"/>
    <w:rsid w:val="00700CFF"/>
    <w:rsid w:val="007011E3"/>
    <w:rsid w:val="007014FE"/>
    <w:rsid w:val="00701836"/>
    <w:rsid w:val="00701B63"/>
    <w:rsid w:val="00702948"/>
    <w:rsid w:val="00702966"/>
    <w:rsid w:val="007029F5"/>
    <w:rsid w:val="00703AE8"/>
    <w:rsid w:val="007044D7"/>
    <w:rsid w:val="00705DE9"/>
    <w:rsid w:val="00705E98"/>
    <w:rsid w:val="007061F9"/>
    <w:rsid w:val="00706ACB"/>
    <w:rsid w:val="00707573"/>
    <w:rsid w:val="00707BFD"/>
    <w:rsid w:val="00707FA2"/>
    <w:rsid w:val="00710304"/>
    <w:rsid w:val="00710402"/>
    <w:rsid w:val="0071074A"/>
    <w:rsid w:val="00711426"/>
    <w:rsid w:val="007120E6"/>
    <w:rsid w:val="00712972"/>
    <w:rsid w:val="00713091"/>
    <w:rsid w:val="00713355"/>
    <w:rsid w:val="00713414"/>
    <w:rsid w:val="00713BE9"/>
    <w:rsid w:val="00713C9C"/>
    <w:rsid w:val="00714182"/>
    <w:rsid w:val="00715AE9"/>
    <w:rsid w:val="00715C25"/>
    <w:rsid w:val="00715DF0"/>
    <w:rsid w:val="0071666B"/>
    <w:rsid w:val="00716B8E"/>
    <w:rsid w:val="00716D40"/>
    <w:rsid w:val="00716D5A"/>
    <w:rsid w:val="00717085"/>
    <w:rsid w:val="0071786F"/>
    <w:rsid w:val="00717A8B"/>
    <w:rsid w:val="00717C80"/>
    <w:rsid w:val="00720029"/>
    <w:rsid w:val="007200FF"/>
    <w:rsid w:val="00720535"/>
    <w:rsid w:val="007209BA"/>
    <w:rsid w:val="00720F48"/>
    <w:rsid w:val="007216A2"/>
    <w:rsid w:val="007217E5"/>
    <w:rsid w:val="0072191F"/>
    <w:rsid w:val="00721931"/>
    <w:rsid w:val="00721C74"/>
    <w:rsid w:val="00722D29"/>
    <w:rsid w:val="00722DAD"/>
    <w:rsid w:val="00723246"/>
    <w:rsid w:val="00723AD8"/>
    <w:rsid w:val="007248CC"/>
    <w:rsid w:val="00724C98"/>
    <w:rsid w:val="007250DC"/>
    <w:rsid w:val="007252C0"/>
    <w:rsid w:val="00725468"/>
    <w:rsid w:val="00725AE2"/>
    <w:rsid w:val="00726111"/>
    <w:rsid w:val="00726270"/>
    <w:rsid w:val="007263E3"/>
    <w:rsid w:val="00726566"/>
    <w:rsid w:val="00726D34"/>
    <w:rsid w:val="00727A46"/>
    <w:rsid w:val="00727D14"/>
    <w:rsid w:val="00730A46"/>
    <w:rsid w:val="00730AE5"/>
    <w:rsid w:val="00730C8B"/>
    <w:rsid w:val="00730F96"/>
    <w:rsid w:val="00731BE9"/>
    <w:rsid w:val="007324A4"/>
    <w:rsid w:val="00732521"/>
    <w:rsid w:val="007327BA"/>
    <w:rsid w:val="0073284C"/>
    <w:rsid w:val="00732E5B"/>
    <w:rsid w:val="00733787"/>
    <w:rsid w:val="00733CE4"/>
    <w:rsid w:val="00734089"/>
    <w:rsid w:val="007345D6"/>
    <w:rsid w:val="00734963"/>
    <w:rsid w:val="0073499B"/>
    <w:rsid w:val="00735161"/>
    <w:rsid w:val="007353D5"/>
    <w:rsid w:val="0073600B"/>
    <w:rsid w:val="0073649C"/>
    <w:rsid w:val="0073689F"/>
    <w:rsid w:val="00736ED1"/>
    <w:rsid w:val="00737D81"/>
    <w:rsid w:val="00737E23"/>
    <w:rsid w:val="00737E58"/>
    <w:rsid w:val="007407AE"/>
    <w:rsid w:val="00740C35"/>
    <w:rsid w:val="00741177"/>
    <w:rsid w:val="007416C2"/>
    <w:rsid w:val="00741B0B"/>
    <w:rsid w:val="00741B25"/>
    <w:rsid w:val="00742626"/>
    <w:rsid w:val="007428EA"/>
    <w:rsid w:val="00742904"/>
    <w:rsid w:val="00742F94"/>
    <w:rsid w:val="00742FBB"/>
    <w:rsid w:val="0074358D"/>
    <w:rsid w:val="00743671"/>
    <w:rsid w:val="00743BE8"/>
    <w:rsid w:val="00744894"/>
    <w:rsid w:val="00744954"/>
    <w:rsid w:val="0074499F"/>
    <w:rsid w:val="00744BFD"/>
    <w:rsid w:val="0074553E"/>
    <w:rsid w:val="00746172"/>
    <w:rsid w:val="0074663A"/>
    <w:rsid w:val="00746879"/>
    <w:rsid w:val="00746DAB"/>
    <w:rsid w:val="0074712E"/>
    <w:rsid w:val="00751687"/>
    <w:rsid w:val="00751B14"/>
    <w:rsid w:val="00751BDD"/>
    <w:rsid w:val="00751DA1"/>
    <w:rsid w:val="00752A33"/>
    <w:rsid w:val="00752BBF"/>
    <w:rsid w:val="00752CFD"/>
    <w:rsid w:val="00752F1F"/>
    <w:rsid w:val="0075352D"/>
    <w:rsid w:val="00753543"/>
    <w:rsid w:val="00753FA4"/>
    <w:rsid w:val="00754008"/>
    <w:rsid w:val="007542D0"/>
    <w:rsid w:val="00754808"/>
    <w:rsid w:val="007548CE"/>
    <w:rsid w:val="00754C28"/>
    <w:rsid w:val="007551EB"/>
    <w:rsid w:val="00755351"/>
    <w:rsid w:val="0075637E"/>
    <w:rsid w:val="007566F7"/>
    <w:rsid w:val="007568F9"/>
    <w:rsid w:val="00757678"/>
    <w:rsid w:val="00757C61"/>
    <w:rsid w:val="00757C7E"/>
    <w:rsid w:val="00757E72"/>
    <w:rsid w:val="00760001"/>
    <w:rsid w:val="00760AAF"/>
    <w:rsid w:val="00760C26"/>
    <w:rsid w:val="00760DD4"/>
    <w:rsid w:val="00761842"/>
    <w:rsid w:val="0076218F"/>
    <w:rsid w:val="0076292C"/>
    <w:rsid w:val="00762EB4"/>
    <w:rsid w:val="007630FD"/>
    <w:rsid w:val="00763AE2"/>
    <w:rsid w:val="0076481A"/>
    <w:rsid w:val="00764DD5"/>
    <w:rsid w:val="00764E1C"/>
    <w:rsid w:val="00764F9D"/>
    <w:rsid w:val="00765CB7"/>
    <w:rsid w:val="00765D34"/>
    <w:rsid w:val="00766A11"/>
    <w:rsid w:val="00766B9A"/>
    <w:rsid w:val="00766F4C"/>
    <w:rsid w:val="00766F8F"/>
    <w:rsid w:val="00767911"/>
    <w:rsid w:val="007700AE"/>
    <w:rsid w:val="00770472"/>
    <w:rsid w:val="00770935"/>
    <w:rsid w:val="00770D66"/>
    <w:rsid w:val="00772BC9"/>
    <w:rsid w:val="0077305B"/>
    <w:rsid w:val="0077348B"/>
    <w:rsid w:val="007737AF"/>
    <w:rsid w:val="00773B22"/>
    <w:rsid w:val="00773F55"/>
    <w:rsid w:val="00774426"/>
    <w:rsid w:val="007749F6"/>
    <w:rsid w:val="00775A5C"/>
    <w:rsid w:val="00775CE1"/>
    <w:rsid w:val="00775F75"/>
    <w:rsid w:val="00776036"/>
    <w:rsid w:val="00776330"/>
    <w:rsid w:val="0077633A"/>
    <w:rsid w:val="007763A9"/>
    <w:rsid w:val="00776646"/>
    <w:rsid w:val="00776E5C"/>
    <w:rsid w:val="0077765C"/>
    <w:rsid w:val="007801D2"/>
    <w:rsid w:val="00780743"/>
    <w:rsid w:val="00780E98"/>
    <w:rsid w:val="00781427"/>
    <w:rsid w:val="00781813"/>
    <w:rsid w:val="007820CC"/>
    <w:rsid w:val="007822BE"/>
    <w:rsid w:val="007823D7"/>
    <w:rsid w:val="0078242F"/>
    <w:rsid w:val="007831F8"/>
    <w:rsid w:val="00783551"/>
    <w:rsid w:val="00783AD3"/>
    <w:rsid w:val="00783CF5"/>
    <w:rsid w:val="007841EB"/>
    <w:rsid w:val="0078588B"/>
    <w:rsid w:val="007858D1"/>
    <w:rsid w:val="00785F58"/>
    <w:rsid w:val="007866B1"/>
    <w:rsid w:val="00787468"/>
    <w:rsid w:val="00787DBF"/>
    <w:rsid w:val="007902C1"/>
    <w:rsid w:val="00790367"/>
    <w:rsid w:val="00790C20"/>
    <w:rsid w:val="00790E63"/>
    <w:rsid w:val="00791111"/>
    <w:rsid w:val="00791B76"/>
    <w:rsid w:val="00792950"/>
    <w:rsid w:val="00792959"/>
    <w:rsid w:val="00792CFA"/>
    <w:rsid w:val="00793222"/>
    <w:rsid w:val="00793358"/>
    <w:rsid w:val="00793B69"/>
    <w:rsid w:val="0079433A"/>
    <w:rsid w:val="00794690"/>
    <w:rsid w:val="007948E8"/>
    <w:rsid w:val="00794AAF"/>
    <w:rsid w:val="0079524A"/>
    <w:rsid w:val="00795CE8"/>
    <w:rsid w:val="007961D2"/>
    <w:rsid w:val="00796446"/>
    <w:rsid w:val="00796F35"/>
    <w:rsid w:val="007973B5"/>
    <w:rsid w:val="00797FDC"/>
    <w:rsid w:val="007A02BE"/>
    <w:rsid w:val="007A04DD"/>
    <w:rsid w:val="007A07CD"/>
    <w:rsid w:val="007A0D0B"/>
    <w:rsid w:val="007A0FC3"/>
    <w:rsid w:val="007A1193"/>
    <w:rsid w:val="007A14BA"/>
    <w:rsid w:val="007A171E"/>
    <w:rsid w:val="007A21AA"/>
    <w:rsid w:val="007A22CE"/>
    <w:rsid w:val="007A27B3"/>
    <w:rsid w:val="007A2FD6"/>
    <w:rsid w:val="007A37AC"/>
    <w:rsid w:val="007A3A89"/>
    <w:rsid w:val="007A3F2A"/>
    <w:rsid w:val="007A411E"/>
    <w:rsid w:val="007A45AA"/>
    <w:rsid w:val="007A514B"/>
    <w:rsid w:val="007A5268"/>
    <w:rsid w:val="007A5392"/>
    <w:rsid w:val="007A5C4C"/>
    <w:rsid w:val="007A5DBD"/>
    <w:rsid w:val="007A6036"/>
    <w:rsid w:val="007A63A2"/>
    <w:rsid w:val="007A660F"/>
    <w:rsid w:val="007A66EC"/>
    <w:rsid w:val="007A6932"/>
    <w:rsid w:val="007A69E2"/>
    <w:rsid w:val="007A72C2"/>
    <w:rsid w:val="007A77EF"/>
    <w:rsid w:val="007A7FEA"/>
    <w:rsid w:val="007B01C6"/>
    <w:rsid w:val="007B0E82"/>
    <w:rsid w:val="007B10A9"/>
    <w:rsid w:val="007B19E2"/>
    <w:rsid w:val="007B1B45"/>
    <w:rsid w:val="007B24DD"/>
    <w:rsid w:val="007B290F"/>
    <w:rsid w:val="007B2C27"/>
    <w:rsid w:val="007B33DB"/>
    <w:rsid w:val="007B3966"/>
    <w:rsid w:val="007B3ABB"/>
    <w:rsid w:val="007B3B85"/>
    <w:rsid w:val="007B3DF1"/>
    <w:rsid w:val="007B4510"/>
    <w:rsid w:val="007B460E"/>
    <w:rsid w:val="007B466C"/>
    <w:rsid w:val="007B4C29"/>
    <w:rsid w:val="007B4E16"/>
    <w:rsid w:val="007B5ADC"/>
    <w:rsid w:val="007B5C50"/>
    <w:rsid w:val="007B613B"/>
    <w:rsid w:val="007B64EE"/>
    <w:rsid w:val="007B68B3"/>
    <w:rsid w:val="007B6980"/>
    <w:rsid w:val="007B6D12"/>
    <w:rsid w:val="007B6E03"/>
    <w:rsid w:val="007B7D20"/>
    <w:rsid w:val="007B7FF8"/>
    <w:rsid w:val="007C01C9"/>
    <w:rsid w:val="007C02A9"/>
    <w:rsid w:val="007C070C"/>
    <w:rsid w:val="007C0F94"/>
    <w:rsid w:val="007C13EB"/>
    <w:rsid w:val="007C2444"/>
    <w:rsid w:val="007C2FAE"/>
    <w:rsid w:val="007C4A6C"/>
    <w:rsid w:val="007C4B19"/>
    <w:rsid w:val="007C4F5E"/>
    <w:rsid w:val="007C5519"/>
    <w:rsid w:val="007C56A0"/>
    <w:rsid w:val="007C5984"/>
    <w:rsid w:val="007C5D11"/>
    <w:rsid w:val="007C6D0F"/>
    <w:rsid w:val="007C7302"/>
    <w:rsid w:val="007C79D7"/>
    <w:rsid w:val="007C7D7E"/>
    <w:rsid w:val="007C7F93"/>
    <w:rsid w:val="007D06BA"/>
    <w:rsid w:val="007D0A96"/>
    <w:rsid w:val="007D0DCD"/>
    <w:rsid w:val="007D10E2"/>
    <w:rsid w:val="007D1A3F"/>
    <w:rsid w:val="007D1A60"/>
    <w:rsid w:val="007D2558"/>
    <w:rsid w:val="007D2BE3"/>
    <w:rsid w:val="007D2BF0"/>
    <w:rsid w:val="007D2DFA"/>
    <w:rsid w:val="007D3069"/>
    <w:rsid w:val="007D3149"/>
    <w:rsid w:val="007D3568"/>
    <w:rsid w:val="007D365C"/>
    <w:rsid w:val="007D4841"/>
    <w:rsid w:val="007D56DE"/>
    <w:rsid w:val="007D5915"/>
    <w:rsid w:val="007D5B48"/>
    <w:rsid w:val="007D5E97"/>
    <w:rsid w:val="007D60B1"/>
    <w:rsid w:val="007D68DE"/>
    <w:rsid w:val="007D6AD7"/>
    <w:rsid w:val="007D6FD4"/>
    <w:rsid w:val="007D7294"/>
    <w:rsid w:val="007D73E8"/>
    <w:rsid w:val="007D7FDD"/>
    <w:rsid w:val="007E067D"/>
    <w:rsid w:val="007E0764"/>
    <w:rsid w:val="007E13D9"/>
    <w:rsid w:val="007E1420"/>
    <w:rsid w:val="007E149E"/>
    <w:rsid w:val="007E164C"/>
    <w:rsid w:val="007E1883"/>
    <w:rsid w:val="007E1EE2"/>
    <w:rsid w:val="007E3120"/>
    <w:rsid w:val="007E3265"/>
    <w:rsid w:val="007E4565"/>
    <w:rsid w:val="007E4646"/>
    <w:rsid w:val="007E4C40"/>
    <w:rsid w:val="007E5390"/>
    <w:rsid w:val="007E5560"/>
    <w:rsid w:val="007E5B8F"/>
    <w:rsid w:val="007E655E"/>
    <w:rsid w:val="007E6E99"/>
    <w:rsid w:val="007E7852"/>
    <w:rsid w:val="007F0018"/>
    <w:rsid w:val="007F0058"/>
    <w:rsid w:val="007F0549"/>
    <w:rsid w:val="007F0811"/>
    <w:rsid w:val="007F17D9"/>
    <w:rsid w:val="007F19AB"/>
    <w:rsid w:val="007F1C49"/>
    <w:rsid w:val="007F342A"/>
    <w:rsid w:val="007F3AF1"/>
    <w:rsid w:val="007F4093"/>
    <w:rsid w:val="007F446D"/>
    <w:rsid w:val="007F4A34"/>
    <w:rsid w:val="007F4A82"/>
    <w:rsid w:val="007F4C0A"/>
    <w:rsid w:val="007F4FC4"/>
    <w:rsid w:val="007F56B3"/>
    <w:rsid w:val="007F5B44"/>
    <w:rsid w:val="007F5CD9"/>
    <w:rsid w:val="007F5EE4"/>
    <w:rsid w:val="007F5FE0"/>
    <w:rsid w:val="007F5FFD"/>
    <w:rsid w:val="007F6127"/>
    <w:rsid w:val="007F6504"/>
    <w:rsid w:val="007F6E2E"/>
    <w:rsid w:val="007F75D4"/>
    <w:rsid w:val="008004E3"/>
    <w:rsid w:val="00800C22"/>
    <w:rsid w:val="00801519"/>
    <w:rsid w:val="008015F3"/>
    <w:rsid w:val="00801976"/>
    <w:rsid w:val="00802051"/>
    <w:rsid w:val="008021D1"/>
    <w:rsid w:val="00802537"/>
    <w:rsid w:val="0080284D"/>
    <w:rsid w:val="00802891"/>
    <w:rsid w:val="00803C94"/>
    <w:rsid w:val="00803F25"/>
    <w:rsid w:val="00804370"/>
    <w:rsid w:val="008049A4"/>
    <w:rsid w:val="008049B5"/>
    <w:rsid w:val="00804D0A"/>
    <w:rsid w:val="008056A3"/>
    <w:rsid w:val="008056EF"/>
    <w:rsid w:val="00805E67"/>
    <w:rsid w:val="00806194"/>
    <w:rsid w:val="0080645F"/>
    <w:rsid w:val="00806D76"/>
    <w:rsid w:val="00807624"/>
    <w:rsid w:val="00807F87"/>
    <w:rsid w:val="00810539"/>
    <w:rsid w:val="0081086D"/>
    <w:rsid w:val="00811329"/>
    <w:rsid w:val="008116D3"/>
    <w:rsid w:val="00811D11"/>
    <w:rsid w:val="00812160"/>
    <w:rsid w:val="008129BB"/>
    <w:rsid w:val="008133FF"/>
    <w:rsid w:val="00814071"/>
    <w:rsid w:val="0081450C"/>
    <w:rsid w:val="00814617"/>
    <w:rsid w:val="00814686"/>
    <w:rsid w:val="00814D78"/>
    <w:rsid w:val="00814F20"/>
    <w:rsid w:val="00815028"/>
    <w:rsid w:val="008157C4"/>
    <w:rsid w:val="008165AE"/>
    <w:rsid w:val="008166D6"/>
    <w:rsid w:val="00816BDC"/>
    <w:rsid w:val="00817509"/>
    <w:rsid w:val="00820629"/>
    <w:rsid w:val="008209CE"/>
    <w:rsid w:val="00820A07"/>
    <w:rsid w:val="00820D23"/>
    <w:rsid w:val="0082149C"/>
    <w:rsid w:val="00821954"/>
    <w:rsid w:val="00821DDC"/>
    <w:rsid w:val="008221D9"/>
    <w:rsid w:val="008227D5"/>
    <w:rsid w:val="00823DD8"/>
    <w:rsid w:val="00824132"/>
    <w:rsid w:val="008241BF"/>
    <w:rsid w:val="008248B2"/>
    <w:rsid w:val="008253D5"/>
    <w:rsid w:val="00825C04"/>
    <w:rsid w:val="00826F6D"/>
    <w:rsid w:val="00827430"/>
    <w:rsid w:val="00827A86"/>
    <w:rsid w:val="00827EB9"/>
    <w:rsid w:val="00827F79"/>
    <w:rsid w:val="00827FA3"/>
    <w:rsid w:val="00830453"/>
    <w:rsid w:val="00830728"/>
    <w:rsid w:val="00830D35"/>
    <w:rsid w:val="00830F37"/>
    <w:rsid w:val="008317A3"/>
    <w:rsid w:val="0083294D"/>
    <w:rsid w:val="00832A42"/>
    <w:rsid w:val="00832BE4"/>
    <w:rsid w:val="00832FE1"/>
    <w:rsid w:val="008330AF"/>
    <w:rsid w:val="008337A7"/>
    <w:rsid w:val="0083410E"/>
    <w:rsid w:val="008348AB"/>
    <w:rsid w:val="00835485"/>
    <w:rsid w:val="00835565"/>
    <w:rsid w:val="00835615"/>
    <w:rsid w:val="00835B9F"/>
    <w:rsid w:val="00836182"/>
    <w:rsid w:val="008362D9"/>
    <w:rsid w:val="00836B0B"/>
    <w:rsid w:val="00836C5D"/>
    <w:rsid w:val="00836FAF"/>
    <w:rsid w:val="008371F3"/>
    <w:rsid w:val="00837774"/>
    <w:rsid w:val="008377BB"/>
    <w:rsid w:val="0084082B"/>
    <w:rsid w:val="008410F1"/>
    <w:rsid w:val="008414E8"/>
    <w:rsid w:val="00841BBF"/>
    <w:rsid w:val="00842167"/>
    <w:rsid w:val="008427B1"/>
    <w:rsid w:val="00842B31"/>
    <w:rsid w:val="00842B7A"/>
    <w:rsid w:val="00843073"/>
    <w:rsid w:val="008433EF"/>
    <w:rsid w:val="00843437"/>
    <w:rsid w:val="0084413F"/>
    <w:rsid w:val="00844B71"/>
    <w:rsid w:val="00845374"/>
    <w:rsid w:val="008459FF"/>
    <w:rsid w:val="00845BAC"/>
    <w:rsid w:val="00846835"/>
    <w:rsid w:val="00846E48"/>
    <w:rsid w:val="008473D2"/>
    <w:rsid w:val="00847483"/>
    <w:rsid w:val="0085025C"/>
    <w:rsid w:val="008503EE"/>
    <w:rsid w:val="00850AFD"/>
    <w:rsid w:val="00850EF4"/>
    <w:rsid w:val="00851927"/>
    <w:rsid w:val="00851D8B"/>
    <w:rsid w:val="0085262B"/>
    <w:rsid w:val="00852649"/>
    <w:rsid w:val="00852720"/>
    <w:rsid w:val="0085274C"/>
    <w:rsid w:val="00852F91"/>
    <w:rsid w:val="008537D2"/>
    <w:rsid w:val="00853CD6"/>
    <w:rsid w:val="00853CFE"/>
    <w:rsid w:val="0085417C"/>
    <w:rsid w:val="00854546"/>
    <w:rsid w:val="00854DF1"/>
    <w:rsid w:val="00855225"/>
    <w:rsid w:val="00855CC3"/>
    <w:rsid w:val="00855F2B"/>
    <w:rsid w:val="00855F5B"/>
    <w:rsid w:val="0085665C"/>
    <w:rsid w:val="0085665E"/>
    <w:rsid w:val="00856BCB"/>
    <w:rsid w:val="00856E10"/>
    <w:rsid w:val="00857241"/>
    <w:rsid w:val="00857E57"/>
    <w:rsid w:val="008618F0"/>
    <w:rsid w:val="00861AA6"/>
    <w:rsid w:val="00861DC5"/>
    <w:rsid w:val="0086235A"/>
    <w:rsid w:val="008623E4"/>
    <w:rsid w:val="008624B3"/>
    <w:rsid w:val="00862A90"/>
    <w:rsid w:val="00862D97"/>
    <w:rsid w:val="00862F14"/>
    <w:rsid w:val="008635B9"/>
    <w:rsid w:val="00863C83"/>
    <w:rsid w:val="00863D3C"/>
    <w:rsid w:val="008644ED"/>
    <w:rsid w:val="00864F4A"/>
    <w:rsid w:val="00865022"/>
    <w:rsid w:val="008659EB"/>
    <w:rsid w:val="00865D0D"/>
    <w:rsid w:val="00865E6C"/>
    <w:rsid w:val="00866B2B"/>
    <w:rsid w:val="00867370"/>
    <w:rsid w:val="00867CA5"/>
    <w:rsid w:val="008707CF"/>
    <w:rsid w:val="00870C23"/>
    <w:rsid w:val="008712F3"/>
    <w:rsid w:val="00871CCB"/>
    <w:rsid w:val="00871E55"/>
    <w:rsid w:val="00871E8D"/>
    <w:rsid w:val="008721C5"/>
    <w:rsid w:val="00872888"/>
    <w:rsid w:val="00872E74"/>
    <w:rsid w:val="0087325F"/>
    <w:rsid w:val="00874829"/>
    <w:rsid w:val="008749BD"/>
    <w:rsid w:val="00875270"/>
    <w:rsid w:val="00875282"/>
    <w:rsid w:val="008753EA"/>
    <w:rsid w:val="00875D5F"/>
    <w:rsid w:val="00876DEC"/>
    <w:rsid w:val="008770A1"/>
    <w:rsid w:val="0087799B"/>
    <w:rsid w:val="008802D7"/>
    <w:rsid w:val="00880ADD"/>
    <w:rsid w:val="008814A2"/>
    <w:rsid w:val="00881B63"/>
    <w:rsid w:val="00881B8A"/>
    <w:rsid w:val="00881CAE"/>
    <w:rsid w:val="0088255F"/>
    <w:rsid w:val="0088281B"/>
    <w:rsid w:val="00884318"/>
    <w:rsid w:val="0088446D"/>
    <w:rsid w:val="00884618"/>
    <w:rsid w:val="00884ACD"/>
    <w:rsid w:val="00884AFA"/>
    <w:rsid w:val="00884D6E"/>
    <w:rsid w:val="00885172"/>
    <w:rsid w:val="0088537D"/>
    <w:rsid w:val="00886044"/>
    <w:rsid w:val="0088671C"/>
    <w:rsid w:val="00886780"/>
    <w:rsid w:val="00886C41"/>
    <w:rsid w:val="00886F2F"/>
    <w:rsid w:val="00887AB6"/>
    <w:rsid w:val="00890050"/>
    <w:rsid w:val="0089017E"/>
    <w:rsid w:val="00890306"/>
    <w:rsid w:val="008909A9"/>
    <w:rsid w:val="00890E07"/>
    <w:rsid w:val="008914AD"/>
    <w:rsid w:val="00891580"/>
    <w:rsid w:val="008916D7"/>
    <w:rsid w:val="00891BFD"/>
    <w:rsid w:val="00891CAE"/>
    <w:rsid w:val="00891D37"/>
    <w:rsid w:val="008922C5"/>
    <w:rsid w:val="008923D3"/>
    <w:rsid w:val="008923EC"/>
    <w:rsid w:val="00892729"/>
    <w:rsid w:val="00892AAC"/>
    <w:rsid w:val="00892EF3"/>
    <w:rsid w:val="00893181"/>
    <w:rsid w:val="008935B6"/>
    <w:rsid w:val="00893651"/>
    <w:rsid w:val="0089372A"/>
    <w:rsid w:val="00893E9B"/>
    <w:rsid w:val="0089415C"/>
    <w:rsid w:val="008942BC"/>
    <w:rsid w:val="00894317"/>
    <w:rsid w:val="00894396"/>
    <w:rsid w:val="00894442"/>
    <w:rsid w:val="00894576"/>
    <w:rsid w:val="00894B45"/>
    <w:rsid w:val="00894F3D"/>
    <w:rsid w:val="00895269"/>
    <w:rsid w:val="008959C6"/>
    <w:rsid w:val="00895AB9"/>
    <w:rsid w:val="00895EFB"/>
    <w:rsid w:val="0089602E"/>
    <w:rsid w:val="008962C7"/>
    <w:rsid w:val="00896544"/>
    <w:rsid w:val="00896677"/>
    <w:rsid w:val="00896792"/>
    <w:rsid w:val="008967F8"/>
    <w:rsid w:val="008969D6"/>
    <w:rsid w:val="00896D53"/>
    <w:rsid w:val="00897BED"/>
    <w:rsid w:val="00897E91"/>
    <w:rsid w:val="008A097D"/>
    <w:rsid w:val="008A0D0B"/>
    <w:rsid w:val="008A1176"/>
    <w:rsid w:val="008A12A4"/>
    <w:rsid w:val="008A1818"/>
    <w:rsid w:val="008A1CF2"/>
    <w:rsid w:val="008A1D46"/>
    <w:rsid w:val="008A1FF7"/>
    <w:rsid w:val="008A3087"/>
    <w:rsid w:val="008A33A1"/>
    <w:rsid w:val="008A38FD"/>
    <w:rsid w:val="008A3A9A"/>
    <w:rsid w:val="008A4068"/>
    <w:rsid w:val="008A5C0B"/>
    <w:rsid w:val="008A5D45"/>
    <w:rsid w:val="008A605B"/>
    <w:rsid w:val="008A61CB"/>
    <w:rsid w:val="008A6F03"/>
    <w:rsid w:val="008A7145"/>
    <w:rsid w:val="008A7635"/>
    <w:rsid w:val="008A76BC"/>
    <w:rsid w:val="008A7D35"/>
    <w:rsid w:val="008A7D80"/>
    <w:rsid w:val="008B029C"/>
    <w:rsid w:val="008B04F8"/>
    <w:rsid w:val="008B0C84"/>
    <w:rsid w:val="008B13B0"/>
    <w:rsid w:val="008B1FC0"/>
    <w:rsid w:val="008B2371"/>
    <w:rsid w:val="008B395D"/>
    <w:rsid w:val="008B3E5B"/>
    <w:rsid w:val="008B5263"/>
    <w:rsid w:val="008B554D"/>
    <w:rsid w:val="008B58AE"/>
    <w:rsid w:val="008B5DF3"/>
    <w:rsid w:val="008C1612"/>
    <w:rsid w:val="008C1776"/>
    <w:rsid w:val="008C1A2E"/>
    <w:rsid w:val="008C2BEF"/>
    <w:rsid w:val="008C2D3B"/>
    <w:rsid w:val="008C2F5C"/>
    <w:rsid w:val="008C3953"/>
    <w:rsid w:val="008C44B8"/>
    <w:rsid w:val="008C45B7"/>
    <w:rsid w:val="008C49ED"/>
    <w:rsid w:val="008C4F7B"/>
    <w:rsid w:val="008C536B"/>
    <w:rsid w:val="008C6211"/>
    <w:rsid w:val="008C6AC7"/>
    <w:rsid w:val="008C7579"/>
    <w:rsid w:val="008C763C"/>
    <w:rsid w:val="008C7947"/>
    <w:rsid w:val="008C79FC"/>
    <w:rsid w:val="008C7C38"/>
    <w:rsid w:val="008D0222"/>
    <w:rsid w:val="008D05FE"/>
    <w:rsid w:val="008D0D43"/>
    <w:rsid w:val="008D1C9B"/>
    <w:rsid w:val="008D1D70"/>
    <w:rsid w:val="008D2ABF"/>
    <w:rsid w:val="008D4046"/>
    <w:rsid w:val="008D432D"/>
    <w:rsid w:val="008D4600"/>
    <w:rsid w:val="008D46B1"/>
    <w:rsid w:val="008D473C"/>
    <w:rsid w:val="008D48E9"/>
    <w:rsid w:val="008D4BA5"/>
    <w:rsid w:val="008D5287"/>
    <w:rsid w:val="008D5591"/>
    <w:rsid w:val="008D584E"/>
    <w:rsid w:val="008D5C75"/>
    <w:rsid w:val="008D67BD"/>
    <w:rsid w:val="008D67CA"/>
    <w:rsid w:val="008D7117"/>
    <w:rsid w:val="008E017D"/>
    <w:rsid w:val="008E01AA"/>
    <w:rsid w:val="008E04CD"/>
    <w:rsid w:val="008E0895"/>
    <w:rsid w:val="008E0ED3"/>
    <w:rsid w:val="008E1173"/>
    <w:rsid w:val="008E2C22"/>
    <w:rsid w:val="008E300B"/>
    <w:rsid w:val="008E3A42"/>
    <w:rsid w:val="008E4545"/>
    <w:rsid w:val="008E47EC"/>
    <w:rsid w:val="008E4CA8"/>
    <w:rsid w:val="008E5267"/>
    <w:rsid w:val="008E5498"/>
    <w:rsid w:val="008E5607"/>
    <w:rsid w:val="008E5662"/>
    <w:rsid w:val="008E57D6"/>
    <w:rsid w:val="008E5B3C"/>
    <w:rsid w:val="008E5E69"/>
    <w:rsid w:val="008E6E39"/>
    <w:rsid w:val="008E718A"/>
    <w:rsid w:val="008E73BE"/>
    <w:rsid w:val="008E7438"/>
    <w:rsid w:val="008E7B4B"/>
    <w:rsid w:val="008E7FDA"/>
    <w:rsid w:val="008F076F"/>
    <w:rsid w:val="008F135C"/>
    <w:rsid w:val="008F14FD"/>
    <w:rsid w:val="008F1886"/>
    <w:rsid w:val="008F1D70"/>
    <w:rsid w:val="008F263D"/>
    <w:rsid w:val="008F2985"/>
    <w:rsid w:val="008F36E5"/>
    <w:rsid w:val="008F3760"/>
    <w:rsid w:val="008F3A97"/>
    <w:rsid w:val="008F3FE6"/>
    <w:rsid w:val="008F42EF"/>
    <w:rsid w:val="008F43DA"/>
    <w:rsid w:val="008F4E44"/>
    <w:rsid w:val="008F500D"/>
    <w:rsid w:val="008F53A9"/>
    <w:rsid w:val="008F558B"/>
    <w:rsid w:val="008F5C1E"/>
    <w:rsid w:val="008F64D6"/>
    <w:rsid w:val="008F67D6"/>
    <w:rsid w:val="008F6B57"/>
    <w:rsid w:val="008F6F22"/>
    <w:rsid w:val="008F6FD6"/>
    <w:rsid w:val="008F7095"/>
    <w:rsid w:val="008F748E"/>
    <w:rsid w:val="008F7BC6"/>
    <w:rsid w:val="00900128"/>
    <w:rsid w:val="00900420"/>
    <w:rsid w:val="00900606"/>
    <w:rsid w:val="00901062"/>
    <w:rsid w:val="00901143"/>
    <w:rsid w:val="009011A6"/>
    <w:rsid w:val="0090132A"/>
    <w:rsid w:val="0090148D"/>
    <w:rsid w:val="00901748"/>
    <w:rsid w:val="00901D9C"/>
    <w:rsid w:val="00901E91"/>
    <w:rsid w:val="0090253E"/>
    <w:rsid w:val="00902E68"/>
    <w:rsid w:val="009034CE"/>
    <w:rsid w:val="009036D5"/>
    <w:rsid w:val="00903A4F"/>
    <w:rsid w:val="00903D51"/>
    <w:rsid w:val="00903E62"/>
    <w:rsid w:val="00904436"/>
    <w:rsid w:val="00904489"/>
    <w:rsid w:val="00904531"/>
    <w:rsid w:val="00904573"/>
    <w:rsid w:val="0090489D"/>
    <w:rsid w:val="00904A07"/>
    <w:rsid w:val="00904EA0"/>
    <w:rsid w:val="00905A26"/>
    <w:rsid w:val="00905FE9"/>
    <w:rsid w:val="00906AF3"/>
    <w:rsid w:val="00906BE3"/>
    <w:rsid w:val="00906D49"/>
    <w:rsid w:val="00907062"/>
    <w:rsid w:val="00907498"/>
    <w:rsid w:val="0091081B"/>
    <w:rsid w:val="00913138"/>
    <w:rsid w:val="00913883"/>
    <w:rsid w:val="00913AC0"/>
    <w:rsid w:val="00914286"/>
    <w:rsid w:val="0091489C"/>
    <w:rsid w:val="00916EEA"/>
    <w:rsid w:val="0092150F"/>
    <w:rsid w:val="00921BD1"/>
    <w:rsid w:val="0092233B"/>
    <w:rsid w:val="0092271C"/>
    <w:rsid w:val="00922D78"/>
    <w:rsid w:val="009237FD"/>
    <w:rsid w:val="009239FD"/>
    <w:rsid w:val="00923CBD"/>
    <w:rsid w:val="00923EAC"/>
    <w:rsid w:val="009241CE"/>
    <w:rsid w:val="00924201"/>
    <w:rsid w:val="00924470"/>
    <w:rsid w:val="00924904"/>
    <w:rsid w:val="009249E2"/>
    <w:rsid w:val="00924D48"/>
    <w:rsid w:val="00924FAB"/>
    <w:rsid w:val="0092532E"/>
    <w:rsid w:val="00925AB2"/>
    <w:rsid w:val="00925E7B"/>
    <w:rsid w:val="00925EC4"/>
    <w:rsid w:val="0092621E"/>
    <w:rsid w:val="009262B1"/>
    <w:rsid w:val="00926E76"/>
    <w:rsid w:val="009275E7"/>
    <w:rsid w:val="0092769F"/>
    <w:rsid w:val="00930063"/>
    <w:rsid w:val="0093013D"/>
    <w:rsid w:val="00930616"/>
    <w:rsid w:val="00930CD9"/>
    <w:rsid w:val="00930DDC"/>
    <w:rsid w:val="0093117E"/>
    <w:rsid w:val="00931291"/>
    <w:rsid w:val="009314E7"/>
    <w:rsid w:val="009315F5"/>
    <w:rsid w:val="00931A0A"/>
    <w:rsid w:val="00931ACB"/>
    <w:rsid w:val="0093201F"/>
    <w:rsid w:val="009322F5"/>
    <w:rsid w:val="00932349"/>
    <w:rsid w:val="00932A92"/>
    <w:rsid w:val="009330B7"/>
    <w:rsid w:val="00933317"/>
    <w:rsid w:val="0093343A"/>
    <w:rsid w:val="009337EB"/>
    <w:rsid w:val="00934106"/>
    <w:rsid w:val="0093437B"/>
    <w:rsid w:val="009343A5"/>
    <w:rsid w:val="0093519E"/>
    <w:rsid w:val="009352C5"/>
    <w:rsid w:val="00935F46"/>
    <w:rsid w:val="009369B4"/>
    <w:rsid w:val="00936A89"/>
    <w:rsid w:val="009375B1"/>
    <w:rsid w:val="00937926"/>
    <w:rsid w:val="00937BBE"/>
    <w:rsid w:val="00937C3C"/>
    <w:rsid w:val="009403D1"/>
    <w:rsid w:val="009406EC"/>
    <w:rsid w:val="00940B80"/>
    <w:rsid w:val="009419EB"/>
    <w:rsid w:val="00942179"/>
    <w:rsid w:val="009427AF"/>
    <w:rsid w:val="009428C2"/>
    <w:rsid w:val="00942D01"/>
    <w:rsid w:val="00942EC5"/>
    <w:rsid w:val="00942F00"/>
    <w:rsid w:val="00943015"/>
    <w:rsid w:val="00943702"/>
    <w:rsid w:val="00943C55"/>
    <w:rsid w:val="0094454C"/>
    <w:rsid w:val="00944725"/>
    <w:rsid w:val="00944757"/>
    <w:rsid w:val="00944B1A"/>
    <w:rsid w:val="00944D9E"/>
    <w:rsid w:val="00944DED"/>
    <w:rsid w:val="00945650"/>
    <w:rsid w:val="00945940"/>
    <w:rsid w:val="00947F3E"/>
    <w:rsid w:val="00947FEA"/>
    <w:rsid w:val="009502F6"/>
    <w:rsid w:val="00950394"/>
    <w:rsid w:val="00950560"/>
    <w:rsid w:val="00950D1F"/>
    <w:rsid w:val="00950D89"/>
    <w:rsid w:val="0095175D"/>
    <w:rsid w:val="00951DC5"/>
    <w:rsid w:val="00952035"/>
    <w:rsid w:val="009523F2"/>
    <w:rsid w:val="0095265B"/>
    <w:rsid w:val="00952AA8"/>
    <w:rsid w:val="00952EAF"/>
    <w:rsid w:val="00953010"/>
    <w:rsid w:val="0095317C"/>
    <w:rsid w:val="00953181"/>
    <w:rsid w:val="0095320F"/>
    <w:rsid w:val="009533A5"/>
    <w:rsid w:val="00953CA6"/>
    <w:rsid w:val="00954D09"/>
    <w:rsid w:val="009555FB"/>
    <w:rsid w:val="00955CDB"/>
    <w:rsid w:val="00955F84"/>
    <w:rsid w:val="00955FEF"/>
    <w:rsid w:val="00956297"/>
    <w:rsid w:val="009567B7"/>
    <w:rsid w:val="00956B77"/>
    <w:rsid w:val="00956FE7"/>
    <w:rsid w:val="00957004"/>
    <w:rsid w:val="00957A92"/>
    <w:rsid w:val="009603A9"/>
    <w:rsid w:val="00960681"/>
    <w:rsid w:val="009608BA"/>
    <w:rsid w:val="00960937"/>
    <w:rsid w:val="009616E5"/>
    <w:rsid w:val="0096266D"/>
    <w:rsid w:val="00963017"/>
    <w:rsid w:val="009634E2"/>
    <w:rsid w:val="00964358"/>
    <w:rsid w:val="00964748"/>
    <w:rsid w:val="00964CA7"/>
    <w:rsid w:val="00965766"/>
    <w:rsid w:val="0096672A"/>
    <w:rsid w:val="00966A25"/>
    <w:rsid w:val="009674AD"/>
    <w:rsid w:val="009678CD"/>
    <w:rsid w:val="00970BEA"/>
    <w:rsid w:val="00970C1A"/>
    <w:rsid w:val="00970F1A"/>
    <w:rsid w:val="00971777"/>
    <w:rsid w:val="00971A43"/>
    <w:rsid w:val="009723F2"/>
    <w:rsid w:val="0097277C"/>
    <w:rsid w:val="00972B2E"/>
    <w:rsid w:val="009739CF"/>
    <w:rsid w:val="009739F8"/>
    <w:rsid w:val="00973AE2"/>
    <w:rsid w:val="00973E3A"/>
    <w:rsid w:val="00973E5E"/>
    <w:rsid w:val="009743B0"/>
    <w:rsid w:val="009746C2"/>
    <w:rsid w:val="00974804"/>
    <w:rsid w:val="00974B76"/>
    <w:rsid w:val="00974C57"/>
    <w:rsid w:val="0097536B"/>
    <w:rsid w:val="00975735"/>
    <w:rsid w:val="00975999"/>
    <w:rsid w:val="00975DE7"/>
    <w:rsid w:val="009761AE"/>
    <w:rsid w:val="00977121"/>
    <w:rsid w:val="0097794D"/>
    <w:rsid w:val="00980482"/>
    <w:rsid w:val="0098067B"/>
    <w:rsid w:val="009806E1"/>
    <w:rsid w:val="00980B81"/>
    <w:rsid w:val="00980E73"/>
    <w:rsid w:val="00981771"/>
    <w:rsid w:val="0098186B"/>
    <w:rsid w:val="0098197B"/>
    <w:rsid w:val="00981F70"/>
    <w:rsid w:val="00981FA0"/>
    <w:rsid w:val="009824D3"/>
    <w:rsid w:val="0098278C"/>
    <w:rsid w:val="0098300F"/>
    <w:rsid w:val="0098313A"/>
    <w:rsid w:val="00983262"/>
    <w:rsid w:val="00983D31"/>
    <w:rsid w:val="009840FB"/>
    <w:rsid w:val="00984522"/>
    <w:rsid w:val="0098536D"/>
    <w:rsid w:val="009861E3"/>
    <w:rsid w:val="00986442"/>
    <w:rsid w:val="00986729"/>
    <w:rsid w:val="00987055"/>
    <w:rsid w:val="009870DB"/>
    <w:rsid w:val="00987199"/>
    <w:rsid w:val="00987D48"/>
    <w:rsid w:val="00990418"/>
    <w:rsid w:val="0099095C"/>
    <w:rsid w:val="00990BF7"/>
    <w:rsid w:val="00991763"/>
    <w:rsid w:val="00991D38"/>
    <w:rsid w:val="00991D67"/>
    <w:rsid w:val="00992033"/>
    <w:rsid w:val="00993473"/>
    <w:rsid w:val="00993A87"/>
    <w:rsid w:val="00993BA4"/>
    <w:rsid w:val="00993C02"/>
    <w:rsid w:val="00993CB6"/>
    <w:rsid w:val="00993D50"/>
    <w:rsid w:val="009948AD"/>
    <w:rsid w:val="00994DFB"/>
    <w:rsid w:val="00994F39"/>
    <w:rsid w:val="00995064"/>
    <w:rsid w:val="00995F91"/>
    <w:rsid w:val="00996540"/>
    <w:rsid w:val="00996661"/>
    <w:rsid w:val="00996C87"/>
    <w:rsid w:val="00997090"/>
    <w:rsid w:val="0099727A"/>
    <w:rsid w:val="00997877"/>
    <w:rsid w:val="009A02AF"/>
    <w:rsid w:val="009A04E8"/>
    <w:rsid w:val="009A0836"/>
    <w:rsid w:val="009A0DA3"/>
    <w:rsid w:val="009A1229"/>
    <w:rsid w:val="009A14BD"/>
    <w:rsid w:val="009A22FC"/>
    <w:rsid w:val="009A23A2"/>
    <w:rsid w:val="009A24D8"/>
    <w:rsid w:val="009A295E"/>
    <w:rsid w:val="009A30C4"/>
    <w:rsid w:val="009A3465"/>
    <w:rsid w:val="009A46F6"/>
    <w:rsid w:val="009A4AA5"/>
    <w:rsid w:val="009A4E3B"/>
    <w:rsid w:val="009A54DF"/>
    <w:rsid w:val="009A5911"/>
    <w:rsid w:val="009A5DEF"/>
    <w:rsid w:val="009A6331"/>
    <w:rsid w:val="009A6C2C"/>
    <w:rsid w:val="009A6DC7"/>
    <w:rsid w:val="009A7651"/>
    <w:rsid w:val="009A7FE4"/>
    <w:rsid w:val="009B03C3"/>
    <w:rsid w:val="009B0A48"/>
    <w:rsid w:val="009B147C"/>
    <w:rsid w:val="009B1B48"/>
    <w:rsid w:val="009B1C2D"/>
    <w:rsid w:val="009B377D"/>
    <w:rsid w:val="009B45F5"/>
    <w:rsid w:val="009B4C97"/>
    <w:rsid w:val="009B64BE"/>
    <w:rsid w:val="009B65B4"/>
    <w:rsid w:val="009B6873"/>
    <w:rsid w:val="009B6AAB"/>
    <w:rsid w:val="009B7870"/>
    <w:rsid w:val="009B798B"/>
    <w:rsid w:val="009C0202"/>
    <w:rsid w:val="009C0B01"/>
    <w:rsid w:val="009C17E3"/>
    <w:rsid w:val="009C1BBE"/>
    <w:rsid w:val="009C1D6E"/>
    <w:rsid w:val="009C1ECB"/>
    <w:rsid w:val="009C21D0"/>
    <w:rsid w:val="009C2B89"/>
    <w:rsid w:val="009C364A"/>
    <w:rsid w:val="009C3969"/>
    <w:rsid w:val="009C3CB9"/>
    <w:rsid w:val="009C3EBA"/>
    <w:rsid w:val="009C45C6"/>
    <w:rsid w:val="009C473D"/>
    <w:rsid w:val="009C510A"/>
    <w:rsid w:val="009C5965"/>
    <w:rsid w:val="009C6D5C"/>
    <w:rsid w:val="009C730C"/>
    <w:rsid w:val="009C7431"/>
    <w:rsid w:val="009C7812"/>
    <w:rsid w:val="009C784F"/>
    <w:rsid w:val="009C7AEA"/>
    <w:rsid w:val="009C7B61"/>
    <w:rsid w:val="009D067D"/>
    <w:rsid w:val="009D0DDD"/>
    <w:rsid w:val="009D0DF9"/>
    <w:rsid w:val="009D0F36"/>
    <w:rsid w:val="009D1F89"/>
    <w:rsid w:val="009D21BE"/>
    <w:rsid w:val="009D2783"/>
    <w:rsid w:val="009D2CFC"/>
    <w:rsid w:val="009D4721"/>
    <w:rsid w:val="009D4B48"/>
    <w:rsid w:val="009D4E10"/>
    <w:rsid w:val="009D4FF5"/>
    <w:rsid w:val="009D525A"/>
    <w:rsid w:val="009D5521"/>
    <w:rsid w:val="009D5AEE"/>
    <w:rsid w:val="009D6447"/>
    <w:rsid w:val="009D6627"/>
    <w:rsid w:val="009D685F"/>
    <w:rsid w:val="009D703D"/>
    <w:rsid w:val="009D7138"/>
    <w:rsid w:val="009D7690"/>
    <w:rsid w:val="009D76D3"/>
    <w:rsid w:val="009D7B09"/>
    <w:rsid w:val="009D7D45"/>
    <w:rsid w:val="009E01A5"/>
    <w:rsid w:val="009E103A"/>
    <w:rsid w:val="009E1576"/>
    <w:rsid w:val="009E1885"/>
    <w:rsid w:val="009E1A56"/>
    <w:rsid w:val="009E28B9"/>
    <w:rsid w:val="009E2975"/>
    <w:rsid w:val="009E2F05"/>
    <w:rsid w:val="009E2F31"/>
    <w:rsid w:val="009E37AB"/>
    <w:rsid w:val="009E3AF9"/>
    <w:rsid w:val="009E3B96"/>
    <w:rsid w:val="009E3C78"/>
    <w:rsid w:val="009E455E"/>
    <w:rsid w:val="009E4830"/>
    <w:rsid w:val="009E4B5F"/>
    <w:rsid w:val="009E5D6A"/>
    <w:rsid w:val="009E5F95"/>
    <w:rsid w:val="009E6003"/>
    <w:rsid w:val="009E621F"/>
    <w:rsid w:val="009E63B1"/>
    <w:rsid w:val="009E6B68"/>
    <w:rsid w:val="009E7A72"/>
    <w:rsid w:val="009E7B7D"/>
    <w:rsid w:val="009F034E"/>
    <w:rsid w:val="009F0779"/>
    <w:rsid w:val="009F1643"/>
    <w:rsid w:val="009F186E"/>
    <w:rsid w:val="009F18C3"/>
    <w:rsid w:val="009F2825"/>
    <w:rsid w:val="009F2C36"/>
    <w:rsid w:val="009F2D80"/>
    <w:rsid w:val="009F3C11"/>
    <w:rsid w:val="009F3DA3"/>
    <w:rsid w:val="009F4E5E"/>
    <w:rsid w:val="009F5163"/>
    <w:rsid w:val="009F53F6"/>
    <w:rsid w:val="009F5CCF"/>
    <w:rsid w:val="009F5F1E"/>
    <w:rsid w:val="009F6072"/>
    <w:rsid w:val="009F6517"/>
    <w:rsid w:val="009F66C1"/>
    <w:rsid w:val="009F67A6"/>
    <w:rsid w:val="009F6A51"/>
    <w:rsid w:val="009F6BA8"/>
    <w:rsid w:val="009F7D89"/>
    <w:rsid w:val="00A000CD"/>
    <w:rsid w:val="00A0054E"/>
    <w:rsid w:val="00A0077A"/>
    <w:rsid w:val="00A00CAF"/>
    <w:rsid w:val="00A00E44"/>
    <w:rsid w:val="00A015EE"/>
    <w:rsid w:val="00A0186C"/>
    <w:rsid w:val="00A02186"/>
    <w:rsid w:val="00A0227F"/>
    <w:rsid w:val="00A02326"/>
    <w:rsid w:val="00A025FC"/>
    <w:rsid w:val="00A02758"/>
    <w:rsid w:val="00A02B8F"/>
    <w:rsid w:val="00A02E84"/>
    <w:rsid w:val="00A0311A"/>
    <w:rsid w:val="00A0321D"/>
    <w:rsid w:val="00A03AD0"/>
    <w:rsid w:val="00A046FB"/>
    <w:rsid w:val="00A047AD"/>
    <w:rsid w:val="00A05375"/>
    <w:rsid w:val="00A05478"/>
    <w:rsid w:val="00A0564E"/>
    <w:rsid w:val="00A06560"/>
    <w:rsid w:val="00A06651"/>
    <w:rsid w:val="00A07CAA"/>
    <w:rsid w:val="00A07D00"/>
    <w:rsid w:val="00A10022"/>
    <w:rsid w:val="00A1010C"/>
    <w:rsid w:val="00A10545"/>
    <w:rsid w:val="00A10867"/>
    <w:rsid w:val="00A10C34"/>
    <w:rsid w:val="00A10E60"/>
    <w:rsid w:val="00A1124B"/>
    <w:rsid w:val="00A1152A"/>
    <w:rsid w:val="00A11BBC"/>
    <w:rsid w:val="00A123F0"/>
    <w:rsid w:val="00A12A1F"/>
    <w:rsid w:val="00A12E25"/>
    <w:rsid w:val="00A13098"/>
    <w:rsid w:val="00A1460D"/>
    <w:rsid w:val="00A14C90"/>
    <w:rsid w:val="00A15B85"/>
    <w:rsid w:val="00A15CDD"/>
    <w:rsid w:val="00A17206"/>
    <w:rsid w:val="00A172C8"/>
    <w:rsid w:val="00A17BC7"/>
    <w:rsid w:val="00A17CC3"/>
    <w:rsid w:val="00A20FC7"/>
    <w:rsid w:val="00A22FAF"/>
    <w:rsid w:val="00A23005"/>
    <w:rsid w:val="00A230D0"/>
    <w:rsid w:val="00A23947"/>
    <w:rsid w:val="00A23A31"/>
    <w:rsid w:val="00A23B58"/>
    <w:rsid w:val="00A23DF3"/>
    <w:rsid w:val="00A240EA"/>
    <w:rsid w:val="00A2473F"/>
    <w:rsid w:val="00A248E8"/>
    <w:rsid w:val="00A24B63"/>
    <w:rsid w:val="00A25210"/>
    <w:rsid w:val="00A25523"/>
    <w:rsid w:val="00A25BF1"/>
    <w:rsid w:val="00A25F4F"/>
    <w:rsid w:val="00A26287"/>
    <w:rsid w:val="00A267B4"/>
    <w:rsid w:val="00A26C09"/>
    <w:rsid w:val="00A270E3"/>
    <w:rsid w:val="00A279BC"/>
    <w:rsid w:val="00A27A79"/>
    <w:rsid w:val="00A27FE2"/>
    <w:rsid w:val="00A300EA"/>
    <w:rsid w:val="00A30735"/>
    <w:rsid w:val="00A30D32"/>
    <w:rsid w:val="00A30D8D"/>
    <w:rsid w:val="00A30E4D"/>
    <w:rsid w:val="00A30F68"/>
    <w:rsid w:val="00A312FD"/>
    <w:rsid w:val="00A315D4"/>
    <w:rsid w:val="00A31797"/>
    <w:rsid w:val="00A3196E"/>
    <w:rsid w:val="00A31DBD"/>
    <w:rsid w:val="00A32163"/>
    <w:rsid w:val="00A32305"/>
    <w:rsid w:val="00A32E66"/>
    <w:rsid w:val="00A33674"/>
    <w:rsid w:val="00A3425F"/>
    <w:rsid w:val="00A3433F"/>
    <w:rsid w:val="00A34DF8"/>
    <w:rsid w:val="00A356A9"/>
    <w:rsid w:val="00A357E5"/>
    <w:rsid w:val="00A358F0"/>
    <w:rsid w:val="00A363C7"/>
    <w:rsid w:val="00A3650E"/>
    <w:rsid w:val="00A36B6C"/>
    <w:rsid w:val="00A36C5A"/>
    <w:rsid w:val="00A37881"/>
    <w:rsid w:val="00A37908"/>
    <w:rsid w:val="00A37921"/>
    <w:rsid w:val="00A40291"/>
    <w:rsid w:val="00A4052A"/>
    <w:rsid w:val="00A4091F"/>
    <w:rsid w:val="00A40F99"/>
    <w:rsid w:val="00A40FDD"/>
    <w:rsid w:val="00A4137E"/>
    <w:rsid w:val="00A416DF"/>
    <w:rsid w:val="00A4188B"/>
    <w:rsid w:val="00A41C52"/>
    <w:rsid w:val="00A41E2F"/>
    <w:rsid w:val="00A42066"/>
    <w:rsid w:val="00A421B8"/>
    <w:rsid w:val="00A425A1"/>
    <w:rsid w:val="00A42822"/>
    <w:rsid w:val="00A43A1A"/>
    <w:rsid w:val="00A441FD"/>
    <w:rsid w:val="00A4476B"/>
    <w:rsid w:val="00A44AC7"/>
    <w:rsid w:val="00A44B67"/>
    <w:rsid w:val="00A4572C"/>
    <w:rsid w:val="00A45A54"/>
    <w:rsid w:val="00A45F52"/>
    <w:rsid w:val="00A45FB4"/>
    <w:rsid w:val="00A466C3"/>
    <w:rsid w:val="00A46992"/>
    <w:rsid w:val="00A475D1"/>
    <w:rsid w:val="00A47B69"/>
    <w:rsid w:val="00A50E1F"/>
    <w:rsid w:val="00A51287"/>
    <w:rsid w:val="00A51379"/>
    <w:rsid w:val="00A51384"/>
    <w:rsid w:val="00A51715"/>
    <w:rsid w:val="00A51AA4"/>
    <w:rsid w:val="00A51BA5"/>
    <w:rsid w:val="00A51C3C"/>
    <w:rsid w:val="00A51FB3"/>
    <w:rsid w:val="00A527B7"/>
    <w:rsid w:val="00A53EC2"/>
    <w:rsid w:val="00A5406D"/>
    <w:rsid w:val="00A54547"/>
    <w:rsid w:val="00A5511B"/>
    <w:rsid w:val="00A556A2"/>
    <w:rsid w:val="00A55A91"/>
    <w:rsid w:val="00A55B83"/>
    <w:rsid w:val="00A569D4"/>
    <w:rsid w:val="00A57553"/>
    <w:rsid w:val="00A57972"/>
    <w:rsid w:val="00A57BAC"/>
    <w:rsid w:val="00A60393"/>
    <w:rsid w:val="00A605E0"/>
    <w:rsid w:val="00A60B86"/>
    <w:rsid w:val="00A60DE6"/>
    <w:rsid w:val="00A6133F"/>
    <w:rsid w:val="00A616B2"/>
    <w:rsid w:val="00A61F59"/>
    <w:rsid w:val="00A632FE"/>
    <w:rsid w:val="00A63799"/>
    <w:rsid w:val="00A64CD6"/>
    <w:rsid w:val="00A65355"/>
    <w:rsid w:val="00A65587"/>
    <w:rsid w:val="00A65707"/>
    <w:rsid w:val="00A66211"/>
    <w:rsid w:val="00A6672D"/>
    <w:rsid w:val="00A66AA5"/>
    <w:rsid w:val="00A66BF2"/>
    <w:rsid w:val="00A66F9A"/>
    <w:rsid w:val="00A6710E"/>
    <w:rsid w:val="00A671DF"/>
    <w:rsid w:val="00A67226"/>
    <w:rsid w:val="00A673CB"/>
    <w:rsid w:val="00A67CFE"/>
    <w:rsid w:val="00A67D09"/>
    <w:rsid w:val="00A67D39"/>
    <w:rsid w:val="00A67D7A"/>
    <w:rsid w:val="00A700C7"/>
    <w:rsid w:val="00A708EB"/>
    <w:rsid w:val="00A708EC"/>
    <w:rsid w:val="00A71009"/>
    <w:rsid w:val="00A71B93"/>
    <w:rsid w:val="00A72042"/>
    <w:rsid w:val="00A7300E"/>
    <w:rsid w:val="00A730A3"/>
    <w:rsid w:val="00A73530"/>
    <w:rsid w:val="00A73744"/>
    <w:rsid w:val="00A737A6"/>
    <w:rsid w:val="00A73845"/>
    <w:rsid w:val="00A73951"/>
    <w:rsid w:val="00A74080"/>
    <w:rsid w:val="00A74672"/>
    <w:rsid w:val="00A7471E"/>
    <w:rsid w:val="00A74922"/>
    <w:rsid w:val="00A754A8"/>
    <w:rsid w:val="00A754C7"/>
    <w:rsid w:val="00A75E12"/>
    <w:rsid w:val="00A762FB"/>
    <w:rsid w:val="00A76B47"/>
    <w:rsid w:val="00A76BB8"/>
    <w:rsid w:val="00A76CAA"/>
    <w:rsid w:val="00A77AE7"/>
    <w:rsid w:val="00A77B4B"/>
    <w:rsid w:val="00A80304"/>
    <w:rsid w:val="00A8059C"/>
    <w:rsid w:val="00A80AB4"/>
    <w:rsid w:val="00A80E47"/>
    <w:rsid w:val="00A8123A"/>
    <w:rsid w:val="00A812C5"/>
    <w:rsid w:val="00A81FCC"/>
    <w:rsid w:val="00A825CD"/>
    <w:rsid w:val="00A82869"/>
    <w:rsid w:val="00A840C3"/>
    <w:rsid w:val="00A84237"/>
    <w:rsid w:val="00A84756"/>
    <w:rsid w:val="00A84AF3"/>
    <w:rsid w:val="00A85253"/>
    <w:rsid w:val="00A8609F"/>
    <w:rsid w:val="00A86858"/>
    <w:rsid w:val="00A869A4"/>
    <w:rsid w:val="00A86A66"/>
    <w:rsid w:val="00A86D28"/>
    <w:rsid w:val="00A878EB"/>
    <w:rsid w:val="00A905C3"/>
    <w:rsid w:val="00A914CF"/>
    <w:rsid w:val="00A91C44"/>
    <w:rsid w:val="00A91D27"/>
    <w:rsid w:val="00A921BA"/>
    <w:rsid w:val="00A933B5"/>
    <w:rsid w:val="00A9361D"/>
    <w:rsid w:val="00A93692"/>
    <w:rsid w:val="00A93AAE"/>
    <w:rsid w:val="00A93C9D"/>
    <w:rsid w:val="00A9588C"/>
    <w:rsid w:val="00A95ABE"/>
    <w:rsid w:val="00A95AFF"/>
    <w:rsid w:val="00A962C8"/>
    <w:rsid w:val="00A96684"/>
    <w:rsid w:val="00A9692E"/>
    <w:rsid w:val="00A96BA5"/>
    <w:rsid w:val="00A96C79"/>
    <w:rsid w:val="00A97035"/>
    <w:rsid w:val="00A97483"/>
    <w:rsid w:val="00A97AB1"/>
    <w:rsid w:val="00AA0036"/>
    <w:rsid w:val="00AA0137"/>
    <w:rsid w:val="00AA0426"/>
    <w:rsid w:val="00AA0528"/>
    <w:rsid w:val="00AA0909"/>
    <w:rsid w:val="00AA0A09"/>
    <w:rsid w:val="00AA0BAF"/>
    <w:rsid w:val="00AA0DBC"/>
    <w:rsid w:val="00AA0E0C"/>
    <w:rsid w:val="00AA0E1C"/>
    <w:rsid w:val="00AA15EE"/>
    <w:rsid w:val="00AA1601"/>
    <w:rsid w:val="00AA1799"/>
    <w:rsid w:val="00AA19EE"/>
    <w:rsid w:val="00AA1A87"/>
    <w:rsid w:val="00AA227C"/>
    <w:rsid w:val="00AA402B"/>
    <w:rsid w:val="00AA48B4"/>
    <w:rsid w:val="00AA4B69"/>
    <w:rsid w:val="00AA4FEB"/>
    <w:rsid w:val="00AA5402"/>
    <w:rsid w:val="00AA5838"/>
    <w:rsid w:val="00AA597C"/>
    <w:rsid w:val="00AA657F"/>
    <w:rsid w:val="00AA6F53"/>
    <w:rsid w:val="00AA734C"/>
    <w:rsid w:val="00AA75DD"/>
    <w:rsid w:val="00AA7A1D"/>
    <w:rsid w:val="00AA7CB6"/>
    <w:rsid w:val="00AA7D66"/>
    <w:rsid w:val="00AA7DE0"/>
    <w:rsid w:val="00AA7F0B"/>
    <w:rsid w:val="00AB026D"/>
    <w:rsid w:val="00AB0FD3"/>
    <w:rsid w:val="00AB0FDF"/>
    <w:rsid w:val="00AB10A6"/>
    <w:rsid w:val="00AB1812"/>
    <w:rsid w:val="00AB1AEC"/>
    <w:rsid w:val="00AB3022"/>
    <w:rsid w:val="00AB30BE"/>
    <w:rsid w:val="00AB31A6"/>
    <w:rsid w:val="00AB3B85"/>
    <w:rsid w:val="00AB3D1B"/>
    <w:rsid w:val="00AB43C9"/>
    <w:rsid w:val="00AB442C"/>
    <w:rsid w:val="00AB44DC"/>
    <w:rsid w:val="00AB54E1"/>
    <w:rsid w:val="00AB557D"/>
    <w:rsid w:val="00AB58EE"/>
    <w:rsid w:val="00AB6259"/>
    <w:rsid w:val="00AB70BC"/>
    <w:rsid w:val="00AB72EA"/>
    <w:rsid w:val="00AB7568"/>
    <w:rsid w:val="00AC02AB"/>
    <w:rsid w:val="00AC1151"/>
    <w:rsid w:val="00AC135D"/>
    <w:rsid w:val="00AC2264"/>
    <w:rsid w:val="00AC2C5E"/>
    <w:rsid w:val="00AC3590"/>
    <w:rsid w:val="00AC3603"/>
    <w:rsid w:val="00AC4941"/>
    <w:rsid w:val="00AC53E8"/>
    <w:rsid w:val="00AC59E5"/>
    <w:rsid w:val="00AC5C9A"/>
    <w:rsid w:val="00AC67F8"/>
    <w:rsid w:val="00AC6C55"/>
    <w:rsid w:val="00AC6F99"/>
    <w:rsid w:val="00AC75EA"/>
    <w:rsid w:val="00AD012F"/>
    <w:rsid w:val="00AD0664"/>
    <w:rsid w:val="00AD094F"/>
    <w:rsid w:val="00AD0A18"/>
    <w:rsid w:val="00AD0C95"/>
    <w:rsid w:val="00AD14A2"/>
    <w:rsid w:val="00AD16FB"/>
    <w:rsid w:val="00AD17AA"/>
    <w:rsid w:val="00AD19A3"/>
    <w:rsid w:val="00AD1DA5"/>
    <w:rsid w:val="00AD237E"/>
    <w:rsid w:val="00AD25E4"/>
    <w:rsid w:val="00AD289D"/>
    <w:rsid w:val="00AD2968"/>
    <w:rsid w:val="00AD2A03"/>
    <w:rsid w:val="00AD2A5D"/>
    <w:rsid w:val="00AD2C41"/>
    <w:rsid w:val="00AD2CA1"/>
    <w:rsid w:val="00AD3C43"/>
    <w:rsid w:val="00AD47AC"/>
    <w:rsid w:val="00AD4C8A"/>
    <w:rsid w:val="00AD4D0E"/>
    <w:rsid w:val="00AD5583"/>
    <w:rsid w:val="00AD589E"/>
    <w:rsid w:val="00AD5BB4"/>
    <w:rsid w:val="00AD5D9D"/>
    <w:rsid w:val="00AD5E27"/>
    <w:rsid w:val="00AD6096"/>
    <w:rsid w:val="00AD6140"/>
    <w:rsid w:val="00AD65EE"/>
    <w:rsid w:val="00AD6B84"/>
    <w:rsid w:val="00AD6EC3"/>
    <w:rsid w:val="00AD713F"/>
    <w:rsid w:val="00AD74BD"/>
    <w:rsid w:val="00AD7550"/>
    <w:rsid w:val="00AD7871"/>
    <w:rsid w:val="00AD7B8D"/>
    <w:rsid w:val="00AD7BBD"/>
    <w:rsid w:val="00AE00A1"/>
    <w:rsid w:val="00AE0275"/>
    <w:rsid w:val="00AE02CF"/>
    <w:rsid w:val="00AE04FB"/>
    <w:rsid w:val="00AE080A"/>
    <w:rsid w:val="00AE13D7"/>
    <w:rsid w:val="00AE1751"/>
    <w:rsid w:val="00AE2109"/>
    <w:rsid w:val="00AE213D"/>
    <w:rsid w:val="00AE2977"/>
    <w:rsid w:val="00AE3267"/>
    <w:rsid w:val="00AE32EB"/>
    <w:rsid w:val="00AE3903"/>
    <w:rsid w:val="00AE3C70"/>
    <w:rsid w:val="00AE3CDD"/>
    <w:rsid w:val="00AE42D9"/>
    <w:rsid w:val="00AE4A6F"/>
    <w:rsid w:val="00AE4FE7"/>
    <w:rsid w:val="00AE5829"/>
    <w:rsid w:val="00AE5ACA"/>
    <w:rsid w:val="00AE6067"/>
    <w:rsid w:val="00AE611B"/>
    <w:rsid w:val="00AE6125"/>
    <w:rsid w:val="00AE651F"/>
    <w:rsid w:val="00AE68CF"/>
    <w:rsid w:val="00AE6B72"/>
    <w:rsid w:val="00AE6F88"/>
    <w:rsid w:val="00AE7206"/>
    <w:rsid w:val="00AE7424"/>
    <w:rsid w:val="00AE74F2"/>
    <w:rsid w:val="00AE7760"/>
    <w:rsid w:val="00AE77A4"/>
    <w:rsid w:val="00AE7FD8"/>
    <w:rsid w:val="00AF0020"/>
    <w:rsid w:val="00AF016E"/>
    <w:rsid w:val="00AF05D4"/>
    <w:rsid w:val="00AF19F4"/>
    <w:rsid w:val="00AF1D05"/>
    <w:rsid w:val="00AF220B"/>
    <w:rsid w:val="00AF2497"/>
    <w:rsid w:val="00AF29C6"/>
    <w:rsid w:val="00AF2C62"/>
    <w:rsid w:val="00AF2D56"/>
    <w:rsid w:val="00AF2E54"/>
    <w:rsid w:val="00AF2FE7"/>
    <w:rsid w:val="00AF394D"/>
    <w:rsid w:val="00AF3EE7"/>
    <w:rsid w:val="00AF433C"/>
    <w:rsid w:val="00AF4B0C"/>
    <w:rsid w:val="00AF50EB"/>
    <w:rsid w:val="00AF6289"/>
    <w:rsid w:val="00AF69B2"/>
    <w:rsid w:val="00AF69D1"/>
    <w:rsid w:val="00AF7210"/>
    <w:rsid w:val="00AF7B8E"/>
    <w:rsid w:val="00B0036C"/>
    <w:rsid w:val="00B00773"/>
    <w:rsid w:val="00B007DE"/>
    <w:rsid w:val="00B00AEB"/>
    <w:rsid w:val="00B0160F"/>
    <w:rsid w:val="00B01647"/>
    <w:rsid w:val="00B018F5"/>
    <w:rsid w:val="00B01BA9"/>
    <w:rsid w:val="00B02157"/>
    <w:rsid w:val="00B02412"/>
    <w:rsid w:val="00B02508"/>
    <w:rsid w:val="00B02A4F"/>
    <w:rsid w:val="00B02AE9"/>
    <w:rsid w:val="00B04058"/>
    <w:rsid w:val="00B046EC"/>
    <w:rsid w:val="00B0567F"/>
    <w:rsid w:val="00B0587B"/>
    <w:rsid w:val="00B06163"/>
    <w:rsid w:val="00B06381"/>
    <w:rsid w:val="00B07459"/>
    <w:rsid w:val="00B0760B"/>
    <w:rsid w:val="00B07666"/>
    <w:rsid w:val="00B07DAD"/>
    <w:rsid w:val="00B102A6"/>
    <w:rsid w:val="00B10396"/>
    <w:rsid w:val="00B10480"/>
    <w:rsid w:val="00B10B39"/>
    <w:rsid w:val="00B1110C"/>
    <w:rsid w:val="00B1123B"/>
    <w:rsid w:val="00B11349"/>
    <w:rsid w:val="00B11FCC"/>
    <w:rsid w:val="00B1279A"/>
    <w:rsid w:val="00B12B77"/>
    <w:rsid w:val="00B13592"/>
    <w:rsid w:val="00B136E2"/>
    <w:rsid w:val="00B14983"/>
    <w:rsid w:val="00B149AA"/>
    <w:rsid w:val="00B14B62"/>
    <w:rsid w:val="00B14BFB"/>
    <w:rsid w:val="00B14C68"/>
    <w:rsid w:val="00B150E5"/>
    <w:rsid w:val="00B15202"/>
    <w:rsid w:val="00B152C6"/>
    <w:rsid w:val="00B15A9A"/>
    <w:rsid w:val="00B15EC7"/>
    <w:rsid w:val="00B1607B"/>
    <w:rsid w:val="00B17684"/>
    <w:rsid w:val="00B200A4"/>
    <w:rsid w:val="00B20E8F"/>
    <w:rsid w:val="00B216B9"/>
    <w:rsid w:val="00B224A3"/>
    <w:rsid w:val="00B227BD"/>
    <w:rsid w:val="00B22818"/>
    <w:rsid w:val="00B22975"/>
    <w:rsid w:val="00B235E9"/>
    <w:rsid w:val="00B23955"/>
    <w:rsid w:val="00B23F71"/>
    <w:rsid w:val="00B2526F"/>
    <w:rsid w:val="00B25570"/>
    <w:rsid w:val="00B257C0"/>
    <w:rsid w:val="00B25C51"/>
    <w:rsid w:val="00B25DF9"/>
    <w:rsid w:val="00B25E4F"/>
    <w:rsid w:val="00B25E87"/>
    <w:rsid w:val="00B26986"/>
    <w:rsid w:val="00B26B4F"/>
    <w:rsid w:val="00B26CF7"/>
    <w:rsid w:val="00B27186"/>
    <w:rsid w:val="00B272DC"/>
    <w:rsid w:val="00B30D6A"/>
    <w:rsid w:val="00B315A1"/>
    <w:rsid w:val="00B319F9"/>
    <w:rsid w:val="00B32CE1"/>
    <w:rsid w:val="00B32F37"/>
    <w:rsid w:val="00B33458"/>
    <w:rsid w:val="00B339F4"/>
    <w:rsid w:val="00B33FF6"/>
    <w:rsid w:val="00B340F2"/>
    <w:rsid w:val="00B3429E"/>
    <w:rsid w:val="00B344F0"/>
    <w:rsid w:val="00B34DC0"/>
    <w:rsid w:val="00B34E9E"/>
    <w:rsid w:val="00B35468"/>
    <w:rsid w:val="00B3588F"/>
    <w:rsid w:val="00B35A77"/>
    <w:rsid w:val="00B36021"/>
    <w:rsid w:val="00B3681B"/>
    <w:rsid w:val="00B37466"/>
    <w:rsid w:val="00B40125"/>
    <w:rsid w:val="00B407B0"/>
    <w:rsid w:val="00B4097B"/>
    <w:rsid w:val="00B40C33"/>
    <w:rsid w:val="00B41669"/>
    <w:rsid w:val="00B416E8"/>
    <w:rsid w:val="00B425CE"/>
    <w:rsid w:val="00B426F4"/>
    <w:rsid w:val="00B429C6"/>
    <w:rsid w:val="00B43180"/>
    <w:rsid w:val="00B437D4"/>
    <w:rsid w:val="00B43BC5"/>
    <w:rsid w:val="00B43F45"/>
    <w:rsid w:val="00B43FFF"/>
    <w:rsid w:val="00B44107"/>
    <w:rsid w:val="00B452A5"/>
    <w:rsid w:val="00B45C39"/>
    <w:rsid w:val="00B45E81"/>
    <w:rsid w:val="00B4608F"/>
    <w:rsid w:val="00B46E30"/>
    <w:rsid w:val="00B5014B"/>
    <w:rsid w:val="00B50DAE"/>
    <w:rsid w:val="00B5130F"/>
    <w:rsid w:val="00B51726"/>
    <w:rsid w:val="00B51817"/>
    <w:rsid w:val="00B52947"/>
    <w:rsid w:val="00B52BE7"/>
    <w:rsid w:val="00B52DDE"/>
    <w:rsid w:val="00B534DB"/>
    <w:rsid w:val="00B53875"/>
    <w:rsid w:val="00B53C9F"/>
    <w:rsid w:val="00B53D18"/>
    <w:rsid w:val="00B54321"/>
    <w:rsid w:val="00B54347"/>
    <w:rsid w:val="00B54B89"/>
    <w:rsid w:val="00B55201"/>
    <w:rsid w:val="00B5534B"/>
    <w:rsid w:val="00B5580E"/>
    <w:rsid w:val="00B56B50"/>
    <w:rsid w:val="00B56CE0"/>
    <w:rsid w:val="00B56D23"/>
    <w:rsid w:val="00B56EDE"/>
    <w:rsid w:val="00B5710A"/>
    <w:rsid w:val="00B608A3"/>
    <w:rsid w:val="00B60CB4"/>
    <w:rsid w:val="00B61533"/>
    <w:rsid w:val="00B61C2A"/>
    <w:rsid w:val="00B62167"/>
    <w:rsid w:val="00B62263"/>
    <w:rsid w:val="00B6230B"/>
    <w:rsid w:val="00B63059"/>
    <w:rsid w:val="00B63365"/>
    <w:rsid w:val="00B63A09"/>
    <w:rsid w:val="00B63C15"/>
    <w:rsid w:val="00B63E03"/>
    <w:rsid w:val="00B641F9"/>
    <w:rsid w:val="00B654CA"/>
    <w:rsid w:val="00B66449"/>
    <w:rsid w:val="00B66DC1"/>
    <w:rsid w:val="00B670ED"/>
    <w:rsid w:val="00B67739"/>
    <w:rsid w:val="00B677C4"/>
    <w:rsid w:val="00B67B34"/>
    <w:rsid w:val="00B67DAD"/>
    <w:rsid w:val="00B7018B"/>
    <w:rsid w:val="00B70356"/>
    <w:rsid w:val="00B7067F"/>
    <w:rsid w:val="00B70716"/>
    <w:rsid w:val="00B70860"/>
    <w:rsid w:val="00B71400"/>
    <w:rsid w:val="00B715C8"/>
    <w:rsid w:val="00B71A3B"/>
    <w:rsid w:val="00B71D46"/>
    <w:rsid w:val="00B71F77"/>
    <w:rsid w:val="00B7224B"/>
    <w:rsid w:val="00B72471"/>
    <w:rsid w:val="00B7283A"/>
    <w:rsid w:val="00B72999"/>
    <w:rsid w:val="00B72F49"/>
    <w:rsid w:val="00B73C1D"/>
    <w:rsid w:val="00B75103"/>
    <w:rsid w:val="00B757CC"/>
    <w:rsid w:val="00B75D5C"/>
    <w:rsid w:val="00B75E3E"/>
    <w:rsid w:val="00B761AB"/>
    <w:rsid w:val="00B76A31"/>
    <w:rsid w:val="00B76A71"/>
    <w:rsid w:val="00B773DB"/>
    <w:rsid w:val="00B7761F"/>
    <w:rsid w:val="00B776EF"/>
    <w:rsid w:val="00B8028C"/>
    <w:rsid w:val="00B8087A"/>
    <w:rsid w:val="00B809C0"/>
    <w:rsid w:val="00B812A2"/>
    <w:rsid w:val="00B8223B"/>
    <w:rsid w:val="00B822EA"/>
    <w:rsid w:val="00B82435"/>
    <w:rsid w:val="00B82544"/>
    <w:rsid w:val="00B82882"/>
    <w:rsid w:val="00B82F15"/>
    <w:rsid w:val="00B8327D"/>
    <w:rsid w:val="00B832D5"/>
    <w:rsid w:val="00B84012"/>
    <w:rsid w:val="00B85368"/>
    <w:rsid w:val="00B85FCA"/>
    <w:rsid w:val="00B861B8"/>
    <w:rsid w:val="00B86446"/>
    <w:rsid w:val="00B87178"/>
    <w:rsid w:val="00B87193"/>
    <w:rsid w:val="00B873E2"/>
    <w:rsid w:val="00B87642"/>
    <w:rsid w:val="00B876AA"/>
    <w:rsid w:val="00B87E92"/>
    <w:rsid w:val="00B90499"/>
    <w:rsid w:val="00B90649"/>
    <w:rsid w:val="00B906D3"/>
    <w:rsid w:val="00B9074A"/>
    <w:rsid w:val="00B90801"/>
    <w:rsid w:val="00B90D1A"/>
    <w:rsid w:val="00B90E3A"/>
    <w:rsid w:val="00B90FFA"/>
    <w:rsid w:val="00B913FE"/>
    <w:rsid w:val="00B91C0E"/>
    <w:rsid w:val="00B91E2D"/>
    <w:rsid w:val="00B92095"/>
    <w:rsid w:val="00B92555"/>
    <w:rsid w:val="00B925A1"/>
    <w:rsid w:val="00B925D8"/>
    <w:rsid w:val="00B935C6"/>
    <w:rsid w:val="00B93740"/>
    <w:rsid w:val="00B93773"/>
    <w:rsid w:val="00B94042"/>
    <w:rsid w:val="00B940A0"/>
    <w:rsid w:val="00B94546"/>
    <w:rsid w:val="00B9459C"/>
    <w:rsid w:val="00B94CE4"/>
    <w:rsid w:val="00B95250"/>
    <w:rsid w:val="00B9546C"/>
    <w:rsid w:val="00B9631D"/>
    <w:rsid w:val="00B96671"/>
    <w:rsid w:val="00B9704F"/>
    <w:rsid w:val="00B97ABE"/>
    <w:rsid w:val="00B97EF7"/>
    <w:rsid w:val="00BA04B6"/>
    <w:rsid w:val="00BA0E41"/>
    <w:rsid w:val="00BA10A3"/>
    <w:rsid w:val="00BA126F"/>
    <w:rsid w:val="00BA13C8"/>
    <w:rsid w:val="00BA1493"/>
    <w:rsid w:val="00BA14E8"/>
    <w:rsid w:val="00BA1BA6"/>
    <w:rsid w:val="00BA1DDD"/>
    <w:rsid w:val="00BA1E14"/>
    <w:rsid w:val="00BA222E"/>
    <w:rsid w:val="00BA230D"/>
    <w:rsid w:val="00BA2D99"/>
    <w:rsid w:val="00BA3B5F"/>
    <w:rsid w:val="00BA3E00"/>
    <w:rsid w:val="00BA4BC5"/>
    <w:rsid w:val="00BA5660"/>
    <w:rsid w:val="00BA5705"/>
    <w:rsid w:val="00BA58B5"/>
    <w:rsid w:val="00BA5CDA"/>
    <w:rsid w:val="00BA63CD"/>
    <w:rsid w:val="00BA645D"/>
    <w:rsid w:val="00BA64FA"/>
    <w:rsid w:val="00BA65E0"/>
    <w:rsid w:val="00BA6CED"/>
    <w:rsid w:val="00BA763D"/>
    <w:rsid w:val="00BA7689"/>
    <w:rsid w:val="00BA78F6"/>
    <w:rsid w:val="00BB00BF"/>
    <w:rsid w:val="00BB01DE"/>
    <w:rsid w:val="00BB0B37"/>
    <w:rsid w:val="00BB0BED"/>
    <w:rsid w:val="00BB1581"/>
    <w:rsid w:val="00BB19F6"/>
    <w:rsid w:val="00BB20FB"/>
    <w:rsid w:val="00BB2165"/>
    <w:rsid w:val="00BB31B0"/>
    <w:rsid w:val="00BB3307"/>
    <w:rsid w:val="00BB3824"/>
    <w:rsid w:val="00BB3FED"/>
    <w:rsid w:val="00BB4248"/>
    <w:rsid w:val="00BB453E"/>
    <w:rsid w:val="00BB474D"/>
    <w:rsid w:val="00BB525B"/>
    <w:rsid w:val="00BB5558"/>
    <w:rsid w:val="00BB5CA6"/>
    <w:rsid w:val="00BB6AD2"/>
    <w:rsid w:val="00BB6D81"/>
    <w:rsid w:val="00BB75F1"/>
    <w:rsid w:val="00BB7D9A"/>
    <w:rsid w:val="00BB7E49"/>
    <w:rsid w:val="00BB7FDB"/>
    <w:rsid w:val="00BB7FFB"/>
    <w:rsid w:val="00BC01AC"/>
    <w:rsid w:val="00BC04CC"/>
    <w:rsid w:val="00BC09DF"/>
    <w:rsid w:val="00BC0E9E"/>
    <w:rsid w:val="00BC0F3F"/>
    <w:rsid w:val="00BC1384"/>
    <w:rsid w:val="00BC14DC"/>
    <w:rsid w:val="00BC150C"/>
    <w:rsid w:val="00BC179D"/>
    <w:rsid w:val="00BC1D11"/>
    <w:rsid w:val="00BC2079"/>
    <w:rsid w:val="00BC2089"/>
    <w:rsid w:val="00BC20E5"/>
    <w:rsid w:val="00BC223F"/>
    <w:rsid w:val="00BC2635"/>
    <w:rsid w:val="00BC2698"/>
    <w:rsid w:val="00BC28D7"/>
    <w:rsid w:val="00BC2C39"/>
    <w:rsid w:val="00BC34D7"/>
    <w:rsid w:val="00BC3B1C"/>
    <w:rsid w:val="00BC3E12"/>
    <w:rsid w:val="00BC4225"/>
    <w:rsid w:val="00BC4508"/>
    <w:rsid w:val="00BC53AB"/>
    <w:rsid w:val="00BC5D5D"/>
    <w:rsid w:val="00BC5FAD"/>
    <w:rsid w:val="00BC66AE"/>
    <w:rsid w:val="00BC6873"/>
    <w:rsid w:val="00BC6A79"/>
    <w:rsid w:val="00BC6B85"/>
    <w:rsid w:val="00BC6CA4"/>
    <w:rsid w:val="00BC6FE4"/>
    <w:rsid w:val="00BC740E"/>
    <w:rsid w:val="00BC7AD0"/>
    <w:rsid w:val="00BD12F4"/>
    <w:rsid w:val="00BD1C7B"/>
    <w:rsid w:val="00BD251B"/>
    <w:rsid w:val="00BD269D"/>
    <w:rsid w:val="00BD2A99"/>
    <w:rsid w:val="00BD3672"/>
    <w:rsid w:val="00BD3CA5"/>
    <w:rsid w:val="00BD4345"/>
    <w:rsid w:val="00BD5009"/>
    <w:rsid w:val="00BD5E14"/>
    <w:rsid w:val="00BD64DA"/>
    <w:rsid w:val="00BD6583"/>
    <w:rsid w:val="00BD67BB"/>
    <w:rsid w:val="00BD6867"/>
    <w:rsid w:val="00BE019A"/>
    <w:rsid w:val="00BE0282"/>
    <w:rsid w:val="00BE07AC"/>
    <w:rsid w:val="00BE08CA"/>
    <w:rsid w:val="00BE0A9D"/>
    <w:rsid w:val="00BE0E24"/>
    <w:rsid w:val="00BE1B0C"/>
    <w:rsid w:val="00BE1D1F"/>
    <w:rsid w:val="00BE258C"/>
    <w:rsid w:val="00BE2F35"/>
    <w:rsid w:val="00BE3356"/>
    <w:rsid w:val="00BE3A8C"/>
    <w:rsid w:val="00BE3C0A"/>
    <w:rsid w:val="00BE415A"/>
    <w:rsid w:val="00BE433E"/>
    <w:rsid w:val="00BE45C2"/>
    <w:rsid w:val="00BE4FD4"/>
    <w:rsid w:val="00BE5519"/>
    <w:rsid w:val="00BE5B0B"/>
    <w:rsid w:val="00BE5DAC"/>
    <w:rsid w:val="00BE6158"/>
    <w:rsid w:val="00BE624D"/>
    <w:rsid w:val="00BE63A7"/>
    <w:rsid w:val="00BE6489"/>
    <w:rsid w:val="00BE6568"/>
    <w:rsid w:val="00BE6CA9"/>
    <w:rsid w:val="00BE6FA7"/>
    <w:rsid w:val="00BF05DE"/>
    <w:rsid w:val="00BF06D3"/>
    <w:rsid w:val="00BF0BB4"/>
    <w:rsid w:val="00BF0BFC"/>
    <w:rsid w:val="00BF117D"/>
    <w:rsid w:val="00BF168A"/>
    <w:rsid w:val="00BF1840"/>
    <w:rsid w:val="00BF30C0"/>
    <w:rsid w:val="00BF3267"/>
    <w:rsid w:val="00BF34E3"/>
    <w:rsid w:val="00BF397C"/>
    <w:rsid w:val="00BF3B90"/>
    <w:rsid w:val="00BF3DFB"/>
    <w:rsid w:val="00BF4320"/>
    <w:rsid w:val="00BF4A83"/>
    <w:rsid w:val="00BF54FF"/>
    <w:rsid w:val="00BF5AC8"/>
    <w:rsid w:val="00BF5B7F"/>
    <w:rsid w:val="00BF5D9B"/>
    <w:rsid w:val="00BF6746"/>
    <w:rsid w:val="00BF7A70"/>
    <w:rsid w:val="00C00449"/>
    <w:rsid w:val="00C00FBE"/>
    <w:rsid w:val="00C01920"/>
    <w:rsid w:val="00C02798"/>
    <w:rsid w:val="00C02894"/>
    <w:rsid w:val="00C03A3B"/>
    <w:rsid w:val="00C04332"/>
    <w:rsid w:val="00C043AF"/>
    <w:rsid w:val="00C048F2"/>
    <w:rsid w:val="00C0557B"/>
    <w:rsid w:val="00C0573B"/>
    <w:rsid w:val="00C05CF1"/>
    <w:rsid w:val="00C06350"/>
    <w:rsid w:val="00C0636B"/>
    <w:rsid w:val="00C06D49"/>
    <w:rsid w:val="00C07C2D"/>
    <w:rsid w:val="00C1032B"/>
    <w:rsid w:val="00C107CC"/>
    <w:rsid w:val="00C109E5"/>
    <w:rsid w:val="00C10D1C"/>
    <w:rsid w:val="00C115A0"/>
    <w:rsid w:val="00C11850"/>
    <w:rsid w:val="00C12377"/>
    <w:rsid w:val="00C1267C"/>
    <w:rsid w:val="00C137C4"/>
    <w:rsid w:val="00C14179"/>
    <w:rsid w:val="00C1610D"/>
    <w:rsid w:val="00C17288"/>
    <w:rsid w:val="00C17DC1"/>
    <w:rsid w:val="00C21635"/>
    <w:rsid w:val="00C216BA"/>
    <w:rsid w:val="00C216C8"/>
    <w:rsid w:val="00C21D58"/>
    <w:rsid w:val="00C2266D"/>
    <w:rsid w:val="00C226B7"/>
    <w:rsid w:val="00C233ED"/>
    <w:rsid w:val="00C235E5"/>
    <w:rsid w:val="00C23815"/>
    <w:rsid w:val="00C23AD2"/>
    <w:rsid w:val="00C23D82"/>
    <w:rsid w:val="00C242DA"/>
    <w:rsid w:val="00C24817"/>
    <w:rsid w:val="00C248D2"/>
    <w:rsid w:val="00C25300"/>
    <w:rsid w:val="00C2533B"/>
    <w:rsid w:val="00C26731"/>
    <w:rsid w:val="00C267C1"/>
    <w:rsid w:val="00C2755A"/>
    <w:rsid w:val="00C27CEF"/>
    <w:rsid w:val="00C30071"/>
    <w:rsid w:val="00C30BA7"/>
    <w:rsid w:val="00C310FF"/>
    <w:rsid w:val="00C3121B"/>
    <w:rsid w:val="00C3172E"/>
    <w:rsid w:val="00C31FBD"/>
    <w:rsid w:val="00C31FF7"/>
    <w:rsid w:val="00C326E1"/>
    <w:rsid w:val="00C3279F"/>
    <w:rsid w:val="00C32969"/>
    <w:rsid w:val="00C32999"/>
    <w:rsid w:val="00C32B0C"/>
    <w:rsid w:val="00C32BDE"/>
    <w:rsid w:val="00C3305E"/>
    <w:rsid w:val="00C3373E"/>
    <w:rsid w:val="00C33D9B"/>
    <w:rsid w:val="00C3402A"/>
    <w:rsid w:val="00C345AA"/>
    <w:rsid w:val="00C3462E"/>
    <w:rsid w:val="00C35544"/>
    <w:rsid w:val="00C35793"/>
    <w:rsid w:val="00C35815"/>
    <w:rsid w:val="00C3628B"/>
    <w:rsid w:val="00C3643D"/>
    <w:rsid w:val="00C36582"/>
    <w:rsid w:val="00C3669F"/>
    <w:rsid w:val="00C3684E"/>
    <w:rsid w:val="00C40328"/>
    <w:rsid w:val="00C40686"/>
    <w:rsid w:val="00C40924"/>
    <w:rsid w:val="00C40A2B"/>
    <w:rsid w:val="00C40AF1"/>
    <w:rsid w:val="00C40C3C"/>
    <w:rsid w:val="00C41155"/>
    <w:rsid w:val="00C41A61"/>
    <w:rsid w:val="00C41B9F"/>
    <w:rsid w:val="00C420BD"/>
    <w:rsid w:val="00C42A69"/>
    <w:rsid w:val="00C42AB6"/>
    <w:rsid w:val="00C42B02"/>
    <w:rsid w:val="00C42C63"/>
    <w:rsid w:val="00C42EB8"/>
    <w:rsid w:val="00C43AB1"/>
    <w:rsid w:val="00C4407D"/>
    <w:rsid w:val="00C44BBB"/>
    <w:rsid w:val="00C4563C"/>
    <w:rsid w:val="00C45ADE"/>
    <w:rsid w:val="00C45E64"/>
    <w:rsid w:val="00C46155"/>
    <w:rsid w:val="00C46937"/>
    <w:rsid w:val="00C471CC"/>
    <w:rsid w:val="00C47208"/>
    <w:rsid w:val="00C4746F"/>
    <w:rsid w:val="00C476BF"/>
    <w:rsid w:val="00C47D16"/>
    <w:rsid w:val="00C501E1"/>
    <w:rsid w:val="00C503C2"/>
    <w:rsid w:val="00C508D8"/>
    <w:rsid w:val="00C50CE7"/>
    <w:rsid w:val="00C51493"/>
    <w:rsid w:val="00C51F37"/>
    <w:rsid w:val="00C52737"/>
    <w:rsid w:val="00C52760"/>
    <w:rsid w:val="00C52FD0"/>
    <w:rsid w:val="00C53D4F"/>
    <w:rsid w:val="00C541EA"/>
    <w:rsid w:val="00C542BE"/>
    <w:rsid w:val="00C54379"/>
    <w:rsid w:val="00C543AC"/>
    <w:rsid w:val="00C54422"/>
    <w:rsid w:val="00C548AB"/>
    <w:rsid w:val="00C54BF5"/>
    <w:rsid w:val="00C54CC7"/>
    <w:rsid w:val="00C54E45"/>
    <w:rsid w:val="00C54F5A"/>
    <w:rsid w:val="00C55102"/>
    <w:rsid w:val="00C5550B"/>
    <w:rsid w:val="00C55D06"/>
    <w:rsid w:val="00C55F90"/>
    <w:rsid w:val="00C5636B"/>
    <w:rsid w:val="00C56B32"/>
    <w:rsid w:val="00C56C9C"/>
    <w:rsid w:val="00C57058"/>
    <w:rsid w:val="00C570BE"/>
    <w:rsid w:val="00C5742C"/>
    <w:rsid w:val="00C57AB8"/>
    <w:rsid w:val="00C57C83"/>
    <w:rsid w:val="00C6062E"/>
    <w:rsid w:val="00C60641"/>
    <w:rsid w:val="00C60C76"/>
    <w:rsid w:val="00C61A43"/>
    <w:rsid w:val="00C61A97"/>
    <w:rsid w:val="00C61DEC"/>
    <w:rsid w:val="00C63411"/>
    <w:rsid w:val="00C636B9"/>
    <w:rsid w:val="00C6399D"/>
    <w:rsid w:val="00C639B0"/>
    <w:rsid w:val="00C63C6C"/>
    <w:rsid w:val="00C643DD"/>
    <w:rsid w:val="00C64510"/>
    <w:rsid w:val="00C64523"/>
    <w:rsid w:val="00C6481C"/>
    <w:rsid w:val="00C64918"/>
    <w:rsid w:val="00C64AF4"/>
    <w:rsid w:val="00C652BA"/>
    <w:rsid w:val="00C6551F"/>
    <w:rsid w:val="00C6596A"/>
    <w:rsid w:val="00C65A66"/>
    <w:rsid w:val="00C65EDF"/>
    <w:rsid w:val="00C662BB"/>
    <w:rsid w:val="00C66708"/>
    <w:rsid w:val="00C66ADB"/>
    <w:rsid w:val="00C66DD0"/>
    <w:rsid w:val="00C67982"/>
    <w:rsid w:val="00C67EEE"/>
    <w:rsid w:val="00C70684"/>
    <w:rsid w:val="00C7077A"/>
    <w:rsid w:val="00C710B4"/>
    <w:rsid w:val="00C713EF"/>
    <w:rsid w:val="00C717DB"/>
    <w:rsid w:val="00C72943"/>
    <w:rsid w:val="00C72EC5"/>
    <w:rsid w:val="00C73197"/>
    <w:rsid w:val="00C7439F"/>
    <w:rsid w:val="00C74694"/>
    <w:rsid w:val="00C74902"/>
    <w:rsid w:val="00C7499F"/>
    <w:rsid w:val="00C74B28"/>
    <w:rsid w:val="00C74B8D"/>
    <w:rsid w:val="00C74B9B"/>
    <w:rsid w:val="00C751A6"/>
    <w:rsid w:val="00C753A2"/>
    <w:rsid w:val="00C75519"/>
    <w:rsid w:val="00C7557A"/>
    <w:rsid w:val="00C7567B"/>
    <w:rsid w:val="00C758CE"/>
    <w:rsid w:val="00C762CE"/>
    <w:rsid w:val="00C76823"/>
    <w:rsid w:val="00C76ABF"/>
    <w:rsid w:val="00C77AD3"/>
    <w:rsid w:val="00C8078A"/>
    <w:rsid w:val="00C80AE5"/>
    <w:rsid w:val="00C80C1E"/>
    <w:rsid w:val="00C80EB4"/>
    <w:rsid w:val="00C81BD1"/>
    <w:rsid w:val="00C826D8"/>
    <w:rsid w:val="00C8270E"/>
    <w:rsid w:val="00C82883"/>
    <w:rsid w:val="00C82A47"/>
    <w:rsid w:val="00C82DD4"/>
    <w:rsid w:val="00C83774"/>
    <w:rsid w:val="00C838C5"/>
    <w:rsid w:val="00C83B38"/>
    <w:rsid w:val="00C83B76"/>
    <w:rsid w:val="00C83EED"/>
    <w:rsid w:val="00C83FEE"/>
    <w:rsid w:val="00C8435B"/>
    <w:rsid w:val="00C8460C"/>
    <w:rsid w:val="00C847BD"/>
    <w:rsid w:val="00C847ED"/>
    <w:rsid w:val="00C847F0"/>
    <w:rsid w:val="00C84BE7"/>
    <w:rsid w:val="00C857B1"/>
    <w:rsid w:val="00C858B4"/>
    <w:rsid w:val="00C85C59"/>
    <w:rsid w:val="00C85EB2"/>
    <w:rsid w:val="00C860DF"/>
    <w:rsid w:val="00C8626D"/>
    <w:rsid w:val="00C8646F"/>
    <w:rsid w:val="00C870F2"/>
    <w:rsid w:val="00C872D5"/>
    <w:rsid w:val="00C87557"/>
    <w:rsid w:val="00C876F4"/>
    <w:rsid w:val="00C878AD"/>
    <w:rsid w:val="00C87A5F"/>
    <w:rsid w:val="00C90578"/>
    <w:rsid w:val="00C91567"/>
    <w:rsid w:val="00C91C8A"/>
    <w:rsid w:val="00C925BF"/>
    <w:rsid w:val="00C925F9"/>
    <w:rsid w:val="00C92BDA"/>
    <w:rsid w:val="00C93E64"/>
    <w:rsid w:val="00C93EED"/>
    <w:rsid w:val="00C94A07"/>
    <w:rsid w:val="00C94A98"/>
    <w:rsid w:val="00C94CCE"/>
    <w:rsid w:val="00C94FBB"/>
    <w:rsid w:val="00C951BE"/>
    <w:rsid w:val="00C952D8"/>
    <w:rsid w:val="00C95A9E"/>
    <w:rsid w:val="00C95C08"/>
    <w:rsid w:val="00C95DFA"/>
    <w:rsid w:val="00C95F00"/>
    <w:rsid w:val="00C9600E"/>
    <w:rsid w:val="00C9606D"/>
    <w:rsid w:val="00C9637F"/>
    <w:rsid w:val="00C96830"/>
    <w:rsid w:val="00C977A5"/>
    <w:rsid w:val="00C9795A"/>
    <w:rsid w:val="00CA03FB"/>
    <w:rsid w:val="00CA0662"/>
    <w:rsid w:val="00CA0A74"/>
    <w:rsid w:val="00CA0D76"/>
    <w:rsid w:val="00CA11F0"/>
    <w:rsid w:val="00CA162D"/>
    <w:rsid w:val="00CA1731"/>
    <w:rsid w:val="00CA17B8"/>
    <w:rsid w:val="00CA1E47"/>
    <w:rsid w:val="00CA203D"/>
    <w:rsid w:val="00CA2AF1"/>
    <w:rsid w:val="00CA2E63"/>
    <w:rsid w:val="00CA3174"/>
    <w:rsid w:val="00CA419B"/>
    <w:rsid w:val="00CA44F4"/>
    <w:rsid w:val="00CA46E6"/>
    <w:rsid w:val="00CA4A31"/>
    <w:rsid w:val="00CA4A37"/>
    <w:rsid w:val="00CA5956"/>
    <w:rsid w:val="00CA5B04"/>
    <w:rsid w:val="00CA5CF3"/>
    <w:rsid w:val="00CA6749"/>
    <w:rsid w:val="00CA74C6"/>
    <w:rsid w:val="00CA79E1"/>
    <w:rsid w:val="00CA7AA6"/>
    <w:rsid w:val="00CB04A7"/>
    <w:rsid w:val="00CB05B5"/>
    <w:rsid w:val="00CB093A"/>
    <w:rsid w:val="00CB176E"/>
    <w:rsid w:val="00CB1AF1"/>
    <w:rsid w:val="00CB1CCB"/>
    <w:rsid w:val="00CB268A"/>
    <w:rsid w:val="00CB2956"/>
    <w:rsid w:val="00CB31EF"/>
    <w:rsid w:val="00CB3EFB"/>
    <w:rsid w:val="00CB4245"/>
    <w:rsid w:val="00CB49C2"/>
    <w:rsid w:val="00CB510B"/>
    <w:rsid w:val="00CB5606"/>
    <w:rsid w:val="00CB6666"/>
    <w:rsid w:val="00CB713F"/>
    <w:rsid w:val="00CB7232"/>
    <w:rsid w:val="00CB75ED"/>
    <w:rsid w:val="00CB77F0"/>
    <w:rsid w:val="00CC093A"/>
    <w:rsid w:val="00CC1127"/>
    <w:rsid w:val="00CC167C"/>
    <w:rsid w:val="00CC1A8A"/>
    <w:rsid w:val="00CC1E6B"/>
    <w:rsid w:val="00CC22B9"/>
    <w:rsid w:val="00CC2523"/>
    <w:rsid w:val="00CC27C7"/>
    <w:rsid w:val="00CC2A26"/>
    <w:rsid w:val="00CC3409"/>
    <w:rsid w:val="00CC3423"/>
    <w:rsid w:val="00CC38DC"/>
    <w:rsid w:val="00CC39B6"/>
    <w:rsid w:val="00CC3C82"/>
    <w:rsid w:val="00CC3EC9"/>
    <w:rsid w:val="00CC4378"/>
    <w:rsid w:val="00CC458C"/>
    <w:rsid w:val="00CC51AC"/>
    <w:rsid w:val="00CC5866"/>
    <w:rsid w:val="00CC62CC"/>
    <w:rsid w:val="00CC64E4"/>
    <w:rsid w:val="00CC6E26"/>
    <w:rsid w:val="00CC71E4"/>
    <w:rsid w:val="00CC72FD"/>
    <w:rsid w:val="00CC73D8"/>
    <w:rsid w:val="00CC7C48"/>
    <w:rsid w:val="00CC7D3B"/>
    <w:rsid w:val="00CC7DFF"/>
    <w:rsid w:val="00CD01D1"/>
    <w:rsid w:val="00CD0265"/>
    <w:rsid w:val="00CD05ED"/>
    <w:rsid w:val="00CD0641"/>
    <w:rsid w:val="00CD1130"/>
    <w:rsid w:val="00CD13D7"/>
    <w:rsid w:val="00CD1670"/>
    <w:rsid w:val="00CD1856"/>
    <w:rsid w:val="00CD1950"/>
    <w:rsid w:val="00CD1F4F"/>
    <w:rsid w:val="00CD2AA1"/>
    <w:rsid w:val="00CD3073"/>
    <w:rsid w:val="00CD43D0"/>
    <w:rsid w:val="00CD56FB"/>
    <w:rsid w:val="00CD5965"/>
    <w:rsid w:val="00CD5AA2"/>
    <w:rsid w:val="00CD6259"/>
    <w:rsid w:val="00CD6312"/>
    <w:rsid w:val="00CD662B"/>
    <w:rsid w:val="00CD7240"/>
    <w:rsid w:val="00CD74DD"/>
    <w:rsid w:val="00CD7614"/>
    <w:rsid w:val="00CE0F26"/>
    <w:rsid w:val="00CE0FA1"/>
    <w:rsid w:val="00CE134A"/>
    <w:rsid w:val="00CE1847"/>
    <w:rsid w:val="00CE2C5B"/>
    <w:rsid w:val="00CE2D21"/>
    <w:rsid w:val="00CE3BCA"/>
    <w:rsid w:val="00CE3F49"/>
    <w:rsid w:val="00CE43A9"/>
    <w:rsid w:val="00CE441D"/>
    <w:rsid w:val="00CE4482"/>
    <w:rsid w:val="00CE4A1C"/>
    <w:rsid w:val="00CE5456"/>
    <w:rsid w:val="00CE57F8"/>
    <w:rsid w:val="00CE6442"/>
    <w:rsid w:val="00CE6897"/>
    <w:rsid w:val="00CE68AC"/>
    <w:rsid w:val="00CE697C"/>
    <w:rsid w:val="00CE6CFF"/>
    <w:rsid w:val="00CE6D40"/>
    <w:rsid w:val="00CE7574"/>
    <w:rsid w:val="00CE7CB3"/>
    <w:rsid w:val="00CF00B2"/>
    <w:rsid w:val="00CF023E"/>
    <w:rsid w:val="00CF05C9"/>
    <w:rsid w:val="00CF12C7"/>
    <w:rsid w:val="00CF1C18"/>
    <w:rsid w:val="00CF1DE7"/>
    <w:rsid w:val="00CF206B"/>
    <w:rsid w:val="00CF214B"/>
    <w:rsid w:val="00CF269B"/>
    <w:rsid w:val="00CF320C"/>
    <w:rsid w:val="00CF3B2F"/>
    <w:rsid w:val="00CF4992"/>
    <w:rsid w:val="00CF4C4D"/>
    <w:rsid w:val="00CF5749"/>
    <w:rsid w:val="00CF5A87"/>
    <w:rsid w:val="00CF643C"/>
    <w:rsid w:val="00CF6C07"/>
    <w:rsid w:val="00CF7012"/>
    <w:rsid w:val="00CF7318"/>
    <w:rsid w:val="00CF7582"/>
    <w:rsid w:val="00CF79D9"/>
    <w:rsid w:val="00CF7AA2"/>
    <w:rsid w:val="00CF7D55"/>
    <w:rsid w:val="00D00156"/>
    <w:rsid w:val="00D00261"/>
    <w:rsid w:val="00D00324"/>
    <w:rsid w:val="00D00712"/>
    <w:rsid w:val="00D00F2A"/>
    <w:rsid w:val="00D019F4"/>
    <w:rsid w:val="00D0269A"/>
    <w:rsid w:val="00D03901"/>
    <w:rsid w:val="00D03A89"/>
    <w:rsid w:val="00D048B9"/>
    <w:rsid w:val="00D04A8B"/>
    <w:rsid w:val="00D05AC3"/>
    <w:rsid w:val="00D05D82"/>
    <w:rsid w:val="00D07044"/>
    <w:rsid w:val="00D07A45"/>
    <w:rsid w:val="00D07CDF"/>
    <w:rsid w:val="00D10208"/>
    <w:rsid w:val="00D102BE"/>
    <w:rsid w:val="00D1042F"/>
    <w:rsid w:val="00D1167F"/>
    <w:rsid w:val="00D1172C"/>
    <w:rsid w:val="00D11B61"/>
    <w:rsid w:val="00D11D26"/>
    <w:rsid w:val="00D11F89"/>
    <w:rsid w:val="00D127DB"/>
    <w:rsid w:val="00D128BC"/>
    <w:rsid w:val="00D12B65"/>
    <w:rsid w:val="00D1306D"/>
    <w:rsid w:val="00D136E4"/>
    <w:rsid w:val="00D13D0D"/>
    <w:rsid w:val="00D14D7F"/>
    <w:rsid w:val="00D14E55"/>
    <w:rsid w:val="00D14ED7"/>
    <w:rsid w:val="00D15947"/>
    <w:rsid w:val="00D159A8"/>
    <w:rsid w:val="00D15E50"/>
    <w:rsid w:val="00D15FC4"/>
    <w:rsid w:val="00D16032"/>
    <w:rsid w:val="00D16226"/>
    <w:rsid w:val="00D16887"/>
    <w:rsid w:val="00D16A54"/>
    <w:rsid w:val="00D16AA0"/>
    <w:rsid w:val="00D16AAB"/>
    <w:rsid w:val="00D16D1D"/>
    <w:rsid w:val="00D16DCB"/>
    <w:rsid w:val="00D1751D"/>
    <w:rsid w:val="00D17A4B"/>
    <w:rsid w:val="00D204B1"/>
    <w:rsid w:val="00D204EA"/>
    <w:rsid w:val="00D2076B"/>
    <w:rsid w:val="00D2138B"/>
    <w:rsid w:val="00D218F2"/>
    <w:rsid w:val="00D22193"/>
    <w:rsid w:val="00D23027"/>
    <w:rsid w:val="00D23181"/>
    <w:rsid w:val="00D2358B"/>
    <w:rsid w:val="00D24793"/>
    <w:rsid w:val="00D24C9A"/>
    <w:rsid w:val="00D24FB7"/>
    <w:rsid w:val="00D255C5"/>
    <w:rsid w:val="00D25E65"/>
    <w:rsid w:val="00D26382"/>
    <w:rsid w:val="00D268A4"/>
    <w:rsid w:val="00D279B7"/>
    <w:rsid w:val="00D27B3E"/>
    <w:rsid w:val="00D27BD3"/>
    <w:rsid w:val="00D3000F"/>
    <w:rsid w:val="00D30CFB"/>
    <w:rsid w:val="00D30D2F"/>
    <w:rsid w:val="00D30D6D"/>
    <w:rsid w:val="00D30FDF"/>
    <w:rsid w:val="00D312DB"/>
    <w:rsid w:val="00D31749"/>
    <w:rsid w:val="00D31812"/>
    <w:rsid w:val="00D31FB0"/>
    <w:rsid w:val="00D321D1"/>
    <w:rsid w:val="00D328FE"/>
    <w:rsid w:val="00D329B1"/>
    <w:rsid w:val="00D32B1D"/>
    <w:rsid w:val="00D32C76"/>
    <w:rsid w:val="00D32F86"/>
    <w:rsid w:val="00D342CA"/>
    <w:rsid w:val="00D352AA"/>
    <w:rsid w:val="00D3534E"/>
    <w:rsid w:val="00D3553F"/>
    <w:rsid w:val="00D356E7"/>
    <w:rsid w:val="00D35D0F"/>
    <w:rsid w:val="00D35E1F"/>
    <w:rsid w:val="00D36146"/>
    <w:rsid w:val="00D362E5"/>
    <w:rsid w:val="00D36E29"/>
    <w:rsid w:val="00D376E7"/>
    <w:rsid w:val="00D37822"/>
    <w:rsid w:val="00D37EC5"/>
    <w:rsid w:val="00D409DC"/>
    <w:rsid w:val="00D40C91"/>
    <w:rsid w:val="00D412D3"/>
    <w:rsid w:val="00D42529"/>
    <w:rsid w:val="00D42D08"/>
    <w:rsid w:val="00D43229"/>
    <w:rsid w:val="00D43808"/>
    <w:rsid w:val="00D43ECB"/>
    <w:rsid w:val="00D43FA6"/>
    <w:rsid w:val="00D44215"/>
    <w:rsid w:val="00D44D6C"/>
    <w:rsid w:val="00D44F53"/>
    <w:rsid w:val="00D45616"/>
    <w:rsid w:val="00D4591E"/>
    <w:rsid w:val="00D45F7D"/>
    <w:rsid w:val="00D46645"/>
    <w:rsid w:val="00D466B0"/>
    <w:rsid w:val="00D46E14"/>
    <w:rsid w:val="00D47042"/>
    <w:rsid w:val="00D47176"/>
    <w:rsid w:val="00D471CA"/>
    <w:rsid w:val="00D47F83"/>
    <w:rsid w:val="00D500DA"/>
    <w:rsid w:val="00D50507"/>
    <w:rsid w:val="00D509DA"/>
    <w:rsid w:val="00D50A8D"/>
    <w:rsid w:val="00D50B5E"/>
    <w:rsid w:val="00D5101E"/>
    <w:rsid w:val="00D510DC"/>
    <w:rsid w:val="00D51A7E"/>
    <w:rsid w:val="00D51E9C"/>
    <w:rsid w:val="00D52405"/>
    <w:rsid w:val="00D529B4"/>
    <w:rsid w:val="00D52BFB"/>
    <w:rsid w:val="00D52C65"/>
    <w:rsid w:val="00D52E4C"/>
    <w:rsid w:val="00D53187"/>
    <w:rsid w:val="00D53AD7"/>
    <w:rsid w:val="00D53C78"/>
    <w:rsid w:val="00D53EB4"/>
    <w:rsid w:val="00D549BC"/>
    <w:rsid w:val="00D54A3E"/>
    <w:rsid w:val="00D54A59"/>
    <w:rsid w:val="00D54E6F"/>
    <w:rsid w:val="00D54EC0"/>
    <w:rsid w:val="00D55B5B"/>
    <w:rsid w:val="00D561CA"/>
    <w:rsid w:val="00D56AD0"/>
    <w:rsid w:val="00D5710D"/>
    <w:rsid w:val="00D60472"/>
    <w:rsid w:val="00D60587"/>
    <w:rsid w:val="00D60722"/>
    <w:rsid w:val="00D60740"/>
    <w:rsid w:val="00D60885"/>
    <w:rsid w:val="00D61031"/>
    <w:rsid w:val="00D61134"/>
    <w:rsid w:val="00D613C3"/>
    <w:rsid w:val="00D61510"/>
    <w:rsid w:val="00D62C8B"/>
    <w:rsid w:val="00D635FC"/>
    <w:rsid w:val="00D6399E"/>
    <w:rsid w:val="00D63AE3"/>
    <w:rsid w:val="00D63EA8"/>
    <w:rsid w:val="00D64A35"/>
    <w:rsid w:val="00D65066"/>
    <w:rsid w:val="00D653E4"/>
    <w:rsid w:val="00D65B3C"/>
    <w:rsid w:val="00D66036"/>
    <w:rsid w:val="00D661D7"/>
    <w:rsid w:val="00D66A19"/>
    <w:rsid w:val="00D66A6D"/>
    <w:rsid w:val="00D66CAB"/>
    <w:rsid w:val="00D7067B"/>
    <w:rsid w:val="00D71BE3"/>
    <w:rsid w:val="00D71C94"/>
    <w:rsid w:val="00D71FBF"/>
    <w:rsid w:val="00D728C7"/>
    <w:rsid w:val="00D72994"/>
    <w:rsid w:val="00D729E7"/>
    <w:rsid w:val="00D72E30"/>
    <w:rsid w:val="00D7348C"/>
    <w:rsid w:val="00D736BB"/>
    <w:rsid w:val="00D73C00"/>
    <w:rsid w:val="00D7442B"/>
    <w:rsid w:val="00D7470F"/>
    <w:rsid w:val="00D75F5F"/>
    <w:rsid w:val="00D76176"/>
    <w:rsid w:val="00D76391"/>
    <w:rsid w:val="00D7708D"/>
    <w:rsid w:val="00D772E1"/>
    <w:rsid w:val="00D77408"/>
    <w:rsid w:val="00D774DB"/>
    <w:rsid w:val="00D77CB4"/>
    <w:rsid w:val="00D77D87"/>
    <w:rsid w:val="00D801D2"/>
    <w:rsid w:val="00D8095B"/>
    <w:rsid w:val="00D80F26"/>
    <w:rsid w:val="00D818B7"/>
    <w:rsid w:val="00D818B8"/>
    <w:rsid w:val="00D828FC"/>
    <w:rsid w:val="00D82C35"/>
    <w:rsid w:val="00D8342D"/>
    <w:rsid w:val="00D83A12"/>
    <w:rsid w:val="00D83AB6"/>
    <w:rsid w:val="00D83AF2"/>
    <w:rsid w:val="00D84343"/>
    <w:rsid w:val="00D84785"/>
    <w:rsid w:val="00D84879"/>
    <w:rsid w:val="00D84E73"/>
    <w:rsid w:val="00D856F9"/>
    <w:rsid w:val="00D8597E"/>
    <w:rsid w:val="00D85B55"/>
    <w:rsid w:val="00D85C43"/>
    <w:rsid w:val="00D8647D"/>
    <w:rsid w:val="00D86D14"/>
    <w:rsid w:val="00D87E92"/>
    <w:rsid w:val="00D90517"/>
    <w:rsid w:val="00D90EA9"/>
    <w:rsid w:val="00D917DF"/>
    <w:rsid w:val="00D91AF7"/>
    <w:rsid w:val="00D91C41"/>
    <w:rsid w:val="00D92F8B"/>
    <w:rsid w:val="00D930D2"/>
    <w:rsid w:val="00D936D6"/>
    <w:rsid w:val="00D93993"/>
    <w:rsid w:val="00D942FF"/>
    <w:rsid w:val="00D94CED"/>
    <w:rsid w:val="00D955F7"/>
    <w:rsid w:val="00D95BE6"/>
    <w:rsid w:val="00D95D86"/>
    <w:rsid w:val="00D95E1B"/>
    <w:rsid w:val="00D9606D"/>
    <w:rsid w:val="00D96469"/>
    <w:rsid w:val="00D9648A"/>
    <w:rsid w:val="00D966E0"/>
    <w:rsid w:val="00D968AC"/>
    <w:rsid w:val="00D96F01"/>
    <w:rsid w:val="00D970FF"/>
    <w:rsid w:val="00D974DE"/>
    <w:rsid w:val="00D97BAC"/>
    <w:rsid w:val="00D97E3C"/>
    <w:rsid w:val="00D97E90"/>
    <w:rsid w:val="00DA0DF9"/>
    <w:rsid w:val="00DA12A8"/>
    <w:rsid w:val="00DA1D1C"/>
    <w:rsid w:val="00DA268C"/>
    <w:rsid w:val="00DA2883"/>
    <w:rsid w:val="00DA2C28"/>
    <w:rsid w:val="00DA41F3"/>
    <w:rsid w:val="00DA4E03"/>
    <w:rsid w:val="00DA52D3"/>
    <w:rsid w:val="00DA6391"/>
    <w:rsid w:val="00DA6B63"/>
    <w:rsid w:val="00DA7113"/>
    <w:rsid w:val="00DA71AB"/>
    <w:rsid w:val="00DA732A"/>
    <w:rsid w:val="00DA790C"/>
    <w:rsid w:val="00DA7A61"/>
    <w:rsid w:val="00DA7BA0"/>
    <w:rsid w:val="00DA7F24"/>
    <w:rsid w:val="00DA7F94"/>
    <w:rsid w:val="00DB03BB"/>
    <w:rsid w:val="00DB05A5"/>
    <w:rsid w:val="00DB07D8"/>
    <w:rsid w:val="00DB0CE7"/>
    <w:rsid w:val="00DB0FEB"/>
    <w:rsid w:val="00DB166C"/>
    <w:rsid w:val="00DB1755"/>
    <w:rsid w:val="00DB187C"/>
    <w:rsid w:val="00DB191C"/>
    <w:rsid w:val="00DB1B51"/>
    <w:rsid w:val="00DB269A"/>
    <w:rsid w:val="00DB2929"/>
    <w:rsid w:val="00DB2CF9"/>
    <w:rsid w:val="00DB335E"/>
    <w:rsid w:val="00DB33C7"/>
    <w:rsid w:val="00DB3566"/>
    <w:rsid w:val="00DB3B34"/>
    <w:rsid w:val="00DB3B6B"/>
    <w:rsid w:val="00DB422C"/>
    <w:rsid w:val="00DB46F2"/>
    <w:rsid w:val="00DB4A1A"/>
    <w:rsid w:val="00DB4E23"/>
    <w:rsid w:val="00DB4FED"/>
    <w:rsid w:val="00DB5039"/>
    <w:rsid w:val="00DB5209"/>
    <w:rsid w:val="00DB53F8"/>
    <w:rsid w:val="00DB5530"/>
    <w:rsid w:val="00DB5770"/>
    <w:rsid w:val="00DB5D14"/>
    <w:rsid w:val="00DB646F"/>
    <w:rsid w:val="00DB656E"/>
    <w:rsid w:val="00DB6618"/>
    <w:rsid w:val="00DB70C3"/>
    <w:rsid w:val="00DB73F8"/>
    <w:rsid w:val="00DB79FD"/>
    <w:rsid w:val="00DB7B99"/>
    <w:rsid w:val="00DB7F9F"/>
    <w:rsid w:val="00DC00A4"/>
    <w:rsid w:val="00DC01CA"/>
    <w:rsid w:val="00DC08EF"/>
    <w:rsid w:val="00DC0BDF"/>
    <w:rsid w:val="00DC1677"/>
    <w:rsid w:val="00DC1773"/>
    <w:rsid w:val="00DC1B0D"/>
    <w:rsid w:val="00DC241E"/>
    <w:rsid w:val="00DC2457"/>
    <w:rsid w:val="00DC253F"/>
    <w:rsid w:val="00DC264B"/>
    <w:rsid w:val="00DC2A55"/>
    <w:rsid w:val="00DC2AA9"/>
    <w:rsid w:val="00DC380E"/>
    <w:rsid w:val="00DC3928"/>
    <w:rsid w:val="00DC3D0C"/>
    <w:rsid w:val="00DC42FE"/>
    <w:rsid w:val="00DC53C3"/>
    <w:rsid w:val="00DC62B0"/>
    <w:rsid w:val="00DC63B1"/>
    <w:rsid w:val="00DC648C"/>
    <w:rsid w:val="00DC672A"/>
    <w:rsid w:val="00DC6903"/>
    <w:rsid w:val="00DC6FB1"/>
    <w:rsid w:val="00DC7366"/>
    <w:rsid w:val="00DC75E6"/>
    <w:rsid w:val="00DC774E"/>
    <w:rsid w:val="00DC7893"/>
    <w:rsid w:val="00DC799B"/>
    <w:rsid w:val="00DD03F6"/>
    <w:rsid w:val="00DD04CE"/>
    <w:rsid w:val="00DD08AC"/>
    <w:rsid w:val="00DD2802"/>
    <w:rsid w:val="00DD2C60"/>
    <w:rsid w:val="00DD2CEF"/>
    <w:rsid w:val="00DD3485"/>
    <w:rsid w:val="00DD371F"/>
    <w:rsid w:val="00DD3C9E"/>
    <w:rsid w:val="00DD4343"/>
    <w:rsid w:val="00DD4402"/>
    <w:rsid w:val="00DD475E"/>
    <w:rsid w:val="00DD5271"/>
    <w:rsid w:val="00DD5350"/>
    <w:rsid w:val="00DD55BF"/>
    <w:rsid w:val="00DD55E9"/>
    <w:rsid w:val="00DD690F"/>
    <w:rsid w:val="00DD6D2E"/>
    <w:rsid w:val="00DD6E36"/>
    <w:rsid w:val="00DD6FFB"/>
    <w:rsid w:val="00DD7265"/>
    <w:rsid w:val="00DD78A9"/>
    <w:rsid w:val="00DD7A67"/>
    <w:rsid w:val="00DD7AB8"/>
    <w:rsid w:val="00DE0B2A"/>
    <w:rsid w:val="00DE0EDB"/>
    <w:rsid w:val="00DE1397"/>
    <w:rsid w:val="00DE1983"/>
    <w:rsid w:val="00DE198A"/>
    <w:rsid w:val="00DE1A38"/>
    <w:rsid w:val="00DE1B4B"/>
    <w:rsid w:val="00DE32BC"/>
    <w:rsid w:val="00DE349A"/>
    <w:rsid w:val="00DE3D88"/>
    <w:rsid w:val="00DE4111"/>
    <w:rsid w:val="00DE4615"/>
    <w:rsid w:val="00DE4857"/>
    <w:rsid w:val="00DE4A8E"/>
    <w:rsid w:val="00DE4CB8"/>
    <w:rsid w:val="00DE4CB9"/>
    <w:rsid w:val="00DE4E7E"/>
    <w:rsid w:val="00DE508E"/>
    <w:rsid w:val="00DE5172"/>
    <w:rsid w:val="00DE53FC"/>
    <w:rsid w:val="00DE5AF1"/>
    <w:rsid w:val="00DE5FD3"/>
    <w:rsid w:val="00DE623B"/>
    <w:rsid w:val="00DE6496"/>
    <w:rsid w:val="00DE694E"/>
    <w:rsid w:val="00DE6AC9"/>
    <w:rsid w:val="00DE6CAD"/>
    <w:rsid w:val="00DE713E"/>
    <w:rsid w:val="00DE73A1"/>
    <w:rsid w:val="00DE7D87"/>
    <w:rsid w:val="00DE7DE3"/>
    <w:rsid w:val="00DE7E05"/>
    <w:rsid w:val="00DF0416"/>
    <w:rsid w:val="00DF1402"/>
    <w:rsid w:val="00DF1FAD"/>
    <w:rsid w:val="00DF2010"/>
    <w:rsid w:val="00DF245E"/>
    <w:rsid w:val="00DF28B2"/>
    <w:rsid w:val="00DF3537"/>
    <w:rsid w:val="00DF353F"/>
    <w:rsid w:val="00DF3A0A"/>
    <w:rsid w:val="00DF3D2B"/>
    <w:rsid w:val="00DF435D"/>
    <w:rsid w:val="00DF4407"/>
    <w:rsid w:val="00DF50DB"/>
    <w:rsid w:val="00DF50FD"/>
    <w:rsid w:val="00DF6192"/>
    <w:rsid w:val="00DF70CB"/>
    <w:rsid w:val="00DF78FA"/>
    <w:rsid w:val="00DF7CB7"/>
    <w:rsid w:val="00E002E7"/>
    <w:rsid w:val="00E005CB"/>
    <w:rsid w:val="00E00780"/>
    <w:rsid w:val="00E00C1C"/>
    <w:rsid w:val="00E01119"/>
    <w:rsid w:val="00E0128F"/>
    <w:rsid w:val="00E01470"/>
    <w:rsid w:val="00E01760"/>
    <w:rsid w:val="00E02651"/>
    <w:rsid w:val="00E03129"/>
    <w:rsid w:val="00E037F3"/>
    <w:rsid w:val="00E046BE"/>
    <w:rsid w:val="00E057D0"/>
    <w:rsid w:val="00E05D4F"/>
    <w:rsid w:val="00E05F2F"/>
    <w:rsid w:val="00E06A6A"/>
    <w:rsid w:val="00E06FB9"/>
    <w:rsid w:val="00E079A5"/>
    <w:rsid w:val="00E07E81"/>
    <w:rsid w:val="00E102F1"/>
    <w:rsid w:val="00E1063C"/>
    <w:rsid w:val="00E10703"/>
    <w:rsid w:val="00E10804"/>
    <w:rsid w:val="00E10808"/>
    <w:rsid w:val="00E11221"/>
    <w:rsid w:val="00E114B3"/>
    <w:rsid w:val="00E1174B"/>
    <w:rsid w:val="00E1193D"/>
    <w:rsid w:val="00E11953"/>
    <w:rsid w:val="00E119EB"/>
    <w:rsid w:val="00E11D9C"/>
    <w:rsid w:val="00E12496"/>
    <w:rsid w:val="00E1259E"/>
    <w:rsid w:val="00E1283F"/>
    <w:rsid w:val="00E12EB0"/>
    <w:rsid w:val="00E1365D"/>
    <w:rsid w:val="00E146BC"/>
    <w:rsid w:val="00E148B7"/>
    <w:rsid w:val="00E14A0F"/>
    <w:rsid w:val="00E14E77"/>
    <w:rsid w:val="00E1506A"/>
    <w:rsid w:val="00E152F1"/>
    <w:rsid w:val="00E1530F"/>
    <w:rsid w:val="00E154FC"/>
    <w:rsid w:val="00E15C8D"/>
    <w:rsid w:val="00E1629D"/>
    <w:rsid w:val="00E17021"/>
    <w:rsid w:val="00E170CF"/>
    <w:rsid w:val="00E1714F"/>
    <w:rsid w:val="00E17405"/>
    <w:rsid w:val="00E17870"/>
    <w:rsid w:val="00E2010B"/>
    <w:rsid w:val="00E205A7"/>
    <w:rsid w:val="00E21836"/>
    <w:rsid w:val="00E22EA2"/>
    <w:rsid w:val="00E23873"/>
    <w:rsid w:val="00E23A52"/>
    <w:rsid w:val="00E242D5"/>
    <w:rsid w:val="00E2445F"/>
    <w:rsid w:val="00E25880"/>
    <w:rsid w:val="00E25C71"/>
    <w:rsid w:val="00E25F72"/>
    <w:rsid w:val="00E26295"/>
    <w:rsid w:val="00E26307"/>
    <w:rsid w:val="00E26494"/>
    <w:rsid w:val="00E267A1"/>
    <w:rsid w:val="00E268C5"/>
    <w:rsid w:val="00E26B9D"/>
    <w:rsid w:val="00E27B16"/>
    <w:rsid w:val="00E27EB7"/>
    <w:rsid w:val="00E27F00"/>
    <w:rsid w:val="00E30056"/>
    <w:rsid w:val="00E30859"/>
    <w:rsid w:val="00E30B3D"/>
    <w:rsid w:val="00E30EB4"/>
    <w:rsid w:val="00E3233D"/>
    <w:rsid w:val="00E33247"/>
    <w:rsid w:val="00E33D17"/>
    <w:rsid w:val="00E33E2B"/>
    <w:rsid w:val="00E33FCE"/>
    <w:rsid w:val="00E3413D"/>
    <w:rsid w:val="00E34412"/>
    <w:rsid w:val="00E3475C"/>
    <w:rsid w:val="00E35FA4"/>
    <w:rsid w:val="00E36886"/>
    <w:rsid w:val="00E36DFA"/>
    <w:rsid w:val="00E36FB3"/>
    <w:rsid w:val="00E37351"/>
    <w:rsid w:val="00E37601"/>
    <w:rsid w:val="00E37878"/>
    <w:rsid w:val="00E378B9"/>
    <w:rsid w:val="00E37CC6"/>
    <w:rsid w:val="00E406E5"/>
    <w:rsid w:val="00E40F80"/>
    <w:rsid w:val="00E41166"/>
    <w:rsid w:val="00E412B1"/>
    <w:rsid w:val="00E417D0"/>
    <w:rsid w:val="00E421DB"/>
    <w:rsid w:val="00E4224F"/>
    <w:rsid w:val="00E42D86"/>
    <w:rsid w:val="00E431A1"/>
    <w:rsid w:val="00E43736"/>
    <w:rsid w:val="00E44517"/>
    <w:rsid w:val="00E446A1"/>
    <w:rsid w:val="00E44871"/>
    <w:rsid w:val="00E44D56"/>
    <w:rsid w:val="00E452BC"/>
    <w:rsid w:val="00E453E4"/>
    <w:rsid w:val="00E4550F"/>
    <w:rsid w:val="00E45E2C"/>
    <w:rsid w:val="00E45E9C"/>
    <w:rsid w:val="00E45F42"/>
    <w:rsid w:val="00E464E8"/>
    <w:rsid w:val="00E46AF2"/>
    <w:rsid w:val="00E46C9B"/>
    <w:rsid w:val="00E46E1F"/>
    <w:rsid w:val="00E47239"/>
    <w:rsid w:val="00E47637"/>
    <w:rsid w:val="00E47660"/>
    <w:rsid w:val="00E47A63"/>
    <w:rsid w:val="00E47C6A"/>
    <w:rsid w:val="00E47ED5"/>
    <w:rsid w:val="00E47F20"/>
    <w:rsid w:val="00E50116"/>
    <w:rsid w:val="00E507A4"/>
    <w:rsid w:val="00E50920"/>
    <w:rsid w:val="00E50F44"/>
    <w:rsid w:val="00E51245"/>
    <w:rsid w:val="00E516C3"/>
    <w:rsid w:val="00E53392"/>
    <w:rsid w:val="00E5344F"/>
    <w:rsid w:val="00E53918"/>
    <w:rsid w:val="00E53D50"/>
    <w:rsid w:val="00E53DD2"/>
    <w:rsid w:val="00E540BC"/>
    <w:rsid w:val="00E5420A"/>
    <w:rsid w:val="00E5459A"/>
    <w:rsid w:val="00E546F8"/>
    <w:rsid w:val="00E554A8"/>
    <w:rsid w:val="00E566A8"/>
    <w:rsid w:val="00E56E11"/>
    <w:rsid w:val="00E570E9"/>
    <w:rsid w:val="00E57F53"/>
    <w:rsid w:val="00E600F7"/>
    <w:rsid w:val="00E60988"/>
    <w:rsid w:val="00E60A4C"/>
    <w:rsid w:val="00E60B5A"/>
    <w:rsid w:val="00E60E9C"/>
    <w:rsid w:val="00E616D4"/>
    <w:rsid w:val="00E6230D"/>
    <w:rsid w:val="00E6269D"/>
    <w:rsid w:val="00E626C8"/>
    <w:rsid w:val="00E63DB1"/>
    <w:rsid w:val="00E63EEF"/>
    <w:rsid w:val="00E63F15"/>
    <w:rsid w:val="00E64CD2"/>
    <w:rsid w:val="00E64E2B"/>
    <w:rsid w:val="00E65011"/>
    <w:rsid w:val="00E6526D"/>
    <w:rsid w:val="00E65B13"/>
    <w:rsid w:val="00E65B19"/>
    <w:rsid w:val="00E66C93"/>
    <w:rsid w:val="00E67AF9"/>
    <w:rsid w:val="00E70415"/>
    <w:rsid w:val="00E706AD"/>
    <w:rsid w:val="00E71407"/>
    <w:rsid w:val="00E717EB"/>
    <w:rsid w:val="00E71AA4"/>
    <w:rsid w:val="00E71DB1"/>
    <w:rsid w:val="00E72461"/>
    <w:rsid w:val="00E7273F"/>
    <w:rsid w:val="00E73AB3"/>
    <w:rsid w:val="00E73FA1"/>
    <w:rsid w:val="00E74C91"/>
    <w:rsid w:val="00E75543"/>
    <w:rsid w:val="00E757FA"/>
    <w:rsid w:val="00E76810"/>
    <w:rsid w:val="00E76C1B"/>
    <w:rsid w:val="00E777A6"/>
    <w:rsid w:val="00E77A48"/>
    <w:rsid w:val="00E77B5F"/>
    <w:rsid w:val="00E77B7B"/>
    <w:rsid w:val="00E808CF"/>
    <w:rsid w:val="00E809AB"/>
    <w:rsid w:val="00E80E5C"/>
    <w:rsid w:val="00E8105F"/>
    <w:rsid w:val="00E82806"/>
    <w:rsid w:val="00E82D42"/>
    <w:rsid w:val="00E82F34"/>
    <w:rsid w:val="00E83511"/>
    <w:rsid w:val="00E83539"/>
    <w:rsid w:val="00E83AAA"/>
    <w:rsid w:val="00E84D70"/>
    <w:rsid w:val="00E8520E"/>
    <w:rsid w:val="00E85234"/>
    <w:rsid w:val="00E856B0"/>
    <w:rsid w:val="00E858E9"/>
    <w:rsid w:val="00E861AB"/>
    <w:rsid w:val="00E866ED"/>
    <w:rsid w:val="00E868CD"/>
    <w:rsid w:val="00E86E41"/>
    <w:rsid w:val="00E86EFA"/>
    <w:rsid w:val="00E875E0"/>
    <w:rsid w:val="00E87B31"/>
    <w:rsid w:val="00E903AA"/>
    <w:rsid w:val="00E903CB"/>
    <w:rsid w:val="00E9083D"/>
    <w:rsid w:val="00E91387"/>
    <w:rsid w:val="00E91AB5"/>
    <w:rsid w:val="00E92160"/>
    <w:rsid w:val="00E93103"/>
    <w:rsid w:val="00E93594"/>
    <w:rsid w:val="00E93629"/>
    <w:rsid w:val="00E93706"/>
    <w:rsid w:val="00E94460"/>
    <w:rsid w:val="00E946CA"/>
    <w:rsid w:val="00E9538E"/>
    <w:rsid w:val="00E955DD"/>
    <w:rsid w:val="00E95877"/>
    <w:rsid w:val="00E95991"/>
    <w:rsid w:val="00E95BA3"/>
    <w:rsid w:val="00E96199"/>
    <w:rsid w:val="00E963DC"/>
    <w:rsid w:val="00E966D6"/>
    <w:rsid w:val="00E96962"/>
    <w:rsid w:val="00E96987"/>
    <w:rsid w:val="00E96AF9"/>
    <w:rsid w:val="00E9742F"/>
    <w:rsid w:val="00E97C36"/>
    <w:rsid w:val="00E97D80"/>
    <w:rsid w:val="00EA0F8A"/>
    <w:rsid w:val="00EA1610"/>
    <w:rsid w:val="00EA19A4"/>
    <w:rsid w:val="00EA1DAB"/>
    <w:rsid w:val="00EA211C"/>
    <w:rsid w:val="00EA2215"/>
    <w:rsid w:val="00EA2D39"/>
    <w:rsid w:val="00EA2DE2"/>
    <w:rsid w:val="00EA2EF8"/>
    <w:rsid w:val="00EA42DF"/>
    <w:rsid w:val="00EA45AD"/>
    <w:rsid w:val="00EA45BD"/>
    <w:rsid w:val="00EA4922"/>
    <w:rsid w:val="00EA4C78"/>
    <w:rsid w:val="00EA4DDE"/>
    <w:rsid w:val="00EA5239"/>
    <w:rsid w:val="00EA531E"/>
    <w:rsid w:val="00EA5BB2"/>
    <w:rsid w:val="00EA5BB9"/>
    <w:rsid w:val="00EA6050"/>
    <w:rsid w:val="00EA605A"/>
    <w:rsid w:val="00EA6C4E"/>
    <w:rsid w:val="00EA6DB2"/>
    <w:rsid w:val="00EA7347"/>
    <w:rsid w:val="00EA73C3"/>
    <w:rsid w:val="00EA75EE"/>
    <w:rsid w:val="00EA7755"/>
    <w:rsid w:val="00EB000A"/>
    <w:rsid w:val="00EB09A9"/>
    <w:rsid w:val="00EB0D12"/>
    <w:rsid w:val="00EB0E74"/>
    <w:rsid w:val="00EB12FA"/>
    <w:rsid w:val="00EB15CF"/>
    <w:rsid w:val="00EB1DAF"/>
    <w:rsid w:val="00EB213E"/>
    <w:rsid w:val="00EB2506"/>
    <w:rsid w:val="00EB3364"/>
    <w:rsid w:val="00EB374D"/>
    <w:rsid w:val="00EB3F30"/>
    <w:rsid w:val="00EB4979"/>
    <w:rsid w:val="00EB4D75"/>
    <w:rsid w:val="00EB4D77"/>
    <w:rsid w:val="00EB4FD1"/>
    <w:rsid w:val="00EB55ED"/>
    <w:rsid w:val="00EB56B7"/>
    <w:rsid w:val="00EB5AF0"/>
    <w:rsid w:val="00EB600E"/>
    <w:rsid w:val="00EB7110"/>
    <w:rsid w:val="00EB718E"/>
    <w:rsid w:val="00EB75F6"/>
    <w:rsid w:val="00EB7F30"/>
    <w:rsid w:val="00EB7F69"/>
    <w:rsid w:val="00EC0A30"/>
    <w:rsid w:val="00EC136C"/>
    <w:rsid w:val="00EC17A6"/>
    <w:rsid w:val="00EC19AC"/>
    <w:rsid w:val="00EC1A4B"/>
    <w:rsid w:val="00EC1CF3"/>
    <w:rsid w:val="00EC1FBA"/>
    <w:rsid w:val="00EC1FD6"/>
    <w:rsid w:val="00EC25C2"/>
    <w:rsid w:val="00EC3A3C"/>
    <w:rsid w:val="00EC3BA8"/>
    <w:rsid w:val="00EC4632"/>
    <w:rsid w:val="00EC4ED2"/>
    <w:rsid w:val="00EC5235"/>
    <w:rsid w:val="00EC5664"/>
    <w:rsid w:val="00EC5EE8"/>
    <w:rsid w:val="00EC64A1"/>
    <w:rsid w:val="00EC7547"/>
    <w:rsid w:val="00EC7B27"/>
    <w:rsid w:val="00EC7D7D"/>
    <w:rsid w:val="00ED0027"/>
    <w:rsid w:val="00ED02FA"/>
    <w:rsid w:val="00ED0467"/>
    <w:rsid w:val="00ED05DF"/>
    <w:rsid w:val="00ED1032"/>
    <w:rsid w:val="00ED1B70"/>
    <w:rsid w:val="00ED2798"/>
    <w:rsid w:val="00ED2AE7"/>
    <w:rsid w:val="00ED2CBE"/>
    <w:rsid w:val="00ED2FFA"/>
    <w:rsid w:val="00ED36D3"/>
    <w:rsid w:val="00ED3757"/>
    <w:rsid w:val="00ED4486"/>
    <w:rsid w:val="00ED4A0A"/>
    <w:rsid w:val="00ED512C"/>
    <w:rsid w:val="00ED5472"/>
    <w:rsid w:val="00ED627C"/>
    <w:rsid w:val="00ED6DDF"/>
    <w:rsid w:val="00ED728B"/>
    <w:rsid w:val="00ED7533"/>
    <w:rsid w:val="00ED79C2"/>
    <w:rsid w:val="00EE009A"/>
    <w:rsid w:val="00EE00AB"/>
    <w:rsid w:val="00EE00B4"/>
    <w:rsid w:val="00EE0780"/>
    <w:rsid w:val="00EE0BE1"/>
    <w:rsid w:val="00EE17E7"/>
    <w:rsid w:val="00EE18DC"/>
    <w:rsid w:val="00EE19AB"/>
    <w:rsid w:val="00EE1E16"/>
    <w:rsid w:val="00EE1F74"/>
    <w:rsid w:val="00EE2968"/>
    <w:rsid w:val="00EE2B07"/>
    <w:rsid w:val="00EE3240"/>
    <w:rsid w:val="00EE38AF"/>
    <w:rsid w:val="00EE4171"/>
    <w:rsid w:val="00EE47E7"/>
    <w:rsid w:val="00EE5611"/>
    <w:rsid w:val="00EE5797"/>
    <w:rsid w:val="00EE57A1"/>
    <w:rsid w:val="00EE5DEF"/>
    <w:rsid w:val="00EE67D3"/>
    <w:rsid w:val="00EE6ACD"/>
    <w:rsid w:val="00EE72AF"/>
    <w:rsid w:val="00EE7CF3"/>
    <w:rsid w:val="00EE7DBC"/>
    <w:rsid w:val="00EE7EA0"/>
    <w:rsid w:val="00EF055F"/>
    <w:rsid w:val="00EF075C"/>
    <w:rsid w:val="00EF08DD"/>
    <w:rsid w:val="00EF1005"/>
    <w:rsid w:val="00EF183E"/>
    <w:rsid w:val="00EF25D4"/>
    <w:rsid w:val="00EF277D"/>
    <w:rsid w:val="00EF2827"/>
    <w:rsid w:val="00EF2E30"/>
    <w:rsid w:val="00EF30EA"/>
    <w:rsid w:val="00EF39E6"/>
    <w:rsid w:val="00EF3E05"/>
    <w:rsid w:val="00EF4778"/>
    <w:rsid w:val="00EF48DF"/>
    <w:rsid w:val="00EF48F6"/>
    <w:rsid w:val="00EF4D02"/>
    <w:rsid w:val="00EF548F"/>
    <w:rsid w:val="00EF560F"/>
    <w:rsid w:val="00EF58EB"/>
    <w:rsid w:val="00EF5BEB"/>
    <w:rsid w:val="00EF67E0"/>
    <w:rsid w:val="00EF70D3"/>
    <w:rsid w:val="00EF7134"/>
    <w:rsid w:val="00EF74BA"/>
    <w:rsid w:val="00EF7510"/>
    <w:rsid w:val="00F00240"/>
    <w:rsid w:val="00F00C4B"/>
    <w:rsid w:val="00F01526"/>
    <w:rsid w:val="00F01E6A"/>
    <w:rsid w:val="00F02469"/>
    <w:rsid w:val="00F02477"/>
    <w:rsid w:val="00F02BE4"/>
    <w:rsid w:val="00F02EB0"/>
    <w:rsid w:val="00F03660"/>
    <w:rsid w:val="00F03760"/>
    <w:rsid w:val="00F03A40"/>
    <w:rsid w:val="00F05402"/>
    <w:rsid w:val="00F05D23"/>
    <w:rsid w:val="00F06183"/>
    <w:rsid w:val="00F06215"/>
    <w:rsid w:val="00F0737E"/>
    <w:rsid w:val="00F07D84"/>
    <w:rsid w:val="00F07DC4"/>
    <w:rsid w:val="00F102D1"/>
    <w:rsid w:val="00F109C8"/>
    <w:rsid w:val="00F115CD"/>
    <w:rsid w:val="00F12685"/>
    <w:rsid w:val="00F1279A"/>
    <w:rsid w:val="00F12AF5"/>
    <w:rsid w:val="00F12B03"/>
    <w:rsid w:val="00F12EDD"/>
    <w:rsid w:val="00F137B9"/>
    <w:rsid w:val="00F1402F"/>
    <w:rsid w:val="00F1477F"/>
    <w:rsid w:val="00F14DC8"/>
    <w:rsid w:val="00F151BA"/>
    <w:rsid w:val="00F157A8"/>
    <w:rsid w:val="00F168E8"/>
    <w:rsid w:val="00F17034"/>
    <w:rsid w:val="00F17986"/>
    <w:rsid w:val="00F17A23"/>
    <w:rsid w:val="00F17F40"/>
    <w:rsid w:val="00F17FBF"/>
    <w:rsid w:val="00F20734"/>
    <w:rsid w:val="00F20BAA"/>
    <w:rsid w:val="00F225D2"/>
    <w:rsid w:val="00F22C39"/>
    <w:rsid w:val="00F22DE5"/>
    <w:rsid w:val="00F22F52"/>
    <w:rsid w:val="00F23138"/>
    <w:rsid w:val="00F23462"/>
    <w:rsid w:val="00F23966"/>
    <w:rsid w:val="00F24318"/>
    <w:rsid w:val="00F24560"/>
    <w:rsid w:val="00F24723"/>
    <w:rsid w:val="00F24CB8"/>
    <w:rsid w:val="00F25F3A"/>
    <w:rsid w:val="00F26124"/>
    <w:rsid w:val="00F2649E"/>
    <w:rsid w:val="00F266E4"/>
    <w:rsid w:val="00F269F5"/>
    <w:rsid w:val="00F27923"/>
    <w:rsid w:val="00F27977"/>
    <w:rsid w:val="00F27AC0"/>
    <w:rsid w:val="00F30509"/>
    <w:rsid w:val="00F3069A"/>
    <w:rsid w:val="00F3069B"/>
    <w:rsid w:val="00F3070C"/>
    <w:rsid w:val="00F31AD6"/>
    <w:rsid w:val="00F31BFA"/>
    <w:rsid w:val="00F322EF"/>
    <w:rsid w:val="00F32E06"/>
    <w:rsid w:val="00F32EBC"/>
    <w:rsid w:val="00F33F65"/>
    <w:rsid w:val="00F3463E"/>
    <w:rsid w:val="00F347B2"/>
    <w:rsid w:val="00F35172"/>
    <w:rsid w:val="00F3538F"/>
    <w:rsid w:val="00F35ADE"/>
    <w:rsid w:val="00F35B29"/>
    <w:rsid w:val="00F361EE"/>
    <w:rsid w:val="00F36E9B"/>
    <w:rsid w:val="00F370E5"/>
    <w:rsid w:val="00F371DE"/>
    <w:rsid w:val="00F37D50"/>
    <w:rsid w:val="00F40768"/>
    <w:rsid w:val="00F409CA"/>
    <w:rsid w:val="00F40BEA"/>
    <w:rsid w:val="00F411DE"/>
    <w:rsid w:val="00F41A21"/>
    <w:rsid w:val="00F41C1E"/>
    <w:rsid w:val="00F4235E"/>
    <w:rsid w:val="00F425FB"/>
    <w:rsid w:val="00F427C5"/>
    <w:rsid w:val="00F4306E"/>
    <w:rsid w:val="00F4340A"/>
    <w:rsid w:val="00F4392D"/>
    <w:rsid w:val="00F43ABD"/>
    <w:rsid w:val="00F441C5"/>
    <w:rsid w:val="00F44285"/>
    <w:rsid w:val="00F459B0"/>
    <w:rsid w:val="00F4715E"/>
    <w:rsid w:val="00F47742"/>
    <w:rsid w:val="00F478C1"/>
    <w:rsid w:val="00F47BD9"/>
    <w:rsid w:val="00F47CFE"/>
    <w:rsid w:val="00F47D8A"/>
    <w:rsid w:val="00F50090"/>
    <w:rsid w:val="00F500BA"/>
    <w:rsid w:val="00F510B4"/>
    <w:rsid w:val="00F51108"/>
    <w:rsid w:val="00F51848"/>
    <w:rsid w:val="00F518CE"/>
    <w:rsid w:val="00F52254"/>
    <w:rsid w:val="00F5238E"/>
    <w:rsid w:val="00F528E7"/>
    <w:rsid w:val="00F53221"/>
    <w:rsid w:val="00F53755"/>
    <w:rsid w:val="00F545EB"/>
    <w:rsid w:val="00F54CEB"/>
    <w:rsid w:val="00F54D69"/>
    <w:rsid w:val="00F55175"/>
    <w:rsid w:val="00F55F22"/>
    <w:rsid w:val="00F55FE5"/>
    <w:rsid w:val="00F5647D"/>
    <w:rsid w:val="00F565A1"/>
    <w:rsid w:val="00F56D76"/>
    <w:rsid w:val="00F56DFA"/>
    <w:rsid w:val="00F5725A"/>
    <w:rsid w:val="00F57C18"/>
    <w:rsid w:val="00F57C54"/>
    <w:rsid w:val="00F57C58"/>
    <w:rsid w:val="00F6054A"/>
    <w:rsid w:val="00F60B68"/>
    <w:rsid w:val="00F61134"/>
    <w:rsid w:val="00F618F1"/>
    <w:rsid w:val="00F61A4F"/>
    <w:rsid w:val="00F61D1D"/>
    <w:rsid w:val="00F62888"/>
    <w:rsid w:val="00F62D4A"/>
    <w:rsid w:val="00F63A8D"/>
    <w:rsid w:val="00F640E0"/>
    <w:rsid w:val="00F641E9"/>
    <w:rsid w:val="00F6433E"/>
    <w:rsid w:val="00F64648"/>
    <w:rsid w:val="00F650CB"/>
    <w:rsid w:val="00F65918"/>
    <w:rsid w:val="00F66532"/>
    <w:rsid w:val="00F667A1"/>
    <w:rsid w:val="00F66FBC"/>
    <w:rsid w:val="00F67178"/>
    <w:rsid w:val="00F679AC"/>
    <w:rsid w:val="00F67C3C"/>
    <w:rsid w:val="00F67D8B"/>
    <w:rsid w:val="00F70690"/>
    <w:rsid w:val="00F70EBA"/>
    <w:rsid w:val="00F7110C"/>
    <w:rsid w:val="00F72684"/>
    <w:rsid w:val="00F7275E"/>
    <w:rsid w:val="00F72B82"/>
    <w:rsid w:val="00F72D35"/>
    <w:rsid w:val="00F72DA2"/>
    <w:rsid w:val="00F7358F"/>
    <w:rsid w:val="00F736BE"/>
    <w:rsid w:val="00F744F7"/>
    <w:rsid w:val="00F74C20"/>
    <w:rsid w:val="00F74CD5"/>
    <w:rsid w:val="00F7540A"/>
    <w:rsid w:val="00F75726"/>
    <w:rsid w:val="00F757E1"/>
    <w:rsid w:val="00F7582E"/>
    <w:rsid w:val="00F764B8"/>
    <w:rsid w:val="00F765EF"/>
    <w:rsid w:val="00F772FF"/>
    <w:rsid w:val="00F777A4"/>
    <w:rsid w:val="00F77B9D"/>
    <w:rsid w:val="00F80132"/>
    <w:rsid w:val="00F80138"/>
    <w:rsid w:val="00F80539"/>
    <w:rsid w:val="00F81BAE"/>
    <w:rsid w:val="00F821E1"/>
    <w:rsid w:val="00F82270"/>
    <w:rsid w:val="00F826AB"/>
    <w:rsid w:val="00F82757"/>
    <w:rsid w:val="00F8276E"/>
    <w:rsid w:val="00F829E0"/>
    <w:rsid w:val="00F82A5B"/>
    <w:rsid w:val="00F82BFE"/>
    <w:rsid w:val="00F82FEB"/>
    <w:rsid w:val="00F83147"/>
    <w:rsid w:val="00F8322E"/>
    <w:rsid w:val="00F832A1"/>
    <w:rsid w:val="00F8345A"/>
    <w:rsid w:val="00F83EB4"/>
    <w:rsid w:val="00F84328"/>
    <w:rsid w:val="00F84465"/>
    <w:rsid w:val="00F84562"/>
    <w:rsid w:val="00F8457E"/>
    <w:rsid w:val="00F84CA5"/>
    <w:rsid w:val="00F8509B"/>
    <w:rsid w:val="00F85576"/>
    <w:rsid w:val="00F857E9"/>
    <w:rsid w:val="00F85FC8"/>
    <w:rsid w:val="00F866A9"/>
    <w:rsid w:val="00F86CC6"/>
    <w:rsid w:val="00F86EF4"/>
    <w:rsid w:val="00F874FE"/>
    <w:rsid w:val="00F876F3"/>
    <w:rsid w:val="00F8786A"/>
    <w:rsid w:val="00F87DA2"/>
    <w:rsid w:val="00F90384"/>
    <w:rsid w:val="00F90C0D"/>
    <w:rsid w:val="00F9176A"/>
    <w:rsid w:val="00F91980"/>
    <w:rsid w:val="00F92109"/>
    <w:rsid w:val="00F92503"/>
    <w:rsid w:val="00F925B7"/>
    <w:rsid w:val="00F92710"/>
    <w:rsid w:val="00F92855"/>
    <w:rsid w:val="00F929E7"/>
    <w:rsid w:val="00F92CB1"/>
    <w:rsid w:val="00F930EA"/>
    <w:rsid w:val="00F93B81"/>
    <w:rsid w:val="00F93F6F"/>
    <w:rsid w:val="00F94585"/>
    <w:rsid w:val="00F94665"/>
    <w:rsid w:val="00F949FD"/>
    <w:rsid w:val="00F94B3F"/>
    <w:rsid w:val="00F95318"/>
    <w:rsid w:val="00F95640"/>
    <w:rsid w:val="00F95AF6"/>
    <w:rsid w:val="00F95EE6"/>
    <w:rsid w:val="00F967EC"/>
    <w:rsid w:val="00F976E9"/>
    <w:rsid w:val="00F97A96"/>
    <w:rsid w:val="00F97EBF"/>
    <w:rsid w:val="00FA02B5"/>
    <w:rsid w:val="00FA0B33"/>
    <w:rsid w:val="00FA0D84"/>
    <w:rsid w:val="00FA0EAE"/>
    <w:rsid w:val="00FA1292"/>
    <w:rsid w:val="00FA13B4"/>
    <w:rsid w:val="00FA1505"/>
    <w:rsid w:val="00FA1790"/>
    <w:rsid w:val="00FA1907"/>
    <w:rsid w:val="00FA1AB7"/>
    <w:rsid w:val="00FA1EBB"/>
    <w:rsid w:val="00FA225F"/>
    <w:rsid w:val="00FA2442"/>
    <w:rsid w:val="00FA28F7"/>
    <w:rsid w:val="00FA2B9B"/>
    <w:rsid w:val="00FA2E5B"/>
    <w:rsid w:val="00FA30DE"/>
    <w:rsid w:val="00FA32CD"/>
    <w:rsid w:val="00FA385A"/>
    <w:rsid w:val="00FA3A05"/>
    <w:rsid w:val="00FA435B"/>
    <w:rsid w:val="00FA454E"/>
    <w:rsid w:val="00FA46BA"/>
    <w:rsid w:val="00FA482F"/>
    <w:rsid w:val="00FA57C2"/>
    <w:rsid w:val="00FA5B3E"/>
    <w:rsid w:val="00FA5B84"/>
    <w:rsid w:val="00FA63CE"/>
    <w:rsid w:val="00FA6565"/>
    <w:rsid w:val="00FA6F48"/>
    <w:rsid w:val="00FA714E"/>
    <w:rsid w:val="00FA7843"/>
    <w:rsid w:val="00FB0009"/>
    <w:rsid w:val="00FB0078"/>
    <w:rsid w:val="00FB04A6"/>
    <w:rsid w:val="00FB078B"/>
    <w:rsid w:val="00FB0C6B"/>
    <w:rsid w:val="00FB0F1C"/>
    <w:rsid w:val="00FB0FA4"/>
    <w:rsid w:val="00FB12EB"/>
    <w:rsid w:val="00FB138D"/>
    <w:rsid w:val="00FB16FF"/>
    <w:rsid w:val="00FB2095"/>
    <w:rsid w:val="00FB21DC"/>
    <w:rsid w:val="00FB2CCE"/>
    <w:rsid w:val="00FB2E39"/>
    <w:rsid w:val="00FB3176"/>
    <w:rsid w:val="00FB32EB"/>
    <w:rsid w:val="00FB3385"/>
    <w:rsid w:val="00FB4221"/>
    <w:rsid w:val="00FB48A5"/>
    <w:rsid w:val="00FB4B05"/>
    <w:rsid w:val="00FB513F"/>
    <w:rsid w:val="00FB5238"/>
    <w:rsid w:val="00FB53EE"/>
    <w:rsid w:val="00FB5403"/>
    <w:rsid w:val="00FB56BF"/>
    <w:rsid w:val="00FB56CF"/>
    <w:rsid w:val="00FB644B"/>
    <w:rsid w:val="00FB6A94"/>
    <w:rsid w:val="00FB6AC2"/>
    <w:rsid w:val="00FB6DA5"/>
    <w:rsid w:val="00FB7AF7"/>
    <w:rsid w:val="00FC0ECA"/>
    <w:rsid w:val="00FC1210"/>
    <w:rsid w:val="00FC22FC"/>
    <w:rsid w:val="00FC262E"/>
    <w:rsid w:val="00FC2FA0"/>
    <w:rsid w:val="00FC31EB"/>
    <w:rsid w:val="00FC3B5C"/>
    <w:rsid w:val="00FC40A9"/>
    <w:rsid w:val="00FC40B1"/>
    <w:rsid w:val="00FC5696"/>
    <w:rsid w:val="00FC5760"/>
    <w:rsid w:val="00FC586C"/>
    <w:rsid w:val="00FC6A3A"/>
    <w:rsid w:val="00FC6B88"/>
    <w:rsid w:val="00FC6C4E"/>
    <w:rsid w:val="00FC6CA3"/>
    <w:rsid w:val="00FC75BE"/>
    <w:rsid w:val="00FC79E9"/>
    <w:rsid w:val="00FC7DF8"/>
    <w:rsid w:val="00FD0F24"/>
    <w:rsid w:val="00FD10C4"/>
    <w:rsid w:val="00FD1402"/>
    <w:rsid w:val="00FD15FF"/>
    <w:rsid w:val="00FD1B3D"/>
    <w:rsid w:val="00FD1CF7"/>
    <w:rsid w:val="00FD2159"/>
    <w:rsid w:val="00FD2408"/>
    <w:rsid w:val="00FD299E"/>
    <w:rsid w:val="00FD2CAB"/>
    <w:rsid w:val="00FD2CD7"/>
    <w:rsid w:val="00FD3781"/>
    <w:rsid w:val="00FD4B5E"/>
    <w:rsid w:val="00FD5226"/>
    <w:rsid w:val="00FD53E0"/>
    <w:rsid w:val="00FD59B0"/>
    <w:rsid w:val="00FD5AC0"/>
    <w:rsid w:val="00FD5EC7"/>
    <w:rsid w:val="00FD5F4E"/>
    <w:rsid w:val="00FD5F8C"/>
    <w:rsid w:val="00FD6B71"/>
    <w:rsid w:val="00FD73BE"/>
    <w:rsid w:val="00FD788B"/>
    <w:rsid w:val="00FE0130"/>
    <w:rsid w:val="00FE08A1"/>
    <w:rsid w:val="00FE149C"/>
    <w:rsid w:val="00FE1911"/>
    <w:rsid w:val="00FE2438"/>
    <w:rsid w:val="00FE2ACD"/>
    <w:rsid w:val="00FE2B82"/>
    <w:rsid w:val="00FE2D2E"/>
    <w:rsid w:val="00FE2E82"/>
    <w:rsid w:val="00FE3191"/>
    <w:rsid w:val="00FE3197"/>
    <w:rsid w:val="00FE343B"/>
    <w:rsid w:val="00FE3C25"/>
    <w:rsid w:val="00FE3CE8"/>
    <w:rsid w:val="00FE3DF3"/>
    <w:rsid w:val="00FE3FD1"/>
    <w:rsid w:val="00FE44C3"/>
    <w:rsid w:val="00FE4B83"/>
    <w:rsid w:val="00FE4EBB"/>
    <w:rsid w:val="00FE5022"/>
    <w:rsid w:val="00FE5B42"/>
    <w:rsid w:val="00FE5B95"/>
    <w:rsid w:val="00FE642A"/>
    <w:rsid w:val="00FE70F1"/>
    <w:rsid w:val="00FE71CD"/>
    <w:rsid w:val="00FE7D7E"/>
    <w:rsid w:val="00FE7F5E"/>
    <w:rsid w:val="00FF033D"/>
    <w:rsid w:val="00FF03A1"/>
    <w:rsid w:val="00FF05F5"/>
    <w:rsid w:val="00FF0B3D"/>
    <w:rsid w:val="00FF12E0"/>
    <w:rsid w:val="00FF1667"/>
    <w:rsid w:val="00FF2294"/>
    <w:rsid w:val="00FF28D9"/>
    <w:rsid w:val="00FF329F"/>
    <w:rsid w:val="00FF3E80"/>
    <w:rsid w:val="00FF4377"/>
    <w:rsid w:val="00FF4950"/>
    <w:rsid w:val="00FF523E"/>
    <w:rsid w:val="00FF5683"/>
    <w:rsid w:val="00FF60C7"/>
    <w:rsid w:val="00FF6765"/>
    <w:rsid w:val="00FF6802"/>
    <w:rsid w:val="00FF7985"/>
    <w:rsid w:val="00FF7C2D"/>
    <w:rsid w:val="00FF7F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4:docId w14:val="161755DF"/>
  <w15:docId w15:val="{527E66C8-7EC0-44E4-B41F-B6842DEDF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1"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0"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7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Text"/>
    <w:qFormat/>
    <w:rsid w:val="00EF58EB"/>
    <w:pPr>
      <w:spacing w:after="120"/>
    </w:pPr>
    <w:rPr>
      <w:rFonts w:ascii="Calibri" w:hAnsi="Calibri"/>
      <w:sz w:val="22"/>
      <w:szCs w:val="24"/>
      <w:lang w:val="en-GB"/>
    </w:rPr>
  </w:style>
  <w:style w:type="paragraph" w:styleId="Heading1">
    <w:name w:val="heading 1"/>
    <w:aliases w:val="1m,Nolist,h1,l1,Chapter,Sommaire,Section Heading 1"/>
    <w:basedOn w:val="Normal"/>
    <w:next w:val="BodyText"/>
    <w:link w:val="Heading1Char"/>
    <w:qFormat/>
    <w:rsid w:val="006F173B"/>
    <w:pPr>
      <w:keepNext/>
      <w:pageBreakBefore/>
      <w:numPr>
        <w:numId w:val="5"/>
      </w:numPr>
      <w:tabs>
        <w:tab w:val="left" w:pos="720"/>
      </w:tabs>
      <w:spacing w:before="240" w:after="60"/>
      <w:outlineLvl w:val="0"/>
    </w:pPr>
    <w:rPr>
      <w:rFonts w:ascii="Cambria" w:hAnsi="Cambria" w:cs="Arial"/>
      <w:b/>
      <w:bCs/>
      <w:color w:val="133376"/>
      <w:kern w:val="32"/>
      <w:sz w:val="32"/>
      <w:szCs w:val="32"/>
    </w:rPr>
  </w:style>
  <w:style w:type="paragraph" w:styleId="Heading2">
    <w:name w:val="heading 2"/>
    <w:aliases w:val="2m,PARA2,Heading 2 Hidden,h2,Paragraph"/>
    <w:basedOn w:val="Normal"/>
    <w:next w:val="BodyText"/>
    <w:link w:val="Heading2Char"/>
    <w:uiPriority w:val="9"/>
    <w:qFormat/>
    <w:rsid w:val="006F173B"/>
    <w:pPr>
      <w:keepNext/>
      <w:numPr>
        <w:ilvl w:val="1"/>
        <w:numId w:val="5"/>
      </w:numPr>
      <w:spacing w:before="240" w:after="60"/>
      <w:outlineLvl w:val="1"/>
    </w:pPr>
    <w:rPr>
      <w:rFonts w:ascii="Cambria" w:hAnsi="Cambria" w:cs="Arial"/>
      <w:b/>
      <w:bCs/>
      <w:iCs/>
      <w:sz w:val="28"/>
      <w:szCs w:val="28"/>
    </w:rPr>
  </w:style>
  <w:style w:type="paragraph" w:styleId="Heading3">
    <w:name w:val="heading 3"/>
    <w:aliases w:val="h3,Heading 3 Char1,Heading 3 Char Char,Sub-paragraph Char Char,Sub-paragraph"/>
    <w:basedOn w:val="Normal"/>
    <w:next w:val="BodyText"/>
    <w:link w:val="Heading3Char"/>
    <w:qFormat/>
    <w:rsid w:val="003D46F2"/>
    <w:pPr>
      <w:keepNext/>
      <w:numPr>
        <w:ilvl w:val="2"/>
        <w:numId w:val="5"/>
      </w:numPr>
      <w:spacing w:before="240" w:after="60"/>
      <w:outlineLvl w:val="2"/>
    </w:pPr>
    <w:rPr>
      <w:rFonts w:ascii="Cambria" w:hAnsi="Cambria" w:cs="Arial"/>
      <w:b/>
      <w:bCs/>
      <w:sz w:val="24"/>
      <w:szCs w:val="26"/>
    </w:rPr>
  </w:style>
  <w:style w:type="paragraph" w:styleId="Heading4">
    <w:name w:val="heading 4"/>
    <w:aliases w:val="Sub-sub-paragraph"/>
    <w:basedOn w:val="Normal"/>
    <w:next w:val="BodyText"/>
    <w:link w:val="Heading4Char"/>
    <w:uiPriority w:val="1"/>
    <w:qFormat/>
    <w:rsid w:val="006F173B"/>
    <w:pPr>
      <w:keepNext/>
      <w:numPr>
        <w:ilvl w:val="3"/>
        <w:numId w:val="5"/>
      </w:numPr>
      <w:spacing w:before="240" w:after="60"/>
      <w:outlineLvl w:val="3"/>
    </w:pPr>
    <w:rPr>
      <w:rFonts w:ascii="Cambria" w:hAnsi="Cambria"/>
      <w:b/>
      <w:bCs/>
      <w:szCs w:val="28"/>
    </w:rPr>
  </w:style>
  <w:style w:type="paragraph" w:styleId="Heading5">
    <w:name w:val="heading 5"/>
    <w:aliases w:val="Sub-sub-sub-paragraph"/>
    <w:basedOn w:val="Normal"/>
    <w:next w:val="BodyText"/>
    <w:link w:val="Heading5Char"/>
    <w:qFormat/>
    <w:rsid w:val="00720F48"/>
    <w:pPr>
      <w:numPr>
        <w:ilvl w:val="4"/>
        <w:numId w:val="5"/>
      </w:numPr>
      <w:spacing w:before="240" w:after="60"/>
      <w:outlineLvl w:val="4"/>
    </w:pPr>
    <w:rPr>
      <w:rFonts w:ascii="Arial" w:hAnsi="Arial"/>
      <w:bCs/>
      <w:i/>
      <w:iCs/>
      <w:szCs w:val="26"/>
    </w:rPr>
  </w:style>
  <w:style w:type="paragraph" w:styleId="Heading6">
    <w:name w:val="heading 6"/>
    <w:basedOn w:val="Normal"/>
    <w:next w:val="Normal"/>
    <w:link w:val="Heading6Char"/>
    <w:qFormat/>
    <w:rsid w:val="00720F48"/>
    <w:pPr>
      <w:numPr>
        <w:ilvl w:val="5"/>
        <w:numId w:val="5"/>
      </w:numPr>
      <w:spacing w:before="240" w:after="60"/>
      <w:outlineLvl w:val="5"/>
    </w:pPr>
    <w:rPr>
      <w:b/>
      <w:bCs/>
      <w:szCs w:val="22"/>
    </w:rPr>
  </w:style>
  <w:style w:type="paragraph" w:styleId="Heading7">
    <w:name w:val="heading 7"/>
    <w:basedOn w:val="Normal"/>
    <w:next w:val="Normal"/>
    <w:link w:val="Heading7Char"/>
    <w:qFormat/>
    <w:rsid w:val="00720F48"/>
    <w:pPr>
      <w:numPr>
        <w:ilvl w:val="6"/>
        <w:numId w:val="5"/>
      </w:numPr>
      <w:spacing w:before="240" w:after="60"/>
      <w:outlineLvl w:val="6"/>
    </w:pPr>
    <w:rPr>
      <w:sz w:val="24"/>
    </w:rPr>
  </w:style>
  <w:style w:type="paragraph" w:styleId="Heading8">
    <w:name w:val="heading 8"/>
    <w:basedOn w:val="Normal"/>
    <w:next w:val="Normal"/>
    <w:link w:val="Heading8Char"/>
    <w:qFormat/>
    <w:rsid w:val="00720F48"/>
    <w:pPr>
      <w:numPr>
        <w:ilvl w:val="7"/>
        <w:numId w:val="5"/>
      </w:numPr>
      <w:spacing w:before="240" w:after="60"/>
      <w:outlineLvl w:val="7"/>
    </w:pPr>
    <w:rPr>
      <w:i/>
      <w:iCs/>
      <w:sz w:val="24"/>
    </w:rPr>
  </w:style>
  <w:style w:type="paragraph" w:styleId="Heading9">
    <w:name w:val="heading 9"/>
    <w:basedOn w:val="Normal"/>
    <w:next w:val="Normal"/>
    <w:link w:val="Heading9Char"/>
    <w:qFormat/>
    <w:rsid w:val="00720F48"/>
    <w:pPr>
      <w:numPr>
        <w:ilvl w:val="8"/>
        <w:numId w:val="5"/>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d"/>
    <w:basedOn w:val="Normal"/>
    <w:link w:val="HeaderChar"/>
    <w:rsid w:val="00720F48"/>
    <w:pPr>
      <w:tabs>
        <w:tab w:val="center" w:pos="5103"/>
        <w:tab w:val="right" w:pos="9540"/>
      </w:tabs>
    </w:pPr>
    <w:rPr>
      <w:rFonts w:ascii="Arial" w:hAnsi="Arial"/>
      <w:caps/>
      <w:sz w:val="16"/>
    </w:rPr>
  </w:style>
  <w:style w:type="paragraph" w:styleId="Footer">
    <w:name w:val="footer"/>
    <w:basedOn w:val="Normal"/>
    <w:link w:val="FooterChar"/>
    <w:uiPriority w:val="99"/>
    <w:rsid w:val="00720F48"/>
    <w:pPr>
      <w:tabs>
        <w:tab w:val="center" w:pos="5103"/>
        <w:tab w:val="right" w:pos="9498"/>
      </w:tabs>
      <w:spacing w:after="200"/>
    </w:pPr>
    <w:rPr>
      <w:rFonts w:ascii="Arial" w:hAnsi="Arial"/>
      <w:caps/>
      <w:sz w:val="16"/>
    </w:rPr>
  </w:style>
  <w:style w:type="paragraph" w:customStyle="1" w:styleId="TitlePageSubheading">
    <w:name w:val="Title Page Subheading"/>
    <w:basedOn w:val="Normal"/>
    <w:rsid w:val="0022751B"/>
    <w:pPr>
      <w:spacing w:before="120"/>
      <w:ind w:left="2160"/>
    </w:pPr>
    <w:rPr>
      <w:rFonts w:cs="Arial"/>
      <w:b/>
      <w:bCs/>
      <w:color w:val="808080"/>
      <w:sz w:val="32"/>
      <w:lang w:val="en-US"/>
    </w:rPr>
  </w:style>
  <w:style w:type="paragraph" w:customStyle="1" w:styleId="TitlePageHeading">
    <w:name w:val="Title Page Heading"/>
    <w:basedOn w:val="Normal"/>
    <w:rsid w:val="0022751B"/>
    <w:pPr>
      <w:spacing w:before="120"/>
      <w:ind w:left="2160"/>
    </w:pPr>
    <w:rPr>
      <w:b/>
      <w:sz w:val="36"/>
      <w:szCs w:val="36"/>
      <w:lang w:val="en-US"/>
    </w:rPr>
  </w:style>
  <w:style w:type="paragraph" w:customStyle="1" w:styleId="TitleDocumentInfo">
    <w:name w:val="Title Document Info"/>
    <w:basedOn w:val="Normal"/>
    <w:rsid w:val="0022751B"/>
    <w:pPr>
      <w:spacing w:before="120"/>
      <w:ind w:left="2160"/>
    </w:pPr>
    <w:rPr>
      <w:rFonts w:cs="Arial"/>
      <w:b/>
      <w:bCs/>
      <w:sz w:val="24"/>
    </w:rPr>
  </w:style>
  <w:style w:type="character" w:styleId="FollowedHyperlink">
    <w:name w:val="FollowedHyperlink"/>
    <w:basedOn w:val="DefaultParagraphFont"/>
    <w:rsid w:val="00720F48"/>
    <w:rPr>
      <w:color w:val="800080"/>
      <w:u w:val="single"/>
    </w:rPr>
  </w:style>
  <w:style w:type="paragraph" w:styleId="BodyText">
    <w:name w:val="Body Text"/>
    <w:aliases w:val="bt"/>
    <w:basedOn w:val="Normal"/>
    <w:link w:val="BodyTextChar"/>
    <w:rsid w:val="00720F48"/>
    <w:rPr>
      <w:rFonts w:ascii="Arial" w:hAnsi="Arial"/>
    </w:rPr>
  </w:style>
  <w:style w:type="character" w:customStyle="1" w:styleId="AdminTitle">
    <w:name w:val="AdminTitle"/>
    <w:basedOn w:val="DefaultParagraphFont"/>
    <w:uiPriority w:val="99"/>
    <w:rsid w:val="00175338"/>
    <w:rPr>
      <w:b/>
      <w:bCs/>
      <w:color w:val="FFFFFF"/>
      <w:sz w:val="18"/>
      <w:szCs w:val="18"/>
    </w:rPr>
  </w:style>
  <w:style w:type="paragraph" w:customStyle="1" w:styleId="Legal">
    <w:name w:val="Legal"/>
    <w:basedOn w:val="Normal"/>
    <w:rsid w:val="00175338"/>
    <w:rPr>
      <w:rFonts w:cs="Arial"/>
      <w:sz w:val="18"/>
      <w:szCs w:val="18"/>
    </w:rPr>
  </w:style>
  <w:style w:type="table" w:customStyle="1" w:styleId="AdminTable">
    <w:name w:val="Admin Table"/>
    <w:basedOn w:val="TableNormal"/>
    <w:rsid w:val="00175338"/>
    <w:rPr>
      <w:rFonts w:ascii="Arial" w:hAnsi="Arial"/>
      <w:sz w:val="18"/>
    </w:rPr>
    <w:tblPr>
      <w:tblBorders>
        <w:top w:val="single" w:sz="4" w:space="0" w:color="0A3376"/>
        <w:left w:val="single" w:sz="4" w:space="0" w:color="0A3376"/>
        <w:bottom w:val="single" w:sz="4" w:space="0" w:color="0A3376"/>
        <w:right w:val="single" w:sz="4" w:space="0" w:color="0A3376"/>
        <w:insideH w:val="dotted" w:sz="4" w:space="0" w:color="0A3376"/>
        <w:insideV w:val="dotted" w:sz="4" w:space="0" w:color="0A3376"/>
      </w:tblBorders>
    </w:tblPr>
    <w:tblStylePr w:type="firstRow">
      <w:rPr>
        <w:rFonts w:ascii="Arial" w:hAnsi="Arial"/>
        <w:b/>
        <w:color w:val="FFFFFF"/>
        <w:sz w:val="18"/>
      </w:rPr>
      <w:tblPr/>
      <w:tcPr>
        <w:shd w:val="clear" w:color="auto" w:fill="0A3376"/>
      </w:tcPr>
    </w:tblStylePr>
  </w:style>
  <w:style w:type="character" w:customStyle="1" w:styleId="DocumentControlTitles">
    <w:name w:val="Document Control Titles"/>
    <w:basedOn w:val="DefaultParagraphFont"/>
    <w:rsid w:val="0022751B"/>
    <w:rPr>
      <w:rFonts w:ascii="Arial" w:hAnsi="Arial"/>
      <w:b/>
      <w:bCs/>
      <w:color w:val="003399"/>
      <w:sz w:val="20"/>
    </w:rPr>
  </w:style>
  <w:style w:type="paragraph" w:styleId="TOC1">
    <w:name w:val="toc 1"/>
    <w:basedOn w:val="Normal"/>
    <w:next w:val="Normal"/>
    <w:autoRedefine/>
    <w:uiPriority w:val="39"/>
    <w:rsid w:val="00E01119"/>
    <w:pPr>
      <w:tabs>
        <w:tab w:val="left" w:pos="480"/>
        <w:tab w:val="right" w:leader="dot" w:pos="9530"/>
      </w:tabs>
      <w:spacing w:after="200"/>
    </w:pPr>
    <w:rPr>
      <w:rFonts w:ascii="Cambria" w:hAnsi="Cambria"/>
      <w:b/>
      <w:noProof/>
      <w:color w:val="133376"/>
      <w:sz w:val="24"/>
    </w:rPr>
  </w:style>
  <w:style w:type="paragraph" w:styleId="TOC2">
    <w:name w:val="toc 2"/>
    <w:basedOn w:val="Normal"/>
    <w:next w:val="Normal"/>
    <w:autoRedefine/>
    <w:uiPriority w:val="39"/>
    <w:rsid w:val="00730AE5"/>
    <w:pPr>
      <w:tabs>
        <w:tab w:val="left" w:pos="960"/>
        <w:tab w:val="right" w:leader="dot" w:pos="9530"/>
      </w:tabs>
      <w:spacing w:after="200"/>
      <w:ind w:left="480" w:right="23"/>
    </w:pPr>
    <w:rPr>
      <w:rFonts w:ascii="Cambria" w:hAnsi="Cambria"/>
      <w:b/>
    </w:rPr>
  </w:style>
  <w:style w:type="paragraph" w:styleId="TOC3">
    <w:name w:val="toc 3"/>
    <w:basedOn w:val="Normal"/>
    <w:next w:val="Normal"/>
    <w:autoRedefine/>
    <w:uiPriority w:val="39"/>
    <w:rsid w:val="00E01119"/>
    <w:pPr>
      <w:tabs>
        <w:tab w:val="left" w:pos="1440"/>
        <w:tab w:val="right" w:leader="dot" w:pos="9530"/>
      </w:tabs>
      <w:spacing w:after="200"/>
      <w:ind w:left="960"/>
    </w:pPr>
    <w:rPr>
      <w:rFonts w:ascii="Cambria" w:hAnsi="Cambria"/>
      <w:sz w:val="18"/>
    </w:rPr>
  </w:style>
  <w:style w:type="numbering" w:customStyle="1" w:styleId="BulletedSub">
    <w:name w:val="Bulleted Sub"/>
    <w:basedOn w:val="NoList"/>
    <w:rsid w:val="006626C9"/>
    <w:pPr>
      <w:numPr>
        <w:numId w:val="1"/>
      </w:numPr>
    </w:pPr>
  </w:style>
  <w:style w:type="character" w:styleId="PageNumber">
    <w:name w:val="page number"/>
    <w:basedOn w:val="DefaultParagraphFont"/>
    <w:rsid w:val="00720F48"/>
  </w:style>
  <w:style w:type="paragraph" w:customStyle="1" w:styleId="ContactPerson">
    <w:name w:val="Contact Person"/>
    <w:basedOn w:val="Normal"/>
    <w:rsid w:val="00175338"/>
    <w:pPr>
      <w:spacing w:after="0"/>
    </w:pPr>
  </w:style>
  <w:style w:type="character" w:styleId="Hyperlink">
    <w:name w:val="Hyperlink"/>
    <w:basedOn w:val="DefaultParagraphFont"/>
    <w:uiPriority w:val="99"/>
    <w:rsid w:val="00720F48"/>
    <w:rPr>
      <w:color w:val="0000FF"/>
      <w:u w:val="single"/>
    </w:rPr>
  </w:style>
  <w:style w:type="paragraph" w:customStyle="1" w:styleId="TableBody">
    <w:name w:val="Table Body"/>
    <w:basedOn w:val="Normal"/>
    <w:link w:val="TableBodyChar"/>
    <w:autoRedefine/>
    <w:rsid w:val="00F82A5B"/>
    <w:rPr>
      <w:sz w:val="20"/>
      <w:szCs w:val="20"/>
      <w:lang w:eastAsia="en-GB"/>
    </w:rPr>
  </w:style>
  <w:style w:type="paragraph" w:customStyle="1" w:styleId="TableHead">
    <w:name w:val="Table Head"/>
    <w:basedOn w:val="TableBody"/>
    <w:rsid w:val="00720F48"/>
    <w:rPr>
      <w:b/>
    </w:rPr>
  </w:style>
  <w:style w:type="paragraph" w:customStyle="1" w:styleId="MainTitle">
    <w:name w:val="Main Title"/>
    <w:basedOn w:val="Header"/>
    <w:rsid w:val="00720F48"/>
    <w:pPr>
      <w:suppressAutoHyphens/>
      <w:spacing w:before="100" w:beforeAutospacing="1" w:after="100" w:afterAutospacing="1"/>
      <w:outlineLvl w:val="0"/>
    </w:pPr>
    <w:rPr>
      <w:b/>
      <w:caps w:val="0"/>
      <w:color w:val="133376"/>
      <w:sz w:val="72"/>
    </w:rPr>
  </w:style>
  <w:style w:type="paragraph" w:customStyle="1" w:styleId="CoverAdmin">
    <w:name w:val="Cover Admin"/>
    <w:basedOn w:val="Normal"/>
    <w:rsid w:val="00720F48"/>
    <w:pPr>
      <w:widowControl w:val="0"/>
      <w:spacing w:before="120"/>
      <w:jc w:val="both"/>
      <w:outlineLvl w:val="0"/>
    </w:pPr>
    <w:rPr>
      <w:rFonts w:ascii="Arial" w:hAnsi="Arial"/>
      <w:b/>
      <w:color w:val="133376"/>
      <w:spacing w:val="-15"/>
      <w:kern w:val="28"/>
      <w:sz w:val="24"/>
      <w:szCs w:val="20"/>
    </w:rPr>
  </w:style>
  <w:style w:type="paragraph" w:styleId="BodyTextIndent">
    <w:name w:val="Body Text Indent"/>
    <w:basedOn w:val="Normal"/>
    <w:link w:val="BodyTextIndentChar"/>
    <w:rsid w:val="00720F48"/>
    <w:pPr>
      <w:ind w:left="283"/>
    </w:pPr>
  </w:style>
  <w:style w:type="paragraph" w:customStyle="1" w:styleId="BodyTextRight">
    <w:name w:val="Body Text Right"/>
    <w:basedOn w:val="Normal"/>
    <w:rsid w:val="00720F48"/>
    <w:pPr>
      <w:spacing w:before="240" w:after="200"/>
      <w:jc w:val="right"/>
      <w:outlineLvl w:val="0"/>
    </w:pPr>
    <w:rPr>
      <w:i/>
      <w:sz w:val="24"/>
    </w:rPr>
  </w:style>
  <w:style w:type="paragraph" w:customStyle="1" w:styleId="Contents">
    <w:name w:val="Contents"/>
    <w:basedOn w:val="Normal"/>
    <w:autoRedefine/>
    <w:rsid w:val="00321298"/>
    <w:pPr>
      <w:keepNext/>
      <w:pageBreakBefore/>
      <w:spacing w:before="120"/>
      <w:jc w:val="both"/>
      <w:outlineLvl w:val="0"/>
    </w:pPr>
    <w:rPr>
      <w:rFonts w:ascii="Arial" w:hAnsi="Arial"/>
      <w:b/>
      <w:color w:val="133376"/>
      <w:spacing w:val="-15"/>
      <w:kern w:val="28"/>
      <w:sz w:val="48"/>
      <w:szCs w:val="20"/>
    </w:rPr>
  </w:style>
  <w:style w:type="paragraph" w:customStyle="1" w:styleId="CoverSub-Title">
    <w:name w:val="Cover Sub-Title"/>
    <w:basedOn w:val="BodyText"/>
    <w:rsid w:val="00720F48"/>
    <w:pPr>
      <w:spacing w:before="4080" w:after="0"/>
      <w:jc w:val="right"/>
    </w:pPr>
    <w:rPr>
      <w:b/>
      <w:color w:val="000000"/>
      <w:sz w:val="48"/>
      <w:szCs w:val="20"/>
      <w:lang w:val="en-US"/>
    </w:rPr>
  </w:style>
  <w:style w:type="paragraph" w:customStyle="1" w:styleId="CoverSub-Title2">
    <w:name w:val="Cover Sub-Title2"/>
    <w:basedOn w:val="BodyText"/>
    <w:rsid w:val="00720F48"/>
    <w:pPr>
      <w:spacing w:before="500" w:after="480"/>
      <w:jc w:val="right"/>
    </w:pPr>
    <w:rPr>
      <w:i/>
      <w:color w:val="000000"/>
      <w:sz w:val="36"/>
      <w:szCs w:val="20"/>
      <w:lang w:val="en-US"/>
    </w:rPr>
  </w:style>
  <w:style w:type="paragraph" w:customStyle="1" w:styleId="BodyTextBullet">
    <w:name w:val="Body Text Bullet"/>
    <w:basedOn w:val="BodyText"/>
    <w:rsid w:val="00720F48"/>
    <w:pPr>
      <w:numPr>
        <w:numId w:val="7"/>
      </w:numPr>
    </w:pPr>
  </w:style>
  <w:style w:type="character" w:customStyle="1" w:styleId="BoldItalic">
    <w:name w:val="Bold Italic"/>
    <w:basedOn w:val="DefaultParagraphFont"/>
    <w:rsid w:val="00720F48"/>
    <w:rPr>
      <w:b/>
      <w:i/>
      <w:color w:val="133376"/>
    </w:rPr>
  </w:style>
  <w:style w:type="paragraph" w:customStyle="1" w:styleId="BodyTextBullet2ndlevel">
    <w:name w:val="Body Text Bullet 2nd level"/>
    <w:basedOn w:val="BodyTextBullet"/>
    <w:rsid w:val="00720F48"/>
    <w:pPr>
      <w:numPr>
        <w:numId w:val="0"/>
      </w:numPr>
    </w:pPr>
  </w:style>
  <w:style w:type="paragraph" w:customStyle="1" w:styleId="Text">
    <w:name w:val="Text"/>
    <w:basedOn w:val="BodyText"/>
    <w:rsid w:val="00720F48"/>
    <w:pPr>
      <w:spacing w:after="240" w:line="240" w:lineRule="atLeast"/>
    </w:pPr>
    <w:rPr>
      <w:kern w:val="20"/>
    </w:rPr>
  </w:style>
  <w:style w:type="paragraph" w:styleId="BlockText">
    <w:name w:val="Block Text"/>
    <w:basedOn w:val="Normal"/>
    <w:rsid w:val="00720F48"/>
    <w:pPr>
      <w:ind w:left="1440" w:right="1440"/>
    </w:pPr>
  </w:style>
  <w:style w:type="paragraph" w:styleId="Index1">
    <w:name w:val="index 1"/>
    <w:basedOn w:val="Normal"/>
    <w:next w:val="Normal"/>
    <w:semiHidden/>
    <w:rsid w:val="00720F48"/>
    <w:pPr>
      <w:ind w:left="200" w:hanging="200"/>
    </w:pPr>
  </w:style>
  <w:style w:type="paragraph" w:styleId="Index2">
    <w:name w:val="index 2"/>
    <w:basedOn w:val="Normal"/>
    <w:next w:val="Normal"/>
    <w:semiHidden/>
    <w:rsid w:val="00720F48"/>
    <w:pPr>
      <w:ind w:left="400" w:hanging="200"/>
    </w:pPr>
  </w:style>
  <w:style w:type="paragraph" w:styleId="Index3">
    <w:name w:val="index 3"/>
    <w:basedOn w:val="Normal"/>
    <w:next w:val="Normal"/>
    <w:semiHidden/>
    <w:rsid w:val="00720F48"/>
    <w:pPr>
      <w:ind w:left="600" w:hanging="200"/>
    </w:pPr>
  </w:style>
  <w:style w:type="paragraph" w:styleId="Index4">
    <w:name w:val="index 4"/>
    <w:basedOn w:val="Normal"/>
    <w:next w:val="Normal"/>
    <w:semiHidden/>
    <w:rsid w:val="00720F48"/>
    <w:pPr>
      <w:ind w:left="800" w:hanging="200"/>
    </w:pPr>
  </w:style>
  <w:style w:type="paragraph" w:styleId="Index5">
    <w:name w:val="index 5"/>
    <w:basedOn w:val="Normal"/>
    <w:next w:val="Normal"/>
    <w:semiHidden/>
    <w:rsid w:val="00720F48"/>
    <w:pPr>
      <w:ind w:left="1000" w:hanging="200"/>
    </w:pPr>
  </w:style>
  <w:style w:type="paragraph" w:styleId="Index6">
    <w:name w:val="index 6"/>
    <w:basedOn w:val="Normal"/>
    <w:next w:val="Normal"/>
    <w:semiHidden/>
    <w:rsid w:val="00720F48"/>
    <w:pPr>
      <w:ind w:left="1200" w:hanging="200"/>
    </w:pPr>
  </w:style>
  <w:style w:type="paragraph" w:styleId="Index7">
    <w:name w:val="index 7"/>
    <w:basedOn w:val="Normal"/>
    <w:next w:val="Normal"/>
    <w:semiHidden/>
    <w:rsid w:val="00720F48"/>
    <w:pPr>
      <w:ind w:left="1400" w:hanging="200"/>
    </w:pPr>
  </w:style>
  <w:style w:type="paragraph" w:styleId="Index8">
    <w:name w:val="index 8"/>
    <w:basedOn w:val="Normal"/>
    <w:next w:val="Normal"/>
    <w:semiHidden/>
    <w:rsid w:val="00720F48"/>
    <w:pPr>
      <w:ind w:left="1600" w:hanging="200"/>
    </w:pPr>
  </w:style>
  <w:style w:type="paragraph" w:styleId="Index9">
    <w:name w:val="index 9"/>
    <w:basedOn w:val="Normal"/>
    <w:next w:val="Normal"/>
    <w:semiHidden/>
    <w:rsid w:val="00720F48"/>
    <w:pPr>
      <w:ind w:left="1800" w:hanging="200"/>
    </w:pPr>
  </w:style>
  <w:style w:type="paragraph" w:styleId="IndexHeading">
    <w:name w:val="index heading"/>
    <w:basedOn w:val="Normal"/>
    <w:next w:val="Index1"/>
    <w:semiHidden/>
    <w:rsid w:val="00720F48"/>
    <w:rPr>
      <w:rFonts w:ascii="Arial" w:hAnsi="Arial" w:cs="Arial"/>
      <w:b/>
      <w:bCs/>
    </w:rPr>
  </w:style>
  <w:style w:type="paragraph" w:customStyle="1" w:styleId="AppendixHeading">
    <w:name w:val="Appendix Heading"/>
    <w:basedOn w:val="BodyText"/>
    <w:rsid w:val="00720F48"/>
    <w:pPr>
      <w:pageBreakBefore/>
      <w:numPr>
        <w:numId w:val="2"/>
      </w:numPr>
      <w:tabs>
        <w:tab w:val="left" w:pos="2268"/>
      </w:tabs>
    </w:pPr>
    <w:rPr>
      <w:b/>
      <w:caps/>
      <w:color w:val="000080"/>
      <w:sz w:val="32"/>
    </w:rPr>
  </w:style>
  <w:style w:type="table" w:styleId="TableProfessional">
    <w:name w:val="Table Professional"/>
    <w:basedOn w:val="TableNormal"/>
    <w:rsid w:val="00720F4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
    <w:name w:val="Table"/>
    <w:basedOn w:val="Text"/>
    <w:rsid w:val="00720F48"/>
    <w:pPr>
      <w:suppressAutoHyphens/>
      <w:spacing w:after="120"/>
    </w:pPr>
    <w:rPr>
      <w:kern w:val="1"/>
      <w:sz w:val="16"/>
      <w:szCs w:val="20"/>
      <w:lang w:eastAsia="en-GB"/>
    </w:rPr>
  </w:style>
  <w:style w:type="paragraph" w:customStyle="1" w:styleId="TableBullet">
    <w:name w:val="Table_Bullet"/>
    <w:rsid w:val="00720F48"/>
    <w:pPr>
      <w:numPr>
        <w:numId w:val="6"/>
      </w:numPr>
      <w:spacing w:after="120"/>
    </w:pPr>
    <w:rPr>
      <w:rFonts w:ascii="Arial" w:hAnsi="Arial"/>
      <w:iCs/>
      <w:sz w:val="16"/>
      <w:szCs w:val="16"/>
    </w:rPr>
  </w:style>
  <w:style w:type="paragraph" w:styleId="BalloonText">
    <w:name w:val="Balloon Text"/>
    <w:basedOn w:val="Normal"/>
    <w:link w:val="BalloonTextChar"/>
    <w:uiPriority w:val="99"/>
    <w:semiHidden/>
    <w:rsid w:val="00720F48"/>
    <w:rPr>
      <w:rFonts w:ascii="Tahoma" w:hAnsi="Tahoma" w:cs="Tahoma"/>
      <w:sz w:val="16"/>
      <w:szCs w:val="16"/>
    </w:rPr>
  </w:style>
  <w:style w:type="table" w:styleId="TableGrid">
    <w:name w:val="Table Grid"/>
    <w:basedOn w:val="TableNormal"/>
    <w:uiPriority w:val="59"/>
    <w:rsid w:val="00720F48"/>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20F48"/>
    <w:pPr>
      <w:spacing w:before="100" w:beforeAutospacing="1" w:after="100" w:afterAutospacing="1"/>
    </w:pPr>
    <w:rPr>
      <w:rFonts w:ascii="Verdana" w:hAnsi="Verdana"/>
      <w:sz w:val="24"/>
      <w:lang w:val="en-US"/>
    </w:rPr>
  </w:style>
  <w:style w:type="paragraph" w:customStyle="1" w:styleId="TableText">
    <w:name w:val="Table Text"/>
    <w:rsid w:val="00720F48"/>
    <w:pPr>
      <w:widowControl w:val="0"/>
      <w:overflowPunct w:val="0"/>
      <w:autoSpaceDE w:val="0"/>
      <w:autoSpaceDN w:val="0"/>
      <w:adjustRightInd w:val="0"/>
      <w:spacing w:before="22" w:line="215" w:lineRule="atLeast"/>
      <w:textAlignment w:val="baseline"/>
    </w:pPr>
    <w:rPr>
      <w:rFonts w:ascii="Times" w:hAnsi="Times"/>
    </w:rPr>
  </w:style>
  <w:style w:type="paragraph" w:styleId="CommentText">
    <w:name w:val="annotation text"/>
    <w:basedOn w:val="Normal"/>
    <w:link w:val="CommentTextChar"/>
    <w:uiPriority w:val="99"/>
    <w:semiHidden/>
    <w:rsid w:val="00720F48"/>
    <w:pPr>
      <w:overflowPunct w:val="0"/>
      <w:autoSpaceDE w:val="0"/>
      <w:autoSpaceDN w:val="0"/>
      <w:adjustRightInd w:val="0"/>
      <w:spacing w:after="0"/>
      <w:textAlignment w:val="baseline"/>
    </w:pPr>
    <w:rPr>
      <w:szCs w:val="20"/>
      <w:lang w:val="en-US"/>
    </w:rPr>
  </w:style>
  <w:style w:type="character" w:styleId="CommentReference">
    <w:name w:val="annotation reference"/>
    <w:basedOn w:val="DefaultParagraphFont"/>
    <w:uiPriority w:val="99"/>
    <w:semiHidden/>
    <w:rsid w:val="00720F48"/>
    <w:rPr>
      <w:sz w:val="16"/>
    </w:rPr>
  </w:style>
  <w:style w:type="table" w:styleId="TableColumns1">
    <w:name w:val="Table Columns 1"/>
    <w:basedOn w:val="TableNormal"/>
    <w:rsid w:val="00720F48"/>
    <w:pPr>
      <w:spacing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Numbered">
    <w:name w:val="Body Text Numbered"/>
    <w:basedOn w:val="BodyText"/>
    <w:rsid w:val="00720F48"/>
    <w:pPr>
      <w:numPr>
        <w:numId w:val="3"/>
      </w:numPr>
    </w:pPr>
  </w:style>
  <w:style w:type="paragraph" w:customStyle="1" w:styleId="Parameter">
    <w:name w:val="Parameter"/>
    <w:basedOn w:val="BodyText"/>
    <w:rsid w:val="00720F48"/>
    <w:rPr>
      <w:i/>
      <w:lang w:val="en-US"/>
    </w:rPr>
  </w:style>
  <w:style w:type="paragraph" w:styleId="TOC4">
    <w:name w:val="toc 4"/>
    <w:basedOn w:val="Normal"/>
    <w:next w:val="Normal"/>
    <w:autoRedefine/>
    <w:uiPriority w:val="39"/>
    <w:rsid w:val="00E01119"/>
    <w:pPr>
      <w:ind w:left="600"/>
    </w:pPr>
  </w:style>
  <w:style w:type="paragraph" w:customStyle="1" w:styleId="ReturnAddress">
    <w:name w:val="Return Address"/>
    <w:basedOn w:val="Normal"/>
    <w:rsid w:val="00F667A1"/>
    <w:pPr>
      <w:spacing w:after="0"/>
      <w:jc w:val="center"/>
    </w:pPr>
    <w:rPr>
      <w:rFonts w:ascii="Times New Roman" w:hAnsi="Times New Roman"/>
      <w:spacing w:val="-3"/>
      <w:lang w:val="en-US"/>
    </w:rPr>
  </w:style>
  <w:style w:type="paragraph" w:customStyle="1" w:styleId="Tablehorizontaltitle">
    <w:name w:val="Table horizontal title"/>
    <w:basedOn w:val="Normal"/>
    <w:autoRedefine/>
    <w:rsid w:val="00720F48"/>
    <w:pPr>
      <w:spacing w:after="100" w:line="220" w:lineRule="atLeast"/>
      <w:ind w:left="113" w:right="113"/>
    </w:pPr>
    <w:rPr>
      <w:rFonts w:ascii="Arial" w:hAnsi="Arial"/>
      <w:b/>
      <w:color w:val="FFFFFF"/>
      <w:sz w:val="16"/>
    </w:rPr>
  </w:style>
  <w:style w:type="paragraph" w:customStyle="1" w:styleId="Tablewhitetitle">
    <w:name w:val="Table white title"/>
    <w:basedOn w:val="Normal"/>
    <w:autoRedefine/>
    <w:rsid w:val="00720F48"/>
    <w:pPr>
      <w:spacing w:after="200" w:line="220" w:lineRule="atLeast"/>
      <w:ind w:left="100" w:right="100"/>
    </w:pPr>
    <w:rPr>
      <w:rFonts w:ascii="Arial Narrow" w:hAnsi="Arial Narrow"/>
      <w:b/>
      <w:color w:val="FFFFFF"/>
      <w:sz w:val="16"/>
    </w:rPr>
  </w:style>
  <w:style w:type="paragraph" w:customStyle="1" w:styleId="xl22">
    <w:name w:val="xl22"/>
    <w:basedOn w:val="Normal"/>
    <w:rsid w:val="00720F48"/>
    <w:pPr>
      <w:spacing w:before="100" w:beforeAutospacing="1" w:after="100" w:afterAutospacing="1"/>
      <w:textAlignment w:val="center"/>
    </w:pPr>
    <w:rPr>
      <w:b/>
      <w:bCs/>
      <w:sz w:val="18"/>
      <w:szCs w:val="18"/>
      <w:lang w:val="en-US"/>
    </w:rPr>
  </w:style>
  <w:style w:type="paragraph" w:customStyle="1" w:styleId="xl23">
    <w:name w:val="xl23"/>
    <w:basedOn w:val="Normal"/>
    <w:rsid w:val="00720F48"/>
    <w:pPr>
      <w:shd w:val="clear" w:color="C0C0C0" w:fill="C0C0C0"/>
      <w:spacing w:before="100" w:beforeAutospacing="1" w:after="100" w:afterAutospacing="1"/>
      <w:textAlignment w:val="center"/>
    </w:pPr>
    <w:rPr>
      <w:b/>
      <w:bCs/>
      <w:szCs w:val="20"/>
      <w:lang w:val="en-US"/>
    </w:rPr>
  </w:style>
  <w:style w:type="paragraph" w:customStyle="1" w:styleId="xl24">
    <w:name w:val="xl24"/>
    <w:basedOn w:val="Normal"/>
    <w:rsid w:val="00720F48"/>
    <w:pPr>
      <w:spacing w:before="100" w:beforeAutospacing="1" w:after="100" w:afterAutospacing="1"/>
      <w:textAlignment w:val="center"/>
    </w:pPr>
    <w:rPr>
      <w:rFonts w:ascii="Arial" w:hAnsi="Arial" w:cs="Arial"/>
      <w:szCs w:val="20"/>
      <w:lang w:val="en-US"/>
    </w:rPr>
  </w:style>
  <w:style w:type="paragraph" w:customStyle="1" w:styleId="xl25">
    <w:name w:val="xl25"/>
    <w:basedOn w:val="Normal"/>
    <w:rsid w:val="00720F48"/>
    <w:pPr>
      <w:spacing w:before="100" w:beforeAutospacing="1" w:after="100" w:afterAutospacing="1"/>
      <w:textAlignment w:val="center"/>
    </w:pPr>
    <w:rPr>
      <w:sz w:val="18"/>
      <w:szCs w:val="18"/>
      <w:lang w:val="en-US"/>
    </w:rPr>
  </w:style>
  <w:style w:type="paragraph" w:customStyle="1" w:styleId="xl26">
    <w:name w:val="xl26"/>
    <w:basedOn w:val="Normal"/>
    <w:rsid w:val="00720F48"/>
    <w:pPr>
      <w:spacing w:before="100" w:beforeAutospacing="1" w:after="100" w:afterAutospacing="1"/>
      <w:textAlignment w:val="center"/>
    </w:pPr>
    <w:rPr>
      <w:szCs w:val="20"/>
      <w:lang w:val="en-US"/>
    </w:rPr>
  </w:style>
  <w:style w:type="paragraph" w:customStyle="1" w:styleId="xl27">
    <w:name w:val="xl27"/>
    <w:basedOn w:val="Normal"/>
    <w:rsid w:val="00720F48"/>
    <w:pPr>
      <w:spacing w:before="100" w:beforeAutospacing="1" w:after="100" w:afterAutospacing="1"/>
      <w:textAlignment w:val="center"/>
    </w:pPr>
    <w:rPr>
      <w:rFonts w:ascii="Arial" w:hAnsi="Arial" w:cs="Arial"/>
      <w:szCs w:val="20"/>
      <w:lang w:val="en-US"/>
    </w:rPr>
  </w:style>
  <w:style w:type="paragraph" w:customStyle="1" w:styleId="xl28">
    <w:name w:val="xl28"/>
    <w:basedOn w:val="Normal"/>
    <w:rsid w:val="00720F48"/>
    <w:pPr>
      <w:spacing w:before="100" w:beforeAutospacing="1" w:after="100" w:afterAutospacing="1"/>
      <w:textAlignment w:val="center"/>
    </w:pPr>
    <w:rPr>
      <w:sz w:val="18"/>
      <w:szCs w:val="18"/>
      <w:lang w:val="en-US"/>
    </w:rPr>
  </w:style>
  <w:style w:type="paragraph" w:customStyle="1" w:styleId="xl29">
    <w:name w:val="xl29"/>
    <w:basedOn w:val="Normal"/>
    <w:rsid w:val="00720F48"/>
    <w:pPr>
      <w:spacing w:before="100" w:beforeAutospacing="1" w:after="100" w:afterAutospacing="1"/>
      <w:textAlignment w:val="center"/>
    </w:pPr>
    <w:rPr>
      <w:szCs w:val="20"/>
      <w:lang w:val="en-US"/>
    </w:rPr>
  </w:style>
  <w:style w:type="character" w:styleId="PlaceholderText">
    <w:name w:val="Placeholder Text"/>
    <w:basedOn w:val="DefaultParagraphFont"/>
    <w:uiPriority w:val="99"/>
    <w:semiHidden/>
    <w:rsid w:val="003C7187"/>
    <w:rPr>
      <w:color w:val="808080"/>
    </w:rPr>
  </w:style>
  <w:style w:type="paragraph" w:styleId="ListParagraph">
    <w:name w:val="List Paragraph"/>
    <w:basedOn w:val="Normal"/>
    <w:link w:val="ListParagraphChar"/>
    <w:uiPriority w:val="34"/>
    <w:qFormat/>
    <w:rsid w:val="00EF58EB"/>
    <w:pPr>
      <w:ind w:left="720"/>
      <w:contextualSpacing/>
    </w:pPr>
  </w:style>
  <w:style w:type="paragraph" w:customStyle="1" w:styleId="CellBody">
    <w:name w:val="Cell Body"/>
    <w:basedOn w:val="Normal"/>
    <w:link w:val="CellBodyChar"/>
    <w:uiPriority w:val="99"/>
    <w:qFormat/>
    <w:rsid w:val="00641EA9"/>
    <w:rPr>
      <w:sz w:val="20"/>
      <w:szCs w:val="20"/>
    </w:rPr>
  </w:style>
  <w:style w:type="paragraph" w:customStyle="1" w:styleId="CellHeader">
    <w:name w:val="Cell Header"/>
    <w:basedOn w:val="CellBody"/>
    <w:link w:val="CellHeaderChar"/>
    <w:uiPriority w:val="99"/>
    <w:qFormat/>
    <w:rsid w:val="00641EA9"/>
    <w:rPr>
      <w:b/>
    </w:rPr>
  </w:style>
  <w:style w:type="character" w:customStyle="1" w:styleId="CellBodyChar">
    <w:name w:val="Cell Body Char"/>
    <w:basedOn w:val="DefaultParagraphFont"/>
    <w:link w:val="CellBody"/>
    <w:uiPriority w:val="99"/>
    <w:rsid w:val="00641EA9"/>
    <w:rPr>
      <w:rFonts w:ascii="Calibri" w:hAnsi="Calibri"/>
      <w:lang w:eastAsia="en-US"/>
    </w:rPr>
  </w:style>
  <w:style w:type="character" w:customStyle="1" w:styleId="CellHeaderChar">
    <w:name w:val="Cell Header Char"/>
    <w:basedOn w:val="CellBodyChar"/>
    <w:link w:val="CellHeader"/>
    <w:uiPriority w:val="99"/>
    <w:rsid w:val="00641EA9"/>
    <w:rPr>
      <w:rFonts w:ascii="Calibri" w:hAnsi="Calibri"/>
      <w:b/>
      <w:lang w:eastAsia="en-US"/>
    </w:rPr>
  </w:style>
  <w:style w:type="paragraph" w:styleId="TOC9">
    <w:name w:val="toc 9"/>
    <w:basedOn w:val="Normal"/>
    <w:next w:val="Normal"/>
    <w:autoRedefine/>
    <w:uiPriority w:val="39"/>
    <w:unhideWhenUsed/>
    <w:rsid w:val="00E01119"/>
    <w:pPr>
      <w:spacing w:after="100"/>
      <w:ind w:left="1760"/>
    </w:pPr>
  </w:style>
  <w:style w:type="character" w:customStyle="1" w:styleId="FooterChar">
    <w:name w:val="Footer Char"/>
    <w:basedOn w:val="DefaultParagraphFont"/>
    <w:link w:val="Footer"/>
    <w:uiPriority w:val="99"/>
    <w:rsid w:val="00475E45"/>
    <w:rPr>
      <w:rFonts w:ascii="Arial" w:hAnsi="Arial"/>
      <w:caps/>
      <w:sz w:val="16"/>
      <w:szCs w:val="24"/>
      <w:lang w:eastAsia="en-US"/>
    </w:rPr>
  </w:style>
  <w:style w:type="character" w:customStyle="1" w:styleId="HeaderChar">
    <w:name w:val="Header Char"/>
    <w:aliases w:val="hd Char"/>
    <w:basedOn w:val="DefaultParagraphFont"/>
    <w:link w:val="Header"/>
    <w:rsid w:val="00A63799"/>
    <w:rPr>
      <w:rFonts w:ascii="Arial" w:hAnsi="Arial"/>
      <w:caps/>
      <w:sz w:val="16"/>
      <w:szCs w:val="24"/>
      <w:lang w:eastAsia="en-US"/>
    </w:rPr>
  </w:style>
  <w:style w:type="paragraph" w:customStyle="1" w:styleId="Level1Bullet">
    <w:name w:val="Level 1 Bullet"/>
    <w:basedOn w:val="Normal"/>
    <w:rsid w:val="00492BE9"/>
    <w:pPr>
      <w:numPr>
        <w:numId w:val="8"/>
      </w:numPr>
    </w:pPr>
    <w:rPr>
      <w:rFonts w:ascii="Times New Roman" w:hAnsi="Times New Roman"/>
      <w:sz w:val="24"/>
    </w:rPr>
  </w:style>
  <w:style w:type="paragraph" w:customStyle="1" w:styleId="DocsText">
    <w:name w:val="Docs Text"/>
    <w:basedOn w:val="Normal"/>
    <w:autoRedefine/>
    <w:rsid w:val="00492BE9"/>
    <w:pPr>
      <w:numPr>
        <w:ilvl w:val="1"/>
        <w:numId w:val="8"/>
      </w:numPr>
      <w:tabs>
        <w:tab w:val="clear" w:pos="928"/>
      </w:tabs>
      <w:autoSpaceDE w:val="0"/>
      <w:autoSpaceDN w:val="0"/>
      <w:spacing w:before="120"/>
      <w:ind w:left="578" w:firstLine="0"/>
    </w:pPr>
    <w:rPr>
      <w:rFonts w:ascii="Times New Roman" w:hAnsi="Times New Roman"/>
      <w:spacing w:val="-6"/>
      <w:w w:val="103"/>
      <w:sz w:val="24"/>
      <w:lang w:val="en-US"/>
    </w:rPr>
  </w:style>
  <w:style w:type="paragraph" w:customStyle="1" w:styleId="BodyTextBullet0">
    <w:name w:val="BodyText Bullet"/>
    <w:basedOn w:val="ListParagraph"/>
    <w:link w:val="BodyTextBulletChar"/>
    <w:uiPriority w:val="99"/>
    <w:qFormat/>
    <w:rsid w:val="00FB0C6B"/>
    <w:pPr>
      <w:ind w:left="0"/>
      <w:contextualSpacing w:val="0"/>
    </w:pPr>
  </w:style>
  <w:style w:type="character" w:customStyle="1" w:styleId="ListParagraphChar">
    <w:name w:val="List Paragraph Char"/>
    <w:basedOn w:val="DefaultParagraphFont"/>
    <w:link w:val="ListParagraph"/>
    <w:uiPriority w:val="34"/>
    <w:rsid w:val="00805E67"/>
    <w:rPr>
      <w:rFonts w:ascii="Calibri" w:hAnsi="Calibri"/>
      <w:sz w:val="22"/>
      <w:szCs w:val="24"/>
      <w:lang w:eastAsia="en-US"/>
    </w:rPr>
  </w:style>
  <w:style w:type="character" w:customStyle="1" w:styleId="BodyTextBulletChar">
    <w:name w:val="BodyText Bullet Char"/>
    <w:basedOn w:val="ListParagraphChar"/>
    <w:link w:val="BodyTextBullet0"/>
    <w:uiPriority w:val="99"/>
    <w:rsid w:val="00FB0C6B"/>
    <w:rPr>
      <w:rFonts w:ascii="Calibri" w:hAnsi="Calibri"/>
      <w:sz w:val="22"/>
      <w:szCs w:val="24"/>
      <w:lang w:val="en-GB" w:eastAsia="en-US"/>
    </w:rPr>
  </w:style>
  <w:style w:type="paragraph" w:customStyle="1" w:styleId="BulletwithCheckbox">
    <w:name w:val="Bullet with Checkbox"/>
    <w:basedOn w:val="Normal"/>
    <w:link w:val="BulletwithCheckboxChar"/>
    <w:qFormat/>
    <w:rsid w:val="000B5D53"/>
    <w:pPr>
      <w:numPr>
        <w:ilvl w:val="1"/>
        <w:numId w:val="9"/>
      </w:numPr>
      <w:tabs>
        <w:tab w:val="left" w:pos="1758"/>
      </w:tabs>
      <w:spacing w:before="120" w:after="0"/>
      <w:jc w:val="both"/>
    </w:pPr>
    <w:rPr>
      <w:rFonts w:ascii="Times New Roman" w:hAnsi="Times New Roman"/>
      <w:sz w:val="24"/>
      <w:lang w:val="en-US"/>
    </w:rPr>
  </w:style>
  <w:style w:type="character" w:customStyle="1" w:styleId="BulletwithCheckboxChar">
    <w:name w:val="Bullet with Checkbox Char"/>
    <w:basedOn w:val="DefaultParagraphFont"/>
    <w:link w:val="BulletwithCheckbox"/>
    <w:rsid w:val="000B5D53"/>
    <w:rPr>
      <w:sz w:val="24"/>
      <w:szCs w:val="24"/>
    </w:rPr>
  </w:style>
  <w:style w:type="character" w:customStyle="1" w:styleId="BodyTextChar">
    <w:name w:val="Body Text Char"/>
    <w:aliases w:val="bt Char"/>
    <w:basedOn w:val="DefaultParagraphFont"/>
    <w:link w:val="BodyText"/>
    <w:rsid w:val="005B430C"/>
    <w:rPr>
      <w:rFonts w:ascii="Arial" w:hAnsi="Arial"/>
      <w:sz w:val="22"/>
      <w:szCs w:val="24"/>
      <w:lang w:eastAsia="en-US"/>
    </w:rPr>
  </w:style>
  <w:style w:type="paragraph" w:customStyle="1" w:styleId="Definition">
    <w:name w:val="Definition"/>
    <w:basedOn w:val="BodyText"/>
    <w:rsid w:val="00C21635"/>
    <w:pPr>
      <w:spacing w:before="120" w:after="0"/>
      <w:ind w:left="1418"/>
      <w:jc w:val="both"/>
    </w:pPr>
    <w:rPr>
      <w:rFonts w:ascii="Times New Roman" w:hAnsi="Times New Roman"/>
      <w:sz w:val="24"/>
    </w:rPr>
  </w:style>
  <w:style w:type="paragraph" w:styleId="TOC5">
    <w:name w:val="toc 5"/>
    <w:basedOn w:val="Normal"/>
    <w:next w:val="Normal"/>
    <w:autoRedefine/>
    <w:uiPriority w:val="39"/>
    <w:unhideWhenUsed/>
    <w:rsid w:val="00D2138B"/>
    <w:pPr>
      <w:spacing w:after="100" w:line="276" w:lineRule="auto"/>
      <w:ind w:left="880"/>
    </w:pPr>
    <w:rPr>
      <w:szCs w:val="22"/>
      <w:lang w:eastAsia="en-GB"/>
    </w:rPr>
  </w:style>
  <w:style w:type="paragraph" w:styleId="TOC6">
    <w:name w:val="toc 6"/>
    <w:basedOn w:val="Normal"/>
    <w:next w:val="Normal"/>
    <w:autoRedefine/>
    <w:uiPriority w:val="39"/>
    <w:unhideWhenUsed/>
    <w:rsid w:val="00D2138B"/>
    <w:pPr>
      <w:spacing w:after="100" w:line="276" w:lineRule="auto"/>
      <w:ind w:left="1100"/>
    </w:pPr>
    <w:rPr>
      <w:szCs w:val="22"/>
      <w:lang w:eastAsia="en-GB"/>
    </w:rPr>
  </w:style>
  <w:style w:type="paragraph" w:styleId="TOC7">
    <w:name w:val="toc 7"/>
    <w:basedOn w:val="Normal"/>
    <w:next w:val="Normal"/>
    <w:autoRedefine/>
    <w:uiPriority w:val="39"/>
    <w:unhideWhenUsed/>
    <w:rsid w:val="00D2138B"/>
    <w:pPr>
      <w:spacing w:after="100" w:line="276" w:lineRule="auto"/>
      <w:ind w:left="1320"/>
    </w:pPr>
    <w:rPr>
      <w:szCs w:val="22"/>
      <w:lang w:eastAsia="en-GB"/>
    </w:rPr>
  </w:style>
  <w:style w:type="paragraph" w:styleId="TOC8">
    <w:name w:val="toc 8"/>
    <w:basedOn w:val="Normal"/>
    <w:next w:val="Normal"/>
    <w:autoRedefine/>
    <w:uiPriority w:val="39"/>
    <w:unhideWhenUsed/>
    <w:rsid w:val="00D2138B"/>
    <w:pPr>
      <w:spacing w:after="100" w:line="276" w:lineRule="auto"/>
      <w:ind w:left="1540"/>
    </w:pPr>
    <w:rPr>
      <w:szCs w:val="22"/>
      <w:lang w:eastAsia="en-GB"/>
    </w:rPr>
  </w:style>
  <w:style w:type="character" w:customStyle="1" w:styleId="Heading1Char">
    <w:name w:val="Heading 1 Char"/>
    <w:aliases w:val="1m Char,Nolist Char,h1 Char,l1 Char,Chapter Char,Sommaire Char,Section Heading 1 Char"/>
    <w:basedOn w:val="DefaultParagraphFont"/>
    <w:link w:val="Heading1"/>
    <w:rsid w:val="0081450C"/>
    <w:rPr>
      <w:rFonts w:ascii="Cambria" w:hAnsi="Cambria" w:cs="Arial"/>
      <w:b/>
      <w:bCs/>
      <w:color w:val="133376"/>
      <w:kern w:val="32"/>
      <w:sz w:val="32"/>
      <w:szCs w:val="32"/>
      <w:lang w:val="en-GB"/>
    </w:rPr>
  </w:style>
  <w:style w:type="character" w:customStyle="1" w:styleId="TableBodyChar">
    <w:name w:val="Table Body Char"/>
    <w:basedOn w:val="DefaultParagraphFont"/>
    <w:link w:val="TableBody"/>
    <w:rsid w:val="0081450C"/>
    <w:rPr>
      <w:rFonts w:ascii="Calibri" w:hAnsi="Calibri"/>
    </w:rPr>
  </w:style>
  <w:style w:type="paragraph" w:styleId="PlainText">
    <w:name w:val="Plain Text"/>
    <w:basedOn w:val="Normal"/>
    <w:link w:val="PlainTextChar"/>
    <w:uiPriority w:val="99"/>
    <w:unhideWhenUsed/>
    <w:rsid w:val="0081450C"/>
    <w:pPr>
      <w:spacing w:after="0"/>
    </w:pPr>
    <w:rPr>
      <w:rFonts w:ascii="Consolas" w:eastAsia="Calibri" w:hAnsi="Consolas"/>
      <w:sz w:val="21"/>
      <w:szCs w:val="21"/>
      <w:lang w:val="en-US"/>
    </w:rPr>
  </w:style>
  <w:style w:type="character" w:customStyle="1" w:styleId="PlainTextChar">
    <w:name w:val="Plain Text Char"/>
    <w:basedOn w:val="DefaultParagraphFont"/>
    <w:link w:val="PlainText"/>
    <w:uiPriority w:val="99"/>
    <w:rsid w:val="0081450C"/>
    <w:rPr>
      <w:rFonts w:ascii="Consolas" w:eastAsia="Calibri" w:hAnsi="Consolas" w:cs="Times New Roman"/>
      <w:sz w:val="21"/>
      <w:szCs w:val="21"/>
      <w:lang w:val="en-US" w:eastAsia="en-US"/>
    </w:rPr>
  </w:style>
  <w:style w:type="character" w:customStyle="1" w:styleId="CommentTextChar">
    <w:name w:val="Comment Text Char"/>
    <w:basedOn w:val="DefaultParagraphFont"/>
    <w:link w:val="CommentText"/>
    <w:uiPriority w:val="99"/>
    <w:semiHidden/>
    <w:rsid w:val="009A3465"/>
    <w:rPr>
      <w:rFonts w:ascii="Calibri" w:hAnsi="Calibri"/>
      <w:sz w:val="22"/>
      <w:lang w:val="en-US" w:eastAsia="en-US"/>
    </w:rPr>
  </w:style>
  <w:style w:type="paragraph" w:customStyle="1" w:styleId="c1hbullet">
    <w:name w:val="c1hbullet"/>
    <w:basedOn w:val="Normal"/>
    <w:rsid w:val="0074358D"/>
    <w:pPr>
      <w:spacing w:before="100" w:beforeAutospacing="1" w:after="100" w:afterAutospacing="1"/>
    </w:pPr>
    <w:rPr>
      <w:rFonts w:ascii="Times New Roman" w:hAnsi="Times New Roman"/>
      <w:sz w:val="24"/>
      <w:lang w:val="en-US"/>
    </w:rPr>
  </w:style>
  <w:style w:type="paragraph" w:customStyle="1" w:styleId="relatedhead">
    <w:name w:val="relatedhead"/>
    <w:basedOn w:val="Normal"/>
    <w:rsid w:val="00F50090"/>
    <w:pPr>
      <w:spacing w:before="100" w:beforeAutospacing="1" w:after="100" w:afterAutospacing="1"/>
    </w:pPr>
    <w:rPr>
      <w:rFonts w:ascii="Times New Roman" w:hAnsi="Times New Roman"/>
      <w:sz w:val="24"/>
      <w:lang w:val="en-US"/>
    </w:rPr>
  </w:style>
  <w:style w:type="paragraph" w:styleId="Caption">
    <w:name w:val="caption"/>
    <w:basedOn w:val="Normal"/>
    <w:next w:val="Normal"/>
    <w:uiPriority w:val="35"/>
    <w:qFormat/>
    <w:rsid w:val="00563CE1"/>
    <w:rPr>
      <w:b/>
      <w:bCs/>
      <w:sz w:val="20"/>
      <w:szCs w:val="20"/>
    </w:rPr>
  </w:style>
  <w:style w:type="character" w:customStyle="1" w:styleId="Heading4Char">
    <w:name w:val="Heading 4 Char"/>
    <w:aliases w:val="Sub-sub-paragraph Char"/>
    <w:basedOn w:val="DefaultParagraphFont"/>
    <w:link w:val="Heading4"/>
    <w:uiPriority w:val="1"/>
    <w:rsid w:val="000E2484"/>
    <w:rPr>
      <w:rFonts w:ascii="Cambria" w:hAnsi="Cambria"/>
      <w:b/>
      <w:bCs/>
      <w:sz w:val="22"/>
      <w:szCs w:val="28"/>
      <w:lang w:val="en-GB"/>
    </w:rPr>
  </w:style>
  <w:style w:type="paragraph" w:customStyle="1" w:styleId="CellBodyBullet">
    <w:name w:val="Cell Body Bullet"/>
    <w:basedOn w:val="BodyTextBullet0"/>
    <w:link w:val="CellBodyBulletChar"/>
    <w:qFormat/>
    <w:rsid w:val="000E2484"/>
    <w:pPr>
      <w:spacing w:after="60"/>
      <w:ind w:left="357" w:hanging="357"/>
    </w:pPr>
    <w:rPr>
      <w:sz w:val="20"/>
      <w:szCs w:val="20"/>
    </w:rPr>
  </w:style>
  <w:style w:type="character" w:customStyle="1" w:styleId="CellBodyBulletChar">
    <w:name w:val="Cell Body Bullet Char"/>
    <w:basedOn w:val="BodyTextBulletChar"/>
    <w:link w:val="CellBodyBullet"/>
    <w:rsid w:val="000E2484"/>
    <w:rPr>
      <w:rFonts w:ascii="Calibri" w:hAnsi="Calibri"/>
      <w:sz w:val="22"/>
      <w:szCs w:val="24"/>
      <w:lang w:val="en-GB" w:eastAsia="en-US"/>
    </w:rPr>
  </w:style>
  <w:style w:type="character" w:customStyle="1" w:styleId="Heading2Char">
    <w:name w:val="Heading 2 Char"/>
    <w:aliases w:val="2m Char,PARA2 Char,Heading 2 Hidden Char,h2 Char,Paragraph Char"/>
    <w:basedOn w:val="DefaultParagraphFont"/>
    <w:link w:val="Heading2"/>
    <w:uiPriority w:val="9"/>
    <w:rsid w:val="000E2484"/>
    <w:rPr>
      <w:rFonts w:ascii="Cambria" w:hAnsi="Cambria" w:cs="Arial"/>
      <w:b/>
      <w:bCs/>
      <w:iCs/>
      <w:sz w:val="28"/>
      <w:szCs w:val="28"/>
      <w:lang w:val="en-GB"/>
    </w:rPr>
  </w:style>
  <w:style w:type="paragraph" w:customStyle="1" w:styleId="Stylebody1Tahoma">
    <w:name w:val="Style body 1 + Tahoma"/>
    <w:basedOn w:val="Normal"/>
    <w:link w:val="Stylebody1TahomaChar"/>
    <w:rsid w:val="000E2484"/>
    <w:pPr>
      <w:keepLines/>
      <w:spacing w:after="240"/>
      <w:ind w:left="567"/>
      <w:jc w:val="both"/>
    </w:pPr>
    <w:rPr>
      <w:rFonts w:ascii="Book Antiqua" w:hAnsi="Book Antiqua"/>
      <w:lang w:val="en-US"/>
    </w:rPr>
  </w:style>
  <w:style w:type="character" w:customStyle="1" w:styleId="Stylebody1TahomaChar">
    <w:name w:val="Style body 1 + Tahoma Char"/>
    <w:basedOn w:val="DefaultParagraphFont"/>
    <w:link w:val="Stylebody1Tahoma"/>
    <w:rsid w:val="000E2484"/>
    <w:rPr>
      <w:rFonts w:ascii="Book Antiqua" w:hAnsi="Book Antiqua"/>
      <w:sz w:val="22"/>
      <w:szCs w:val="24"/>
    </w:rPr>
  </w:style>
  <w:style w:type="paragraph" w:customStyle="1" w:styleId="Default">
    <w:name w:val="Default"/>
    <w:rsid w:val="00047B44"/>
    <w:pPr>
      <w:autoSpaceDE w:val="0"/>
      <w:autoSpaceDN w:val="0"/>
      <w:adjustRightInd w:val="0"/>
    </w:pPr>
    <w:rPr>
      <w:color w:val="000000"/>
      <w:sz w:val="24"/>
      <w:szCs w:val="24"/>
      <w:lang w:eastAsia="en-GB"/>
    </w:rPr>
  </w:style>
  <w:style w:type="paragraph" w:customStyle="1" w:styleId="Normal11">
    <w:name w:val="Normal 11"/>
    <w:basedOn w:val="Normal"/>
    <w:rsid w:val="002A3F23"/>
    <w:pPr>
      <w:numPr>
        <w:numId w:val="10"/>
      </w:numPr>
      <w:spacing w:after="0"/>
      <w:ind w:hanging="720"/>
      <w:jc w:val="both"/>
    </w:pPr>
    <w:rPr>
      <w:rFonts w:ascii="Times New Roman" w:eastAsia="Times" w:hAnsi="Times New Roman"/>
      <w:b/>
      <w:bCs/>
      <w:i/>
      <w:iCs/>
      <w:sz w:val="24"/>
      <w:szCs w:val="20"/>
    </w:rPr>
  </w:style>
  <w:style w:type="character" w:customStyle="1" w:styleId="Heading7Char">
    <w:name w:val="Heading 7 Char"/>
    <w:basedOn w:val="DefaultParagraphFont"/>
    <w:link w:val="Heading7"/>
    <w:locked/>
    <w:rsid w:val="00D12B65"/>
    <w:rPr>
      <w:rFonts w:ascii="Calibri" w:hAnsi="Calibri"/>
      <w:sz w:val="24"/>
      <w:szCs w:val="24"/>
      <w:lang w:val="en-GB"/>
    </w:rPr>
  </w:style>
  <w:style w:type="paragraph" w:styleId="BodyTextIndent3">
    <w:name w:val="Body Text Indent 3"/>
    <w:basedOn w:val="Normal"/>
    <w:link w:val="BodyTextIndent3Char"/>
    <w:uiPriority w:val="99"/>
    <w:semiHidden/>
    <w:unhideWhenUsed/>
    <w:rsid w:val="00A57BAC"/>
    <w:pPr>
      <w:ind w:left="360"/>
    </w:pPr>
    <w:rPr>
      <w:sz w:val="16"/>
      <w:szCs w:val="16"/>
    </w:rPr>
  </w:style>
  <w:style w:type="character" w:customStyle="1" w:styleId="BodyTextIndent3Char">
    <w:name w:val="Body Text Indent 3 Char"/>
    <w:basedOn w:val="DefaultParagraphFont"/>
    <w:link w:val="BodyTextIndent3"/>
    <w:uiPriority w:val="99"/>
    <w:semiHidden/>
    <w:rsid w:val="00A57BAC"/>
    <w:rPr>
      <w:rFonts w:ascii="Calibri" w:hAnsi="Calibri"/>
      <w:sz w:val="16"/>
      <w:szCs w:val="16"/>
      <w:lang w:val="en-GB"/>
    </w:rPr>
  </w:style>
  <w:style w:type="paragraph" w:customStyle="1" w:styleId="CharChar1Char">
    <w:name w:val="Char Char1 Char"/>
    <w:basedOn w:val="Normal"/>
    <w:autoRedefine/>
    <w:rsid w:val="00A02B8F"/>
    <w:pPr>
      <w:spacing w:after="160" w:line="240" w:lineRule="exact"/>
      <w:jc w:val="both"/>
    </w:pPr>
    <w:rPr>
      <w:rFonts w:ascii="Verdana" w:hAnsi="Verdana"/>
      <w:sz w:val="20"/>
      <w:szCs w:val="20"/>
      <w:lang w:val="pt-PT"/>
    </w:rPr>
  </w:style>
  <w:style w:type="character" w:styleId="IntenseEmphasis">
    <w:name w:val="Intense Emphasis"/>
    <w:basedOn w:val="DefaultParagraphFont"/>
    <w:uiPriority w:val="21"/>
    <w:qFormat/>
    <w:rsid w:val="00723AD8"/>
    <w:rPr>
      <w:b/>
      <w:bCs/>
      <w:i/>
      <w:iCs/>
      <w:color w:val="4F81BD"/>
    </w:rPr>
  </w:style>
  <w:style w:type="paragraph" w:styleId="Subtitle">
    <w:name w:val="Subtitle"/>
    <w:basedOn w:val="Normal"/>
    <w:next w:val="Normal"/>
    <w:link w:val="SubtitleChar"/>
    <w:uiPriority w:val="11"/>
    <w:qFormat/>
    <w:rsid w:val="00635213"/>
    <w:pPr>
      <w:spacing w:after="60"/>
      <w:jc w:val="center"/>
      <w:outlineLvl w:val="1"/>
    </w:pPr>
    <w:rPr>
      <w:rFonts w:ascii="Cambria" w:hAnsi="Cambria"/>
      <w:sz w:val="24"/>
    </w:rPr>
  </w:style>
  <w:style w:type="character" w:customStyle="1" w:styleId="SubtitleChar">
    <w:name w:val="Subtitle Char"/>
    <w:basedOn w:val="DefaultParagraphFont"/>
    <w:link w:val="Subtitle"/>
    <w:uiPriority w:val="11"/>
    <w:rsid w:val="00635213"/>
    <w:rPr>
      <w:rFonts w:ascii="Cambria" w:eastAsia="Times New Roman" w:hAnsi="Cambria" w:cs="Times New Roman"/>
      <w:sz w:val="24"/>
      <w:szCs w:val="24"/>
      <w:lang w:val="en-GB"/>
    </w:rPr>
  </w:style>
  <w:style w:type="character" w:styleId="Emphasis">
    <w:name w:val="Emphasis"/>
    <w:basedOn w:val="DefaultParagraphFont"/>
    <w:uiPriority w:val="20"/>
    <w:qFormat/>
    <w:rsid w:val="00635213"/>
    <w:rPr>
      <w:i/>
      <w:iCs/>
    </w:rPr>
  </w:style>
  <w:style w:type="character" w:styleId="SubtleEmphasis">
    <w:name w:val="Subtle Emphasis"/>
    <w:basedOn w:val="DefaultParagraphFont"/>
    <w:uiPriority w:val="19"/>
    <w:qFormat/>
    <w:rsid w:val="00635213"/>
    <w:rPr>
      <w:i/>
      <w:iCs/>
      <w:color w:val="808080"/>
    </w:rPr>
  </w:style>
  <w:style w:type="paragraph" w:customStyle="1" w:styleId="ResponseText">
    <w:name w:val="Response_Text"/>
    <w:basedOn w:val="Normal"/>
    <w:link w:val="ResponseTextChar"/>
    <w:uiPriority w:val="99"/>
    <w:rsid w:val="00A72042"/>
    <w:pPr>
      <w:overflowPunct w:val="0"/>
      <w:autoSpaceDE w:val="0"/>
      <w:autoSpaceDN w:val="0"/>
      <w:adjustRightInd w:val="0"/>
      <w:spacing w:after="220"/>
      <w:jc w:val="both"/>
      <w:textAlignment w:val="baseline"/>
    </w:pPr>
    <w:rPr>
      <w:color w:val="0000FF"/>
    </w:rPr>
  </w:style>
  <w:style w:type="paragraph" w:customStyle="1" w:styleId="ResponseBullet1">
    <w:name w:val="Response_Bullet1"/>
    <w:basedOn w:val="Normal"/>
    <w:rsid w:val="00A72042"/>
    <w:pPr>
      <w:overflowPunct w:val="0"/>
      <w:autoSpaceDE w:val="0"/>
      <w:autoSpaceDN w:val="0"/>
      <w:adjustRightInd w:val="0"/>
      <w:spacing w:after="220"/>
      <w:jc w:val="both"/>
      <w:textAlignment w:val="baseline"/>
    </w:pPr>
    <w:rPr>
      <w:rFonts w:ascii="Times New Roman" w:hAnsi="Times New Roman"/>
      <w:color w:val="0000FF"/>
      <w:szCs w:val="20"/>
    </w:rPr>
  </w:style>
  <w:style w:type="character" w:customStyle="1" w:styleId="ResponseTextChar">
    <w:name w:val="Response_Text Char"/>
    <w:basedOn w:val="DefaultParagraphFont"/>
    <w:link w:val="ResponseText"/>
    <w:uiPriority w:val="99"/>
    <w:rsid w:val="00A72042"/>
    <w:rPr>
      <w:rFonts w:ascii="Calibri" w:hAnsi="Calibri"/>
      <w:color w:val="0000FF"/>
      <w:sz w:val="22"/>
      <w:szCs w:val="24"/>
      <w:lang w:val="en-GB"/>
    </w:rPr>
  </w:style>
  <w:style w:type="paragraph" w:styleId="BodyText2">
    <w:name w:val="Body Text 2"/>
    <w:basedOn w:val="Normal"/>
    <w:link w:val="BodyText2Char"/>
    <w:uiPriority w:val="99"/>
    <w:semiHidden/>
    <w:unhideWhenUsed/>
    <w:rsid w:val="00A869A4"/>
    <w:pPr>
      <w:spacing w:line="480" w:lineRule="auto"/>
    </w:pPr>
  </w:style>
  <w:style w:type="character" w:customStyle="1" w:styleId="BodyText2Char">
    <w:name w:val="Body Text 2 Char"/>
    <w:basedOn w:val="DefaultParagraphFont"/>
    <w:link w:val="BodyText2"/>
    <w:uiPriority w:val="99"/>
    <w:semiHidden/>
    <w:rsid w:val="00A869A4"/>
    <w:rPr>
      <w:rFonts w:ascii="Calibri" w:hAnsi="Calibri"/>
      <w:sz w:val="22"/>
      <w:szCs w:val="24"/>
      <w:lang w:val="en-GB"/>
    </w:rPr>
  </w:style>
  <w:style w:type="paragraph" w:styleId="FootnoteText">
    <w:name w:val="footnote text"/>
    <w:basedOn w:val="Normal"/>
    <w:link w:val="FootnoteTextChar"/>
    <w:uiPriority w:val="99"/>
    <w:semiHidden/>
    <w:rsid w:val="00A869A4"/>
    <w:pPr>
      <w:spacing w:after="0"/>
    </w:pPr>
    <w:rPr>
      <w:rFonts w:ascii="Times New Roman" w:hAnsi="Times New Roman"/>
      <w:sz w:val="20"/>
      <w:szCs w:val="20"/>
      <w:lang w:val="en-US"/>
    </w:rPr>
  </w:style>
  <w:style w:type="character" w:customStyle="1" w:styleId="FootnoteTextChar">
    <w:name w:val="Footnote Text Char"/>
    <w:basedOn w:val="DefaultParagraphFont"/>
    <w:link w:val="FootnoteText"/>
    <w:uiPriority w:val="99"/>
    <w:semiHidden/>
    <w:rsid w:val="00A869A4"/>
  </w:style>
  <w:style w:type="character" w:styleId="FootnoteReference">
    <w:name w:val="footnote reference"/>
    <w:basedOn w:val="DefaultParagraphFont"/>
    <w:uiPriority w:val="99"/>
    <w:semiHidden/>
    <w:rsid w:val="00300DA3"/>
    <w:rPr>
      <w:rFonts w:cs="Times New Roman"/>
      <w:vertAlign w:val="superscript"/>
    </w:rPr>
  </w:style>
  <w:style w:type="character" w:customStyle="1" w:styleId="Heading3Char">
    <w:name w:val="Heading 3 Char"/>
    <w:aliases w:val="h3 Char,Heading 3 Char1 Char,Heading 3 Char Char Char,Sub-paragraph Char Char Char,Sub-paragraph Char"/>
    <w:basedOn w:val="DefaultParagraphFont"/>
    <w:link w:val="Heading3"/>
    <w:rsid w:val="005B1189"/>
    <w:rPr>
      <w:rFonts w:ascii="Cambria" w:hAnsi="Cambria" w:cs="Arial"/>
      <w:b/>
      <w:bCs/>
      <w:sz w:val="24"/>
      <w:szCs w:val="26"/>
      <w:lang w:val="en-GB"/>
    </w:rPr>
  </w:style>
  <w:style w:type="paragraph" w:customStyle="1" w:styleId="CharCharCharCharChar">
    <w:name w:val="Char Char Char Char Char"/>
    <w:basedOn w:val="Normal"/>
    <w:rsid w:val="008E7B4B"/>
    <w:pPr>
      <w:spacing w:after="160" w:line="240" w:lineRule="exact"/>
    </w:pPr>
    <w:rPr>
      <w:rFonts w:ascii="Garamond" w:hAnsi="Garamond"/>
      <w:kern w:val="16"/>
      <w:sz w:val="20"/>
      <w:szCs w:val="20"/>
      <w:lang w:val="en-US"/>
    </w:rPr>
  </w:style>
  <w:style w:type="paragraph" w:customStyle="1" w:styleId="texte3">
    <w:name w:val="texte3"/>
    <w:rsid w:val="005E0C69"/>
    <w:pPr>
      <w:snapToGrid w:val="0"/>
      <w:jc w:val="both"/>
    </w:pPr>
    <w:rPr>
      <w:rFonts w:ascii="Arial" w:hAnsi="Arial" w:cs="Arial"/>
      <w:sz w:val="22"/>
      <w:szCs w:val="22"/>
      <w:lang w:eastAsia="de-DE"/>
    </w:rPr>
  </w:style>
  <w:style w:type="paragraph" w:customStyle="1" w:styleId="BodyBullet">
    <w:name w:val="Body Bullet"/>
    <w:basedOn w:val="ListParagraph"/>
    <w:link w:val="BodyBulletChar"/>
    <w:uiPriority w:val="99"/>
    <w:qFormat/>
    <w:rsid w:val="00A67D7A"/>
    <w:pPr>
      <w:numPr>
        <w:numId w:val="23"/>
      </w:numPr>
      <w:spacing w:after="60"/>
      <w:ind w:left="357" w:hanging="357"/>
      <w:contextualSpacing w:val="0"/>
    </w:pPr>
  </w:style>
  <w:style w:type="paragraph" w:customStyle="1" w:styleId="BodyBullet2">
    <w:name w:val="Body Bullet 2"/>
    <w:basedOn w:val="ListParagraph"/>
    <w:link w:val="BodyBullet2Char"/>
    <w:uiPriority w:val="99"/>
    <w:qFormat/>
    <w:rsid w:val="00842167"/>
    <w:pPr>
      <w:numPr>
        <w:ilvl w:val="1"/>
        <w:numId w:val="11"/>
      </w:numPr>
      <w:spacing w:after="60"/>
      <w:contextualSpacing w:val="0"/>
    </w:pPr>
  </w:style>
  <w:style w:type="character" w:customStyle="1" w:styleId="BodyBulletChar">
    <w:name w:val="Body Bullet Char"/>
    <w:basedOn w:val="ListParagraphChar"/>
    <w:link w:val="BodyBullet"/>
    <w:uiPriority w:val="99"/>
    <w:rsid w:val="00A67D7A"/>
    <w:rPr>
      <w:rFonts w:ascii="Calibri" w:hAnsi="Calibri"/>
      <w:sz w:val="22"/>
      <w:szCs w:val="24"/>
      <w:lang w:val="en-GB" w:eastAsia="en-US"/>
    </w:rPr>
  </w:style>
  <w:style w:type="character" w:customStyle="1" w:styleId="BodyBullet2Char">
    <w:name w:val="Body Bullet 2 Char"/>
    <w:basedOn w:val="ListParagraphChar"/>
    <w:link w:val="BodyBullet2"/>
    <w:uiPriority w:val="99"/>
    <w:rsid w:val="00842167"/>
    <w:rPr>
      <w:rFonts w:ascii="Calibri" w:hAnsi="Calibri"/>
      <w:sz w:val="22"/>
      <w:szCs w:val="24"/>
      <w:lang w:val="en-GB" w:eastAsia="en-US"/>
    </w:rPr>
  </w:style>
  <w:style w:type="paragraph" w:styleId="Title">
    <w:name w:val="Title"/>
    <w:basedOn w:val="Normal"/>
    <w:link w:val="TitleChar"/>
    <w:uiPriority w:val="10"/>
    <w:qFormat/>
    <w:rsid w:val="001752A7"/>
    <w:pPr>
      <w:spacing w:before="240" w:after="60"/>
      <w:outlineLvl w:val="0"/>
    </w:pPr>
    <w:rPr>
      <w:rFonts w:ascii="Arial" w:hAnsi="Arial" w:cs="Arial"/>
      <w:b/>
      <w:bCs/>
      <w:kern w:val="28"/>
      <w:sz w:val="36"/>
      <w:szCs w:val="32"/>
      <w:lang w:val="en-US"/>
    </w:rPr>
  </w:style>
  <w:style w:type="character" w:customStyle="1" w:styleId="TitleChar">
    <w:name w:val="Title Char"/>
    <w:basedOn w:val="DefaultParagraphFont"/>
    <w:link w:val="Title"/>
    <w:uiPriority w:val="10"/>
    <w:rsid w:val="001752A7"/>
    <w:rPr>
      <w:rFonts w:ascii="Arial" w:hAnsi="Arial" w:cs="Arial"/>
      <w:b/>
      <w:bCs/>
      <w:kern w:val="28"/>
      <w:sz w:val="36"/>
      <w:szCs w:val="32"/>
      <w:lang w:val="en-US" w:eastAsia="en-US"/>
    </w:rPr>
  </w:style>
  <w:style w:type="paragraph" w:customStyle="1" w:styleId="DocBullets">
    <w:name w:val="DocBullets"/>
    <w:basedOn w:val="Normal"/>
    <w:rsid w:val="004F1336"/>
    <w:pPr>
      <w:numPr>
        <w:numId w:val="12"/>
      </w:numPr>
      <w:tabs>
        <w:tab w:val="left" w:pos="1701"/>
      </w:tabs>
      <w:spacing w:after="60"/>
      <w:jc w:val="both"/>
    </w:pPr>
    <w:rPr>
      <w:rFonts w:ascii="Arial" w:hAnsi="Arial"/>
      <w:color w:val="000000"/>
      <w:szCs w:val="16"/>
    </w:rPr>
  </w:style>
  <w:style w:type="character" w:customStyle="1" w:styleId="Heading5Char">
    <w:name w:val="Heading 5 Char"/>
    <w:aliases w:val="Sub-sub-sub-paragraph Char"/>
    <w:basedOn w:val="DefaultParagraphFont"/>
    <w:link w:val="Heading5"/>
    <w:rsid w:val="008F36E5"/>
    <w:rPr>
      <w:rFonts w:ascii="Arial" w:hAnsi="Arial"/>
      <w:bCs/>
      <w:i/>
      <w:iCs/>
      <w:sz w:val="22"/>
      <w:szCs w:val="26"/>
      <w:lang w:val="en-GB"/>
    </w:rPr>
  </w:style>
  <w:style w:type="character" w:customStyle="1" w:styleId="Heading6Char">
    <w:name w:val="Heading 6 Char"/>
    <w:basedOn w:val="DefaultParagraphFont"/>
    <w:link w:val="Heading6"/>
    <w:rsid w:val="008F36E5"/>
    <w:rPr>
      <w:rFonts w:ascii="Calibri" w:hAnsi="Calibri"/>
      <w:b/>
      <w:bCs/>
      <w:sz w:val="22"/>
      <w:szCs w:val="22"/>
      <w:lang w:val="en-GB"/>
    </w:rPr>
  </w:style>
  <w:style w:type="character" w:customStyle="1" w:styleId="Heading8Char">
    <w:name w:val="Heading 8 Char"/>
    <w:basedOn w:val="DefaultParagraphFont"/>
    <w:link w:val="Heading8"/>
    <w:rsid w:val="008F36E5"/>
    <w:rPr>
      <w:rFonts w:ascii="Calibri" w:hAnsi="Calibri"/>
      <w:i/>
      <w:iCs/>
      <w:sz w:val="24"/>
      <w:szCs w:val="24"/>
      <w:lang w:val="en-GB"/>
    </w:rPr>
  </w:style>
  <w:style w:type="character" w:customStyle="1" w:styleId="Heading9Char">
    <w:name w:val="Heading 9 Char"/>
    <w:basedOn w:val="DefaultParagraphFont"/>
    <w:link w:val="Heading9"/>
    <w:rsid w:val="008F36E5"/>
    <w:rPr>
      <w:rFonts w:ascii="Arial" w:hAnsi="Arial" w:cs="Arial"/>
      <w:sz w:val="22"/>
      <w:szCs w:val="22"/>
      <w:lang w:val="en-GB"/>
    </w:rPr>
  </w:style>
  <w:style w:type="character" w:customStyle="1" w:styleId="BodyTextIndentChar">
    <w:name w:val="Body Text Indent Char"/>
    <w:basedOn w:val="DefaultParagraphFont"/>
    <w:link w:val="BodyTextIndent"/>
    <w:rsid w:val="008F36E5"/>
    <w:rPr>
      <w:rFonts w:ascii="Calibri" w:hAnsi="Calibri"/>
      <w:sz w:val="22"/>
      <w:szCs w:val="24"/>
      <w:lang w:val="en-GB" w:eastAsia="en-US"/>
    </w:rPr>
  </w:style>
  <w:style w:type="character" w:customStyle="1" w:styleId="BalloonTextChar">
    <w:name w:val="Balloon Text Char"/>
    <w:basedOn w:val="DefaultParagraphFont"/>
    <w:link w:val="BalloonText"/>
    <w:uiPriority w:val="99"/>
    <w:semiHidden/>
    <w:rsid w:val="008F36E5"/>
    <w:rPr>
      <w:rFonts w:ascii="Tahoma" w:hAnsi="Tahoma" w:cs="Tahoma"/>
      <w:sz w:val="16"/>
      <w:szCs w:val="16"/>
      <w:lang w:val="en-GB" w:eastAsia="en-US"/>
    </w:rPr>
  </w:style>
  <w:style w:type="character" w:styleId="Strong">
    <w:name w:val="Strong"/>
    <w:basedOn w:val="DefaultParagraphFont"/>
    <w:qFormat/>
    <w:rsid w:val="008F36E5"/>
    <w:rPr>
      <w:b/>
      <w:bCs/>
    </w:rPr>
  </w:style>
  <w:style w:type="paragraph" w:styleId="CommentSubject">
    <w:name w:val="annotation subject"/>
    <w:basedOn w:val="CommentText"/>
    <w:next w:val="CommentText"/>
    <w:link w:val="CommentSubjectChar"/>
    <w:uiPriority w:val="99"/>
    <w:semiHidden/>
    <w:unhideWhenUsed/>
    <w:rsid w:val="000B4432"/>
    <w:pPr>
      <w:overflowPunct/>
      <w:autoSpaceDE/>
      <w:autoSpaceDN/>
      <w:adjustRightInd/>
      <w:spacing w:after="120"/>
      <w:textAlignment w:val="auto"/>
    </w:pPr>
    <w:rPr>
      <w:b/>
      <w:bCs/>
      <w:sz w:val="20"/>
      <w:lang w:val="en-GB"/>
    </w:rPr>
  </w:style>
  <w:style w:type="character" w:customStyle="1" w:styleId="CommentSubjectChar">
    <w:name w:val="Comment Subject Char"/>
    <w:basedOn w:val="CommentTextChar"/>
    <w:link w:val="CommentSubject"/>
    <w:uiPriority w:val="99"/>
    <w:semiHidden/>
    <w:rsid w:val="000B4432"/>
    <w:rPr>
      <w:rFonts w:ascii="Calibri" w:hAnsi="Calibri"/>
      <w:b/>
      <w:bCs/>
      <w:sz w:val="22"/>
      <w:lang w:val="en-GB" w:eastAsia="en-US"/>
    </w:rPr>
  </w:style>
  <w:style w:type="paragraph" w:customStyle="1" w:styleId="Normal1">
    <w:name w:val="Normal1"/>
    <w:rsid w:val="00B17684"/>
    <w:rPr>
      <w:lang w:val="ru-RU" w:eastAsia="ru-RU"/>
    </w:rPr>
  </w:style>
  <w:style w:type="paragraph" w:styleId="DocumentMap">
    <w:name w:val="Document Map"/>
    <w:basedOn w:val="Normal"/>
    <w:link w:val="DocumentMapChar"/>
    <w:uiPriority w:val="99"/>
    <w:semiHidden/>
    <w:unhideWhenUsed/>
    <w:rsid w:val="006244B4"/>
    <w:rPr>
      <w:rFonts w:ascii="Tahoma" w:hAnsi="Tahoma" w:cs="Tahoma"/>
      <w:sz w:val="16"/>
      <w:szCs w:val="16"/>
    </w:rPr>
  </w:style>
  <w:style w:type="character" w:customStyle="1" w:styleId="DocumentMapChar">
    <w:name w:val="Document Map Char"/>
    <w:basedOn w:val="DefaultParagraphFont"/>
    <w:link w:val="DocumentMap"/>
    <w:uiPriority w:val="99"/>
    <w:semiHidden/>
    <w:rsid w:val="006244B4"/>
    <w:rPr>
      <w:rFonts w:ascii="Tahoma" w:hAnsi="Tahoma" w:cs="Tahoma"/>
      <w:sz w:val="16"/>
      <w:szCs w:val="16"/>
      <w:lang w:val="en-GB"/>
    </w:rPr>
  </w:style>
  <w:style w:type="paragraph" w:styleId="Revision">
    <w:name w:val="Revision"/>
    <w:hidden/>
    <w:uiPriority w:val="99"/>
    <w:semiHidden/>
    <w:rsid w:val="00B906D3"/>
    <w:rPr>
      <w:rFonts w:ascii="Calibri" w:hAnsi="Calibri"/>
      <w:sz w:val="22"/>
      <w:szCs w:val="24"/>
      <w:lang w:val="en-GB"/>
    </w:rPr>
  </w:style>
  <w:style w:type="character" w:styleId="IntenseReference">
    <w:name w:val="Intense Reference"/>
    <w:basedOn w:val="DefaultParagraphFont"/>
    <w:uiPriority w:val="32"/>
    <w:qFormat/>
    <w:rsid w:val="00FF0B3D"/>
    <w:rPr>
      <w:b/>
      <w:bCs/>
      <w:color w:val="76923C"/>
      <w:u w:val="single" w:color="9BBB59"/>
    </w:rPr>
  </w:style>
  <w:style w:type="character" w:customStyle="1" w:styleId="List1stlevelChar">
    <w:name w:val="List 1st level Char"/>
    <w:basedOn w:val="DefaultParagraphFont"/>
    <w:link w:val="List1stlevel"/>
    <w:locked/>
    <w:rsid w:val="0092769F"/>
    <w:rPr>
      <w:sz w:val="24"/>
      <w:szCs w:val="24"/>
    </w:rPr>
  </w:style>
  <w:style w:type="paragraph" w:customStyle="1" w:styleId="List1stlevel">
    <w:name w:val="List 1st level"/>
    <w:basedOn w:val="Normal"/>
    <w:link w:val="List1stlevelChar"/>
    <w:rsid w:val="0092769F"/>
    <w:pPr>
      <w:numPr>
        <w:numId w:val="56"/>
      </w:numPr>
      <w:snapToGrid w:val="0"/>
      <w:spacing w:before="120" w:after="0"/>
      <w:jc w:val="both"/>
    </w:pPr>
    <w:rPr>
      <w:rFonts w:ascii="Times New Roman" w:hAnsi="Times New Roman"/>
      <w:sz w:val="24"/>
      <w:lang w:val="en-US"/>
    </w:rPr>
  </w:style>
  <w:style w:type="paragraph" w:customStyle="1" w:styleId="Body">
    <w:name w:val="Body"/>
    <w:basedOn w:val="Normal"/>
    <w:uiPriority w:val="1"/>
    <w:qFormat/>
    <w:rsid w:val="00A76B47"/>
    <w:pPr>
      <w:widowControl w:val="0"/>
      <w:spacing w:after="0"/>
    </w:pPr>
    <w:rPr>
      <w:rFonts w:eastAsia="Calibri"/>
      <w:sz w:val="24"/>
      <w:lang w:val="en-US"/>
    </w:rPr>
  </w:style>
  <w:style w:type="paragraph" w:customStyle="1" w:styleId="BPC1-covertitle">
    <w:name w:val="BPC1 - cover title"/>
    <w:basedOn w:val="Normal"/>
    <w:uiPriority w:val="99"/>
    <w:rsid w:val="00FC40A9"/>
    <w:pPr>
      <w:spacing w:before="8400" w:after="0"/>
      <w:ind w:left="851"/>
      <w:jc w:val="center"/>
    </w:pPr>
    <w:rPr>
      <w:sz w:val="48"/>
      <w:szCs w:val="48"/>
      <w:lang w:val="en-US"/>
    </w:rPr>
  </w:style>
  <w:style w:type="paragraph" w:customStyle="1" w:styleId="BPC1-request">
    <w:name w:val="BPC1 - request"/>
    <w:basedOn w:val="Normal"/>
    <w:rsid w:val="00FC40A9"/>
    <w:pPr>
      <w:spacing w:before="600" w:after="0"/>
      <w:ind w:left="851"/>
      <w:jc w:val="center"/>
    </w:pPr>
    <w:rPr>
      <w:sz w:val="20"/>
      <w:szCs w:val="20"/>
      <w:lang w:val="en-US"/>
    </w:rPr>
  </w:style>
  <w:style w:type="character" w:customStyle="1" w:styleId="LightGrid-Accent3Char">
    <w:name w:val="Light Grid - Accent 3 Char"/>
    <w:aliases w:val="Bullets Char,NASOFT List Paragraph Char,Paragraphe de liste1 Char,列出段落1 Char,List Paragraph2 Char,List 1 Paragraph Char,List Paragraph1 Char,List Paragraph Char Char Char,Equipment Char,numbered Char,List Paragraph11 Char"/>
    <w:link w:val="LightGrid-Accent3"/>
    <w:uiPriority w:val="72"/>
    <w:qFormat/>
    <w:locked/>
    <w:rsid w:val="00FC40A9"/>
    <w:rPr>
      <w:sz w:val="24"/>
      <w:szCs w:val="24"/>
      <w:lang w:val="en-US" w:eastAsia="en-US"/>
    </w:rPr>
  </w:style>
  <w:style w:type="table" w:styleId="LightGrid-Accent3">
    <w:name w:val="Light Grid Accent 3"/>
    <w:basedOn w:val="TableNormal"/>
    <w:link w:val="LightGrid-Accent3Char"/>
    <w:uiPriority w:val="72"/>
    <w:rsid w:val="00FC40A9"/>
    <w:rPr>
      <w:sz w:val="24"/>
      <w:szCs w:val="24"/>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lastCol">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customStyle="1" w:styleId="TableTitle">
    <w:name w:val="Table Title"/>
    <w:aliases w:val="tt"/>
    <w:basedOn w:val="Normal"/>
    <w:rsid w:val="00FC40A9"/>
    <w:pPr>
      <w:spacing w:before="60" w:after="160"/>
    </w:pPr>
    <w:rPr>
      <w:rFonts w:ascii="Arial" w:hAnsi="Arial"/>
      <w:b/>
      <w:sz w:val="20"/>
      <w:szCs w:val="22"/>
      <w:lang w:val="en-US"/>
    </w:rPr>
  </w:style>
  <w:style w:type="paragraph" w:customStyle="1" w:styleId="Heading2-new">
    <w:name w:val="Heading 2 - new"/>
    <w:basedOn w:val="Normal"/>
    <w:rsid w:val="00FC40A9"/>
    <w:pPr>
      <w:tabs>
        <w:tab w:val="left" w:pos="851"/>
      </w:tabs>
      <w:spacing w:before="240" w:after="240"/>
      <w:ind w:left="941" w:hanging="851"/>
      <w:jc w:val="both"/>
    </w:pPr>
    <w:rPr>
      <w:rFonts w:ascii="Arial" w:hAnsi="Arial"/>
      <w:b/>
      <w:sz w:val="24"/>
      <w:u w:val="single"/>
    </w:rPr>
  </w:style>
  <w:style w:type="paragraph" w:customStyle="1" w:styleId="Section-InternalHeading-4">
    <w:name w:val="Section - Internal Heading - 4"/>
    <w:basedOn w:val="Normal"/>
    <w:rsid w:val="00FC40A9"/>
    <w:pPr>
      <w:keepNext/>
      <w:tabs>
        <w:tab w:val="left" w:pos="851"/>
      </w:tabs>
      <w:ind w:left="3060" w:hanging="2520"/>
      <w:jc w:val="both"/>
      <w:outlineLvl w:val="3"/>
    </w:pPr>
    <w:rPr>
      <w:rFonts w:ascii="Arial" w:hAnsi="Arial"/>
      <w:sz w:val="20"/>
      <w:u w:val="single"/>
    </w:rPr>
  </w:style>
  <w:style w:type="paragraph" w:customStyle="1" w:styleId="Section-Heading1">
    <w:name w:val="Section - Heading 1"/>
    <w:basedOn w:val="Heading1"/>
    <w:rsid w:val="00FC40A9"/>
    <w:pPr>
      <w:pageBreakBefore w:val="0"/>
      <w:numPr>
        <w:numId w:val="0"/>
      </w:numPr>
      <w:tabs>
        <w:tab w:val="clear" w:pos="720"/>
      </w:tabs>
      <w:spacing w:before="360" w:after="240"/>
      <w:ind w:left="567" w:hanging="567"/>
    </w:pPr>
    <w:rPr>
      <w:rFonts w:ascii="Arial" w:hAnsi="Arial" w:cs="Times New Roman"/>
      <w:bCs w:val="0"/>
      <w:color w:val="auto"/>
      <w:kern w:val="0"/>
      <w:sz w:val="28"/>
      <w:szCs w:val="24"/>
      <w:lang w:eastAsia="x-none"/>
    </w:rPr>
  </w:style>
  <w:style w:type="paragraph" w:customStyle="1" w:styleId="TableParagraph">
    <w:name w:val="Table Paragraph"/>
    <w:basedOn w:val="Normal"/>
    <w:uiPriority w:val="1"/>
    <w:qFormat/>
    <w:rsid w:val="00FC40A9"/>
    <w:pPr>
      <w:widowControl w:val="0"/>
      <w:spacing w:after="0"/>
    </w:pPr>
    <w:rPr>
      <w:rFonts w:eastAsia="Calibri"/>
      <w:szCs w:val="22"/>
      <w:lang w:val="en-US"/>
    </w:rPr>
  </w:style>
  <w:style w:type="paragraph" w:customStyle="1" w:styleId="CSNormal">
    <w:name w:val="CS_Normal"/>
    <w:basedOn w:val="Normal"/>
    <w:rsid w:val="00FC40A9"/>
    <w:pPr>
      <w:spacing w:after="0"/>
      <w:jc w:val="both"/>
    </w:pPr>
    <w:rPr>
      <w:rFonts w:ascii="Times New Roman" w:hAnsi="Times New Roman"/>
      <w:lang w:eastAsia="fi-FI"/>
    </w:rPr>
  </w:style>
  <w:style w:type="paragraph" w:styleId="TOCHeading">
    <w:name w:val="TOC Heading"/>
    <w:basedOn w:val="Heading1"/>
    <w:next w:val="Normal"/>
    <w:uiPriority w:val="39"/>
    <w:semiHidden/>
    <w:unhideWhenUsed/>
    <w:qFormat/>
    <w:rsid w:val="00FC40A9"/>
    <w:pPr>
      <w:keepLines/>
      <w:pageBreakBefore w:val="0"/>
      <w:numPr>
        <w:numId w:val="0"/>
      </w:numPr>
      <w:tabs>
        <w:tab w:val="clear" w:pos="720"/>
      </w:tabs>
      <w:spacing w:before="480" w:after="0" w:line="276" w:lineRule="auto"/>
      <w:outlineLvl w:val="9"/>
    </w:pPr>
    <w:rPr>
      <w:rFonts w:eastAsia="MS Gothic" w:cs="Times New Roman"/>
      <w:color w:val="365F91"/>
      <w:kern w:val="0"/>
      <w:sz w:val="28"/>
      <w:szCs w:val="28"/>
      <w:lang w:val="en-US" w:eastAsia="ja-JP"/>
    </w:rPr>
  </w:style>
  <w:style w:type="character" w:customStyle="1" w:styleId="DeltaViewDeletion">
    <w:name w:val="DeltaView Deletion"/>
    <w:rsid w:val="00FC40A9"/>
    <w:rPr>
      <w:strike/>
      <w:color w:val="FF0000"/>
    </w:rPr>
  </w:style>
  <w:style w:type="paragraph" w:customStyle="1" w:styleId="CSHeadingmain">
    <w:name w:val="CS_Heading_main"/>
    <w:basedOn w:val="Normal"/>
    <w:rsid w:val="00FC40A9"/>
    <w:pPr>
      <w:spacing w:after="240"/>
      <w:jc w:val="both"/>
    </w:pPr>
    <w:rPr>
      <w:rFonts w:ascii="Times New Roman" w:hAnsi="Times New Roman"/>
      <w:b/>
      <w:caps/>
      <w:sz w:val="24"/>
      <w:lang w:eastAsia="fi-FI"/>
    </w:rPr>
  </w:style>
  <w:style w:type="paragraph" w:customStyle="1" w:styleId="CSline">
    <w:name w:val="CS_line"/>
    <w:basedOn w:val="Normal"/>
    <w:rsid w:val="00FC40A9"/>
    <w:pPr>
      <w:numPr>
        <w:numId w:val="83"/>
      </w:numPr>
      <w:jc w:val="both"/>
    </w:pPr>
    <w:rPr>
      <w:rFonts w:ascii="Times New Roman" w:hAnsi="Times New Roman"/>
      <w:lang w:eastAsia="fi-FI"/>
    </w:rPr>
  </w:style>
  <w:style w:type="paragraph" w:customStyle="1" w:styleId="CSNumberingA">
    <w:name w:val="CS_Numbering(A)"/>
    <w:basedOn w:val="Normal"/>
    <w:uiPriority w:val="99"/>
    <w:rsid w:val="00FC40A9"/>
    <w:pPr>
      <w:numPr>
        <w:numId w:val="84"/>
      </w:numPr>
      <w:spacing w:after="240"/>
      <w:jc w:val="both"/>
    </w:pPr>
    <w:rPr>
      <w:rFonts w:ascii="Times New Roman" w:hAnsi="Times New Roman"/>
      <w:lang w:eastAsia="fi-FI"/>
    </w:rPr>
  </w:style>
  <w:style w:type="character" w:customStyle="1" w:styleId="PlaceholderText11">
    <w:name w:val="Placeholder Text11"/>
    <w:semiHidden/>
    <w:rsid w:val="00FC40A9"/>
    <w:rPr>
      <w:rFonts w:cs="Times New Roman"/>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2103">
      <w:bodyDiv w:val="1"/>
      <w:marLeft w:val="0"/>
      <w:marRight w:val="0"/>
      <w:marTop w:val="0"/>
      <w:marBottom w:val="0"/>
      <w:divBdr>
        <w:top w:val="none" w:sz="0" w:space="0" w:color="auto"/>
        <w:left w:val="none" w:sz="0" w:space="0" w:color="auto"/>
        <w:bottom w:val="none" w:sz="0" w:space="0" w:color="auto"/>
        <w:right w:val="none" w:sz="0" w:space="0" w:color="auto"/>
      </w:divBdr>
    </w:div>
    <w:div w:id="3362136">
      <w:bodyDiv w:val="1"/>
      <w:marLeft w:val="0"/>
      <w:marRight w:val="0"/>
      <w:marTop w:val="0"/>
      <w:marBottom w:val="0"/>
      <w:divBdr>
        <w:top w:val="none" w:sz="0" w:space="0" w:color="auto"/>
        <w:left w:val="none" w:sz="0" w:space="0" w:color="auto"/>
        <w:bottom w:val="none" w:sz="0" w:space="0" w:color="auto"/>
        <w:right w:val="none" w:sz="0" w:space="0" w:color="auto"/>
      </w:divBdr>
    </w:div>
    <w:div w:id="15664251">
      <w:bodyDiv w:val="1"/>
      <w:marLeft w:val="0"/>
      <w:marRight w:val="0"/>
      <w:marTop w:val="0"/>
      <w:marBottom w:val="0"/>
      <w:divBdr>
        <w:top w:val="none" w:sz="0" w:space="0" w:color="auto"/>
        <w:left w:val="none" w:sz="0" w:space="0" w:color="auto"/>
        <w:bottom w:val="none" w:sz="0" w:space="0" w:color="auto"/>
        <w:right w:val="none" w:sz="0" w:space="0" w:color="auto"/>
      </w:divBdr>
    </w:div>
    <w:div w:id="16468311">
      <w:bodyDiv w:val="1"/>
      <w:marLeft w:val="0"/>
      <w:marRight w:val="0"/>
      <w:marTop w:val="0"/>
      <w:marBottom w:val="0"/>
      <w:divBdr>
        <w:top w:val="none" w:sz="0" w:space="0" w:color="auto"/>
        <w:left w:val="none" w:sz="0" w:space="0" w:color="auto"/>
        <w:bottom w:val="none" w:sz="0" w:space="0" w:color="auto"/>
        <w:right w:val="none" w:sz="0" w:space="0" w:color="auto"/>
      </w:divBdr>
    </w:div>
    <w:div w:id="23749297">
      <w:bodyDiv w:val="1"/>
      <w:marLeft w:val="0"/>
      <w:marRight w:val="0"/>
      <w:marTop w:val="0"/>
      <w:marBottom w:val="0"/>
      <w:divBdr>
        <w:top w:val="none" w:sz="0" w:space="0" w:color="auto"/>
        <w:left w:val="none" w:sz="0" w:space="0" w:color="auto"/>
        <w:bottom w:val="none" w:sz="0" w:space="0" w:color="auto"/>
        <w:right w:val="none" w:sz="0" w:space="0" w:color="auto"/>
      </w:divBdr>
    </w:div>
    <w:div w:id="37709700">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55663229">
      <w:bodyDiv w:val="1"/>
      <w:marLeft w:val="0"/>
      <w:marRight w:val="0"/>
      <w:marTop w:val="0"/>
      <w:marBottom w:val="0"/>
      <w:divBdr>
        <w:top w:val="none" w:sz="0" w:space="0" w:color="auto"/>
        <w:left w:val="none" w:sz="0" w:space="0" w:color="auto"/>
        <w:bottom w:val="none" w:sz="0" w:space="0" w:color="auto"/>
        <w:right w:val="none" w:sz="0" w:space="0" w:color="auto"/>
      </w:divBdr>
    </w:div>
    <w:div w:id="78645280">
      <w:bodyDiv w:val="1"/>
      <w:marLeft w:val="0"/>
      <w:marRight w:val="0"/>
      <w:marTop w:val="0"/>
      <w:marBottom w:val="0"/>
      <w:divBdr>
        <w:top w:val="none" w:sz="0" w:space="0" w:color="auto"/>
        <w:left w:val="none" w:sz="0" w:space="0" w:color="auto"/>
        <w:bottom w:val="none" w:sz="0" w:space="0" w:color="auto"/>
        <w:right w:val="none" w:sz="0" w:space="0" w:color="auto"/>
      </w:divBdr>
    </w:div>
    <w:div w:id="89664099">
      <w:bodyDiv w:val="1"/>
      <w:marLeft w:val="0"/>
      <w:marRight w:val="0"/>
      <w:marTop w:val="0"/>
      <w:marBottom w:val="0"/>
      <w:divBdr>
        <w:top w:val="none" w:sz="0" w:space="0" w:color="auto"/>
        <w:left w:val="none" w:sz="0" w:space="0" w:color="auto"/>
        <w:bottom w:val="none" w:sz="0" w:space="0" w:color="auto"/>
        <w:right w:val="none" w:sz="0" w:space="0" w:color="auto"/>
      </w:divBdr>
    </w:div>
    <w:div w:id="91705387">
      <w:bodyDiv w:val="1"/>
      <w:marLeft w:val="0"/>
      <w:marRight w:val="0"/>
      <w:marTop w:val="0"/>
      <w:marBottom w:val="0"/>
      <w:divBdr>
        <w:top w:val="none" w:sz="0" w:space="0" w:color="auto"/>
        <w:left w:val="none" w:sz="0" w:space="0" w:color="auto"/>
        <w:bottom w:val="none" w:sz="0" w:space="0" w:color="auto"/>
        <w:right w:val="none" w:sz="0" w:space="0" w:color="auto"/>
      </w:divBdr>
    </w:div>
    <w:div w:id="105318131">
      <w:bodyDiv w:val="1"/>
      <w:marLeft w:val="0"/>
      <w:marRight w:val="0"/>
      <w:marTop w:val="0"/>
      <w:marBottom w:val="0"/>
      <w:divBdr>
        <w:top w:val="none" w:sz="0" w:space="0" w:color="auto"/>
        <w:left w:val="none" w:sz="0" w:space="0" w:color="auto"/>
        <w:bottom w:val="none" w:sz="0" w:space="0" w:color="auto"/>
        <w:right w:val="none" w:sz="0" w:space="0" w:color="auto"/>
      </w:divBdr>
    </w:div>
    <w:div w:id="122121946">
      <w:bodyDiv w:val="1"/>
      <w:marLeft w:val="0"/>
      <w:marRight w:val="0"/>
      <w:marTop w:val="0"/>
      <w:marBottom w:val="0"/>
      <w:divBdr>
        <w:top w:val="none" w:sz="0" w:space="0" w:color="auto"/>
        <w:left w:val="none" w:sz="0" w:space="0" w:color="auto"/>
        <w:bottom w:val="none" w:sz="0" w:space="0" w:color="auto"/>
        <w:right w:val="none" w:sz="0" w:space="0" w:color="auto"/>
      </w:divBdr>
    </w:div>
    <w:div w:id="125776290">
      <w:bodyDiv w:val="1"/>
      <w:marLeft w:val="0"/>
      <w:marRight w:val="0"/>
      <w:marTop w:val="0"/>
      <w:marBottom w:val="0"/>
      <w:divBdr>
        <w:top w:val="none" w:sz="0" w:space="0" w:color="auto"/>
        <w:left w:val="none" w:sz="0" w:space="0" w:color="auto"/>
        <w:bottom w:val="none" w:sz="0" w:space="0" w:color="auto"/>
        <w:right w:val="none" w:sz="0" w:space="0" w:color="auto"/>
      </w:divBdr>
    </w:div>
    <w:div w:id="137846203">
      <w:bodyDiv w:val="1"/>
      <w:marLeft w:val="0"/>
      <w:marRight w:val="0"/>
      <w:marTop w:val="0"/>
      <w:marBottom w:val="0"/>
      <w:divBdr>
        <w:top w:val="none" w:sz="0" w:space="0" w:color="auto"/>
        <w:left w:val="none" w:sz="0" w:space="0" w:color="auto"/>
        <w:bottom w:val="none" w:sz="0" w:space="0" w:color="auto"/>
        <w:right w:val="none" w:sz="0" w:space="0" w:color="auto"/>
      </w:divBdr>
    </w:div>
    <w:div w:id="144512443">
      <w:bodyDiv w:val="1"/>
      <w:marLeft w:val="0"/>
      <w:marRight w:val="0"/>
      <w:marTop w:val="0"/>
      <w:marBottom w:val="0"/>
      <w:divBdr>
        <w:top w:val="none" w:sz="0" w:space="0" w:color="auto"/>
        <w:left w:val="none" w:sz="0" w:space="0" w:color="auto"/>
        <w:bottom w:val="none" w:sz="0" w:space="0" w:color="auto"/>
        <w:right w:val="none" w:sz="0" w:space="0" w:color="auto"/>
      </w:divBdr>
    </w:div>
    <w:div w:id="154880983">
      <w:bodyDiv w:val="1"/>
      <w:marLeft w:val="0"/>
      <w:marRight w:val="0"/>
      <w:marTop w:val="0"/>
      <w:marBottom w:val="0"/>
      <w:divBdr>
        <w:top w:val="none" w:sz="0" w:space="0" w:color="auto"/>
        <w:left w:val="none" w:sz="0" w:space="0" w:color="auto"/>
        <w:bottom w:val="none" w:sz="0" w:space="0" w:color="auto"/>
        <w:right w:val="none" w:sz="0" w:space="0" w:color="auto"/>
      </w:divBdr>
    </w:div>
    <w:div w:id="160045539">
      <w:bodyDiv w:val="1"/>
      <w:marLeft w:val="0"/>
      <w:marRight w:val="0"/>
      <w:marTop w:val="0"/>
      <w:marBottom w:val="0"/>
      <w:divBdr>
        <w:top w:val="none" w:sz="0" w:space="0" w:color="auto"/>
        <w:left w:val="none" w:sz="0" w:space="0" w:color="auto"/>
        <w:bottom w:val="none" w:sz="0" w:space="0" w:color="auto"/>
        <w:right w:val="none" w:sz="0" w:space="0" w:color="auto"/>
      </w:divBdr>
    </w:div>
    <w:div w:id="163326101">
      <w:bodyDiv w:val="1"/>
      <w:marLeft w:val="0"/>
      <w:marRight w:val="0"/>
      <w:marTop w:val="0"/>
      <w:marBottom w:val="0"/>
      <w:divBdr>
        <w:top w:val="none" w:sz="0" w:space="0" w:color="auto"/>
        <w:left w:val="none" w:sz="0" w:space="0" w:color="auto"/>
        <w:bottom w:val="none" w:sz="0" w:space="0" w:color="auto"/>
        <w:right w:val="none" w:sz="0" w:space="0" w:color="auto"/>
      </w:divBdr>
    </w:div>
    <w:div w:id="181550063">
      <w:bodyDiv w:val="1"/>
      <w:marLeft w:val="0"/>
      <w:marRight w:val="0"/>
      <w:marTop w:val="0"/>
      <w:marBottom w:val="0"/>
      <w:divBdr>
        <w:top w:val="none" w:sz="0" w:space="0" w:color="auto"/>
        <w:left w:val="none" w:sz="0" w:space="0" w:color="auto"/>
        <w:bottom w:val="none" w:sz="0" w:space="0" w:color="auto"/>
        <w:right w:val="none" w:sz="0" w:space="0" w:color="auto"/>
      </w:divBdr>
    </w:div>
    <w:div w:id="186412538">
      <w:bodyDiv w:val="1"/>
      <w:marLeft w:val="0"/>
      <w:marRight w:val="0"/>
      <w:marTop w:val="0"/>
      <w:marBottom w:val="0"/>
      <w:divBdr>
        <w:top w:val="none" w:sz="0" w:space="0" w:color="auto"/>
        <w:left w:val="none" w:sz="0" w:space="0" w:color="auto"/>
        <w:bottom w:val="none" w:sz="0" w:space="0" w:color="auto"/>
        <w:right w:val="none" w:sz="0" w:space="0" w:color="auto"/>
      </w:divBdr>
    </w:div>
    <w:div w:id="204871906">
      <w:bodyDiv w:val="1"/>
      <w:marLeft w:val="0"/>
      <w:marRight w:val="0"/>
      <w:marTop w:val="0"/>
      <w:marBottom w:val="0"/>
      <w:divBdr>
        <w:top w:val="none" w:sz="0" w:space="0" w:color="auto"/>
        <w:left w:val="none" w:sz="0" w:space="0" w:color="auto"/>
        <w:bottom w:val="none" w:sz="0" w:space="0" w:color="auto"/>
        <w:right w:val="none" w:sz="0" w:space="0" w:color="auto"/>
      </w:divBdr>
    </w:div>
    <w:div w:id="218562935">
      <w:bodyDiv w:val="1"/>
      <w:marLeft w:val="0"/>
      <w:marRight w:val="0"/>
      <w:marTop w:val="0"/>
      <w:marBottom w:val="0"/>
      <w:divBdr>
        <w:top w:val="none" w:sz="0" w:space="0" w:color="auto"/>
        <w:left w:val="none" w:sz="0" w:space="0" w:color="auto"/>
        <w:bottom w:val="none" w:sz="0" w:space="0" w:color="auto"/>
        <w:right w:val="none" w:sz="0" w:space="0" w:color="auto"/>
      </w:divBdr>
    </w:div>
    <w:div w:id="226040294">
      <w:bodyDiv w:val="1"/>
      <w:marLeft w:val="0"/>
      <w:marRight w:val="0"/>
      <w:marTop w:val="0"/>
      <w:marBottom w:val="0"/>
      <w:divBdr>
        <w:top w:val="none" w:sz="0" w:space="0" w:color="auto"/>
        <w:left w:val="none" w:sz="0" w:space="0" w:color="auto"/>
        <w:bottom w:val="none" w:sz="0" w:space="0" w:color="auto"/>
        <w:right w:val="none" w:sz="0" w:space="0" w:color="auto"/>
      </w:divBdr>
    </w:div>
    <w:div w:id="250941882">
      <w:bodyDiv w:val="1"/>
      <w:marLeft w:val="0"/>
      <w:marRight w:val="0"/>
      <w:marTop w:val="0"/>
      <w:marBottom w:val="0"/>
      <w:divBdr>
        <w:top w:val="none" w:sz="0" w:space="0" w:color="auto"/>
        <w:left w:val="none" w:sz="0" w:space="0" w:color="auto"/>
        <w:bottom w:val="none" w:sz="0" w:space="0" w:color="auto"/>
        <w:right w:val="none" w:sz="0" w:space="0" w:color="auto"/>
      </w:divBdr>
    </w:div>
    <w:div w:id="256595963">
      <w:bodyDiv w:val="1"/>
      <w:marLeft w:val="0"/>
      <w:marRight w:val="0"/>
      <w:marTop w:val="0"/>
      <w:marBottom w:val="0"/>
      <w:divBdr>
        <w:top w:val="none" w:sz="0" w:space="0" w:color="auto"/>
        <w:left w:val="none" w:sz="0" w:space="0" w:color="auto"/>
        <w:bottom w:val="none" w:sz="0" w:space="0" w:color="auto"/>
        <w:right w:val="none" w:sz="0" w:space="0" w:color="auto"/>
      </w:divBdr>
    </w:div>
    <w:div w:id="258216458">
      <w:bodyDiv w:val="1"/>
      <w:marLeft w:val="0"/>
      <w:marRight w:val="0"/>
      <w:marTop w:val="0"/>
      <w:marBottom w:val="0"/>
      <w:divBdr>
        <w:top w:val="none" w:sz="0" w:space="0" w:color="auto"/>
        <w:left w:val="none" w:sz="0" w:space="0" w:color="auto"/>
        <w:bottom w:val="none" w:sz="0" w:space="0" w:color="auto"/>
        <w:right w:val="none" w:sz="0" w:space="0" w:color="auto"/>
      </w:divBdr>
    </w:div>
    <w:div w:id="274025066">
      <w:bodyDiv w:val="1"/>
      <w:marLeft w:val="0"/>
      <w:marRight w:val="0"/>
      <w:marTop w:val="0"/>
      <w:marBottom w:val="0"/>
      <w:divBdr>
        <w:top w:val="none" w:sz="0" w:space="0" w:color="auto"/>
        <w:left w:val="none" w:sz="0" w:space="0" w:color="auto"/>
        <w:bottom w:val="none" w:sz="0" w:space="0" w:color="auto"/>
        <w:right w:val="none" w:sz="0" w:space="0" w:color="auto"/>
      </w:divBdr>
    </w:div>
    <w:div w:id="276720123">
      <w:bodyDiv w:val="1"/>
      <w:marLeft w:val="0"/>
      <w:marRight w:val="0"/>
      <w:marTop w:val="0"/>
      <w:marBottom w:val="0"/>
      <w:divBdr>
        <w:top w:val="none" w:sz="0" w:space="0" w:color="auto"/>
        <w:left w:val="none" w:sz="0" w:space="0" w:color="auto"/>
        <w:bottom w:val="none" w:sz="0" w:space="0" w:color="auto"/>
        <w:right w:val="none" w:sz="0" w:space="0" w:color="auto"/>
      </w:divBdr>
    </w:div>
    <w:div w:id="285700362">
      <w:bodyDiv w:val="1"/>
      <w:marLeft w:val="0"/>
      <w:marRight w:val="0"/>
      <w:marTop w:val="0"/>
      <w:marBottom w:val="0"/>
      <w:divBdr>
        <w:top w:val="none" w:sz="0" w:space="0" w:color="auto"/>
        <w:left w:val="none" w:sz="0" w:space="0" w:color="auto"/>
        <w:bottom w:val="none" w:sz="0" w:space="0" w:color="auto"/>
        <w:right w:val="none" w:sz="0" w:space="0" w:color="auto"/>
      </w:divBdr>
    </w:div>
    <w:div w:id="294139722">
      <w:bodyDiv w:val="1"/>
      <w:marLeft w:val="0"/>
      <w:marRight w:val="0"/>
      <w:marTop w:val="0"/>
      <w:marBottom w:val="0"/>
      <w:divBdr>
        <w:top w:val="none" w:sz="0" w:space="0" w:color="auto"/>
        <w:left w:val="none" w:sz="0" w:space="0" w:color="auto"/>
        <w:bottom w:val="none" w:sz="0" w:space="0" w:color="auto"/>
        <w:right w:val="none" w:sz="0" w:space="0" w:color="auto"/>
      </w:divBdr>
    </w:div>
    <w:div w:id="294216465">
      <w:bodyDiv w:val="1"/>
      <w:marLeft w:val="0"/>
      <w:marRight w:val="0"/>
      <w:marTop w:val="0"/>
      <w:marBottom w:val="0"/>
      <w:divBdr>
        <w:top w:val="none" w:sz="0" w:space="0" w:color="auto"/>
        <w:left w:val="none" w:sz="0" w:space="0" w:color="auto"/>
        <w:bottom w:val="none" w:sz="0" w:space="0" w:color="auto"/>
        <w:right w:val="none" w:sz="0" w:space="0" w:color="auto"/>
      </w:divBdr>
    </w:div>
    <w:div w:id="294798397">
      <w:bodyDiv w:val="1"/>
      <w:marLeft w:val="0"/>
      <w:marRight w:val="0"/>
      <w:marTop w:val="0"/>
      <w:marBottom w:val="0"/>
      <w:divBdr>
        <w:top w:val="none" w:sz="0" w:space="0" w:color="auto"/>
        <w:left w:val="none" w:sz="0" w:space="0" w:color="auto"/>
        <w:bottom w:val="none" w:sz="0" w:space="0" w:color="auto"/>
        <w:right w:val="none" w:sz="0" w:space="0" w:color="auto"/>
      </w:divBdr>
    </w:div>
    <w:div w:id="296372447">
      <w:bodyDiv w:val="1"/>
      <w:marLeft w:val="0"/>
      <w:marRight w:val="0"/>
      <w:marTop w:val="0"/>
      <w:marBottom w:val="0"/>
      <w:divBdr>
        <w:top w:val="none" w:sz="0" w:space="0" w:color="auto"/>
        <w:left w:val="none" w:sz="0" w:space="0" w:color="auto"/>
        <w:bottom w:val="none" w:sz="0" w:space="0" w:color="auto"/>
        <w:right w:val="none" w:sz="0" w:space="0" w:color="auto"/>
      </w:divBdr>
    </w:div>
    <w:div w:id="306741083">
      <w:bodyDiv w:val="1"/>
      <w:marLeft w:val="0"/>
      <w:marRight w:val="0"/>
      <w:marTop w:val="0"/>
      <w:marBottom w:val="0"/>
      <w:divBdr>
        <w:top w:val="none" w:sz="0" w:space="0" w:color="auto"/>
        <w:left w:val="none" w:sz="0" w:space="0" w:color="auto"/>
        <w:bottom w:val="none" w:sz="0" w:space="0" w:color="auto"/>
        <w:right w:val="none" w:sz="0" w:space="0" w:color="auto"/>
      </w:divBdr>
    </w:div>
    <w:div w:id="313606324">
      <w:bodyDiv w:val="1"/>
      <w:marLeft w:val="0"/>
      <w:marRight w:val="0"/>
      <w:marTop w:val="0"/>
      <w:marBottom w:val="0"/>
      <w:divBdr>
        <w:top w:val="none" w:sz="0" w:space="0" w:color="auto"/>
        <w:left w:val="none" w:sz="0" w:space="0" w:color="auto"/>
        <w:bottom w:val="none" w:sz="0" w:space="0" w:color="auto"/>
        <w:right w:val="none" w:sz="0" w:space="0" w:color="auto"/>
      </w:divBdr>
    </w:div>
    <w:div w:id="315574406">
      <w:bodyDiv w:val="1"/>
      <w:marLeft w:val="0"/>
      <w:marRight w:val="0"/>
      <w:marTop w:val="0"/>
      <w:marBottom w:val="0"/>
      <w:divBdr>
        <w:top w:val="none" w:sz="0" w:space="0" w:color="auto"/>
        <w:left w:val="none" w:sz="0" w:space="0" w:color="auto"/>
        <w:bottom w:val="none" w:sz="0" w:space="0" w:color="auto"/>
        <w:right w:val="none" w:sz="0" w:space="0" w:color="auto"/>
      </w:divBdr>
      <w:divsChild>
        <w:div w:id="79572706">
          <w:marLeft w:val="1339"/>
          <w:marRight w:val="0"/>
          <w:marTop w:val="0"/>
          <w:marBottom w:val="0"/>
          <w:divBdr>
            <w:top w:val="none" w:sz="0" w:space="0" w:color="auto"/>
            <w:left w:val="none" w:sz="0" w:space="0" w:color="auto"/>
            <w:bottom w:val="none" w:sz="0" w:space="0" w:color="auto"/>
            <w:right w:val="none" w:sz="0" w:space="0" w:color="auto"/>
          </w:divBdr>
        </w:div>
        <w:div w:id="320156220">
          <w:marLeft w:val="1339"/>
          <w:marRight w:val="0"/>
          <w:marTop w:val="0"/>
          <w:marBottom w:val="0"/>
          <w:divBdr>
            <w:top w:val="none" w:sz="0" w:space="0" w:color="auto"/>
            <w:left w:val="none" w:sz="0" w:space="0" w:color="auto"/>
            <w:bottom w:val="none" w:sz="0" w:space="0" w:color="auto"/>
            <w:right w:val="none" w:sz="0" w:space="0" w:color="auto"/>
          </w:divBdr>
        </w:div>
        <w:div w:id="660423156">
          <w:marLeft w:val="1339"/>
          <w:marRight w:val="0"/>
          <w:marTop w:val="0"/>
          <w:marBottom w:val="0"/>
          <w:divBdr>
            <w:top w:val="none" w:sz="0" w:space="0" w:color="auto"/>
            <w:left w:val="none" w:sz="0" w:space="0" w:color="auto"/>
            <w:bottom w:val="none" w:sz="0" w:space="0" w:color="auto"/>
            <w:right w:val="none" w:sz="0" w:space="0" w:color="auto"/>
          </w:divBdr>
        </w:div>
        <w:div w:id="747267551">
          <w:marLeft w:val="1339"/>
          <w:marRight w:val="0"/>
          <w:marTop w:val="0"/>
          <w:marBottom w:val="0"/>
          <w:divBdr>
            <w:top w:val="none" w:sz="0" w:space="0" w:color="auto"/>
            <w:left w:val="none" w:sz="0" w:space="0" w:color="auto"/>
            <w:bottom w:val="none" w:sz="0" w:space="0" w:color="auto"/>
            <w:right w:val="none" w:sz="0" w:space="0" w:color="auto"/>
          </w:divBdr>
        </w:div>
        <w:div w:id="1007446244">
          <w:marLeft w:val="1339"/>
          <w:marRight w:val="0"/>
          <w:marTop w:val="0"/>
          <w:marBottom w:val="0"/>
          <w:divBdr>
            <w:top w:val="none" w:sz="0" w:space="0" w:color="auto"/>
            <w:left w:val="none" w:sz="0" w:space="0" w:color="auto"/>
            <w:bottom w:val="none" w:sz="0" w:space="0" w:color="auto"/>
            <w:right w:val="none" w:sz="0" w:space="0" w:color="auto"/>
          </w:divBdr>
        </w:div>
        <w:div w:id="1117791684">
          <w:marLeft w:val="1339"/>
          <w:marRight w:val="0"/>
          <w:marTop w:val="0"/>
          <w:marBottom w:val="0"/>
          <w:divBdr>
            <w:top w:val="none" w:sz="0" w:space="0" w:color="auto"/>
            <w:left w:val="none" w:sz="0" w:space="0" w:color="auto"/>
            <w:bottom w:val="none" w:sz="0" w:space="0" w:color="auto"/>
            <w:right w:val="none" w:sz="0" w:space="0" w:color="auto"/>
          </w:divBdr>
        </w:div>
        <w:div w:id="1213350609">
          <w:marLeft w:val="1339"/>
          <w:marRight w:val="0"/>
          <w:marTop w:val="0"/>
          <w:marBottom w:val="0"/>
          <w:divBdr>
            <w:top w:val="none" w:sz="0" w:space="0" w:color="auto"/>
            <w:left w:val="none" w:sz="0" w:space="0" w:color="auto"/>
            <w:bottom w:val="none" w:sz="0" w:space="0" w:color="auto"/>
            <w:right w:val="none" w:sz="0" w:space="0" w:color="auto"/>
          </w:divBdr>
        </w:div>
        <w:div w:id="1413509980">
          <w:marLeft w:val="1339"/>
          <w:marRight w:val="0"/>
          <w:marTop w:val="0"/>
          <w:marBottom w:val="0"/>
          <w:divBdr>
            <w:top w:val="none" w:sz="0" w:space="0" w:color="auto"/>
            <w:left w:val="none" w:sz="0" w:space="0" w:color="auto"/>
            <w:bottom w:val="none" w:sz="0" w:space="0" w:color="auto"/>
            <w:right w:val="none" w:sz="0" w:space="0" w:color="auto"/>
          </w:divBdr>
        </w:div>
        <w:div w:id="1701398200">
          <w:marLeft w:val="1339"/>
          <w:marRight w:val="0"/>
          <w:marTop w:val="0"/>
          <w:marBottom w:val="0"/>
          <w:divBdr>
            <w:top w:val="none" w:sz="0" w:space="0" w:color="auto"/>
            <w:left w:val="none" w:sz="0" w:space="0" w:color="auto"/>
            <w:bottom w:val="none" w:sz="0" w:space="0" w:color="auto"/>
            <w:right w:val="none" w:sz="0" w:space="0" w:color="auto"/>
          </w:divBdr>
        </w:div>
      </w:divsChild>
    </w:div>
    <w:div w:id="320737015">
      <w:bodyDiv w:val="1"/>
      <w:marLeft w:val="0"/>
      <w:marRight w:val="0"/>
      <w:marTop w:val="0"/>
      <w:marBottom w:val="0"/>
      <w:divBdr>
        <w:top w:val="none" w:sz="0" w:space="0" w:color="auto"/>
        <w:left w:val="none" w:sz="0" w:space="0" w:color="auto"/>
        <w:bottom w:val="none" w:sz="0" w:space="0" w:color="auto"/>
        <w:right w:val="none" w:sz="0" w:space="0" w:color="auto"/>
      </w:divBdr>
    </w:div>
    <w:div w:id="335501762">
      <w:bodyDiv w:val="1"/>
      <w:marLeft w:val="0"/>
      <w:marRight w:val="0"/>
      <w:marTop w:val="0"/>
      <w:marBottom w:val="0"/>
      <w:divBdr>
        <w:top w:val="none" w:sz="0" w:space="0" w:color="auto"/>
        <w:left w:val="none" w:sz="0" w:space="0" w:color="auto"/>
        <w:bottom w:val="none" w:sz="0" w:space="0" w:color="auto"/>
        <w:right w:val="none" w:sz="0" w:space="0" w:color="auto"/>
      </w:divBdr>
    </w:div>
    <w:div w:id="340671080">
      <w:bodyDiv w:val="1"/>
      <w:marLeft w:val="0"/>
      <w:marRight w:val="0"/>
      <w:marTop w:val="0"/>
      <w:marBottom w:val="0"/>
      <w:divBdr>
        <w:top w:val="none" w:sz="0" w:space="0" w:color="auto"/>
        <w:left w:val="none" w:sz="0" w:space="0" w:color="auto"/>
        <w:bottom w:val="none" w:sz="0" w:space="0" w:color="auto"/>
        <w:right w:val="none" w:sz="0" w:space="0" w:color="auto"/>
      </w:divBdr>
    </w:div>
    <w:div w:id="342633075">
      <w:bodyDiv w:val="1"/>
      <w:marLeft w:val="0"/>
      <w:marRight w:val="0"/>
      <w:marTop w:val="0"/>
      <w:marBottom w:val="0"/>
      <w:divBdr>
        <w:top w:val="none" w:sz="0" w:space="0" w:color="auto"/>
        <w:left w:val="none" w:sz="0" w:space="0" w:color="auto"/>
        <w:bottom w:val="none" w:sz="0" w:space="0" w:color="auto"/>
        <w:right w:val="none" w:sz="0" w:space="0" w:color="auto"/>
      </w:divBdr>
    </w:div>
    <w:div w:id="349181923">
      <w:bodyDiv w:val="1"/>
      <w:marLeft w:val="0"/>
      <w:marRight w:val="0"/>
      <w:marTop w:val="0"/>
      <w:marBottom w:val="0"/>
      <w:divBdr>
        <w:top w:val="none" w:sz="0" w:space="0" w:color="auto"/>
        <w:left w:val="none" w:sz="0" w:space="0" w:color="auto"/>
        <w:bottom w:val="none" w:sz="0" w:space="0" w:color="auto"/>
        <w:right w:val="none" w:sz="0" w:space="0" w:color="auto"/>
      </w:divBdr>
      <w:divsChild>
        <w:div w:id="1154570076">
          <w:marLeft w:val="0"/>
          <w:marRight w:val="0"/>
          <w:marTop w:val="0"/>
          <w:marBottom w:val="0"/>
          <w:divBdr>
            <w:top w:val="none" w:sz="0" w:space="0" w:color="auto"/>
            <w:left w:val="none" w:sz="0" w:space="0" w:color="auto"/>
            <w:bottom w:val="none" w:sz="0" w:space="0" w:color="auto"/>
            <w:right w:val="none" w:sz="0" w:space="0" w:color="auto"/>
          </w:divBdr>
        </w:div>
      </w:divsChild>
    </w:div>
    <w:div w:id="361059830">
      <w:bodyDiv w:val="1"/>
      <w:marLeft w:val="0"/>
      <w:marRight w:val="0"/>
      <w:marTop w:val="0"/>
      <w:marBottom w:val="0"/>
      <w:divBdr>
        <w:top w:val="none" w:sz="0" w:space="0" w:color="auto"/>
        <w:left w:val="none" w:sz="0" w:space="0" w:color="auto"/>
        <w:bottom w:val="none" w:sz="0" w:space="0" w:color="auto"/>
        <w:right w:val="none" w:sz="0" w:space="0" w:color="auto"/>
      </w:divBdr>
    </w:div>
    <w:div w:id="365563002">
      <w:bodyDiv w:val="1"/>
      <w:marLeft w:val="0"/>
      <w:marRight w:val="0"/>
      <w:marTop w:val="0"/>
      <w:marBottom w:val="0"/>
      <w:divBdr>
        <w:top w:val="none" w:sz="0" w:space="0" w:color="auto"/>
        <w:left w:val="none" w:sz="0" w:space="0" w:color="auto"/>
        <w:bottom w:val="none" w:sz="0" w:space="0" w:color="auto"/>
        <w:right w:val="none" w:sz="0" w:space="0" w:color="auto"/>
      </w:divBdr>
    </w:div>
    <w:div w:id="384107862">
      <w:bodyDiv w:val="1"/>
      <w:marLeft w:val="0"/>
      <w:marRight w:val="0"/>
      <w:marTop w:val="0"/>
      <w:marBottom w:val="0"/>
      <w:divBdr>
        <w:top w:val="none" w:sz="0" w:space="0" w:color="auto"/>
        <w:left w:val="none" w:sz="0" w:space="0" w:color="auto"/>
        <w:bottom w:val="none" w:sz="0" w:space="0" w:color="auto"/>
        <w:right w:val="none" w:sz="0" w:space="0" w:color="auto"/>
      </w:divBdr>
    </w:div>
    <w:div w:id="392388672">
      <w:bodyDiv w:val="1"/>
      <w:marLeft w:val="0"/>
      <w:marRight w:val="0"/>
      <w:marTop w:val="0"/>
      <w:marBottom w:val="0"/>
      <w:divBdr>
        <w:top w:val="none" w:sz="0" w:space="0" w:color="auto"/>
        <w:left w:val="none" w:sz="0" w:space="0" w:color="auto"/>
        <w:bottom w:val="none" w:sz="0" w:space="0" w:color="auto"/>
        <w:right w:val="none" w:sz="0" w:space="0" w:color="auto"/>
      </w:divBdr>
    </w:div>
    <w:div w:id="394477661">
      <w:bodyDiv w:val="1"/>
      <w:marLeft w:val="0"/>
      <w:marRight w:val="0"/>
      <w:marTop w:val="0"/>
      <w:marBottom w:val="0"/>
      <w:divBdr>
        <w:top w:val="none" w:sz="0" w:space="0" w:color="auto"/>
        <w:left w:val="none" w:sz="0" w:space="0" w:color="auto"/>
        <w:bottom w:val="none" w:sz="0" w:space="0" w:color="auto"/>
        <w:right w:val="none" w:sz="0" w:space="0" w:color="auto"/>
      </w:divBdr>
    </w:div>
    <w:div w:id="412051629">
      <w:bodyDiv w:val="1"/>
      <w:marLeft w:val="0"/>
      <w:marRight w:val="0"/>
      <w:marTop w:val="0"/>
      <w:marBottom w:val="0"/>
      <w:divBdr>
        <w:top w:val="none" w:sz="0" w:space="0" w:color="auto"/>
        <w:left w:val="none" w:sz="0" w:space="0" w:color="auto"/>
        <w:bottom w:val="none" w:sz="0" w:space="0" w:color="auto"/>
        <w:right w:val="none" w:sz="0" w:space="0" w:color="auto"/>
      </w:divBdr>
    </w:div>
    <w:div w:id="426776261">
      <w:bodyDiv w:val="1"/>
      <w:marLeft w:val="0"/>
      <w:marRight w:val="0"/>
      <w:marTop w:val="0"/>
      <w:marBottom w:val="0"/>
      <w:divBdr>
        <w:top w:val="none" w:sz="0" w:space="0" w:color="auto"/>
        <w:left w:val="none" w:sz="0" w:space="0" w:color="auto"/>
        <w:bottom w:val="none" w:sz="0" w:space="0" w:color="auto"/>
        <w:right w:val="none" w:sz="0" w:space="0" w:color="auto"/>
      </w:divBdr>
    </w:div>
    <w:div w:id="432171610">
      <w:bodyDiv w:val="1"/>
      <w:marLeft w:val="0"/>
      <w:marRight w:val="0"/>
      <w:marTop w:val="0"/>
      <w:marBottom w:val="0"/>
      <w:divBdr>
        <w:top w:val="none" w:sz="0" w:space="0" w:color="auto"/>
        <w:left w:val="none" w:sz="0" w:space="0" w:color="auto"/>
        <w:bottom w:val="none" w:sz="0" w:space="0" w:color="auto"/>
        <w:right w:val="none" w:sz="0" w:space="0" w:color="auto"/>
      </w:divBdr>
    </w:div>
    <w:div w:id="433593299">
      <w:bodyDiv w:val="1"/>
      <w:marLeft w:val="0"/>
      <w:marRight w:val="0"/>
      <w:marTop w:val="0"/>
      <w:marBottom w:val="0"/>
      <w:divBdr>
        <w:top w:val="none" w:sz="0" w:space="0" w:color="auto"/>
        <w:left w:val="none" w:sz="0" w:space="0" w:color="auto"/>
        <w:bottom w:val="none" w:sz="0" w:space="0" w:color="auto"/>
        <w:right w:val="none" w:sz="0" w:space="0" w:color="auto"/>
      </w:divBdr>
    </w:div>
    <w:div w:id="434642982">
      <w:bodyDiv w:val="1"/>
      <w:marLeft w:val="0"/>
      <w:marRight w:val="0"/>
      <w:marTop w:val="0"/>
      <w:marBottom w:val="0"/>
      <w:divBdr>
        <w:top w:val="none" w:sz="0" w:space="0" w:color="auto"/>
        <w:left w:val="none" w:sz="0" w:space="0" w:color="auto"/>
        <w:bottom w:val="none" w:sz="0" w:space="0" w:color="auto"/>
        <w:right w:val="none" w:sz="0" w:space="0" w:color="auto"/>
      </w:divBdr>
    </w:div>
    <w:div w:id="438335214">
      <w:bodyDiv w:val="1"/>
      <w:marLeft w:val="0"/>
      <w:marRight w:val="0"/>
      <w:marTop w:val="0"/>
      <w:marBottom w:val="0"/>
      <w:divBdr>
        <w:top w:val="none" w:sz="0" w:space="0" w:color="auto"/>
        <w:left w:val="none" w:sz="0" w:space="0" w:color="auto"/>
        <w:bottom w:val="none" w:sz="0" w:space="0" w:color="auto"/>
        <w:right w:val="none" w:sz="0" w:space="0" w:color="auto"/>
      </w:divBdr>
    </w:div>
    <w:div w:id="442922899">
      <w:bodyDiv w:val="1"/>
      <w:marLeft w:val="0"/>
      <w:marRight w:val="0"/>
      <w:marTop w:val="0"/>
      <w:marBottom w:val="0"/>
      <w:divBdr>
        <w:top w:val="none" w:sz="0" w:space="0" w:color="auto"/>
        <w:left w:val="none" w:sz="0" w:space="0" w:color="auto"/>
        <w:bottom w:val="none" w:sz="0" w:space="0" w:color="auto"/>
        <w:right w:val="none" w:sz="0" w:space="0" w:color="auto"/>
      </w:divBdr>
    </w:div>
    <w:div w:id="445850355">
      <w:bodyDiv w:val="1"/>
      <w:marLeft w:val="0"/>
      <w:marRight w:val="0"/>
      <w:marTop w:val="0"/>
      <w:marBottom w:val="0"/>
      <w:divBdr>
        <w:top w:val="none" w:sz="0" w:space="0" w:color="auto"/>
        <w:left w:val="none" w:sz="0" w:space="0" w:color="auto"/>
        <w:bottom w:val="none" w:sz="0" w:space="0" w:color="auto"/>
        <w:right w:val="none" w:sz="0" w:space="0" w:color="auto"/>
      </w:divBdr>
    </w:div>
    <w:div w:id="449014333">
      <w:bodyDiv w:val="1"/>
      <w:marLeft w:val="0"/>
      <w:marRight w:val="0"/>
      <w:marTop w:val="0"/>
      <w:marBottom w:val="0"/>
      <w:divBdr>
        <w:top w:val="none" w:sz="0" w:space="0" w:color="auto"/>
        <w:left w:val="none" w:sz="0" w:space="0" w:color="auto"/>
        <w:bottom w:val="none" w:sz="0" w:space="0" w:color="auto"/>
        <w:right w:val="none" w:sz="0" w:space="0" w:color="auto"/>
      </w:divBdr>
    </w:div>
    <w:div w:id="461192728">
      <w:bodyDiv w:val="1"/>
      <w:marLeft w:val="0"/>
      <w:marRight w:val="0"/>
      <w:marTop w:val="0"/>
      <w:marBottom w:val="0"/>
      <w:divBdr>
        <w:top w:val="none" w:sz="0" w:space="0" w:color="auto"/>
        <w:left w:val="none" w:sz="0" w:space="0" w:color="auto"/>
        <w:bottom w:val="none" w:sz="0" w:space="0" w:color="auto"/>
        <w:right w:val="none" w:sz="0" w:space="0" w:color="auto"/>
      </w:divBdr>
    </w:div>
    <w:div w:id="464660056">
      <w:bodyDiv w:val="1"/>
      <w:marLeft w:val="0"/>
      <w:marRight w:val="0"/>
      <w:marTop w:val="0"/>
      <w:marBottom w:val="0"/>
      <w:divBdr>
        <w:top w:val="none" w:sz="0" w:space="0" w:color="auto"/>
        <w:left w:val="none" w:sz="0" w:space="0" w:color="auto"/>
        <w:bottom w:val="none" w:sz="0" w:space="0" w:color="auto"/>
        <w:right w:val="none" w:sz="0" w:space="0" w:color="auto"/>
      </w:divBdr>
    </w:div>
    <w:div w:id="465852441">
      <w:bodyDiv w:val="1"/>
      <w:marLeft w:val="0"/>
      <w:marRight w:val="0"/>
      <w:marTop w:val="0"/>
      <w:marBottom w:val="0"/>
      <w:divBdr>
        <w:top w:val="none" w:sz="0" w:space="0" w:color="auto"/>
        <w:left w:val="none" w:sz="0" w:space="0" w:color="auto"/>
        <w:bottom w:val="none" w:sz="0" w:space="0" w:color="auto"/>
        <w:right w:val="none" w:sz="0" w:space="0" w:color="auto"/>
      </w:divBdr>
    </w:div>
    <w:div w:id="484516338">
      <w:bodyDiv w:val="1"/>
      <w:marLeft w:val="0"/>
      <w:marRight w:val="0"/>
      <w:marTop w:val="0"/>
      <w:marBottom w:val="0"/>
      <w:divBdr>
        <w:top w:val="none" w:sz="0" w:space="0" w:color="auto"/>
        <w:left w:val="none" w:sz="0" w:space="0" w:color="auto"/>
        <w:bottom w:val="none" w:sz="0" w:space="0" w:color="auto"/>
        <w:right w:val="none" w:sz="0" w:space="0" w:color="auto"/>
      </w:divBdr>
    </w:div>
    <w:div w:id="485978176">
      <w:bodyDiv w:val="1"/>
      <w:marLeft w:val="0"/>
      <w:marRight w:val="0"/>
      <w:marTop w:val="0"/>
      <w:marBottom w:val="0"/>
      <w:divBdr>
        <w:top w:val="none" w:sz="0" w:space="0" w:color="auto"/>
        <w:left w:val="none" w:sz="0" w:space="0" w:color="auto"/>
        <w:bottom w:val="none" w:sz="0" w:space="0" w:color="auto"/>
        <w:right w:val="none" w:sz="0" w:space="0" w:color="auto"/>
      </w:divBdr>
    </w:div>
    <w:div w:id="508101081">
      <w:bodyDiv w:val="1"/>
      <w:marLeft w:val="0"/>
      <w:marRight w:val="0"/>
      <w:marTop w:val="0"/>
      <w:marBottom w:val="0"/>
      <w:divBdr>
        <w:top w:val="none" w:sz="0" w:space="0" w:color="auto"/>
        <w:left w:val="none" w:sz="0" w:space="0" w:color="auto"/>
        <w:bottom w:val="none" w:sz="0" w:space="0" w:color="auto"/>
        <w:right w:val="none" w:sz="0" w:space="0" w:color="auto"/>
      </w:divBdr>
    </w:div>
    <w:div w:id="539559731">
      <w:bodyDiv w:val="1"/>
      <w:marLeft w:val="0"/>
      <w:marRight w:val="0"/>
      <w:marTop w:val="0"/>
      <w:marBottom w:val="0"/>
      <w:divBdr>
        <w:top w:val="none" w:sz="0" w:space="0" w:color="auto"/>
        <w:left w:val="none" w:sz="0" w:space="0" w:color="auto"/>
        <w:bottom w:val="none" w:sz="0" w:space="0" w:color="auto"/>
        <w:right w:val="none" w:sz="0" w:space="0" w:color="auto"/>
      </w:divBdr>
    </w:div>
    <w:div w:id="569583216">
      <w:bodyDiv w:val="1"/>
      <w:marLeft w:val="0"/>
      <w:marRight w:val="0"/>
      <w:marTop w:val="0"/>
      <w:marBottom w:val="0"/>
      <w:divBdr>
        <w:top w:val="none" w:sz="0" w:space="0" w:color="auto"/>
        <w:left w:val="none" w:sz="0" w:space="0" w:color="auto"/>
        <w:bottom w:val="none" w:sz="0" w:space="0" w:color="auto"/>
        <w:right w:val="none" w:sz="0" w:space="0" w:color="auto"/>
      </w:divBdr>
    </w:div>
    <w:div w:id="591742135">
      <w:bodyDiv w:val="1"/>
      <w:marLeft w:val="0"/>
      <w:marRight w:val="0"/>
      <w:marTop w:val="0"/>
      <w:marBottom w:val="0"/>
      <w:divBdr>
        <w:top w:val="none" w:sz="0" w:space="0" w:color="auto"/>
        <w:left w:val="none" w:sz="0" w:space="0" w:color="auto"/>
        <w:bottom w:val="none" w:sz="0" w:space="0" w:color="auto"/>
        <w:right w:val="none" w:sz="0" w:space="0" w:color="auto"/>
      </w:divBdr>
    </w:div>
    <w:div w:id="610085350">
      <w:bodyDiv w:val="1"/>
      <w:marLeft w:val="0"/>
      <w:marRight w:val="0"/>
      <w:marTop w:val="0"/>
      <w:marBottom w:val="0"/>
      <w:divBdr>
        <w:top w:val="none" w:sz="0" w:space="0" w:color="auto"/>
        <w:left w:val="none" w:sz="0" w:space="0" w:color="auto"/>
        <w:bottom w:val="none" w:sz="0" w:space="0" w:color="auto"/>
        <w:right w:val="none" w:sz="0" w:space="0" w:color="auto"/>
      </w:divBdr>
    </w:div>
    <w:div w:id="611598684">
      <w:bodyDiv w:val="1"/>
      <w:marLeft w:val="0"/>
      <w:marRight w:val="0"/>
      <w:marTop w:val="0"/>
      <w:marBottom w:val="0"/>
      <w:divBdr>
        <w:top w:val="none" w:sz="0" w:space="0" w:color="auto"/>
        <w:left w:val="none" w:sz="0" w:space="0" w:color="auto"/>
        <w:bottom w:val="none" w:sz="0" w:space="0" w:color="auto"/>
        <w:right w:val="none" w:sz="0" w:space="0" w:color="auto"/>
      </w:divBdr>
    </w:div>
    <w:div w:id="612056406">
      <w:bodyDiv w:val="1"/>
      <w:marLeft w:val="0"/>
      <w:marRight w:val="0"/>
      <w:marTop w:val="0"/>
      <w:marBottom w:val="0"/>
      <w:divBdr>
        <w:top w:val="none" w:sz="0" w:space="0" w:color="auto"/>
        <w:left w:val="none" w:sz="0" w:space="0" w:color="auto"/>
        <w:bottom w:val="none" w:sz="0" w:space="0" w:color="auto"/>
        <w:right w:val="none" w:sz="0" w:space="0" w:color="auto"/>
      </w:divBdr>
    </w:div>
    <w:div w:id="615404115">
      <w:bodyDiv w:val="1"/>
      <w:marLeft w:val="0"/>
      <w:marRight w:val="0"/>
      <w:marTop w:val="0"/>
      <w:marBottom w:val="0"/>
      <w:divBdr>
        <w:top w:val="none" w:sz="0" w:space="0" w:color="auto"/>
        <w:left w:val="none" w:sz="0" w:space="0" w:color="auto"/>
        <w:bottom w:val="none" w:sz="0" w:space="0" w:color="auto"/>
        <w:right w:val="none" w:sz="0" w:space="0" w:color="auto"/>
      </w:divBdr>
    </w:div>
    <w:div w:id="621614344">
      <w:bodyDiv w:val="1"/>
      <w:marLeft w:val="0"/>
      <w:marRight w:val="0"/>
      <w:marTop w:val="0"/>
      <w:marBottom w:val="0"/>
      <w:divBdr>
        <w:top w:val="none" w:sz="0" w:space="0" w:color="auto"/>
        <w:left w:val="none" w:sz="0" w:space="0" w:color="auto"/>
        <w:bottom w:val="none" w:sz="0" w:space="0" w:color="auto"/>
        <w:right w:val="none" w:sz="0" w:space="0" w:color="auto"/>
      </w:divBdr>
    </w:div>
    <w:div w:id="638268740">
      <w:bodyDiv w:val="1"/>
      <w:marLeft w:val="0"/>
      <w:marRight w:val="0"/>
      <w:marTop w:val="0"/>
      <w:marBottom w:val="0"/>
      <w:divBdr>
        <w:top w:val="none" w:sz="0" w:space="0" w:color="auto"/>
        <w:left w:val="none" w:sz="0" w:space="0" w:color="auto"/>
        <w:bottom w:val="none" w:sz="0" w:space="0" w:color="auto"/>
        <w:right w:val="none" w:sz="0" w:space="0" w:color="auto"/>
      </w:divBdr>
    </w:div>
    <w:div w:id="642082979">
      <w:bodyDiv w:val="1"/>
      <w:marLeft w:val="0"/>
      <w:marRight w:val="0"/>
      <w:marTop w:val="0"/>
      <w:marBottom w:val="0"/>
      <w:divBdr>
        <w:top w:val="none" w:sz="0" w:space="0" w:color="auto"/>
        <w:left w:val="none" w:sz="0" w:space="0" w:color="auto"/>
        <w:bottom w:val="none" w:sz="0" w:space="0" w:color="auto"/>
        <w:right w:val="none" w:sz="0" w:space="0" w:color="auto"/>
      </w:divBdr>
    </w:div>
    <w:div w:id="645627766">
      <w:bodyDiv w:val="1"/>
      <w:marLeft w:val="0"/>
      <w:marRight w:val="0"/>
      <w:marTop w:val="0"/>
      <w:marBottom w:val="0"/>
      <w:divBdr>
        <w:top w:val="none" w:sz="0" w:space="0" w:color="auto"/>
        <w:left w:val="none" w:sz="0" w:space="0" w:color="auto"/>
        <w:bottom w:val="none" w:sz="0" w:space="0" w:color="auto"/>
        <w:right w:val="none" w:sz="0" w:space="0" w:color="auto"/>
      </w:divBdr>
    </w:div>
    <w:div w:id="684523573">
      <w:bodyDiv w:val="1"/>
      <w:marLeft w:val="0"/>
      <w:marRight w:val="0"/>
      <w:marTop w:val="0"/>
      <w:marBottom w:val="0"/>
      <w:divBdr>
        <w:top w:val="none" w:sz="0" w:space="0" w:color="auto"/>
        <w:left w:val="none" w:sz="0" w:space="0" w:color="auto"/>
        <w:bottom w:val="none" w:sz="0" w:space="0" w:color="auto"/>
        <w:right w:val="none" w:sz="0" w:space="0" w:color="auto"/>
      </w:divBdr>
    </w:div>
    <w:div w:id="702250374">
      <w:bodyDiv w:val="1"/>
      <w:marLeft w:val="0"/>
      <w:marRight w:val="0"/>
      <w:marTop w:val="0"/>
      <w:marBottom w:val="0"/>
      <w:divBdr>
        <w:top w:val="none" w:sz="0" w:space="0" w:color="auto"/>
        <w:left w:val="none" w:sz="0" w:space="0" w:color="auto"/>
        <w:bottom w:val="none" w:sz="0" w:space="0" w:color="auto"/>
        <w:right w:val="none" w:sz="0" w:space="0" w:color="auto"/>
      </w:divBdr>
    </w:div>
    <w:div w:id="706876040">
      <w:bodyDiv w:val="1"/>
      <w:marLeft w:val="0"/>
      <w:marRight w:val="0"/>
      <w:marTop w:val="0"/>
      <w:marBottom w:val="0"/>
      <w:divBdr>
        <w:top w:val="none" w:sz="0" w:space="0" w:color="auto"/>
        <w:left w:val="none" w:sz="0" w:space="0" w:color="auto"/>
        <w:bottom w:val="none" w:sz="0" w:space="0" w:color="auto"/>
        <w:right w:val="none" w:sz="0" w:space="0" w:color="auto"/>
      </w:divBdr>
    </w:div>
    <w:div w:id="722409315">
      <w:bodyDiv w:val="1"/>
      <w:marLeft w:val="0"/>
      <w:marRight w:val="0"/>
      <w:marTop w:val="0"/>
      <w:marBottom w:val="0"/>
      <w:divBdr>
        <w:top w:val="none" w:sz="0" w:space="0" w:color="auto"/>
        <w:left w:val="none" w:sz="0" w:space="0" w:color="auto"/>
        <w:bottom w:val="none" w:sz="0" w:space="0" w:color="auto"/>
        <w:right w:val="none" w:sz="0" w:space="0" w:color="auto"/>
      </w:divBdr>
    </w:div>
    <w:div w:id="722870778">
      <w:bodyDiv w:val="1"/>
      <w:marLeft w:val="0"/>
      <w:marRight w:val="0"/>
      <w:marTop w:val="0"/>
      <w:marBottom w:val="0"/>
      <w:divBdr>
        <w:top w:val="none" w:sz="0" w:space="0" w:color="auto"/>
        <w:left w:val="none" w:sz="0" w:space="0" w:color="auto"/>
        <w:bottom w:val="none" w:sz="0" w:space="0" w:color="auto"/>
        <w:right w:val="none" w:sz="0" w:space="0" w:color="auto"/>
      </w:divBdr>
    </w:div>
    <w:div w:id="725950787">
      <w:bodyDiv w:val="1"/>
      <w:marLeft w:val="0"/>
      <w:marRight w:val="0"/>
      <w:marTop w:val="0"/>
      <w:marBottom w:val="0"/>
      <w:divBdr>
        <w:top w:val="none" w:sz="0" w:space="0" w:color="auto"/>
        <w:left w:val="none" w:sz="0" w:space="0" w:color="auto"/>
        <w:bottom w:val="none" w:sz="0" w:space="0" w:color="auto"/>
        <w:right w:val="none" w:sz="0" w:space="0" w:color="auto"/>
      </w:divBdr>
    </w:div>
    <w:div w:id="773480946">
      <w:bodyDiv w:val="1"/>
      <w:marLeft w:val="0"/>
      <w:marRight w:val="0"/>
      <w:marTop w:val="0"/>
      <w:marBottom w:val="0"/>
      <w:divBdr>
        <w:top w:val="none" w:sz="0" w:space="0" w:color="auto"/>
        <w:left w:val="none" w:sz="0" w:space="0" w:color="auto"/>
        <w:bottom w:val="none" w:sz="0" w:space="0" w:color="auto"/>
        <w:right w:val="none" w:sz="0" w:space="0" w:color="auto"/>
      </w:divBdr>
    </w:div>
    <w:div w:id="776100289">
      <w:bodyDiv w:val="1"/>
      <w:marLeft w:val="0"/>
      <w:marRight w:val="0"/>
      <w:marTop w:val="0"/>
      <w:marBottom w:val="0"/>
      <w:divBdr>
        <w:top w:val="none" w:sz="0" w:space="0" w:color="auto"/>
        <w:left w:val="none" w:sz="0" w:space="0" w:color="auto"/>
        <w:bottom w:val="none" w:sz="0" w:space="0" w:color="auto"/>
        <w:right w:val="none" w:sz="0" w:space="0" w:color="auto"/>
      </w:divBdr>
    </w:div>
    <w:div w:id="779449462">
      <w:bodyDiv w:val="1"/>
      <w:marLeft w:val="0"/>
      <w:marRight w:val="0"/>
      <w:marTop w:val="0"/>
      <w:marBottom w:val="0"/>
      <w:divBdr>
        <w:top w:val="none" w:sz="0" w:space="0" w:color="auto"/>
        <w:left w:val="none" w:sz="0" w:space="0" w:color="auto"/>
        <w:bottom w:val="none" w:sz="0" w:space="0" w:color="auto"/>
        <w:right w:val="none" w:sz="0" w:space="0" w:color="auto"/>
      </w:divBdr>
    </w:div>
    <w:div w:id="781846953">
      <w:bodyDiv w:val="1"/>
      <w:marLeft w:val="0"/>
      <w:marRight w:val="0"/>
      <w:marTop w:val="0"/>
      <w:marBottom w:val="0"/>
      <w:divBdr>
        <w:top w:val="none" w:sz="0" w:space="0" w:color="auto"/>
        <w:left w:val="none" w:sz="0" w:space="0" w:color="auto"/>
        <w:bottom w:val="none" w:sz="0" w:space="0" w:color="auto"/>
        <w:right w:val="none" w:sz="0" w:space="0" w:color="auto"/>
      </w:divBdr>
    </w:div>
    <w:div w:id="791019727">
      <w:bodyDiv w:val="1"/>
      <w:marLeft w:val="0"/>
      <w:marRight w:val="0"/>
      <w:marTop w:val="0"/>
      <w:marBottom w:val="0"/>
      <w:divBdr>
        <w:top w:val="none" w:sz="0" w:space="0" w:color="auto"/>
        <w:left w:val="none" w:sz="0" w:space="0" w:color="auto"/>
        <w:bottom w:val="none" w:sz="0" w:space="0" w:color="auto"/>
        <w:right w:val="none" w:sz="0" w:space="0" w:color="auto"/>
      </w:divBdr>
    </w:div>
    <w:div w:id="792139804">
      <w:bodyDiv w:val="1"/>
      <w:marLeft w:val="0"/>
      <w:marRight w:val="0"/>
      <w:marTop w:val="0"/>
      <w:marBottom w:val="0"/>
      <w:divBdr>
        <w:top w:val="none" w:sz="0" w:space="0" w:color="auto"/>
        <w:left w:val="none" w:sz="0" w:space="0" w:color="auto"/>
        <w:bottom w:val="none" w:sz="0" w:space="0" w:color="auto"/>
        <w:right w:val="none" w:sz="0" w:space="0" w:color="auto"/>
      </w:divBdr>
    </w:div>
    <w:div w:id="806703690">
      <w:bodyDiv w:val="1"/>
      <w:marLeft w:val="0"/>
      <w:marRight w:val="0"/>
      <w:marTop w:val="0"/>
      <w:marBottom w:val="0"/>
      <w:divBdr>
        <w:top w:val="none" w:sz="0" w:space="0" w:color="auto"/>
        <w:left w:val="none" w:sz="0" w:space="0" w:color="auto"/>
        <w:bottom w:val="none" w:sz="0" w:space="0" w:color="auto"/>
        <w:right w:val="none" w:sz="0" w:space="0" w:color="auto"/>
      </w:divBdr>
    </w:div>
    <w:div w:id="811486006">
      <w:bodyDiv w:val="1"/>
      <w:marLeft w:val="0"/>
      <w:marRight w:val="0"/>
      <w:marTop w:val="0"/>
      <w:marBottom w:val="0"/>
      <w:divBdr>
        <w:top w:val="none" w:sz="0" w:space="0" w:color="auto"/>
        <w:left w:val="none" w:sz="0" w:space="0" w:color="auto"/>
        <w:bottom w:val="none" w:sz="0" w:space="0" w:color="auto"/>
        <w:right w:val="none" w:sz="0" w:space="0" w:color="auto"/>
      </w:divBdr>
    </w:div>
    <w:div w:id="838235319">
      <w:bodyDiv w:val="1"/>
      <w:marLeft w:val="0"/>
      <w:marRight w:val="0"/>
      <w:marTop w:val="0"/>
      <w:marBottom w:val="0"/>
      <w:divBdr>
        <w:top w:val="none" w:sz="0" w:space="0" w:color="auto"/>
        <w:left w:val="none" w:sz="0" w:space="0" w:color="auto"/>
        <w:bottom w:val="none" w:sz="0" w:space="0" w:color="auto"/>
        <w:right w:val="none" w:sz="0" w:space="0" w:color="auto"/>
      </w:divBdr>
    </w:div>
    <w:div w:id="848450865">
      <w:bodyDiv w:val="1"/>
      <w:marLeft w:val="0"/>
      <w:marRight w:val="0"/>
      <w:marTop w:val="0"/>
      <w:marBottom w:val="0"/>
      <w:divBdr>
        <w:top w:val="none" w:sz="0" w:space="0" w:color="auto"/>
        <w:left w:val="none" w:sz="0" w:space="0" w:color="auto"/>
        <w:bottom w:val="none" w:sz="0" w:space="0" w:color="auto"/>
        <w:right w:val="none" w:sz="0" w:space="0" w:color="auto"/>
      </w:divBdr>
    </w:div>
    <w:div w:id="849762958">
      <w:bodyDiv w:val="1"/>
      <w:marLeft w:val="0"/>
      <w:marRight w:val="0"/>
      <w:marTop w:val="0"/>
      <w:marBottom w:val="0"/>
      <w:divBdr>
        <w:top w:val="none" w:sz="0" w:space="0" w:color="auto"/>
        <w:left w:val="none" w:sz="0" w:space="0" w:color="auto"/>
        <w:bottom w:val="none" w:sz="0" w:space="0" w:color="auto"/>
        <w:right w:val="none" w:sz="0" w:space="0" w:color="auto"/>
      </w:divBdr>
    </w:div>
    <w:div w:id="853496628">
      <w:bodyDiv w:val="1"/>
      <w:marLeft w:val="0"/>
      <w:marRight w:val="0"/>
      <w:marTop w:val="0"/>
      <w:marBottom w:val="0"/>
      <w:divBdr>
        <w:top w:val="none" w:sz="0" w:space="0" w:color="auto"/>
        <w:left w:val="none" w:sz="0" w:space="0" w:color="auto"/>
        <w:bottom w:val="none" w:sz="0" w:space="0" w:color="auto"/>
        <w:right w:val="none" w:sz="0" w:space="0" w:color="auto"/>
      </w:divBdr>
    </w:div>
    <w:div w:id="854341163">
      <w:bodyDiv w:val="1"/>
      <w:marLeft w:val="0"/>
      <w:marRight w:val="0"/>
      <w:marTop w:val="0"/>
      <w:marBottom w:val="0"/>
      <w:divBdr>
        <w:top w:val="none" w:sz="0" w:space="0" w:color="auto"/>
        <w:left w:val="none" w:sz="0" w:space="0" w:color="auto"/>
        <w:bottom w:val="none" w:sz="0" w:space="0" w:color="auto"/>
        <w:right w:val="none" w:sz="0" w:space="0" w:color="auto"/>
      </w:divBdr>
    </w:div>
    <w:div w:id="860168537">
      <w:bodyDiv w:val="1"/>
      <w:marLeft w:val="0"/>
      <w:marRight w:val="0"/>
      <w:marTop w:val="0"/>
      <w:marBottom w:val="0"/>
      <w:divBdr>
        <w:top w:val="none" w:sz="0" w:space="0" w:color="auto"/>
        <w:left w:val="none" w:sz="0" w:space="0" w:color="auto"/>
        <w:bottom w:val="none" w:sz="0" w:space="0" w:color="auto"/>
        <w:right w:val="none" w:sz="0" w:space="0" w:color="auto"/>
      </w:divBdr>
    </w:div>
    <w:div w:id="865144464">
      <w:bodyDiv w:val="1"/>
      <w:marLeft w:val="0"/>
      <w:marRight w:val="0"/>
      <w:marTop w:val="0"/>
      <w:marBottom w:val="0"/>
      <w:divBdr>
        <w:top w:val="none" w:sz="0" w:space="0" w:color="auto"/>
        <w:left w:val="none" w:sz="0" w:space="0" w:color="auto"/>
        <w:bottom w:val="none" w:sz="0" w:space="0" w:color="auto"/>
        <w:right w:val="none" w:sz="0" w:space="0" w:color="auto"/>
      </w:divBdr>
    </w:div>
    <w:div w:id="872159858">
      <w:bodyDiv w:val="1"/>
      <w:marLeft w:val="0"/>
      <w:marRight w:val="0"/>
      <w:marTop w:val="0"/>
      <w:marBottom w:val="0"/>
      <w:divBdr>
        <w:top w:val="none" w:sz="0" w:space="0" w:color="auto"/>
        <w:left w:val="none" w:sz="0" w:space="0" w:color="auto"/>
        <w:bottom w:val="none" w:sz="0" w:space="0" w:color="auto"/>
        <w:right w:val="none" w:sz="0" w:space="0" w:color="auto"/>
      </w:divBdr>
    </w:div>
    <w:div w:id="876160067">
      <w:bodyDiv w:val="1"/>
      <w:marLeft w:val="0"/>
      <w:marRight w:val="0"/>
      <w:marTop w:val="0"/>
      <w:marBottom w:val="0"/>
      <w:divBdr>
        <w:top w:val="none" w:sz="0" w:space="0" w:color="auto"/>
        <w:left w:val="none" w:sz="0" w:space="0" w:color="auto"/>
        <w:bottom w:val="none" w:sz="0" w:space="0" w:color="auto"/>
        <w:right w:val="none" w:sz="0" w:space="0" w:color="auto"/>
      </w:divBdr>
    </w:div>
    <w:div w:id="876817927">
      <w:bodyDiv w:val="1"/>
      <w:marLeft w:val="0"/>
      <w:marRight w:val="0"/>
      <w:marTop w:val="0"/>
      <w:marBottom w:val="0"/>
      <w:divBdr>
        <w:top w:val="none" w:sz="0" w:space="0" w:color="auto"/>
        <w:left w:val="none" w:sz="0" w:space="0" w:color="auto"/>
        <w:bottom w:val="none" w:sz="0" w:space="0" w:color="auto"/>
        <w:right w:val="none" w:sz="0" w:space="0" w:color="auto"/>
      </w:divBdr>
    </w:div>
    <w:div w:id="888763784">
      <w:bodyDiv w:val="1"/>
      <w:marLeft w:val="0"/>
      <w:marRight w:val="0"/>
      <w:marTop w:val="0"/>
      <w:marBottom w:val="0"/>
      <w:divBdr>
        <w:top w:val="none" w:sz="0" w:space="0" w:color="auto"/>
        <w:left w:val="none" w:sz="0" w:space="0" w:color="auto"/>
        <w:bottom w:val="none" w:sz="0" w:space="0" w:color="auto"/>
        <w:right w:val="none" w:sz="0" w:space="0" w:color="auto"/>
      </w:divBdr>
    </w:div>
    <w:div w:id="909657970">
      <w:bodyDiv w:val="1"/>
      <w:marLeft w:val="0"/>
      <w:marRight w:val="0"/>
      <w:marTop w:val="0"/>
      <w:marBottom w:val="0"/>
      <w:divBdr>
        <w:top w:val="none" w:sz="0" w:space="0" w:color="auto"/>
        <w:left w:val="none" w:sz="0" w:space="0" w:color="auto"/>
        <w:bottom w:val="none" w:sz="0" w:space="0" w:color="auto"/>
        <w:right w:val="none" w:sz="0" w:space="0" w:color="auto"/>
      </w:divBdr>
    </w:div>
    <w:div w:id="931091134">
      <w:bodyDiv w:val="1"/>
      <w:marLeft w:val="0"/>
      <w:marRight w:val="0"/>
      <w:marTop w:val="0"/>
      <w:marBottom w:val="0"/>
      <w:divBdr>
        <w:top w:val="none" w:sz="0" w:space="0" w:color="auto"/>
        <w:left w:val="none" w:sz="0" w:space="0" w:color="auto"/>
        <w:bottom w:val="none" w:sz="0" w:space="0" w:color="auto"/>
        <w:right w:val="none" w:sz="0" w:space="0" w:color="auto"/>
      </w:divBdr>
    </w:div>
    <w:div w:id="933899764">
      <w:bodyDiv w:val="1"/>
      <w:marLeft w:val="0"/>
      <w:marRight w:val="0"/>
      <w:marTop w:val="0"/>
      <w:marBottom w:val="0"/>
      <w:divBdr>
        <w:top w:val="none" w:sz="0" w:space="0" w:color="auto"/>
        <w:left w:val="none" w:sz="0" w:space="0" w:color="auto"/>
        <w:bottom w:val="none" w:sz="0" w:space="0" w:color="auto"/>
        <w:right w:val="none" w:sz="0" w:space="0" w:color="auto"/>
      </w:divBdr>
    </w:div>
    <w:div w:id="936983647">
      <w:bodyDiv w:val="1"/>
      <w:marLeft w:val="0"/>
      <w:marRight w:val="0"/>
      <w:marTop w:val="0"/>
      <w:marBottom w:val="0"/>
      <w:divBdr>
        <w:top w:val="none" w:sz="0" w:space="0" w:color="auto"/>
        <w:left w:val="none" w:sz="0" w:space="0" w:color="auto"/>
        <w:bottom w:val="none" w:sz="0" w:space="0" w:color="auto"/>
        <w:right w:val="none" w:sz="0" w:space="0" w:color="auto"/>
      </w:divBdr>
    </w:div>
    <w:div w:id="937450023">
      <w:bodyDiv w:val="1"/>
      <w:marLeft w:val="0"/>
      <w:marRight w:val="0"/>
      <w:marTop w:val="0"/>
      <w:marBottom w:val="0"/>
      <w:divBdr>
        <w:top w:val="none" w:sz="0" w:space="0" w:color="auto"/>
        <w:left w:val="none" w:sz="0" w:space="0" w:color="auto"/>
        <w:bottom w:val="none" w:sz="0" w:space="0" w:color="auto"/>
        <w:right w:val="none" w:sz="0" w:space="0" w:color="auto"/>
      </w:divBdr>
    </w:div>
    <w:div w:id="948053195">
      <w:bodyDiv w:val="1"/>
      <w:marLeft w:val="0"/>
      <w:marRight w:val="0"/>
      <w:marTop w:val="0"/>
      <w:marBottom w:val="0"/>
      <w:divBdr>
        <w:top w:val="none" w:sz="0" w:space="0" w:color="auto"/>
        <w:left w:val="none" w:sz="0" w:space="0" w:color="auto"/>
        <w:bottom w:val="none" w:sz="0" w:space="0" w:color="auto"/>
        <w:right w:val="none" w:sz="0" w:space="0" w:color="auto"/>
      </w:divBdr>
    </w:div>
    <w:div w:id="972323271">
      <w:bodyDiv w:val="1"/>
      <w:marLeft w:val="0"/>
      <w:marRight w:val="0"/>
      <w:marTop w:val="0"/>
      <w:marBottom w:val="0"/>
      <w:divBdr>
        <w:top w:val="none" w:sz="0" w:space="0" w:color="auto"/>
        <w:left w:val="none" w:sz="0" w:space="0" w:color="auto"/>
        <w:bottom w:val="none" w:sz="0" w:space="0" w:color="auto"/>
        <w:right w:val="none" w:sz="0" w:space="0" w:color="auto"/>
      </w:divBdr>
    </w:div>
    <w:div w:id="973633112">
      <w:bodyDiv w:val="1"/>
      <w:marLeft w:val="0"/>
      <w:marRight w:val="0"/>
      <w:marTop w:val="0"/>
      <w:marBottom w:val="0"/>
      <w:divBdr>
        <w:top w:val="none" w:sz="0" w:space="0" w:color="auto"/>
        <w:left w:val="none" w:sz="0" w:space="0" w:color="auto"/>
        <w:bottom w:val="none" w:sz="0" w:space="0" w:color="auto"/>
        <w:right w:val="none" w:sz="0" w:space="0" w:color="auto"/>
      </w:divBdr>
    </w:div>
    <w:div w:id="975917145">
      <w:bodyDiv w:val="1"/>
      <w:marLeft w:val="0"/>
      <w:marRight w:val="0"/>
      <w:marTop w:val="0"/>
      <w:marBottom w:val="0"/>
      <w:divBdr>
        <w:top w:val="none" w:sz="0" w:space="0" w:color="auto"/>
        <w:left w:val="none" w:sz="0" w:space="0" w:color="auto"/>
        <w:bottom w:val="none" w:sz="0" w:space="0" w:color="auto"/>
        <w:right w:val="none" w:sz="0" w:space="0" w:color="auto"/>
      </w:divBdr>
    </w:div>
    <w:div w:id="998731331">
      <w:bodyDiv w:val="1"/>
      <w:marLeft w:val="0"/>
      <w:marRight w:val="0"/>
      <w:marTop w:val="0"/>
      <w:marBottom w:val="0"/>
      <w:divBdr>
        <w:top w:val="none" w:sz="0" w:space="0" w:color="auto"/>
        <w:left w:val="none" w:sz="0" w:space="0" w:color="auto"/>
        <w:bottom w:val="none" w:sz="0" w:space="0" w:color="auto"/>
        <w:right w:val="none" w:sz="0" w:space="0" w:color="auto"/>
      </w:divBdr>
    </w:div>
    <w:div w:id="1005019092">
      <w:bodyDiv w:val="1"/>
      <w:marLeft w:val="0"/>
      <w:marRight w:val="0"/>
      <w:marTop w:val="0"/>
      <w:marBottom w:val="0"/>
      <w:divBdr>
        <w:top w:val="none" w:sz="0" w:space="0" w:color="auto"/>
        <w:left w:val="none" w:sz="0" w:space="0" w:color="auto"/>
        <w:bottom w:val="none" w:sz="0" w:space="0" w:color="auto"/>
        <w:right w:val="none" w:sz="0" w:space="0" w:color="auto"/>
      </w:divBdr>
    </w:div>
    <w:div w:id="1019239125">
      <w:bodyDiv w:val="1"/>
      <w:marLeft w:val="0"/>
      <w:marRight w:val="0"/>
      <w:marTop w:val="0"/>
      <w:marBottom w:val="0"/>
      <w:divBdr>
        <w:top w:val="none" w:sz="0" w:space="0" w:color="auto"/>
        <w:left w:val="none" w:sz="0" w:space="0" w:color="auto"/>
        <w:bottom w:val="none" w:sz="0" w:space="0" w:color="auto"/>
        <w:right w:val="none" w:sz="0" w:space="0" w:color="auto"/>
      </w:divBdr>
    </w:div>
    <w:div w:id="1019429284">
      <w:bodyDiv w:val="1"/>
      <w:marLeft w:val="0"/>
      <w:marRight w:val="0"/>
      <w:marTop w:val="0"/>
      <w:marBottom w:val="0"/>
      <w:divBdr>
        <w:top w:val="none" w:sz="0" w:space="0" w:color="auto"/>
        <w:left w:val="none" w:sz="0" w:space="0" w:color="auto"/>
        <w:bottom w:val="none" w:sz="0" w:space="0" w:color="auto"/>
        <w:right w:val="none" w:sz="0" w:space="0" w:color="auto"/>
      </w:divBdr>
    </w:div>
    <w:div w:id="1029993867">
      <w:bodyDiv w:val="1"/>
      <w:marLeft w:val="0"/>
      <w:marRight w:val="0"/>
      <w:marTop w:val="0"/>
      <w:marBottom w:val="0"/>
      <w:divBdr>
        <w:top w:val="none" w:sz="0" w:space="0" w:color="auto"/>
        <w:left w:val="none" w:sz="0" w:space="0" w:color="auto"/>
        <w:bottom w:val="none" w:sz="0" w:space="0" w:color="auto"/>
        <w:right w:val="none" w:sz="0" w:space="0" w:color="auto"/>
      </w:divBdr>
    </w:div>
    <w:div w:id="1036586391">
      <w:bodyDiv w:val="1"/>
      <w:marLeft w:val="0"/>
      <w:marRight w:val="0"/>
      <w:marTop w:val="0"/>
      <w:marBottom w:val="0"/>
      <w:divBdr>
        <w:top w:val="none" w:sz="0" w:space="0" w:color="auto"/>
        <w:left w:val="none" w:sz="0" w:space="0" w:color="auto"/>
        <w:bottom w:val="none" w:sz="0" w:space="0" w:color="auto"/>
        <w:right w:val="none" w:sz="0" w:space="0" w:color="auto"/>
      </w:divBdr>
    </w:div>
    <w:div w:id="1040935727">
      <w:bodyDiv w:val="1"/>
      <w:marLeft w:val="0"/>
      <w:marRight w:val="0"/>
      <w:marTop w:val="0"/>
      <w:marBottom w:val="0"/>
      <w:divBdr>
        <w:top w:val="none" w:sz="0" w:space="0" w:color="auto"/>
        <w:left w:val="none" w:sz="0" w:space="0" w:color="auto"/>
        <w:bottom w:val="none" w:sz="0" w:space="0" w:color="auto"/>
        <w:right w:val="none" w:sz="0" w:space="0" w:color="auto"/>
      </w:divBdr>
    </w:div>
    <w:div w:id="1049452216">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sChild>
        <w:div w:id="162401017">
          <w:marLeft w:val="547"/>
          <w:marRight w:val="0"/>
          <w:marTop w:val="77"/>
          <w:marBottom w:val="0"/>
          <w:divBdr>
            <w:top w:val="none" w:sz="0" w:space="0" w:color="auto"/>
            <w:left w:val="none" w:sz="0" w:space="0" w:color="auto"/>
            <w:bottom w:val="none" w:sz="0" w:space="0" w:color="auto"/>
            <w:right w:val="none" w:sz="0" w:space="0" w:color="auto"/>
          </w:divBdr>
        </w:div>
        <w:div w:id="1405032064">
          <w:marLeft w:val="1166"/>
          <w:marRight w:val="0"/>
          <w:marTop w:val="67"/>
          <w:marBottom w:val="0"/>
          <w:divBdr>
            <w:top w:val="none" w:sz="0" w:space="0" w:color="auto"/>
            <w:left w:val="none" w:sz="0" w:space="0" w:color="auto"/>
            <w:bottom w:val="none" w:sz="0" w:space="0" w:color="auto"/>
            <w:right w:val="none" w:sz="0" w:space="0" w:color="auto"/>
          </w:divBdr>
        </w:div>
        <w:div w:id="2062778082">
          <w:marLeft w:val="1166"/>
          <w:marRight w:val="0"/>
          <w:marTop w:val="67"/>
          <w:marBottom w:val="0"/>
          <w:divBdr>
            <w:top w:val="none" w:sz="0" w:space="0" w:color="auto"/>
            <w:left w:val="none" w:sz="0" w:space="0" w:color="auto"/>
            <w:bottom w:val="none" w:sz="0" w:space="0" w:color="auto"/>
            <w:right w:val="none" w:sz="0" w:space="0" w:color="auto"/>
          </w:divBdr>
        </w:div>
      </w:divsChild>
    </w:div>
    <w:div w:id="1063716085">
      <w:bodyDiv w:val="1"/>
      <w:marLeft w:val="0"/>
      <w:marRight w:val="0"/>
      <w:marTop w:val="0"/>
      <w:marBottom w:val="0"/>
      <w:divBdr>
        <w:top w:val="none" w:sz="0" w:space="0" w:color="auto"/>
        <w:left w:val="none" w:sz="0" w:space="0" w:color="auto"/>
        <w:bottom w:val="none" w:sz="0" w:space="0" w:color="auto"/>
        <w:right w:val="none" w:sz="0" w:space="0" w:color="auto"/>
      </w:divBdr>
    </w:div>
    <w:div w:id="1070349490">
      <w:bodyDiv w:val="1"/>
      <w:marLeft w:val="0"/>
      <w:marRight w:val="0"/>
      <w:marTop w:val="0"/>
      <w:marBottom w:val="0"/>
      <w:divBdr>
        <w:top w:val="none" w:sz="0" w:space="0" w:color="auto"/>
        <w:left w:val="none" w:sz="0" w:space="0" w:color="auto"/>
        <w:bottom w:val="none" w:sz="0" w:space="0" w:color="auto"/>
        <w:right w:val="none" w:sz="0" w:space="0" w:color="auto"/>
      </w:divBdr>
    </w:div>
    <w:div w:id="1103962486">
      <w:bodyDiv w:val="1"/>
      <w:marLeft w:val="0"/>
      <w:marRight w:val="0"/>
      <w:marTop w:val="0"/>
      <w:marBottom w:val="0"/>
      <w:divBdr>
        <w:top w:val="none" w:sz="0" w:space="0" w:color="auto"/>
        <w:left w:val="none" w:sz="0" w:space="0" w:color="auto"/>
        <w:bottom w:val="none" w:sz="0" w:space="0" w:color="auto"/>
        <w:right w:val="none" w:sz="0" w:space="0" w:color="auto"/>
      </w:divBdr>
    </w:div>
    <w:div w:id="1110274426">
      <w:bodyDiv w:val="1"/>
      <w:marLeft w:val="0"/>
      <w:marRight w:val="0"/>
      <w:marTop w:val="0"/>
      <w:marBottom w:val="0"/>
      <w:divBdr>
        <w:top w:val="none" w:sz="0" w:space="0" w:color="auto"/>
        <w:left w:val="none" w:sz="0" w:space="0" w:color="auto"/>
        <w:bottom w:val="none" w:sz="0" w:space="0" w:color="auto"/>
        <w:right w:val="none" w:sz="0" w:space="0" w:color="auto"/>
      </w:divBdr>
    </w:div>
    <w:div w:id="1123035266">
      <w:bodyDiv w:val="1"/>
      <w:marLeft w:val="0"/>
      <w:marRight w:val="0"/>
      <w:marTop w:val="0"/>
      <w:marBottom w:val="0"/>
      <w:divBdr>
        <w:top w:val="none" w:sz="0" w:space="0" w:color="auto"/>
        <w:left w:val="none" w:sz="0" w:space="0" w:color="auto"/>
        <w:bottom w:val="none" w:sz="0" w:space="0" w:color="auto"/>
        <w:right w:val="none" w:sz="0" w:space="0" w:color="auto"/>
      </w:divBdr>
    </w:div>
    <w:div w:id="1135876071">
      <w:bodyDiv w:val="1"/>
      <w:marLeft w:val="0"/>
      <w:marRight w:val="0"/>
      <w:marTop w:val="0"/>
      <w:marBottom w:val="0"/>
      <w:divBdr>
        <w:top w:val="none" w:sz="0" w:space="0" w:color="auto"/>
        <w:left w:val="none" w:sz="0" w:space="0" w:color="auto"/>
        <w:bottom w:val="none" w:sz="0" w:space="0" w:color="auto"/>
        <w:right w:val="none" w:sz="0" w:space="0" w:color="auto"/>
      </w:divBdr>
    </w:div>
    <w:div w:id="1158349698">
      <w:bodyDiv w:val="1"/>
      <w:marLeft w:val="0"/>
      <w:marRight w:val="0"/>
      <w:marTop w:val="0"/>
      <w:marBottom w:val="0"/>
      <w:divBdr>
        <w:top w:val="none" w:sz="0" w:space="0" w:color="auto"/>
        <w:left w:val="none" w:sz="0" w:space="0" w:color="auto"/>
        <w:bottom w:val="none" w:sz="0" w:space="0" w:color="auto"/>
        <w:right w:val="none" w:sz="0" w:space="0" w:color="auto"/>
      </w:divBdr>
    </w:div>
    <w:div w:id="1160078456">
      <w:bodyDiv w:val="1"/>
      <w:marLeft w:val="0"/>
      <w:marRight w:val="0"/>
      <w:marTop w:val="0"/>
      <w:marBottom w:val="0"/>
      <w:divBdr>
        <w:top w:val="none" w:sz="0" w:space="0" w:color="auto"/>
        <w:left w:val="none" w:sz="0" w:space="0" w:color="auto"/>
        <w:bottom w:val="none" w:sz="0" w:space="0" w:color="auto"/>
        <w:right w:val="none" w:sz="0" w:space="0" w:color="auto"/>
      </w:divBdr>
    </w:div>
    <w:div w:id="1175419386">
      <w:bodyDiv w:val="1"/>
      <w:marLeft w:val="0"/>
      <w:marRight w:val="0"/>
      <w:marTop w:val="0"/>
      <w:marBottom w:val="0"/>
      <w:divBdr>
        <w:top w:val="none" w:sz="0" w:space="0" w:color="auto"/>
        <w:left w:val="none" w:sz="0" w:space="0" w:color="auto"/>
        <w:bottom w:val="none" w:sz="0" w:space="0" w:color="auto"/>
        <w:right w:val="none" w:sz="0" w:space="0" w:color="auto"/>
      </w:divBdr>
    </w:div>
    <w:div w:id="1179389124">
      <w:bodyDiv w:val="1"/>
      <w:marLeft w:val="0"/>
      <w:marRight w:val="0"/>
      <w:marTop w:val="0"/>
      <w:marBottom w:val="0"/>
      <w:divBdr>
        <w:top w:val="none" w:sz="0" w:space="0" w:color="auto"/>
        <w:left w:val="none" w:sz="0" w:space="0" w:color="auto"/>
        <w:bottom w:val="none" w:sz="0" w:space="0" w:color="auto"/>
        <w:right w:val="none" w:sz="0" w:space="0" w:color="auto"/>
      </w:divBdr>
    </w:div>
    <w:div w:id="1179664099">
      <w:bodyDiv w:val="1"/>
      <w:marLeft w:val="0"/>
      <w:marRight w:val="0"/>
      <w:marTop w:val="0"/>
      <w:marBottom w:val="0"/>
      <w:divBdr>
        <w:top w:val="none" w:sz="0" w:space="0" w:color="auto"/>
        <w:left w:val="none" w:sz="0" w:space="0" w:color="auto"/>
        <w:bottom w:val="none" w:sz="0" w:space="0" w:color="auto"/>
        <w:right w:val="none" w:sz="0" w:space="0" w:color="auto"/>
      </w:divBdr>
    </w:div>
    <w:div w:id="1198618760">
      <w:bodyDiv w:val="1"/>
      <w:marLeft w:val="0"/>
      <w:marRight w:val="0"/>
      <w:marTop w:val="0"/>
      <w:marBottom w:val="0"/>
      <w:divBdr>
        <w:top w:val="none" w:sz="0" w:space="0" w:color="auto"/>
        <w:left w:val="none" w:sz="0" w:space="0" w:color="auto"/>
        <w:bottom w:val="none" w:sz="0" w:space="0" w:color="auto"/>
        <w:right w:val="none" w:sz="0" w:space="0" w:color="auto"/>
      </w:divBdr>
    </w:div>
    <w:div w:id="1207721017">
      <w:bodyDiv w:val="1"/>
      <w:marLeft w:val="0"/>
      <w:marRight w:val="0"/>
      <w:marTop w:val="0"/>
      <w:marBottom w:val="0"/>
      <w:divBdr>
        <w:top w:val="none" w:sz="0" w:space="0" w:color="auto"/>
        <w:left w:val="none" w:sz="0" w:space="0" w:color="auto"/>
        <w:bottom w:val="none" w:sz="0" w:space="0" w:color="auto"/>
        <w:right w:val="none" w:sz="0" w:space="0" w:color="auto"/>
      </w:divBdr>
    </w:div>
    <w:div w:id="1211187137">
      <w:bodyDiv w:val="1"/>
      <w:marLeft w:val="0"/>
      <w:marRight w:val="0"/>
      <w:marTop w:val="0"/>
      <w:marBottom w:val="0"/>
      <w:divBdr>
        <w:top w:val="none" w:sz="0" w:space="0" w:color="auto"/>
        <w:left w:val="none" w:sz="0" w:space="0" w:color="auto"/>
        <w:bottom w:val="none" w:sz="0" w:space="0" w:color="auto"/>
        <w:right w:val="none" w:sz="0" w:space="0" w:color="auto"/>
      </w:divBdr>
    </w:div>
    <w:div w:id="1212037740">
      <w:bodyDiv w:val="1"/>
      <w:marLeft w:val="0"/>
      <w:marRight w:val="0"/>
      <w:marTop w:val="0"/>
      <w:marBottom w:val="0"/>
      <w:divBdr>
        <w:top w:val="none" w:sz="0" w:space="0" w:color="auto"/>
        <w:left w:val="none" w:sz="0" w:space="0" w:color="auto"/>
        <w:bottom w:val="none" w:sz="0" w:space="0" w:color="auto"/>
        <w:right w:val="none" w:sz="0" w:space="0" w:color="auto"/>
      </w:divBdr>
      <w:divsChild>
        <w:div w:id="177351853">
          <w:marLeft w:val="0"/>
          <w:marRight w:val="0"/>
          <w:marTop w:val="0"/>
          <w:marBottom w:val="0"/>
          <w:divBdr>
            <w:top w:val="none" w:sz="0" w:space="0" w:color="auto"/>
            <w:left w:val="none" w:sz="0" w:space="0" w:color="auto"/>
            <w:bottom w:val="none" w:sz="0" w:space="0" w:color="auto"/>
            <w:right w:val="none" w:sz="0" w:space="0" w:color="auto"/>
          </w:divBdr>
        </w:div>
        <w:div w:id="863324550">
          <w:marLeft w:val="0"/>
          <w:marRight w:val="0"/>
          <w:marTop w:val="0"/>
          <w:marBottom w:val="0"/>
          <w:divBdr>
            <w:top w:val="none" w:sz="0" w:space="0" w:color="auto"/>
            <w:left w:val="none" w:sz="0" w:space="0" w:color="auto"/>
            <w:bottom w:val="none" w:sz="0" w:space="0" w:color="auto"/>
            <w:right w:val="none" w:sz="0" w:space="0" w:color="auto"/>
          </w:divBdr>
        </w:div>
        <w:div w:id="1938294252">
          <w:marLeft w:val="0"/>
          <w:marRight w:val="0"/>
          <w:marTop w:val="0"/>
          <w:marBottom w:val="0"/>
          <w:divBdr>
            <w:top w:val="none" w:sz="0" w:space="0" w:color="auto"/>
            <w:left w:val="none" w:sz="0" w:space="0" w:color="auto"/>
            <w:bottom w:val="none" w:sz="0" w:space="0" w:color="auto"/>
            <w:right w:val="none" w:sz="0" w:space="0" w:color="auto"/>
          </w:divBdr>
        </w:div>
      </w:divsChild>
    </w:div>
    <w:div w:id="1220048198">
      <w:bodyDiv w:val="1"/>
      <w:marLeft w:val="0"/>
      <w:marRight w:val="0"/>
      <w:marTop w:val="0"/>
      <w:marBottom w:val="0"/>
      <w:divBdr>
        <w:top w:val="none" w:sz="0" w:space="0" w:color="auto"/>
        <w:left w:val="none" w:sz="0" w:space="0" w:color="auto"/>
        <w:bottom w:val="none" w:sz="0" w:space="0" w:color="auto"/>
        <w:right w:val="none" w:sz="0" w:space="0" w:color="auto"/>
      </w:divBdr>
    </w:div>
    <w:div w:id="1221593704">
      <w:bodyDiv w:val="1"/>
      <w:marLeft w:val="0"/>
      <w:marRight w:val="0"/>
      <w:marTop w:val="0"/>
      <w:marBottom w:val="0"/>
      <w:divBdr>
        <w:top w:val="none" w:sz="0" w:space="0" w:color="auto"/>
        <w:left w:val="none" w:sz="0" w:space="0" w:color="auto"/>
        <w:bottom w:val="none" w:sz="0" w:space="0" w:color="auto"/>
        <w:right w:val="none" w:sz="0" w:space="0" w:color="auto"/>
      </w:divBdr>
    </w:div>
    <w:div w:id="1230575700">
      <w:bodyDiv w:val="1"/>
      <w:marLeft w:val="0"/>
      <w:marRight w:val="0"/>
      <w:marTop w:val="0"/>
      <w:marBottom w:val="0"/>
      <w:divBdr>
        <w:top w:val="none" w:sz="0" w:space="0" w:color="auto"/>
        <w:left w:val="none" w:sz="0" w:space="0" w:color="auto"/>
        <w:bottom w:val="none" w:sz="0" w:space="0" w:color="auto"/>
        <w:right w:val="none" w:sz="0" w:space="0" w:color="auto"/>
      </w:divBdr>
    </w:div>
    <w:div w:id="1244023393">
      <w:bodyDiv w:val="1"/>
      <w:marLeft w:val="0"/>
      <w:marRight w:val="0"/>
      <w:marTop w:val="0"/>
      <w:marBottom w:val="0"/>
      <w:divBdr>
        <w:top w:val="none" w:sz="0" w:space="0" w:color="auto"/>
        <w:left w:val="none" w:sz="0" w:space="0" w:color="auto"/>
        <w:bottom w:val="none" w:sz="0" w:space="0" w:color="auto"/>
        <w:right w:val="none" w:sz="0" w:space="0" w:color="auto"/>
      </w:divBdr>
    </w:div>
    <w:div w:id="1252933451">
      <w:bodyDiv w:val="1"/>
      <w:marLeft w:val="0"/>
      <w:marRight w:val="0"/>
      <w:marTop w:val="0"/>
      <w:marBottom w:val="0"/>
      <w:divBdr>
        <w:top w:val="none" w:sz="0" w:space="0" w:color="auto"/>
        <w:left w:val="none" w:sz="0" w:space="0" w:color="auto"/>
        <w:bottom w:val="none" w:sz="0" w:space="0" w:color="auto"/>
        <w:right w:val="none" w:sz="0" w:space="0" w:color="auto"/>
      </w:divBdr>
    </w:div>
    <w:div w:id="1253972699">
      <w:bodyDiv w:val="1"/>
      <w:marLeft w:val="0"/>
      <w:marRight w:val="0"/>
      <w:marTop w:val="0"/>
      <w:marBottom w:val="0"/>
      <w:divBdr>
        <w:top w:val="none" w:sz="0" w:space="0" w:color="auto"/>
        <w:left w:val="none" w:sz="0" w:space="0" w:color="auto"/>
        <w:bottom w:val="none" w:sz="0" w:space="0" w:color="auto"/>
        <w:right w:val="none" w:sz="0" w:space="0" w:color="auto"/>
      </w:divBdr>
    </w:div>
    <w:div w:id="1263416936">
      <w:bodyDiv w:val="1"/>
      <w:marLeft w:val="0"/>
      <w:marRight w:val="0"/>
      <w:marTop w:val="0"/>
      <w:marBottom w:val="0"/>
      <w:divBdr>
        <w:top w:val="none" w:sz="0" w:space="0" w:color="auto"/>
        <w:left w:val="none" w:sz="0" w:space="0" w:color="auto"/>
        <w:bottom w:val="none" w:sz="0" w:space="0" w:color="auto"/>
        <w:right w:val="none" w:sz="0" w:space="0" w:color="auto"/>
      </w:divBdr>
    </w:div>
    <w:div w:id="1264651982">
      <w:bodyDiv w:val="1"/>
      <w:marLeft w:val="0"/>
      <w:marRight w:val="0"/>
      <w:marTop w:val="0"/>
      <w:marBottom w:val="0"/>
      <w:divBdr>
        <w:top w:val="none" w:sz="0" w:space="0" w:color="auto"/>
        <w:left w:val="none" w:sz="0" w:space="0" w:color="auto"/>
        <w:bottom w:val="none" w:sz="0" w:space="0" w:color="auto"/>
        <w:right w:val="none" w:sz="0" w:space="0" w:color="auto"/>
      </w:divBdr>
    </w:div>
    <w:div w:id="1308239372">
      <w:bodyDiv w:val="1"/>
      <w:marLeft w:val="0"/>
      <w:marRight w:val="0"/>
      <w:marTop w:val="0"/>
      <w:marBottom w:val="0"/>
      <w:divBdr>
        <w:top w:val="none" w:sz="0" w:space="0" w:color="auto"/>
        <w:left w:val="none" w:sz="0" w:space="0" w:color="auto"/>
        <w:bottom w:val="none" w:sz="0" w:space="0" w:color="auto"/>
        <w:right w:val="none" w:sz="0" w:space="0" w:color="auto"/>
      </w:divBdr>
    </w:div>
    <w:div w:id="1313826129">
      <w:bodyDiv w:val="1"/>
      <w:marLeft w:val="0"/>
      <w:marRight w:val="0"/>
      <w:marTop w:val="0"/>
      <w:marBottom w:val="0"/>
      <w:divBdr>
        <w:top w:val="none" w:sz="0" w:space="0" w:color="auto"/>
        <w:left w:val="none" w:sz="0" w:space="0" w:color="auto"/>
        <w:bottom w:val="none" w:sz="0" w:space="0" w:color="auto"/>
        <w:right w:val="none" w:sz="0" w:space="0" w:color="auto"/>
      </w:divBdr>
    </w:div>
    <w:div w:id="1319923997">
      <w:bodyDiv w:val="1"/>
      <w:marLeft w:val="0"/>
      <w:marRight w:val="0"/>
      <w:marTop w:val="0"/>
      <w:marBottom w:val="0"/>
      <w:divBdr>
        <w:top w:val="none" w:sz="0" w:space="0" w:color="auto"/>
        <w:left w:val="none" w:sz="0" w:space="0" w:color="auto"/>
        <w:bottom w:val="none" w:sz="0" w:space="0" w:color="auto"/>
        <w:right w:val="none" w:sz="0" w:space="0" w:color="auto"/>
      </w:divBdr>
    </w:div>
    <w:div w:id="1322925741">
      <w:bodyDiv w:val="1"/>
      <w:marLeft w:val="0"/>
      <w:marRight w:val="0"/>
      <w:marTop w:val="0"/>
      <w:marBottom w:val="0"/>
      <w:divBdr>
        <w:top w:val="none" w:sz="0" w:space="0" w:color="auto"/>
        <w:left w:val="none" w:sz="0" w:space="0" w:color="auto"/>
        <w:bottom w:val="none" w:sz="0" w:space="0" w:color="auto"/>
        <w:right w:val="none" w:sz="0" w:space="0" w:color="auto"/>
      </w:divBdr>
    </w:div>
    <w:div w:id="1325276598">
      <w:bodyDiv w:val="1"/>
      <w:marLeft w:val="0"/>
      <w:marRight w:val="0"/>
      <w:marTop w:val="0"/>
      <w:marBottom w:val="0"/>
      <w:divBdr>
        <w:top w:val="none" w:sz="0" w:space="0" w:color="auto"/>
        <w:left w:val="none" w:sz="0" w:space="0" w:color="auto"/>
        <w:bottom w:val="none" w:sz="0" w:space="0" w:color="auto"/>
        <w:right w:val="none" w:sz="0" w:space="0" w:color="auto"/>
      </w:divBdr>
    </w:div>
    <w:div w:id="1342849991">
      <w:bodyDiv w:val="1"/>
      <w:marLeft w:val="0"/>
      <w:marRight w:val="0"/>
      <w:marTop w:val="0"/>
      <w:marBottom w:val="0"/>
      <w:divBdr>
        <w:top w:val="none" w:sz="0" w:space="0" w:color="auto"/>
        <w:left w:val="none" w:sz="0" w:space="0" w:color="auto"/>
        <w:bottom w:val="none" w:sz="0" w:space="0" w:color="auto"/>
        <w:right w:val="none" w:sz="0" w:space="0" w:color="auto"/>
      </w:divBdr>
      <w:divsChild>
        <w:div w:id="47262822">
          <w:marLeft w:val="0"/>
          <w:marRight w:val="0"/>
          <w:marTop w:val="0"/>
          <w:marBottom w:val="0"/>
          <w:divBdr>
            <w:top w:val="none" w:sz="0" w:space="0" w:color="auto"/>
            <w:left w:val="none" w:sz="0" w:space="0" w:color="auto"/>
            <w:bottom w:val="none" w:sz="0" w:space="0" w:color="auto"/>
            <w:right w:val="none" w:sz="0" w:space="0" w:color="auto"/>
          </w:divBdr>
        </w:div>
        <w:div w:id="329064799">
          <w:marLeft w:val="0"/>
          <w:marRight w:val="0"/>
          <w:marTop w:val="0"/>
          <w:marBottom w:val="0"/>
          <w:divBdr>
            <w:top w:val="none" w:sz="0" w:space="0" w:color="auto"/>
            <w:left w:val="none" w:sz="0" w:space="0" w:color="auto"/>
            <w:bottom w:val="none" w:sz="0" w:space="0" w:color="auto"/>
            <w:right w:val="none" w:sz="0" w:space="0" w:color="auto"/>
          </w:divBdr>
        </w:div>
        <w:div w:id="1245607217">
          <w:marLeft w:val="0"/>
          <w:marRight w:val="0"/>
          <w:marTop w:val="0"/>
          <w:marBottom w:val="0"/>
          <w:divBdr>
            <w:top w:val="none" w:sz="0" w:space="0" w:color="auto"/>
            <w:left w:val="none" w:sz="0" w:space="0" w:color="auto"/>
            <w:bottom w:val="none" w:sz="0" w:space="0" w:color="auto"/>
            <w:right w:val="none" w:sz="0" w:space="0" w:color="auto"/>
          </w:divBdr>
        </w:div>
      </w:divsChild>
    </w:div>
    <w:div w:id="1345739691">
      <w:bodyDiv w:val="1"/>
      <w:marLeft w:val="0"/>
      <w:marRight w:val="0"/>
      <w:marTop w:val="0"/>
      <w:marBottom w:val="0"/>
      <w:divBdr>
        <w:top w:val="none" w:sz="0" w:space="0" w:color="auto"/>
        <w:left w:val="none" w:sz="0" w:space="0" w:color="auto"/>
        <w:bottom w:val="none" w:sz="0" w:space="0" w:color="auto"/>
        <w:right w:val="none" w:sz="0" w:space="0" w:color="auto"/>
      </w:divBdr>
    </w:div>
    <w:div w:id="1359962457">
      <w:bodyDiv w:val="1"/>
      <w:marLeft w:val="0"/>
      <w:marRight w:val="0"/>
      <w:marTop w:val="0"/>
      <w:marBottom w:val="0"/>
      <w:divBdr>
        <w:top w:val="none" w:sz="0" w:space="0" w:color="auto"/>
        <w:left w:val="none" w:sz="0" w:space="0" w:color="auto"/>
        <w:bottom w:val="none" w:sz="0" w:space="0" w:color="auto"/>
        <w:right w:val="none" w:sz="0" w:space="0" w:color="auto"/>
      </w:divBdr>
    </w:div>
    <w:div w:id="1365249542">
      <w:bodyDiv w:val="1"/>
      <w:marLeft w:val="0"/>
      <w:marRight w:val="0"/>
      <w:marTop w:val="0"/>
      <w:marBottom w:val="0"/>
      <w:divBdr>
        <w:top w:val="none" w:sz="0" w:space="0" w:color="auto"/>
        <w:left w:val="none" w:sz="0" w:space="0" w:color="auto"/>
        <w:bottom w:val="none" w:sz="0" w:space="0" w:color="auto"/>
        <w:right w:val="none" w:sz="0" w:space="0" w:color="auto"/>
      </w:divBdr>
    </w:div>
    <w:div w:id="1394541258">
      <w:bodyDiv w:val="1"/>
      <w:marLeft w:val="0"/>
      <w:marRight w:val="0"/>
      <w:marTop w:val="0"/>
      <w:marBottom w:val="0"/>
      <w:divBdr>
        <w:top w:val="none" w:sz="0" w:space="0" w:color="auto"/>
        <w:left w:val="none" w:sz="0" w:space="0" w:color="auto"/>
        <w:bottom w:val="none" w:sz="0" w:space="0" w:color="auto"/>
        <w:right w:val="none" w:sz="0" w:space="0" w:color="auto"/>
      </w:divBdr>
    </w:div>
    <w:div w:id="1408188647">
      <w:bodyDiv w:val="1"/>
      <w:marLeft w:val="0"/>
      <w:marRight w:val="0"/>
      <w:marTop w:val="0"/>
      <w:marBottom w:val="0"/>
      <w:divBdr>
        <w:top w:val="none" w:sz="0" w:space="0" w:color="auto"/>
        <w:left w:val="none" w:sz="0" w:space="0" w:color="auto"/>
        <w:bottom w:val="none" w:sz="0" w:space="0" w:color="auto"/>
        <w:right w:val="none" w:sz="0" w:space="0" w:color="auto"/>
      </w:divBdr>
    </w:div>
    <w:div w:id="1409111535">
      <w:bodyDiv w:val="1"/>
      <w:marLeft w:val="0"/>
      <w:marRight w:val="0"/>
      <w:marTop w:val="0"/>
      <w:marBottom w:val="0"/>
      <w:divBdr>
        <w:top w:val="none" w:sz="0" w:space="0" w:color="auto"/>
        <w:left w:val="none" w:sz="0" w:space="0" w:color="auto"/>
        <w:bottom w:val="none" w:sz="0" w:space="0" w:color="auto"/>
        <w:right w:val="none" w:sz="0" w:space="0" w:color="auto"/>
      </w:divBdr>
    </w:div>
    <w:div w:id="1428305889">
      <w:bodyDiv w:val="1"/>
      <w:marLeft w:val="0"/>
      <w:marRight w:val="0"/>
      <w:marTop w:val="0"/>
      <w:marBottom w:val="0"/>
      <w:divBdr>
        <w:top w:val="none" w:sz="0" w:space="0" w:color="auto"/>
        <w:left w:val="none" w:sz="0" w:space="0" w:color="auto"/>
        <w:bottom w:val="none" w:sz="0" w:space="0" w:color="auto"/>
        <w:right w:val="none" w:sz="0" w:space="0" w:color="auto"/>
      </w:divBdr>
    </w:div>
    <w:div w:id="1432118497">
      <w:bodyDiv w:val="1"/>
      <w:marLeft w:val="0"/>
      <w:marRight w:val="0"/>
      <w:marTop w:val="0"/>
      <w:marBottom w:val="0"/>
      <w:divBdr>
        <w:top w:val="none" w:sz="0" w:space="0" w:color="auto"/>
        <w:left w:val="none" w:sz="0" w:space="0" w:color="auto"/>
        <w:bottom w:val="none" w:sz="0" w:space="0" w:color="auto"/>
        <w:right w:val="none" w:sz="0" w:space="0" w:color="auto"/>
      </w:divBdr>
    </w:div>
    <w:div w:id="1440176635">
      <w:bodyDiv w:val="1"/>
      <w:marLeft w:val="0"/>
      <w:marRight w:val="0"/>
      <w:marTop w:val="0"/>
      <w:marBottom w:val="0"/>
      <w:divBdr>
        <w:top w:val="none" w:sz="0" w:space="0" w:color="auto"/>
        <w:left w:val="none" w:sz="0" w:space="0" w:color="auto"/>
        <w:bottom w:val="none" w:sz="0" w:space="0" w:color="auto"/>
        <w:right w:val="none" w:sz="0" w:space="0" w:color="auto"/>
      </w:divBdr>
      <w:divsChild>
        <w:div w:id="754088310">
          <w:marLeft w:val="0"/>
          <w:marRight w:val="0"/>
          <w:marTop w:val="0"/>
          <w:marBottom w:val="0"/>
          <w:divBdr>
            <w:top w:val="none" w:sz="0" w:space="0" w:color="auto"/>
            <w:left w:val="none" w:sz="0" w:space="0" w:color="auto"/>
            <w:bottom w:val="none" w:sz="0" w:space="0" w:color="auto"/>
            <w:right w:val="none" w:sz="0" w:space="0" w:color="auto"/>
          </w:divBdr>
        </w:div>
      </w:divsChild>
    </w:div>
    <w:div w:id="1450121732">
      <w:bodyDiv w:val="1"/>
      <w:marLeft w:val="0"/>
      <w:marRight w:val="0"/>
      <w:marTop w:val="0"/>
      <w:marBottom w:val="0"/>
      <w:divBdr>
        <w:top w:val="none" w:sz="0" w:space="0" w:color="auto"/>
        <w:left w:val="none" w:sz="0" w:space="0" w:color="auto"/>
        <w:bottom w:val="none" w:sz="0" w:space="0" w:color="auto"/>
        <w:right w:val="none" w:sz="0" w:space="0" w:color="auto"/>
      </w:divBdr>
    </w:div>
    <w:div w:id="1462461507">
      <w:bodyDiv w:val="1"/>
      <w:marLeft w:val="0"/>
      <w:marRight w:val="0"/>
      <w:marTop w:val="0"/>
      <w:marBottom w:val="0"/>
      <w:divBdr>
        <w:top w:val="none" w:sz="0" w:space="0" w:color="auto"/>
        <w:left w:val="none" w:sz="0" w:space="0" w:color="auto"/>
        <w:bottom w:val="none" w:sz="0" w:space="0" w:color="auto"/>
        <w:right w:val="none" w:sz="0" w:space="0" w:color="auto"/>
      </w:divBdr>
    </w:div>
    <w:div w:id="1466048392">
      <w:bodyDiv w:val="1"/>
      <w:marLeft w:val="0"/>
      <w:marRight w:val="0"/>
      <w:marTop w:val="0"/>
      <w:marBottom w:val="0"/>
      <w:divBdr>
        <w:top w:val="none" w:sz="0" w:space="0" w:color="auto"/>
        <w:left w:val="none" w:sz="0" w:space="0" w:color="auto"/>
        <w:bottom w:val="none" w:sz="0" w:space="0" w:color="auto"/>
        <w:right w:val="none" w:sz="0" w:space="0" w:color="auto"/>
      </w:divBdr>
    </w:div>
    <w:div w:id="1468939528">
      <w:bodyDiv w:val="1"/>
      <w:marLeft w:val="0"/>
      <w:marRight w:val="0"/>
      <w:marTop w:val="0"/>
      <w:marBottom w:val="0"/>
      <w:divBdr>
        <w:top w:val="none" w:sz="0" w:space="0" w:color="auto"/>
        <w:left w:val="none" w:sz="0" w:space="0" w:color="auto"/>
        <w:bottom w:val="none" w:sz="0" w:space="0" w:color="auto"/>
        <w:right w:val="none" w:sz="0" w:space="0" w:color="auto"/>
      </w:divBdr>
    </w:div>
    <w:div w:id="1498694899">
      <w:bodyDiv w:val="1"/>
      <w:marLeft w:val="0"/>
      <w:marRight w:val="0"/>
      <w:marTop w:val="0"/>
      <w:marBottom w:val="0"/>
      <w:divBdr>
        <w:top w:val="none" w:sz="0" w:space="0" w:color="auto"/>
        <w:left w:val="none" w:sz="0" w:space="0" w:color="auto"/>
        <w:bottom w:val="none" w:sz="0" w:space="0" w:color="auto"/>
        <w:right w:val="none" w:sz="0" w:space="0" w:color="auto"/>
      </w:divBdr>
    </w:div>
    <w:div w:id="1504928986">
      <w:bodyDiv w:val="1"/>
      <w:marLeft w:val="0"/>
      <w:marRight w:val="0"/>
      <w:marTop w:val="0"/>
      <w:marBottom w:val="0"/>
      <w:divBdr>
        <w:top w:val="none" w:sz="0" w:space="0" w:color="auto"/>
        <w:left w:val="none" w:sz="0" w:space="0" w:color="auto"/>
        <w:bottom w:val="none" w:sz="0" w:space="0" w:color="auto"/>
        <w:right w:val="none" w:sz="0" w:space="0" w:color="auto"/>
      </w:divBdr>
    </w:div>
    <w:div w:id="1511409000">
      <w:bodyDiv w:val="1"/>
      <w:marLeft w:val="0"/>
      <w:marRight w:val="0"/>
      <w:marTop w:val="0"/>
      <w:marBottom w:val="0"/>
      <w:divBdr>
        <w:top w:val="none" w:sz="0" w:space="0" w:color="auto"/>
        <w:left w:val="none" w:sz="0" w:space="0" w:color="auto"/>
        <w:bottom w:val="none" w:sz="0" w:space="0" w:color="auto"/>
        <w:right w:val="none" w:sz="0" w:space="0" w:color="auto"/>
      </w:divBdr>
    </w:div>
    <w:div w:id="1523129131">
      <w:bodyDiv w:val="1"/>
      <w:marLeft w:val="0"/>
      <w:marRight w:val="0"/>
      <w:marTop w:val="0"/>
      <w:marBottom w:val="0"/>
      <w:divBdr>
        <w:top w:val="none" w:sz="0" w:space="0" w:color="auto"/>
        <w:left w:val="none" w:sz="0" w:space="0" w:color="auto"/>
        <w:bottom w:val="none" w:sz="0" w:space="0" w:color="auto"/>
        <w:right w:val="none" w:sz="0" w:space="0" w:color="auto"/>
      </w:divBdr>
    </w:div>
    <w:div w:id="1529028045">
      <w:bodyDiv w:val="1"/>
      <w:marLeft w:val="0"/>
      <w:marRight w:val="0"/>
      <w:marTop w:val="0"/>
      <w:marBottom w:val="0"/>
      <w:divBdr>
        <w:top w:val="none" w:sz="0" w:space="0" w:color="auto"/>
        <w:left w:val="none" w:sz="0" w:space="0" w:color="auto"/>
        <w:bottom w:val="none" w:sz="0" w:space="0" w:color="auto"/>
        <w:right w:val="none" w:sz="0" w:space="0" w:color="auto"/>
      </w:divBdr>
    </w:div>
    <w:div w:id="1535462230">
      <w:bodyDiv w:val="1"/>
      <w:marLeft w:val="0"/>
      <w:marRight w:val="0"/>
      <w:marTop w:val="0"/>
      <w:marBottom w:val="0"/>
      <w:divBdr>
        <w:top w:val="none" w:sz="0" w:space="0" w:color="auto"/>
        <w:left w:val="none" w:sz="0" w:space="0" w:color="auto"/>
        <w:bottom w:val="none" w:sz="0" w:space="0" w:color="auto"/>
        <w:right w:val="none" w:sz="0" w:space="0" w:color="auto"/>
      </w:divBdr>
    </w:div>
    <w:div w:id="1556773302">
      <w:bodyDiv w:val="1"/>
      <w:marLeft w:val="0"/>
      <w:marRight w:val="0"/>
      <w:marTop w:val="0"/>
      <w:marBottom w:val="0"/>
      <w:divBdr>
        <w:top w:val="none" w:sz="0" w:space="0" w:color="auto"/>
        <w:left w:val="none" w:sz="0" w:space="0" w:color="auto"/>
        <w:bottom w:val="none" w:sz="0" w:space="0" w:color="auto"/>
        <w:right w:val="none" w:sz="0" w:space="0" w:color="auto"/>
      </w:divBdr>
    </w:div>
    <w:div w:id="1564633694">
      <w:bodyDiv w:val="1"/>
      <w:marLeft w:val="0"/>
      <w:marRight w:val="0"/>
      <w:marTop w:val="0"/>
      <w:marBottom w:val="0"/>
      <w:divBdr>
        <w:top w:val="none" w:sz="0" w:space="0" w:color="auto"/>
        <w:left w:val="none" w:sz="0" w:space="0" w:color="auto"/>
        <w:bottom w:val="none" w:sz="0" w:space="0" w:color="auto"/>
        <w:right w:val="none" w:sz="0" w:space="0" w:color="auto"/>
      </w:divBdr>
    </w:div>
    <w:div w:id="1586720503">
      <w:bodyDiv w:val="1"/>
      <w:marLeft w:val="0"/>
      <w:marRight w:val="0"/>
      <w:marTop w:val="0"/>
      <w:marBottom w:val="0"/>
      <w:divBdr>
        <w:top w:val="none" w:sz="0" w:space="0" w:color="auto"/>
        <w:left w:val="none" w:sz="0" w:space="0" w:color="auto"/>
        <w:bottom w:val="none" w:sz="0" w:space="0" w:color="auto"/>
        <w:right w:val="none" w:sz="0" w:space="0" w:color="auto"/>
      </w:divBdr>
    </w:div>
    <w:div w:id="1594363691">
      <w:bodyDiv w:val="1"/>
      <w:marLeft w:val="0"/>
      <w:marRight w:val="0"/>
      <w:marTop w:val="0"/>
      <w:marBottom w:val="0"/>
      <w:divBdr>
        <w:top w:val="none" w:sz="0" w:space="0" w:color="auto"/>
        <w:left w:val="none" w:sz="0" w:space="0" w:color="auto"/>
        <w:bottom w:val="none" w:sz="0" w:space="0" w:color="auto"/>
        <w:right w:val="none" w:sz="0" w:space="0" w:color="auto"/>
      </w:divBdr>
    </w:div>
    <w:div w:id="1599097993">
      <w:bodyDiv w:val="1"/>
      <w:marLeft w:val="0"/>
      <w:marRight w:val="0"/>
      <w:marTop w:val="0"/>
      <w:marBottom w:val="0"/>
      <w:divBdr>
        <w:top w:val="none" w:sz="0" w:space="0" w:color="auto"/>
        <w:left w:val="none" w:sz="0" w:space="0" w:color="auto"/>
        <w:bottom w:val="none" w:sz="0" w:space="0" w:color="auto"/>
        <w:right w:val="none" w:sz="0" w:space="0" w:color="auto"/>
      </w:divBdr>
    </w:div>
    <w:div w:id="1605501207">
      <w:bodyDiv w:val="1"/>
      <w:marLeft w:val="0"/>
      <w:marRight w:val="0"/>
      <w:marTop w:val="0"/>
      <w:marBottom w:val="0"/>
      <w:divBdr>
        <w:top w:val="none" w:sz="0" w:space="0" w:color="auto"/>
        <w:left w:val="none" w:sz="0" w:space="0" w:color="auto"/>
        <w:bottom w:val="none" w:sz="0" w:space="0" w:color="auto"/>
        <w:right w:val="none" w:sz="0" w:space="0" w:color="auto"/>
      </w:divBdr>
    </w:div>
    <w:div w:id="1607888037">
      <w:bodyDiv w:val="1"/>
      <w:marLeft w:val="0"/>
      <w:marRight w:val="0"/>
      <w:marTop w:val="0"/>
      <w:marBottom w:val="0"/>
      <w:divBdr>
        <w:top w:val="none" w:sz="0" w:space="0" w:color="auto"/>
        <w:left w:val="none" w:sz="0" w:space="0" w:color="auto"/>
        <w:bottom w:val="none" w:sz="0" w:space="0" w:color="auto"/>
        <w:right w:val="none" w:sz="0" w:space="0" w:color="auto"/>
      </w:divBdr>
    </w:div>
    <w:div w:id="1630234567">
      <w:bodyDiv w:val="1"/>
      <w:marLeft w:val="0"/>
      <w:marRight w:val="0"/>
      <w:marTop w:val="0"/>
      <w:marBottom w:val="0"/>
      <w:divBdr>
        <w:top w:val="none" w:sz="0" w:space="0" w:color="auto"/>
        <w:left w:val="none" w:sz="0" w:space="0" w:color="auto"/>
        <w:bottom w:val="none" w:sz="0" w:space="0" w:color="auto"/>
        <w:right w:val="none" w:sz="0" w:space="0" w:color="auto"/>
      </w:divBdr>
    </w:div>
    <w:div w:id="1640183983">
      <w:bodyDiv w:val="1"/>
      <w:marLeft w:val="0"/>
      <w:marRight w:val="0"/>
      <w:marTop w:val="0"/>
      <w:marBottom w:val="0"/>
      <w:divBdr>
        <w:top w:val="none" w:sz="0" w:space="0" w:color="auto"/>
        <w:left w:val="none" w:sz="0" w:space="0" w:color="auto"/>
        <w:bottom w:val="none" w:sz="0" w:space="0" w:color="auto"/>
        <w:right w:val="none" w:sz="0" w:space="0" w:color="auto"/>
      </w:divBdr>
    </w:div>
    <w:div w:id="1640499985">
      <w:bodyDiv w:val="1"/>
      <w:marLeft w:val="0"/>
      <w:marRight w:val="0"/>
      <w:marTop w:val="0"/>
      <w:marBottom w:val="0"/>
      <w:divBdr>
        <w:top w:val="none" w:sz="0" w:space="0" w:color="auto"/>
        <w:left w:val="none" w:sz="0" w:space="0" w:color="auto"/>
        <w:bottom w:val="none" w:sz="0" w:space="0" w:color="auto"/>
        <w:right w:val="none" w:sz="0" w:space="0" w:color="auto"/>
      </w:divBdr>
    </w:div>
    <w:div w:id="1658725478">
      <w:bodyDiv w:val="1"/>
      <w:marLeft w:val="0"/>
      <w:marRight w:val="0"/>
      <w:marTop w:val="0"/>
      <w:marBottom w:val="0"/>
      <w:divBdr>
        <w:top w:val="none" w:sz="0" w:space="0" w:color="auto"/>
        <w:left w:val="none" w:sz="0" w:space="0" w:color="auto"/>
        <w:bottom w:val="none" w:sz="0" w:space="0" w:color="auto"/>
        <w:right w:val="none" w:sz="0" w:space="0" w:color="auto"/>
      </w:divBdr>
    </w:div>
    <w:div w:id="1660227355">
      <w:bodyDiv w:val="1"/>
      <w:marLeft w:val="0"/>
      <w:marRight w:val="0"/>
      <w:marTop w:val="0"/>
      <w:marBottom w:val="0"/>
      <w:divBdr>
        <w:top w:val="none" w:sz="0" w:space="0" w:color="auto"/>
        <w:left w:val="none" w:sz="0" w:space="0" w:color="auto"/>
        <w:bottom w:val="none" w:sz="0" w:space="0" w:color="auto"/>
        <w:right w:val="none" w:sz="0" w:space="0" w:color="auto"/>
      </w:divBdr>
    </w:div>
    <w:div w:id="1662343384">
      <w:bodyDiv w:val="1"/>
      <w:marLeft w:val="0"/>
      <w:marRight w:val="0"/>
      <w:marTop w:val="0"/>
      <w:marBottom w:val="0"/>
      <w:divBdr>
        <w:top w:val="none" w:sz="0" w:space="0" w:color="auto"/>
        <w:left w:val="none" w:sz="0" w:space="0" w:color="auto"/>
        <w:bottom w:val="none" w:sz="0" w:space="0" w:color="auto"/>
        <w:right w:val="none" w:sz="0" w:space="0" w:color="auto"/>
      </w:divBdr>
    </w:div>
    <w:div w:id="1669670729">
      <w:bodyDiv w:val="1"/>
      <w:marLeft w:val="0"/>
      <w:marRight w:val="0"/>
      <w:marTop w:val="0"/>
      <w:marBottom w:val="0"/>
      <w:divBdr>
        <w:top w:val="none" w:sz="0" w:space="0" w:color="auto"/>
        <w:left w:val="none" w:sz="0" w:space="0" w:color="auto"/>
        <w:bottom w:val="none" w:sz="0" w:space="0" w:color="auto"/>
        <w:right w:val="none" w:sz="0" w:space="0" w:color="auto"/>
      </w:divBdr>
    </w:div>
    <w:div w:id="1670252526">
      <w:bodyDiv w:val="1"/>
      <w:marLeft w:val="0"/>
      <w:marRight w:val="0"/>
      <w:marTop w:val="0"/>
      <w:marBottom w:val="0"/>
      <w:divBdr>
        <w:top w:val="none" w:sz="0" w:space="0" w:color="auto"/>
        <w:left w:val="none" w:sz="0" w:space="0" w:color="auto"/>
        <w:bottom w:val="none" w:sz="0" w:space="0" w:color="auto"/>
        <w:right w:val="none" w:sz="0" w:space="0" w:color="auto"/>
      </w:divBdr>
    </w:div>
    <w:div w:id="1695956733">
      <w:bodyDiv w:val="1"/>
      <w:marLeft w:val="0"/>
      <w:marRight w:val="0"/>
      <w:marTop w:val="0"/>
      <w:marBottom w:val="0"/>
      <w:divBdr>
        <w:top w:val="none" w:sz="0" w:space="0" w:color="auto"/>
        <w:left w:val="none" w:sz="0" w:space="0" w:color="auto"/>
        <w:bottom w:val="none" w:sz="0" w:space="0" w:color="auto"/>
        <w:right w:val="none" w:sz="0" w:space="0" w:color="auto"/>
      </w:divBdr>
    </w:div>
    <w:div w:id="1711607808">
      <w:bodyDiv w:val="1"/>
      <w:marLeft w:val="0"/>
      <w:marRight w:val="0"/>
      <w:marTop w:val="0"/>
      <w:marBottom w:val="0"/>
      <w:divBdr>
        <w:top w:val="none" w:sz="0" w:space="0" w:color="auto"/>
        <w:left w:val="none" w:sz="0" w:space="0" w:color="auto"/>
        <w:bottom w:val="none" w:sz="0" w:space="0" w:color="auto"/>
        <w:right w:val="none" w:sz="0" w:space="0" w:color="auto"/>
      </w:divBdr>
    </w:div>
    <w:div w:id="1716615967">
      <w:bodyDiv w:val="1"/>
      <w:marLeft w:val="0"/>
      <w:marRight w:val="0"/>
      <w:marTop w:val="0"/>
      <w:marBottom w:val="0"/>
      <w:divBdr>
        <w:top w:val="none" w:sz="0" w:space="0" w:color="auto"/>
        <w:left w:val="none" w:sz="0" w:space="0" w:color="auto"/>
        <w:bottom w:val="none" w:sz="0" w:space="0" w:color="auto"/>
        <w:right w:val="none" w:sz="0" w:space="0" w:color="auto"/>
      </w:divBdr>
    </w:div>
    <w:div w:id="1721705426">
      <w:bodyDiv w:val="1"/>
      <w:marLeft w:val="0"/>
      <w:marRight w:val="0"/>
      <w:marTop w:val="0"/>
      <w:marBottom w:val="0"/>
      <w:divBdr>
        <w:top w:val="none" w:sz="0" w:space="0" w:color="auto"/>
        <w:left w:val="none" w:sz="0" w:space="0" w:color="auto"/>
        <w:bottom w:val="none" w:sz="0" w:space="0" w:color="auto"/>
        <w:right w:val="none" w:sz="0" w:space="0" w:color="auto"/>
      </w:divBdr>
    </w:div>
    <w:div w:id="1736854102">
      <w:bodyDiv w:val="1"/>
      <w:marLeft w:val="0"/>
      <w:marRight w:val="0"/>
      <w:marTop w:val="0"/>
      <w:marBottom w:val="0"/>
      <w:divBdr>
        <w:top w:val="none" w:sz="0" w:space="0" w:color="auto"/>
        <w:left w:val="none" w:sz="0" w:space="0" w:color="auto"/>
        <w:bottom w:val="none" w:sz="0" w:space="0" w:color="auto"/>
        <w:right w:val="none" w:sz="0" w:space="0" w:color="auto"/>
      </w:divBdr>
    </w:div>
    <w:div w:id="1741050767">
      <w:bodyDiv w:val="1"/>
      <w:marLeft w:val="0"/>
      <w:marRight w:val="0"/>
      <w:marTop w:val="0"/>
      <w:marBottom w:val="0"/>
      <w:divBdr>
        <w:top w:val="none" w:sz="0" w:space="0" w:color="auto"/>
        <w:left w:val="none" w:sz="0" w:space="0" w:color="auto"/>
        <w:bottom w:val="none" w:sz="0" w:space="0" w:color="auto"/>
        <w:right w:val="none" w:sz="0" w:space="0" w:color="auto"/>
      </w:divBdr>
    </w:div>
    <w:div w:id="1748115853">
      <w:bodyDiv w:val="1"/>
      <w:marLeft w:val="0"/>
      <w:marRight w:val="0"/>
      <w:marTop w:val="0"/>
      <w:marBottom w:val="0"/>
      <w:divBdr>
        <w:top w:val="none" w:sz="0" w:space="0" w:color="auto"/>
        <w:left w:val="none" w:sz="0" w:space="0" w:color="auto"/>
        <w:bottom w:val="none" w:sz="0" w:space="0" w:color="auto"/>
        <w:right w:val="none" w:sz="0" w:space="0" w:color="auto"/>
      </w:divBdr>
    </w:div>
    <w:div w:id="1769042451">
      <w:bodyDiv w:val="1"/>
      <w:marLeft w:val="0"/>
      <w:marRight w:val="0"/>
      <w:marTop w:val="0"/>
      <w:marBottom w:val="0"/>
      <w:divBdr>
        <w:top w:val="none" w:sz="0" w:space="0" w:color="auto"/>
        <w:left w:val="none" w:sz="0" w:space="0" w:color="auto"/>
        <w:bottom w:val="none" w:sz="0" w:space="0" w:color="auto"/>
        <w:right w:val="none" w:sz="0" w:space="0" w:color="auto"/>
      </w:divBdr>
    </w:div>
    <w:div w:id="1775906896">
      <w:bodyDiv w:val="1"/>
      <w:marLeft w:val="0"/>
      <w:marRight w:val="0"/>
      <w:marTop w:val="0"/>
      <w:marBottom w:val="0"/>
      <w:divBdr>
        <w:top w:val="none" w:sz="0" w:space="0" w:color="auto"/>
        <w:left w:val="none" w:sz="0" w:space="0" w:color="auto"/>
        <w:bottom w:val="none" w:sz="0" w:space="0" w:color="auto"/>
        <w:right w:val="none" w:sz="0" w:space="0" w:color="auto"/>
      </w:divBdr>
    </w:div>
    <w:div w:id="1776484720">
      <w:bodyDiv w:val="1"/>
      <w:marLeft w:val="0"/>
      <w:marRight w:val="0"/>
      <w:marTop w:val="0"/>
      <w:marBottom w:val="0"/>
      <w:divBdr>
        <w:top w:val="none" w:sz="0" w:space="0" w:color="auto"/>
        <w:left w:val="none" w:sz="0" w:space="0" w:color="auto"/>
        <w:bottom w:val="none" w:sz="0" w:space="0" w:color="auto"/>
        <w:right w:val="none" w:sz="0" w:space="0" w:color="auto"/>
      </w:divBdr>
    </w:div>
    <w:div w:id="1778524727">
      <w:bodyDiv w:val="1"/>
      <w:marLeft w:val="0"/>
      <w:marRight w:val="0"/>
      <w:marTop w:val="0"/>
      <w:marBottom w:val="0"/>
      <w:divBdr>
        <w:top w:val="none" w:sz="0" w:space="0" w:color="auto"/>
        <w:left w:val="none" w:sz="0" w:space="0" w:color="auto"/>
        <w:bottom w:val="none" w:sz="0" w:space="0" w:color="auto"/>
        <w:right w:val="none" w:sz="0" w:space="0" w:color="auto"/>
      </w:divBdr>
    </w:div>
    <w:div w:id="1786534857">
      <w:bodyDiv w:val="1"/>
      <w:marLeft w:val="0"/>
      <w:marRight w:val="0"/>
      <w:marTop w:val="0"/>
      <w:marBottom w:val="0"/>
      <w:divBdr>
        <w:top w:val="none" w:sz="0" w:space="0" w:color="auto"/>
        <w:left w:val="none" w:sz="0" w:space="0" w:color="auto"/>
        <w:bottom w:val="none" w:sz="0" w:space="0" w:color="auto"/>
        <w:right w:val="none" w:sz="0" w:space="0" w:color="auto"/>
      </w:divBdr>
    </w:div>
    <w:div w:id="1790313601">
      <w:bodyDiv w:val="1"/>
      <w:marLeft w:val="0"/>
      <w:marRight w:val="0"/>
      <w:marTop w:val="0"/>
      <w:marBottom w:val="0"/>
      <w:divBdr>
        <w:top w:val="none" w:sz="0" w:space="0" w:color="auto"/>
        <w:left w:val="none" w:sz="0" w:space="0" w:color="auto"/>
        <w:bottom w:val="none" w:sz="0" w:space="0" w:color="auto"/>
        <w:right w:val="none" w:sz="0" w:space="0" w:color="auto"/>
      </w:divBdr>
    </w:div>
    <w:div w:id="1794323631">
      <w:bodyDiv w:val="1"/>
      <w:marLeft w:val="0"/>
      <w:marRight w:val="0"/>
      <w:marTop w:val="0"/>
      <w:marBottom w:val="0"/>
      <w:divBdr>
        <w:top w:val="none" w:sz="0" w:space="0" w:color="auto"/>
        <w:left w:val="none" w:sz="0" w:space="0" w:color="auto"/>
        <w:bottom w:val="none" w:sz="0" w:space="0" w:color="auto"/>
        <w:right w:val="none" w:sz="0" w:space="0" w:color="auto"/>
      </w:divBdr>
    </w:div>
    <w:div w:id="1795828231">
      <w:bodyDiv w:val="1"/>
      <w:marLeft w:val="0"/>
      <w:marRight w:val="0"/>
      <w:marTop w:val="0"/>
      <w:marBottom w:val="0"/>
      <w:divBdr>
        <w:top w:val="none" w:sz="0" w:space="0" w:color="auto"/>
        <w:left w:val="none" w:sz="0" w:space="0" w:color="auto"/>
        <w:bottom w:val="none" w:sz="0" w:space="0" w:color="auto"/>
        <w:right w:val="none" w:sz="0" w:space="0" w:color="auto"/>
      </w:divBdr>
    </w:div>
    <w:div w:id="1796486796">
      <w:bodyDiv w:val="1"/>
      <w:marLeft w:val="0"/>
      <w:marRight w:val="0"/>
      <w:marTop w:val="0"/>
      <w:marBottom w:val="0"/>
      <w:divBdr>
        <w:top w:val="none" w:sz="0" w:space="0" w:color="auto"/>
        <w:left w:val="none" w:sz="0" w:space="0" w:color="auto"/>
        <w:bottom w:val="none" w:sz="0" w:space="0" w:color="auto"/>
        <w:right w:val="none" w:sz="0" w:space="0" w:color="auto"/>
      </w:divBdr>
    </w:div>
    <w:div w:id="1803182769">
      <w:bodyDiv w:val="1"/>
      <w:marLeft w:val="0"/>
      <w:marRight w:val="0"/>
      <w:marTop w:val="0"/>
      <w:marBottom w:val="0"/>
      <w:divBdr>
        <w:top w:val="none" w:sz="0" w:space="0" w:color="auto"/>
        <w:left w:val="none" w:sz="0" w:space="0" w:color="auto"/>
        <w:bottom w:val="none" w:sz="0" w:space="0" w:color="auto"/>
        <w:right w:val="none" w:sz="0" w:space="0" w:color="auto"/>
      </w:divBdr>
    </w:div>
    <w:div w:id="1805735936">
      <w:bodyDiv w:val="1"/>
      <w:marLeft w:val="0"/>
      <w:marRight w:val="0"/>
      <w:marTop w:val="0"/>
      <w:marBottom w:val="0"/>
      <w:divBdr>
        <w:top w:val="none" w:sz="0" w:space="0" w:color="auto"/>
        <w:left w:val="none" w:sz="0" w:space="0" w:color="auto"/>
        <w:bottom w:val="none" w:sz="0" w:space="0" w:color="auto"/>
        <w:right w:val="none" w:sz="0" w:space="0" w:color="auto"/>
      </w:divBdr>
    </w:div>
    <w:div w:id="1807964670">
      <w:bodyDiv w:val="1"/>
      <w:marLeft w:val="0"/>
      <w:marRight w:val="0"/>
      <w:marTop w:val="0"/>
      <w:marBottom w:val="0"/>
      <w:divBdr>
        <w:top w:val="none" w:sz="0" w:space="0" w:color="auto"/>
        <w:left w:val="none" w:sz="0" w:space="0" w:color="auto"/>
        <w:bottom w:val="none" w:sz="0" w:space="0" w:color="auto"/>
        <w:right w:val="none" w:sz="0" w:space="0" w:color="auto"/>
      </w:divBdr>
    </w:div>
    <w:div w:id="1829402640">
      <w:bodyDiv w:val="1"/>
      <w:marLeft w:val="0"/>
      <w:marRight w:val="0"/>
      <w:marTop w:val="0"/>
      <w:marBottom w:val="0"/>
      <w:divBdr>
        <w:top w:val="none" w:sz="0" w:space="0" w:color="auto"/>
        <w:left w:val="none" w:sz="0" w:space="0" w:color="auto"/>
        <w:bottom w:val="none" w:sz="0" w:space="0" w:color="auto"/>
        <w:right w:val="none" w:sz="0" w:space="0" w:color="auto"/>
      </w:divBdr>
      <w:divsChild>
        <w:div w:id="14500802">
          <w:marLeft w:val="792"/>
          <w:marRight w:val="0"/>
          <w:marTop w:val="86"/>
          <w:marBottom w:val="43"/>
          <w:divBdr>
            <w:top w:val="none" w:sz="0" w:space="0" w:color="auto"/>
            <w:left w:val="none" w:sz="0" w:space="0" w:color="auto"/>
            <w:bottom w:val="none" w:sz="0" w:space="0" w:color="auto"/>
            <w:right w:val="none" w:sz="0" w:space="0" w:color="auto"/>
          </w:divBdr>
        </w:div>
        <w:div w:id="45570673">
          <w:marLeft w:val="792"/>
          <w:marRight w:val="0"/>
          <w:marTop w:val="86"/>
          <w:marBottom w:val="43"/>
          <w:divBdr>
            <w:top w:val="none" w:sz="0" w:space="0" w:color="auto"/>
            <w:left w:val="none" w:sz="0" w:space="0" w:color="auto"/>
            <w:bottom w:val="none" w:sz="0" w:space="0" w:color="auto"/>
            <w:right w:val="none" w:sz="0" w:space="0" w:color="auto"/>
          </w:divBdr>
        </w:div>
        <w:div w:id="198009851">
          <w:marLeft w:val="792"/>
          <w:marRight w:val="0"/>
          <w:marTop w:val="86"/>
          <w:marBottom w:val="43"/>
          <w:divBdr>
            <w:top w:val="none" w:sz="0" w:space="0" w:color="auto"/>
            <w:left w:val="none" w:sz="0" w:space="0" w:color="auto"/>
            <w:bottom w:val="none" w:sz="0" w:space="0" w:color="auto"/>
            <w:right w:val="none" w:sz="0" w:space="0" w:color="auto"/>
          </w:divBdr>
        </w:div>
        <w:div w:id="249631358">
          <w:marLeft w:val="792"/>
          <w:marRight w:val="0"/>
          <w:marTop w:val="86"/>
          <w:marBottom w:val="43"/>
          <w:divBdr>
            <w:top w:val="none" w:sz="0" w:space="0" w:color="auto"/>
            <w:left w:val="none" w:sz="0" w:space="0" w:color="auto"/>
            <w:bottom w:val="none" w:sz="0" w:space="0" w:color="auto"/>
            <w:right w:val="none" w:sz="0" w:space="0" w:color="auto"/>
          </w:divBdr>
        </w:div>
        <w:div w:id="275796417">
          <w:marLeft w:val="792"/>
          <w:marRight w:val="0"/>
          <w:marTop w:val="86"/>
          <w:marBottom w:val="43"/>
          <w:divBdr>
            <w:top w:val="none" w:sz="0" w:space="0" w:color="auto"/>
            <w:left w:val="none" w:sz="0" w:space="0" w:color="auto"/>
            <w:bottom w:val="none" w:sz="0" w:space="0" w:color="auto"/>
            <w:right w:val="none" w:sz="0" w:space="0" w:color="auto"/>
          </w:divBdr>
        </w:div>
        <w:div w:id="465662923">
          <w:marLeft w:val="389"/>
          <w:marRight w:val="0"/>
          <w:marTop w:val="101"/>
          <w:marBottom w:val="50"/>
          <w:divBdr>
            <w:top w:val="none" w:sz="0" w:space="0" w:color="auto"/>
            <w:left w:val="none" w:sz="0" w:space="0" w:color="auto"/>
            <w:bottom w:val="none" w:sz="0" w:space="0" w:color="auto"/>
            <w:right w:val="none" w:sz="0" w:space="0" w:color="auto"/>
          </w:divBdr>
        </w:div>
        <w:div w:id="792138852">
          <w:marLeft w:val="389"/>
          <w:marRight w:val="0"/>
          <w:marTop w:val="101"/>
          <w:marBottom w:val="50"/>
          <w:divBdr>
            <w:top w:val="none" w:sz="0" w:space="0" w:color="auto"/>
            <w:left w:val="none" w:sz="0" w:space="0" w:color="auto"/>
            <w:bottom w:val="none" w:sz="0" w:space="0" w:color="auto"/>
            <w:right w:val="none" w:sz="0" w:space="0" w:color="auto"/>
          </w:divBdr>
        </w:div>
        <w:div w:id="997659306">
          <w:marLeft w:val="792"/>
          <w:marRight w:val="0"/>
          <w:marTop w:val="86"/>
          <w:marBottom w:val="43"/>
          <w:divBdr>
            <w:top w:val="none" w:sz="0" w:space="0" w:color="auto"/>
            <w:left w:val="none" w:sz="0" w:space="0" w:color="auto"/>
            <w:bottom w:val="none" w:sz="0" w:space="0" w:color="auto"/>
            <w:right w:val="none" w:sz="0" w:space="0" w:color="auto"/>
          </w:divBdr>
        </w:div>
        <w:div w:id="1175068778">
          <w:marLeft w:val="792"/>
          <w:marRight w:val="0"/>
          <w:marTop w:val="86"/>
          <w:marBottom w:val="43"/>
          <w:divBdr>
            <w:top w:val="none" w:sz="0" w:space="0" w:color="auto"/>
            <w:left w:val="none" w:sz="0" w:space="0" w:color="auto"/>
            <w:bottom w:val="none" w:sz="0" w:space="0" w:color="auto"/>
            <w:right w:val="none" w:sz="0" w:space="0" w:color="auto"/>
          </w:divBdr>
        </w:div>
        <w:div w:id="1201170446">
          <w:marLeft w:val="389"/>
          <w:marRight w:val="0"/>
          <w:marTop w:val="101"/>
          <w:marBottom w:val="50"/>
          <w:divBdr>
            <w:top w:val="none" w:sz="0" w:space="0" w:color="auto"/>
            <w:left w:val="none" w:sz="0" w:space="0" w:color="auto"/>
            <w:bottom w:val="none" w:sz="0" w:space="0" w:color="auto"/>
            <w:right w:val="none" w:sz="0" w:space="0" w:color="auto"/>
          </w:divBdr>
        </w:div>
        <w:div w:id="1508709271">
          <w:marLeft w:val="792"/>
          <w:marRight w:val="0"/>
          <w:marTop w:val="86"/>
          <w:marBottom w:val="43"/>
          <w:divBdr>
            <w:top w:val="none" w:sz="0" w:space="0" w:color="auto"/>
            <w:left w:val="none" w:sz="0" w:space="0" w:color="auto"/>
            <w:bottom w:val="none" w:sz="0" w:space="0" w:color="auto"/>
            <w:right w:val="none" w:sz="0" w:space="0" w:color="auto"/>
          </w:divBdr>
        </w:div>
        <w:div w:id="1799758153">
          <w:marLeft w:val="792"/>
          <w:marRight w:val="0"/>
          <w:marTop w:val="86"/>
          <w:marBottom w:val="43"/>
          <w:divBdr>
            <w:top w:val="none" w:sz="0" w:space="0" w:color="auto"/>
            <w:left w:val="none" w:sz="0" w:space="0" w:color="auto"/>
            <w:bottom w:val="none" w:sz="0" w:space="0" w:color="auto"/>
            <w:right w:val="none" w:sz="0" w:space="0" w:color="auto"/>
          </w:divBdr>
        </w:div>
        <w:div w:id="1921208050">
          <w:marLeft w:val="792"/>
          <w:marRight w:val="0"/>
          <w:marTop w:val="86"/>
          <w:marBottom w:val="43"/>
          <w:divBdr>
            <w:top w:val="none" w:sz="0" w:space="0" w:color="auto"/>
            <w:left w:val="none" w:sz="0" w:space="0" w:color="auto"/>
            <w:bottom w:val="none" w:sz="0" w:space="0" w:color="auto"/>
            <w:right w:val="none" w:sz="0" w:space="0" w:color="auto"/>
          </w:divBdr>
        </w:div>
      </w:divsChild>
    </w:div>
    <w:div w:id="1851020711">
      <w:bodyDiv w:val="1"/>
      <w:marLeft w:val="0"/>
      <w:marRight w:val="0"/>
      <w:marTop w:val="0"/>
      <w:marBottom w:val="0"/>
      <w:divBdr>
        <w:top w:val="none" w:sz="0" w:space="0" w:color="auto"/>
        <w:left w:val="none" w:sz="0" w:space="0" w:color="auto"/>
        <w:bottom w:val="none" w:sz="0" w:space="0" w:color="auto"/>
        <w:right w:val="none" w:sz="0" w:space="0" w:color="auto"/>
      </w:divBdr>
    </w:div>
    <w:div w:id="1852908332">
      <w:bodyDiv w:val="1"/>
      <w:marLeft w:val="0"/>
      <w:marRight w:val="0"/>
      <w:marTop w:val="0"/>
      <w:marBottom w:val="0"/>
      <w:divBdr>
        <w:top w:val="none" w:sz="0" w:space="0" w:color="auto"/>
        <w:left w:val="none" w:sz="0" w:space="0" w:color="auto"/>
        <w:bottom w:val="none" w:sz="0" w:space="0" w:color="auto"/>
        <w:right w:val="none" w:sz="0" w:space="0" w:color="auto"/>
      </w:divBdr>
      <w:divsChild>
        <w:div w:id="75981005">
          <w:marLeft w:val="792"/>
          <w:marRight w:val="0"/>
          <w:marTop w:val="72"/>
          <w:marBottom w:val="36"/>
          <w:divBdr>
            <w:top w:val="none" w:sz="0" w:space="0" w:color="auto"/>
            <w:left w:val="none" w:sz="0" w:space="0" w:color="auto"/>
            <w:bottom w:val="none" w:sz="0" w:space="0" w:color="auto"/>
            <w:right w:val="none" w:sz="0" w:space="0" w:color="auto"/>
          </w:divBdr>
        </w:div>
        <w:div w:id="89937710">
          <w:marLeft w:val="792"/>
          <w:marRight w:val="0"/>
          <w:marTop w:val="72"/>
          <w:marBottom w:val="36"/>
          <w:divBdr>
            <w:top w:val="none" w:sz="0" w:space="0" w:color="auto"/>
            <w:left w:val="none" w:sz="0" w:space="0" w:color="auto"/>
            <w:bottom w:val="none" w:sz="0" w:space="0" w:color="auto"/>
            <w:right w:val="none" w:sz="0" w:space="0" w:color="auto"/>
          </w:divBdr>
        </w:div>
        <w:div w:id="177349390">
          <w:marLeft w:val="792"/>
          <w:marRight w:val="0"/>
          <w:marTop w:val="72"/>
          <w:marBottom w:val="36"/>
          <w:divBdr>
            <w:top w:val="none" w:sz="0" w:space="0" w:color="auto"/>
            <w:left w:val="none" w:sz="0" w:space="0" w:color="auto"/>
            <w:bottom w:val="none" w:sz="0" w:space="0" w:color="auto"/>
            <w:right w:val="none" w:sz="0" w:space="0" w:color="auto"/>
          </w:divBdr>
        </w:div>
        <w:div w:id="354575857">
          <w:marLeft w:val="792"/>
          <w:marRight w:val="0"/>
          <w:marTop w:val="72"/>
          <w:marBottom w:val="36"/>
          <w:divBdr>
            <w:top w:val="none" w:sz="0" w:space="0" w:color="auto"/>
            <w:left w:val="none" w:sz="0" w:space="0" w:color="auto"/>
            <w:bottom w:val="none" w:sz="0" w:space="0" w:color="auto"/>
            <w:right w:val="none" w:sz="0" w:space="0" w:color="auto"/>
          </w:divBdr>
        </w:div>
        <w:div w:id="356123912">
          <w:marLeft w:val="792"/>
          <w:marRight w:val="0"/>
          <w:marTop w:val="72"/>
          <w:marBottom w:val="36"/>
          <w:divBdr>
            <w:top w:val="none" w:sz="0" w:space="0" w:color="auto"/>
            <w:left w:val="none" w:sz="0" w:space="0" w:color="auto"/>
            <w:bottom w:val="none" w:sz="0" w:space="0" w:color="auto"/>
            <w:right w:val="none" w:sz="0" w:space="0" w:color="auto"/>
          </w:divBdr>
        </w:div>
        <w:div w:id="372997247">
          <w:marLeft w:val="792"/>
          <w:marRight w:val="0"/>
          <w:marTop w:val="72"/>
          <w:marBottom w:val="36"/>
          <w:divBdr>
            <w:top w:val="none" w:sz="0" w:space="0" w:color="auto"/>
            <w:left w:val="none" w:sz="0" w:space="0" w:color="auto"/>
            <w:bottom w:val="none" w:sz="0" w:space="0" w:color="auto"/>
            <w:right w:val="none" w:sz="0" w:space="0" w:color="auto"/>
          </w:divBdr>
        </w:div>
        <w:div w:id="483006626">
          <w:marLeft w:val="792"/>
          <w:marRight w:val="0"/>
          <w:marTop w:val="72"/>
          <w:marBottom w:val="36"/>
          <w:divBdr>
            <w:top w:val="none" w:sz="0" w:space="0" w:color="auto"/>
            <w:left w:val="none" w:sz="0" w:space="0" w:color="auto"/>
            <w:bottom w:val="none" w:sz="0" w:space="0" w:color="auto"/>
            <w:right w:val="none" w:sz="0" w:space="0" w:color="auto"/>
          </w:divBdr>
        </w:div>
        <w:div w:id="547424401">
          <w:marLeft w:val="792"/>
          <w:marRight w:val="0"/>
          <w:marTop w:val="72"/>
          <w:marBottom w:val="36"/>
          <w:divBdr>
            <w:top w:val="none" w:sz="0" w:space="0" w:color="auto"/>
            <w:left w:val="none" w:sz="0" w:space="0" w:color="auto"/>
            <w:bottom w:val="none" w:sz="0" w:space="0" w:color="auto"/>
            <w:right w:val="none" w:sz="0" w:space="0" w:color="auto"/>
          </w:divBdr>
        </w:div>
        <w:div w:id="573274602">
          <w:marLeft w:val="792"/>
          <w:marRight w:val="0"/>
          <w:marTop w:val="72"/>
          <w:marBottom w:val="36"/>
          <w:divBdr>
            <w:top w:val="none" w:sz="0" w:space="0" w:color="auto"/>
            <w:left w:val="none" w:sz="0" w:space="0" w:color="auto"/>
            <w:bottom w:val="none" w:sz="0" w:space="0" w:color="auto"/>
            <w:right w:val="none" w:sz="0" w:space="0" w:color="auto"/>
          </w:divBdr>
        </w:div>
        <w:div w:id="607659299">
          <w:marLeft w:val="792"/>
          <w:marRight w:val="0"/>
          <w:marTop w:val="72"/>
          <w:marBottom w:val="36"/>
          <w:divBdr>
            <w:top w:val="none" w:sz="0" w:space="0" w:color="auto"/>
            <w:left w:val="none" w:sz="0" w:space="0" w:color="auto"/>
            <w:bottom w:val="none" w:sz="0" w:space="0" w:color="auto"/>
            <w:right w:val="none" w:sz="0" w:space="0" w:color="auto"/>
          </w:divBdr>
        </w:div>
        <w:div w:id="620456573">
          <w:marLeft w:val="792"/>
          <w:marRight w:val="0"/>
          <w:marTop w:val="72"/>
          <w:marBottom w:val="36"/>
          <w:divBdr>
            <w:top w:val="none" w:sz="0" w:space="0" w:color="auto"/>
            <w:left w:val="none" w:sz="0" w:space="0" w:color="auto"/>
            <w:bottom w:val="none" w:sz="0" w:space="0" w:color="auto"/>
            <w:right w:val="none" w:sz="0" w:space="0" w:color="auto"/>
          </w:divBdr>
        </w:div>
        <w:div w:id="684668689">
          <w:marLeft w:val="792"/>
          <w:marRight w:val="0"/>
          <w:marTop w:val="72"/>
          <w:marBottom w:val="36"/>
          <w:divBdr>
            <w:top w:val="none" w:sz="0" w:space="0" w:color="auto"/>
            <w:left w:val="none" w:sz="0" w:space="0" w:color="auto"/>
            <w:bottom w:val="none" w:sz="0" w:space="0" w:color="auto"/>
            <w:right w:val="none" w:sz="0" w:space="0" w:color="auto"/>
          </w:divBdr>
        </w:div>
        <w:div w:id="708728166">
          <w:marLeft w:val="792"/>
          <w:marRight w:val="0"/>
          <w:marTop w:val="72"/>
          <w:marBottom w:val="36"/>
          <w:divBdr>
            <w:top w:val="none" w:sz="0" w:space="0" w:color="auto"/>
            <w:left w:val="none" w:sz="0" w:space="0" w:color="auto"/>
            <w:bottom w:val="none" w:sz="0" w:space="0" w:color="auto"/>
            <w:right w:val="none" w:sz="0" w:space="0" w:color="auto"/>
          </w:divBdr>
        </w:div>
        <w:div w:id="893351814">
          <w:marLeft w:val="792"/>
          <w:marRight w:val="0"/>
          <w:marTop w:val="72"/>
          <w:marBottom w:val="36"/>
          <w:divBdr>
            <w:top w:val="none" w:sz="0" w:space="0" w:color="auto"/>
            <w:left w:val="none" w:sz="0" w:space="0" w:color="auto"/>
            <w:bottom w:val="none" w:sz="0" w:space="0" w:color="auto"/>
            <w:right w:val="none" w:sz="0" w:space="0" w:color="auto"/>
          </w:divBdr>
        </w:div>
        <w:div w:id="917786069">
          <w:marLeft w:val="792"/>
          <w:marRight w:val="0"/>
          <w:marTop w:val="72"/>
          <w:marBottom w:val="36"/>
          <w:divBdr>
            <w:top w:val="none" w:sz="0" w:space="0" w:color="auto"/>
            <w:left w:val="none" w:sz="0" w:space="0" w:color="auto"/>
            <w:bottom w:val="none" w:sz="0" w:space="0" w:color="auto"/>
            <w:right w:val="none" w:sz="0" w:space="0" w:color="auto"/>
          </w:divBdr>
        </w:div>
        <w:div w:id="944001146">
          <w:marLeft w:val="792"/>
          <w:marRight w:val="0"/>
          <w:marTop w:val="72"/>
          <w:marBottom w:val="36"/>
          <w:divBdr>
            <w:top w:val="none" w:sz="0" w:space="0" w:color="auto"/>
            <w:left w:val="none" w:sz="0" w:space="0" w:color="auto"/>
            <w:bottom w:val="none" w:sz="0" w:space="0" w:color="auto"/>
            <w:right w:val="none" w:sz="0" w:space="0" w:color="auto"/>
          </w:divBdr>
        </w:div>
        <w:div w:id="1169713030">
          <w:marLeft w:val="792"/>
          <w:marRight w:val="0"/>
          <w:marTop w:val="72"/>
          <w:marBottom w:val="36"/>
          <w:divBdr>
            <w:top w:val="none" w:sz="0" w:space="0" w:color="auto"/>
            <w:left w:val="none" w:sz="0" w:space="0" w:color="auto"/>
            <w:bottom w:val="none" w:sz="0" w:space="0" w:color="auto"/>
            <w:right w:val="none" w:sz="0" w:space="0" w:color="auto"/>
          </w:divBdr>
        </w:div>
        <w:div w:id="1516267334">
          <w:marLeft w:val="792"/>
          <w:marRight w:val="0"/>
          <w:marTop w:val="72"/>
          <w:marBottom w:val="36"/>
          <w:divBdr>
            <w:top w:val="none" w:sz="0" w:space="0" w:color="auto"/>
            <w:left w:val="none" w:sz="0" w:space="0" w:color="auto"/>
            <w:bottom w:val="none" w:sz="0" w:space="0" w:color="auto"/>
            <w:right w:val="none" w:sz="0" w:space="0" w:color="auto"/>
          </w:divBdr>
        </w:div>
        <w:div w:id="1812136794">
          <w:marLeft w:val="792"/>
          <w:marRight w:val="0"/>
          <w:marTop w:val="72"/>
          <w:marBottom w:val="36"/>
          <w:divBdr>
            <w:top w:val="none" w:sz="0" w:space="0" w:color="auto"/>
            <w:left w:val="none" w:sz="0" w:space="0" w:color="auto"/>
            <w:bottom w:val="none" w:sz="0" w:space="0" w:color="auto"/>
            <w:right w:val="none" w:sz="0" w:space="0" w:color="auto"/>
          </w:divBdr>
        </w:div>
        <w:div w:id="1911110570">
          <w:marLeft w:val="792"/>
          <w:marRight w:val="0"/>
          <w:marTop w:val="72"/>
          <w:marBottom w:val="36"/>
          <w:divBdr>
            <w:top w:val="none" w:sz="0" w:space="0" w:color="auto"/>
            <w:left w:val="none" w:sz="0" w:space="0" w:color="auto"/>
            <w:bottom w:val="none" w:sz="0" w:space="0" w:color="auto"/>
            <w:right w:val="none" w:sz="0" w:space="0" w:color="auto"/>
          </w:divBdr>
        </w:div>
        <w:div w:id="1976793048">
          <w:marLeft w:val="792"/>
          <w:marRight w:val="0"/>
          <w:marTop w:val="72"/>
          <w:marBottom w:val="36"/>
          <w:divBdr>
            <w:top w:val="none" w:sz="0" w:space="0" w:color="auto"/>
            <w:left w:val="none" w:sz="0" w:space="0" w:color="auto"/>
            <w:bottom w:val="none" w:sz="0" w:space="0" w:color="auto"/>
            <w:right w:val="none" w:sz="0" w:space="0" w:color="auto"/>
          </w:divBdr>
        </w:div>
      </w:divsChild>
    </w:div>
    <w:div w:id="1853765867">
      <w:bodyDiv w:val="1"/>
      <w:marLeft w:val="0"/>
      <w:marRight w:val="0"/>
      <w:marTop w:val="0"/>
      <w:marBottom w:val="0"/>
      <w:divBdr>
        <w:top w:val="none" w:sz="0" w:space="0" w:color="auto"/>
        <w:left w:val="none" w:sz="0" w:space="0" w:color="auto"/>
        <w:bottom w:val="none" w:sz="0" w:space="0" w:color="auto"/>
        <w:right w:val="none" w:sz="0" w:space="0" w:color="auto"/>
      </w:divBdr>
    </w:div>
    <w:div w:id="1855260992">
      <w:bodyDiv w:val="1"/>
      <w:marLeft w:val="0"/>
      <w:marRight w:val="0"/>
      <w:marTop w:val="0"/>
      <w:marBottom w:val="0"/>
      <w:divBdr>
        <w:top w:val="none" w:sz="0" w:space="0" w:color="auto"/>
        <w:left w:val="none" w:sz="0" w:space="0" w:color="auto"/>
        <w:bottom w:val="none" w:sz="0" w:space="0" w:color="auto"/>
        <w:right w:val="none" w:sz="0" w:space="0" w:color="auto"/>
      </w:divBdr>
    </w:div>
    <w:div w:id="1860117136">
      <w:bodyDiv w:val="1"/>
      <w:marLeft w:val="0"/>
      <w:marRight w:val="0"/>
      <w:marTop w:val="0"/>
      <w:marBottom w:val="0"/>
      <w:divBdr>
        <w:top w:val="none" w:sz="0" w:space="0" w:color="auto"/>
        <w:left w:val="none" w:sz="0" w:space="0" w:color="auto"/>
        <w:bottom w:val="none" w:sz="0" w:space="0" w:color="auto"/>
        <w:right w:val="none" w:sz="0" w:space="0" w:color="auto"/>
      </w:divBdr>
      <w:divsChild>
        <w:div w:id="157693656">
          <w:marLeft w:val="0"/>
          <w:marRight w:val="0"/>
          <w:marTop w:val="0"/>
          <w:marBottom w:val="0"/>
          <w:divBdr>
            <w:top w:val="none" w:sz="0" w:space="0" w:color="auto"/>
            <w:left w:val="none" w:sz="0" w:space="0" w:color="auto"/>
            <w:bottom w:val="none" w:sz="0" w:space="0" w:color="auto"/>
            <w:right w:val="none" w:sz="0" w:space="0" w:color="auto"/>
          </w:divBdr>
        </w:div>
        <w:div w:id="445275587">
          <w:marLeft w:val="0"/>
          <w:marRight w:val="0"/>
          <w:marTop w:val="0"/>
          <w:marBottom w:val="0"/>
          <w:divBdr>
            <w:top w:val="none" w:sz="0" w:space="0" w:color="auto"/>
            <w:left w:val="none" w:sz="0" w:space="0" w:color="auto"/>
            <w:bottom w:val="none" w:sz="0" w:space="0" w:color="auto"/>
            <w:right w:val="none" w:sz="0" w:space="0" w:color="auto"/>
          </w:divBdr>
        </w:div>
        <w:div w:id="637690753">
          <w:marLeft w:val="0"/>
          <w:marRight w:val="0"/>
          <w:marTop w:val="0"/>
          <w:marBottom w:val="0"/>
          <w:divBdr>
            <w:top w:val="none" w:sz="0" w:space="0" w:color="auto"/>
            <w:left w:val="none" w:sz="0" w:space="0" w:color="auto"/>
            <w:bottom w:val="none" w:sz="0" w:space="0" w:color="auto"/>
            <w:right w:val="none" w:sz="0" w:space="0" w:color="auto"/>
          </w:divBdr>
        </w:div>
      </w:divsChild>
    </w:div>
    <w:div w:id="1868056187">
      <w:bodyDiv w:val="1"/>
      <w:marLeft w:val="0"/>
      <w:marRight w:val="0"/>
      <w:marTop w:val="0"/>
      <w:marBottom w:val="0"/>
      <w:divBdr>
        <w:top w:val="none" w:sz="0" w:space="0" w:color="auto"/>
        <w:left w:val="none" w:sz="0" w:space="0" w:color="auto"/>
        <w:bottom w:val="none" w:sz="0" w:space="0" w:color="auto"/>
        <w:right w:val="none" w:sz="0" w:space="0" w:color="auto"/>
      </w:divBdr>
    </w:div>
    <w:div w:id="1877230809">
      <w:bodyDiv w:val="1"/>
      <w:marLeft w:val="0"/>
      <w:marRight w:val="0"/>
      <w:marTop w:val="0"/>
      <w:marBottom w:val="0"/>
      <w:divBdr>
        <w:top w:val="none" w:sz="0" w:space="0" w:color="auto"/>
        <w:left w:val="none" w:sz="0" w:space="0" w:color="auto"/>
        <w:bottom w:val="none" w:sz="0" w:space="0" w:color="auto"/>
        <w:right w:val="none" w:sz="0" w:space="0" w:color="auto"/>
      </w:divBdr>
    </w:div>
    <w:div w:id="1900478695">
      <w:bodyDiv w:val="1"/>
      <w:marLeft w:val="0"/>
      <w:marRight w:val="0"/>
      <w:marTop w:val="0"/>
      <w:marBottom w:val="0"/>
      <w:divBdr>
        <w:top w:val="none" w:sz="0" w:space="0" w:color="auto"/>
        <w:left w:val="none" w:sz="0" w:space="0" w:color="auto"/>
        <w:bottom w:val="none" w:sz="0" w:space="0" w:color="auto"/>
        <w:right w:val="none" w:sz="0" w:space="0" w:color="auto"/>
      </w:divBdr>
    </w:div>
    <w:div w:id="1906182580">
      <w:bodyDiv w:val="1"/>
      <w:marLeft w:val="0"/>
      <w:marRight w:val="0"/>
      <w:marTop w:val="0"/>
      <w:marBottom w:val="0"/>
      <w:divBdr>
        <w:top w:val="none" w:sz="0" w:space="0" w:color="auto"/>
        <w:left w:val="none" w:sz="0" w:space="0" w:color="auto"/>
        <w:bottom w:val="none" w:sz="0" w:space="0" w:color="auto"/>
        <w:right w:val="none" w:sz="0" w:space="0" w:color="auto"/>
      </w:divBdr>
    </w:div>
    <w:div w:id="1915701737">
      <w:bodyDiv w:val="1"/>
      <w:marLeft w:val="0"/>
      <w:marRight w:val="0"/>
      <w:marTop w:val="0"/>
      <w:marBottom w:val="0"/>
      <w:divBdr>
        <w:top w:val="none" w:sz="0" w:space="0" w:color="auto"/>
        <w:left w:val="none" w:sz="0" w:space="0" w:color="auto"/>
        <w:bottom w:val="none" w:sz="0" w:space="0" w:color="auto"/>
        <w:right w:val="none" w:sz="0" w:space="0" w:color="auto"/>
      </w:divBdr>
    </w:div>
    <w:div w:id="1918662082">
      <w:bodyDiv w:val="1"/>
      <w:marLeft w:val="0"/>
      <w:marRight w:val="0"/>
      <w:marTop w:val="0"/>
      <w:marBottom w:val="0"/>
      <w:divBdr>
        <w:top w:val="none" w:sz="0" w:space="0" w:color="auto"/>
        <w:left w:val="none" w:sz="0" w:space="0" w:color="auto"/>
        <w:bottom w:val="none" w:sz="0" w:space="0" w:color="auto"/>
        <w:right w:val="none" w:sz="0" w:space="0" w:color="auto"/>
      </w:divBdr>
    </w:div>
    <w:div w:id="1922908487">
      <w:bodyDiv w:val="1"/>
      <w:marLeft w:val="0"/>
      <w:marRight w:val="0"/>
      <w:marTop w:val="0"/>
      <w:marBottom w:val="0"/>
      <w:divBdr>
        <w:top w:val="none" w:sz="0" w:space="0" w:color="auto"/>
        <w:left w:val="none" w:sz="0" w:space="0" w:color="auto"/>
        <w:bottom w:val="none" w:sz="0" w:space="0" w:color="auto"/>
        <w:right w:val="none" w:sz="0" w:space="0" w:color="auto"/>
      </w:divBdr>
    </w:div>
    <w:div w:id="1927573842">
      <w:bodyDiv w:val="1"/>
      <w:marLeft w:val="0"/>
      <w:marRight w:val="0"/>
      <w:marTop w:val="0"/>
      <w:marBottom w:val="0"/>
      <w:divBdr>
        <w:top w:val="none" w:sz="0" w:space="0" w:color="auto"/>
        <w:left w:val="none" w:sz="0" w:space="0" w:color="auto"/>
        <w:bottom w:val="none" w:sz="0" w:space="0" w:color="auto"/>
        <w:right w:val="none" w:sz="0" w:space="0" w:color="auto"/>
      </w:divBdr>
    </w:div>
    <w:div w:id="1928035559">
      <w:bodyDiv w:val="1"/>
      <w:marLeft w:val="0"/>
      <w:marRight w:val="0"/>
      <w:marTop w:val="0"/>
      <w:marBottom w:val="0"/>
      <w:divBdr>
        <w:top w:val="none" w:sz="0" w:space="0" w:color="auto"/>
        <w:left w:val="none" w:sz="0" w:space="0" w:color="auto"/>
        <w:bottom w:val="none" w:sz="0" w:space="0" w:color="auto"/>
        <w:right w:val="none" w:sz="0" w:space="0" w:color="auto"/>
      </w:divBdr>
    </w:div>
    <w:div w:id="1930846444">
      <w:bodyDiv w:val="1"/>
      <w:marLeft w:val="0"/>
      <w:marRight w:val="0"/>
      <w:marTop w:val="0"/>
      <w:marBottom w:val="0"/>
      <w:divBdr>
        <w:top w:val="none" w:sz="0" w:space="0" w:color="auto"/>
        <w:left w:val="none" w:sz="0" w:space="0" w:color="auto"/>
        <w:bottom w:val="none" w:sz="0" w:space="0" w:color="auto"/>
        <w:right w:val="none" w:sz="0" w:space="0" w:color="auto"/>
      </w:divBdr>
    </w:div>
    <w:div w:id="1932471306">
      <w:bodyDiv w:val="1"/>
      <w:marLeft w:val="0"/>
      <w:marRight w:val="0"/>
      <w:marTop w:val="0"/>
      <w:marBottom w:val="0"/>
      <w:divBdr>
        <w:top w:val="none" w:sz="0" w:space="0" w:color="auto"/>
        <w:left w:val="none" w:sz="0" w:space="0" w:color="auto"/>
        <w:bottom w:val="none" w:sz="0" w:space="0" w:color="auto"/>
        <w:right w:val="none" w:sz="0" w:space="0" w:color="auto"/>
      </w:divBdr>
    </w:div>
    <w:div w:id="1934044873">
      <w:bodyDiv w:val="1"/>
      <w:marLeft w:val="0"/>
      <w:marRight w:val="0"/>
      <w:marTop w:val="0"/>
      <w:marBottom w:val="0"/>
      <w:divBdr>
        <w:top w:val="none" w:sz="0" w:space="0" w:color="auto"/>
        <w:left w:val="none" w:sz="0" w:space="0" w:color="auto"/>
        <w:bottom w:val="none" w:sz="0" w:space="0" w:color="auto"/>
        <w:right w:val="none" w:sz="0" w:space="0" w:color="auto"/>
      </w:divBdr>
    </w:div>
    <w:div w:id="1952976420">
      <w:bodyDiv w:val="1"/>
      <w:marLeft w:val="0"/>
      <w:marRight w:val="0"/>
      <w:marTop w:val="0"/>
      <w:marBottom w:val="0"/>
      <w:divBdr>
        <w:top w:val="none" w:sz="0" w:space="0" w:color="auto"/>
        <w:left w:val="none" w:sz="0" w:space="0" w:color="auto"/>
        <w:bottom w:val="none" w:sz="0" w:space="0" w:color="auto"/>
        <w:right w:val="none" w:sz="0" w:space="0" w:color="auto"/>
      </w:divBdr>
    </w:div>
    <w:div w:id="1965621889">
      <w:bodyDiv w:val="1"/>
      <w:marLeft w:val="0"/>
      <w:marRight w:val="0"/>
      <w:marTop w:val="0"/>
      <w:marBottom w:val="0"/>
      <w:divBdr>
        <w:top w:val="none" w:sz="0" w:space="0" w:color="auto"/>
        <w:left w:val="none" w:sz="0" w:space="0" w:color="auto"/>
        <w:bottom w:val="none" w:sz="0" w:space="0" w:color="auto"/>
        <w:right w:val="none" w:sz="0" w:space="0" w:color="auto"/>
      </w:divBdr>
    </w:div>
    <w:div w:id="1972831527">
      <w:marLeft w:val="0"/>
      <w:marRight w:val="0"/>
      <w:marTop w:val="0"/>
      <w:marBottom w:val="0"/>
      <w:divBdr>
        <w:top w:val="none" w:sz="0" w:space="0" w:color="auto"/>
        <w:left w:val="none" w:sz="0" w:space="0" w:color="auto"/>
        <w:bottom w:val="none" w:sz="0" w:space="0" w:color="auto"/>
        <w:right w:val="none" w:sz="0" w:space="0" w:color="auto"/>
      </w:divBdr>
    </w:div>
    <w:div w:id="1972831528">
      <w:marLeft w:val="0"/>
      <w:marRight w:val="0"/>
      <w:marTop w:val="0"/>
      <w:marBottom w:val="0"/>
      <w:divBdr>
        <w:top w:val="none" w:sz="0" w:space="0" w:color="auto"/>
        <w:left w:val="none" w:sz="0" w:space="0" w:color="auto"/>
        <w:bottom w:val="none" w:sz="0" w:space="0" w:color="auto"/>
        <w:right w:val="none" w:sz="0" w:space="0" w:color="auto"/>
      </w:divBdr>
    </w:div>
    <w:div w:id="1972831530">
      <w:marLeft w:val="0"/>
      <w:marRight w:val="0"/>
      <w:marTop w:val="0"/>
      <w:marBottom w:val="0"/>
      <w:divBdr>
        <w:top w:val="none" w:sz="0" w:space="0" w:color="auto"/>
        <w:left w:val="none" w:sz="0" w:space="0" w:color="auto"/>
        <w:bottom w:val="none" w:sz="0" w:space="0" w:color="auto"/>
        <w:right w:val="none" w:sz="0" w:space="0" w:color="auto"/>
      </w:divBdr>
    </w:div>
    <w:div w:id="1972831531">
      <w:marLeft w:val="0"/>
      <w:marRight w:val="0"/>
      <w:marTop w:val="0"/>
      <w:marBottom w:val="0"/>
      <w:divBdr>
        <w:top w:val="none" w:sz="0" w:space="0" w:color="auto"/>
        <w:left w:val="none" w:sz="0" w:space="0" w:color="auto"/>
        <w:bottom w:val="none" w:sz="0" w:space="0" w:color="auto"/>
        <w:right w:val="none" w:sz="0" w:space="0" w:color="auto"/>
      </w:divBdr>
    </w:div>
    <w:div w:id="1972831534">
      <w:marLeft w:val="0"/>
      <w:marRight w:val="0"/>
      <w:marTop w:val="0"/>
      <w:marBottom w:val="0"/>
      <w:divBdr>
        <w:top w:val="none" w:sz="0" w:space="0" w:color="auto"/>
        <w:left w:val="none" w:sz="0" w:space="0" w:color="auto"/>
        <w:bottom w:val="none" w:sz="0" w:space="0" w:color="auto"/>
        <w:right w:val="none" w:sz="0" w:space="0" w:color="auto"/>
      </w:divBdr>
    </w:div>
    <w:div w:id="1972831537">
      <w:marLeft w:val="0"/>
      <w:marRight w:val="0"/>
      <w:marTop w:val="0"/>
      <w:marBottom w:val="0"/>
      <w:divBdr>
        <w:top w:val="none" w:sz="0" w:space="0" w:color="auto"/>
        <w:left w:val="none" w:sz="0" w:space="0" w:color="auto"/>
        <w:bottom w:val="none" w:sz="0" w:space="0" w:color="auto"/>
        <w:right w:val="none" w:sz="0" w:space="0" w:color="auto"/>
      </w:divBdr>
    </w:div>
    <w:div w:id="1972831539">
      <w:marLeft w:val="0"/>
      <w:marRight w:val="0"/>
      <w:marTop w:val="0"/>
      <w:marBottom w:val="0"/>
      <w:divBdr>
        <w:top w:val="none" w:sz="0" w:space="0" w:color="auto"/>
        <w:left w:val="none" w:sz="0" w:space="0" w:color="auto"/>
        <w:bottom w:val="none" w:sz="0" w:space="0" w:color="auto"/>
        <w:right w:val="none" w:sz="0" w:space="0" w:color="auto"/>
      </w:divBdr>
    </w:div>
    <w:div w:id="1972831540">
      <w:marLeft w:val="0"/>
      <w:marRight w:val="0"/>
      <w:marTop w:val="0"/>
      <w:marBottom w:val="0"/>
      <w:divBdr>
        <w:top w:val="none" w:sz="0" w:space="0" w:color="auto"/>
        <w:left w:val="none" w:sz="0" w:space="0" w:color="auto"/>
        <w:bottom w:val="none" w:sz="0" w:space="0" w:color="auto"/>
        <w:right w:val="none" w:sz="0" w:space="0" w:color="auto"/>
      </w:divBdr>
    </w:div>
    <w:div w:id="1972831541">
      <w:marLeft w:val="0"/>
      <w:marRight w:val="0"/>
      <w:marTop w:val="0"/>
      <w:marBottom w:val="0"/>
      <w:divBdr>
        <w:top w:val="none" w:sz="0" w:space="0" w:color="auto"/>
        <w:left w:val="none" w:sz="0" w:space="0" w:color="auto"/>
        <w:bottom w:val="none" w:sz="0" w:space="0" w:color="auto"/>
        <w:right w:val="none" w:sz="0" w:space="0" w:color="auto"/>
      </w:divBdr>
    </w:div>
    <w:div w:id="1972831542">
      <w:marLeft w:val="0"/>
      <w:marRight w:val="0"/>
      <w:marTop w:val="0"/>
      <w:marBottom w:val="0"/>
      <w:divBdr>
        <w:top w:val="none" w:sz="0" w:space="0" w:color="auto"/>
        <w:left w:val="none" w:sz="0" w:space="0" w:color="auto"/>
        <w:bottom w:val="none" w:sz="0" w:space="0" w:color="auto"/>
        <w:right w:val="none" w:sz="0" w:space="0" w:color="auto"/>
      </w:divBdr>
    </w:div>
    <w:div w:id="1972831543">
      <w:marLeft w:val="0"/>
      <w:marRight w:val="0"/>
      <w:marTop w:val="0"/>
      <w:marBottom w:val="0"/>
      <w:divBdr>
        <w:top w:val="none" w:sz="0" w:space="0" w:color="auto"/>
        <w:left w:val="none" w:sz="0" w:space="0" w:color="auto"/>
        <w:bottom w:val="none" w:sz="0" w:space="0" w:color="auto"/>
        <w:right w:val="none" w:sz="0" w:space="0" w:color="auto"/>
      </w:divBdr>
    </w:div>
    <w:div w:id="1972831545">
      <w:marLeft w:val="0"/>
      <w:marRight w:val="0"/>
      <w:marTop w:val="0"/>
      <w:marBottom w:val="0"/>
      <w:divBdr>
        <w:top w:val="none" w:sz="0" w:space="0" w:color="auto"/>
        <w:left w:val="none" w:sz="0" w:space="0" w:color="auto"/>
        <w:bottom w:val="none" w:sz="0" w:space="0" w:color="auto"/>
        <w:right w:val="none" w:sz="0" w:space="0" w:color="auto"/>
      </w:divBdr>
    </w:div>
    <w:div w:id="1972831548">
      <w:marLeft w:val="0"/>
      <w:marRight w:val="0"/>
      <w:marTop w:val="0"/>
      <w:marBottom w:val="0"/>
      <w:divBdr>
        <w:top w:val="none" w:sz="0" w:space="0" w:color="auto"/>
        <w:left w:val="none" w:sz="0" w:space="0" w:color="auto"/>
        <w:bottom w:val="none" w:sz="0" w:space="0" w:color="auto"/>
        <w:right w:val="none" w:sz="0" w:space="0" w:color="auto"/>
      </w:divBdr>
    </w:div>
    <w:div w:id="1972831549">
      <w:marLeft w:val="0"/>
      <w:marRight w:val="0"/>
      <w:marTop w:val="0"/>
      <w:marBottom w:val="0"/>
      <w:divBdr>
        <w:top w:val="none" w:sz="0" w:space="0" w:color="auto"/>
        <w:left w:val="none" w:sz="0" w:space="0" w:color="auto"/>
        <w:bottom w:val="none" w:sz="0" w:space="0" w:color="auto"/>
        <w:right w:val="none" w:sz="0" w:space="0" w:color="auto"/>
      </w:divBdr>
    </w:div>
    <w:div w:id="1972831550">
      <w:marLeft w:val="0"/>
      <w:marRight w:val="0"/>
      <w:marTop w:val="0"/>
      <w:marBottom w:val="0"/>
      <w:divBdr>
        <w:top w:val="none" w:sz="0" w:space="0" w:color="auto"/>
        <w:left w:val="none" w:sz="0" w:space="0" w:color="auto"/>
        <w:bottom w:val="none" w:sz="0" w:space="0" w:color="auto"/>
        <w:right w:val="none" w:sz="0" w:space="0" w:color="auto"/>
      </w:divBdr>
    </w:div>
    <w:div w:id="1972831552">
      <w:marLeft w:val="0"/>
      <w:marRight w:val="0"/>
      <w:marTop w:val="0"/>
      <w:marBottom w:val="0"/>
      <w:divBdr>
        <w:top w:val="none" w:sz="0" w:space="0" w:color="auto"/>
        <w:left w:val="none" w:sz="0" w:space="0" w:color="auto"/>
        <w:bottom w:val="none" w:sz="0" w:space="0" w:color="auto"/>
        <w:right w:val="none" w:sz="0" w:space="0" w:color="auto"/>
      </w:divBdr>
    </w:div>
    <w:div w:id="1972831553">
      <w:marLeft w:val="0"/>
      <w:marRight w:val="0"/>
      <w:marTop w:val="0"/>
      <w:marBottom w:val="0"/>
      <w:divBdr>
        <w:top w:val="none" w:sz="0" w:space="0" w:color="auto"/>
        <w:left w:val="none" w:sz="0" w:space="0" w:color="auto"/>
        <w:bottom w:val="none" w:sz="0" w:space="0" w:color="auto"/>
        <w:right w:val="none" w:sz="0" w:space="0" w:color="auto"/>
      </w:divBdr>
    </w:div>
    <w:div w:id="1972831554">
      <w:marLeft w:val="0"/>
      <w:marRight w:val="0"/>
      <w:marTop w:val="0"/>
      <w:marBottom w:val="0"/>
      <w:divBdr>
        <w:top w:val="none" w:sz="0" w:space="0" w:color="auto"/>
        <w:left w:val="none" w:sz="0" w:space="0" w:color="auto"/>
        <w:bottom w:val="none" w:sz="0" w:space="0" w:color="auto"/>
        <w:right w:val="none" w:sz="0" w:space="0" w:color="auto"/>
      </w:divBdr>
    </w:div>
    <w:div w:id="1972831556">
      <w:marLeft w:val="0"/>
      <w:marRight w:val="0"/>
      <w:marTop w:val="0"/>
      <w:marBottom w:val="0"/>
      <w:divBdr>
        <w:top w:val="none" w:sz="0" w:space="0" w:color="auto"/>
        <w:left w:val="none" w:sz="0" w:space="0" w:color="auto"/>
        <w:bottom w:val="none" w:sz="0" w:space="0" w:color="auto"/>
        <w:right w:val="none" w:sz="0" w:space="0" w:color="auto"/>
      </w:divBdr>
    </w:div>
    <w:div w:id="1972831557">
      <w:marLeft w:val="0"/>
      <w:marRight w:val="0"/>
      <w:marTop w:val="0"/>
      <w:marBottom w:val="0"/>
      <w:divBdr>
        <w:top w:val="none" w:sz="0" w:space="0" w:color="auto"/>
        <w:left w:val="none" w:sz="0" w:space="0" w:color="auto"/>
        <w:bottom w:val="none" w:sz="0" w:space="0" w:color="auto"/>
        <w:right w:val="none" w:sz="0" w:space="0" w:color="auto"/>
      </w:divBdr>
    </w:div>
    <w:div w:id="1972831558">
      <w:marLeft w:val="0"/>
      <w:marRight w:val="0"/>
      <w:marTop w:val="0"/>
      <w:marBottom w:val="0"/>
      <w:divBdr>
        <w:top w:val="none" w:sz="0" w:space="0" w:color="auto"/>
        <w:left w:val="none" w:sz="0" w:space="0" w:color="auto"/>
        <w:bottom w:val="none" w:sz="0" w:space="0" w:color="auto"/>
        <w:right w:val="none" w:sz="0" w:space="0" w:color="auto"/>
      </w:divBdr>
    </w:div>
    <w:div w:id="1972831559">
      <w:marLeft w:val="0"/>
      <w:marRight w:val="0"/>
      <w:marTop w:val="0"/>
      <w:marBottom w:val="0"/>
      <w:divBdr>
        <w:top w:val="none" w:sz="0" w:space="0" w:color="auto"/>
        <w:left w:val="none" w:sz="0" w:space="0" w:color="auto"/>
        <w:bottom w:val="none" w:sz="0" w:space="0" w:color="auto"/>
        <w:right w:val="none" w:sz="0" w:space="0" w:color="auto"/>
      </w:divBdr>
    </w:div>
    <w:div w:id="1972831560">
      <w:marLeft w:val="0"/>
      <w:marRight w:val="0"/>
      <w:marTop w:val="0"/>
      <w:marBottom w:val="0"/>
      <w:divBdr>
        <w:top w:val="none" w:sz="0" w:space="0" w:color="auto"/>
        <w:left w:val="none" w:sz="0" w:space="0" w:color="auto"/>
        <w:bottom w:val="none" w:sz="0" w:space="0" w:color="auto"/>
        <w:right w:val="none" w:sz="0" w:space="0" w:color="auto"/>
      </w:divBdr>
    </w:div>
    <w:div w:id="1972831561">
      <w:marLeft w:val="0"/>
      <w:marRight w:val="0"/>
      <w:marTop w:val="0"/>
      <w:marBottom w:val="0"/>
      <w:divBdr>
        <w:top w:val="none" w:sz="0" w:space="0" w:color="auto"/>
        <w:left w:val="none" w:sz="0" w:space="0" w:color="auto"/>
        <w:bottom w:val="none" w:sz="0" w:space="0" w:color="auto"/>
        <w:right w:val="none" w:sz="0" w:space="0" w:color="auto"/>
      </w:divBdr>
    </w:div>
    <w:div w:id="1972831562">
      <w:marLeft w:val="0"/>
      <w:marRight w:val="0"/>
      <w:marTop w:val="0"/>
      <w:marBottom w:val="0"/>
      <w:divBdr>
        <w:top w:val="none" w:sz="0" w:space="0" w:color="auto"/>
        <w:left w:val="none" w:sz="0" w:space="0" w:color="auto"/>
        <w:bottom w:val="none" w:sz="0" w:space="0" w:color="auto"/>
        <w:right w:val="none" w:sz="0" w:space="0" w:color="auto"/>
      </w:divBdr>
    </w:div>
    <w:div w:id="1972831563">
      <w:marLeft w:val="0"/>
      <w:marRight w:val="0"/>
      <w:marTop w:val="0"/>
      <w:marBottom w:val="0"/>
      <w:divBdr>
        <w:top w:val="none" w:sz="0" w:space="0" w:color="auto"/>
        <w:left w:val="none" w:sz="0" w:space="0" w:color="auto"/>
        <w:bottom w:val="none" w:sz="0" w:space="0" w:color="auto"/>
        <w:right w:val="none" w:sz="0" w:space="0" w:color="auto"/>
      </w:divBdr>
    </w:div>
    <w:div w:id="1972831564">
      <w:marLeft w:val="0"/>
      <w:marRight w:val="0"/>
      <w:marTop w:val="0"/>
      <w:marBottom w:val="0"/>
      <w:divBdr>
        <w:top w:val="none" w:sz="0" w:space="0" w:color="auto"/>
        <w:left w:val="none" w:sz="0" w:space="0" w:color="auto"/>
        <w:bottom w:val="none" w:sz="0" w:space="0" w:color="auto"/>
        <w:right w:val="none" w:sz="0" w:space="0" w:color="auto"/>
      </w:divBdr>
      <w:divsChild>
        <w:div w:id="1972831536">
          <w:marLeft w:val="1339"/>
          <w:marRight w:val="0"/>
          <w:marTop w:val="0"/>
          <w:marBottom w:val="0"/>
          <w:divBdr>
            <w:top w:val="none" w:sz="0" w:space="0" w:color="auto"/>
            <w:left w:val="none" w:sz="0" w:space="0" w:color="auto"/>
            <w:bottom w:val="none" w:sz="0" w:space="0" w:color="auto"/>
            <w:right w:val="none" w:sz="0" w:space="0" w:color="auto"/>
          </w:divBdr>
        </w:div>
        <w:div w:id="1972831565">
          <w:marLeft w:val="1339"/>
          <w:marRight w:val="0"/>
          <w:marTop w:val="0"/>
          <w:marBottom w:val="0"/>
          <w:divBdr>
            <w:top w:val="none" w:sz="0" w:space="0" w:color="auto"/>
            <w:left w:val="none" w:sz="0" w:space="0" w:color="auto"/>
            <w:bottom w:val="none" w:sz="0" w:space="0" w:color="auto"/>
            <w:right w:val="none" w:sz="0" w:space="0" w:color="auto"/>
          </w:divBdr>
        </w:div>
        <w:div w:id="1972831601">
          <w:marLeft w:val="1339"/>
          <w:marRight w:val="0"/>
          <w:marTop w:val="0"/>
          <w:marBottom w:val="0"/>
          <w:divBdr>
            <w:top w:val="none" w:sz="0" w:space="0" w:color="auto"/>
            <w:left w:val="none" w:sz="0" w:space="0" w:color="auto"/>
            <w:bottom w:val="none" w:sz="0" w:space="0" w:color="auto"/>
            <w:right w:val="none" w:sz="0" w:space="0" w:color="auto"/>
          </w:divBdr>
        </w:div>
        <w:div w:id="1972831608">
          <w:marLeft w:val="1339"/>
          <w:marRight w:val="0"/>
          <w:marTop w:val="0"/>
          <w:marBottom w:val="0"/>
          <w:divBdr>
            <w:top w:val="none" w:sz="0" w:space="0" w:color="auto"/>
            <w:left w:val="none" w:sz="0" w:space="0" w:color="auto"/>
            <w:bottom w:val="none" w:sz="0" w:space="0" w:color="auto"/>
            <w:right w:val="none" w:sz="0" w:space="0" w:color="auto"/>
          </w:divBdr>
        </w:div>
        <w:div w:id="1972831631">
          <w:marLeft w:val="1339"/>
          <w:marRight w:val="0"/>
          <w:marTop w:val="0"/>
          <w:marBottom w:val="0"/>
          <w:divBdr>
            <w:top w:val="none" w:sz="0" w:space="0" w:color="auto"/>
            <w:left w:val="none" w:sz="0" w:space="0" w:color="auto"/>
            <w:bottom w:val="none" w:sz="0" w:space="0" w:color="auto"/>
            <w:right w:val="none" w:sz="0" w:space="0" w:color="auto"/>
          </w:divBdr>
        </w:div>
        <w:div w:id="1972831639">
          <w:marLeft w:val="1339"/>
          <w:marRight w:val="0"/>
          <w:marTop w:val="0"/>
          <w:marBottom w:val="0"/>
          <w:divBdr>
            <w:top w:val="none" w:sz="0" w:space="0" w:color="auto"/>
            <w:left w:val="none" w:sz="0" w:space="0" w:color="auto"/>
            <w:bottom w:val="none" w:sz="0" w:space="0" w:color="auto"/>
            <w:right w:val="none" w:sz="0" w:space="0" w:color="auto"/>
          </w:divBdr>
        </w:div>
        <w:div w:id="1972831651">
          <w:marLeft w:val="1339"/>
          <w:marRight w:val="0"/>
          <w:marTop w:val="0"/>
          <w:marBottom w:val="0"/>
          <w:divBdr>
            <w:top w:val="none" w:sz="0" w:space="0" w:color="auto"/>
            <w:left w:val="none" w:sz="0" w:space="0" w:color="auto"/>
            <w:bottom w:val="none" w:sz="0" w:space="0" w:color="auto"/>
            <w:right w:val="none" w:sz="0" w:space="0" w:color="auto"/>
          </w:divBdr>
        </w:div>
        <w:div w:id="1972831667">
          <w:marLeft w:val="1339"/>
          <w:marRight w:val="0"/>
          <w:marTop w:val="0"/>
          <w:marBottom w:val="0"/>
          <w:divBdr>
            <w:top w:val="none" w:sz="0" w:space="0" w:color="auto"/>
            <w:left w:val="none" w:sz="0" w:space="0" w:color="auto"/>
            <w:bottom w:val="none" w:sz="0" w:space="0" w:color="auto"/>
            <w:right w:val="none" w:sz="0" w:space="0" w:color="auto"/>
          </w:divBdr>
        </w:div>
        <w:div w:id="1972831688">
          <w:marLeft w:val="1339"/>
          <w:marRight w:val="0"/>
          <w:marTop w:val="0"/>
          <w:marBottom w:val="0"/>
          <w:divBdr>
            <w:top w:val="none" w:sz="0" w:space="0" w:color="auto"/>
            <w:left w:val="none" w:sz="0" w:space="0" w:color="auto"/>
            <w:bottom w:val="none" w:sz="0" w:space="0" w:color="auto"/>
            <w:right w:val="none" w:sz="0" w:space="0" w:color="auto"/>
          </w:divBdr>
        </w:div>
      </w:divsChild>
    </w:div>
    <w:div w:id="1972831567">
      <w:marLeft w:val="0"/>
      <w:marRight w:val="0"/>
      <w:marTop w:val="0"/>
      <w:marBottom w:val="0"/>
      <w:divBdr>
        <w:top w:val="none" w:sz="0" w:space="0" w:color="auto"/>
        <w:left w:val="none" w:sz="0" w:space="0" w:color="auto"/>
        <w:bottom w:val="none" w:sz="0" w:space="0" w:color="auto"/>
        <w:right w:val="none" w:sz="0" w:space="0" w:color="auto"/>
      </w:divBdr>
    </w:div>
    <w:div w:id="1972831568">
      <w:marLeft w:val="0"/>
      <w:marRight w:val="0"/>
      <w:marTop w:val="0"/>
      <w:marBottom w:val="0"/>
      <w:divBdr>
        <w:top w:val="none" w:sz="0" w:space="0" w:color="auto"/>
        <w:left w:val="none" w:sz="0" w:space="0" w:color="auto"/>
        <w:bottom w:val="none" w:sz="0" w:space="0" w:color="auto"/>
        <w:right w:val="none" w:sz="0" w:space="0" w:color="auto"/>
      </w:divBdr>
    </w:div>
    <w:div w:id="1972831569">
      <w:marLeft w:val="0"/>
      <w:marRight w:val="0"/>
      <w:marTop w:val="0"/>
      <w:marBottom w:val="0"/>
      <w:divBdr>
        <w:top w:val="none" w:sz="0" w:space="0" w:color="auto"/>
        <w:left w:val="none" w:sz="0" w:space="0" w:color="auto"/>
        <w:bottom w:val="none" w:sz="0" w:space="0" w:color="auto"/>
        <w:right w:val="none" w:sz="0" w:space="0" w:color="auto"/>
      </w:divBdr>
      <w:divsChild>
        <w:div w:id="1972831642">
          <w:marLeft w:val="0"/>
          <w:marRight w:val="0"/>
          <w:marTop w:val="0"/>
          <w:marBottom w:val="0"/>
          <w:divBdr>
            <w:top w:val="none" w:sz="0" w:space="0" w:color="auto"/>
            <w:left w:val="none" w:sz="0" w:space="0" w:color="auto"/>
            <w:bottom w:val="none" w:sz="0" w:space="0" w:color="auto"/>
            <w:right w:val="none" w:sz="0" w:space="0" w:color="auto"/>
          </w:divBdr>
        </w:div>
      </w:divsChild>
    </w:div>
    <w:div w:id="1972831572">
      <w:marLeft w:val="0"/>
      <w:marRight w:val="0"/>
      <w:marTop w:val="0"/>
      <w:marBottom w:val="0"/>
      <w:divBdr>
        <w:top w:val="none" w:sz="0" w:space="0" w:color="auto"/>
        <w:left w:val="none" w:sz="0" w:space="0" w:color="auto"/>
        <w:bottom w:val="none" w:sz="0" w:space="0" w:color="auto"/>
        <w:right w:val="none" w:sz="0" w:space="0" w:color="auto"/>
      </w:divBdr>
    </w:div>
    <w:div w:id="1972831574">
      <w:marLeft w:val="0"/>
      <w:marRight w:val="0"/>
      <w:marTop w:val="0"/>
      <w:marBottom w:val="0"/>
      <w:divBdr>
        <w:top w:val="none" w:sz="0" w:space="0" w:color="auto"/>
        <w:left w:val="none" w:sz="0" w:space="0" w:color="auto"/>
        <w:bottom w:val="none" w:sz="0" w:space="0" w:color="auto"/>
        <w:right w:val="none" w:sz="0" w:space="0" w:color="auto"/>
      </w:divBdr>
    </w:div>
    <w:div w:id="1972831575">
      <w:marLeft w:val="0"/>
      <w:marRight w:val="0"/>
      <w:marTop w:val="0"/>
      <w:marBottom w:val="0"/>
      <w:divBdr>
        <w:top w:val="none" w:sz="0" w:space="0" w:color="auto"/>
        <w:left w:val="none" w:sz="0" w:space="0" w:color="auto"/>
        <w:bottom w:val="none" w:sz="0" w:space="0" w:color="auto"/>
        <w:right w:val="none" w:sz="0" w:space="0" w:color="auto"/>
      </w:divBdr>
    </w:div>
    <w:div w:id="1972831576">
      <w:marLeft w:val="0"/>
      <w:marRight w:val="0"/>
      <w:marTop w:val="0"/>
      <w:marBottom w:val="0"/>
      <w:divBdr>
        <w:top w:val="none" w:sz="0" w:space="0" w:color="auto"/>
        <w:left w:val="none" w:sz="0" w:space="0" w:color="auto"/>
        <w:bottom w:val="none" w:sz="0" w:space="0" w:color="auto"/>
        <w:right w:val="none" w:sz="0" w:space="0" w:color="auto"/>
      </w:divBdr>
    </w:div>
    <w:div w:id="1972831577">
      <w:marLeft w:val="0"/>
      <w:marRight w:val="0"/>
      <w:marTop w:val="0"/>
      <w:marBottom w:val="0"/>
      <w:divBdr>
        <w:top w:val="none" w:sz="0" w:space="0" w:color="auto"/>
        <w:left w:val="none" w:sz="0" w:space="0" w:color="auto"/>
        <w:bottom w:val="none" w:sz="0" w:space="0" w:color="auto"/>
        <w:right w:val="none" w:sz="0" w:space="0" w:color="auto"/>
      </w:divBdr>
    </w:div>
    <w:div w:id="1972831578">
      <w:marLeft w:val="0"/>
      <w:marRight w:val="0"/>
      <w:marTop w:val="0"/>
      <w:marBottom w:val="0"/>
      <w:divBdr>
        <w:top w:val="none" w:sz="0" w:space="0" w:color="auto"/>
        <w:left w:val="none" w:sz="0" w:space="0" w:color="auto"/>
        <w:bottom w:val="none" w:sz="0" w:space="0" w:color="auto"/>
        <w:right w:val="none" w:sz="0" w:space="0" w:color="auto"/>
      </w:divBdr>
    </w:div>
    <w:div w:id="1972831579">
      <w:marLeft w:val="0"/>
      <w:marRight w:val="0"/>
      <w:marTop w:val="0"/>
      <w:marBottom w:val="0"/>
      <w:divBdr>
        <w:top w:val="none" w:sz="0" w:space="0" w:color="auto"/>
        <w:left w:val="none" w:sz="0" w:space="0" w:color="auto"/>
        <w:bottom w:val="none" w:sz="0" w:space="0" w:color="auto"/>
        <w:right w:val="none" w:sz="0" w:space="0" w:color="auto"/>
      </w:divBdr>
    </w:div>
    <w:div w:id="1972831580">
      <w:marLeft w:val="0"/>
      <w:marRight w:val="0"/>
      <w:marTop w:val="0"/>
      <w:marBottom w:val="0"/>
      <w:divBdr>
        <w:top w:val="none" w:sz="0" w:space="0" w:color="auto"/>
        <w:left w:val="none" w:sz="0" w:space="0" w:color="auto"/>
        <w:bottom w:val="none" w:sz="0" w:space="0" w:color="auto"/>
        <w:right w:val="none" w:sz="0" w:space="0" w:color="auto"/>
      </w:divBdr>
    </w:div>
    <w:div w:id="1972831581">
      <w:marLeft w:val="0"/>
      <w:marRight w:val="0"/>
      <w:marTop w:val="0"/>
      <w:marBottom w:val="0"/>
      <w:divBdr>
        <w:top w:val="none" w:sz="0" w:space="0" w:color="auto"/>
        <w:left w:val="none" w:sz="0" w:space="0" w:color="auto"/>
        <w:bottom w:val="none" w:sz="0" w:space="0" w:color="auto"/>
        <w:right w:val="none" w:sz="0" w:space="0" w:color="auto"/>
      </w:divBdr>
    </w:div>
    <w:div w:id="1972831582">
      <w:marLeft w:val="0"/>
      <w:marRight w:val="0"/>
      <w:marTop w:val="0"/>
      <w:marBottom w:val="0"/>
      <w:divBdr>
        <w:top w:val="none" w:sz="0" w:space="0" w:color="auto"/>
        <w:left w:val="none" w:sz="0" w:space="0" w:color="auto"/>
        <w:bottom w:val="none" w:sz="0" w:space="0" w:color="auto"/>
        <w:right w:val="none" w:sz="0" w:space="0" w:color="auto"/>
      </w:divBdr>
    </w:div>
    <w:div w:id="1972831583">
      <w:marLeft w:val="0"/>
      <w:marRight w:val="0"/>
      <w:marTop w:val="0"/>
      <w:marBottom w:val="0"/>
      <w:divBdr>
        <w:top w:val="none" w:sz="0" w:space="0" w:color="auto"/>
        <w:left w:val="none" w:sz="0" w:space="0" w:color="auto"/>
        <w:bottom w:val="none" w:sz="0" w:space="0" w:color="auto"/>
        <w:right w:val="none" w:sz="0" w:space="0" w:color="auto"/>
      </w:divBdr>
    </w:div>
    <w:div w:id="1972831585">
      <w:marLeft w:val="0"/>
      <w:marRight w:val="0"/>
      <w:marTop w:val="0"/>
      <w:marBottom w:val="0"/>
      <w:divBdr>
        <w:top w:val="none" w:sz="0" w:space="0" w:color="auto"/>
        <w:left w:val="none" w:sz="0" w:space="0" w:color="auto"/>
        <w:bottom w:val="none" w:sz="0" w:space="0" w:color="auto"/>
        <w:right w:val="none" w:sz="0" w:space="0" w:color="auto"/>
      </w:divBdr>
    </w:div>
    <w:div w:id="1972831587">
      <w:marLeft w:val="0"/>
      <w:marRight w:val="0"/>
      <w:marTop w:val="0"/>
      <w:marBottom w:val="0"/>
      <w:divBdr>
        <w:top w:val="none" w:sz="0" w:space="0" w:color="auto"/>
        <w:left w:val="none" w:sz="0" w:space="0" w:color="auto"/>
        <w:bottom w:val="none" w:sz="0" w:space="0" w:color="auto"/>
        <w:right w:val="none" w:sz="0" w:space="0" w:color="auto"/>
      </w:divBdr>
    </w:div>
    <w:div w:id="1972831588">
      <w:marLeft w:val="0"/>
      <w:marRight w:val="0"/>
      <w:marTop w:val="0"/>
      <w:marBottom w:val="0"/>
      <w:divBdr>
        <w:top w:val="none" w:sz="0" w:space="0" w:color="auto"/>
        <w:left w:val="none" w:sz="0" w:space="0" w:color="auto"/>
        <w:bottom w:val="none" w:sz="0" w:space="0" w:color="auto"/>
        <w:right w:val="none" w:sz="0" w:space="0" w:color="auto"/>
      </w:divBdr>
    </w:div>
    <w:div w:id="1972831591">
      <w:marLeft w:val="0"/>
      <w:marRight w:val="0"/>
      <w:marTop w:val="0"/>
      <w:marBottom w:val="0"/>
      <w:divBdr>
        <w:top w:val="none" w:sz="0" w:space="0" w:color="auto"/>
        <w:left w:val="none" w:sz="0" w:space="0" w:color="auto"/>
        <w:bottom w:val="none" w:sz="0" w:space="0" w:color="auto"/>
        <w:right w:val="none" w:sz="0" w:space="0" w:color="auto"/>
      </w:divBdr>
    </w:div>
    <w:div w:id="1972831593">
      <w:marLeft w:val="0"/>
      <w:marRight w:val="0"/>
      <w:marTop w:val="0"/>
      <w:marBottom w:val="0"/>
      <w:divBdr>
        <w:top w:val="none" w:sz="0" w:space="0" w:color="auto"/>
        <w:left w:val="none" w:sz="0" w:space="0" w:color="auto"/>
        <w:bottom w:val="none" w:sz="0" w:space="0" w:color="auto"/>
        <w:right w:val="none" w:sz="0" w:space="0" w:color="auto"/>
      </w:divBdr>
    </w:div>
    <w:div w:id="1972831594">
      <w:marLeft w:val="0"/>
      <w:marRight w:val="0"/>
      <w:marTop w:val="0"/>
      <w:marBottom w:val="0"/>
      <w:divBdr>
        <w:top w:val="none" w:sz="0" w:space="0" w:color="auto"/>
        <w:left w:val="none" w:sz="0" w:space="0" w:color="auto"/>
        <w:bottom w:val="none" w:sz="0" w:space="0" w:color="auto"/>
        <w:right w:val="none" w:sz="0" w:space="0" w:color="auto"/>
      </w:divBdr>
    </w:div>
    <w:div w:id="1972831595">
      <w:marLeft w:val="0"/>
      <w:marRight w:val="0"/>
      <w:marTop w:val="0"/>
      <w:marBottom w:val="0"/>
      <w:divBdr>
        <w:top w:val="none" w:sz="0" w:space="0" w:color="auto"/>
        <w:left w:val="none" w:sz="0" w:space="0" w:color="auto"/>
        <w:bottom w:val="none" w:sz="0" w:space="0" w:color="auto"/>
        <w:right w:val="none" w:sz="0" w:space="0" w:color="auto"/>
      </w:divBdr>
    </w:div>
    <w:div w:id="1972831597">
      <w:marLeft w:val="0"/>
      <w:marRight w:val="0"/>
      <w:marTop w:val="0"/>
      <w:marBottom w:val="0"/>
      <w:divBdr>
        <w:top w:val="none" w:sz="0" w:space="0" w:color="auto"/>
        <w:left w:val="none" w:sz="0" w:space="0" w:color="auto"/>
        <w:bottom w:val="none" w:sz="0" w:space="0" w:color="auto"/>
        <w:right w:val="none" w:sz="0" w:space="0" w:color="auto"/>
      </w:divBdr>
    </w:div>
    <w:div w:id="1972831598">
      <w:marLeft w:val="0"/>
      <w:marRight w:val="0"/>
      <w:marTop w:val="0"/>
      <w:marBottom w:val="0"/>
      <w:divBdr>
        <w:top w:val="none" w:sz="0" w:space="0" w:color="auto"/>
        <w:left w:val="none" w:sz="0" w:space="0" w:color="auto"/>
        <w:bottom w:val="none" w:sz="0" w:space="0" w:color="auto"/>
        <w:right w:val="none" w:sz="0" w:space="0" w:color="auto"/>
      </w:divBdr>
    </w:div>
    <w:div w:id="1972831599">
      <w:marLeft w:val="0"/>
      <w:marRight w:val="0"/>
      <w:marTop w:val="0"/>
      <w:marBottom w:val="0"/>
      <w:divBdr>
        <w:top w:val="none" w:sz="0" w:space="0" w:color="auto"/>
        <w:left w:val="none" w:sz="0" w:space="0" w:color="auto"/>
        <w:bottom w:val="none" w:sz="0" w:space="0" w:color="auto"/>
        <w:right w:val="none" w:sz="0" w:space="0" w:color="auto"/>
      </w:divBdr>
    </w:div>
    <w:div w:id="1972831600">
      <w:marLeft w:val="0"/>
      <w:marRight w:val="0"/>
      <w:marTop w:val="0"/>
      <w:marBottom w:val="0"/>
      <w:divBdr>
        <w:top w:val="none" w:sz="0" w:space="0" w:color="auto"/>
        <w:left w:val="none" w:sz="0" w:space="0" w:color="auto"/>
        <w:bottom w:val="none" w:sz="0" w:space="0" w:color="auto"/>
        <w:right w:val="none" w:sz="0" w:space="0" w:color="auto"/>
      </w:divBdr>
    </w:div>
    <w:div w:id="1972831602">
      <w:marLeft w:val="0"/>
      <w:marRight w:val="0"/>
      <w:marTop w:val="0"/>
      <w:marBottom w:val="0"/>
      <w:divBdr>
        <w:top w:val="none" w:sz="0" w:space="0" w:color="auto"/>
        <w:left w:val="none" w:sz="0" w:space="0" w:color="auto"/>
        <w:bottom w:val="none" w:sz="0" w:space="0" w:color="auto"/>
        <w:right w:val="none" w:sz="0" w:space="0" w:color="auto"/>
      </w:divBdr>
    </w:div>
    <w:div w:id="1972831604">
      <w:marLeft w:val="0"/>
      <w:marRight w:val="0"/>
      <w:marTop w:val="0"/>
      <w:marBottom w:val="0"/>
      <w:divBdr>
        <w:top w:val="none" w:sz="0" w:space="0" w:color="auto"/>
        <w:left w:val="none" w:sz="0" w:space="0" w:color="auto"/>
        <w:bottom w:val="none" w:sz="0" w:space="0" w:color="auto"/>
        <w:right w:val="none" w:sz="0" w:space="0" w:color="auto"/>
      </w:divBdr>
    </w:div>
    <w:div w:id="1972831606">
      <w:marLeft w:val="0"/>
      <w:marRight w:val="0"/>
      <w:marTop w:val="0"/>
      <w:marBottom w:val="0"/>
      <w:divBdr>
        <w:top w:val="none" w:sz="0" w:space="0" w:color="auto"/>
        <w:left w:val="none" w:sz="0" w:space="0" w:color="auto"/>
        <w:bottom w:val="none" w:sz="0" w:space="0" w:color="auto"/>
        <w:right w:val="none" w:sz="0" w:space="0" w:color="auto"/>
      </w:divBdr>
    </w:div>
    <w:div w:id="1972831607">
      <w:marLeft w:val="0"/>
      <w:marRight w:val="0"/>
      <w:marTop w:val="0"/>
      <w:marBottom w:val="0"/>
      <w:divBdr>
        <w:top w:val="none" w:sz="0" w:space="0" w:color="auto"/>
        <w:left w:val="none" w:sz="0" w:space="0" w:color="auto"/>
        <w:bottom w:val="none" w:sz="0" w:space="0" w:color="auto"/>
        <w:right w:val="none" w:sz="0" w:space="0" w:color="auto"/>
      </w:divBdr>
    </w:div>
    <w:div w:id="1972831610">
      <w:marLeft w:val="0"/>
      <w:marRight w:val="0"/>
      <w:marTop w:val="0"/>
      <w:marBottom w:val="0"/>
      <w:divBdr>
        <w:top w:val="none" w:sz="0" w:space="0" w:color="auto"/>
        <w:left w:val="none" w:sz="0" w:space="0" w:color="auto"/>
        <w:bottom w:val="none" w:sz="0" w:space="0" w:color="auto"/>
        <w:right w:val="none" w:sz="0" w:space="0" w:color="auto"/>
      </w:divBdr>
    </w:div>
    <w:div w:id="1972831611">
      <w:marLeft w:val="0"/>
      <w:marRight w:val="0"/>
      <w:marTop w:val="0"/>
      <w:marBottom w:val="0"/>
      <w:divBdr>
        <w:top w:val="none" w:sz="0" w:space="0" w:color="auto"/>
        <w:left w:val="none" w:sz="0" w:space="0" w:color="auto"/>
        <w:bottom w:val="none" w:sz="0" w:space="0" w:color="auto"/>
        <w:right w:val="none" w:sz="0" w:space="0" w:color="auto"/>
      </w:divBdr>
    </w:div>
    <w:div w:id="1972831612">
      <w:marLeft w:val="0"/>
      <w:marRight w:val="0"/>
      <w:marTop w:val="0"/>
      <w:marBottom w:val="0"/>
      <w:divBdr>
        <w:top w:val="none" w:sz="0" w:space="0" w:color="auto"/>
        <w:left w:val="none" w:sz="0" w:space="0" w:color="auto"/>
        <w:bottom w:val="none" w:sz="0" w:space="0" w:color="auto"/>
        <w:right w:val="none" w:sz="0" w:space="0" w:color="auto"/>
      </w:divBdr>
    </w:div>
    <w:div w:id="1972831614">
      <w:marLeft w:val="0"/>
      <w:marRight w:val="0"/>
      <w:marTop w:val="0"/>
      <w:marBottom w:val="0"/>
      <w:divBdr>
        <w:top w:val="none" w:sz="0" w:space="0" w:color="auto"/>
        <w:left w:val="none" w:sz="0" w:space="0" w:color="auto"/>
        <w:bottom w:val="none" w:sz="0" w:space="0" w:color="auto"/>
        <w:right w:val="none" w:sz="0" w:space="0" w:color="auto"/>
      </w:divBdr>
    </w:div>
    <w:div w:id="1972831615">
      <w:marLeft w:val="0"/>
      <w:marRight w:val="0"/>
      <w:marTop w:val="0"/>
      <w:marBottom w:val="0"/>
      <w:divBdr>
        <w:top w:val="none" w:sz="0" w:space="0" w:color="auto"/>
        <w:left w:val="none" w:sz="0" w:space="0" w:color="auto"/>
        <w:bottom w:val="none" w:sz="0" w:space="0" w:color="auto"/>
        <w:right w:val="none" w:sz="0" w:space="0" w:color="auto"/>
      </w:divBdr>
    </w:div>
    <w:div w:id="1972831616">
      <w:marLeft w:val="0"/>
      <w:marRight w:val="0"/>
      <w:marTop w:val="0"/>
      <w:marBottom w:val="0"/>
      <w:divBdr>
        <w:top w:val="none" w:sz="0" w:space="0" w:color="auto"/>
        <w:left w:val="none" w:sz="0" w:space="0" w:color="auto"/>
        <w:bottom w:val="none" w:sz="0" w:space="0" w:color="auto"/>
        <w:right w:val="none" w:sz="0" w:space="0" w:color="auto"/>
      </w:divBdr>
    </w:div>
    <w:div w:id="1972831617">
      <w:marLeft w:val="0"/>
      <w:marRight w:val="0"/>
      <w:marTop w:val="0"/>
      <w:marBottom w:val="0"/>
      <w:divBdr>
        <w:top w:val="none" w:sz="0" w:space="0" w:color="auto"/>
        <w:left w:val="none" w:sz="0" w:space="0" w:color="auto"/>
        <w:bottom w:val="none" w:sz="0" w:space="0" w:color="auto"/>
        <w:right w:val="none" w:sz="0" w:space="0" w:color="auto"/>
      </w:divBdr>
    </w:div>
    <w:div w:id="1972831618">
      <w:marLeft w:val="0"/>
      <w:marRight w:val="0"/>
      <w:marTop w:val="0"/>
      <w:marBottom w:val="0"/>
      <w:divBdr>
        <w:top w:val="none" w:sz="0" w:space="0" w:color="auto"/>
        <w:left w:val="none" w:sz="0" w:space="0" w:color="auto"/>
        <w:bottom w:val="none" w:sz="0" w:space="0" w:color="auto"/>
        <w:right w:val="none" w:sz="0" w:space="0" w:color="auto"/>
      </w:divBdr>
    </w:div>
    <w:div w:id="1972831619">
      <w:marLeft w:val="0"/>
      <w:marRight w:val="0"/>
      <w:marTop w:val="0"/>
      <w:marBottom w:val="0"/>
      <w:divBdr>
        <w:top w:val="none" w:sz="0" w:space="0" w:color="auto"/>
        <w:left w:val="none" w:sz="0" w:space="0" w:color="auto"/>
        <w:bottom w:val="none" w:sz="0" w:space="0" w:color="auto"/>
        <w:right w:val="none" w:sz="0" w:space="0" w:color="auto"/>
      </w:divBdr>
    </w:div>
    <w:div w:id="1972831621">
      <w:marLeft w:val="0"/>
      <w:marRight w:val="0"/>
      <w:marTop w:val="0"/>
      <w:marBottom w:val="0"/>
      <w:divBdr>
        <w:top w:val="none" w:sz="0" w:space="0" w:color="auto"/>
        <w:left w:val="none" w:sz="0" w:space="0" w:color="auto"/>
        <w:bottom w:val="none" w:sz="0" w:space="0" w:color="auto"/>
        <w:right w:val="none" w:sz="0" w:space="0" w:color="auto"/>
      </w:divBdr>
    </w:div>
    <w:div w:id="1972831623">
      <w:marLeft w:val="0"/>
      <w:marRight w:val="0"/>
      <w:marTop w:val="0"/>
      <w:marBottom w:val="0"/>
      <w:divBdr>
        <w:top w:val="none" w:sz="0" w:space="0" w:color="auto"/>
        <w:left w:val="none" w:sz="0" w:space="0" w:color="auto"/>
        <w:bottom w:val="none" w:sz="0" w:space="0" w:color="auto"/>
        <w:right w:val="none" w:sz="0" w:space="0" w:color="auto"/>
      </w:divBdr>
    </w:div>
    <w:div w:id="1972831624">
      <w:marLeft w:val="0"/>
      <w:marRight w:val="0"/>
      <w:marTop w:val="0"/>
      <w:marBottom w:val="0"/>
      <w:divBdr>
        <w:top w:val="none" w:sz="0" w:space="0" w:color="auto"/>
        <w:left w:val="none" w:sz="0" w:space="0" w:color="auto"/>
        <w:bottom w:val="none" w:sz="0" w:space="0" w:color="auto"/>
        <w:right w:val="none" w:sz="0" w:space="0" w:color="auto"/>
      </w:divBdr>
    </w:div>
    <w:div w:id="1972831626">
      <w:marLeft w:val="0"/>
      <w:marRight w:val="0"/>
      <w:marTop w:val="0"/>
      <w:marBottom w:val="0"/>
      <w:divBdr>
        <w:top w:val="none" w:sz="0" w:space="0" w:color="auto"/>
        <w:left w:val="none" w:sz="0" w:space="0" w:color="auto"/>
        <w:bottom w:val="none" w:sz="0" w:space="0" w:color="auto"/>
        <w:right w:val="none" w:sz="0" w:space="0" w:color="auto"/>
      </w:divBdr>
    </w:div>
    <w:div w:id="1972831627">
      <w:marLeft w:val="0"/>
      <w:marRight w:val="0"/>
      <w:marTop w:val="0"/>
      <w:marBottom w:val="0"/>
      <w:divBdr>
        <w:top w:val="none" w:sz="0" w:space="0" w:color="auto"/>
        <w:left w:val="none" w:sz="0" w:space="0" w:color="auto"/>
        <w:bottom w:val="none" w:sz="0" w:space="0" w:color="auto"/>
        <w:right w:val="none" w:sz="0" w:space="0" w:color="auto"/>
      </w:divBdr>
    </w:div>
    <w:div w:id="1972831628">
      <w:marLeft w:val="0"/>
      <w:marRight w:val="0"/>
      <w:marTop w:val="0"/>
      <w:marBottom w:val="0"/>
      <w:divBdr>
        <w:top w:val="none" w:sz="0" w:space="0" w:color="auto"/>
        <w:left w:val="none" w:sz="0" w:space="0" w:color="auto"/>
        <w:bottom w:val="none" w:sz="0" w:space="0" w:color="auto"/>
        <w:right w:val="none" w:sz="0" w:space="0" w:color="auto"/>
      </w:divBdr>
    </w:div>
    <w:div w:id="1972831630">
      <w:marLeft w:val="0"/>
      <w:marRight w:val="0"/>
      <w:marTop w:val="0"/>
      <w:marBottom w:val="0"/>
      <w:divBdr>
        <w:top w:val="none" w:sz="0" w:space="0" w:color="auto"/>
        <w:left w:val="none" w:sz="0" w:space="0" w:color="auto"/>
        <w:bottom w:val="none" w:sz="0" w:space="0" w:color="auto"/>
        <w:right w:val="none" w:sz="0" w:space="0" w:color="auto"/>
      </w:divBdr>
    </w:div>
    <w:div w:id="1972831632">
      <w:marLeft w:val="0"/>
      <w:marRight w:val="0"/>
      <w:marTop w:val="0"/>
      <w:marBottom w:val="0"/>
      <w:divBdr>
        <w:top w:val="none" w:sz="0" w:space="0" w:color="auto"/>
        <w:left w:val="none" w:sz="0" w:space="0" w:color="auto"/>
        <w:bottom w:val="none" w:sz="0" w:space="0" w:color="auto"/>
        <w:right w:val="none" w:sz="0" w:space="0" w:color="auto"/>
      </w:divBdr>
    </w:div>
    <w:div w:id="1972831633">
      <w:marLeft w:val="0"/>
      <w:marRight w:val="0"/>
      <w:marTop w:val="0"/>
      <w:marBottom w:val="0"/>
      <w:divBdr>
        <w:top w:val="none" w:sz="0" w:space="0" w:color="auto"/>
        <w:left w:val="none" w:sz="0" w:space="0" w:color="auto"/>
        <w:bottom w:val="none" w:sz="0" w:space="0" w:color="auto"/>
        <w:right w:val="none" w:sz="0" w:space="0" w:color="auto"/>
      </w:divBdr>
    </w:div>
    <w:div w:id="1972831634">
      <w:marLeft w:val="0"/>
      <w:marRight w:val="0"/>
      <w:marTop w:val="0"/>
      <w:marBottom w:val="0"/>
      <w:divBdr>
        <w:top w:val="none" w:sz="0" w:space="0" w:color="auto"/>
        <w:left w:val="none" w:sz="0" w:space="0" w:color="auto"/>
        <w:bottom w:val="none" w:sz="0" w:space="0" w:color="auto"/>
        <w:right w:val="none" w:sz="0" w:space="0" w:color="auto"/>
      </w:divBdr>
    </w:div>
    <w:div w:id="1972831635">
      <w:marLeft w:val="0"/>
      <w:marRight w:val="0"/>
      <w:marTop w:val="0"/>
      <w:marBottom w:val="0"/>
      <w:divBdr>
        <w:top w:val="none" w:sz="0" w:space="0" w:color="auto"/>
        <w:left w:val="none" w:sz="0" w:space="0" w:color="auto"/>
        <w:bottom w:val="none" w:sz="0" w:space="0" w:color="auto"/>
        <w:right w:val="none" w:sz="0" w:space="0" w:color="auto"/>
      </w:divBdr>
      <w:divsChild>
        <w:div w:id="1972831544">
          <w:marLeft w:val="547"/>
          <w:marRight w:val="0"/>
          <w:marTop w:val="77"/>
          <w:marBottom w:val="0"/>
          <w:divBdr>
            <w:top w:val="none" w:sz="0" w:space="0" w:color="auto"/>
            <w:left w:val="none" w:sz="0" w:space="0" w:color="auto"/>
            <w:bottom w:val="none" w:sz="0" w:space="0" w:color="auto"/>
            <w:right w:val="none" w:sz="0" w:space="0" w:color="auto"/>
          </w:divBdr>
        </w:div>
        <w:div w:id="1972831665">
          <w:marLeft w:val="1166"/>
          <w:marRight w:val="0"/>
          <w:marTop w:val="67"/>
          <w:marBottom w:val="0"/>
          <w:divBdr>
            <w:top w:val="none" w:sz="0" w:space="0" w:color="auto"/>
            <w:left w:val="none" w:sz="0" w:space="0" w:color="auto"/>
            <w:bottom w:val="none" w:sz="0" w:space="0" w:color="auto"/>
            <w:right w:val="none" w:sz="0" w:space="0" w:color="auto"/>
          </w:divBdr>
        </w:div>
        <w:div w:id="1972831728">
          <w:marLeft w:val="1166"/>
          <w:marRight w:val="0"/>
          <w:marTop w:val="67"/>
          <w:marBottom w:val="0"/>
          <w:divBdr>
            <w:top w:val="none" w:sz="0" w:space="0" w:color="auto"/>
            <w:left w:val="none" w:sz="0" w:space="0" w:color="auto"/>
            <w:bottom w:val="none" w:sz="0" w:space="0" w:color="auto"/>
            <w:right w:val="none" w:sz="0" w:space="0" w:color="auto"/>
          </w:divBdr>
        </w:div>
      </w:divsChild>
    </w:div>
    <w:div w:id="1972831636">
      <w:marLeft w:val="0"/>
      <w:marRight w:val="0"/>
      <w:marTop w:val="0"/>
      <w:marBottom w:val="0"/>
      <w:divBdr>
        <w:top w:val="none" w:sz="0" w:space="0" w:color="auto"/>
        <w:left w:val="none" w:sz="0" w:space="0" w:color="auto"/>
        <w:bottom w:val="none" w:sz="0" w:space="0" w:color="auto"/>
        <w:right w:val="none" w:sz="0" w:space="0" w:color="auto"/>
      </w:divBdr>
    </w:div>
    <w:div w:id="1972831637">
      <w:marLeft w:val="0"/>
      <w:marRight w:val="0"/>
      <w:marTop w:val="0"/>
      <w:marBottom w:val="0"/>
      <w:divBdr>
        <w:top w:val="none" w:sz="0" w:space="0" w:color="auto"/>
        <w:left w:val="none" w:sz="0" w:space="0" w:color="auto"/>
        <w:bottom w:val="none" w:sz="0" w:space="0" w:color="auto"/>
        <w:right w:val="none" w:sz="0" w:space="0" w:color="auto"/>
      </w:divBdr>
    </w:div>
    <w:div w:id="1972831638">
      <w:marLeft w:val="0"/>
      <w:marRight w:val="0"/>
      <w:marTop w:val="0"/>
      <w:marBottom w:val="0"/>
      <w:divBdr>
        <w:top w:val="none" w:sz="0" w:space="0" w:color="auto"/>
        <w:left w:val="none" w:sz="0" w:space="0" w:color="auto"/>
        <w:bottom w:val="none" w:sz="0" w:space="0" w:color="auto"/>
        <w:right w:val="none" w:sz="0" w:space="0" w:color="auto"/>
      </w:divBdr>
    </w:div>
    <w:div w:id="1972831640">
      <w:marLeft w:val="0"/>
      <w:marRight w:val="0"/>
      <w:marTop w:val="0"/>
      <w:marBottom w:val="0"/>
      <w:divBdr>
        <w:top w:val="none" w:sz="0" w:space="0" w:color="auto"/>
        <w:left w:val="none" w:sz="0" w:space="0" w:color="auto"/>
        <w:bottom w:val="none" w:sz="0" w:space="0" w:color="auto"/>
        <w:right w:val="none" w:sz="0" w:space="0" w:color="auto"/>
      </w:divBdr>
    </w:div>
    <w:div w:id="1972831641">
      <w:marLeft w:val="0"/>
      <w:marRight w:val="0"/>
      <w:marTop w:val="0"/>
      <w:marBottom w:val="0"/>
      <w:divBdr>
        <w:top w:val="none" w:sz="0" w:space="0" w:color="auto"/>
        <w:left w:val="none" w:sz="0" w:space="0" w:color="auto"/>
        <w:bottom w:val="none" w:sz="0" w:space="0" w:color="auto"/>
        <w:right w:val="none" w:sz="0" w:space="0" w:color="auto"/>
      </w:divBdr>
    </w:div>
    <w:div w:id="1972831643">
      <w:marLeft w:val="0"/>
      <w:marRight w:val="0"/>
      <w:marTop w:val="0"/>
      <w:marBottom w:val="0"/>
      <w:divBdr>
        <w:top w:val="none" w:sz="0" w:space="0" w:color="auto"/>
        <w:left w:val="none" w:sz="0" w:space="0" w:color="auto"/>
        <w:bottom w:val="none" w:sz="0" w:space="0" w:color="auto"/>
        <w:right w:val="none" w:sz="0" w:space="0" w:color="auto"/>
      </w:divBdr>
    </w:div>
    <w:div w:id="1972831646">
      <w:marLeft w:val="0"/>
      <w:marRight w:val="0"/>
      <w:marTop w:val="0"/>
      <w:marBottom w:val="0"/>
      <w:divBdr>
        <w:top w:val="none" w:sz="0" w:space="0" w:color="auto"/>
        <w:left w:val="none" w:sz="0" w:space="0" w:color="auto"/>
        <w:bottom w:val="none" w:sz="0" w:space="0" w:color="auto"/>
        <w:right w:val="none" w:sz="0" w:space="0" w:color="auto"/>
      </w:divBdr>
    </w:div>
    <w:div w:id="1972831647">
      <w:marLeft w:val="0"/>
      <w:marRight w:val="0"/>
      <w:marTop w:val="0"/>
      <w:marBottom w:val="0"/>
      <w:divBdr>
        <w:top w:val="none" w:sz="0" w:space="0" w:color="auto"/>
        <w:left w:val="none" w:sz="0" w:space="0" w:color="auto"/>
        <w:bottom w:val="none" w:sz="0" w:space="0" w:color="auto"/>
        <w:right w:val="none" w:sz="0" w:space="0" w:color="auto"/>
      </w:divBdr>
    </w:div>
    <w:div w:id="1972831649">
      <w:marLeft w:val="0"/>
      <w:marRight w:val="0"/>
      <w:marTop w:val="0"/>
      <w:marBottom w:val="0"/>
      <w:divBdr>
        <w:top w:val="none" w:sz="0" w:space="0" w:color="auto"/>
        <w:left w:val="none" w:sz="0" w:space="0" w:color="auto"/>
        <w:bottom w:val="none" w:sz="0" w:space="0" w:color="auto"/>
        <w:right w:val="none" w:sz="0" w:space="0" w:color="auto"/>
      </w:divBdr>
    </w:div>
    <w:div w:id="1972831650">
      <w:marLeft w:val="0"/>
      <w:marRight w:val="0"/>
      <w:marTop w:val="0"/>
      <w:marBottom w:val="0"/>
      <w:divBdr>
        <w:top w:val="none" w:sz="0" w:space="0" w:color="auto"/>
        <w:left w:val="none" w:sz="0" w:space="0" w:color="auto"/>
        <w:bottom w:val="none" w:sz="0" w:space="0" w:color="auto"/>
        <w:right w:val="none" w:sz="0" w:space="0" w:color="auto"/>
      </w:divBdr>
    </w:div>
    <w:div w:id="1972831652">
      <w:marLeft w:val="0"/>
      <w:marRight w:val="0"/>
      <w:marTop w:val="0"/>
      <w:marBottom w:val="0"/>
      <w:divBdr>
        <w:top w:val="none" w:sz="0" w:space="0" w:color="auto"/>
        <w:left w:val="none" w:sz="0" w:space="0" w:color="auto"/>
        <w:bottom w:val="none" w:sz="0" w:space="0" w:color="auto"/>
        <w:right w:val="none" w:sz="0" w:space="0" w:color="auto"/>
      </w:divBdr>
    </w:div>
    <w:div w:id="1972831653">
      <w:marLeft w:val="0"/>
      <w:marRight w:val="0"/>
      <w:marTop w:val="0"/>
      <w:marBottom w:val="0"/>
      <w:divBdr>
        <w:top w:val="none" w:sz="0" w:space="0" w:color="auto"/>
        <w:left w:val="none" w:sz="0" w:space="0" w:color="auto"/>
        <w:bottom w:val="none" w:sz="0" w:space="0" w:color="auto"/>
        <w:right w:val="none" w:sz="0" w:space="0" w:color="auto"/>
      </w:divBdr>
    </w:div>
    <w:div w:id="1972831654">
      <w:marLeft w:val="0"/>
      <w:marRight w:val="0"/>
      <w:marTop w:val="0"/>
      <w:marBottom w:val="0"/>
      <w:divBdr>
        <w:top w:val="none" w:sz="0" w:space="0" w:color="auto"/>
        <w:left w:val="none" w:sz="0" w:space="0" w:color="auto"/>
        <w:bottom w:val="none" w:sz="0" w:space="0" w:color="auto"/>
        <w:right w:val="none" w:sz="0" w:space="0" w:color="auto"/>
      </w:divBdr>
    </w:div>
    <w:div w:id="1972831656">
      <w:marLeft w:val="0"/>
      <w:marRight w:val="0"/>
      <w:marTop w:val="0"/>
      <w:marBottom w:val="0"/>
      <w:divBdr>
        <w:top w:val="none" w:sz="0" w:space="0" w:color="auto"/>
        <w:left w:val="none" w:sz="0" w:space="0" w:color="auto"/>
        <w:bottom w:val="none" w:sz="0" w:space="0" w:color="auto"/>
        <w:right w:val="none" w:sz="0" w:space="0" w:color="auto"/>
      </w:divBdr>
    </w:div>
    <w:div w:id="1972831657">
      <w:marLeft w:val="0"/>
      <w:marRight w:val="0"/>
      <w:marTop w:val="0"/>
      <w:marBottom w:val="0"/>
      <w:divBdr>
        <w:top w:val="none" w:sz="0" w:space="0" w:color="auto"/>
        <w:left w:val="none" w:sz="0" w:space="0" w:color="auto"/>
        <w:bottom w:val="none" w:sz="0" w:space="0" w:color="auto"/>
        <w:right w:val="none" w:sz="0" w:space="0" w:color="auto"/>
      </w:divBdr>
    </w:div>
    <w:div w:id="1972831658">
      <w:marLeft w:val="0"/>
      <w:marRight w:val="0"/>
      <w:marTop w:val="0"/>
      <w:marBottom w:val="0"/>
      <w:divBdr>
        <w:top w:val="none" w:sz="0" w:space="0" w:color="auto"/>
        <w:left w:val="none" w:sz="0" w:space="0" w:color="auto"/>
        <w:bottom w:val="none" w:sz="0" w:space="0" w:color="auto"/>
        <w:right w:val="none" w:sz="0" w:space="0" w:color="auto"/>
      </w:divBdr>
    </w:div>
    <w:div w:id="1972831659">
      <w:marLeft w:val="0"/>
      <w:marRight w:val="0"/>
      <w:marTop w:val="0"/>
      <w:marBottom w:val="0"/>
      <w:divBdr>
        <w:top w:val="none" w:sz="0" w:space="0" w:color="auto"/>
        <w:left w:val="none" w:sz="0" w:space="0" w:color="auto"/>
        <w:bottom w:val="none" w:sz="0" w:space="0" w:color="auto"/>
        <w:right w:val="none" w:sz="0" w:space="0" w:color="auto"/>
      </w:divBdr>
    </w:div>
    <w:div w:id="1972831660">
      <w:marLeft w:val="0"/>
      <w:marRight w:val="0"/>
      <w:marTop w:val="0"/>
      <w:marBottom w:val="0"/>
      <w:divBdr>
        <w:top w:val="none" w:sz="0" w:space="0" w:color="auto"/>
        <w:left w:val="none" w:sz="0" w:space="0" w:color="auto"/>
        <w:bottom w:val="none" w:sz="0" w:space="0" w:color="auto"/>
        <w:right w:val="none" w:sz="0" w:space="0" w:color="auto"/>
      </w:divBdr>
      <w:divsChild>
        <w:div w:id="1972831533">
          <w:marLeft w:val="0"/>
          <w:marRight w:val="0"/>
          <w:marTop w:val="0"/>
          <w:marBottom w:val="0"/>
          <w:divBdr>
            <w:top w:val="none" w:sz="0" w:space="0" w:color="auto"/>
            <w:left w:val="none" w:sz="0" w:space="0" w:color="auto"/>
            <w:bottom w:val="none" w:sz="0" w:space="0" w:color="auto"/>
            <w:right w:val="none" w:sz="0" w:space="0" w:color="auto"/>
          </w:divBdr>
        </w:div>
        <w:div w:id="1972831566">
          <w:marLeft w:val="0"/>
          <w:marRight w:val="0"/>
          <w:marTop w:val="0"/>
          <w:marBottom w:val="0"/>
          <w:divBdr>
            <w:top w:val="none" w:sz="0" w:space="0" w:color="auto"/>
            <w:left w:val="none" w:sz="0" w:space="0" w:color="auto"/>
            <w:bottom w:val="none" w:sz="0" w:space="0" w:color="auto"/>
            <w:right w:val="none" w:sz="0" w:space="0" w:color="auto"/>
          </w:divBdr>
        </w:div>
        <w:div w:id="1972831655">
          <w:marLeft w:val="0"/>
          <w:marRight w:val="0"/>
          <w:marTop w:val="0"/>
          <w:marBottom w:val="0"/>
          <w:divBdr>
            <w:top w:val="none" w:sz="0" w:space="0" w:color="auto"/>
            <w:left w:val="none" w:sz="0" w:space="0" w:color="auto"/>
            <w:bottom w:val="none" w:sz="0" w:space="0" w:color="auto"/>
            <w:right w:val="none" w:sz="0" w:space="0" w:color="auto"/>
          </w:divBdr>
        </w:div>
      </w:divsChild>
    </w:div>
    <w:div w:id="1972831661">
      <w:marLeft w:val="0"/>
      <w:marRight w:val="0"/>
      <w:marTop w:val="0"/>
      <w:marBottom w:val="0"/>
      <w:divBdr>
        <w:top w:val="none" w:sz="0" w:space="0" w:color="auto"/>
        <w:left w:val="none" w:sz="0" w:space="0" w:color="auto"/>
        <w:bottom w:val="none" w:sz="0" w:space="0" w:color="auto"/>
        <w:right w:val="none" w:sz="0" w:space="0" w:color="auto"/>
      </w:divBdr>
    </w:div>
    <w:div w:id="1972831662">
      <w:marLeft w:val="0"/>
      <w:marRight w:val="0"/>
      <w:marTop w:val="0"/>
      <w:marBottom w:val="0"/>
      <w:divBdr>
        <w:top w:val="none" w:sz="0" w:space="0" w:color="auto"/>
        <w:left w:val="none" w:sz="0" w:space="0" w:color="auto"/>
        <w:bottom w:val="none" w:sz="0" w:space="0" w:color="auto"/>
        <w:right w:val="none" w:sz="0" w:space="0" w:color="auto"/>
      </w:divBdr>
    </w:div>
    <w:div w:id="1972831663">
      <w:marLeft w:val="0"/>
      <w:marRight w:val="0"/>
      <w:marTop w:val="0"/>
      <w:marBottom w:val="0"/>
      <w:divBdr>
        <w:top w:val="none" w:sz="0" w:space="0" w:color="auto"/>
        <w:left w:val="none" w:sz="0" w:space="0" w:color="auto"/>
        <w:bottom w:val="none" w:sz="0" w:space="0" w:color="auto"/>
        <w:right w:val="none" w:sz="0" w:space="0" w:color="auto"/>
      </w:divBdr>
    </w:div>
    <w:div w:id="1972831664">
      <w:marLeft w:val="0"/>
      <w:marRight w:val="0"/>
      <w:marTop w:val="0"/>
      <w:marBottom w:val="0"/>
      <w:divBdr>
        <w:top w:val="none" w:sz="0" w:space="0" w:color="auto"/>
        <w:left w:val="none" w:sz="0" w:space="0" w:color="auto"/>
        <w:bottom w:val="none" w:sz="0" w:space="0" w:color="auto"/>
        <w:right w:val="none" w:sz="0" w:space="0" w:color="auto"/>
      </w:divBdr>
    </w:div>
    <w:div w:id="1972831666">
      <w:marLeft w:val="0"/>
      <w:marRight w:val="0"/>
      <w:marTop w:val="0"/>
      <w:marBottom w:val="0"/>
      <w:divBdr>
        <w:top w:val="none" w:sz="0" w:space="0" w:color="auto"/>
        <w:left w:val="none" w:sz="0" w:space="0" w:color="auto"/>
        <w:bottom w:val="none" w:sz="0" w:space="0" w:color="auto"/>
        <w:right w:val="none" w:sz="0" w:space="0" w:color="auto"/>
      </w:divBdr>
    </w:div>
    <w:div w:id="1972831668">
      <w:marLeft w:val="0"/>
      <w:marRight w:val="0"/>
      <w:marTop w:val="0"/>
      <w:marBottom w:val="0"/>
      <w:divBdr>
        <w:top w:val="none" w:sz="0" w:space="0" w:color="auto"/>
        <w:left w:val="none" w:sz="0" w:space="0" w:color="auto"/>
        <w:bottom w:val="none" w:sz="0" w:space="0" w:color="auto"/>
        <w:right w:val="none" w:sz="0" w:space="0" w:color="auto"/>
      </w:divBdr>
    </w:div>
    <w:div w:id="1972831669">
      <w:marLeft w:val="0"/>
      <w:marRight w:val="0"/>
      <w:marTop w:val="0"/>
      <w:marBottom w:val="0"/>
      <w:divBdr>
        <w:top w:val="none" w:sz="0" w:space="0" w:color="auto"/>
        <w:left w:val="none" w:sz="0" w:space="0" w:color="auto"/>
        <w:bottom w:val="none" w:sz="0" w:space="0" w:color="auto"/>
        <w:right w:val="none" w:sz="0" w:space="0" w:color="auto"/>
      </w:divBdr>
    </w:div>
    <w:div w:id="1972831670">
      <w:marLeft w:val="0"/>
      <w:marRight w:val="0"/>
      <w:marTop w:val="0"/>
      <w:marBottom w:val="0"/>
      <w:divBdr>
        <w:top w:val="none" w:sz="0" w:space="0" w:color="auto"/>
        <w:left w:val="none" w:sz="0" w:space="0" w:color="auto"/>
        <w:bottom w:val="none" w:sz="0" w:space="0" w:color="auto"/>
        <w:right w:val="none" w:sz="0" w:space="0" w:color="auto"/>
      </w:divBdr>
      <w:divsChild>
        <w:div w:id="1972831609">
          <w:marLeft w:val="0"/>
          <w:marRight w:val="0"/>
          <w:marTop w:val="0"/>
          <w:marBottom w:val="0"/>
          <w:divBdr>
            <w:top w:val="none" w:sz="0" w:space="0" w:color="auto"/>
            <w:left w:val="none" w:sz="0" w:space="0" w:color="auto"/>
            <w:bottom w:val="none" w:sz="0" w:space="0" w:color="auto"/>
            <w:right w:val="none" w:sz="0" w:space="0" w:color="auto"/>
          </w:divBdr>
        </w:div>
      </w:divsChild>
    </w:div>
    <w:div w:id="1972831671">
      <w:marLeft w:val="0"/>
      <w:marRight w:val="0"/>
      <w:marTop w:val="0"/>
      <w:marBottom w:val="0"/>
      <w:divBdr>
        <w:top w:val="none" w:sz="0" w:space="0" w:color="auto"/>
        <w:left w:val="none" w:sz="0" w:space="0" w:color="auto"/>
        <w:bottom w:val="none" w:sz="0" w:space="0" w:color="auto"/>
        <w:right w:val="none" w:sz="0" w:space="0" w:color="auto"/>
      </w:divBdr>
    </w:div>
    <w:div w:id="1972831672">
      <w:marLeft w:val="0"/>
      <w:marRight w:val="0"/>
      <w:marTop w:val="0"/>
      <w:marBottom w:val="0"/>
      <w:divBdr>
        <w:top w:val="none" w:sz="0" w:space="0" w:color="auto"/>
        <w:left w:val="none" w:sz="0" w:space="0" w:color="auto"/>
        <w:bottom w:val="none" w:sz="0" w:space="0" w:color="auto"/>
        <w:right w:val="none" w:sz="0" w:space="0" w:color="auto"/>
      </w:divBdr>
    </w:div>
    <w:div w:id="1972831673">
      <w:marLeft w:val="0"/>
      <w:marRight w:val="0"/>
      <w:marTop w:val="0"/>
      <w:marBottom w:val="0"/>
      <w:divBdr>
        <w:top w:val="none" w:sz="0" w:space="0" w:color="auto"/>
        <w:left w:val="none" w:sz="0" w:space="0" w:color="auto"/>
        <w:bottom w:val="none" w:sz="0" w:space="0" w:color="auto"/>
        <w:right w:val="none" w:sz="0" w:space="0" w:color="auto"/>
      </w:divBdr>
    </w:div>
    <w:div w:id="1972831675">
      <w:marLeft w:val="0"/>
      <w:marRight w:val="0"/>
      <w:marTop w:val="0"/>
      <w:marBottom w:val="0"/>
      <w:divBdr>
        <w:top w:val="none" w:sz="0" w:space="0" w:color="auto"/>
        <w:left w:val="none" w:sz="0" w:space="0" w:color="auto"/>
        <w:bottom w:val="none" w:sz="0" w:space="0" w:color="auto"/>
        <w:right w:val="none" w:sz="0" w:space="0" w:color="auto"/>
      </w:divBdr>
    </w:div>
    <w:div w:id="1972831677">
      <w:marLeft w:val="0"/>
      <w:marRight w:val="0"/>
      <w:marTop w:val="0"/>
      <w:marBottom w:val="0"/>
      <w:divBdr>
        <w:top w:val="none" w:sz="0" w:space="0" w:color="auto"/>
        <w:left w:val="none" w:sz="0" w:space="0" w:color="auto"/>
        <w:bottom w:val="none" w:sz="0" w:space="0" w:color="auto"/>
        <w:right w:val="none" w:sz="0" w:space="0" w:color="auto"/>
      </w:divBdr>
    </w:div>
    <w:div w:id="1972831678">
      <w:marLeft w:val="0"/>
      <w:marRight w:val="0"/>
      <w:marTop w:val="0"/>
      <w:marBottom w:val="0"/>
      <w:divBdr>
        <w:top w:val="none" w:sz="0" w:space="0" w:color="auto"/>
        <w:left w:val="none" w:sz="0" w:space="0" w:color="auto"/>
        <w:bottom w:val="none" w:sz="0" w:space="0" w:color="auto"/>
        <w:right w:val="none" w:sz="0" w:space="0" w:color="auto"/>
      </w:divBdr>
    </w:div>
    <w:div w:id="1972831679">
      <w:marLeft w:val="0"/>
      <w:marRight w:val="0"/>
      <w:marTop w:val="0"/>
      <w:marBottom w:val="0"/>
      <w:divBdr>
        <w:top w:val="none" w:sz="0" w:space="0" w:color="auto"/>
        <w:left w:val="none" w:sz="0" w:space="0" w:color="auto"/>
        <w:bottom w:val="none" w:sz="0" w:space="0" w:color="auto"/>
        <w:right w:val="none" w:sz="0" w:space="0" w:color="auto"/>
      </w:divBdr>
    </w:div>
    <w:div w:id="1972831680">
      <w:marLeft w:val="0"/>
      <w:marRight w:val="0"/>
      <w:marTop w:val="0"/>
      <w:marBottom w:val="0"/>
      <w:divBdr>
        <w:top w:val="none" w:sz="0" w:space="0" w:color="auto"/>
        <w:left w:val="none" w:sz="0" w:space="0" w:color="auto"/>
        <w:bottom w:val="none" w:sz="0" w:space="0" w:color="auto"/>
        <w:right w:val="none" w:sz="0" w:space="0" w:color="auto"/>
      </w:divBdr>
    </w:div>
    <w:div w:id="1972831681">
      <w:marLeft w:val="0"/>
      <w:marRight w:val="0"/>
      <w:marTop w:val="0"/>
      <w:marBottom w:val="0"/>
      <w:divBdr>
        <w:top w:val="none" w:sz="0" w:space="0" w:color="auto"/>
        <w:left w:val="none" w:sz="0" w:space="0" w:color="auto"/>
        <w:bottom w:val="none" w:sz="0" w:space="0" w:color="auto"/>
        <w:right w:val="none" w:sz="0" w:space="0" w:color="auto"/>
      </w:divBdr>
    </w:div>
    <w:div w:id="1972831682">
      <w:marLeft w:val="0"/>
      <w:marRight w:val="0"/>
      <w:marTop w:val="0"/>
      <w:marBottom w:val="0"/>
      <w:divBdr>
        <w:top w:val="none" w:sz="0" w:space="0" w:color="auto"/>
        <w:left w:val="none" w:sz="0" w:space="0" w:color="auto"/>
        <w:bottom w:val="none" w:sz="0" w:space="0" w:color="auto"/>
        <w:right w:val="none" w:sz="0" w:space="0" w:color="auto"/>
      </w:divBdr>
    </w:div>
    <w:div w:id="1972831683">
      <w:marLeft w:val="0"/>
      <w:marRight w:val="0"/>
      <w:marTop w:val="0"/>
      <w:marBottom w:val="0"/>
      <w:divBdr>
        <w:top w:val="none" w:sz="0" w:space="0" w:color="auto"/>
        <w:left w:val="none" w:sz="0" w:space="0" w:color="auto"/>
        <w:bottom w:val="none" w:sz="0" w:space="0" w:color="auto"/>
        <w:right w:val="none" w:sz="0" w:space="0" w:color="auto"/>
      </w:divBdr>
    </w:div>
    <w:div w:id="1972831684">
      <w:marLeft w:val="0"/>
      <w:marRight w:val="0"/>
      <w:marTop w:val="0"/>
      <w:marBottom w:val="0"/>
      <w:divBdr>
        <w:top w:val="none" w:sz="0" w:space="0" w:color="auto"/>
        <w:left w:val="none" w:sz="0" w:space="0" w:color="auto"/>
        <w:bottom w:val="none" w:sz="0" w:space="0" w:color="auto"/>
        <w:right w:val="none" w:sz="0" w:space="0" w:color="auto"/>
      </w:divBdr>
    </w:div>
    <w:div w:id="1972831685">
      <w:marLeft w:val="0"/>
      <w:marRight w:val="0"/>
      <w:marTop w:val="0"/>
      <w:marBottom w:val="0"/>
      <w:divBdr>
        <w:top w:val="none" w:sz="0" w:space="0" w:color="auto"/>
        <w:left w:val="none" w:sz="0" w:space="0" w:color="auto"/>
        <w:bottom w:val="none" w:sz="0" w:space="0" w:color="auto"/>
        <w:right w:val="none" w:sz="0" w:space="0" w:color="auto"/>
      </w:divBdr>
    </w:div>
    <w:div w:id="1972831686">
      <w:marLeft w:val="0"/>
      <w:marRight w:val="0"/>
      <w:marTop w:val="0"/>
      <w:marBottom w:val="0"/>
      <w:divBdr>
        <w:top w:val="none" w:sz="0" w:space="0" w:color="auto"/>
        <w:left w:val="none" w:sz="0" w:space="0" w:color="auto"/>
        <w:bottom w:val="none" w:sz="0" w:space="0" w:color="auto"/>
        <w:right w:val="none" w:sz="0" w:space="0" w:color="auto"/>
      </w:divBdr>
    </w:div>
    <w:div w:id="1972831687">
      <w:marLeft w:val="0"/>
      <w:marRight w:val="0"/>
      <w:marTop w:val="0"/>
      <w:marBottom w:val="0"/>
      <w:divBdr>
        <w:top w:val="none" w:sz="0" w:space="0" w:color="auto"/>
        <w:left w:val="none" w:sz="0" w:space="0" w:color="auto"/>
        <w:bottom w:val="none" w:sz="0" w:space="0" w:color="auto"/>
        <w:right w:val="none" w:sz="0" w:space="0" w:color="auto"/>
      </w:divBdr>
    </w:div>
    <w:div w:id="1972831689">
      <w:marLeft w:val="0"/>
      <w:marRight w:val="0"/>
      <w:marTop w:val="0"/>
      <w:marBottom w:val="0"/>
      <w:divBdr>
        <w:top w:val="none" w:sz="0" w:space="0" w:color="auto"/>
        <w:left w:val="none" w:sz="0" w:space="0" w:color="auto"/>
        <w:bottom w:val="none" w:sz="0" w:space="0" w:color="auto"/>
        <w:right w:val="none" w:sz="0" w:space="0" w:color="auto"/>
      </w:divBdr>
    </w:div>
    <w:div w:id="1972831690">
      <w:marLeft w:val="0"/>
      <w:marRight w:val="0"/>
      <w:marTop w:val="0"/>
      <w:marBottom w:val="0"/>
      <w:divBdr>
        <w:top w:val="none" w:sz="0" w:space="0" w:color="auto"/>
        <w:left w:val="none" w:sz="0" w:space="0" w:color="auto"/>
        <w:bottom w:val="none" w:sz="0" w:space="0" w:color="auto"/>
        <w:right w:val="none" w:sz="0" w:space="0" w:color="auto"/>
      </w:divBdr>
    </w:div>
    <w:div w:id="1972831691">
      <w:marLeft w:val="0"/>
      <w:marRight w:val="0"/>
      <w:marTop w:val="0"/>
      <w:marBottom w:val="0"/>
      <w:divBdr>
        <w:top w:val="none" w:sz="0" w:space="0" w:color="auto"/>
        <w:left w:val="none" w:sz="0" w:space="0" w:color="auto"/>
        <w:bottom w:val="none" w:sz="0" w:space="0" w:color="auto"/>
        <w:right w:val="none" w:sz="0" w:space="0" w:color="auto"/>
      </w:divBdr>
    </w:div>
    <w:div w:id="1972831692">
      <w:marLeft w:val="0"/>
      <w:marRight w:val="0"/>
      <w:marTop w:val="0"/>
      <w:marBottom w:val="0"/>
      <w:divBdr>
        <w:top w:val="none" w:sz="0" w:space="0" w:color="auto"/>
        <w:left w:val="none" w:sz="0" w:space="0" w:color="auto"/>
        <w:bottom w:val="none" w:sz="0" w:space="0" w:color="auto"/>
        <w:right w:val="none" w:sz="0" w:space="0" w:color="auto"/>
      </w:divBdr>
    </w:div>
    <w:div w:id="1972831693">
      <w:marLeft w:val="0"/>
      <w:marRight w:val="0"/>
      <w:marTop w:val="0"/>
      <w:marBottom w:val="0"/>
      <w:divBdr>
        <w:top w:val="none" w:sz="0" w:space="0" w:color="auto"/>
        <w:left w:val="none" w:sz="0" w:space="0" w:color="auto"/>
        <w:bottom w:val="none" w:sz="0" w:space="0" w:color="auto"/>
        <w:right w:val="none" w:sz="0" w:space="0" w:color="auto"/>
      </w:divBdr>
    </w:div>
    <w:div w:id="1972831694">
      <w:marLeft w:val="0"/>
      <w:marRight w:val="0"/>
      <w:marTop w:val="0"/>
      <w:marBottom w:val="0"/>
      <w:divBdr>
        <w:top w:val="none" w:sz="0" w:space="0" w:color="auto"/>
        <w:left w:val="none" w:sz="0" w:space="0" w:color="auto"/>
        <w:bottom w:val="none" w:sz="0" w:space="0" w:color="auto"/>
        <w:right w:val="none" w:sz="0" w:space="0" w:color="auto"/>
      </w:divBdr>
    </w:div>
    <w:div w:id="1972831695">
      <w:marLeft w:val="0"/>
      <w:marRight w:val="0"/>
      <w:marTop w:val="0"/>
      <w:marBottom w:val="0"/>
      <w:divBdr>
        <w:top w:val="none" w:sz="0" w:space="0" w:color="auto"/>
        <w:left w:val="none" w:sz="0" w:space="0" w:color="auto"/>
        <w:bottom w:val="none" w:sz="0" w:space="0" w:color="auto"/>
        <w:right w:val="none" w:sz="0" w:space="0" w:color="auto"/>
      </w:divBdr>
    </w:div>
    <w:div w:id="1972831696">
      <w:marLeft w:val="0"/>
      <w:marRight w:val="0"/>
      <w:marTop w:val="0"/>
      <w:marBottom w:val="0"/>
      <w:divBdr>
        <w:top w:val="none" w:sz="0" w:space="0" w:color="auto"/>
        <w:left w:val="none" w:sz="0" w:space="0" w:color="auto"/>
        <w:bottom w:val="none" w:sz="0" w:space="0" w:color="auto"/>
        <w:right w:val="none" w:sz="0" w:space="0" w:color="auto"/>
      </w:divBdr>
    </w:div>
    <w:div w:id="1972831697">
      <w:marLeft w:val="0"/>
      <w:marRight w:val="0"/>
      <w:marTop w:val="0"/>
      <w:marBottom w:val="0"/>
      <w:divBdr>
        <w:top w:val="none" w:sz="0" w:space="0" w:color="auto"/>
        <w:left w:val="none" w:sz="0" w:space="0" w:color="auto"/>
        <w:bottom w:val="none" w:sz="0" w:space="0" w:color="auto"/>
        <w:right w:val="none" w:sz="0" w:space="0" w:color="auto"/>
      </w:divBdr>
    </w:div>
    <w:div w:id="1972831698">
      <w:marLeft w:val="0"/>
      <w:marRight w:val="0"/>
      <w:marTop w:val="0"/>
      <w:marBottom w:val="0"/>
      <w:divBdr>
        <w:top w:val="none" w:sz="0" w:space="0" w:color="auto"/>
        <w:left w:val="none" w:sz="0" w:space="0" w:color="auto"/>
        <w:bottom w:val="none" w:sz="0" w:space="0" w:color="auto"/>
        <w:right w:val="none" w:sz="0" w:space="0" w:color="auto"/>
      </w:divBdr>
    </w:div>
    <w:div w:id="1972831700">
      <w:marLeft w:val="0"/>
      <w:marRight w:val="0"/>
      <w:marTop w:val="0"/>
      <w:marBottom w:val="0"/>
      <w:divBdr>
        <w:top w:val="none" w:sz="0" w:space="0" w:color="auto"/>
        <w:left w:val="none" w:sz="0" w:space="0" w:color="auto"/>
        <w:bottom w:val="none" w:sz="0" w:space="0" w:color="auto"/>
        <w:right w:val="none" w:sz="0" w:space="0" w:color="auto"/>
      </w:divBdr>
    </w:div>
    <w:div w:id="1972831701">
      <w:marLeft w:val="0"/>
      <w:marRight w:val="0"/>
      <w:marTop w:val="0"/>
      <w:marBottom w:val="0"/>
      <w:divBdr>
        <w:top w:val="none" w:sz="0" w:space="0" w:color="auto"/>
        <w:left w:val="none" w:sz="0" w:space="0" w:color="auto"/>
        <w:bottom w:val="none" w:sz="0" w:space="0" w:color="auto"/>
        <w:right w:val="none" w:sz="0" w:space="0" w:color="auto"/>
      </w:divBdr>
    </w:div>
    <w:div w:id="1972831703">
      <w:marLeft w:val="0"/>
      <w:marRight w:val="0"/>
      <w:marTop w:val="0"/>
      <w:marBottom w:val="0"/>
      <w:divBdr>
        <w:top w:val="none" w:sz="0" w:space="0" w:color="auto"/>
        <w:left w:val="none" w:sz="0" w:space="0" w:color="auto"/>
        <w:bottom w:val="none" w:sz="0" w:space="0" w:color="auto"/>
        <w:right w:val="none" w:sz="0" w:space="0" w:color="auto"/>
      </w:divBdr>
      <w:divsChild>
        <w:div w:id="1972831529">
          <w:marLeft w:val="792"/>
          <w:marRight w:val="0"/>
          <w:marTop w:val="86"/>
          <w:marBottom w:val="43"/>
          <w:divBdr>
            <w:top w:val="none" w:sz="0" w:space="0" w:color="auto"/>
            <w:left w:val="none" w:sz="0" w:space="0" w:color="auto"/>
            <w:bottom w:val="none" w:sz="0" w:space="0" w:color="auto"/>
            <w:right w:val="none" w:sz="0" w:space="0" w:color="auto"/>
          </w:divBdr>
        </w:div>
        <w:div w:id="1972831532">
          <w:marLeft w:val="792"/>
          <w:marRight w:val="0"/>
          <w:marTop w:val="86"/>
          <w:marBottom w:val="43"/>
          <w:divBdr>
            <w:top w:val="none" w:sz="0" w:space="0" w:color="auto"/>
            <w:left w:val="none" w:sz="0" w:space="0" w:color="auto"/>
            <w:bottom w:val="none" w:sz="0" w:space="0" w:color="auto"/>
            <w:right w:val="none" w:sz="0" w:space="0" w:color="auto"/>
          </w:divBdr>
        </w:div>
        <w:div w:id="1972831547">
          <w:marLeft w:val="792"/>
          <w:marRight w:val="0"/>
          <w:marTop w:val="86"/>
          <w:marBottom w:val="43"/>
          <w:divBdr>
            <w:top w:val="none" w:sz="0" w:space="0" w:color="auto"/>
            <w:left w:val="none" w:sz="0" w:space="0" w:color="auto"/>
            <w:bottom w:val="none" w:sz="0" w:space="0" w:color="auto"/>
            <w:right w:val="none" w:sz="0" w:space="0" w:color="auto"/>
          </w:divBdr>
        </w:div>
        <w:div w:id="1972831551">
          <w:marLeft w:val="792"/>
          <w:marRight w:val="0"/>
          <w:marTop w:val="86"/>
          <w:marBottom w:val="43"/>
          <w:divBdr>
            <w:top w:val="none" w:sz="0" w:space="0" w:color="auto"/>
            <w:left w:val="none" w:sz="0" w:space="0" w:color="auto"/>
            <w:bottom w:val="none" w:sz="0" w:space="0" w:color="auto"/>
            <w:right w:val="none" w:sz="0" w:space="0" w:color="auto"/>
          </w:divBdr>
        </w:div>
        <w:div w:id="1972831555">
          <w:marLeft w:val="792"/>
          <w:marRight w:val="0"/>
          <w:marTop w:val="86"/>
          <w:marBottom w:val="43"/>
          <w:divBdr>
            <w:top w:val="none" w:sz="0" w:space="0" w:color="auto"/>
            <w:left w:val="none" w:sz="0" w:space="0" w:color="auto"/>
            <w:bottom w:val="none" w:sz="0" w:space="0" w:color="auto"/>
            <w:right w:val="none" w:sz="0" w:space="0" w:color="auto"/>
          </w:divBdr>
        </w:div>
        <w:div w:id="1972831584">
          <w:marLeft w:val="389"/>
          <w:marRight w:val="0"/>
          <w:marTop w:val="101"/>
          <w:marBottom w:val="50"/>
          <w:divBdr>
            <w:top w:val="none" w:sz="0" w:space="0" w:color="auto"/>
            <w:left w:val="none" w:sz="0" w:space="0" w:color="auto"/>
            <w:bottom w:val="none" w:sz="0" w:space="0" w:color="auto"/>
            <w:right w:val="none" w:sz="0" w:space="0" w:color="auto"/>
          </w:divBdr>
        </w:div>
        <w:div w:id="1972831613">
          <w:marLeft w:val="389"/>
          <w:marRight w:val="0"/>
          <w:marTop w:val="101"/>
          <w:marBottom w:val="50"/>
          <w:divBdr>
            <w:top w:val="none" w:sz="0" w:space="0" w:color="auto"/>
            <w:left w:val="none" w:sz="0" w:space="0" w:color="auto"/>
            <w:bottom w:val="none" w:sz="0" w:space="0" w:color="auto"/>
            <w:right w:val="none" w:sz="0" w:space="0" w:color="auto"/>
          </w:divBdr>
        </w:div>
        <w:div w:id="1972831629">
          <w:marLeft w:val="792"/>
          <w:marRight w:val="0"/>
          <w:marTop w:val="86"/>
          <w:marBottom w:val="43"/>
          <w:divBdr>
            <w:top w:val="none" w:sz="0" w:space="0" w:color="auto"/>
            <w:left w:val="none" w:sz="0" w:space="0" w:color="auto"/>
            <w:bottom w:val="none" w:sz="0" w:space="0" w:color="auto"/>
            <w:right w:val="none" w:sz="0" w:space="0" w:color="auto"/>
          </w:divBdr>
        </w:div>
        <w:div w:id="1972831645">
          <w:marLeft w:val="792"/>
          <w:marRight w:val="0"/>
          <w:marTop w:val="86"/>
          <w:marBottom w:val="43"/>
          <w:divBdr>
            <w:top w:val="none" w:sz="0" w:space="0" w:color="auto"/>
            <w:left w:val="none" w:sz="0" w:space="0" w:color="auto"/>
            <w:bottom w:val="none" w:sz="0" w:space="0" w:color="auto"/>
            <w:right w:val="none" w:sz="0" w:space="0" w:color="auto"/>
          </w:divBdr>
        </w:div>
        <w:div w:id="1972831648">
          <w:marLeft w:val="389"/>
          <w:marRight w:val="0"/>
          <w:marTop w:val="101"/>
          <w:marBottom w:val="50"/>
          <w:divBdr>
            <w:top w:val="none" w:sz="0" w:space="0" w:color="auto"/>
            <w:left w:val="none" w:sz="0" w:space="0" w:color="auto"/>
            <w:bottom w:val="none" w:sz="0" w:space="0" w:color="auto"/>
            <w:right w:val="none" w:sz="0" w:space="0" w:color="auto"/>
          </w:divBdr>
        </w:div>
        <w:div w:id="1972831674">
          <w:marLeft w:val="792"/>
          <w:marRight w:val="0"/>
          <w:marTop w:val="86"/>
          <w:marBottom w:val="43"/>
          <w:divBdr>
            <w:top w:val="none" w:sz="0" w:space="0" w:color="auto"/>
            <w:left w:val="none" w:sz="0" w:space="0" w:color="auto"/>
            <w:bottom w:val="none" w:sz="0" w:space="0" w:color="auto"/>
            <w:right w:val="none" w:sz="0" w:space="0" w:color="auto"/>
          </w:divBdr>
        </w:div>
        <w:div w:id="1972831699">
          <w:marLeft w:val="792"/>
          <w:marRight w:val="0"/>
          <w:marTop w:val="86"/>
          <w:marBottom w:val="43"/>
          <w:divBdr>
            <w:top w:val="none" w:sz="0" w:space="0" w:color="auto"/>
            <w:left w:val="none" w:sz="0" w:space="0" w:color="auto"/>
            <w:bottom w:val="none" w:sz="0" w:space="0" w:color="auto"/>
            <w:right w:val="none" w:sz="0" w:space="0" w:color="auto"/>
          </w:divBdr>
        </w:div>
        <w:div w:id="1972831713">
          <w:marLeft w:val="792"/>
          <w:marRight w:val="0"/>
          <w:marTop w:val="86"/>
          <w:marBottom w:val="43"/>
          <w:divBdr>
            <w:top w:val="none" w:sz="0" w:space="0" w:color="auto"/>
            <w:left w:val="none" w:sz="0" w:space="0" w:color="auto"/>
            <w:bottom w:val="none" w:sz="0" w:space="0" w:color="auto"/>
            <w:right w:val="none" w:sz="0" w:space="0" w:color="auto"/>
          </w:divBdr>
        </w:div>
      </w:divsChild>
    </w:div>
    <w:div w:id="1972831704">
      <w:marLeft w:val="0"/>
      <w:marRight w:val="0"/>
      <w:marTop w:val="0"/>
      <w:marBottom w:val="0"/>
      <w:divBdr>
        <w:top w:val="none" w:sz="0" w:space="0" w:color="auto"/>
        <w:left w:val="none" w:sz="0" w:space="0" w:color="auto"/>
        <w:bottom w:val="none" w:sz="0" w:space="0" w:color="auto"/>
        <w:right w:val="none" w:sz="0" w:space="0" w:color="auto"/>
      </w:divBdr>
    </w:div>
    <w:div w:id="1972831705">
      <w:marLeft w:val="0"/>
      <w:marRight w:val="0"/>
      <w:marTop w:val="0"/>
      <w:marBottom w:val="0"/>
      <w:divBdr>
        <w:top w:val="none" w:sz="0" w:space="0" w:color="auto"/>
        <w:left w:val="none" w:sz="0" w:space="0" w:color="auto"/>
        <w:bottom w:val="none" w:sz="0" w:space="0" w:color="auto"/>
        <w:right w:val="none" w:sz="0" w:space="0" w:color="auto"/>
      </w:divBdr>
      <w:divsChild>
        <w:div w:id="1972831535">
          <w:marLeft w:val="792"/>
          <w:marRight w:val="0"/>
          <w:marTop w:val="72"/>
          <w:marBottom w:val="36"/>
          <w:divBdr>
            <w:top w:val="none" w:sz="0" w:space="0" w:color="auto"/>
            <w:left w:val="none" w:sz="0" w:space="0" w:color="auto"/>
            <w:bottom w:val="none" w:sz="0" w:space="0" w:color="auto"/>
            <w:right w:val="none" w:sz="0" w:space="0" w:color="auto"/>
          </w:divBdr>
        </w:div>
        <w:div w:id="1972831538">
          <w:marLeft w:val="792"/>
          <w:marRight w:val="0"/>
          <w:marTop w:val="72"/>
          <w:marBottom w:val="36"/>
          <w:divBdr>
            <w:top w:val="none" w:sz="0" w:space="0" w:color="auto"/>
            <w:left w:val="none" w:sz="0" w:space="0" w:color="auto"/>
            <w:bottom w:val="none" w:sz="0" w:space="0" w:color="auto"/>
            <w:right w:val="none" w:sz="0" w:space="0" w:color="auto"/>
          </w:divBdr>
        </w:div>
        <w:div w:id="1972831546">
          <w:marLeft w:val="792"/>
          <w:marRight w:val="0"/>
          <w:marTop w:val="72"/>
          <w:marBottom w:val="36"/>
          <w:divBdr>
            <w:top w:val="none" w:sz="0" w:space="0" w:color="auto"/>
            <w:left w:val="none" w:sz="0" w:space="0" w:color="auto"/>
            <w:bottom w:val="none" w:sz="0" w:space="0" w:color="auto"/>
            <w:right w:val="none" w:sz="0" w:space="0" w:color="auto"/>
          </w:divBdr>
        </w:div>
        <w:div w:id="1972831570">
          <w:marLeft w:val="792"/>
          <w:marRight w:val="0"/>
          <w:marTop w:val="72"/>
          <w:marBottom w:val="36"/>
          <w:divBdr>
            <w:top w:val="none" w:sz="0" w:space="0" w:color="auto"/>
            <w:left w:val="none" w:sz="0" w:space="0" w:color="auto"/>
            <w:bottom w:val="none" w:sz="0" w:space="0" w:color="auto"/>
            <w:right w:val="none" w:sz="0" w:space="0" w:color="auto"/>
          </w:divBdr>
        </w:div>
        <w:div w:id="1972831571">
          <w:marLeft w:val="792"/>
          <w:marRight w:val="0"/>
          <w:marTop w:val="72"/>
          <w:marBottom w:val="36"/>
          <w:divBdr>
            <w:top w:val="none" w:sz="0" w:space="0" w:color="auto"/>
            <w:left w:val="none" w:sz="0" w:space="0" w:color="auto"/>
            <w:bottom w:val="none" w:sz="0" w:space="0" w:color="auto"/>
            <w:right w:val="none" w:sz="0" w:space="0" w:color="auto"/>
          </w:divBdr>
        </w:div>
        <w:div w:id="1972831573">
          <w:marLeft w:val="792"/>
          <w:marRight w:val="0"/>
          <w:marTop w:val="72"/>
          <w:marBottom w:val="36"/>
          <w:divBdr>
            <w:top w:val="none" w:sz="0" w:space="0" w:color="auto"/>
            <w:left w:val="none" w:sz="0" w:space="0" w:color="auto"/>
            <w:bottom w:val="none" w:sz="0" w:space="0" w:color="auto"/>
            <w:right w:val="none" w:sz="0" w:space="0" w:color="auto"/>
          </w:divBdr>
        </w:div>
        <w:div w:id="1972831586">
          <w:marLeft w:val="792"/>
          <w:marRight w:val="0"/>
          <w:marTop w:val="72"/>
          <w:marBottom w:val="36"/>
          <w:divBdr>
            <w:top w:val="none" w:sz="0" w:space="0" w:color="auto"/>
            <w:left w:val="none" w:sz="0" w:space="0" w:color="auto"/>
            <w:bottom w:val="none" w:sz="0" w:space="0" w:color="auto"/>
            <w:right w:val="none" w:sz="0" w:space="0" w:color="auto"/>
          </w:divBdr>
        </w:div>
        <w:div w:id="1972831589">
          <w:marLeft w:val="792"/>
          <w:marRight w:val="0"/>
          <w:marTop w:val="72"/>
          <w:marBottom w:val="36"/>
          <w:divBdr>
            <w:top w:val="none" w:sz="0" w:space="0" w:color="auto"/>
            <w:left w:val="none" w:sz="0" w:space="0" w:color="auto"/>
            <w:bottom w:val="none" w:sz="0" w:space="0" w:color="auto"/>
            <w:right w:val="none" w:sz="0" w:space="0" w:color="auto"/>
          </w:divBdr>
        </w:div>
        <w:div w:id="1972831590">
          <w:marLeft w:val="792"/>
          <w:marRight w:val="0"/>
          <w:marTop w:val="72"/>
          <w:marBottom w:val="36"/>
          <w:divBdr>
            <w:top w:val="none" w:sz="0" w:space="0" w:color="auto"/>
            <w:left w:val="none" w:sz="0" w:space="0" w:color="auto"/>
            <w:bottom w:val="none" w:sz="0" w:space="0" w:color="auto"/>
            <w:right w:val="none" w:sz="0" w:space="0" w:color="auto"/>
          </w:divBdr>
        </w:div>
        <w:div w:id="1972831592">
          <w:marLeft w:val="792"/>
          <w:marRight w:val="0"/>
          <w:marTop w:val="72"/>
          <w:marBottom w:val="36"/>
          <w:divBdr>
            <w:top w:val="none" w:sz="0" w:space="0" w:color="auto"/>
            <w:left w:val="none" w:sz="0" w:space="0" w:color="auto"/>
            <w:bottom w:val="none" w:sz="0" w:space="0" w:color="auto"/>
            <w:right w:val="none" w:sz="0" w:space="0" w:color="auto"/>
          </w:divBdr>
        </w:div>
        <w:div w:id="1972831596">
          <w:marLeft w:val="792"/>
          <w:marRight w:val="0"/>
          <w:marTop w:val="72"/>
          <w:marBottom w:val="36"/>
          <w:divBdr>
            <w:top w:val="none" w:sz="0" w:space="0" w:color="auto"/>
            <w:left w:val="none" w:sz="0" w:space="0" w:color="auto"/>
            <w:bottom w:val="none" w:sz="0" w:space="0" w:color="auto"/>
            <w:right w:val="none" w:sz="0" w:space="0" w:color="auto"/>
          </w:divBdr>
        </w:div>
        <w:div w:id="1972831603">
          <w:marLeft w:val="792"/>
          <w:marRight w:val="0"/>
          <w:marTop w:val="72"/>
          <w:marBottom w:val="36"/>
          <w:divBdr>
            <w:top w:val="none" w:sz="0" w:space="0" w:color="auto"/>
            <w:left w:val="none" w:sz="0" w:space="0" w:color="auto"/>
            <w:bottom w:val="none" w:sz="0" w:space="0" w:color="auto"/>
            <w:right w:val="none" w:sz="0" w:space="0" w:color="auto"/>
          </w:divBdr>
        </w:div>
        <w:div w:id="1972831605">
          <w:marLeft w:val="792"/>
          <w:marRight w:val="0"/>
          <w:marTop w:val="72"/>
          <w:marBottom w:val="36"/>
          <w:divBdr>
            <w:top w:val="none" w:sz="0" w:space="0" w:color="auto"/>
            <w:left w:val="none" w:sz="0" w:space="0" w:color="auto"/>
            <w:bottom w:val="none" w:sz="0" w:space="0" w:color="auto"/>
            <w:right w:val="none" w:sz="0" w:space="0" w:color="auto"/>
          </w:divBdr>
        </w:div>
        <w:div w:id="1972831620">
          <w:marLeft w:val="792"/>
          <w:marRight w:val="0"/>
          <w:marTop w:val="72"/>
          <w:marBottom w:val="36"/>
          <w:divBdr>
            <w:top w:val="none" w:sz="0" w:space="0" w:color="auto"/>
            <w:left w:val="none" w:sz="0" w:space="0" w:color="auto"/>
            <w:bottom w:val="none" w:sz="0" w:space="0" w:color="auto"/>
            <w:right w:val="none" w:sz="0" w:space="0" w:color="auto"/>
          </w:divBdr>
        </w:div>
        <w:div w:id="1972831622">
          <w:marLeft w:val="792"/>
          <w:marRight w:val="0"/>
          <w:marTop w:val="72"/>
          <w:marBottom w:val="36"/>
          <w:divBdr>
            <w:top w:val="none" w:sz="0" w:space="0" w:color="auto"/>
            <w:left w:val="none" w:sz="0" w:space="0" w:color="auto"/>
            <w:bottom w:val="none" w:sz="0" w:space="0" w:color="auto"/>
            <w:right w:val="none" w:sz="0" w:space="0" w:color="auto"/>
          </w:divBdr>
        </w:div>
        <w:div w:id="1972831625">
          <w:marLeft w:val="792"/>
          <w:marRight w:val="0"/>
          <w:marTop w:val="72"/>
          <w:marBottom w:val="36"/>
          <w:divBdr>
            <w:top w:val="none" w:sz="0" w:space="0" w:color="auto"/>
            <w:left w:val="none" w:sz="0" w:space="0" w:color="auto"/>
            <w:bottom w:val="none" w:sz="0" w:space="0" w:color="auto"/>
            <w:right w:val="none" w:sz="0" w:space="0" w:color="auto"/>
          </w:divBdr>
        </w:div>
        <w:div w:id="1972831644">
          <w:marLeft w:val="792"/>
          <w:marRight w:val="0"/>
          <w:marTop w:val="72"/>
          <w:marBottom w:val="36"/>
          <w:divBdr>
            <w:top w:val="none" w:sz="0" w:space="0" w:color="auto"/>
            <w:left w:val="none" w:sz="0" w:space="0" w:color="auto"/>
            <w:bottom w:val="none" w:sz="0" w:space="0" w:color="auto"/>
            <w:right w:val="none" w:sz="0" w:space="0" w:color="auto"/>
          </w:divBdr>
        </w:div>
        <w:div w:id="1972831676">
          <w:marLeft w:val="792"/>
          <w:marRight w:val="0"/>
          <w:marTop w:val="72"/>
          <w:marBottom w:val="36"/>
          <w:divBdr>
            <w:top w:val="none" w:sz="0" w:space="0" w:color="auto"/>
            <w:left w:val="none" w:sz="0" w:space="0" w:color="auto"/>
            <w:bottom w:val="none" w:sz="0" w:space="0" w:color="auto"/>
            <w:right w:val="none" w:sz="0" w:space="0" w:color="auto"/>
          </w:divBdr>
        </w:div>
        <w:div w:id="1972831702">
          <w:marLeft w:val="792"/>
          <w:marRight w:val="0"/>
          <w:marTop w:val="72"/>
          <w:marBottom w:val="36"/>
          <w:divBdr>
            <w:top w:val="none" w:sz="0" w:space="0" w:color="auto"/>
            <w:left w:val="none" w:sz="0" w:space="0" w:color="auto"/>
            <w:bottom w:val="none" w:sz="0" w:space="0" w:color="auto"/>
            <w:right w:val="none" w:sz="0" w:space="0" w:color="auto"/>
          </w:divBdr>
        </w:div>
        <w:div w:id="1972831710">
          <w:marLeft w:val="792"/>
          <w:marRight w:val="0"/>
          <w:marTop w:val="72"/>
          <w:marBottom w:val="36"/>
          <w:divBdr>
            <w:top w:val="none" w:sz="0" w:space="0" w:color="auto"/>
            <w:left w:val="none" w:sz="0" w:space="0" w:color="auto"/>
            <w:bottom w:val="none" w:sz="0" w:space="0" w:color="auto"/>
            <w:right w:val="none" w:sz="0" w:space="0" w:color="auto"/>
          </w:divBdr>
        </w:div>
        <w:div w:id="1972831719">
          <w:marLeft w:val="792"/>
          <w:marRight w:val="0"/>
          <w:marTop w:val="72"/>
          <w:marBottom w:val="36"/>
          <w:divBdr>
            <w:top w:val="none" w:sz="0" w:space="0" w:color="auto"/>
            <w:left w:val="none" w:sz="0" w:space="0" w:color="auto"/>
            <w:bottom w:val="none" w:sz="0" w:space="0" w:color="auto"/>
            <w:right w:val="none" w:sz="0" w:space="0" w:color="auto"/>
          </w:divBdr>
        </w:div>
      </w:divsChild>
    </w:div>
    <w:div w:id="1972831706">
      <w:marLeft w:val="0"/>
      <w:marRight w:val="0"/>
      <w:marTop w:val="0"/>
      <w:marBottom w:val="0"/>
      <w:divBdr>
        <w:top w:val="none" w:sz="0" w:space="0" w:color="auto"/>
        <w:left w:val="none" w:sz="0" w:space="0" w:color="auto"/>
        <w:bottom w:val="none" w:sz="0" w:space="0" w:color="auto"/>
        <w:right w:val="none" w:sz="0" w:space="0" w:color="auto"/>
      </w:divBdr>
    </w:div>
    <w:div w:id="1972831707">
      <w:marLeft w:val="0"/>
      <w:marRight w:val="0"/>
      <w:marTop w:val="0"/>
      <w:marBottom w:val="0"/>
      <w:divBdr>
        <w:top w:val="none" w:sz="0" w:space="0" w:color="auto"/>
        <w:left w:val="none" w:sz="0" w:space="0" w:color="auto"/>
        <w:bottom w:val="none" w:sz="0" w:space="0" w:color="auto"/>
        <w:right w:val="none" w:sz="0" w:space="0" w:color="auto"/>
      </w:divBdr>
    </w:div>
    <w:div w:id="1972831708">
      <w:marLeft w:val="0"/>
      <w:marRight w:val="0"/>
      <w:marTop w:val="0"/>
      <w:marBottom w:val="0"/>
      <w:divBdr>
        <w:top w:val="none" w:sz="0" w:space="0" w:color="auto"/>
        <w:left w:val="none" w:sz="0" w:space="0" w:color="auto"/>
        <w:bottom w:val="none" w:sz="0" w:space="0" w:color="auto"/>
        <w:right w:val="none" w:sz="0" w:space="0" w:color="auto"/>
      </w:divBdr>
    </w:div>
    <w:div w:id="1972831709">
      <w:marLeft w:val="0"/>
      <w:marRight w:val="0"/>
      <w:marTop w:val="0"/>
      <w:marBottom w:val="0"/>
      <w:divBdr>
        <w:top w:val="none" w:sz="0" w:space="0" w:color="auto"/>
        <w:left w:val="none" w:sz="0" w:space="0" w:color="auto"/>
        <w:bottom w:val="none" w:sz="0" w:space="0" w:color="auto"/>
        <w:right w:val="none" w:sz="0" w:space="0" w:color="auto"/>
      </w:divBdr>
    </w:div>
    <w:div w:id="1972831711">
      <w:marLeft w:val="0"/>
      <w:marRight w:val="0"/>
      <w:marTop w:val="0"/>
      <w:marBottom w:val="0"/>
      <w:divBdr>
        <w:top w:val="none" w:sz="0" w:space="0" w:color="auto"/>
        <w:left w:val="none" w:sz="0" w:space="0" w:color="auto"/>
        <w:bottom w:val="none" w:sz="0" w:space="0" w:color="auto"/>
        <w:right w:val="none" w:sz="0" w:space="0" w:color="auto"/>
      </w:divBdr>
    </w:div>
    <w:div w:id="1972831712">
      <w:marLeft w:val="0"/>
      <w:marRight w:val="0"/>
      <w:marTop w:val="0"/>
      <w:marBottom w:val="0"/>
      <w:divBdr>
        <w:top w:val="none" w:sz="0" w:space="0" w:color="auto"/>
        <w:left w:val="none" w:sz="0" w:space="0" w:color="auto"/>
        <w:bottom w:val="none" w:sz="0" w:space="0" w:color="auto"/>
        <w:right w:val="none" w:sz="0" w:space="0" w:color="auto"/>
      </w:divBdr>
    </w:div>
    <w:div w:id="1972831714">
      <w:marLeft w:val="0"/>
      <w:marRight w:val="0"/>
      <w:marTop w:val="0"/>
      <w:marBottom w:val="0"/>
      <w:divBdr>
        <w:top w:val="none" w:sz="0" w:space="0" w:color="auto"/>
        <w:left w:val="none" w:sz="0" w:space="0" w:color="auto"/>
        <w:bottom w:val="none" w:sz="0" w:space="0" w:color="auto"/>
        <w:right w:val="none" w:sz="0" w:space="0" w:color="auto"/>
      </w:divBdr>
    </w:div>
    <w:div w:id="1972831715">
      <w:marLeft w:val="0"/>
      <w:marRight w:val="0"/>
      <w:marTop w:val="0"/>
      <w:marBottom w:val="0"/>
      <w:divBdr>
        <w:top w:val="none" w:sz="0" w:space="0" w:color="auto"/>
        <w:left w:val="none" w:sz="0" w:space="0" w:color="auto"/>
        <w:bottom w:val="none" w:sz="0" w:space="0" w:color="auto"/>
        <w:right w:val="none" w:sz="0" w:space="0" w:color="auto"/>
      </w:divBdr>
    </w:div>
    <w:div w:id="1972831716">
      <w:marLeft w:val="0"/>
      <w:marRight w:val="0"/>
      <w:marTop w:val="0"/>
      <w:marBottom w:val="0"/>
      <w:divBdr>
        <w:top w:val="none" w:sz="0" w:space="0" w:color="auto"/>
        <w:left w:val="none" w:sz="0" w:space="0" w:color="auto"/>
        <w:bottom w:val="none" w:sz="0" w:space="0" w:color="auto"/>
        <w:right w:val="none" w:sz="0" w:space="0" w:color="auto"/>
      </w:divBdr>
    </w:div>
    <w:div w:id="1972831717">
      <w:marLeft w:val="0"/>
      <w:marRight w:val="0"/>
      <w:marTop w:val="0"/>
      <w:marBottom w:val="0"/>
      <w:divBdr>
        <w:top w:val="none" w:sz="0" w:space="0" w:color="auto"/>
        <w:left w:val="none" w:sz="0" w:space="0" w:color="auto"/>
        <w:bottom w:val="none" w:sz="0" w:space="0" w:color="auto"/>
        <w:right w:val="none" w:sz="0" w:space="0" w:color="auto"/>
      </w:divBdr>
    </w:div>
    <w:div w:id="1972831718">
      <w:marLeft w:val="0"/>
      <w:marRight w:val="0"/>
      <w:marTop w:val="0"/>
      <w:marBottom w:val="0"/>
      <w:divBdr>
        <w:top w:val="none" w:sz="0" w:space="0" w:color="auto"/>
        <w:left w:val="none" w:sz="0" w:space="0" w:color="auto"/>
        <w:bottom w:val="none" w:sz="0" w:space="0" w:color="auto"/>
        <w:right w:val="none" w:sz="0" w:space="0" w:color="auto"/>
      </w:divBdr>
    </w:div>
    <w:div w:id="1972831720">
      <w:marLeft w:val="0"/>
      <w:marRight w:val="0"/>
      <w:marTop w:val="0"/>
      <w:marBottom w:val="0"/>
      <w:divBdr>
        <w:top w:val="none" w:sz="0" w:space="0" w:color="auto"/>
        <w:left w:val="none" w:sz="0" w:space="0" w:color="auto"/>
        <w:bottom w:val="none" w:sz="0" w:space="0" w:color="auto"/>
        <w:right w:val="none" w:sz="0" w:space="0" w:color="auto"/>
      </w:divBdr>
    </w:div>
    <w:div w:id="1972831721">
      <w:marLeft w:val="0"/>
      <w:marRight w:val="0"/>
      <w:marTop w:val="0"/>
      <w:marBottom w:val="0"/>
      <w:divBdr>
        <w:top w:val="none" w:sz="0" w:space="0" w:color="auto"/>
        <w:left w:val="none" w:sz="0" w:space="0" w:color="auto"/>
        <w:bottom w:val="none" w:sz="0" w:space="0" w:color="auto"/>
        <w:right w:val="none" w:sz="0" w:space="0" w:color="auto"/>
      </w:divBdr>
    </w:div>
    <w:div w:id="1972831722">
      <w:marLeft w:val="0"/>
      <w:marRight w:val="0"/>
      <w:marTop w:val="0"/>
      <w:marBottom w:val="0"/>
      <w:divBdr>
        <w:top w:val="none" w:sz="0" w:space="0" w:color="auto"/>
        <w:left w:val="none" w:sz="0" w:space="0" w:color="auto"/>
        <w:bottom w:val="none" w:sz="0" w:space="0" w:color="auto"/>
        <w:right w:val="none" w:sz="0" w:space="0" w:color="auto"/>
      </w:divBdr>
    </w:div>
    <w:div w:id="1972831723">
      <w:marLeft w:val="0"/>
      <w:marRight w:val="0"/>
      <w:marTop w:val="0"/>
      <w:marBottom w:val="0"/>
      <w:divBdr>
        <w:top w:val="none" w:sz="0" w:space="0" w:color="auto"/>
        <w:left w:val="none" w:sz="0" w:space="0" w:color="auto"/>
        <w:bottom w:val="none" w:sz="0" w:space="0" w:color="auto"/>
        <w:right w:val="none" w:sz="0" w:space="0" w:color="auto"/>
      </w:divBdr>
    </w:div>
    <w:div w:id="1972831724">
      <w:marLeft w:val="0"/>
      <w:marRight w:val="0"/>
      <w:marTop w:val="0"/>
      <w:marBottom w:val="0"/>
      <w:divBdr>
        <w:top w:val="none" w:sz="0" w:space="0" w:color="auto"/>
        <w:left w:val="none" w:sz="0" w:space="0" w:color="auto"/>
        <w:bottom w:val="none" w:sz="0" w:space="0" w:color="auto"/>
        <w:right w:val="none" w:sz="0" w:space="0" w:color="auto"/>
      </w:divBdr>
    </w:div>
    <w:div w:id="1972831725">
      <w:marLeft w:val="0"/>
      <w:marRight w:val="0"/>
      <w:marTop w:val="0"/>
      <w:marBottom w:val="0"/>
      <w:divBdr>
        <w:top w:val="none" w:sz="0" w:space="0" w:color="auto"/>
        <w:left w:val="none" w:sz="0" w:space="0" w:color="auto"/>
        <w:bottom w:val="none" w:sz="0" w:space="0" w:color="auto"/>
        <w:right w:val="none" w:sz="0" w:space="0" w:color="auto"/>
      </w:divBdr>
    </w:div>
    <w:div w:id="1972831726">
      <w:marLeft w:val="0"/>
      <w:marRight w:val="0"/>
      <w:marTop w:val="0"/>
      <w:marBottom w:val="0"/>
      <w:divBdr>
        <w:top w:val="none" w:sz="0" w:space="0" w:color="auto"/>
        <w:left w:val="none" w:sz="0" w:space="0" w:color="auto"/>
        <w:bottom w:val="none" w:sz="0" w:space="0" w:color="auto"/>
        <w:right w:val="none" w:sz="0" w:space="0" w:color="auto"/>
      </w:divBdr>
    </w:div>
    <w:div w:id="1972831727">
      <w:marLeft w:val="0"/>
      <w:marRight w:val="0"/>
      <w:marTop w:val="0"/>
      <w:marBottom w:val="0"/>
      <w:divBdr>
        <w:top w:val="none" w:sz="0" w:space="0" w:color="auto"/>
        <w:left w:val="none" w:sz="0" w:space="0" w:color="auto"/>
        <w:bottom w:val="none" w:sz="0" w:space="0" w:color="auto"/>
        <w:right w:val="none" w:sz="0" w:space="0" w:color="auto"/>
      </w:divBdr>
    </w:div>
    <w:div w:id="1972831729">
      <w:marLeft w:val="0"/>
      <w:marRight w:val="0"/>
      <w:marTop w:val="0"/>
      <w:marBottom w:val="0"/>
      <w:divBdr>
        <w:top w:val="none" w:sz="0" w:space="0" w:color="auto"/>
        <w:left w:val="none" w:sz="0" w:space="0" w:color="auto"/>
        <w:bottom w:val="none" w:sz="0" w:space="0" w:color="auto"/>
        <w:right w:val="none" w:sz="0" w:space="0" w:color="auto"/>
      </w:divBdr>
    </w:div>
    <w:div w:id="1972831730">
      <w:marLeft w:val="0"/>
      <w:marRight w:val="0"/>
      <w:marTop w:val="0"/>
      <w:marBottom w:val="0"/>
      <w:divBdr>
        <w:top w:val="none" w:sz="0" w:space="0" w:color="auto"/>
        <w:left w:val="none" w:sz="0" w:space="0" w:color="auto"/>
        <w:bottom w:val="none" w:sz="0" w:space="0" w:color="auto"/>
        <w:right w:val="none" w:sz="0" w:space="0" w:color="auto"/>
      </w:divBdr>
    </w:div>
    <w:div w:id="1972831731">
      <w:marLeft w:val="0"/>
      <w:marRight w:val="0"/>
      <w:marTop w:val="0"/>
      <w:marBottom w:val="0"/>
      <w:divBdr>
        <w:top w:val="none" w:sz="0" w:space="0" w:color="auto"/>
        <w:left w:val="none" w:sz="0" w:space="0" w:color="auto"/>
        <w:bottom w:val="none" w:sz="0" w:space="0" w:color="auto"/>
        <w:right w:val="none" w:sz="0" w:space="0" w:color="auto"/>
      </w:divBdr>
    </w:div>
    <w:div w:id="1972831732">
      <w:marLeft w:val="0"/>
      <w:marRight w:val="0"/>
      <w:marTop w:val="0"/>
      <w:marBottom w:val="0"/>
      <w:divBdr>
        <w:top w:val="none" w:sz="0" w:space="0" w:color="auto"/>
        <w:left w:val="none" w:sz="0" w:space="0" w:color="auto"/>
        <w:bottom w:val="none" w:sz="0" w:space="0" w:color="auto"/>
        <w:right w:val="none" w:sz="0" w:space="0" w:color="auto"/>
      </w:divBdr>
    </w:div>
    <w:div w:id="1972831733">
      <w:marLeft w:val="0"/>
      <w:marRight w:val="0"/>
      <w:marTop w:val="0"/>
      <w:marBottom w:val="0"/>
      <w:divBdr>
        <w:top w:val="none" w:sz="0" w:space="0" w:color="auto"/>
        <w:left w:val="none" w:sz="0" w:space="0" w:color="auto"/>
        <w:bottom w:val="none" w:sz="0" w:space="0" w:color="auto"/>
        <w:right w:val="none" w:sz="0" w:space="0" w:color="auto"/>
      </w:divBdr>
    </w:div>
    <w:div w:id="1972831734">
      <w:marLeft w:val="0"/>
      <w:marRight w:val="0"/>
      <w:marTop w:val="0"/>
      <w:marBottom w:val="0"/>
      <w:divBdr>
        <w:top w:val="none" w:sz="0" w:space="0" w:color="auto"/>
        <w:left w:val="none" w:sz="0" w:space="0" w:color="auto"/>
        <w:bottom w:val="none" w:sz="0" w:space="0" w:color="auto"/>
        <w:right w:val="none" w:sz="0" w:space="0" w:color="auto"/>
      </w:divBdr>
    </w:div>
    <w:div w:id="1986740164">
      <w:bodyDiv w:val="1"/>
      <w:marLeft w:val="0"/>
      <w:marRight w:val="0"/>
      <w:marTop w:val="0"/>
      <w:marBottom w:val="0"/>
      <w:divBdr>
        <w:top w:val="none" w:sz="0" w:space="0" w:color="auto"/>
        <w:left w:val="none" w:sz="0" w:space="0" w:color="auto"/>
        <w:bottom w:val="none" w:sz="0" w:space="0" w:color="auto"/>
        <w:right w:val="none" w:sz="0" w:space="0" w:color="auto"/>
      </w:divBdr>
    </w:div>
    <w:div w:id="2011447012">
      <w:bodyDiv w:val="1"/>
      <w:marLeft w:val="0"/>
      <w:marRight w:val="0"/>
      <w:marTop w:val="0"/>
      <w:marBottom w:val="0"/>
      <w:divBdr>
        <w:top w:val="none" w:sz="0" w:space="0" w:color="auto"/>
        <w:left w:val="none" w:sz="0" w:space="0" w:color="auto"/>
        <w:bottom w:val="none" w:sz="0" w:space="0" w:color="auto"/>
        <w:right w:val="none" w:sz="0" w:space="0" w:color="auto"/>
      </w:divBdr>
    </w:div>
    <w:div w:id="2013026894">
      <w:bodyDiv w:val="1"/>
      <w:marLeft w:val="0"/>
      <w:marRight w:val="0"/>
      <w:marTop w:val="0"/>
      <w:marBottom w:val="0"/>
      <w:divBdr>
        <w:top w:val="none" w:sz="0" w:space="0" w:color="auto"/>
        <w:left w:val="none" w:sz="0" w:space="0" w:color="auto"/>
        <w:bottom w:val="none" w:sz="0" w:space="0" w:color="auto"/>
        <w:right w:val="none" w:sz="0" w:space="0" w:color="auto"/>
      </w:divBdr>
    </w:div>
    <w:div w:id="2019959730">
      <w:bodyDiv w:val="1"/>
      <w:marLeft w:val="0"/>
      <w:marRight w:val="0"/>
      <w:marTop w:val="0"/>
      <w:marBottom w:val="0"/>
      <w:divBdr>
        <w:top w:val="none" w:sz="0" w:space="0" w:color="auto"/>
        <w:left w:val="none" w:sz="0" w:space="0" w:color="auto"/>
        <w:bottom w:val="none" w:sz="0" w:space="0" w:color="auto"/>
        <w:right w:val="none" w:sz="0" w:space="0" w:color="auto"/>
      </w:divBdr>
    </w:div>
    <w:div w:id="2020354175">
      <w:bodyDiv w:val="1"/>
      <w:marLeft w:val="0"/>
      <w:marRight w:val="0"/>
      <w:marTop w:val="0"/>
      <w:marBottom w:val="0"/>
      <w:divBdr>
        <w:top w:val="none" w:sz="0" w:space="0" w:color="auto"/>
        <w:left w:val="none" w:sz="0" w:space="0" w:color="auto"/>
        <w:bottom w:val="none" w:sz="0" w:space="0" w:color="auto"/>
        <w:right w:val="none" w:sz="0" w:space="0" w:color="auto"/>
      </w:divBdr>
    </w:div>
    <w:div w:id="2043826434">
      <w:bodyDiv w:val="1"/>
      <w:marLeft w:val="0"/>
      <w:marRight w:val="0"/>
      <w:marTop w:val="0"/>
      <w:marBottom w:val="0"/>
      <w:divBdr>
        <w:top w:val="none" w:sz="0" w:space="0" w:color="auto"/>
        <w:left w:val="none" w:sz="0" w:space="0" w:color="auto"/>
        <w:bottom w:val="none" w:sz="0" w:space="0" w:color="auto"/>
        <w:right w:val="none" w:sz="0" w:space="0" w:color="auto"/>
      </w:divBdr>
    </w:div>
    <w:div w:id="2046370102">
      <w:bodyDiv w:val="1"/>
      <w:marLeft w:val="0"/>
      <w:marRight w:val="0"/>
      <w:marTop w:val="0"/>
      <w:marBottom w:val="0"/>
      <w:divBdr>
        <w:top w:val="none" w:sz="0" w:space="0" w:color="auto"/>
        <w:left w:val="none" w:sz="0" w:space="0" w:color="auto"/>
        <w:bottom w:val="none" w:sz="0" w:space="0" w:color="auto"/>
        <w:right w:val="none" w:sz="0" w:space="0" w:color="auto"/>
      </w:divBdr>
    </w:div>
    <w:div w:id="2046905481">
      <w:bodyDiv w:val="1"/>
      <w:marLeft w:val="0"/>
      <w:marRight w:val="0"/>
      <w:marTop w:val="0"/>
      <w:marBottom w:val="0"/>
      <w:divBdr>
        <w:top w:val="none" w:sz="0" w:space="0" w:color="auto"/>
        <w:left w:val="none" w:sz="0" w:space="0" w:color="auto"/>
        <w:bottom w:val="none" w:sz="0" w:space="0" w:color="auto"/>
        <w:right w:val="none" w:sz="0" w:space="0" w:color="auto"/>
      </w:divBdr>
    </w:div>
    <w:div w:id="2054229229">
      <w:bodyDiv w:val="1"/>
      <w:marLeft w:val="0"/>
      <w:marRight w:val="0"/>
      <w:marTop w:val="0"/>
      <w:marBottom w:val="0"/>
      <w:divBdr>
        <w:top w:val="none" w:sz="0" w:space="0" w:color="auto"/>
        <w:left w:val="none" w:sz="0" w:space="0" w:color="auto"/>
        <w:bottom w:val="none" w:sz="0" w:space="0" w:color="auto"/>
        <w:right w:val="none" w:sz="0" w:space="0" w:color="auto"/>
      </w:divBdr>
    </w:div>
    <w:div w:id="2059473820">
      <w:bodyDiv w:val="1"/>
      <w:marLeft w:val="0"/>
      <w:marRight w:val="0"/>
      <w:marTop w:val="0"/>
      <w:marBottom w:val="0"/>
      <w:divBdr>
        <w:top w:val="none" w:sz="0" w:space="0" w:color="auto"/>
        <w:left w:val="none" w:sz="0" w:space="0" w:color="auto"/>
        <w:bottom w:val="none" w:sz="0" w:space="0" w:color="auto"/>
        <w:right w:val="none" w:sz="0" w:space="0" w:color="auto"/>
      </w:divBdr>
    </w:div>
    <w:div w:id="2066903164">
      <w:bodyDiv w:val="1"/>
      <w:marLeft w:val="0"/>
      <w:marRight w:val="0"/>
      <w:marTop w:val="0"/>
      <w:marBottom w:val="0"/>
      <w:divBdr>
        <w:top w:val="none" w:sz="0" w:space="0" w:color="auto"/>
        <w:left w:val="none" w:sz="0" w:space="0" w:color="auto"/>
        <w:bottom w:val="none" w:sz="0" w:space="0" w:color="auto"/>
        <w:right w:val="none" w:sz="0" w:space="0" w:color="auto"/>
      </w:divBdr>
    </w:div>
    <w:div w:id="2071147433">
      <w:bodyDiv w:val="1"/>
      <w:marLeft w:val="0"/>
      <w:marRight w:val="0"/>
      <w:marTop w:val="0"/>
      <w:marBottom w:val="0"/>
      <w:divBdr>
        <w:top w:val="none" w:sz="0" w:space="0" w:color="auto"/>
        <w:left w:val="none" w:sz="0" w:space="0" w:color="auto"/>
        <w:bottom w:val="none" w:sz="0" w:space="0" w:color="auto"/>
        <w:right w:val="none" w:sz="0" w:space="0" w:color="auto"/>
      </w:divBdr>
    </w:div>
    <w:div w:id="2077438632">
      <w:bodyDiv w:val="1"/>
      <w:marLeft w:val="0"/>
      <w:marRight w:val="0"/>
      <w:marTop w:val="0"/>
      <w:marBottom w:val="0"/>
      <w:divBdr>
        <w:top w:val="none" w:sz="0" w:space="0" w:color="auto"/>
        <w:left w:val="none" w:sz="0" w:space="0" w:color="auto"/>
        <w:bottom w:val="none" w:sz="0" w:space="0" w:color="auto"/>
        <w:right w:val="none" w:sz="0" w:space="0" w:color="auto"/>
      </w:divBdr>
    </w:div>
    <w:div w:id="2120953722">
      <w:bodyDiv w:val="1"/>
      <w:marLeft w:val="0"/>
      <w:marRight w:val="0"/>
      <w:marTop w:val="0"/>
      <w:marBottom w:val="0"/>
      <w:divBdr>
        <w:top w:val="none" w:sz="0" w:space="0" w:color="auto"/>
        <w:left w:val="none" w:sz="0" w:space="0" w:color="auto"/>
        <w:bottom w:val="none" w:sz="0" w:space="0" w:color="auto"/>
        <w:right w:val="none" w:sz="0" w:space="0" w:color="auto"/>
      </w:divBdr>
    </w:div>
    <w:div w:id="2123651073">
      <w:bodyDiv w:val="1"/>
      <w:marLeft w:val="0"/>
      <w:marRight w:val="0"/>
      <w:marTop w:val="0"/>
      <w:marBottom w:val="0"/>
      <w:divBdr>
        <w:top w:val="none" w:sz="0" w:space="0" w:color="auto"/>
        <w:left w:val="none" w:sz="0" w:space="0" w:color="auto"/>
        <w:bottom w:val="none" w:sz="0" w:space="0" w:color="auto"/>
        <w:right w:val="none" w:sz="0" w:space="0" w:color="auto"/>
      </w:divBdr>
    </w:div>
    <w:div w:id="2125226801">
      <w:bodyDiv w:val="1"/>
      <w:marLeft w:val="0"/>
      <w:marRight w:val="0"/>
      <w:marTop w:val="0"/>
      <w:marBottom w:val="0"/>
      <w:divBdr>
        <w:top w:val="none" w:sz="0" w:space="0" w:color="auto"/>
        <w:left w:val="none" w:sz="0" w:space="0" w:color="auto"/>
        <w:bottom w:val="none" w:sz="0" w:space="0" w:color="auto"/>
        <w:right w:val="none" w:sz="0" w:space="0" w:color="auto"/>
      </w:divBdr>
    </w:div>
    <w:div w:id="2131896705">
      <w:bodyDiv w:val="1"/>
      <w:marLeft w:val="0"/>
      <w:marRight w:val="0"/>
      <w:marTop w:val="0"/>
      <w:marBottom w:val="0"/>
      <w:divBdr>
        <w:top w:val="none" w:sz="0" w:space="0" w:color="auto"/>
        <w:left w:val="none" w:sz="0" w:space="0" w:color="auto"/>
        <w:bottom w:val="none" w:sz="0" w:space="0" w:color="auto"/>
        <w:right w:val="none" w:sz="0" w:space="0" w:color="auto"/>
      </w:divBdr>
    </w:div>
    <w:div w:id="2132823321">
      <w:bodyDiv w:val="1"/>
      <w:marLeft w:val="0"/>
      <w:marRight w:val="0"/>
      <w:marTop w:val="0"/>
      <w:marBottom w:val="0"/>
      <w:divBdr>
        <w:top w:val="none" w:sz="0" w:space="0" w:color="auto"/>
        <w:left w:val="none" w:sz="0" w:space="0" w:color="auto"/>
        <w:bottom w:val="none" w:sz="0" w:space="0" w:color="auto"/>
        <w:right w:val="none" w:sz="0" w:space="0" w:color="auto"/>
      </w:divBdr>
    </w:div>
    <w:div w:id="2135636891">
      <w:bodyDiv w:val="1"/>
      <w:marLeft w:val="0"/>
      <w:marRight w:val="0"/>
      <w:marTop w:val="0"/>
      <w:marBottom w:val="0"/>
      <w:divBdr>
        <w:top w:val="none" w:sz="0" w:space="0" w:color="auto"/>
        <w:left w:val="none" w:sz="0" w:space="0" w:color="auto"/>
        <w:bottom w:val="none" w:sz="0" w:space="0" w:color="auto"/>
        <w:right w:val="none" w:sz="0" w:space="0" w:color="auto"/>
      </w:divBdr>
    </w:div>
    <w:div w:id="213990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Microsoft_Visio_2003-2010_Drawing2.vsd"/><Relationship Id="rId18" Type="http://schemas.openxmlformats.org/officeDocument/2006/relationships/image" Target="media/image5.png"/><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3.emf"/><Relationship Id="rId17" Type="http://schemas.microsoft.com/office/2011/relationships/commentsExtended" Target="commentsExtended.xm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image" Target="media/image7.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Microsoft_Visio_2003-2010_Drawing1.vsd"/><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oleObject" Target="embeddings/Microsoft_Visio_2003-2010_Drawing3.vsd"/><Relationship Id="rId23" Type="http://schemas.openxmlformats.org/officeDocument/2006/relationships/image" Target="media/image9.png"/><Relationship Id="rId28" Type="http://schemas.microsoft.com/office/2011/relationships/people" Target="people.xml"/><Relationship Id="rId10" Type="http://schemas.openxmlformats.org/officeDocument/2006/relationships/image" Target="media/image2.emf"/><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oleObject" Target="embeddings/oleObject1.bin"/><Relationship Id="rId27" Type="http://schemas.openxmlformats.org/officeDocument/2006/relationships/fontTable" Target="fontTable.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EVELTH~1.ATH\LOCALS~1\Temp\notes6030C8\Word%20Preparation%20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70972D92D8C42C4934320E5EB71D886"/>
        <w:category>
          <w:name w:val="General"/>
          <w:gallery w:val="placeholder"/>
        </w:category>
        <w:types>
          <w:type w:val="bbPlcHdr"/>
        </w:types>
        <w:behaviors>
          <w:behavior w:val="content"/>
        </w:behaviors>
        <w:guid w:val="{9CE792DC-6B74-470A-B5C9-9E170A242BE5}"/>
      </w:docPartPr>
      <w:docPartBody>
        <w:p w:rsidR="00724580" w:rsidRDefault="00724580">
          <w:r w:rsidRPr="00467C9B">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 10 Swan Song">
    <w:altName w:val="Times New Roman"/>
    <w:charset w:val="00"/>
    <w:family w:val="auto"/>
    <w:pitch w:val="variable"/>
    <w:sig w:usb0="00000000" w:usb1="1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mn-cs">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80"/>
    <w:rsid w:val="000B78C9"/>
    <w:rsid w:val="001A250A"/>
    <w:rsid w:val="00272E3D"/>
    <w:rsid w:val="00307E46"/>
    <w:rsid w:val="00316BDF"/>
    <w:rsid w:val="00652138"/>
    <w:rsid w:val="00724580"/>
    <w:rsid w:val="008125DA"/>
    <w:rsid w:val="009864EA"/>
    <w:rsid w:val="00AC2D70"/>
    <w:rsid w:val="00B930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4580"/>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58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C8E2A5-F0F0-4DAF-BAEE-8F9B77F81C69}">
  <ds:schemaRefs>
    <ds:schemaRef ds:uri="http://schemas.openxmlformats.org/officeDocument/2006/bibliography"/>
  </ds:schemaRefs>
</ds:datastoreItem>
</file>

<file path=customXml/itemProps2.xml><?xml version="1.0" encoding="utf-8"?>
<ds:datastoreItem xmlns:ds="http://schemas.openxmlformats.org/officeDocument/2006/customXml" ds:itemID="{77089CF0-B419-4A94-89EE-A31EB8EEA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Preparation template.dot</Template>
  <TotalTime>964</TotalTime>
  <Pages>110</Pages>
  <Words>20863</Words>
  <Characters>118921</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Discovery Report</vt:lpstr>
    </vt:vector>
  </TitlesOfParts>
  <Manager>OpenWay Asia</Manager>
  <Company>OpenWay Asia</Company>
  <LinksUpToDate>false</LinksUpToDate>
  <CharactersWithSpaces>139505</CharactersWithSpaces>
  <SharedDoc>false</SharedDoc>
  <HLinks>
    <vt:vector size="2442" baseType="variant">
      <vt:variant>
        <vt:i4>1376307</vt:i4>
      </vt:variant>
      <vt:variant>
        <vt:i4>2476</vt:i4>
      </vt:variant>
      <vt:variant>
        <vt:i4>0</vt:i4>
      </vt:variant>
      <vt:variant>
        <vt:i4>5</vt:i4>
      </vt:variant>
      <vt:variant>
        <vt:lpwstr/>
      </vt:variant>
      <vt:variant>
        <vt:lpwstr>_Toc246510630</vt:lpwstr>
      </vt:variant>
      <vt:variant>
        <vt:i4>1310771</vt:i4>
      </vt:variant>
      <vt:variant>
        <vt:i4>2470</vt:i4>
      </vt:variant>
      <vt:variant>
        <vt:i4>0</vt:i4>
      </vt:variant>
      <vt:variant>
        <vt:i4>5</vt:i4>
      </vt:variant>
      <vt:variant>
        <vt:lpwstr/>
      </vt:variant>
      <vt:variant>
        <vt:lpwstr>_Toc246510629</vt:lpwstr>
      </vt:variant>
      <vt:variant>
        <vt:i4>1310771</vt:i4>
      </vt:variant>
      <vt:variant>
        <vt:i4>2464</vt:i4>
      </vt:variant>
      <vt:variant>
        <vt:i4>0</vt:i4>
      </vt:variant>
      <vt:variant>
        <vt:i4>5</vt:i4>
      </vt:variant>
      <vt:variant>
        <vt:lpwstr/>
      </vt:variant>
      <vt:variant>
        <vt:lpwstr>_Toc246510628</vt:lpwstr>
      </vt:variant>
      <vt:variant>
        <vt:i4>1310771</vt:i4>
      </vt:variant>
      <vt:variant>
        <vt:i4>2458</vt:i4>
      </vt:variant>
      <vt:variant>
        <vt:i4>0</vt:i4>
      </vt:variant>
      <vt:variant>
        <vt:i4>5</vt:i4>
      </vt:variant>
      <vt:variant>
        <vt:lpwstr/>
      </vt:variant>
      <vt:variant>
        <vt:lpwstr>_Toc246510627</vt:lpwstr>
      </vt:variant>
      <vt:variant>
        <vt:i4>1310771</vt:i4>
      </vt:variant>
      <vt:variant>
        <vt:i4>2452</vt:i4>
      </vt:variant>
      <vt:variant>
        <vt:i4>0</vt:i4>
      </vt:variant>
      <vt:variant>
        <vt:i4>5</vt:i4>
      </vt:variant>
      <vt:variant>
        <vt:lpwstr/>
      </vt:variant>
      <vt:variant>
        <vt:lpwstr>_Toc246510626</vt:lpwstr>
      </vt:variant>
      <vt:variant>
        <vt:i4>1310771</vt:i4>
      </vt:variant>
      <vt:variant>
        <vt:i4>2446</vt:i4>
      </vt:variant>
      <vt:variant>
        <vt:i4>0</vt:i4>
      </vt:variant>
      <vt:variant>
        <vt:i4>5</vt:i4>
      </vt:variant>
      <vt:variant>
        <vt:lpwstr/>
      </vt:variant>
      <vt:variant>
        <vt:lpwstr>_Toc246510625</vt:lpwstr>
      </vt:variant>
      <vt:variant>
        <vt:i4>1310771</vt:i4>
      </vt:variant>
      <vt:variant>
        <vt:i4>2440</vt:i4>
      </vt:variant>
      <vt:variant>
        <vt:i4>0</vt:i4>
      </vt:variant>
      <vt:variant>
        <vt:i4>5</vt:i4>
      </vt:variant>
      <vt:variant>
        <vt:lpwstr/>
      </vt:variant>
      <vt:variant>
        <vt:lpwstr>_Toc246510624</vt:lpwstr>
      </vt:variant>
      <vt:variant>
        <vt:i4>1310771</vt:i4>
      </vt:variant>
      <vt:variant>
        <vt:i4>2434</vt:i4>
      </vt:variant>
      <vt:variant>
        <vt:i4>0</vt:i4>
      </vt:variant>
      <vt:variant>
        <vt:i4>5</vt:i4>
      </vt:variant>
      <vt:variant>
        <vt:lpwstr/>
      </vt:variant>
      <vt:variant>
        <vt:lpwstr>_Toc246510623</vt:lpwstr>
      </vt:variant>
      <vt:variant>
        <vt:i4>1310771</vt:i4>
      </vt:variant>
      <vt:variant>
        <vt:i4>2428</vt:i4>
      </vt:variant>
      <vt:variant>
        <vt:i4>0</vt:i4>
      </vt:variant>
      <vt:variant>
        <vt:i4>5</vt:i4>
      </vt:variant>
      <vt:variant>
        <vt:lpwstr/>
      </vt:variant>
      <vt:variant>
        <vt:lpwstr>_Toc246510622</vt:lpwstr>
      </vt:variant>
      <vt:variant>
        <vt:i4>1310771</vt:i4>
      </vt:variant>
      <vt:variant>
        <vt:i4>2422</vt:i4>
      </vt:variant>
      <vt:variant>
        <vt:i4>0</vt:i4>
      </vt:variant>
      <vt:variant>
        <vt:i4>5</vt:i4>
      </vt:variant>
      <vt:variant>
        <vt:lpwstr/>
      </vt:variant>
      <vt:variant>
        <vt:lpwstr>_Toc246510621</vt:lpwstr>
      </vt:variant>
      <vt:variant>
        <vt:i4>1310771</vt:i4>
      </vt:variant>
      <vt:variant>
        <vt:i4>2416</vt:i4>
      </vt:variant>
      <vt:variant>
        <vt:i4>0</vt:i4>
      </vt:variant>
      <vt:variant>
        <vt:i4>5</vt:i4>
      </vt:variant>
      <vt:variant>
        <vt:lpwstr/>
      </vt:variant>
      <vt:variant>
        <vt:lpwstr>_Toc246510620</vt:lpwstr>
      </vt:variant>
      <vt:variant>
        <vt:i4>1507379</vt:i4>
      </vt:variant>
      <vt:variant>
        <vt:i4>2410</vt:i4>
      </vt:variant>
      <vt:variant>
        <vt:i4>0</vt:i4>
      </vt:variant>
      <vt:variant>
        <vt:i4>5</vt:i4>
      </vt:variant>
      <vt:variant>
        <vt:lpwstr/>
      </vt:variant>
      <vt:variant>
        <vt:lpwstr>_Toc246510619</vt:lpwstr>
      </vt:variant>
      <vt:variant>
        <vt:i4>1507379</vt:i4>
      </vt:variant>
      <vt:variant>
        <vt:i4>2404</vt:i4>
      </vt:variant>
      <vt:variant>
        <vt:i4>0</vt:i4>
      </vt:variant>
      <vt:variant>
        <vt:i4>5</vt:i4>
      </vt:variant>
      <vt:variant>
        <vt:lpwstr/>
      </vt:variant>
      <vt:variant>
        <vt:lpwstr>_Toc246510618</vt:lpwstr>
      </vt:variant>
      <vt:variant>
        <vt:i4>1507379</vt:i4>
      </vt:variant>
      <vt:variant>
        <vt:i4>2398</vt:i4>
      </vt:variant>
      <vt:variant>
        <vt:i4>0</vt:i4>
      </vt:variant>
      <vt:variant>
        <vt:i4>5</vt:i4>
      </vt:variant>
      <vt:variant>
        <vt:lpwstr/>
      </vt:variant>
      <vt:variant>
        <vt:lpwstr>_Toc246510617</vt:lpwstr>
      </vt:variant>
      <vt:variant>
        <vt:i4>1507379</vt:i4>
      </vt:variant>
      <vt:variant>
        <vt:i4>2392</vt:i4>
      </vt:variant>
      <vt:variant>
        <vt:i4>0</vt:i4>
      </vt:variant>
      <vt:variant>
        <vt:i4>5</vt:i4>
      </vt:variant>
      <vt:variant>
        <vt:lpwstr/>
      </vt:variant>
      <vt:variant>
        <vt:lpwstr>_Toc246510616</vt:lpwstr>
      </vt:variant>
      <vt:variant>
        <vt:i4>1507379</vt:i4>
      </vt:variant>
      <vt:variant>
        <vt:i4>2386</vt:i4>
      </vt:variant>
      <vt:variant>
        <vt:i4>0</vt:i4>
      </vt:variant>
      <vt:variant>
        <vt:i4>5</vt:i4>
      </vt:variant>
      <vt:variant>
        <vt:lpwstr/>
      </vt:variant>
      <vt:variant>
        <vt:lpwstr>_Toc246510615</vt:lpwstr>
      </vt:variant>
      <vt:variant>
        <vt:i4>1507379</vt:i4>
      </vt:variant>
      <vt:variant>
        <vt:i4>2380</vt:i4>
      </vt:variant>
      <vt:variant>
        <vt:i4>0</vt:i4>
      </vt:variant>
      <vt:variant>
        <vt:i4>5</vt:i4>
      </vt:variant>
      <vt:variant>
        <vt:lpwstr/>
      </vt:variant>
      <vt:variant>
        <vt:lpwstr>_Toc246510614</vt:lpwstr>
      </vt:variant>
      <vt:variant>
        <vt:i4>1507379</vt:i4>
      </vt:variant>
      <vt:variant>
        <vt:i4>2374</vt:i4>
      </vt:variant>
      <vt:variant>
        <vt:i4>0</vt:i4>
      </vt:variant>
      <vt:variant>
        <vt:i4>5</vt:i4>
      </vt:variant>
      <vt:variant>
        <vt:lpwstr/>
      </vt:variant>
      <vt:variant>
        <vt:lpwstr>_Toc246510613</vt:lpwstr>
      </vt:variant>
      <vt:variant>
        <vt:i4>1507379</vt:i4>
      </vt:variant>
      <vt:variant>
        <vt:i4>2368</vt:i4>
      </vt:variant>
      <vt:variant>
        <vt:i4>0</vt:i4>
      </vt:variant>
      <vt:variant>
        <vt:i4>5</vt:i4>
      </vt:variant>
      <vt:variant>
        <vt:lpwstr/>
      </vt:variant>
      <vt:variant>
        <vt:lpwstr>_Toc246510612</vt:lpwstr>
      </vt:variant>
      <vt:variant>
        <vt:i4>1507379</vt:i4>
      </vt:variant>
      <vt:variant>
        <vt:i4>2362</vt:i4>
      </vt:variant>
      <vt:variant>
        <vt:i4>0</vt:i4>
      </vt:variant>
      <vt:variant>
        <vt:i4>5</vt:i4>
      </vt:variant>
      <vt:variant>
        <vt:lpwstr/>
      </vt:variant>
      <vt:variant>
        <vt:lpwstr>_Toc246510611</vt:lpwstr>
      </vt:variant>
      <vt:variant>
        <vt:i4>1507379</vt:i4>
      </vt:variant>
      <vt:variant>
        <vt:i4>2356</vt:i4>
      </vt:variant>
      <vt:variant>
        <vt:i4>0</vt:i4>
      </vt:variant>
      <vt:variant>
        <vt:i4>5</vt:i4>
      </vt:variant>
      <vt:variant>
        <vt:lpwstr/>
      </vt:variant>
      <vt:variant>
        <vt:lpwstr>_Toc246510610</vt:lpwstr>
      </vt:variant>
      <vt:variant>
        <vt:i4>1441843</vt:i4>
      </vt:variant>
      <vt:variant>
        <vt:i4>2350</vt:i4>
      </vt:variant>
      <vt:variant>
        <vt:i4>0</vt:i4>
      </vt:variant>
      <vt:variant>
        <vt:i4>5</vt:i4>
      </vt:variant>
      <vt:variant>
        <vt:lpwstr/>
      </vt:variant>
      <vt:variant>
        <vt:lpwstr>_Toc246510609</vt:lpwstr>
      </vt:variant>
      <vt:variant>
        <vt:i4>1441843</vt:i4>
      </vt:variant>
      <vt:variant>
        <vt:i4>2344</vt:i4>
      </vt:variant>
      <vt:variant>
        <vt:i4>0</vt:i4>
      </vt:variant>
      <vt:variant>
        <vt:i4>5</vt:i4>
      </vt:variant>
      <vt:variant>
        <vt:lpwstr/>
      </vt:variant>
      <vt:variant>
        <vt:lpwstr>_Toc246510608</vt:lpwstr>
      </vt:variant>
      <vt:variant>
        <vt:i4>1441843</vt:i4>
      </vt:variant>
      <vt:variant>
        <vt:i4>2338</vt:i4>
      </vt:variant>
      <vt:variant>
        <vt:i4>0</vt:i4>
      </vt:variant>
      <vt:variant>
        <vt:i4>5</vt:i4>
      </vt:variant>
      <vt:variant>
        <vt:lpwstr/>
      </vt:variant>
      <vt:variant>
        <vt:lpwstr>_Toc246510607</vt:lpwstr>
      </vt:variant>
      <vt:variant>
        <vt:i4>1441843</vt:i4>
      </vt:variant>
      <vt:variant>
        <vt:i4>2332</vt:i4>
      </vt:variant>
      <vt:variant>
        <vt:i4>0</vt:i4>
      </vt:variant>
      <vt:variant>
        <vt:i4>5</vt:i4>
      </vt:variant>
      <vt:variant>
        <vt:lpwstr/>
      </vt:variant>
      <vt:variant>
        <vt:lpwstr>_Toc246510606</vt:lpwstr>
      </vt:variant>
      <vt:variant>
        <vt:i4>1441843</vt:i4>
      </vt:variant>
      <vt:variant>
        <vt:i4>2326</vt:i4>
      </vt:variant>
      <vt:variant>
        <vt:i4>0</vt:i4>
      </vt:variant>
      <vt:variant>
        <vt:i4>5</vt:i4>
      </vt:variant>
      <vt:variant>
        <vt:lpwstr/>
      </vt:variant>
      <vt:variant>
        <vt:lpwstr>_Toc246510605</vt:lpwstr>
      </vt:variant>
      <vt:variant>
        <vt:i4>1441843</vt:i4>
      </vt:variant>
      <vt:variant>
        <vt:i4>2320</vt:i4>
      </vt:variant>
      <vt:variant>
        <vt:i4>0</vt:i4>
      </vt:variant>
      <vt:variant>
        <vt:i4>5</vt:i4>
      </vt:variant>
      <vt:variant>
        <vt:lpwstr/>
      </vt:variant>
      <vt:variant>
        <vt:lpwstr>_Toc246510604</vt:lpwstr>
      </vt:variant>
      <vt:variant>
        <vt:i4>1441843</vt:i4>
      </vt:variant>
      <vt:variant>
        <vt:i4>2314</vt:i4>
      </vt:variant>
      <vt:variant>
        <vt:i4>0</vt:i4>
      </vt:variant>
      <vt:variant>
        <vt:i4>5</vt:i4>
      </vt:variant>
      <vt:variant>
        <vt:lpwstr/>
      </vt:variant>
      <vt:variant>
        <vt:lpwstr>_Toc246510603</vt:lpwstr>
      </vt:variant>
      <vt:variant>
        <vt:i4>1441843</vt:i4>
      </vt:variant>
      <vt:variant>
        <vt:i4>2308</vt:i4>
      </vt:variant>
      <vt:variant>
        <vt:i4>0</vt:i4>
      </vt:variant>
      <vt:variant>
        <vt:i4>5</vt:i4>
      </vt:variant>
      <vt:variant>
        <vt:lpwstr/>
      </vt:variant>
      <vt:variant>
        <vt:lpwstr>_Toc246510602</vt:lpwstr>
      </vt:variant>
      <vt:variant>
        <vt:i4>1441843</vt:i4>
      </vt:variant>
      <vt:variant>
        <vt:i4>2302</vt:i4>
      </vt:variant>
      <vt:variant>
        <vt:i4>0</vt:i4>
      </vt:variant>
      <vt:variant>
        <vt:i4>5</vt:i4>
      </vt:variant>
      <vt:variant>
        <vt:lpwstr/>
      </vt:variant>
      <vt:variant>
        <vt:lpwstr>_Toc246510601</vt:lpwstr>
      </vt:variant>
      <vt:variant>
        <vt:i4>1441843</vt:i4>
      </vt:variant>
      <vt:variant>
        <vt:i4>2296</vt:i4>
      </vt:variant>
      <vt:variant>
        <vt:i4>0</vt:i4>
      </vt:variant>
      <vt:variant>
        <vt:i4>5</vt:i4>
      </vt:variant>
      <vt:variant>
        <vt:lpwstr/>
      </vt:variant>
      <vt:variant>
        <vt:lpwstr>_Toc246510600</vt:lpwstr>
      </vt:variant>
      <vt:variant>
        <vt:i4>2031664</vt:i4>
      </vt:variant>
      <vt:variant>
        <vt:i4>2290</vt:i4>
      </vt:variant>
      <vt:variant>
        <vt:i4>0</vt:i4>
      </vt:variant>
      <vt:variant>
        <vt:i4>5</vt:i4>
      </vt:variant>
      <vt:variant>
        <vt:lpwstr/>
      </vt:variant>
      <vt:variant>
        <vt:lpwstr>_Toc246510599</vt:lpwstr>
      </vt:variant>
      <vt:variant>
        <vt:i4>2031664</vt:i4>
      </vt:variant>
      <vt:variant>
        <vt:i4>2284</vt:i4>
      </vt:variant>
      <vt:variant>
        <vt:i4>0</vt:i4>
      </vt:variant>
      <vt:variant>
        <vt:i4>5</vt:i4>
      </vt:variant>
      <vt:variant>
        <vt:lpwstr/>
      </vt:variant>
      <vt:variant>
        <vt:lpwstr>_Toc246510598</vt:lpwstr>
      </vt:variant>
      <vt:variant>
        <vt:i4>2031664</vt:i4>
      </vt:variant>
      <vt:variant>
        <vt:i4>2278</vt:i4>
      </vt:variant>
      <vt:variant>
        <vt:i4>0</vt:i4>
      </vt:variant>
      <vt:variant>
        <vt:i4>5</vt:i4>
      </vt:variant>
      <vt:variant>
        <vt:lpwstr/>
      </vt:variant>
      <vt:variant>
        <vt:lpwstr>_Toc246510597</vt:lpwstr>
      </vt:variant>
      <vt:variant>
        <vt:i4>2031664</vt:i4>
      </vt:variant>
      <vt:variant>
        <vt:i4>2272</vt:i4>
      </vt:variant>
      <vt:variant>
        <vt:i4>0</vt:i4>
      </vt:variant>
      <vt:variant>
        <vt:i4>5</vt:i4>
      </vt:variant>
      <vt:variant>
        <vt:lpwstr/>
      </vt:variant>
      <vt:variant>
        <vt:lpwstr>_Toc246510596</vt:lpwstr>
      </vt:variant>
      <vt:variant>
        <vt:i4>2031664</vt:i4>
      </vt:variant>
      <vt:variant>
        <vt:i4>2266</vt:i4>
      </vt:variant>
      <vt:variant>
        <vt:i4>0</vt:i4>
      </vt:variant>
      <vt:variant>
        <vt:i4>5</vt:i4>
      </vt:variant>
      <vt:variant>
        <vt:lpwstr/>
      </vt:variant>
      <vt:variant>
        <vt:lpwstr>_Toc246510595</vt:lpwstr>
      </vt:variant>
      <vt:variant>
        <vt:i4>2031664</vt:i4>
      </vt:variant>
      <vt:variant>
        <vt:i4>2260</vt:i4>
      </vt:variant>
      <vt:variant>
        <vt:i4>0</vt:i4>
      </vt:variant>
      <vt:variant>
        <vt:i4>5</vt:i4>
      </vt:variant>
      <vt:variant>
        <vt:lpwstr/>
      </vt:variant>
      <vt:variant>
        <vt:lpwstr>_Toc246510594</vt:lpwstr>
      </vt:variant>
      <vt:variant>
        <vt:i4>2031664</vt:i4>
      </vt:variant>
      <vt:variant>
        <vt:i4>2254</vt:i4>
      </vt:variant>
      <vt:variant>
        <vt:i4>0</vt:i4>
      </vt:variant>
      <vt:variant>
        <vt:i4>5</vt:i4>
      </vt:variant>
      <vt:variant>
        <vt:lpwstr/>
      </vt:variant>
      <vt:variant>
        <vt:lpwstr>_Toc246510593</vt:lpwstr>
      </vt:variant>
      <vt:variant>
        <vt:i4>2031664</vt:i4>
      </vt:variant>
      <vt:variant>
        <vt:i4>2248</vt:i4>
      </vt:variant>
      <vt:variant>
        <vt:i4>0</vt:i4>
      </vt:variant>
      <vt:variant>
        <vt:i4>5</vt:i4>
      </vt:variant>
      <vt:variant>
        <vt:lpwstr/>
      </vt:variant>
      <vt:variant>
        <vt:lpwstr>_Toc246510592</vt:lpwstr>
      </vt:variant>
      <vt:variant>
        <vt:i4>2031664</vt:i4>
      </vt:variant>
      <vt:variant>
        <vt:i4>2242</vt:i4>
      </vt:variant>
      <vt:variant>
        <vt:i4>0</vt:i4>
      </vt:variant>
      <vt:variant>
        <vt:i4>5</vt:i4>
      </vt:variant>
      <vt:variant>
        <vt:lpwstr/>
      </vt:variant>
      <vt:variant>
        <vt:lpwstr>_Toc246510591</vt:lpwstr>
      </vt:variant>
      <vt:variant>
        <vt:i4>2031664</vt:i4>
      </vt:variant>
      <vt:variant>
        <vt:i4>2236</vt:i4>
      </vt:variant>
      <vt:variant>
        <vt:i4>0</vt:i4>
      </vt:variant>
      <vt:variant>
        <vt:i4>5</vt:i4>
      </vt:variant>
      <vt:variant>
        <vt:lpwstr/>
      </vt:variant>
      <vt:variant>
        <vt:lpwstr>_Toc246510590</vt:lpwstr>
      </vt:variant>
      <vt:variant>
        <vt:i4>1966128</vt:i4>
      </vt:variant>
      <vt:variant>
        <vt:i4>2230</vt:i4>
      </vt:variant>
      <vt:variant>
        <vt:i4>0</vt:i4>
      </vt:variant>
      <vt:variant>
        <vt:i4>5</vt:i4>
      </vt:variant>
      <vt:variant>
        <vt:lpwstr/>
      </vt:variant>
      <vt:variant>
        <vt:lpwstr>_Toc246510589</vt:lpwstr>
      </vt:variant>
      <vt:variant>
        <vt:i4>1966128</vt:i4>
      </vt:variant>
      <vt:variant>
        <vt:i4>2224</vt:i4>
      </vt:variant>
      <vt:variant>
        <vt:i4>0</vt:i4>
      </vt:variant>
      <vt:variant>
        <vt:i4>5</vt:i4>
      </vt:variant>
      <vt:variant>
        <vt:lpwstr/>
      </vt:variant>
      <vt:variant>
        <vt:lpwstr>_Toc246510588</vt:lpwstr>
      </vt:variant>
      <vt:variant>
        <vt:i4>1966128</vt:i4>
      </vt:variant>
      <vt:variant>
        <vt:i4>2218</vt:i4>
      </vt:variant>
      <vt:variant>
        <vt:i4>0</vt:i4>
      </vt:variant>
      <vt:variant>
        <vt:i4>5</vt:i4>
      </vt:variant>
      <vt:variant>
        <vt:lpwstr/>
      </vt:variant>
      <vt:variant>
        <vt:lpwstr>_Toc246510587</vt:lpwstr>
      </vt:variant>
      <vt:variant>
        <vt:i4>1966128</vt:i4>
      </vt:variant>
      <vt:variant>
        <vt:i4>2212</vt:i4>
      </vt:variant>
      <vt:variant>
        <vt:i4>0</vt:i4>
      </vt:variant>
      <vt:variant>
        <vt:i4>5</vt:i4>
      </vt:variant>
      <vt:variant>
        <vt:lpwstr/>
      </vt:variant>
      <vt:variant>
        <vt:lpwstr>_Toc246510586</vt:lpwstr>
      </vt:variant>
      <vt:variant>
        <vt:i4>1966128</vt:i4>
      </vt:variant>
      <vt:variant>
        <vt:i4>2206</vt:i4>
      </vt:variant>
      <vt:variant>
        <vt:i4>0</vt:i4>
      </vt:variant>
      <vt:variant>
        <vt:i4>5</vt:i4>
      </vt:variant>
      <vt:variant>
        <vt:lpwstr/>
      </vt:variant>
      <vt:variant>
        <vt:lpwstr>_Toc246510585</vt:lpwstr>
      </vt:variant>
      <vt:variant>
        <vt:i4>1966128</vt:i4>
      </vt:variant>
      <vt:variant>
        <vt:i4>2200</vt:i4>
      </vt:variant>
      <vt:variant>
        <vt:i4>0</vt:i4>
      </vt:variant>
      <vt:variant>
        <vt:i4>5</vt:i4>
      </vt:variant>
      <vt:variant>
        <vt:lpwstr/>
      </vt:variant>
      <vt:variant>
        <vt:lpwstr>_Toc246510584</vt:lpwstr>
      </vt:variant>
      <vt:variant>
        <vt:i4>1966128</vt:i4>
      </vt:variant>
      <vt:variant>
        <vt:i4>2194</vt:i4>
      </vt:variant>
      <vt:variant>
        <vt:i4>0</vt:i4>
      </vt:variant>
      <vt:variant>
        <vt:i4>5</vt:i4>
      </vt:variant>
      <vt:variant>
        <vt:lpwstr/>
      </vt:variant>
      <vt:variant>
        <vt:lpwstr>_Toc246510583</vt:lpwstr>
      </vt:variant>
      <vt:variant>
        <vt:i4>1966128</vt:i4>
      </vt:variant>
      <vt:variant>
        <vt:i4>2188</vt:i4>
      </vt:variant>
      <vt:variant>
        <vt:i4>0</vt:i4>
      </vt:variant>
      <vt:variant>
        <vt:i4>5</vt:i4>
      </vt:variant>
      <vt:variant>
        <vt:lpwstr/>
      </vt:variant>
      <vt:variant>
        <vt:lpwstr>_Toc246510582</vt:lpwstr>
      </vt:variant>
      <vt:variant>
        <vt:i4>1966128</vt:i4>
      </vt:variant>
      <vt:variant>
        <vt:i4>2182</vt:i4>
      </vt:variant>
      <vt:variant>
        <vt:i4>0</vt:i4>
      </vt:variant>
      <vt:variant>
        <vt:i4>5</vt:i4>
      </vt:variant>
      <vt:variant>
        <vt:lpwstr/>
      </vt:variant>
      <vt:variant>
        <vt:lpwstr>_Toc246510581</vt:lpwstr>
      </vt:variant>
      <vt:variant>
        <vt:i4>1966128</vt:i4>
      </vt:variant>
      <vt:variant>
        <vt:i4>2176</vt:i4>
      </vt:variant>
      <vt:variant>
        <vt:i4>0</vt:i4>
      </vt:variant>
      <vt:variant>
        <vt:i4>5</vt:i4>
      </vt:variant>
      <vt:variant>
        <vt:lpwstr/>
      </vt:variant>
      <vt:variant>
        <vt:lpwstr>_Toc246510580</vt:lpwstr>
      </vt:variant>
      <vt:variant>
        <vt:i4>1114160</vt:i4>
      </vt:variant>
      <vt:variant>
        <vt:i4>2170</vt:i4>
      </vt:variant>
      <vt:variant>
        <vt:i4>0</vt:i4>
      </vt:variant>
      <vt:variant>
        <vt:i4>5</vt:i4>
      </vt:variant>
      <vt:variant>
        <vt:lpwstr/>
      </vt:variant>
      <vt:variant>
        <vt:lpwstr>_Toc246510579</vt:lpwstr>
      </vt:variant>
      <vt:variant>
        <vt:i4>1114160</vt:i4>
      </vt:variant>
      <vt:variant>
        <vt:i4>2164</vt:i4>
      </vt:variant>
      <vt:variant>
        <vt:i4>0</vt:i4>
      </vt:variant>
      <vt:variant>
        <vt:i4>5</vt:i4>
      </vt:variant>
      <vt:variant>
        <vt:lpwstr/>
      </vt:variant>
      <vt:variant>
        <vt:lpwstr>_Toc246510578</vt:lpwstr>
      </vt:variant>
      <vt:variant>
        <vt:i4>1114160</vt:i4>
      </vt:variant>
      <vt:variant>
        <vt:i4>2158</vt:i4>
      </vt:variant>
      <vt:variant>
        <vt:i4>0</vt:i4>
      </vt:variant>
      <vt:variant>
        <vt:i4>5</vt:i4>
      </vt:variant>
      <vt:variant>
        <vt:lpwstr/>
      </vt:variant>
      <vt:variant>
        <vt:lpwstr>_Toc246510577</vt:lpwstr>
      </vt:variant>
      <vt:variant>
        <vt:i4>1114160</vt:i4>
      </vt:variant>
      <vt:variant>
        <vt:i4>2152</vt:i4>
      </vt:variant>
      <vt:variant>
        <vt:i4>0</vt:i4>
      </vt:variant>
      <vt:variant>
        <vt:i4>5</vt:i4>
      </vt:variant>
      <vt:variant>
        <vt:lpwstr/>
      </vt:variant>
      <vt:variant>
        <vt:lpwstr>_Toc246510576</vt:lpwstr>
      </vt:variant>
      <vt:variant>
        <vt:i4>1114160</vt:i4>
      </vt:variant>
      <vt:variant>
        <vt:i4>2146</vt:i4>
      </vt:variant>
      <vt:variant>
        <vt:i4>0</vt:i4>
      </vt:variant>
      <vt:variant>
        <vt:i4>5</vt:i4>
      </vt:variant>
      <vt:variant>
        <vt:lpwstr/>
      </vt:variant>
      <vt:variant>
        <vt:lpwstr>_Toc246510575</vt:lpwstr>
      </vt:variant>
      <vt:variant>
        <vt:i4>1114160</vt:i4>
      </vt:variant>
      <vt:variant>
        <vt:i4>2140</vt:i4>
      </vt:variant>
      <vt:variant>
        <vt:i4>0</vt:i4>
      </vt:variant>
      <vt:variant>
        <vt:i4>5</vt:i4>
      </vt:variant>
      <vt:variant>
        <vt:lpwstr/>
      </vt:variant>
      <vt:variant>
        <vt:lpwstr>_Toc246510574</vt:lpwstr>
      </vt:variant>
      <vt:variant>
        <vt:i4>1114160</vt:i4>
      </vt:variant>
      <vt:variant>
        <vt:i4>2134</vt:i4>
      </vt:variant>
      <vt:variant>
        <vt:i4>0</vt:i4>
      </vt:variant>
      <vt:variant>
        <vt:i4>5</vt:i4>
      </vt:variant>
      <vt:variant>
        <vt:lpwstr/>
      </vt:variant>
      <vt:variant>
        <vt:lpwstr>_Toc246510573</vt:lpwstr>
      </vt:variant>
      <vt:variant>
        <vt:i4>1114160</vt:i4>
      </vt:variant>
      <vt:variant>
        <vt:i4>2128</vt:i4>
      </vt:variant>
      <vt:variant>
        <vt:i4>0</vt:i4>
      </vt:variant>
      <vt:variant>
        <vt:i4>5</vt:i4>
      </vt:variant>
      <vt:variant>
        <vt:lpwstr/>
      </vt:variant>
      <vt:variant>
        <vt:lpwstr>_Toc246510572</vt:lpwstr>
      </vt:variant>
      <vt:variant>
        <vt:i4>1114160</vt:i4>
      </vt:variant>
      <vt:variant>
        <vt:i4>2122</vt:i4>
      </vt:variant>
      <vt:variant>
        <vt:i4>0</vt:i4>
      </vt:variant>
      <vt:variant>
        <vt:i4>5</vt:i4>
      </vt:variant>
      <vt:variant>
        <vt:lpwstr/>
      </vt:variant>
      <vt:variant>
        <vt:lpwstr>_Toc246510571</vt:lpwstr>
      </vt:variant>
      <vt:variant>
        <vt:i4>1114160</vt:i4>
      </vt:variant>
      <vt:variant>
        <vt:i4>2116</vt:i4>
      </vt:variant>
      <vt:variant>
        <vt:i4>0</vt:i4>
      </vt:variant>
      <vt:variant>
        <vt:i4>5</vt:i4>
      </vt:variant>
      <vt:variant>
        <vt:lpwstr/>
      </vt:variant>
      <vt:variant>
        <vt:lpwstr>_Toc246510570</vt:lpwstr>
      </vt:variant>
      <vt:variant>
        <vt:i4>1048624</vt:i4>
      </vt:variant>
      <vt:variant>
        <vt:i4>2110</vt:i4>
      </vt:variant>
      <vt:variant>
        <vt:i4>0</vt:i4>
      </vt:variant>
      <vt:variant>
        <vt:i4>5</vt:i4>
      </vt:variant>
      <vt:variant>
        <vt:lpwstr/>
      </vt:variant>
      <vt:variant>
        <vt:lpwstr>_Toc246510569</vt:lpwstr>
      </vt:variant>
      <vt:variant>
        <vt:i4>1048624</vt:i4>
      </vt:variant>
      <vt:variant>
        <vt:i4>2104</vt:i4>
      </vt:variant>
      <vt:variant>
        <vt:i4>0</vt:i4>
      </vt:variant>
      <vt:variant>
        <vt:i4>5</vt:i4>
      </vt:variant>
      <vt:variant>
        <vt:lpwstr/>
      </vt:variant>
      <vt:variant>
        <vt:lpwstr>_Toc246510568</vt:lpwstr>
      </vt:variant>
      <vt:variant>
        <vt:i4>1048624</vt:i4>
      </vt:variant>
      <vt:variant>
        <vt:i4>2098</vt:i4>
      </vt:variant>
      <vt:variant>
        <vt:i4>0</vt:i4>
      </vt:variant>
      <vt:variant>
        <vt:i4>5</vt:i4>
      </vt:variant>
      <vt:variant>
        <vt:lpwstr/>
      </vt:variant>
      <vt:variant>
        <vt:lpwstr>_Toc246510567</vt:lpwstr>
      </vt:variant>
      <vt:variant>
        <vt:i4>1048624</vt:i4>
      </vt:variant>
      <vt:variant>
        <vt:i4>2092</vt:i4>
      </vt:variant>
      <vt:variant>
        <vt:i4>0</vt:i4>
      </vt:variant>
      <vt:variant>
        <vt:i4>5</vt:i4>
      </vt:variant>
      <vt:variant>
        <vt:lpwstr/>
      </vt:variant>
      <vt:variant>
        <vt:lpwstr>_Toc246510566</vt:lpwstr>
      </vt:variant>
      <vt:variant>
        <vt:i4>1048624</vt:i4>
      </vt:variant>
      <vt:variant>
        <vt:i4>2086</vt:i4>
      </vt:variant>
      <vt:variant>
        <vt:i4>0</vt:i4>
      </vt:variant>
      <vt:variant>
        <vt:i4>5</vt:i4>
      </vt:variant>
      <vt:variant>
        <vt:lpwstr/>
      </vt:variant>
      <vt:variant>
        <vt:lpwstr>_Toc246510565</vt:lpwstr>
      </vt:variant>
      <vt:variant>
        <vt:i4>1048624</vt:i4>
      </vt:variant>
      <vt:variant>
        <vt:i4>2080</vt:i4>
      </vt:variant>
      <vt:variant>
        <vt:i4>0</vt:i4>
      </vt:variant>
      <vt:variant>
        <vt:i4>5</vt:i4>
      </vt:variant>
      <vt:variant>
        <vt:lpwstr/>
      </vt:variant>
      <vt:variant>
        <vt:lpwstr>_Toc246510564</vt:lpwstr>
      </vt:variant>
      <vt:variant>
        <vt:i4>1048624</vt:i4>
      </vt:variant>
      <vt:variant>
        <vt:i4>2074</vt:i4>
      </vt:variant>
      <vt:variant>
        <vt:i4>0</vt:i4>
      </vt:variant>
      <vt:variant>
        <vt:i4>5</vt:i4>
      </vt:variant>
      <vt:variant>
        <vt:lpwstr/>
      </vt:variant>
      <vt:variant>
        <vt:lpwstr>_Toc246510563</vt:lpwstr>
      </vt:variant>
      <vt:variant>
        <vt:i4>1048624</vt:i4>
      </vt:variant>
      <vt:variant>
        <vt:i4>2068</vt:i4>
      </vt:variant>
      <vt:variant>
        <vt:i4>0</vt:i4>
      </vt:variant>
      <vt:variant>
        <vt:i4>5</vt:i4>
      </vt:variant>
      <vt:variant>
        <vt:lpwstr/>
      </vt:variant>
      <vt:variant>
        <vt:lpwstr>_Toc246510562</vt:lpwstr>
      </vt:variant>
      <vt:variant>
        <vt:i4>1048624</vt:i4>
      </vt:variant>
      <vt:variant>
        <vt:i4>2062</vt:i4>
      </vt:variant>
      <vt:variant>
        <vt:i4>0</vt:i4>
      </vt:variant>
      <vt:variant>
        <vt:i4>5</vt:i4>
      </vt:variant>
      <vt:variant>
        <vt:lpwstr/>
      </vt:variant>
      <vt:variant>
        <vt:lpwstr>_Toc246510561</vt:lpwstr>
      </vt:variant>
      <vt:variant>
        <vt:i4>1048624</vt:i4>
      </vt:variant>
      <vt:variant>
        <vt:i4>2056</vt:i4>
      </vt:variant>
      <vt:variant>
        <vt:i4>0</vt:i4>
      </vt:variant>
      <vt:variant>
        <vt:i4>5</vt:i4>
      </vt:variant>
      <vt:variant>
        <vt:lpwstr/>
      </vt:variant>
      <vt:variant>
        <vt:lpwstr>_Toc246510560</vt:lpwstr>
      </vt:variant>
      <vt:variant>
        <vt:i4>1245232</vt:i4>
      </vt:variant>
      <vt:variant>
        <vt:i4>2050</vt:i4>
      </vt:variant>
      <vt:variant>
        <vt:i4>0</vt:i4>
      </vt:variant>
      <vt:variant>
        <vt:i4>5</vt:i4>
      </vt:variant>
      <vt:variant>
        <vt:lpwstr/>
      </vt:variant>
      <vt:variant>
        <vt:lpwstr>_Toc246510559</vt:lpwstr>
      </vt:variant>
      <vt:variant>
        <vt:i4>1245232</vt:i4>
      </vt:variant>
      <vt:variant>
        <vt:i4>2044</vt:i4>
      </vt:variant>
      <vt:variant>
        <vt:i4>0</vt:i4>
      </vt:variant>
      <vt:variant>
        <vt:i4>5</vt:i4>
      </vt:variant>
      <vt:variant>
        <vt:lpwstr/>
      </vt:variant>
      <vt:variant>
        <vt:lpwstr>_Toc246510558</vt:lpwstr>
      </vt:variant>
      <vt:variant>
        <vt:i4>1245232</vt:i4>
      </vt:variant>
      <vt:variant>
        <vt:i4>2038</vt:i4>
      </vt:variant>
      <vt:variant>
        <vt:i4>0</vt:i4>
      </vt:variant>
      <vt:variant>
        <vt:i4>5</vt:i4>
      </vt:variant>
      <vt:variant>
        <vt:lpwstr/>
      </vt:variant>
      <vt:variant>
        <vt:lpwstr>_Toc246510557</vt:lpwstr>
      </vt:variant>
      <vt:variant>
        <vt:i4>1245232</vt:i4>
      </vt:variant>
      <vt:variant>
        <vt:i4>2032</vt:i4>
      </vt:variant>
      <vt:variant>
        <vt:i4>0</vt:i4>
      </vt:variant>
      <vt:variant>
        <vt:i4>5</vt:i4>
      </vt:variant>
      <vt:variant>
        <vt:lpwstr/>
      </vt:variant>
      <vt:variant>
        <vt:lpwstr>_Toc246510556</vt:lpwstr>
      </vt:variant>
      <vt:variant>
        <vt:i4>1245232</vt:i4>
      </vt:variant>
      <vt:variant>
        <vt:i4>2026</vt:i4>
      </vt:variant>
      <vt:variant>
        <vt:i4>0</vt:i4>
      </vt:variant>
      <vt:variant>
        <vt:i4>5</vt:i4>
      </vt:variant>
      <vt:variant>
        <vt:lpwstr/>
      </vt:variant>
      <vt:variant>
        <vt:lpwstr>_Toc246510555</vt:lpwstr>
      </vt:variant>
      <vt:variant>
        <vt:i4>1245232</vt:i4>
      </vt:variant>
      <vt:variant>
        <vt:i4>2020</vt:i4>
      </vt:variant>
      <vt:variant>
        <vt:i4>0</vt:i4>
      </vt:variant>
      <vt:variant>
        <vt:i4>5</vt:i4>
      </vt:variant>
      <vt:variant>
        <vt:lpwstr/>
      </vt:variant>
      <vt:variant>
        <vt:lpwstr>_Toc246510554</vt:lpwstr>
      </vt:variant>
      <vt:variant>
        <vt:i4>1245232</vt:i4>
      </vt:variant>
      <vt:variant>
        <vt:i4>2014</vt:i4>
      </vt:variant>
      <vt:variant>
        <vt:i4>0</vt:i4>
      </vt:variant>
      <vt:variant>
        <vt:i4>5</vt:i4>
      </vt:variant>
      <vt:variant>
        <vt:lpwstr/>
      </vt:variant>
      <vt:variant>
        <vt:lpwstr>_Toc246510553</vt:lpwstr>
      </vt:variant>
      <vt:variant>
        <vt:i4>1245232</vt:i4>
      </vt:variant>
      <vt:variant>
        <vt:i4>2008</vt:i4>
      </vt:variant>
      <vt:variant>
        <vt:i4>0</vt:i4>
      </vt:variant>
      <vt:variant>
        <vt:i4>5</vt:i4>
      </vt:variant>
      <vt:variant>
        <vt:lpwstr/>
      </vt:variant>
      <vt:variant>
        <vt:lpwstr>_Toc246510552</vt:lpwstr>
      </vt:variant>
      <vt:variant>
        <vt:i4>1245232</vt:i4>
      </vt:variant>
      <vt:variant>
        <vt:i4>2002</vt:i4>
      </vt:variant>
      <vt:variant>
        <vt:i4>0</vt:i4>
      </vt:variant>
      <vt:variant>
        <vt:i4>5</vt:i4>
      </vt:variant>
      <vt:variant>
        <vt:lpwstr/>
      </vt:variant>
      <vt:variant>
        <vt:lpwstr>_Toc246510551</vt:lpwstr>
      </vt:variant>
      <vt:variant>
        <vt:i4>1245232</vt:i4>
      </vt:variant>
      <vt:variant>
        <vt:i4>1996</vt:i4>
      </vt:variant>
      <vt:variant>
        <vt:i4>0</vt:i4>
      </vt:variant>
      <vt:variant>
        <vt:i4>5</vt:i4>
      </vt:variant>
      <vt:variant>
        <vt:lpwstr/>
      </vt:variant>
      <vt:variant>
        <vt:lpwstr>_Toc246510550</vt:lpwstr>
      </vt:variant>
      <vt:variant>
        <vt:i4>1179696</vt:i4>
      </vt:variant>
      <vt:variant>
        <vt:i4>1990</vt:i4>
      </vt:variant>
      <vt:variant>
        <vt:i4>0</vt:i4>
      </vt:variant>
      <vt:variant>
        <vt:i4>5</vt:i4>
      </vt:variant>
      <vt:variant>
        <vt:lpwstr/>
      </vt:variant>
      <vt:variant>
        <vt:lpwstr>_Toc246510549</vt:lpwstr>
      </vt:variant>
      <vt:variant>
        <vt:i4>1179696</vt:i4>
      </vt:variant>
      <vt:variant>
        <vt:i4>1984</vt:i4>
      </vt:variant>
      <vt:variant>
        <vt:i4>0</vt:i4>
      </vt:variant>
      <vt:variant>
        <vt:i4>5</vt:i4>
      </vt:variant>
      <vt:variant>
        <vt:lpwstr/>
      </vt:variant>
      <vt:variant>
        <vt:lpwstr>_Toc246510548</vt:lpwstr>
      </vt:variant>
      <vt:variant>
        <vt:i4>1179696</vt:i4>
      </vt:variant>
      <vt:variant>
        <vt:i4>1978</vt:i4>
      </vt:variant>
      <vt:variant>
        <vt:i4>0</vt:i4>
      </vt:variant>
      <vt:variant>
        <vt:i4>5</vt:i4>
      </vt:variant>
      <vt:variant>
        <vt:lpwstr/>
      </vt:variant>
      <vt:variant>
        <vt:lpwstr>_Toc246510547</vt:lpwstr>
      </vt:variant>
      <vt:variant>
        <vt:i4>1179696</vt:i4>
      </vt:variant>
      <vt:variant>
        <vt:i4>1972</vt:i4>
      </vt:variant>
      <vt:variant>
        <vt:i4>0</vt:i4>
      </vt:variant>
      <vt:variant>
        <vt:i4>5</vt:i4>
      </vt:variant>
      <vt:variant>
        <vt:lpwstr/>
      </vt:variant>
      <vt:variant>
        <vt:lpwstr>_Toc246510546</vt:lpwstr>
      </vt:variant>
      <vt:variant>
        <vt:i4>1179696</vt:i4>
      </vt:variant>
      <vt:variant>
        <vt:i4>1966</vt:i4>
      </vt:variant>
      <vt:variant>
        <vt:i4>0</vt:i4>
      </vt:variant>
      <vt:variant>
        <vt:i4>5</vt:i4>
      </vt:variant>
      <vt:variant>
        <vt:lpwstr/>
      </vt:variant>
      <vt:variant>
        <vt:lpwstr>_Toc246510545</vt:lpwstr>
      </vt:variant>
      <vt:variant>
        <vt:i4>1179696</vt:i4>
      </vt:variant>
      <vt:variant>
        <vt:i4>1960</vt:i4>
      </vt:variant>
      <vt:variant>
        <vt:i4>0</vt:i4>
      </vt:variant>
      <vt:variant>
        <vt:i4>5</vt:i4>
      </vt:variant>
      <vt:variant>
        <vt:lpwstr/>
      </vt:variant>
      <vt:variant>
        <vt:lpwstr>_Toc246510544</vt:lpwstr>
      </vt:variant>
      <vt:variant>
        <vt:i4>1179696</vt:i4>
      </vt:variant>
      <vt:variant>
        <vt:i4>1954</vt:i4>
      </vt:variant>
      <vt:variant>
        <vt:i4>0</vt:i4>
      </vt:variant>
      <vt:variant>
        <vt:i4>5</vt:i4>
      </vt:variant>
      <vt:variant>
        <vt:lpwstr/>
      </vt:variant>
      <vt:variant>
        <vt:lpwstr>_Toc246510543</vt:lpwstr>
      </vt:variant>
      <vt:variant>
        <vt:i4>1179696</vt:i4>
      </vt:variant>
      <vt:variant>
        <vt:i4>1948</vt:i4>
      </vt:variant>
      <vt:variant>
        <vt:i4>0</vt:i4>
      </vt:variant>
      <vt:variant>
        <vt:i4>5</vt:i4>
      </vt:variant>
      <vt:variant>
        <vt:lpwstr/>
      </vt:variant>
      <vt:variant>
        <vt:lpwstr>_Toc246510542</vt:lpwstr>
      </vt:variant>
      <vt:variant>
        <vt:i4>1179696</vt:i4>
      </vt:variant>
      <vt:variant>
        <vt:i4>1942</vt:i4>
      </vt:variant>
      <vt:variant>
        <vt:i4>0</vt:i4>
      </vt:variant>
      <vt:variant>
        <vt:i4>5</vt:i4>
      </vt:variant>
      <vt:variant>
        <vt:lpwstr/>
      </vt:variant>
      <vt:variant>
        <vt:lpwstr>_Toc246510541</vt:lpwstr>
      </vt:variant>
      <vt:variant>
        <vt:i4>1179696</vt:i4>
      </vt:variant>
      <vt:variant>
        <vt:i4>1936</vt:i4>
      </vt:variant>
      <vt:variant>
        <vt:i4>0</vt:i4>
      </vt:variant>
      <vt:variant>
        <vt:i4>5</vt:i4>
      </vt:variant>
      <vt:variant>
        <vt:lpwstr/>
      </vt:variant>
      <vt:variant>
        <vt:lpwstr>_Toc246510540</vt:lpwstr>
      </vt:variant>
      <vt:variant>
        <vt:i4>1376304</vt:i4>
      </vt:variant>
      <vt:variant>
        <vt:i4>1930</vt:i4>
      </vt:variant>
      <vt:variant>
        <vt:i4>0</vt:i4>
      </vt:variant>
      <vt:variant>
        <vt:i4>5</vt:i4>
      </vt:variant>
      <vt:variant>
        <vt:lpwstr/>
      </vt:variant>
      <vt:variant>
        <vt:lpwstr>_Toc246510539</vt:lpwstr>
      </vt:variant>
      <vt:variant>
        <vt:i4>1376304</vt:i4>
      </vt:variant>
      <vt:variant>
        <vt:i4>1924</vt:i4>
      </vt:variant>
      <vt:variant>
        <vt:i4>0</vt:i4>
      </vt:variant>
      <vt:variant>
        <vt:i4>5</vt:i4>
      </vt:variant>
      <vt:variant>
        <vt:lpwstr/>
      </vt:variant>
      <vt:variant>
        <vt:lpwstr>_Toc246510538</vt:lpwstr>
      </vt:variant>
      <vt:variant>
        <vt:i4>1376304</vt:i4>
      </vt:variant>
      <vt:variant>
        <vt:i4>1918</vt:i4>
      </vt:variant>
      <vt:variant>
        <vt:i4>0</vt:i4>
      </vt:variant>
      <vt:variant>
        <vt:i4>5</vt:i4>
      </vt:variant>
      <vt:variant>
        <vt:lpwstr/>
      </vt:variant>
      <vt:variant>
        <vt:lpwstr>_Toc246510537</vt:lpwstr>
      </vt:variant>
      <vt:variant>
        <vt:i4>1376304</vt:i4>
      </vt:variant>
      <vt:variant>
        <vt:i4>1912</vt:i4>
      </vt:variant>
      <vt:variant>
        <vt:i4>0</vt:i4>
      </vt:variant>
      <vt:variant>
        <vt:i4>5</vt:i4>
      </vt:variant>
      <vt:variant>
        <vt:lpwstr/>
      </vt:variant>
      <vt:variant>
        <vt:lpwstr>_Toc246510536</vt:lpwstr>
      </vt:variant>
      <vt:variant>
        <vt:i4>1376304</vt:i4>
      </vt:variant>
      <vt:variant>
        <vt:i4>1906</vt:i4>
      </vt:variant>
      <vt:variant>
        <vt:i4>0</vt:i4>
      </vt:variant>
      <vt:variant>
        <vt:i4>5</vt:i4>
      </vt:variant>
      <vt:variant>
        <vt:lpwstr/>
      </vt:variant>
      <vt:variant>
        <vt:lpwstr>_Toc246510535</vt:lpwstr>
      </vt:variant>
      <vt:variant>
        <vt:i4>1376304</vt:i4>
      </vt:variant>
      <vt:variant>
        <vt:i4>1900</vt:i4>
      </vt:variant>
      <vt:variant>
        <vt:i4>0</vt:i4>
      </vt:variant>
      <vt:variant>
        <vt:i4>5</vt:i4>
      </vt:variant>
      <vt:variant>
        <vt:lpwstr/>
      </vt:variant>
      <vt:variant>
        <vt:lpwstr>_Toc246510534</vt:lpwstr>
      </vt:variant>
      <vt:variant>
        <vt:i4>1376304</vt:i4>
      </vt:variant>
      <vt:variant>
        <vt:i4>1894</vt:i4>
      </vt:variant>
      <vt:variant>
        <vt:i4>0</vt:i4>
      </vt:variant>
      <vt:variant>
        <vt:i4>5</vt:i4>
      </vt:variant>
      <vt:variant>
        <vt:lpwstr/>
      </vt:variant>
      <vt:variant>
        <vt:lpwstr>_Toc246510533</vt:lpwstr>
      </vt:variant>
      <vt:variant>
        <vt:i4>1376304</vt:i4>
      </vt:variant>
      <vt:variant>
        <vt:i4>1888</vt:i4>
      </vt:variant>
      <vt:variant>
        <vt:i4>0</vt:i4>
      </vt:variant>
      <vt:variant>
        <vt:i4>5</vt:i4>
      </vt:variant>
      <vt:variant>
        <vt:lpwstr/>
      </vt:variant>
      <vt:variant>
        <vt:lpwstr>_Toc246510532</vt:lpwstr>
      </vt:variant>
      <vt:variant>
        <vt:i4>1376304</vt:i4>
      </vt:variant>
      <vt:variant>
        <vt:i4>1882</vt:i4>
      </vt:variant>
      <vt:variant>
        <vt:i4>0</vt:i4>
      </vt:variant>
      <vt:variant>
        <vt:i4>5</vt:i4>
      </vt:variant>
      <vt:variant>
        <vt:lpwstr/>
      </vt:variant>
      <vt:variant>
        <vt:lpwstr>_Toc246510531</vt:lpwstr>
      </vt:variant>
      <vt:variant>
        <vt:i4>1376304</vt:i4>
      </vt:variant>
      <vt:variant>
        <vt:i4>1876</vt:i4>
      </vt:variant>
      <vt:variant>
        <vt:i4>0</vt:i4>
      </vt:variant>
      <vt:variant>
        <vt:i4>5</vt:i4>
      </vt:variant>
      <vt:variant>
        <vt:lpwstr/>
      </vt:variant>
      <vt:variant>
        <vt:lpwstr>_Toc246510530</vt:lpwstr>
      </vt:variant>
      <vt:variant>
        <vt:i4>1310768</vt:i4>
      </vt:variant>
      <vt:variant>
        <vt:i4>1870</vt:i4>
      </vt:variant>
      <vt:variant>
        <vt:i4>0</vt:i4>
      </vt:variant>
      <vt:variant>
        <vt:i4>5</vt:i4>
      </vt:variant>
      <vt:variant>
        <vt:lpwstr/>
      </vt:variant>
      <vt:variant>
        <vt:lpwstr>_Toc246510529</vt:lpwstr>
      </vt:variant>
      <vt:variant>
        <vt:i4>1310768</vt:i4>
      </vt:variant>
      <vt:variant>
        <vt:i4>1864</vt:i4>
      </vt:variant>
      <vt:variant>
        <vt:i4>0</vt:i4>
      </vt:variant>
      <vt:variant>
        <vt:i4>5</vt:i4>
      </vt:variant>
      <vt:variant>
        <vt:lpwstr/>
      </vt:variant>
      <vt:variant>
        <vt:lpwstr>_Toc246510528</vt:lpwstr>
      </vt:variant>
      <vt:variant>
        <vt:i4>1310768</vt:i4>
      </vt:variant>
      <vt:variant>
        <vt:i4>1858</vt:i4>
      </vt:variant>
      <vt:variant>
        <vt:i4>0</vt:i4>
      </vt:variant>
      <vt:variant>
        <vt:i4>5</vt:i4>
      </vt:variant>
      <vt:variant>
        <vt:lpwstr/>
      </vt:variant>
      <vt:variant>
        <vt:lpwstr>_Toc246510527</vt:lpwstr>
      </vt:variant>
      <vt:variant>
        <vt:i4>1310768</vt:i4>
      </vt:variant>
      <vt:variant>
        <vt:i4>1852</vt:i4>
      </vt:variant>
      <vt:variant>
        <vt:i4>0</vt:i4>
      </vt:variant>
      <vt:variant>
        <vt:i4>5</vt:i4>
      </vt:variant>
      <vt:variant>
        <vt:lpwstr/>
      </vt:variant>
      <vt:variant>
        <vt:lpwstr>_Toc246510526</vt:lpwstr>
      </vt:variant>
      <vt:variant>
        <vt:i4>1310768</vt:i4>
      </vt:variant>
      <vt:variant>
        <vt:i4>1846</vt:i4>
      </vt:variant>
      <vt:variant>
        <vt:i4>0</vt:i4>
      </vt:variant>
      <vt:variant>
        <vt:i4>5</vt:i4>
      </vt:variant>
      <vt:variant>
        <vt:lpwstr/>
      </vt:variant>
      <vt:variant>
        <vt:lpwstr>_Toc246510525</vt:lpwstr>
      </vt:variant>
      <vt:variant>
        <vt:i4>1310768</vt:i4>
      </vt:variant>
      <vt:variant>
        <vt:i4>1840</vt:i4>
      </vt:variant>
      <vt:variant>
        <vt:i4>0</vt:i4>
      </vt:variant>
      <vt:variant>
        <vt:i4>5</vt:i4>
      </vt:variant>
      <vt:variant>
        <vt:lpwstr/>
      </vt:variant>
      <vt:variant>
        <vt:lpwstr>_Toc246510524</vt:lpwstr>
      </vt:variant>
      <vt:variant>
        <vt:i4>1310768</vt:i4>
      </vt:variant>
      <vt:variant>
        <vt:i4>1834</vt:i4>
      </vt:variant>
      <vt:variant>
        <vt:i4>0</vt:i4>
      </vt:variant>
      <vt:variant>
        <vt:i4>5</vt:i4>
      </vt:variant>
      <vt:variant>
        <vt:lpwstr/>
      </vt:variant>
      <vt:variant>
        <vt:lpwstr>_Toc246510523</vt:lpwstr>
      </vt:variant>
      <vt:variant>
        <vt:i4>1310768</vt:i4>
      </vt:variant>
      <vt:variant>
        <vt:i4>1828</vt:i4>
      </vt:variant>
      <vt:variant>
        <vt:i4>0</vt:i4>
      </vt:variant>
      <vt:variant>
        <vt:i4>5</vt:i4>
      </vt:variant>
      <vt:variant>
        <vt:lpwstr/>
      </vt:variant>
      <vt:variant>
        <vt:lpwstr>_Toc246510522</vt:lpwstr>
      </vt:variant>
      <vt:variant>
        <vt:i4>1310768</vt:i4>
      </vt:variant>
      <vt:variant>
        <vt:i4>1822</vt:i4>
      </vt:variant>
      <vt:variant>
        <vt:i4>0</vt:i4>
      </vt:variant>
      <vt:variant>
        <vt:i4>5</vt:i4>
      </vt:variant>
      <vt:variant>
        <vt:lpwstr/>
      </vt:variant>
      <vt:variant>
        <vt:lpwstr>_Toc246510521</vt:lpwstr>
      </vt:variant>
      <vt:variant>
        <vt:i4>1310768</vt:i4>
      </vt:variant>
      <vt:variant>
        <vt:i4>1816</vt:i4>
      </vt:variant>
      <vt:variant>
        <vt:i4>0</vt:i4>
      </vt:variant>
      <vt:variant>
        <vt:i4>5</vt:i4>
      </vt:variant>
      <vt:variant>
        <vt:lpwstr/>
      </vt:variant>
      <vt:variant>
        <vt:lpwstr>_Toc246510520</vt:lpwstr>
      </vt:variant>
      <vt:variant>
        <vt:i4>1507376</vt:i4>
      </vt:variant>
      <vt:variant>
        <vt:i4>1810</vt:i4>
      </vt:variant>
      <vt:variant>
        <vt:i4>0</vt:i4>
      </vt:variant>
      <vt:variant>
        <vt:i4>5</vt:i4>
      </vt:variant>
      <vt:variant>
        <vt:lpwstr/>
      </vt:variant>
      <vt:variant>
        <vt:lpwstr>_Toc246510519</vt:lpwstr>
      </vt:variant>
      <vt:variant>
        <vt:i4>1507376</vt:i4>
      </vt:variant>
      <vt:variant>
        <vt:i4>1804</vt:i4>
      </vt:variant>
      <vt:variant>
        <vt:i4>0</vt:i4>
      </vt:variant>
      <vt:variant>
        <vt:i4>5</vt:i4>
      </vt:variant>
      <vt:variant>
        <vt:lpwstr/>
      </vt:variant>
      <vt:variant>
        <vt:lpwstr>_Toc246510518</vt:lpwstr>
      </vt:variant>
      <vt:variant>
        <vt:i4>1507376</vt:i4>
      </vt:variant>
      <vt:variant>
        <vt:i4>1798</vt:i4>
      </vt:variant>
      <vt:variant>
        <vt:i4>0</vt:i4>
      </vt:variant>
      <vt:variant>
        <vt:i4>5</vt:i4>
      </vt:variant>
      <vt:variant>
        <vt:lpwstr/>
      </vt:variant>
      <vt:variant>
        <vt:lpwstr>_Toc246510517</vt:lpwstr>
      </vt:variant>
      <vt:variant>
        <vt:i4>1507376</vt:i4>
      </vt:variant>
      <vt:variant>
        <vt:i4>1792</vt:i4>
      </vt:variant>
      <vt:variant>
        <vt:i4>0</vt:i4>
      </vt:variant>
      <vt:variant>
        <vt:i4>5</vt:i4>
      </vt:variant>
      <vt:variant>
        <vt:lpwstr/>
      </vt:variant>
      <vt:variant>
        <vt:lpwstr>_Toc246510516</vt:lpwstr>
      </vt:variant>
      <vt:variant>
        <vt:i4>1507376</vt:i4>
      </vt:variant>
      <vt:variant>
        <vt:i4>1786</vt:i4>
      </vt:variant>
      <vt:variant>
        <vt:i4>0</vt:i4>
      </vt:variant>
      <vt:variant>
        <vt:i4>5</vt:i4>
      </vt:variant>
      <vt:variant>
        <vt:lpwstr/>
      </vt:variant>
      <vt:variant>
        <vt:lpwstr>_Toc246510515</vt:lpwstr>
      </vt:variant>
      <vt:variant>
        <vt:i4>1507376</vt:i4>
      </vt:variant>
      <vt:variant>
        <vt:i4>1780</vt:i4>
      </vt:variant>
      <vt:variant>
        <vt:i4>0</vt:i4>
      </vt:variant>
      <vt:variant>
        <vt:i4>5</vt:i4>
      </vt:variant>
      <vt:variant>
        <vt:lpwstr/>
      </vt:variant>
      <vt:variant>
        <vt:lpwstr>_Toc246510514</vt:lpwstr>
      </vt:variant>
      <vt:variant>
        <vt:i4>1507376</vt:i4>
      </vt:variant>
      <vt:variant>
        <vt:i4>1774</vt:i4>
      </vt:variant>
      <vt:variant>
        <vt:i4>0</vt:i4>
      </vt:variant>
      <vt:variant>
        <vt:i4>5</vt:i4>
      </vt:variant>
      <vt:variant>
        <vt:lpwstr/>
      </vt:variant>
      <vt:variant>
        <vt:lpwstr>_Toc246510513</vt:lpwstr>
      </vt:variant>
      <vt:variant>
        <vt:i4>1507376</vt:i4>
      </vt:variant>
      <vt:variant>
        <vt:i4>1768</vt:i4>
      </vt:variant>
      <vt:variant>
        <vt:i4>0</vt:i4>
      </vt:variant>
      <vt:variant>
        <vt:i4>5</vt:i4>
      </vt:variant>
      <vt:variant>
        <vt:lpwstr/>
      </vt:variant>
      <vt:variant>
        <vt:lpwstr>_Toc246510512</vt:lpwstr>
      </vt:variant>
      <vt:variant>
        <vt:i4>1507376</vt:i4>
      </vt:variant>
      <vt:variant>
        <vt:i4>1762</vt:i4>
      </vt:variant>
      <vt:variant>
        <vt:i4>0</vt:i4>
      </vt:variant>
      <vt:variant>
        <vt:i4>5</vt:i4>
      </vt:variant>
      <vt:variant>
        <vt:lpwstr/>
      </vt:variant>
      <vt:variant>
        <vt:lpwstr>_Toc246510511</vt:lpwstr>
      </vt:variant>
      <vt:variant>
        <vt:i4>1507376</vt:i4>
      </vt:variant>
      <vt:variant>
        <vt:i4>1756</vt:i4>
      </vt:variant>
      <vt:variant>
        <vt:i4>0</vt:i4>
      </vt:variant>
      <vt:variant>
        <vt:i4>5</vt:i4>
      </vt:variant>
      <vt:variant>
        <vt:lpwstr/>
      </vt:variant>
      <vt:variant>
        <vt:lpwstr>_Toc246510510</vt:lpwstr>
      </vt:variant>
      <vt:variant>
        <vt:i4>1441840</vt:i4>
      </vt:variant>
      <vt:variant>
        <vt:i4>1750</vt:i4>
      </vt:variant>
      <vt:variant>
        <vt:i4>0</vt:i4>
      </vt:variant>
      <vt:variant>
        <vt:i4>5</vt:i4>
      </vt:variant>
      <vt:variant>
        <vt:lpwstr/>
      </vt:variant>
      <vt:variant>
        <vt:lpwstr>_Toc246510509</vt:lpwstr>
      </vt:variant>
      <vt:variant>
        <vt:i4>1441840</vt:i4>
      </vt:variant>
      <vt:variant>
        <vt:i4>1744</vt:i4>
      </vt:variant>
      <vt:variant>
        <vt:i4>0</vt:i4>
      </vt:variant>
      <vt:variant>
        <vt:i4>5</vt:i4>
      </vt:variant>
      <vt:variant>
        <vt:lpwstr/>
      </vt:variant>
      <vt:variant>
        <vt:lpwstr>_Toc246510508</vt:lpwstr>
      </vt:variant>
      <vt:variant>
        <vt:i4>1441840</vt:i4>
      </vt:variant>
      <vt:variant>
        <vt:i4>1738</vt:i4>
      </vt:variant>
      <vt:variant>
        <vt:i4>0</vt:i4>
      </vt:variant>
      <vt:variant>
        <vt:i4>5</vt:i4>
      </vt:variant>
      <vt:variant>
        <vt:lpwstr/>
      </vt:variant>
      <vt:variant>
        <vt:lpwstr>_Toc246510507</vt:lpwstr>
      </vt:variant>
      <vt:variant>
        <vt:i4>1441840</vt:i4>
      </vt:variant>
      <vt:variant>
        <vt:i4>1732</vt:i4>
      </vt:variant>
      <vt:variant>
        <vt:i4>0</vt:i4>
      </vt:variant>
      <vt:variant>
        <vt:i4>5</vt:i4>
      </vt:variant>
      <vt:variant>
        <vt:lpwstr/>
      </vt:variant>
      <vt:variant>
        <vt:lpwstr>_Toc246510506</vt:lpwstr>
      </vt:variant>
      <vt:variant>
        <vt:i4>1441840</vt:i4>
      </vt:variant>
      <vt:variant>
        <vt:i4>1726</vt:i4>
      </vt:variant>
      <vt:variant>
        <vt:i4>0</vt:i4>
      </vt:variant>
      <vt:variant>
        <vt:i4>5</vt:i4>
      </vt:variant>
      <vt:variant>
        <vt:lpwstr/>
      </vt:variant>
      <vt:variant>
        <vt:lpwstr>_Toc246510505</vt:lpwstr>
      </vt:variant>
      <vt:variant>
        <vt:i4>1441840</vt:i4>
      </vt:variant>
      <vt:variant>
        <vt:i4>1720</vt:i4>
      </vt:variant>
      <vt:variant>
        <vt:i4>0</vt:i4>
      </vt:variant>
      <vt:variant>
        <vt:i4>5</vt:i4>
      </vt:variant>
      <vt:variant>
        <vt:lpwstr/>
      </vt:variant>
      <vt:variant>
        <vt:lpwstr>_Toc246510504</vt:lpwstr>
      </vt:variant>
      <vt:variant>
        <vt:i4>1441840</vt:i4>
      </vt:variant>
      <vt:variant>
        <vt:i4>1714</vt:i4>
      </vt:variant>
      <vt:variant>
        <vt:i4>0</vt:i4>
      </vt:variant>
      <vt:variant>
        <vt:i4>5</vt:i4>
      </vt:variant>
      <vt:variant>
        <vt:lpwstr/>
      </vt:variant>
      <vt:variant>
        <vt:lpwstr>_Toc246510503</vt:lpwstr>
      </vt:variant>
      <vt:variant>
        <vt:i4>1441840</vt:i4>
      </vt:variant>
      <vt:variant>
        <vt:i4>1708</vt:i4>
      </vt:variant>
      <vt:variant>
        <vt:i4>0</vt:i4>
      </vt:variant>
      <vt:variant>
        <vt:i4>5</vt:i4>
      </vt:variant>
      <vt:variant>
        <vt:lpwstr/>
      </vt:variant>
      <vt:variant>
        <vt:lpwstr>_Toc246510502</vt:lpwstr>
      </vt:variant>
      <vt:variant>
        <vt:i4>1441840</vt:i4>
      </vt:variant>
      <vt:variant>
        <vt:i4>1702</vt:i4>
      </vt:variant>
      <vt:variant>
        <vt:i4>0</vt:i4>
      </vt:variant>
      <vt:variant>
        <vt:i4>5</vt:i4>
      </vt:variant>
      <vt:variant>
        <vt:lpwstr/>
      </vt:variant>
      <vt:variant>
        <vt:lpwstr>_Toc246510501</vt:lpwstr>
      </vt:variant>
      <vt:variant>
        <vt:i4>1441840</vt:i4>
      </vt:variant>
      <vt:variant>
        <vt:i4>1696</vt:i4>
      </vt:variant>
      <vt:variant>
        <vt:i4>0</vt:i4>
      </vt:variant>
      <vt:variant>
        <vt:i4>5</vt:i4>
      </vt:variant>
      <vt:variant>
        <vt:lpwstr/>
      </vt:variant>
      <vt:variant>
        <vt:lpwstr>_Toc246510500</vt:lpwstr>
      </vt:variant>
      <vt:variant>
        <vt:i4>2031665</vt:i4>
      </vt:variant>
      <vt:variant>
        <vt:i4>1690</vt:i4>
      </vt:variant>
      <vt:variant>
        <vt:i4>0</vt:i4>
      </vt:variant>
      <vt:variant>
        <vt:i4>5</vt:i4>
      </vt:variant>
      <vt:variant>
        <vt:lpwstr/>
      </vt:variant>
      <vt:variant>
        <vt:lpwstr>_Toc246510499</vt:lpwstr>
      </vt:variant>
      <vt:variant>
        <vt:i4>2031665</vt:i4>
      </vt:variant>
      <vt:variant>
        <vt:i4>1684</vt:i4>
      </vt:variant>
      <vt:variant>
        <vt:i4>0</vt:i4>
      </vt:variant>
      <vt:variant>
        <vt:i4>5</vt:i4>
      </vt:variant>
      <vt:variant>
        <vt:lpwstr/>
      </vt:variant>
      <vt:variant>
        <vt:lpwstr>_Toc246510498</vt:lpwstr>
      </vt:variant>
      <vt:variant>
        <vt:i4>2031665</vt:i4>
      </vt:variant>
      <vt:variant>
        <vt:i4>1678</vt:i4>
      </vt:variant>
      <vt:variant>
        <vt:i4>0</vt:i4>
      </vt:variant>
      <vt:variant>
        <vt:i4>5</vt:i4>
      </vt:variant>
      <vt:variant>
        <vt:lpwstr/>
      </vt:variant>
      <vt:variant>
        <vt:lpwstr>_Toc246510497</vt:lpwstr>
      </vt:variant>
      <vt:variant>
        <vt:i4>2031665</vt:i4>
      </vt:variant>
      <vt:variant>
        <vt:i4>1672</vt:i4>
      </vt:variant>
      <vt:variant>
        <vt:i4>0</vt:i4>
      </vt:variant>
      <vt:variant>
        <vt:i4>5</vt:i4>
      </vt:variant>
      <vt:variant>
        <vt:lpwstr/>
      </vt:variant>
      <vt:variant>
        <vt:lpwstr>_Toc246510496</vt:lpwstr>
      </vt:variant>
      <vt:variant>
        <vt:i4>2031665</vt:i4>
      </vt:variant>
      <vt:variant>
        <vt:i4>1666</vt:i4>
      </vt:variant>
      <vt:variant>
        <vt:i4>0</vt:i4>
      </vt:variant>
      <vt:variant>
        <vt:i4>5</vt:i4>
      </vt:variant>
      <vt:variant>
        <vt:lpwstr/>
      </vt:variant>
      <vt:variant>
        <vt:lpwstr>_Toc246510495</vt:lpwstr>
      </vt:variant>
      <vt:variant>
        <vt:i4>2031665</vt:i4>
      </vt:variant>
      <vt:variant>
        <vt:i4>1660</vt:i4>
      </vt:variant>
      <vt:variant>
        <vt:i4>0</vt:i4>
      </vt:variant>
      <vt:variant>
        <vt:i4>5</vt:i4>
      </vt:variant>
      <vt:variant>
        <vt:lpwstr/>
      </vt:variant>
      <vt:variant>
        <vt:lpwstr>_Toc246510494</vt:lpwstr>
      </vt:variant>
      <vt:variant>
        <vt:i4>2031665</vt:i4>
      </vt:variant>
      <vt:variant>
        <vt:i4>1654</vt:i4>
      </vt:variant>
      <vt:variant>
        <vt:i4>0</vt:i4>
      </vt:variant>
      <vt:variant>
        <vt:i4>5</vt:i4>
      </vt:variant>
      <vt:variant>
        <vt:lpwstr/>
      </vt:variant>
      <vt:variant>
        <vt:lpwstr>_Toc246510493</vt:lpwstr>
      </vt:variant>
      <vt:variant>
        <vt:i4>2031665</vt:i4>
      </vt:variant>
      <vt:variant>
        <vt:i4>1648</vt:i4>
      </vt:variant>
      <vt:variant>
        <vt:i4>0</vt:i4>
      </vt:variant>
      <vt:variant>
        <vt:i4>5</vt:i4>
      </vt:variant>
      <vt:variant>
        <vt:lpwstr/>
      </vt:variant>
      <vt:variant>
        <vt:lpwstr>_Toc246510492</vt:lpwstr>
      </vt:variant>
      <vt:variant>
        <vt:i4>2031665</vt:i4>
      </vt:variant>
      <vt:variant>
        <vt:i4>1642</vt:i4>
      </vt:variant>
      <vt:variant>
        <vt:i4>0</vt:i4>
      </vt:variant>
      <vt:variant>
        <vt:i4>5</vt:i4>
      </vt:variant>
      <vt:variant>
        <vt:lpwstr/>
      </vt:variant>
      <vt:variant>
        <vt:lpwstr>_Toc246510491</vt:lpwstr>
      </vt:variant>
      <vt:variant>
        <vt:i4>2031665</vt:i4>
      </vt:variant>
      <vt:variant>
        <vt:i4>1636</vt:i4>
      </vt:variant>
      <vt:variant>
        <vt:i4>0</vt:i4>
      </vt:variant>
      <vt:variant>
        <vt:i4>5</vt:i4>
      </vt:variant>
      <vt:variant>
        <vt:lpwstr/>
      </vt:variant>
      <vt:variant>
        <vt:lpwstr>_Toc246510490</vt:lpwstr>
      </vt:variant>
      <vt:variant>
        <vt:i4>1966129</vt:i4>
      </vt:variant>
      <vt:variant>
        <vt:i4>1630</vt:i4>
      </vt:variant>
      <vt:variant>
        <vt:i4>0</vt:i4>
      </vt:variant>
      <vt:variant>
        <vt:i4>5</vt:i4>
      </vt:variant>
      <vt:variant>
        <vt:lpwstr/>
      </vt:variant>
      <vt:variant>
        <vt:lpwstr>_Toc246510489</vt:lpwstr>
      </vt:variant>
      <vt:variant>
        <vt:i4>1966129</vt:i4>
      </vt:variant>
      <vt:variant>
        <vt:i4>1624</vt:i4>
      </vt:variant>
      <vt:variant>
        <vt:i4>0</vt:i4>
      </vt:variant>
      <vt:variant>
        <vt:i4>5</vt:i4>
      </vt:variant>
      <vt:variant>
        <vt:lpwstr/>
      </vt:variant>
      <vt:variant>
        <vt:lpwstr>_Toc246510488</vt:lpwstr>
      </vt:variant>
      <vt:variant>
        <vt:i4>1966129</vt:i4>
      </vt:variant>
      <vt:variant>
        <vt:i4>1618</vt:i4>
      </vt:variant>
      <vt:variant>
        <vt:i4>0</vt:i4>
      </vt:variant>
      <vt:variant>
        <vt:i4>5</vt:i4>
      </vt:variant>
      <vt:variant>
        <vt:lpwstr/>
      </vt:variant>
      <vt:variant>
        <vt:lpwstr>_Toc246510487</vt:lpwstr>
      </vt:variant>
      <vt:variant>
        <vt:i4>1966129</vt:i4>
      </vt:variant>
      <vt:variant>
        <vt:i4>1612</vt:i4>
      </vt:variant>
      <vt:variant>
        <vt:i4>0</vt:i4>
      </vt:variant>
      <vt:variant>
        <vt:i4>5</vt:i4>
      </vt:variant>
      <vt:variant>
        <vt:lpwstr/>
      </vt:variant>
      <vt:variant>
        <vt:lpwstr>_Toc246510486</vt:lpwstr>
      </vt:variant>
      <vt:variant>
        <vt:i4>1966129</vt:i4>
      </vt:variant>
      <vt:variant>
        <vt:i4>1606</vt:i4>
      </vt:variant>
      <vt:variant>
        <vt:i4>0</vt:i4>
      </vt:variant>
      <vt:variant>
        <vt:i4>5</vt:i4>
      </vt:variant>
      <vt:variant>
        <vt:lpwstr/>
      </vt:variant>
      <vt:variant>
        <vt:lpwstr>_Toc246510485</vt:lpwstr>
      </vt:variant>
      <vt:variant>
        <vt:i4>1966129</vt:i4>
      </vt:variant>
      <vt:variant>
        <vt:i4>1600</vt:i4>
      </vt:variant>
      <vt:variant>
        <vt:i4>0</vt:i4>
      </vt:variant>
      <vt:variant>
        <vt:i4>5</vt:i4>
      </vt:variant>
      <vt:variant>
        <vt:lpwstr/>
      </vt:variant>
      <vt:variant>
        <vt:lpwstr>_Toc246510484</vt:lpwstr>
      </vt:variant>
      <vt:variant>
        <vt:i4>1966129</vt:i4>
      </vt:variant>
      <vt:variant>
        <vt:i4>1594</vt:i4>
      </vt:variant>
      <vt:variant>
        <vt:i4>0</vt:i4>
      </vt:variant>
      <vt:variant>
        <vt:i4>5</vt:i4>
      </vt:variant>
      <vt:variant>
        <vt:lpwstr/>
      </vt:variant>
      <vt:variant>
        <vt:lpwstr>_Toc246510483</vt:lpwstr>
      </vt:variant>
      <vt:variant>
        <vt:i4>1966129</vt:i4>
      </vt:variant>
      <vt:variant>
        <vt:i4>1588</vt:i4>
      </vt:variant>
      <vt:variant>
        <vt:i4>0</vt:i4>
      </vt:variant>
      <vt:variant>
        <vt:i4>5</vt:i4>
      </vt:variant>
      <vt:variant>
        <vt:lpwstr/>
      </vt:variant>
      <vt:variant>
        <vt:lpwstr>_Toc246510482</vt:lpwstr>
      </vt:variant>
      <vt:variant>
        <vt:i4>1966129</vt:i4>
      </vt:variant>
      <vt:variant>
        <vt:i4>1582</vt:i4>
      </vt:variant>
      <vt:variant>
        <vt:i4>0</vt:i4>
      </vt:variant>
      <vt:variant>
        <vt:i4>5</vt:i4>
      </vt:variant>
      <vt:variant>
        <vt:lpwstr/>
      </vt:variant>
      <vt:variant>
        <vt:lpwstr>_Toc246510481</vt:lpwstr>
      </vt:variant>
      <vt:variant>
        <vt:i4>1966129</vt:i4>
      </vt:variant>
      <vt:variant>
        <vt:i4>1576</vt:i4>
      </vt:variant>
      <vt:variant>
        <vt:i4>0</vt:i4>
      </vt:variant>
      <vt:variant>
        <vt:i4>5</vt:i4>
      </vt:variant>
      <vt:variant>
        <vt:lpwstr/>
      </vt:variant>
      <vt:variant>
        <vt:lpwstr>_Toc246510480</vt:lpwstr>
      </vt:variant>
      <vt:variant>
        <vt:i4>1114161</vt:i4>
      </vt:variant>
      <vt:variant>
        <vt:i4>1570</vt:i4>
      </vt:variant>
      <vt:variant>
        <vt:i4>0</vt:i4>
      </vt:variant>
      <vt:variant>
        <vt:i4>5</vt:i4>
      </vt:variant>
      <vt:variant>
        <vt:lpwstr/>
      </vt:variant>
      <vt:variant>
        <vt:lpwstr>_Toc246510479</vt:lpwstr>
      </vt:variant>
      <vt:variant>
        <vt:i4>1114161</vt:i4>
      </vt:variant>
      <vt:variant>
        <vt:i4>1564</vt:i4>
      </vt:variant>
      <vt:variant>
        <vt:i4>0</vt:i4>
      </vt:variant>
      <vt:variant>
        <vt:i4>5</vt:i4>
      </vt:variant>
      <vt:variant>
        <vt:lpwstr/>
      </vt:variant>
      <vt:variant>
        <vt:lpwstr>_Toc246510478</vt:lpwstr>
      </vt:variant>
      <vt:variant>
        <vt:i4>1114161</vt:i4>
      </vt:variant>
      <vt:variant>
        <vt:i4>1558</vt:i4>
      </vt:variant>
      <vt:variant>
        <vt:i4>0</vt:i4>
      </vt:variant>
      <vt:variant>
        <vt:i4>5</vt:i4>
      </vt:variant>
      <vt:variant>
        <vt:lpwstr/>
      </vt:variant>
      <vt:variant>
        <vt:lpwstr>_Toc246510477</vt:lpwstr>
      </vt:variant>
      <vt:variant>
        <vt:i4>1114161</vt:i4>
      </vt:variant>
      <vt:variant>
        <vt:i4>1552</vt:i4>
      </vt:variant>
      <vt:variant>
        <vt:i4>0</vt:i4>
      </vt:variant>
      <vt:variant>
        <vt:i4>5</vt:i4>
      </vt:variant>
      <vt:variant>
        <vt:lpwstr/>
      </vt:variant>
      <vt:variant>
        <vt:lpwstr>_Toc246510476</vt:lpwstr>
      </vt:variant>
      <vt:variant>
        <vt:i4>1114161</vt:i4>
      </vt:variant>
      <vt:variant>
        <vt:i4>1546</vt:i4>
      </vt:variant>
      <vt:variant>
        <vt:i4>0</vt:i4>
      </vt:variant>
      <vt:variant>
        <vt:i4>5</vt:i4>
      </vt:variant>
      <vt:variant>
        <vt:lpwstr/>
      </vt:variant>
      <vt:variant>
        <vt:lpwstr>_Toc246510475</vt:lpwstr>
      </vt:variant>
      <vt:variant>
        <vt:i4>1114161</vt:i4>
      </vt:variant>
      <vt:variant>
        <vt:i4>1540</vt:i4>
      </vt:variant>
      <vt:variant>
        <vt:i4>0</vt:i4>
      </vt:variant>
      <vt:variant>
        <vt:i4>5</vt:i4>
      </vt:variant>
      <vt:variant>
        <vt:lpwstr/>
      </vt:variant>
      <vt:variant>
        <vt:lpwstr>_Toc246510474</vt:lpwstr>
      </vt:variant>
      <vt:variant>
        <vt:i4>1114161</vt:i4>
      </vt:variant>
      <vt:variant>
        <vt:i4>1534</vt:i4>
      </vt:variant>
      <vt:variant>
        <vt:i4>0</vt:i4>
      </vt:variant>
      <vt:variant>
        <vt:i4>5</vt:i4>
      </vt:variant>
      <vt:variant>
        <vt:lpwstr/>
      </vt:variant>
      <vt:variant>
        <vt:lpwstr>_Toc246510473</vt:lpwstr>
      </vt:variant>
      <vt:variant>
        <vt:i4>1114161</vt:i4>
      </vt:variant>
      <vt:variant>
        <vt:i4>1528</vt:i4>
      </vt:variant>
      <vt:variant>
        <vt:i4>0</vt:i4>
      </vt:variant>
      <vt:variant>
        <vt:i4>5</vt:i4>
      </vt:variant>
      <vt:variant>
        <vt:lpwstr/>
      </vt:variant>
      <vt:variant>
        <vt:lpwstr>_Toc246510472</vt:lpwstr>
      </vt:variant>
      <vt:variant>
        <vt:i4>1114161</vt:i4>
      </vt:variant>
      <vt:variant>
        <vt:i4>1522</vt:i4>
      </vt:variant>
      <vt:variant>
        <vt:i4>0</vt:i4>
      </vt:variant>
      <vt:variant>
        <vt:i4>5</vt:i4>
      </vt:variant>
      <vt:variant>
        <vt:lpwstr/>
      </vt:variant>
      <vt:variant>
        <vt:lpwstr>_Toc246510471</vt:lpwstr>
      </vt:variant>
      <vt:variant>
        <vt:i4>1114161</vt:i4>
      </vt:variant>
      <vt:variant>
        <vt:i4>1516</vt:i4>
      </vt:variant>
      <vt:variant>
        <vt:i4>0</vt:i4>
      </vt:variant>
      <vt:variant>
        <vt:i4>5</vt:i4>
      </vt:variant>
      <vt:variant>
        <vt:lpwstr/>
      </vt:variant>
      <vt:variant>
        <vt:lpwstr>_Toc246510470</vt:lpwstr>
      </vt:variant>
      <vt:variant>
        <vt:i4>1048625</vt:i4>
      </vt:variant>
      <vt:variant>
        <vt:i4>1510</vt:i4>
      </vt:variant>
      <vt:variant>
        <vt:i4>0</vt:i4>
      </vt:variant>
      <vt:variant>
        <vt:i4>5</vt:i4>
      </vt:variant>
      <vt:variant>
        <vt:lpwstr/>
      </vt:variant>
      <vt:variant>
        <vt:lpwstr>_Toc246510469</vt:lpwstr>
      </vt:variant>
      <vt:variant>
        <vt:i4>1048625</vt:i4>
      </vt:variant>
      <vt:variant>
        <vt:i4>1504</vt:i4>
      </vt:variant>
      <vt:variant>
        <vt:i4>0</vt:i4>
      </vt:variant>
      <vt:variant>
        <vt:i4>5</vt:i4>
      </vt:variant>
      <vt:variant>
        <vt:lpwstr/>
      </vt:variant>
      <vt:variant>
        <vt:lpwstr>_Toc246510468</vt:lpwstr>
      </vt:variant>
      <vt:variant>
        <vt:i4>1048625</vt:i4>
      </vt:variant>
      <vt:variant>
        <vt:i4>1498</vt:i4>
      </vt:variant>
      <vt:variant>
        <vt:i4>0</vt:i4>
      </vt:variant>
      <vt:variant>
        <vt:i4>5</vt:i4>
      </vt:variant>
      <vt:variant>
        <vt:lpwstr/>
      </vt:variant>
      <vt:variant>
        <vt:lpwstr>_Toc246510467</vt:lpwstr>
      </vt:variant>
      <vt:variant>
        <vt:i4>1048625</vt:i4>
      </vt:variant>
      <vt:variant>
        <vt:i4>1492</vt:i4>
      </vt:variant>
      <vt:variant>
        <vt:i4>0</vt:i4>
      </vt:variant>
      <vt:variant>
        <vt:i4>5</vt:i4>
      </vt:variant>
      <vt:variant>
        <vt:lpwstr/>
      </vt:variant>
      <vt:variant>
        <vt:lpwstr>_Toc246510466</vt:lpwstr>
      </vt:variant>
      <vt:variant>
        <vt:i4>1048625</vt:i4>
      </vt:variant>
      <vt:variant>
        <vt:i4>1486</vt:i4>
      </vt:variant>
      <vt:variant>
        <vt:i4>0</vt:i4>
      </vt:variant>
      <vt:variant>
        <vt:i4>5</vt:i4>
      </vt:variant>
      <vt:variant>
        <vt:lpwstr/>
      </vt:variant>
      <vt:variant>
        <vt:lpwstr>_Toc246510465</vt:lpwstr>
      </vt:variant>
      <vt:variant>
        <vt:i4>1048625</vt:i4>
      </vt:variant>
      <vt:variant>
        <vt:i4>1480</vt:i4>
      </vt:variant>
      <vt:variant>
        <vt:i4>0</vt:i4>
      </vt:variant>
      <vt:variant>
        <vt:i4>5</vt:i4>
      </vt:variant>
      <vt:variant>
        <vt:lpwstr/>
      </vt:variant>
      <vt:variant>
        <vt:lpwstr>_Toc246510464</vt:lpwstr>
      </vt:variant>
      <vt:variant>
        <vt:i4>1048625</vt:i4>
      </vt:variant>
      <vt:variant>
        <vt:i4>1474</vt:i4>
      </vt:variant>
      <vt:variant>
        <vt:i4>0</vt:i4>
      </vt:variant>
      <vt:variant>
        <vt:i4>5</vt:i4>
      </vt:variant>
      <vt:variant>
        <vt:lpwstr/>
      </vt:variant>
      <vt:variant>
        <vt:lpwstr>_Toc246510463</vt:lpwstr>
      </vt:variant>
      <vt:variant>
        <vt:i4>1048625</vt:i4>
      </vt:variant>
      <vt:variant>
        <vt:i4>1468</vt:i4>
      </vt:variant>
      <vt:variant>
        <vt:i4>0</vt:i4>
      </vt:variant>
      <vt:variant>
        <vt:i4>5</vt:i4>
      </vt:variant>
      <vt:variant>
        <vt:lpwstr/>
      </vt:variant>
      <vt:variant>
        <vt:lpwstr>_Toc246510462</vt:lpwstr>
      </vt:variant>
      <vt:variant>
        <vt:i4>1048625</vt:i4>
      </vt:variant>
      <vt:variant>
        <vt:i4>1462</vt:i4>
      </vt:variant>
      <vt:variant>
        <vt:i4>0</vt:i4>
      </vt:variant>
      <vt:variant>
        <vt:i4>5</vt:i4>
      </vt:variant>
      <vt:variant>
        <vt:lpwstr/>
      </vt:variant>
      <vt:variant>
        <vt:lpwstr>_Toc246510461</vt:lpwstr>
      </vt:variant>
      <vt:variant>
        <vt:i4>1048625</vt:i4>
      </vt:variant>
      <vt:variant>
        <vt:i4>1456</vt:i4>
      </vt:variant>
      <vt:variant>
        <vt:i4>0</vt:i4>
      </vt:variant>
      <vt:variant>
        <vt:i4>5</vt:i4>
      </vt:variant>
      <vt:variant>
        <vt:lpwstr/>
      </vt:variant>
      <vt:variant>
        <vt:lpwstr>_Toc246510460</vt:lpwstr>
      </vt:variant>
      <vt:variant>
        <vt:i4>1245233</vt:i4>
      </vt:variant>
      <vt:variant>
        <vt:i4>1450</vt:i4>
      </vt:variant>
      <vt:variant>
        <vt:i4>0</vt:i4>
      </vt:variant>
      <vt:variant>
        <vt:i4>5</vt:i4>
      </vt:variant>
      <vt:variant>
        <vt:lpwstr/>
      </vt:variant>
      <vt:variant>
        <vt:lpwstr>_Toc246510459</vt:lpwstr>
      </vt:variant>
      <vt:variant>
        <vt:i4>1245233</vt:i4>
      </vt:variant>
      <vt:variant>
        <vt:i4>1444</vt:i4>
      </vt:variant>
      <vt:variant>
        <vt:i4>0</vt:i4>
      </vt:variant>
      <vt:variant>
        <vt:i4>5</vt:i4>
      </vt:variant>
      <vt:variant>
        <vt:lpwstr/>
      </vt:variant>
      <vt:variant>
        <vt:lpwstr>_Toc246510458</vt:lpwstr>
      </vt:variant>
      <vt:variant>
        <vt:i4>1245233</vt:i4>
      </vt:variant>
      <vt:variant>
        <vt:i4>1438</vt:i4>
      </vt:variant>
      <vt:variant>
        <vt:i4>0</vt:i4>
      </vt:variant>
      <vt:variant>
        <vt:i4>5</vt:i4>
      </vt:variant>
      <vt:variant>
        <vt:lpwstr/>
      </vt:variant>
      <vt:variant>
        <vt:lpwstr>_Toc246510457</vt:lpwstr>
      </vt:variant>
      <vt:variant>
        <vt:i4>1245233</vt:i4>
      </vt:variant>
      <vt:variant>
        <vt:i4>1432</vt:i4>
      </vt:variant>
      <vt:variant>
        <vt:i4>0</vt:i4>
      </vt:variant>
      <vt:variant>
        <vt:i4>5</vt:i4>
      </vt:variant>
      <vt:variant>
        <vt:lpwstr/>
      </vt:variant>
      <vt:variant>
        <vt:lpwstr>_Toc246510456</vt:lpwstr>
      </vt:variant>
      <vt:variant>
        <vt:i4>1245233</vt:i4>
      </vt:variant>
      <vt:variant>
        <vt:i4>1426</vt:i4>
      </vt:variant>
      <vt:variant>
        <vt:i4>0</vt:i4>
      </vt:variant>
      <vt:variant>
        <vt:i4>5</vt:i4>
      </vt:variant>
      <vt:variant>
        <vt:lpwstr/>
      </vt:variant>
      <vt:variant>
        <vt:lpwstr>_Toc246510455</vt:lpwstr>
      </vt:variant>
      <vt:variant>
        <vt:i4>1245233</vt:i4>
      </vt:variant>
      <vt:variant>
        <vt:i4>1420</vt:i4>
      </vt:variant>
      <vt:variant>
        <vt:i4>0</vt:i4>
      </vt:variant>
      <vt:variant>
        <vt:i4>5</vt:i4>
      </vt:variant>
      <vt:variant>
        <vt:lpwstr/>
      </vt:variant>
      <vt:variant>
        <vt:lpwstr>_Toc246510454</vt:lpwstr>
      </vt:variant>
      <vt:variant>
        <vt:i4>1245233</vt:i4>
      </vt:variant>
      <vt:variant>
        <vt:i4>1414</vt:i4>
      </vt:variant>
      <vt:variant>
        <vt:i4>0</vt:i4>
      </vt:variant>
      <vt:variant>
        <vt:i4>5</vt:i4>
      </vt:variant>
      <vt:variant>
        <vt:lpwstr/>
      </vt:variant>
      <vt:variant>
        <vt:lpwstr>_Toc246510453</vt:lpwstr>
      </vt:variant>
      <vt:variant>
        <vt:i4>1245233</vt:i4>
      </vt:variant>
      <vt:variant>
        <vt:i4>1408</vt:i4>
      </vt:variant>
      <vt:variant>
        <vt:i4>0</vt:i4>
      </vt:variant>
      <vt:variant>
        <vt:i4>5</vt:i4>
      </vt:variant>
      <vt:variant>
        <vt:lpwstr/>
      </vt:variant>
      <vt:variant>
        <vt:lpwstr>_Toc246510452</vt:lpwstr>
      </vt:variant>
      <vt:variant>
        <vt:i4>1245233</vt:i4>
      </vt:variant>
      <vt:variant>
        <vt:i4>1402</vt:i4>
      </vt:variant>
      <vt:variant>
        <vt:i4>0</vt:i4>
      </vt:variant>
      <vt:variant>
        <vt:i4>5</vt:i4>
      </vt:variant>
      <vt:variant>
        <vt:lpwstr/>
      </vt:variant>
      <vt:variant>
        <vt:lpwstr>_Toc246510451</vt:lpwstr>
      </vt:variant>
      <vt:variant>
        <vt:i4>1245233</vt:i4>
      </vt:variant>
      <vt:variant>
        <vt:i4>1396</vt:i4>
      </vt:variant>
      <vt:variant>
        <vt:i4>0</vt:i4>
      </vt:variant>
      <vt:variant>
        <vt:i4>5</vt:i4>
      </vt:variant>
      <vt:variant>
        <vt:lpwstr/>
      </vt:variant>
      <vt:variant>
        <vt:lpwstr>_Toc246510450</vt:lpwstr>
      </vt:variant>
      <vt:variant>
        <vt:i4>1179697</vt:i4>
      </vt:variant>
      <vt:variant>
        <vt:i4>1390</vt:i4>
      </vt:variant>
      <vt:variant>
        <vt:i4>0</vt:i4>
      </vt:variant>
      <vt:variant>
        <vt:i4>5</vt:i4>
      </vt:variant>
      <vt:variant>
        <vt:lpwstr/>
      </vt:variant>
      <vt:variant>
        <vt:lpwstr>_Toc246510449</vt:lpwstr>
      </vt:variant>
      <vt:variant>
        <vt:i4>1179697</vt:i4>
      </vt:variant>
      <vt:variant>
        <vt:i4>1384</vt:i4>
      </vt:variant>
      <vt:variant>
        <vt:i4>0</vt:i4>
      </vt:variant>
      <vt:variant>
        <vt:i4>5</vt:i4>
      </vt:variant>
      <vt:variant>
        <vt:lpwstr/>
      </vt:variant>
      <vt:variant>
        <vt:lpwstr>_Toc246510448</vt:lpwstr>
      </vt:variant>
      <vt:variant>
        <vt:i4>1179697</vt:i4>
      </vt:variant>
      <vt:variant>
        <vt:i4>1378</vt:i4>
      </vt:variant>
      <vt:variant>
        <vt:i4>0</vt:i4>
      </vt:variant>
      <vt:variant>
        <vt:i4>5</vt:i4>
      </vt:variant>
      <vt:variant>
        <vt:lpwstr/>
      </vt:variant>
      <vt:variant>
        <vt:lpwstr>_Toc246510447</vt:lpwstr>
      </vt:variant>
      <vt:variant>
        <vt:i4>1179697</vt:i4>
      </vt:variant>
      <vt:variant>
        <vt:i4>1372</vt:i4>
      </vt:variant>
      <vt:variant>
        <vt:i4>0</vt:i4>
      </vt:variant>
      <vt:variant>
        <vt:i4>5</vt:i4>
      </vt:variant>
      <vt:variant>
        <vt:lpwstr/>
      </vt:variant>
      <vt:variant>
        <vt:lpwstr>_Toc246510446</vt:lpwstr>
      </vt:variant>
      <vt:variant>
        <vt:i4>1179697</vt:i4>
      </vt:variant>
      <vt:variant>
        <vt:i4>1366</vt:i4>
      </vt:variant>
      <vt:variant>
        <vt:i4>0</vt:i4>
      </vt:variant>
      <vt:variant>
        <vt:i4>5</vt:i4>
      </vt:variant>
      <vt:variant>
        <vt:lpwstr/>
      </vt:variant>
      <vt:variant>
        <vt:lpwstr>_Toc246510445</vt:lpwstr>
      </vt:variant>
      <vt:variant>
        <vt:i4>1179697</vt:i4>
      </vt:variant>
      <vt:variant>
        <vt:i4>1360</vt:i4>
      </vt:variant>
      <vt:variant>
        <vt:i4>0</vt:i4>
      </vt:variant>
      <vt:variant>
        <vt:i4>5</vt:i4>
      </vt:variant>
      <vt:variant>
        <vt:lpwstr/>
      </vt:variant>
      <vt:variant>
        <vt:lpwstr>_Toc246510444</vt:lpwstr>
      </vt:variant>
      <vt:variant>
        <vt:i4>1179697</vt:i4>
      </vt:variant>
      <vt:variant>
        <vt:i4>1354</vt:i4>
      </vt:variant>
      <vt:variant>
        <vt:i4>0</vt:i4>
      </vt:variant>
      <vt:variant>
        <vt:i4>5</vt:i4>
      </vt:variant>
      <vt:variant>
        <vt:lpwstr/>
      </vt:variant>
      <vt:variant>
        <vt:lpwstr>_Toc246510443</vt:lpwstr>
      </vt:variant>
      <vt:variant>
        <vt:i4>1179697</vt:i4>
      </vt:variant>
      <vt:variant>
        <vt:i4>1348</vt:i4>
      </vt:variant>
      <vt:variant>
        <vt:i4>0</vt:i4>
      </vt:variant>
      <vt:variant>
        <vt:i4>5</vt:i4>
      </vt:variant>
      <vt:variant>
        <vt:lpwstr/>
      </vt:variant>
      <vt:variant>
        <vt:lpwstr>_Toc246510442</vt:lpwstr>
      </vt:variant>
      <vt:variant>
        <vt:i4>1179697</vt:i4>
      </vt:variant>
      <vt:variant>
        <vt:i4>1342</vt:i4>
      </vt:variant>
      <vt:variant>
        <vt:i4>0</vt:i4>
      </vt:variant>
      <vt:variant>
        <vt:i4>5</vt:i4>
      </vt:variant>
      <vt:variant>
        <vt:lpwstr/>
      </vt:variant>
      <vt:variant>
        <vt:lpwstr>_Toc246510441</vt:lpwstr>
      </vt:variant>
      <vt:variant>
        <vt:i4>1179697</vt:i4>
      </vt:variant>
      <vt:variant>
        <vt:i4>1336</vt:i4>
      </vt:variant>
      <vt:variant>
        <vt:i4>0</vt:i4>
      </vt:variant>
      <vt:variant>
        <vt:i4>5</vt:i4>
      </vt:variant>
      <vt:variant>
        <vt:lpwstr/>
      </vt:variant>
      <vt:variant>
        <vt:lpwstr>_Toc246510440</vt:lpwstr>
      </vt:variant>
      <vt:variant>
        <vt:i4>1376305</vt:i4>
      </vt:variant>
      <vt:variant>
        <vt:i4>1330</vt:i4>
      </vt:variant>
      <vt:variant>
        <vt:i4>0</vt:i4>
      </vt:variant>
      <vt:variant>
        <vt:i4>5</vt:i4>
      </vt:variant>
      <vt:variant>
        <vt:lpwstr/>
      </vt:variant>
      <vt:variant>
        <vt:lpwstr>_Toc246510439</vt:lpwstr>
      </vt:variant>
      <vt:variant>
        <vt:i4>1376305</vt:i4>
      </vt:variant>
      <vt:variant>
        <vt:i4>1324</vt:i4>
      </vt:variant>
      <vt:variant>
        <vt:i4>0</vt:i4>
      </vt:variant>
      <vt:variant>
        <vt:i4>5</vt:i4>
      </vt:variant>
      <vt:variant>
        <vt:lpwstr/>
      </vt:variant>
      <vt:variant>
        <vt:lpwstr>_Toc246510438</vt:lpwstr>
      </vt:variant>
      <vt:variant>
        <vt:i4>1376305</vt:i4>
      </vt:variant>
      <vt:variant>
        <vt:i4>1318</vt:i4>
      </vt:variant>
      <vt:variant>
        <vt:i4>0</vt:i4>
      </vt:variant>
      <vt:variant>
        <vt:i4>5</vt:i4>
      </vt:variant>
      <vt:variant>
        <vt:lpwstr/>
      </vt:variant>
      <vt:variant>
        <vt:lpwstr>_Toc246510437</vt:lpwstr>
      </vt:variant>
      <vt:variant>
        <vt:i4>1376305</vt:i4>
      </vt:variant>
      <vt:variant>
        <vt:i4>1312</vt:i4>
      </vt:variant>
      <vt:variant>
        <vt:i4>0</vt:i4>
      </vt:variant>
      <vt:variant>
        <vt:i4>5</vt:i4>
      </vt:variant>
      <vt:variant>
        <vt:lpwstr/>
      </vt:variant>
      <vt:variant>
        <vt:lpwstr>_Toc246510436</vt:lpwstr>
      </vt:variant>
      <vt:variant>
        <vt:i4>1376305</vt:i4>
      </vt:variant>
      <vt:variant>
        <vt:i4>1306</vt:i4>
      </vt:variant>
      <vt:variant>
        <vt:i4>0</vt:i4>
      </vt:variant>
      <vt:variant>
        <vt:i4>5</vt:i4>
      </vt:variant>
      <vt:variant>
        <vt:lpwstr/>
      </vt:variant>
      <vt:variant>
        <vt:lpwstr>_Toc246510435</vt:lpwstr>
      </vt:variant>
      <vt:variant>
        <vt:i4>1376305</vt:i4>
      </vt:variant>
      <vt:variant>
        <vt:i4>1300</vt:i4>
      </vt:variant>
      <vt:variant>
        <vt:i4>0</vt:i4>
      </vt:variant>
      <vt:variant>
        <vt:i4>5</vt:i4>
      </vt:variant>
      <vt:variant>
        <vt:lpwstr/>
      </vt:variant>
      <vt:variant>
        <vt:lpwstr>_Toc246510434</vt:lpwstr>
      </vt:variant>
      <vt:variant>
        <vt:i4>1376305</vt:i4>
      </vt:variant>
      <vt:variant>
        <vt:i4>1294</vt:i4>
      </vt:variant>
      <vt:variant>
        <vt:i4>0</vt:i4>
      </vt:variant>
      <vt:variant>
        <vt:i4>5</vt:i4>
      </vt:variant>
      <vt:variant>
        <vt:lpwstr/>
      </vt:variant>
      <vt:variant>
        <vt:lpwstr>_Toc246510433</vt:lpwstr>
      </vt:variant>
      <vt:variant>
        <vt:i4>1376305</vt:i4>
      </vt:variant>
      <vt:variant>
        <vt:i4>1288</vt:i4>
      </vt:variant>
      <vt:variant>
        <vt:i4>0</vt:i4>
      </vt:variant>
      <vt:variant>
        <vt:i4>5</vt:i4>
      </vt:variant>
      <vt:variant>
        <vt:lpwstr/>
      </vt:variant>
      <vt:variant>
        <vt:lpwstr>_Toc246510432</vt:lpwstr>
      </vt:variant>
      <vt:variant>
        <vt:i4>1376305</vt:i4>
      </vt:variant>
      <vt:variant>
        <vt:i4>1282</vt:i4>
      </vt:variant>
      <vt:variant>
        <vt:i4>0</vt:i4>
      </vt:variant>
      <vt:variant>
        <vt:i4>5</vt:i4>
      </vt:variant>
      <vt:variant>
        <vt:lpwstr/>
      </vt:variant>
      <vt:variant>
        <vt:lpwstr>_Toc246510431</vt:lpwstr>
      </vt:variant>
      <vt:variant>
        <vt:i4>1376305</vt:i4>
      </vt:variant>
      <vt:variant>
        <vt:i4>1276</vt:i4>
      </vt:variant>
      <vt:variant>
        <vt:i4>0</vt:i4>
      </vt:variant>
      <vt:variant>
        <vt:i4>5</vt:i4>
      </vt:variant>
      <vt:variant>
        <vt:lpwstr/>
      </vt:variant>
      <vt:variant>
        <vt:lpwstr>_Toc246510430</vt:lpwstr>
      </vt:variant>
      <vt:variant>
        <vt:i4>1310769</vt:i4>
      </vt:variant>
      <vt:variant>
        <vt:i4>1270</vt:i4>
      </vt:variant>
      <vt:variant>
        <vt:i4>0</vt:i4>
      </vt:variant>
      <vt:variant>
        <vt:i4>5</vt:i4>
      </vt:variant>
      <vt:variant>
        <vt:lpwstr/>
      </vt:variant>
      <vt:variant>
        <vt:lpwstr>_Toc246510429</vt:lpwstr>
      </vt:variant>
      <vt:variant>
        <vt:i4>1310769</vt:i4>
      </vt:variant>
      <vt:variant>
        <vt:i4>1264</vt:i4>
      </vt:variant>
      <vt:variant>
        <vt:i4>0</vt:i4>
      </vt:variant>
      <vt:variant>
        <vt:i4>5</vt:i4>
      </vt:variant>
      <vt:variant>
        <vt:lpwstr/>
      </vt:variant>
      <vt:variant>
        <vt:lpwstr>_Toc246510428</vt:lpwstr>
      </vt:variant>
      <vt:variant>
        <vt:i4>1310769</vt:i4>
      </vt:variant>
      <vt:variant>
        <vt:i4>1258</vt:i4>
      </vt:variant>
      <vt:variant>
        <vt:i4>0</vt:i4>
      </vt:variant>
      <vt:variant>
        <vt:i4>5</vt:i4>
      </vt:variant>
      <vt:variant>
        <vt:lpwstr/>
      </vt:variant>
      <vt:variant>
        <vt:lpwstr>_Toc246510427</vt:lpwstr>
      </vt:variant>
      <vt:variant>
        <vt:i4>1310769</vt:i4>
      </vt:variant>
      <vt:variant>
        <vt:i4>1252</vt:i4>
      </vt:variant>
      <vt:variant>
        <vt:i4>0</vt:i4>
      </vt:variant>
      <vt:variant>
        <vt:i4>5</vt:i4>
      </vt:variant>
      <vt:variant>
        <vt:lpwstr/>
      </vt:variant>
      <vt:variant>
        <vt:lpwstr>_Toc246510426</vt:lpwstr>
      </vt:variant>
      <vt:variant>
        <vt:i4>1310769</vt:i4>
      </vt:variant>
      <vt:variant>
        <vt:i4>1246</vt:i4>
      </vt:variant>
      <vt:variant>
        <vt:i4>0</vt:i4>
      </vt:variant>
      <vt:variant>
        <vt:i4>5</vt:i4>
      </vt:variant>
      <vt:variant>
        <vt:lpwstr/>
      </vt:variant>
      <vt:variant>
        <vt:lpwstr>_Toc246510425</vt:lpwstr>
      </vt:variant>
      <vt:variant>
        <vt:i4>1310769</vt:i4>
      </vt:variant>
      <vt:variant>
        <vt:i4>1240</vt:i4>
      </vt:variant>
      <vt:variant>
        <vt:i4>0</vt:i4>
      </vt:variant>
      <vt:variant>
        <vt:i4>5</vt:i4>
      </vt:variant>
      <vt:variant>
        <vt:lpwstr/>
      </vt:variant>
      <vt:variant>
        <vt:lpwstr>_Toc246510424</vt:lpwstr>
      </vt:variant>
      <vt:variant>
        <vt:i4>1310769</vt:i4>
      </vt:variant>
      <vt:variant>
        <vt:i4>1234</vt:i4>
      </vt:variant>
      <vt:variant>
        <vt:i4>0</vt:i4>
      </vt:variant>
      <vt:variant>
        <vt:i4>5</vt:i4>
      </vt:variant>
      <vt:variant>
        <vt:lpwstr/>
      </vt:variant>
      <vt:variant>
        <vt:lpwstr>_Toc246510423</vt:lpwstr>
      </vt:variant>
      <vt:variant>
        <vt:i4>1310769</vt:i4>
      </vt:variant>
      <vt:variant>
        <vt:i4>1228</vt:i4>
      </vt:variant>
      <vt:variant>
        <vt:i4>0</vt:i4>
      </vt:variant>
      <vt:variant>
        <vt:i4>5</vt:i4>
      </vt:variant>
      <vt:variant>
        <vt:lpwstr/>
      </vt:variant>
      <vt:variant>
        <vt:lpwstr>_Toc246510422</vt:lpwstr>
      </vt:variant>
      <vt:variant>
        <vt:i4>1310769</vt:i4>
      </vt:variant>
      <vt:variant>
        <vt:i4>1222</vt:i4>
      </vt:variant>
      <vt:variant>
        <vt:i4>0</vt:i4>
      </vt:variant>
      <vt:variant>
        <vt:i4>5</vt:i4>
      </vt:variant>
      <vt:variant>
        <vt:lpwstr/>
      </vt:variant>
      <vt:variant>
        <vt:lpwstr>_Toc246510421</vt:lpwstr>
      </vt:variant>
      <vt:variant>
        <vt:i4>1310769</vt:i4>
      </vt:variant>
      <vt:variant>
        <vt:i4>1216</vt:i4>
      </vt:variant>
      <vt:variant>
        <vt:i4>0</vt:i4>
      </vt:variant>
      <vt:variant>
        <vt:i4>5</vt:i4>
      </vt:variant>
      <vt:variant>
        <vt:lpwstr/>
      </vt:variant>
      <vt:variant>
        <vt:lpwstr>_Toc246510420</vt:lpwstr>
      </vt:variant>
      <vt:variant>
        <vt:i4>1507377</vt:i4>
      </vt:variant>
      <vt:variant>
        <vt:i4>1210</vt:i4>
      </vt:variant>
      <vt:variant>
        <vt:i4>0</vt:i4>
      </vt:variant>
      <vt:variant>
        <vt:i4>5</vt:i4>
      </vt:variant>
      <vt:variant>
        <vt:lpwstr/>
      </vt:variant>
      <vt:variant>
        <vt:lpwstr>_Toc246510419</vt:lpwstr>
      </vt:variant>
      <vt:variant>
        <vt:i4>1507377</vt:i4>
      </vt:variant>
      <vt:variant>
        <vt:i4>1204</vt:i4>
      </vt:variant>
      <vt:variant>
        <vt:i4>0</vt:i4>
      </vt:variant>
      <vt:variant>
        <vt:i4>5</vt:i4>
      </vt:variant>
      <vt:variant>
        <vt:lpwstr/>
      </vt:variant>
      <vt:variant>
        <vt:lpwstr>_Toc246510418</vt:lpwstr>
      </vt:variant>
      <vt:variant>
        <vt:i4>1507377</vt:i4>
      </vt:variant>
      <vt:variant>
        <vt:i4>1198</vt:i4>
      </vt:variant>
      <vt:variant>
        <vt:i4>0</vt:i4>
      </vt:variant>
      <vt:variant>
        <vt:i4>5</vt:i4>
      </vt:variant>
      <vt:variant>
        <vt:lpwstr/>
      </vt:variant>
      <vt:variant>
        <vt:lpwstr>_Toc246510417</vt:lpwstr>
      </vt:variant>
      <vt:variant>
        <vt:i4>1507377</vt:i4>
      </vt:variant>
      <vt:variant>
        <vt:i4>1192</vt:i4>
      </vt:variant>
      <vt:variant>
        <vt:i4>0</vt:i4>
      </vt:variant>
      <vt:variant>
        <vt:i4>5</vt:i4>
      </vt:variant>
      <vt:variant>
        <vt:lpwstr/>
      </vt:variant>
      <vt:variant>
        <vt:lpwstr>_Toc246510416</vt:lpwstr>
      </vt:variant>
      <vt:variant>
        <vt:i4>1507377</vt:i4>
      </vt:variant>
      <vt:variant>
        <vt:i4>1186</vt:i4>
      </vt:variant>
      <vt:variant>
        <vt:i4>0</vt:i4>
      </vt:variant>
      <vt:variant>
        <vt:i4>5</vt:i4>
      </vt:variant>
      <vt:variant>
        <vt:lpwstr/>
      </vt:variant>
      <vt:variant>
        <vt:lpwstr>_Toc246510415</vt:lpwstr>
      </vt:variant>
      <vt:variant>
        <vt:i4>1966134</vt:i4>
      </vt:variant>
      <vt:variant>
        <vt:i4>1180</vt:i4>
      </vt:variant>
      <vt:variant>
        <vt:i4>0</vt:i4>
      </vt:variant>
      <vt:variant>
        <vt:i4>5</vt:i4>
      </vt:variant>
      <vt:variant>
        <vt:lpwstr/>
      </vt:variant>
      <vt:variant>
        <vt:lpwstr>_Toc246510382</vt:lpwstr>
      </vt:variant>
      <vt:variant>
        <vt:i4>1966134</vt:i4>
      </vt:variant>
      <vt:variant>
        <vt:i4>1174</vt:i4>
      </vt:variant>
      <vt:variant>
        <vt:i4>0</vt:i4>
      </vt:variant>
      <vt:variant>
        <vt:i4>5</vt:i4>
      </vt:variant>
      <vt:variant>
        <vt:lpwstr/>
      </vt:variant>
      <vt:variant>
        <vt:lpwstr>_Toc246510381</vt:lpwstr>
      </vt:variant>
      <vt:variant>
        <vt:i4>1966134</vt:i4>
      </vt:variant>
      <vt:variant>
        <vt:i4>1168</vt:i4>
      </vt:variant>
      <vt:variant>
        <vt:i4>0</vt:i4>
      </vt:variant>
      <vt:variant>
        <vt:i4>5</vt:i4>
      </vt:variant>
      <vt:variant>
        <vt:lpwstr/>
      </vt:variant>
      <vt:variant>
        <vt:lpwstr>_Toc246510380</vt:lpwstr>
      </vt:variant>
      <vt:variant>
        <vt:i4>1114166</vt:i4>
      </vt:variant>
      <vt:variant>
        <vt:i4>1162</vt:i4>
      </vt:variant>
      <vt:variant>
        <vt:i4>0</vt:i4>
      </vt:variant>
      <vt:variant>
        <vt:i4>5</vt:i4>
      </vt:variant>
      <vt:variant>
        <vt:lpwstr/>
      </vt:variant>
      <vt:variant>
        <vt:lpwstr>_Toc246510379</vt:lpwstr>
      </vt:variant>
      <vt:variant>
        <vt:i4>1114166</vt:i4>
      </vt:variant>
      <vt:variant>
        <vt:i4>1156</vt:i4>
      </vt:variant>
      <vt:variant>
        <vt:i4>0</vt:i4>
      </vt:variant>
      <vt:variant>
        <vt:i4>5</vt:i4>
      </vt:variant>
      <vt:variant>
        <vt:lpwstr/>
      </vt:variant>
      <vt:variant>
        <vt:lpwstr>_Toc246510378</vt:lpwstr>
      </vt:variant>
      <vt:variant>
        <vt:i4>1114166</vt:i4>
      </vt:variant>
      <vt:variant>
        <vt:i4>1150</vt:i4>
      </vt:variant>
      <vt:variant>
        <vt:i4>0</vt:i4>
      </vt:variant>
      <vt:variant>
        <vt:i4>5</vt:i4>
      </vt:variant>
      <vt:variant>
        <vt:lpwstr/>
      </vt:variant>
      <vt:variant>
        <vt:lpwstr>_Toc246510377</vt:lpwstr>
      </vt:variant>
      <vt:variant>
        <vt:i4>1114166</vt:i4>
      </vt:variant>
      <vt:variant>
        <vt:i4>1144</vt:i4>
      </vt:variant>
      <vt:variant>
        <vt:i4>0</vt:i4>
      </vt:variant>
      <vt:variant>
        <vt:i4>5</vt:i4>
      </vt:variant>
      <vt:variant>
        <vt:lpwstr/>
      </vt:variant>
      <vt:variant>
        <vt:lpwstr>_Toc246510376</vt:lpwstr>
      </vt:variant>
      <vt:variant>
        <vt:i4>1114166</vt:i4>
      </vt:variant>
      <vt:variant>
        <vt:i4>1138</vt:i4>
      </vt:variant>
      <vt:variant>
        <vt:i4>0</vt:i4>
      </vt:variant>
      <vt:variant>
        <vt:i4>5</vt:i4>
      </vt:variant>
      <vt:variant>
        <vt:lpwstr/>
      </vt:variant>
      <vt:variant>
        <vt:lpwstr>_Toc246510375</vt:lpwstr>
      </vt:variant>
      <vt:variant>
        <vt:i4>1114166</vt:i4>
      </vt:variant>
      <vt:variant>
        <vt:i4>1132</vt:i4>
      </vt:variant>
      <vt:variant>
        <vt:i4>0</vt:i4>
      </vt:variant>
      <vt:variant>
        <vt:i4>5</vt:i4>
      </vt:variant>
      <vt:variant>
        <vt:lpwstr/>
      </vt:variant>
      <vt:variant>
        <vt:lpwstr>_Toc246510374</vt:lpwstr>
      </vt:variant>
      <vt:variant>
        <vt:i4>1114166</vt:i4>
      </vt:variant>
      <vt:variant>
        <vt:i4>1126</vt:i4>
      </vt:variant>
      <vt:variant>
        <vt:i4>0</vt:i4>
      </vt:variant>
      <vt:variant>
        <vt:i4>5</vt:i4>
      </vt:variant>
      <vt:variant>
        <vt:lpwstr/>
      </vt:variant>
      <vt:variant>
        <vt:lpwstr>_Toc246510373</vt:lpwstr>
      </vt:variant>
      <vt:variant>
        <vt:i4>1114166</vt:i4>
      </vt:variant>
      <vt:variant>
        <vt:i4>1120</vt:i4>
      </vt:variant>
      <vt:variant>
        <vt:i4>0</vt:i4>
      </vt:variant>
      <vt:variant>
        <vt:i4>5</vt:i4>
      </vt:variant>
      <vt:variant>
        <vt:lpwstr/>
      </vt:variant>
      <vt:variant>
        <vt:lpwstr>_Toc246510372</vt:lpwstr>
      </vt:variant>
      <vt:variant>
        <vt:i4>1114166</vt:i4>
      </vt:variant>
      <vt:variant>
        <vt:i4>1114</vt:i4>
      </vt:variant>
      <vt:variant>
        <vt:i4>0</vt:i4>
      </vt:variant>
      <vt:variant>
        <vt:i4>5</vt:i4>
      </vt:variant>
      <vt:variant>
        <vt:lpwstr/>
      </vt:variant>
      <vt:variant>
        <vt:lpwstr>_Toc246510371</vt:lpwstr>
      </vt:variant>
      <vt:variant>
        <vt:i4>1114166</vt:i4>
      </vt:variant>
      <vt:variant>
        <vt:i4>1108</vt:i4>
      </vt:variant>
      <vt:variant>
        <vt:i4>0</vt:i4>
      </vt:variant>
      <vt:variant>
        <vt:i4>5</vt:i4>
      </vt:variant>
      <vt:variant>
        <vt:lpwstr/>
      </vt:variant>
      <vt:variant>
        <vt:lpwstr>_Toc246510370</vt:lpwstr>
      </vt:variant>
      <vt:variant>
        <vt:i4>1048630</vt:i4>
      </vt:variant>
      <vt:variant>
        <vt:i4>1102</vt:i4>
      </vt:variant>
      <vt:variant>
        <vt:i4>0</vt:i4>
      </vt:variant>
      <vt:variant>
        <vt:i4>5</vt:i4>
      </vt:variant>
      <vt:variant>
        <vt:lpwstr/>
      </vt:variant>
      <vt:variant>
        <vt:lpwstr>_Toc246510369</vt:lpwstr>
      </vt:variant>
      <vt:variant>
        <vt:i4>1048630</vt:i4>
      </vt:variant>
      <vt:variant>
        <vt:i4>1096</vt:i4>
      </vt:variant>
      <vt:variant>
        <vt:i4>0</vt:i4>
      </vt:variant>
      <vt:variant>
        <vt:i4>5</vt:i4>
      </vt:variant>
      <vt:variant>
        <vt:lpwstr/>
      </vt:variant>
      <vt:variant>
        <vt:lpwstr>_Toc246510368</vt:lpwstr>
      </vt:variant>
      <vt:variant>
        <vt:i4>1048630</vt:i4>
      </vt:variant>
      <vt:variant>
        <vt:i4>1090</vt:i4>
      </vt:variant>
      <vt:variant>
        <vt:i4>0</vt:i4>
      </vt:variant>
      <vt:variant>
        <vt:i4>5</vt:i4>
      </vt:variant>
      <vt:variant>
        <vt:lpwstr/>
      </vt:variant>
      <vt:variant>
        <vt:lpwstr>_Toc246510367</vt:lpwstr>
      </vt:variant>
      <vt:variant>
        <vt:i4>1048630</vt:i4>
      </vt:variant>
      <vt:variant>
        <vt:i4>1084</vt:i4>
      </vt:variant>
      <vt:variant>
        <vt:i4>0</vt:i4>
      </vt:variant>
      <vt:variant>
        <vt:i4>5</vt:i4>
      </vt:variant>
      <vt:variant>
        <vt:lpwstr/>
      </vt:variant>
      <vt:variant>
        <vt:lpwstr>_Toc246510366</vt:lpwstr>
      </vt:variant>
      <vt:variant>
        <vt:i4>1048630</vt:i4>
      </vt:variant>
      <vt:variant>
        <vt:i4>1078</vt:i4>
      </vt:variant>
      <vt:variant>
        <vt:i4>0</vt:i4>
      </vt:variant>
      <vt:variant>
        <vt:i4>5</vt:i4>
      </vt:variant>
      <vt:variant>
        <vt:lpwstr/>
      </vt:variant>
      <vt:variant>
        <vt:lpwstr>_Toc246510365</vt:lpwstr>
      </vt:variant>
      <vt:variant>
        <vt:i4>1048630</vt:i4>
      </vt:variant>
      <vt:variant>
        <vt:i4>1072</vt:i4>
      </vt:variant>
      <vt:variant>
        <vt:i4>0</vt:i4>
      </vt:variant>
      <vt:variant>
        <vt:i4>5</vt:i4>
      </vt:variant>
      <vt:variant>
        <vt:lpwstr/>
      </vt:variant>
      <vt:variant>
        <vt:lpwstr>_Toc246510364</vt:lpwstr>
      </vt:variant>
      <vt:variant>
        <vt:i4>1048630</vt:i4>
      </vt:variant>
      <vt:variant>
        <vt:i4>1066</vt:i4>
      </vt:variant>
      <vt:variant>
        <vt:i4>0</vt:i4>
      </vt:variant>
      <vt:variant>
        <vt:i4>5</vt:i4>
      </vt:variant>
      <vt:variant>
        <vt:lpwstr/>
      </vt:variant>
      <vt:variant>
        <vt:lpwstr>_Toc246510363</vt:lpwstr>
      </vt:variant>
      <vt:variant>
        <vt:i4>1048630</vt:i4>
      </vt:variant>
      <vt:variant>
        <vt:i4>1060</vt:i4>
      </vt:variant>
      <vt:variant>
        <vt:i4>0</vt:i4>
      </vt:variant>
      <vt:variant>
        <vt:i4>5</vt:i4>
      </vt:variant>
      <vt:variant>
        <vt:lpwstr/>
      </vt:variant>
      <vt:variant>
        <vt:lpwstr>_Toc246510362</vt:lpwstr>
      </vt:variant>
      <vt:variant>
        <vt:i4>1048630</vt:i4>
      </vt:variant>
      <vt:variant>
        <vt:i4>1054</vt:i4>
      </vt:variant>
      <vt:variant>
        <vt:i4>0</vt:i4>
      </vt:variant>
      <vt:variant>
        <vt:i4>5</vt:i4>
      </vt:variant>
      <vt:variant>
        <vt:lpwstr/>
      </vt:variant>
      <vt:variant>
        <vt:lpwstr>_Toc246510361</vt:lpwstr>
      </vt:variant>
      <vt:variant>
        <vt:i4>1048630</vt:i4>
      </vt:variant>
      <vt:variant>
        <vt:i4>1048</vt:i4>
      </vt:variant>
      <vt:variant>
        <vt:i4>0</vt:i4>
      </vt:variant>
      <vt:variant>
        <vt:i4>5</vt:i4>
      </vt:variant>
      <vt:variant>
        <vt:lpwstr/>
      </vt:variant>
      <vt:variant>
        <vt:lpwstr>_Toc246510360</vt:lpwstr>
      </vt:variant>
      <vt:variant>
        <vt:i4>1245238</vt:i4>
      </vt:variant>
      <vt:variant>
        <vt:i4>1042</vt:i4>
      </vt:variant>
      <vt:variant>
        <vt:i4>0</vt:i4>
      </vt:variant>
      <vt:variant>
        <vt:i4>5</vt:i4>
      </vt:variant>
      <vt:variant>
        <vt:lpwstr/>
      </vt:variant>
      <vt:variant>
        <vt:lpwstr>_Toc246510359</vt:lpwstr>
      </vt:variant>
      <vt:variant>
        <vt:i4>1245238</vt:i4>
      </vt:variant>
      <vt:variant>
        <vt:i4>1036</vt:i4>
      </vt:variant>
      <vt:variant>
        <vt:i4>0</vt:i4>
      </vt:variant>
      <vt:variant>
        <vt:i4>5</vt:i4>
      </vt:variant>
      <vt:variant>
        <vt:lpwstr/>
      </vt:variant>
      <vt:variant>
        <vt:lpwstr>_Toc246510358</vt:lpwstr>
      </vt:variant>
      <vt:variant>
        <vt:i4>1245238</vt:i4>
      </vt:variant>
      <vt:variant>
        <vt:i4>1030</vt:i4>
      </vt:variant>
      <vt:variant>
        <vt:i4>0</vt:i4>
      </vt:variant>
      <vt:variant>
        <vt:i4>5</vt:i4>
      </vt:variant>
      <vt:variant>
        <vt:lpwstr/>
      </vt:variant>
      <vt:variant>
        <vt:lpwstr>_Toc246510357</vt:lpwstr>
      </vt:variant>
      <vt:variant>
        <vt:i4>1245238</vt:i4>
      </vt:variant>
      <vt:variant>
        <vt:i4>1024</vt:i4>
      </vt:variant>
      <vt:variant>
        <vt:i4>0</vt:i4>
      </vt:variant>
      <vt:variant>
        <vt:i4>5</vt:i4>
      </vt:variant>
      <vt:variant>
        <vt:lpwstr/>
      </vt:variant>
      <vt:variant>
        <vt:lpwstr>_Toc246510356</vt:lpwstr>
      </vt:variant>
      <vt:variant>
        <vt:i4>1245238</vt:i4>
      </vt:variant>
      <vt:variant>
        <vt:i4>1018</vt:i4>
      </vt:variant>
      <vt:variant>
        <vt:i4>0</vt:i4>
      </vt:variant>
      <vt:variant>
        <vt:i4>5</vt:i4>
      </vt:variant>
      <vt:variant>
        <vt:lpwstr/>
      </vt:variant>
      <vt:variant>
        <vt:lpwstr>_Toc246510355</vt:lpwstr>
      </vt:variant>
      <vt:variant>
        <vt:i4>1245238</vt:i4>
      </vt:variant>
      <vt:variant>
        <vt:i4>1012</vt:i4>
      </vt:variant>
      <vt:variant>
        <vt:i4>0</vt:i4>
      </vt:variant>
      <vt:variant>
        <vt:i4>5</vt:i4>
      </vt:variant>
      <vt:variant>
        <vt:lpwstr/>
      </vt:variant>
      <vt:variant>
        <vt:lpwstr>_Toc246510354</vt:lpwstr>
      </vt:variant>
      <vt:variant>
        <vt:i4>1245238</vt:i4>
      </vt:variant>
      <vt:variant>
        <vt:i4>1006</vt:i4>
      </vt:variant>
      <vt:variant>
        <vt:i4>0</vt:i4>
      </vt:variant>
      <vt:variant>
        <vt:i4>5</vt:i4>
      </vt:variant>
      <vt:variant>
        <vt:lpwstr/>
      </vt:variant>
      <vt:variant>
        <vt:lpwstr>_Toc246510353</vt:lpwstr>
      </vt:variant>
      <vt:variant>
        <vt:i4>1245238</vt:i4>
      </vt:variant>
      <vt:variant>
        <vt:i4>1000</vt:i4>
      </vt:variant>
      <vt:variant>
        <vt:i4>0</vt:i4>
      </vt:variant>
      <vt:variant>
        <vt:i4>5</vt:i4>
      </vt:variant>
      <vt:variant>
        <vt:lpwstr/>
      </vt:variant>
      <vt:variant>
        <vt:lpwstr>_Toc246510352</vt:lpwstr>
      </vt:variant>
      <vt:variant>
        <vt:i4>1245238</vt:i4>
      </vt:variant>
      <vt:variant>
        <vt:i4>994</vt:i4>
      </vt:variant>
      <vt:variant>
        <vt:i4>0</vt:i4>
      </vt:variant>
      <vt:variant>
        <vt:i4>5</vt:i4>
      </vt:variant>
      <vt:variant>
        <vt:lpwstr/>
      </vt:variant>
      <vt:variant>
        <vt:lpwstr>_Toc246510351</vt:lpwstr>
      </vt:variant>
      <vt:variant>
        <vt:i4>1245238</vt:i4>
      </vt:variant>
      <vt:variant>
        <vt:i4>988</vt:i4>
      </vt:variant>
      <vt:variant>
        <vt:i4>0</vt:i4>
      </vt:variant>
      <vt:variant>
        <vt:i4>5</vt:i4>
      </vt:variant>
      <vt:variant>
        <vt:lpwstr/>
      </vt:variant>
      <vt:variant>
        <vt:lpwstr>_Toc246510350</vt:lpwstr>
      </vt:variant>
      <vt:variant>
        <vt:i4>1179702</vt:i4>
      </vt:variant>
      <vt:variant>
        <vt:i4>982</vt:i4>
      </vt:variant>
      <vt:variant>
        <vt:i4>0</vt:i4>
      </vt:variant>
      <vt:variant>
        <vt:i4>5</vt:i4>
      </vt:variant>
      <vt:variant>
        <vt:lpwstr/>
      </vt:variant>
      <vt:variant>
        <vt:lpwstr>_Toc246510349</vt:lpwstr>
      </vt:variant>
      <vt:variant>
        <vt:i4>1179702</vt:i4>
      </vt:variant>
      <vt:variant>
        <vt:i4>976</vt:i4>
      </vt:variant>
      <vt:variant>
        <vt:i4>0</vt:i4>
      </vt:variant>
      <vt:variant>
        <vt:i4>5</vt:i4>
      </vt:variant>
      <vt:variant>
        <vt:lpwstr/>
      </vt:variant>
      <vt:variant>
        <vt:lpwstr>_Toc246510348</vt:lpwstr>
      </vt:variant>
      <vt:variant>
        <vt:i4>1179702</vt:i4>
      </vt:variant>
      <vt:variant>
        <vt:i4>970</vt:i4>
      </vt:variant>
      <vt:variant>
        <vt:i4>0</vt:i4>
      </vt:variant>
      <vt:variant>
        <vt:i4>5</vt:i4>
      </vt:variant>
      <vt:variant>
        <vt:lpwstr/>
      </vt:variant>
      <vt:variant>
        <vt:lpwstr>_Toc246510347</vt:lpwstr>
      </vt:variant>
      <vt:variant>
        <vt:i4>1179702</vt:i4>
      </vt:variant>
      <vt:variant>
        <vt:i4>964</vt:i4>
      </vt:variant>
      <vt:variant>
        <vt:i4>0</vt:i4>
      </vt:variant>
      <vt:variant>
        <vt:i4>5</vt:i4>
      </vt:variant>
      <vt:variant>
        <vt:lpwstr/>
      </vt:variant>
      <vt:variant>
        <vt:lpwstr>_Toc246510346</vt:lpwstr>
      </vt:variant>
      <vt:variant>
        <vt:i4>1179702</vt:i4>
      </vt:variant>
      <vt:variant>
        <vt:i4>958</vt:i4>
      </vt:variant>
      <vt:variant>
        <vt:i4>0</vt:i4>
      </vt:variant>
      <vt:variant>
        <vt:i4>5</vt:i4>
      </vt:variant>
      <vt:variant>
        <vt:lpwstr/>
      </vt:variant>
      <vt:variant>
        <vt:lpwstr>_Toc246510345</vt:lpwstr>
      </vt:variant>
      <vt:variant>
        <vt:i4>1179702</vt:i4>
      </vt:variant>
      <vt:variant>
        <vt:i4>952</vt:i4>
      </vt:variant>
      <vt:variant>
        <vt:i4>0</vt:i4>
      </vt:variant>
      <vt:variant>
        <vt:i4>5</vt:i4>
      </vt:variant>
      <vt:variant>
        <vt:lpwstr/>
      </vt:variant>
      <vt:variant>
        <vt:lpwstr>_Toc246510344</vt:lpwstr>
      </vt:variant>
      <vt:variant>
        <vt:i4>1179702</vt:i4>
      </vt:variant>
      <vt:variant>
        <vt:i4>946</vt:i4>
      </vt:variant>
      <vt:variant>
        <vt:i4>0</vt:i4>
      </vt:variant>
      <vt:variant>
        <vt:i4>5</vt:i4>
      </vt:variant>
      <vt:variant>
        <vt:lpwstr/>
      </vt:variant>
      <vt:variant>
        <vt:lpwstr>_Toc246510343</vt:lpwstr>
      </vt:variant>
      <vt:variant>
        <vt:i4>1179702</vt:i4>
      </vt:variant>
      <vt:variant>
        <vt:i4>940</vt:i4>
      </vt:variant>
      <vt:variant>
        <vt:i4>0</vt:i4>
      </vt:variant>
      <vt:variant>
        <vt:i4>5</vt:i4>
      </vt:variant>
      <vt:variant>
        <vt:lpwstr/>
      </vt:variant>
      <vt:variant>
        <vt:lpwstr>_Toc246510342</vt:lpwstr>
      </vt:variant>
      <vt:variant>
        <vt:i4>1179702</vt:i4>
      </vt:variant>
      <vt:variant>
        <vt:i4>934</vt:i4>
      </vt:variant>
      <vt:variant>
        <vt:i4>0</vt:i4>
      </vt:variant>
      <vt:variant>
        <vt:i4>5</vt:i4>
      </vt:variant>
      <vt:variant>
        <vt:lpwstr/>
      </vt:variant>
      <vt:variant>
        <vt:lpwstr>_Toc246510341</vt:lpwstr>
      </vt:variant>
      <vt:variant>
        <vt:i4>1179702</vt:i4>
      </vt:variant>
      <vt:variant>
        <vt:i4>928</vt:i4>
      </vt:variant>
      <vt:variant>
        <vt:i4>0</vt:i4>
      </vt:variant>
      <vt:variant>
        <vt:i4>5</vt:i4>
      </vt:variant>
      <vt:variant>
        <vt:lpwstr/>
      </vt:variant>
      <vt:variant>
        <vt:lpwstr>_Toc246510340</vt:lpwstr>
      </vt:variant>
      <vt:variant>
        <vt:i4>1376310</vt:i4>
      </vt:variant>
      <vt:variant>
        <vt:i4>922</vt:i4>
      </vt:variant>
      <vt:variant>
        <vt:i4>0</vt:i4>
      </vt:variant>
      <vt:variant>
        <vt:i4>5</vt:i4>
      </vt:variant>
      <vt:variant>
        <vt:lpwstr/>
      </vt:variant>
      <vt:variant>
        <vt:lpwstr>_Toc246510339</vt:lpwstr>
      </vt:variant>
      <vt:variant>
        <vt:i4>1376310</vt:i4>
      </vt:variant>
      <vt:variant>
        <vt:i4>916</vt:i4>
      </vt:variant>
      <vt:variant>
        <vt:i4>0</vt:i4>
      </vt:variant>
      <vt:variant>
        <vt:i4>5</vt:i4>
      </vt:variant>
      <vt:variant>
        <vt:lpwstr/>
      </vt:variant>
      <vt:variant>
        <vt:lpwstr>_Toc246510338</vt:lpwstr>
      </vt:variant>
      <vt:variant>
        <vt:i4>1376310</vt:i4>
      </vt:variant>
      <vt:variant>
        <vt:i4>910</vt:i4>
      </vt:variant>
      <vt:variant>
        <vt:i4>0</vt:i4>
      </vt:variant>
      <vt:variant>
        <vt:i4>5</vt:i4>
      </vt:variant>
      <vt:variant>
        <vt:lpwstr/>
      </vt:variant>
      <vt:variant>
        <vt:lpwstr>_Toc246510337</vt:lpwstr>
      </vt:variant>
      <vt:variant>
        <vt:i4>1376310</vt:i4>
      </vt:variant>
      <vt:variant>
        <vt:i4>904</vt:i4>
      </vt:variant>
      <vt:variant>
        <vt:i4>0</vt:i4>
      </vt:variant>
      <vt:variant>
        <vt:i4>5</vt:i4>
      </vt:variant>
      <vt:variant>
        <vt:lpwstr/>
      </vt:variant>
      <vt:variant>
        <vt:lpwstr>_Toc246510336</vt:lpwstr>
      </vt:variant>
      <vt:variant>
        <vt:i4>1376310</vt:i4>
      </vt:variant>
      <vt:variant>
        <vt:i4>898</vt:i4>
      </vt:variant>
      <vt:variant>
        <vt:i4>0</vt:i4>
      </vt:variant>
      <vt:variant>
        <vt:i4>5</vt:i4>
      </vt:variant>
      <vt:variant>
        <vt:lpwstr/>
      </vt:variant>
      <vt:variant>
        <vt:lpwstr>_Toc246510335</vt:lpwstr>
      </vt:variant>
      <vt:variant>
        <vt:i4>1376310</vt:i4>
      </vt:variant>
      <vt:variant>
        <vt:i4>892</vt:i4>
      </vt:variant>
      <vt:variant>
        <vt:i4>0</vt:i4>
      </vt:variant>
      <vt:variant>
        <vt:i4>5</vt:i4>
      </vt:variant>
      <vt:variant>
        <vt:lpwstr/>
      </vt:variant>
      <vt:variant>
        <vt:lpwstr>_Toc246510334</vt:lpwstr>
      </vt:variant>
      <vt:variant>
        <vt:i4>1376310</vt:i4>
      </vt:variant>
      <vt:variant>
        <vt:i4>886</vt:i4>
      </vt:variant>
      <vt:variant>
        <vt:i4>0</vt:i4>
      </vt:variant>
      <vt:variant>
        <vt:i4>5</vt:i4>
      </vt:variant>
      <vt:variant>
        <vt:lpwstr/>
      </vt:variant>
      <vt:variant>
        <vt:lpwstr>_Toc246510333</vt:lpwstr>
      </vt:variant>
      <vt:variant>
        <vt:i4>1376310</vt:i4>
      </vt:variant>
      <vt:variant>
        <vt:i4>880</vt:i4>
      </vt:variant>
      <vt:variant>
        <vt:i4>0</vt:i4>
      </vt:variant>
      <vt:variant>
        <vt:i4>5</vt:i4>
      </vt:variant>
      <vt:variant>
        <vt:lpwstr/>
      </vt:variant>
      <vt:variant>
        <vt:lpwstr>_Toc246510332</vt:lpwstr>
      </vt:variant>
      <vt:variant>
        <vt:i4>1376310</vt:i4>
      </vt:variant>
      <vt:variant>
        <vt:i4>874</vt:i4>
      </vt:variant>
      <vt:variant>
        <vt:i4>0</vt:i4>
      </vt:variant>
      <vt:variant>
        <vt:i4>5</vt:i4>
      </vt:variant>
      <vt:variant>
        <vt:lpwstr/>
      </vt:variant>
      <vt:variant>
        <vt:lpwstr>_Toc246510331</vt:lpwstr>
      </vt:variant>
      <vt:variant>
        <vt:i4>1376310</vt:i4>
      </vt:variant>
      <vt:variant>
        <vt:i4>868</vt:i4>
      </vt:variant>
      <vt:variant>
        <vt:i4>0</vt:i4>
      </vt:variant>
      <vt:variant>
        <vt:i4>5</vt:i4>
      </vt:variant>
      <vt:variant>
        <vt:lpwstr/>
      </vt:variant>
      <vt:variant>
        <vt:lpwstr>_Toc246510330</vt:lpwstr>
      </vt:variant>
      <vt:variant>
        <vt:i4>1310774</vt:i4>
      </vt:variant>
      <vt:variant>
        <vt:i4>862</vt:i4>
      </vt:variant>
      <vt:variant>
        <vt:i4>0</vt:i4>
      </vt:variant>
      <vt:variant>
        <vt:i4>5</vt:i4>
      </vt:variant>
      <vt:variant>
        <vt:lpwstr/>
      </vt:variant>
      <vt:variant>
        <vt:lpwstr>_Toc246510329</vt:lpwstr>
      </vt:variant>
      <vt:variant>
        <vt:i4>1310774</vt:i4>
      </vt:variant>
      <vt:variant>
        <vt:i4>856</vt:i4>
      </vt:variant>
      <vt:variant>
        <vt:i4>0</vt:i4>
      </vt:variant>
      <vt:variant>
        <vt:i4>5</vt:i4>
      </vt:variant>
      <vt:variant>
        <vt:lpwstr/>
      </vt:variant>
      <vt:variant>
        <vt:lpwstr>_Toc246510328</vt:lpwstr>
      </vt:variant>
      <vt:variant>
        <vt:i4>1310774</vt:i4>
      </vt:variant>
      <vt:variant>
        <vt:i4>850</vt:i4>
      </vt:variant>
      <vt:variant>
        <vt:i4>0</vt:i4>
      </vt:variant>
      <vt:variant>
        <vt:i4>5</vt:i4>
      </vt:variant>
      <vt:variant>
        <vt:lpwstr/>
      </vt:variant>
      <vt:variant>
        <vt:lpwstr>_Toc246510327</vt:lpwstr>
      </vt:variant>
      <vt:variant>
        <vt:i4>1310774</vt:i4>
      </vt:variant>
      <vt:variant>
        <vt:i4>844</vt:i4>
      </vt:variant>
      <vt:variant>
        <vt:i4>0</vt:i4>
      </vt:variant>
      <vt:variant>
        <vt:i4>5</vt:i4>
      </vt:variant>
      <vt:variant>
        <vt:lpwstr/>
      </vt:variant>
      <vt:variant>
        <vt:lpwstr>_Toc246510326</vt:lpwstr>
      </vt:variant>
      <vt:variant>
        <vt:i4>1310774</vt:i4>
      </vt:variant>
      <vt:variant>
        <vt:i4>838</vt:i4>
      </vt:variant>
      <vt:variant>
        <vt:i4>0</vt:i4>
      </vt:variant>
      <vt:variant>
        <vt:i4>5</vt:i4>
      </vt:variant>
      <vt:variant>
        <vt:lpwstr/>
      </vt:variant>
      <vt:variant>
        <vt:lpwstr>_Toc246510325</vt:lpwstr>
      </vt:variant>
      <vt:variant>
        <vt:i4>1310774</vt:i4>
      </vt:variant>
      <vt:variant>
        <vt:i4>832</vt:i4>
      </vt:variant>
      <vt:variant>
        <vt:i4>0</vt:i4>
      </vt:variant>
      <vt:variant>
        <vt:i4>5</vt:i4>
      </vt:variant>
      <vt:variant>
        <vt:lpwstr/>
      </vt:variant>
      <vt:variant>
        <vt:lpwstr>_Toc246510324</vt:lpwstr>
      </vt:variant>
      <vt:variant>
        <vt:i4>1310774</vt:i4>
      </vt:variant>
      <vt:variant>
        <vt:i4>826</vt:i4>
      </vt:variant>
      <vt:variant>
        <vt:i4>0</vt:i4>
      </vt:variant>
      <vt:variant>
        <vt:i4>5</vt:i4>
      </vt:variant>
      <vt:variant>
        <vt:lpwstr/>
      </vt:variant>
      <vt:variant>
        <vt:lpwstr>_Toc246510323</vt:lpwstr>
      </vt:variant>
      <vt:variant>
        <vt:i4>1310774</vt:i4>
      </vt:variant>
      <vt:variant>
        <vt:i4>820</vt:i4>
      </vt:variant>
      <vt:variant>
        <vt:i4>0</vt:i4>
      </vt:variant>
      <vt:variant>
        <vt:i4>5</vt:i4>
      </vt:variant>
      <vt:variant>
        <vt:lpwstr/>
      </vt:variant>
      <vt:variant>
        <vt:lpwstr>_Toc246510322</vt:lpwstr>
      </vt:variant>
      <vt:variant>
        <vt:i4>1310774</vt:i4>
      </vt:variant>
      <vt:variant>
        <vt:i4>814</vt:i4>
      </vt:variant>
      <vt:variant>
        <vt:i4>0</vt:i4>
      </vt:variant>
      <vt:variant>
        <vt:i4>5</vt:i4>
      </vt:variant>
      <vt:variant>
        <vt:lpwstr/>
      </vt:variant>
      <vt:variant>
        <vt:lpwstr>_Toc246510321</vt:lpwstr>
      </vt:variant>
      <vt:variant>
        <vt:i4>1310774</vt:i4>
      </vt:variant>
      <vt:variant>
        <vt:i4>808</vt:i4>
      </vt:variant>
      <vt:variant>
        <vt:i4>0</vt:i4>
      </vt:variant>
      <vt:variant>
        <vt:i4>5</vt:i4>
      </vt:variant>
      <vt:variant>
        <vt:lpwstr/>
      </vt:variant>
      <vt:variant>
        <vt:lpwstr>_Toc246510320</vt:lpwstr>
      </vt:variant>
      <vt:variant>
        <vt:i4>1507382</vt:i4>
      </vt:variant>
      <vt:variant>
        <vt:i4>802</vt:i4>
      </vt:variant>
      <vt:variant>
        <vt:i4>0</vt:i4>
      </vt:variant>
      <vt:variant>
        <vt:i4>5</vt:i4>
      </vt:variant>
      <vt:variant>
        <vt:lpwstr/>
      </vt:variant>
      <vt:variant>
        <vt:lpwstr>_Toc246510319</vt:lpwstr>
      </vt:variant>
      <vt:variant>
        <vt:i4>1507382</vt:i4>
      </vt:variant>
      <vt:variant>
        <vt:i4>796</vt:i4>
      </vt:variant>
      <vt:variant>
        <vt:i4>0</vt:i4>
      </vt:variant>
      <vt:variant>
        <vt:i4>5</vt:i4>
      </vt:variant>
      <vt:variant>
        <vt:lpwstr/>
      </vt:variant>
      <vt:variant>
        <vt:lpwstr>_Toc246510318</vt:lpwstr>
      </vt:variant>
      <vt:variant>
        <vt:i4>1507382</vt:i4>
      </vt:variant>
      <vt:variant>
        <vt:i4>790</vt:i4>
      </vt:variant>
      <vt:variant>
        <vt:i4>0</vt:i4>
      </vt:variant>
      <vt:variant>
        <vt:i4>5</vt:i4>
      </vt:variant>
      <vt:variant>
        <vt:lpwstr/>
      </vt:variant>
      <vt:variant>
        <vt:lpwstr>_Toc246510317</vt:lpwstr>
      </vt:variant>
      <vt:variant>
        <vt:i4>1507382</vt:i4>
      </vt:variant>
      <vt:variant>
        <vt:i4>784</vt:i4>
      </vt:variant>
      <vt:variant>
        <vt:i4>0</vt:i4>
      </vt:variant>
      <vt:variant>
        <vt:i4>5</vt:i4>
      </vt:variant>
      <vt:variant>
        <vt:lpwstr/>
      </vt:variant>
      <vt:variant>
        <vt:lpwstr>_Toc246510316</vt:lpwstr>
      </vt:variant>
      <vt:variant>
        <vt:i4>1507382</vt:i4>
      </vt:variant>
      <vt:variant>
        <vt:i4>778</vt:i4>
      </vt:variant>
      <vt:variant>
        <vt:i4>0</vt:i4>
      </vt:variant>
      <vt:variant>
        <vt:i4>5</vt:i4>
      </vt:variant>
      <vt:variant>
        <vt:lpwstr/>
      </vt:variant>
      <vt:variant>
        <vt:lpwstr>_Toc246510315</vt:lpwstr>
      </vt:variant>
      <vt:variant>
        <vt:i4>1507382</vt:i4>
      </vt:variant>
      <vt:variant>
        <vt:i4>772</vt:i4>
      </vt:variant>
      <vt:variant>
        <vt:i4>0</vt:i4>
      </vt:variant>
      <vt:variant>
        <vt:i4>5</vt:i4>
      </vt:variant>
      <vt:variant>
        <vt:lpwstr/>
      </vt:variant>
      <vt:variant>
        <vt:lpwstr>_Toc246510314</vt:lpwstr>
      </vt:variant>
      <vt:variant>
        <vt:i4>1507382</vt:i4>
      </vt:variant>
      <vt:variant>
        <vt:i4>766</vt:i4>
      </vt:variant>
      <vt:variant>
        <vt:i4>0</vt:i4>
      </vt:variant>
      <vt:variant>
        <vt:i4>5</vt:i4>
      </vt:variant>
      <vt:variant>
        <vt:lpwstr/>
      </vt:variant>
      <vt:variant>
        <vt:lpwstr>_Toc246510313</vt:lpwstr>
      </vt:variant>
      <vt:variant>
        <vt:i4>1507382</vt:i4>
      </vt:variant>
      <vt:variant>
        <vt:i4>760</vt:i4>
      </vt:variant>
      <vt:variant>
        <vt:i4>0</vt:i4>
      </vt:variant>
      <vt:variant>
        <vt:i4>5</vt:i4>
      </vt:variant>
      <vt:variant>
        <vt:lpwstr/>
      </vt:variant>
      <vt:variant>
        <vt:lpwstr>_Toc246510312</vt:lpwstr>
      </vt:variant>
      <vt:variant>
        <vt:i4>1507382</vt:i4>
      </vt:variant>
      <vt:variant>
        <vt:i4>754</vt:i4>
      </vt:variant>
      <vt:variant>
        <vt:i4>0</vt:i4>
      </vt:variant>
      <vt:variant>
        <vt:i4>5</vt:i4>
      </vt:variant>
      <vt:variant>
        <vt:lpwstr/>
      </vt:variant>
      <vt:variant>
        <vt:lpwstr>_Toc246510311</vt:lpwstr>
      </vt:variant>
      <vt:variant>
        <vt:i4>1507382</vt:i4>
      </vt:variant>
      <vt:variant>
        <vt:i4>748</vt:i4>
      </vt:variant>
      <vt:variant>
        <vt:i4>0</vt:i4>
      </vt:variant>
      <vt:variant>
        <vt:i4>5</vt:i4>
      </vt:variant>
      <vt:variant>
        <vt:lpwstr/>
      </vt:variant>
      <vt:variant>
        <vt:lpwstr>_Toc246510310</vt:lpwstr>
      </vt:variant>
      <vt:variant>
        <vt:i4>1441846</vt:i4>
      </vt:variant>
      <vt:variant>
        <vt:i4>742</vt:i4>
      </vt:variant>
      <vt:variant>
        <vt:i4>0</vt:i4>
      </vt:variant>
      <vt:variant>
        <vt:i4>5</vt:i4>
      </vt:variant>
      <vt:variant>
        <vt:lpwstr/>
      </vt:variant>
      <vt:variant>
        <vt:lpwstr>_Toc246510309</vt:lpwstr>
      </vt:variant>
      <vt:variant>
        <vt:i4>1441846</vt:i4>
      </vt:variant>
      <vt:variant>
        <vt:i4>736</vt:i4>
      </vt:variant>
      <vt:variant>
        <vt:i4>0</vt:i4>
      </vt:variant>
      <vt:variant>
        <vt:i4>5</vt:i4>
      </vt:variant>
      <vt:variant>
        <vt:lpwstr/>
      </vt:variant>
      <vt:variant>
        <vt:lpwstr>_Toc246510308</vt:lpwstr>
      </vt:variant>
      <vt:variant>
        <vt:i4>1441846</vt:i4>
      </vt:variant>
      <vt:variant>
        <vt:i4>730</vt:i4>
      </vt:variant>
      <vt:variant>
        <vt:i4>0</vt:i4>
      </vt:variant>
      <vt:variant>
        <vt:i4>5</vt:i4>
      </vt:variant>
      <vt:variant>
        <vt:lpwstr/>
      </vt:variant>
      <vt:variant>
        <vt:lpwstr>_Toc246510307</vt:lpwstr>
      </vt:variant>
      <vt:variant>
        <vt:i4>1441846</vt:i4>
      </vt:variant>
      <vt:variant>
        <vt:i4>724</vt:i4>
      </vt:variant>
      <vt:variant>
        <vt:i4>0</vt:i4>
      </vt:variant>
      <vt:variant>
        <vt:i4>5</vt:i4>
      </vt:variant>
      <vt:variant>
        <vt:lpwstr/>
      </vt:variant>
      <vt:variant>
        <vt:lpwstr>_Toc246510306</vt:lpwstr>
      </vt:variant>
      <vt:variant>
        <vt:i4>1441846</vt:i4>
      </vt:variant>
      <vt:variant>
        <vt:i4>718</vt:i4>
      </vt:variant>
      <vt:variant>
        <vt:i4>0</vt:i4>
      </vt:variant>
      <vt:variant>
        <vt:i4>5</vt:i4>
      </vt:variant>
      <vt:variant>
        <vt:lpwstr/>
      </vt:variant>
      <vt:variant>
        <vt:lpwstr>_Toc246510305</vt:lpwstr>
      </vt:variant>
      <vt:variant>
        <vt:i4>1441846</vt:i4>
      </vt:variant>
      <vt:variant>
        <vt:i4>712</vt:i4>
      </vt:variant>
      <vt:variant>
        <vt:i4>0</vt:i4>
      </vt:variant>
      <vt:variant>
        <vt:i4>5</vt:i4>
      </vt:variant>
      <vt:variant>
        <vt:lpwstr/>
      </vt:variant>
      <vt:variant>
        <vt:lpwstr>_Toc246510304</vt:lpwstr>
      </vt:variant>
      <vt:variant>
        <vt:i4>1441846</vt:i4>
      </vt:variant>
      <vt:variant>
        <vt:i4>706</vt:i4>
      </vt:variant>
      <vt:variant>
        <vt:i4>0</vt:i4>
      </vt:variant>
      <vt:variant>
        <vt:i4>5</vt:i4>
      </vt:variant>
      <vt:variant>
        <vt:lpwstr/>
      </vt:variant>
      <vt:variant>
        <vt:lpwstr>_Toc246510303</vt:lpwstr>
      </vt:variant>
      <vt:variant>
        <vt:i4>1441846</vt:i4>
      </vt:variant>
      <vt:variant>
        <vt:i4>700</vt:i4>
      </vt:variant>
      <vt:variant>
        <vt:i4>0</vt:i4>
      </vt:variant>
      <vt:variant>
        <vt:i4>5</vt:i4>
      </vt:variant>
      <vt:variant>
        <vt:lpwstr/>
      </vt:variant>
      <vt:variant>
        <vt:lpwstr>_Toc246510302</vt:lpwstr>
      </vt:variant>
      <vt:variant>
        <vt:i4>1441846</vt:i4>
      </vt:variant>
      <vt:variant>
        <vt:i4>694</vt:i4>
      </vt:variant>
      <vt:variant>
        <vt:i4>0</vt:i4>
      </vt:variant>
      <vt:variant>
        <vt:i4>5</vt:i4>
      </vt:variant>
      <vt:variant>
        <vt:lpwstr/>
      </vt:variant>
      <vt:variant>
        <vt:lpwstr>_Toc246510301</vt:lpwstr>
      </vt:variant>
      <vt:variant>
        <vt:i4>1441846</vt:i4>
      </vt:variant>
      <vt:variant>
        <vt:i4>688</vt:i4>
      </vt:variant>
      <vt:variant>
        <vt:i4>0</vt:i4>
      </vt:variant>
      <vt:variant>
        <vt:i4>5</vt:i4>
      </vt:variant>
      <vt:variant>
        <vt:lpwstr/>
      </vt:variant>
      <vt:variant>
        <vt:lpwstr>_Toc246510300</vt:lpwstr>
      </vt:variant>
      <vt:variant>
        <vt:i4>2031671</vt:i4>
      </vt:variant>
      <vt:variant>
        <vt:i4>682</vt:i4>
      </vt:variant>
      <vt:variant>
        <vt:i4>0</vt:i4>
      </vt:variant>
      <vt:variant>
        <vt:i4>5</vt:i4>
      </vt:variant>
      <vt:variant>
        <vt:lpwstr/>
      </vt:variant>
      <vt:variant>
        <vt:lpwstr>_Toc246510299</vt:lpwstr>
      </vt:variant>
      <vt:variant>
        <vt:i4>2031671</vt:i4>
      </vt:variant>
      <vt:variant>
        <vt:i4>676</vt:i4>
      </vt:variant>
      <vt:variant>
        <vt:i4>0</vt:i4>
      </vt:variant>
      <vt:variant>
        <vt:i4>5</vt:i4>
      </vt:variant>
      <vt:variant>
        <vt:lpwstr/>
      </vt:variant>
      <vt:variant>
        <vt:lpwstr>_Toc246510298</vt:lpwstr>
      </vt:variant>
      <vt:variant>
        <vt:i4>2031671</vt:i4>
      </vt:variant>
      <vt:variant>
        <vt:i4>670</vt:i4>
      </vt:variant>
      <vt:variant>
        <vt:i4>0</vt:i4>
      </vt:variant>
      <vt:variant>
        <vt:i4>5</vt:i4>
      </vt:variant>
      <vt:variant>
        <vt:lpwstr/>
      </vt:variant>
      <vt:variant>
        <vt:lpwstr>_Toc246510297</vt:lpwstr>
      </vt:variant>
      <vt:variant>
        <vt:i4>2031671</vt:i4>
      </vt:variant>
      <vt:variant>
        <vt:i4>664</vt:i4>
      </vt:variant>
      <vt:variant>
        <vt:i4>0</vt:i4>
      </vt:variant>
      <vt:variant>
        <vt:i4>5</vt:i4>
      </vt:variant>
      <vt:variant>
        <vt:lpwstr/>
      </vt:variant>
      <vt:variant>
        <vt:lpwstr>_Toc246510296</vt:lpwstr>
      </vt:variant>
      <vt:variant>
        <vt:i4>2031671</vt:i4>
      </vt:variant>
      <vt:variant>
        <vt:i4>658</vt:i4>
      </vt:variant>
      <vt:variant>
        <vt:i4>0</vt:i4>
      </vt:variant>
      <vt:variant>
        <vt:i4>5</vt:i4>
      </vt:variant>
      <vt:variant>
        <vt:lpwstr/>
      </vt:variant>
      <vt:variant>
        <vt:lpwstr>_Toc246510295</vt:lpwstr>
      </vt:variant>
      <vt:variant>
        <vt:i4>2031671</vt:i4>
      </vt:variant>
      <vt:variant>
        <vt:i4>652</vt:i4>
      </vt:variant>
      <vt:variant>
        <vt:i4>0</vt:i4>
      </vt:variant>
      <vt:variant>
        <vt:i4>5</vt:i4>
      </vt:variant>
      <vt:variant>
        <vt:lpwstr/>
      </vt:variant>
      <vt:variant>
        <vt:lpwstr>_Toc246510294</vt:lpwstr>
      </vt:variant>
      <vt:variant>
        <vt:i4>2031671</vt:i4>
      </vt:variant>
      <vt:variant>
        <vt:i4>646</vt:i4>
      </vt:variant>
      <vt:variant>
        <vt:i4>0</vt:i4>
      </vt:variant>
      <vt:variant>
        <vt:i4>5</vt:i4>
      </vt:variant>
      <vt:variant>
        <vt:lpwstr/>
      </vt:variant>
      <vt:variant>
        <vt:lpwstr>_Toc246510293</vt:lpwstr>
      </vt:variant>
      <vt:variant>
        <vt:i4>2031671</vt:i4>
      </vt:variant>
      <vt:variant>
        <vt:i4>640</vt:i4>
      </vt:variant>
      <vt:variant>
        <vt:i4>0</vt:i4>
      </vt:variant>
      <vt:variant>
        <vt:i4>5</vt:i4>
      </vt:variant>
      <vt:variant>
        <vt:lpwstr/>
      </vt:variant>
      <vt:variant>
        <vt:lpwstr>_Toc246510292</vt:lpwstr>
      </vt:variant>
      <vt:variant>
        <vt:i4>2031671</vt:i4>
      </vt:variant>
      <vt:variant>
        <vt:i4>634</vt:i4>
      </vt:variant>
      <vt:variant>
        <vt:i4>0</vt:i4>
      </vt:variant>
      <vt:variant>
        <vt:i4>5</vt:i4>
      </vt:variant>
      <vt:variant>
        <vt:lpwstr/>
      </vt:variant>
      <vt:variant>
        <vt:lpwstr>_Toc246510291</vt:lpwstr>
      </vt:variant>
      <vt:variant>
        <vt:i4>2031671</vt:i4>
      </vt:variant>
      <vt:variant>
        <vt:i4>628</vt:i4>
      </vt:variant>
      <vt:variant>
        <vt:i4>0</vt:i4>
      </vt:variant>
      <vt:variant>
        <vt:i4>5</vt:i4>
      </vt:variant>
      <vt:variant>
        <vt:lpwstr/>
      </vt:variant>
      <vt:variant>
        <vt:lpwstr>_Toc246510290</vt:lpwstr>
      </vt:variant>
      <vt:variant>
        <vt:i4>1966135</vt:i4>
      </vt:variant>
      <vt:variant>
        <vt:i4>622</vt:i4>
      </vt:variant>
      <vt:variant>
        <vt:i4>0</vt:i4>
      </vt:variant>
      <vt:variant>
        <vt:i4>5</vt:i4>
      </vt:variant>
      <vt:variant>
        <vt:lpwstr/>
      </vt:variant>
      <vt:variant>
        <vt:lpwstr>_Toc246510289</vt:lpwstr>
      </vt:variant>
      <vt:variant>
        <vt:i4>1966135</vt:i4>
      </vt:variant>
      <vt:variant>
        <vt:i4>616</vt:i4>
      </vt:variant>
      <vt:variant>
        <vt:i4>0</vt:i4>
      </vt:variant>
      <vt:variant>
        <vt:i4>5</vt:i4>
      </vt:variant>
      <vt:variant>
        <vt:lpwstr/>
      </vt:variant>
      <vt:variant>
        <vt:lpwstr>_Toc246510288</vt:lpwstr>
      </vt:variant>
      <vt:variant>
        <vt:i4>1966135</vt:i4>
      </vt:variant>
      <vt:variant>
        <vt:i4>610</vt:i4>
      </vt:variant>
      <vt:variant>
        <vt:i4>0</vt:i4>
      </vt:variant>
      <vt:variant>
        <vt:i4>5</vt:i4>
      </vt:variant>
      <vt:variant>
        <vt:lpwstr/>
      </vt:variant>
      <vt:variant>
        <vt:lpwstr>_Toc246510287</vt:lpwstr>
      </vt:variant>
      <vt:variant>
        <vt:i4>1966135</vt:i4>
      </vt:variant>
      <vt:variant>
        <vt:i4>604</vt:i4>
      </vt:variant>
      <vt:variant>
        <vt:i4>0</vt:i4>
      </vt:variant>
      <vt:variant>
        <vt:i4>5</vt:i4>
      </vt:variant>
      <vt:variant>
        <vt:lpwstr/>
      </vt:variant>
      <vt:variant>
        <vt:lpwstr>_Toc246510286</vt:lpwstr>
      </vt:variant>
      <vt:variant>
        <vt:i4>1966135</vt:i4>
      </vt:variant>
      <vt:variant>
        <vt:i4>598</vt:i4>
      </vt:variant>
      <vt:variant>
        <vt:i4>0</vt:i4>
      </vt:variant>
      <vt:variant>
        <vt:i4>5</vt:i4>
      </vt:variant>
      <vt:variant>
        <vt:lpwstr/>
      </vt:variant>
      <vt:variant>
        <vt:lpwstr>_Toc246510285</vt:lpwstr>
      </vt:variant>
      <vt:variant>
        <vt:i4>1966135</vt:i4>
      </vt:variant>
      <vt:variant>
        <vt:i4>592</vt:i4>
      </vt:variant>
      <vt:variant>
        <vt:i4>0</vt:i4>
      </vt:variant>
      <vt:variant>
        <vt:i4>5</vt:i4>
      </vt:variant>
      <vt:variant>
        <vt:lpwstr/>
      </vt:variant>
      <vt:variant>
        <vt:lpwstr>_Toc246510284</vt:lpwstr>
      </vt:variant>
      <vt:variant>
        <vt:i4>1966135</vt:i4>
      </vt:variant>
      <vt:variant>
        <vt:i4>586</vt:i4>
      </vt:variant>
      <vt:variant>
        <vt:i4>0</vt:i4>
      </vt:variant>
      <vt:variant>
        <vt:i4>5</vt:i4>
      </vt:variant>
      <vt:variant>
        <vt:lpwstr/>
      </vt:variant>
      <vt:variant>
        <vt:lpwstr>_Toc246510283</vt:lpwstr>
      </vt:variant>
      <vt:variant>
        <vt:i4>1966135</vt:i4>
      </vt:variant>
      <vt:variant>
        <vt:i4>580</vt:i4>
      </vt:variant>
      <vt:variant>
        <vt:i4>0</vt:i4>
      </vt:variant>
      <vt:variant>
        <vt:i4>5</vt:i4>
      </vt:variant>
      <vt:variant>
        <vt:lpwstr/>
      </vt:variant>
      <vt:variant>
        <vt:lpwstr>_Toc246510282</vt:lpwstr>
      </vt:variant>
      <vt:variant>
        <vt:i4>1966135</vt:i4>
      </vt:variant>
      <vt:variant>
        <vt:i4>574</vt:i4>
      </vt:variant>
      <vt:variant>
        <vt:i4>0</vt:i4>
      </vt:variant>
      <vt:variant>
        <vt:i4>5</vt:i4>
      </vt:variant>
      <vt:variant>
        <vt:lpwstr/>
      </vt:variant>
      <vt:variant>
        <vt:lpwstr>_Toc246510281</vt:lpwstr>
      </vt:variant>
      <vt:variant>
        <vt:i4>1966135</vt:i4>
      </vt:variant>
      <vt:variant>
        <vt:i4>568</vt:i4>
      </vt:variant>
      <vt:variant>
        <vt:i4>0</vt:i4>
      </vt:variant>
      <vt:variant>
        <vt:i4>5</vt:i4>
      </vt:variant>
      <vt:variant>
        <vt:lpwstr/>
      </vt:variant>
      <vt:variant>
        <vt:lpwstr>_Toc246510280</vt:lpwstr>
      </vt:variant>
      <vt:variant>
        <vt:i4>1114167</vt:i4>
      </vt:variant>
      <vt:variant>
        <vt:i4>562</vt:i4>
      </vt:variant>
      <vt:variant>
        <vt:i4>0</vt:i4>
      </vt:variant>
      <vt:variant>
        <vt:i4>5</vt:i4>
      </vt:variant>
      <vt:variant>
        <vt:lpwstr/>
      </vt:variant>
      <vt:variant>
        <vt:lpwstr>_Toc246510279</vt:lpwstr>
      </vt:variant>
      <vt:variant>
        <vt:i4>1114167</vt:i4>
      </vt:variant>
      <vt:variant>
        <vt:i4>556</vt:i4>
      </vt:variant>
      <vt:variant>
        <vt:i4>0</vt:i4>
      </vt:variant>
      <vt:variant>
        <vt:i4>5</vt:i4>
      </vt:variant>
      <vt:variant>
        <vt:lpwstr/>
      </vt:variant>
      <vt:variant>
        <vt:lpwstr>_Toc246510278</vt:lpwstr>
      </vt:variant>
      <vt:variant>
        <vt:i4>1114167</vt:i4>
      </vt:variant>
      <vt:variant>
        <vt:i4>550</vt:i4>
      </vt:variant>
      <vt:variant>
        <vt:i4>0</vt:i4>
      </vt:variant>
      <vt:variant>
        <vt:i4>5</vt:i4>
      </vt:variant>
      <vt:variant>
        <vt:lpwstr/>
      </vt:variant>
      <vt:variant>
        <vt:lpwstr>_Toc246510277</vt:lpwstr>
      </vt:variant>
      <vt:variant>
        <vt:i4>1114167</vt:i4>
      </vt:variant>
      <vt:variant>
        <vt:i4>544</vt:i4>
      </vt:variant>
      <vt:variant>
        <vt:i4>0</vt:i4>
      </vt:variant>
      <vt:variant>
        <vt:i4>5</vt:i4>
      </vt:variant>
      <vt:variant>
        <vt:lpwstr/>
      </vt:variant>
      <vt:variant>
        <vt:lpwstr>_Toc246510276</vt:lpwstr>
      </vt:variant>
      <vt:variant>
        <vt:i4>1114167</vt:i4>
      </vt:variant>
      <vt:variant>
        <vt:i4>538</vt:i4>
      </vt:variant>
      <vt:variant>
        <vt:i4>0</vt:i4>
      </vt:variant>
      <vt:variant>
        <vt:i4>5</vt:i4>
      </vt:variant>
      <vt:variant>
        <vt:lpwstr/>
      </vt:variant>
      <vt:variant>
        <vt:lpwstr>_Toc246510275</vt:lpwstr>
      </vt:variant>
      <vt:variant>
        <vt:i4>1114167</vt:i4>
      </vt:variant>
      <vt:variant>
        <vt:i4>532</vt:i4>
      </vt:variant>
      <vt:variant>
        <vt:i4>0</vt:i4>
      </vt:variant>
      <vt:variant>
        <vt:i4>5</vt:i4>
      </vt:variant>
      <vt:variant>
        <vt:lpwstr/>
      </vt:variant>
      <vt:variant>
        <vt:lpwstr>_Toc246510274</vt:lpwstr>
      </vt:variant>
      <vt:variant>
        <vt:i4>1114167</vt:i4>
      </vt:variant>
      <vt:variant>
        <vt:i4>526</vt:i4>
      </vt:variant>
      <vt:variant>
        <vt:i4>0</vt:i4>
      </vt:variant>
      <vt:variant>
        <vt:i4>5</vt:i4>
      </vt:variant>
      <vt:variant>
        <vt:lpwstr/>
      </vt:variant>
      <vt:variant>
        <vt:lpwstr>_Toc246510273</vt:lpwstr>
      </vt:variant>
      <vt:variant>
        <vt:i4>1114167</vt:i4>
      </vt:variant>
      <vt:variant>
        <vt:i4>520</vt:i4>
      </vt:variant>
      <vt:variant>
        <vt:i4>0</vt:i4>
      </vt:variant>
      <vt:variant>
        <vt:i4>5</vt:i4>
      </vt:variant>
      <vt:variant>
        <vt:lpwstr/>
      </vt:variant>
      <vt:variant>
        <vt:lpwstr>_Toc246510272</vt:lpwstr>
      </vt:variant>
      <vt:variant>
        <vt:i4>1114167</vt:i4>
      </vt:variant>
      <vt:variant>
        <vt:i4>514</vt:i4>
      </vt:variant>
      <vt:variant>
        <vt:i4>0</vt:i4>
      </vt:variant>
      <vt:variant>
        <vt:i4>5</vt:i4>
      </vt:variant>
      <vt:variant>
        <vt:lpwstr/>
      </vt:variant>
      <vt:variant>
        <vt:lpwstr>_Toc246510271</vt:lpwstr>
      </vt:variant>
      <vt:variant>
        <vt:i4>1114167</vt:i4>
      </vt:variant>
      <vt:variant>
        <vt:i4>508</vt:i4>
      </vt:variant>
      <vt:variant>
        <vt:i4>0</vt:i4>
      </vt:variant>
      <vt:variant>
        <vt:i4>5</vt:i4>
      </vt:variant>
      <vt:variant>
        <vt:lpwstr/>
      </vt:variant>
      <vt:variant>
        <vt:lpwstr>_Toc246510270</vt:lpwstr>
      </vt:variant>
      <vt:variant>
        <vt:i4>1048631</vt:i4>
      </vt:variant>
      <vt:variant>
        <vt:i4>502</vt:i4>
      </vt:variant>
      <vt:variant>
        <vt:i4>0</vt:i4>
      </vt:variant>
      <vt:variant>
        <vt:i4>5</vt:i4>
      </vt:variant>
      <vt:variant>
        <vt:lpwstr/>
      </vt:variant>
      <vt:variant>
        <vt:lpwstr>_Toc246510269</vt:lpwstr>
      </vt:variant>
      <vt:variant>
        <vt:i4>1048631</vt:i4>
      </vt:variant>
      <vt:variant>
        <vt:i4>496</vt:i4>
      </vt:variant>
      <vt:variant>
        <vt:i4>0</vt:i4>
      </vt:variant>
      <vt:variant>
        <vt:i4>5</vt:i4>
      </vt:variant>
      <vt:variant>
        <vt:lpwstr/>
      </vt:variant>
      <vt:variant>
        <vt:lpwstr>_Toc246510268</vt:lpwstr>
      </vt:variant>
      <vt:variant>
        <vt:i4>1048631</vt:i4>
      </vt:variant>
      <vt:variant>
        <vt:i4>490</vt:i4>
      </vt:variant>
      <vt:variant>
        <vt:i4>0</vt:i4>
      </vt:variant>
      <vt:variant>
        <vt:i4>5</vt:i4>
      </vt:variant>
      <vt:variant>
        <vt:lpwstr/>
      </vt:variant>
      <vt:variant>
        <vt:lpwstr>_Toc246510267</vt:lpwstr>
      </vt:variant>
      <vt:variant>
        <vt:i4>1048631</vt:i4>
      </vt:variant>
      <vt:variant>
        <vt:i4>484</vt:i4>
      </vt:variant>
      <vt:variant>
        <vt:i4>0</vt:i4>
      </vt:variant>
      <vt:variant>
        <vt:i4>5</vt:i4>
      </vt:variant>
      <vt:variant>
        <vt:lpwstr/>
      </vt:variant>
      <vt:variant>
        <vt:lpwstr>_Toc246510266</vt:lpwstr>
      </vt:variant>
      <vt:variant>
        <vt:i4>1048631</vt:i4>
      </vt:variant>
      <vt:variant>
        <vt:i4>478</vt:i4>
      </vt:variant>
      <vt:variant>
        <vt:i4>0</vt:i4>
      </vt:variant>
      <vt:variant>
        <vt:i4>5</vt:i4>
      </vt:variant>
      <vt:variant>
        <vt:lpwstr/>
      </vt:variant>
      <vt:variant>
        <vt:lpwstr>_Toc246510265</vt:lpwstr>
      </vt:variant>
      <vt:variant>
        <vt:i4>1048631</vt:i4>
      </vt:variant>
      <vt:variant>
        <vt:i4>472</vt:i4>
      </vt:variant>
      <vt:variant>
        <vt:i4>0</vt:i4>
      </vt:variant>
      <vt:variant>
        <vt:i4>5</vt:i4>
      </vt:variant>
      <vt:variant>
        <vt:lpwstr/>
      </vt:variant>
      <vt:variant>
        <vt:lpwstr>_Toc246510264</vt:lpwstr>
      </vt:variant>
      <vt:variant>
        <vt:i4>1048631</vt:i4>
      </vt:variant>
      <vt:variant>
        <vt:i4>466</vt:i4>
      </vt:variant>
      <vt:variant>
        <vt:i4>0</vt:i4>
      </vt:variant>
      <vt:variant>
        <vt:i4>5</vt:i4>
      </vt:variant>
      <vt:variant>
        <vt:lpwstr/>
      </vt:variant>
      <vt:variant>
        <vt:lpwstr>_Toc246510263</vt:lpwstr>
      </vt:variant>
      <vt:variant>
        <vt:i4>1048631</vt:i4>
      </vt:variant>
      <vt:variant>
        <vt:i4>460</vt:i4>
      </vt:variant>
      <vt:variant>
        <vt:i4>0</vt:i4>
      </vt:variant>
      <vt:variant>
        <vt:i4>5</vt:i4>
      </vt:variant>
      <vt:variant>
        <vt:lpwstr/>
      </vt:variant>
      <vt:variant>
        <vt:lpwstr>_Toc246510262</vt:lpwstr>
      </vt:variant>
      <vt:variant>
        <vt:i4>1048631</vt:i4>
      </vt:variant>
      <vt:variant>
        <vt:i4>454</vt:i4>
      </vt:variant>
      <vt:variant>
        <vt:i4>0</vt:i4>
      </vt:variant>
      <vt:variant>
        <vt:i4>5</vt:i4>
      </vt:variant>
      <vt:variant>
        <vt:lpwstr/>
      </vt:variant>
      <vt:variant>
        <vt:lpwstr>_Toc246510261</vt:lpwstr>
      </vt:variant>
      <vt:variant>
        <vt:i4>1048631</vt:i4>
      </vt:variant>
      <vt:variant>
        <vt:i4>448</vt:i4>
      </vt:variant>
      <vt:variant>
        <vt:i4>0</vt:i4>
      </vt:variant>
      <vt:variant>
        <vt:i4>5</vt:i4>
      </vt:variant>
      <vt:variant>
        <vt:lpwstr/>
      </vt:variant>
      <vt:variant>
        <vt:lpwstr>_Toc246510260</vt:lpwstr>
      </vt:variant>
      <vt:variant>
        <vt:i4>1245239</vt:i4>
      </vt:variant>
      <vt:variant>
        <vt:i4>442</vt:i4>
      </vt:variant>
      <vt:variant>
        <vt:i4>0</vt:i4>
      </vt:variant>
      <vt:variant>
        <vt:i4>5</vt:i4>
      </vt:variant>
      <vt:variant>
        <vt:lpwstr/>
      </vt:variant>
      <vt:variant>
        <vt:lpwstr>_Toc246510259</vt:lpwstr>
      </vt:variant>
      <vt:variant>
        <vt:i4>1245239</vt:i4>
      </vt:variant>
      <vt:variant>
        <vt:i4>436</vt:i4>
      </vt:variant>
      <vt:variant>
        <vt:i4>0</vt:i4>
      </vt:variant>
      <vt:variant>
        <vt:i4>5</vt:i4>
      </vt:variant>
      <vt:variant>
        <vt:lpwstr/>
      </vt:variant>
      <vt:variant>
        <vt:lpwstr>_Toc246510258</vt:lpwstr>
      </vt:variant>
      <vt:variant>
        <vt:i4>1245239</vt:i4>
      </vt:variant>
      <vt:variant>
        <vt:i4>430</vt:i4>
      </vt:variant>
      <vt:variant>
        <vt:i4>0</vt:i4>
      </vt:variant>
      <vt:variant>
        <vt:i4>5</vt:i4>
      </vt:variant>
      <vt:variant>
        <vt:lpwstr/>
      </vt:variant>
      <vt:variant>
        <vt:lpwstr>_Toc246510257</vt:lpwstr>
      </vt:variant>
      <vt:variant>
        <vt:i4>1245239</vt:i4>
      </vt:variant>
      <vt:variant>
        <vt:i4>424</vt:i4>
      </vt:variant>
      <vt:variant>
        <vt:i4>0</vt:i4>
      </vt:variant>
      <vt:variant>
        <vt:i4>5</vt:i4>
      </vt:variant>
      <vt:variant>
        <vt:lpwstr/>
      </vt:variant>
      <vt:variant>
        <vt:lpwstr>_Toc246510256</vt:lpwstr>
      </vt:variant>
      <vt:variant>
        <vt:i4>1245239</vt:i4>
      </vt:variant>
      <vt:variant>
        <vt:i4>418</vt:i4>
      </vt:variant>
      <vt:variant>
        <vt:i4>0</vt:i4>
      </vt:variant>
      <vt:variant>
        <vt:i4>5</vt:i4>
      </vt:variant>
      <vt:variant>
        <vt:lpwstr/>
      </vt:variant>
      <vt:variant>
        <vt:lpwstr>_Toc246510255</vt:lpwstr>
      </vt:variant>
      <vt:variant>
        <vt:i4>1245239</vt:i4>
      </vt:variant>
      <vt:variant>
        <vt:i4>412</vt:i4>
      </vt:variant>
      <vt:variant>
        <vt:i4>0</vt:i4>
      </vt:variant>
      <vt:variant>
        <vt:i4>5</vt:i4>
      </vt:variant>
      <vt:variant>
        <vt:lpwstr/>
      </vt:variant>
      <vt:variant>
        <vt:lpwstr>_Toc246510254</vt:lpwstr>
      </vt:variant>
      <vt:variant>
        <vt:i4>1245239</vt:i4>
      </vt:variant>
      <vt:variant>
        <vt:i4>406</vt:i4>
      </vt:variant>
      <vt:variant>
        <vt:i4>0</vt:i4>
      </vt:variant>
      <vt:variant>
        <vt:i4>5</vt:i4>
      </vt:variant>
      <vt:variant>
        <vt:lpwstr/>
      </vt:variant>
      <vt:variant>
        <vt:lpwstr>_Toc246510253</vt:lpwstr>
      </vt:variant>
      <vt:variant>
        <vt:i4>1245239</vt:i4>
      </vt:variant>
      <vt:variant>
        <vt:i4>400</vt:i4>
      </vt:variant>
      <vt:variant>
        <vt:i4>0</vt:i4>
      </vt:variant>
      <vt:variant>
        <vt:i4>5</vt:i4>
      </vt:variant>
      <vt:variant>
        <vt:lpwstr/>
      </vt:variant>
      <vt:variant>
        <vt:lpwstr>_Toc246510252</vt:lpwstr>
      </vt:variant>
      <vt:variant>
        <vt:i4>1245239</vt:i4>
      </vt:variant>
      <vt:variant>
        <vt:i4>394</vt:i4>
      </vt:variant>
      <vt:variant>
        <vt:i4>0</vt:i4>
      </vt:variant>
      <vt:variant>
        <vt:i4>5</vt:i4>
      </vt:variant>
      <vt:variant>
        <vt:lpwstr/>
      </vt:variant>
      <vt:variant>
        <vt:lpwstr>_Toc246510251</vt:lpwstr>
      </vt:variant>
      <vt:variant>
        <vt:i4>1245239</vt:i4>
      </vt:variant>
      <vt:variant>
        <vt:i4>388</vt:i4>
      </vt:variant>
      <vt:variant>
        <vt:i4>0</vt:i4>
      </vt:variant>
      <vt:variant>
        <vt:i4>5</vt:i4>
      </vt:variant>
      <vt:variant>
        <vt:lpwstr/>
      </vt:variant>
      <vt:variant>
        <vt:lpwstr>_Toc246510250</vt:lpwstr>
      </vt:variant>
      <vt:variant>
        <vt:i4>1179703</vt:i4>
      </vt:variant>
      <vt:variant>
        <vt:i4>382</vt:i4>
      </vt:variant>
      <vt:variant>
        <vt:i4>0</vt:i4>
      </vt:variant>
      <vt:variant>
        <vt:i4>5</vt:i4>
      </vt:variant>
      <vt:variant>
        <vt:lpwstr/>
      </vt:variant>
      <vt:variant>
        <vt:lpwstr>_Toc246510249</vt:lpwstr>
      </vt:variant>
      <vt:variant>
        <vt:i4>1179703</vt:i4>
      </vt:variant>
      <vt:variant>
        <vt:i4>376</vt:i4>
      </vt:variant>
      <vt:variant>
        <vt:i4>0</vt:i4>
      </vt:variant>
      <vt:variant>
        <vt:i4>5</vt:i4>
      </vt:variant>
      <vt:variant>
        <vt:lpwstr/>
      </vt:variant>
      <vt:variant>
        <vt:lpwstr>_Toc246510248</vt:lpwstr>
      </vt:variant>
      <vt:variant>
        <vt:i4>1179703</vt:i4>
      </vt:variant>
      <vt:variant>
        <vt:i4>370</vt:i4>
      </vt:variant>
      <vt:variant>
        <vt:i4>0</vt:i4>
      </vt:variant>
      <vt:variant>
        <vt:i4>5</vt:i4>
      </vt:variant>
      <vt:variant>
        <vt:lpwstr/>
      </vt:variant>
      <vt:variant>
        <vt:lpwstr>_Toc246510247</vt:lpwstr>
      </vt:variant>
      <vt:variant>
        <vt:i4>1179703</vt:i4>
      </vt:variant>
      <vt:variant>
        <vt:i4>364</vt:i4>
      </vt:variant>
      <vt:variant>
        <vt:i4>0</vt:i4>
      </vt:variant>
      <vt:variant>
        <vt:i4>5</vt:i4>
      </vt:variant>
      <vt:variant>
        <vt:lpwstr/>
      </vt:variant>
      <vt:variant>
        <vt:lpwstr>_Toc246510246</vt:lpwstr>
      </vt:variant>
      <vt:variant>
        <vt:i4>1179703</vt:i4>
      </vt:variant>
      <vt:variant>
        <vt:i4>358</vt:i4>
      </vt:variant>
      <vt:variant>
        <vt:i4>0</vt:i4>
      </vt:variant>
      <vt:variant>
        <vt:i4>5</vt:i4>
      </vt:variant>
      <vt:variant>
        <vt:lpwstr/>
      </vt:variant>
      <vt:variant>
        <vt:lpwstr>_Toc246510245</vt:lpwstr>
      </vt:variant>
      <vt:variant>
        <vt:i4>1179703</vt:i4>
      </vt:variant>
      <vt:variant>
        <vt:i4>352</vt:i4>
      </vt:variant>
      <vt:variant>
        <vt:i4>0</vt:i4>
      </vt:variant>
      <vt:variant>
        <vt:i4>5</vt:i4>
      </vt:variant>
      <vt:variant>
        <vt:lpwstr/>
      </vt:variant>
      <vt:variant>
        <vt:lpwstr>_Toc246510244</vt:lpwstr>
      </vt:variant>
      <vt:variant>
        <vt:i4>1179703</vt:i4>
      </vt:variant>
      <vt:variant>
        <vt:i4>346</vt:i4>
      </vt:variant>
      <vt:variant>
        <vt:i4>0</vt:i4>
      </vt:variant>
      <vt:variant>
        <vt:i4>5</vt:i4>
      </vt:variant>
      <vt:variant>
        <vt:lpwstr/>
      </vt:variant>
      <vt:variant>
        <vt:lpwstr>_Toc246510243</vt:lpwstr>
      </vt:variant>
      <vt:variant>
        <vt:i4>1179703</vt:i4>
      </vt:variant>
      <vt:variant>
        <vt:i4>340</vt:i4>
      </vt:variant>
      <vt:variant>
        <vt:i4>0</vt:i4>
      </vt:variant>
      <vt:variant>
        <vt:i4>5</vt:i4>
      </vt:variant>
      <vt:variant>
        <vt:lpwstr/>
      </vt:variant>
      <vt:variant>
        <vt:lpwstr>_Toc246510242</vt:lpwstr>
      </vt:variant>
      <vt:variant>
        <vt:i4>1179703</vt:i4>
      </vt:variant>
      <vt:variant>
        <vt:i4>334</vt:i4>
      </vt:variant>
      <vt:variant>
        <vt:i4>0</vt:i4>
      </vt:variant>
      <vt:variant>
        <vt:i4>5</vt:i4>
      </vt:variant>
      <vt:variant>
        <vt:lpwstr/>
      </vt:variant>
      <vt:variant>
        <vt:lpwstr>_Toc246510241</vt:lpwstr>
      </vt:variant>
      <vt:variant>
        <vt:i4>1179703</vt:i4>
      </vt:variant>
      <vt:variant>
        <vt:i4>328</vt:i4>
      </vt:variant>
      <vt:variant>
        <vt:i4>0</vt:i4>
      </vt:variant>
      <vt:variant>
        <vt:i4>5</vt:i4>
      </vt:variant>
      <vt:variant>
        <vt:lpwstr/>
      </vt:variant>
      <vt:variant>
        <vt:lpwstr>_Toc246510240</vt:lpwstr>
      </vt:variant>
      <vt:variant>
        <vt:i4>1376311</vt:i4>
      </vt:variant>
      <vt:variant>
        <vt:i4>322</vt:i4>
      </vt:variant>
      <vt:variant>
        <vt:i4>0</vt:i4>
      </vt:variant>
      <vt:variant>
        <vt:i4>5</vt:i4>
      </vt:variant>
      <vt:variant>
        <vt:lpwstr/>
      </vt:variant>
      <vt:variant>
        <vt:lpwstr>_Toc246510239</vt:lpwstr>
      </vt:variant>
      <vt:variant>
        <vt:i4>1376311</vt:i4>
      </vt:variant>
      <vt:variant>
        <vt:i4>316</vt:i4>
      </vt:variant>
      <vt:variant>
        <vt:i4>0</vt:i4>
      </vt:variant>
      <vt:variant>
        <vt:i4>5</vt:i4>
      </vt:variant>
      <vt:variant>
        <vt:lpwstr/>
      </vt:variant>
      <vt:variant>
        <vt:lpwstr>_Toc246510238</vt:lpwstr>
      </vt:variant>
      <vt:variant>
        <vt:i4>1376311</vt:i4>
      </vt:variant>
      <vt:variant>
        <vt:i4>310</vt:i4>
      </vt:variant>
      <vt:variant>
        <vt:i4>0</vt:i4>
      </vt:variant>
      <vt:variant>
        <vt:i4>5</vt:i4>
      </vt:variant>
      <vt:variant>
        <vt:lpwstr/>
      </vt:variant>
      <vt:variant>
        <vt:lpwstr>_Toc246510237</vt:lpwstr>
      </vt:variant>
      <vt:variant>
        <vt:i4>1376311</vt:i4>
      </vt:variant>
      <vt:variant>
        <vt:i4>304</vt:i4>
      </vt:variant>
      <vt:variant>
        <vt:i4>0</vt:i4>
      </vt:variant>
      <vt:variant>
        <vt:i4>5</vt:i4>
      </vt:variant>
      <vt:variant>
        <vt:lpwstr/>
      </vt:variant>
      <vt:variant>
        <vt:lpwstr>_Toc246510236</vt:lpwstr>
      </vt:variant>
      <vt:variant>
        <vt:i4>1376311</vt:i4>
      </vt:variant>
      <vt:variant>
        <vt:i4>298</vt:i4>
      </vt:variant>
      <vt:variant>
        <vt:i4>0</vt:i4>
      </vt:variant>
      <vt:variant>
        <vt:i4>5</vt:i4>
      </vt:variant>
      <vt:variant>
        <vt:lpwstr/>
      </vt:variant>
      <vt:variant>
        <vt:lpwstr>_Toc246510235</vt:lpwstr>
      </vt:variant>
      <vt:variant>
        <vt:i4>1376311</vt:i4>
      </vt:variant>
      <vt:variant>
        <vt:i4>292</vt:i4>
      </vt:variant>
      <vt:variant>
        <vt:i4>0</vt:i4>
      </vt:variant>
      <vt:variant>
        <vt:i4>5</vt:i4>
      </vt:variant>
      <vt:variant>
        <vt:lpwstr/>
      </vt:variant>
      <vt:variant>
        <vt:lpwstr>_Toc246510234</vt:lpwstr>
      </vt:variant>
      <vt:variant>
        <vt:i4>1376311</vt:i4>
      </vt:variant>
      <vt:variant>
        <vt:i4>286</vt:i4>
      </vt:variant>
      <vt:variant>
        <vt:i4>0</vt:i4>
      </vt:variant>
      <vt:variant>
        <vt:i4>5</vt:i4>
      </vt:variant>
      <vt:variant>
        <vt:lpwstr/>
      </vt:variant>
      <vt:variant>
        <vt:lpwstr>_Toc246510233</vt:lpwstr>
      </vt:variant>
      <vt:variant>
        <vt:i4>1376311</vt:i4>
      </vt:variant>
      <vt:variant>
        <vt:i4>280</vt:i4>
      </vt:variant>
      <vt:variant>
        <vt:i4>0</vt:i4>
      </vt:variant>
      <vt:variant>
        <vt:i4>5</vt:i4>
      </vt:variant>
      <vt:variant>
        <vt:lpwstr/>
      </vt:variant>
      <vt:variant>
        <vt:lpwstr>_Toc246510232</vt:lpwstr>
      </vt:variant>
      <vt:variant>
        <vt:i4>1376311</vt:i4>
      </vt:variant>
      <vt:variant>
        <vt:i4>274</vt:i4>
      </vt:variant>
      <vt:variant>
        <vt:i4>0</vt:i4>
      </vt:variant>
      <vt:variant>
        <vt:i4>5</vt:i4>
      </vt:variant>
      <vt:variant>
        <vt:lpwstr/>
      </vt:variant>
      <vt:variant>
        <vt:lpwstr>_Toc246510231</vt:lpwstr>
      </vt:variant>
      <vt:variant>
        <vt:i4>1376311</vt:i4>
      </vt:variant>
      <vt:variant>
        <vt:i4>268</vt:i4>
      </vt:variant>
      <vt:variant>
        <vt:i4>0</vt:i4>
      </vt:variant>
      <vt:variant>
        <vt:i4>5</vt:i4>
      </vt:variant>
      <vt:variant>
        <vt:lpwstr/>
      </vt:variant>
      <vt:variant>
        <vt:lpwstr>_Toc246510230</vt:lpwstr>
      </vt:variant>
      <vt:variant>
        <vt:i4>1310775</vt:i4>
      </vt:variant>
      <vt:variant>
        <vt:i4>262</vt:i4>
      </vt:variant>
      <vt:variant>
        <vt:i4>0</vt:i4>
      </vt:variant>
      <vt:variant>
        <vt:i4>5</vt:i4>
      </vt:variant>
      <vt:variant>
        <vt:lpwstr/>
      </vt:variant>
      <vt:variant>
        <vt:lpwstr>_Toc246510229</vt:lpwstr>
      </vt:variant>
      <vt:variant>
        <vt:i4>1310775</vt:i4>
      </vt:variant>
      <vt:variant>
        <vt:i4>256</vt:i4>
      </vt:variant>
      <vt:variant>
        <vt:i4>0</vt:i4>
      </vt:variant>
      <vt:variant>
        <vt:i4>5</vt:i4>
      </vt:variant>
      <vt:variant>
        <vt:lpwstr/>
      </vt:variant>
      <vt:variant>
        <vt:lpwstr>_Toc246510228</vt:lpwstr>
      </vt:variant>
      <vt:variant>
        <vt:i4>1310775</vt:i4>
      </vt:variant>
      <vt:variant>
        <vt:i4>250</vt:i4>
      </vt:variant>
      <vt:variant>
        <vt:i4>0</vt:i4>
      </vt:variant>
      <vt:variant>
        <vt:i4>5</vt:i4>
      </vt:variant>
      <vt:variant>
        <vt:lpwstr/>
      </vt:variant>
      <vt:variant>
        <vt:lpwstr>_Toc246510227</vt:lpwstr>
      </vt:variant>
      <vt:variant>
        <vt:i4>1310775</vt:i4>
      </vt:variant>
      <vt:variant>
        <vt:i4>244</vt:i4>
      </vt:variant>
      <vt:variant>
        <vt:i4>0</vt:i4>
      </vt:variant>
      <vt:variant>
        <vt:i4>5</vt:i4>
      </vt:variant>
      <vt:variant>
        <vt:lpwstr/>
      </vt:variant>
      <vt:variant>
        <vt:lpwstr>_Toc246510226</vt:lpwstr>
      </vt:variant>
      <vt:variant>
        <vt:i4>1310775</vt:i4>
      </vt:variant>
      <vt:variant>
        <vt:i4>238</vt:i4>
      </vt:variant>
      <vt:variant>
        <vt:i4>0</vt:i4>
      </vt:variant>
      <vt:variant>
        <vt:i4>5</vt:i4>
      </vt:variant>
      <vt:variant>
        <vt:lpwstr/>
      </vt:variant>
      <vt:variant>
        <vt:lpwstr>_Toc246510225</vt:lpwstr>
      </vt:variant>
      <vt:variant>
        <vt:i4>1310775</vt:i4>
      </vt:variant>
      <vt:variant>
        <vt:i4>232</vt:i4>
      </vt:variant>
      <vt:variant>
        <vt:i4>0</vt:i4>
      </vt:variant>
      <vt:variant>
        <vt:i4>5</vt:i4>
      </vt:variant>
      <vt:variant>
        <vt:lpwstr/>
      </vt:variant>
      <vt:variant>
        <vt:lpwstr>_Toc246510224</vt:lpwstr>
      </vt:variant>
      <vt:variant>
        <vt:i4>1310775</vt:i4>
      </vt:variant>
      <vt:variant>
        <vt:i4>226</vt:i4>
      </vt:variant>
      <vt:variant>
        <vt:i4>0</vt:i4>
      </vt:variant>
      <vt:variant>
        <vt:i4>5</vt:i4>
      </vt:variant>
      <vt:variant>
        <vt:lpwstr/>
      </vt:variant>
      <vt:variant>
        <vt:lpwstr>_Toc246510223</vt:lpwstr>
      </vt:variant>
      <vt:variant>
        <vt:i4>1310775</vt:i4>
      </vt:variant>
      <vt:variant>
        <vt:i4>220</vt:i4>
      </vt:variant>
      <vt:variant>
        <vt:i4>0</vt:i4>
      </vt:variant>
      <vt:variant>
        <vt:i4>5</vt:i4>
      </vt:variant>
      <vt:variant>
        <vt:lpwstr/>
      </vt:variant>
      <vt:variant>
        <vt:lpwstr>_Toc246510222</vt:lpwstr>
      </vt:variant>
      <vt:variant>
        <vt:i4>1310775</vt:i4>
      </vt:variant>
      <vt:variant>
        <vt:i4>214</vt:i4>
      </vt:variant>
      <vt:variant>
        <vt:i4>0</vt:i4>
      </vt:variant>
      <vt:variant>
        <vt:i4>5</vt:i4>
      </vt:variant>
      <vt:variant>
        <vt:lpwstr/>
      </vt:variant>
      <vt:variant>
        <vt:lpwstr>_Toc246510221</vt:lpwstr>
      </vt:variant>
      <vt:variant>
        <vt:i4>1310775</vt:i4>
      </vt:variant>
      <vt:variant>
        <vt:i4>208</vt:i4>
      </vt:variant>
      <vt:variant>
        <vt:i4>0</vt:i4>
      </vt:variant>
      <vt:variant>
        <vt:i4>5</vt:i4>
      </vt:variant>
      <vt:variant>
        <vt:lpwstr/>
      </vt:variant>
      <vt:variant>
        <vt:lpwstr>_Toc246510220</vt:lpwstr>
      </vt:variant>
      <vt:variant>
        <vt:i4>1507383</vt:i4>
      </vt:variant>
      <vt:variant>
        <vt:i4>202</vt:i4>
      </vt:variant>
      <vt:variant>
        <vt:i4>0</vt:i4>
      </vt:variant>
      <vt:variant>
        <vt:i4>5</vt:i4>
      </vt:variant>
      <vt:variant>
        <vt:lpwstr/>
      </vt:variant>
      <vt:variant>
        <vt:lpwstr>_Toc246510219</vt:lpwstr>
      </vt:variant>
      <vt:variant>
        <vt:i4>1507383</vt:i4>
      </vt:variant>
      <vt:variant>
        <vt:i4>196</vt:i4>
      </vt:variant>
      <vt:variant>
        <vt:i4>0</vt:i4>
      </vt:variant>
      <vt:variant>
        <vt:i4>5</vt:i4>
      </vt:variant>
      <vt:variant>
        <vt:lpwstr/>
      </vt:variant>
      <vt:variant>
        <vt:lpwstr>_Toc246510218</vt:lpwstr>
      </vt:variant>
      <vt:variant>
        <vt:i4>1507383</vt:i4>
      </vt:variant>
      <vt:variant>
        <vt:i4>190</vt:i4>
      </vt:variant>
      <vt:variant>
        <vt:i4>0</vt:i4>
      </vt:variant>
      <vt:variant>
        <vt:i4>5</vt:i4>
      </vt:variant>
      <vt:variant>
        <vt:lpwstr/>
      </vt:variant>
      <vt:variant>
        <vt:lpwstr>_Toc246510217</vt:lpwstr>
      </vt:variant>
      <vt:variant>
        <vt:i4>1507383</vt:i4>
      </vt:variant>
      <vt:variant>
        <vt:i4>184</vt:i4>
      </vt:variant>
      <vt:variant>
        <vt:i4>0</vt:i4>
      </vt:variant>
      <vt:variant>
        <vt:i4>5</vt:i4>
      </vt:variant>
      <vt:variant>
        <vt:lpwstr/>
      </vt:variant>
      <vt:variant>
        <vt:lpwstr>_Toc246510216</vt:lpwstr>
      </vt:variant>
      <vt:variant>
        <vt:i4>1507383</vt:i4>
      </vt:variant>
      <vt:variant>
        <vt:i4>178</vt:i4>
      </vt:variant>
      <vt:variant>
        <vt:i4>0</vt:i4>
      </vt:variant>
      <vt:variant>
        <vt:i4>5</vt:i4>
      </vt:variant>
      <vt:variant>
        <vt:lpwstr/>
      </vt:variant>
      <vt:variant>
        <vt:lpwstr>_Toc246510215</vt:lpwstr>
      </vt:variant>
      <vt:variant>
        <vt:i4>1507383</vt:i4>
      </vt:variant>
      <vt:variant>
        <vt:i4>172</vt:i4>
      </vt:variant>
      <vt:variant>
        <vt:i4>0</vt:i4>
      </vt:variant>
      <vt:variant>
        <vt:i4>5</vt:i4>
      </vt:variant>
      <vt:variant>
        <vt:lpwstr/>
      </vt:variant>
      <vt:variant>
        <vt:lpwstr>_Toc246510214</vt:lpwstr>
      </vt:variant>
      <vt:variant>
        <vt:i4>1507383</vt:i4>
      </vt:variant>
      <vt:variant>
        <vt:i4>166</vt:i4>
      </vt:variant>
      <vt:variant>
        <vt:i4>0</vt:i4>
      </vt:variant>
      <vt:variant>
        <vt:i4>5</vt:i4>
      </vt:variant>
      <vt:variant>
        <vt:lpwstr/>
      </vt:variant>
      <vt:variant>
        <vt:lpwstr>_Toc246510213</vt:lpwstr>
      </vt:variant>
      <vt:variant>
        <vt:i4>1507383</vt:i4>
      </vt:variant>
      <vt:variant>
        <vt:i4>160</vt:i4>
      </vt:variant>
      <vt:variant>
        <vt:i4>0</vt:i4>
      </vt:variant>
      <vt:variant>
        <vt:i4>5</vt:i4>
      </vt:variant>
      <vt:variant>
        <vt:lpwstr/>
      </vt:variant>
      <vt:variant>
        <vt:lpwstr>_Toc246510212</vt:lpwstr>
      </vt:variant>
      <vt:variant>
        <vt:i4>1507383</vt:i4>
      </vt:variant>
      <vt:variant>
        <vt:i4>154</vt:i4>
      </vt:variant>
      <vt:variant>
        <vt:i4>0</vt:i4>
      </vt:variant>
      <vt:variant>
        <vt:i4>5</vt:i4>
      </vt:variant>
      <vt:variant>
        <vt:lpwstr/>
      </vt:variant>
      <vt:variant>
        <vt:lpwstr>_Toc246510211</vt:lpwstr>
      </vt:variant>
      <vt:variant>
        <vt:i4>1507383</vt:i4>
      </vt:variant>
      <vt:variant>
        <vt:i4>148</vt:i4>
      </vt:variant>
      <vt:variant>
        <vt:i4>0</vt:i4>
      </vt:variant>
      <vt:variant>
        <vt:i4>5</vt:i4>
      </vt:variant>
      <vt:variant>
        <vt:lpwstr/>
      </vt:variant>
      <vt:variant>
        <vt:lpwstr>_Toc246510210</vt:lpwstr>
      </vt:variant>
      <vt:variant>
        <vt:i4>1441847</vt:i4>
      </vt:variant>
      <vt:variant>
        <vt:i4>142</vt:i4>
      </vt:variant>
      <vt:variant>
        <vt:i4>0</vt:i4>
      </vt:variant>
      <vt:variant>
        <vt:i4>5</vt:i4>
      </vt:variant>
      <vt:variant>
        <vt:lpwstr/>
      </vt:variant>
      <vt:variant>
        <vt:lpwstr>_Toc246510209</vt:lpwstr>
      </vt:variant>
      <vt:variant>
        <vt:i4>1441847</vt:i4>
      </vt:variant>
      <vt:variant>
        <vt:i4>136</vt:i4>
      </vt:variant>
      <vt:variant>
        <vt:i4>0</vt:i4>
      </vt:variant>
      <vt:variant>
        <vt:i4>5</vt:i4>
      </vt:variant>
      <vt:variant>
        <vt:lpwstr/>
      </vt:variant>
      <vt:variant>
        <vt:lpwstr>_Toc246510208</vt:lpwstr>
      </vt:variant>
      <vt:variant>
        <vt:i4>1441847</vt:i4>
      </vt:variant>
      <vt:variant>
        <vt:i4>130</vt:i4>
      </vt:variant>
      <vt:variant>
        <vt:i4>0</vt:i4>
      </vt:variant>
      <vt:variant>
        <vt:i4>5</vt:i4>
      </vt:variant>
      <vt:variant>
        <vt:lpwstr/>
      </vt:variant>
      <vt:variant>
        <vt:lpwstr>_Toc246510207</vt:lpwstr>
      </vt:variant>
      <vt:variant>
        <vt:i4>1441847</vt:i4>
      </vt:variant>
      <vt:variant>
        <vt:i4>124</vt:i4>
      </vt:variant>
      <vt:variant>
        <vt:i4>0</vt:i4>
      </vt:variant>
      <vt:variant>
        <vt:i4>5</vt:i4>
      </vt:variant>
      <vt:variant>
        <vt:lpwstr/>
      </vt:variant>
      <vt:variant>
        <vt:lpwstr>_Toc246510206</vt:lpwstr>
      </vt:variant>
      <vt:variant>
        <vt:i4>1441847</vt:i4>
      </vt:variant>
      <vt:variant>
        <vt:i4>118</vt:i4>
      </vt:variant>
      <vt:variant>
        <vt:i4>0</vt:i4>
      </vt:variant>
      <vt:variant>
        <vt:i4>5</vt:i4>
      </vt:variant>
      <vt:variant>
        <vt:lpwstr/>
      </vt:variant>
      <vt:variant>
        <vt:lpwstr>_Toc246510205</vt:lpwstr>
      </vt:variant>
      <vt:variant>
        <vt:i4>1441847</vt:i4>
      </vt:variant>
      <vt:variant>
        <vt:i4>112</vt:i4>
      </vt:variant>
      <vt:variant>
        <vt:i4>0</vt:i4>
      </vt:variant>
      <vt:variant>
        <vt:i4>5</vt:i4>
      </vt:variant>
      <vt:variant>
        <vt:lpwstr/>
      </vt:variant>
      <vt:variant>
        <vt:lpwstr>_Toc246510204</vt:lpwstr>
      </vt:variant>
      <vt:variant>
        <vt:i4>1441847</vt:i4>
      </vt:variant>
      <vt:variant>
        <vt:i4>106</vt:i4>
      </vt:variant>
      <vt:variant>
        <vt:i4>0</vt:i4>
      </vt:variant>
      <vt:variant>
        <vt:i4>5</vt:i4>
      </vt:variant>
      <vt:variant>
        <vt:lpwstr/>
      </vt:variant>
      <vt:variant>
        <vt:lpwstr>_Toc246510203</vt:lpwstr>
      </vt:variant>
      <vt:variant>
        <vt:i4>1441847</vt:i4>
      </vt:variant>
      <vt:variant>
        <vt:i4>100</vt:i4>
      </vt:variant>
      <vt:variant>
        <vt:i4>0</vt:i4>
      </vt:variant>
      <vt:variant>
        <vt:i4>5</vt:i4>
      </vt:variant>
      <vt:variant>
        <vt:lpwstr/>
      </vt:variant>
      <vt:variant>
        <vt:lpwstr>_Toc246510202</vt:lpwstr>
      </vt:variant>
      <vt:variant>
        <vt:i4>1441847</vt:i4>
      </vt:variant>
      <vt:variant>
        <vt:i4>94</vt:i4>
      </vt:variant>
      <vt:variant>
        <vt:i4>0</vt:i4>
      </vt:variant>
      <vt:variant>
        <vt:i4>5</vt:i4>
      </vt:variant>
      <vt:variant>
        <vt:lpwstr/>
      </vt:variant>
      <vt:variant>
        <vt:lpwstr>_Toc246510201</vt:lpwstr>
      </vt:variant>
      <vt:variant>
        <vt:i4>1441847</vt:i4>
      </vt:variant>
      <vt:variant>
        <vt:i4>88</vt:i4>
      </vt:variant>
      <vt:variant>
        <vt:i4>0</vt:i4>
      </vt:variant>
      <vt:variant>
        <vt:i4>5</vt:i4>
      </vt:variant>
      <vt:variant>
        <vt:lpwstr/>
      </vt:variant>
      <vt:variant>
        <vt:lpwstr>_Toc246510200</vt:lpwstr>
      </vt:variant>
      <vt:variant>
        <vt:i4>2031668</vt:i4>
      </vt:variant>
      <vt:variant>
        <vt:i4>82</vt:i4>
      </vt:variant>
      <vt:variant>
        <vt:i4>0</vt:i4>
      </vt:variant>
      <vt:variant>
        <vt:i4>5</vt:i4>
      </vt:variant>
      <vt:variant>
        <vt:lpwstr/>
      </vt:variant>
      <vt:variant>
        <vt:lpwstr>_Toc246510199</vt:lpwstr>
      </vt:variant>
      <vt:variant>
        <vt:i4>2031668</vt:i4>
      </vt:variant>
      <vt:variant>
        <vt:i4>76</vt:i4>
      </vt:variant>
      <vt:variant>
        <vt:i4>0</vt:i4>
      </vt:variant>
      <vt:variant>
        <vt:i4>5</vt:i4>
      </vt:variant>
      <vt:variant>
        <vt:lpwstr/>
      </vt:variant>
      <vt:variant>
        <vt:lpwstr>_Toc246510198</vt:lpwstr>
      </vt:variant>
      <vt:variant>
        <vt:i4>2031668</vt:i4>
      </vt:variant>
      <vt:variant>
        <vt:i4>70</vt:i4>
      </vt:variant>
      <vt:variant>
        <vt:i4>0</vt:i4>
      </vt:variant>
      <vt:variant>
        <vt:i4>5</vt:i4>
      </vt:variant>
      <vt:variant>
        <vt:lpwstr/>
      </vt:variant>
      <vt:variant>
        <vt:lpwstr>_Toc246510197</vt:lpwstr>
      </vt:variant>
      <vt:variant>
        <vt:i4>2031668</vt:i4>
      </vt:variant>
      <vt:variant>
        <vt:i4>64</vt:i4>
      </vt:variant>
      <vt:variant>
        <vt:i4>0</vt:i4>
      </vt:variant>
      <vt:variant>
        <vt:i4>5</vt:i4>
      </vt:variant>
      <vt:variant>
        <vt:lpwstr/>
      </vt:variant>
      <vt:variant>
        <vt:lpwstr>_Toc246510196</vt:lpwstr>
      </vt:variant>
      <vt:variant>
        <vt:i4>2031668</vt:i4>
      </vt:variant>
      <vt:variant>
        <vt:i4>58</vt:i4>
      </vt:variant>
      <vt:variant>
        <vt:i4>0</vt:i4>
      </vt:variant>
      <vt:variant>
        <vt:i4>5</vt:i4>
      </vt:variant>
      <vt:variant>
        <vt:lpwstr/>
      </vt:variant>
      <vt:variant>
        <vt:lpwstr>_Toc246510195</vt:lpwstr>
      </vt:variant>
      <vt:variant>
        <vt:i4>2031668</vt:i4>
      </vt:variant>
      <vt:variant>
        <vt:i4>52</vt:i4>
      </vt:variant>
      <vt:variant>
        <vt:i4>0</vt:i4>
      </vt:variant>
      <vt:variant>
        <vt:i4>5</vt:i4>
      </vt:variant>
      <vt:variant>
        <vt:lpwstr/>
      </vt:variant>
      <vt:variant>
        <vt:lpwstr>_Toc246510194</vt:lpwstr>
      </vt:variant>
      <vt:variant>
        <vt:i4>2031668</vt:i4>
      </vt:variant>
      <vt:variant>
        <vt:i4>46</vt:i4>
      </vt:variant>
      <vt:variant>
        <vt:i4>0</vt:i4>
      </vt:variant>
      <vt:variant>
        <vt:i4>5</vt:i4>
      </vt:variant>
      <vt:variant>
        <vt:lpwstr/>
      </vt:variant>
      <vt:variant>
        <vt:lpwstr>_Toc246510193</vt:lpwstr>
      </vt:variant>
      <vt:variant>
        <vt:i4>2031668</vt:i4>
      </vt:variant>
      <vt:variant>
        <vt:i4>40</vt:i4>
      </vt:variant>
      <vt:variant>
        <vt:i4>0</vt:i4>
      </vt:variant>
      <vt:variant>
        <vt:i4>5</vt:i4>
      </vt:variant>
      <vt:variant>
        <vt:lpwstr/>
      </vt:variant>
      <vt:variant>
        <vt:lpwstr>_Toc246510192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Discovery Report</dc:title>
  <dc:subject>Volume 2 - Product Configuration</dc:subject>
  <dc:creator>Tu B. Nguyen</dc:creator>
  <cp:keywords>Orient Commercial Bank</cp:keywords>
  <dc:description/>
  <cp:lastModifiedBy>ngoclb</cp:lastModifiedBy>
  <cp:revision>137</cp:revision>
  <cp:lastPrinted>2018-01-09T10:46:00Z</cp:lastPrinted>
  <dcterms:created xsi:type="dcterms:W3CDTF">2018-01-12T07:07:00Z</dcterms:created>
  <dcterms:modified xsi:type="dcterms:W3CDTF">2018-01-25T09:52:00Z</dcterms:modified>
  <cp:category>WAY4 Implementation</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Final</vt:lpwstr>
  </property>
  <property fmtid="{D5CDD505-2E9C-101B-9397-08002B2CF9AE}" pid="3" name="Google.Documents.Tracking">
    <vt:lpwstr>true</vt:lpwstr>
  </property>
  <property fmtid="{D5CDD505-2E9C-101B-9397-08002B2CF9AE}" pid="4" name="Google.Documents.DocumentId">
    <vt:lpwstr>1-iVPpomGzTJmDoCCfdmHDCa4QG7LyEsWix43JEAT8Ac</vt:lpwstr>
  </property>
  <property fmtid="{D5CDD505-2E9C-101B-9397-08002B2CF9AE}" pid="5" name="Google.Documents.RevisionId">
    <vt:lpwstr>14222128627304029483</vt:lpwstr>
  </property>
  <property fmtid="{D5CDD505-2E9C-101B-9397-08002B2CF9AE}" pid="6" name="Google.Documents.PreviousRevisionId">
    <vt:lpwstr>15061894620347891257</vt:lpwstr>
  </property>
  <property fmtid="{D5CDD505-2E9C-101B-9397-08002B2CF9AE}" pid="7" name="Google.Documents.PluginVersion">
    <vt:lpwstr>2.0.1974.7364</vt:lpwstr>
  </property>
  <property fmtid="{D5CDD505-2E9C-101B-9397-08002B2CF9AE}" pid="8" name="Google.Documents.MergeIncapabilityFlags">
    <vt:i4>0</vt:i4>
  </property>
</Properties>
</file>