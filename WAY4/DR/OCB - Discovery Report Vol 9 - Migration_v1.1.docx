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008E" w:rsidRDefault="002E008E" w:rsidP="00007EFB">
      <w:pPr>
        <w:pStyle w:val="MainTitle"/>
        <w:tabs>
          <w:tab w:val="clear" w:pos="5103"/>
          <w:tab w:val="center" w:pos="4320"/>
        </w:tabs>
        <w:jc w:val="center"/>
      </w:pPr>
    </w:p>
    <w:p w:rsidR="002E008E" w:rsidRDefault="002E008E" w:rsidP="00007EFB">
      <w:pPr>
        <w:pStyle w:val="MainTitle"/>
        <w:tabs>
          <w:tab w:val="clear" w:pos="5103"/>
          <w:tab w:val="center" w:pos="4320"/>
        </w:tabs>
        <w:jc w:val="center"/>
      </w:pPr>
    </w:p>
    <w:p w:rsidR="00A377A0" w:rsidRPr="00742904" w:rsidRDefault="00861248" w:rsidP="00007EFB">
      <w:pPr>
        <w:pStyle w:val="MainTitle"/>
        <w:tabs>
          <w:tab w:val="clear" w:pos="5103"/>
          <w:tab w:val="center" w:pos="4320"/>
        </w:tabs>
        <w:jc w:val="center"/>
        <w:rPr>
          <w:rFonts w:ascii="Cambria" w:hAnsi="Cambria" w:cs="Arial"/>
          <w:caps/>
          <w:sz w:val="64"/>
          <w:szCs w:val="64"/>
        </w:rPr>
      </w:pPr>
      <w:r>
        <w:fldChar w:fldCharType="begin"/>
      </w:r>
      <w:r w:rsidR="001502BC">
        <w:instrText xml:space="preserve"> TITLE   \* MERGEFORMAT </w:instrText>
      </w:r>
      <w:r>
        <w:fldChar w:fldCharType="separate"/>
      </w:r>
      <w:r w:rsidR="00A377A0" w:rsidRPr="00742904">
        <w:rPr>
          <w:rFonts w:ascii="Cambria" w:hAnsi="Cambria" w:cs="Arial"/>
          <w:caps/>
          <w:sz w:val="64"/>
          <w:szCs w:val="64"/>
        </w:rPr>
        <w:t>Discovery Report</w:t>
      </w:r>
      <w:r>
        <w:rPr>
          <w:rFonts w:ascii="Cambria" w:hAnsi="Cambria" w:cs="Arial"/>
          <w:caps/>
          <w:sz w:val="64"/>
          <w:szCs w:val="64"/>
        </w:rPr>
        <w:fldChar w:fldCharType="end"/>
      </w:r>
    </w:p>
    <w:p w:rsidR="00A377A0" w:rsidRPr="00742904" w:rsidRDefault="00C15ADE" w:rsidP="00007EFB">
      <w:pPr>
        <w:pStyle w:val="TitlePageSubheading"/>
        <w:ind w:left="0"/>
        <w:jc w:val="center"/>
        <w:rPr>
          <w:rFonts w:ascii="Cambria" w:hAnsi="Cambria"/>
          <w:color w:val="C09200"/>
          <w:sz w:val="40"/>
          <w:szCs w:val="40"/>
          <w:lang w:val="en-GB"/>
        </w:rPr>
      </w:pPr>
      <w:fldSimple w:instr=" KEYWORDS  \* Upper  \* MERGEFORMAT ">
        <w:r w:rsidR="00E23E21">
          <w:t>ORIENT COMMERCIAL BANK</w:t>
        </w:r>
      </w:fldSimple>
    </w:p>
    <w:p w:rsidR="00A377A0" w:rsidRPr="00742904" w:rsidRDefault="00D224DA" w:rsidP="00007EFB">
      <w:pPr>
        <w:pStyle w:val="TitlePageSubheading"/>
        <w:ind w:left="0"/>
        <w:jc w:val="center"/>
        <w:rPr>
          <w:rFonts w:ascii="Cambria" w:hAnsi="Cambria"/>
          <w:color w:val="C09200"/>
          <w:sz w:val="40"/>
          <w:szCs w:val="40"/>
          <w:lang w:val="en-GB"/>
        </w:rPr>
      </w:pPr>
      <w:r>
        <w:fldChar w:fldCharType="begin"/>
      </w:r>
      <w:r>
        <w:instrText xml:space="preserve"> SUBJECT   \* MERGEFORMAT </w:instrText>
      </w:r>
      <w:r>
        <w:fldChar w:fldCharType="separate"/>
      </w:r>
      <w:r w:rsidR="00A377A0" w:rsidRPr="00742904">
        <w:rPr>
          <w:rFonts w:ascii="Cambria" w:hAnsi="Cambria"/>
          <w:color w:val="C09200"/>
          <w:sz w:val="40"/>
          <w:szCs w:val="40"/>
          <w:lang w:val="en-GB"/>
        </w:rPr>
        <w:t xml:space="preserve">Volume </w:t>
      </w:r>
      <w:r w:rsidR="00841033">
        <w:rPr>
          <w:rFonts w:ascii="Cambria" w:hAnsi="Cambria"/>
          <w:color w:val="C09200"/>
          <w:sz w:val="40"/>
          <w:szCs w:val="40"/>
          <w:lang w:val="en-GB"/>
        </w:rPr>
        <w:t>9</w:t>
      </w:r>
      <w:r w:rsidR="00841033" w:rsidRPr="00742904">
        <w:rPr>
          <w:rFonts w:ascii="Cambria" w:hAnsi="Cambria"/>
          <w:color w:val="C09200"/>
          <w:sz w:val="40"/>
          <w:szCs w:val="40"/>
          <w:lang w:val="en-GB"/>
        </w:rPr>
        <w:t xml:space="preserve"> </w:t>
      </w:r>
      <w:r w:rsidR="00A377A0" w:rsidRPr="00742904">
        <w:rPr>
          <w:rFonts w:ascii="Cambria" w:hAnsi="Cambria"/>
          <w:color w:val="C09200"/>
          <w:sz w:val="40"/>
          <w:szCs w:val="40"/>
          <w:lang w:val="en-GB"/>
        </w:rPr>
        <w:t xml:space="preserve">- </w:t>
      </w:r>
      <w:r w:rsidR="000434C0">
        <w:rPr>
          <w:rFonts w:ascii="Cambria" w:hAnsi="Cambria"/>
          <w:color w:val="C09200"/>
          <w:sz w:val="40"/>
          <w:szCs w:val="40"/>
          <w:lang w:val="en-GB"/>
        </w:rPr>
        <w:t>Migration</w:t>
      </w:r>
      <w:r>
        <w:rPr>
          <w:rFonts w:ascii="Cambria" w:hAnsi="Cambria"/>
          <w:color w:val="C09200"/>
          <w:sz w:val="40"/>
          <w:szCs w:val="40"/>
          <w:lang w:val="en-GB"/>
        </w:rPr>
        <w:fldChar w:fldCharType="end"/>
      </w:r>
    </w:p>
    <w:p w:rsidR="00A377A0" w:rsidRPr="00742904" w:rsidRDefault="00A377A0" w:rsidP="00007EFB">
      <w:pPr>
        <w:pStyle w:val="TitlePageSubheading"/>
        <w:ind w:left="0"/>
        <w:jc w:val="center"/>
        <w:rPr>
          <w:rFonts w:ascii="Cambria" w:hAnsi="Cambria"/>
          <w:color w:val="C09200"/>
          <w:sz w:val="40"/>
          <w:szCs w:val="40"/>
          <w:lang w:val="en-GB"/>
        </w:rPr>
      </w:pPr>
    </w:p>
    <w:p w:rsidR="00A377A0" w:rsidRPr="00742904" w:rsidRDefault="00A377A0" w:rsidP="00007EFB">
      <w:pPr>
        <w:pStyle w:val="TitlePageSubheading"/>
        <w:ind w:left="0"/>
        <w:jc w:val="center"/>
        <w:rPr>
          <w:rFonts w:ascii="Cambria" w:hAnsi="Cambria"/>
          <w:color w:val="C09200"/>
          <w:sz w:val="40"/>
          <w:szCs w:val="40"/>
          <w:lang w:val="en-GB"/>
        </w:rPr>
      </w:pPr>
    </w:p>
    <w:p w:rsidR="00A377A0" w:rsidRPr="00742904" w:rsidRDefault="00C15ADE" w:rsidP="00007EFB">
      <w:pPr>
        <w:pStyle w:val="TitlePageSubheading"/>
        <w:ind w:left="0"/>
        <w:jc w:val="center"/>
        <w:rPr>
          <w:rFonts w:ascii="Cambria" w:hAnsi="Cambria"/>
          <w:color w:val="1F497D"/>
          <w:sz w:val="40"/>
          <w:szCs w:val="40"/>
          <w:lang w:val="en-GB"/>
        </w:rPr>
      </w:pPr>
      <w:fldSimple w:instr=" DOCPROPERTY  Category  \* MERGEFORMAT ">
        <w:r w:rsidR="00E23E21" w:rsidRPr="00E23E21">
          <w:rPr>
            <w:rFonts w:ascii="Cambria" w:hAnsi="Cambria"/>
            <w:color w:val="1F497D"/>
            <w:sz w:val="40"/>
            <w:szCs w:val="40"/>
            <w:lang w:val="en-GB"/>
          </w:rPr>
          <w:t>WAY4 Implementation</w:t>
        </w:r>
      </w:fldSimple>
    </w:p>
    <w:p w:rsidR="00A377A0" w:rsidRPr="00742904" w:rsidRDefault="00A377A0" w:rsidP="00007EFB">
      <w:pPr>
        <w:tabs>
          <w:tab w:val="left" w:pos="6503"/>
        </w:tabs>
        <w:rPr>
          <w:rFonts w:ascii="Arial" w:hAnsi="Arial" w:cs="Arial"/>
        </w:rPr>
      </w:pPr>
      <w:r w:rsidRPr="00742904">
        <w:rPr>
          <w:rFonts w:ascii="Arial" w:hAnsi="Arial" w:cs="Arial"/>
        </w:rPr>
        <w:tab/>
      </w:r>
    </w:p>
    <w:p w:rsidR="00A377A0" w:rsidRPr="00742904" w:rsidRDefault="00A377A0" w:rsidP="00007EFB">
      <w:pPr>
        <w:rPr>
          <w:rFonts w:ascii="Arial" w:hAnsi="Arial" w:cs="Arial"/>
        </w:rPr>
      </w:pPr>
    </w:p>
    <w:p w:rsidR="00A377A0" w:rsidRPr="00742904" w:rsidRDefault="00A377A0" w:rsidP="00007EFB">
      <w:pPr>
        <w:rPr>
          <w:rFonts w:ascii="Arial" w:hAnsi="Arial" w:cs="Arial"/>
        </w:rPr>
      </w:pPr>
    </w:p>
    <w:p w:rsidR="00A377A0" w:rsidRPr="00742904" w:rsidRDefault="00A377A0" w:rsidP="00007EFB">
      <w:pPr>
        <w:rPr>
          <w:rFonts w:ascii="Arial" w:hAnsi="Arial" w:cs="Arial"/>
        </w:rPr>
      </w:pPr>
    </w:p>
    <w:tbl>
      <w:tblPr>
        <w:tblW w:w="7105" w:type="dxa"/>
        <w:tblInd w:w="1525" w:type="dxa"/>
        <w:tblBorders>
          <w:top w:val="dotted" w:sz="4" w:space="0" w:color="auto"/>
          <w:bottom w:val="dotted" w:sz="4" w:space="0" w:color="auto"/>
          <w:insideV w:val="dotted" w:sz="4" w:space="0" w:color="auto"/>
        </w:tblBorders>
        <w:tblLook w:val="00A0" w:firstRow="1" w:lastRow="0" w:firstColumn="1" w:lastColumn="0" w:noHBand="0" w:noVBand="0"/>
      </w:tblPr>
      <w:tblGrid>
        <w:gridCol w:w="3260"/>
        <w:gridCol w:w="3845"/>
      </w:tblGrid>
      <w:tr w:rsidR="00A377A0" w:rsidRPr="00742904" w:rsidTr="007445B5">
        <w:tc>
          <w:tcPr>
            <w:tcW w:w="3260" w:type="dxa"/>
            <w:tcBorders>
              <w:top w:val="dotted" w:sz="4" w:space="0" w:color="auto"/>
            </w:tcBorders>
            <w:tcMar>
              <w:top w:w="0" w:type="dxa"/>
              <w:left w:w="85" w:type="dxa"/>
              <w:bottom w:w="0" w:type="dxa"/>
              <w:right w:w="85" w:type="dxa"/>
            </w:tcMar>
            <w:vAlign w:val="center"/>
          </w:tcPr>
          <w:p w:rsidR="00A377A0" w:rsidRPr="00742904" w:rsidRDefault="00A377A0" w:rsidP="00007EFB">
            <w:pPr>
              <w:jc w:val="right"/>
              <w:rPr>
                <w:rFonts w:cs="Arial"/>
              </w:rPr>
            </w:pPr>
            <w:r w:rsidRPr="00742904">
              <w:rPr>
                <w:rFonts w:cs="Arial"/>
                <w:bCs/>
                <w:color w:val="1F497D"/>
                <w:sz w:val="24"/>
              </w:rPr>
              <w:t xml:space="preserve">Prepared for : </w:t>
            </w:r>
          </w:p>
        </w:tc>
        <w:tc>
          <w:tcPr>
            <w:tcW w:w="3845" w:type="dxa"/>
            <w:tcBorders>
              <w:top w:val="dotted" w:sz="4" w:space="0" w:color="auto"/>
            </w:tcBorders>
            <w:tcMar>
              <w:top w:w="0" w:type="dxa"/>
              <w:bottom w:w="0" w:type="dxa"/>
            </w:tcMar>
            <w:vAlign w:val="center"/>
          </w:tcPr>
          <w:p w:rsidR="00A377A0" w:rsidRPr="00742904" w:rsidRDefault="00D224DA" w:rsidP="00007EFB">
            <w:pPr>
              <w:ind w:right="1135"/>
              <w:rPr>
                <w:rFonts w:cs="Arial"/>
                <w:color w:val="C09200"/>
              </w:rPr>
            </w:pPr>
            <w:r>
              <w:fldChar w:fldCharType="begin"/>
            </w:r>
            <w:r>
              <w:instrText xml:space="preserve"> DOCPROPERTY  Keywords  \* MERGEFORMAT </w:instrText>
            </w:r>
            <w:r>
              <w:fldChar w:fldCharType="separate"/>
            </w:r>
            <w:r w:rsidR="00E23E21" w:rsidRPr="00E23E21">
              <w:rPr>
                <w:rFonts w:cs="Arial"/>
                <w:color w:val="C09200"/>
              </w:rPr>
              <w:t>Orient Commercial</w:t>
            </w:r>
            <w:r w:rsidR="00E23E21">
              <w:t xml:space="preserve"> </w:t>
            </w:r>
            <w:r w:rsidR="00E23E21" w:rsidRPr="00E23E21">
              <w:rPr>
                <w:rFonts w:cs="Arial"/>
                <w:color w:val="C09200"/>
              </w:rPr>
              <w:t>Bank</w:t>
            </w:r>
            <w:r>
              <w:rPr>
                <w:rFonts w:cs="Arial"/>
                <w:color w:val="C09200"/>
              </w:rPr>
              <w:fldChar w:fldCharType="end"/>
            </w:r>
          </w:p>
        </w:tc>
      </w:tr>
      <w:tr w:rsidR="00A377A0" w:rsidRPr="00742904" w:rsidTr="007445B5">
        <w:trPr>
          <w:trHeight w:val="379"/>
        </w:trPr>
        <w:tc>
          <w:tcPr>
            <w:tcW w:w="3260" w:type="dxa"/>
            <w:tcMar>
              <w:top w:w="0" w:type="dxa"/>
              <w:left w:w="85" w:type="dxa"/>
              <w:bottom w:w="0" w:type="dxa"/>
              <w:right w:w="85" w:type="dxa"/>
            </w:tcMar>
            <w:vAlign w:val="center"/>
          </w:tcPr>
          <w:p w:rsidR="00A377A0" w:rsidRPr="00742904" w:rsidRDefault="00A377A0" w:rsidP="00007EFB">
            <w:pPr>
              <w:jc w:val="right"/>
              <w:rPr>
                <w:rFonts w:cs="Arial"/>
                <w:sz w:val="24"/>
              </w:rPr>
            </w:pPr>
            <w:r w:rsidRPr="00742904">
              <w:rPr>
                <w:rFonts w:cs="Arial"/>
                <w:bCs/>
                <w:color w:val="1F497D"/>
                <w:sz w:val="24"/>
              </w:rPr>
              <w:t>Version of Document :</w:t>
            </w:r>
          </w:p>
        </w:tc>
        <w:tc>
          <w:tcPr>
            <w:tcW w:w="3845" w:type="dxa"/>
            <w:tcMar>
              <w:top w:w="0" w:type="dxa"/>
              <w:bottom w:w="0" w:type="dxa"/>
            </w:tcMar>
            <w:vAlign w:val="center"/>
          </w:tcPr>
          <w:p w:rsidR="00A377A0" w:rsidRPr="00742904" w:rsidRDefault="00BD0AED" w:rsidP="00375338">
            <w:pPr>
              <w:rPr>
                <w:rFonts w:cs="Arial"/>
                <w:color w:val="C09200"/>
              </w:rPr>
            </w:pPr>
            <w:r>
              <w:t>1.</w:t>
            </w:r>
            <w:r w:rsidR="00375338">
              <w:t>1</w:t>
            </w:r>
          </w:p>
        </w:tc>
      </w:tr>
      <w:tr w:rsidR="00A377A0" w:rsidRPr="00742904" w:rsidTr="007445B5">
        <w:trPr>
          <w:trHeight w:val="398"/>
        </w:trPr>
        <w:tc>
          <w:tcPr>
            <w:tcW w:w="3260" w:type="dxa"/>
            <w:tcMar>
              <w:top w:w="0" w:type="dxa"/>
              <w:left w:w="85" w:type="dxa"/>
              <w:bottom w:w="0" w:type="dxa"/>
              <w:right w:w="85" w:type="dxa"/>
            </w:tcMar>
            <w:vAlign w:val="center"/>
          </w:tcPr>
          <w:p w:rsidR="00A377A0" w:rsidRPr="00742904" w:rsidRDefault="00A377A0" w:rsidP="00007EFB">
            <w:pPr>
              <w:jc w:val="right"/>
              <w:rPr>
                <w:rFonts w:cs="Arial"/>
              </w:rPr>
            </w:pPr>
            <w:r w:rsidRPr="00742904">
              <w:rPr>
                <w:rFonts w:cs="Arial"/>
                <w:bCs/>
                <w:color w:val="1F497D"/>
                <w:sz w:val="24"/>
              </w:rPr>
              <w:t>Status :</w:t>
            </w:r>
          </w:p>
        </w:tc>
        <w:tc>
          <w:tcPr>
            <w:tcW w:w="3845" w:type="dxa"/>
            <w:tcMar>
              <w:top w:w="0" w:type="dxa"/>
              <w:bottom w:w="0" w:type="dxa"/>
            </w:tcMar>
            <w:vAlign w:val="center"/>
          </w:tcPr>
          <w:p w:rsidR="00A377A0" w:rsidRPr="00742904" w:rsidRDefault="00E23E21" w:rsidP="00007EFB">
            <w:pPr>
              <w:rPr>
                <w:rFonts w:cs="Arial"/>
                <w:color w:val="C09200"/>
                <w:sz w:val="24"/>
              </w:rPr>
            </w:pPr>
            <w:r>
              <w:t>Draft</w:t>
            </w:r>
          </w:p>
        </w:tc>
      </w:tr>
      <w:tr w:rsidR="00A377A0" w:rsidRPr="00742904" w:rsidTr="007445B5">
        <w:trPr>
          <w:trHeight w:val="398"/>
        </w:trPr>
        <w:tc>
          <w:tcPr>
            <w:tcW w:w="3260" w:type="dxa"/>
            <w:tcMar>
              <w:top w:w="0" w:type="dxa"/>
              <w:left w:w="85" w:type="dxa"/>
              <w:bottom w:w="0" w:type="dxa"/>
              <w:right w:w="85" w:type="dxa"/>
            </w:tcMar>
            <w:vAlign w:val="center"/>
          </w:tcPr>
          <w:p w:rsidR="00A377A0" w:rsidRPr="00742904" w:rsidRDefault="00A377A0" w:rsidP="00007EFB">
            <w:pPr>
              <w:jc w:val="right"/>
              <w:rPr>
                <w:rFonts w:cs="Arial"/>
                <w:bCs/>
                <w:color w:val="1F497D"/>
                <w:sz w:val="24"/>
              </w:rPr>
            </w:pPr>
            <w:r w:rsidRPr="00742904">
              <w:rPr>
                <w:rFonts w:cs="Arial"/>
                <w:bCs/>
                <w:color w:val="1F497D"/>
                <w:sz w:val="24"/>
              </w:rPr>
              <w:t xml:space="preserve">Release Date : </w:t>
            </w:r>
          </w:p>
        </w:tc>
        <w:tc>
          <w:tcPr>
            <w:tcW w:w="3845" w:type="dxa"/>
            <w:tcMar>
              <w:top w:w="0" w:type="dxa"/>
              <w:bottom w:w="0" w:type="dxa"/>
            </w:tcMar>
            <w:vAlign w:val="center"/>
          </w:tcPr>
          <w:p w:rsidR="00A377A0" w:rsidRPr="00742904" w:rsidRDefault="00861248" w:rsidP="00007EFB">
            <w:pPr>
              <w:rPr>
                <w:rFonts w:cs="Arial"/>
                <w:color w:val="C09200"/>
                <w:sz w:val="24"/>
              </w:rPr>
            </w:pPr>
            <w:r w:rsidRPr="00742904">
              <w:rPr>
                <w:rFonts w:cs="Arial"/>
                <w:color w:val="C09200"/>
                <w:sz w:val="24"/>
              </w:rPr>
              <w:fldChar w:fldCharType="begin"/>
            </w:r>
            <w:r w:rsidR="00A377A0" w:rsidRPr="00742904">
              <w:rPr>
                <w:rFonts w:cs="Arial"/>
                <w:color w:val="C09200"/>
                <w:sz w:val="24"/>
              </w:rPr>
              <w:instrText xml:space="preserve"> SAVEDATE  \@ "dddd, dd MMMM yyyy"  \* MERGEFORMAT </w:instrText>
            </w:r>
            <w:r w:rsidRPr="00742904">
              <w:rPr>
                <w:rFonts w:cs="Arial"/>
                <w:color w:val="C09200"/>
                <w:sz w:val="24"/>
              </w:rPr>
              <w:fldChar w:fldCharType="separate"/>
            </w:r>
            <w:r w:rsidR="0041684D">
              <w:rPr>
                <w:rFonts w:cs="Arial"/>
                <w:noProof/>
                <w:color w:val="C09200"/>
                <w:sz w:val="24"/>
              </w:rPr>
              <w:t>Friday, 12 January 2018</w:t>
            </w:r>
            <w:r w:rsidRPr="00742904">
              <w:rPr>
                <w:rFonts w:cs="Arial"/>
                <w:color w:val="C09200"/>
                <w:sz w:val="24"/>
              </w:rPr>
              <w:fldChar w:fldCharType="end"/>
            </w:r>
          </w:p>
        </w:tc>
      </w:tr>
      <w:tr w:rsidR="00A377A0" w:rsidRPr="00742904" w:rsidTr="007445B5">
        <w:trPr>
          <w:trHeight w:val="398"/>
        </w:trPr>
        <w:tc>
          <w:tcPr>
            <w:tcW w:w="3260" w:type="dxa"/>
            <w:tcMar>
              <w:top w:w="0" w:type="dxa"/>
              <w:left w:w="85" w:type="dxa"/>
              <w:bottom w:w="0" w:type="dxa"/>
              <w:right w:w="85" w:type="dxa"/>
            </w:tcMar>
            <w:vAlign w:val="center"/>
          </w:tcPr>
          <w:p w:rsidR="00A377A0" w:rsidRPr="00742904" w:rsidRDefault="00A377A0" w:rsidP="00007EFB">
            <w:pPr>
              <w:jc w:val="right"/>
              <w:rPr>
                <w:rFonts w:cs="Arial"/>
                <w:bCs/>
                <w:color w:val="1F497D"/>
                <w:sz w:val="24"/>
              </w:rPr>
            </w:pPr>
            <w:r w:rsidRPr="00742904">
              <w:rPr>
                <w:rFonts w:cs="Arial"/>
                <w:bCs/>
                <w:color w:val="1F497D"/>
                <w:sz w:val="24"/>
              </w:rPr>
              <w:t>Prepared by :</w:t>
            </w:r>
          </w:p>
        </w:tc>
        <w:tc>
          <w:tcPr>
            <w:tcW w:w="3845" w:type="dxa"/>
            <w:tcMar>
              <w:top w:w="0" w:type="dxa"/>
              <w:bottom w:w="0" w:type="dxa"/>
            </w:tcMar>
            <w:vAlign w:val="center"/>
          </w:tcPr>
          <w:p w:rsidR="00A377A0" w:rsidRPr="00742904" w:rsidRDefault="00C15ADE" w:rsidP="00007EFB">
            <w:pPr>
              <w:rPr>
                <w:rFonts w:cs="Arial"/>
                <w:color w:val="C09200"/>
                <w:sz w:val="24"/>
              </w:rPr>
            </w:pPr>
            <w:fldSimple w:instr=" DOCPROPERTY  Manager  \* MERGEFORMAT ">
              <w:r w:rsidR="00C03CA6">
                <w:rPr>
                  <w:rFonts w:cs="Arial"/>
                  <w:color w:val="C09200"/>
                  <w:sz w:val="24"/>
                </w:rPr>
                <w:t>OpenWay Asia</w:t>
              </w:r>
            </w:fldSimple>
          </w:p>
        </w:tc>
      </w:tr>
      <w:tr w:rsidR="00A377A0" w:rsidRPr="00742904" w:rsidTr="007445B5">
        <w:trPr>
          <w:trHeight w:val="398"/>
        </w:trPr>
        <w:tc>
          <w:tcPr>
            <w:tcW w:w="3260" w:type="dxa"/>
            <w:tcMar>
              <w:top w:w="0" w:type="dxa"/>
              <w:left w:w="85" w:type="dxa"/>
              <w:bottom w:w="0" w:type="dxa"/>
              <w:right w:w="85" w:type="dxa"/>
            </w:tcMar>
            <w:vAlign w:val="center"/>
          </w:tcPr>
          <w:p w:rsidR="00A377A0" w:rsidRPr="00742904" w:rsidRDefault="00A377A0" w:rsidP="00007EFB">
            <w:pPr>
              <w:jc w:val="right"/>
              <w:rPr>
                <w:rFonts w:cs="Arial"/>
                <w:bCs/>
                <w:color w:val="1F497D"/>
                <w:sz w:val="24"/>
              </w:rPr>
            </w:pPr>
            <w:r w:rsidRPr="00742904">
              <w:rPr>
                <w:rFonts w:cs="Arial"/>
                <w:bCs/>
                <w:color w:val="1F497D"/>
                <w:sz w:val="24"/>
              </w:rPr>
              <w:t>Author :</w:t>
            </w:r>
          </w:p>
        </w:tc>
        <w:tc>
          <w:tcPr>
            <w:tcW w:w="3845" w:type="dxa"/>
            <w:tcMar>
              <w:top w:w="0" w:type="dxa"/>
              <w:bottom w:w="0" w:type="dxa"/>
            </w:tcMar>
            <w:vAlign w:val="center"/>
          </w:tcPr>
          <w:p w:rsidR="00A377A0" w:rsidRPr="00742904" w:rsidRDefault="006F437F" w:rsidP="00007EFB">
            <w:pPr>
              <w:rPr>
                <w:rFonts w:cs="Arial"/>
                <w:color w:val="C09200"/>
                <w:sz w:val="24"/>
                <w:highlight w:val="yellow"/>
              </w:rPr>
            </w:pPr>
            <w:r w:rsidRPr="00566586">
              <w:rPr>
                <w:rFonts w:cs="Arial"/>
                <w:color w:val="C09200"/>
                <w:sz w:val="24"/>
              </w:rPr>
              <w:t>Tu B. Nguyen</w:t>
            </w:r>
          </w:p>
        </w:tc>
      </w:tr>
      <w:tr w:rsidR="00A377A0" w:rsidRPr="00742904" w:rsidTr="007445B5">
        <w:trPr>
          <w:trHeight w:val="398"/>
        </w:trPr>
        <w:tc>
          <w:tcPr>
            <w:tcW w:w="3260" w:type="dxa"/>
            <w:tcBorders>
              <w:bottom w:val="dotted" w:sz="4" w:space="0" w:color="auto"/>
            </w:tcBorders>
            <w:tcMar>
              <w:top w:w="0" w:type="dxa"/>
              <w:left w:w="85" w:type="dxa"/>
              <w:bottom w:w="0" w:type="dxa"/>
              <w:right w:w="85" w:type="dxa"/>
            </w:tcMar>
            <w:vAlign w:val="center"/>
          </w:tcPr>
          <w:p w:rsidR="00A377A0" w:rsidRPr="00742904" w:rsidRDefault="00A377A0" w:rsidP="00007EFB">
            <w:pPr>
              <w:jc w:val="right"/>
              <w:rPr>
                <w:rFonts w:cs="Arial"/>
                <w:bCs/>
                <w:color w:val="1F497D"/>
                <w:sz w:val="24"/>
              </w:rPr>
            </w:pPr>
            <w:r w:rsidRPr="00742904">
              <w:rPr>
                <w:rFonts w:cs="Arial"/>
                <w:bCs/>
                <w:color w:val="1F497D"/>
                <w:sz w:val="24"/>
              </w:rPr>
              <w:t>Owner :</w:t>
            </w:r>
          </w:p>
        </w:tc>
        <w:tc>
          <w:tcPr>
            <w:tcW w:w="3845" w:type="dxa"/>
            <w:tcBorders>
              <w:bottom w:val="dotted" w:sz="4" w:space="0" w:color="auto"/>
            </w:tcBorders>
            <w:tcMar>
              <w:top w:w="0" w:type="dxa"/>
              <w:bottom w:w="0" w:type="dxa"/>
            </w:tcMar>
            <w:vAlign w:val="center"/>
          </w:tcPr>
          <w:p w:rsidR="00A377A0" w:rsidRPr="00742904" w:rsidRDefault="00C15ADE" w:rsidP="00007EFB">
            <w:pPr>
              <w:rPr>
                <w:rFonts w:cs="Arial"/>
                <w:color w:val="C09200"/>
                <w:sz w:val="24"/>
                <w:highlight w:val="yellow"/>
              </w:rPr>
            </w:pPr>
            <w:fldSimple w:instr=" DOCPROPERTY  Company  \* MERGEFORMAT ">
              <w:r w:rsidR="00C03CA6">
                <w:rPr>
                  <w:rFonts w:cs="Arial"/>
                  <w:color w:val="C09200"/>
                  <w:sz w:val="24"/>
                </w:rPr>
                <w:t>OpenWay Asia</w:t>
              </w:r>
            </w:fldSimple>
          </w:p>
        </w:tc>
      </w:tr>
    </w:tbl>
    <w:p w:rsidR="00A377A0" w:rsidRPr="00742904" w:rsidRDefault="00A377A0" w:rsidP="00BB39E9">
      <w:pPr>
        <w:rPr>
          <w:rStyle w:val="DocumentControlTitles"/>
          <w:rFonts w:ascii="Cambria" w:hAnsi="Cambria" w:cs="Arial"/>
          <w:b w:val="0"/>
          <w:sz w:val="24"/>
        </w:rPr>
      </w:pPr>
      <w:bookmarkStart w:id="0" w:name="_Toc95708547"/>
      <w:bookmarkStart w:id="1" w:name="_Toc101754234"/>
      <w:bookmarkStart w:id="2" w:name="_Toc143580001"/>
    </w:p>
    <w:p w:rsidR="00A377A0" w:rsidRPr="00742904" w:rsidRDefault="00A377A0" w:rsidP="00007EFB">
      <w:pPr>
        <w:pStyle w:val="CoverAdmin"/>
        <w:jc w:val="left"/>
        <w:rPr>
          <w:rStyle w:val="DocumentControlTitles"/>
          <w:rFonts w:ascii="Cambria" w:hAnsi="Cambria" w:cs="Arial"/>
          <w:b/>
          <w:sz w:val="24"/>
          <w:szCs w:val="24"/>
        </w:rPr>
      </w:pPr>
      <w:r w:rsidRPr="00742904">
        <w:rPr>
          <w:rStyle w:val="DocumentControlTitles"/>
          <w:rFonts w:ascii="Cambria" w:hAnsi="Cambria" w:cs="Arial"/>
          <w:b/>
          <w:sz w:val="24"/>
          <w:szCs w:val="24"/>
        </w:rPr>
        <w:br w:type="page"/>
      </w:r>
      <w:r w:rsidRPr="00742904">
        <w:rPr>
          <w:rStyle w:val="DocumentControlTitles"/>
          <w:rFonts w:ascii="Cambria" w:hAnsi="Cambria" w:cs="Arial"/>
          <w:b/>
          <w:sz w:val="24"/>
          <w:szCs w:val="24"/>
        </w:rPr>
        <w:lastRenderedPageBreak/>
        <w:t>Document Version Control</w:t>
      </w:r>
    </w:p>
    <w:tbl>
      <w:tblPr>
        <w:tblW w:w="5000" w:type="pct"/>
        <w:tblBorders>
          <w:top w:val="single" w:sz="4" w:space="0" w:color="0A3376"/>
          <w:left w:val="single" w:sz="4" w:space="0" w:color="0A3376"/>
          <w:bottom w:val="single" w:sz="4" w:space="0" w:color="0A3376"/>
          <w:right w:val="single" w:sz="4" w:space="0" w:color="0A3376"/>
          <w:insideH w:val="single" w:sz="4" w:space="0" w:color="0A3376"/>
          <w:insideV w:val="single" w:sz="4" w:space="0" w:color="0A3376"/>
        </w:tblBorders>
        <w:tblCellMar>
          <w:top w:w="28" w:type="dxa"/>
          <w:bottom w:w="28" w:type="dxa"/>
        </w:tblCellMar>
        <w:tblLook w:val="01E0" w:firstRow="1" w:lastRow="1" w:firstColumn="1" w:lastColumn="1" w:noHBand="0" w:noVBand="0"/>
      </w:tblPr>
      <w:tblGrid>
        <w:gridCol w:w="1159"/>
        <w:gridCol w:w="1164"/>
        <w:gridCol w:w="4714"/>
        <w:gridCol w:w="1524"/>
        <w:gridCol w:w="1375"/>
      </w:tblGrid>
      <w:tr w:rsidR="005D4C5E" w:rsidRPr="00742904" w:rsidTr="00566586">
        <w:trPr>
          <w:trHeight w:val="263"/>
        </w:trPr>
        <w:tc>
          <w:tcPr>
            <w:tcW w:w="583" w:type="pct"/>
            <w:shd w:val="clear" w:color="auto" w:fill="FFC000"/>
          </w:tcPr>
          <w:p w:rsidR="005D4C5E" w:rsidRPr="00742904" w:rsidRDefault="005D4C5E" w:rsidP="00007EFB">
            <w:pPr>
              <w:spacing w:after="0"/>
              <w:rPr>
                <w:rStyle w:val="AdminTitle"/>
                <w:rFonts w:cs="Arial"/>
                <w:b w:val="0"/>
                <w:color w:val="auto"/>
                <w:sz w:val="20"/>
                <w:szCs w:val="20"/>
              </w:rPr>
            </w:pPr>
            <w:r w:rsidRPr="00742904">
              <w:rPr>
                <w:rStyle w:val="AdminTitle"/>
                <w:rFonts w:cs="Arial"/>
                <w:color w:val="auto"/>
                <w:sz w:val="20"/>
                <w:szCs w:val="20"/>
              </w:rPr>
              <w:t xml:space="preserve">Date </w:t>
            </w:r>
          </w:p>
        </w:tc>
        <w:tc>
          <w:tcPr>
            <w:tcW w:w="586" w:type="pct"/>
            <w:shd w:val="clear" w:color="auto" w:fill="FFC000"/>
          </w:tcPr>
          <w:p w:rsidR="005D4C5E" w:rsidRPr="00742904" w:rsidRDefault="005D4C5E" w:rsidP="00007EFB">
            <w:pPr>
              <w:spacing w:after="0"/>
              <w:rPr>
                <w:rStyle w:val="AdminTitle"/>
                <w:rFonts w:cs="Arial"/>
                <w:color w:val="auto"/>
                <w:sz w:val="20"/>
                <w:szCs w:val="20"/>
              </w:rPr>
            </w:pPr>
            <w:r>
              <w:rPr>
                <w:rStyle w:val="AdminTitle"/>
                <w:rFonts w:cs="Arial"/>
                <w:color w:val="auto"/>
                <w:sz w:val="20"/>
                <w:szCs w:val="20"/>
              </w:rPr>
              <w:t>Document Version</w:t>
            </w:r>
          </w:p>
        </w:tc>
        <w:tc>
          <w:tcPr>
            <w:tcW w:w="2372" w:type="pct"/>
            <w:shd w:val="clear" w:color="auto" w:fill="FFC000"/>
          </w:tcPr>
          <w:p w:rsidR="005D4C5E" w:rsidRPr="00742904" w:rsidRDefault="005D4C5E" w:rsidP="00007EFB">
            <w:pPr>
              <w:spacing w:after="0"/>
              <w:rPr>
                <w:rStyle w:val="AdminTitle"/>
                <w:rFonts w:cs="Arial"/>
                <w:b w:val="0"/>
                <w:color w:val="auto"/>
                <w:sz w:val="20"/>
                <w:szCs w:val="20"/>
              </w:rPr>
            </w:pPr>
            <w:r w:rsidRPr="00742904">
              <w:rPr>
                <w:rStyle w:val="AdminTitle"/>
                <w:rFonts w:cs="Arial"/>
                <w:color w:val="auto"/>
                <w:sz w:val="20"/>
                <w:szCs w:val="20"/>
              </w:rPr>
              <w:t>Description of Change</w:t>
            </w:r>
          </w:p>
        </w:tc>
        <w:tc>
          <w:tcPr>
            <w:tcW w:w="767" w:type="pct"/>
            <w:shd w:val="clear" w:color="auto" w:fill="FFC000"/>
          </w:tcPr>
          <w:p w:rsidR="005D4C5E" w:rsidRPr="00742904" w:rsidRDefault="005D4C5E" w:rsidP="00007EFB">
            <w:pPr>
              <w:spacing w:after="0"/>
              <w:rPr>
                <w:rStyle w:val="AdminTitle"/>
                <w:rFonts w:cs="Arial"/>
                <w:b w:val="0"/>
                <w:color w:val="auto"/>
                <w:sz w:val="20"/>
                <w:szCs w:val="20"/>
              </w:rPr>
            </w:pPr>
            <w:r w:rsidRPr="00742904">
              <w:rPr>
                <w:rStyle w:val="AdminTitle"/>
                <w:rFonts w:cs="Arial"/>
                <w:color w:val="auto"/>
                <w:sz w:val="20"/>
                <w:szCs w:val="20"/>
              </w:rPr>
              <w:t>Change done by</w:t>
            </w:r>
          </w:p>
        </w:tc>
        <w:tc>
          <w:tcPr>
            <w:tcW w:w="692" w:type="pct"/>
            <w:shd w:val="clear" w:color="auto" w:fill="FFC000"/>
          </w:tcPr>
          <w:p w:rsidR="005D4C5E" w:rsidRPr="00742904" w:rsidRDefault="005D4C5E" w:rsidP="00007EFB">
            <w:pPr>
              <w:spacing w:after="0"/>
              <w:rPr>
                <w:rStyle w:val="AdminTitle"/>
                <w:rFonts w:cs="Arial"/>
                <w:b w:val="0"/>
                <w:color w:val="auto"/>
                <w:sz w:val="20"/>
                <w:szCs w:val="20"/>
              </w:rPr>
            </w:pPr>
            <w:r w:rsidRPr="00742904">
              <w:rPr>
                <w:rStyle w:val="AdminTitle"/>
                <w:rFonts w:cs="Arial"/>
                <w:color w:val="auto"/>
                <w:sz w:val="20"/>
                <w:szCs w:val="20"/>
              </w:rPr>
              <w:t>Approved By</w:t>
            </w:r>
          </w:p>
        </w:tc>
      </w:tr>
      <w:tr w:rsidR="005D4C5E" w:rsidRPr="00742904" w:rsidTr="00566586">
        <w:trPr>
          <w:trHeight w:val="50"/>
        </w:trPr>
        <w:tc>
          <w:tcPr>
            <w:tcW w:w="583" w:type="pct"/>
          </w:tcPr>
          <w:p w:rsidR="005D4C5E" w:rsidRPr="00742904" w:rsidRDefault="00111973" w:rsidP="00007EFB">
            <w:pPr>
              <w:spacing w:after="0"/>
              <w:rPr>
                <w:rFonts w:cs="Arial"/>
                <w:sz w:val="20"/>
                <w:szCs w:val="20"/>
              </w:rPr>
            </w:pPr>
            <w:r>
              <w:rPr>
                <w:rFonts w:cs="Arial"/>
                <w:sz w:val="20"/>
                <w:szCs w:val="20"/>
              </w:rPr>
              <w:t>09.01.2018</w:t>
            </w:r>
          </w:p>
        </w:tc>
        <w:tc>
          <w:tcPr>
            <w:tcW w:w="586" w:type="pct"/>
          </w:tcPr>
          <w:p w:rsidR="005D4C5E" w:rsidRPr="00742904" w:rsidRDefault="00184FAA" w:rsidP="00007EFB">
            <w:pPr>
              <w:spacing w:after="0"/>
              <w:rPr>
                <w:rFonts w:cs="Arial"/>
                <w:sz w:val="20"/>
                <w:szCs w:val="20"/>
              </w:rPr>
            </w:pPr>
            <w:r>
              <w:rPr>
                <w:rFonts w:cs="Arial"/>
                <w:sz w:val="20"/>
                <w:szCs w:val="20"/>
              </w:rPr>
              <w:t>1.0</w:t>
            </w:r>
          </w:p>
        </w:tc>
        <w:tc>
          <w:tcPr>
            <w:tcW w:w="2372" w:type="pct"/>
          </w:tcPr>
          <w:p w:rsidR="005D4C5E" w:rsidRPr="00742904" w:rsidRDefault="00184FAA" w:rsidP="00007EFB">
            <w:pPr>
              <w:spacing w:after="0"/>
              <w:rPr>
                <w:rFonts w:cs="Arial"/>
                <w:sz w:val="20"/>
                <w:szCs w:val="20"/>
              </w:rPr>
            </w:pPr>
            <w:r>
              <w:rPr>
                <w:rFonts w:cs="Arial"/>
                <w:sz w:val="20"/>
                <w:szCs w:val="20"/>
              </w:rPr>
              <w:t>Initial Version</w:t>
            </w:r>
          </w:p>
        </w:tc>
        <w:tc>
          <w:tcPr>
            <w:tcW w:w="767" w:type="pct"/>
          </w:tcPr>
          <w:p w:rsidR="005D4C5E" w:rsidRPr="00742904" w:rsidRDefault="00184FAA" w:rsidP="00007EFB">
            <w:pPr>
              <w:spacing w:after="0"/>
              <w:rPr>
                <w:rFonts w:cs="Arial"/>
                <w:sz w:val="20"/>
                <w:szCs w:val="20"/>
              </w:rPr>
            </w:pPr>
            <w:r>
              <w:rPr>
                <w:rFonts w:cs="Arial"/>
                <w:sz w:val="20"/>
                <w:szCs w:val="20"/>
              </w:rPr>
              <w:t>Tu B. Nguyen</w:t>
            </w:r>
          </w:p>
        </w:tc>
        <w:tc>
          <w:tcPr>
            <w:tcW w:w="692" w:type="pct"/>
          </w:tcPr>
          <w:p w:rsidR="005D4C5E" w:rsidRPr="00742904" w:rsidRDefault="005D4C5E" w:rsidP="00007EFB">
            <w:pPr>
              <w:spacing w:after="0"/>
              <w:rPr>
                <w:rFonts w:cs="Arial"/>
                <w:sz w:val="20"/>
                <w:szCs w:val="20"/>
              </w:rPr>
            </w:pPr>
          </w:p>
        </w:tc>
      </w:tr>
      <w:tr w:rsidR="005D4C5E" w:rsidRPr="00742904" w:rsidTr="00566586">
        <w:trPr>
          <w:trHeight w:val="50"/>
        </w:trPr>
        <w:tc>
          <w:tcPr>
            <w:tcW w:w="583" w:type="pct"/>
          </w:tcPr>
          <w:p w:rsidR="005D4C5E" w:rsidRPr="00742904" w:rsidRDefault="003634D7" w:rsidP="00007EFB">
            <w:pPr>
              <w:spacing w:after="0"/>
              <w:rPr>
                <w:rFonts w:cs="Arial"/>
                <w:sz w:val="20"/>
                <w:szCs w:val="20"/>
              </w:rPr>
            </w:pPr>
            <w:r>
              <w:rPr>
                <w:rFonts w:cs="Arial"/>
                <w:sz w:val="20"/>
                <w:szCs w:val="20"/>
              </w:rPr>
              <w:t>12.01.2018</w:t>
            </w:r>
          </w:p>
        </w:tc>
        <w:tc>
          <w:tcPr>
            <w:tcW w:w="586" w:type="pct"/>
          </w:tcPr>
          <w:p w:rsidR="005D4C5E" w:rsidRPr="007115DA" w:rsidRDefault="009D4A0D" w:rsidP="00293BC2">
            <w:pPr>
              <w:spacing w:after="0"/>
              <w:rPr>
                <w:rFonts w:cs="Arial"/>
                <w:sz w:val="20"/>
                <w:szCs w:val="20"/>
              </w:rPr>
            </w:pPr>
            <w:r>
              <w:rPr>
                <w:rFonts w:cs="Arial"/>
                <w:sz w:val="20"/>
                <w:szCs w:val="20"/>
              </w:rPr>
              <w:t>1.1</w:t>
            </w:r>
          </w:p>
        </w:tc>
        <w:tc>
          <w:tcPr>
            <w:tcW w:w="2372" w:type="pct"/>
          </w:tcPr>
          <w:p w:rsidR="005D4C5E" w:rsidRPr="00742904" w:rsidRDefault="003634D7" w:rsidP="00007EFB">
            <w:pPr>
              <w:spacing w:after="0"/>
              <w:rPr>
                <w:rFonts w:cs="Arial"/>
                <w:sz w:val="20"/>
                <w:szCs w:val="20"/>
              </w:rPr>
            </w:pPr>
            <w:r>
              <w:rPr>
                <w:rFonts w:cs="Arial"/>
                <w:sz w:val="20"/>
                <w:szCs w:val="20"/>
              </w:rPr>
              <w:t>Update section 2.1</w:t>
            </w:r>
          </w:p>
        </w:tc>
        <w:tc>
          <w:tcPr>
            <w:tcW w:w="767" w:type="pct"/>
          </w:tcPr>
          <w:p w:rsidR="005D4C5E" w:rsidRPr="00742904" w:rsidRDefault="003634D7" w:rsidP="00007EFB">
            <w:pPr>
              <w:spacing w:after="0"/>
              <w:rPr>
                <w:rFonts w:cs="Arial"/>
                <w:sz w:val="20"/>
                <w:szCs w:val="20"/>
              </w:rPr>
            </w:pPr>
            <w:r>
              <w:rPr>
                <w:rFonts w:cs="Arial"/>
                <w:sz w:val="20"/>
                <w:szCs w:val="20"/>
              </w:rPr>
              <w:t>Tu B. Nguyen</w:t>
            </w:r>
          </w:p>
        </w:tc>
        <w:tc>
          <w:tcPr>
            <w:tcW w:w="692" w:type="pct"/>
          </w:tcPr>
          <w:p w:rsidR="005D4C5E" w:rsidRPr="00742904" w:rsidRDefault="005D4C5E" w:rsidP="00007EFB">
            <w:pPr>
              <w:spacing w:after="0"/>
              <w:rPr>
                <w:rFonts w:cs="Arial"/>
                <w:sz w:val="20"/>
                <w:szCs w:val="20"/>
              </w:rPr>
            </w:pPr>
          </w:p>
        </w:tc>
      </w:tr>
      <w:tr w:rsidR="005D4C5E" w:rsidRPr="00742904" w:rsidTr="00566586">
        <w:trPr>
          <w:trHeight w:val="50"/>
        </w:trPr>
        <w:tc>
          <w:tcPr>
            <w:tcW w:w="583" w:type="pct"/>
          </w:tcPr>
          <w:p w:rsidR="005D4C5E" w:rsidRPr="00742904" w:rsidRDefault="005D4C5E" w:rsidP="00007EFB">
            <w:pPr>
              <w:spacing w:after="0"/>
              <w:rPr>
                <w:rFonts w:cs="Arial"/>
                <w:sz w:val="20"/>
                <w:szCs w:val="20"/>
              </w:rPr>
            </w:pPr>
          </w:p>
        </w:tc>
        <w:tc>
          <w:tcPr>
            <w:tcW w:w="586" w:type="pct"/>
          </w:tcPr>
          <w:p w:rsidR="005D4C5E" w:rsidRDefault="005D4C5E" w:rsidP="00293BC2">
            <w:pPr>
              <w:spacing w:after="0"/>
              <w:rPr>
                <w:rFonts w:cs="Arial"/>
                <w:sz w:val="20"/>
                <w:szCs w:val="20"/>
              </w:rPr>
            </w:pPr>
          </w:p>
        </w:tc>
        <w:tc>
          <w:tcPr>
            <w:tcW w:w="2372" w:type="pct"/>
          </w:tcPr>
          <w:p w:rsidR="005D4C5E" w:rsidRPr="00742904" w:rsidRDefault="005D4C5E" w:rsidP="00007EFB">
            <w:pPr>
              <w:spacing w:after="0"/>
              <w:rPr>
                <w:rFonts w:cs="Arial"/>
                <w:sz w:val="20"/>
                <w:szCs w:val="20"/>
              </w:rPr>
            </w:pPr>
          </w:p>
        </w:tc>
        <w:tc>
          <w:tcPr>
            <w:tcW w:w="767" w:type="pct"/>
          </w:tcPr>
          <w:p w:rsidR="005D4C5E" w:rsidRPr="00742904" w:rsidRDefault="005D4C5E" w:rsidP="00007EFB">
            <w:pPr>
              <w:spacing w:after="0"/>
              <w:rPr>
                <w:rFonts w:cs="Arial"/>
                <w:sz w:val="20"/>
                <w:szCs w:val="20"/>
              </w:rPr>
            </w:pPr>
          </w:p>
        </w:tc>
        <w:tc>
          <w:tcPr>
            <w:tcW w:w="692" w:type="pct"/>
          </w:tcPr>
          <w:p w:rsidR="005D4C5E" w:rsidRPr="00742904" w:rsidRDefault="005D4C5E" w:rsidP="00007EFB">
            <w:pPr>
              <w:spacing w:after="0"/>
              <w:rPr>
                <w:rFonts w:cs="Arial"/>
                <w:sz w:val="20"/>
                <w:szCs w:val="20"/>
              </w:rPr>
            </w:pPr>
          </w:p>
        </w:tc>
      </w:tr>
      <w:tr w:rsidR="005D4C5E" w:rsidRPr="00742904" w:rsidTr="00566586">
        <w:trPr>
          <w:trHeight w:val="50"/>
        </w:trPr>
        <w:tc>
          <w:tcPr>
            <w:tcW w:w="583" w:type="pct"/>
          </w:tcPr>
          <w:p w:rsidR="005D4C5E" w:rsidRPr="007115DA" w:rsidRDefault="005D4C5E" w:rsidP="00007EFB">
            <w:pPr>
              <w:spacing w:after="0"/>
              <w:rPr>
                <w:rFonts w:cs="Arial"/>
                <w:sz w:val="20"/>
                <w:szCs w:val="20"/>
              </w:rPr>
            </w:pPr>
          </w:p>
        </w:tc>
        <w:tc>
          <w:tcPr>
            <w:tcW w:w="586" w:type="pct"/>
          </w:tcPr>
          <w:p w:rsidR="005D4C5E" w:rsidRDefault="005D4C5E" w:rsidP="00007EFB">
            <w:pPr>
              <w:spacing w:after="0"/>
              <w:rPr>
                <w:rFonts w:cs="Arial"/>
                <w:sz w:val="20"/>
                <w:szCs w:val="20"/>
              </w:rPr>
            </w:pPr>
          </w:p>
        </w:tc>
        <w:tc>
          <w:tcPr>
            <w:tcW w:w="2372" w:type="pct"/>
          </w:tcPr>
          <w:p w:rsidR="005D4C5E" w:rsidRDefault="005D4C5E" w:rsidP="00007EFB">
            <w:pPr>
              <w:spacing w:after="0"/>
              <w:rPr>
                <w:rFonts w:cs="Arial"/>
                <w:sz w:val="20"/>
                <w:szCs w:val="20"/>
              </w:rPr>
            </w:pPr>
          </w:p>
        </w:tc>
        <w:tc>
          <w:tcPr>
            <w:tcW w:w="767" w:type="pct"/>
          </w:tcPr>
          <w:p w:rsidR="005D4C5E" w:rsidRPr="007115DA" w:rsidRDefault="005D4C5E" w:rsidP="00007EFB">
            <w:pPr>
              <w:spacing w:after="0"/>
              <w:rPr>
                <w:rFonts w:cs="Arial"/>
                <w:sz w:val="20"/>
                <w:szCs w:val="20"/>
              </w:rPr>
            </w:pPr>
          </w:p>
        </w:tc>
        <w:tc>
          <w:tcPr>
            <w:tcW w:w="692" w:type="pct"/>
          </w:tcPr>
          <w:p w:rsidR="005D4C5E" w:rsidRPr="007115DA" w:rsidRDefault="005D4C5E" w:rsidP="00007EFB">
            <w:pPr>
              <w:spacing w:after="0"/>
              <w:rPr>
                <w:rFonts w:cs="Arial"/>
                <w:sz w:val="20"/>
                <w:szCs w:val="20"/>
              </w:rPr>
            </w:pPr>
          </w:p>
        </w:tc>
      </w:tr>
      <w:tr w:rsidR="005D4C5E" w:rsidRPr="00742904" w:rsidTr="00566586">
        <w:trPr>
          <w:trHeight w:val="50"/>
        </w:trPr>
        <w:tc>
          <w:tcPr>
            <w:tcW w:w="583" w:type="pct"/>
          </w:tcPr>
          <w:p w:rsidR="005D4C5E" w:rsidRDefault="005D4C5E" w:rsidP="005E335D">
            <w:pPr>
              <w:spacing w:after="0"/>
              <w:rPr>
                <w:rFonts w:cs="Arial"/>
                <w:sz w:val="20"/>
                <w:szCs w:val="20"/>
              </w:rPr>
            </w:pPr>
          </w:p>
        </w:tc>
        <w:tc>
          <w:tcPr>
            <w:tcW w:w="586" w:type="pct"/>
          </w:tcPr>
          <w:p w:rsidR="005D4C5E" w:rsidRDefault="005D4C5E" w:rsidP="00007EFB">
            <w:pPr>
              <w:spacing w:after="0"/>
              <w:rPr>
                <w:rFonts w:cs="Arial"/>
                <w:sz w:val="20"/>
                <w:szCs w:val="20"/>
              </w:rPr>
            </w:pPr>
          </w:p>
        </w:tc>
        <w:tc>
          <w:tcPr>
            <w:tcW w:w="2372" w:type="pct"/>
          </w:tcPr>
          <w:p w:rsidR="005D4C5E" w:rsidRDefault="005D4C5E" w:rsidP="00566586">
            <w:pPr>
              <w:spacing w:after="0"/>
              <w:rPr>
                <w:rFonts w:cs="Arial"/>
                <w:sz w:val="20"/>
                <w:szCs w:val="20"/>
              </w:rPr>
            </w:pPr>
          </w:p>
        </w:tc>
        <w:tc>
          <w:tcPr>
            <w:tcW w:w="767" w:type="pct"/>
          </w:tcPr>
          <w:p w:rsidR="005D4C5E" w:rsidRPr="007115DA" w:rsidRDefault="005D4C5E" w:rsidP="00007EFB">
            <w:pPr>
              <w:spacing w:after="0"/>
              <w:rPr>
                <w:rFonts w:cs="Arial"/>
                <w:sz w:val="20"/>
                <w:szCs w:val="20"/>
              </w:rPr>
            </w:pPr>
          </w:p>
        </w:tc>
        <w:tc>
          <w:tcPr>
            <w:tcW w:w="692" w:type="pct"/>
          </w:tcPr>
          <w:p w:rsidR="005D4C5E" w:rsidRPr="007115DA" w:rsidRDefault="005D4C5E" w:rsidP="00007EFB">
            <w:pPr>
              <w:spacing w:after="0"/>
              <w:rPr>
                <w:rFonts w:cs="Arial"/>
                <w:sz w:val="20"/>
                <w:szCs w:val="20"/>
              </w:rPr>
            </w:pPr>
          </w:p>
        </w:tc>
      </w:tr>
      <w:tr w:rsidR="005D4C5E" w:rsidRPr="00742904" w:rsidTr="00566586">
        <w:trPr>
          <w:trHeight w:val="50"/>
        </w:trPr>
        <w:tc>
          <w:tcPr>
            <w:tcW w:w="583" w:type="pct"/>
          </w:tcPr>
          <w:p w:rsidR="005D4C5E" w:rsidRDefault="005D4C5E" w:rsidP="005E335D">
            <w:pPr>
              <w:spacing w:after="0"/>
              <w:rPr>
                <w:rFonts w:cs="Arial"/>
                <w:sz w:val="20"/>
                <w:szCs w:val="20"/>
              </w:rPr>
            </w:pPr>
          </w:p>
        </w:tc>
        <w:tc>
          <w:tcPr>
            <w:tcW w:w="586" w:type="pct"/>
          </w:tcPr>
          <w:p w:rsidR="005D4C5E" w:rsidRDefault="005D4C5E" w:rsidP="00007EFB">
            <w:pPr>
              <w:spacing w:after="0"/>
              <w:rPr>
                <w:rFonts w:cs="Arial"/>
                <w:sz w:val="20"/>
                <w:szCs w:val="20"/>
              </w:rPr>
            </w:pPr>
          </w:p>
        </w:tc>
        <w:tc>
          <w:tcPr>
            <w:tcW w:w="2372" w:type="pct"/>
          </w:tcPr>
          <w:p w:rsidR="005D4C5E" w:rsidRDefault="005D4C5E" w:rsidP="00007EFB">
            <w:pPr>
              <w:spacing w:after="0"/>
              <w:rPr>
                <w:rFonts w:cs="Arial"/>
                <w:sz w:val="20"/>
                <w:szCs w:val="20"/>
              </w:rPr>
            </w:pPr>
          </w:p>
        </w:tc>
        <w:tc>
          <w:tcPr>
            <w:tcW w:w="767" w:type="pct"/>
          </w:tcPr>
          <w:p w:rsidR="005D4C5E" w:rsidRDefault="005D4C5E" w:rsidP="00007EFB">
            <w:pPr>
              <w:spacing w:after="0"/>
              <w:rPr>
                <w:rFonts w:cs="Arial"/>
                <w:sz w:val="20"/>
                <w:szCs w:val="20"/>
              </w:rPr>
            </w:pPr>
          </w:p>
        </w:tc>
        <w:tc>
          <w:tcPr>
            <w:tcW w:w="692" w:type="pct"/>
          </w:tcPr>
          <w:p w:rsidR="005D4C5E" w:rsidRDefault="005D4C5E" w:rsidP="00007EFB">
            <w:pPr>
              <w:spacing w:after="0"/>
              <w:rPr>
                <w:rFonts w:cs="Arial"/>
                <w:sz w:val="20"/>
                <w:szCs w:val="20"/>
              </w:rPr>
            </w:pPr>
          </w:p>
        </w:tc>
      </w:tr>
      <w:tr w:rsidR="005D4C5E" w:rsidRPr="00742904" w:rsidTr="00566586">
        <w:trPr>
          <w:trHeight w:val="50"/>
        </w:trPr>
        <w:tc>
          <w:tcPr>
            <w:tcW w:w="583" w:type="pct"/>
          </w:tcPr>
          <w:p w:rsidR="005D4C5E" w:rsidRDefault="005D4C5E" w:rsidP="00DA4D2E">
            <w:pPr>
              <w:spacing w:after="0"/>
              <w:rPr>
                <w:rFonts w:cs="Arial"/>
                <w:sz w:val="20"/>
                <w:szCs w:val="20"/>
              </w:rPr>
            </w:pPr>
          </w:p>
        </w:tc>
        <w:tc>
          <w:tcPr>
            <w:tcW w:w="586" w:type="pct"/>
          </w:tcPr>
          <w:p w:rsidR="005D4C5E" w:rsidRDefault="005D4C5E" w:rsidP="00007EFB">
            <w:pPr>
              <w:spacing w:after="0"/>
              <w:rPr>
                <w:rFonts w:cs="Arial"/>
                <w:sz w:val="20"/>
                <w:szCs w:val="20"/>
              </w:rPr>
            </w:pPr>
          </w:p>
        </w:tc>
        <w:tc>
          <w:tcPr>
            <w:tcW w:w="2372" w:type="pct"/>
          </w:tcPr>
          <w:p w:rsidR="005D4C5E" w:rsidRDefault="005D4C5E" w:rsidP="00007EFB">
            <w:pPr>
              <w:spacing w:after="0"/>
              <w:rPr>
                <w:rFonts w:cs="Arial"/>
                <w:sz w:val="20"/>
                <w:szCs w:val="20"/>
              </w:rPr>
            </w:pPr>
          </w:p>
        </w:tc>
        <w:tc>
          <w:tcPr>
            <w:tcW w:w="767" w:type="pct"/>
          </w:tcPr>
          <w:p w:rsidR="005D4C5E" w:rsidRDefault="005D4C5E" w:rsidP="00007EFB">
            <w:pPr>
              <w:spacing w:after="0"/>
              <w:rPr>
                <w:rFonts w:cs="Arial"/>
                <w:sz w:val="20"/>
                <w:szCs w:val="20"/>
              </w:rPr>
            </w:pPr>
          </w:p>
        </w:tc>
        <w:tc>
          <w:tcPr>
            <w:tcW w:w="692" w:type="pct"/>
          </w:tcPr>
          <w:p w:rsidR="005D4C5E" w:rsidRDefault="005D4C5E" w:rsidP="00007EFB">
            <w:pPr>
              <w:spacing w:after="0"/>
              <w:rPr>
                <w:rFonts w:cs="Arial"/>
                <w:sz w:val="20"/>
                <w:szCs w:val="20"/>
              </w:rPr>
            </w:pPr>
          </w:p>
        </w:tc>
      </w:tr>
      <w:tr w:rsidR="005D4C5E" w:rsidRPr="00742904" w:rsidTr="00566586">
        <w:trPr>
          <w:trHeight w:val="50"/>
        </w:trPr>
        <w:tc>
          <w:tcPr>
            <w:tcW w:w="583" w:type="pct"/>
          </w:tcPr>
          <w:p w:rsidR="005D4C5E" w:rsidRDefault="005D4C5E" w:rsidP="006601B1">
            <w:pPr>
              <w:spacing w:after="0"/>
              <w:rPr>
                <w:rFonts w:cs="Arial"/>
                <w:sz w:val="20"/>
                <w:szCs w:val="20"/>
              </w:rPr>
            </w:pPr>
          </w:p>
        </w:tc>
        <w:tc>
          <w:tcPr>
            <w:tcW w:w="586" w:type="pct"/>
          </w:tcPr>
          <w:p w:rsidR="005D4C5E" w:rsidRDefault="005D4C5E" w:rsidP="00FF289D">
            <w:pPr>
              <w:spacing w:after="0"/>
              <w:rPr>
                <w:rFonts w:cs="Arial"/>
                <w:sz w:val="20"/>
                <w:szCs w:val="20"/>
              </w:rPr>
            </w:pPr>
          </w:p>
        </w:tc>
        <w:tc>
          <w:tcPr>
            <w:tcW w:w="2372" w:type="pct"/>
          </w:tcPr>
          <w:p w:rsidR="005D4C5E" w:rsidRDefault="005D4C5E" w:rsidP="00FF289D">
            <w:pPr>
              <w:spacing w:after="0"/>
              <w:rPr>
                <w:rFonts w:cs="Arial"/>
                <w:sz w:val="20"/>
                <w:szCs w:val="20"/>
              </w:rPr>
            </w:pPr>
          </w:p>
        </w:tc>
        <w:tc>
          <w:tcPr>
            <w:tcW w:w="767" w:type="pct"/>
          </w:tcPr>
          <w:p w:rsidR="005D4C5E" w:rsidRDefault="005D4C5E" w:rsidP="00007EFB">
            <w:pPr>
              <w:spacing w:after="0"/>
              <w:rPr>
                <w:rFonts w:cs="Arial"/>
                <w:sz w:val="20"/>
                <w:szCs w:val="20"/>
              </w:rPr>
            </w:pPr>
          </w:p>
        </w:tc>
        <w:tc>
          <w:tcPr>
            <w:tcW w:w="692" w:type="pct"/>
          </w:tcPr>
          <w:p w:rsidR="005D4C5E" w:rsidRDefault="005D4C5E" w:rsidP="00007EFB">
            <w:pPr>
              <w:spacing w:after="0"/>
              <w:rPr>
                <w:rFonts w:cs="Arial"/>
                <w:sz w:val="20"/>
                <w:szCs w:val="20"/>
              </w:rPr>
            </w:pPr>
          </w:p>
        </w:tc>
      </w:tr>
      <w:tr w:rsidR="005D4C5E" w:rsidRPr="00742904" w:rsidTr="00566586">
        <w:trPr>
          <w:trHeight w:val="50"/>
        </w:trPr>
        <w:tc>
          <w:tcPr>
            <w:tcW w:w="583" w:type="pct"/>
          </w:tcPr>
          <w:p w:rsidR="005D4C5E" w:rsidRDefault="005D4C5E" w:rsidP="00104BCA">
            <w:pPr>
              <w:spacing w:after="0"/>
              <w:rPr>
                <w:rFonts w:cs="Arial"/>
                <w:sz w:val="20"/>
                <w:szCs w:val="20"/>
              </w:rPr>
            </w:pPr>
          </w:p>
        </w:tc>
        <w:tc>
          <w:tcPr>
            <w:tcW w:w="586" w:type="pct"/>
          </w:tcPr>
          <w:p w:rsidR="005D4C5E" w:rsidRDefault="005D4C5E" w:rsidP="00806412">
            <w:pPr>
              <w:spacing w:after="0"/>
              <w:rPr>
                <w:rFonts w:cs="Arial"/>
                <w:sz w:val="20"/>
                <w:szCs w:val="20"/>
              </w:rPr>
            </w:pPr>
          </w:p>
        </w:tc>
        <w:tc>
          <w:tcPr>
            <w:tcW w:w="2372" w:type="pct"/>
          </w:tcPr>
          <w:p w:rsidR="005D4C5E" w:rsidRDefault="005D4C5E" w:rsidP="00806412">
            <w:pPr>
              <w:spacing w:after="0"/>
              <w:rPr>
                <w:rFonts w:cs="Arial"/>
                <w:sz w:val="20"/>
                <w:szCs w:val="20"/>
              </w:rPr>
            </w:pPr>
          </w:p>
        </w:tc>
        <w:tc>
          <w:tcPr>
            <w:tcW w:w="767" w:type="pct"/>
          </w:tcPr>
          <w:p w:rsidR="005D4C5E" w:rsidRDefault="005D4C5E" w:rsidP="00007EFB">
            <w:pPr>
              <w:spacing w:after="0"/>
              <w:rPr>
                <w:rFonts w:cs="Arial"/>
                <w:sz w:val="20"/>
                <w:szCs w:val="20"/>
              </w:rPr>
            </w:pPr>
          </w:p>
        </w:tc>
        <w:tc>
          <w:tcPr>
            <w:tcW w:w="692" w:type="pct"/>
          </w:tcPr>
          <w:p w:rsidR="005D4C5E" w:rsidRDefault="005D4C5E" w:rsidP="00007EFB">
            <w:pPr>
              <w:spacing w:after="0"/>
              <w:rPr>
                <w:rFonts w:cs="Arial"/>
                <w:sz w:val="20"/>
                <w:szCs w:val="20"/>
              </w:rPr>
            </w:pPr>
          </w:p>
        </w:tc>
      </w:tr>
      <w:tr w:rsidR="005D4C5E" w:rsidRPr="00742904" w:rsidTr="00566586">
        <w:trPr>
          <w:trHeight w:val="50"/>
        </w:trPr>
        <w:tc>
          <w:tcPr>
            <w:tcW w:w="583" w:type="pct"/>
          </w:tcPr>
          <w:p w:rsidR="005D4C5E" w:rsidRDefault="005D4C5E" w:rsidP="00104BCA">
            <w:pPr>
              <w:spacing w:after="0"/>
              <w:rPr>
                <w:rFonts w:cs="Arial"/>
                <w:sz w:val="20"/>
                <w:szCs w:val="20"/>
              </w:rPr>
            </w:pPr>
          </w:p>
        </w:tc>
        <w:tc>
          <w:tcPr>
            <w:tcW w:w="586" w:type="pct"/>
          </w:tcPr>
          <w:p w:rsidR="005D4C5E" w:rsidRDefault="005D4C5E" w:rsidP="00806412">
            <w:pPr>
              <w:spacing w:after="0"/>
              <w:rPr>
                <w:rFonts w:cs="Arial"/>
                <w:sz w:val="20"/>
                <w:szCs w:val="20"/>
              </w:rPr>
            </w:pPr>
          </w:p>
        </w:tc>
        <w:tc>
          <w:tcPr>
            <w:tcW w:w="2372" w:type="pct"/>
          </w:tcPr>
          <w:p w:rsidR="005D4C5E" w:rsidRDefault="005D4C5E" w:rsidP="00806412">
            <w:pPr>
              <w:spacing w:after="0"/>
              <w:rPr>
                <w:rFonts w:cs="Arial"/>
                <w:sz w:val="20"/>
                <w:szCs w:val="20"/>
              </w:rPr>
            </w:pPr>
          </w:p>
        </w:tc>
        <w:tc>
          <w:tcPr>
            <w:tcW w:w="767" w:type="pct"/>
          </w:tcPr>
          <w:p w:rsidR="005D4C5E" w:rsidRDefault="005D4C5E" w:rsidP="00007EFB">
            <w:pPr>
              <w:spacing w:after="0"/>
              <w:rPr>
                <w:rFonts w:cs="Arial"/>
                <w:sz w:val="20"/>
                <w:szCs w:val="20"/>
              </w:rPr>
            </w:pPr>
          </w:p>
        </w:tc>
        <w:tc>
          <w:tcPr>
            <w:tcW w:w="692" w:type="pct"/>
          </w:tcPr>
          <w:p w:rsidR="005D4C5E" w:rsidRDefault="005D4C5E" w:rsidP="00007EFB">
            <w:pPr>
              <w:spacing w:after="0"/>
              <w:rPr>
                <w:rFonts w:cs="Arial"/>
                <w:sz w:val="20"/>
                <w:szCs w:val="20"/>
              </w:rPr>
            </w:pPr>
          </w:p>
        </w:tc>
      </w:tr>
      <w:tr w:rsidR="005D4C5E" w:rsidRPr="00742904" w:rsidTr="00566586">
        <w:trPr>
          <w:trHeight w:val="50"/>
        </w:trPr>
        <w:tc>
          <w:tcPr>
            <w:tcW w:w="583" w:type="pct"/>
          </w:tcPr>
          <w:p w:rsidR="005D4C5E" w:rsidRDefault="005D4C5E" w:rsidP="00104BCA">
            <w:pPr>
              <w:spacing w:after="0"/>
              <w:rPr>
                <w:rFonts w:cs="Arial"/>
                <w:sz w:val="20"/>
                <w:szCs w:val="20"/>
              </w:rPr>
            </w:pPr>
          </w:p>
        </w:tc>
        <w:tc>
          <w:tcPr>
            <w:tcW w:w="586" w:type="pct"/>
          </w:tcPr>
          <w:p w:rsidR="005D4C5E" w:rsidRDefault="005D4C5E" w:rsidP="000A468A">
            <w:pPr>
              <w:spacing w:after="0"/>
              <w:rPr>
                <w:rFonts w:cs="Arial"/>
                <w:sz w:val="20"/>
                <w:szCs w:val="20"/>
              </w:rPr>
            </w:pPr>
          </w:p>
        </w:tc>
        <w:tc>
          <w:tcPr>
            <w:tcW w:w="2372" w:type="pct"/>
          </w:tcPr>
          <w:p w:rsidR="005D4C5E" w:rsidRDefault="005D4C5E" w:rsidP="00806412">
            <w:pPr>
              <w:spacing w:after="0"/>
              <w:rPr>
                <w:rFonts w:cs="Arial"/>
                <w:sz w:val="20"/>
                <w:szCs w:val="20"/>
              </w:rPr>
            </w:pPr>
          </w:p>
        </w:tc>
        <w:tc>
          <w:tcPr>
            <w:tcW w:w="767" w:type="pct"/>
          </w:tcPr>
          <w:p w:rsidR="005D4C5E" w:rsidRDefault="005D4C5E" w:rsidP="00007EFB">
            <w:pPr>
              <w:spacing w:after="0"/>
              <w:rPr>
                <w:rFonts w:cs="Arial"/>
                <w:sz w:val="20"/>
                <w:szCs w:val="20"/>
              </w:rPr>
            </w:pPr>
          </w:p>
        </w:tc>
        <w:tc>
          <w:tcPr>
            <w:tcW w:w="692" w:type="pct"/>
          </w:tcPr>
          <w:p w:rsidR="005D4C5E" w:rsidRDefault="005D4C5E" w:rsidP="00007EFB">
            <w:pPr>
              <w:spacing w:after="0"/>
              <w:rPr>
                <w:rFonts w:cs="Arial"/>
                <w:sz w:val="20"/>
                <w:szCs w:val="20"/>
              </w:rPr>
            </w:pPr>
          </w:p>
        </w:tc>
      </w:tr>
    </w:tbl>
    <w:p w:rsidR="004D05CA" w:rsidRDefault="004D05CA" w:rsidP="00FD6CD1">
      <w:pPr>
        <w:jc w:val="both"/>
        <w:rPr>
          <w:rStyle w:val="DocumentControlTitles"/>
          <w:rFonts w:ascii="Cambria" w:hAnsi="Cambria" w:cs="Arial"/>
        </w:rPr>
      </w:pPr>
    </w:p>
    <w:p w:rsidR="00FD6CD1" w:rsidRPr="002024CD" w:rsidRDefault="00FD6CD1" w:rsidP="00FD6CD1">
      <w:pPr>
        <w:jc w:val="both"/>
        <w:rPr>
          <w:rStyle w:val="DocumentControlTitles"/>
          <w:rFonts w:ascii="Cambria" w:hAnsi="Cambria" w:cs="Arial"/>
          <w:szCs w:val="22"/>
        </w:rPr>
      </w:pPr>
      <w:r>
        <w:rPr>
          <w:rStyle w:val="DocumentControlTitles"/>
          <w:rFonts w:ascii="Cambria" w:hAnsi="Cambria" w:cs="Arial"/>
        </w:rPr>
        <w:t>Intellectual Property</w:t>
      </w:r>
    </w:p>
    <w:p w:rsidR="00FD6CD1" w:rsidRPr="002024CD" w:rsidRDefault="00C03CA6" w:rsidP="00FD6CD1">
      <w:pPr>
        <w:pStyle w:val="Legal"/>
        <w:tabs>
          <w:tab w:val="left" w:pos="7380"/>
        </w:tabs>
        <w:jc w:val="both"/>
      </w:pPr>
      <w:r>
        <w:t>OpenWay Asia</w:t>
      </w:r>
      <w:r w:rsidR="00FD6CD1" w:rsidRPr="002024CD">
        <w:t xml:space="preserve"> Limited. All rights reserved.</w:t>
      </w:r>
      <w:r w:rsidR="00FD6CD1" w:rsidRPr="002024CD">
        <w:tab/>
      </w:r>
    </w:p>
    <w:p w:rsidR="00FD6CD1" w:rsidRPr="002024CD" w:rsidRDefault="00FD6CD1" w:rsidP="00FD6CD1">
      <w:pPr>
        <w:pStyle w:val="Legal"/>
        <w:spacing w:after="0"/>
        <w:jc w:val="both"/>
      </w:pPr>
      <w:r w:rsidRPr="002024CD">
        <w:t xml:space="preserve">The </w:t>
      </w:r>
      <w:r>
        <w:t>intellectual property</w:t>
      </w:r>
      <w:r w:rsidRPr="002024CD">
        <w:t xml:space="preserve"> of this document belongs to </w:t>
      </w:r>
      <w:r w:rsidR="00C03CA6">
        <w:t>OpenWay Asia</w:t>
      </w:r>
      <w:r>
        <w:t xml:space="preserve"> and to </w:t>
      </w:r>
      <w:r w:rsidR="00696908">
        <w:t>ORIENT COMMERCIAL BANK</w:t>
      </w:r>
      <w:r w:rsidRPr="002024CD">
        <w:t xml:space="preserve">. Proprietary material, brand or product names of other parties or trademarks remain with their respective owners. You may not, except with </w:t>
      </w:r>
      <w:r>
        <w:t>the</w:t>
      </w:r>
      <w:r w:rsidRPr="002024CD">
        <w:t xml:space="preserve"> express written permission</w:t>
      </w:r>
      <w:r>
        <w:t xml:space="preserve"> of </w:t>
      </w:r>
      <w:r w:rsidR="00C03CA6">
        <w:t>OpenWay Asia</w:t>
      </w:r>
      <w:r>
        <w:t xml:space="preserve"> AND </w:t>
      </w:r>
      <w:r w:rsidR="00696908">
        <w:t>ORIENT COMMERCIAL BANK</w:t>
      </w:r>
      <w:r w:rsidRPr="002024CD">
        <w:t>, distribute or commercially exploit the content. Nor may you transmit it or store it in any other website or other form of electronic retrieval system. Any sample data used in examples below are completely fictitious unless otherwise noted.</w:t>
      </w:r>
    </w:p>
    <w:p w:rsidR="006965A0" w:rsidRDefault="006965A0" w:rsidP="006965A0">
      <w:pPr>
        <w:pStyle w:val="Legal"/>
        <w:spacing w:after="0"/>
        <w:jc w:val="both"/>
      </w:pPr>
    </w:p>
    <w:p w:rsidR="006965A0" w:rsidRDefault="006965A0" w:rsidP="006965A0">
      <w:pPr>
        <w:jc w:val="both"/>
        <w:rPr>
          <w:rStyle w:val="DocumentControlTitles"/>
          <w:rFonts w:ascii="Cambria" w:hAnsi="Cambria"/>
          <w:szCs w:val="18"/>
        </w:rPr>
      </w:pPr>
      <w:r>
        <w:rPr>
          <w:rStyle w:val="DocumentControlTitles"/>
          <w:rFonts w:ascii="Cambria" w:hAnsi="Cambria"/>
        </w:rPr>
        <w:t>Disclaimer</w:t>
      </w:r>
    </w:p>
    <w:p w:rsidR="006965A0" w:rsidRDefault="006965A0" w:rsidP="006965A0">
      <w:pPr>
        <w:pStyle w:val="Legal"/>
        <w:jc w:val="both"/>
      </w:pPr>
      <w:r>
        <w:t xml:space="preserve">The </w:t>
      </w:r>
      <w:r w:rsidR="00C03CA6">
        <w:t>OpenWay Asia</w:t>
      </w:r>
      <w:r>
        <w:t xml:space="preserve"> software described in this document is furnished by </w:t>
      </w:r>
      <w:r w:rsidR="00C03CA6">
        <w:t>OpenWay Asia</w:t>
      </w:r>
      <w:r>
        <w:t xml:space="preserve"> Limited under a Software Licensing Agreement, Consultancy Agreement, Variation Request or Confidentiality Agreement, and may be used or copied only in accordance with the terms of such Agreement. Neither this document nor the </w:t>
      </w:r>
      <w:r w:rsidR="00C03CA6">
        <w:t>OpenWay Asia</w:t>
      </w:r>
      <w:r>
        <w:t xml:space="preserve"> software it describes may be used, sold, transferred, copied, translated, reproduced or transmitted in any form or by any means, electronic or mechanical, for any purpose, in whole or in part, other than in accordance with the terms of such Agreement, or otherwise without prior written consent of </w:t>
      </w:r>
      <w:r w:rsidR="00C03CA6">
        <w:t>OpenWay Asia</w:t>
      </w:r>
      <w:r>
        <w:t xml:space="preserve"> Limited and </w:t>
      </w:r>
      <w:r w:rsidR="00696908">
        <w:t>ORIENT COMMERCIAL BANK</w:t>
      </w:r>
      <w:r>
        <w:t xml:space="preserve">, respectively </w:t>
      </w:r>
      <w:r w:rsidR="00C03CA6">
        <w:t>OpenWay Asia</w:t>
      </w:r>
      <w:r>
        <w:t xml:space="preserve"> Limited solely.</w:t>
      </w:r>
    </w:p>
    <w:p w:rsidR="006965A0" w:rsidRDefault="006965A0" w:rsidP="006965A0">
      <w:pPr>
        <w:pStyle w:val="Legal"/>
        <w:jc w:val="both"/>
      </w:pPr>
      <w:r>
        <w:t xml:space="preserve">This document describes a generic product or service and should be read in conjunction with other documents relevant to the configuration of any specific system. The licensee of OpenWay software or user of </w:t>
      </w:r>
      <w:r w:rsidR="00C03CA6">
        <w:t>OpenWay Asia</w:t>
      </w:r>
      <w:r>
        <w:t xml:space="preserve"> services is responsible for ensuring that the product or service described herein meets its own requirements. The information contained in this document is subject to change without notice and should not be taken as a commitment by </w:t>
      </w:r>
      <w:r w:rsidR="00C03CA6">
        <w:t>OpenWay Asia</w:t>
      </w:r>
      <w:r>
        <w:t xml:space="preserve"> Limited or </w:t>
      </w:r>
      <w:r w:rsidR="00696908">
        <w:t>ORIENT COMMERCIAL BANK</w:t>
      </w:r>
      <w:r>
        <w:t xml:space="preserve">. </w:t>
      </w:r>
      <w:r w:rsidR="00C03CA6">
        <w:t>OpenWay Asia</w:t>
      </w:r>
      <w:r>
        <w:t xml:space="preserve"> Limited and </w:t>
      </w:r>
      <w:r w:rsidR="00696908">
        <w:t>ORIENT COMMERCIAL BANK</w:t>
      </w:r>
      <w:r>
        <w:t xml:space="preserve"> assume no responsibility for any errors that may appear in this document.</w:t>
      </w:r>
    </w:p>
    <w:p w:rsidR="006965A0" w:rsidRDefault="006965A0" w:rsidP="006965A0">
      <w:pPr>
        <w:pStyle w:val="Legal"/>
        <w:jc w:val="both"/>
      </w:pPr>
    </w:p>
    <w:p w:rsidR="006965A0" w:rsidRDefault="006965A0" w:rsidP="006965A0">
      <w:pPr>
        <w:jc w:val="both"/>
        <w:rPr>
          <w:rStyle w:val="DocumentControlTitles"/>
          <w:rFonts w:ascii="Cambria" w:hAnsi="Cambria"/>
          <w:szCs w:val="18"/>
        </w:rPr>
      </w:pPr>
      <w:r>
        <w:rPr>
          <w:rStyle w:val="DocumentControlTitles"/>
          <w:rFonts w:ascii="Cambria" w:hAnsi="Cambria"/>
        </w:rPr>
        <w:t>Confidentiality</w:t>
      </w:r>
    </w:p>
    <w:p w:rsidR="006965A0" w:rsidRDefault="006965A0" w:rsidP="006965A0">
      <w:pPr>
        <w:pStyle w:val="Legal"/>
        <w:jc w:val="both"/>
      </w:pPr>
      <w:r>
        <w:t xml:space="preserve">The information contained in this document is the property of </w:t>
      </w:r>
      <w:r w:rsidR="00C03CA6">
        <w:t>OpenWay Asia</w:t>
      </w:r>
      <w:r>
        <w:t xml:space="preserve"> and </w:t>
      </w:r>
      <w:r w:rsidR="00696908">
        <w:t>ORIENT COMMERCIAL BANK</w:t>
      </w:r>
      <w:r>
        <w:t xml:space="preserve"> and contains CONFIDENTIAL information that is produced solely for the benefit of </w:t>
      </w:r>
      <w:r w:rsidR="00C03CA6">
        <w:t>OpenWay Asia</w:t>
      </w:r>
      <w:r>
        <w:t xml:space="preserve"> Limited and </w:t>
      </w:r>
      <w:r w:rsidR="00696908">
        <w:t>ORIENT COMMERCIAL BANK</w:t>
      </w:r>
      <w:r w:rsidR="00861248">
        <w:fldChar w:fldCharType="begin"/>
      </w:r>
      <w:r>
        <w:instrText xml:space="preserve"> ASK  client " "  \* MERGEFORMAT </w:instrText>
      </w:r>
      <w:r w:rsidR="00861248">
        <w:fldChar w:fldCharType="end"/>
      </w:r>
      <w:r>
        <w:t xml:space="preserve">. The recipient should keep this document and all its information confidential. On no account should this document, in whole or in part, be used, sold, transferred, copied, translated, reproduced or transmitted in any form or by any means, electronic or mechanical, or disclosed or disseminated to any third party, without the express written permission of </w:t>
      </w:r>
      <w:r w:rsidR="00C03CA6">
        <w:t xml:space="preserve">OpenWay Asia </w:t>
      </w:r>
      <w:r>
        <w:t xml:space="preserve"> AND </w:t>
      </w:r>
      <w:r w:rsidR="00696908">
        <w:t>ORIENT COMMERCIAL BANK</w:t>
      </w:r>
      <w:r>
        <w:t>.</w:t>
      </w:r>
    </w:p>
    <w:p w:rsidR="00777648" w:rsidRPr="009F3DA3" w:rsidRDefault="00777648" w:rsidP="00777648">
      <w:pPr>
        <w:pStyle w:val="Contents"/>
        <w:rPr>
          <w:rStyle w:val="DocumentControlTitles"/>
          <w:rFonts w:ascii="Cambria" w:hAnsi="Cambria" w:cs="Arial"/>
          <w:b/>
          <w:bCs w:val="0"/>
          <w:color w:val="133376"/>
          <w:sz w:val="48"/>
        </w:rPr>
      </w:pPr>
      <w:r w:rsidRPr="009F3DA3">
        <w:rPr>
          <w:rStyle w:val="DocumentControlTitles"/>
          <w:rFonts w:ascii="Cambria" w:hAnsi="Cambria" w:cs="Arial"/>
          <w:b/>
          <w:bCs w:val="0"/>
          <w:color w:val="133376"/>
          <w:sz w:val="48"/>
        </w:rPr>
        <w:lastRenderedPageBreak/>
        <w:t>Contents</w:t>
      </w:r>
    </w:p>
    <w:p w:rsidR="0041684D" w:rsidRDefault="00861248">
      <w:pPr>
        <w:pStyle w:val="TOC1"/>
        <w:rPr>
          <w:rFonts w:asciiTheme="minorHAnsi" w:eastAsiaTheme="minorEastAsia" w:hAnsiTheme="minorHAnsi" w:cstheme="minorBidi"/>
          <w:b w:val="0"/>
          <w:color w:val="auto"/>
          <w:sz w:val="22"/>
          <w:szCs w:val="22"/>
          <w:lang w:val="en-US"/>
        </w:rPr>
      </w:pPr>
      <w:r w:rsidRPr="009F3DA3">
        <w:rPr>
          <w:rStyle w:val="DocumentControlTitles"/>
          <w:rFonts w:cs="Arial"/>
          <w:b/>
          <w:bCs w:val="0"/>
          <w:noProof w:val="0"/>
          <w:color w:val="133376"/>
          <w:sz w:val="48"/>
        </w:rPr>
        <w:fldChar w:fldCharType="begin"/>
      </w:r>
      <w:r w:rsidR="00777648" w:rsidRPr="009F3DA3">
        <w:rPr>
          <w:rStyle w:val="DocumentControlTitles"/>
          <w:rFonts w:cs="Arial"/>
          <w:b/>
          <w:bCs w:val="0"/>
          <w:noProof w:val="0"/>
          <w:color w:val="133376"/>
          <w:sz w:val="48"/>
        </w:rPr>
        <w:instrText xml:space="preserve"> TOC \o "2-3" \h \z \t "Heading 1,1" </w:instrText>
      </w:r>
      <w:r w:rsidRPr="009F3DA3">
        <w:rPr>
          <w:rStyle w:val="DocumentControlTitles"/>
          <w:rFonts w:cs="Arial"/>
          <w:b/>
          <w:bCs w:val="0"/>
          <w:noProof w:val="0"/>
          <w:color w:val="133376"/>
          <w:sz w:val="48"/>
        </w:rPr>
        <w:fldChar w:fldCharType="separate"/>
      </w:r>
      <w:hyperlink w:anchor="_Toc503528078" w:history="1">
        <w:r w:rsidR="0041684D" w:rsidRPr="004A4CEF">
          <w:rPr>
            <w:rStyle w:val="Hyperlink"/>
          </w:rPr>
          <w:t>1</w:t>
        </w:r>
        <w:r w:rsidR="0041684D">
          <w:rPr>
            <w:rFonts w:asciiTheme="minorHAnsi" w:eastAsiaTheme="minorEastAsia" w:hAnsiTheme="minorHAnsi" w:cstheme="minorBidi"/>
            <w:b w:val="0"/>
            <w:color w:val="auto"/>
            <w:sz w:val="22"/>
            <w:szCs w:val="22"/>
            <w:lang w:val="en-US"/>
          </w:rPr>
          <w:tab/>
        </w:r>
        <w:r w:rsidR="0041684D" w:rsidRPr="004A4CEF">
          <w:rPr>
            <w:rStyle w:val="Hyperlink"/>
          </w:rPr>
          <w:t>Introduction</w:t>
        </w:r>
        <w:r w:rsidR="0041684D">
          <w:rPr>
            <w:webHidden/>
          </w:rPr>
          <w:tab/>
        </w:r>
        <w:r w:rsidR="0041684D">
          <w:rPr>
            <w:webHidden/>
          </w:rPr>
          <w:fldChar w:fldCharType="begin"/>
        </w:r>
        <w:r w:rsidR="0041684D">
          <w:rPr>
            <w:webHidden/>
          </w:rPr>
          <w:instrText xml:space="preserve"> PAGEREF _Toc503528078 \h </w:instrText>
        </w:r>
        <w:r w:rsidR="0041684D">
          <w:rPr>
            <w:webHidden/>
          </w:rPr>
        </w:r>
        <w:r w:rsidR="0041684D">
          <w:rPr>
            <w:webHidden/>
          </w:rPr>
          <w:fldChar w:fldCharType="separate"/>
        </w:r>
        <w:r w:rsidR="0041684D">
          <w:rPr>
            <w:webHidden/>
          </w:rPr>
          <w:t>6</w:t>
        </w:r>
        <w:r w:rsidR="0041684D">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079" w:history="1">
        <w:r w:rsidRPr="004A4CEF">
          <w:rPr>
            <w:rStyle w:val="Hyperlink"/>
            <w:noProof/>
          </w:rPr>
          <w:t>1.1</w:t>
        </w:r>
        <w:r>
          <w:rPr>
            <w:rFonts w:asciiTheme="minorHAnsi" w:eastAsiaTheme="minorEastAsia" w:hAnsiTheme="minorHAnsi" w:cstheme="minorBidi"/>
            <w:b w:val="0"/>
            <w:noProof/>
            <w:szCs w:val="22"/>
            <w:lang w:val="en-US"/>
          </w:rPr>
          <w:tab/>
        </w:r>
        <w:r w:rsidRPr="004A4CEF">
          <w:rPr>
            <w:rStyle w:val="Hyperlink"/>
            <w:noProof/>
          </w:rPr>
          <w:t>Discovery Review Acceptance</w:t>
        </w:r>
        <w:r>
          <w:rPr>
            <w:noProof/>
            <w:webHidden/>
          </w:rPr>
          <w:tab/>
        </w:r>
        <w:r>
          <w:rPr>
            <w:noProof/>
            <w:webHidden/>
          </w:rPr>
          <w:fldChar w:fldCharType="begin"/>
        </w:r>
        <w:r>
          <w:rPr>
            <w:noProof/>
            <w:webHidden/>
          </w:rPr>
          <w:instrText xml:space="preserve"> PAGEREF _Toc503528079 \h </w:instrText>
        </w:r>
        <w:r>
          <w:rPr>
            <w:noProof/>
            <w:webHidden/>
          </w:rPr>
        </w:r>
        <w:r>
          <w:rPr>
            <w:noProof/>
            <w:webHidden/>
          </w:rPr>
          <w:fldChar w:fldCharType="separate"/>
        </w:r>
        <w:r>
          <w:rPr>
            <w:noProof/>
            <w:webHidden/>
          </w:rPr>
          <w:t>6</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080" w:history="1">
        <w:r w:rsidRPr="004A4CEF">
          <w:rPr>
            <w:rStyle w:val="Hyperlink"/>
            <w:noProof/>
          </w:rPr>
          <w:t>1.2</w:t>
        </w:r>
        <w:r>
          <w:rPr>
            <w:rFonts w:asciiTheme="minorHAnsi" w:eastAsiaTheme="minorEastAsia" w:hAnsiTheme="minorHAnsi" w:cstheme="minorBidi"/>
            <w:b w:val="0"/>
            <w:noProof/>
            <w:szCs w:val="22"/>
            <w:lang w:val="en-US"/>
          </w:rPr>
          <w:tab/>
        </w:r>
        <w:r w:rsidRPr="004A4CEF">
          <w:rPr>
            <w:rStyle w:val="Hyperlink"/>
            <w:noProof/>
          </w:rPr>
          <w:t>Disclaimer</w:t>
        </w:r>
        <w:r>
          <w:rPr>
            <w:noProof/>
            <w:webHidden/>
          </w:rPr>
          <w:tab/>
        </w:r>
        <w:r>
          <w:rPr>
            <w:noProof/>
            <w:webHidden/>
          </w:rPr>
          <w:fldChar w:fldCharType="begin"/>
        </w:r>
        <w:r>
          <w:rPr>
            <w:noProof/>
            <w:webHidden/>
          </w:rPr>
          <w:instrText xml:space="preserve"> PAGEREF _Toc503528080 \h </w:instrText>
        </w:r>
        <w:r>
          <w:rPr>
            <w:noProof/>
            <w:webHidden/>
          </w:rPr>
        </w:r>
        <w:r>
          <w:rPr>
            <w:noProof/>
            <w:webHidden/>
          </w:rPr>
          <w:fldChar w:fldCharType="separate"/>
        </w:r>
        <w:r>
          <w:rPr>
            <w:noProof/>
            <w:webHidden/>
          </w:rPr>
          <w:t>6</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081" w:history="1">
        <w:r w:rsidRPr="004A4CEF">
          <w:rPr>
            <w:rStyle w:val="Hyperlink"/>
            <w:noProof/>
          </w:rPr>
          <w:t>1.3</w:t>
        </w:r>
        <w:r>
          <w:rPr>
            <w:rFonts w:asciiTheme="minorHAnsi" w:eastAsiaTheme="minorEastAsia" w:hAnsiTheme="minorHAnsi" w:cstheme="minorBidi"/>
            <w:b w:val="0"/>
            <w:noProof/>
            <w:szCs w:val="22"/>
            <w:lang w:val="en-US"/>
          </w:rPr>
          <w:tab/>
        </w:r>
        <w:r w:rsidRPr="004A4CEF">
          <w:rPr>
            <w:rStyle w:val="Hyperlink"/>
            <w:noProof/>
          </w:rPr>
          <w:t>Notations used</w:t>
        </w:r>
        <w:r>
          <w:rPr>
            <w:noProof/>
            <w:webHidden/>
          </w:rPr>
          <w:tab/>
        </w:r>
        <w:r>
          <w:rPr>
            <w:noProof/>
            <w:webHidden/>
          </w:rPr>
          <w:fldChar w:fldCharType="begin"/>
        </w:r>
        <w:r>
          <w:rPr>
            <w:noProof/>
            <w:webHidden/>
          </w:rPr>
          <w:instrText xml:space="preserve"> PAGEREF _Toc503528081 \h </w:instrText>
        </w:r>
        <w:r>
          <w:rPr>
            <w:noProof/>
            <w:webHidden/>
          </w:rPr>
        </w:r>
        <w:r>
          <w:rPr>
            <w:noProof/>
            <w:webHidden/>
          </w:rPr>
          <w:fldChar w:fldCharType="separate"/>
        </w:r>
        <w:r>
          <w:rPr>
            <w:noProof/>
            <w:webHidden/>
          </w:rPr>
          <w:t>6</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82" w:history="1">
        <w:r w:rsidRPr="004A4CEF">
          <w:rPr>
            <w:rStyle w:val="Hyperlink"/>
            <w:noProof/>
          </w:rPr>
          <w:t>1.3.1</w:t>
        </w:r>
        <w:r>
          <w:rPr>
            <w:rFonts w:asciiTheme="minorHAnsi" w:eastAsiaTheme="minorEastAsia" w:hAnsiTheme="minorHAnsi" w:cstheme="minorBidi"/>
            <w:noProof/>
            <w:sz w:val="22"/>
            <w:szCs w:val="22"/>
            <w:lang w:val="en-US"/>
          </w:rPr>
          <w:tab/>
        </w:r>
        <w:r w:rsidRPr="004A4CEF">
          <w:rPr>
            <w:rStyle w:val="Hyperlink"/>
            <w:noProof/>
          </w:rPr>
          <w:t>Data Elements</w:t>
        </w:r>
        <w:r>
          <w:rPr>
            <w:noProof/>
            <w:webHidden/>
          </w:rPr>
          <w:tab/>
        </w:r>
        <w:r>
          <w:rPr>
            <w:noProof/>
            <w:webHidden/>
          </w:rPr>
          <w:fldChar w:fldCharType="begin"/>
        </w:r>
        <w:r>
          <w:rPr>
            <w:noProof/>
            <w:webHidden/>
          </w:rPr>
          <w:instrText xml:space="preserve"> PAGEREF _Toc503528082 \h </w:instrText>
        </w:r>
        <w:r>
          <w:rPr>
            <w:noProof/>
            <w:webHidden/>
          </w:rPr>
        </w:r>
        <w:r>
          <w:rPr>
            <w:noProof/>
            <w:webHidden/>
          </w:rPr>
          <w:fldChar w:fldCharType="separate"/>
        </w:r>
        <w:r>
          <w:rPr>
            <w:noProof/>
            <w:webHidden/>
          </w:rPr>
          <w:t>7</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83" w:history="1">
        <w:r w:rsidRPr="004A4CEF">
          <w:rPr>
            <w:rStyle w:val="Hyperlink"/>
            <w:noProof/>
          </w:rPr>
          <w:t>1.3.2</w:t>
        </w:r>
        <w:r>
          <w:rPr>
            <w:rFonts w:asciiTheme="minorHAnsi" w:eastAsiaTheme="minorEastAsia" w:hAnsiTheme="minorHAnsi" w:cstheme="minorBidi"/>
            <w:noProof/>
            <w:sz w:val="22"/>
            <w:szCs w:val="22"/>
            <w:lang w:val="en-US"/>
          </w:rPr>
          <w:tab/>
        </w:r>
        <w:r w:rsidRPr="004A4CEF">
          <w:rPr>
            <w:rStyle w:val="Hyperlink"/>
            <w:noProof/>
          </w:rPr>
          <w:t>Requirements Notation</w:t>
        </w:r>
        <w:r>
          <w:rPr>
            <w:noProof/>
            <w:webHidden/>
          </w:rPr>
          <w:tab/>
        </w:r>
        <w:r>
          <w:rPr>
            <w:noProof/>
            <w:webHidden/>
          </w:rPr>
          <w:fldChar w:fldCharType="begin"/>
        </w:r>
        <w:r>
          <w:rPr>
            <w:noProof/>
            <w:webHidden/>
          </w:rPr>
          <w:instrText xml:space="preserve"> PAGEREF _Toc503528083 \h </w:instrText>
        </w:r>
        <w:r>
          <w:rPr>
            <w:noProof/>
            <w:webHidden/>
          </w:rPr>
        </w:r>
        <w:r>
          <w:rPr>
            <w:noProof/>
            <w:webHidden/>
          </w:rPr>
          <w:fldChar w:fldCharType="separate"/>
        </w:r>
        <w:r>
          <w:rPr>
            <w:noProof/>
            <w:webHidden/>
          </w:rPr>
          <w:t>7</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84" w:history="1">
        <w:r w:rsidRPr="004A4CEF">
          <w:rPr>
            <w:rStyle w:val="Hyperlink"/>
            <w:noProof/>
          </w:rPr>
          <w:t>1.3.3</w:t>
        </w:r>
        <w:r>
          <w:rPr>
            <w:rFonts w:asciiTheme="minorHAnsi" w:eastAsiaTheme="minorEastAsia" w:hAnsiTheme="minorHAnsi" w:cstheme="minorBidi"/>
            <w:noProof/>
            <w:sz w:val="22"/>
            <w:szCs w:val="22"/>
            <w:lang w:val="en-US"/>
          </w:rPr>
          <w:tab/>
        </w:r>
        <w:r w:rsidRPr="004A4CEF">
          <w:rPr>
            <w:rStyle w:val="Hyperlink"/>
            <w:noProof/>
          </w:rPr>
          <w:t>Items Marked as ‘To Be Determined’ (TBD)</w:t>
        </w:r>
        <w:r>
          <w:rPr>
            <w:noProof/>
            <w:webHidden/>
          </w:rPr>
          <w:tab/>
        </w:r>
        <w:r>
          <w:rPr>
            <w:noProof/>
            <w:webHidden/>
          </w:rPr>
          <w:fldChar w:fldCharType="begin"/>
        </w:r>
        <w:r>
          <w:rPr>
            <w:noProof/>
            <w:webHidden/>
          </w:rPr>
          <w:instrText xml:space="preserve"> PAGEREF _Toc503528084 \h </w:instrText>
        </w:r>
        <w:r>
          <w:rPr>
            <w:noProof/>
            <w:webHidden/>
          </w:rPr>
        </w:r>
        <w:r>
          <w:rPr>
            <w:noProof/>
            <w:webHidden/>
          </w:rPr>
          <w:fldChar w:fldCharType="separate"/>
        </w:r>
        <w:r>
          <w:rPr>
            <w:noProof/>
            <w:webHidden/>
          </w:rPr>
          <w:t>8</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085" w:history="1">
        <w:r w:rsidRPr="004A4CEF">
          <w:rPr>
            <w:rStyle w:val="Hyperlink"/>
          </w:rPr>
          <w:t>2</w:t>
        </w:r>
        <w:r>
          <w:rPr>
            <w:rFonts w:asciiTheme="minorHAnsi" w:eastAsiaTheme="minorEastAsia" w:hAnsiTheme="minorHAnsi" w:cstheme="minorBidi"/>
            <w:b w:val="0"/>
            <w:color w:val="auto"/>
            <w:sz w:val="22"/>
            <w:szCs w:val="22"/>
            <w:lang w:val="en-US"/>
          </w:rPr>
          <w:tab/>
        </w:r>
        <w:r w:rsidRPr="004A4CEF">
          <w:rPr>
            <w:rStyle w:val="Hyperlink"/>
          </w:rPr>
          <w:t>Migration Strategy</w:t>
        </w:r>
        <w:r>
          <w:rPr>
            <w:webHidden/>
          </w:rPr>
          <w:tab/>
        </w:r>
        <w:r>
          <w:rPr>
            <w:webHidden/>
          </w:rPr>
          <w:fldChar w:fldCharType="begin"/>
        </w:r>
        <w:r>
          <w:rPr>
            <w:webHidden/>
          </w:rPr>
          <w:instrText xml:space="preserve"> PAGEREF _Toc503528085 \h </w:instrText>
        </w:r>
        <w:r>
          <w:rPr>
            <w:webHidden/>
          </w:rPr>
        </w:r>
        <w:r>
          <w:rPr>
            <w:webHidden/>
          </w:rPr>
          <w:fldChar w:fldCharType="separate"/>
        </w:r>
        <w:r>
          <w:rPr>
            <w:webHidden/>
          </w:rPr>
          <w:t>9</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086" w:history="1">
        <w:r w:rsidRPr="004A4CEF">
          <w:rPr>
            <w:rStyle w:val="Hyperlink"/>
            <w:noProof/>
          </w:rPr>
          <w:t>2.1</w:t>
        </w:r>
        <w:r>
          <w:rPr>
            <w:rFonts w:asciiTheme="minorHAnsi" w:eastAsiaTheme="minorEastAsia" w:hAnsiTheme="minorHAnsi" w:cstheme="minorBidi"/>
            <w:b w:val="0"/>
            <w:noProof/>
            <w:szCs w:val="22"/>
            <w:lang w:val="en-US"/>
          </w:rPr>
          <w:tab/>
        </w:r>
        <w:r w:rsidRPr="004A4CEF">
          <w:rPr>
            <w:rStyle w:val="Hyperlink"/>
            <w:noProof/>
          </w:rPr>
          <w:t>Migration Data</w:t>
        </w:r>
        <w:r>
          <w:rPr>
            <w:noProof/>
            <w:webHidden/>
          </w:rPr>
          <w:tab/>
        </w:r>
        <w:r>
          <w:rPr>
            <w:noProof/>
            <w:webHidden/>
          </w:rPr>
          <w:fldChar w:fldCharType="begin"/>
        </w:r>
        <w:r>
          <w:rPr>
            <w:noProof/>
            <w:webHidden/>
          </w:rPr>
          <w:instrText xml:space="preserve"> PAGEREF _Toc503528086 \h </w:instrText>
        </w:r>
        <w:r>
          <w:rPr>
            <w:noProof/>
            <w:webHidden/>
          </w:rPr>
        </w:r>
        <w:r>
          <w:rPr>
            <w:noProof/>
            <w:webHidden/>
          </w:rPr>
          <w:fldChar w:fldCharType="separate"/>
        </w:r>
        <w:r>
          <w:rPr>
            <w:noProof/>
            <w:webHidden/>
          </w:rPr>
          <w:t>9</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87" w:history="1">
        <w:r w:rsidRPr="004A4CEF">
          <w:rPr>
            <w:rStyle w:val="Hyperlink"/>
            <w:noProof/>
          </w:rPr>
          <w:t>2.1.1</w:t>
        </w:r>
        <w:r>
          <w:rPr>
            <w:rFonts w:asciiTheme="minorHAnsi" w:eastAsiaTheme="minorEastAsia" w:hAnsiTheme="minorHAnsi" w:cstheme="minorBidi"/>
            <w:noProof/>
            <w:sz w:val="22"/>
            <w:szCs w:val="22"/>
            <w:lang w:val="en-US"/>
          </w:rPr>
          <w:tab/>
        </w:r>
        <w:r w:rsidRPr="004A4CEF">
          <w:rPr>
            <w:rStyle w:val="Hyperlink"/>
            <w:noProof/>
          </w:rPr>
          <w:t>Client Information</w:t>
        </w:r>
        <w:r>
          <w:rPr>
            <w:noProof/>
            <w:webHidden/>
          </w:rPr>
          <w:tab/>
        </w:r>
        <w:r>
          <w:rPr>
            <w:noProof/>
            <w:webHidden/>
          </w:rPr>
          <w:fldChar w:fldCharType="begin"/>
        </w:r>
        <w:r>
          <w:rPr>
            <w:noProof/>
            <w:webHidden/>
          </w:rPr>
          <w:instrText xml:space="preserve"> PAGEREF _Toc503528087 \h </w:instrText>
        </w:r>
        <w:r>
          <w:rPr>
            <w:noProof/>
            <w:webHidden/>
          </w:rPr>
        </w:r>
        <w:r>
          <w:rPr>
            <w:noProof/>
            <w:webHidden/>
          </w:rPr>
          <w:fldChar w:fldCharType="separate"/>
        </w:r>
        <w:r>
          <w:rPr>
            <w:noProof/>
            <w:webHidden/>
          </w:rPr>
          <w:t>9</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88" w:history="1">
        <w:r w:rsidRPr="004A4CEF">
          <w:rPr>
            <w:rStyle w:val="Hyperlink"/>
            <w:noProof/>
          </w:rPr>
          <w:t>2.1.2</w:t>
        </w:r>
        <w:r>
          <w:rPr>
            <w:rFonts w:asciiTheme="minorHAnsi" w:eastAsiaTheme="minorEastAsia" w:hAnsiTheme="minorHAnsi" w:cstheme="minorBidi"/>
            <w:noProof/>
            <w:sz w:val="22"/>
            <w:szCs w:val="22"/>
            <w:lang w:val="en-US"/>
          </w:rPr>
          <w:tab/>
        </w:r>
        <w:r w:rsidRPr="004A4CEF">
          <w:rPr>
            <w:rStyle w:val="Hyperlink"/>
            <w:noProof/>
          </w:rPr>
          <w:t>Contract information</w:t>
        </w:r>
        <w:r>
          <w:rPr>
            <w:noProof/>
            <w:webHidden/>
          </w:rPr>
          <w:tab/>
        </w:r>
        <w:r>
          <w:rPr>
            <w:noProof/>
            <w:webHidden/>
          </w:rPr>
          <w:fldChar w:fldCharType="begin"/>
        </w:r>
        <w:r>
          <w:rPr>
            <w:noProof/>
            <w:webHidden/>
          </w:rPr>
          <w:instrText xml:space="preserve"> PAGEREF _Toc503528088 \h </w:instrText>
        </w:r>
        <w:r>
          <w:rPr>
            <w:noProof/>
            <w:webHidden/>
          </w:rPr>
        </w:r>
        <w:r>
          <w:rPr>
            <w:noProof/>
            <w:webHidden/>
          </w:rPr>
          <w:fldChar w:fldCharType="separate"/>
        </w:r>
        <w:r>
          <w:rPr>
            <w:noProof/>
            <w:webHidden/>
          </w:rPr>
          <w:t>11</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89" w:history="1">
        <w:r w:rsidRPr="004A4CEF">
          <w:rPr>
            <w:rStyle w:val="Hyperlink"/>
            <w:noProof/>
          </w:rPr>
          <w:t>2.1.3</w:t>
        </w:r>
        <w:r>
          <w:rPr>
            <w:rFonts w:asciiTheme="minorHAnsi" w:eastAsiaTheme="minorEastAsia" w:hAnsiTheme="minorHAnsi" w:cstheme="minorBidi"/>
            <w:noProof/>
            <w:sz w:val="22"/>
            <w:szCs w:val="22"/>
            <w:lang w:val="en-US"/>
          </w:rPr>
          <w:tab/>
        </w:r>
        <w:r w:rsidRPr="004A4CEF">
          <w:rPr>
            <w:rStyle w:val="Hyperlink"/>
            <w:noProof/>
          </w:rPr>
          <w:t>Contract Status</w:t>
        </w:r>
        <w:r>
          <w:rPr>
            <w:noProof/>
            <w:webHidden/>
          </w:rPr>
          <w:tab/>
        </w:r>
        <w:r>
          <w:rPr>
            <w:noProof/>
            <w:webHidden/>
          </w:rPr>
          <w:fldChar w:fldCharType="begin"/>
        </w:r>
        <w:r>
          <w:rPr>
            <w:noProof/>
            <w:webHidden/>
          </w:rPr>
          <w:instrText xml:space="preserve"> PAGEREF _Toc503528089 \h </w:instrText>
        </w:r>
        <w:r>
          <w:rPr>
            <w:noProof/>
            <w:webHidden/>
          </w:rPr>
        </w:r>
        <w:r>
          <w:rPr>
            <w:noProof/>
            <w:webHidden/>
          </w:rPr>
          <w:fldChar w:fldCharType="separate"/>
        </w:r>
        <w:r>
          <w:rPr>
            <w:noProof/>
            <w:webHidden/>
          </w:rPr>
          <w:t>13</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90" w:history="1">
        <w:r w:rsidRPr="004A4CEF">
          <w:rPr>
            <w:rStyle w:val="Hyperlink"/>
            <w:noProof/>
          </w:rPr>
          <w:t>2.1.4</w:t>
        </w:r>
        <w:r>
          <w:rPr>
            <w:rFonts w:asciiTheme="minorHAnsi" w:eastAsiaTheme="minorEastAsia" w:hAnsiTheme="minorHAnsi" w:cstheme="minorBidi"/>
            <w:noProof/>
            <w:sz w:val="22"/>
            <w:szCs w:val="22"/>
            <w:lang w:val="en-US"/>
          </w:rPr>
          <w:tab/>
        </w:r>
        <w:r w:rsidRPr="004A4CEF">
          <w:rPr>
            <w:rStyle w:val="Hyperlink"/>
            <w:noProof/>
          </w:rPr>
          <w:t>Product Code</w:t>
        </w:r>
        <w:r>
          <w:rPr>
            <w:noProof/>
            <w:webHidden/>
          </w:rPr>
          <w:tab/>
        </w:r>
        <w:r>
          <w:rPr>
            <w:noProof/>
            <w:webHidden/>
          </w:rPr>
          <w:fldChar w:fldCharType="begin"/>
        </w:r>
        <w:r>
          <w:rPr>
            <w:noProof/>
            <w:webHidden/>
          </w:rPr>
          <w:instrText xml:space="preserve"> PAGEREF _Toc503528090 \h </w:instrText>
        </w:r>
        <w:r>
          <w:rPr>
            <w:noProof/>
            <w:webHidden/>
          </w:rPr>
        </w:r>
        <w:r>
          <w:rPr>
            <w:noProof/>
            <w:webHidden/>
          </w:rPr>
          <w:fldChar w:fldCharType="separate"/>
        </w:r>
        <w:r>
          <w:rPr>
            <w:noProof/>
            <w:webHidden/>
          </w:rPr>
          <w:t>14</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91" w:history="1">
        <w:r w:rsidRPr="004A4CEF">
          <w:rPr>
            <w:rStyle w:val="Hyperlink"/>
            <w:noProof/>
          </w:rPr>
          <w:t>2.1.5</w:t>
        </w:r>
        <w:r>
          <w:rPr>
            <w:rFonts w:asciiTheme="minorHAnsi" w:eastAsiaTheme="minorEastAsia" w:hAnsiTheme="minorHAnsi" w:cstheme="minorBidi"/>
            <w:noProof/>
            <w:sz w:val="22"/>
            <w:szCs w:val="22"/>
            <w:lang w:val="en-US"/>
          </w:rPr>
          <w:tab/>
        </w:r>
        <w:r w:rsidRPr="004A4CEF">
          <w:rPr>
            <w:rStyle w:val="Hyperlink"/>
            <w:noProof/>
          </w:rPr>
          <w:t>Account Code</w:t>
        </w:r>
        <w:r>
          <w:rPr>
            <w:noProof/>
            <w:webHidden/>
          </w:rPr>
          <w:tab/>
        </w:r>
        <w:r>
          <w:rPr>
            <w:noProof/>
            <w:webHidden/>
          </w:rPr>
          <w:fldChar w:fldCharType="begin"/>
        </w:r>
        <w:r>
          <w:rPr>
            <w:noProof/>
            <w:webHidden/>
          </w:rPr>
          <w:instrText xml:space="preserve"> PAGEREF _Toc503528091 \h </w:instrText>
        </w:r>
        <w:r>
          <w:rPr>
            <w:noProof/>
            <w:webHidden/>
          </w:rPr>
        </w:r>
        <w:r>
          <w:rPr>
            <w:noProof/>
            <w:webHidden/>
          </w:rPr>
          <w:fldChar w:fldCharType="separate"/>
        </w:r>
        <w:r>
          <w:rPr>
            <w:noProof/>
            <w:webHidden/>
          </w:rPr>
          <w:t>15</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92" w:history="1">
        <w:r w:rsidRPr="004A4CEF">
          <w:rPr>
            <w:rStyle w:val="Hyperlink"/>
            <w:noProof/>
          </w:rPr>
          <w:t>2.1.6</w:t>
        </w:r>
        <w:r>
          <w:rPr>
            <w:rFonts w:asciiTheme="minorHAnsi" w:eastAsiaTheme="minorEastAsia" w:hAnsiTheme="minorHAnsi" w:cstheme="minorBidi"/>
            <w:noProof/>
            <w:sz w:val="22"/>
            <w:szCs w:val="22"/>
            <w:lang w:val="en-US"/>
          </w:rPr>
          <w:tab/>
        </w:r>
        <w:r w:rsidRPr="004A4CEF">
          <w:rPr>
            <w:rStyle w:val="Hyperlink"/>
            <w:noProof/>
          </w:rPr>
          <w:t>Transaction Type</w:t>
        </w:r>
        <w:r>
          <w:rPr>
            <w:noProof/>
            <w:webHidden/>
          </w:rPr>
          <w:tab/>
        </w:r>
        <w:r>
          <w:rPr>
            <w:noProof/>
            <w:webHidden/>
          </w:rPr>
          <w:fldChar w:fldCharType="begin"/>
        </w:r>
        <w:r>
          <w:rPr>
            <w:noProof/>
            <w:webHidden/>
          </w:rPr>
          <w:instrText xml:space="preserve"> PAGEREF _Toc503528092 \h </w:instrText>
        </w:r>
        <w:r>
          <w:rPr>
            <w:noProof/>
            <w:webHidden/>
          </w:rPr>
        </w:r>
        <w:r>
          <w:rPr>
            <w:noProof/>
            <w:webHidden/>
          </w:rPr>
          <w:fldChar w:fldCharType="separate"/>
        </w:r>
        <w:r>
          <w:rPr>
            <w:noProof/>
            <w:webHidden/>
          </w:rPr>
          <w:t>17</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093" w:history="1">
        <w:r w:rsidRPr="004A4CEF">
          <w:rPr>
            <w:rStyle w:val="Hyperlink"/>
            <w:noProof/>
          </w:rPr>
          <w:t>2.2</w:t>
        </w:r>
        <w:r>
          <w:rPr>
            <w:rFonts w:asciiTheme="minorHAnsi" w:eastAsiaTheme="minorEastAsia" w:hAnsiTheme="minorHAnsi" w:cstheme="minorBidi"/>
            <w:b w:val="0"/>
            <w:noProof/>
            <w:szCs w:val="22"/>
            <w:lang w:val="en-US"/>
          </w:rPr>
          <w:tab/>
        </w:r>
        <w:r w:rsidRPr="004A4CEF">
          <w:rPr>
            <w:rStyle w:val="Hyperlink"/>
            <w:noProof/>
          </w:rPr>
          <w:t>Migration Environment</w:t>
        </w:r>
        <w:r>
          <w:rPr>
            <w:noProof/>
            <w:webHidden/>
          </w:rPr>
          <w:tab/>
        </w:r>
        <w:r>
          <w:rPr>
            <w:noProof/>
            <w:webHidden/>
          </w:rPr>
          <w:fldChar w:fldCharType="begin"/>
        </w:r>
        <w:r>
          <w:rPr>
            <w:noProof/>
            <w:webHidden/>
          </w:rPr>
          <w:instrText xml:space="preserve"> PAGEREF _Toc503528093 \h </w:instrText>
        </w:r>
        <w:r>
          <w:rPr>
            <w:noProof/>
            <w:webHidden/>
          </w:rPr>
        </w:r>
        <w:r>
          <w:rPr>
            <w:noProof/>
            <w:webHidden/>
          </w:rPr>
          <w:fldChar w:fldCharType="separate"/>
        </w:r>
        <w:r>
          <w:rPr>
            <w:noProof/>
            <w:webHidden/>
          </w:rPr>
          <w:t>17</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094" w:history="1">
        <w:r w:rsidRPr="004A4CEF">
          <w:rPr>
            <w:rStyle w:val="Hyperlink"/>
            <w:noProof/>
          </w:rPr>
          <w:t>2.3</w:t>
        </w:r>
        <w:r>
          <w:rPr>
            <w:rFonts w:asciiTheme="minorHAnsi" w:eastAsiaTheme="minorEastAsia" w:hAnsiTheme="minorHAnsi" w:cstheme="minorBidi"/>
            <w:b w:val="0"/>
            <w:noProof/>
            <w:szCs w:val="22"/>
            <w:lang w:val="en-US"/>
          </w:rPr>
          <w:tab/>
        </w:r>
        <w:r w:rsidRPr="004A4CEF">
          <w:rPr>
            <w:rStyle w:val="Hyperlink"/>
            <w:noProof/>
          </w:rPr>
          <w:t>Migration Model</w:t>
        </w:r>
        <w:r>
          <w:rPr>
            <w:noProof/>
            <w:webHidden/>
          </w:rPr>
          <w:tab/>
        </w:r>
        <w:r>
          <w:rPr>
            <w:noProof/>
            <w:webHidden/>
          </w:rPr>
          <w:fldChar w:fldCharType="begin"/>
        </w:r>
        <w:r>
          <w:rPr>
            <w:noProof/>
            <w:webHidden/>
          </w:rPr>
          <w:instrText xml:space="preserve"> PAGEREF _Toc503528094 \h </w:instrText>
        </w:r>
        <w:r>
          <w:rPr>
            <w:noProof/>
            <w:webHidden/>
          </w:rPr>
        </w:r>
        <w:r>
          <w:rPr>
            <w:noProof/>
            <w:webHidden/>
          </w:rPr>
          <w:fldChar w:fldCharType="separate"/>
        </w:r>
        <w:r>
          <w:rPr>
            <w:noProof/>
            <w:webHidden/>
          </w:rPr>
          <w:t>18</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095" w:history="1">
        <w:r w:rsidRPr="004A4CEF">
          <w:rPr>
            <w:rStyle w:val="Hyperlink"/>
            <w:noProof/>
          </w:rPr>
          <w:t>2.4</w:t>
        </w:r>
        <w:r>
          <w:rPr>
            <w:rFonts w:asciiTheme="minorHAnsi" w:eastAsiaTheme="minorEastAsia" w:hAnsiTheme="minorHAnsi" w:cstheme="minorBidi"/>
            <w:b w:val="0"/>
            <w:noProof/>
            <w:szCs w:val="22"/>
            <w:lang w:val="en-US"/>
          </w:rPr>
          <w:tab/>
        </w:r>
        <w:r w:rsidRPr="004A4CEF">
          <w:rPr>
            <w:rStyle w:val="Hyperlink"/>
            <w:noProof/>
          </w:rPr>
          <w:t>Migration PIN</w:t>
        </w:r>
        <w:r>
          <w:rPr>
            <w:noProof/>
            <w:webHidden/>
          </w:rPr>
          <w:tab/>
        </w:r>
        <w:r>
          <w:rPr>
            <w:noProof/>
            <w:webHidden/>
          </w:rPr>
          <w:fldChar w:fldCharType="begin"/>
        </w:r>
        <w:r>
          <w:rPr>
            <w:noProof/>
            <w:webHidden/>
          </w:rPr>
          <w:instrText xml:space="preserve"> PAGEREF _Toc503528095 \h </w:instrText>
        </w:r>
        <w:r>
          <w:rPr>
            <w:noProof/>
            <w:webHidden/>
          </w:rPr>
        </w:r>
        <w:r>
          <w:rPr>
            <w:noProof/>
            <w:webHidden/>
          </w:rPr>
          <w:fldChar w:fldCharType="separate"/>
        </w:r>
        <w:r>
          <w:rPr>
            <w:noProof/>
            <w:webHidden/>
          </w:rPr>
          <w:t>19</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96" w:history="1">
        <w:r w:rsidRPr="004A4CEF">
          <w:rPr>
            <w:rStyle w:val="Hyperlink"/>
            <w:noProof/>
          </w:rPr>
          <w:t>2.4.1</w:t>
        </w:r>
        <w:r>
          <w:rPr>
            <w:rFonts w:asciiTheme="minorHAnsi" w:eastAsiaTheme="minorEastAsia" w:hAnsiTheme="minorHAnsi" w:cstheme="minorBidi"/>
            <w:noProof/>
            <w:sz w:val="22"/>
            <w:szCs w:val="22"/>
            <w:lang w:val="en-US"/>
          </w:rPr>
          <w:tab/>
        </w:r>
        <w:r w:rsidRPr="004A4CEF">
          <w:rPr>
            <w:rStyle w:val="Hyperlink"/>
            <w:noProof/>
          </w:rPr>
          <w:t>PIN_LIST table</w:t>
        </w:r>
        <w:r>
          <w:rPr>
            <w:noProof/>
            <w:webHidden/>
          </w:rPr>
          <w:tab/>
        </w:r>
        <w:r>
          <w:rPr>
            <w:noProof/>
            <w:webHidden/>
          </w:rPr>
          <w:fldChar w:fldCharType="begin"/>
        </w:r>
        <w:r>
          <w:rPr>
            <w:noProof/>
            <w:webHidden/>
          </w:rPr>
          <w:instrText xml:space="preserve"> PAGEREF _Toc503528096 \h </w:instrText>
        </w:r>
        <w:r>
          <w:rPr>
            <w:noProof/>
            <w:webHidden/>
          </w:rPr>
        </w:r>
        <w:r>
          <w:rPr>
            <w:noProof/>
            <w:webHidden/>
          </w:rPr>
          <w:fldChar w:fldCharType="separate"/>
        </w:r>
        <w:r>
          <w:rPr>
            <w:noProof/>
            <w:webHidden/>
          </w:rPr>
          <w:t>19</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97" w:history="1">
        <w:r w:rsidRPr="004A4CEF">
          <w:rPr>
            <w:rStyle w:val="Hyperlink"/>
            <w:noProof/>
          </w:rPr>
          <w:t>2.4.2</w:t>
        </w:r>
        <w:r>
          <w:rPr>
            <w:rFonts w:asciiTheme="minorHAnsi" w:eastAsiaTheme="minorEastAsia" w:hAnsiTheme="minorHAnsi" w:cstheme="minorBidi"/>
            <w:noProof/>
            <w:sz w:val="22"/>
            <w:szCs w:val="22"/>
            <w:lang w:val="en-US"/>
          </w:rPr>
          <w:tab/>
        </w:r>
        <w:r w:rsidRPr="004A4CEF">
          <w:rPr>
            <w:rStyle w:val="Hyperlink"/>
            <w:noProof/>
          </w:rPr>
          <w:t>PIN Translation Algorithm</w:t>
        </w:r>
        <w:r>
          <w:rPr>
            <w:noProof/>
            <w:webHidden/>
          </w:rPr>
          <w:tab/>
        </w:r>
        <w:r>
          <w:rPr>
            <w:noProof/>
            <w:webHidden/>
          </w:rPr>
          <w:fldChar w:fldCharType="begin"/>
        </w:r>
        <w:r>
          <w:rPr>
            <w:noProof/>
            <w:webHidden/>
          </w:rPr>
          <w:instrText xml:space="preserve"> PAGEREF _Toc503528097 \h </w:instrText>
        </w:r>
        <w:r>
          <w:rPr>
            <w:noProof/>
            <w:webHidden/>
          </w:rPr>
        </w:r>
        <w:r>
          <w:rPr>
            <w:noProof/>
            <w:webHidden/>
          </w:rPr>
          <w:fldChar w:fldCharType="separate"/>
        </w:r>
        <w:r>
          <w:rPr>
            <w:noProof/>
            <w:webHidden/>
          </w:rPr>
          <w:t>19</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098" w:history="1">
        <w:r w:rsidRPr="004A4CEF">
          <w:rPr>
            <w:rStyle w:val="Hyperlink"/>
            <w:noProof/>
          </w:rPr>
          <w:t>2.5</w:t>
        </w:r>
        <w:r>
          <w:rPr>
            <w:rFonts w:asciiTheme="minorHAnsi" w:eastAsiaTheme="minorEastAsia" w:hAnsiTheme="minorHAnsi" w:cstheme="minorBidi"/>
            <w:b w:val="0"/>
            <w:noProof/>
            <w:szCs w:val="22"/>
            <w:lang w:val="en-US"/>
          </w:rPr>
          <w:tab/>
        </w:r>
        <w:r w:rsidRPr="004A4CEF">
          <w:rPr>
            <w:rStyle w:val="Hyperlink"/>
            <w:noProof/>
          </w:rPr>
          <w:t>Migration Sequence</w:t>
        </w:r>
        <w:r>
          <w:rPr>
            <w:noProof/>
            <w:webHidden/>
          </w:rPr>
          <w:tab/>
        </w:r>
        <w:r>
          <w:rPr>
            <w:noProof/>
            <w:webHidden/>
          </w:rPr>
          <w:fldChar w:fldCharType="begin"/>
        </w:r>
        <w:r>
          <w:rPr>
            <w:noProof/>
            <w:webHidden/>
          </w:rPr>
          <w:instrText xml:space="preserve"> PAGEREF _Toc503528098 \h </w:instrText>
        </w:r>
        <w:r>
          <w:rPr>
            <w:noProof/>
            <w:webHidden/>
          </w:rPr>
        </w:r>
        <w:r>
          <w:rPr>
            <w:noProof/>
            <w:webHidden/>
          </w:rPr>
          <w:fldChar w:fldCharType="separate"/>
        </w:r>
        <w:r>
          <w:rPr>
            <w:noProof/>
            <w:webHidden/>
          </w:rPr>
          <w:t>20</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099" w:history="1">
        <w:r w:rsidRPr="004A4CEF">
          <w:rPr>
            <w:rStyle w:val="Hyperlink"/>
            <w:noProof/>
          </w:rPr>
          <w:t>2.5.1</w:t>
        </w:r>
        <w:r>
          <w:rPr>
            <w:rFonts w:asciiTheme="minorHAnsi" w:eastAsiaTheme="minorEastAsia" w:hAnsiTheme="minorHAnsi" w:cstheme="minorBidi"/>
            <w:noProof/>
            <w:sz w:val="22"/>
            <w:szCs w:val="22"/>
            <w:lang w:val="en-US"/>
          </w:rPr>
          <w:tab/>
        </w:r>
        <w:r w:rsidRPr="004A4CEF">
          <w:rPr>
            <w:rStyle w:val="Hyperlink"/>
            <w:noProof/>
          </w:rPr>
          <w:t>Acquiring/Issuing production freeze (CardWork)</w:t>
        </w:r>
        <w:r>
          <w:rPr>
            <w:noProof/>
            <w:webHidden/>
          </w:rPr>
          <w:tab/>
        </w:r>
        <w:r>
          <w:rPr>
            <w:noProof/>
            <w:webHidden/>
          </w:rPr>
          <w:fldChar w:fldCharType="begin"/>
        </w:r>
        <w:r>
          <w:rPr>
            <w:noProof/>
            <w:webHidden/>
          </w:rPr>
          <w:instrText xml:space="preserve"> PAGEREF _Toc503528099 \h </w:instrText>
        </w:r>
        <w:r>
          <w:rPr>
            <w:noProof/>
            <w:webHidden/>
          </w:rPr>
        </w:r>
        <w:r>
          <w:rPr>
            <w:noProof/>
            <w:webHidden/>
          </w:rPr>
          <w:fldChar w:fldCharType="separate"/>
        </w:r>
        <w:r>
          <w:rPr>
            <w:noProof/>
            <w:webHidden/>
          </w:rPr>
          <w:t>20</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100" w:history="1">
        <w:r w:rsidRPr="004A4CEF">
          <w:rPr>
            <w:rStyle w:val="Hyperlink"/>
            <w:noProof/>
          </w:rPr>
          <w:t>2.5.2</w:t>
        </w:r>
        <w:r>
          <w:rPr>
            <w:rFonts w:asciiTheme="minorHAnsi" w:eastAsiaTheme="minorEastAsia" w:hAnsiTheme="minorHAnsi" w:cstheme="minorBidi"/>
            <w:noProof/>
            <w:sz w:val="22"/>
            <w:szCs w:val="22"/>
            <w:lang w:val="en-US"/>
          </w:rPr>
          <w:tab/>
        </w:r>
        <w:r w:rsidRPr="004A4CEF">
          <w:rPr>
            <w:rStyle w:val="Hyperlink"/>
            <w:noProof/>
          </w:rPr>
          <w:t>Test migration</w:t>
        </w:r>
        <w:r>
          <w:rPr>
            <w:noProof/>
            <w:webHidden/>
          </w:rPr>
          <w:tab/>
        </w:r>
        <w:r>
          <w:rPr>
            <w:noProof/>
            <w:webHidden/>
          </w:rPr>
          <w:fldChar w:fldCharType="begin"/>
        </w:r>
        <w:r>
          <w:rPr>
            <w:noProof/>
            <w:webHidden/>
          </w:rPr>
          <w:instrText xml:space="preserve"> PAGEREF _Toc503528100 \h </w:instrText>
        </w:r>
        <w:r>
          <w:rPr>
            <w:noProof/>
            <w:webHidden/>
          </w:rPr>
        </w:r>
        <w:r>
          <w:rPr>
            <w:noProof/>
            <w:webHidden/>
          </w:rPr>
          <w:fldChar w:fldCharType="separate"/>
        </w:r>
        <w:r>
          <w:rPr>
            <w:noProof/>
            <w:webHidden/>
          </w:rPr>
          <w:t>20</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101" w:history="1">
        <w:r w:rsidRPr="004A4CEF">
          <w:rPr>
            <w:rStyle w:val="Hyperlink"/>
            <w:noProof/>
          </w:rPr>
          <w:t>2.5.3</w:t>
        </w:r>
        <w:r>
          <w:rPr>
            <w:rFonts w:asciiTheme="minorHAnsi" w:eastAsiaTheme="minorEastAsia" w:hAnsiTheme="minorHAnsi" w:cstheme="minorBidi"/>
            <w:noProof/>
            <w:sz w:val="22"/>
            <w:szCs w:val="22"/>
            <w:lang w:val="en-US"/>
          </w:rPr>
          <w:tab/>
        </w:r>
        <w:r w:rsidRPr="004A4CEF">
          <w:rPr>
            <w:rStyle w:val="Hyperlink"/>
            <w:noProof/>
          </w:rPr>
          <w:t>Migration data export (CardWork)</w:t>
        </w:r>
        <w:r>
          <w:rPr>
            <w:noProof/>
            <w:webHidden/>
          </w:rPr>
          <w:tab/>
        </w:r>
        <w:r>
          <w:rPr>
            <w:noProof/>
            <w:webHidden/>
          </w:rPr>
          <w:fldChar w:fldCharType="begin"/>
        </w:r>
        <w:r>
          <w:rPr>
            <w:noProof/>
            <w:webHidden/>
          </w:rPr>
          <w:instrText xml:space="preserve"> PAGEREF _Toc503528101 \h </w:instrText>
        </w:r>
        <w:r>
          <w:rPr>
            <w:noProof/>
            <w:webHidden/>
          </w:rPr>
        </w:r>
        <w:r>
          <w:rPr>
            <w:noProof/>
            <w:webHidden/>
          </w:rPr>
          <w:fldChar w:fldCharType="separate"/>
        </w:r>
        <w:r>
          <w:rPr>
            <w:noProof/>
            <w:webHidden/>
          </w:rPr>
          <w:t>20</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102" w:history="1">
        <w:r w:rsidRPr="004A4CEF">
          <w:rPr>
            <w:rStyle w:val="Hyperlink"/>
            <w:noProof/>
          </w:rPr>
          <w:t>2.5.4</w:t>
        </w:r>
        <w:r>
          <w:rPr>
            <w:rFonts w:asciiTheme="minorHAnsi" w:eastAsiaTheme="minorEastAsia" w:hAnsiTheme="minorHAnsi" w:cstheme="minorBidi"/>
            <w:noProof/>
            <w:sz w:val="22"/>
            <w:szCs w:val="22"/>
            <w:lang w:val="en-US"/>
          </w:rPr>
          <w:tab/>
        </w:r>
        <w:r w:rsidRPr="004A4CEF">
          <w:rPr>
            <w:rStyle w:val="Hyperlink"/>
            <w:noProof/>
          </w:rPr>
          <w:t>Migration data import (WAY4)</w:t>
        </w:r>
        <w:r>
          <w:rPr>
            <w:noProof/>
            <w:webHidden/>
          </w:rPr>
          <w:tab/>
        </w:r>
        <w:r>
          <w:rPr>
            <w:noProof/>
            <w:webHidden/>
          </w:rPr>
          <w:fldChar w:fldCharType="begin"/>
        </w:r>
        <w:r>
          <w:rPr>
            <w:noProof/>
            <w:webHidden/>
          </w:rPr>
          <w:instrText xml:space="preserve"> PAGEREF _Toc503528102 \h </w:instrText>
        </w:r>
        <w:r>
          <w:rPr>
            <w:noProof/>
            <w:webHidden/>
          </w:rPr>
        </w:r>
        <w:r>
          <w:rPr>
            <w:noProof/>
            <w:webHidden/>
          </w:rPr>
          <w:fldChar w:fldCharType="separate"/>
        </w:r>
        <w:r>
          <w:rPr>
            <w:noProof/>
            <w:webHidden/>
          </w:rPr>
          <w:t>20</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103" w:history="1">
        <w:r w:rsidRPr="004A4CEF">
          <w:rPr>
            <w:rStyle w:val="Hyperlink"/>
            <w:noProof/>
          </w:rPr>
          <w:t>2.5.5</w:t>
        </w:r>
        <w:r>
          <w:rPr>
            <w:rFonts w:asciiTheme="minorHAnsi" w:eastAsiaTheme="minorEastAsia" w:hAnsiTheme="minorHAnsi" w:cstheme="minorBidi"/>
            <w:noProof/>
            <w:sz w:val="22"/>
            <w:szCs w:val="22"/>
            <w:lang w:val="en-US"/>
          </w:rPr>
          <w:tab/>
        </w:r>
        <w:r w:rsidRPr="004A4CEF">
          <w:rPr>
            <w:rStyle w:val="Hyperlink"/>
            <w:noProof/>
          </w:rPr>
          <w:t>Fallback Procedure</w:t>
        </w:r>
        <w:r>
          <w:rPr>
            <w:noProof/>
            <w:webHidden/>
          </w:rPr>
          <w:tab/>
        </w:r>
        <w:r>
          <w:rPr>
            <w:noProof/>
            <w:webHidden/>
          </w:rPr>
          <w:fldChar w:fldCharType="begin"/>
        </w:r>
        <w:r>
          <w:rPr>
            <w:noProof/>
            <w:webHidden/>
          </w:rPr>
          <w:instrText xml:space="preserve"> PAGEREF _Toc503528103 \h </w:instrText>
        </w:r>
        <w:r>
          <w:rPr>
            <w:noProof/>
            <w:webHidden/>
          </w:rPr>
        </w:r>
        <w:r>
          <w:rPr>
            <w:noProof/>
            <w:webHidden/>
          </w:rPr>
          <w:fldChar w:fldCharType="separate"/>
        </w:r>
        <w:r>
          <w:rPr>
            <w:noProof/>
            <w:webHidden/>
          </w:rPr>
          <w:t>21</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104" w:history="1">
        <w:r w:rsidRPr="004A4CEF">
          <w:rPr>
            <w:rStyle w:val="Hyperlink"/>
            <w:noProof/>
          </w:rPr>
          <w:t>2.5.6</w:t>
        </w:r>
        <w:r>
          <w:rPr>
            <w:rFonts w:asciiTheme="minorHAnsi" w:eastAsiaTheme="minorEastAsia" w:hAnsiTheme="minorHAnsi" w:cstheme="minorBidi"/>
            <w:noProof/>
            <w:sz w:val="22"/>
            <w:szCs w:val="22"/>
            <w:lang w:val="en-US"/>
          </w:rPr>
          <w:tab/>
        </w:r>
        <w:r w:rsidRPr="004A4CEF">
          <w:rPr>
            <w:rStyle w:val="Hyperlink"/>
            <w:noProof/>
          </w:rPr>
          <w:t>Post-conditions</w:t>
        </w:r>
        <w:r>
          <w:rPr>
            <w:noProof/>
            <w:webHidden/>
          </w:rPr>
          <w:tab/>
        </w:r>
        <w:r>
          <w:rPr>
            <w:noProof/>
            <w:webHidden/>
          </w:rPr>
          <w:fldChar w:fldCharType="begin"/>
        </w:r>
        <w:r>
          <w:rPr>
            <w:noProof/>
            <w:webHidden/>
          </w:rPr>
          <w:instrText xml:space="preserve"> PAGEREF _Toc503528104 \h </w:instrText>
        </w:r>
        <w:r>
          <w:rPr>
            <w:noProof/>
            <w:webHidden/>
          </w:rPr>
        </w:r>
        <w:r>
          <w:rPr>
            <w:noProof/>
            <w:webHidden/>
          </w:rPr>
          <w:fldChar w:fldCharType="separate"/>
        </w:r>
        <w:r>
          <w:rPr>
            <w:noProof/>
            <w:webHidden/>
          </w:rPr>
          <w:t>21</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05" w:history="1">
        <w:r w:rsidRPr="004A4CEF">
          <w:rPr>
            <w:rStyle w:val="Hyperlink"/>
          </w:rPr>
          <w:t>3</w:t>
        </w:r>
        <w:r>
          <w:rPr>
            <w:rFonts w:asciiTheme="minorHAnsi" w:eastAsiaTheme="minorEastAsia" w:hAnsiTheme="minorHAnsi" w:cstheme="minorBidi"/>
            <w:b w:val="0"/>
            <w:color w:val="auto"/>
            <w:sz w:val="22"/>
            <w:szCs w:val="22"/>
            <w:lang w:val="en-US"/>
          </w:rPr>
          <w:tab/>
        </w:r>
        <w:r w:rsidRPr="004A4CEF">
          <w:rPr>
            <w:rStyle w:val="Hyperlink"/>
          </w:rPr>
          <w:t>REQE0001 – Debit Card Migration</w:t>
        </w:r>
        <w:r>
          <w:rPr>
            <w:webHidden/>
          </w:rPr>
          <w:tab/>
        </w:r>
        <w:r>
          <w:rPr>
            <w:webHidden/>
          </w:rPr>
          <w:fldChar w:fldCharType="begin"/>
        </w:r>
        <w:r>
          <w:rPr>
            <w:webHidden/>
          </w:rPr>
          <w:instrText xml:space="preserve"> PAGEREF _Toc503528105 \h </w:instrText>
        </w:r>
        <w:r>
          <w:rPr>
            <w:webHidden/>
          </w:rPr>
        </w:r>
        <w:r>
          <w:rPr>
            <w:webHidden/>
          </w:rPr>
          <w:fldChar w:fldCharType="separate"/>
        </w:r>
        <w:r>
          <w:rPr>
            <w:webHidden/>
          </w:rPr>
          <w:t>22</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06" w:history="1">
        <w:r w:rsidRPr="004A4CEF">
          <w:rPr>
            <w:rStyle w:val="Hyperlink"/>
            <w:noProof/>
          </w:rPr>
          <w:t>3.1</w:t>
        </w:r>
        <w:r>
          <w:rPr>
            <w:rFonts w:asciiTheme="minorHAnsi" w:eastAsiaTheme="minorEastAsia" w:hAnsiTheme="minorHAnsi" w:cstheme="minorBidi"/>
            <w:b w:val="0"/>
            <w:noProof/>
            <w:szCs w:val="22"/>
            <w:lang w:val="en-US"/>
          </w:rPr>
          <w:tab/>
        </w:r>
        <w:r w:rsidRPr="004A4CEF">
          <w:rPr>
            <w:rStyle w:val="Hyperlink"/>
            <w:noProof/>
          </w:rPr>
          <w:t>Business Requirement</w:t>
        </w:r>
        <w:r>
          <w:rPr>
            <w:noProof/>
            <w:webHidden/>
          </w:rPr>
          <w:tab/>
        </w:r>
        <w:r>
          <w:rPr>
            <w:noProof/>
            <w:webHidden/>
          </w:rPr>
          <w:fldChar w:fldCharType="begin"/>
        </w:r>
        <w:r>
          <w:rPr>
            <w:noProof/>
            <w:webHidden/>
          </w:rPr>
          <w:instrText xml:space="preserve"> PAGEREF _Toc503528106 \h </w:instrText>
        </w:r>
        <w:r>
          <w:rPr>
            <w:noProof/>
            <w:webHidden/>
          </w:rPr>
        </w:r>
        <w:r>
          <w:rPr>
            <w:noProof/>
            <w:webHidden/>
          </w:rPr>
          <w:fldChar w:fldCharType="separate"/>
        </w:r>
        <w:r>
          <w:rPr>
            <w:noProof/>
            <w:webHidden/>
          </w:rPr>
          <w:t>22</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07" w:history="1">
        <w:r w:rsidRPr="004A4CEF">
          <w:rPr>
            <w:rStyle w:val="Hyperlink"/>
            <w:noProof/>
          </w:rPr>
          <w:t>3.2</w:t>
        </w:r>
        <w:r>
          <w:rPr>
            <w:rFonts w:asciiTheme="minorHAnsi" w:eastAsiaTheme="minorEastAsia" w:hAnsiTheme="minorHAnsi" w:cstheme="minorBidi"/>
            <w:b w:val="0"/>
            <w:noProof/>
            <w:szCs w:val="22"/>
            <w:lang w:val="en-US"/>
          </w:rPr>
          <w:tab/>
        </w:r>
        <w:r w:rsidRPr="004A4CEF">
          <w:rPr>
            <w:rStyle w:val="Hyperlink"/>
            <w:noProof/>
          </w:rPr>
          <w:t>Technical Details</w:t>
        </w:r>
        <w:r>
          <w:rPr>
            <w:noProof/>
            <w:webHidden/>
          </w:rPr>
          <w:tab/>
        </w:r>
        <w:r>
          <w:rPr>
            <w:noProof/>
            <w:webHidden/>
          </w:rPr>
          <w:fldChar w:fldCharType="begin"/>
        </w:r>
        <w:r>
          <w:rPr>
            <w:noProof/>
            <w:webHidden/>
          </w:rPr>
          <w:instrText xml:space="preserve"> PAGEREF _Toc503528107 \h </w:instrText>
        </w:r>
        <w:r>
          <w:rPr>
            <w:noProof/>
            <w:webHidden/>
          </w:rPr>
        </w:r>
        <w:r>
          <w:rPr>
            <w:noProof/>
            <w:webHidden/>
          </w:rPr>
          <w:fldChar w:fldCharType="separate"/>
        </w:r>
        <w:r>
          <w:rPr>
            <w:noProof/>
            <w:webHidden/>
          </w:rPr>
          <w:t>22</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08" w:history="1">
        <w:r w:rsidRPr="004A4CEF">
          <w:rPr>
            <w:rStyle w:val="Hyperlink"/>
            <w:noProof/>
          </w:rPr>
          <w:t>3.3</w:t>
        </w:r>
        <w:r>
          <w:rPr>
            <w:rFonts w:asciiTheme="minorHAnsi" w:eastAsiaTheme="minorEastAsia" w:hAnsiTheme="minorHAnsi" w:cstheme="minorBidi"/>
            <w:b w:val="0"/>
            <w:noProof/>
            <w:szCs w:val="22"/>
            <w:lang w:val="en-US"/>
          </w:rPr>
          <w:tab/>
        </w:r>
        <w:r w:rsidRPr="004A4CEF">
          <w:rPr>
            <w:rStyle w:val="Hyperlink"/>
            <w:noProof/>
          </w:rPr>
          <w:t>Sample file</w:t>
        </w:r>
        <w:r>
          <w:rPr>
            <w:noProof/>
            <w:webHidden/>
          </w:rPr>
          <w:tab/>
        </w:r>
        <w:r>
          <w:rPr>
            <w:noProof/>
            <w:webHidden/>
          </w:rPr>
          <w:fldChar w:fldCharType="begin"/>
        </w:r>
        <w:r>
          <w:rPr>
            <w:noProof/>
            <w:webHidden/>
          </w:rPr>
          <w:instrText xml:space="preserve"> PAGEREF _Toc503528108 \h </w:instrText>
        </w:r>
        <w:r>
          <w:rPr>
            <w:noProof/>
            <w:webHidden/>
          </w:rPr>
        </w:r>
        <w:r>
          <w:rPr>
            <w:noProof/>
            <w:webHidden/>
          </w:rPr>
          <w:fldChar w:fldCharType="separate"/>
        </w:r>
        <w:r>
          <w:rPr>
            <w:noProof/>
            <w:webHidden/>
          </w:rPr>
          <w:t>23</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09" w:history="1">
        <w:r w:rsidRPr="004A4CEF">
          <w:rPr>
            <w:rStyle w:val="Hyperlink"/>
            <w:noProof/>
          </w:rPr>
          <w:t>3.4</w:t>
        </w:r>
        <w:r>
          <w:rPr>
            <w:rFonts w:asciiTheme="minorHAnsi" w:eastAsiaTheme="minorEastAsia" w:hAnsiTheme="minorHAnsi" w:cstheme="minorBidi"/>
            <w:b w:val="0"/>
            <w:noProof/>
            <w:szCs w:val="22"/>
            <w:lang w:val="en-US"/>
          </w:rPr>
          <w:tab/>
        </w:r>
        <w:r w:rsidRPr="004A4CEF">
          <w:rPr>
            <w:rStyle w:val="Hyperlink"/>
            <w:noProof/>
          </w:rPr>
          <w:t>Impact Areas</w:t>
        </w:r>
        <w:r>
          <w:rPr>
            <w:noProof/>
            <w:webHidden/>
          </w:rPr>
          <w:tab/>
        </w:r>
        <w:r>
          <w:rPr>
            <w:noProof/>
            <w:webHidden/>
          </w:rPr>
          <w:fldChar w:fldCharType="begin"/>
        </w:r>
        <w:r>
          <w:rPr>
            <w:noProof/>
            <w:webHidden/>
          </w:rPr>
          <w:instrText xml:space="preserve"> PAGEREF _Toc503528109 \h </w:instrText>
        </w:r>
        <w:r>
          <w:rPr>
            <w:noProof/>
            <w:webHidden/>
          </w:rPr>
        </w:r>
        <w:r>
          <w:rPr>
            <w:noProof/>
            <w:webHidden/>
          </w:rPr>
          <w:fldChar w:fldCharType="separate"/>
        </w:r>
        <w:r>
          <w:rPr>
            <w:noProof/>
            <w:webHidden/>
          </w:rPr>
          <w:t>23</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10" w:history="1">
        <w:r w:rsidRPr="004A4CEF">
          <w:rPr>
            <w:rStyle w:val="Hyperlink"/>
          </w:rPr>
          <w:t>4</w:t>
        </w:r>
        <w:r>
          <w:rPr>
            <w:rFonts w:asciiTheme="minorHAnsi" w:eastAsiaTheme="minorEastAsia" w:hAnsiTheme="minorHAnsi" w:cstheme="minorBidi"/>
            <w:b w:val="0"/>
            <w:color w:val="auto"/>
            <w:sz w:val="22"/>
            <w:szCs w:val="22"/>
            <w:lang w:val="en-US"/>
          </w:rPr>
          <w:tab/>
        </w:r>
        <w:r w:rsidRPr="004A4CEF">
          <w:rPr>
            <w:rStyle w:val="Hyperlink"/>
          </w:rPr>
          <w:t>REQE0002: Prepaid Card Migration</w:t>
        </w:r>
        <w:r>
          <w:rPr>
            <w:webHidden/>
          </w:rPr>
          <w:tab/>
        </w:r>
        <w:r>
          <w:rPr>
            <w:webHidden/>
          </w:rPr>
          <w:fldChar w:fldCharType="begin"/>
        </w:r>
        <w:r>
          <w:rPr>
            <w:webHidden/>
          </w:rPr>
          <w:instrText xml:space="preserve"> PAGEREF _Toc503528110 \h </w:instrText>
        </w:r>
        <w:r>
          <w:rPr>
            <w:webHidden/>
          </w:rPr>
        </w:r>
        <w:r>
          <w:rPr>
            <w:webHidden/>
          </w:rPr>
          <w:fldChar w:fldCharType="separate"/>
        </w:r>
        <w:r>
          <w:rPr>
            <w:webHidden/>
          </w:rPr>
          <w:t>24</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11" w:history="1">
        <w:r w:rsidRPr="004A4CEF">
          <w:rPr>
            <w:rStyle w:val="Hyperlink"/>
            <w:noProof/>
          </w:rPr>
          <w:t>4.1</w:t>
        </w:r>
        <w:r>
          <w:rPr>
            <w:rFonts w:asciiTheme="minorHAnsi" w:eastAsiaTheme="minorEastAsia" w:hAnsiTheme="minorHAnsi" w:cstheme="minorBidi"/>
            <w:b w:val="0"/>
            <w:noProof/>
            <w:szCs w:val="22"/>
            <w:lang w:val="en-US"/>
          </w:rPr>
          <w:tab/>
        </w:r>
        <w:r w:rsidRPr="004A4CEF">
          <w:rPr>
            <w:rStyle w:val="Hyperlink"/>
            <w:noProof/>
          </w:rPr>
          <w:t>Business Requirements</w:t>
        </w:r>
        <w:r>
          <w:rPr>
            <w:noProof/>
            <w:webHidden/>
          </w:rPr>
          <w:tab/>
        </w:r>
        <w:r>
          <w:rPr>
            <w:noProof/>
            <w:webHidden/>
          </w:rPr>
          <w:fldChar w:fldCharType="begin"/>
        </w:r>
        <w:r>
          <w:rPr>
            <w:noProof/>
            <w:webHidden/>
          </w:rPr>
          <w:instrText xml:space="preserve"> PAGEREF _Toc503528111 \h </w:instrText>
        </w:r>
        <w:r>
          <w:rPr>
            <w:noProof/>
            <w:webHidden/>
          </w:rPr>
        </w:r>
        <w:r>
          <w:rPr>
            <w:noProof/>
            <w:webHidden/>
          </w:rPr>
          <w:fldChar w:fldCharType="separate"/>
        </w:r>
        <w:r>
          <w:rPr>
            <w:noProof/>
            <w:webHidden/>
          </w:rPr>
          <w:t>24</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12" w:history="1">
        <w:r w:rsidRPr="004A4CEF">
          <w:rPr>
            <w:rStyle w:val="Hyperlink"/>
            <w:noProof/>
          </w:rPr>
          <w:t>4.2</w:t>
        </w:r>
        <w:r>
          <w:rPr>
            <w:rFonts w:asciiTheme="minorHAnsi" w:eastAsiaTheme="minorEastAsia" w:hAnsiTheme="minorHAnsi" w:cstheme="minorBidi"/>
            <w:b w:val="0"/>
            <w:noProof/>
            <w:szCs w:val="22"/>
            <w:lang w:val="en-US"/>
          </w:rPr>
          <w:tab/>
        </w:r>
        <w:r w:rsidRPr="004A4CEF">
          <w:rPr>
            <w:rStyle w:val="Hyperlink"/>
            <w:noProof/>
          </w:rPr>
          <w:t>Technical Details</w:t>
        </w:r>
        <w:r>
          <w:rPr>
            <w:noProof/>
            <w:webHidden/>
          </w:rPr>
          <w:tab/>
        </w:r>
        <w:r>
          <w:rPr>
            <w:noProof/>
            <w:webHidden/>
          </w:rPr>
          <w:fldChar w:fldCharType="begin"/>
        </w:r>
        <w:r>
          <w:rPr>
            <w:noProof/>
            <w:webHidden/>
          </w:rPr>
          <w:instrText xml:space="preserve"> PAGEREF _Toc503528112 \h </w:instrText>
        </w:r>
        <w:r>
          <w:rPr>
            <w:noProof/>
            <w:webHidden/>
          </w:rPr>
        </w:r>
        <w:r>
          <w:rPr>
            <w:noProof/>
            <w:webHidden/>
          </w:rPr>
          <w:fldChar w:fldCharType="separate"/>
        </w:r>
        <w:r>
          <w:rPr>
            <w:noProof/>
            <w:webHidden/>
          </w:rPr>
          <w:t>24</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13" w:history="1">
        <w:r w:rsidRPr="004A4CEF">
          <w:rPr>
            <w:rStyle w:val="Hyperlink"/>
            <w:noProof/>
          </w:rPr>
          <w:t>4.3</w:t>
        </w:r>
        <w:r>
          <w:rPr>
            <w:rFonts w:asciiTheme="minorHAnsi" w:eastAsiaTheme="minorEastAsia" w:hAnsiTheme="minorHAnsi" w:cstheme="minorBidi"/>
            <w:b w:val="0"/>
            <w:noProof/>
            <w:szCs w:val="22"/>
            <w:lang w:val="en-US"/>
          </w:rPr>
          <w:tab/>
        </w:r>
        <w:r w:rsidRPr="004A4CEF">
          <w:rPr>
            <w:rStyle w:val="Hyperlink"/>
            <w:noProof/>
          </w:rPr>
          <w:t>Sample file</w:t>
        </w:r>
        <w:r>
          <w:rPr>
            <w:noProof/>
            <w:webHidden/>
          </w:rPr>
          <w:tab/>
        </w:r>
        <w:r>
          <w:rPr>
            <w:noProof/>
            <w:webHidden/>
          </w:rPr>
          <w:fldChar w:fldCharType="begin"/>
        </w:r>
        <w:r>
          <w:rPr>
            <w:noProof/>
            <w:webHidden/>
          </w:rPr>
          <w:instrText xml:space="preserve"> PAGEREF _Toc503528113 \h </w:instrText>
        </w:r>
        <w:r>
          <w:rPr>
            <w:noProof/>
            <w:webHidden/>
          </w:rPr>
        </w:r>
        <w:r>
          <w:rPr>
            <w:noProof/>
            <w:webHidden/>
          </w:rPr>
          <w:fldChar w:fldCharType="separate"/>
        </w:r>
        <w:r>
          <w:rPr>
            <w:noProof/>
            <w:webHidden/>
          </w:rPr>
          <w:t>25</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14" w:history="1">
        <w:r w:rsidRPr="004A4CEF">
          <w:rPr>
            <w:rStyle w:val="Hyperlink"/>
            <w:noProof/>
          </w:rPr>
          <w:t>4.4</w:t>
        </w:r>
        <w:r>
          <w:rPr>
            <w:rFonts w:asciiTheme="minorHAnsi" w:eastAsiaTheme="minorEastAsia" w:hAnsiTheme="minorHAnsi" w:cstheme="minorBidi"/>
            <w:b w:val="0"/>
            <w:noProof/>
            <w:szCs w:val="22"/>
            <w:lang w:val="en-US"/>
          </w:rPr>
          <w:tab/>
        </w:r>
        <w:r w:rsidRPr="004A4CEF">
          <w:rPr>
            <w:rStyle w:val="Hyperlink"/>
            <w:noProof/>
          </w:rPr>
          <w:t>Impact Areas</w:t>
        </w:r>
        <w:r>
          <w:rPr>
            <w:noProof/>
            <w:webHidden/>
          </w:rPr>
          <w:tab/>
        </w:r>
        <w:r>
          <w:rPr>
            <w:noProof/>
            <w:webHidden/>
          </w:rPr>
          <w:fldChar w:fldCharType="begin"/>
        </w:r>
        <w:r>
          <w:rPr>
            <w:noProof/>
            <w:webHidden/>
          </w:rPr>
          <w:instrText xml:space="preserve"> PAGEREF _Toc503528114 \h </w:instrText>
        </w:r>
        <w:r>
          <w:rPr>
            <w:noProof/>
            <w:webHidden/>
          </w:rPr>
        </w:r>
        <w:r>
          <w:rPr>
            <w:noProof/>
            <w:webHidden/>
          </w:rPr>
          <w:fldChar w:fldCharType="separate"/>
        </w:r>
        <w:r>
          <w:rPr>
            <w:noProof/>
            <w:webHidden/>
          </w:rPr>
          <w:t>25</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15" w:history="1">
        <w:r w:rsidRPr="004A4CEF">
          <w:rPr>
            <w:rStyle w:val="Hyperlink"/>
          </w:rPr>
          <w:t>5</w:t>
        </w:r>
        <w:r>
          <w:rPr>
            <w:rFonts w:asciiTheme="minorHAnsi" w:eastAsiaTheme="minorEastAsia" w:hAnsiTheme="minorHAnsi" w:cstheme="minorBidi"/>
            <w:b w:val="0"/>
            <w:color w:val="auto"/>
            <w:sz w:val="22"/>
            <w:szCs w:val="22"/>
            <w:lang w:val="en-US"/>
          </w:rPr>
          <w:tab/>
        </w:r>
        <w:r w:rsidRPr="004A4CEF">
          <w:rPr>
            <w:rStyle w:val="Hyperlink"/>
          </w:rPr>
          <w:t>REQE0003: Credit Card Migration</w:t>
        </w:r>
        <w:r>
          <w:rPr>
            <w:webHidden/>
          </w:rPr>
          <w:tab/>
        </w:r>
        <w:r>
          <w:rPr>
            <w:webHidden/>
          </w:rPr>
          <w:fldChar w:fldCharType="begin"/>
        </w:r>
        <w:r>
          <w:rPr>
            <w:webHidden/>
          </w:rPr>
          <w:instrText xml:space="preserve"> PAGEREF _Toc503528115 \h </w:instrText>
        </w:r>
        <w:r>
          <w:rPr>
            <w:webHidden/>
          </w:rPr>
        </w:r>
        <w:r>
          <w:rPr>
            <w:webHidden/>
          </w:rPr>
          <w:fldChar w:fldCharType="separate"/>
        </w:r>
        <w:r>
          <w:rPr>
            <w:webHidden/>
          </w:rPr>
          <w:t>26</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16" w:history="1">
        <w:r w:rsidRPr="004A4CEF">
          <w:rPr>
            <w:rStyle w:val="Hyperlink"/>
            <w:noProof/>
          </w:rPr>
          <w:t>5.1</w:t>
        </w:r>
        <w:r>
          <w:rPr>
            <w:rFonts w:asciiTheme="minorHAnsi" w:eastAsiaTheme="minorEastAsia" w:hAnsiTheme="minorHAnsi" w:cstheme="minorBidi"/>
            <w:b w:val="0"/>
            <w:noProof/>
            <w:szCs w:val="22"/>
            <w:lang w:val="en-US"/>
          </w:rPr>
          <w:tab/>
        </w:r>
        <w:r w:rsidRPr="004A4CEF">
          <w:rPr>
            <w:rStyle w:val="Hyperlink"/>
            <w:noProof/>
          </w:rPr>
          <w:t>Business Requirement</w:t>
        </w:r>
        <w:r>
          <w:rPr>
            <w:noProof/>
            <w:webHidden/>
          </w:rPr>
          <w:tab/>
        </w:r>
        <w:r>
          <w:rPr>
            <w:noProof/>
            <w:webHidden/>
          </w:rPr>
          <w:fldChar w:fldCharType="begin"/>
        </w:r>
        <w:r>
          <w:rPr>
            <w:noProof/>
            <w:webHidden/>
          </w:rPr>
          <w:instrText xml:space="preserve"> PAGEREF _Toc503528116 \h </w:instrText>
        </w:r>
        <w:r>
          <w:rPr>
            <w:noProof/>
            <w:webHidden/>
          </w:rPr>
        </w:r>
        <w:r>
          <w:rPr>
            <w:noProof/>
            <w:webHidden/>
          </w:rPr>
          <w:fldChar w:fldCharType="separate"/>
        </w:r>
        <w:r>
          <w:rPr>
            <w:noProof/>
            <w:webHidden/>
          </w:rPr>
          <w:t>26</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17" w:history="1">
        <w:r w:rsidRPr="004A4CEF">
          <w:rPr>
            <w:rStyle w:val="Hyperlink"/>
            <w:noProof/>
          </w:rPr>
          <w:t>5.2</w:t>
        </w:r>
        <w:r>
          <w:rPr>
            <w:rFonts w:asciiTheme="minorHAnsi" w:eastAsiaTheme="minorEastAsia" w:hAnsiTheme="minorHAnsi" w:cstheme="minorBidi"/>
            <w:b w:val="0"/>
            <w:noProof/>
            <w:szCs w:val="22"/>
            <w:lang w:val="en-US"/>
          </w:rPr>
          <w:tab/>
        </w:r>
        <w:r w:rsidRPr="004A4CEF">
          <w:rPr>
            <w:rStyle w:val="Hyperlink"/>
            <w:noProof/>
          </w:rPr>
          <w:t>Technical Details</w:t>
        </w:r>
        <w:r>
          <w:rPr>
            <w:noProof/>
            <w:webHidden/>
          </w:rPr>
          <w:tab/>
        </w:r>
        <w:r>
          <w:rPr>
            <w:noProof/>
            <w:webHidden/>
          </w:rPr>
          <w:fldChar w:fldCharType="begin"/>
        </w:r>
        <w:r>
          <w:rPr>
            <w:noProof/>
            <w:webHidden/>
          </w:rPr>
          <w:instrText xml:space="preserve"> PAGEREF _Toc503528117 \h </w:instrText>
        </w:r>
        <w:r>
          <w:rPr>
            <w:noProof/>
            <w:webHidden/>
          </w:rPr>
        </w:r>
        <w:r>
          <w:rPr>
            <w:noProof/>
            <w:webHidden/>
          </w:rPr>
          <w:fldChar w:fldCharType="separate"/>
        </w:r>
        <w:r>
          <w:rPr>
            <w:noProof/>
            <w:webHidden/>
          </w:rPr>
          <w:t>26</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18" w:history="1">
        <w:r w:rsidRPr="004A4CEF">
          <w:rPr>
            <w:rStyle w:val="Hyperlink"/>
            <w:noProof/>
          </w:rPr>
          <w:t>5.3</w:t>
        </w:r>
        <w:r>
          <w:rPr>
            <w:rFonts w:asciiTheme="minorHAnsi" w:eastAsiaTheme="minorEastAsia" w:hAnsiTheme="minorHAnsi" w:cstheme="minorBidi"/>
            <w:b w:val="0"/>
            <w:noProof/>
            <w:szCs w:val="22"/>
            <w:lang w:val="en-US"/>
          </w:rPr>
          <w:tab/>
        </w:r>
        <w:r w:rsidRPr="004A4CEF">
          <w:rPr>
            <w:rStyle w:val="Hyperlink"/>
            <w:noProof/>
          </w:rPr>
          <w:t>Sample file</w:t>
        </w:r>
        <w:r>
          <w:rPr>
            <w:noProof/>
            <w:webHidden/>
          </w:rPr>
          <w:tab/>
        </w:r>
        <w:r>
          <w:rPr>
            <w:noProof/>
            <w:webHidden/>
          </w:rPr>
          <w:fldChar w:fldCharType="begin"/>
        </w:r>
        <w:r>
          <w:rPr>
            <w:noProof/>
            <w:webHidden/>
          </w:rPr>
          <w:instrText xml:space="preserve"> PAGEREF _Toc503528118 \h </w:instrText>
        </w:r>
        <w:r>
          <w:rPr>
            <w:noProof/>
            <w:webHidden/>
          </w:rPr>
        </w:r>
        <w:r>
          <w:rPr>
            <w:noProof/>
            <w:webHidden/>
          </w:rPr>
          <w:fldChar w:fldCharType="separate"/>
        </w:r>
        <w:r>
          <w:rPr>
            <w:noProof/>
            <w:webHidden/>
          </w:rPr>
          <w:t>28</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19" w:history="1">
        <w:r w:rsidRPr="004A4CEF">
          <w:rPr>
            <w:rStyle w:val="Hyperlink"/>
            <w:noProof/>
          </w:rPr>
          <w:t>5.4</w:t>
        </w:r>
        <w:r>
          <w:rPr>
            <w:rFonts w:asciiTheme="minorHAnsi" w:eastAsiaTheme="minorEastAsia" w:hAnsiTheme="minorHAnsi" w:cstheme="minorBidi"/>
            <w:b w:val="0"/>
            <w:noProof/>
            <w:szCs w:val="22"/>
            <w:lang w:val="en-US"/>
          </w:rPr>
          <w:tab/>
        </w:r>
        <w:r w:rsidRPr="004A4CEF">
          <w:rPr>
            <w:rStyle w:val="Hyperlink"/>
            <w:noProof/>
          </w:rPr>
          <w:t>Impact Areas</w:t>
        </w:r>
        <w:r>
          <w:rPr>
            <w:noProof/>
            <w:webHidden/>
          </w:rPr>
          <w:tab/>
        </w:r>
        <w:r>
          <w:rPr>
            <w:noProof/>
            <w:webHidden/>
          </w:rPr>
          <w:fldChar w:fldCharType="begin"/>
        </w:r>
        <w:r>
          <w:rPr>
            <w:noProof/>
            <w:webHidden/>
          </w:rPr>
          <w:instrText xml:space="preserve"> PAGEREF _Toc503528119 \h </w:instrText>
        </w:r>
        <w:r>
          <w:rPr>
            <w:noProof/>
            <w:webHidden/>
          </w:rPr>
        </w:r>
        <w:r>
          <w:rPr>
            <w:noProof/>
            <w:webHidden/>
          </w:rPr>
          <w:fldChar w:fldCharType="separate"/>
        </w:r>
        <w:r>
          <w:rPr>
            <w:noProof/>
            <w:webHidden/>
          </w:rPr>
          <w:t>28</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20" w:history="1">
        <w:r w:rsidRPr="004A4CEF">
          <w:rPr>
            <w:rStyle w:val="Hyperlink"/>
          </w:rPr>
          <w:t>6</w:t>
        </w:r>
        <w:r>
          <w:rPr>
            <w:rFonts w:asciiTheme="minorHAnsi" w:eastAsiaTheme="minorEastAsia" w:hAnsiTheme="minorHAnsi" w:cstheme="minorBidi"/>
            <w:b w:val="0"/>
            <w:color w:val="auto"/>
            <w:sz w:val="22"/>
            <w:szCs w:val="22"/>
            <w:lang w:val="en-US"/>
          </w:rPr>
          <w:tab/>
        </w:r>
        <w:r w:rsidRPr="004A4CEF">
          <w:rPr>
            <w:rStyle w:val="Hyperlink"/>
          </w:rPr>
          <w:t>REQE0004: ATM Migration</w:t>
        </w:r>
        <w:r>
          <w:rPr>
            <w:webHidden/>
          </w:rPr>
          <w:tab/>
        </w:r>
        <w:r>
          <w:rPr>
            <w:webHidden/>
          </w:rPr>
          <w:fldChar w:fldCharType="begin"/>
        </w:r>
        <w:r>
          <w:rPr>
            <w:webHidden/>
          </w:rPr>
          <w:instrText xml:space="preserve"> PAGEREF _Toc503528120 \h </w:instrText>
        </w:r>
        <w:r>
          <w:rPr>
            <w:webHidden/>
          </w:rPr>
        </w:r>
        <w:r>
          <w:rPr>
            <w:webHidden/>
          </w:rPr>
          <w:fldChar w:fldCharType="separate"/>
        </w:r>
        <w:r>
          <w:rPr>
            <w:webHidden/>
          </w:rPr>
          <w:t>29</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21" w:history="1">
        <w:r w:rsidRPr="004A4CEF">
          <w:rPr>
            <w:rStyle w:val="Hyperlink"/>
            <w:noProof/>
          </w:rPr>
          <w:t>6.1</w:t>
        </w:r>
        <w:r>
          <w:rPr>
            <w:rFonts w:asciiTheme="minorHAnsi" w:eastAsiaTheme="minorEastAsia" w:hAnsiTheme="minorHAnsi" w:cstheme="minorBidi"/>
            <w:b w:val="0"/>
            <w:noProof/>
            <w:szCs w:val="22"/>
            <w:lang w:val="en-US"/>
          </w:rPr>
          <w:tab/>
        </w:r>
        <w:r w:rsidRPr="004A4CEF">
          <w:rPr>
            <w:rStyle w:val="Hyperlink"/>
            <w:noProof/>
          </w:rPr>
          <w:t>Business Requirement</w:t>
        </w:r>
        <w:r>
          <w:rPr>
            <w:noProof/>
            <w:webHidden/>
          </w:rPr>
          <w:tab/>
        </w:r>
        <w:r>
          <w:rPr>
            <w:noProof/>
            <w:webHidden/>
          </w:rPr>
          <w:fldChar w:fldCharType="begin"/>
        </w:r>
        <w:r>
          <w:rPr>
            <w:noProof/>
            <w:webHidden/>
          </w:rPr>
          <w:instrText xml:space="preserve"> PAGEREF _Toc503528121 \h </w:instrText>
        </w:r>
        <w:r>
          <w:rPr>
            <w:noProof/>
            <w:webHidden/>
          </w:rPr>
        </w:r>
        <w:r>
          <w:rPr>
            <w:noProof/>
            <w:webHidden/>
          </w:rPr>
          <w:fldChar w:fldCharType="separate"/>
        </w:r>
        <w:r>
          <w:rPr>
            <w:noProof/>
            <w:webHidden/>
          </w:rPr>
          <w:t>29</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22" w:history="1">
        <w:r w:rsidRPr="004A4CEF">
          <w:rPr>
            <w:rStyle w:val="Hyperlink"/>
            <w:noProof/>
          </w:rPr>
          <w:t>6.2</w:t>
        </w:r>
        <w:r>
          <w:rPr>
            <w:rFonts w:asciiTheme="minorHAnsi" w:eastAsiaTheme="minorEastAsia" w:hAnsiTheme="minorHAnsi" w:cstheme="minorBidi"/>
            <w:b w:val="0"/>
            <w:noProof/>
            <w:szCs w:val="22"/>
            <w:lang w:val="en-US"/>
          </w:rPr>
          <w:tab/>
        </w:r>
        <w:r w:rsidRPr="004A4CEF">
          <w:rPr>
            <w:rStyle w:val="Hyperlink"/>
            <w:noProof/>
          </w:rPr>
          <w:t>Technical Details</w:t>
        </w:r>
        <w:r>
          <w:rPr>
            <w:noProof/>
            <w:webHidden/>
          </w:rPr>
          <w:tab/>
        </w:r>
        <w:r>
          <w:rPr>
            <w:noProof/>
            <w:webHidden/>
          </w:rPr>
          <w:fldChar w:fldCharType="begin"/>
        </w:r>
        <w:r>
          <w:rPr>
            <w:noProof/>
            <w:webHidden/>
          </w:rPr>
          <w:instrText xml:space="preserve"> PAGEREF _Toc503528122 \h </w:instrText>
        </w:r>
        <w:r>
          <w:rPr>
            <w:noProof/>
            <w:webHidden/>
          </w:rPr>
        </w:r>
        <w:r>
          <w:rPr>
            <w:noProof/>
            <w:webHidden/>
          </w:rPr>
          <w:fldChar w:fldCharType="separate"/>
        </w:r>
        <w:r>
          <w:rPr>
            <w:noProof/>
            <w:webHidden/>
          </w:rPr>
          <w:t>29</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23" w:history="1">
        <w:r w:rsidRPr="004A4CEF">
          <w:rPr>
            <w:rStyle w:val="Hyperlink"/>
            <w:noProof/>
          </w:rPr>
          <w:t>6.3</w:t>
        </w:r>
        <w:r>
          <w:rPr>
            <w:rFonts w:asciiTheme="minorHAnsi" w:eastAsiaTheme="minorEastAsia" w:hAnsiTheme="minorHAnsi" w:cstheme="minorBidi"/>
            <w:b w:val="0"/>
            <w:noProof/>
            <w:szCs w:val="22"/>
            <w:lang w:val="en-US"/>
          </w:rPr>
          <w:tab/>
        </w:r>
        <w:r w:rsidRPr="004A4CEF">
          <w:rPr>
            <w:rStyle w:val="Hyperlink"/>
            <w:noProof/>
          </w:rPr>
          <w:t>Sample file</w:t>
        </w:r>
        <w:r>
          <w:rPr>
            <w:noProof/>
            <w:webHidden/>
          </w:rPr>
          <w:tab/>
        </w:r>
        <w:r>
          <w:rPr>
            <w:noProof/>
            <w:webHidden/>
          </w:rPr>
          <w:fldChar w:fldCharType="begin"/>
        </w:r>
        <w:r>
          <w:rPr>
            <w:noProof/>
            <w:webHidden/>
          </w:rPr>
          <w:instrText xml:space="preserve"> PAGEREF _Toc503528123 \h </w:instrText>
        </w:r>
        <w:r>
          <w:rPr>
            <w:noProof/>
            <w:webHidden/>
          </w:rPr>
        </w:r>
        <w:r>
          <w:rPr>
            <w:noProof/>
            <w:webHidden/>
          </w:rPr>
          <w:fldChar w:fldCharType="separate"/>
        </w:r>
        <w:r>
          <w:rPr>
            <w:noProof/>
            <w:webHidden/>
          </w:rPr>
          <w:t>29</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24" w:history="1">
        <w:r w:rsidRPr="004A4CEF">
          <w:rPr>
            <w:rStyle w:val="Hyperlink"/>
            <w:noProof/>
          </w:rPr>
          <w:t>6.4</w:t>
        </w:r>
        <w:r>
          <w:rPr>
            <w:rFonts w:asciiTheme="minorHAnsi" w:eastAsiaTheme="minorEastAsia" w:hAnsiTheme="minorHAnsi" w:cstheme="minorBidi"/>
            <w:b w:val="0"/>
            <w:noProof/>
            <w:szCs w:val="22"/>
            <w:lang w:val="en-US"/>
          </w:rPr>
          <w:tab/>
        </w:r>
        <w:r w:rsidRPr="004A4CEF">
          <w:rPr>
            <w:rStyle w:val="Hyperlink"/>
            <w:noProof/>
          </w:rPr>
          <w:t>Impact Areas</w:t>
        </w:r>
        <w:r>
          <w:rPr>
            <w:noProof/>
            <w:webHidden/>
          </w:rPr>
          <w:tab/>
        </w:r>
        <w:r>
          <w:rPr>
            <w:noProof/>
            <w:webHidden/>
          </w:rPr>
          <w:fldChar w:fldCharType="begin"/>
        </w:r>
        <w:r>
          <w:rPr>
            <w:noProof/>
            <w:webHidden/>
          </w:rPr>
          <w:instrText xml:space="preserve"> PAGEREF _Toc503528124 \h </w:instrText>
        </w:r>
        <w:r>
          <w:rPr>
            <w:noProof/>
            <w:webHidden/>
          </w:rPr>
        </w:r>
        <w:r>
          <w:rPr>
            <w:noProof/>
            <w:webHidden/>
          </w:rPr>
          <w:fldChar w:fldCharType="separate"/>
        </w:r>
        <w:r>
          <w:rPr>
            <w:noProof/>
            <w:webHidden/>
          </w:rPr>
          <w:t>29</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25" w:history="1">
        <w:r w:rsidRPr="004A4CEF">
          <w:rPr>
            <w:rStyle w:val="Hyperlink"/>
          </w:rPr>
          <w:t>7</w:t>
        </w:r>
        <w:r>
          <w:rPr>
            <w:rFonts w:asciiTheme="minorHAnsi" w:eastAsiaTheme="minorEastAsia" w:hAnsiTheme="minorHAnsi" w:cstheme="minorBidi"/>
            <w:b w:val="0"/>
            <w:color w:val="auto"/>
            <w:sz w:val="22"/>
            <w:szCs w:val="22"/>
            <w:lang w:val="en-US"/>
          </w:rPr>
          <w:tab/>
        </w:r>
        <w:r w:rsidRPr="004A4CEF">
          <w:rPr>
            <w:rStyle w:val="Hyperlink"/>
          </w:rPr>
          <w:t>REQE0005: POS Migration</w:t>
        </w:r>
        <w:r>
          <w:rPr>
            <w:webHidden/>
          </w:rPr>
          <w:tab/>
        </w:r>
        <w:r>
          <w:rPr>
            <w:webHidden/>
          </w:rPr>
          <w:fldChar w:fldCharType="begin"/>
        </w:r>
        <w:r>
          <w:rPr>
            <w:webHidden/>
          </w:rPr>
          <w:instrText xml:space="preserve"> PAGEREF _Toc503528125 \h </w:instrText>
        </w:r>
        <w:r>
          <w:rPr>
            <w:webHidden/>
          </w:rPr>
        </w:r>
        <w:r>
          <w:rPr>
            <w:webHidden/>
          </w:rPr>
          <w:fldChar w:fldCharType="separate"/>
        </w:r>
        <w:r>
          <w:rPr>
            <w:webHidden/>
          </w:rPr>
          <w:t>30</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26" w:history="1">
        <w:r w:rsidRPr="004A4CEF">
          <w:rPr>
            <w:rStyle w:val="Hyperlink"/>
            <w:noProof/>
          </w:rPr>
          <w:t>7.1</w:t>
        </w:r>
        <w:r>
          <w:rPr>
            <w:rFonts w:asciiTheme="minorHAnsi" w:eastAsiaTheme="minorEastAsia" w:hAnsiTheme="minorHAnsi" w:cstheme="minorBidi"/>
            <w:b w:val="0"/>
            <w:noProof/>
            <w:szCs w:val="22"/>
            <w:lang w:val="en-US"/>
          </w:rPr>
          <w:tab/>
        </w:r>
        <w:r w:rsidRPr="004A4CEF">
          <w:rPr>
            <w:rStyle w:val="Hyperlink"/>
            <w:noProof/>
          </w:rPr>
          <w:t>Business Requirement</w:t>
        </w:r>
        <w:r>
          <w:rPr>
            <w:noProof/>
            <w:webHidden/>
          </w:rPr>
          <w:tab/>
        </w:r>
        <w:r>
          <w:rPr>
            <w:noProof/>
            <w:webHidden/>
          </w:rPr>
          <w:fldChar w:fldCharType="begin"/>
        </w:r>
        <w:r>
          <w:rPr>
            <w:noProof/>
            <w:webHidden/>
          </w:rPr>
          <w:instrText xml:space="preserve"> PAGEREF _Toc503528126 \h </w:instrText>
        </w:r>
        <w:r>
          <w:rPr>
            <w:noProof/>
            <w:webHidden/>
          </w:rPr>
        </w:r>
        <w:r>
          <w:rPr>
            <w:noProof/>
            <w:webHidden/>
          </w:rPr>
          <w:fldChar w:fldCharType="separate"/>
        </w:r>
        <w:r>
          <w:rPr>
            <w:noProof/>
            <w:webHidden/>
          </w:rPr>
          <w:t>30</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27" w:history="1">
        <w:r w:rsidRPr="004A4CEF">
          <w:rPr>
            <w:rStyle w:val="Hyperlink"/>
            <w:noProof/>
          </w:rPr>
          <w:t>7.2</w:t>
        </w:r>
        <w:r>
          <w:rPr>
            <w:rFonts w:asciiTheme="minorHAnsi" w:eastAsiaTheme="minorEastAsia" w:hAnsiTheme="minorHAnsi" w:cstheme="minorBidi"/>
            <w:b w:val="0"/>
            <w:noProof/>
            <w:szCs w:val="22"/>
            <w:lang w:val="en-US"/>
          </w:rPr>
          <w:tab/>
        </w:r>
        <w:r w:rsidRPr="004A4CEF">
          <w:rPr>
            <w:rStyle w:val="Hyperlink"/>
            <w:noProof/>
          </w:rPr>
          <w:t>Technical Details</w:t>
        </w:r>
        <w:r>
          <w:rPr>
            <w:noProof/>
            <w:webHidden/>
          </w:rPr>
          <w:tab/>
        </w:r>
        <w:r>
          <w:rPr>
            <w:noProof/>
            <w:webHidden/>
          </w:rPr>
          <w:fldChar w:fldCharType="begin"/>
        </w:r>
        <w:r>
          <w:rPr>
            <w:noProof/>
            <w:webHidden/>
          </w:rPr>
          <w:instrText xml:space="preserve"> PAGEREF _Toc503528127 \h </w:instrText>
        </w:r>
        <w:r>
          <w:rPr>
            <w:noProof/>
            <w:webHidden/>
          </w:rPr>
        </w:r>
        <w:r>
          <w:rPr>
            <w:noProof/>
            <w:webHidden/>
          </w:rPr>
          <w:fldChar w:fldCharType="separate"/>
        </w:r>
        <w:r>
          <w:rPr>
            <w:noProof/>
            <w:webHidden/>
          </w:rPr>
          <w:t>30</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28" w:history="1">
        <w:r w:rsidRPr="004A4CEF">
          <w:rPr>
            <w:rStyle w:val="Hyperlink"/>
            <w:noProof/>
          </w:rPr>
          <w:t>7.3</w:t>
        </w:r>
        <w:r>
          <w:rPr>
            <w:rFonts w:asciiTheme="minorHAnsi" w:eastAsiaTheme="minorEastAsia" w:hAnsiTheme="minorHAnsi" w:cstheme="minorBidi"/>
            <w:b w:val="0"/>
            <w:noProof/>
            <w:szCs w:val="22"/>
            <w:lang w:val="en-US"/>
          </w:rPr>
          <w:tab/>
        </w:r>
        <w:r w:rsidRPr="004A4CEF">
          <w:rPr>
            <w:rStyle w:val="Hyperlink"/>
            <w:noProof/>
          </w:rPr>
          <w:t>Sample file</w:t>
        </w:r>
        <w:r>
          <w:rPr>
            <w:noProof/>
            <w:webHidden/>
          </w:rPr>
          <w:tab/>
        </w:r>
        <w:r>
          <w:rPr>
            <w:noProof/>
            <w:webHidden/>
          </w:rPr>
          <w:fldChar w:fldCharType="begin"/>
        </w:r>
        <w:r>
          <w:rPr>
            <w:noProof/>
            <w:webHidden/>
          </w:rPr>
          <w:instrText xml:space="preserve"> PAGEREF _Toc503528128 \h </w:instrText>
        </w:r>
        <w:r>
          <w:rPr>
            <w:noProof/>
            <w:webHidden/>
          </w:rPr>
        </w:r>
        <w:r>
          <w:rPr>
            <w:noProof/>
            <w:webHidden/>
          </w:rPr>
          <w:fldChar w:fldCharType="separate"/>
        </w:r>
        <w:r>
          <w:rPr>
            <w:noProof/>
            <w:webHidden/>
          </w:rPr>
          <w:t>30</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29" w:history="1">
        <w:r w:rsidRPr="004A4CEF">
          <w:rPr>
            <w:rStyle w:val="Hyperlink"/>
            <w:noProof/>
          </w:rPr>
          <w:t>7.4</w:t>
        </w:r>
        <w:r>
          <w:rPr>
            <w:rFonts w:asciiTheme="minorHAnsi" w:eastAsiaTheme="minorEastAsia" w:hAnsiTheme="minorHAnsi" w:cstheme="minorBidi"/>
            <w:b w:val="0"/>
            <w:noProof/>
            <w:szCs w:val="22"/>
            <w:lang w:val="en-US"/>
          </w:rPr>
          <w:tab/>
        </w:r>
        <w:r w:rsidRPr="004A4CEF">
          <w:rPr>
            <w:rStyle w:val="Hyperlink"/>
            <w:noProof/>
          </w:rPr>
          <w:t>Impact Areas</w:t>
        </w:r>
        <w:r>
          <w:rPr>
            <w:noProof/>
            <w:webHidden/>
          </w:rPr>
          <w:tab/>
        </w:r>
        <w:r>
          <w:rPr>
            <w:noProof/>
            <w:webHidden/>
          </w:rPr>
          <w:fldChar w:fldCharType="begin"/>
        </w:r>
        <w:r>
          <w:rPr>
            <w:noProof/>
            <w:webHidden/>
          </w:rPr>
          <w:instrText xml:space="preserve"> PAGEREF _Toc503528129 \h </w:instrText>
        </w:r>
        <w:r>
          <w:rPr>
            <w:noProof/>
            <w:webHidden/>
          </w:rPr>
        </w:r>
        <w:r>
          <w:rPr>
            <w:noProof/>
            <w:webHidden/>
          </w:rPr>
          <w:fldChar w:fldCharType="separate"/>
        </w:r>
        <w:r>
          <w:rPr>
            <w:noProof/>
            <w:webHidden/>
          </w:rPr>
          <w:t>30</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30" w:history="1">
        <w:r w:rsidRPr="004A4CEF">
          <w:rPr>
            <w:rStyle w:val="Hyperlink"/>
          </w:rPr>
          <w:t>8</w:t>
        </w:r>
        <w:r>
          <w:rPr>
            <w:rFonts w:asciiTheme="minorHAnsi" w:eastAsiaTheme="minorEastAsia" w:hAnsiTheme="minorHAnsi" w:cstheme="minorBidi"/>
            <w:b w:val="0"/>
            <w:color w:val="auto"/>
            <w:sz w:val="22"/>
            <w:szCs w:val="22"/>
            <w:lang w:val="en-US"/>
          </w:rPr>
          <w:tab/>
        </w:r>
        <w:r w:rsidRPr="004A4CEF">
          <w:rPr>
            <w:rStyle w:val="Hyperlink"/>
          </w:rPr>
          <w:t>REQE0006: ACS Migration</w:t>
        </w:r>
        <w:r>
          <w:rPr>
            <w:webHidden/>
          </w:rPr>
          <w:tab/>
        </w:r>
        <w:r>
          <w:rPr>
            <w:webHidden/>
          </w:rPr>
          <w:fldChar w:fldCharType="begin"/>
        </w:r>
        <w:r>
          <w:rPr>
            <w:webHidden/>
          </w:rPr>
          <w:instrText xml:space="preserve"> PAGEREF _Toc503528130 \h </w:instrText>
        </w:r>
        <w:r>
          <w:rPr>
            <w:webHidden/>
          </w:rPr>
        </w:r>
        <w:r>
          <w:rPr>
            <w:webHidden/>
          </w:rPr>
          <w:fldChar w:fldCharType="separate"/>
        </w:r>
        <w:r>
          <w:rPr>
            <w:webHidden/>
          </w:rPr>
          <w:t>31</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31" w:history="1">
        <w:r w:rsidRPr="004A4CEF">
          <w:rPr>
            <w:rStyle w:val="Hyperlink"/>
            <w:noProof/>
          </w:rPr>
          <w:t>8.1</w:t>
        </w:r>
        <w:r>
          <w:rPr>
            <w:rFonts w:asciiTheme="minorHAnsi" w:eastAsiaTheme="minorEastAsia" w:hAnsiTheme="minorHAnsi" w:cstheme="minorBidi"/>
            <w:b w:val="0"/>
            <w:noProof/>
            <w:szCs w:val="22"/>
            <w:lang w:val="en-US"/>
          </w:rPr>
          <w:tab/>
        </w:r>
        <w:r w:rsidRPr="004A4CEF">
          <w:rPr>
            <w:rStyle w:val="Hyperlink"/>
            <w:noProof/>
          </w:rPr>
          <w:t>Business Requirement</w:t>
        </w:r>
        <w:r>
          <w:rPr>
            <w:noProof/>
            <w:webHidden/>
          </w:rPr>
          <w:tab/>
        </w:r>
        <w:r>
          <w:rPr>
            <w:noProof/>
            <w:webHidden/>
          </w:rPr>
          <w:fldChar w:fldCharType="begin"/>
        </w:r>
        <w:r>
          <w:rPr>
            <w:noProof/>
            <w:webHidden/>
          </w:rPr>
          <w:instrText xml:space="preserve"> PAGEREF _Toc503528131 \h </w:instrText>
        </w:r>
        <w:r>
          <w:rPr>
            <w:noProof/>
            <w:webHidden/>
          </w:rPr>
        </w:r>
        <w:r>
          <w:rPr>
            <w:noProof/>
            <w:webHidden/>
          </w:rPr>
          <w:fldChar w:fldCharType="separate"/>
        </w:r>
        <w:r>
          <w:rPr>
            <w:noProof/>
            <w:webHidden/>
          </w:rPr>
          <w:t>31</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32" w:history="1">
        <w:r w:rsidRPr="004A4CEF">
          <w:rPr>
            <w:rStyle w:val="Hyperlink"/>
            <w:noProof/>
          </w:rPr>
          <w:t>8.2</w:t>
        </w:r>
        <w:r>
          <w:rPr>
            <w:rFonts w:asciiTheme="minorHAnsi" w:eastAsiaTheme="minorEastAsia" w:hAnsiTheme="minorHAnsi" w:cstheme="minorBidi"/>
            <w:b w:val="0"/>
            <w:noProof/>
            <w:szCs w:val="22"/>
            <w:lang w:val="en-US"/>
          </w:rPr>
          <w:tab/>
        </w:r>
        <w:r w:rsidRPr="004A4CEF">
          <w:rPr>
            <w:rStyle w:val="Hyperlink"/>
            <w:noProof/>
          </w:rPr>
          <w:t>Technical Details</w:t>
        </w:r>
        <w:r>
          <w:rPr>
            <w:noProof/>
            <w:webHidden/>
          </w:rPr>
          <w:tab/>
        </w:r>
        <w:r>
          <w:rPr>
            <w:noProof/>
            <w:webHidden/>
          </w:rPr>
          <w:fldChar w:fldCharType="begin"/>
        </w:r>
        <w:r>
          <w:rPr>
            <w:noProof/>
            <w:webHidden/>
          </w:rPr>
          <w:instrText xml:space="preserve"> PAGEREF _Toc503528132 \h </w:instrText>
        </w:r>
        <w:r>
          <w:rPr>
            <w:noProof/>
            <w:webHidden/>
          </w:rPr>
        </w:r>
        <w:r>
          <w:rPr>
            <w:noProof/>
            <w:webHidden/>
          </w:rPr>
          <w:fldChar w:fldCharType="separate"/>
        </w:r>
        <w:r>
          <w:rPr>
            <w:noProof/>
            <w:webHidden/>
          </w:rPr>
          <w:t>31</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33" w:history="1">
        <w:r w:rsidRPr="004A4CEF">
          <w:rPr>
            <w:rStyle w:val="Hyperlink"/>
            <w:noProof/>
          </w:rPr>
          <w:t>8.3</w:t>
        </w:r>
        <w:r>
          <w:rPr>
            <w:rFonts w:asciiTheme="minorHAnsi" w:eastAsiaTheme="minorEastAsia" w:hAnsiTheme="minorHAnsi" w:cstheme="minorBidi"/>
            <w:b w:val="0"/>
            <w:noProof/>
            <w:szCs w:val="22"/>
            <w:lang w:val="en-US"/>
          </w:rPr>
          <w:tab/>
        </w:r>
        <w:r w:rsidRPr="004A4CEF">
          <w:rPr>
            <w:rStyle w:val="Hyperlink"/>
            <w:noProof/>
          </w:rPr>
          <w:t>Impact Areas</w:t>
        </w:r>
        <w:r>
          <w:rPr>
            <w:noProof/>
            <w:webHidden/>
          </w:rPr>
          <w:tab/>
        </w:r>
        <w:r>
          <w:rPr>
            <w:noProof/>
            <w:webHidden/>
          </w:rPr>
          <w:fldChar w:fldCharType="begin"/>
        </w:r>
        <w:r>
          <w:rPr>
            <w:noProof/>
            <w:webHidden/>
          </w:rPr>
          <w:instrText xml:space="preserve"> PAGEREF _Toc503528133 \h </w:instrText>
        </w:r>
        <w:r>
          <w:rPr>
            <w:noProof/>
            <w:webHidden/>
          </w:rPr>
        </w:r>
        <w:r>
          <w:rPr>
            <w:noProof/>
            <w:webHidden/>
          </w:rPr>
          <w:fldChar w:fldCharType="separate"/>
        </w:r>
        <w:r>
          <w:rPr>
            <w:noProof/>
            <w:webHidden/>
          </w:rPr>
          <w:t>31</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34" w:history="1">
        <w:r w:rsidRPr="004A4CEF">
          <w:rPr>
            <w:rStyle w:val="Hyperlink"/>
          </w:rPr>
          <w:t>9</w:t>
        </w:r>
        <w:r>
          <w:rPr>
            <w:rFonts w:asciiTheme="minorHAnsi" w:eastAsiaTheme="minorEastAsia" w:hAnsiTheme="minorHAnsi" w:cstheme="minorBidi"/>
            <w:b w:val="0"/>
            <w:color w:val="auto"/>
            <w:sz w:val="22"/>
            <w:szCs w:val="22"/>
            <w:lang w:val="en-US"/>
          </w:rPr>
          <w:tab/>
        </w:r>
        <w:r w:rsidRPr="004A4CEF">
          <w:rPr>
            <w:rStyle w:val="Hyperlink"/>
          </w:rPr>
          <w:t>REQE0007: Keys Migration</w:t>
        </w:r>
        <w:r>
          <w:rPr>
            <w:webHidden/>
          </w:rPr>
          <w:tab/>
        </w:r>
        <w:r>
          <w:rPr>
            <w:webHidden/>
          </w:rPr>
          <w:fldChar w:fldCharType="begin"/>
        </w:r>
        <w:r>
          <w:rPr>
            <w:webHidden/>
          </w:rPr>
          <w:instrText xml:space="preserve"> PAGEREF _Toc503528134 \h </w:instrText>
        </w:r>
        <w:r>
          <w:rPr>
            <w:webHidden/>
          </w:rPr>
        </w:r>
        <w:r>
          <w:rPr>
            <w:webHidden/>
          </w:rPr>
          <w:fldChar w:fldCharType="separate"/>
        </w:r>
        <w:r>
          <w:rPr>
            <w:webHidden/>
          </w:rPr>
          <w:t>32</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35" w:history="1">
        <w:r w:rsidRPr="004A4CEF">
          <w:rPr>
            <w:rStyle w:val="Hyperlink"/>
            <w:noProof/>
          </w:rPr>
          <w:t>9.1</w:t>
        </w:r>
        <w:r>
          <w:rPr>
            <w:rFonts w:asciiTheme="minorHAnsi" w:eastAsiaTheme="minorEastAsia" w:hAnsiTheme="minorHAnsi" w:cstheme="minorBidi"/>
            <w:b w:val="0"/>
            <w:noProof/>
            <w:szCs w:val="22"/>
            <w:lang w:val="en-US"/>
          </w:rPr>
          <w:tab/>
        </w:r>
        <w:r w:rsidRPr="004A4CEF">
          <w:rPr>
            <w:rStyle w:val="Hyperlink"/>
            <w:noProof/>
          </w:rPr>
          <w:t>Business Requirement</w:t>
        </w:r>
        <w:r>
          <w:rPr>
            <w:noProof/>
            <w:webHidden/>
          </w:rPr>
          <w:tab/>
        </w:r>
        <w:r>
          <w:rPr>
            <w:noProof/>
            <w:webHidden/>
          </w:rPr>
          <w:fldChar w:fldCharType="begin"/>
        </w:r>
        <w:r>
          <w:rPr>
            <w:noProof/>
            <w:webHidden/>
          </w:rPr>
          <w:instrText xml:space="preserve"> PAGEREF _Toc503528135 \h </w:instrText>
        </w:r>
        <w:r>
          <w:rPr>
            <w:noProof/>
            <w:webHidden/>
          </w:rPr>
        </w:r>
        <w:r>
          <w:rPr>
            <w:noProof/>
            <w:webHidden/>
          </w:rPr>
          <w:fldChar w:fldCharType="separate"/>
        </w:r>
        <w:r>
          <w:rPr>
            <w:noProof/>
            <w:webHidden/>
          </w:rPr>
          <w:t>32</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36" w:history="1">
        <w:r w:rsidRPr="004A4CEF">
          <w:rPr>
            <w:rStyle w:val="Hyperlink"/>
            <w:noProof/>
          </w:rPr>
          <w:t>9.2</w:t>
        </w:r>
        <w:r>
          <w:rPr>
            <w:rFonts w:asciiTheme="minorHAnsi" w:eastAsiaTheme="minorEastAsia" w:hAnsiTheme="minorHAnsi" w:cstheme="minorBidi"/>
            <w:b w:val="0"/>
            <w:noProof/>
            <w:szCs w:val="22"/>
            <w:lang w:val="en-US"/>
          </w:rPr>
          <w:tab/>
        </w:r>
        <w:r w:rsidRPr="004A4CEF">
          <w:rPr>
            <w:rStyle w:val="Hyperlink"/>
            <w:noProof/>
          </w:rPr>
          <w:t>Technical Details</w:t>
        </w:r>
        <w:r>
          <w:rPr>
            <w:noProof/>
            <w:webHidden/>
          </w:rPr>
          <w:tab/>
        </w:r>
        <w:r>
          <w:rPr>
            <w:noProof/>
            <w:webHidden/>
          </w:rPr>
          <w:fldChar w:fldCharType="begin"/>
        </w:r>
        <w:r>
          <w:rPr>
            <w:noProof/>
            <w:webHidden/>
          </w:rPr>
          <w:instrText xml:space="preserve"> PAGEREF _Toc503528136 \h </w:instrText>
        </w:r>
        <w:r>
          <w:rPr>
            <w:noProof/>
            <w:webHidden/>
          </w:rPr>
        </w:r>
        <w:r>
          <w:rPr>
            <w:noProof/>
            <w:webHidden/>
          </w:rPr>
          <w:fldChar w:fldCharType="separate"/>
        </w:r>
        <w:r>
          <w:rPr>
            <w:noProof/>
            <w:webHidden/>
          </w:rPr>
          <w:t>32</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37" w:history="1">
        <w:r w:rsidRPr="004A4CEF">
          <w:rPr>
            <w:rStyle w:val="Hyperlink"/>
          </w:rPr>
          <w:t>10</w:t>
        </w:r>
        <w:r>
          <w:rPr>
            <w:rFonts w:asciiTheme="minorHAnsi" w:eastAsiaTheme="minorEastAsia" w:hAnsiTheme="minorHAnsi" w:cstheme="minorBidi"/>
            <w:b w:val="0"/>
            <w:color w:val="auto"/>
            <w:sz w:val="22"/>
            <w:szCs w:val="22"/>
            <w:lang w:val="en-US"/>
          </w:rPr>
          <w:tab/>
        </w:r>
        <w:r w:rsidRPr="004A4CEF">
          <w:rPr>
            <w:rStyle w:val="Hyperlink"/>
          </w:rPr>
          <w:t>REQE0008 Instalment Migration</w:t>
        </w:r>
        <w:r>
          <w:rPr>
            <w:webHidden/>
          </w:rPr>
          <w:tab/>
        </w:r>
        <w:r>
          <w:rPr>
            <w:webHidden/>
          </w:rPr>
          <w:fldChar w:fldCharType="begin"/>
        </w:r>
        <w:r>
          <w:rPr>
            <w:webHidden/>
          </w:rPr>
          <w:instrText xml:space="preserve"> PAGEREF _Toc503528137 \h </w:instrText>
        </w:r>
        <w:r>
          <w:rPr>
            <w:webHidden/>
          </w:rPr>
        </w:r>
        <w:r>
          <w:rPr>
            <w:webHidden/>
          </w:rPr>
          <w:fldChar w:fldCharType="separate"/>
        </w:r>
        <w:r>
          <w:rPr>
            <w:webHidden/>
          </w:rPr>
          <w:t>33</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38" w:history="1">
        <w:r w:rsidRPr="004A4CEF">
          <w:rPr>
            <w:rStyle w:val="Hyperlink"/>
            <w:noProof/>
          </w:rPr>
          <w:t>10.1</w:t>
        </w:r>
        <w:r>
          <w:rPr>
            <w:rFonts w:asciiTheme="minorHAnsi" w:eastAsiaTheme="minorEastAsia" w:hAnsiTheme="minorHAnsi" w:cstheme="minorBidi"/>
            <w:b w:val="0"/>
            <w:noProof/>
            <w:szCs w:val="22"/>
            <w:lang w:val="en-US"/>
          </w:rPr>
          <w:tab/>
        </w:r>
        <w:r w:rsidRPr="004A4CEF">
          <w:rPr>
            <w:rStyle w:val="Hyperlink"/>
            <w:noProof/>
          </w:rPr>
          <w:t>Business Requirement</w:t>
        </w:r>
        <w:r>
          <w:rPr>
            <w:noProof/>
            <w:webHidden/>
          </w:rPr>
          <w:tab/>
        </w:r>
        <w:r>
          <w:rPr>
            <w:noProof/>
            <w:webHidden/>
          </w:rPr>
          <w:fldChar w:fldCharType="begin"/>
        </w:r>
        <w:r>
          <w:rPr>
            <w:noProof/>
            <w:webHidden/>
          </w:rPr>
          <w:instrText xml:space="preserve"> PAGEREF _Toc503528138 \h </w:instrText>
        </w:r>
        <w:r>
          <w:rPr>
            <w:noProof/>
            <w:webHidden/>
          </w:rPr>
        </w:r>
        <w:r>
          <w:rPr>
            <w:noProof/>
            <w:webHidden/>
          </w:rPr>
          <w:fldChar w:fldCharType="separate"/>
        </w:r>
        <w:r>
          <w:rPr>
            <w:noProof/>
            <w:webHidden/>
          </w:rPr>
          <w:t>33</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39" w:history="1">
        <w:r w:rsidRPr="004A4CEF">
          <w:rPr>
            <w:rStyle w:val="Hyperlink"/>
            <w:noProof/>
          </w:rPr>
          <w:t>10.2</w:t>
        </w:r>
        <w:r>
          <w:rPr>
            <w:rFonts w:asciiTheme="minorHAnsi" w:eastAsiaTheme="minorEastAsia" w:hAnsiTheme="minorHAnsi" w:cstheme="minorBidi"/>
            <w:b w:val="0"/>
            <w:noProof/>
            <w:szCs w:val="22"/>
            <w:lang w:val="en-US"/>
          </w:rPr>
          <w:tab/>
        </w:r>
        <w:r w:rsidRPr="004A4CEF">
          <w:rPr>
            <w:rStyle w:val="Hyperlink"/>
            <w:noProof/>
          </w:rPr>
          <w:t>Technical Details</w:t>
        </w:r>
        <w:r>
          <w:rPr>
            <w:noProof/>
            <w:webHidden/>
          </w:rPr>
          <w:tab/>
        </w:r>
        <w:r>
          <w:rPr>
            <w:noProof/>
            <w:webHidden/>
          </w:rPr>
          <w:fldChar w:fldCharType="begin"/>
        </w:r>
        <w:r>
          <w:rPr>
            <w:noProof/>
            <w:webHidden/>
          </w:rPr>
          <w:instrText xml:space="preserve"> PAGEREF _Toc503528139 \h </w:instrText>
        </w:r>
        <w:r>
          <w:rPr>
            <w:noProof/>
            <w:webHidden/>
          </w:rPr>
        </w:r>
        <w:r>
          <w:rPr>
            <w:noProof/>
            <w:webHidden/>
          </w:rPr>
          <w:fldChar w:fldCharType="separate"/>
        </w:r>
        <w:r>
          <w:rPr>
            <w:noProof/>
            <w:webHidden/>
          </w:rPr>
          <w:t>33</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140" w:history="1">
        <w:r w:rsidRPr="004A4CEF">
          <w:rPr>
            <w:rStyle w:val="Hyperlink"/>
            <w:noProof/>
          </w:rPr>
          <w:t>10.2.1</w:t>
        </w:r>
        <w:r>
          <w:rPr>
            <w:rFonts w:asciiTheme="minorHAnsi" w:eastAsiaTheme="minorEastAsia" w:hAnsiTheme="minorHAnsi" w:cstheme="minorBidi"/>
            <w:noProof/>
            <w:sz w:val="22"/>
            <w:szCs w:val="22"/>
            <w:lang w:val="en-US"/>
          </w:rPr>
          <w:tab/>
        </w:r>
        <w:r w:rsidRPr="004A4CEF">
          <w:rPr>
            <w:rStyle w:val="Hyperlink"/>
            <w:noProof/>
          </w:rPr>
          <w:t>Instalment Plan - Record Type = “IP”</w:t>
        </w:r>
        <w:r>
          <w:rPr>
            <w:noProof/>
            <w:webHidden/>
          </w:rPr>
          <w:tab/>
        </w:r>
        <w:r>
          <w:rPr>
            <w:noProof/>
            <w:webHidden/>
          </w:rPr>
          <w:fldChar w:fldCharType="begin"/>
        </w:r>
        <w:r>
          <w:rPr>
            <w:noProof/>
            <w:webHidden/>
          </w:rPr>
          <w:instrText xml:space="preserve"> PAGEREF _Toc503528140 \h </w:instrText>
        </w:r>
        <w:r>
          <w:rPr>
            <w:noProof/>
            <w:webHidden/>
          </w:rPr>
        </w:r>
        <w:r>
          <w:rPr>
            <w:noProof/>
            <w:webHidden/>
          </w:rPr>
          <w:fldChar w:fldCharType="separate"/>
        </w:r>
        <w:r>
          <w:rPr>
            <w:noProof/>
            <w:webHidden/>
          </w:rPr>
          <w:t>33</w:t>
        </w:r>
        <w:r>
          <w:rPr>
            <w:noProof/>
            <w:webHidden/>
          </w:rPr>
          <w:fldChar w:fldCharType="end"/>
        </w:r>
      </w:hyperlink>
    </w:p>
    <w:p w:rsidR="0041684D" w:rsidRDefault="0041684D">
      <w:pPr>
        <w:pStyle w:val="TOC3"/>
        <w:rPr>
          <w:rFonts w:asciiTheme="minorHAnsi" w:eastAsiaTheme="minorEastAsia" w:hAnsiTheme="minorHAnsi" w:cstheme="minorBidi"/>
          <w:noProof/>
          <w:sz w:val="22"/>
          <w:szCs w:val="22"/>
          <w:lang w:val="en-US"/>
        </w:rPr>
      </w:pPr>
      <w:hyperlink w:anchor="_Toc503528141" w:history="1">
        <w:r w:rsidRPr="004A4CEF">
          <w:rPr>
            <w:rStyle w:val="Hyperlink"/>
            <w:noProof/>
          </w:rPr>
          <w:t>10.2.2</w:t>
        </w:r>
        <w:r>
          <w:rPr>
            <w:rFonts w:asciiTheme="minorHAnsi" w:eastAsiaTheme="minorEastAsia" w:hAnsiTheme="minorHAnsi" w:cstheme="minorBidi"/>
            <w:noProof/>
            <w:sz w:val="22"/>
            <w:szCs w:val="22"/>
            <w:lang w:val="en-US"/>
          </w:rPr>
          <w:tab/>
        </w:r>
        <w:r w:rsidRPr="004A4CEF">
          <w:rPr>
            <w:rStyle w:val="Hyperlink"/>
            <w:noProof/>
          </w:rPr>
          <w:t>Instalment Plan - Record Type = “IS”</w:t>
        </w:r>
        <w:r>
          <w:rPr>
            <w:noProof/>
            <w:webHidden/>
          </w:rPr>
          <w:tab/>
        </w:r>
        <w:r>
          <w:rPr>
            <w:noProof/>
            <w:webHidden/>
          </w:rPr>
          <w:fldChar w:fldCharType="begin"/>
        </w:r>
        <w:r>
          <w:rPr>
            <w:noProof/>
            <w:webHidden/>
          </w:rPr>
          <w:instrText xml:space="preserve"> PAGEREF _Toc503528141 \h </w:instrText>
        </w:r>
        <w:r>
          <w:rPr>
            <w:noProof/>
            <w:webHidden/>
          </w:rPr>
        </w:r>
        <w:r>
          <w:rPr>
            <w:noProof/>
            <w:webHidden/>
          </w:rPr>
          <w:fldChar w:fldCharType="separate"/>
        </w:r>
        <w:r>
          <w:rPr>
            <w:noProof/>
            <w:webHidden/>
          </w:rPr>
          <w:t>34</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42" w:history="1">
        <w:r w:rsidRPr="004A4CEF">
          <w:rPr>
            <w:rStyle w:val="Hyperlink"/>
            <w:noProof/>
          </w:rPr>
          <w:t>10.3</w:t>
        </w:r>
        <w:r>
          <w:rPr>
            <w:rFonts w:asciiTheme="minorHAnsi" w:eastAsiaTheme="minorEastAsia" w:hAnsiTheme="minorHAnsi" w:cstheme="minorBidi"/>
            <w:b w:val="0"/>
            <w:noProof/>
            <w:szCs w:val="22"/>
            <w:lang w:val="en-US"/>
          </w:rPr>
          <w:tab/>
        </w:r>
        <w:r w:rsidRPr="004A4CEF">
          <w:rPr>
            <w:rStyle w:val="Hyperlink"/>
            <w:noProof/>
          </w:rPr>
          <w:t>Impact Areas</w:t>
        </w:r>
        <w:r>
          <w:rPr>
            <w:noProof/>
            <w:webHidden/>
          </w:rPr>
          <w:tab/>
        </w:r>
        <w:r>
          <w:rPr>
            <w:noProof/>
            <w:webHidden/>
          </w:rPr>
          <w:fldChar w:fldCharType="begin"/>
        </w:r>
        <w:r>
          <w:rPr>
            <w:noProof/>
            <w:webHidden/>
          </w:rPr>
          <w:instrText xml:space="preserve"> PAGEREF _Toc503528142 \h </w:instrText>
        </w:r>
        <w:r>
          <w:rPr>
            <w:noProof/>
            <w:webHidden/>
          </w:rPr>
        </w:r>
        <w:r>
          <w:rPr>
            <w:noProof/>
            <w:webHidden/>
          </w:rPr>
          <w:fldChar w:fldCharType="separate"/>
        </w:r>
        <w:r>
          <w:rPr>
            <w:noProof/>
            <w:webHidden/>
          </w:rPr>
          <w:t>35</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43" w:history="1">
        <w:r w:rsidRPr="004A4CEF">
          <w:rPr>
            <w:rStyle w:val="Hyperlink"/>
          </w:rPr>
          <w:t>11</w:t>
        </w:r>
        <w:r>
          <w:rPr>
            <w:rFonts w:asciiTheme="minorHAnsi" w:eastAsiaTheme="minorEastAsia" w:hAnsiTheme="minorHAnsi" w:cstheme="minorBidi"/>
            <w:b w:val="0"/>
            <w:color w:val="auto"/>
            <w:sz w:val="22"/>
            <w:szCs w:val="22"/>
            <w:lang w:val="en-US"/>
          </w:rPr>
          <w:tab/>
        </w:r>
        <w:r w:rsidRPr="004A4CEF">
          <w:rPr>
            <w:rStyle w:val="Hyperlink"/>
          </w:rPr>
          <w:t>Migration Testing</w:t>
        </w:r>
        <w:r>
          <w:rPr>
            <w:webHidden/>
          </w:rPr>
          <w:tab/>
        </w:r>
        <w:r>
          <w:rPr>
            <w:webHidden/>
          </w:rPr>
          <w:fldChar w:fldCharType="begin"/>
        </w:r>
        <w:r>
          <w:rPr>
            <w:webHidden/>
          </w:rPr>
          <w:instrText xml:space="preserve"> PAGEREF _Toc503528143 \h </w:instrText>
        </w:r>
        <w:r>
          <w:rPr>
            <w:webHidden/>
          </w:rPr>
        </w:r>
        <w:r>
          <w:rPr>
            <w:webHidden/>
          </w:rPr>
          <w:fldChar w:fldCharType="separate"/>
        </w:r>
        <w:r>
          <w:rPr>
            <w:webHidden/>
          </w:rPr>
          <w:t>36</w:t>
        </w:r>
        <w:r>
          <w:rPr>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44" w:history="1">
        <w:r w:rsidRPr="004A4CEF">
          <w:rPr>
            <w:rStyle w:val="Hyperlink"/>
            <w:noProof/>
          </w:rPr>
          <w:t>11.1</w:t>
        </w:r>
        <w:r>
          <w:rPr>
            <w:rFonts w:asciiTheme="minorHAnsi" w:eastAsiaTheme="minorEastAsia" w:hAnsiTheme="minorHAnsi" w:cstheme="minorBidi"/>
            <w:b w:val="0"/>
            <w:noProof/>
            <w:szCs w:val="22"/>
            <w:lang w:val="en-US"/>
          </w:rPr>
          <w:tab/>
        </w:r>
        <w:r w:rsidRPr="004A4CEF">
          <w:rPr>
            <w:rStyle w:val="Hyperlink"/>
            <w:noProof/>
          </w:rPr>
          <w:t>Test Process</w:t>
        </w:r>
        <w:r>
          <w:rPr>
            <w:noProof/>
            <w:webHidden/>
          </w:rPr>
          <w:tab/>
        </w:r>
        <w:r>
          <w:rPr>
            <w:noProof/>
            <w:webHidden/>
          </w:rPr>
          <w:fldChar w:fldCharType="begin"/>
        </w:r>
        <w:r>
          <w:rPr>
            <w:noProof/>
            <w:webHidden/>
          </w:rPr>
          <w:instrText xml:space="preserve"> PAGEREF _Toc503528144 \h </w:instrText>
        </w:r>
        <w:r>
          <w:rPr>
            <w:noProof/>
            <w:webHidden/>
          </w:rPr>
        </w:r>
        <w:r>
          <w:rPr>
            <w:noProof/>
            <w:webHidden/>
          </w:rPr>
          <w:fldChar w:fldCharType="separate"/>
        </w:r>
        <w:r>
          <w:rPr>
            <w:noProof/>
            <w:webHidden/>
          </w:rPr>
          <w:t>36</w:t>
        </w:r>
        <w:r>
          <w:rPr>
            <w:noProof/>
            <w:webHidden/>
          </w:rPr>
          <w:fldChar w:fldCharType="end"/>
        </w:r>
      </w:hyperlink>
    </w:p>
    <w:p w:rsidR="0041684D" w:rsidRDefault="0041684D">
      <w:pPr>
        <w:pStyle w:val="TOC2"/>
        <w:rPr>
          <w:rFonts w:asciiTheme="minorHAnsi" w:eastAsiaTheme="minorEastAsia" w:hAnsiTheme="minorHAnsi" w:cstheme="minorBidi"/>
          <w:b w:val="0"/>
          <w:noProof/>
          <w:szCs w:val="22"/>
          <w:lang w:val="en-US"/>
        </w:rPr>
      </w:pPr>
      <w:hyperlink w:anchor="_Toc503528145" w:history="1">
        <w:r w:rsidRPr="004A4CEF">
          <w:rPr>
            <w:rStyle w:val="Hyperlink"/>
            <w:noProof/>
          </w:rPr>
          <w:t>11.2</w:t>
        </w:r>
        <w:r>
          <w:rPr>
            <w:rFonts w:asciiTheme="minorHAnsi" w:eastAsiaTheme="minorEastAsia" w:hAnsiTheme="minorHAnsi" w:cstheme="minorBidi"/>
            <w:b w:val="0"/>
            <w:noProof/>
            <w:szCs w:val="22"/>
            <w:lang w:val="en-US"/>
          </w:rPr>
          <w:tab/>
        </w:r>
        <w:r w:rsidRPr="004A4CEF">
          <w:rPr>
            <w:rStyle w:val="Hyperlink"/>
            <w:noProof/>
          </w:rPr>
          <w:t>Control Procedures</w:t>
        </w:r>
        <w:r>
          <w:rPr>
            <w:noProof/>
            <w:webHidden/>
          </w:rPr>
          <w:tab/>
        </w:r>
        <w:r>
          <w:rPr>
            <w:noProof/>
            <w:webHidden/>
          </w:rPr>
          <w:fldChar w:fldCharType="begin"/>
        </w:r>
        <w:r>
          <w:rPr>
            <w:noProof/>
            <w:webHidden/>
          </w:rPr>
          <w:instrText xml:space="preserve"> PAGEREF _Toc503528145 \h </w:instrText>
        </w:r>
        <w:r>
          <w:rPr>
            <w:noProof/>
            <w:webHidden/>
          </w:rPr>
        </w:r>
        <w:r>
          <w:rPr>
            <w:noProof/>
            <w:webHidden/>
          </w:rPr>
          <w:fldChar w:fldCharType="separate"/>
        </w:r>
        <w:r>
          <w:rPr>
            <w:noProof/>
            <w:webHidden/>
          </w:rPr>
          <w:t>37</w:t>
        </w:r>
        <w:r>
          <w:rPr>
            <w:noProof/>
            <w:webHidden/>
          </w:rPr>
          <w:fldChar w:fldCharType="end"/>
        </w:r>
      </w:hyperlink>
    </w:p>
    <w:p w:rsidR="0041684D" w:rsidRDefault="0041684D">
      <w:pPr>
        <w:pStyle w:val="TOC1"/>
        <w:rPr>
          <w:rFonts w:asciiTheme="minorHAnsi" w:eastAsiaTheme="minorEastAsia" w:hAnsiTheme="minorHAnsi" w:cstheme="minorBidi"/>
          <w:b w:val="0"/>
          <w:color w:val="auto"/>
          <w:sz w:val="22"/>
          <w:szCs w:val="22"/>
          <w:lang w:val="en-US"/>
        </w:rPr>
      </w:pPr>
      <w:hyperlink w:anchor="_Toc503528146" w:history="1">
        <w:r w:rsidRPr="004A4CEF">
          <w:rPr>
            <w:rStyle w:val="Hyperlink"/>
          </w:rPr>
          <w:t>12</w:t>
        </w:r>
        <w:r>
          <w:rPr>
            <w:rFonts w:asciiTheme="minorHAnsi" w:eastAsiaTheme="minorEastAsia" w:hAnsiTheme="minorHAnsi" w:cstheme="minorBidi"/>
            <w:b w:val="0"/>
            <w:color w:val="auto"/>
            <w:sz w:val="22"/>
            <w:szCs w:val="22"/>
            <w:lang w:val="en-US"/>
          </w:rPr>
          <w:tab/>
        </w:r>
        <w:r w:rsidRPr="004A4CEF">
          <w:rPr>
            <w:rStyle w:val="Hyperlink"/>
          </w:rPr>
          <w:t>Risk and Mitigation Actions</w:t>
        </w:r>
        <w:r>
          <w:rPr>
            <w:webHidden/>
          </w:rPr>
          <w:tab/>
        </w:r>
        <w:r>
          <w:rPr>
            <w:webHidden/>
          </w:rPr>
          <w:fldChar w:fldCharType="begin"/>
        </w:r>
        <w:r>
          <w:rPr>
            <w:webHidden/>
          </w:rPr>
          <w:instrText xml:space="preserve"> PAGEREF _Toc503528146 \h </w:instrText>
        </w:r>
        <w:r>
          <w:rPr>
            <w:webHidden/>
          </w:rPr>
        </w:r>
        <w:r>
          <w:rPr>
            <w:webHidden/>
          </w:rPr>
          <w:fldChar w:fldCharType="separate"/>
        </w:r>
        <w:r>
          <w:rPr>
            <w:webHidden/>
          </w:rPr>
          <w:t>38</w:t>
        </w:r>
        <w:r>
          <w:rPr>
            <w:webHidden/>
          </w:rPr>
          <w:fldChar w:fldCharType="end"/>
        </w:r>
      </w:hyperlink>
    </w:p>
    <w:p w:rsidR="00777648" w:rsidRDefault="00861248" w:rsidP="008F3309">
      <w:pPr>
        <w:rPr>
          <w:rStyle w:val="DocumentControlTitles"/>
          <w:b w:val="0"/>
          <w:bCs w:val="0"/>
          <w:color w:val="133376"/>
          <w:sz w:val="48"/>
        </w:rPr>
      </w:pPr>
      <w:r w:rsidRPr="009F3DA3">
        <w:rPr>
          <w:rStyle w:val="DocumentControlTitles"/>
          <w:b w:val="0"/>
          <w:bCs w:val="0"/>
          <w:color w:val="133376"/>
          <w:sz w:val="48"/>
        </w:rPr>
        <w:fldChar w:fldCharType="end"/>
      </w:r>
      <w:bookmarkStart w:id="3" w:name="_Toc244605825"/>
      <w:bookmarkStart w:id="4" w:name="_Toc244611488"/>
      <w:bookmarkStart w:id="5" w:name="_Toc244614085"/>
      <w:bookmarkStart w:id="6" w:name="_Toc244615490"/>
      <w:bookmarkStart w:id="7" w:name="_Toc240462772"/>
      <w:bookmarkEnd w:id="0"/>
      <w:bookmarkEnd w:id="1"/>
      <w:bookmarkEnd w:id="2"/>
      <w:bookmarkEnd w:id="3"/>
      <w:bookmarkEnd w:id="4"/>
      <w:bookmarkEnd w:id="5"/>
      <w:bookmarkEnd w:id="6"/>
    </w:p>
    <w:p w:rsidR="00777648" w:rsidRDefault="00A377A0" w:rsidP="00777648">
      <w:pPr>
        <w:pStyle w:val="Heading1"/>
        <w:tabs>
          <w:tab w:val="num" w:pos="522"/>
        </w:tabs>
        <w:ind w:left="522"/>
      </w:pPr>
      <w:bookmarkStart w:id="8" w:name="_Toc419881027"/>
      <w:bookmarkStart w:id="9" w:name="_Toc503528078"/>
      <w:r w:rsidRPr="00742904">
        <w:lastRenderedPageBreak/>
        <w:t>Introduction</w:t>
      </w:r>
      <w:bookmarkEnd w:id="7"/>
      <w:bookmarkEnd w:id="8"/>
      <w:bookmarkEnd w:id="9"/>
    </w:p>
    <w:p w:rsidR="00A377A0" w:rsidRPr="00566586" w:rsidRDefault="00A377A0" w:rsidP="009B5062">
      <w:pPr>
        <w:jc w:val="both"/>
        <w:rPr>
          <w:sz w:val="20"/>
          <w:szCs w:val="20"/>
        </w:rPr>
      </w:pPr>
      <w:r w:rsidRPr="00566586">
        <w:rPr>
          <w:sz w:val="20"/>
          <w:szCs w:val="20"/>
        </w:rPr>
        <w:t xml:space="preserve">This document contains the Business Requirement defined for Issuing based on the Discovery Session which took place </w:t>
      </w:r>
      <w:r w:rsidR="00570983" w:rsidRPr="00A849D9">
        <w:rPr>
          <w:sz w:val="20"/>
          <w:szCs w:val="20"/>
        </w:rPr>
        <w:t xml:space="preserve">from </w:t>
      </w:r>
      <w:r w:rsidRPr="00566586">
        <w:rPr>
          <w:sz w:val="20"/>
          <w:szCs w:val="20"/>
        </w:rPr>
        <w:t xml:space="preserve">the </w:t>
      </w:r>
      <w:r w:rsidR="00696908">
        <w:rPr>
          <w:sz w:val="20"/>
          <w:szCs w:val="20"/>
        </w:rPr>
        <w:t>10</w:t>
      </w:r>
      <w:r w:rsidR="00992244" w:rsidRPr="00A849D9">
        <w:rPr>
          <w:sz w:val="20"/>
          <w:szCs w:val="20"/>
          <w:vertAlign w:val="superscript"/>
        </w:rPr>
        <w:t>th</w:t>
      </w:r>
      <w:r w:rsidR="00530F63" w:rsidRPr="00566586">
        <w:rPr>
          <w:sz w:val="20"/>
          <w:szCs w:val="20"/>
        </w:rPr>
        <w:t xml:space="preserve"> </w:t>
      </w:r>
      <w:r w:rsidR="00530F63" w:rsidRPr="00A849D9">
        <w:rPr>
          <w:sz w:val="20"/>
          <w:szCs w:val="20"/>
        </w:rPr>
        <w:t>to</w:t>
      </w:r>
      <w:r w:rsidRPr="00566586">
        <w:rPr>
          <w:sz w:val="20"/>
          <w:szCs w:val="20"/>
        </w:rPr>
        <w:t xml:space="preserve"> </w:t>
      </w:r>
      <w:r w:rsidR="00530F63" w:rsidRPr="00566586">
        <w:rPr>
          <w:sz w:val="20"/>
          <w:szCs w:val="20"/>
        </w:rPr>
        <w:t>20</w:t>
      </w:r>
      <w:r w:rsidR="00530F63" w:rsidRPr="00566586">
        <w:rPr>
          <w:sz w:val="20"/>
          <w:szCs w:val="20"/>
          <w:vertAlign w:val="superscript"/>
        </w:rPr>
        <w:t>th</w:t>
      </w:r>
      <w:r w:rsidR="00530F63" w:rsidRPr="00566586">
        <w:rPr>
          <w:sz w:val="20"/>
          <w:szCs w:val="20"/>
        </w:rPr>
        <w:t xml:space="preserve"> </w:t>
      </w:r>
      <w:r w:rsidRPr="00566586">
        <w:rPr>
          <w:sz w:val="20"/>
          <w:szCs w:val="20"/>
        </w:rPr>
        <w:t xml:space="preserve">of </w:t>
      </w:r>
      <w:r w:rsidR="00696908">
        <w:rPr>
          <w:sz w:val="20"/>
          <w:szCs w:val="20"/>
        </w:rPr>
        <w:t>January</w:t>
      </w:r>
      <w:r w:rsidRPr="00566586">
        <w:rPr>
          <w:sz w:val="20"/>
          <w:szCs w:val="20"/>
        </w:rPr>
        <w:t>, 20</w:t>
      </w:r>
      <w:r w:rsidR="00694841" w:rsidRPr="00566586">
        <w:rPr>
          <w:sz w:val="20"/>
          <w:szCs w:val="20"/>
        </w:rPr>
        <w:t>1</w:t>
      </w:r>
      <w:r w:rsidR="00696908">
        <w:rPr>
          <w:sz w:val="20"/>
          <w:szCs w:val="20"/>
        </w:rPr>
        <w:t>8</w:t>
      </w:r>
      <w:r w:rsidRPr="00566586">
        <w:rPr>
          <w:sz w:val="20"/>
          <w:szCs w:val="20"/>
        </w:rPr>
        <w:t xml:space="preserve"> at </w:t>
      </w:r>
      <w:r w:rsidR="00696908">
        <w:rPr>
          <w:sz w:val="20"/>
          <w:szCs w:val="20"/>
        </w:rPr>
        <w:t>ORIENT COMMERCIAL BANK</w:t>
      </w:r>
      <w:r w:rsidRPr="00566586">
        <w:rPr>
          <w:sz w:val="20"/>
          <w:szCs w:val="20"/>
        </w:rPr>
        <w:t xml:space="preserve">. It contains the Enhancement Details agreed between </w:t>
      </w:r>
      <w:r w:rsidR="00696908">
        <w:rPr>
          <w:sz w:val="20"/>
          <w:szCs w:val="20"/>
        </w:rPr>
        <w:t>ORIENT COMMERCIAL BANK</w:t>
      </w:r>
      <w:r w:rsidRPr="00566586">
        <w:rPr>
          <w:sz w:val="20"/>
          <w:szCs w:val="20"/>
        </w:rPr>
        <w:t xml:space="preserve"> and OpenWay which are needed for the current project. </w:t>
      </w:r>
    </w:p>
    <w:p w:rsidR="00A377A0" w:rsidRPr="00566586" w:rsidRDefault="00A377A0" w:rsidP="009B5062">
      <w:pPr>
        <w:jc w:val="both"/>
        <w:rPr>
          <w:sz w:val="20"/>
          <w:szCs w:val="20"/>
        </w:rPr>
      </w:pPr>
      <w:r w:rsidRPr="00566586">
        <w:rPr>
          <w:sz w:val="20"/>
          <w:szCs w:val="20"/>
        </w:rPr>
        <w:t xml:space="preserve">These cases are Business Requirements which cannot be solved by a simple system configuration of the WAY4 system and are resolved as an Enhancement to the System in order to satisfy them for </w:t>
      </w:r>
      <w:r w:rsidR="00696908">
        <w:rPr>
          <w:sz w:val="20"/>
          <w:szCs w:val="20"/>
        </w:rPr>
        <w:t>ORIENT COMMERCIAL BANK</w:t>
      </w:r>
      <w:r w:rsidRPr="00566586">
        <w:rPr>
          <w:sz w:val="20"/>
          <w:szCs w:val="20"/>
        </w:rPr>
        <w:t>.</w:t>
      </w:r>
    </w:p>
    <w:p w:rsidR="00A377A0" w:rsidRPr="00566586" w:rsidRDefault="00A377A0" w:rsidP="00007EFB">
      <w:pPr>
        <w:rPr>
          <w:sz w:val="20"/>
          <w:szCs w:val="20"/>
        </w:rPr>
      </w:pPr>
      <w:r w:rsidRPr="00566586">
        <w:rPr>
          <w:sz w:val="20"/>
          <w:szCs w:val="20"/>
        </w:rPr>
        <w:t>This Document covers the different sections of the WAY4 system and the development and additional changes needed to be done.</w:t>
      </w:r>
    </w:p>
    <w:p w:rsidR="00134A12" w:rsidRDefault="00134A12"/>
    <w:p w:rsidR="00134A12" w:rsidRDefault="00A377A0">
      <w:pPr>
        <w:pStyle w:val="Heading2"/>
        <w:numPr>
          <w:ilvl w:val="1"/>
          <w:numId w:val="4"/>
        </w:numPr>
        <w:tabs>
          <w:tab w:val="clear" w:pos="720"/>
          <w:tab w:val="left" w:pos="540"/>
          <w:tab w:val="num" w:pos="5616"/>
        </w:tabs>
        <w:ind w:left="540" w:hanging="540"/>
      </w:pPr>
      <w:bookmarkStart w:id="10" w:name="_Toc227560886"/>
      <w:bookmarkStart w:id="11" w:name="_Toc240462773"/>
      <w:bookmarkStart w:id="12" w:name="_Toc244604250"/>
      <w:bookmarkStart w:id="13" w:name="_Toc503528079"/>
      <w:r w:rsidRPr="00742904">
        <w:t>Discovery Review Acceptance</w:t>
      </w:r>
      <w:bookmarkEnd w:id="10"/>
      <w:bookmarkEnd w:id="11"/>
      <w:bookmarkEnd w:id="12"/>
      <w:bookmarkEnd w:id="13"/>
    </w:p>
    <w:p w:rsidR="00A377A0" w:rsidRPr="00566586" w:rsidRDefault="00A377A0" w:rsidP="009B5062">
      <w:pPr>
        <w:jc w:val="both"/>
        <w:rPr>
          <w:sz w:val="20"/>
          <w:szCs w:val="20"/>
        </w:rPr>
      </w:pPr>
      <w:r w:rsidRPr="00566586">
        <w:rPr>
          <w:sz w:val="20"/>
          <w:szCs w:val="20"/>
        </w:rPr>
        <w:t xml:space="preserve">On completion of the first draft, this report will be submitted to </w:t>
      </w:r>
      <w:r w:rsidR="00590BB2" w:rsidRPr="00566586">
        <w:rPr>
          <w:sz w:val="20"/>
          <w:szCs w:val="20"/>
        </w:rPr>
        <w:fldChar w:fldCharType="begin"/>
      </w:r>
      <w:r w:rsidR="00590BB2" w:rsidRPr="00566586">
        <w:rPr>
          <w:sz w:val="20"/>
          <w:szCs w:val="20"/>
        </w:rPr>
        <w:instrText xml:space="preserve"> KEYWORDS   \* MERGEFORMAT </w:instrText>
      </w:r>
      <w:r w:rsidR="00590BB2" w:rsidRPr="00566586">
        <w:rPr>
          <w:sz w:val="20"/>
          <w:szCs w:val="20"/>
        </w:rPr>
        <w:fldChar w:fldCharType="separate"/>
      </w:r>
      <w:r w:rsidR="00696908">
        <w:rPr>
          <w:b/>
          <w:sz w:val="20"/>
          <w:szCs w:val="20"/>
        </w:rPr>
        <w:t>ORIENT COMMERCIAL BANK</w:t>
      </w:r>
      <w:r w:rsidR="00590BB2" w:rsidRPr="00566586">
        <w:rPr>
          <w:b/>
          <w:sz w:val="20"/>
          <w:szCs w:val="20"/>
        </w:rPr>
        <w:fldChar w:fldCharType="end"/>
      </w:r>
      <w:r w:rsidRPr="00566586">
        <w:rPr>
          <w:b/>
          <w:sz w:val="20"/>
          <w:szCs w:val="20"/>
        </w:rPr>
        <w:t xml:space="preserve"> </w:t>
      </w:r>
      <w:r w:rsidRPr="00566586">
        <w:rPr>
          <w:sz w:val="20"/>
          <w:szCs w:val="20"/>
        </w:rPr>
        <w:t>for review. Comments and corrections provided will be incorporated in agreement with OpenWay, following this review.</w:t>
      </w:r>
    </w:p>
    <w:p w:rsidR="00A377A0" w:rsidRPr="00566586" w:rsidRDefault="00A377A0" w:rsidP="009B5062">
      <w:pPr>
        <w:jc w:val="both"/>
        <w:rPr>
          <w:sz w:val="20"/>
          <w:szCs w:val="20"/>
        </w:rPr>
      </w:pPr>
      <w:r w:rsidRPr="00566586">
        <w:rPr>
          <w:sz w:val="20"/>
          <w:szCs w:val="20"/>
        </w:rPr>
        <w:t xml:space="preserve">Acceptance of this document by </w:t>
      </w:r>
      <w:r w:rsidR="00590BB2" w:rsidRPr="00566586">
        <w:rPr>
          <w:sz w:val="20"/>
          <w:szCs w:val="20"/>
        </w:rPr>
        <w:fldChar w:fldCharType="begin"/>
      </w:r>
      <w:r w:rsidR="00590BB2" w:rsidRPr="00566586">
        <w:rPr>
          <w:sz w:val="20"/>
          <w:szCs w:val="20"/>
        </w:rPr>
        <w:instrText xml:space="preserve"> KEYWORDS   \* MERGEFORMAT </w:instrText>
      </w:r>
      <w:r w:rsidR="00590BB2" w:rsidRPr="00566586">
        <w:rPr>
          <w:sz w:val="20"/>
          <w:szCs w:val="20"/>
        </w:rPr>
        <w:fldChar w:fldCharType="separate"/>
      </w:r>
      <w:r w:rsidR="00696908">
        <w:rPr>
          <w:b/>
          <w:sz w:val="20"/>
          <w:szCs w:val="20"/>
        </w:rPr>
        <w:t>ORIENT COMMERCIAL BANK</w:t>
      </w:r>
      <w:r w:rsidR="00590BB2" w:rsidRPr="00566586">
        <w:rPr>
          <w:b/>
          <w:sz w:val="20"/>
          <w:szCs w:val="20"/>
        </w:rPr>
        <w:fldChar w:fldCharType="end"/>
      </w:r>
      <w:r w:rsidRPr="00566586">
        <w:rPr>
          <w:sz w:val="20"/>
          <w:szCs w:val="20"/>
        </w:rPr>
        <w:t xml:space="preserve"> does not constitute the implementation of the system based on the information described below.</w:t>
      </w:r>
    </w:p>
    <w:p w:rsidR="00134A12" w:rsidRDefault="00134A12"/>
    <w:p w:rsidR="00134A12" w:rsidRDefault="00A377A0">
      <w:pPr>
        <w:pStyle w:val="Heading2"/>
        <w:numPr>
          <w:ilvl w:val="1"/>
          <w:numId w:val="4"/>
        </w:numPr>
        <w:tabs>
          <w:tab w:val="clear" w:pos="720"/>
          <w:tab w:val="num" w:pos="540"/>
          <w:tab w:val="num" w:pos="5616"/>
        </w:tabs>
        <w:ind w:left="540" w:hanging="540"/>
      </w:pPr>
      <w:bookmarkStart w:id="14" w:name="_Toc227560889"/>
      <w:bookmarkStart w:id="15" w:name="_Toc240462774"/>
      <w:bookmarkStart w:id="16" w:name="_Toc244604251"/>
      <w:bookmarkStart w:id="17" w:name="_Toc503528080"/>
      <w:r w:rsidRPr="00742904">
        <w:t>Disclaimer</w:t>
      </w:r>
      <w:bookmarkEnd w:id="14"/>
      <w:bookmarkEnd w:id="15"/>
      <w:bookmarkEnd w:id="16"/>
      <w:bookmarkEnd w:id="17"/>
    </w:p>
    <w:p w:rsidR="00A377A0" w:rsidRPr="00CD05ED" w:rsidRDefault="00A377A0" w:rsidP="009B5062">
      <w:pPr>
        <w:jc w:val="both"/>
        <w:rPr>
          <w:i/>
          <w:iCs/>
          <w:spacing w:val="-3"/>
        </w:rPr>
      </w:pPr>
      <w:r w:rsidRPr="00566586">
        <w:rPr>
          <w:sz w:val="20"/>
          <w:szCs w:val="20"/>
        </w:rPr>
        <w:t xml:space="preserve">This report does not represent a commitment by </w:t>
      </w:r>
      <w:r w:rsidR="00590BB2" w:rsidRPr="00566586">
        <w:rPr>
          <w:sz w:val="20"/>
          <w:szCs w:val="20"/>
        </w:rPr>
        <w:fldChar w:fldCharType="begin"/>
      </w:r>
      <w:r w:rsidR="00590BB2" w:rsidRPr="00566586">
        <w:rPr>
          <w:sz w:val="20"/>
          <w:szCs w:val="20"/>
        </w:rPr>
        <w:instrText xml:space="preserve"> KEYWORDS   \* MERGEFORMAT </w:instrText>
      </w:r>
      <w:r w:rsidR="00590BB2" w:rsidRPr="00566586">
        <w:rPr>
          <w:sz w:val="20"/>
          <w:szCs w:val="20"/>
        </w:rPr>
        <w:fldChar w:fldCharType="separate"/>
      </w:r>
      <w:r w:rsidR="00696908">
        <w:rPr>
          <w:sz w:val="20"/>
          <w:szCs w:val="20"/>
        </w:rPr>
        <w:t>ORIENT COMMERCIAL BANK</w:t>
      </w:r>
      <w:r w:rsidR="00590BB2" w:rsidRPr="00566586">
        <w:rPr>
          <w:sz w:val="20"/>
          <w:szCs w:val="20"/>
        </w:rPr>
        <w:fldChar w:fldCharType="end"/>
      </w:r>
      <w:r w:rsidRPr="00566586">
        <w:rPr>
          <w:sz w:val="20"/>
          <w:szCs w:val="20"/>
        </w:rPr>
        <w:t xml:space="preserve"> or by OpenWay to develop or implement the described system. The purpose of this report is to present an accurate description of the requirements. All development and configuration work to be undertaken on the project will be defined in accordance with the agreement signed between the parties. The contractual documents will take precedence over this document.</w:t>
      </w:r>
      <w:r w:rsidRPr="00742904">
        <w:tab/>
      </w:r>
    </w:p>
    <w:p w:rsidR="00CE407B" w:rsidRPr="0009134D" w:rsidRDefault="00CE407B" w:rsidP="00007EFB">
      <w:pPr>
        <w:pStyle w:val="Heading2"/>
        <w:numPr>
          <w:ilvl w:val="1"/>
          <w:numId w:val="4"/>
        </w:numPr>
        <w:tabs>
          <w:tab w:val="clear" w:pos="936"/>
          <w:tab w:val="num" w:pos="576"/>
        </w:tabs>
        <w:ind w:left="576"/>
      </w:pPr>
      <w:bookmarkStart w:id="18" w:name="_Toc244608640"/>
      <w:bookmarkStart w:id="19" w:name="_Toc234297496"/>
      <w:bookmarkStart w:id="20" w:name="_Toc241668618"/>
      <w:bookmarkStart w:id="21" w:name="_Toc242534254"/>
      <w:bookmarkStart w:id="22" w:name="_Toc242696029"/>
      <w:bookmarkStart w:id="23" w:name="_Toc244604252"/>
      <w:bookmarkStart w:id="24" w:name="_Toc244573904"/>
      <w:bookmarkStart w:id="25" w:name="_Toc503528081"/>
      <w:r w:rsidRPr="0009134D">
        <w:t>Notations used</w:t>
      </w:r>
      <w:bookmarkEnd w:id="18"/>
      <w:bookmarkEnd w:id="2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0"/>
        <w:gridCol w:w="8280"/>
      </w:tblGrid>
      <w:tr w:rsidR="00CE407B" w:rsidRPr="0009134D" w:rsidTr="00E92AD6">
        <w:trPr>
          <w:tblHeader/>
        </w:trPr>
        <w:tc>
          <w:tcPr>
            <w:tcW w:w="1710" w:type="dxa"/>
            <w:tcBorders>
              <w:top w:val="single" w:sz="4" w:space="0" w:color="auto"/>
              <w:left w:val="single" w:sz="4" w:space="0" w:color="auto"/>
              <w:bottom w:val="single" w:sz="4" w:space="0" w:color="auto"/>
              <w:right w:val="single" w:sz="4" w:space="0" w:color="auto"/>
            </w:tcBorders>
            <w:shd w:val="clear" w:color="auto" w:fill="FFC000"/>
          </w:tcPr>
          <w:p w:rsidR="00CE407B" w:rsidRPr="0009134D" w:rsidRDefault="00CE407B" w:rsidP="00007EFB">
            <w:pPr>
              <w:pStyle w:val="CellHeader"/>
            </w:pPr>
            <w:r w:rsidRPr="0009134D">
              <w:t xml:space="preserve"> Ref</w:t>
            </w:r>
          </w:p>
        </w:tc>
        <w:tc>
          <w:tcPr>
            <w:tcW w:w="8280" w:type="dxa"/>
            <w:tcBorders>
              <w:top w:val="single" w:sz="4" w:space="0" w:color="auto"/>
              <w:left w:val="single" w:sz="4" w:space="0" w:color="auto"/>
              <w:bottom w:val="single" w:sz="4" w:space="0" w:color="auto"/>
              <w:right w:val="single" w:sz="4" w:space="0" w:color="auto"/>
            </w:tcBorders>
            <w:shd w:val="clear" w:color="auto" w:fill="FFC000"/>
          </w:tcPr>
          <w:p w:rsidR="00134A12" w:rsidRDefault="00CE407B">
            <w:pPr>
              <w:pStyle w:val="CellHeader"/>
            </w:pPr>
            <w:r w:rsidRPr="0009134D">
              <w:t>Description</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N</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Numeric digits 0 through 9</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AN</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Alphabetic and Special Characters</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DT</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Date + Format in field description</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B</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Binary representation of data</w:t>
            </w:r>
          </w:p>
        </w:tc>
      </w:tr>
      <w:tr w:rsidR="00CE407B" w:rsidRPr="0009134D" w:rsidTr="00E92AD6">
        <w:trPr>
          <w:cantSplit/>
        </w:trPr>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NVAR</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Variable length data up to nn characters. There will be two or three character length (depending upon whether maximum data length is 99 or 999) at the beginning of the element to identify the number of positions following to the end of the data element</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t>DECIMAL 18**</w:t>
            </w:r>
          </w:p>
        </w:tc>
        <w:tc>
          <w:tcPr>
            <w:tcW w:w="8280" w:type="dxa"/>
            <w:tcBorders>
              <w:top w:val="single" w:sz="4" w:space="0" w:color="auto"/>
              <w:left w:val="single" w:sz="4" w:space="0" w:color="auto"/>
              <w:bottom w:val="single" w:sz="4" w:space="0" w:color="auto"/>
              <w:right w:val="single" w:sz="4" w:space="0" w:color="auto"/>
            </w:tcBorders>
          </w:tcPr>
          <w:p w:rsidR="00CE407B" w:rsidRDefault="00CE407B" w:rsidP="00007EFB">
            <w:pPr>
              <w:pStyle w:val="CellBody"/>
            </w:pPr>
            <w:r>
              <w:t>Each amount is formatted with a length of 18 characters.  The first 17 positions represent the amount right justified and left completed with zeroes on the left.  The 18</w:t>
            </w:r>
            <w:r w:rsidRPr="00FD7BA5">
              <w:rPr>
                <w:vertAlign w:val="superscript"/>
              </w:rPr>
              <w:t>th</w:t>
            </w:r>
            <w:r>
              <w:t xml:space="preserve"> position represents the sign of amount (+ or -).  The character “,” represents the decimal separator and the number of decimals is determined by the currency exponent.</w:t>
            </w:r>
          </w:p>
          <w:p w:rsidR="00CE407B" w:rsidRDefault="00CE407B" w:rsidP="00007EFB">
            <w:pPr>
              <w:pStyle w:val="CellBody"/>
            </w:pPr>
            <w:r>
              <w:t>-34.56 EUR corresponds to 00000000000034,56-</w:t>
            </w:r>
          </w:p>
          <w:p w:rsidR="00134A12" w:rsidRDefault="00CE407B">
            <w:pPr>
              <w:pStyle w:val="CellBody"/>
            </w:pPr>
            <w:r>
              <w:t>0 corresponds to 00000000000000,00+</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t>DEC</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t xml:space="preserve">DECIMAL: Number with decimal value. </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lastRenderedPageBreak/>
              <w:t>DATETIME</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t xml:space="preserve">Oracle’s Date data </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M</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Mandatory</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O</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Optional</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C</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Conditional</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MR</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Copy from request</w:t>
            </w:r>
          </w:p>
        </w:tc>
      </w:tr>
      <w:tr w:rsidR="00CE407B" w:rsidRPr="0009134D" w:rsidTr="00E92AD6">
        <w:tc>
          <w:tcPr>
            <w:tcW w:w="171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CR</w:t>
            </w:r>
          </w:p>
        </w:tc>
        <w:tc>
          <w:tcPr>
            <w:tcW w:w="8280" w:type="dxa"/>
            <w:tcBorders>
              <w:top w:val="single" w:sz="4" w:space="0" w:color="auto"/>
              <w:left w:val="single" w:sz="4" w:space="0" w:color="auto"/>
              <w:bottom w:val="single" w:sz="4" w:space="0" w:color="auto"/>
              <w:right w:val="single" w:sz="4" w:space="0" w:color="auto"/>
            </w:tcBorders>
          </w:tcPr>
          <w:p w:rsidR="00CE407B" w:rsidRPr="0009134D" w:rsidRDefault="00CE407B" w:rsidP="00007EFB">
            <w:pPr>
              <w:pStyle w:val="CellBody"/>
            </w:pPr>
            <w:r w:rsidRPr="0009134D">
              <w:t>Copy if present in request</w:t>
            </w:r>
          </w:p>
        </w:tc>
      </w:tr>
    </w:tbl>
    <w:p w:rsidR="00CE407B" w:rsidRPr="0009134D" w:rsidRDefault="00CE407B" w:rsidP="00007EFB"/>
    <w:p w:rsidR="00A377A0" w:rsidRDefault="00A377A0" w:rsidP="00007EFB">
      <w:pPr>
        <w:pStyle w:val="Heading3"/>
        <w:numPr>
          <w:ilvl w:val="2"/>
          <w:numId w:val="4"/>
        </w:numPr>
        <w:tabs>
          <w:tab w:val="num" w:pos="720"/>
        </w:tabs>
        <w:ind w:left="720"/>
      </w:pPr>
      <w:bookmarkStart w:id="26" w:name="_Toc241668619"/>
      <w:bookmarkStart w:id="27" w:name="_Toc242534255"/>
      <w:bookmarkStart w:id="28" w:name="_Toc242696030"/>
      <w:bookmarkStart w:id="29" w:name="_Toc244604253"/>
      <w:bookmarkStart w:id="30" w:name="_Toc244769245"/>
      <w:bookmarkStart w:id="31" w:name="_Toc503528082"/>
      <w:bookmarkEnd w:id="19"/>
      <w:bookmarkEnd w:id="20"/>
      <w:bookmarkEnd w:id="21"/>
      <w:bookmarkEnd w:id="22"/>
      <w:bookmarkEnd w:id="23"/>
      <w:bookmarkEnd w:id="24"/>
      <w:r>
        <w:t>Data Elements</w:t>
      </w:r>
      <w:bookmarkEnd w:id="26"/>
      <w:bookmarkEnd w:id="27"/>
      <w:bookmarkEnd w:id="28"/>
      <w:bookmarkEnd w:id="29"/>
      <w:bookmarkEnd w:id="30"/>
      <w:bookmarkEnd w:id="31"/>
      <w:r>
        <w:t xml:space="preserve"> </w:t>
      </w:r>
    </w:p>
    <w:p w:rsidR="00A377A0" w:rsidRPr="00566586" w:rsidRDefault="00A377A0" w:rsidP="009B5062">
      <w:pPr>
        <w:jc w:val="both"/>
        <w:rPr>
          <w:sz w:val="20"/>
          <w:szCs w:val="20"/>
        </w:rPr>
      </w:pPr>
      <w:r w:rsidRPr="00566586">
        <w:rPr>
          <w:sz w:val="20"/>
          <w:szCs w:val="20"/>
        </w:rPr>
        <w:t xml:space="preserve">The final component of a message consists of a number of 'data elements'. Data elements may be of fixed or variable length. No delimiters are used between data elements. Their order and presence is indexed by the associated bit map(s). Variable length data starts with length specified, indicating the length of that particular data element. Each data element is characterized by: </w:t>
      </w:r>
    </w:p>
    <w:p w:rsidR="00DF2BAC" w:rsidRPr="00566586" w:rsidRDefault="00A377A0">
      <w:pPr>
        <w:pStyle w:val="BodyTextBullet0"/>
        <w:numPr>
          <w:ilvl w:val="0"/>
          <w:numId w:val="14"/>
        </w:numPr>
        <w:rPr>
          <w:sz w:val="20"/>
          <w:szCs w:val="20"/>
        </w:rPr>
      </w:pPr>
      <w:r w:rsidRPr="00566586">
        <w:rPr>
          <w:sz w:val="20"/>
          <w:szCs w:val="20"/>
        </w:rPr>
        <w:t>No is a running number</w:t>
      </w:r>
    </w:p>
    <w:p w:rsidR="00DF2BAC" w:rsidRPr="00566586" w:rsidRDefault="00A377A0">
      <w:pPr>
        <w:pStyle w:val="BodyTextBullet0"/>
        <w:numPr>
          <w:ilvl w:val="0"/>
          <w:numId w:val="14"/>
        </w:numPr>
        <w:rPr>
          <w:sz w:val="20"/>
          <w:szCs w:val="20"/>
        </w:rPr>
      </w:pPr>
      <w:r w:rsidRPr="00566586">
        <w:rPr>
          <w:sz w:val="20"/>
          <w:szCs w:val="20"/>
        </w:rPr>
        <w:t>Data Element Name is name of field</w:t>
      </w:r>
    </w:p>
    <w:p w:rsidR="00DF2BAC" w:rsidRPr="00566586" w:rsidRDefault="00A377A0">
      <w:pPr>
        <w:pStyle w:val="BodyTextBullet0"/>
        <w:numPr>
          <w:ilvl w:val="0"/>
          <w:numId w:val="14"/>
        </w:numPr>
        <w:rPr>
          <w:sz w:val="20"/>
          <w:szCs w:val="20"/>
        </w:rPr>
      </w:pPr>
      <w:r w:rsidRPr="00566586">
        <w:rPr>
          <w:sz w:val="20"/>
          <w:szCs w:val="20"/>
        </w:rPr>
        <w:t xml:space="preserve">Position is starting position of the field. </w:t>
      </w:r>
    </w:p>
    <w:p w:rsidR="00DF2BAC" w:rsidRPr="00566586" w:rsidRDefault="00A377A0">
      <w:pPr>
        <w:pStyle w:val="BodyTextBullet0"/>
        <w:numPr>
          <w:ilvl w:val="0"/>
          <w:numId w:val="14"/>
        </w:numPr>
        <w:rPr>
          <w:sz w:val="20"/>
          <w:szCs w:val="20"/>
        </w:rPr>
      </w:pPr>
      <w:r w:rsidRPr="00566586">
        <w:rPr>
          <w:sz w:val="20"/>
          <w:szCs w:val="20"/>
        </w:rPr>
        <w:t xml:space="preserve">Size is the length of the field. For example: Position = 6 and length = 3 mean the field content starts at 6 spaces/ characters/ digits from the left and occupies 3 spaces/ characters/ digits. </w:t>
      </w:r>
    </w:p>
    <w:p w:rsidR="00DF2BAC" w:rsidRPr="00566586" w:rsidRDefault="00A377A0">
      <w:pPr>
        <w:pStyle w:val="BodyTextBullet0"/>
        <w:numPr>
          <w:ilvl w:val="0"/>
          <w:numId w:val="14"/>
        </w:numPr>
        <w:rPr>
          <w:sz w:val="20"/>
          <w:szCs w:val="20"/>
        </w:rPr>
      </w:pPr>
      <w:r w:rsidRPr="00566586">
        <w:rPr>
          <w:sz w:val="20"/>
          <w:szCs w:val="20"/>
        </w:rPr>
        <w:t>M/C/O is a value represents mandatory or conditional or optional. The following flags specify if the entry of data in the field is mandatory:</w:t>
      </w:r>
    </w:p>
    <w:p w:rsidR="00DF2BAC" w:rsidRPr="00566586" w:rsidRDefault="00A377A0">
      <w:pPr>
        <w:pStyle w:val="BodyTextBullet0"/>
        <w:numPr>
          <w:ilvl w:val="1"/>
          <w:numId w:val="11"/>
        </w:numPr>
        <w:ind w:left="1440"/>
        <w:contextualSpacing/>
        <w:rPr>
          <w:sz w:val="20"/>
          <w:szCs w:val="20"/>
        </w:rPr>
      </w:pPr>
      <w:r w:rsidRPr="00566586">
        <w:rPr>
          <w:b/>
          <w:bCs/>
          <w:sz w:val="20"/>
          <w:szCs w:val="20"/>
        </w:rPr>
        <w:t>M</w:t>
      </w:r>
      <w:r w:rsidRPr="00566586">
        <w:rPr>
          <w:sz w:val="20"/>
          <w:szCs w:val="20"/>
        </w:rPr>
        <w:t xml:space="preserve"> - the data entry is mandatory,</w:t>
      </w:r>
    </w:p>
    <w:p w:rsidR="00DF2BAC" w:rsidRPr="00566586" w:rsidRDefault="00A377A0">
      <w:pPr>
        <w:pStyle w:val="BodyTextBullet0"/>
        <w:numPr>
          <w:ilvl w:val="1"/>
          <w:numId w:val="11"/>
        </w:numPr>
        <w:ind w:left="1440"/>
        <w:contextualSpacing/>
        <w:rPr>
          <w:sz w:val="20"/>
          <w:szCs w:val="20"/>
        </w:rPr>
      </w:pPr>
      <w:r w:rsidRPr="00566586">
        <w:rPr>
          <w:b/>
          <w:bCs/>
          <w:sz w:val="20"/>
          <w:szCs w:val="20"/>
        </w:rPr>
        <w:t>O</w:t>
      </w:r>
      <w:r w:rsidR="00ED13C3" w:rsidRPr="00566586">
        <w:rPr>
          <w:b/>
          <w:bCs/>
          <w:sz w:val="20"/>
          <w:szCs w:val="20"/>
        </w:rPr>
        <w:t xml:space="preserve"> </w:t>
      </w:r>
      <w:r w:rsidRPr="00566586">
        <w:rPr>
          <w:sz w:val="20"/>
          <w:szCs w:val="20"/>
        </w:rPr>
        <w:t>- the data entry is optional,</w:t>
      </w:r>
    </w:p>
    <w:p w:rsidR="00DF2BAC" w:rsidRPr="00566586" w:rsidRDefault="00A377A0">
      <w:pPr>
        <w:pStyle w:val="BodyTextBullet0"/>
        <w:numPr>
          <w:ilvl w:val="1"/>
          <w:numId w:val="11"/>
        </w:numPr>
        <w:ind w:left="1440"/>
        <w:contextualSpacing/>
        <w:rPr>
          <w:sz w:val="20"/>
          <w:szCs w:val="20"/>
        </w:rPr>
      </w:pPr>
      <w:r w:rsidRPr="00566586">
        <w:rPr>
          <w:b/>
          <w:bCs/>
          <w:sz w:val="20"/>
          <w:szCs w:val="20"/>
        </w:rPr>
        <w:t>C</w:t>
      </w:r>
      <w:r w:rsidRPr="00566586">
        <w:rPr>
          <w:sz w:val="20"/>
          <w:szCs w:val="20"/>
        </w:rPr>
        <w:t xml:space="preserve"> - the data entry depends on other field values</w:t>
      </w:r>
      <w:r w:rsidR="00ED13C3" w:rsidRPr="00566586">
        <w:rPr>
          <w:sz w:val="20"/>
          <w:szCs w:val="20"/>
        </w:rPr>
        <w:t>,</w:t>
      </w:r>
    </w:p>
    <w:p w:rsidR="00DF2BAC" w:rsidRPr="00566586" w:rsidRDefault="00A377A0">
      <w:pPr>
        <w:pStyle w:val="BodyTextBullet0"/>
        <w:numPr>
          <w:ilvl w:val="1"/>
          <w:numId w:val="11"/>
        </w:numPr>
        <w:ind w:left="1440"/>
        <w:contextualSpacing/>
        <w:rPr>
          <w:sz w:val="20"/>
          <w:szCs w:val="20"/>
        </w:rPr>
      </w:pPr>
      <w:r w:rsidRPr="00566586">
        <w:rPr>
          <w:b/>
          <w:bCs/>
          <w:sz w:val="20"/>
          <w:szCs w:val="20"/>
        </w:rPr>
        <w:t xml:space="preserve">N/A </w:t>
      </w:r>
      <w:r w:rsidRPr="00566586">
        <w:rPr>
          <w:sz w:val="20"/>
          <w:szCs w:val="20"/>
        </w:rPr>
        <w:t>– No</w:t>
      </w:r>
      <w:r w:rsidR="00007EFB" w:rsidRPr="00566586">
        <w:rPr>
          <w:sz w:val="20"/>
          <w:szCs w:val="20"/>
        </w:rPr>
        <w:t>t</w:t>
      </w:r>
      <w:r w:rsidRPr="00566586">
        <w:rPr>
          <w:sz w:val="20"/>
          <w:szCs w:val="20"/>
        </w:rPr>
        <w:t xml:space="preserve"> Applicable</w:t>
      </w:r>
    </w:p>
    <w:p w:rsidR="00DF2BAC" w:rsidRPr="00566586" w:rsidRDefault="00A377A0">
      <w:pPr>
        <w:pStyle w:val="BodyTextBullet0"/>
        <w:numPr>
          <w:ilvl w:val="0"/>
          <w:numId w:val="14"/>
        </w:numPr>
        <w:rPr>
          <w:sz w:val="20"/>
          <w:szCs w:val="20"/>
        </w:rPr>
      </w:pPr>
      <w:r w:rsidRPr="00566586">
        <w:rPr>
          <w:sz w:val="20"/>
          <w:szCs w:val="20"/>
        </w:rPr>
        <w:t>Description is additional explanation of the field. It should clarify</w:t>
      </w:r>
    </w:p>
    <w:p w:rsidR="00DF2BAC" w:rsidRPr="00566586" w:rsidRDefault="00A377A0">
      <w:pPr>
        <w:pStyle w:val="BodyTextBullet0"/>
        <w:numPr>
          <w:ilvl w:val="1"/>
          <w:numId w:val="11"/>
        </w:numPr>
        <w:ind w:left="1440"/>
        <w:contextualSpacing/>
        <w:rPr>
          <w:sz w:val="20"/>
          <w:szCs w:val="20"/>
        </w:rPr>
      </w:pPr>
      <w:r w:rsidRPr="00566586">
        <w:rPr>
          <w:sz w:val="20"/>
          <w:szCs w:val="20"/>
        </w:rPr>
        <w:t>whether the field is expecting a fixed value</w:t>
      </w:r>
    </w:p>
    <w:p w:rsidR="00DF2BAC" w:rsidRPr="00566586" w:rsidRDefault="00A377A0">
      <w:pPr>
        <w:pStyle w:val="BodyTextBullet0"/>
        <w:numPr>
          <w:ilvl w:val="1"/>
          <w:numId w:val="11"/>
        </w:numPr>
        <w:ind w:left="1440"/>
        <w:contextualSpacing/>
        <w:rPr>
          <w:sz w:val="20"/>
          <w:szCs w:val="20"/>
        </w:rPr>
      </w:pPr>
      <w:r w:rsidRPr="00566586">
        <w:rPr>
          <w:sz w:val="20"/>
          <w:szCs w:val="20"/>
        </w:rPr>
        <w:t>the field is running number</w:t>
      </w:r>
    </w:p>
    <w:p w:rsidR="00DF2BAC" w:rsidRPr="00566586" w:rsidRDefault="00A377A0">
      <w:pPr>
        <w:pStyle w:val="BodyTextBullet0"/>
        <w:numPr>
          <w:ilvl w:val="1"/>
          <w:numId w:val="11"/>
        </w:numPr>
        <w:ind w:left="1440"/>
        <w:contextualSpacing/>
        <w:rPr>
          <w:sz w:val="20"/>
          <w:szCs w:val="20"/>
        </w:rPr>
      </w:pPr>
      <w:r w:rsidRPr="00566586">
        <w:rPr>
          <w:sz w:val="20"/>
          <w:szCs w:val="20"/>
        </w:rPr>
        <w:t>the field existence depends on other field/ fields</w:t>
      </w:r>
    </w:p>
    <w:p w:rsidR="00DF2BAC" w:rsidRPr="00566586" w:rsidRDefault="00A377A0">
      <w:pPr>
        <w:pStyle w:val="BodyTextBullet0"/>
        <w:numPr>
          <w:ilvl w:val="1"/>
          <w:numId w:val="11"/>
        </w:numPr>
        <w:ind w:left="1440"/>
        <w:contextualSpacing/>
        <w:rPr>
          <w:sz w:val="20"/>
          <w:szCs w:val="20"/>
        </w:rPr>
      </w:pPr>
      <w:r w:rsidRPr="00566586">
        <w:rPr>
          <w:sz w:val="20"/>
          <w:szCs w:val="20"/>
        </w:rPr>
        <w:t>termination symbol</w:t>
      </w:r>
    </w:p>
    <w:p w:rsidR="00DF2BAC" w:rsidRPr="00566586" w:rsidRDefault="00A377A0">
      <w:pPr>
        <w:pStyle w:val="BodyTextBullet0"/>
        <w:numPr>
          <w:ilvl w:val="1"/>
          <w:numId w:val="11"/>
        </w:numPr>
        <w:ind w:left="1440"/>
        <w:contextualSpacing/>
        <w:rPr>
          <w:sz w:val="20"/>
          <w:szCs w:val="20"/>
        </w:rPr>
      </w:pPr>
      <w:r w:rsidRPr="00566586">
        <w:rPr>
          <w:sz w:val="20"/>
          <w:szCs w:val="20"/>
        </w:rPr>
        <w:t>delimiter; for example 0x0D, 0x0A (CRLF)</w:t>
      </w:r>
    </w:p>
    <w:p w:rsidR="00A377A0" w:rsidRPr="00566586" w:rsidRDefault="00A377A0" w:rsidP="00007EFB">
      <w:pPr>
        <w:rPr>
          <w:sz w:val="20"/>
          <w:szCs w:val="20"/>
        </w:rPr>
      </w:pPr>
    </w:p>
    <w:p w:rsidR="00A377A0" w:rsidRPr="00566586" w:rsidRDefault="00A377A0" w:rsidP="00007EFB">
      <w:pPr>
        <w:rPr>
          <w:sz w:val="20"/>
          <w:szCs w:val="20"/>
        </w:rPr>
      </w:pPr>
      <w:r w:rsidRPr="00566586">
        <w:rPr>
          <w:sz w:val="20"/>
          <w:szCs w:val="20"/>
        </w:rPr>
        <w:t>The amounts of money are stored in the least units (cents, pennies …).</w:t>
      </w:r>
    </w:p>
    <w:p w:rsidR="00A377A0" w:rsidRDefault="00A377A0" w:rsidP="00007EFB">
      <w:r w:rsidRPr="00566586">
        <w:rPr>
          <w:sz w:val="20"/>
          <w:szCs w:val="20"/>
        </w:rPr>
        <w:t>If no data is stored in the field, it should be filled with space characters (spaces).</w:t>
      </w:r>
    </w:p>
    <w:p w:rsidR="00134A12" w:rsidRDefault="00134A12"/>
    <w:p w:rsidR="00134A12" w:rsidRDefault="00A377A0">
      <w:pPr>
        <w:pStyle w:val="Heading3"/>
        <w:numPr>
          <w:ilvl w:val="2"/>
          <w:numId w:val="4"/>
        </w:numPr>
        <w:tabs>
          <w:tab w:val="num" w:pos="720"/>
        </w:tabs>
        <w:ind w:left="720"/>
      </w:pPr>
      <w:bookmarkStart w:id="32" w:name="_Toc242696031"/>
      <w:bookmarkStart w:id="33" w:name="_Toc244604254"/>
      <w:bookmarkStart w:id="34" w:name="_Toc244769246"/>
      <w:bookmarkStart w:id="35" w:name="_Toc503528083"/>
      <w:r>
        <w:t>Requirements Notation</w:t>
      </w:r>
      <w:bookmarkEnd w:id="32"/>
      <w:bookmarkEnd w:id="33"/>
      <w:bookmarkEnd w:id="34"/>
      <w:bookmarkEnd w:id="35"/>
    </w:p>
    <w:p w:rsidR="00134A12" w:rsidRPr="00566586" w:rsidRDefault="00A377A0">
      <w:pPr>
        <w:rPr>
          <w:sz w:val="20"/>
          <w:szCs w:val="20"/>
        </w:rPr>
      </w:pPr>
      <w:r w:rsidRPr="00566586">
        <w:rPr>
          <w:sz w:val="20"/>
          <w:szCs w:val="20"/>
        </w:rPr>
        <w:t>The following notation is used for identifying the requirements:</w:t>
      </w:r>
    </w:p>
    <w:p w:rsidR="00DF2BAC" w:rsidRPr="00566586" w:rsidRDefault="00A377A0">
      <w:pPr>
        <w:pStyle w:val="ListParagraph"/>
        <w:numPr>
          <w:ilvl w:val="0"/>
          <w:numId w:val="12"/>
        </w:numPr>
        <w:rPr>
          <w:sz w:val="20"/>
          <w:szCs w:val="20"/>
        </w:rPr>
      </w:pPr>
      <w:r w:rsidRPr="00566586">
        <w:rPr>
          <w:sz w:val="20"/>
          <w:szCs w:val="20"/>
        </w:rPr>
        <w:t xml:space="preserve">REQI000X –Interface </w:t>
      </w:r>
    </w:p>
    <w:p w:rsidR="00DF2BAC" w:rsidRPr="00566586" w:rsidRDefault="00A377A0">
      <w:pPr>
        <w:pStyle w:val="ListParagraph"/>
        <w:numPr>
          <w:ilvl w:val="0"/>
          <w:numId w:val="12"/>
        </w:numPr>
        <w:rPr>
          <w:sz w:val="20"/>
          <w:szCs w:val="20"/>
        </w:rPr>
      </w:pPr>
      <w:r w:rsidRPr="00566586">
        <w:rPr>
          <w:sz w:val="20"/>
          <w:szCs w:val="20"/>
        </w:rPr>
        <w:lastRenderedPageBreak/>
        <w:t>REQC000X – Configuration</w:t>
      </w:r>
    </w:p>
    <w:p w:rsidR="00DF2BAC" w:rsidRPr="00566586" w:rsidRDefault="00A377A0">
      <w:pPr>
        <w:pStyle w:val="ListParagraph"/>
        <w:numPr>
          <w:ilvl w:val="0"/>
          <w:numId w:val="12"/>
        </w:numPr>
        <w:rPr>
          <w:sz w:val="20"/>
          <w:szCs w:val="20"/>
        </w:rPr>
      </w:pPr>
      <w:r w:rsidRPr="00566586">
        <w:rPr>
          <w:sz w:val="20"/>
          <w:szCs w:val="20"/>
        </w:rPr>
        <w:t>REQE000X – Enhancement</w:t>
      </w:r>
    </w:p>
    <w:p w:rsidR="00DF2BAC" w:rsidRPr="00566586" w:rsidRDefault="00A377A0">
      <w:pPr>
        <w:pStyle w:val="ListParagraph"/>
        <w:numPr>
          <w:ilvl w:val="0"/>
          <w:numId w:val="12"/>
        </w:numPr>
        <w:rPr>
          <w:sz w:val="20"/>
          <w:szCs w:val="20"/>
        </w:rPr>
      </w:pPr>
      <w:r w:rsidRPr="00566586">
        <w:rPr>
          <w:sz w:val="20"/>
          <w:szCs w:val="20"/>
        </w:rPr>
        <w:t>REQR000X – Report</w:t>
      </w:r>
    </w:p>
    <w:p w:rsidR="00DF2BAC" w:rsidRPr="00566586" w:rsidRDefault="00A377A0">
      <w:pPr>
        <w:pStyle w:val="ListParagraph"/>
        <w:numPr>
          <w:ilvl w:val="0"/>
          <w:numId w:val="12"/>
        </w:numPr>
        <w:rPr>
          <w:sz w:val="20"/>
          <w:szCs w:val="20"/>
        </w:rPr>
      </w:pPr>
      <w:r w:rsidRPr="00566586">
        <w:rPr>
          <w:sz w:val="20"/>
          <w:szCs w:val="20"/>
        </w:rPr>
        <w:t>REQHS000X – Hardware/Software</w:t>
      </w:r>
    </w:p>
    <w:p w:rsidR="00DF2BAC" w:rsidRPr="00566586" w:rsidRDefault="00A377A0">
      <w:pPr>
        <w:pStyle w:val="ListParagraph"/>
        <w:numPr>
          <w:ilvl w:val="0"/>
          <w:numId w:val="12"/>
        </w:numPr>
        <w:rPr>
          <w:sz w:val="20"/>
          <w:szCs w:val="20"/>
        </w:rPr>
      </w:pPr>
      <w:r w:rsidRPr="00566586">
        <w:rPr>
          <w:sz w:val="20"/>
          <w:szCs w:val="20"/>
        </w:rPr>
        <w:t>REQWS000X – Web Service</w:t>
      </w:r>
    </w:p>
    <w:p w:rsidR="005A6C20" w:rsidRDefault="005A6C20" w:rsidP="005A6C20"/>
    <w:p w:rsidR="005A6C20" w:rsidRDefault="005A6C20" w:rsidP="005A6C20">
      <w:pPr>
        <w:pStyle w:val="Heading3"/>
        <w:numPr>
          <w:ilvl w:val="2"/>
          <w:numId w:val="4"/>
        </w:numPr>
        <w:tabs>
          <w:tab w:val="clear" w:pos="6390"/>
          <w:tab w:val="num" w:pos="720"/>
        </w:tabs>
        <w:ind w:left="720"/>
      </w:pPr>
      <w:bookmarkStart w:id="36" w:name="_Toc503528084"/>
      <w:r>
        <w:t>Items Marked as ‘To Be Determined’ (TBD)</w:t>
      </w:r>
      <w:bookmarkEnd w:id="36"/>
    </w:p>
    <w:p w:rsidR="005A6C20" w:rsidRPr="00566586" w:rsidRDefault="005A6C20" w:rsidP="005A6C20">
      <w:pPr>
        <w:rPr>
          <w:sz w:val="20"/>
          <w:szCs w:val="20"/>
        </w:rPr>
      </w:pPr>
      <w:r w:rsidRPr="00566586">
        <w:rPr>
          <w:sz w:val="20"/>
          <w:szCs w:val="20"/>
        </w:rPr>
        <w:t>Note that all items in the report marked as TBD will be defined during the implementation of the project.</w:t>
      </w:r>
    </w:p>
    <w:p w:rsidR="005A6C20" w:rsidRDefault="005A6C20" w:rsidP="005A6C20"/>
    <w:p w:rsidR="006E6D7A" w:rsidRDefault="006E6D7A" w:rsidP="005A6C20"/>
    <w:p w:rsidR="006E6D7A" w:rsidRDefault="006E6D7A" w:rsidP="006E6D7A">
      <w:pPr>
        <w:pStyle w:val="Heading1"/>
      </w:pPr>
      <w:bookmarkStart w:id="37" w:name="_Toc292438762"/>
      <w:bookmarkStart w:id="38" w:name="_Toc503528085"/>
      <w:r>
        <w:lastRenderedPageBreak/>
        <w:t>Migration Strategy</w:t>
      </w:r>
      <w:bookmarkEnd w:id="37"/>
      <w:bookmarkEnd w:id="38"/>
    </w:p>
    <w:p w:rsidR="006E6D7A" w:rsidRPr="00CD46B7" w:rsidRDefault="006E6D7A" w:rsidP="006E6D7A">
      <w:pPr>
        <w:pStyle w:val="Heading2"/>
        <w:numPr>
          <w:ilvl w:val="1"/>
          <w:numId w:val="4"/>
        </w:numPr>
        <w:tabs>
          <w:tab w:val="clear" w:pos="720"/>
          <w:tab w:val="clear" w:pos="936"/>
          <w:tab w:val="num" w:pos="567"/>
        </w:tabs>
        <w:ind w:left="567" w:hanging="567"/>
      </w:pPr>
      <w:bookmarkStart w:id="39" w:name="_Toc346799233"/>
      <w:bookmarkStart w:id="40" w:name="_Toc292438763"/>
      <w:bookmarkStart w:id="41" w:name="_Toc503528086"/>
      <w:r w:rsidRPr="00CD46B7">
        <w:t>Migration Data</w:t>
      </w:r>
      <w:bookmarkEnd w:id="39"/>
      <w:bookmarkEnd w:id="41"/>
    </w:p>
    <w:p w:rsidR="006E6D7A" w:rsidRPr="00566586" w:rsidRDefault="006E6D7A" w:rsidP="006E6D7A">
      <w:pPr>
        <w:rPr>
          <w:sz w:val="20"/>
          <w:szCs w:val="20"/>
        </w:rPr>
      </w:pPr>
      <w:r w:rsidRPr="00566586">
        <w:rPr>
          <w:sz w:val="20"/>
          <w:szCs w:val="20"/>
        </w:rPr>
        <w:t xml:space="preserve">The following functionality should be taken into consideration during migration. </w:t>
      </w:r>
    </w:p>
    <w:tbl>
      <w:tblPr>
        <w:tblStyle w:val="TableGrid"/>
        <w:tblW w:w="0" w:type="auto"/>
        <w:tblInd w:w="1101" w:type="dxa"/>
        <w:tblLook w:val="04A0" w:firstRow="1" w:lastRow="0" w:firstColumn="1" w:lastColumn="0" w:noHBand="0" w:noVBand="1"/>
      </w:tblPr>
      <w:tblGrid>
        <w:gridCol w:w="3685"/>
        <w:gridCol w:w="2126"/>
        <w:gridCol w:w="2268"/>
      </w:tblGrid>
      <w:tr w:rsidR="006E6D7A" w:rsidRPr="00C20908" w:rsidTr="009B5062">
        <w:tc>
          <w:tcPr>
            <w:tcW w:w="3685" w:type="dxa"/>
            <w:shd w:val="clear" w:color="auto" w:fill="FFC000"/>
          </w:tcPr>
          <w:p w:rsidR="006E6D7A" w:rsidRPr="00566586" w:rsidRDefault="006E6D7A" w:rsidP="006E6D7A">
            <w:pPr>
              <w:pStyle w:val="BodyText"/>
              <w:rPr>
                <w:rFonts w:asciiTheme="minorHAnsi" w:hAnsiTheme="minorHAnsi" w:cstheme="minorHAnsi"/>
                <w:b/>
                <w:sz w:val="20"/>
                <w:szCs w:val="20"/>
              </w:rPr>
            </w:pPr>
            <w:r w:rsidRPr="00C20908">
              <w:rPr>
                <w:rFonts w:asciiTheme="minorHAnsi" w:hAnsiTheme="minorHAnsi" w:cstheme="minorHAnsi"/>
                <w:b/>
                <w:sz w:val="20"/>
                <w:szCs w:val="20"/>
              </w:rPr>
              <w:t>Product Type</w:t>
            </w:r>
          </w:p>
        </w:tc>
        <w:tc>
          <w:tcPr>
            <w:tcW w:w="2126" w:type="dxa"/>
            <w:shd w:val="clear" w:color="auto" w:fill="FFC000"/>
          </w:tcPr>
          <w:p w:rsidR="006E6D7A" w:rsidRPr="00566586" w:rsidRDefault="00894756" w:rsidP="006E6D7A">
            <w:pPr>
              <w:pStyle w:val="BodyText"/>
              <w:rPr>
                <w:rFonts w:asciiTheme="minorHAnsi" w:hAnsiTheme="minorHAnsi" w:cstheme="minorHAnsi"/>
                <w:b/>
                <w:sz w:val="20"/>
                <w:szCs w:val="20"/>
              </w:rPr>
            </w:pPr>
            <w:r w:rsidRPr="00C20908">
              <w:rPr>
                <w:rFonts w:asciiTheme="minorHAnsi" w:hAnsiTheme="minorHAnsi" w:cstheme="minorHAnsi"/>
                <w:b/>
                <w:sz w:val="20"/>
                <w:szCs w:val="20"/>
              </w:rPr>
              <w:t>Data</w:t>
            </w:r>
          </w:p>
        </w:tc>
        <w:tc>
          <w:tcPr>
            <w:tcW w:w="2268" w:type="dxa"/>
            <w:shd w:val="clear" w:color="auto" w:fill="FFC000"/>
          </w:tcPr>
          <w:p w:rsidR="006E6D7A" w:rsidRPr="00566586" w:rsidRDefault="006478E2" w:rsidP="006E6D7A">
            <w:pPr>
              <w:pStyle w:val="BodyText"/>
              <w:rPr>
                <w:rFonts w:asciiTheme="minorHAnsi" w:hAnsiTheme="minorHAnsi" w:cstheme="minorHAnsi"/>
                <w:b/>
                <w:sz w:val="20"/>
                <w:szCs w:val="20"/>
              </w:rPr>
            </w:pPr>
            <w:r w:rsidRPr="00C20908">
              <w:rPr>
                <w:rFonts w:asciiTheme="minorHAnsi" w:hAnsiTheme="minorHAnsi" w:cstheme="minorHAnsi"/>
                <w:b/>
                <w:sz w:val="20"/>
                <w:szCs w:val="20"/>
              </w:rPr>
              <w:t xml:space="preserve">Client </w:t>
            </w:r>
            <w:r w:rsidR="006E6D7A" w:rsidRPr="00C20908">
              <w:rPr>
                <w:rFonts w:asciiTheme="minorHAnsi" w:hAnsiTheme="minorHAnsi" w:cstheme="minorHAnsi"/>
                <w:b/>
                <w:sz w:val="20"/>
                <w:szCs w:val="20"/>
              </w:rPr>
              <w:t>Hierarchy</w:t>
            </w:r>
          </w:p>
        </w:tc>
      </w:tr>
      <w:tr w:rsidR="00A41877" w:rsidRPr="00D5658E" w:rsidTr="009B5062">
        <w:tc>
          <w:tcPr>
            <w:tcW w:w="3685" w:type="dxa"/>
          </w:tcPr>
          <w:p w:rsidR="00A41877" w:rsidRPr="00566586" w:rsidRDefault="006478E2" w:rsidP="006E6D7A">
            <w:pPr>
              <w:pStyle w:val="BodyText"/>
              <w:rPr>
                <w:rFonts w:ascii="Calibri" w:hAnsi="Calibri" w:cs="Calibri"/>
                <w:sz w:val="20"/>
                <w:szCs w:val="20"/>
              </w:rPr>
            </w:pPr>
            <w:r w:rsidRPr="00566586">
              <w:rPr>
                <w:rFonts w:ascii="Calibri" w:hAnsi="Calibri" w:cs="Calibri"/>
                <w:sz w:val="20"/>
                <w:szCs w:val="20"/>
              </w:rPr>
              <w:t>Credit Card/Corporate Card</w:t>
            </w:r>
          </w:p>
        </w:tc>
        <w:tc>
          <w:tcPr>
            <w:tcW w:w="2126" w:type="dxa"/>
          </w:tcPr>
          <w:p w:rsidR="00A41877" w:rsidRPr="00566586" w:rsidRDefault="006478E2"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Stat</w:t>
            </w:r>
            <w:r w:rsidR="00894756" w:rsidRPr="00566586">
              <w:rPr>
                <w:rFonts w:ascii="Calibri" w:hAnsi="Calibri" w:cs="Calibri"/>
                <w:sz w:val="20"/>
                <w:szCs w:val="20"/>
              </w:rPr>
              <w:t>i</w:t>
            </w:r>
            <w:r w:rsidRPr="00566586">
              <w:rPr>
                <w:rFonts w:ascii="Calibri" w:hAnsi="Calibri" w:cs="Calibri"/>
                <w:sz w:val="20"/>
                <w:szCs w:val="20"/>
              </w:rPr>
              <w:t>c</w:t>
            </w:r>
            <w:r w:rsidR="00894756" w:rsidRPr="00566586">
              <w:rPr>
                <w:rFonts w:ascii="Calibri" w:hAnsi="Calibri" w:cs="Calibri"/>
                <w:sz w:val="20"/>
                <w:szCs w:val="20"/>
              </w:rPr>
              <w:t xml:space="preserve"> data</w:t>
            </w:r>
          </w:p>
          <w:p w:rsidR="00894756" w:rsidRPr="00566586" w:rsidRDefault="004F633E" w:rsidP="006E6D7A">
            <w:pPr>
              <w:pStyle w:val="BodyText"/>
              <w:rPr>
                <w:rFonts w:ascii="Calibri" w:hAnsi="Calibri" w:cs="Calibri"/>
                <w:sz w:val="20"/>
                <w:szCs w:val="20"/>
              </w:rPr>
            </w:pPr>
            <w:r w:rsidRPr="00566586">
              <w:rPr>
                <w:rFonts w:ascii="Calibri" w:hAnsi="Calibri" w:cs="Calibri"/>
                <w:sz w:val="20"/>
                <w:szCs w:val="20"/>
              </w:rPr>
              <w:t>Dynamic data</w:t>
            </w:r>
          </w:p>
        </w:tc>
        <w:tc>
          <w:tcPr>
            <w:tcW w:w="2268" w:type="dxa"/>
          </w:tcPr>
          <w:p w:rsidR="00A41877" w:rsidRPr="00566586" w:rsidRDefault="006478E2"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Private/Corporate</w:t>
            </w:r>
          </w:p>
        </w:tc>
      </w:tr>
      <w:tr w:rsidR="006E6D7A" w:rsidRPr="00D5658E" w:rsidTr="009B5062">
        <w:tc>
          <w:tcPr>
            <w:tcW w:w="3685" w:type="dxa"/>
          </w:tcPr>
          <w:p w:rsidR="006E6D7A" w:rsidRPr="00566586" w:rsidRDefault="006E6D7A"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Prepaid Card</w:t>
            </w:r>
          </w:p>
        </w:tc>
        <w:tc>
          <w:tcPr>
            <w:tcW w:w="2126" w:type="dxa"/>
          </w:tcPr>
          <w:p w:rsidR="006E6D7A" w:rsidRPr="00566586" w:rsidRDefault="00894756"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Static data</w:t>
            </w:r>
          </w:p>
          <w:p w:rsidR="004F633E" w:rsidRPr="00566586" w:rsidRDefault="004F633E" w:rsidP="006E6D7A">
            <w:pPr>
              <w:pStyle w:val="BodyText"/>
              <w:rPr>
                <w:rFonts w:ascii="Calibri" w:hAnsi="Calibri" w:cs="Calibri"/>
                <w:sz w:val="20"/>
                <w:szCs w:val="20"/>
              </w:rPr>
            </w:pPr>
            <w:r w:rsidRPr="00566586">
              <w:rPr>
                <w:rFonts w:ascii="Calibri" w:hAnsi="Calibri" w:cs="Calibri"/>
                <w:sz w:val="20"/>
                <w:szCs w:val="20"/>
              </w:rPr>
              <w:t>Dynamic dat</w:t>
            </w:r>
            <w:r w:rsidR="00365C42" w:rsidRPr="00566586">
              <w:rPr>
                <w:rFonts w:ascii="Calibri" w:hAnsi="Calibri" w:cs="Calibri"/>
                <w:sz w:val="20"/>
                <w:szCs w:val="20"/>
              </w:rPr>
              <w:t>a</w:t>
            </w:r>
          </w:p>
        </w:tc>
        <w:tc>
          <w:tcPr>
            <w:tcW w:w="2268" w:type="dxa"/>
          </w:tcPr>
          <w:p w:rsidR="006E6D7A" w:rsidRPr="00566586" w:rsidRDefault="006E6D7A"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Private</w:t>
            </w:r>
          </w:p>
        </w:tc>
      </w:tr>
      <w:tr w:rsidR="006E6D7A" w:rsidRPr="00D5658E" w:rsidTr="009B5062">
        <w:tc>
          <w:tcPr>
            <w:tcW w:w="3685" w:type="dxa"/>
          </w:tcPr>
          <w:p w:rsidR="006E6D7A" w:rsidRPr="00566586" w:rsidRDefault="006E6D7A"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Debit Card/Corporate Card</w:t>
            </w:r>
          </w:p>
        </w:tc>
        <w:tc>
          <w:tcPr>
            <w:tcW w:w="2126" w:type="dxa"/>
          </w:tcPr>
          <w:p w:rsidR="006E6D7A" w:rsidRPr="00566586" w:rsidRDefault="00894756"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Static data</w:t>
            </w:r>
          </w:p>
        </w:tc>
        <w:tc>
          <w:tcPr>
            <w:tcW w:w="2268" w:type="dxa"/>
          </w:tcPr>
          <w:p w:rsidR="006E6D7A" w:rsidRPr="00566586" w:rsidRDefault="006E6D7A"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Private/Corporate</w:t>
            </w:r>
          </w:p>
        </w:tc>
      </w:tr>
      <w:tr w:rsidR="006E6D7A" w:rsidRPr="00D5658E" w:rsidTr="009B5062">
        <w:tc>
          <w:tcPr>
            <w:tcW w:w="3685" w:type="dxa"/>
          </w:tcPr>
          <w:p w:rsidR="006E6D7A" w:rsidRPr="00566586" w:rsidRDefault="006E6D7A"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 xml:space="preserve">ATM/POS </w:t>
            </w:r>
          </w:p>
        </w:tc>
        <w:tc>
          <w:tcPr>
            <w:tcW w:w="2126" w:type="dxa"/>
          </w:tcPr>
          <w:p w:rsidR="006E6D7A" w:rsidRPr="00566586" w:rsidRDefault="00894756"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Static data</w:t>
            </w:r>
          </w:p>
        </w:tc>
        <w:tc>
          <w:tcPr>
            <w:tcW w:w="2268" w:type="dxa"/>
          </w:tcPr>
          <w:p w:rsidR="006E6D7A" w:rsidRPr="00566586" w:rsidRDefault="006E6D7A" w:rsidP="006E6D7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Corporate</w:t>
            </w:r>
          </w:p>
        </w:tc>
      </w:tr>
    </w:tbl>
    <w:p w:rsidR="006E6D7A" w:rsidRPr="00566586" w:rsidRDefault="006E6D7A" w:rsidP="009B5062">
      <w:pPr>
        <w:jc w:val="center"/>
        <w:rPr>
          <w:b/>
          <w:sz w:val="20"/>
          <w:szCs w:val="20"/>
        </w:rPr>
      </w:pPr>
      <w:r w:rsidRPr="00566586">
        <w:rPr>
          <w:b/>
          <w:sz w:val="20"/>
          <w:szCs w:val="20"/>
        </w:rPr>
        <w:t xml:space="preserve">Table 1 – </w:t>
      </w:r>
      <w:r w:rsidR="00FD2022">
        <w:rPr>
          <w:b/>
          <w:sz w:val="20"/>
          <w:szCs w:val="20"/>
        </w:rPr>
        <w:t>OCB</w:t>
      </w:r>
      <w:r w:rsidRPr="00566586">
        <w:rPr>
          <w:b/>
          <w:sz w:val="20"/>
          <w:szCs w:val="20"/>
        </w:rPr>
        <w:t xml:space="preserve"> Functionality to be migrated</w:t>
      </w:r>
    </w:p>
    <w:p w:rsidR="006E6D7A" w:rsidRPr="00566586" w:rsidRDefault="006E6D7A" w:rsidP="006E6D7A">
      <w:pPr>
        <w:rPr>
          <w:sz w:val="20"/>
          <w:szCs w:val="20"/>
        </w:rPr>
      </w:pPr>
    </w:p>
    <w:p w:rsidR="006E6D7A" w:rsidRPr="00566586" w:rsidRDefault="006E6D7A" w:rsidP="009B5062">
      <w:pPr>
        <w:jc w:val="both"/>
        <w:rPr>
          <w:sz w:val="20"/>
          <w:szCs w:val="20"/>
        </w:rPr>
      </w:pPr>
      <w:r w:rsidRPr="00566586">
        <w:rPr>
          <w:sz w:val="20"/>
          <w:szCs w:val="20"/>
        </w:rPr>
        <w:t>All necessary data should be loaded to WAY4 in order to provide correct life cycle for the cards with these products and services.</w:t>
      </w:r>
    </w:p>
    <w:p w:rsidR="006E6D7A" w:rsidRPr="00566586" w:rsidRDefault="006E6D7A" w:rsidP="006E6D7A">
      <w:pPr>
        <w:rPr>
          <w:sz w:val="20"/>
          <w:szCs w:val="20"/>
        </w:rPr>
      </w:pPr>
      <w:r w:rsidRPr="00566586">
        <w:rPr>
          <w:sz w:val="20"/>
          <w:szCs w:val="20"/>
        </w:rPr>
        <w:t xml:space="preserve">The following objects are to be migrated from </w:t>
      </w:r>
      <w:r w:rsidR="00FD2022">
        <w:rPr>
          <w:sz w:val="20"/>
          <w:szCs w:val="20"/>
        </w:rPr>
        <w:t>CardWork</w:t>
      </w:r>
      <w:r w:rsidRPr="00566586">
        <w:rPr>
          <w:sz w:val="20"/>
          <w:szCs w:val="20"/>
        </w:rPr>
        <w:t xml:space="preserve"> to WAY4:</w:t>
      </w:r>
    </w:p>
    <w:p w:rsidR="00DF2BAC" w:rsidRPr="00566586" w:rsidRDefault="006E6D7A">
      <w:pPr>
        <w:pStyle w:val="BodyTextBullet0"/>
        <w:numPr>
          <w:ilvl w:val="0"/>
          <w:numId w:val="17"/>
        </w:numPr>
        <w:rPr>
          <w:sz w:val="20"/>
          <w:szCs w:val="20"/>
        </w:rPr>
      </w:pPr>
      <w:r w:rsidRPr="00566586">
        <w:rPr>
          <w:sz w:val="20"/>
          <w:szCs w:val="20"/>
        </w:rPr>
        <w:t>Static data:</w:t>
      </w:r>
    </w:p>
    <w:p w:rsidR="00DF2BAC" w:rsidRPr="00566586" w:rsidRDefault="006E6D7A">
      <w:pPr>
        <w:pStyle w:val="BodyTextBullet0"/>
        <w:numPr>
          <w:ilvl w:val="1"/>
          <w:numId w:val="17"/>
        </w:numPr>
        <w:rPr>
          <w:sz w:val="20"/>
          <w:szCs w:val="20"/>
        </w:rPr>
      </w:pPr>
      <w:r w:rsidRPr="00566586">
        <w:rPr>
          <w:sz w:val="20"/>
          <w:szCs w:val="20"/>
        </w:rPr>
        <w:t>Client demographic data (client information like Name, Surname, addresses information, etc.)</w:t>
      </w:r>
    </w:p>
    <w:p w:rsidR="00DF2BAC" w:rsidRPr="00566586" w:rsidRDefault="006E6D7A">
      <w:pPr>
        <w:pStyle w:val="BodyTextBullet0"/>
        <w:numPr>
          <w:ilvl w:val="1"/>
          <w:numId w:val="17"/>
        </w:numPr>
        <w:rPr>
          <w:sz w:val="20"/>
          <w:szCs w:val="20"/>
        </w:rPr>
      </w:pPr>
      <w:r w:rsidRPr="00566586">
        <w:rPr>
          <w:sz w:val="20"/>
          <w:szCs w:val="20"/>
        </w:rPr>
        <w:t>Contract details (Consumer/Corporate) including contract statuses</w:t>
      </w:r>
    </w:p>
    <w:p w:rsidR="00DF2BAC" w:rsidRPr="00566586" w:rsidRDefault="006E6D7A">
      <w:pPr>
        <w:pStyle w:val="BodyTextBullet0"/>
        <w:numPr>
          <w:ilvl w:val="1"/>
          <w:numId w:val="17"/>
        </w:numPr>
        <w:rPr>
          <w:sz w:val="20"/>
          <w:szCs w:val="20"/>
        </w:rPr>
      </w:pPr>
      <w:r w:rsidRPr="00566586">
        <w:rPr>
          <w:sz w:val="20"/>
          <w:szCs w:val="20"/>
        </w:rPr>
        <w:t>Plastic Information</w:t>
      </w:r>
      <w:r w:rsidR="002B1093" w:rsidRPr="00566586">
        <w:rPr>
          <w:sz w:val="20"/>
          <w:szCs w:val="20"/>
        </w:rPr>
        <w:t xml:space="preserve"> (Track, PIN)</w:t>
      </w:r>
    </w:p>
    <w:p w:rsidR="00DF2BAC" w:rsidRPr="00566586" w:rsidRDefault="00474F39">
      <w:pPr>
        <w:pStyle w:val="BodyTextBullet0"/>
        <w:numPr>
          <w:ilvl w:val="0"/>
          <w:numId w:val="17"/>
        </w:numPr>
        <w:rPr>
          <w:sz w:val="20"/>
          <w:szCs w:val="20"/>
        </w:rPr>
      </w:pPr>
      <w:r w:rsidRPr="00566586">
        <w:rPr>
          <w:sz w:val="20"/>
          <w:szCs w:val="20"/>
        </w:rPr>
        <w:t>Dynamic</w:t>
      </w:r>
      <w:r w:rsidR="006E6D7A" w:rsidRPr="00566586">
        <w:rPr>
          <w:sz w:val="20"/>
          <w:szCs w:val="20"/>
        </w:rPr>
        <w:t xml:space="preserve"> data:</w:t>
      </w:r>
    </w:p>
    <w:p w:rsidR="00DF2BAC" w:rsidRPr="00566586" w:rsidRDefault="006E6D7A">
      <w:pPr>
        <w:pStyle w:val="BodyTextBullet0"/>
        <w:numPr>
          <w:ilvl w:val="1"/>
          <w:numId w:val="17"/>
        </w:numPr>
        <w:rPr>
          <w:sz w:val="20"/>
          <w:szCs w:val="20"/>
        </w:rPr>
      </w:pPr>
      <w:r w:rsidRPr="00566586">
        <w:rPr>
          <w:sz w:val="20"/>
          <w:szCs w:val="20"/>
        </w:rPr>
        <w:t>Pending authorisations</w:t>
      </w:r>
      <w:r w:rsidR="009B5062" w:rsidRPr="00566586">
        <w:rPr>
          <w:sz w:val="20"/>
          <w:szCs w:val="20"/>
        </w:rPr>
        <w:t>/ Posted transactions</w:t>
      </w:r>
    </w:p>
    <w:p w:rsidR="00DF2BAC" w:rsidRPr="00566586" w:rsidRDefault="006E6D7A">
      <w:pPr>
        <w:pStyle w:val="BodyTextBullet0"/>
        <w:numPr>
          <w:ilvl w:val="1"/>
          <w:numId w:val="17"/>
        </w:numPr>
        <w:rPr>
          <w:sz w:val="20"/>
          <w:szCs w:val="20"/>
        </w:rPr>
      </w:pPr>
      <w:r w:rsidRPr="00566586">
        <w:rPr>
          <w:sz w:val="20"/>
          <w:szCs w:val="20"/>
        </w:rPr>
        <w:t>Instalment Plans</w:t>
      </w:r>
    </w:p>
    <w:p w:rsidR="00DF2BAC" w:rsidRPr="00566586" w:rsidRDefault="006E6D7A">
      <w:pPr>
        <w:pStyle w:val="BodyTextBullet0"/>
        <w:numPr>
          <w:ilvl w:val="1"/>
          <w:numId w:val="17"/>
        </w:numPr>
        <w:rPr>
          <w:sz w:val="20"/>
          <w:szCs w:val="20"/>
        </w:rPr>
      </w:pPr>
      <w:r w:rsidRPr="00566586">
        <w:rPr>
          <w:sz w:val="20"/>
          <w:szCs w:val="20"/>
        </w:rPr>
        <w:t>Bucket Balances</w:t>
      </w:r>
    </w:p>
    <w:p w:rsidR="00AC4D33" w:rsidRPr="00566586" w:rsidRDefault="00AC4D33" w:rsidP="00AC4D33">
      <w:pPr>
        <w:pStyle w:val="BodyText"/>
        <w:numPr>
          <w:ilvl w:val="0"/>
          <w:numId w:val="17"/>
        </w:numPr>
        <w:jc w:val="both"/>
        <w:rPr>
          <w:rFonts w:ascii="Calibri" w:hAnsi="Calibri" w:cs="Calibri"/>
          <w:sz w:val="20"/>
          <w:szCs w:val="20"/>
        </w:rPr>
      </w:pPr>
      <w:r w:rsidRPr="00566586">
        <w:rPr>
          <w:rFonts w:ascii="Calibri" w:hAnsi="Calibri" w:cs="Calibri"/>
          <w:sz w:val="20"/>
          <w:szCs w:val="20"/>
        </w:rPr>
        <w:t>We use XML file format to migrate data from legacy system to WAY4. In XML file, we have some key data which need pre-define and map to legacy system. Below is the list of data mapping.</w:t>
      </w:r>
    </w:p>
    <w:p w:rsidR="00AC4D33" w:rsidRPr="00566586" w:rsidRDefault="00BC55A1" w:rsidP="009B5062">
      <w:pPr>
        <w:pStyle w:val="BodyTextBullet0"/>
        <w:rPr>
          <w:sz w:val="20"/>
          <w:szCs w:val="20"/>
        </w:rPr>
      </w:pPr>
      <w:r w:rsidRPr="00566586">
        <w:rPr>
          <w:sz w:val="20"/>
          <w:szCs w:val="20"/>
        </w:rPr>
        <w:t xml:space="preserve"> </w:t>
      </w:r>
    </w:p>
    <w:p w:rsidR="00AC4D33" w:rsidRDefault="00AC4D33" w:rsidP="00AC4D33">
      <w:pPr>
        <w:pStyle w:val="Heading3"/>
        <w:numPr>
          <w:ilvl w:val="2"/>
          <w:numId w:val="4"/>
        </w:numPr>
        <w:tabs>
          <w:tab w:val="num" w:pos="720"/>
        </w:tabs>
        <w:ind w:left="720"/>
      </w:pPr>
      <w:bookmarkStart w:id="42" w:name="_Toc503528087"/>
      <w:r>
        <w:t>Client Information</w:t>
      </w:r>
      <w:bookmarkEnd w:id="42"/>
    </w:p>
    <w:tbl>
      <w:tblPr>
        <w:tblStyle w:val="TableGrid"/>
        <w:tblW w:w="8149" w:type="dxa"/>
        <w:tblInd w:w="959" w:type="dxa"/>
        <w:tblLayout w:type="fixed"/>
        <w:tblLook w:val="04A0" w:firstRow="1" w:lastRow="0" w:firstColumn="1" w:lastColumn="0" w:noHBand="0" w:noVBand="1"/>
      </w:tblPr>
      <w:tblGrid>
        <w:gridCol w:w="2929"/>
        <w:gridCol w:w="2032"/>
        <w:gridCol w:w="1568"/>
        <w:gridCol w:w="1620"/>
      </w:tblGrid>
      <w:tr w:rsidR="00E27980" w:rsidRPr="00CD46B7" w:rsidTr="003528AA">
        <w:tc>
          <w:tcPr>
            <w:tcW w:w="2929" w:type="dxa"/>
            <w:shd w:val="clear" w:color="auto" w:fill="FFC000"/>
          </w:tcPr>
          <w:p w:rsidR="00E27980" w:rsidRPr="00CD46B7" w:rsidRDefault="00E27980" w:rsidP="003528AA">
            <w:pPr>
              <w:pStyle w:val="BodyText"/>
              <w:rPr>
                <w:rFonts w:asciiTheme="minorHAnsi" w:hAnsiTheme="minorHAnsi" w:cstheme="minorHAnsi"/>
                <w:b/>
                <w:sz w:val="20"/>
                <w:szCs w:val="20"/>
              </w:rPr>
            </w:pPr>
            <w:r>
              <w:rPr>
                <w:rFonts w:asciiTheme="minorHAnsi" w:hAnsiTheme="minorHAnsi" w:cstheme="minorHAnsi"/>
                <w:b/>
                <w:sz w:val="20"/>
                <w:szCs w:val="20"/>
              </w:rPr>
              <w:t>Data fields</w:t>
            </w:r>
          </w:p>
        </w:tc>
        <w:tc>
          <w:tcPr>
            <w:tcW w:w="2032" w:type="dxa"/>
            <w:shd w:val="clear" w:color="auto" w:fill="FFC000"/>
          </w:tcPr>
          <w:p w:rsidR="00E27980" w:rsidRPr="00CD46B7" w:rsidRDefault="00E27980" w:rsidP="003528AA">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1568" w:type="dxa"/>
            <w:shd w:val="clear" w:color="auto" w:fill="FFC000"/>
          </w:tcPr>
          <w:p w:rsidR="00E27980" w:rsidRDefault="00E27980" w:rsidP="003528AA">
            <w:pPr>
              <w:pStyle w:val="BodyText"/>
              <w:rPr>
                <w:rFonts w:asciiTheme="minorHAnsi" w:hAnsiTheme="minorHAnsi" w:cstheme="minorHAnsi"/>
                <w:b/>
                <w:sz w:val="20"/>
                <w:szCs w:val="20"/>
              </w:rPr>
            </w:pPr>
            <w:r>
              <w:rPr>
                <w:rFonts w:asciiTheme="minorHAnsi" w:hAnsiTheme="minorHAnsi" w:cstheme="minorHAnsi"/>
                <w:b/>
                <w:sz w:val="20"/>
                <w:szCs w:val="20"/>
              </w:rPr>
              <w:t>Data type</w:t>
            </w:r>
          </w:p>
        </w:tc>
        <w:tc>
          <w:tcPr>
            <w:tcW w:w="1620" w:type="dxa"/>
            <w:shd w:val="clear" w:color="auto" w:fill="FFC000"/>
          </w:tcPr>
          <w:p w:rsidR="00E27980" w:rsidRPr="003528AA" w:rsidRDefault="00E27980" w:rsidP="003528AA">
            <w:pPr>
              <w:pStyle w:val="BodyText"/>
              <w:rPr>
                <w:rFonts w:asciiTheme="minorHAnsi" w:hAnsiTheme="minorHAnsi" w:cstheme="minorHAnsi"/>
                <w:b/>
                <w:sz w:val="18"/>
                <w:szCs w:val="18"/>
              </w:rPr>
            </w:pPr>
            <w:r w:rsidRPr="003528AA">
              <w:rPr>
                <w:rFonts w:asciiTheme="minorHAnsi" w:hAnsiTheme="minorHAnsi" w:cstheme="minorHAnsi"/>
                <w:b/>
                <w:sz w:val="18"/>
                <w:szCs w:val="18"/>
              </w:rPr>
              <w:t>WAY4</w:t>
            </w:r>
          </w:p>
        </w:tc>
      </w:tr>
      <w:tr w:rsidR="00E27980" w:rsidRPr="00D5658E" w:rsidTr="003528AA">
        <w:tc>
          <w:tcPr>
            <w:tcW w:w="2929" w:type="dxa"/>
          </w:tcPr>
          <w:p w:rsidR="00E27980" w:rsidRPr="003528AA" w:rsidRDefault="00E27980" w:rsidP="003528AA">
            <w:pPr>
              <w:pStyle w:val="BodyText"/>
              <w:rPr>
                <w:rFonts w:ascii="Calibri" w:hAnsi="Calibri" w:cs="Calibri"/>
                <w:sz w:val="20"/>
                <w:szCs w:val="20"/>
              </w:rPr>
            </w:pPr>
            <w:r w:rsidRPr="003528AA">
              <w:rPr>
                <w:rFonts w:ascii="Calibri" w:hAnsi="Calibri" w:cs="Calibri"/>
                <w:sz w:val="20"/>
                <w:szCs w:val="20"/>
              </w:rPr>
              <w:t>Bank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 xml:space="preserve">BANK_CODE (PK) </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CHAR (6)</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&lt;Institution&gt;</w:t>
            </w:r>
          </w:p>
        </w:tc>
      </w:tr>
      <w:tr w:rsidR="00E27980" w:rsidRPr="00D5658E" w:rsidTr="003528AA">
        <w:tc>
          <w:tcPr>
            <w:tcW w:w="2929" w:type="dxa"/>
          </w:tcPr>
          <w:p w:rsidR="00E27980" w:rsidRPr="003528AA" w:rsidRDefault="00E27980" w:rsidP="003528AA">
            <w:pPr>
              <w:pStyle w:val="BodyText"/>
              <w:rPr>
                <w:rFonts w:ascii="Calibri" w:hAnsi="Calibri" w:cs="Calibri"/>
                <w:sz w:val="20"/>
                <w:szCs w:val="20"/>
              </w:rPr>
            </w:pPr>
            <w:r w:rsidRPr="003528AA">
              <w:rPr>
                <w:rFonts w:ascii="Calibri" w:hAnsi="Calibri" w:cs="Calibri"/>
                <w:sz w:val="20"/>
                <w:szCs w:val="20"/>
              </w:rPr>
              <w:t>Client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CLIENT_CODE (PK)</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(24)</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&lt;ClientNumber&gt;</w:t>
            </w:r>
          </w:p>
        </w:tc>
      </w:tr>
      <w:tr w:rsidR="00E27980" w:rsidRPr="00D5658E" w:rsidTr="003528AA">
        <w:tc>
          <w:tcPr>
            <w:tcW w:w="2929" w:type="dxa"/>
          </w:tcPr>
          <w:p w:rsidR="00E27980" w:rsidRPr="003528AA" w:rsidRDefault="00E27980" w:rsidP="003528AA">
            <w:pPr>
              <w:pStyle w:val="BodyText"/>
              <w:rPr>
                <w:rFonts w:ascii="Calibri" w:hAnsi="Calibri" w:cs="Calibri"/>
                <w:sz w:val="20"/>
                <w:szCs w:val="20"/>
              </w:rPr>
            </w:pPr>
            <w:r w:rsidRPr="003528AA">
              <w:rPr>
                <w:rFonts w:ascii="Calibri" w:hAnsi="Calibri" w:cs="Calibri"/>
                <w:sz w:val="20"/>
                <w:szCs w:val="20"/>
                <w:highlight w:val="yellow"/>
              </w:rPr>
              <w:t>Social status</w:t>
            </w:r>
            <w:r w:rsidRPr="003528AA">
              <w:rPr>
                <w:rFonts w:ascii="Calibri" w:hAnsi="Calibri" w:cs="Calibri"/>
                <w:sz w:val="20"/>
                <w:szCs w:val="20"/>
              </w:rPr>
              <w:t xml:space="preserve"> </w:t>
            </w:r>
          </w:p>
          <w:p w:rsidR="00E27980" w:rsidRPr="003528AA" w:rsidRDefault="00E27980" w:rsidP="003528AA">
            <w:pPr>
              <w:pStyle w:val="BodyText"/>
              <w:rPr>
                <w:rFonts w:ascii="Calibri" w:hAnsi="Calibri" w:cs="Calibri"/>
                <w:sz w:val="20"/>
                <w:szCs w:val="20"/>
              </w:rPr>
            </w:pPr>
            <w:r w:rsidRPr="003528AA">
              <w:rPr>
                <w:rFonts w:ascii="Calibri" w:hAnsi="Calibri" w:cs="Calibri"/>
                <w:sz w:val="20"/>
                <w:szCs w:val="20"/>
              </w:rPr>
              <w:t>(</w:t>
            </w:r>
            <w:r w:rsidRPr="003528AA">
              <w:rPr>
                <w:rFonts w:ascii="Calibri" w:hAnsi="Calibri" w:cs="Calibri"/>
                <w:i/>
                <w:sz w:val="20"/>
                <w:szCs w:val="20"/>
              </w:rPr>
              <w:t>khách hàng cá nhân hay doanh nghiệp</w:t>
            </w:r>
            <w:r w:rsidRPr="003528AA">
              <w:rPr>
                <w:rFonts w:ascii="Calibri" w:hAnsi="Calibri" w:cs="Calibri"/>
                <w:sz w:val="20"/>
                <w:szCs w:val="20"/>
              </w:rPr>
              <w:t>)</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SOCIAL_STATUS</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NUMBER (1)</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&lt;ClientType&gt;</w:t>
            </w:r>
          </w:p>
        </w:tc>
      </w:tr>
      <w:tr w:rsidR="00E27980" w:rsidRPr="00D5658E" w:rsidTr="003528AA">
        <w:tc>
          <w:tcPr>
            <w:tcW w:w="2929" w:type="dxa"/>
          </w:tcPr>
          <w:p w:rsidR="00E27980" w:rsidRPr="003528AA" w:rsidRDefault="00E27980" w:rsidP="003528AA">
            <w:pPr>
              <w:pStyle w:val="BodyText"/>
              <w:rPr>
                <w:rFonts w:ascii="Calibri" w:hAnsi="Calibri" w:cs="Calibri"/>
                <w:sz w:val="20"/>
                <w:szCs w:val="20"/>
              </w:rPr>
            </w:pPr>
            <w:r w:rsidRPr="003528AA">
              <w:rPr>
                <w:rFonts w:ascii="Calibri" w:hAnsi="Calibri" w:cs="Calibri"/>
                <w:sz w:val="20"/>
                <w:szCs w:val="20"/>
              </w:rPr>
              <w:lastRenderedPageBreak/>
              <w:t>Client family name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FAMILY_NAME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(20)</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&lt;LastName&gt;</w:t>
            </w:r>
          </w:p>
        </w:tc>
      </w:tr>
      <w:tr w:rsidR="00E27980" w:rsidRPr="00D5658E" w:rsidTr="003528AA">
        <w:tc>
          <w:tcPr>
            <w:tcW w:w="2929" w:type="dxa"/>
          </w:tcPr>
          <w:p w:rsidR="00E27980" w:rsidRPr="003528AA" w:rsidRDefault="00E27980" w:rsidP="003528AA">
            <w:pPr>
              <w:pStyle w:val="BodyText"/>
              <w:rPr>
                <w:rFonts w:ascii="Calibri" w:hAnsi="Calibri" w:cs="Calibri"/>
                <w:sz w:val="20"/>
                <w:szCs w:val="20"/>
              </w:rPr>
            </w:pPr>
            <w:r w:rsidRPr="003528AA">
              <w:rPr>
                <w:rFonts w:ascii="Calibri" w:hAnsi="Calibri" w:cs="Calibri"/>
                <w:sz w:val="20"/>
                <w:szCs w:val="20"/>
              </w:rPr>
              <w:t>Client first name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FIRST_NAME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(26)</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&lt;FirstName&gt;</w:t>
            </w:r>
          </w:p>
        </w:tc>
      </w:tr>
      <w:tr w:rsidR="00E27980" w:rsidRPr="00D5658E" w:rsidTr="003528AA">
        <w:tc>
          <w:tcPr>
            <w:tcW w:w="2929" w:type="dxa"/>
          </w:tcPr>
          <w:p w:rsidR="00E27980" w:rsidRPr="003528AA" w:rsidRDefault="00E27980" w:rsidP="003528AA">
            <w:pPr>
              <w:pStyle w:val="BodyText"/>
              <w:rPr>
                <w:rFonts w:ascii="Calibri" w:hAnsi="Calibri" w:cs="Calibri"/>
                <w:sz w:val="20"/>
                <w:szCs w:val="20"/>
              </w:rPr>
            </w:pP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bCs/>
                <w:sz w:val="20"/>
                <w:szCs w:val="20"/>
              </w:rPr>
            </w:pPr>
            <w:r w:rsidRPr="003528AA">
              <w:rPr>
                <w:rFonts w:ascii="Calibri" w:hAnsi="Calibri" w:cs="Calibri"/>
                <w:bCs/>
                <w:sz w:val="20"/>
                <w:szCs w:val="20"/>
              </w:rPr>
              <w:t>FAMILY_NAME + FIRST_NAME</w:t>
            </w:r>
          </w:p>
        </w:tc>
        <w:tc>
          <w:tcPr>
            <w:tcW w:w="1568" w:type="dxa"/>
          </w:tcPr>
          <w:p w:rsidR="00E27980" w:rsidRPr="003528AA" w:rsidRDefault="00E27980" w:rsidP="003528AA">
            <w:pPr>
              <w:pStyle w:val="BodyText"/>
              <w:rPr>
                <w:rFonts w:ascii="Calibri" w:hAnsi="Calibri" w:cs="Calibri"/>
                <w:sz w:val="20"/>
                <w:szCs w:val="20"/>
              </w:rPr>
            </w:pP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highlight w:val="yellow"/>
              </w:rPr>
              <w:t>&lt;ShortName&gt;</w:t>
            </w:r>
          </w:p>
        </w:tc>
      </w:tr>
      <w:tr w:rsidR="00E27980" w:rsidRPr="00D5658E" w:rsidTr="003528AA">
        <w:tc>
          <w:tcPr>
            <w:tcW w:w="2929" w:type="dxa"/>
          </w:tcPr>
          <w:p w:rsidR="00E27980" w:rsidRPr="003528AA" w:rsidRDefault="00E27980" w:rsidP="003528AA">
            <w:pPr>
              <w:pStyle w:val="BodyText"/>
              <w:rPr>
                <w:rFonts w:ascii="Calibri" w:hAnsi="Calibri" w:cs="Calibri"/>
                <w:sz w:val="20"/>
                <w:szCs w:val="20"/>
              </w:rPr>
            </w:pPr>
            <w:r w:rsidRPr="003528AA">
              <w:rPr>
                <w:rFonts w:ascii="Calibri" w:hAnsi="Calibri" w:cs="Calibri"/>
                <w:sz w:val="20"/>
                <w:szCs w:val="20"/>
              </w:rPr>
              <w:t>Client birth date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BIRTH_DATE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DATE</w:t>
            </w:r>
          </w:p>
        </w:tc>
        <w:tc>
          <w:tcPr>
            <w:tcW w:w="1620" w:type="dxa"/>
          </w:tcPr>
          <w:p w:rsidR="00E27980" w:rsidRPr="003528AA" w:rsidRDefault="00E27980" w:rsidP="003528AA">
            <w:pPr>
              <w:pStyle w:val="BodyText"/>
              <w:spacing w:after="0"/>
              <w:textAlignment w:val="center"/>
              <w:rPr>
                <w:rFonts w:ascii="Calibri" w:hAnsi="Calibri" w:cs="Calibri"/>
                <w:sz w:val="20"/>
                <w:szCs w:val="20"/>
              </w:rPr>
            </w:pPr>
            <w:r w:rsidRPr="003528AA">
              <w:rPr>
                <w:rFonts w:ascii="Calibri" w:hAnsi="Calibri" w:cs="Calibri"/>
                <w:sz w:val="20"/>
                <w:szCs w:val="20"/>
              </w:rPr>
              <w:t>&lt;BirthDate&gt;</w:t>
            </w:r>
          </w:p>
          <w:p w:rsidR="00E27980" w:rsidRPr="003528AA" w:rsidRDefault="00E27980" w:rsidP="003528AA">
            <w:pPr>
              <w:pStyle w:val="BodyText"/>
              <w:spacing w:after="0"/>
              <w:rPr>
                <w:rFonts w:ascii="Calibri" w:hAnsi="Calibri" w:cs="Calibri"/>
                <w:sz w:val="20"/>
                <w:szCs w:val="20"/>
              </w:rPr>
            </w:pPr>
            <w:r w:rsidRPr="003528AA">
              <w:rPr>
                <w:rFonts w:ascii="Calibri" w:hAnsi="Calibri" w:cs="Calibri"/>
                <w:sz w:val="20"/>
                <w:szCs w:val="20"/>
              </w:rPr>
              <w:t>YYYY-MM-DD</w:t>
            </w:r>
          </w:p>
        </w:tc>
      </w:tr>
      <w:tr w:rsidR="00E27980" w:rsidRPr="00D5658E" w:rsidTr="003528AA">
        <w:tc>
          <w:tcPr>
            <w:tcW w:w="2929" w:type="dxa"/>
          </w:tcPr>
          <w:p w:rsidR="00E27980" w:rsidRPr="003528AA" w:rsidRDefault="00E27980" w:rsidP="003528AA">
            <w:pPr>
              <w:pStyle w:val="BodyText"/>
              <w:rPr>
                <w:rFonts w:ascii="Calibri" w:hAnsi="Calibri" w:cs="Calibri"/>
                <w:sz w:val="20"/>
                <w:szCs w:val="20"/>
              </w:rPr>
            </w:pPr>
            <w:r w:rsidRPr="003528AA">
              <w:rPr>
                <w:rFonts w:ascii="Calibri" w:hAnsi="Calibri" w:cs="Calibri"/>
                <w:sz w:val="20"/>
                <w:szCs w:val="20"/>
              </w:rPr>
              <w:t>Client birth city</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BIRTH_CITY</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(15)</w:t>
            </w:r>
          </w:p>
        </w:tc>
        <w:tc>
          <w:tcPr>
            <w:tcW w:w="1620" w:type="dxa"/>
            <w:vMerge w:val="restart"/>
            <w:vAlign w:val="center"/>
          </w:tcPr>
          <w:p w:rsidR="00E27980" w:rsidRPr="003528AA" w:rsidRDefault="00E27980" w:rsidP="003528AA">
            <w:pPr>
              <w:pStyle w:val="BodyText"/>
              <w:jc w:val="center"/>
              <w:rPr>
                <w:rFonts w:ascii="Calibri" w:hAnsi="Calibri" w:cs="Calibri"/>
                <w:sz w:val="20"/>
                <w:szCs w:val="20"/>
              </w:rPr>
            </w:pPr>
            <w:r w:rsidRPr="003528AA">
              <w:rPr>
                <w:rFonts w:ascii="Calibri" w:hAnsi="Calibri" w:cs="Calibri"/>
                <w:sz w:val="20"/>
                <w:szCs w:val="20"/>
              </w:rPr>
              <w:t>&lt;BirthPlace&gt;</w:t>
            </w:r>
          </w:p>
        </w:tc>
      </w:tr>
      <w:tr w:rsidR="00E27980" w:rsidRPr="00D5658E" w:rsidTr="003528AA">
        <w:tc>
          <w:tcPr>
            <w:tcW w:w="2929" w:type="dxa"/>
          </w:tcPr>
          <w:p w:rsidR="00E27980" w:rsidRPr="003528AA" w:rsidRDefault="00E27980" w:rsidP="003528AA">
            <w:pPr>
              <w:pStyle w:val="BodyText"/>
              <w:rPr>
                <w:rFonts w:ascii="Calibri" w:hAnsi="Calibri" w:cs="Calibri"/>
                <w:sz w:val="20"/>
                <w:szCs w:val="20"/>
              </w:rPr>
            </w:pPr>
            <w:r w:rsidRPr="003528AA">
              <w:rPr>
                <w:rFonts w:ascii="Calibri" w:hAnsi="Calibri" w:cs="Calibri"/>
                <w:sz w:val="20"/>
                <w:szCs w:val="20"/>
                <w:highlight w:val="yellow"/>
              </w:rPr>
              <w:t>Client birth country</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BIRTH_COUNTRY</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(15)</w:t>
            </w:r>
          </w:p>
        </w:tc>
        <w:tc>
          <w:tcPr>
            <w:tcW w:w="1620" w:type="dxa"/>
            <w:vMerge/>
          </w:tcPr>
          <w:p w:rsidR="00E27980" w:rsidRPr="003528AA" w:rsidRDefault="00E27980" w:rsidP="003528AA">
            <w:pPr>
              <w:pStyle w:val="BodyText"/>
              <w:rPr>
                <w:rFonts w:ascii="Calibri" w:hAnsi="Calibri" w:cs="Calibri"/>
                <w:sz w:val="20"/>
                <w:szCs w:val="20"/>
              </w:rPr>
            </w:pPr>
          </w:p>
        </w:tc>
      </w:tr>
      <w:tr w:rsidR="00E27980" w:rsidRPr="00D5658E" w:rsidTr="003528AA">
        <w:tc>
          <w:tcPr>
            <w:tcW w:w="2929" w:type="dxa"/>
          </w:tcPr>
          <w:p w:rsidR="00E27980" w:rsidRPr="003528AA" w:rsidRDefault="00E27980" w:rsidP="003528AA">
            <w:pPr>
              <w:spacing w:before="40" w:beforeAutospacing="1" w:after="40" w:afterAutospacing="1"/>
              <w:ind w:right="-70"/>
              <w:textAlignment w:val="center"/>
              <w:rPr>
                <w:rFonts w:cs="Calibri"/>
                <w:sz w:val="20"/>
                <w:szCs w:val="20"/>
              </w:rPr>
            </w:pPr>
            <w:r w:rsidRPr="003528AA">
              <w:rPr>
                <w:rFonts w:cs="Calibri"/>
                <w:sz w:val="20"/>
                <w:szCs w:val="20"/>
                <w:highlight w:val="yellow"/>
              </w:rPr>
              <w:t>Family status</w:t>
            </w:r>
          </w:p>
          <w:p w:rsidR="00E27980" w:rsidRPr="003528AA" w:rsidRDefault="00E27980" w:rsidP="003528AA">
            <w:pPr>
              <w:pStyle w:val="BodyText"/>
              <w:rPr>
                <w:rFonts w:ascii="Calibri" w:hAnsi="Calibri" w:cs="Calibri"/>
                <w:sz w:val="20"/>
                <w:szCs w:val="20"/>
              </w:rPr>
            </w:pPr>
            <w:r w:rsidRPr="003528AA">
              <w:rPr>
                <w:rFonts w:ascii="Calibri" w:hAnsi="Calibri" w:cs="Calibri"/>
                <w:i/>
                <w:sz w:val="20"/>
                <w:szCs w:val="20"/>
              </w:rPr>
              <w:t>(Not applicable for company)</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FAMILY_STATUS</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CHAR (1)</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&lt;MaritalStatus&gt;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Sex code</w:t>
            </w:r>
          </w:p>
          <w:p w:rsidR="00E27980" w:rsidRPr="003528AA" w:rsidRDefault="00E27980" w:rsidP="003528AA">
            <w:pPr>
              <w:spacing w:before="40" w:after="40"/>
              <w:ind w:right="-70"/>
              <w:rPr>
                <w:rFonts w:cs="Calibri"/>
                <w:sz w:val="20"/>
                <w:szCs w:val="20"/>
              </w:rPr>
            </w:pPr>
            <w:r w:rsidRPr="003528AA">
              <w:rPr>
                <w:rFonts w:cs="Calibri"/>
                <w:i/>
                <w:sz w:val="20"/>
                <w:szCs w:val="20"/>
              </w:rPr>
              <w:t>(Not applicable for company)</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SEX</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CHAR (1)</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&lt;Gender&gt;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Title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TITLE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(4)</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&lt;Title&gt;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highlight w:val="yellow"/>
              </w:rPr>
              <w:t>Client legal id number</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LEGAL_ID</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(15)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&lt;RegNumber&gt;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Nationality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NATIONALITY_CODE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CHAR (3)</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&lt;Country&gt;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p>
        </w:tc>
        <w:tc>
          <w:tcPr>
            <w:tcW w:w="2032" w:type="dxa"/>
          </w:tcPr>
          <w:p w:rsidR="00E27980" w:rsidRPr="003528AA" w:rsidRDefault="00E27980" w:rsidP="003528AA">
            <w:pPr>
              <w:pStyle w:val="BodyText"/>
              <w:rPr>
                <w:rFonts w:ascii="Calibri" w:hAnsi="Calibri" w:cs="Calibri"/>
                <w:bCs/>
                <w:sz w:val="20"/>
                <w:szCs w:val="20"/>
              </w:rPr>
            </w:pPr>
          </w:p>
        </w:tc>
        <w:tc>
          <w:tcPr>
            <w:tcW w:w="1568" w:type="dxa"/>
          </w:tcPr>
          <w:p w:rsidR="00E27980" w:rsidRPr="003528AA" w:rsidRDefault="00E27980" w:rsidP="003528AA">
            <w:pPr>
              <w:pStyle w:val="BodyText"/>
              <w:rPr>
                <w:rFonts w:ascii="Calibri" w:hAnsi="Calibri" w:cs="Calibri"/>
                <w:sz w:val="20"/>
                <w:szCs w:val="20"/>
              </w:rPr>
            </w:pP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highlight w:val="yellow"/>
              </w:rPr>
            </w:pPr>
            <w:r w:rsidRPr="003528AA">
              <w:rPr>
                <w:rFonts w:ascii="Calibri" w:hAnsi="Calibri" w:cs="Calibri"/>
                <w:sz w:val="20"/>
                <w:szCs w:val="20"/>
                <w:highlight w:val="yellow"/>
              </w:rPr>
              <w:t>&lt;AddressType&gt;</w:t>
            </w:r>
          </w:p>
        </w:tc>
      </w:tr>
      <w:tr w:rsidR="00E27980" w:rsidRPr="00D5658E" w:rsidTr="003528AA">
        <w:tc>
          <w:tcPr>
            <w:tcW w:w="2929" w:type="dxa"/>
          </w:tcPr>
          <w:p w:rsidR="00E27980" w:rsidRPr="003528AA" w:rsidRDefault="00E27980" w:rsidP="003528AA">
            <w:pPr>
              <w:spacing w:before="40" w:beforeAutospacing="1" w:after="40" w:afterAutospacing="1"/>
              <w:ind w:right="-70"/>
              <w:textAlignment w:val="center"/>
              <w:rPr>
                <w:rFonts w:cs="Calibri"/>
                <w:sz w:val="20"/>
                <w:szCs w:val="20"/>
              </w:rPr>
            </w:pPr>
            <w:r w:rsidRPr="003528AA">
              <w:rPr>
                <w:rFonts w:cs="Calibri"/>
                <w:sz w:val="20"/>
                <w:szCs w:val="20"/>
              </w:rPr>
              <w:t>1</w:t>
            </w:r>
            <w:r w:rsidRPr="003528AA">
              <w:rPr>
                <w:rFonts w:cs="Calibri"/>
                <w:sz w:val="20"/>
                <w:szCs w:val="20"/>
                <w:vertAlign w:val="superscript"/>
              </w:rPr>
              <w:t>st</w:t>
            </w:r>
            <w:r w:rsidRPr="003528AA">
              <w:rPr>
                <w:rFonts w:cs="Calibri"/>
                <w:sz w:val="20"/>
                <w:szCs w:val="20"/>
              </w:rPr>
              <w:t xml:space="preserve"> line of the address</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ADDRESS1</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(45)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&lt;AddressLine1&gt;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2</w:t>
            </w:r>
            <w:r w:rsidRPr="003528AA">
              <w:rPr>
                <w:rFonts w:cs="Calibri"/>
                <w:sz w:val="20"/>
                <w:szCs w:val="20"/>
                <w:vertAlign w:val="superscript"/>
              </w:rPr>
              <w:t>nd</w:t>
            </w:r>
            <w:r w:rsidRPr="003528AA">
              <w:rPr>
                <w:rFonts w:cs="Calibri"/>
                <w:sz w:val="20"/>
                <w:szCs w:val="20"/>
              </w:rPr>
              <w:t xml:space="preserve"> line of the address</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ADDRESS2</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(45)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&lt;AddressLine2&gt;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3</w:t>
            </w:r>
            <w:r w:rsidRPr="003528AA">
              <w:rPr>
                <w:rFonts w:cs="Calibri"/>
                <w:sz w:val="20"/>
                <w:szCs w:val="20"/>
                <w:vertAlign w:val="superscript"/>
              </w:rPr>
              <w:t>rd</w:t>
            </w:r>
            <w:r w:rsidRPr="003528AA">
              <w:rPr>
                <w:rFonts w:cs="Calibri"/>
                <w:sz w:val="20"/>
                <w:szCs w:val="20"/>
              </w:rPr>
              <w:t xml:space="preserve"> line of the address</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ADDRESS3</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(45)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&lt;AddressLine3&gt;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4</w:t>
            </w:r>
            <w:r w:rsidRPr="003528AA">
              <w:rPr>
                <w:rFonts w:cs="Calibri"/>
                <w:sz w:val="20"/>
                <w:szCs w:val="20"/>
                <w:vertAlign w:val="superscript"/>
              </w:rPr>
              <w:t>th</w:t>
            </w:r>
            <w:r w:rsidRPr="003528AA">
              <w:rPr>
                <w:rFonts w:cs="Calibri"/>
                <w:sz w:val="20"/>
                <w:szCs w:val="20"/>
              </w:rPr>
              <w:t xml:space="preserve"> line of the address</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ADDRESS4</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(45)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&lt;AddressLine4&gt;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Client’s address Zip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ZIP_CODE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(10)</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&lt;PostalCode&gt;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Client’s address city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CITY_CODE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CHAR (5)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&lt;City&gt;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Client’s address country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COUNTRY_CODE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CHAR (3)</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&lt;Country&gt;</w:t>
            </w:r>
          </w:p>
        </w:tc>
      </w:tr>
      <w:tr w:rsidR="00E27980" w:rsidRPr="00D5658E" w:rsidTr="003528AA">
        <w:tc>
          <w:tcPr>
            <w:tcW w:w="2929" w:type="dxa"/>
          </w:tcPr>
          <w:p w:rsidR="00E27980" w:rsidRPr="003528AA" w:rsidRDefault="00E27980" w:rsidP="003528AA">
            <w:pPr>
              <w:spacing w:before="40" w:after="40"/>
              <w:ind w:right="-70"/>
              <w:rPr>
                <w:rFonts w:cs="Calibri"/>
                <w:strike/>
                <w:sz w:val="20"/>
                <w:szCs w:val="20"/>
              </w:rPr>
            </w:pPr>
          </w:p>
        </w:tc>
        <w:tc>
          <w:tcPr>
            <w:tcW w:w="2032" w:type="dxa"/>
          </w:tcPr>
          <w:p w:rsidR="00E27980" w:rsidRPr="003528AA" w:rsidRDefault="00E27980" w:rsidP="003528AA">
            <w:pPr>
              <w:pStyle w:val="BodyText"/>
              <w:rPr>
                <w:rFonts w:ascii="Calibri" w:hAnsi="Calibri" w:cs="Calibri"/>
                <w:bCs/>
                <w:strike/>
                <w:sz w:val="20"/>
                <w:szCs w:val="20"/>
              </w:rPr>
            </w:pPr>
          </w:p>
        </w:tc>
        <w:tc>
          <w:tcPr>
            <w:tcW w:w="1568" w:type="dxa"/>
          </w:tcPr>
          <w:p w:rsidR="00E27980" w:rsidRPr="003528AA" w:rsidRDefault="00E27980" w:rsidP="003528AA">
            <w:pPr>
              <w:pStyle w:val="BodyText"/>
              <w:rPr>
                <w:rFonts w:ascii="Calibri" w:hAnsi="Calibri" w:cs="Calibri"/>
                <w:strike/>
                <w:sz w:val="20"/>
                <w:szCs w:val="20"/>
              </w:rPr>
            </w:pP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highlight w:val="yellow"/>
              </w:rPr>
              <w:t>&lt;AddressType&gt;</w:t>
            </w:r>
          </w:p>
        </w:tc>
      </w:tr>
      <w:tr w:rsidR="00E27980" w:rsidRPr="00D5658E" w:rsidTr="003528AA">
        <w:tc>
          <w:tcPr>
            <w:tcW w:w="2929" w:type="dxa"/>
          </w:tcPr>
          <w:p w:rsidR="00E27980" w:rsidRPr="003528AA" w:rsidRDefault="00E27980" w:rsidP="003528AA">
            <w:pPr>
              <w:spacing w:before="40" w:beforeAutospacing="1" w:after="40" w:afterAutospacing="1"/>
              <w:ind w:right="-70"/>
              <w:textAlignment w:val="center"/>
              <w:rPr>
                <w:rFonts w:cs="Calibri"/>
                <w:sz w:val="20"/>
                <w:szCs w:val="20"/>
              </w:rPr>
            </w:pPr>
            <w:r w:rsidRPr="003528AA">
              <w:rPr>
                <w:rFonts w:cs="Calibri"/>
                <w:sz w:val="20"/>
                <w:szCs w:val="20"/>
              </w:rPr>
              <w:t>1</w:t>
            </w:r>
            <w:r w:rsidRPr="003528AA">
              <w:rPr>
                <w:rFonts w:cs="Calibri"/>
                <w:sz w:val="20"/>
                <w:szCs w:val="20"/>
                <w:vertAlign w:val="superscript"/>
              </w:rPr>
              <w:t>st</w:t>
            </w:r>
            <w:r w:rsidRPr="003528AA">
              <w:rPr>
                <w:rFonts w:cs="Calibri"/>
                <w:sz w:val="20"/>
                <w:szCs w:val="20"/>
              </w:rPr>
              <w:t xml:space="preserve"> line of the mailing address.</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MAILING_ADDRESS1</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(45)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&lt;AddressLine1&gt;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2</w:t>
            </w:r>
            <w:r w:rsidRPr="003528AA">
              <w:rPr>
                <w:rFonts w:cs="Calibri"/>
                <w:sz w:val="20"/>
                <w:szCs w:val="20"/>
                <w:vertAlign w:val="superscript"/>
              </w:rPr>
              <w:t>nd</w:t>
            </w:r>
            <w:r w:rsidRPr="003528AA">
              <w:rPr>
                <w:rFonts w:cs="Calibri"/>
                <w:sz w:val="20"/>
                <w:szCs w:val="20"/>
              </w:rPr>
              <w:t xml:space="preserve"> line of the mailing address.</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MAILING_ADDRESS2</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(45)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&lt;AddressLine2&gt;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3</w:t>
            </w:r>
            <w:r w:rsidRPr="003528AA">
              <w:rPr>
                <w:rFonts w:cs="Calibri"/>
                <w:sz w:val="20"/>
                <w:szCs w:val="20"/>
                <w:vertAlign w:val="superscript"/>
              </w:rPr>
              <w:t>rd</w:t>
            </w:r>
            <w:r w:rsidRPr="003528AA">
              <w:rPr>
                <w:rFonts w:cs="Calibri"/>
                <w:sz w:val="20"/>
                <w:szCs w:val="20"/>
              </w:rPr>
              <w:t xml:space="preserve"> line of the mailing address.</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MAILING_ADDRESS3</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(45)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&lt;AddressLine3&gt;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4</w:t>
            </w:r>
            <w:r w:rsidRPr="003528AA">
              <w:rPr>
                <w:rFonts w:cs="Calibri"/>
                <w:sz w:val="20"/>
                <w:szCs w:val="20"/>
                <w:vertAlign w:val="superscript"/>
              </w:rPr>
              <w:t>th</w:t>
            </w:r>
            <w:r w:rsidRPr="003528AA">
              <w:rPr>
                <w:rFonts w:cs="Calibri"/>
                <w:sz w:val="20"/>
                <w:szCs w:val="20"/>
              </w:rPr>
              <w:t xml:space="preserve"> line of the mailing address.</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MAILING_ADDRESS4</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(45)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&lt;AddressLine4&gt;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Client’s mailing address Zip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MAILING_ZIP_CODE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(10)</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&lt;PostalCode&gt;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Client’s mailing address city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MAILING_CITY_CODE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CHAR (5)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&lt;City&gt;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Client’s mailing address country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MAILING_COUNTRY_CODE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CHAR (3)</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&lt;Country&gt;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p>
        </w:tc>
        <w:tc>
          <w:tcPr>
            <w:tcW w:w="2032" w:type="dxa"/>
          </w:tcPr>
          <w:p w:rsidR="00E27980" w:rsidRPr="003528AA" w:rsidRDefault="00E27980" w:rsidP="003528AA">
            <w:pPr>
              <w:pStyle w:val="BodyText"/>
              <w:rPr>
                <w:rFonts w:ascii="Calibri" w:hAnsi="Calibri" w:cs="Calibri"/>
                <w:bCs/>
                <w:sz w:val="20"/>
                <w:szCs w:val="20"/>
              </w:rPr>
            </w:pP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Home</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highlight w:val="yellow"/>
              </w:rPr>
              <w:t>&lt;PhoneType&gt;</w:t>
            </w:r>
          </w:p>
        </w:tc>
      </w:tr>
      <w:tr w:rsidR="00E27980" w:rsidRPr="00D5658E" w:rsidTr="003528AA">
        <w:tc>
          <w:tcPr>
            <w:tcW w:w="2929" w:type="dxa"/>
          </w:tcPr>
          <w:p w:rsidR="00E27980" w:rsidRPr="003528AA" w:rsidRDefault="00E27980" w:rsidP="003528AA">
            <w:pPr>
              <w:spacing w:before="40" w:beforeAutospacing="1" w:after="40" w:afterAutospacing="1"/>
              <w:ind w:right="-70"/>
              <w:textAlignment w:val="center"/>
              <w:rPr>
                <w:rFonts w:cs="Calibri"/>
                <w:sz w:val="20"/>
                <w:szCs w:val="20"/>
              </w:rPr>
            </w:pPr>
            <w:r w:rsidRPr="003528AA">
              <w:rPr>
                <w:rFonts w:cs="Calibri"/>
                <w:sz w:val="20"/>
                <w:szCs w:val="20"/>
              </w:rPr>
              <w:t>Home telephone number.</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PHONE_HOME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(15)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&lt;PhoneNumber&gt;</w:t>
            </w:r>
          </w:p>
        </w:tc>
      </w:tr>
      <w:tr w:rsidR="00E27980" w:rsidRPr="00D5658E" w:rsidTr="003528AA">
        <w:tc>
          <w:tcPr>
            <w:tcW w:w="2929" w:type="dxa"/>
          </w:tcPr>
          <w:p w:rsidR="00E27980" w:rsidRPr="003528AA" w:rsidRDefault="00E27980" w:rsidP="003528AA">
            <w:pPr>
              <w:spacing w:before="40" w:after="40"/>
              <w:ind w:right="-70"/>
              <w:rPr>
                <w:rFonts w:cs="Calibri"/>
                <w:sz w:val="20"/>
                <w:szCs w:val="20"/>
              </w:rPr>
            </w:pPr>
            <w:r w:rsidRPr="003528AA">
              <w:rPr>
                <w:rFonts w:cs="Calibri"/>
                <w:sz w:val="20"/>
                <w:szCs w:val="20"/>
              </w:rPr>
              <w:t>Branch code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BRANCH_CODE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CHAR (6)</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&lt;OrderDprt&gt;</w:t>
            </w:r>
          </w:p>
        </w:tc>
      </w:tr>
      <w:tr w:rsidR="00E27980" w:rsidRPr="00D5658E" w:rsidTr="003528AA">
        <w:tc>
          <w:tcPr>
            <w:tcW w:w="2929" w:type="dxa"/>
          </w:tcPr>
          <w:p w:rsidR="00E27980" w:rsidRPr="003528AA" w:rsidRDefault="00E27980" w:rsidP="003528AA">
            <w:pPr>
              <w:spacing w:before="40" w:after="40"/>
              <w:rPr>
                <w:rFonts w:cs="Calibri"/>
                <w:sz w:val="20"/>
                <w:szCs w:val="20"/>
                <w:highlight w:val="yellow"/>
              </w:rPr>
            </w:pPr>
          </w:p>
        </w:tc>
        <w:tc>
          <w:tcPr>
            <w:tcW w:w="2032" w:type="dxa"/>
          </w:tcPr>
          <w:p w:rsidR="00E27980" w:rsidRPr="003528AA" w:rsidRDefault="00E27980" w:rsidP="003528AA">
            <w:pPr>
              <w:pStyle w:val="BodyText"/>
              <w:rPr>
                <w:rFonts w:ascii="Calibri" w:hAnsi="Calibri" w:cs="Calibri"/>
                <w:bCs/>
                <w:sz w:val="20"/>
                <w:szCs w:val="20"/>
              </w:rPr>
            </w:pP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Work</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highlight w:val="yellow"/>
              </w:rPr>
              <w:t>&lt;PhoneType&gt;</w:t>
            </w:r>
          </w:p>
        </w:tc>
      </w:tr>
      <w:tr w:rsidR="00E27980" w:rsidRPr="00D5658E" w:rsidTr="003528AA">
        <w:tc>
          <w:tcPr>
            <w:tcW w:w="2929" w:type="dxa"/>
          </w:tcPr>
          <w:p w:rsidR="00E27980" w:rsidRPr="003528AA" w:rsidRDefault="00E27980" w:rsidP="003528AA">
            <w:pPr>
              <w:spacing w:before="40" w:beforeAutospacing="1" w:after="40" w:afterAutospacing="1"/>
              <w:textAlignment w:val="center"/>
              <w:rPr>
                <w:rFonts w:cs="Calibri"/>
                <w:sz w:val="20"/>
                <w:szCs w:val="20"/>
                <w:highlight w:val="yellow"/>
              </w:rPr>
            </w:pPr>
            <w:r w:rsidRPr="003528AA">
              <w:rPr>
                <w:rFonts w:cs="Calibri"/>
                <w:sz w:val="20"/>
                <w:szCs w:val="20"/>
              </w:rPr>
              <w:t>Office telephone number</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PHONE_OFFICE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(15)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&lt;PhoneNumber&gt;</w:t>
            </w:r>
          </w:p>
        </w:tc>
      </w:tr>
      <w:tr w:rsidR="00E27980" w:rsidRPr="00D5658E" w:rsidTr="003528AA">
        <w:tc>
          <w:tcPr>
            <w:tcW w:w="2929" w:type="dxa"/>
          </w:tcPr>
          <w:p w:rsidR="00E27980" w:rsidRPr="003528AA" w:rsidRDefault="00E27980" w:rsidP="003528AA">
            <w:pPr>
              <w:spacing w:before="40" w:after="40"/>
              <w:rPr>
                <w:rFonts w:cs="Calibri"/>
                <w:sz w:val="20"/>
                <w:szCs w:val="20"/>
                <w:highlight w:val="yellow"/>
              </w:rPr>
            </w:pPr>
            <w:r w:rsidRPr="003528AA">
              <w:rPr>
                <w:rFonts w:cs="Calibri"/>
                <w:sz w:val="20"/>
                <w:szCs w:val="20"/>
                <w:highlight w:val="yellow"/>
              </w:rPr>
              <w:lastRenderedPageBreak/>
              <w:t>Net annual income for individual client or annual turnover for company</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NET_YEARLY_INCOME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NUMBER (12)</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Pr>
                <w:rFonts w:ascii="Calibri" w:hAnsi="Calibri" w:cs="Calibri"/>
                <w:sz w:val="20"/>
                <w:szCs w:val="20"/>
              </w:rPr>
              <w:t>&lt;Profession</w:t>
            </w:r>
            <w:r w:rsidRPr="003231E6">
              <w:rPr>
                <w:rFonts w:ascii="Calibri" w:hAnsi="Calibri" w:cs="Calibri"/>
                <w:sz w:val="20"/>
                <w:szCs w:val="20"/>
              </w:rPr>
              <w:t>&gt;</w:t>
            </w:r>
          </w:p>
        </w:tc>
      </w:tr>
      <w:tr w:rsidR="00E27980" w:rsidRPr="00D5658E" w:rsidTr="003528AA">
        <w:tc>
          <w:tcPr>
            <w:tcW w:w="2929" w:type="dxa"/>
          </w:tcPr>
          <w:p w:rsidR="00E27980" w:rsidRPr="003528AA" w:rsidRDefault="00E27980" w:rsidP="003528AA">
            <w:pPr>
              <w:spacing w:before="40" w:after="40"/>
              <w:rPr>
                <w:rFonts w:cs="Calibri"/>
                <w:sz w:val="20"/>
                <w:szCs w:val="20"/>
                <w:highlight w:val="yellow"/>
              </w:rPr>
            </w:pPr>
            <w:r w:rsidRPr="003528AA">
              <w:rPr>
                <w:rFonts w:cs="Calibri"/>
                <w:sz w:val="20"/>
                <w:szCs w:val="20"/>
                <w:highlight w:val="yellow"/>
              </w:rPr>
              <w:t>Banking account opening date</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BANK_ACCOUNT_OPENING_DATE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DATE</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trike/>
                <w:sz w:val="20"/>
                <w:szCs w:val="20"/>
              </w:rPr>
            </w:pPr>
            <w:r w:rsidRPr="003528AA">
              <w:rPr>
                <w:rFonts w:ascii="Calibri" w:hAnsi="Calibri" w:cs="Calibri"/>
                <w:sz w:val="20"/>
                <w:szCs w:val="20"/>
                <w:highlight w:val="yellow"/>
              </w:rPr>
              <w:t>&lt;DateOpen&gt;</w:t>
            </w:r>
          </w:p>
        </w:tc>
      </w:tr>
      <w:tr w:rsidR="00E27980" w:rsidRPr="00D5658E" w:rsidTr="003528AA">
        <w:tc>
          <w:tcPr>
            <w:tcW w:w="2929" w:type="dxa"/>
          </w:tcPr>
          <w:p w:rsidR="00E27980" w:rsidRPr="003528AA" w:rsidRDefault="00E27980" w:rsidP="003528AA">
            <w:pPr>
              <w:spacing w:before="40" w:after="40"/>
              <w:rPr>
                <w:rFonts w:cs="Calibri"/>
                <w:sz w:val="20"/>
                <w:szCs w:val="20"/>
                <w:highlight w:val="yellow"/>
              </w:rPr>
            </w:pPr>
            <w:r w:rsidRPr="003528AA">
              <w:rPr>
                <w:rFonts w:cs="Calibri"/>
                <w:sz w:val="20"/>
                <w:szCs w:val="20"/>
                <w:highlight w:val="yellow"/>
              </w:rPr>
              <w:t>Client status code</w:t>
            </w:r>
          </w:p>
          <w:p w:rsidR="00E27980" w:rsidRPr="003528AA" w:rsidRDefault="00E27980" w:rsidP="003528AA">
            <w:pPr>
              <w:spacing w:before="40" w:after="40"/>
              <w:rPr>
                <w:rFonts w:cs="Calibri"/>
                <w:sz w:val="20"/>
                <w:szCs w:val="20"/>
                <w:highlight w:val="yellow"/>
              </w:rPr>
            </w:pPr>
            <w:r w:rsidRPr="003528AA">
              <w:rPr>
                <w:rFonts w:cs="Calibri"/>
                <w:sz w:val="20"/>
                <w:szCs w:val="20"/>
                <w:highlight w:val="yellow"/>
              </w:rPr>
              <w:t>(</w:t>
            </w:r>
            <w:r w:rsidRPr="003528AA">
              <w:rPr>
                <w:rFonts w:cs="Calibri"/>
                <w:i/>
                <w:sz w:val="20"/>
                <w:szCs w:val="20"/>
                <w:highlight w:val="yellow"/>
              </w:rPr>
              <w:t>thể hiện kh đang hoạt động hay đã đóng</w:t>
            </w:r>
            <w:r w:rsidRPr="003528AA">
              <w:rPr>
                <w:rFonts w:cs="Calibri"/>
                <w:sz w:val="20"/>
                <w:szCs w:val="20"/>
                <w:highlight w:val="yellow"/>
              </w:rPr>
              <w:t>)</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STATUS_CODE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NUMBER (2)</w:t>
            </w:r>
          </w:p>
        </w:tc>
        <w:tc>
          <w:tcPr>
            <w:tcW w:w="1620" w:type="dxa"/>
          </w:tcPr>
          <w:p w:rsidR="00E27980" w:rsidRPr="003528AA" w:rsidRDefault="00E27980" w:rsidP="003528AA">
            <w:pPr>
              <w:pStyle w:val="BodyText"/>
              <w:rPr>
                <w:rFonts w:ascii="Calibri" w:hAnsi="Calibri" w:cs="Calibri"/>
                <w:sz w:val="20"/>
                <w:szCs w:val="20"/>
              </w:rPr>
            </w:pPr>
            <w:r w:rsidRPr="00553861">
              <w:rPr>
                <w:rFonts w:ascii="Calibri" w:hAnsi="Calibri" w:cs="Calibri"/>
                <w:sz w:val="20"/>
                <w:szCs w:val="20"/>
              </w:rPr>
              <w:t>&lt;ADDINFO01&gt;</w:t>
            </w:r>
          </w:p>
        </w:tc>
      </w:tr>
      <w:tr w:rsidR="00E27980" w:rsidRPr="00D5658E" w:rsidTr="003528AA">
        <w:tc>
          <w:tcPr>
            <w:tcW w:w="2929" w:type="dxa"/>
          </w:tcPr>
          <w:p w:rsidR="00E27980" w:rsidRPr="003528AA" w:rsidRDefault="00E27980" w:rsidP="003528AA">
            <w:pPr>
              <w:spacing w:before="40" w:after="40"/>
              <w:rPr>
                <w:rFonts w:cs="Calibri"/>
                <w:sz w:val="20"/>
                <w:szCs w:val="20"/>
              </w:rPr>
            </w:pPr>
          </w:p>
        </w:tc>
        <w:tc>
          <w:tcPr>
            <w:tcW w:w="2032" w:type="dxa"/>
          </w:tcPr>
          <w:p w:rsidR="00E27980" w:rsidRPr="003528AA" w:rsidRDefault="00E27980" w:rsidP="003528AA">
            <w:pPr>
              <w:pStyle w:val="BodyText"/>
              <w:rPr>
                <w:rFonts w:ascii="Calibri" w:hAnsi="Calibri" w:cs="Calibri"/>
                <w:bCs/>
                <w:sz w:val="20"/>
                <w:szCs w:val="20"/>
              </w:rPr>
            </w:pP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Mobile</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highlight w:val="yellow"/>
              </w:rPr>
              <w:t>&lt;PhoneType&gt;</w:t>
            </w:r>
          </w:p>
        </w:tc>
      </w:tr>
      <w:tr w:rsidR="00E27980" w:rsidRPr="00D5658E" w:rsidTr="003528AA">
        <w:tc>
          <w:tcPr>
            <w:tcW w:w="2929" w:type="dxa"/>
          </w:tcPr>
          <w:p w:rsidR="00E27980" w:rsidRPr="003528AA" w:rsidRDefault="00E27980" w:rsidP="003528AA">
            <w:pPr>
              <w:spacing w:before="40" w:beforeAutospacing="1" w:after="40" w:afterAutospacing="1"/>
              <w:textAlignment w:val="center"/>
              <w:rPr>
                <w:rFonts w:cs="Calibri"/>
                <w:sz w:val="20"/>
                <w:szCs w:val="20"/>
              </w:rPr>
            </w:pPr>
            <w:r w:rsidRPr="003528AA">
              <w:rPr>
                <w:rFonts w:cs="Calibri"/>
                <w:sz w:val="20"/>
                <w:szCs w:val="20"/>
              </w:rPr>
              <w:t>Mobile Number</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PHONE_MOBILE</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(15)</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&lt;PhoneNumber&gt;</w:t>
            </w:r>
          </w:p>
        </w:tc>
      </w:tr>
      <w:tr w:rsidR="00E27980" w:rsidRPr="00D5658E" w:rsidTr="003528AA">
        <w:tc>
          <w:tcPr>
            <w:tcW w:w="2929" w:type="dxa"/>
          </w:tcPr>
          <w:p w:rsidR="00E27980" w:rsidRPr="003528AA" w:rsidRDefault="00E27980" w:rsidP="003528AA">
            <w:pPr>
              <w:spacing w:before="40" w:after="40"/>
              <w:rPr>
                <w:rFonts w:cs="Calibri"/>
                <w:sz w:val="20"/>
                <w:szCs w:val="20"/>
              </w:rPr>
            </w:pPr>
            <w:r w:rsidRPr="003528AA">
              <w:rPr>
                <w:rFonts w:cs="Calibri"/>
                <w:sz w:val="20"/>
                <w:szCs w:val="20"/>
              </w:rPr>
              <w:t>Email Address</w:t>
            </w:r>
          </w:p>
        </w:tc>
        <w:tc>
          <w:tcPr>
            <w:tcW w:w="2032"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bCs/>
                <w:sz w:val="20"/>
                <w:szCs w:val="20"/>
              </w:rPr>
              <w:t>EMAIL_ID</w:t>
            </w: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(50)</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&lt;EMail&gt;</w:t>
            </w:r>
          </w:p>
        </w:tc>
      </w:tr>
      <w:tr w:rsidR="00E27980" w:rsidRPr="00D5658E" w:rsidTr="003528AA">
        <w:tc>
          <w:tcPr>
            <w:tcW w:w="2929" w:type="dxa"/>
          </w:tcPr>
          <w:p w:rsidR="00E27980" w:rsidRPr="003528AA" w:rsidRDefault="00E27980" w:rsidP="003528AA">
            <w:pPr>
              <w:spacing w:before="40" w:after="40"/>
              <w:rPr>
                <w:rFonts w:cs="Calibri"/>
                <w:sz w:val="20"/>
                <w:szCs w:val="20"/>
              </w:rPr>
            </w:pPr>
            <w:r w:rsidRPr="003528AA">
              <w:rPr>
                <w:rFonts w:cs="Calibri"/>
                <w:sz w:val="20"/>
                <w:szCs w:val="20"/>
              </w:rPr>
              <w:t>Organization (</w:t>
            </w:r>
            <w:r w:rsidRPr="003528AA">
              <w:rPr>
                <w:rFonts w:cs="Calibri"/>
                <w:i/>
                <w:sz w:val="20"/>
                <w:szCs w:val="20"/>
              </w:rPr>
              <w:t>phan biet client staff</w:t>
            </w:r>
            <w:r w:rsidRPr="003528AA">
              <w:rPr>
                <w:rFonts w:cs="Calibri"/>
                <w:sz w:val="20"/>
                <w:szCs w:val="20"/>
              </w:rPr>
              <w:t>)</w:t>
            </w:r>
          </w:p>
        </w:tc>
        <w:tc>
          <w:tcPr>
            <w:tcW w:w="2032" w:type="dxa"/>
          </w:tcPr>
          <w:p w:rsidR="00E27980" w:rsidRPr="003528AA" w:rsidRDefault="00E27980" w:rsidP="003528AA">
            <w:pPr>
              <w:pStyle w:val="BodyText"/>
              <w:rPr>
                <w:rFonts w:ascii="Calibri" w:hAnsi="Calibri" w:cs="Calibri"/>
                <w:bCs/>
                <w:sz w:val="20"/>
                <w:szCs w:val="20"/>
              </w:rPr>
            </w:pPr>
          </w:p>
        </w:tc>
        <w:tc>
          <w:tcPr>
            <w:tcW w:w="1568"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VARCHAR2 (6)</w:t>
            </w:r>
          </w:p>
        </w:tc>
        <w:tc>
          <w:tcPr>
            <w:tcW w:w="1620" w:type="dxa"/>
          </w:tcPr>
          <w:p w:rsidR="00E27980" w:rsidRPr="003528AA" w:rsidRDefault="00E27980" w:rsidP="003528AA">
            <w:pPr>
              <w:pStyle w:val="BodyText"/>
              <w:spacing w:before="100" w:beforeAutospacing="1" w:afterAutospacing="1"/>
              <w:textAlignment w:val="center"/>
              <w:rPr>
                <w:rFonts w:ascii="Calibri" w:hAnsi="Calibri" w:cs="Calibri"/>
                <w:sz w:val="20"/>
                <w:szCs w:val="20"/>
              </w:rPr>
            </w:pPr>
            <w:r>
              <w:rPr>
                <w:rFonts w:ascii="Calibri" w:hAnsi="Calibri" w:cs="Calibri"/>
                <w:sz w:val="20"/>
                <w:szCs w:val="20"/>
              </w:rPr>
              <w:t>&lt;ADDINFO02</w:t>
            </w:r>
            <w:r w:rsidRPr="00553861">
              <w:rPr>
                <w:rFonts w:ascii="Calibri" w:hAnsi="Calibri" w:cs="Calibri"/>
                <w:sz w:val="20"/>
                <w:szCs w:val="20"/>
              </w:rPr>
              <w:t>&gt;</w:t>
            </w:r>
          </w:p>
        </w:tc>
      </w:tr>
    </w:tbl>
    <w:p w:rsidR="00AC4D33" w:rsidRDefault="00AC4D33" w:rsidP="00AC4D33">
      <w:pPr>
        <w:pStyle w:val="BodyText"/>
      </w:pPr>
    </w:p>
    <w:p w:rsidR="00AC4D33" w:rsidRDefault="00AC4D33" w:rsidP="00AC4D33">
      <w:pPr>
        <w:pStyle w:val="Heading3"/>
        <w:numPr>
          <w:ilvl w:val="2"/>
          <w:numId w:val="4"/>
        </w:numPr>
        <w:tabs>
          <w:tab w:val="num" w:pos="720"/>
        </w:tabs>
        <w:ind w:left="720"/>
      </w:pPr>
      <w:bookmarkStart w:id="43" w:name="_Toc503528088"/>
      <w:r>
        <w:t>Contract information</w:t>
      </w:r>
      <w:bookmarkEnd w:id="43"/>
    </w:p>
    <w:p w:rsidR="00033BC6" w:rsidRDefault="0070179B" w:rsidP="00566586">
      <w:pPr>
        <w:pStyle w:val="BodyText"/>
        <w:ind w:left="720"/>
      </w:pPr>
      <w:r>
        <w:t>Liability contract</w:t>
      </w:r>
    </w:p>
    <w:tbl>
      <w:tblPr>
        <w:tblStyle w:val="TableGrid"/>
        <w:tblW w:w="0" w:type="auto"/>
        <w:tblInd w:w="959" w:type="dxa"/>
        <w:tblLook w:val="04A0" w:firstRow="1" w:lastRow="0" w:firstColumn="1" w:lastColumn="0" w:noHBand="0" w:noVBand="1"/>
      </w:tblPr>
      <w:tblGrid>
        <w:gridCol w:w="2977"/>
        <w:gridCol w:w="1984"/>
        <w:gridCol w:w="1559"/>
        <w:gridCol w:w="1701"/>
      </w:tblGrid>
      <w:tr w:rsidR="00033BC6" w:rsidRPr="00CD46B7" w:rsidTr="00566586">
        <w:tc>
          <w:tcPr>
            <w:tcW w:w="2977" w:type="dxa"/>
            <w:shd w:val="clear" w:color="auto" w:fill="FFC000"/>
          </w:tcPr>
          <w:p w:rsidR="00033BC6" w:rsidRPr="00CD46B7" w:rsidRDefault="00033BC6" w:rsidP="00840A99">
            <w:pPr>
              <w:pStyle w:val="BodyText"/>
              <w:rPr>
                <w:rFonts w:asciiTheme="minorHAnsi" w:hAnsiTheme="minorHAnsi" w:cstheme="minorHAnsi"/>
                <w:b/>
                <w:sz w:val="20"/>
                <w:szCs w:val="20"/>
              </w:rPr>
            </w:pPr>
            <w:r>
              <w:rPr>
                <w:rFonts w:asciiTheme="minorHAnsi" w:hAnsiTheme="minorHAnsi" w:cstheme="minorHAnsi"/>
                <w:b/>
                <w:sz w:val="20"/>
                <w:szCs w:val="20"/>
              </w:rPr>
              <w:t>Data fields</w:t>
            </w:r>
          </w:p>
        </w:tc>
        <w:tc>
          <w:tcPr>
            <w:tcW w:w="1984" w:type="dxa"/>
            <w:shd w:val="clear" w:color="auto" w:fill="FFC000"/>
          </w:tcPr>
          <w:p w:rsidR="00033BC6" w:rsidRPr="00CD46B7" w:rsidRDefault="00033BC6" w:rsidP="00840A99">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1559" w:type="dxa"/>
            <w:shd w:val="clear" w:color="auto" w:fill="FFC000"/>
          </w:tcPr>
          <w:p w:rsidR="00033BC6" w:rsidRDefault="00033BC6" w:rsidP="00840A99">
            <w:pPr>
              <w:pStyle w:val="BodyText"/>
              <w:rPr>
                <w:rFonts w:asciiTheme="minorHAnsi" w:hAnsiTheme="minorHAnsi" w:cstheme="minorHAnsi"/>
                <w:b/>
                <w:sz w:val="20"/>
                <w:szCs w:val="20"/>
              </w:rPr>
            </w:pPr>
          </w:p>
        </w:tc>
        <w:tc>
          <w:tcPr>
            <w:tcW w:w="1701" w:type="dxa"/>
            <w:shd w:val="clear" w:color="auto" w:fill="FFC000"/>
          </w:tcPr>
          <w:p w:rsidR="00033BC6" w:rsidRPr="00CD46B7" w:rsidRDefault="00033BC6" w:rsidP="00840A99">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2902BF" w:rsidRPr="006526E0" w:rsidTr="00840A99">
        <w:tc>
          <w:tcPr>
            <w:tcW w:w="2977" w:type="dxa"/>
          </w:tcPr>
          <w:p w:rsidR="002902BF" w:rsidRPr="00566586" w:rsidRDefault="002902BF" w:rsidP="00840A99">
            <w:pPr>
              <w:pStyle w:val="BodyText"/>
              <w:rPr>
                <w:rFonts w:ascii="Calibri" w:hAnsi="Calibri" w:cs="Calibri"/>
                <w:sz w:val="20"/>
                <w:szCs w:val="20"/>
              </w:rPr>
            </w:pPr>
          </w:p>
        </w:tc>
        <w:tc>
          <w:tcPr>
            <w:tcW w:w="1984" w:type="dxa"/>
          </w:tcPr>
          <w:p w:rsidR="002902BF" w:rsidRPr="00566586" w:rsidRDefault="002902BF" w:rsidP="00840A99">
            <w:pPr>
              <w:pStyle w:val="BodyText"/>
              <w:rPr>
                <w:rFonts w:ascii="Calibri" w:hAnsi="Calibri" w:cs="Calibri"/>
                <w:bCs/>
                <w:sz w:val="20"/>
                <w:szCs w:val="20"/>
              </w:rPr>
            </w:pPr>
          </w:p>
        </w:tc>
        <w:tc>
          <w:tcPr>
            <w:tcW w:w="1559" w:type="dxa"/>
          </w:tcPr>
          <w:p w:rsidR="002902BF" w:rsidRPr="00566586" w:rsidRDefault="002902BF" w:rsidP="00840A99">
            <w:pPr>
              <w:pStyle w:val="BodyText"/>
              <w:rPr>
                <w:rFonts w:ascii="Calibri" w:hAnsi="Calibri" w:cs="Calibri"/>
                <w:sz w:val="20"/>
                <w:szCs w:val="20"/>
              </w:rPr>
            </w:pPr>
          </w:p>
        </w:tc>
        <w:tc>
          <w:tcPr>
            <w:tcW w:w="1701" w:type="dxa"/>
          </w:tcPr>
          <w:p w:rsidR="002902BF" w:rsidRPr="00566586" w:rsidRDefault="002902BF"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&lt;FinanceLimit&gt;</w:t>
            </w:r>
          </w:p>
        </w:tc>
      </w:tr>
      <w:tr w:rsidR="00B84536" w:rsidRPr="006526E0" w:rsidTr="00566586">
        <w:tc>
          <w:tcPr>
            <w:tcW w:w="2977" w:type="dxa"/>
          </w:tcPr>
          <w:p w:rsidR="00B84536" w:rsidRPr="00566586" w:rsidRDefault="00B84536"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Client credit limit</w:t>
            </w:r>
          </w:p>
        </w:tc>
        <w:tc>
          <w:tcPr>
            <w:tcW w:w="1984" w:type="dxa"/>
          </w:tcPr>
          <w:p w:rsidR="00B84536" w:rsidRPr="00566586" w:rsidRDefault="00B84536"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bCs/>
                <w:sz w:val="20"/>
                <w:szCs w:val="20"/>
              </w:rPr>
              <w:t>CREDIT_LIMIT</w:t>
            </w:r>
          </w:p>
        </w:tc>
        <w:tc>
          <w:tcPr>
            <w:tcW w:w="1559" w:type="dxa"/>
          </w:tcPr>
          <w:p w:rsidR="00B84536" w:rsidRPr="00566586" w:rsidRDefault="00B84536"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NUMBER (12)</w:t>
            </w:r>
          </w:p>
        </w:tc>
        <w:tc>
          <w:tcPr>
            <w:tcW w:w="1701" w:type="dxa"/>
          </w:tcPr>
          <w:p w:rsidR="00B84536" w:rsidRPr="00566586" w:rsidRDefault="00E2569B"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&lt;Amount&gt;</w:t>
            </w:r>
          </w:p>
        </w:tc>
      </w:tr>
      <w:tr w:rsidR="00B84536" w:rsidRPr="006526E0" w:rsidTr="00566586">
        <w:tc>
          <w:tcPr>
            <w:tcW w:w="2977" w:type="dxa"/>
          </w:tcPr>
          <w:p w:rsidR="00B84536" w:rsidRPr="00566586" w:rsidRDefault="00B84536" w:rsidP="00840A99">
            <w:pPr>
              <w:pStyle w:val="BodyText"/>
              <w:rPr>
                <w:rFonts w:ascii="Calibri" w:hAnsi="Calibri" w:cs="Calibri"/>
                <w:color w:val="000000"/>
                <w:sz w:val="20"/>
                <w:szCs w:val="20"/>
              </w:rPr>
            </w:pPr>
            <w:r w:rsidRPr="00566586">
              <w:rPr>
                <w:rFonts w:ascii="Calibri" w:hAnsi="Calibri" w:cs="Calibri"/>
                <w:sz w:val="20"/>
                <w:szCs w:val="20"/>
              </w:rPr>
              <w:t>Client credit limit currency code</w:t>
            </w:r>
          </w:p>
        </w:tc>
        <w:tc>
          <w:tcPr>
            <w:tcW w:w="1984" w:type="dxa"/>
          </w:tcPr>
          <w:p w:rsidR="00B84536" w:rsidRPr="00566586" w:rsidRDefault="00B84536" w:rsidP="00840A99">
            <w:pPr>
              <w:pStyle w:val="BodyText"/>
              <w:spacing w:before="100" w:beforeAutospacing="1" w:afterAutospacing="1"/>
              <w:textAlignment w:val="center"/>
              <w:rPr>
                <w:rFonts w:ascii="Calibri" w:hAnsi="Calibri" w:cs="Calibri"/>
                <w:color w:val="000000"/>
                <w:sz w:val="20"/>
                <w:szCs w:val="20"/>
              </w:rPr>
            </w:pPr>
            <w:r w:rsidRPr="00566586">
              <w:rPr>
                <w:rFonts w:ascii="Calibri" w:hAnsi="Calibri" w:cs="Calibri"/>
                <w:bCs/>
                <w:sz w:val="20"/>
                <w:szCs w:val="20"/>
              </w:rPr>
              <w:t>CURRENCY_CODE</w:t>
            </w:r>
          </w:p>
        </w:tc>
        <w:tc>
          <w:tcPr>
            <w:tcW w:w="1559" w:type="dxa"/>
          </w:tcPr>
          <w:p w:rsidR="00B84536" w:rsidRPr="00566586" w:rsidRDefault="00B84536"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CHAR (3)</w:t>
            </w:r>
          </w:p>
        </w:tc>
        <w:tc>
          <w:tcPr>
            <w:tcW w:w="1701" w:type="dxa"/>
          </w:tcPr>
          <w:p w:rsidR="00B84536" w:rsidRPr="00566586" w:rsidRDefault="00E2569B"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&lt;Currency&gt;</w:t>
            </w:r>
          </w:p>
        </w:tc>
      </w:tr>
    </w:tbl>
    <w:p w:rsidR="00033BC6" w:rsidRDefault="00033BC6" w:rsidP="00566586">
      <w:pPr>
        <w:pStyle w:val="BodyText"/>
        <w:ind w:left="720"/>
      </w:pPr>
    </w:p>
    <w:p w:rsidR="00033BC6" w:rsidRPr="00F22006" w:rsidRDefault="00126C60" w:rsidP="00566586">
      <w:pPr>
        <w:pStyle w:val="BodyText"/>
        <w:ind w:left="720"/>
      </w:pPr>
      <w:r>
        <w:t>Issuing/Card contract</w:t>
      </w:r>
    </w:p>
    <w:tbl>
      <w:tblPr>
        <w:tblStyle w:val="TableGrid"/>
        <w:tblW w:w="0" w:type="auto"/>
        <w:tblInd w:w="959" w:type="dxa"/>
        <w:tblLayout w:type="fixed"/>
        <w:tblLook w:val="04A0" w:firstRow="1" w:lastRow="0" w:firstColumn="1" w:lastColumn="0" w:noHBand="0" w:noVBand="1"/>
      </w:tblPr>
      <w:tblGrid>
        <w:gridCol w:w="3624"/>
        <w:gridCol w:w="2613"/>
        <w:gridCol w:w="1984"/>
      </w:tblGrid>
      <w:tr w:rsidR="000002E1" w:rsidRPr="00CD46B7" w:rsidTr="003528AA">
        <w:tc>
          <w:tcPr>
            <w:tcW w:w="3624" w:type="dxa"/>
            <w:shd w:val="clear" w:color="auto" w:fill="FFC000"/>
          </w:tcPr>
          <w:p w:rsidR="000002E1" w:rsidRPr="00CD46B7" w:rsidRDefault="000002E1" w:rsidP="003528AA">
            <w:pPr>
              <w:pStyle w:val="BodyText"/>
              <w:rPr>
                <w:rFonts w:asciiTheme="minorHAnsi" w:hAnsiTheme="minorHAnsi" w:cstheme="minorHAnsi"/>
                <w:b/>
                <w:sz w:val="20"/>
                <w:szCs w:val="20"/>
              </w:rPr>
            </w:pPr>
            <w:r>
              <w:rPr>
                <w:rFonts w:asciiTheme="minorHAnsi" w:hAnsiTheme="minorHAnsi" w:cstheme="minorHAnsi"/>
                <w:b/>
                <w:sz w:val="20"/>
                <w:szCs w:val="20"/>
              </w:rPr>
              <w:t>Data fields</w:t>
            </w:r>
          </w:p>
        </w:tc>
        <w:tc>
          <w:tcPr>
            <w:tcW w:w="2613" w:type="dxa"/>
            <w:shd w:val="clear" w:color="auto" w:fill="FFC000"/>
          </w:tcPr>
          <w:p w:rsidR="000002E1" w:rsidRPr="00CD46B7" w:rsidRDefault="000002E1" w:rsidP="003528AA">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1984" w:type="dxa"/>
            <w:shd w:val="clear" w:color="auto" w:fill="FFC000"/>
          </w:tcPr>
          <w:p w:rsidR="000002E1" w:rsidRPr="00CD46B7" w:rsidRDefault="000002E1" w:rsidP="003528AA">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Card number. Must match with the ISO 7812 norm.</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CARD_NUMBER (PK)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&lt;ContractNumber&gt;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Issuer branch code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BRANCH_CODE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&lt;OrderDprt&gt;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highlight w:val="yellow"/>
              </w:rPr>
            </w:pPr>
            <w:r w:rsidRPr="003528AA">
              <w:rPr>
                <w:rFonts w:ascii="Calibri" w:hAnsi="Calibri" w:cs="Calibri"/>
                <w:color w:val="000000"/>
                <w:sz w:val="20"/>
                <w:szCs w:val="20"/>
              </w:rPr>
              <w:t xml:space="preserve">VIP flag (normal or vip client) </w:t>
            </w:r>
            <w:r w:rsidRPr="003528AA">
              <w:rPr>
                <w:rFonts w:ascii="Calibri" w:hAnsi="Calibri" w:cs="Calibri"/>
                <w:i/>
                <w:color w:val="000000"/>
                <w:sz w:val="20"/>
                <w:szCs w:val="20"/>
              </w:rPr>
              <w:t xml:space="preserve">liên quan đến usage, kh vip </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VIP_FLAG </w:t>
            </w:r>
          </w:p>
        </w:tc>
        <w:tc>
          <w:tcPr>
            <w:tcW w:w="1984" w:type="dxa"/>
          </w:tcPr>
          <w:p w:rsidR="000002E1" w:rsidRPr="003528AA" w:rsidRDefault="000002E1" w:rsidP="003528AA">
            <w:pPr>
              <w:pStyle w:val="BodyText"/>
              <w:rPr>
                <w:rFonts w:ascii="Calibri" w:hAnsi="Calibri" w:cs="Calibri"/>
                <w:i/>
                <w:sz w:val="20"/>
                <w:szCs w:val="20"/>
              </w:rPr>
            </w:pPr>
            <w:r w:rsidRPr="003528AA">
              <w:rPr>
                <w:rFonts w:ascii="Calibri" w:hAnsi="Calibri" w:cs="Calibri"/>
                <w:i/>
                <w:sz w:val="20"/>
                <w:szCs w:val="20"/>
              </w:rPr>
              <w:t>Link to Client classifier</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Cardholder title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TITLE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&lt;Title&gt;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Cardholder family name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FAMILY_NAME </w:t>
            </w:r>
          </w:p>
        </w:tc>
        <w:tc>
          <w:tcPr>
            <w:tcW w:w="1984" w:type="dxa"/>
            <w:vMerge w:val="restart"/>
            <w:vAlign w:val="center"/>
          </w:tcPr>
          <w:p w:rsidR="000002E1" w:rsidRDefault="000002E1" w:rsidP="003528AA">
            <w:pPr>
              <w:pStyle w:val="BodyText"/>
              <w:jc w:val="center"/>
              <w:rPr>
                <w:rFonts w:ascii="Calibri" w:hAnsi="Calibri" w:cs="Calibri"/>
                <w:sz w:val="20"/>
                <w:szCs w:val="20"/>
                <w:lang w:eastAsia="en-US"/>
              </w:rPr>
            </w:pPr>
            <w:r w:rsidRPr="003528AA">
              <w:rPr>
                <w:rFonts w:ascii="Calibri" w:hAnsi="Calibri" w:cs="Calibri"/>
                <w:sz w:val="20"/>
                <w:szCs w:val="20"/>
              </w:rPr>
              <w:t>&lt;ContractName&gt;</w:t>
            </w:r>
          </w:p>
          <w:p w:rsidR="000002E1" w:rsidRPr="003528AA" w:rsidRDefault="000002E1" w:rsidP="003528AA">
            <w:pPr>
              <w:pStyle w:val="BodyText"/>
              <w:jc w:val="center"/>
              <w:rPr>
                <w:rFonts w:ascii="Calibri" w:hAnsi="Calibri" w:cs="Calibri"/>
                <w:i/>
                <w:sz w:val="20"/>
                <w:szCs w:val="20"/>
                <w:lang w:eastAsia="en-US"/>
              </w:rPr>
            </w:pPr>
            <w:r w:rsidRPr="003528AA">
              <w:rPr>
                <w:rFonts w:ascii="Calibri" w:hAnsi="Calibri" w:cs="Calibri"/>
                <w:i/>
                <w:sz w:val="20"/>
                <w:szCs w:val="20"/>
              </w:rPr>
              <w:t>(need to merge in one field in way4)</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Cardholder first name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FIRST_NAME </w:t>
            </w:r>
          </w:p>
        </w:tc>
        <w:tc>
          <w:tcPr>
            <w:tcW w:w="1984" w:type="dxa"/>
            <w:vMerge/>
          </w:tcPr>
          <w:p w:rsidR="000002E1" w:rsidRPr="003528AA" w:rsidRDefault="000002E1" w:rsidP="003528AA">
            <w:pPr>
              <w:pStyle w:val="BodyText"/>
              <w:rPr>
                <w:rFonts w:ascii="Calibri" w:hAnsi="Calibri" w:cs="Calibri"/>
                <w:sz w:val="20"/>
                <w:szCs w:val="20"/>
              </w:rPr>
            </w:pP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Card embossed name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EMBOSSED_NAME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&lt;FirstName&gt;</w:t>
            </w:r>
          </w:p>
          <w:p w:rsidR="000002E1" w:rsidRPr="003528AA" w:rsidRDefault="000002E1" w:rsidP="003528AA">
            <w:pPr>
              <w:pStyle w:val="BodyText"/>
              <w:rPr>
                <w:rFonts w:ascii="Calibri" w:hAnsi="Calibri" w:cs="Calibri"/>
                <w:sz w:val="20"/>
                <w:szCs w:val="20"/>
              </w:rPr>
            </w:pPr>
            <w:r w:rsidRPr="003528AA">
              <w:rPr>
                <w:rFonts w:ascii="Calibri" w:hAnsi="Calibri" w:cs="Calibri"/>
                <w:sz w:val="20"/>
                <w:szCs w:val="20"/>
              </w:rPr>
              <w:t>&lt;LastName&gt;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highlight w:val="yellow"/>
              </w:rPr>
              <w:t>&lt;Address&gt;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r w:rsidRPr="003528AA">
              <w:rPr>
                <w:rFonts w:ascii="Calibri" w:hAnsi="Calibri" w:cs="Calibri"/>
                <w:color w:val="000000"/>
                <w:sz w:val="20"/>
                <w:szCs w:val="20"/>
              </w:rPr>
              <w:t>Email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&lt;EMail&gt;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lastRenderedPageBreak/>
              <w:t>1</w:t>
            </w:r>
            <w:r w:rsidRPr="003528AA">
              <w:rPr>
                <w:rFonts w:ascii="Calibri" w:hAnsi="Calibri" w:cs="Calibri"/>
                <w:color w:val="000000"/>
                <w:sz w:val="20"/>
                <w:szCs w:val="20"/>
                <w:vertAlign w:val="superscript"/>
              </w:rPr>
              <w:t>st</w:t>
            </w:r>
            <w:r w:rsidRPr="003528AA">
              <w:rPr>
                <w:rFonts w:ascii="Calibri" w:hAnsi="Calibri" w:cs="Calibri"/>
                <w:color w:val="000000"/>
                <w:sz w:val="20"/>
                <w:szCs w:val="20"/>
              </w:rPr>
              <w:t xml:space="preserve"> line of the cardholder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ADDRESS1                     </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&lt;AddressLine1&gt;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2</w:t>
            </w:r>
            <w:r w:rsidRPr="003528AA">
              <w:rPr>
                <w:rFonts w:ascii="Calibri" w:hAnsi="Calibri" w:cs="Calibri"/>
                <w:color w:val="000000"/>
                <w:sz w:val="20"/>
                <w:szCs w:val="20"/>
                <w:vertAlign w:val="superscript"/>
              </w:rPr>
              <w:t>nd</w:t>
            </w:r>
            <w:r w:rsidRPr="003528AA">
              <w:rPr>
                <w:rFonts w:ascii="Calibri" w:hAnsi="Calibri" w:cs="Calibri"/>
                <w:color w:val="000000"/>
                <w:sz w:val="20"/>
                <w:szCs w:val="20"/>
              </w:rPr>
              <w:t xml:space="preserve"> line of the cardholder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ADDRESS2                     </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&lt;AddressLine2&gt;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3</w:t>
            </w:r>
            <w:r w:rsidRPr="003528AA">
              <w:rPr>
                <w:rFonts w:ascii="Calibri" w:hAnsi="Calibri" w:cs="Calibri"/>
                <w:color w:val="000000"/>
                <w:sz w:val="20"/>
                <w:szCs w:val="20"/>
                <w:vertAlign w:val="superscript"/>
              </w:rPr>
              <w:t>rd</w:t>
            </w:r>
            <w:r w:rsidRPr="003528AA">
              <w:rPr>
                <w:rFonts w:ascii="Calibri" w:hAnsi="Calibri" w:cs="Calibri"/>
                <w:color w:val="000000"/>
                <w:sz w:val="20"/>
                <w:szCs w:val="20"/>
              </w:rPr>
              <w:t xml:space="preserve"> line of the cardholder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ADDRESS3                     </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&lt;AddressLine3&gt;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4</w:t>
            </w:r>
            <w:r w:rsidRPr="003528AA">
              <w:rPr>
                <w:rFonts w:ascii="Calibri" w:hAnsi="Calibri" w:cs="Calibri"/>
                <w:color w:val="000000"/>
                <w:sz w:val="20"/>
                <w:szCs w:val="20"/>
                <w:vertAlign w:val="superscript"/>
              </w:rPr>
              <w:t>th</w:t>
            </w:r>
            <w:r w:rsidRPr="003528AA">
              <w:rPr>
                <w:rFonts w:ascii="Calibri" w:hAnsi="Calibri" w:cs="Calibri"/>
                <w:color w:val="000000"/>
                <w:sz w:val="20"/>
                <w:szCs w:val="20"/>
              </w:rPr>
              <w:t xml:space="preserve"> line of the cardholder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ADDRESS4                     </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&lt;AddressLine4&gt;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Zip code of the cardholder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ZIP_CODE </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&lt;PostalCode&gt;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City code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CITY_CODE </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&lt;City&gt;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Country code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COUNTRY_CODE </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&lt;Country&gt;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Agreement opening date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OPENING_DATE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&lt;DateOpen&gt;</w:t>
            </w:r>
          </w:p>
        </w:tc>
      </w:tr>
      <w:tr w:rsidR="000002E1" w:rsidRPr="0002325E" w:rsidTr="003528AA">
        <w:tc>
          <w:tcPr>
            <w:tcW w:w="3624" w:type="dxa"/>
            <w:vAlign w:val="center"/>
          </w:tcPr>
          <w:p w:rsidR="000002E1" w:rsidRPr="003528AA" w:rsidRDefault="000002E1" w:rsidP="003528AA">
            <w:pPr>
              <w:pStyle w:val="BodyText"/>
              <w:spacing w:after="0"/>
              <w:textAlignment w:val="center"/>
              <w:rPr>
                <w:rFonts w:ascii="Calibri" w:hAnsi="Calibri" w:cs="Calibri"/>
                <w:color w:val="000000"/>
                <w:sz w:val="20"/>
                <w:szCs w:val="20"/>
              </w:rPr>
            </w:pPr>
            <w:r w:rsidRPr="003528AA">
              <w:rPr>
                <w:rFonts w:ascii="Calibri" w:hAnsi="Calibri" w:cs="Calibri"/>
                <w:color w:val="000000"/>
                <w:sz w:val="20"/>
                <w:szCs w:val="20"/>
              </w:rPr>
              <w:t>Agreement cancellation date</w:t>
            </w:r>
          </w:p>
          <w:p w:rsidR="000002E1" w:rsidRPr="003528AA" w:rsidRDefault="000002E1" w:rsidP="003528AA">
            <w:pPr>
              <w:pStyle w:val="BodyText"/>
              <w:spacing w:after="0"/>
              <w:textAlignment w:val="center"/>
              <w:rPr>
                <w:rFonts w:ascii="Calibri" w:hAnsi="Calibri" w:cs="Calibri"/>
                <w:i/>
                <w:sz w:val="20"/>
                <w:szCs w:val="20"/>
              </w:rPr>
            </w:pPr>
            <w:r w:rsidRPr="003528AA">
              <w:rPr>
                <w:rFonts w:ascii="Calibri" w:hAnsi="Calibri" w:cs="Calibri"/>
                <w:i/>
                <w:color w:val="000000"/>
                <w:sz w:val="20"/>
                <w:szCs w:val="20"/>
              </w:rPr>
              <w:t>(Ngày đóng thẻ)</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CLOSING_DATE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&lt;DateExpiry&gt;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Card expiry date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EXPIRY_DATE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&lt;CardExpiry&gt;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Product code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PRODUCT_CODE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&lt;ProductCode1&gt;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r w:rsidRPr="003528AA">
              <w:rPr>
                <w:rFonts w:ascii="Calibri" w:hAnsi="Calibri" w:cs="Calibri"/>
                <w:color w:val="000000"/>
                <w:sz w:val="20"/>
                <w:szCs w:val="20"/>
              </w:rPr>
              <w:t>Credit account number</w:t>
            </w:r>
          </w:p>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w:t>
            </w:r>
            <w:r w:rsidRPr="003528AA">
              <w:rPr>
                <w:rFonts w:ascii="Calibri" w:hAnsi="Calibri" w:cs="Calibri"/>
                <w:i/>
                <w:color w:val="000000"/>
                <w:sz w:val="20"/>
                <w:szCs w:val="20"/>
              </w:rPr>
              <w:t>issuing contract number</w:t>
            </w:r>
            <w:r w:rsidRPr="003528AA">
              <w:rPr>
                <w:rFonts w:ascii="Calibri" w:hAnsi="Calibri" w:cs="Calibri"/>
                <w:color w:val="000000"/>
                <w:sz w:val="20"/>
                <w:szCs w:val="20"/>
              </w:rPr>
              <w:t>)</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CR_ACCOUNT_NBR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&lt;ContractNumber&gt;</w:t>
            </w:r>
          </w:p>
        </w:tc>
      </w:tr>
      <w:tr w:rsidR="000002E1" w:rsidRPr="0002325E" w:rsidTr="003528AA">
        <w:tc>
          <w:tcPr>
            <w:tcW w:w="3624" w:type="dxa"/>
            <w:vAlign w:val="center"/>
          </w:tcPr>
          <w:p w:rsidR="000002E1" w:rsidRPr="003528AA" w:rsidRDefault="000002E1" w:rsidP="003528AA">
            <w:pPr>
              <w:pStyle w:val="BodyText"/>
              <w:rPr>
                <w:rFonts w:ascii="Calibri" w:hAnsi="Calibri" w:cs="Calibri"/>
                <w:strike/>
                <w:color w:val="000000"/>
                <w:sz w:val="20"/>
                <w:szCs w:val="20"/>
              </w:rPr>
            </w:pP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rPr>
              <w:t>ACCOUNT</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&lt;RBSNumber&gt;</w:t>
            </w:r>
          </w:p>
        </w:tc>
      </w:tr>
      <w:tr w:rsidR="000002E1" w:rsidRPr="0002325E" w:rsidTr="003528AA">
        <w:tc>
          <w:tcPr>
            <w:tcW w:w="3624" w:type="dxa"/>
            <w:vAlign w:val="center"/>
          </w:tcPr>
          <w:p w:rsidR="000002E1" w:rsidRPr="003528AA" w:rsidRDefault="000002E1" w:rsidP="003528AA">
            <w:pPr>
              <w:pStyle w:val="BodyText"/>
              <w:spacing w:before="100" w:beforeAutospacing="1" w:afterAutospacing="1"/>
              <w:textAlignment w:val="center"/>
              <w:rPr>
                <w:rFonts w:ascii="Calibri" w:hAnsi="Calibri" w:cs="Calibri"/>
                <w:strike/>
                <w:color w:val="000000"/>
                <w:sz w:val="20"/>
                <w:szCs w:val="20"/>
              </w:rPr>
            </w:pP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trike/>
                <w:color w:val="000000"/>
                <w:sz w:val="20"/>
                <w:szCs w:val="20"/>
              </w:rPr>
            </w:pP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&lt;Relation&gt;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Card status code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 xml:space="preserve">STATUS_CODE </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rPr>
              <w:t>&lt;StatusCode&gt;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sz w:val="20"/>
                <w:szCs w:val="20"/>
                <w:highlight w:val="yellow"/>
              </w:rPr>
              <w:t>&lt;Address&gt;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1</w:t>
            </w:r>
            <w:r w:rsidRPr="003528AA">
              <w:rPr>
                <w:rFonts w:ascii="Calibri" w:hAnsi="Calibri" w:cs="Calibri"/>
                <w:color w:val="000000"/>
                <w:sz w:val="20"/>
                <w:szCs w:val="20"/>
                <w:vertAlign w:val="superscript"/>
              </w:rPr>
              <w:t>st</w:t>
            </w:r>
            <w:r w:rsidRPr="003528AA">
              <w:rPr>
                <w:rFonts w:ascii="Calibri" w:hAnsi="Calibri" w:cs="Calibri"/>
                <w:color w:val="000000"/>
                <w:sz w:val="20"/>
                <w:szCs w:val="20"/>
              </w:rPr>
              <w:t xml:space="preserve"> line of the cardholder mailing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MAILING_ADDRESS1</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&lt;AddressLine1&gt;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2</w:t>
            </w:r>
            <w:r w:rsidRPr="003528AA">
              <w:rPr>
                <w:rFonts w:ascii="Calibri" w:hAnsi="Calibri" w:cs="Calibri"/>
                <w:color w:val="000000"/>
                <w:sz w:val="20"/>
                <w:szCs w:val="20"/>
                <w:vertAlign w:val="superscript"/>
              </w:rPr>
              <w:t>nd</w:t>
            </w:r>
            <w:r w:rsidRPr="003528AA">
              <w:rPr>
                <w:rFonts w:ascii="Calibri" w:hAnsi="Calibri" w:cs="Calibri"/>
                <w:color w:val="000000"/>
                <w:sz w:val="20"/>
                <w:szCs w:val="20"/>
              </w:rPr>
              <w:t xml:space="preserve"> line of the cardholder mailing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MAILING_ADDRESS2</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&lt;AddressLine2&gt;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3</w:t>
            </w:r>
            <w:r w:rsidRPr="003528AA">
              <w:rPr>
                <w:rFonts w:ascii="Calibri" w:hAnsi="Calibri" w:cs="Calibri"/>
                <w:color w:val="000000"/>
                <w:sz w:val="20"/>
                <w:szCs w:val="20"/>
                <w:vertAlign w:val="superscript"/>
              </w:rPr>
              <w:t>rd</w:t>
            </w:r>
            <w:r w:rsidRPr="003528AA">
              <w:rPr>
                <w:rFonts w:ascii="Calibri" w:hAnsi="Calibri" w:cs="Calibri"/>
                <w:color w:val="000000"/>
                <w:sz w:val="20"/>
                <w:szCs w:val="20"/>
              </w:rPr>
              <w:t xml:space="preserve"> line of the cardholder mailing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MAILING_ADDRESS3</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&lt;AddressLine3&gt;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4</w:t>
            </w:r>
            <w:r w:rsidRPr="003528AA">
              <w:rPr>
                <w:rFonts w:ascii="Calibri" w:hAnsi="Calibri" w:cs="Calibri"/>
                <w:color w:val="000000"/>
                <w:sz w:val="20"/>
                <w:szCs w:val="20"/>
                <w:vertAlign w:val="superscript"/>
              </w:rPr>
              <w:t>th</w:t>
            </w:r>
            <w:r w:rsidRPr="003528AA">
              <w:rPr>
                <w:rFonts w:ascii="Calibri" w:hAnsi="Calibri" w:cs="Calibri"/>
                <w:color w:val="000000"/>
                <w:sz w:val="20"/>
                <w:szCs w:val="20"/>
              </w:rPr>
              <w:t xml:space="preserve"> line of the cardholder mailing address</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MAILING_ADDRESS4</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&lt;AddressLine4&gt;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Mailing zip code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MAILING_ZIP_CODE</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&lt;PostalCode&gt;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City code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MAILING_CITY_CODE</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&lt;City&gt;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Country code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MAILING_COUNTRY_CODE</w:t>
            </w:r>
          </w:p>
        </w:tc>
        <w:tc>
          <w:tcPr>
            <w:tcW w:w="1984" w:type="dxa"/>
          </w:tcPr>
          <w:p w:rsidR="000002E1" w:rsidRPr="003528AA" w:rsidRDefault="000002E1" w:rsidP="003528AA">
            <w:pPr>
              <w:pStyle w:val="BodyText"/>
              <w:jc w:val="right"/>
              <w:rPr>
                <w:rFonts w:ascii="Calibri" w:hAnsi="Calibri" w:cs="Calibri"/>
                <w:sz w:val="20"/>
                <w:szCs w:val="20"/>
              </w:rPr>
            </w:pPr>
            <w:r w:rsidRPr="003528AA">
              <w:rPr>
                <w:rFonts w:ascii="Calibri" w:hAnsi="Calibri" w:cs="Calibri"/>
                <w:sz w:val="20"/>
                <w:szCs w:val="20"/>
              </w:rPr>
              <w:t>&lt;Country&gt;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B32777">
              <w:rPr>
                <w:rFonts w:ascii="Calibri" w:hAnsi="Calibri" w:cs="Calibri"/>
                <w:sz w:val="20"/>
                <w:szCs w:val="20"/>
                <w:highlight w:val="yellow"/>
              </w:rPr>
              <w:t>&lt;Address&gt;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p>
        </w:tc>
        <w:tc>
          <w:tcPr>
            <w:tcW w:w="2613" w:type="dxa"/>
          </w:tcPr>
          <w:p w:rsidR="000002E1" w:rsidRDefault="000002E1" w:rsidP="003528AA">
            <w:pPr>
              <w:pStyle w:val="BodyText"/>
              <w:spacing w:before="100" w:beforeAutospacing="1" w:afterAutospacing="1"/>
              <w:textAlignment w:val="center"/>
              <w:rPr>
                <w:rFonts w:ascii="Calibri" w:hAnsi="Calibri" w:cs="Calibri"/>
                <w:sz w:val="20"/>
                <w:szCs w:val="20"/>
              </w:rPr>
            </w:pPr>
          </w:p>
        </w:tc>
        <w:tc>
          <w:tcPr>
            <w:tcW w:w="1984" w:type="dxa"/>
          </w:tcPr>
          <w:p w:rsidR="000002E1" w:rsidRPr="00B32777" w:rsidRDefault="000002E1" w:rsidP="003528AA">
            <w:pPr>
              <w:pStyle w:val="BodyText"/>
              <w:spacing w:before="100" w:beforeAutospacing="1" w:afterAutospacing="1"/>
              <w:jc w:val="right"/>
              <w:textAlignment w:val="center"/>
              <w:rPr>
                <w:rFonts w:ascii="Calibri" w:hAnsi="Calibri" w:cs="Calibri"/>
                <w:sz w:val="20"/>
                <w:szCs w:val="20"/>
                <w:highlight w:val="yellow"/>
              </w:rPr>
            </w:pPr>
            <w:r>
              <w:rPr>
                <w:rFonts w:ascii="Calibri" w:hAnsi="Calibri" w:cs="Calibri"/>
                <w:sz w:val="20"/>
                <w:szCs w:val="20"/>
                <w:highlight w:val="yellow"/>
              </w:rPr>
              <w:t>&lt;AddressType&gt;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p>
        </w:tc>
        <w:tc>
          <w:tcPr>
            <w:tcW w:w="2613" w:type="dxa"/>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Pr>
                <w:rFonts w:ascii="Calibri" w:hAnsi="Calibri" w:cs="Calibri"/>
                <w:sz w:val="20"/>
                <w:szCs w:val="20"/>
              </w:rPr>
              <w:t>Home</w:t>
            </w:r>
          </w:p>
        </w:tc>
        <w:tc>
          <w:tcPr>
            <w:tcW w:w="1984" w:type="dxa"/>
          </w:tcPr>
          <w:p w:rsidR="000002E1" w:rsidRPr="00B32777" w:rsidRDefault="000002E1" w:rsidP="003528AA">
            <w:pPr>
              <w:pStyle w:val="BodyText"/>
              <w:spacing w:before="100" w:beforeAutospacing="1" w:afterAutospacing="1"/>
              <w:jc w:val="right"/>
              <w:textAlignment w:val="center"/>
              <w:rPr>
                <w:rFonts w:ascii="Calibri" w:hAnsi="Calibri" w:cs="Calibri"/>
                <w:sz w:val="20"/>
                <w:szCs w:val="20"/>
                <w:lang w:eastAsia="en-US"/>
              </w:rPr>
            </w:pPr>
            <w:r w:rsidRPr="00B32777">
              <w:rPr>
                <w:rFonts w:ascii="Calibri" w:hAnsi="Calibri" w:cs="Calibri"/>
                <w:sz w:val="20"/>
                <w:szCs w:val="20"/>
                <w:highlight w:val="yellow"/>
              </w:rPr>
              <w:t>&lt;PhoneType&gt;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Contact number of cardholder</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PHONE_HOME</w:t>
            </w:r>
          </w:p>
        </w:tc>
        <w:tc>
          <w:tcPr>
            <w:tcW w:w="1984" w:type="dxa"/>
          </w:tcPr>
          <w:p w:rsidR="000002E1" w:rsidRPr="003528AA" w:rsidRDefault="000002E1" w:rsidP="003528AA">
            <w:pPr>
              <w:pStyle w:val="BodyText"/>
              <w:spacing w:before="100" w:beforeAutospacing="1" w:afterAutospacing="1"/>
              <w:jc w:val="right"/>
              <w:textAlignment w:val="center"/>
              <w:rPr>
                <w:rFonts w:ascii="Calibri" w:hAnsi="Calibri" w:cs="Calibri"/>
                <w:sz w:val="20"/>
                <w:szCs w:val="20"/>
              </w:rPr>
            </w:pPr>
            <w:r w:rsidRPr="00B32777">
              <w:rPr>
                <w:rFonts w:ascii="Calibri" w:hAnsi="Calibri" w:cs="Calibri"/>
                <w:sz w:val="20"/>
                <w:szCs w:val="20"/>
              </w:rPr>
              <w:t>&lt;PhoneNumber&gt;</w:t>
            </w:r>
          </w:p>
        </w:tc>
      </w:tr>
      <w:tr w:rsidR="000002E1" w:rsidRPr="0002325E" w:rsidTr="003528AA">
        <w:tc>
          <w:tcPr>
            <w:tcW w:w="3624" w:type="dxa"/>
            <w:vAlign w:val="center"/>
          </w:tcPr>
          <w:p w:rsidR="000002E1" w:rsidRPr="003528AA" w:rsidRDefault="000002E1" w:rsidP="003528AA">
            <w:pPr>
              <w:pStyle w:val="BodyText"/>
              <w:jc w:val="right"/>
              <w:rPr>
                <w:rFonts w:ascii="Calibri" w:hAnsi="Calibri" w:cs="Calibri"/>
                <w:color w:val="000000"/>
                <w:sz w:val="20"/>
                <w:szCs w:val="20"/>
              </w:rPr>
            </w:pPr>
          </w:p>
        </w:tc>
        <w:tc>
          <w:tcPr>
            <w:tcW w:w="2613" w:type="dxa"/>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B32777">
              <w:rPr>
                <w:rFonts w:ascii="Calibri" w:hAnsi="Calibri" w:cs="Calibri"/>
                <w:sz w:val="20"/>
                <w:szCs w:val="20"/>
              </w:rPr>
              <w:t>Mobile</w:t>
            </w:r>
          </w:p>
        </w:tc>
        <w:tc>
          <w:tcPr>
            <w:tcW w:w="1984" w:type="dxa"/>
          </w:tcPr>
          <w:p w:rsidR="000002E1" w:rsidRPr="003528AA" w:rsidRDefault="000002E1" w:rsidP="003528AA">
            <w:pPr>
              <w:pStyle w:val="BodyText"/>
              <w:spacing w:before="100" w:beforeAutospacing="1" w:afterAutospacing="1"/>
              <w:jc w:val="right"/>
              <w:textAlignment w:val="center"/>
              <w:rPr>
                <w:rFonts w:ascii="Calibri" w:hAnsi="Calibri" w:cs="Calibri"/>
                <w:sz w:val="20"/>
                <w:szCs w:val="20"/>
              </w:rPr>
            </w:pPr>
            <w:r w:rsidRPr="00B32777">
              <w:rPr>
                <w:rFonts w:ascii="Calibri" w:hAnsi="Calibri" w:cs="Calibri"/>
                <w:sz w:val="20"/>
                <w:szCs w:val="20"/>
                <w:highlight w:val="yellow"/>
              </w:rPr>
              <w:t>&lt;PhoneType&gt;</w:t>
            </w:r>
          </w:p>
        </w:tc>
      </w:tr>
      <w:tr w:rsidR="000002E1" w:rsidRPr="0002325E" w:rsidTr="003528AA">
        <w:tc>
          <w:tcPr>
            <w:tcW w:w="3624" w:type="dxa"/>
            <w:vAlign w:val="center"/>
          </w:tcPr>
          <w:p w:rsidR="000002E1" w:rsidRPr="003528AA" w:rsidRDefault="000002E1" w:rsidP="003528AA">
            <w:pPr>
              <w:pStyle w:val="BodyText"/>
              <w:rPr>
                <w:rFonts w:ascii="Calibri" w:hAnsi="Calibri" w:cs="Calibri"/>
                <w:sz w:val="20"/>
                <w:szCs w:val="20"/>
              </w:rPr>
            </w:pPr>
            <w:r w:rsidRPr="003528AA">
              <w:rPr>
                <w:rFonts w:ascii="Calibri" w:hAnsi="Calibri" w:cs="Calibri"/>
                <w:color w:val="000000"/>
                <w:sz w:val="20"/>
                <w:szCs w:val="20"/>
              </w:rPr>
              <w:t>Mobile number of cardholder</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3528AA">
              <w:rPr>
                <w:rFonts w:ascii="Calibri" w:hAnsi="Calibri" w:cs="Calibri"/>
                <w:color w:val="000000"/>
                <w:sz w:val="20"/>
                <w:szCs w:val="20"/>
              </w:rPr>
              <w:t>PHONE_MOBILE</w:t>
            </w:r>
          </w:p>
        </w:tc>
        <w:tc>
          <w:tcPr>
            <w:tcW w:w="1984" w:type="dxa"/>
          </w:tcPr>
          <w:p w:rsidR="000002E1" w:rsidRPr="003528AA" w:rsidRDefault="000002E1" w:rsidP="003528AA">
            <w:pPr>
              <w:pStyle w:val="BodyText"/>
              <w:spacing w:before="100" w:beforeAutospacing="1" w:afterAutospacing="1"/>
              <w:jc w:val="right"/>
              <w:textAlignment w:val="center"/>
              <w:rPr>
                <w:rFonts w:ascii="Calibri" w:hAnsi="Calibri" w:cs="Calibri"/>
                <w:sz w:val="20"/>
                <w:szCs w:val="20"/>
              </w:rPr>
            </w:pPr>
            <w:r w:rsidRPr="00B32777">
              <w:rPr>
                <w:rFonts w:ascii="Calibri" w:hAnsi="Calibri" w:cs="Calibri"/>
                <w:sz w:val="20"/>
                <w:szCs w:val="20"/>
              </w:rPr>
              <w:t>&lt;PhoneNumber&gt;</w:t>
            </w:r>
          </w:p>
        </w:tc>
      </w:tr>
      <w:tr w:rsidR="000002E1" w:rsidRPr="0002325E" w:rsidTr="003528AA">
        <w:tc>
          <w:tcPr>
            <w:tcW w:w="3624" w:type="dxa"/>
          </w:tcPr>
          <w:p w:rsidR="000002E1" w:rsidRPr="00B32777" w:rsidRDefault="000002E1" w:rsidP="003528AA">
            <w:pPr>
              <w:pStyle w:val="BodyText"/>
              <w:rPr>
                <w:rFonts w:ascii="Calibri" w:hAnsi="Calibri" w:cs="Calibri"/>
                <w:sz w:val="20"/>
                <w:szCs w:val="20"/>
                <w:highlight w:val="yellow"/>
                <w:lang w:eastAsia="en-US"/>
              </w:rPr>
            </w:pPr>
            <w:r w:rsidRPr="00B32777">
              <w:rPr>
                <w:rFonts w:ascii="Calibri" w:hAnsi="Calibri" w:cs="Calibri"/>
                <w:color w:val="000000"/>
                <w:sz w:val="20"/>
                <w:szCs w:val="20"/>
                <w:highlight w:val="yellow"/>
              </w:rPr>
              <w:t>Identity of the employee who brings the agreement (</w:t>
            </w:r>
            <w:r w:rsidRPr="00B32777">
              <w:rPr>
                <w:rFonts w:ascii="Calibri" w:hAnsi="Calibri" w:cs="Calibri"/>
                <w:i/>
                <w:color w:val="000000"/>
                <w:sz w:val="20"/>
                <w:szCs w:val="20"/>
                <w:highlight w:val="yellow"/>
              </w:rPr>
              <w:t>mã số nhân viên chạy chỉ tiêu thẻ</w:t>
            </w:r>
            <w:r w:rsidRPr="00B32777">
              <w:rPr>
                <w:rFonts w:ascii="Calibri" w:hAnsi="Calibri" w:cs="Calibri"/>
                <w:color w:val="000000"/>
                <w:sz w:val="20"/>
                <w:szCs w:val="20"/>
                <w:highlight w:val="yellow"/>
              </w:rPr>
              <w:t>)</w:t>
            </w:r>
          </w:p>
        </w:tc>
        <w:tc>
          <w:tcPr>
            <w:tcW w:w="2613" w:type="dxa"/>
          </w:tcPr>
          <w:p w:rsidR="000002E1" w:rsidRPr="00B32777" w:rsidRDefault="000002E1" w:rsidP="003528AA">
            <w:pPr>
              <w:pStyle w:val="BodyText"/>
              <w:spacing w:before="100" w:beforeAutospacing="1" w:afterAutospacing="1"/>
              <w:textAlignment w:val="center"/>
              <w:rPr>
                <w:rFonts w:ascii="Calibri" w:hAnsi="Calibri" w:cs="Calibri"/>
                <w:sz w:val="20"/>
                <w:szCs w:val="20"/>
              </w:rPr>
            </w:pPr>
            <w:r w:rsidRPr="00B32777">
              <w:rPr>
                <w:rFonts w:ascii="Calibri" w:hAnsi="Calibri" w:cs="Calibri"/>
                <w:color w:val="000000"/>
                <w:sz w:val="20"/>
                <w:szCs w:val="20"/>
                <w:highlight w:val="yellow"/>
              </w:rPr>
              <w:t>STAFF_ID</w:t>
            </w:r>
          </w:p>
        </w:tc>
        <w:tc>
          <w:tcPr>
            <w:tcW w:w="1984" w:type="dxa"/>
          </w:tcPr>
          <w:p w:rsidR="000002E1" w:rsidRPr="00B32777" w:rsidRDefault="000002E1" w:rsidP="003528AA">
            <w:pPr>
              <w:pStyle w:val="BodyText"/>
              <w:jc w:val="right"/>
              <w:rPr>
                <w:rFonts w:ascii="Calibri" w:hAnsi="Calibri" w:cs="Calibri"/>
                <w:sz w:val="20"/>
                <w:szCs w:val="20"/>
                <w:lang w:eastAsia="en-US"/>
              </w:rPr>
            </w:pPr>
            <w:r>
              <w:rPr>
                <w:rFonts w:ascii="Calibri" w:hAnsi="Calibri" w:cs="Calibri"/>
                <w:sz w:val="20"/>
                <w:szCs w:val="20"/>
              </w:rPr>
              <w:t>&lt;FirstName&gt;</w:t>
            </w:r>
          </w:p>
        </w:tc>
      </w:tr>
      <w:tr w:rsidR="000002E1" w:rsidRPr="0002325E" w:rsidTr="003528AA">
        <w:tc>
          <w:tcPr>
            <w:tcW w:w="3624" w:type="dxa"/>
          </w:tcPr>
          <w:p w:rsidR="000002E1" w:rsidRPr="00B32777" w:rsidRDefault="000002E1" w:rsidP="003528AA">
            <w:pPr>
              <w:pStyle w:val="BodyText"/>
              <w:rPr>
                <w:rFonts w:ascii="Calibri" w:hAnsi="Calibri" w:cs="Calibri"/>
                <w:sz w:val="20"/>
                <w:szCs w:val="20"/>
              </w:rPr>
            </w:pPr>
            <w:r w:rsidRPr="00B32777">
              <w:rPr>
                <w:rFonts w:ascii="Calibri" w:hAnsi="Calibri" w:cs="Calibri"/>
                <w:color w:val="000000"/>
                <w:sz w:val="20"/>
                <w:szCs w:val="20"/>
                <w:highlight w:val="yellow"/>
              </w:rPr>
              <w:lastRenderedPageBreak/>
              <w:t>Card delivery mode (</w:t>
            </w:r>
            <w:r w:rsidRPr="00B32777">
              <w:rPr>
                <w:rFonts w:ascii="Calibri" w:hAnsi="Calibri" w:cs="Calibri"/>
                <w:i/>
                <w:color w:val="000000"/>
                <w:sz w:val="20"/>
                <w:szCs w:val="20"/>
                <w:highlight w:val="yellow"/>
              </w:rPr>
              <w:t>cách thức giao thẻ</w:t>
            </w:r>
            <w:r w:rsidRPr="00B32777">
              <w:rPr>
                <w:rFonts w:ascii="Calibri" w:hAnsi="Calibri" w:cs="Calibri"/>
                <w:color w:val="000000"/>
                <w:sz w:val="20"/>
                <w:szCs w:val="20"/>
                <w:highlight w:val="yellow"/>
              </w:rPr>
              <w:t>)</w:t>
            </w:r>
          </w:p>
        </w:tc>
        <w:tc>
          <w:tcPr>
            <w:tcW w:w="2613" w:type="dxa"/>
          </w:tcPr>
          <w:p w:rsidR="000002E1" w:rsidRPr="00B32777" w:rsidRDefault="000002E1" w:rsidP="003528AA">
            <w:pPr>
              <w:pStyle w:val="BodyText"/>
              <w:spacing w:before="100" w:beforeAutospacing="1" w:afterAutospacing="1"/>
              <w:textAlignment w:val="center"/>
              <w:rPr>
                <w:rFonts w:ascii="Calibri" w:hAnsi="Calibri" w:cs="Calibri"/>
                <w:sz w:val="20"/>
                <w:szCs w:val="20"/>
              </w:rPr>
            </w:pPr>
            <w:r w:rsidRPr="00B32777">
              <w:rPr>
                <w:rFonts w:ascii="Calibri" w:hAnsi="Calibri" w:cs="Calibri"/>
                <w:color w:val="000000"/>
                <w:sz w:val="20"/>
                <w:szCs w:val="20"/>
              </w:rPr>
              <w:t xml:space="preserve">DELIVERY_MODE </w:t>
            </w:r>
          </w:p>
        </w:tc>
        <w:tc>
          <w:tcPr>
            <w:tcW w:w="1984" w:type="dxa"/>
          </w:tcPr>
          <w:p w:rsidR="000002E1" w:rsidRPr="00B32777" w:rsidRDefault="000002E1" w:rsidP="003528AA">
            <w:pPr>
              <w:pStyle w:val="BodyText"/>
              <w:jc w:val="right"/>
              <w:rPr>
                <w:rFonts w:ascii="Calibri" w:hAnsi="Calibri" w:cs="Calibri"/>
                <w:sz w:val="20"/>
                <w:szCs w:val="20"/>
                <w:lang w:eastAsia="en-US"/>
              </w:rPr>
            </w:pPr>
            <w:r>
              <w:rPr>
                <w:rFonts w:ascii="Calibri" w:hAnsi="Calibri" w:cs="Calibri"/>
                <w:sz w:val="20"/>
                <w:szCs w:val="20"/>
              </w:rPr>
              <w:t>&lt;LastName&gt;</w:t>
            </w:r>
          </w:p>
        </w:tc>
      </w:tr>
      <w:tr w:rsidR="000002E1" w:rsidRPr="0002325E" w:rsidTr="003528AA">
        <w:tc>
          <w:tcPr>
            <w:tcW w:w="3624"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highlight w:val="yellow"/>
              </w:rPr>
            </w:pPr>
            <w:r w:rsidRPr="003528AA">
              <w:rPr>
                <w:rFonts w:ascii="Calibri" w:hAnsi="Calibri" w:cs="Calibri"/>
                <w:color w:val="000000"/>
                <w:sz w:val="20"/>
                <w:szCs w:val="20"/>
                <w:highlight w:val="yellow"/>
              </w:rPr>
              <w:t>Credit policy code</w:t>
            </w:r>
          </w:p>
        </w:tc>
        <w:tc>
          <w:tcPr>
            <w:tcW w:w="2613" w:type="dxa"/>
            <w:vAlign w:val="bottom"/>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highlight w:val="yellow"/>
              </w:rPr>
            </w:pPr>
            <w:r w:rsidRPr="003528AA">
              <w:rPr>
                <w:rFonts w:ascii="Calibri" w:hAnsi="Calibri" w:cs="Calibri"/>
                <w:color w:val="000000"/>
                <w:sz w:val="20"/>
                <w:szCs w:val="20"/>
                <w:highlight w:val="yellow"/>
              </w:rPr>
              <w:t>MACHINHSACHTD</w:t>
            </w:r>
          </w:p>
        </w:tc>
        <w:tc>
          <w:tcPr>
            <w:tcW w:w="1984" w:type="dxa"/>
          </w:tcPr>
          <w:p w:rsidR="000002E1" w:rsidRPr="003528AA" w:rsidRDefault="000002E1" w:rsidP="003528AA">
            <w:pPr>
              <w:pStyle w:val="BodyText"/>
              <w:jc w:val="right"/>
              <w:rPr>
                <w:rFonts w:ascii="Calibri" w:hAnsi="Calibri" w:cs="Calibri"/>
                <w:sz w:val="20"/>
                <w:szCs w:val="20"/>
                <w:highlight w:val="yellow"/>
              </w:rPr>
            </w:pPr>
            <w:r>
              <w:rPr>
                <w:rFonts w:ascii="Calibri" w:hAnsi="Calibri" w:cs="Calibri"/>
                <w:sz w:val="20"/>
                <w:szCs w:val="20"/>
                <w:highlight w:val="yellow"/>
              </w:rPr>
              <w:t>&lt;BirthName&gt;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highlight w:val="yellow"/>
              </w:rPr>
            </w:pPr>
            <w:r w:rsidRPr="003528AA">
              <w:rPr>
                <w:rFonts w:ascii="Calibri" w:hAnsi="Calibri" w:cs="Calibri"/>
                <w:color w:val="000000"/>
                <w:sz w:val="20"/>
                <w:szCs w:val="20"/>
                <w:highlight w:val="yellow"/>
              </w:rPr>
              <w:t>Contract type (</w:t>
            </w:r>
            <w:r w:rsidRPr="003528AA">
              <w:rPr>
                <w:rFonts w:ascii="Calibri" w:hAnsi="Calibri" w:cs="Calibri"/>
                <w:i/>
                <w:color w:val="000000"/>
                <w:sz w:val="20"/>
                <w:szCs w:val="20"/>
                <w:highlight w:val="yellow"/>
              </w:rPr>
              <w:t>tin chat hoac the chap</w:t>
            </w:r>
            <w:r w:rsidRPr="003528AA">
              <w:rPr>
                <w:rFonts w:ascii="Calibri" w:hAnsi="Calibri" w:cs="Calibri"/>
                <w:color w:val="000000"/>
                <w:sz w:val="20"/>
                <w:szCs w:val="20"/>
                <w:highlight w:val="yellow"/>
              </w:rPr>
              <w:t>)</w:t>
            </w:r>
          </w:p>
        </w:tc>
        <w:tc>
          <w:tcPr>
            <w:tcW w:w="2613" w:type="dxa"/>
            <w:vAlign w:val="bottom"/>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highlight w:val="yellow"/>
              </w:rPr>
            </w:pPr>
            <w:r w:rsidRPr="003528AA">
              <w:rPr>
                <w:rFonts w:ascii="Calibri" w:hAnsi="Calibri" w:cs="Calibri"/>
                <w:color w:val="000000"/>
                <w:sz w:val="20"/>
                <w:szCs w:val="20"/>
                <w:highlight w:val="yellow"/>
              </w:rPr>
              <w:t>LOAI_HOP_DONG</w:t>
            </w:r>
          </w:p>
        </w:tc>
        <w:tc>
          <w:tcPr>
            <w:tcW w:w="1984" w:type="dxa"/>
          </w:tcPr>
          <w:p w:rsidR="000002E1" w:rsidRPr="003528AA" w:rsidRDefault="000002E1" w:rsidP="003528AA">
            <w:pPr>
              <w:pStyle w:val="BodyText"/>
              <w:jc w:val="right"/>
              <w:rPr>
                <w:rFonts w:ascii="Calibri" w:hAnsi="Calibri" w:cs="Calibri"/>
                <w:sz w:val="20"/>
                <w:szCs w:val="20"/>
                <w:highlight w:val="yellow"/>
              </w:rPr>
            </w:pPr>
            <w:r>
              <w:rPr>
                <w:rFonts w:ascii="Calibri" w:hAnsi="Calibri" w:cs="Calibri"/>
                <w:sz w:val="20"/>
                <w:szCs w:val="20"/>
                <w:highlight w:val="yellow"/>
              </w:rPr>
              <w:t>&lt;Language&gt;</w:t>
            </w:r>
          </w:p>
        </w:tc>
      </w:tr>
      <w:tr w:rsidR="000002E1" w:rsidRPr="00274078" w:rsidTr="003528AA">
        <w:tc>
          <w:tcPr>
            <w:tcW w:w="3624" w:type="dxa"/>
            <w:vAlign w:val="center"/>
          </w:tcPr>
          <w:p w:rsidR="000002E1" w:rsidRPr="00274078" w:rsidRDefault="000002E1" w:rsidP="003528AA">
            <w:pPr>
              <w:pStyle w:val="BodyText"/>
              <w:rPr>
                <w:rFonts w:ascii="Calibri" w:hAnsi="Calibri" w:cs="Calibri"/>
                <w:color w:val="000000"/>
                <w:sz w:val="20"/>
                <w:szCs w:val="20"/>
              </w:rPr>
            </w:pPr>
            <w:r w:rsidRPr="00274078">
              <w:rPr>
                <w:rFonts w:ascii="Calibri" w:hAnsi="Calibri" w:cs="Calibri"/>
                <w:color w:val="000000"/>
                <w:sz w:val="20"/>
                <w:szCs w:val="20"/>
              </w:rPr>
              <w:t>Contract number</w:t>
            </w:r>
          </w:p>
        </w:tc>
        <w:tc>
          <w:tcPr>
            <w:tcW w:w="2613" w:type="dxa"/>
            <w:vAlign w:val="center"/>
          </w:tcPr>
          <w:p w:rsidR="000002E1" w:rsidRPr="00274078" w:rsidRDefault="000002E1" w:rsidP="003528AA">
            <w:pPr>
              <w:pStyle w:val="BodyText"/>
              <w:spacing w:before="100" w:beforeAutospacing="1" w:afterAutospacing="1"/>
              <w:textAlignment w:val="center"/>
              <w:rPr>
                <w:rFonts w:ascii="Calibri" w:hAnsi="Calibri" w:cs="Calibri"/>
                <w:color w:val="000000"/>
                <w:sz w:val="20"/>
                <w:szCs w:val="20"/>
              </w:rPr>
            </w:pPr>
            <w:r w:rsidRPr="00274078">
              <w:rPr>
                <w:rFonts w:ascii="Calibri" w:hAnsi="Calibri" w:cs="Calibri"/>
                <w:color w:val="000000"/>
                <w:sz w:val="20"/>
                <w:szCs w:val="20"/>
              </w:rPr>
              <w:t>SO_HOPDONG</w:t>
            </w:r>
          </w:p>
        </w:tc>
        <w:tc>
          <w:tcPr>
            <w:tcW w:w="1984" w:type="dxa"/>
          </w:tcPr>
          <w:p w:rsidR="000002E1" w:rsidRPr="00274078" w:rsidRDefault="000002E1" w:rsidP="003528AA">
            <w:pPr>
              <w:pStyle w:val="BodyText"/>
              <w:jc w:val="right"/>
              <w:rPr>
                <w:rFonts w:ascii="Calibri" w:hAnsi="Calibri" w:cs="Calibri"/>
                <w:sz w:val="20"/>
                <w:szCs w:val="20"/>
                <w:lang w:eastAsia="en-US"/>
              </w:rPr>
            </w:pPr>
            <w:r>
              <w:rPr>
                <w:rFonts w:ascii="Calibri" w:hAnsi="Calibri" w:cs="Calibri"/>
                <w:sz w:val="20"/>
                <w:szCs w:val="20"/>
              </w:rPr>
              <w:t>&lt;Email&gt;</w:t>
            </w:r>
          </w:p>
        </w:tc>
      </w:tr>
      <w:tr w:rsidR="000002E1" w:rsidRPr="0002325E" w:rsidTr="003528AA">
        <w:tc>
          <w:tcPr>
            <w:tcW w:w="3624"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highlight w:val="yellow"/>
              </w:rPr>
            </w:pPr>
            <w:r w:rsidRPr="003528AA">
              <w:rPr>
                <w:rFonts w:ascii="Calibri" w:hAnsi="Calibri" w:cs="Calibri"/>
                <w:color w:val="000000"/>
                <w:sz w:val="20"/>
                <w:szCs w:val="20"/>
                <w:highlight w:val="yellow"/>
              </w:rPr>
              <w:t>Mortgage type</w:t>
            </w:r>
          </w:p>
        </w:tc>
        <w:tc>
          <w:tcPr>
            <w:tcW w:w="2613" w:type="dxa"/>
            <w:vAlign w:val="bottom"/>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highlight w:val="yellow"/>
              </w:rPr>
            </w:pPr>
            <w:r w:rsidRPr="003528AA">
              <w:rPr>
                <w:rFonts w:ascii="Calibri" w:hAnsi="Calibri" w:cs="Calibri"/>
                <w:color w:val="000000"/>
                <w:sz w:val="20"/>
                <w:szCs w:val="20"/>
                <w:highlight w:val="yellow"/>
              </w:rPr>
              <w:t>LOAI_HINH_THE_CHAP</w:t>
            </w:r>
          </w:p>
        </w:tc>
        <w:tc>
          <w:tcPr>
            <w:tcW w:w="1984" w:type="dxa"/>
          </w:tcPr>
          <w:p w:rsidR="000002E1" w:rsidRPr="003528AA" w:rsidRDefault="000002E1" w:rsidP="003528AA">
            <w:pPr>
              <w:pStyle w:val="BodyText"/>
              <w:jc w:val="right"/>
              <w:rPr>
                <w:rFonts w:ascii="Calibri" w:hAnsi="Calibri" w:cs="Calibri"/>
                <w:sz w:val="20"/>
                <w:szCs w:val="20"/>
                <w:highlight w:val="yellow"/>
              </w:rPr>
            </w:pPr>
            <w:r>
              <w:rPr>
                <w:rFonts w:ascii="Calibri" w:hAnsi="Calibri" w:cs="Calibri"/>
                <w:sz w:val="20"/>
                <w:szCs w:val="20"/>
                <w:highlight w:val="yellow"/>
              </w:rPr>
              <w:t>&lt;URL&gt;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highlight w:val="yellow"/>
              </w:rPr>
            </w:pPr>
            <w:r w:rsidRPr="003528AA">
              <w:rPr>
                <w:rFonts w:ascii="Calibri" w:hAnsi="Calibri" w:cs="Calibri"/>
                <w:color w:val="000000"/>
                <w:sz w:val="20"/>
                <w:szCs w:val="20"/>
                <w:highlight w:val="yellow"/>
              </w:rPr>
              <w:t>Collateral Code</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highlight w:val="yellow"/>
              </w:rPr>
            </w:pPr>
            <w:r w:rsidRPr="003528AA">
              <w:rPr>
                <w:rFonts w:ascii="Calibri" w:hAnsi="Calibri" w:cs="Calibri"/>
                <w:color w:val="000000"/>
                <w:sz w:val="20"/>
                <w:szCs w:val="20"/>
                <w:highlight w:val="yellow"/>
              </w:rPr>
              <w:t>MA_TS_THECHAP</w:t>
            </w:r>
          </w:p>
        </w:tc>
        <w:tc>
          <w:tcPr>
            <w:tcW w:w="1984" w:type="dxa"/>
          </w:tcPr>
          <w:p w:rsidR="000002E1" w:rsidRPr="003528AA" w:rsidRDefault="000002E1" w:rsidP="003528AA">
            <w:pPr>
              <w:pStyle w:val="BodyText"/>
              <w:jc w:val="right"/>
              <w:rPr>
                <w:rFonts w:ascii="Calibri" w:hAnsi="Calibri" w:cs="Calibri"/>
                <w:sz w:val="20"/>
                <w:szCs w:val="20"/>
                <w:highlight w:val="yellow"/>
              </w:rPr>
            </w:pPr>
            <w:r>
              <w:rPr>
                <w:rFonts w:ascii="Calibri" w:hAnsi="Calibri" w:cs="Calibri"/>
                <w:sz w:val="20"/>
                <w:szCs w:val="20"/>
                <w:highlight w:val="yellow"/>
              </w:rPr>
              <w:t>&lt;State&gt;</w:t>
            </w:r>
          </w:p>
        </w:tc>
      </w:tr>
      <w:tr w:rsidR="000002E1" w:rsidRPr="0002325E" w:rsidTr="003528AA">
        <w:tc>
          <w:tcPr>
            <w:tcW w:w="3624"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highlight w:val="yellow"/>
              </w:rPr>
            </w:pPr>
            <w:r w:rsidRPr="003528AA">
              <w:rPr>
                <w:rFonts w:ascii="Calibri" w:hAnsi="Calibri" w:cs="Calibri"/>
                <w:color w:val="000000"/>
                <w:sz w:val="20"/>
                <w:szCs w:val="20"/>
                <w:highlight w:val="yellow"/>
              </w:rPr>
              <w:t>Collateral Code1</w:t>
            </w:r>
          </w:p>
        </w:tc>
        <w:tc>
          <w:tcPr>
            <w:tcW w:w="2613" w:type="dxa"/>
            <w:vAlign w:val="bottom"/>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highlight w:val="yellow"/>
              </w:rPr>
            </w:pPr>
            <w:r w:rsidRPr="003528AA">
              <w:rPr>
                <w:rFonts w:ascii="Calibri" w:hAnsi="Calibri" w:cs="Calibri"/>
                <w:color w:val="000000"/>
                <w:sz w:val="20"/>
                <w:szCs w:val="20"/>
                <w:highlight w:val="yellow"/>
              </w:rPr>
              <w:t>MA_TS_THECHAP1</w:t>
            </w:r>
          </w:p>
        </w:tc>
        <w:tc>
          <w:tcPr>
            <w:tcW w:w="1984" w:type="dxa"/>
          </w:tcPr>
          <w:p w:rsidR="000002E1" w:rsidRPr="003528AA" w:rsidRDefault="000002E1" w:rsidP="003528AA">
            <w:pPr>
              <w:pStyle w:val="BodyText"/>
              <w:jc w:val="right"/>
              <w:rPr>
                <w:rFonts w:ascii="Calibri" w:hAnsi="Calibri" w:cs="Calibri"/>
                <w:sz w:val="20"/>
                <w:szCs w:val="20"/>
                <w:highlight w:val="yellow"/>
              </w:rPr>
            </w:pPr>
            <w:r>
              <w:rPr>
                <w:rFonts w:ascii="Calibri" w:hAnsi="Calibri" w:cs="Calibri"/>
                <w:sz w:val="20"/>
                <w:szCs w:val="20"/>
                <w:highlight w:val="yellow"/>
              </w:rPr>
              <w:t>&lt;City&gt;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highlight w:val="yellow"/>
              </w:rPr>
            </w:pPr>
            <w:r w:rsidRPr="003528AA">
              <w:rPr>
                <w:rFonts w:ascii="Calibri" w:hAnsi="Calibri" w:cs="Calibri"/>
                <w:color w:val="000000"/>
                <w:sz w:val="20"/>
                <w:szCs w:val="20"/>
                <w:highlight w:val="yellow"/>
              </w:rPr>
              <w:t>Collateral Code2</w:t>
            </w:r>
          </w:p>
        </w:tc>
        <w:tc>
          <w:tcPr>
            <w:tcW w:w="2613" w:type="dxa"/>
            <w:vAlign w:val="bottom"/>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highlight w:val="yellow"/>
              </w:rPr>
            </w:pPr>
            <w:r w:rsidRPr="003528AA">
              <w:rPr>
                <w:rFonts w:ascii="Calibri" w:hAnsi="Calibri" w:cs="Calibri"/>
                <w:color w:val="000000"/>
                <w:sz w:val="20"/>
                <w:szCs w:val="20"/>
                <w:highlight w:val="yellow"/>
              </w:rPr>
              <w:t>MA_TS_THECHAP2</w:t>
            </w:r>
          </w:p>
        </w:tc>
        <w:tc>
          <w:tcPr>
            <w:tcW w:w="1984" w:type="dxa"/>
          </w:tcPr>
          <w:p w:rsidR="000002E1" w:rsidRPr="003528AA" w:rsidRDefault="000002E1" w:rsidP="003528AA">
            <w:pPr>
              <w:pStyle w:val="BodyText"/>
              <w:jc w:val="right"/>
              <w:rPr>
                <w:rFonts w:ascii="Calibri" w:hAnsi="Calibri" w:cs="Calibri"/>
                <w:sz w:val="20"/>
                <w:szCs w:val="20"/>
                <w:highlight w:val="yellow"/>
              </w:rPr>
            </w:pPr>
            <w:r>
              <w:rPr>
                <w:rFonts w:ascii="Calibri" w:hAnsi="Calibri" w:cs="Calibri"/>
                <w:sz w:val="20"/>
                <w:szCs w:val="20"/>
                <w:highlight w:val="yellow"/>
              </w:rPr>
              <w:t>&lt;PostalCode&gt;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highlight w:val="yellow"/>
              </w:rPr>
            </w:pPr>
            <w:r w:rsidRPr="003528AA">
              <w:rPr>
                <w:rFonts w:ascii="Calibri" w:hAnsi="Calibri" w:cs="Calibri"/>
                <w:color w:val="000000"/>
                <w:sz w:val="20"/>
                <w:szCs w:val="20"/>
                <w:highlight w:val="yellow"/>
              </w:rPr>
              <w:t>Collateral Code3</w:t>
            </w:r>
          </w:p>
        </w:tc>
        <w:tc>
          <w:tcPr>
            <w:tcW w:w="2613" w:type="dxa"/>
            <w:vAlign w:val="bottom"/>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highlight w:val="yellow"/>
              </w:rPr>
              <w:t>MA_TS_THECHAP3</w:t>
            </w:r>
          </w:p>
        </w:tc>
        <w:tc>
          <w:tcPr>
            <w:tcW w:w="1984" w:type="dxa"/>
          </w:tcPr>
          <w:p w:rsidR="000002E1" w:rsidRPr="003528AA" w:rsidRDefault="000002E1" w:rsidP="003528AA">
            <w:pPr>
              <w:pStyle w:val="BodyText"/>
              <w:jc w:val="right"/>
              <w:rPr>
                <w:rFonts w:ascii="Calibri" w:hAnsi="Calibri" w:cs="Calibri"/>
                <w:sz w:val="20"/>
                <w:szCs w:val="20"/>
              </w:rPr>
            </w:pPr>
            <w:r>
              <w:rPr>
                <w:rFonts w:ascii="Calibri" w:hAnsi="Calibri" w:cs="Calibri"/>
                <w:sz w:val="20"/>
                <w:szCs w:val="20"/>
              </w:rPr>
              <w:t>&lt;MunicipalityCode &gt;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highlight w:val="yellow"/>
              </w:rPr>
            </w:pPr>
            <w:r w:rsidRPr="003528AA">
              <w:rPr>
                <w:rFonts w:ascii="Calibri" w:hAnsi="Calibri" w:cs="Calibri"/>
                <w:color w:val="000000"/>
                <w:sz w:val="20"/>
                <w:szCs w:val="20"/>
                <w:highlight w:val="yellow"/>
              </w:rPr>
              <w:t>Mortgage duration</w:t>
            </w:r>
          </w:p>
        </w:tc>
        <w:tc>
          <w:tcPr>
            <w:tcW w:w="2613" w:type="dxa"/>
            <w:vAlign w:val="bottom"/>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highlight w:val="yellow"/>
              </w:rPr>
              <w:t>THOI_HAN_THE_CHAP</w:t>
            </w:r>
          </w:p>
        </w:tc>
        <w:tc>
          <w:tcPr>
            <w:tcW w:w="1984" w:type="dxa"/>
          </w:tcPr>
          <w:p w:rsidR="000002E1" w:rsidRPr="003528AA" w:rsidRDefault="000002E1" w:rsidP="003528AA">
            <w:pPr>
              <w:pStyle w:val="BodyText"/>
              <w:jc w:val="right"/>
              <w:rPr>
                <w:rFonts w:ascii="Calibri" w:hAnsi="Calibri" w:cs="Calibri"/>
                <w:sz w:val="20"/>
                <w:szCs w:val="20"/>
              </w:rPr>
            </w:pPr>
            <w:r>
              <w:rPr>
                <w:rFonts w:ascii="Calibri" w:hAnsi="Calibri" w:cs="Calibri"/>
                <w:sz w:val="20"/>
                <w:szCs w:val="20"/>
              </w:rPr>
              <w:t>&lt;</w:t>
            </w:r>
            <w:r w:rsidRPr="003528AA">
              <w:rPr>
                <w:rFonts w:ascii="Calibri" w:hAnsi="Calibri" w:cs="Calibri"/>
                <w:sz w:val="20"/>
                <w:szCs w:val="20"/>
              </w:rPr>
              <w:t>AddressLocation</w:t>
            </w:r>
            <w:r>
              <w:rPr>
                <w:rFonts w:ascii="Calibri" w:hAnsi="Calibri" w:cs="Calibri"/>
                <w:sz w:val="20"/>
                <w:szCs w:val="20"/>
              </w:rPr>
              <w:t>&gt;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r w:rsidRPr="003528AA">
              <w:rPr>
                <w:rFonts w:ascii="Calibri" w:hAnsi="Calibri" w:cs="Calibri"/>
                <w:color w:val="000000"/>
                <w:sz w:val="20"/>
                <w:szCs w:val="20"/>
              </w:rPr>
              <w:t>Mortgage id</w:t>
            </w:r>
          </w:p>
        </w:tc>
        <w:tc>
          <w:tcPr>
            <w:tcW w:w="2613" w:type="dxa"/>
            <w:vAlign w:val="bottom"/>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rPr>
              <w:t>LINE_ID</w:t>
            </w:r>
          </w:p>
        </w:tc>
        <w:tc>
          <w:tcPr>
            <w:tcW w:w="1984" w:type="dxa"/>
          </w:tcPr>
          <w:p w:rsidR="000002E1" w:rsidRPr="003528AA" w:rsidRDefault="000002E1" w:rsidP="003528AA">
            <w:pPr>
              <w:pStyle w:val="BodyText"/>
              <w:jc w:val="right"/>
              <w:rPr>
                <w:rFonts w:ascii="Calibri" w:hAnsi="Calibri" w:cs="Calibri"/>
                <w:sz w:val="20"/>
                <w:szCs w:val="20"/>
              </w:rPr>
            </w:pPr>
            <w:r w:rsidRPr="00B32777">
              <w:rPr>
                <w:rFonts w:ascii="Calibri" w:hAnsi="Calibri" w:cs="Calibri"/>
                <w:sz w:val="20"/>
                <w:szCs w:val="20"/>
              </w:rPr>
              <w:t>&lt;AddressLine1&gt;</w:t>
            </w:r>
          </w:p>
        </w:tc>
      </w:tr>
      <w:tr w:rsidR="000002E1" w:rsidRPr="0002325E" w:rsidTr="003528AA">
        <w:tc>
          <w:tcPr>
            <w:tcW w:w="3624" w:type="dxa"/>
            <w:vAlign w:val="bottom"/>
          </w:tcPr>
          <w:p w:rsidR="000002E1" w:rsidRPr="003528AA" w:rsidRDefault="000002E1" w:rsidP="003528AA">
            <w:pPr>
              <w:pStyle w:val="BodyText"/>
              <w:rPr>
                <w:rFonts w:ascii="Calibri" w:hAnsi="Calibri" w:cs="Calibri"/>
                <w:color w:val="000000"/>
                <w:sz w:val="20"/>
                <w:szCs w:val="20"/>
              </w:rPr>
            </w:pPr>
            <w:r w:rsidRPr="003528AA">
              <w:rPr>
                <w:rFonts w:ascii="Calibri" w:hAnsi="Calibri" w:cs="Calibri"/>
                <w:color w:val="000000"/>
                <w:sz w:val="20"/>
                <w:szCs w:val="20"/>
              </w:rPr>
              <w:t>TARGET_TIME (MM/YY)</w:t>
            </w:r>
          </w:p>
        </w:tc>
        <w:tc>
          <w:tcPr>
            <w:tcW w:w="2613" w:type="dxa"/>
            <w:vAlign w:val="bottom"/>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rPr>
              <w:t xml:space="preserve">TARGET_TIME </w:t>
            </w:r>
          </w:p>
        </w:tc>
        <w:tc>
          <w:tcPr>
            <w:tcW w:w="1984" w:type="dxa"/>
          </w:tcPr>
          <w:p w:rsidR="000002E1" w:rsidRPr="003528AA" w:rsidRDefault="000002E1" w:rsidP="003528AA">
            <w:pPr>
              <w:pStyle w:val="BodyText"/>
              <w:jc w:val="right"/>
              <w:rPr>
                <w:rFonts w:ascii="Calibri" w:hAnsi="Calibri" w:cs="Calibri"/>
                <w:sz w:val="20"/>
                <w:szCs w:val="20"/>
              </w:rPr>
            </w:pPr>
            <w:r w:rsidRPr="00B32777">
              <w:rPr>
                <w:rFonts w:ascii="Calibri" w:hAnsi="Calibri" w:cs="Calibri"/>
                <w:sz w:val="20"/>
                <w:szCs w:val="20"/>
              </w:rPr>
              <w:t>&lt;AddressLine1&gt;</w:t>
            </w:r>
          </w:p>
        </w:tc>
      </w:tr>
      <w:tr w:rsidR="000002E1" w:rsidRPr="0002325E" w:rsidTr="003528AA">
        <w:tc>
          <w:tcPr>
            <w:tcW w:w="3624" w:type="dxa"/>
            <w:vAlign w:val="bottom"/>
          </w:tcPr>
          <w:p w:rsidR="000002E1" w:rsidRPr="003528AA" w:rsidRDefault="000002E1" w:rsidP="003528AA">
            <w:pPr>
              <w:pStyle w:val="BodyText"/>
              <w:rPr>
                <w:rFonts w:ascii="Calibri" w:hAnsi="Calibri" w:cs="Calibri"/>
                <w:color w:val="000000"/>
                <w:sz w:val="20"/>
                <w:szCs w:val="20"/>
                <w:highlight w:val="yellow"/>
              </w:rPr>
            </w:pPr>
            <w:r w:rsidRPr="003528AA">
              <w:rPr>
                <w:rFonts w:ascii="Calibri" w:hAnsi="Calibri" w:cs="Calibri"/>
                <w:color w:val="000000"/>
                <w:sz w:val="20"/>
                <w:szCs w:val="20"/>
                <w:highlight w:val="yellow"/>
              </w:rPr>
              <w:t>DEPARMENT_ID</w:t>
            </w:r>
            <w:r>
              <w:rPr>
                <w:rFonts w:ascii="Calibri" w:hAnsi="Calibri" w:cs="Calibri"/>
                <w:color w:val="000000"/>
                <w:sz w:val="20"/>
                <w:szCs w:val="20"/>
                <w:highlight w:val="yellow"/>
              </w:rPr>
              <w:t xml:space="preserve"> (quan ly den muc phong ban cua chi nhanh/branch)</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highlight w:val="yellow"/>
              </w:rPr>
              <w:t>DEPARTMENT_ID</w:t>
            </w:r>
          </w:p>
        </w:tc>
        <w:tc>
          <w:tcPr>
            <w:tcW w:w="1984" w:type="dxa"/>
          </w:tcPr>
          <w:p w:rsidR="000002E1" w:rsidRPr="003528AA" w:rsidRDefault="000002E1" w:rsidP="003528AA">
            <w:pPr>
              <w:pStyle w:val="BodyText"/>
              <w:jc w:val="right"/>
              <w:rPr>
                <w:rFonts w:ascii="Calibri" w:hAnsi="Calibri" w:cs="Calibri"/>
                <w:sz w:val="20"/>
                <w:szCs w:val="20"/>
              </w:rPr>
            </w:pPr>
            <w:r w:rsidRPr="00B32777">
              <w:rPr>
                <w:rFonts w:ascii="Calibri" w:hAnsi="Calibri" w:cs="Calibri"/>
                <w:sz w:val="20"/>
                <w:szCs w:val="20"/>
              </w:rPr>
              <w:t>&lt;AddressLine2&gt;</w:t>
            </w:r>
          </w:p>
        </w:tc>
      </w:tr>
      <w:tr w:rsidR="000002E1" w:rsidRPr="0002325E" w:rsidTr="003528AA">
        <w:tc>
          <w:tcPr>
            <w:tcW w:w="3624" w:type="dxa"/>
            <w:vAlign w:val="bottom"/>
          </w:tcPr>
          <w:p w:rsidR="000002E1" w:rsidRPr="003528AA" w:rsidRDefault="000002E1" w:rsidP="003528AA">
            <w:pPr>
              <w:pStyle w:val="BodyText"/>
              <w:rPr>
                <w:rFonts w:ascii="Calibri" w:hAnsi="Calibri" w:cs="Calibri"/>
                <w:color w:val="000000"/>
                <w:sz w:val="20"/>
                <w:szCs w:val="20"/>
              </w:rPr>
            </w:pPr>
            <w:r w:rsidRPr="003528AA">
              <w:rPr>
                <w:rFonts w:ascii="Calibri" w:hAnsi="Calibri" w:cs="Calibri"/>
                <w:color w:val="000000"/>
                <w:sz w:val="20"/>
                <w:szCs w:val="20"/>
              </w:rPr>
              <w:t>Credit department user</w:t>
            </w:r>
            <w:r>
              <w:rPr>
                <w:rFonts w:ascii="Calibri" w:hAnsi="Calibri" w:cs="Calibri"/>
                <w:color w:val="000000"/>
                <w:sz w:val="20"/>
                <w:szCs w:val="20"/>
              </w:rPr>
              <w:t xml:space="preserve"> (mã nv tín dụng)</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rPr>
              <w:t>OFFICER</w:t>
            </w:r>
          </w:p>
        </w:tc>
        <w:tc>
          <w:tcPr>
            <w:tcW w:w="1984" w:type="dxa"/>
          </w:tcPr>
          <w:p w:rsidR="000002E1" w:rsidRPr="003528AA" w:rsidRDefault="000002E1" w:rsidP="003528AA">
            <w:pPr>
              <w:pStyle w:val="BodyText"/>
              <w:jc w:val="right"/>
              <w:rPr>
                <w:rFonts w:ascii="Calibri" w:hAnsi="Calibri" w:cs="Calibri"/>
                <w:sz w:val="20"/>
                <w:szCs w:val="20"/>
              </w:rPr>
            </w:pPr>
            <w:r w:rsidRPr="00B32777">
              <w:rPr>
                <w:rFonts w:ascii="Calibri" w:hAnsi="Calibri" w:cs="Calibri"/>
                <w:sz w:val="20"/>
                <w:szCs w:val="20"/>
              </w:rPr>
              <w:t>&lt;AddressLine3&gt;</w:t>
            </w:r>
          </w:p>
        </w:tc>
      </w:tr>
      <w:tr w:rsidR="000002E1" w:rsidRPr="0002325E" w:rsidTr="003528AA">
        <w:tc>
          <w:tcPr>
            <w:tcW w:w="3624" w:type="dxa"/>
          </w:tcPr>
          <w:p w:rsidR="000002E1" w:rsidRPr="00B32777" w:rsidRDefault="000002E1" w:rsidP="003528AA">
            <w:pPr>
              <w:pStyle w:val="BodyText"/>
              <w:rPr>
                <w:rFonts w:ascii="Calibri" w:hAnsi="Calibri" w:cs="Calibri"/>
                <w:color w:val="000000"/>
                <w:sz w:val="20"/>
                <w:szCs w:val="20"/>
              </w:rPr>
            </w:pPr>
            <w:r w:rsidRPr="00B32777">
              <w:rPr>
                <w:rFonts w:ascii="Calibri" w:hAnsi="Calibri" w:cs="Calibri"/>
                <w:color w:val="000000"/>
                <w:sz w:val="20"/>
                <w:szCs w:val="20"/>
              </w:rPr>
              <w:t xml:space="preserve">Branch for receiving card </w:t>
            </w:r>
            <w:r>
              <w:rPr>
                <w:rFonts w:ascii="Calibri" w:hAnsi="Calibri" w:cs="Calibri"/>
                <w:color w:val="000000"/>
                <w:sz w:val="20"/>
                <w:szCs w:val="20"/>
              </w:rPr>
              <w:t>(</w:t>
            </w:r>
            <w:r w:rsidRPr="00B32777">
              <w:rPr>
                <w:rFonts w:ascii="Calibri" w:hAnsi="Calibri" w:cs="Calibri"/>
                <w:i/>
                <w:color w:val="000000"/>
                <w:sz w:val="20"/>
                <w:szCs w:val="20"/>
              </w:rPr>
              <w:t>kh đăng ký nhận thẻ ở chi nhánh khác</w:t>
            </w:r>
            <w:r>
              <w:rPr>
                <w:rFonts w:ascii="Calibri" w:hAnsi="Calibri" w:cs="Calibri"/>
                <w:color w:val="000000"/>
                <w:sz w:val="20"/>
                <w:szCs w:val="20"/>
              </w:rPr>
              <w:t>)</w:t>
            </w:r>
          </w:p>
        </w:tc>
        <w:tc>
          <w:tcPr>
            <w:tcW w:w="2613" w:type="dxa"/>
          </w:tcPr>
          <w:p w:rsidR="000002E1" w:rsidRPr="00B32777" w:rsidRDefault="000002E1" w:rsidP="003528AA">
            <w:pPr>
              <w:pStyle w:val="BodyText"/>
              <w:spacing w:before="100" w:beforeAutospacing="1" w:afterAutospacing="1"/>
              <w:textAlignment w:val="center"/>
              <w:rPr>
                <w:rFonts w:ascii="Calibri" w:hAnsi="Calibri" w:cs="Calibri"/>
                <w:color w:val="000000"/>
                <w:sz w:val="20"/>
                <w:szCs w:val="20"/>
              </w:rPr>
            </w:pPr>
            <w:r w:rsidRPr="00B32777">
              <w:rPr>
                <w:rFonts w:ascii="Calibri" w:hAnsi="Calibri" w:cs="Calibri"/>
                <w:color w:val="000000"/>
                <w:sz w:val="20"/>
                <w:szCs w:val="20"/>
              </w:rPr>
              <w:t>BRANCH_RECEIVE_CARD</w:t>
            </w:r>
          </w:p>
        </w:tc>
        <w:tc>
          <w:tcPr>
            <w:tcW w:w="1984" w:type="dxa"/>
          </w:tcPr>
          <w:p w:rsidR="000002E1" w:rsidRPr="00B32777" w:rsidRDefault="000002E1" w:rsidP="003528AA">
            <w:pPr>
              <w:pStyle w:val="BodyText"/>
              <w:jc w:val="right"/>
              <w:rPr>
                <w:rFonts w:ascii="Calibri" w:hAnsi="Calibri" w:cs="Calibri"/>
                <w:sz w:val="20"/>
                <w:szCs w:val="20"/>
                <w:lang w:eastAsia="en-US"/>
              </w:rPr>
            </w:pPr>
            <w:r>
              <w:rPr>
                <w:rFonts w:ascii="Calibri" w:hAnsi="Calibri" w:cs="Calibri"/>
                <w:sz w:val="20"/>
                <w:szCs w:val="20"/>
              </w:rPr>
              <w:t>&lt;AddInfo&gt;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p>
        </w:tc>
        <w:tc>
          <w:tcPr>
            <w:tcW w:w="1984" w:type="dxa"/>
          </w:tcPr>
          <w:p w:rsidR="000002E1" w:rsidRPr="00553861" w:rsidRDefault="000002E1" w:rsidP="003528AA">
            <w:pPr>
              <w:pStyle w:val="BodyText"/>
              <w:spacing w:before="100" w:beforeAutospacing="1" w:afterAutospacing="1"/>
              <w:textAlignment w:val="center"/>
              <w:rPr>
                <w:rFonts w:ascii="Calibri" w:hAnsi="Calibri" w:cs="Calibri"/>
                <w:sz w:val="20"/>
                <w:szCs w:val="20"/>
              </w:rPr>
            </w:pPr>
            <w:r w:rsidRPr="00B32777">
              <w:rPr>
                <w:rFonts w:ascii="Calibri" w:hAnsi="Calibri" w:cs="Calibri"/>
                <w:sz w:val="20"/>
                <w:szCs w:val="20"/>
                <w:highlight w:val="yellow"/>
              </w:rPr>
              <w:t>&lt;</w:t>
            </w:r>
            <w:r>
              <w:rPr>
                <w:rFonts w:ascii="Calibri" w:hAnsi="Calibri" w:cs="Calibri"/>
                <w:sz w:val="20"/>
                <w:szCs w:val="20"/>
                <w:highlight w:val="yellow"/>
              </w:rPr>
              <w:t>/</w:t>
            </w:r>
            <w:r w:rsidRPr="00B32777">
              <w:rPr>
                <w:rFonts w:ascii="Calibri" w:hAnsi="Calibri" w:cs="Calibri"/>
                <w:sz w:val="20"/>
                <w:szCs w:val="20"/>
                <w:highlight w:val="yellow"/>
              </w:rPr>
              <w:t>Address&gt;</w:t>
            </w:r>
          </w:p>
        </w:tc>
      </w:tr>
      <w:tr w:rsidR="000002E1" w:rsidRPr="0002325E" w:rsidTr="003528AA">
        <w:tc>
          <w:tcPr>
            <w:tcW w:w="3624"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rPr>
              <w:t>Type of Auto_payment: None, Mindue, Full, %</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rPr>
              <w:t>AUTO_PAYMENT_FLAG</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sidRPr="00553861">
              <w:rPr>
                <w:rFonts w:ascii="Calibri" w:hAnsi="Calibri" w:cs="Calibri"/>
                <w:sz w:val="20"/>
                <w:szCs w:val="20"/>
              </w:rPr>
              <w:t>&lt;ADDINFO01&gt;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r w:rsidRPr="003528AA">
              <w:rPr>
                <w:rFonts w:ascii="Calibri" w:hAnsi="Calibri" w:cs="Calibri"/>
                <w:color w:val="000000"/>
                <w:sz w:val="20"/>
                <w:szCs w:val="20"/>
              </w:rPr>
              <w:t>Auto payment Account</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rPr>
              <w:t>AUTO_PAYMENT_ACCOUNT</w:t>
            </w:r>
          </w:p>
        </w:tc>
        <w:tc>
          <w:tcPr>
            <w:tcW w:w="1984" w:type="dxa"/>
          </w:tcPr>
          <w:p w:rsidR="000002E1" w:rsidRPr="003528AA" w:rsidRDefault="000002E1" w:rsidP="003528AA">
            <w:pPr>
              <w:pStyle w:val="BodyText"/>
              <w:rPr>
                <w:rFonts w:ascii="Calibri" w:hAnsi="Calibri" w:cs="Calibri"/>
                <w:sz w:val="20"/>
                <w:szCs w:val="20"/>
              </w:rPr>
            </w:pPr>
            <w:r w:rsidRPr="00553861">
              <w:rPr>
                <w:rFonts w:ascii="Calibri" w:hAnsi="Calibri" w:cs="Calibri"/>
                <w:sz w:val="20"/>
                <w:szCs w:val="20"/>
              </w:rPr>
              <w:t>&lt;</w:t>
            </w:r>
            <w:r w:rsidRPr="00274078">
              <w:rPr>
                <w:rFonts w:ascii="Calibri" w:hAnsi="Calibri" w:cs="Calibri"/>
                <w:sz w:val="20"/>
                <w:szCs w:val="20"/>
              </w:rPr>
              <w:t xml:space="preserve"> RBSNumber</w:t>
            </w:r>
            <w:r w:rsidRPr="00553861">
              <w:rPr>
                <w:rFonts w:ascii="Calibri" w:hAnsi="Calibri" w:cs="Calibri"/>
                <w:sz w:val="20"/>
                <w:szCs w:val="20"/>
              </w:rPr>
              <w:t xml:space="preserve"> &gt;</w:t>
            </w:r>
          </w:p>
        </w:tc>
      </w:tr>
      <w:tr w:rsidR="000002E1" w:rsidRPr="0002325E" w:rsidTr="003528AA">
        <w:tc>
          <w:tcPr>
            <w:tcW w:w="3624" w:type="dxa"/>
            <w:vAlign w:val="center"/>
          </w:tcPr>
          <w:p w:rsidR="000002E1" w:rsidRPr="003528AA" w:rsidRDefault="000002E1" w:rsidP="003528AA">
            <w:pPr>
              <w:pStyle w:val="BodyText"/>
              <w:rPr>
                <w:rFonts w:ascii="Calibri" w:hAnsi="Calibri" w:cs="Calibri"/>
                <w:color w:val="000000"/>
                <w:sz w:val="20"/>
                <w:szCs w:val="20"/>
              </w:rPr>
            </w:pPr>
            <w:r w:rsidRPr="003528AA">
              <w:rPr>
                <w:rFonts w:ascii="Calibri" w:hAnsi="Calibri" w:cs="Calibri"/>
                <w:color w:val="000000"/>
                <w:sz w:val="20"/>
                <w:szCs w:val="20"/>
              </w:rPr>
              <w:t>SMS_FLAG</w:t>
            </w:r>
            <w:r>
              <w:rPr>
                <w:rFonts w:ascii="Calibri" w:hAnsi="Calibri" w:cs="Calibri"/>
                <w:color w:val="000000"/>
                <w:sz w:val="20"/>
                <w:szCs w:val="20"/>
              </w:rPr>
              <w:t xml:space="preserve"> (</w:t>
            </w:r>
            <w:r w:rsidRPr="003528AA">
              <w:rPr>
                <w:rFonts w:ascii="Calibri" w:hAnsi="Calibri" w:cs="Calibri"/>
                <w:i/>
                <w:color w:val="000000"/>
                <w:sz w:val="20"/>
                <w:szCs w:val="20"/>
              </w:rPr>
              <w:t>đăng ký nhận sms</w:t>
            </w:r>
            <w:r>
              <w:rPr>
                <w:rFonts w:ascii="Calibri" w:hAnsi="Calibri" w:cs="Calibri"/>
                <w:color w:val="000000"/>
                <w:sz w:val="20"/>
                <w:szCs w:val="20"/>
              </w:rPr>
              <w:t>)</w:t>
            </w:r>
          </w:p>
        </w:tc>
        <w:tc>
          <w:tcPr>
            <w:tcW w:w="2613" w:type="dxa"/>
            <w:vAlign w:val="center"/>
          </w:tcPr>
          <w:p w:rsidR="000002E1" w:rsidRPr="003528AA" w:rsidRDefault="000002E1" w:rsidP="003528AA">
            <w:pPr>
              <w:pStyle w:val="BodyText"/>
              <w:spacing w:before="100" w:beforeAutospacing="1" w:afterAutospacing="1"/>
              <w:textAlignment w:val="center"/>
              <w:rPr>
                <w:rFonts w:ascii="Calibri" w:hAnsi="Calibri" w:cs="Calibri"/>
                <w:color w:val="000000"/>
                <w:sz w:val="20"/>
                <w:szCs w:val="20"/>
              </w:rPr>
            </w:pPr>
            <w:r w:rsidRPr="003528AA">
              <w:rPr>
                <w:rFonts w:ascii="Calibri" w:hAnsi="Calibri" w:cs="Calibri"/>
                <w:color w:val="000000"/>
                <w:sz w:val="20"/>
                <w:szCs w:val="20"/>
              </w:rPr>
              <w:t>SMS_FLAG</w:t>
            </w:r>
          </w:p>
        </w:tc>
        <w:tc>
          <w:tcPr>
            <w:tcW w:w="1984" w:type="dxa"/>
          </w:tcPr>
          <w:p w:rsidR="000002E1" w:rsidRPr="003528AA" w:rsidRDefault="000002E1" w:rsidP="003528AA">
            <w:pPr>
              <w:pStyle w:val="BodyText"/>
              <w:spacing w:before="100" w:beforeAutospacing="1" w:afterAutospacing="1"/>
              <w:textAlignment w:val="center"/>
              <w:rPr>
                <w:rFonts w:ascii="Calibri" w:hAnsi="Calibri" w:cs="Calibri"/>
                <w:sz w:val="20"/>
                <w:szCs w:val="20"/>
              </w:rPr>
            </w:pPr>
            <w:r>
              <w:rPr>
                <w:rFonts w:ascii="Calibri" w:hAnsi="Calibri" w:cs="Calibri"/>
                <w:sz w:val="20"/>
                <w:szCs w:val="20"/>
              </w:rPr>
              <w:t>&lt;ADDINFO02</w:t>
            </w:r>
            <w:r w:rsidRPr="00553861">
              <w:rPr>
                <w:rFonts w:ascii="Calibri" w:hAnsi="Calibri" w:cs="Calibri"/>
                <w:sz w:val="20"/>
                <w:szCs w:val="20"/>
              </w:rPr>
              <w:t>&gt;</w:t>
            </w:r>
          </w:p>
        </w:tc>
      </w:tr>
    </w:tbl>
    <w:p w:rsidR="00AC4D33" w:rsidRDefault="00AC4D33" w:rsidP="00AC4D33">
      <w:pPr>
        <w:pStyle w:val="BodyText"/>
      </w:pPr>
    </w:p>
    <w:p w:rsidR="00256604" w:rsidRDefault="00256604" w:rsidP="00256604">
      <w:pPr>
        <w:pStyle w:val="Heading3"/>
        <w:numPr>
          <w:ilvl w:val="2"/>
          <w:numId w:val="4"/>
        </w:numPr>
        <w:tabs>
          <w:tab w:val="num" w:pos="720"/>
        </w:tabs>
        <w:ind w:left="720"/>
      </w:pPr>
      <w:bookmarkStart w:id="44" w:name="_Toc503528089"/>
      <w:r>
        <w:t>Contract Status</w:t>
      </w:r>
      <w:bookmarkEnd w:id="44"/>
    </w:p>
    <w:p w:rsidR="00F4585E" w:rsidRPr="00E63A79" w:rsidRDefault="00F4585E" w:rsidP="00566586">
      <w:pPr>
        <w:pStyle w:val="BodyText"/>
        <w:ind w:left="720"/>
      </w:pPr>
      <w:r>
        <w:t>2.1.3.1 Card Status</w:t>
      </w:r>
    </w:p>
    <w:tbl>
      <w:tblPr>
        <w:tblStyle w:val="TableGrid"/>
        <w:tblW w:w="0" w:type="auto"/>
        <w:tblInd w:w="959" w:type="dxa"/>
        <w:tblLook w:val="04A0" w:firstRow="1" w:lastRow="0" w:firstColumn="1" w:lastColumn="0" w:noHBand="0" w:noVBand="1"/>
      </w:tblPr>
      <w:tblGrid>
        <w:gridCol w:w="3685"/>
        <w:gridCol w:w="1701"/>
        <w:gridCol w:w="1701"/>
      </w:tblGrid>
      <w:tr w:rsidR="00256604" w:rsidRPr="00CD46B7" w:rsidTr="00566586">
        <w:tc>
          <w:tcPr>
            <w:tcW w:w="3685" w:type="dxa"/>
            <w:shd w:val="clear" w:color="auto" w:fill="FFC000"/>
          </w:tcPr>
          <w:p w:rsidR="00256604" w:rsidRPr="00CD46B7" w:rsidRDefault="00256604" w:rsidP="009B5062">
            <w:pPr>
              <w:pStyle w:val="BodyText"/>
              <w:rPr>
                <w:rFonts w:asciiTheme="minorHAnsi" w:hAnsiTheme="minorHAnsi" w:cstheme="minorHAnsi"/>
                <w:b/>
                <w:sz w:val="20"/>
                <w:szCs w:val="20"/>
              </w:rPr>
            </w:pPr>
            <w:r>
              <w:rPr>
                <w:rFonts w:asciiTheme="minorHAnsi" w:hAnsiTheme="minorHAnsi" w:cstheme="minorHAnsi"/>
                <w:b/>
                <w:sz w:val="20"/>
                <w:szCs w:val="20"/>
              </w:rPr>
              <w:t>Contract Status</w:t>
            </w:r>
          </w:p>
        </w:tc>
        <w:tc>
          <w:tcPr>
            <w:tcW w:w="1701" w:type="dxa"/>
            <w:shd w:val="clear" w:color="auto" w:fill="FFC000"/>
          </w:tcPr>
          <w:p w:rsidR="00256604" w:rsidRPr="00CD46B7" w:rsidRDefault="00256604" w:rsidP="009B5062">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1701" w:type="dxa"/>
            <w:shd w:val="clear" w:color="auto" w:fill="FFC000"/>
          </w:tcPr>
          <w:p w:rsidR="00256604" w:rsidRPr="00CD46B7" w:rsidRDefault="00256604" w:rsidP="009B5062">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t>Normal</w:t>
            </w:r>
            <w:r w:rsidR="001368F3" w:rsidRPr="00566586">
              <w:rPr>
                <w:rFonts w:ascii="Calibri" w:hAnsi="Calibri" w:cs="Calibri"/>
                <w:color w:val="000000"/>
                <w:sz w:val="20"/>
                <w:szCs w:val="20"/>
              </w:rPr>
              <w:t xml:space="preserve"> (bình thường)</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0</w:t>
            </w:r>
          </w:p>
        </w:tc>
        <w:tc>
          <w:tcPr>
            <w:tcW w:w="1701" w:type="dxa"/>
          </w:tcPr>
          <w:p w:rsidR="00F4585E" w:rsidRPr="00566586" w:rsidRDefault="001D0E16"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Card OK</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t>Cancelled</w:t>
            </w:r>
            <w:r w:rsidR="001368F3" w:rsidRPr="00566586">
              <w:rPr>
                <w:rFonts w:ascii="Calibri" w:hAnsi="Calibri" w:cs="Calibri"/>
                <w:color w:val="000000"/>
                <w:sz w:val="20"/>
                <w:szCs w:val="20"/>
              </w:rPr>
              <w:t xml:space="preserve"> (</w:t>
            </w:r>
            <w:r w:rsidR="0044243F" w:rsidRPr="00566586">
              <w:rPr>
                <w:rFonts w:ascii="Calibri" w:hAnsi="Calibri" w:cs="Calibri"/>
                <w:color w:val="000000"/>
                <w:sz w:val="20"/>
                <w:szCs w:val="20"/>
              </w:rPr>
              <w:t>thẻ đóng)</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3</w:t>
            </w:r>
          </w:p>
        </w:tc>
        <w:tc>
          <w:tcPr>
            <w:tcW w:w="1701" w:type="dxa"/>
          </w:tcPr>
          <w:p w:rsidR="00F4585E" w:rsidRPr="00566586" w:rsidRDefault="0053633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Card Close</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t>Replaced</w:t>
            </w:r>
            <w:r w:rsidR="0044243F" w:rsidRPr="00566586">
              <w:rPr>
                <w:rFonts w:ascii="Calibri" w:hAnsi="Calibri" w:cs="Calibri"/>
                <w:color w:val="000000"/>
                <w:sz w:val="20"/>
                <w:szCs w:val="20"/>
              </w:rPr>
              <w:t xml:space="preserve"> (thẻ bị thay thế)</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4</w:t>
            </w:r>
          </w:p>
        </w:tc>
        <w:tc>
          <w:tcPr>
            <w:tcW w:w="1701" w:type="dxa"/>
          </w:tcPr>
          <w:p w:rsidR="00F4585E" w:rsidRPr="00566586" w:rsidRDefault="00087796"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Card Replaced</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t>Lost</w:t>
            </w:r>
            <w:r w:rsidR="0044243F" w:rsidRPr="00566586">
              <w:rPr>
                <w:rFonts w:ascii="Calibri" w:hAnsi="Calibri" w:cs="Calibri"/>
                <w:color w:val="000000"/>
                <w:sz w:val="20"/>
                <w:szCs w:val="20"/>
              </w:rPr>
              <w:t xml:space="preserve"> (thất lạc)</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5</w:t>
            </w:r>
          </w:p>
        </w:tc>
        <w:tc>
          <w:tcPr>
            <w:tcW w:w="1701" w:type="dxa"/>
          </w:tcPr>
          <w:p w:rsidR="00F4585E" w:rsidRPr="00566586" w:rsidRDefault="00087796"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Pick Up L41</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t>Stolen</w:t>
            </w:r>
            <w:r w:rsidR="0044243F" w:rsidRPr="00566586">
              <w:rPr>
                <w:rFonts w:ascii="Calibri" w:hAnsi="Calibri" w:cs="Calibri"/>
                <w:color w:val="000000"/>
                <w:sz w:val="20"/>
                <w:szCs w:val="20"/>
              </w:rPr>
              <w:t xml:space="preserve"> (mất cắp)</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6</w:t>
            </w:r>
          </w:p>
        </w:tc>
        <w:tc>
          <w:tcPr>
            <w:tcW w:w="1701" w:type="dxa"/>
          </w:tcPr>
          <w:p w:rsidR="00F4585E" w:rsidRPr="00566586" w:rsidRDefault="00087796"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Pick Up S43</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t>Counterfeit</w:t>
            </w:r>
            <w:r w:rsidR="0044243F" w:rsidRPr="00566586">
              <w:rPr>
                <w:rFonts w:ascii="Calibri" w:hAnsi="Calibri" w:cs="Calibri"/>
                <w:color w:val="000000"/>
                <w:sz w:val="20"/>
                <w:szCs w:val="20"/>
              </w:rPr>
              <w:t xml:space="preserve"> (</w:t>
            </w:r>
            <w:r w:rsidR="000D5714" w:rsidRPr="00566586">
              <w:rPr>
                <w:rFonts w:ascii="Calibri" w:hAnsi="Calibri" w:cs="Calibri"/>
                <w:color w:val="000000"/>
                <w:sz w:val="20"/>
                <w:szCs w:val="20"/>
              </w:rPr>
              <w:t>thẻ giao xuống chi nhánh nhưng không kích hoạt)</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7</w:t>
            </w:r>
          </w:p>
        </w:tc>
        <w:tc>
          <w:tcPr>
            <w:tcW w:w="1701" w:type="dxa"/>
          </w:tcPr>
          <w:p w:rsidR="00F4585E" w:rsidRPr="00566586" w:rsidRDefault="00111C8C"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Card Branch</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t>Returned</w:t>
            </w:r>
            <w:r w:rsidR="002C4FB1" w:rsidRPr="00566586">
              <w:rPr>
                <w:rFonts w:ascii="Calibri" w:hAnsi="Calibri" w:cs="Calibri"/>
                <w:color w:val="000000"/>
                <w:sz w:val="20"/>
                <w:szCs w:val="20"/>
              </w:rPr>
              <w:t xml:space="preserve"> (tạm khóa)</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8</w:t>
            </w:r>
          </w:p>
        </w:tc>
        <w:tc>
          <w:tcPr>
            <w:tcW w:w="1701" w:type="dxa"/>
          </w:tcPr>
          <w:p w:rsidR="00F4585E" w:rsidRPr="00566586" w:rsidRDefault="001D011F"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Do not honor</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lastRenderedPageBreak/>
              <w:t>Upgrade</w:t>
            </w:r>
            <w:r w:rsidR="001F7729" w:rsidRPr="00566586">
              <w:rPr>
                <w:rFonts w:ascii="Calibri" w:hAnsi="Calibri" w:cs="Calibri"/>
                <w:color w:val="000000"/>
                <w:sz w:val="20"/>
                <w:szCs w:val="20"/>
              </w:rPr>
              <w:t xml:space="preserve"> (chuyển thẻ từ lên thẻ chip)</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9</w:t>
            </w:r>
          </w:p>
        </w:tc>
        <w:tc>
          <w:tcPr>
            <w:tcW w:w="1701" w:type="dxa"/>
          </w:tcPr>
          <w:p w:rsidR="00F4585E" w:rsidRPr="00566586" w:rsidRDefault="00111C8C"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Card Upgrade</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t>Returned Card Renewal</w:t>
            </w:r>
            <w:r w:rsidR="00530DD7" w:rsidRPr="00566586">
              <w:rPr>
                <w:rFonts w:ascii="Calibri" w:hAnsi="Calibri" w:cs="Calibri"/>
                <w:color w:val="000000"/>
                <w:sz w:val="20"/>
                <w:szCs w:val="20"/>
              </w:rPr>
              <w:t xml:space="preserve"> (áp thẻ chính ko có nhu cầu sử dụng)</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10</w:t>
            </w:r>
          </w:p>
        </w:tc>
        <w:tc>
          <w:tcPr>
            <w:tcW w:w="1701" w:type="dxa"/>
          </w:tcPr>
          <w:p w:rsidR="00F4585E" w:rsidRPr="00566586" w:rsidRDefault="00111C8C"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Card Returned</w:t>
            </w:r>
          </w:p>
        </w:tc>
      </w:tr>
      <w:tr w:rsidR="00F4585E" w:rsidRPr="00EC4D69" w:rsidTr="00566586">
        <w:tc>
          <w:tcPr>
            <w:tcW w:w="3685" w:type="dxa"/>
            <w:vAlign w:val="bottom"/>
          </w:tcPr>
          <w:p w:rsidR="00F4585E" w:rsidRPr="00566586" w:rsidRDefault="00F4585E" w:rsidP="009B5062">
            <w:pPr>
              <w:pStyle w:val="BodyText"/>
              <w:rPr>
                <w:rFonts w:ascii="Calibri" w:hAnsi="Calibri" w:cs="Calibri"/>
                <w:sz w:val="20"/>
                <w:szCs w:val="20"/>
              </w:rPr>
            </w:pPr>
            <w:r w:rsidRPr="00566586">
              <w:rPr>
                <w:rFonts w:ascii="Calibri" w:hAnsi="Calibri" w:cs="Calibri"/>
                <w:color w:val="000000"/>
                <w:sz w:val="20"/>
                <w:szCs w:val="20"/>
              </w:rPr>
              <w:t>Expired</w:t>
            </w:r>
            <w:r w:rsidR="00365510" w:rsidRPr="00566586">
              <w:rPr>
                <w:rFonts w:ascii="Calibri" w:hAnsi="Calibri" w:cs="Calibri"/>
                <w:color w:val="000000"/>
                <w:sz w:val="20"/>
                <w:szCs w:val="20"/>
              </w:rPr>
              <w:t xml:space="preserve"> (thẻ hết hạn)</w:t>
            </w:r>
          </w:p>
        </w:tc>
        <w:tc>
          <w:tcPr>
            <w:tcW w:w="1701" w:type="dxa"/>
            <w:vAlign w:val="bottom"/>
          </w:tcPr>
          <w:p w:rsidR="00F4585E" w:rsidRPr="00566586" w:rsidRDefault="00F4585E" w:rsidP="00566586">
            <w:pPr>
              <w:pStyle w:val="BodyText"/>
              <w:jc w:val="center"/>
              <w:rPr>
                <w:rFonts w:ascii="Calibri" w:hAnsi="Calibri" w:cs="Calibri"/>
                <w:sz w:val="20"/>
                <w:szCs w:val="20"/>
                <w:lang w:eastAsia="en-US"/>
              </w:rPr>
            </w:pPr>
            <w:r w:rsidRPr="00566586">
              <w:rPr>
                <w:rFonts w:ascii="Calibri" w:hAnsi="Calibri" w:cs="Calibri"/>
                <w:color w:val="000000"/>
                <w:sz w:val="20"/>
                <w:szCs w:val="20"/>
              </w:rPr>
              <w:t>12</w:t>
            </w:r>
          </w:p>
        </w:tc>
        <w:tc>
          <w:tcPr>
            <w:tcW w:w="1701" w:type="dxa"/>
          </w:tcPr>
          <w:p w:rsidR="00F4585E" w:rsidRPr="00566586" w:rsidRDefault="00111C8C"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Card Expired</w:t>
            </w:r>
          </w:p>
        </w:tc>
      </w:tr>
    </w:tbl>
    <w:p w:rsidR="00256604" w:rsidRDefault="00256604" w:rsidP="00256604">
      <w:pPr>
        <w:pStyle w:val="BodyText"/>
      </w:pPr>
    </w:p>
    <w:p w:rsidR="00F4585E" w:rsidRDefault="00F4585E" w:rsidP="00256604">
      <w:pPr>
        <w:pStyle w:val="BodyText"/>
      </w:pPr>
      <w:r>
        <w:tab/>
        <w:t>2.1.3.2 Account Status</w:t>
      </w:r>
    </w:p>
    <w:p w:rsidR="00F4585E" w:rsidRPr="00271117" w:rsidRDefault="00F4585E" w:rsidP="00256604">
      <w:pPr>
        <w:pStyle w:val="BodyText"/>
      </w:pPr>
      <w:r>
        <w:tab/>
      </w:r>
    </w:p>
    <w:tbl>
      <w:tblPr>
        <w:tblStyle w:val="TableGrid"/>
        <w:tblW w:w="0" w:type="auto"/>
        <w:tblInd w:w="959" w:type="dxa"/>
        <w:tblLook w:val="04A0" w:firstRow="1" w:lastRow="0" w:firstColumn="1" w:lastColumn="0" w:noHBand="0" w:noVBand="1"/>
      </w:tblPr>
      <w:tblGrid>
        <w:gridCol w:w="3685"/>
        <w:gridCol w:w="1134"/>
        <w:gridCol w:w="2268"/>
      </w:tblGrid>
      <w:tr w:rsidR="00F4585E" w:rsidRPr="00CD46B7" w:rsidTr="00566586">
        <w:tc>
          <w:tcPr>
            <w:tcW w:w="3685" w:type="dxa"/>
            <w:shd w:val="clear" w:color="auto" w:fill="FFC000"/>
          </w:tcPr>
          <w:p w:rsidR="00F4585E" w:rsidRPr="00CD46B7" w:rsidRDefault="00F4585E" w:rsidP="00F4585E">
            <w:pPr>
              <w:pStyle w:val="BodyText"/>
              <w:rPr>
                <w:rFonts w:asciiTheme="minorHAnsi" w:hAnsiTheme="minorHAnsi" w:cstheme="minorHAnsi"/>
                <w:b/>
                <w:sz w:val="20"/>
                <w:szCs w:val="20"/>
              </w:rPr>
            </w:pPr>
            <w:r>
              <w:rPr>
                <w:rFonts w:asciiTheme="minorHAnsi" w:hAnsiTheme="minorHAnsi" w:cstheme="minorHAnsi"/>
                <w:b/>
                <w:sz w:val="20"/>
                <w:szCs w:val="20"/>
              </w:rPr>
              <w:t>Contract Status</w:t>
            </w:r>
          </w:p>
        </w:tc>
        <w:tc>
          <w:tcPr>
            <w:tcW w:w="1134" w:type="dxa"/>
            <w:shd w:val="clear" w:color="auto" w:fill="FFC000"/>
          </w:tcPr>
          <w:p w:rsidR="00F4585E" w:rsidRPr="00CD46B7" w:rsidRDefault="00F4585E" w:rsidP="00F4585E">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2268" w:type="dxa"/>
            <w:shd w:val="clear" w:color="auto" w:fill="FFC000"/>
          </w:tcPr>
          <w:p w:rsidR="00F4585E" w:rsidRPr="00CD46B7" w:rsidRDefault="00F4585E" w:rsidP="00F4585E">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5739D0" w:rsidRPr="00EC4D69" w:rsidTr="00566586">
        <w:tc>
          <w:tcPr>
            <w:tcW w:w="3685" w:type="dxa"/>
            <w:vAlign w:val="bottom"/>
          </w:tcPr>
          <w:p w:rsidR="005739D0" w:rsidRPr="00566586" w:rsidRDefault="005739D0" w:rsidP="00F4585E">
            <w:pPr>
              <w:pStyle w:val="BodyText"/>
              <w:rPr>
                <w:rFonts w:ascii="Calibri" w:hAnsi="Calibri" w:cs="Calibri"/>
                <w:sz w:val="20"/>
                <w:szCs w:val="20"/>
              </w:rPr>
            </w:pPr>
            <w:r w:rsidRPr="00566586">
              <w:rPr>
                <w:rFonts w:ascii="Calibri" w:hAnsi="Calibri" w:cs="Calibri"/>
                <w:color w:val="000000"/>
                <w:sz w:val="20"/>
                <w:szCs w:val="20"/>
              </w:rPr>
              <w:t>NORMAL</w:t>
            </w:r>
            <w:r w:rsidR="00C82124" w:rsidRPr="00566586">
              <w:rPr>
                <w:rFonts w:ascii="Calibri" w:hAnsi="Calibri" w:cs="Calibri"/>
                <w:color w:val="000000"/>
                <w:sz w:val="20"/>
                <w:szCs w:val="20"/>
              </w:rPr>
              <w:t xml:space="preserve"> (bình thường)</w:t>
            </w:r>
          </w:p>
        </w:tc>
        <w:tc>
          <w:tcPr>
            <w:tcW w:w="1134" w:type="dxa"/>
            <w:vAlign w:val="bottom"/>
          </w:tcPr>
          <w:p w:rsidR="005739D0" w:rsidRPr="00566586" w:rsidRDefault="005739D0" w:rsidP="00F4585E">
            <w:pPr>
              <w:pStyle w:val="BodyText"/>
              <w:spacing w:before="100" w:beforeAutospacing="1" w:afterAutospacing="1"/>
              <w:jc w:val="center"/>
              <w:textAlignment w:val="center"/>
              <w:rPr>
                <w:rFonts w:ascii="Calibri" w:hAnsi="Calibri" w:cs="Calibri"/>
                <w:sz w:val="20"/>
                <w:szCs w:val="20"/>
              </w:rPr>
            </w:pPr>
            <w:r w:rsidRPr="00566586">
              <w:rPr>
                <w:rFonts w:ascii="Calibri" w:hAnsi="Calibri" w:cs="Calibri"/>
                <w:color w:val="000000"/>
                <w:sz w:val="20"/>
                <w:szCs w:val="20"/>
              </w:rPr>
              <w:t>0</w:t>
            </w:r>
          </w:p>
        </w:tc>
        <w:tc>
          <w:tcPr>
            <w:tcW w:w="2268" w:type="dxa"/>
          </w:tcPr>
          <w:p w:rsidR="005739D0" w:rsidRPr="00566586" w:rsidRDefault="007061EB" w:rsidP="00F4585E">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Account OK</w:t>
            </w:r>
          </w:p>
        </w:tc>
      </w:tr>
      <w:tr w:rsidR="005739D0" w:rsidRPr="00EC4D69" w:rsidTr="00566586">
        <w:tc>
          <w:tcPr>
            <w:tcW w:w="3685" w:type="dxa"/>
            <w:vAlign w:val="bottom"/>
          </w:tcPr>
          <w:p w:rsidR="005739D0" w:rsidRPr="00566586" w:rsidRDefault="009423B9" w:rsidP="00F4585E">
            <w:pPr>
              <w:pStyle w:val="BodyText"/>
              <w:rPr>
                <w:rFonts w:ascii="Calibri" w:hAnsi="Calibri" w:cs="Calibri"/>
                <w:sz w:val="20"/>
                <w:szCs w:val="20"/>
              </w:rPr>
            </w:pPr>
            <w:r w:rsidRPr="00566586">
              <w:rPr>
                <w:rFonts w:ascii="Calibri" w:hAnsi="Calibri" w:cs="Calibri"/>
                <w:color w:val="000000"/>
                <w:sz w:val="20"/>
                <w:szCs w:val="20"/>
              </w:rPr>
              <w:t>Transferred (</w:t>
            </w:r>
            <w:r w:rsidR="00EF28C6" w:rsidRPr="00566586">
              <w:rPr>
                <w:rFonts w:ascii="Calibri" w:hAnsi="Calibri" w:cs="Calibri"/>
                <w:color w:val="000000"/>
                <w:sz w:val="20"/>
                <w:szCs w:val="20"/>
              </w:rPr>
              <w:t>đóng thẻ có tài sản bảo đảm nhưng giải chấp ngay</w:t>
            </w:r>
            <w:r w:rsidRPr="00566586">
              <w:rPr>
                <w:rFonts w:ascii="Calibri" w:hAnsi="Calibri" w:cs="Calibri"/>
                <w:color w:val="000000"/>
                <w:sz w:val="20"/>
                <w:szCs w:val="20"/>
              </w:rPr>
              <w:t>)</w:t>
            </w:r>
          </w:p>
        </w:tc>
        <w:tc>
          <w:tcPr>
            <w:tcW w:w="1134" w:type="dxa"/>
            <w:vAlign w:val="bottom"/>
          </w:tcPr>
          <w:p w:rsidR="005739D0" w:rsidRPr="00566586" w:rsidRDefault="005739D0" w:rsidP="00F4585E">
            <w:pPr>
              <w:pStyle w:val="BodyText"/>
              <w:spacing w:before="100" w:beforeAutospacing="1" w:afterAutospacing="1"/>
              <w:jc w:val="center"/>
              <w:textAlignment w:val="center"/>
              <w:rPr>
                <w:rFonts w:ascii="Calibri" w:hAnsi="Calibri" w:cs="Calibri"/>
                <w:sz w:val="20"/>
                <w:szCs w:val="20"/>
              </w:rPr>
            </w:pPr>
            <w:r w:rsidRPr="00566586">
              <w:rPr>
                <w:rFonts w:ascii="Calibri" w:hAnsi="Calibri" w:cs="Calibri"/>
                <w:color w:val="000000"/>
                <w:sz w:val="20"/>
                <w:szCs w:val="20"/>
              </w:rPr>
              <w:t>2</w:t>
            </w:r>
          </w:p>
        </w:tc>
        <w:tc>
          <w:tcPr>
            <w:tcW w:w="2268" w:type="dxa"/>
          </w:tcPr>
          <w:p w:rsidR="005739D0" w:rsidRPr="00566586" w:rsidRDefault="002E0F6F" w:rsidP="00F4585E">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Account Transfer</w:t>
            </w:r>
          </w:p>
        </w:tc>
      </w:tr>
      <w:tr w:rsidR="005739D0" w:rsidRPr="00EC4D69" w:rsidTr="00566586">
        <w:tc>
          <w:tcPr>
            <w:tcW w:w="3685" w:type="dxa"/>
            <w:vAlign w:val="bottom"/>
          </w:tcPr>
          <w:p w:rsidR="005739D0" w:rsidRPr="00566586" w:rsidRDefault="005739D0" w:rsidP="00F4585E">
            <w:pPr>
              <w:pStyle w:val="BodyText"/>
              <w:rPr>
                <w:rFonts w:ascii="Calibri" w:hAnsi="Calibri" w:cs="Calibri"/>
                <w:sz w:val="20"/>
                <w:szCs w:val="20"/>
              </w:rPr>
            </w:pPr>
            <w:r w:rsidRPr="00566586">
              <w:rPr>
                <w:rFonts w:ascii="Calibri" w:hAnsi="Calibri" w:cs="Calibri"/>
                <w:color w:val="000000"/>
                <w:sz w:val="20"/>
                <w:szCs w:val="20"/>
              </w:rPr>
              <w:t>CLOSED</w:t>
            </w:r>
          </w:p>
        </w:tc>
        <w:tc>
          <w:tcPr>
            <w:tcW w:w="1134" w:type="dxa"/>
            <w:vAlign w:val="bottom"/>
          </w:tcPr>
          <w:p w:rsidR="005739D0" w:rsidRPr="00566586" w:rsidRDefault="005739D0" w:rsidP="00F4585E">
            <w:pPr>
              <w:pStyle w:val="BodyText"/>
              <w:spacing w:before="100" w:beforeAutospacing="1" w:afterAutospacing="1"/>
              <w:jc w:val="center"/>
              <w:textAlignment w:val="center"/>
              <w:rPr>
                <w:rFonts w:ascii="Calibri" w:hAnsi="Calibri" w:cs="Calibri"/>
                <w:sz w:val="20"/>
                <w:szCs w:val="20"/>
              </w:rPr>
            </w:pPr>
            <w:r w:rsidRPr="00566586">
              <w:rPr>
                <w:rFonts w:ascii="Calibri" w:hAnsi="Calibri" w:cs="Calibri"/>
                <w:color w:val="000000"/>
                <w:sz w:val="20"/>
                <w:szCs w:val="20"/>
              </w:rPr>
              <w:t>3</w:t>
            </w:r>
          </w:p>
        </w:tc>
        <w:tc>
          <w:tcPr>
            <w:tcW w:w="2268" w:type="dxa"/>
          </w:tcPr>
          <w:p w:rsidR="005739D0" w:rsidRPr="00566586" w:rsidRDefault="002B2191" w:rsidP="00F4585E">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Account Close</w:t>
            </w:r>
          </w:p>
        </w:tc>
      </w:tr>
      <w:tr w:rsidR="005739D0" w:rsidRPr="00EC4D69" w:rsidTr="00566586">
        <w:tc>
          <w:tcPr>
            <w:tcW w:w="3685" w:type="dxa"/>
            <w:vAlign w:val="bottom"/>
          </w:tcPr>
          <w:p w:rsidR="005739D0" w:rsidRPr="00566586" w:rsidRDefault="005739D0" w:rsidP="00F4585E">
            <w:pPr>
              <w:pStyle w:val="BodyText"/>
              <w:rPr>
                <w:rFonts w:ascii="Calibri" w:hAnsi="Calibri" w:cs="Calibri"/>
                <w:sz w:val="20"/>
                <w:szCs w:val="20"/>
              </w:rPr>
            </w:pPr>
            <w:r w:rsidRPr="00566586">
              <w:rPr>
                <w:rFonts w:ascii="Calibri" w:hAnsi="Calibri" w:cs="Calibri"/>
                <w:color w:val="000000"/>
                <w:sz w:val="20"/>
                <w:szCs w:val="20"/>
              </w:rPr>
              <w:t>RESERVE</w:t>
            </w:r>
            <w:r w:rsidR="00EF55EF" w:rsidRPr="00566586">
              <w:rPr>
                <w:rFonts w:ascii="Calibri" w:hAnsi="Calibri" w:cs="Calibri"/>
                <w:color w:val="000000"/>
                <w:sz w:val="20"/>
                <w:szCs w:val="20"/>
              </w:rPr>
              <w:t xml:space="preserve"> (</w:t>
            </w:r>
            <w:r w:rsidR="00EF28C6" w:rsidRPr="00566586">
              <w:rPr>
                <w:rFonts w:ascii="Calibri" w:hAnsi="Calibri" w:cs="Calibri"/>
                <w:color w:val="000000"/>
                <w:sz w:val="20"/>
                <w:szCs w:val="20"/>
              </w:rPr>
              <w:t>chậm thanh toán T60</w:t>
            </w:r>
            <w:r w:rsidR="00EF55EF" w:rsidRPr="00566586">
              <w:rPr>
                <w:rFonts w:ascii="Calibri" w:hAnsi="Calibri" w:cs="Calibri"/>
                <w:color w:val="000000"/>
                <w:sz w:val="20"/>
                <w:szCs w:val="20"/>
              </w:rPr>
              <w:t>)</w:t>
            </w:r>
          </w:p>
        </w:tc>
        <w:tc>
          <w:tcPr>
            <w:tcW w:w="1134" w:type="dxa"/>
            <w:vAlign w:val="bottom"/>
          </w:tcPr>
          <w:p w:rsidR="005739D0" w:rsidRPr="00566586" w:rsidRDefault="005739D0" w:rsidP="00F4585E">
            <w:pPr>
              <w:pStyle w:val="BodyText"/>
              <w:spacing w:before="100" w:beforeAutospacing="1" w:afterAutospacing="1"/>
              <w:jc w:val="center"/>
              <w:textAlignment w:val="center"/>
              <w:rPr>
                <w:rFonts w:ascii="Calibri" w:hAnsi="Calibri" w:cs="Calibri"/>
                <w:sz w:val="20"/>
                <w:szCs w:val="20"/>
              </w:rPr>
            </w:pPr>
            <w:r w:rsidRPr="00566586">
              <w:rPr>
                <w:rFonts w:ascii="Calibri" w:hAnsi="Calibri" w:cs="Calibri"/>
                <w:color w:val="000000"/>
                <w:sz w:val="20"/>
                <w:szCs w:val="20"/>
              </w:rPr>
              <w:t>5</w:t>
            </w:r>
          </w:p>
        </w:tc>
        <w:tc>
          <w:tcPr>
            <w:tcW w:w="2268" w:type="dxa"/>
          </w:tcPr>
          <w:p w:rsidR="005739D0" w:rsidRPr="00566586" w:rsidRDefault="002E0F6F" w:rsidP="00F4585E">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Account T60</w:t>
            </w:r>
          </w:p>
        </w:tc>
      </w:tr>
      <w:tr w:rsidR="005739D0" w:rsidRPr="00EC4D69" w:rsidTr="00566586">
        <w:tc>
          <w:tcPr>
            <w:tcW w:w="3685" w:type="dxa"/>
            <w:vAlign w:val="bottom"/>
          </w:tcPr>
          <w:p w:rsidR="005739D0" w:rsidRPr="00566586" w:rsidRDefault="005739D0" w:rsidP="00F4585E">
            <w:pPr>
              <w:pStyle w:val="BodyText"/>
              <w:rPr>
                <w:rFonts w:ascii="Calibri" w:hAnsi="Calibri" w:cs="Calibri"/>
                <w:sz w:val="20"/>
                <w:szCs w:val="20"/>
              </w:rPr>
            </w:pPr>
            <w:r w:rsidRPr="00566586">
              <w:rPr>
                <w:rFonts w:ascii="Calibri" w:hAnsi="Calibri" w:cs="Calibri"/>
                <w:color w:val="000000"/>
                <w:sz w:val="20"/>
                <w:szCs w:val="20"/>
              </w:rPr>
              <w:t>LEGAL</w:t>
            </w:r>
            <w:r w:rsidR="00EF55EF" w:rsidRPr="00566586">
              <w:rPr>
                <w:rFonts w:ascii="Calibri" w:hAnsi="Calibri" w:cs="Calibri"/>
                <w:color w:val="000000"/>
                <w:sz w:val="20"/>
                <w:szCs w:val="20"/>
              </w:rPr>
              <w:t xml:space="preserve"> (đóng thẻ ko thế chấp)</w:t>
            </w:r>
          </w:p>
        </w:tc>
        <w:tc>
          <w:tcPr>
            <w:tcW w:w="1134" w:type="dxa"/>
            <w:vAlign w:val="bottom"/>
          </w:tcPr>
          <w:p w:rsidR="005739D0" w:rsidRPr="00566586" w:rsidRDefault="005739D0" w:rsidP="00F4585E">
            <w:pPr>
              <w:pStyle w:val="BodyText"/>
              <w:spacing w:before="100" w:beforeAutospacing="1" w:afterAutospacing="1"/>
              <w:jc w:val="center"/>
              <w:textAlignment w:val="center"/>
              <w:rPr>
                <w:rFonts w:ascii="Calibri" w:hAnsi="Calibri" w:cs="Calibri"/>
                <w:sz w:val="20"/>
                <w:szCs w:val="20"/>
              </w:rPr>
            </w:pPr>
            <w:r w:rsidRPr="00566586">
              <w:rPr>
                <w:rFonts w:ascii="Calibri" w:hAnsi="Calibri" w:cs="Calibri"/>
                <w:color w:val="000000"/>
                <w:sz w:val="20"/>
                <w:szCs w:val="20"/>
              </w:rPr>
              <w:t>6</w:t>
            </w:r>
          </w:p>
        </w:tc>
        <w:tc>
          <w:tcPr>
            <w:tcW w:w="2268" w:type="dxa"/>
          </w:tcPr>
          <w:p w:rsidR="005739D0" w:rsidRPr="00566586" w:rsidRDefault="002E0F6F" w:rsidP="00F4585E">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Account Legal</w:t>
            </w:r>
          </w:p>
        </w:tc>
      </w:tr>
      <w:tr w:rsidR="005739D0" w:rsidRPr="00EC4D69" w:rsidTr="00566586">
        <w:tc>
          <w:tcPr>
            <w:tcW w:w="3685" w:type="dxa"/>
            <w:vAlign w:val="bottom"/>
          </w:tcPr>
          <w:p w:rsidR="005739D0" w:rsidRPr="00566586" w:rsidRDefault="005739D0" w:rsidP="00F4585E">
            <w:pPr>
              <w:pStyle w:val="BodyText"/>
              <w:rPr>
                <w:rFonts w:ascii="Calibri" w:hAnsi="Calibri" w:cs="Calibri"/>
                <w:sz w:val="20"/>
                <w:szCs w:val="20"/>
              </w:rPr>
            </w:pPr>
            <w:r w:rsidRPr="00566586">
              <w:rPr>
                <w:rFonts w:ascii="Calibri" w:hAnsi="Calibri" w:cs="Calibri"/>
                <w:color w:val="000000"/>
                <w:sz w:val="20"/>
                <w:szCs w:val="20"/>
              </w:rPr>
              <w:t>NON PERFORMING</w:t>
            </w:r>
            <w:r w:rsidR="00AA2F52" w:rsidRPr="00566586">
              <w:rPr>
                <w:rFonts w:ascii="Calibri" w:hAnsi="Calibri" w:cs="Calibri"/>
                <w:color w:val="000000"/>
                <w:sz w:val="20"/>
                <w:szCs w:val="20"/>
              </w:rPr>
              <w:t xml:space="preserve"> (ngân hàng chủ động khóa)</w:t>
            </w:r>
          </w:p>
        </w:tc>
        <w:tc>
          <w:tcPr>
            <w:tcW w:w="1134" w:type="dxa"/>
            <w:vAlign w:val="bottom"/>
          </w:tcPr>
          <w:p w:rsidR="005739D0" w:rsidRPr="00566586" w:rsidRDefault="005739D0" w:rsidP="00F4585E">
            <w:pPr>
              <w:pStyle w:val="BodyText"/>
              <w:spacing w:before="100" w:beforeAutospacing="1" w:afterAutospacing="1"/>
              <w:jc w:val="center"/>
              <w:textAlignment w:val="center"/>
              <w:rPr>
                <w:rFonts w:ascii="Calibri" w:hAnsi="Calibri" w:cs="Calibri"/>
                <w:sz w:val="20"/>
                <w:szCs w:val="20"/>
              </w:rPr>
            </w:pPr>
            <w:r w:rsidRPr="00566586">
              <w:rPr>
                <w:rFonts w:ascii="Calibri" w:hAnsi="Calibri" w:cs="Calibri"/>
                <w:color w:val="000000"/>
                <w:sz w:val="20"/>
                <w:szCs w:val="20"/>
              </w:rPr>
              <w:t>8</w:t>
            </w:r>
          </w:p>
        </w:tc>
        <w:tc>
          <w:tcPr>
            <w:tcW w:w="2268" w:type="dxa"/>
          </w:tcPr>
          <w:p w:rsidR="005739D0" w:rsidRPr="00566586" w:rsidRDefault="00E63EC1" w:rsidP="00F4585E">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Account Non-Perform</w:t>
            </w:r>
          </w:p>
        </w:tc>
      </w:tr>
    </w:tbl>
    <w:p w:rsidR="00F4585E" w:rsidRPr="00271117" w:rsidRDefault="00F4585E" w:rsidP="00256604">
      <w:pPr>
        <w:pStyle w:val="BodyText"/>
      </w:pPr>
    </w:p>
    <w:p w:rsidR="00AC4D33" w:rsidRDefault="00AC4D33" w:rsidP="00AC4D33">
      <w:pPr>
        <w:pStyle w:val="Heading3"/>
        <w:numPr>
          <w:ilvl w:val="2"/>
          <w:numId w:val="4"/>
        </w:numPr>
        <w:tabs>
          <w:tab w:val="num" w:pos="720"/>
        </w:tabs>
        <w:ind w:left="720"/>
      </w:pPr>
      <w:bookmarkStart w:id="45" w:name="_Toc503528090"/>
      <w:r>
        <w:t>Product Code</w:t>
      </w:r>
      <w:bookmarkEnd w:id="45"/>
    </w:p>
    <w:tbl>
      <w:tblPr>
        <w:tblStyle w:val="TableGrid"/>
        <w:tblW w:w="0" w:type="auto"/>
        <w:tblInd w:w="907" w:type="dxa"/>
        <w:tblLook w:val="04A0" w:firstRow="1" w:lastRow="0" w:firstColumn="1" w:lastColumn="0" w:noHBand="0" w:noVBand="1"/>
      </w:tblPr>
      <w:tblGrid>
        <w:gridCol w:w="2117"/>
        <w:gridCol w:w="2754"/>
        <w:gridCol w:w="1107"/>
        <w:gridCol w:w="1107"/>
        <w:gridCol w:w="1587"/>
      </w:tblGrid>
      <w:tr w:rsidR="004029F1" w:rsidRPr="00CD46B7" w:rsidTr="00BE4314">
        <w:tc>
          <w:tcPr>
            <w:tcW w:w="2117" w:type="dxa"/>
            <w:shd w:val="clear" w:color="auto" w:fill="FFC000"/>
          </w:tcPr>
          <w:p w:rsidR="004029F1" w:rsidRPr="00CD46B7" w:rsidRDefault="004029F1" w:rsidP="001F7DFA">
            <w:pPr>
              <w:pStyle w:val="BodyText"/>
              <w:rPr>
                <w:rFonts w:asciiTheme="minorHAnsi" w:hAnsiTheme="minorHAnsi" w:cstheme="minorHAnsi"/>
                <w:b/>
                <w:sz w:val="20"/>
                <w:szCs w:val="20"/>
              </w:rPr>
            </w:pPr>
            <w:r>
              <w:rPr>
                <w:rFonts w:asciiTheme="minorHAnsi" w:hAnsiTheme="minorHAnsi" w:cstheme="minorHAnsi"/>
                <w:b/>
                <w:sz w:val="20"/>
                <w:szCs w:val="20"/>
              </w:rPr>
              <w:t>Product Group</w:t>
            </w:r>
          </w:p>
        </w:tc>
        <w:tc>
          <w:tcPr>
            <w:tcW w:w="2754" w:type="dxa"/>
            <w:shd w:val="clear" w:color="auto" w:fill="FFC000"/>
          </w:tcPr>
          <w:p w:rsidR="004029F1" w:rsidRPr="00CD46B7" w:rsidRDefault="004029F1" w:rsidP="001F7DFA">
            <w:pPr>
              <w:pStyle w:val="BodyText"/>
              <w:rPr>
                <w:rFonts w:asciiTheme="minorHAnsi" w:hAnsiTheme="minorHAnsi" w:cstheme="minorHAnsi"/>
                <w:b/>
                <w:sz w:val="20"/>
                <w:szCs w:val="20"/>
              </w:rPr>
            </w:pPr>
            <w:r w:rsidRPr="00CD46B7">
              <w:rPr>
                <w:rFonts w:asciiTheme="minorHAnsi" w:hAnsiTheme="minorHAnsi" w:cstheme="minorHAnsi"/>
                <w:b/>
                <w:sz w:val="20"/>
                <w:szCs w:val="20"/>
              </w:rPr>
              <w:t>Product</w:t>
            </w:r>
          </w:p>
        </w:tc>
        <w:tc>
          <w:tcPr>
            <w:tcW w:w="1107" w:type="dxa"/>
            <w:shd w:val="clear" w:color="auto" w:fill="FFC000"/>
          </w:tcPr>
          <w:p w:rsidR="004029F1" w:rsidRDefault="004029F1" w:rsidP="001F7DFA">
            <w:pPr>
              <w:pStyle w:val="BodyText"/>
              <w:rPr>
                <w:rFonts w:asciiTheme="minorHAnsi" w:hAnsiTheme="minorHAnsi" w:cstheme="minorHAnsi"/>
                <w:b/>
                <w:sz w:val="20"/>
                <w:szCs w:val="20"/>
              </w:rPr>
            </w:pPr>
            <w:r>
              <w:rPr>
                <w:rFonts w:asciiTheme="minorHAnsi" w:hAnsiTheme="minorHAnsi" w:cstheme="minorHAnsi"/>
                <w:b/>
                <w:sz w:val="20"/>
                <w:szCs w:val="20"/>
              </w:rPr>
              <w:t>Type</w:t>
            </w:r>
          </w:p>
        </w:tc>
        <w:tc>
          <w:tcPr>
            <w:tcW w:w="1107" w:type="dxa"/>
            <w:shd w:val="clear" w:color="auto" w:fill="FFC000"/>
          </w:tcPr>
          <w:p w:rsidR="004029F1" w:rsidRPr="00CD46B7" w:rsidRDefault="004029F1" w:rsidP="001F7DFA">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1587" w:type="dxa"/>
            <w:shd w:val="clear" w:color="auto" w:fill="FFC000"/>
          </w:tcPr>
          <w:p w:rsidR="004029F1" w:rsidRPr="00CD46B7" w:rsidRDefault="004029F1" w:rsidP="001F7DFA">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4029F1" w:rsidRPr="00EC4D69" w:rsidTr="00BE4314">
        <w:tc>
          <w:tcPr>
            <w:tcW w:w="2117" w:type="dxa"/>
          </w:tcPr>
          <w:p w:rsidR="004029F1" w:rsidRPr="00566586" w:rsidRDefault="004029F1" w:rsidP="00C814E0">
            <w:pPr>
              <w:rPr>
                <w:rFonts w:cs="Calibri"/>
                <w:color w:val="000000"/>
                <w:sz w:val="20"/>
                <w:szCs w:val="20"/>
              </w:rPr>
            </w:pPr>
            <w:r w:rsidRPr="00566586">
              <w:rPr>
                <w:rFonts w:cs="Calibri"/>
                <w:color w:val="000000"/>
                <w:sz w:val="20"/>
                <w:szCs w:val="20"/>
              </w:rPr>
              <w:t>ATM Card</w:t>
            </w:r>
          </w:p>
        </w:tc>
        <w:tc>
          <w:tcPr>
            <w:tcW w:w="2754" w:type="dxa"/>
          </w:tcPr>
          <w:p w:rsidR="004029F1" w:rsidRPr="00566586" w:rsidRDefault="004029F1" w:rsidP="009B5062">
            <w:pPr>
              <w:spacing w:before="100" w:beforeAutospacing="1" w:afterAutospacing="1"/>
              <w:textAlignment w:val="center"/>
              <w:rPr>
                <w:rFonts w:cs="Calibri"/>
                <w:color w:val="000000"/>
                <w:sz w:val="20"/>
                <w:szCs w:val="20"/>
              </w:rPr>
            </w:pPr>
            <w:r w:rsidRPr="00566586">
              <w:rPr>
                <w:rFonts w:cs="Calibri"/>
                <w:color w:val="000000"/>
                <w:sz w:val="20"/>
                <w:szCs w:val="20"/>
              </w:rPr>
              <w:t>Admin</w:t>
            </w:r>
          </w:p>
        </w:tc>
        <w:tc>
          <w:tcPr>
            <w:tcW w:w="1107" w:type="dxa"/>
          </w:tcPr>
          <w:p w:rsidR="004029F1" w:rsidRPr="00566586" w:rsidRDefault="004029F1" w:rsidP="001F7DFA">
            <w:pPr>
              <w:pStyle w:val="BodyText"/>
              <w:rPr>
                <w:rFonts w:ascii="Calibri" w:hAnsi="Calibri" w:cs="Calibri"/>
                <w:sz w:val="20"/>
                <w:szCs w:val="20"/>
              </w:rPr>
            </w:pPr>
          </w:p>
        </w:tc>
        <w:tc>
          <w:tcPr>
            <w:tcW w:w="1107" w:type="dxa"/>
          </w:tcPr>
          <w:p w:rsidR="004029F1" w:rsidRPr="00566586" w:rsidRDefault="004029F1" w:rsidP="001F7DF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333</w:t>
            </w: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C814E0">
            <w:pPr>
              <w:rPr>
                <w:rFonts w:cs="Calibri"/>
                <w:color w:val="000000"/>
                <w:sz w:val="20"/>
                <w:szCs w:val="20"/>
              </w:rPr>
            </w:pPr>
          </w:p>
        </w:tc>
        <w:tc>
          <w:tcPr>
            <w:tcW w:w="2754" w:type="dxa"/>
          </w:tcPr>
          <w:p w:rsidR="004029F1" w:rsidRPr="00566586" w:rsidRDefault="004029F1" w:rsidP="009B5062">
            <w:pPr>
              <w:spacing w:before="100" w:beforeAutospacing="1" w:afterAutospacing="1"/>
              <w:textAlignment w:val="center"/>
              <w:rPr>
                <w:rFonts w:cs="Calibri"/>
                <w:color w:val="000000"/>
                <w:sz w:val="20"/>
                <w:szCs w:val="20"/>
              </w:rPr>
            </w:pPr>
          </w:p>
        </w:tc>
        <w:tc>
          <w:tcPr>
            <w:tcW w:w="1107" w:type="dxa"/>
          </w:tcPr>
          <w:p w:rsidR="004029F1" w:rsidRPr="00566586" w:rsidRDefault="004029F1" w:rsidP="001F7DF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Magnetic</w:t>
            </w:r>
          </w:p>
        </w:tc>
        <w:tc>
          <w:tcPr>
            <w:tcW w:w="1107" w:type="dxa"/>
          </w:tcPr>
          <w:p w:rsidR="004029F1" w:rsidRPr="00566586" w:rsidRDefault="004029F1" w:rsidP="001F7DFA">
            <w:pPr>
              <w:pStyle w:val="BodyText"/>
              <w:spacing w:before="100" w:beforeAutospacing="1" w:afterAutospacing="1"/>
              <w:textAlignment w:val="center"/>
              <w:rPr>
                <w:rFonts w:ascii="Calibri" w:hAnsi="Calibri" w:cs="Calibri"/>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C814E0">
            <w:pPr>
              <w:rPr>
                <w:rFonts w:cs="Calibri"/>
                <w:color w:val="000000"/>
                <w:sz w:val="20"/>
                <w:szCs w:val="20"/>
              </w:rPr>
            </w:pPr>
          </w:p>
        </w:tc>
        <w:tc>
          <w:tcPr>
            <w:tcW w:w="2754" w:type="dxa"/>
          </w:tcPr>
          <w:p w:rsidR="004029F1" w:rsidRPr="00566586" w:rsidRDefault="004029F1" w:rsidP="009B5062">
            <w:pPr>
              <w:spacing w:before="100" w:beforeAutospacing="1" w:afterAutospacing="1"/>
              <w:textAlignment w:val="center"/>
              <w:rPr>
                <w:rFonts w:cs="Calibri"/>
                <w:color w:val="000000"/>
                <w:sz w:val="20"/>
                <w:szCs w:val="20"/>
              </w:rPr>
            </w:pPr>
          </w:p>
        </w:tc>
        <w:tc>
          <w:tcPr>
            <w:tcW w:w="1107" w:type="dxa"/>
          </w:tcPr>
          <w:p w:rsidR="004029F1" w:rsidRPr="00566586" w:rsidRDefault="004029F1" w:rsidP="001F7DF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Magnetic</w:t>
            </w:r>
          </w:p>
        </w:tc>
        <w:tc>
          <w:tcPr>
            <w:tcW w:w="1107" w:type="dxa"/>
          </w:tcPr>
          <w:p w:rsidR="004029F1" w:rsidRPr="00566586" w:rsidRDefault="004029F1" w:rsidP="001F7DFA">
            <w:pPr>
              <w:pStyle w:val="BodyText"/>
              <w:spacing w:before="100" w:beforeAutospacing="1" w:afterAutospacing="1"/>
              <w:textAlignment w:val="center"/>
              <w:rPr>
                <w:rFonts w:ascii="Calibri" w:hAnsi="Calibri" w:cs="Calibri"/>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9B5062">
            <w:pPr>
              <w:spacing w:before="100" w:beforeAutospacing="1" w:afterAutospacing="1"/>
              <w:textAlignment w:val="center"/>
              <w:rPr>
                <w:rFonts w:cs="Calibri"/>
                <w:color w:val="000000"/>
                <w:sz w:val="20"/>
                <w:szCs w:val="20"/>
              </w:rPr>
            </w:pPr>
          </w:p>
        </w:tc>
        <w:tc>
          <w:tcPr>
            <w:tcW w:w="1107" w:type="dxa"/>
          </w:tcPr>
          <w:p w:rsidR="004029F1" w:rsidRPr="00566586" w:rsidRDefault="004029F1" w:rsidP="009B5062">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tcPr>
          <w:p w:rsidR="004029F1" w:rsidRPr="00566586" w:rsidRDefault="004029F1" w:rsidP="009B5062">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9B5062">
            <w:pPr>
              <w:spacing w:before="100" w:beforeAutospacing="1" w:afterAutospacing="1"/>
              <w:textAlignment w:val="center"/>
              <w:rPr>
                <w:rFonts w:cs="Calibri"/>
                <w:color w:val="000000"/>
                <w:sz w:val="20"/>
                <w:szCs w:val="20"/>
              </w:rPr>
            </w:pPr>
          </w:p>
        </w:tc>
        <w:tc>
          <w:tcPr>
            <w:tcW w:w="1107" w:type="dxa"/>
          </w:tcPr>
          <w:p w:rsidR="004029F1" w:rsidRPr="00566586" w:rsidRDefault="004029F1" w:rsidP="009B5062">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tcPr>
          <w:p w:rsidR="004029F1" w:rsidRPr="00566586" w:rsidRDefault="004029F1" w:rsidP="009B5062">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color w:val="000000"/>
                <w:sz w:val="20"/>
                <w:szCs w:val="20"/>
              </w:rPr>
              <w:t>EMV</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color w:val="000000"/>
                <w:sz w:val="20"/>
                <w:szCs w:val="20"/>
              </w:rPr>
              <w:t>EMV</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color w:val="000000"/>
                <w:sz w:val="20"/>
                <w:szCs w:val="20"/>
              </w:rPr>
              <w:t>EMV</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color w:val="000000"/>
                <w:sz w:val="20"/>
                <w:szCs w:val="20"/>
              </w:rPr>
              <w:t>EMV</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color w:val="000000"/>
                <w:sz w:val="20"/>
                <w:szCs w:val="20"/>
              </w:rPr>
              <w:t>EMV</w:t>
            </w: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color w:val="000000"/>
                <w:sz w:val="20"/>
                <w:szCs w:val="20"/>
              </w:rPr>
              <w:t>EMV</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sz w:val="20"/>
                <w:szCs w:val="20"/>
              </w:rPr>
              <w:t>Magnetic</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color w:val="000000"/>
                <w:sz w:val="20"/>
                <w:szCs w:val="20"/>
              </w:rPr>
              <w:t>EMV</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color w:val="000000"/>
                <w:sz w:val="20"/>
                <w:szCs w:val="20"/>
              </w:rPr>
              <w:t>EMV</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r w:rsidR="004029F1" w:rsidRPr="00EC4D69" w:rsidTr="00BE4314">
        <w:tc>
          <w:tcPr>
            <w:tcW w:w="2117" w:type="dxa"/>
          </w:tcPr>
          <w:p w:rsidR="004029F1" w:rsidRPr="00566586" w:rsidRDefault="004029F1" w:rsidP="00FE2D27">
            <w:pPr>
              <w:rPr>
                <w:rFonts w:cs="Calibri"/>
                <w:color w:val="000000"/>
                <w:sz w:val="20"/>
                <w:szCs w:val="20"/>
              </w:rPr>
            </w:pPr>
          </w:p>
        </w:tc>
        <w:tc>
          <w:tcPr>
            <w:tcW w:w="2754"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107" w:type="dxa"/>
          </w:tcPr>
          <w:p w:rsidR="004029F1" w:rsidRPr="00566586" w:rsidRDefault="004029F1" w:rsidP="00FE2D27">
            <w:pPr>
              <w:spacing w:before="100" w:beforeAutospacing="1" w:afterAutospacing="1"/>
              <w:textAlignment w:val="center"/>
              <w:rPr>
                <w:rFonts w:cs="Calibri"/>
                <w:color w:val="000000"/>
                <w:sz w:val="20"/>
                <w:szCs w:val="20"/>
              </w:rPr>
            </w:pPr>
            <w:r w:rsidRPr="00566586">
              <w:rPr>
                <w:rFonts w:cs="Calibri"/>
                <w:color w:val="000000"/>
                <w:sz w:val="20"/>
                <w:szCs w:val="20"/>
              </w:rPr>
              <w:t>EMV</w:t>
            </w:r>
          </w:p>
        </w:tc>
        <w:tc>
          <w:tcPr>
            <w:tcW w:w="1107" w:type="dxa"/>
            <w:vAlign w:val="bottom"/>
          </w:tcPr>
          <w:p w:rsidR="004029F1" w:rsidRPr="00566586" w:rsidRDefault="004029F1" w:rsidP="00FE2D27">
            <w:pPr>
              <w:spacing w:before="100" w:beforeAutospacing="1" w:afterAutospacing="1"/>
              <w:textAlignment w:val="center"/>
              <w:rPr>
                <w:rFonts w:cs="Calibri"/>
                <w:color w:val="000000"/>
                <w:sz w:val="20"/>
                <w:szCs w:val="20"/>
              </w:rPr>
            </w:pPr>
          </w:p>
        </w:tc>
        <w:tc>
          <w:tcPr>
            <w:tcW w:w="1587" w:type="dxa"/>
          </w:tcPr>
          <w:p w:rsidR="004029F1" w:rsidRPr="00566586" w:rsidRDefault="004029F1" w:rsidP="001F7DFA">
            <w:pPr>
              <w:pStyle w:val="BodyText"/>
              <w:rPr>
                <w:rFonts w:ascii="Calibri" w:hAnsi="Calibri" w:cs="Calibri"/>
                <w:sz w:val="20"/>
                <w:szCs w:val="20"/>
              </w:rPr>
            </w:pPr>
          </w:p>
        </w:tc>
      </w:tr>
    </w:tbl>
    <w:p w:rsidR="00AC4D33" w:rsidRPr="00566586" w:rsidRDefault="001D0175" w:rsidP="00AC4D33">
      <w:pPr>
        <w:pStyle w:val="BodyText"/>
        <w:rPr>
          <w:rFonts w:ascii="Calibri" w:hAnsi="Calibri" w:cs="Calibri"/>
          <w:sz w:val="20"/>
          <w:szCs w:val="20"/>
        </w:rPr>
      </w:pPr>
      <w:r w:rsidRPr="00566586">
        <w:rPr>
          <w:rFonts w:ascii="Calibri" w:hAnsi="Calibri" w:cs="Calibri"/>
          <w:sz w:val="20"/>
          <w:szCs w:val="20"/>
        </w:rPr>
        <w:tab/>
      </w:r>
    </w:p>
    <w:p w:rsidR="001D0175" w:rsidRPr="00566586" w:rsidRDefault="001D0175" w:rsidP="009B5062">
      <w:pPr>
        <w:pStyle w:val="BodyText"/>
        <w:ind w:left="720"/>
        <w:jc w:val="both"/>
        <w:rPr>
          <w:rFonts w:ascii="Calibri" w:hAnsi="Calibri" w:cs="Calibri"/>
          <w:sz w:val="20"/>
          <w:szCs w:val="20"/>
        </w:rPr>
      </w:pPr>
      <w:r w:rsidRPr="00566586">
        <w:rPr>
          <w:rFonts w:ascii="Calibri" w:hAnsi="Calibri" w:cs="Calibri"/>
          <w:sz w:val="20"/>
          <w:szCs w:val="20"/>
        </w:rPr>
        <w:t>In WAY4, we will add pre-fix to product code and some post-fix based on level of product of client hierarchy:</w:t>
      </w:r>
    </w:p>
    <w:p w:rsidR="00B0019E" w:rsidRPr="00566586" w:rsidRDefault="00B0019E" w:rsidP="009B5062">
      <w:pPr>
        <w:pStyle w:val="BodyText"/>
        <w:ind w:left="720"/>
        <w:rPr>
          <w:rFonts w:ascii="Calibri" w:hAnsi="Calibri" w:cs="Calibri"/>
          <w:sz w:val="20"/>
          <w:szCs w:val="20"/>
        </w:rPr>
      </w:pPr>
      <w:r w:rsidRPr="00566586">
        <w:rPr>
          <w:rFonts w:ascii="Calibri" w:hAnsi="Calibri" w:cs="Calibri"/>
          <w:sz w:val="20"/>
          <w:szCs w:val="20"/>
        </w:rPr>
        <w:tab/>
        <w:t xml:space="preserve">P: </w:t>
      </w:r>
      <w:r w:rsidR="006C6C0F" w:rsidRPr="00566586">
        <w:rPr>
          <w:rFonts w:ascii="Calibri" w:hAnsi="Calibri" w:cs="Calibri"/>
          <w:sz w:val="20"/>
          <w:szCs w:val="20"/>
        </w:rPr>
        <w:tab/>
      </w:r>
      <w:r w:rsidRPr="00566586">
        <w:rPr>
          <w:rFonts w:ascii="Calibri" w:hAnsi="Calibri" w:cs="Calibri"/>
          <w:sz w:val="20"/>
          <w:szCs w:val="20"/>
        </w:rPr>
        <w:t>Pre-fix</w:t>
      </w:r>
    </w:p>
    <w:p w:rsidR="001D0175" w:rsidRPr="00566586" w:rsidRDefault="001D0175" w:rsidP="009B5062">
      <w:pPr>
        <w:pStyle w:val="BodyText"/>
        <w:ind w:left="720"/>
        <w:rPr>
          <w:rFonts w:ascii="Calibri" w:hAnsi="Calibri" w:cs="Calibri"/>
          <w:sz w:val="20"/>
          <w:szCs w:val="20"/>
        </w:rPr>
      </w:pPr>
      <w:r w:rsidRPr="00566586">
        <w:rPr>
          <w:rFonts w:ascii="Calibri" w:hAnsi="Calibri" w:cs="Calibri"/>
          <w:sz w:val="20"/>
          <w:szCs w:val="20"/>
        </w:rPr>
        <w:tab/>
        <w:t xml:space="preserve">L: </w:t>
      </w:r>
      <w:r w:rsidR="006C6C0F" w:rsidRPr="00566586">
        <w:rPr>
          <w:rFonts w:ascii="Calibri" w:hAnsi="Calibri" w:cs="Calibri"/>
          <w:sz w:val="20"/>
          <w:szCs w:val="20"/>
        </w:rPr>
        <w:tab/>
      </w:r>
      <w:r w:rsidRPr="00566586">
        <w:rPr>
          <w:rFonts w:ascii="Calibri" w:hAnsi="Calibri" w:cs="Calibri"/>
          <w:sz w:val="20"/>
          <w:szCs w:val="20"/>
        </w:rPr>
        <w:t>Liability contract</w:t>
      </w:r>
    </w:p>
    <w:p w:rsidR="001D0175" w:rsidRPr="00566586" w:rsidRDefault="001D0175" w:rsidP="009B5062">
      <w:pPr>
        <w:pStyle w:val="BodyText"/>
        <w:ind w:left="720"/>
        <w:rPr>
          <w:rFonts w:ascii="Calibri" w:hAnsi="Calibri" w:cs="Calibri"/>
          <w:sz w:val="20"/>
          <w:szCs w:val="20"/>
        </w:rPr>
      </w:pPr>
      <w:r w:rsidRPr="00566586">
        <w:rPr>
          <w:rFonts w:ascii="Calibri" w:hAnsi="Calibri" w:cs="Calibri"/>
          <w:sz w:val="20"/>
          <w:szCs w:val="20"/>
        </w:rPr>
        <w:tab/>
        <w:t xml:space="preserve">I: </w:t>
      </w:r>
      <w:r w:rsidR="006C6C0F" w:rsidRPr="00566586">
        <w:rPr>
          <w:rFonts w:ascii="Calibri" w:hAnsi="Calibri" w:cs="Calibri"/>
          <w:sz w:val="20"/>
          <w:szCs w:val="20"/>
        </w:rPr>
        <w:tab/>
      </w:r>
      <w:r w:rsidRPr="00566586">
        <w:rPr>
          <w:rFonts w:ascii="Calibri" w:hAnsi="Calibri" w:cs="Calibri"/>
          <w:sz w:val="20"/>
          <w:szCs w:val="20"/>
        </w:rPr>
        <w:t>Issuing contract</w:t>
      </w:r>
    </w:p>
    <w:p w:rsidR="001D0175" w:rsidRPr="00566586" w:rsidRDefault="001D0175" w:rsidP="009B5062">
      <w:pPr>
        <w:pStyle w:val="BodyText"/>
        <w:ind w:left="720"/>
        <w:rPr>
          <w:rFonts w:ascii="Calibri" w:hAnsi="Calibri" w:cs="Calibri"/>
          <w:sz w:val="20"/>
          <w:szCs w:val="20"/>
        </w:rPr>
      </w:pPr>
      <w:r w:rsidRPr="00566586">
        <w:rPr>
          <w:rFonts w:ascii="Calibri" w:hAnsi="Calibri" w:cs="Calibri"/>
          <w:sz w:val="20"/>
          <w:szCs w:val="20"/>
        </w:rPr>
        <w:tab/>
        <w:t xml:space="preserve">M: </w:t>
      </w:r>
      <w:r w:rsidR="006C6C0F" w:rsidRPr="00566586">
        <w:rPr>
          <w:rFonts w:ascii="Calibri" w:hAnsi="Calibri" w:cs="Calibri"/>
          <w:sz w:val="20"/>
          <w:szCs w:val="20"/>
        </w:rPr>
        <w:tab/>
      </w:r>
      <w:r w:rsidRPr="00566586">
        <w:rPr>
          <w:rFonts w:ascii="Calibri" w:hAnsi="Calibri" w:cs="Calibri"/>
          <w:sz w:val="20"/>
          <w:szCs w:val="20"/>
        </w:rPr>
        <w:t>Main card contract/S: Sub card contract</w:t>
      </w:r>
    </w:p>
    <w:p w:rsidR="001D0175" w:rsidRPr="00566586" w:rsidRDefault="00B0019E" w:rsidP="009B5062">
      <w:pPr>
        <w:pStyle w:val="BodyText"/>
        <w:ind w:left="720"/>
        <w:jc w:val="both"/>
        <w:rPr>
          <w:rFonts w:ascii="Calibri" w:hAnsi="Calibri" w:cs="Calibri"/>
          <w:sz w:val="20"/>
          <w:szCs w:val="20"/>
        </w:rPr>
      </w:pPr>
      <w:r w:rsidRPr="00566586">
        <w:rPr>
          <w:rFonts w:ascii="Calibri" w:hAnsi="Calibri" w:cs="Calibri"/>
          <w:sz w:val="20"/>
          <w:szCs w:val="20"/>
        </w:rPr>
        <w:t>For Example, MC CREDIT GOLD includes 4 levels (Client, Liability, Issuing and card contract) then product code should be:</w:t>
      </w:r>
    </w:p>
    <w:p w:rsidR="00B0019E" w:rsidRPr="00566586" w:rsidRDefault="004C38E3" w:rsidP="009B5062">
      <w:pPr>
        <w:pStyle w:val="BodyText"/>
        <w:ind w:left="720"/>
        <w:rPr>
          <w:rFonts w:ascii="Calibri" w:hAnsi="Calibri" w:cs="Calibri"/>
          <w:sz w:val="20"/>
          <w:szCs w:val="20"/>
        </w:rPr>
      </w:pPr>
      <w:r w:rsidRPr="00566586">
        <w:rPr>
          <w:rFonts w:ascii="Calibri" w:hAnsi="Calibri" w:cs="Calibri"/>
          <w:sz w:val="20"/>
          <w:szCs w:val="20"/>
        </w:rPr>
        <w:tab/>
        <w:t xml:space="preserve">Liability contract: </w:t>
      </w:r>
      <w:r w:rsidRPr="00566586">
        <w:rPr>
          <w:rFonts w:ascii="Calibri" w:hAnsi="Calibri" w:cs="Calibri"/>
          <w:sz w:val="20"/>
          <w:szCs w:val="20"/>
        </w:rPr>
        <w:tab/>
        <w:t>P004L</w:t>
      </w:r>
      <w:r w:rsidR="008A0268">
        <w:rPr>
          <w:rFonts w:ascii="Calibri" w:hAnsi="Calibri" w:cs="Calibri"/>
          <w:sz w:val="20"/>
          <w:szCs w:val="20"/>
        </w:rPr>
        <w:t xml:space="preserve"> </w:t>
      </w:r>
      <w:r w:rsidR="008A0268" w:rsidRPr="008A0268">
        <w:rPr>
          <w:rFonts w:ascii="Calibri" w:hAnsi="Calibri" w:cs="Calibri"/>
          <w:sz w:val="20"/>
          <w:szCs w:val="20"/>
        </w:rPr>
        <w:sym w:font="Wingdings" w:char="F0E0"/>
      </w:r>
      <w:r w:rsidR="008A0268">
        <w:rPr>
          <w:rFonts w:ascii="Calibri" w:hAnsi="Calibri" w:cs="Calibri"/>
          <w:sz w:val="20"/>
          <w:szCs w:val="20"/>
        </w:rPr>
        <w:t xml:space="preserve"> change to P666L</w:t>
      </w:r>
      <w:r w:rsidR="00CC19F7">
        <w:rPr>
          <w:rFonts w:ascii="Calibri" w:hAnsi="Calibri" w:cs="Calibri"/>
          <w:sz w:val="20"/>
          <w:szCs w:val="20"/>
        </w:rPr>
        <w:t xml:space="preserve"> (Only one value for Liability)</w:t>
      </w:r>
    </w:p>
    <w:p w:rsidR="004C38E3" w:rsidRPr="00566586" w:rsidRDefault="004C38E3" w:rsidP="009B5062">
      <w:pPr>
        <w:pStyle w:val="BodyText"/>
        <w:ind w:left="720"/>
        <w:rPr>
          <w:rFonts w:ascii="Calibri" w:hAnsi="Calibri" w:cs="Calibri"/>
          <w:sz w:val="20"/>
          <w:szCs w:val="20"/>
        </w:rPr>
      </w:pPr>
      <w:r w:rsidRPr="00566586">
        <w:rPr>
          <w:rFonts w:ascii="Calibri" w:hAnsi="Calibri" w:cs="Calibri"/>
          <w:sz w:val="20"/>
          <w:szCs w:val="20"/>
        </w:rPr>
        <w:tab/>
        <w:t xml:space="preserve">Issuing contract: </w:t>
      </w:r>
      <w:r w:rsidRPr="00566586">
        <w:rPr>
          <w:rFonts w:ascii="Calibri" w:hAnsi="Calibri" w:cs="Calibri"/>
          <w:sz w:val="20"/>
          <w:szCs w:val="20"/>
        </w:rPr>
        <w:tab/>
      </w:r>
      <w:r w:rsidR="008A0268">
        <w:rPr>
          <w:rFonts w:ascii="Calibri" w:hAnsi="Calibri" w:cs="Calibri"/>
          <w:sz w:val="20"/>
          <w:szCs w:val="20"/>
        </w:rPr>
        <w:tab/>
      </w:r>
      <w:r w:rsidRPr="00566586">
        <w:rPr>
          <w:rFonts w:ascii="Calibri" w:hAnsi="Calibri" w:cs="Calibri"/>
          <w:sz w:val="20"/>
          <w:szCs w:val="20"/>
        </w:rPr>
        <w:t>P004LI</w:t>
      </w:r>
    </w:p>
    <w:p w:rsidR="004C38E3" w:rsidRPr="00566586" w:rsidRDefault="004C38E3" w:rsidP="009B5062">
      <w:pPr>
        <w:pStyle w:val="BodyText"/>
        <w:ind w:left="720"/>
        <w:rPr>
          <w:rFonts w:ascii="Calibri" w:hAnsi="Calibri" w:cs="Calibri"/>
          <w:sz w:val="20"/>
          <w:szCs w:val="20"/>
        </w:rPr>
      </w:pPr>
      <w:r w:rsidRPr="00566586">
        <w:rPr>
          <w:rFonts w:ascii="Calibri" w:hAnsi="Calibri" w:cs="Calibri"/>
          <w:sz w:val="20"/>
          <w:szCs w:val="20"/>
        </w:rPr>
        <w:tab/>
        <w:t xml:space="preserve">Main card contract: </w:t>
      </w:r>
      <w:r w:rsidRPr="00566586">
        <w:rPr>
          <w:rFonts w:ascii="Calibri" w:hAnsi="Calibri" w:cs="Calibri"/>
          <w:sz w:val="20"/>
          <w:szCs w:val="20"/>
        </w:rPr>
        <w:tab/>
        <w:t>P004LIM</w:t>
      </w:r>
      <w:r w:rsidR="00B130A7">
        <w:rPr>
          <w:rFonts w:ascii="Calibri" w:hAnsi="Calibri" w:cs="Calibri"/>
          <w:sz w:val="20"/>
          <w:szCs w:val="20"/>
        </w:rPr>
        <w:tab/>
      </w:r>
      <w:r w:rsidR="00B130A7">
        <w:rPr>
          <w:rFonts w:ascii="Calibri" w:hAnsi="Calibri" w:cs="Calibri"/>
          <w:sz w:val="20"/>
          <w:szCs w:val="20"/>
        </w:rPr>
        <w:tab/>
        <w:t>Related card--&gt;</w:t>
      </w:r>
      <w:r w:rsidR="00B130A7" w:rsidRPr="00B130A7">
        <w:rPr>
          <w:rFonts w:ascii="Calibri" w:hAnsi="Calibri" w:cs="Calibri"/>
          <w:sz w:val="20"/>
          <w:szCs w:val="20"/>
        </w:rPr>
        <w:t xml:space="preserve"> </w:t>
      </w:r>
      <w:r w:rsidR="00B130A7" w:rsidRPr="00FE5E86">
        <w:rPr>
          <w:rFonts w:ascii="Calibri" w:hAnsi="Calibri" w:cs="Calibri"/>
          <w:sz w:val="20"/>
          <w:szCs w:val="20"/>
        </w:rPr>
        <w:t>P004LIM</w:t>
      </w:r>
      <w:r w:rsidR="00B130A7">
        <w:rPr>
          <w:rFonts w:ascii="Calibri" w:hAnsi="Calibri" w:cs="Calibri"/>
          <w:sz w:val="20"/>
          <w:szCs w:val="20"/>
        </w:rPr>
        <w:t>XY</w:t>
      </w:r>
    </w:p>
    <w:p w:rsidR="004C38E3" w:rsidRPr="00566586" w:rsidRDefault="004C38E3" w:rsidP="009B5062">
      <w:pPr>
        <w:pStyle w:val="BodyText"/>
        <w:ind w:left="720"/>
        <w:rPr>
          <w:rFonts w:ascii="Calibri" w:hAnsi="Calibri" w:cs="Calibri"/>
          <w:sz w:val="20"/>
          <w:szCs w:val="20"/>
        </w:rPr>
      </w:pPr>
      <w:r w:rsidRPr="00566586">
        <w:rPr>
          <w:rFonts w:ascii="Calibri" w:hAnsi="Calibri" w:cs="Calibri"/>
          <w:sz w:val="20"/>
          <w:szCs w:val="20"/>
        </w:rPr>
        <w:tab/>
        <w:t xml:space="preserve">Sub card contract: </w:t>
      </w:r>
      <w:r w:rsidRPr="00566586">
        <w:rPr>
          <w:rFonts w:ascii="Calibri" w:hAnsi="Calibri" w:cs="Calibri"/>
          <w:sz w:val="20"/>
          <w:szCs w:val="20"/>
        </w:rPr>
        <w:tab/>
      </w:r>
      <w:r w:rsidR="003A70C6" w:rsidRPr="00566586">
        <w:rPr>
          <w:rFonts w:ascii="Calibri" w:hAnsi="Calibri" w:cs="Calibri"/>
          <w:sz w:val="20"/>
          <w:szCs w:val="20"/>
        </w:rPr>
        <w:t>P004</w:t>
      </w:r>
      <w:r w:rsidR="003A70C6">
        <w:rPr>
          <w:rFonts w:ascii="Calibri" w:hAnsi="Calibri" w:cs="Calibri"/>
          <w:sz w:val="20"/>
          <w:szCs w:val="20"/>
        </w:rPr>
        <w:t>L</w:t>
      </w:r>
      <w:r w:rsidR="003A70C6" w:rsidRPr="00566586">
        <w:rPr>
          <w:rFonts w:ascii="Calibri" w:hAnsi="Calibri" w:cs="Calibri"/>
          <w:sz w:val="20"/>
          <w:szCs w:val="20"/>
        </w:rPr>
        <w:t>I</w:t>
      </w:r>
      <w:r w:rsidR="003A70C6">
        <w:rPr>
          <w:rFonts w:ascii="Calibri" w:hAnsi="Calibri" w:cs="Calibri"/>
          <w:sz w:val="20"/>
          <w:szCs w:val="20"/>
        </w:rPr>
        <w:t>S</w:t>
      </w:r>
    </w:p>
    <w:p w:rsidR="00D86F48" w:rsidRDefault="00D86F48" w:rsidP="009B5062">
      <w:pPr>
        <w:pStyle w:val="Heading3"/>
        <w:numPr>
          <w:ilvl w:val="2"/>
          <w:numId w:val="4"/>
        </w:numPr>
        <w:tabs>
          <w:tab w:val="num" w:pos="720"/>
        </w:tabs>
        <w:ind w:left="720"/>
      </w:pPr>
      <w:bookmarkStart w:id="46" w:name="_Toc503528091"/>
      <w:r>
        <w:t>Account Code</w:t>
      </w:r>
      <w:bookmarkEnd w:id="46"/>
    </w:p>
    <w:p w:rsidR="004A47D3" w:rsidRPr="00566586" w:rsidRDefault="004A47D3" w:rsidP="009B5062">
      <w:pPr>
        <w:pStyle w:val="BodyText"/>
        <w:ind w:left="720"/>
        <w:rPr>
          <w:rFonts w:ascii="Calibri" w:hAnsi="Calibri" w:cs="Calibri"/>
          <w:sz w:val="20"/>
          <w:szCs w:val="20"/>
        </w:rPr>
      </w:pPr>
      <w:r w:rsidRPr="00566586">
        <w:rPr>
          <w:rFonts w:ascii="Calibri" w:hAnsi="Calibri" w:cs="Calibri"/>
          <w:sz w:val="20"/>
          <w:szCs w:val="20"/>
        </w:rPr>
        <w:t>We need this for balance</w:t>
      </w:r>
    </w:p>
    <w:p w:rsidR="00BE4314" w:rsidRPr="009B5062" w:rsidRDefault="00BE4314" w:rsidP="009B5062">
      <w:pPr>
        <w:pStyle w:val="BodyText"/>
        <w:ind w:left="720"/>
        <w:rPr>
          <w:rFonts w:ascii="Calibri" w:hAnsi="Calibri" w:cs="Calibri"/>
        </w:rPr>
      </w:pPr>
      <w:r>
        <w:rPr>
          <w:rFonts w:ascii="Calibri" w:hAnsi="Calibri" w:cs="Calibri"/>
        </w:rPr>
        <w:t>2.1.5</w:t>
      </w:r>
      <w:r w:rsidR="00B46282">
        <w:rPr>
          <w:rFonts w:ascii="Calibri" w:hAnsi="Calibri" w:cs="Calibri"/>
        </w:rPr>
        <w:t>.1</w:t>
      </w:r>
      <w:r>
        <w:rPr>
          <w:rFonts w:ascii="Calibri" w:hAnsi="Calibri" w:cs="Calibri"/>
        </w:rPr>
        <w:t xml:space="preserve"> Account Code for Credit Card</w:t>
      </w:r>
    </w:p>
    <w:tbl>
      <w:tblPr>
        <w:tblStyle w:val="TableGrid"/>
        <w:tblW w:w="0" w:type="auto"/>
        <w:tblInd w:w="959" w:type="dxa"/>
        <w:tblLook w:val="04A0" w:firstRow="1" w:lastRow="0" w:firstColumn="1" w:lastColumn="0" w:noHBand="0" w:noVBand="1"/>
      </w:tblPr>
      <w:tblGrid>
        <w:gridCol w:w="3685"/>
        <w:gridCol w:w="1701"/>
        <w:gridCol w:w="2127"/>
      </w:tblGrid>
      <w:tr w:rsidR="005A17F1" w:rsidRPr="00CD46B7" w:rsidTr="009B5062">
        <w:tc>
          <w:tcPr>
            <w:tcW w:w="3685" w:type="dxa"/>
            <w:shd w:val="clear" w:color="auto" w:fill="FFC000"/>
          </w:tcPr>
          <w:p w:rsidR="005A17F1" w:rsidRPr="00CD46B7" w:rsidRDefault="005A17F1" w:rsidP="009B5062">
            <w:pPr>
              <w:pStyle w:val="BodyText"/>
              <w:rPr>
                <w:rFonts w:asciiTheme="minorHAnsi" w:hAnsiTheme="minorHAnsi" w:cstheme="minorHAnsi"/>
                <w:b/>
                <w:sz w:val="20"/>
                <w:szCs w:val="20"/>
                <w:lang w:eastAsia="en-US"/>
              </w:rPr>
            </w:pPr>
            <w:r>
              <w:rPr>
                <w:rFonts w:asciiTheme="minorHAnsi" w:hAnsiTheme="minorHAnsi" w:cstheme="minorHAnsi"/>
                <w:b/>
                <w:sz w:val="20"/>
                <w:szCs w:val="20"/>
              </w:rPr>
              <w:t>Account</w:t>
            </w:r>
            <w:r w:rsidRPr="00CD46B7">
              <w:rPr>
                <w:rFonts w:asciiTheme="minorHAnsi" w:hAnsiTheme="minorHAnsi" w:cstheme="minorHAnsi"/>
                <w:b/>
                <w:sz w:val="20"/>
                <w:szCs w:val="20"/>
              </w:rPr>
              <w:t xml:space="preserve"> </w:t>
            </w:r>
            <w:r>
              <w:rPr>
                <w:rFonts w:asciiTheme="minorHAnsi" w:hAnsiTheme="minorHAnsi" w:cstheme="minorHAnsi"/>
                <w:b/>
                <w:sz w:val="20"/>
                <w:szCs w:val="20"/>
              </w:rPr>
              <w:t>Code</w:t>
            </w:r>
          </w:p>
        </w:tc>
        <w:tc>
          <w:tcPr>
            <w:tcW w:w="1701" w:type="dxa"/>
            <w:shd w:val="clear" w:color="auto" w:fill="FFC000"/>
          </w:tcPr>
          <w:p w:rsidR="005A17F1" w:rsidRPr="00CD46B7" w:rsidRDefault="005A17F1" w:rsidP="009B5062">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2127" w:type="dxa"/>
            <w:shd w:val="clear" w:color="auto" w:fill="FFC000"/>
          </w:tcPr>
          <w:p w:rsidR="005A17F1" w:rsidRPr="00CD46B7" w:rsidRDefault="005A17F1" w:rsidP="009B5062">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5A17F1" w:rsidRPr="00A97E9D" w:rsidTr="009B5062">
        <w:tc>
          <w:tcPr>
            <w:tcW w:w="3685" w:type="dxa"/>
          </w:tcPr>
          <w:p w:rsidR="005A17F1" w:rsidRPr="00566586" w:rsidRDefault="005A17F1" w:rsidP="009B5062">
            <w:pPr>
              <w:pStyle w:val="BodyText"/>
              <w:rPr>
                <w:rFonts w:ascii="Calibri" w:hAnsi="Calibri" w:cs="Calibri"/>
                <w:sz w:val="20"/>
                <w:szCs w:val="20"/>
              </w:rPr>
            </w:pPr>
            <w:r w:rsidRPr="00566586">
              <w:rPr>
                <w:rFonts w:ascii="Calibri" w:hAnsi="Calibri" w:cs="Calibri"/>
                <w:sz w:val="20"/>
                <w:szCs w:val="20"/>
              </w:rPr>
              <w:t>Cl Deposit</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lastRenderedPageBreak/>
              <w:t>Open Sale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POC_OS</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Open Cash</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POC_OC</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Open  Sale Fee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POC_OSF</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Open  Cash Fee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POC_OCF</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Grace  Sale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POC_GS</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Grace  Cash</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POC_GC</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Grace  Sale  Fee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POC_GSF</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Grace  Cash Fee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POC_GCF</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Grace Sale Interest</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POC_GSI</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Grace Cash Interest</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POC_GCI</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Close  Sale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POC_CS</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Close  Cash</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POC_CC</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Close Sale Fee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POC_CSF</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Close Cash Fee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POC_CCF</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Close Sale Interest</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POC_CSI</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Close Cash Interest</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POC_CCI</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Close Overlimit</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POC_OVL</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Dispute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rPr>
                <w:rFonts w:ascii="Calibri" w:hAnsi="Calibri" w:cs="Calibri"/>
                <w:sz w:val="20"/>
                <w:szCs w:val="20"/>
              </w:rPr>
            </w:pP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Loyalty</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rPr>
                <w:rFonts w:ascii="Calibri" w:hAnsi="Calibri" w:cs="Calibri"/>
                <w:sz w:val="20"/>
                <w:szCs w:val="20"/>
              </w:rPr>
            </w:pPr>
          </w:p>
        </w:tc>
      </w:tr>
      <w:tr w:rsidR="005A17F1" w:rsidRPr="00A97E9D" w:rsidTr="009B5062">
        <w:tc>
          <w:tcPr>
            <w:tcW w:w="3685" w:type="dxa"/>
            <w:vAlign w:val="bottom"/>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color w:val="000000"/>
                <w:sz w:val="20"/>
                <w:szCs w:val="20"/>
              </w:rPr>
              <w:t>OVD Sale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OVD00S</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color w:val="000000"/>
                <w:sz w:val="20"/>
                <w:szCs w:val="20"/>
              </w:rPr>
              <w:t>OVD Cash</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OVD00C</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color w:val="000000"/>
                <w:sz w:val="20"/>
                <w:szCs w:val="20"/>
              </w:rPr>
              <w:t>OVD Sale Fee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OVD00SF</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color w:val="000000"/>
                <w:sz w:val="20"/>
                <w:szCs w:val="20"/>
              </w:rPr>
              <w:t>OVD Cash Fee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OVD00CF</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color w:val="000000"/>
                <w:sz w:val="20"/>
                <w:szCs w:val="20"/>
              </w:rPr>
              <w:t>OVD Sale Interest</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OVD00SI</w:t>
            </w:r>
          </w:p>
        </w:tc>
      </w:tr>
      <w:tr w:rsidR="005A17F1" w:rsidRPr="00A97E9D" w:rsidTr="009B5062">
        <w:tc>
          <w:tcPr>
            <w:tcW w:w="3685" w:type="dxa"/>
            <w:vAlign w:val="bottom"/>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color w:val="000000"/>
                <w:sz w:val="20"/>
                <w:szCs w:val="20"/>
              </w:rPr>
              <w:t>OVD Cash Interest</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OVD00CI</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OVD Overlimit</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OVD_OVL</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i/>
                <w:sz w:val="20"/>
                <w:szCs w:val="20"/>
              </w:rPr>
              <w:t>Shadow payment due</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S_P_D</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i/>
                <w:sz w:val="20"/>
                <w:szCs w:val="20"/>
              </w:rPr>
              <w:t>Shadow overdue 00b</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S_OVDb</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i/>
                <w:sz w:val="20"/>
                <w:szCs w:val="20"/>
              </w:rPr>
              <w:t>Shadow overdue 30b</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S_OVD</w:t>
            </w:r>
            <w:r w:rsidR="003F03AE">
              <w:rPr>
                <w:rFonts w:ascii="Calibri" w:hAnsi="Calibri" w:cs="Calibri"/>
                <w:sz w:val="20"/>
                <w:szCs w:val="20"/>
              </w:rPr>
              <w:t>3</w:t>
            </w:r>
            <w:r w:rsidRPr="00566586">
              <w:rPr>
                <w:rFonts w:ascii="Calibri" w:hAnsi="Calibri" w:cs="Calibri"/>
                <w:sz w:val="20"/>
                <w:szCs w:val="20"/>
              </w:rPr>
              <w:t>0b</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i/>
                <w:sz w:val="20"/>
                <w:szCs w:val="20"/>
              </w:rPr>
              <w:t>Shadow overdue 60b</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S_OVD60b</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i/>
                <w:sz w:val="20"/>
                <w:szCs w:val="20"/>
              </w:rPr>
              <w:t>Shadow overdue 90b</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S_OVD90b</w:t>
            </w:r>
          </w:p>
        </w:tc>
      </w:tr>
      <w:tr w:rsidR="005A17F1" w:rsidRPr="00A97E9D" w:rsidTr="009B5062">
        <w:tc>
          <w:tcPr>
            <w:tcW w:w="3685" w:type="dxa"/>
          </w:tcPr>
          <w:p w:rsidR="005A17F1" w:rsidRPr="00566586" w:rsidRDefault="005A17F1" w:rsidP="009B5062">
            <w:pPr>
              <w:pStyle w:val="BodyText"/>
              <w:spacing w:before="100" w:beforeAutospacing="1" w:afterAutospacing="1"/>
              <w:textAlignment w:val="center"/>
              <w:rPr>
                <w:rFonts w:ascii="Calibri" w:hAnsi="Calibri" w:cs="Calibri"/>
                <w:i/>
                <w:sz w:val="20"/>
                <w:szCs w:val="20"/>
              </w:rPr>
            </w:pPr>
            <w:r w:rsidRPr="00566586">
              <w:rPr>
                <w:rFonts w:ascii="Calibri" w:hAnsi="Calibri" w:cs="Calibri"/>
                <w:i/>
                <w:sz w:val="20"/>
                <w:szCs w:val="20"/>
              </w:rPr>
              <w:t>Shadow overdue 120b</w:t>
            </w:r>
          </w:p>
        </w:tc>
        <w:tc>
          <w:tcPr>
            <w:tcW w:w="1701" w:type="dxa"/>
          </w:tcPr>
          <w:p w:rsidR="005A17F1" w:rsidRPr="00566586" w:rsidRDefault="005A17F1" w:rsidP="009B5062">
            <w:pPr>
              <w:pStyle w:val="BodyText"/>
              <w:rPr>
                <w:rFonts w:ascii="Calibri" w:hAnsi="Calibri" w:cs="Calibri"/>
                <w:sz w:val="20"/>
                <w:szCs w:val="20"/>
              </w:rPr>
            </w:pPr>
          </w:p>
        </w:tc>
        <w:tc>
          <w:tcPr>
            <w:tcW w:w="2127" w:type="dxa"/>
          </w:tcPr>
          <w:p w:rsidR="005A17F1" w:rsidRPr="00566586" w:rsidRDefault="005A17F1" w:rsidP="009B5062">
            <w:pPr>
              <w:pStyle w:val="BodyText"/>
              <w:spacing w:before="100" w:beforeAutospacing="1" w:afterAutospacing="1"/>
              <w:textAlignment w:val="center"/>
              <w:rPr>
                <w:rFonts w:ascii="Calibri" w:hAnsi="Calibri" w:cs="Calibri"/>
                <w:sz w:val="20"/>
                <w:szCs w:val="20"/>
                <w:lang w:eastAsia="en-US"/>
              </w:rPr>
            </w:pPr>
            <w:r w:rsidRPr="00566586">
              <w:rPr>
                <w:rFonts w:ascii="Calibri" w:hAnsi="Calibri" w:cs="Calibri"/>
                <w:sz w:val="20"/>
                <w:szCs w:val="20"/>
              </w:rPr>
              <w:t>S_OVD120b</w:t>
            </w:r>
          </w:p>
        </w:tc>
      </w:tr>
    </w:tbl>
    <w:p w:rsidR="00B46282" w:rsidRDefault="00B46282" w:rsidP="00566586">
      <w:pPr>
        <w:pStyle w:val="BodyText"/>
        <w:ind w:left="720"/>
      </w:pPr>
      <w:r>
        <w:tab/>
      </w:r>
    </w:p>
    <w:p w:rsidR="00D86F48" w:rsidRDefault="00B46282" w:rsidP="00566586">
      <w:pPr>
        <w:pStyle w:val="BodyText"/>
        <w:ind w:left="720"/>
        <w:rPr>
          <w:rFonts w:ascii="Calibri" w:hAnsi="Calibri" w:cs="Calibri"/>
          <w:b/>
        </w:rPr>
      </w:pPr>
      <w:r w:rsidRPr="00566586">
        <w:rPr>
          <w:rFonts w:ascii="Calibri" w:hAnsi="Calibri" w:cs="Calibri"/>
          <w:b/>
        </w:rPr>
        <w:lastRenderedPageBreak/>
        <w:t>2.1.5.2 Account Code for Prepaid Card</w:t>
      </w:r>
    </w:p>
    <w:tbl>
      <w:tblPr>
        <w:tblStyle w:val="TableGrid"/>
        <w:tblW w:w="0" w:type="auto"/>
        <w:tblInd w:w="959" w:type="dxa"/>
        <w:tblLook w:val="04A0" w:firstRow="1" w:lastRow="0" w:firstColumn="1" w:lastColumn="0" w:noHBand="0" w:noVBand="1"/>
      </w:tblPr>
      <w:tblGrid>
        <w:gridCol w:w="3685"/>
        <w:gridCol w:w="1701"/>
        <w:gridCol w:w="2127"/>
      </w:tblGrid>
      <w:tr w:rsidR="00560FE8" w:rsidRPr="00CD46B7" w:rsidTr="00560FE8">
        <w:tc>
          <w:tcPr>
            <w:tcW w:w="3685" w:type="dxa"/>
            <w:shd w:val="clear" w:color="auto" w:fill="FFC000"/>
          </w:tcPr>
          <w:p w:rsidR="00560FE8" w:rsidRPr="00CD46B7" w:rsidRDefault="00560FE8" w:rsidP="00560FE8">
            <w:pPr>
              <w:pStyle w:val="BodyText"/>
              <w:rPr>
                <w:rFonts w:asciiTheme="minorHAnsi" w:hAnsiTheme="minorHAnsi" w:cstheme="minorHAnsi"/>
                <w:b/>
                <w:sz w:val="20"/>
                <w:szCs w:val="20"/>
                <w:lang w:eastAsia="en-US"/>
              </w:rPr>
            </w:pPr>
            <w:r>
              <w:rPr>
                <w:rFonts w:asciiTheme="minorHAnsi" w:hAnsiTheme="minorHAnsi" w:cstheme="minorHAnsi"/>
                <w:b/>
                <w:sz w:val="20"/>
                <w:szCs w:val="20"/>
              </w:rPr>
              <w:t>Account</w:t>
            </w:r>
            <w:r w:rsidRPr="00CD46B7">
              <w:rPr>
                <w:rFonts w:asciiTheme="minorHAnsi" w:hAnsiTheme="minorHAnsi" w:cstheme="minorHAnsi"/>
                <w:b/>
                <w:sz w:val="20"/>
                <w:szCs w:val="20"/>
              </w:rPr>
              <w:t xml:space="preserve"> </w:t>
            </w:r>
            <w:r>
              <w:rPr>
                <w:rFonts w:asciiTheme="minorHAnsi" w:hAnsiTheme="minorHAnsi" w:cstheme="minorHAnsi"/>
                <w:b/>
                <w:sz w:val="20"/>
                <w:szCs w:val="20"/>
              </w:rPr>
              <w:t>Code</w:t>
            </w:r>
          </w:p>
        </w:tc>
        <w:tc>
          <w:tcPr>
            <w:tcW w:w="1701" w:type="dxa"/>
            <w:shd w:val="clear" w:color="auto" w:fill="FFC000"/>
          </w:tcPr>
          <w:p w:rsidR="00560FE8" w:rsidRPr="00CD46B7" w:rsidRDefault="00560FE8" w:rsidP="00560FE8">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2127" w:type="dxa"/>
            <w:shd w:val="clear" w:color="auto" w:fill="FFC000"/>
          </w:tcPr>
          <w:p w:rsidR="00560FE8" w:rsidRPr="00CD46B7" w:rsidRDefault="00560FE8" w:rsidP="00560FE8">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560FE8" w:rsidRPr="00A97E9D" w:rsidTr="00560FE8">
        <w:tc>
          <w:tcPr>
            <w:tcW w:w="3685" w:type="dxa"/>
          </w:tcPr>
          <w:p w:rsidR="00560FE8" w:rsidRPr="00566586" w:rsidRDefault="00560FE8" w:rsidP="00560FE8">
            <w:pPr>
              <w:pStyle w:val="BodyText"/>
              <w:rPr>
                <w:rFonts w:ascii="Calibri" w:hAnsi="Calibri" w:cs="Calibri"/>
                <w:sz w:val="20"/>
                <w:szCs w:val="20"/>
              </w:rPr>
            </w:pPr>
            <w:r w:rsidRPr="00566586">
              <w:rPr>
                <w:rFonts w:ascii="Calibri" w:hAnsi="Calibri" w:cs="Calibri"/>
                <w:sz w:val="20"/>
                <w:szCs w:val="20"/>
              </w:rPr>
              <w:t>Cl Deposit</w:t>
            </w:r>
          </w:p>
        </w:tc>
        <w:tc>
          <w:tcPr>
            <w:tcW w:w="1701" w:type="dxa"/>
          </w:tcPr>
          <w:p w:rsidR="00560FE8" w:rsidRPr="00566586" w:rsidRDefault="00560FE8" w:rsidP="00560FE8">
            <w:pPr>
              <w:pStyle w:val="BodyText"/>
              <w:rPr>
                <w:rFonts w:ascii="Calibri" w:hAnsi="Calibri" w:cs="Calibri"/>
                <w:sz w:val="20"/>
                <w:szCs w:val="20"/>
              </w:rPr>
            </w:pPr>
          </w:p>
        </w:tc>
        <w:tc>
          <w:tcPr>
            <w:tcW w:w="2127" w:type="dxa"/>
          </w:tcPr>
          <w:p w:rsidR="00560FE8" w:rsidRPr="00566586" w:rsidRDefault="00560FE8" w:rsidP="00560FE8">
            <w:pPr>
              <w:pStyle w:val="BodyText"/>
              <w:spacing w:before="100" w:beforeAutospacing="1" w:afterAutospacing="1"/>
              <w:textAlignment w:val="center"/>
              <w:rPr>
                <w:rFonts w:ascii="Calibri" w:hAnsi="Calibri" w:cs="Calibri"/>
                <w:sz w:val="20"/>
                <w:szCs w:val="20"/>
              </w:rPr>
            </w:pPr>
          </w:p>
        </w:tc>
      </w:tr>
      <w:tr w:rsidR="00560FE8" w:rsidRPr="00A97E9D" w:rsidTr="00560FE8">
        <w:tc>
          <w:tcPr>
            <w:tcW w:w="3685" w:type="dxa"/>
          </w:tcPr>
          <w:p w:rsidR="00560FE8" w:rsidRPr="00566586" w:rsidRDefault="00560FE8" w:rsidP="00560FE8">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Dispute</w:t>
            </w:r>
          </w:p>
        </w:tc>
        <w:tc>
          <w:tcPr>
            <w:tcW w:w="1701" w:type="dxa"/>
          </w:tcPr>
          <w:p w:rsidR="00560FE8" w:rsidRPr="00566586" w:rsidRDefault="00560FE8" w:rsidP="00560FE8">
            <w:pPr>
              <w:pStyle w:val="BodyText"/>
              <w:rPr>
                <w:rFonts w:ascii="Calibri" w:hAnsi="Calibri" w:cs="Calibri"/>
                <w:sz w:val="20"/>
                <w:szCs w:val="20"/>
              </w:rPr>
            </w:pPr>
          </w:p>
        </w:tc>
        <w:tc>
          <w:tcPr>
            <w:tcW w:w="2127" w:type="dxa"/>
          </w:tcPr>
          <w:p w:rsidR="00560FE8" w:rsidRPr="00566586" w:rsidRDefault="00560FE8" w:rsidP="00560FE8">
            <w:pPr>
              <w:pStyle w:val="BodyText"/>
              <w:spacing w:before="100" w:beforeAutospacing="1" w:afterAutospacing="1"/>
              <w:textAlignment w:val="center"/>
              <w:rPr>
                <w:rFonts w:ascii="Calibri" w:hAnsi="Calibri" w:cs="Calibri"/>
                <w:sz w:val="20"/>
                <w:szCs w:val="20"/>
              </w:rPr>
            </w:pPr>
          </w:p>
        </w:tc>
      </w:tr>
    </w:tbl>
    <w:p w:rsidR="00560FE8" w:rsidRPr="00566586" w:rsidRDefault="00560FE8" w:rsidP="00566586">
      <w:pPr>
        <w:pStyle w:val="BodyText"/>
        <w:ind w:left="720"/>
        <w:rPr>
          <w:rFonts w:ascii="Calibri" w:hAnsi="Calibri" w:cs="Calibri"/>
        </w:rPr>
      </w:pPr>
    </w:p>
    <w:p w:rsidR="00D86F48" w:rsidRDefault="00D86F48" w:rsidP="009B5062">
      <w:pPr>
        <w:pStyle w:val="Heading3"/>
        <w:numPr>
          <w:ilvl w:val="2"/>
          <w:numId w:val="4"/>
        </w:numPr>
        <w:tabs>
          <w:tab w:val="num" w:pos="720"/>
        </w:tabs>
        <w:ind w:left="720"/>
      </w:pPr>
      <w:bookmarkStart w:id="47" w:name="_Toc503528092"/>
      <w:r>
        <w:t>Transaction Type</w:t>
      </w:r>
      <w:bookmarkEnd w:id="47"/>
    </w:p>
    <w:p w:rsidR="004B2574" w:rsidRPr="00566586" w:rsidRDefault="004B2574" w:rsidP="009B5062">
      <w:pPr>
        <w:pStyle w:val="BodyText"/>
        <w:ind w:left="720"/>
        <w:rPr>
          <w:rFonts w:ascii="Calibri" w:hAnsi="Calibri" w:cs="Calibri"/>
          <w:sz w:val="20"/>
          <w:szCs w:val="20"/>
        </w:rPr>
      </w:pPr>
      <w:r w:rsidRPr="00566586">
        <w:rPr>
          <w:rFonts w:ascii="Calibri" w:hAnsi="Calibri" w:cs="Calibri"/>
          <w:sz w:val="20"/>
          <w:szCs w:val="20"/>
        </w:rPr>
        <w:t>We need this for pending authorization transaction</w:t>
      </w:r>
    </w:p>
    <w:tbl>
      <w:tblPr>
        <w:tblStyle w:val="TableGrid"/>
        <w:tblW w:w="0" w:type="auto"/>
        <w:tblInd w:w="959" w:type="dxa"/>
        <w:tblLook w:val="04A0" w:firstRow="1" w:lastRow="0" w:firstColumn="1" w:lastColumn="0" w:noHBand="0" w:noVBand="1"/>
      </w:tblPr>
      <w:tblGrid>
        <w:gridCol w:w="4394"/>
        <w:gridCol w:w="1559"/>
        <w:gridCol w:w="2306"/>
      </w:tblGrid>
      <w:tr w:rsidR="002133A1" w:rsidRPr="00CD46B7" w:rsidTr="00566586">
        <w:tc>
          <w:tcPr>
            <w:tcW w:w="4394" w:type="dxa"/>
            <w:shd w:val="clear" w:color="auto" w:fill="FFC000"/>
          </w:tcPr>
          <w:p w:rsidR="002133A1" w:rsidRPr="00CD46B7" w:rsidRDefault="002133A1">
            <w:pPr>
              <w:pStyle w:val="BodyText"/>
              <w:rPr>
                <w:rFonts w:asciiTheme="minorHAnsi" w:hAnsiTheme="minorHAnsi" w:cstheme="minorHAnsi"/>
                <w:b/>
                <w:sz w:val="20"/>
                <w:szCs w:val="20"/>
                <w:lang w:eastAsia="en-US"/>
              </w:rPr>
            </w:pPr>
            <w:r>
              <w:rPr>
                <w:rFonts w:asciiTheme="minorHAnsi" w:hAnsiTheme="minorHAnsi" w:cstheme="minorHAnsi"/>
                <w:b/>
                <w:sz w:val="20"/>
                <w:szCs w:val="20"/>
              </w:rPr>
              <w:t xml:space="preserve">Transaction </w:t>
            </w:r>
            <w:r w:rsidRPr="00CD46B7">
              <w:rPr>
                <w:rFonts w:asciiTheme="minorHAnsi" w:hAnsiTheme="minorHAnsi" w:cstheme="minorHAnsi"/>
                <w:b/>
                <w:sz w:val="20"/>
                <w:szCs w:val="20"/>
              </w:rPr>
              <w:t>Type</w:t>
            </w:r>
            <w:r w:rsidR="00B125FB">
              <w:rPr>
                <w:rFonts w:asciiTheme="minorHAnsi" w:hAnsiTheme="minorHAnsi" w:cstheme="minorHAnsi"/>
                <w:b/>
                <w:sz w:val="20"/>
                <w:szCs w:val="20"/>
              </w:rPr>
              <w:t xml:space="preserve"> (</w:t>
            </w:r>
            <w:r w:rsidR="00B125FB" w:rsidRPr="00BB1D8F">
              <w:rPr>
                <w:rFonts w:asciiTheme="minorHAnsi" w:hAnsiTheme="minorHAnsi" w:cstheme="minorHAnsi"/>
                <w:sz w:val="20"/>
                <w:szCs w:val="20"/>
              </w:rPr>
              <w:t>&lt;MsgCode&gt;&lt;/MsgCode&gt;</w:t>
            </w:r>
            <w:r w:rsidR="00B125FB">
              <w:rPr>
                <w:rFonts w:asciiTheme="minorHAnsi" w:hAnsiTheme="minorHAnsi" w:cstheme="minorHAnsi"/>
                <w:b/>
                <w:sz w:val="20"/>
                <w:szCs w:val="20"/>
              </w:rPr>
              <w:t>)</w:t>
            </w:r>
          </w:p>
        </w:tc>
        <w:tc>
          <w:tcPr>
            <w:tcW w:w="1559" w:type="dxa"/>
            <w:shd w:val="clear" w:color="auto" w:fill="FFC000"/>
          </w:tcPr>
          <w:p w:rsidR="002133A1" w:rsidRPr="00CD46B7" w:rsidRDefault="002133A1" w:rsidP="001F7DFA">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2306" w:type="dxa"/>
            <w:shd w:val="clear" w:color="auto" w:fill="FFC000"/>
          </w:tcPr>
          <w:p w:rsidR="002133A1" w:rsidRPr="00CD46B7" w:rsidRDefault="002133A1" w:rsidP="001F7DFA">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2133A1" w:rsidRPr="00A97E9D" w:rsidTr="00566586">
        <w:tc>
          <w:tcPr>
            <w:tcW w:w="4394" w:type="dxa"/>
          </w:tcPr>
          <w:p w:rsidR="00236541" w:rsidRPr="00566586" w:rsidRDefault="00C44F3F">
            <w:pPr>
              <w:pStyle w:val="BodyText"/>
              <w:rPr>
                <w:rFonts w:ascii="Calibri" w:hAnsi="Calibri" w:cs="Calibri"/>
                <w:sz w:val="20"/>
                <w:szCs w:val="20"/>
                <w:lang w:eastAsia="en-US"/>
              </w:rPr>
            </w:pPr>
            <w:r w:rsidRPr="00566586">
              <w:rPr>
                <w:rFonts w:ascii="Calibri" w:hAnsi="Calibri" w:cs="Calibri"/>
                <w:sz w:val="20"/>
                <w:szCs w:val="20"/>
              </w:rPr>
              <w:t>Retail Request</w:t>
            </w:r>
            <w:r w:rsidR="00046497" w:rsidRPr="00566586">
              <w:rPr>
                <w:rFonts w:ascii="Calibri" w:hAnsi="Calibri" w:cs="Calibri"/>
                <w:sz w:val="20"/>
                <w:szCs w:val="20"/>
              </w:rPr>
              <w:t xml:space="preserve"> (*)</w:t>
            </w:r>
          </w:p>
        </w:tc>
        <w:tc>
          <w:tcPr>
            <w:tcW w:w="1559" w:type="dxa"/>
          </w:tcPr>
          <w:p w:rsidR="002133A1" w:rsidRPr="00566586" w:rsidRDefault="002133A1" w:rsidP="001F7DFA">
            <w:pPr>
              <w:pStyle w:val="BodyText"/>
              <w:rPr>
                <w:rFonts w:ascii="Calibri" w:hAnsi="Calibri" w:cs="Calibri"/>
                <w:sz w:val="20"/>
                <w:szCs w:val="20"/>
              </w:rPr>
            </w:pPr>
          </w:p>
        </w:tc>
        <w:tc>
          <w:tcPr>
            <w:tcW w:w="2306" w:type="dxa"/>
          </w:tcPr>
          <w:p w:rsidR="00123859" w:rsidRPr="00566586" w:rsidRDefault="00C44F3F" w:rsidP="001F7DF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01000R</w:t>
            </w:r>
          </w:p>
        </w:tc>
      </w:tr>
      <w:tr w:rsidR="002133A1" w:rsidRPr="00A97E9D" w:rsidTr="00566586">
        <w:tc>
          <w:tcPr>
            <w:tcW w:w="4394" w:type="dxa"/>
          </w:tcPr>
          <w:p w:rsidR="002133A1" w:rsidRPr="00566586" w:rsidRDefault="00D747A6" w:rsidP="001F7DFA">
            <w:pPr>
              <w:pStyle w:val="BodyText"/>
              <w:rPr>
                <w:rFonts w:ascii="Calibri" w:hAnsi="Calibri" w:cs="Calibri"/>
                <w:sz w:val="20"/>
                <w:szCs w:val="20"/>
              </w:rPr>
            </w:pPr>
            <w:r w:rsidRPr="00566586">
              <w:rPr>
                <w:rFonts w:ascii="Calibri" w:hAnsi="Calibri" w:cs="Calibri"/>
                <w:sz w:val="20"/>
                <w:szCs w:val="20"/>
              </w:rPr>
              <w:t>Cash Request</w:t>
            </w:r>
            <w:r w:rsidR="00046497" w:rsidRPr="00566586">
              <w:rPr>
                <w:rFonts w:ascii="Calibri" w:hAnsi="Calibri" w:cs="Calibri"/>
                <w:sz w:val="20"/>
                <w:szCs w:val="20"/>
              </w:rPr>
              <w:t xml:space="preserve"> (*)</w:t>
            </w:r>
          </w:p>
        </w:tc>
        <w:tc>
          <w:tcPr>
            <w:tcW w:w="1559" w:type="dxa"/>
          </w:tcPr>
          <w:p w:rsidR="002133A1" w:rsidRPr="00566586" w:rsidRDefault="002133A1" w:rsidP="001F7DFA">
            <w:pPr>
              <w:pStyle w:val="BodyText"/>
              <w:rPr>
                <w:rFonts w:ascii="Calibri" w:hAnsi="Calibri" w:cs="Calibri"/>
                <w:sz w:val="20"/>
                <w:szCs w:val="20"/>
              </w:rPr>
            </w:pPr>
          </w:p>
        </w:tc>
        <w:tc>
          <w:tcPr>
            <w:tcW w:w="2306" w:type="dxa"/>
          </w:tcPr>
          <w:p w:rsidR="002133A1" w:rsidRPr="00566586" w:rsidRDefault="00D747A6" w:rsidP="001F7DF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01000C</w:t>
            </w:r>
          </w:p>
        </w:tc>
      </w:tr>
      <w:tr w:rsidR="002133A1" w:rsidRPr="00A97E9D" w:rsidTr="00566586">
        <w:tc>
          <w:tcPr>
            <w:tcW w:w="4394" w:type="dxa"/>
          </w:tcPr>
          <w:p w:rsidR="002133A1" w:rsidRPr="00566586" w:rsidRDefault="000204EA" w:rsidP="001F7DFA">
            <w:pPr>
              <w:pStyle w:val="BodyText"/>
              <w:rPr>
                <w:rFonts w:ascii="Calibri" w:hAnsi="Calibri" w:cs="Calibri"/>
                <w:sz w:val="20"/>
                <w:szCs w:val="20"/>
              </w:rPr>
            </w:pPr>
            <w:r w:rsidRPr="00566586">
              <w:rPr>
                <w:rFonts w:ascii="Calibri" w:hAnsi="Calibri" w:cs="Calibri"/>
                <w:sz w:val="20"/>
                <w:szCs w:val="20"/>
              </w:rPr>
              <w:t>Unique Request</w:t>
            </w:r>
            <w:r w:rsidR="00046497" w:rsidRPr="00566586">
              <w:rPr>
                <w:rFonts w:ascii="Calibri" w:hAnsi="Calibri" w:cs="Calibri"/>
                <w:sz w:val="20"/>
                <w:szCs w:val="20"/>
              </w:rPr>
              <w:t xml:space="preserve"> (*)</w:t>
            </w:r>
          </w:p>
        </w:tc>
        <w:tc>
          <w:tcPr>
            <w:tcW w:w="1559" w:type="dxa"/>
          </w:tcPr>
          <w:p w:rsidR="002133A1" w:rsidRPr="00566586" w:rsidRDefault="002133A1" w:rsidP="001F7DFA">
            <w:pPr>
              <w:pStyle w:val="BodyText"/>
              <w:rPr>
                <w:rFonts w:ascii="Calibri" w:hAnsi="Calibri" w:cs="Calibri"/>
                <w:sz w:val="20"/>
                <w:szCs w:val="20"/>
              </w:rPr>
            </w:pPr>
          </w:p>
        </w:tc>
        <w:tc>
          <w:tcPr>
            <w:tcW w:w="2306" w:type="dxa"/>
          </w:tcPr>
          <w:p w:rsidR="002133A1" w:rsidRPr="00566586" w:rsidRDefault="000204EA" w:rsidP="001F7DFA">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01000U</w:t>
            </w:r>
          </w:p>
        </w:tc>
      </w:tr>
      <w:tr w:rsidR="003A5BF2" w:rsidRPr="00A97E9D" w:rsidTr="00566586">
        <w:tc>
          <w:tcPr>
            <w:tcW w:w="4394" w:type="dxa"/>
          </w:tcPr>
          <w:p w:rsidR="003A5BF2" w:rsidRPr="00566586" w:rsidRDefault="00BF4CB2" w:rsidP="001F7DFA">
            <w:pPr>
              <w:pStyle w:val="BodyText"/>
              <w:rPr>
                <w:rFonts w:ascii="Calibri" w:hAnsi="Calibri" w:cs="Calibri"/>
                <w:sz w:val="20"/>
                <w:szCs w:val="20"/>
              </w:rPr>
            </w:pPr>
            <w:r w:rsidRPr="00566586">
              <w:rPr>
                <w:rFonts w:ascii="Calibri" w:hAnsi="Calibri" w:cs="Calibri"/>
                <w:sz w:val="20"/>
                <w:szCs w:val="20"/>
              </w:rPr>
              <w:t xml:space="preserve">ATM </w:t>
            </w:r>
            <w:r w:rsidR="00F30F94" w:rsidRPr="00566586">
              <w:rPr>
                <w:rFonts w:ascii="Calibri" w:hAnsi="Calibri" w:cs="Calibri"/>
                <w:sz w:val="20"/>
                <w:szCs w:val="20"/>
              </w:rPr>
              <w:t>(*)</w:t>
            </w:r>
          </w:p>
        </w:tc>
        <w:tc>
          <w:tcPr>
            <w:tcW w:w="1559" w:type="dxa"/>
          </w:tcPr>
          <w:p w:rsidR="003A5BF2" w:rsidRPr="00566586" w:rsidRDefault="003A5BF2" w:rsidP="001F7DFA">
            <w:pPr>
              <w:pStyle w:val="BodyText"/>
              <w:rPr>
                <w:rFonts w:ascii="Calibri" w:hAnsi="Calibri" w:cs="Calibri"/>
                <w:sz w:val="20"/>
                <w:szCs w:val="20"/>
              </w:rPr>
            </w:pPr>
          </w:p>
        </w:tc>
        <w:tc>
          <w:tcPr>
            <w:tcW w:w="2306" w:type="dxa"/>
          </w:tcPr>
          <w:p w:rsidR="003A5BF2" w:rsidRPr="00566586" w:rsidRDefault="002B7B6D" w:rsidP="00566586">
            <w:pPr>
              <w:rPr>
                <w:rFonts w:cs="Calibri"/>
                <w:color w:val="000000"/>
                <w:sz w:val="20"/>
                <w:szCs w:val="20"/>
              </w:rPr>
            </w:pPr>
            <w:r w:rsidRPr="00566586">
              <w:rPr>
                <w:rFonts w:cs="Calibri"/>
                <w:color w:val="000000"/>
                <w:sz w:val="20"/>
                <w:szCs w:val="20"/>
              </w:rPr>
              <w:t>01000A</w:t>
            </w:r>
          </w:p>
        </w:tc>
      </w:tr>
      <w:tr w:rsidR="009F6A9F" w:rsidRPr="00A97E9D" w:rsidTr="00566586">
        <w:tc>
          <w:tcPr>
            <w:tcW w:w="4394" w:type="dxa"/>
          </w:tcPr>
          <w:p w:rsidR="009F6A9F" w:rsidRPr="00566586" w:rsidRDefault="009F6A9F" w:rsidP="001F7DFA">
            <w:pPr>
              <w:pStyle w:val="BodyText"/>
              <w:rPr>
                <w:rFonts w:ascii="Calibri" w:hAnsi="Calibri" w:cs="Calibri"/>
                <w:sz w:val="20"/>
                <w:szCs w:val="20"/>
              </w:rPr>
            </w:pPr>
            <w:r w:rsidRPr="00566586">
              <w:rPr>
                <w:rFonts w:ascii="Calibri" w:hAnsi="Calibri" w:cs="Calibri"/>
                <w:sz w:val="20"/>
                <w:szCs w:val="20"/>
              </w:rPr>
              <w:t>Credit (*)</w:t>
            </w:r>
          </w:p>
        </w:tc>
        <w:tc>
          <w:tcPr>
            <w:tcW w:w="1559" w:type="dxa"/>
          </w:tcPr>
          <w:p w:rsidR="009F6A9F" w:rsidRPr="00566586" w:rsidRDefault="009F6A9F" w:rsidP="001F7DFA">
            <w:pPr>
              <w:pStyle w:val="BodyText"/>
              <w:rPr>
                <w:rFonts w:ascii="Calibri" w:hAnsi="Calibri" w:cs="Calibri"/>
                <w:sz w:val="20"/>
                <w:szCs w:val="20"/>
              </w:rPr>
            </w:pPr>
          </w:p>
        </w:tc>
        <w:tc>
          <w:tcPr>
            <w:tcW w:w="2306" w:type="dxa"/>
          </w:tcPr>
          <w:p w:rsidR="009F6A9F" w:rsidRPr="00566586" w:rsidRDefault="009F6A9F" w:rsidP="002B7B6D">
            <w:pPr>
              <w:spacing w:before="100" w:beforeAutospacing="1" w:afterAutospacing="1"/>
              <w:textAlignment w:val="center"/>
              <w:rPr>
                <w:rFonts w:cs="Calibri"/>
                <w:color w:val="000000"/>
                <w:sz w:val="20"/>
                <w:szCs w:val="20"/>
              </w:rPr>
            </w:pPr>
            <w:r w:rsidRPr="00566586">
              <w:rPr>
                <w:rFonts w:cs="Calibri"/>
                <w:color w:val="000000"/>
                <w:sz w:val="20"/>
                <w:szCs w:val="20"/>
              </w:rPr>
              <w:t>01000+</w:t>
            </w:r>
          </w:p>
        </w:tc>
      </w:tr>
    </w:tbl>
    <w:p w:rsidR="00046497" w:rsidRDefault="00046497" w:rsidP="009B5062">
      <w:pPr>
        <w:pStyle w:val="BodyTextBullet0"/>
      </w:pPr>
      <w:r>
        <w:tab/>
      </w:r>
    </w:p>
    <w:p w:rsidR="00AC4D33" w:rsidRPr="00566586" w:rsidRDefault="00046497" w:rsidP="009B5062">
      <w:pPr>
        <w:pStyle w:val="BodyTextBullet0"/>
        <w:ind w:left="720"/>
        <w:rPr>
          <w:sz w:val="20"/>
          <w:szCs w:val="20"/>
        </w:rPr>
      </w:pPr>
      <w:r w:rsidRPr="00566586">
        <w:rPr>
          <w:sz w:val="20"/>
          <w:szCs w:val="20"/>
        </w:rPr>
        <w:t>(*) when exporting date from legacy system to WAY4, we need sort file by source</w:t>
      </w:r>
      <w:r w:rsidR="00BF4CB2" w:rsidRPr="00566586">
        <w:rPr>
          <w:sz w:val="20"/>
          <w:szCs w:val="20"/>
        </w:rPr>
        <w:t xml:space="preserve"> channel</w:t>
      </w:r>
      <w:r w:rsidRPr="00566586">
        <w:rPr>
          <w:sz w:val="20"/>
          <w:szCs w:val="20"/>
        </w:rPr>
        <w:t xml:space="preserve"> of transaction (Our POS, </w:t>
      </w:r>
      <w:r w:rsidR="00373570">
        <w:rPr>
          <w:sz w:val="20"/>
          <w:szCs w:val="20"/>
        </w:rPr>
        <w:t>Napas</w:t>
      </w:r>
      <w:r w:rsidRPr="00566586">
        <w:rPr>
          <w:sz w:val="20"/>
          <w:szCs w:val="20"/>
        </w:rPr>
        <w:t xml:space="preserve"> or Master Acquiring)</w:t>
      </w:r>
      <w:r w:rsidR="00F30F94" w:rsidRPr="00566586">
        <w:rPr>
          <w:sz w:val="20"/>
          <w:szCs w:val="20"/>
        </w:rPr>
        <w:t xml:space="preserve"> and then branch code</w:t>
      </w:r>
    </w:p>
    <w:tbl>
      <w:tblPr>
        <w:tblStyle w:val="TableGrid"/>
        <w:tblW w:w="0" w:type="auto"/>
        <w:tblInd w:w="959" w:type="dxa"/>
        <w:tblLook w:val="04A0" w:firstRow="1" w:lastRow="0" w:firstColumn="1" w:lastColumn="0" w:noHBand="0" w:noVBand="1"/>
      </w:tblPr>
      <w:tblGrid>
        <w:gridCol w:w="2126"/>
        <w:gridCol w:w="1418"/>
        <w:gridCol w:w="4293"/>
      </w:tblGrid>
      <w:tr w:rsidR="00655A2A" w:rsidRPr="00CD46B7" w:rsidTr="00566586">
        <w:tc>
          <w:tcPr>
            <w:tcW w:w="2126" w:type="dxa"/>
            <w:shd w:val="clear" w:color="auto" w:fill="FFC000"/>
          </w:tcPr>
          <w:p w:rsidR="00655A2A" w:rsidRPr="00CD46B7" w:rsidRDefault="00655A2A">
            <w:pPr>
              <w:pStyle w:val="BodyText"/>
              <w:rPr>
                <w:rFonts w:asciiTheme="minorHAnsi" w:hAnsiTheme="minorHAnsi" w:cstheme="minorHAnsi"/>
                <w:b/>
                <w:sz w:val="20"/>
                <w:szCs w:val="20"/>
                <w:lang w:eastAsia="en-US"/>
              </w:rPr>
            </w:pPr>
            <w:r>
              <w:rPr>
                <w:rFonts w:asciiTheme="minorHAnsi" w:hAnsiTheme="minorHAnsi" w:cstheme="minorHAnsi"/>
                <w:b/>
                <w:sz w:val="20"/>
                <w:szCs w:val="20"/>
              </w:rPr>
              <w:t>Channel</w:t>
            </w:r>
          </w:p>
        </w:tc>
        <w:tc>
          <w:tcPr>
            <w:tcW w:w="1418" w:type="dxa"/>
            <w:shd w:val="clear" w:color="auto" w:fill="FFC000"/>
          </w:tcPr>
          <w:p w:rsidR="00655A2A" w:rsidRPr="00CD46B7" w:rsidRDefault="00655A2A" w:rsidP="00840A99">
            <w:pPr>
              <w:pStyle w:val="BodyText"/>
              <w:rPr>
                <w:rFonts w:asciiTheme="minorHAnsi" w:hAnsiTheme="minorHAnsi" w:cstheme="minorHAnsi"/>
                <w:b/>
                <w:sz w:val="20"/>
                <w:szCs w:val="20"/>
              </w:rPr>
            </w:pPr>
            <w:r>
              <w:rPr>
                <w:rFonts w:asciiTheme="minorHAnsi" w:hAnsiTheme="minorHAnsi" w:cstheme="minorHAnsi"/>
                <w:b/>
                <w:sz w:val="20"/>
                <w:szCs w:val="20"/>
              </w:rPr>
              <w:t>Code</w:t>
            </w:r>
          </w:p>
        </w:tc>
        <w:tc>
          <w:tcPr>
            <w:tcW w:w="4293" w:type="dxa"/>
            <w:shd w:val="clear" w:color="auto" w:fill="FFC000"/>
          </w:tcPr>
          <w:p w:rsidR="00655A2A" w:rsidRPr="00CD46B7" w:rsidRDefault="00010B50" w:rsidP="00840A99">
            <w:pPr>
              <w:pStyle w:val="BodyText"/>
              <w:rPr>
                <w:rFonts w:asciiTheme="minorHAnsi" w:hAnsiTheme="minorHAnsi" w:cstheme="minorHAnsi"/>
                <w:b/>
                <w:sz w:val="20"/>
                <w:szCs w:val="20"/>
              </w:rPr>
            </w:pPr>
            <w:r w:rsidRPr="00010B50">
              <w:rPr>
                <w:rFonts w:asciiTheme="minorHAnsi" w:hAnsiTheme="minorHAnsi" w:cstheme="minorHAnsi"/>
                <w:b/>
                <w:sz w:val="20"/>
                <w:szCs w:val="20"/>
              </w:rPr>
              <w:t>Descriptions</w:t>
            </w:r>
          </w:p>
        </w:tc>
      </w:tr>
      <w:tr w:rsidR="0050024B" w:rsidRPr="00A97E9D" w:rsidTr="00566586">
        <w:tc>
          <w:tcPr>
            <w:tcW w:w="2126" w:type="dxa"/>
            <w:vAlign w:val="bottom"/>
          </w:tcPr>
          <w:p w:rsidR="0050024B" w:rsidRPr="00566586" w:rsidRDefault="0050024B" w:rsidP="00840A99">
            <w:pPr>
              <w:pStyle w:val="BodyText"/>
              <w:rPr>
                <w:rFonts w:asciiTheme="minorHAnsi" w:hAnsiTheme="minorHAnsi" w:cstheme="minorHAnsi"/>
                <w:sz w:val="20"/>
                <w:szCs w:val="20"/>
              </w:rPr>
            </w:pPr>
            <w:r w:rsidRPr="00566586">
              <w:rPr>
                <w:rFonts w:ascii="Calibri" w:hAnsi="Calibri" w:cs="Calibri"/>
                <w:color w:val="000000"/>
                <w:sz w:val="20"/>
                <w:szCs w:val="20"/>
              </w:rPr>
              <w:t>MasterCard (IPM)</w:t>
            </w:r>
          </w:p>
        </w:tc>
        <w:tc>
          <w:tcPr>
            <w:tcW w:w="1418" w:type="dxa"/>
            <w:vAlign w:val="bottom"/>
          </w:tcPr>
          <w:p w:rsidR="0050024B" w:rsidRPr="00566586" w:rsidRDefault="0050024B" w:rsidP="00840A99">
            <w:pPr>
              <w:pStyle w:val="BodyText"/>
              <w:spacing w:before="100" w:beforeAutospacing="1" w:afterAutospacing="1"/>
              <w:textAlignment w:val="center"/>
              <w:rPr>
                <w:rFonts w:asciiTheme="minorHAnsi" w:hAnsiTheme="minorHAnsi" w:cstheme="minorHAnsi"/>
                <w:sz w:val="20"/>
                <w:szCs w:val="20"/>
              </w:rPr>
            </w:pPr>
            <w:r w:rsidRPr="00566586">
              <w:rPr>
                <w:rFonts w:ascii="Calibri" w:hAnsi="Calibri" w:cs="Calibri"/>
                <w:color w:val="000000"/>
                <w:sz w:val="20"/>
                <w:szCs w:val="20"/>
              </w:rPr>
              <w:t>E</w:t>
            </w:r>
          </w:p>
        </w:tc>
        <w:tc>
          <w:tcPr>
            <w:tcW w:w="4293" w:type="dxa"/>
            <w:vAlign w:val="bottom"/>
          </w:tcPr>
          <w:p w:rsidR="0050024B" w:rsidRPr="00566586" w:rsidRDefault="0050024B" w:rsidP="00840A99">
            <w:pPr>
              <w:pStyle w:val="BodyText"/>
              <w:spacing w:before="100" w:beforeAutospacing="1" w:afterAutospacing="1"/>
              <w:textAlignment w:val="center"/>
              <w:rPr>
                <w:rFonts w:asciiTheme="minorHAnsi" w:hAnsiTheme="minorHAnsi" w:cstheme="minorHAnsi"/>
                <w:sz w:val="20"/>
                <w:szCs w:val="20"/>
              </w:rPr>
            </w:pPr>
            <w:r w:rsidRPr="00566586">
              <w:rPr>
                <w:rFonts w:ascii="Calibri" w:hAnsi="Calibri" w:cs="Calibri"/>
                <w:color w:val="000000"/>
                <w:sz w:val="20"/>
                <w:szCs w:val="20"/>
              </w:rPr>
              <w:t>Authorization from MasterCard</w:t>
            </w:r>
          </w:p>
        </w:tc>
      </w:tr>
      <w:tr w:rsidR="004F3787" w:rsidRPr="00A97E9D" w:rsidTr="00566586">
        <w:tc>
          <w:tcPr>
            <w:tcW w:w="2126" w:type="dxa"/>
            <w:vAlign w:val="bottom"/>
          </w:tcPr>
          <w:p w:rsidR="004F3787" w:rsidRPr="00566586" w:rsidRDefault="004F3787" w:rsidP="00840A99">
            <w:pPr>
              <w:pStyle w:val="BodyText"/>
              <w:rPr>
                <w:rFonts w:ascii="Calibri" w:hAnsi="Calibri" w:cs="Calibri"/>
                <w:color w:val="000000"/>
                <w:sz w:val="20"/>
                <w:szCs w:val="20"/>
              </w:rPr>
            </w:pPr>
            <w:r>
              <w:rPr>
                <w:rFonts w:ascii="Calibri" w:hAnsi="Calibri" w:cs="Calibri"/>
                <w:color w:val="000000"/>
                <w:sz w:val="20"/>
                <w:szCs w:val="20"/>
              </w:rPr>
              <w:t>JCB</w:t>
            </w:r>
          </w:p>
        </w:tc>
        <w:tc>
          <w:tcPr>
            <w:tcW w:w="1418" w:type="dxa"/>
            <w:vAlign w:val="bottom"/>
          </w:tcPr>
          <w:p w:rsidR="004F3787" w:rsidRPr="00566586" w:rsidRDefault="004F3787" w:rsidP="00840A99">
            <w:pPr>
              <w:pStyle w:val="BodyText"/>
              <w:spacing w:before="100" w:beforeAutospacing="1" w:afterAutospacing="1"/>
              <w:textAlignment w:val="center"/>
              <w:rPr>
                <w:rFonts w:ascii="Calibri" w:hAnsi="Calibri" w:cs="Calibri"/>
                <w:color w:val="000000"/>
                <w:sz w:val="20"/>
                <w:szCs w:val="20"/>
              </w:rPr>
            </w:pPr>
            <w:r>
              <w:rPr>
                <w:rFonts w:ascii="Calibri" w:hAnsi="Calibri" w:cs="Calibri"/>
                <w:color w:val="000000"/>
                <w:sz w:val="20"/>
                <w:szCs w:val="20"/>
              </w:rPr>
              <w:t>J</w:t>
            </w:r>
          </w:p>
        </w:tc>
        <w:tc>
          <w:tcPr>
            <w:tcW w:w="4293" w:type="dxa"/>
            <w:vAlign w:val="bottom"/>
          </w:tcPr>
          <w:p w:rsidR="004F3787" w:rsidRPr="00566586" w:rsidRDefault="004F3787" w:rsidP="00840A99">
            <w:pPr>
              <w:pStyle w:val="BodyText"/>
              <w:spacing w:before="100" w:beforeAutospacing="1" w:afterAutospacing="1"/>
              <w:textAlignment w:val="center"/>
              <w:rPr>
                <w:rFonts w:ascii="Calibri" w:hAnsi="Calibri" w:cs="Calibri"/>
                <w:color w:val="000000"/>
                <w:sz w:val="20"/>
                <w:szCs w:val="20"/>
              </w:rPr>
            </w:pPr>
            <w:r w:rsidRPr="00566586">
              <w:rPr>
                <w:rFonts w:ascii="Calibri" w:hAnsi="Calibri" w:cs="Calibri"/>
                <w:color w:val="000000"/>
                <w:sz w:val="20"/>
                <w:szCs w:val="20"/>
              </w:rPr>
              <w:t>Authorization from</w:t>
            </w:r>
            <w:r>
              <w:rPr>
                <w:rFonts w:ascii="Calibri" w:hAnsi="Calibri" w:cs="Calibri"/>
                <w:color w:val="000000"/>
                <w:sz w:val="20"/>
                <w:szCs w:val="20"/>
              </w:rPr>
              <w:t xml:space="preserve"> JCB</w:t>
            </w:r>
          </w:p>
        </w:tc>
      </w:tr>
      <w:tr w:rsidR="0050024B" w:rsidRPr="00A97E9D" w:rsidTr="00566586">
        <w:tc>
          <w:tcPr>
            <w:tcW w:w="2126" w:type="dxa"/>
            <w:vAlign w:val="bottom"/>
          </w:tcPr>
          <w:p w:rsidR="0050024B" w:rsidRPr="00566586" w:rsidRDefault="00373570" w:rsidP="00840A99">
            <w:pPr>
              <w:pStyle w:val="BodyText"/>
              <w:rPr>
                <w:rFonts w:asciiTheme="minorHAnsi" w:hAnsiTheme="minorHAnsi" w:cstheme="minorHAnsi"/>
                <w:sz w:val="20"/>
                <w:szCs w:val="20"/>
              </w:rPr>
            </w:pPr>
            <w:r>
              <w:rPr>
                <w:rFonts w:ascii="Calibri" w:hAnsi="Calibri" w:cs="Calibri"/>
                <w:color w:val="000000"/>
                <w:sz w:val="20"/>
                <w:szCs w:val="20"/>
              </w:rPr>
              <w:t>Napas</w:t>
            </w:r>
          </w:p>
        </w:tc>
        <w:tc>
          <w:tcPr>
            <w:tcW w:w="1418" w:type="dxa"/>
            <w:vAlign w:val="bottom"/>
          </w:tcPr>
          <w:p w:rsidR="0050024B" w:rsidRPr="00566586" w:rsidRDefault="00DA48B6" w:rsidP="00840A99">
            <w:pPr>
              <w:pStyle w:val="BodyText"/>
              <w:spacing w:before="100" w:beforeAutospacing="1" w:afterAutospacing="1"/>
              <w:textAlignment w:val="center"/>
              <w:rPr>
                <w:rFonts w:asciiTheme="minorHAnsi" w:hAnsiTheme="minorHAnsi" w:cstheme="minorHAnsi"/>
                <w:sz w:val="20"/>
                <w:szCs w:val="20"/>
              </w:rPr>
            </w:pPr>
            <w:r w:rsidRPr="00566586">
              <w:rPr>
                <w:rFonts w:ascii="Calibri" w:hAnsi="Calibri" w:cs="Calibri"/>
                <w:color w:val="000000"/>
                <w:sz w:val="20"/>
                <w:szCs w:val="20"/>
              </w:rPr>
              <w:t>b</w:t>
            </w:r>
          </w:p>
        </w:tc>
        <w:tc>
          <w:tcPr>
            <w:tcW w:w="4293" w:type="dxa"/>
            <w:vAlign w:val="bottom"/>
          </w:tcPr>
          <w:p w:rsidR="0050024B" w:rsidRPr="00566586" w:rsidRDefault="006672F2" w:rsidP="00840A99">
            <w:pPr>
              <w:pStyle w:val="BodyText"/>
              <w:spacing w:before="100" w:beforeAutospacing="1" w:afterAutospacing="1"/>
              <w:textAlignment w:val="center"/>
              <w:rPr>
                <w:rFonts w:asciiTheme="minorHAnsi" w:hAnsiTheme="minorHAnsi" w:cstheme="minorHAnsi"/>
                <w:sz w:val="20"/>
                <w:szCs w:val="20"/>
              </w:rPr>
            </w:pPr>
            <w:r w:rsidRPr="00566586">
              <w:rPr>
                <w:rFonts w:ascii="Calibri" w:hAnsi="Calibri" w:cs="Calibri"/>
                <w:color w:val="000000"/>
                <w:sz w:val="20"/>
                <w:szCs w:val="20"/>
              </w:rPr>
              <w:t xml:space="preserve">Authorization from </w:t>
            </w:r>
            <w:r w:rsidR="00373570">
              <w:rPr>
                <w:rFonts w:ascii="Calibri" w:hAnsi="Calibri" w:cs="Calibri"/>
                <w:color w:val="000000"/>
                <w:sz w:val="20"/>
                <w:szCs w:val="20"/>
              </w:rPr>
              <w:t>Napas</w:t>
            </w:r>
          </w:p>
        </w:tc>
      </w:tr>
      <w:tr w:rsidR="0050024B" w:rsidRPr="00A97E9D" w:rsidTr="00566586">
        <w:tc>
          <w:tcPr>
            <w:tcW w:w="2126" w:type="dxa"/>
            <w:vAlign w:val="bottom"/>
          </w:tcPr>
          <w:p w:rsidR="0050024B" w:rsidRPr="00A97E9D" w:rsidRDefault="0050024B" w:rsidP="00840A99">
            <w:pPr>
              <w:pStyle w:val="BodyText"/>
              <w:rPr>
                <w:rFonts w:asciiTheme="minorHAnsi" w:hAnsiTheme="minorHAnsi" w:cstheme="minorHAnsi"/>
                <w:sz w:val="20"/>
                <w:szCs w:val="20"/>
                <w:lang w:eastAsia="en-US"/>
              </w:rPr>
            </w:pPr>
            <w:r w:rsidRPr="00566586">
              <w:rPr>
                <w:rFonts w:ascii="Calibri" w:hAnsi="Calibri" w:cs="Calibri"/>
                <w:color w:val="000000"/>
                <w:sz w:val="20"/>
                <w:szCs w:val="20"/>
              </w:rPr>
              <w:t>Our POS</w:t>
            </w:r>
          </w:p>
        </w:tc>
        <w:tc>
          <w:tcPr>
            <w:tcW w:w="1418" w:type="dxa"/>
            <w:vAlign w:val="bottom"/>
          </w:tcPr>
          <w:p w:rsidR="0050024B" w:rsidRPr="00566586" w:rsidRDefault="0050024B" w:rsidP="00840A99">
            <w:pPr>
              <w:pStyle w:val="BodyText"/>
              <w:spacing w:before="100" w:beforeAutospacing="1" w:afterAutospacing="1"/>
              <w:textAlignment w:val="center"/>
              <w:rPr>
                <w:rFonts w:asciiTheme="minorHAnsi" w:hAnsiTheme="minorHAnsi" w:cstheme="minorHAnsi"/>
                <w:sz w:val="20"/>
                <w:szCs w:val="20"/>
              </w:rPr>
            </w:pPr>
            <w:r w:rsidRPr="00566586">
              <w:rPr>
                <w:rFonts w:ascii="Calibri" w:hAnsi="Calibri" w:cs="Calibri"/>
                <w:color w:val="000000"/>
                <w:sz w:val="20"/>
                <w:szCs w:val="20"/>
              </w:rPr>
              <w:t>P</w:t>
            </w:r>
          </w:p>
        </w:tc>
        <w:tc>
          <w:tcPr>
            <w:tcW w:w="4293" w:type="dxa"/>
            <w:vAlign w:val="bottom"/>
          </w:tcPr>
          <w:p w:rsidR="0050024B" w:rsidRPr="00A97E9D" w:rsidRDefault="0050024B" w:rsidP="00566586">
            <w:pPr>
              <w:pStyle w:val="BodyText"/>
              <w:rPr>
                <w:rFonts w:asciiTheme="minorHAnsi" w:hAnsiTheme="minorHAnsi" w:cstheme="minorHAnsi"/>
                <w:sz w:val="20"/>
                <w:szCs w:val="20"/>
                <w:lang w:eastAsia="en-US"/>
              </w:rPr>
            </w:pPr>
            <w:r w:rsidRPr="00566586">
              <w:rPr>
                <w:rFonts w:ascii="Calibri" w:hAnsi="Calibri" w:cs="Calibri"/>
                <w:color w:val="000000"/>
                <w:sz w:val="20"/>
                <w:szCs w:val="20"/>
              </w:rPr>
              <w:t xml:space="preserve">Authorizations from </w:t>
            </w:r>
            <w:r w:rsidR="00BD2460" w:rsidRPr="00566586">
              <w:rPr>
                <w:rFonts w:ascii="Calibri" w:hAnsi="Calibri" w:cs="Calibri"/>
                <w:color w:val="000000"/>
                <w:sz w:val="20"/>
                <w:szCs w:val="20"/>
              </w:rPr>
              <w:t xml:space="preserve">WAY4 </w:t>
            </w:r>
            <w:r w:rsidRPr="00566586">
              <w:rPr>
                <w:rFonts w:ascii="Calibri" w:hAnsi="Calibri" w:cs="Calibri"/>
                <w:color w:val="000000"/>
                <w:sz w:val="20"/>
                <w:szCs w:val="20"/>
              </w:rPr>
              <w:t xml:space="preserve">POS </w:t>
            </w:r>
          </w:p>
        </w:tc>
      </w:tr>
      <w:tr w:rsidR="0050024B" w:rsidRPr="00A97E9D" w:rsidTr="00566586">
        <w:tc>
          <w:tcPr>
            <w:tcW w:w="2126" w:type="dxa"/>
            <w:vAlign w:val="bottom"/>
          </w:tcPr>
          <w:p w:rsidR="0050024B" w:rsidRPr="00566586" w:rsidRDefault="0050024B" w:rsidP="00840A99">
            <w:pPr>
              <w:pStyle w:val="BodyText"/>
              <w:rPr>
                <w:rFonts w:asciiTheme="minorHAnsi" w:hAnsiTheme="minorHAnsi" w:cstheme="minorHAnsi"/>
                <w:sz w:val="20"/>
                <w:szCs w:val="20"/>
              </w:rPr>
            </w:pPr>
            <w:r w:rsidRPr="00566586">
              <w:rPr>
                <w:rFonts w:ascii="Calibri" w:hAnsi="Calibri" w:cs="Calibri"/>
                <w:color w:val="000000"/>
                <w:sz w:val="20"/>
                <w:szCs w:val="20"/>
              </w:rPr>
              <w:t>Our ATM</w:t>
            </w:r>
          </w:p>
        </w:tc>
        <w:tc>
          <w:tcPr>
            <w:tcW w:w="1418" w:type="dxa"/>
            <w:vAlign w:val="bottom"/>
          </w:tcPr>
          <w:p w:rsidR="0050024B" w:rsidRPr="00566586" w:rsidRDefault="0050024B" w:rsidP="00840A99">
            <w:pPr>
              <w:pStyle w:val="BodyText"/>
              <w:spacing w:before="100" w:beforeAutospacing="1" w:afterAutospacing="1"/>
              <w:textAlignment w:val="center"/>
              <w:rPr>
                <w:rFonts w:asciiTheme="minorHAnsi" w:hAnsiTheme="minorHAnsi" w:cstheme="minorHAnsi"/>
                <w:sz w:val="20"/>
                <w:szCs w:val="20"/>
              </w:rPr>
            </w:pPr>
            <w:r w:rsidRPr="00566586">
              <w:rPr>
                <w:rFonts w:ascii="Calibri" w:hAnsi="Calibri" w:cs="Calibri"/>
                <w:color w:val="000000"/>
                <w:sz w:val="20"/>
                <w:szCs w:val="20"/>
              </w:rPr>
              <w:t>A</w:t>
            </w:r>
          </w:p>
        </w:tc>
        <w:tc>
          <w:tcPr>
            <w:tcW w:w="4293" w:type="dxa"/>
            <w:vAlign w:val="bottom"/>
          </w:tcPr>
          <w:p w:rsidR="0050024B" w:rsidRPr="00A97E9D" w:rsidRDefault="0050024B" w:rsidP="00566586">
            <w:pPr>
              <w:pStyle w:val="BodyText"/>
              <w:rPr>
                <w:rFonts w:asciiTheme="minorHAnsi" w:hAnsiTheme="minorHAnsi" w:cstheme="minorHAnsi"/>
                <w:sz w:val="20"/>
                <w:szCs w:val="20"/>
                <w:lang w:eastAsia="en-US"/>
              </w:rPr>
            </w:pPr>
            <w:r w:rsidRPr="00566586">
              <w:rPr>
                <w:rFonts w:ascii="Calibri" w:hAnsi="Calibri" w:cs="Calibri"/>
                <w:color w:val="000000"/>
                <w:sz w:val="20"/>
                <w:szCs w:val="20"/>
              </w:rPr>
              <w:t xml:space="preserve">Authorizations from </w:t>
            </w:r>
            <w:r w:rsidR="00BD2460" w:rsidRPr="00566586">
              <w:rPr>
                <w:rFonts w:ascii="Calibri" w:hAnsi="Calibri" w:cs="Calibri"/>
                <w:color w:val="000000"/>
                <w:sz w:val="20"/>
                <w:szCs w:val="20"/>
              </w:rPr>
              <w:t>WAY4 ATM</w:t>
            </w:r>
          </w:p>
        </w:tc>
      </w:tr>
    </w:tbl>
    <w:p w:rsidR="00655A2A" w:rsidRDefault="00655A2A" w:rsidP="009B5062">
      <w:pPr>
        <w:pStyle w:val="BodyTextBullet0"/>
        <w:ind w:left="720"/>
      </w:pPr>
    </w:p>
    <w:p w:rsidR="008229F9" w:rsidRPr="00566586" w:rsidRDefault="008229F9" w:rsidP="009B5062">
      <w:pPr>
        <w:pStyle w:val="BodyTextBullet0"/>
        <w:ind w:left="720"/>
        <w:rPr>
          <w:sz w:val="20"/>
          <w:szCs w:val="20"/>
        </w:rPr>
      </w:pPr>
      <w:r w:rsidRPr="00566586">
        <w:rPr>
          <w:sz w:val="20"/>
          <w:szCs w:val="20"/>
        </w:rPr>
        <w:t xml:space="preserve">We need </w:t>
      </w:r>
      <w:r w:rsidR="006C6B1A" w:rsidRPr="00566586">
        <w:rPr>
          <w:sz w:val="20"/>
          <w:szCs w:val="20"/>
        </w:rPr>
        <w:t xml:space="preserve">transaction code </w:t>
      </w:r>
      <w:r w:rsidRPr="00566586">
        <w:rPr>
          <w:sz w:val="20"/>
          <w:szCs w:val="20"/>
        </w:rPr>
        <w:t>for balance migration</w:t>
      </w:r>
    </w:p>
    <w:tbl>
      <w:tblPr>
        <w:tblStyle w:val="TableGrid"/>
        <w:tblW w:w="0" w:type="auto"/>
        <w:tblInd w:w="959" w:type="dxa"/>
        <w:tblLook w:val="04A0" w:firstRow="1" w:lastRow="0" w:firstColumn="1" w:lastColumn="0" w:noHBand="0" w:noVBand="1"/>
      </w:tblPr>
      <w:tblGrid>
        <w:gridCol w:w="4394"/>
        <w:gridCol w:w="1559"/>
        <w:gridCol w:w="1884"/>
      </w:tblGrid>
      <w:tr w:rsidR="008229F9" w:rsidRPr="00CD46B7" w:rsidTr="00840A99">
        <w:tc>
          <w:tcPr>
            <w:tcW w:w="4394" w:type="dxa"/>
            <w:shd w:val="clear" w:color="auto" w:fill="FFC000"/>
          </w:tcPr>
          <w:p w:rsidR="008229F9" w:rsidRPr="00CD46B7" w:rsidRDefault="008229F9" w:rsidP="00840A99">
            <w:pPr>
              <w:pStyle w:val="BodyText"/>
              <w:rPr>
                <w:rFonts w:asciiTheme="minorHAnsi" w:hAnsiTheme="minorHAnsi" w:cstheme="minorHAnsi"/>
                <w:b/>
                <w:sz w:val="20"/>
                <w:szCs w:val="20"/>
                <w:lang w:eastAsia="en-US"/>
              </w:rPr>
            </w:pPr>
            <w:r>
              <w:rPr>
                <w:rFonts w:asciiTheme="minorHAnsi" w:hAnsiTheme="minorHAnsi" w:cstheme="minorHAnsi"/>
                <w:b/>
                <w:sz w:val="20"/>
                <w:szCs w:val="20"/>
              </w:rPr>
              <w:t xml:space="preserve">Transaction </w:t>
            </w:r>
            <w:r w:rsidRPr="00CD46B7">
              <w:rPr>
                <w:rFonts w:asciiTheme="minorHAnsi" w:hAnsiTheme="minorHAnsi" w:cstheme="minorHAnsi"/>
                <w:b/>
                <w:sz w:val="20"/>
                <w:szCs w:val="20"/>
              </w:rPr>
              <w:t>Type</w:t>
            </w:r>
            <w:r>
              <w:rPr>
                <w:rFonts w:asciiTheme="minorHAnsi" w:hAnsiTheme="minorHAnsi" w:cstheme="minorHAnsi"/>
                <w:b/>
                <w:sz w:val="20"/>
                <w:szCs w:val="20"/>
              </w:rPr>
              <w:t xml:space="preserve"> (</w:t>
            </w:r>
            <w:r w:rsidRPr="00BB1D8F">
              <w:rPr>
                <w:rFonts w:asciiTheme="minorHAnsi" w:hAnsiTheme="minorHAnsi" w:cstheme="minorHAnsi"/>
                <w:sz w:val="20"/>
                <w:szCs w:val="20"/>
              </w:rPr>
              <w:t>&lt;MsgCode&gt;&lt;/MsgCode&gt;</w:t>
            </w:r>
            <w:r>
              <w:rPr>
                <w:rFonts w:asciiTheme="minorHAnsi" w:hAnsiTheme="minorHAnsi" w:cstheme="minorHAnsi"/>
                <w:b/>
                <w:sz w:val="20"/>
                <w:szCs w:val="20"/>
              </w:rPr>
              <w:t>)</w:t>
            </w:r>
          </w:p>
        </w:tc>
        <w:tc>
          <w:tcPr>
            <w:tcW w:w="1559" w:type="dxa"/>
            <w:shd w:val="clear" w:color="auto" w:fill="FFC000"/>
          </w:tcPr>
          <w:p w:rsidR="008229F9" w:rsidRPr="00CD46B7" w:rsidRDefault="008229F9" w:rsidP="00840A99">
            <w:pPr>
              <w:pStyle w:val="BodyText"/>
              <w:rPr>
                <w:rFonts w:asciiTheme="minorHAnsi" w:hAnsiTheme="minorHAnsi" w:cstheme="minorHAnsi"/>
                <w:b/>
                <w:sz w:val="20"/>
                <w:szCs w:val="20"/>
              </w:rPr>
            </w:pPr>
            <w:r>
              <w:rPr>
                <w:rFonts w:asciiTheme="minorHAnsi" w:hAnsiTheme="minorHAnsi" w:cstheme="minorHAnsi"/>
                <w:b/>
                <w:sz w:val="20"/>
                <w:szCs w:val="20"/>
              </w:rPr>
              <w:t>Legacy</w:t>
            </w:r>
          </w:p>
        </w:tc>
        <w:tc>
          <w:tcPr>
            <w:tcW w:w="1884" w:type="dxa"/>
            <w:shd w:val="clear" w:color="auto" w:fill="FFC000"/>
          </w:tcPr>
          <w:p w:rsidR="008229F9" w:rsidRPr="00CD46B7" w:rsidRDefault="008229F9" w:rsidP="00840A99">
            <w:pPr>
              <w:pStyle w:val="BodyText"/>
              <w:rPr>
                <w:rFonts w:asciiTheme="minorHAnsi" w:hAnsiTheme="minorHAnsi" w:cstheme="minorHAnsi"/>
                <w:b/>
                <w:sz w:val="20"/>
                <w:szCs w:val="20"/>
              </w:rPr>
            </w:pPr>
            <w:r>
              <w:rPr>
                <w:rFonts w:asciiTheme="minorHAnsi" w:hAnsiTheme="minorHAnsi" w:cstheme="minorHAnsi"/>
                <w:b/>
                <w:sz w:val="20"/>
                <w:szCs w:val="20"/>
              </w:rPr>
              <w:t>WAY4</w:t>
            </w:r>
          </w:p>
        </w:tc>
      </w:tr>
      <w:tr w:rsidR="008229F9" w:rsidRPr="00A97E9D" w:rsidTr="00840A99">
        <w:tc>
          <w:tcPr>
            <w:tcW w:w="4394" w:type="dxa"/>
          </w:tcPr>
          <w:p w:rsidR="008229F9" w:rsidRPr="00566586" w:rsidRDefault="008229F9" w:rsidP="00840A99">
            <w:pPr>
              <w:pStyle w:val="BodyText"/>
              <w:rPr>
                <w:rFonts w:ascii="Calibri" w:hAnsi="Calibri" w:cs="Calibri"/>
                <w:sz w:val="20"/>
                <w:szCs w:val="20"/>
              </w:rPr>
            </w:pPr>
            <w:r w:rsidRPr="00566586">
              <w:rPr>
                <w:rFonts w:ascii="Calibri" w:hAnsi="Calibri" w:cs="Calibri"/>
                <w:sz w:val="20"/>
                <w:szCs w:val="20"/>
              </w:rPr>
              <w:t>Balance Migration - Credit</w:t>
            </w:r>
          </w:p>
        </w:tc>
        <w:tc>
          <w:tcPr>
            <w:tcW w:w="1559" w:type="dxa"/>
          </w:tcPr>
          <w:p w:rsidR="008229F9" w:rsidRPr="00566586" w:rsidRDefault="008229F9" w:rsidP="00840A99">
            <w:pPr>
              <w:pStyle w:val="BodyText"/>
              <w:rPr>
                <w:rFonts w:ascii="Calibri" w:hAnsi="Calibri" w:cs="Calibri"/>
                <w:sz w:val="20"/>
                <w:szCs w:val="20"/>
              </w:rPr>
            </w:pPr>
          </w:p>
        </w:tc>
        <w:tc>
          <w:tcPr>
            <w:tcW w:w="1884" w:type="dxa"/>
          </w:tcPr>
          <w:p w:rsidR="008229F9" w:rsidRPr="00566586" w:rsidRDefault="008229F9"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MIGRCREDIT</w:t>
            </w:r>
          </w:p>
        </w:tc>
      </w:tr>
      <w:tr w:rsidR="008229F9" w:rsidRPr="00A97E9D" w:rsidTr="00840A99">
        <w:tc>
          <w:tcPr>
            <w:tcW w:w="4394" w:type="dxa"/>
          </w:tcPr>
          <w:p w:rsidR="008229F9" w:rsidRPr="00566586" w:rsidRDefault="008229F9"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Balance Migration - Debit</w:t>
            </w:r>
          </w:p>
        </w:tc>
        <w:tc>
          <w:tcPr>
            <w:tcW w:w="1559" w:type="dxa"/>
          </w:tcPr>
          <w:p w:rsidR="008229F9" w:rsidRPr="00566586" w:rsidRDefault="008229F9" w:rsidP="00840A99">
            <w:pPr>
              <w:pStyle w:val="BodyText"/>
              <w:rPr>
                <w:rFonts w:ascii="Calibri" w:hAnsi="Calibri" w:cs="Calibri"/>
                <w:sz w:val="20"/>
                <w:szCs w:val="20"/>
              </w:rPr>
            </w:pPr>
          </w:p>
        </w:tc>
        <w:tc>
          <w:tcPr>
            <w:tcW w:w="1884" w:type="dxa"/>
          </w:tcPr>
          <w:p w:rsidR="008229F9" w:rsidRPr="00566586" w:rsidRDefault="008229F9" w:rsidP="00840A99">
            <w:pPr>
              <w:pStyle w:val="BodyText"/>
              <w:spacing w:before="100" w:beforeAutospacing="1" w:afterAutospacing="1"/>
              <w:textAlignment w:val="center"/>
              <w:rPr>
                <w:rFonts w:ascii="Calibri" w:hAnsi="Calibri" w:cs="Calibri"/>
                <w:sz w:val="20"/>
                <w:szCs w:val="20"/>
              </w:rPr>
            </w:pPr>
            <w:r w:rsidRPr="00566586">
              <w:rPr>
                <w:rFonts w:ascii="Calibri" w:hAnsi="Calibri" w:cs="Calibri"/>
                <w:sz w:val="20"/>
                <w:szCs w:val="20"/>
              </w:rPr>
              <w:t>MIGRDEBIT</w:t>
            </w:r>
          </w:p>
        </w:tc>
      </w:tr>
    </w:tbl>
    <w:p w:rsidR="008229F9" w:rsidRDefault="008229F9" w:rsidP="009B5062">
      <w:pPr>
        <w:pStyle w:val="BodyTextBullet0"/>
        <w:ind w:left="720"/>
      </w:pPr>
    </w:p>
    <w:p w:rsidR="006E6D7A" w:rsidRDefault="006E6D7A" w:rsidP="006E6D7A">
      <w:pPr>
        <w:pStyle w:val="Heading2"/>
        <w:numPr>
          <w:ilvl w:val="1"/>
          <w:numId w:val="4"/>
        </w:numPr>
        <w:tabs>
          <w:tab w:val="num" w:pos="576"/>
        </w:tabs>
        <w:ind w:left="576"/>
      </w:pPr>
      <w:bookmarkStart w:id="48" w:name="_Toc435185414"/>
      <w:bookmarkStart w:id="49" w:name="_Toc503528093"/>
      <w:bookmarkEnd w:id="48"/>
      <w:r>
        <w:t>Migration Environment</w:t>
      </w:r>
      <w:bookmarkEnd w:id="40"/>
      <w:bookmarkEnd w:id="49"/>
    </w:p>
    <w:p w:rsidR="006E6D7A" w:rsidRPr="00566586" w:rsidRDefault="006E6D7A" w:rsidP="009B5062">
      <w:pPr>
        <w:jc w:val="both"/>
        <w:rPr>
          <w:sz w:val="20"/>
          <w:szCs w:val="20"/>
        </w:rPr>
      </w:pPr>
      <w:r w:rsidRPr="00566586">
        <w:rPr>
          <w:sz w:val="20"/>
          <w:szCs w:val="20"/>
        </w:rPr>
        <w:t>WAY4 production system will not be used for any testing. A staging system should be used for pre-production testing.</w:t>
      </w:r>
    </w:p>
    <w:p w:rsidR="006E6D7A" w:rsidRPr="00566586" w:rsidRDefault="006E6D7A" w:rsidP="009B5062">
      <w:pPr>
        <w:jc w:val="both"/>
        <w:rPr>
          <w:sz w:val="20"/>
          <w:szCs w:val="20"/>
        </w:rPr>
      </w:pPr>
      <w:r w:rsidRPr="00566586">
        <w:rPr>
          <w:sz w:val="20"/>
          <w:szCs w:val="20"/>
        </w:rPr>
        <w:t xml:space="preserve">During UAT, all changes made on the test system will be done manually on the production system once the test has passed successfully on the UAT system. This will ensure a stable parameter configuration in the production system. </w:t>
      </w:r>
    </w:p>
    <w:p w:rsidR="006E6D7A" w:rsidRPr="00566586" w:rsidRDefault="006E6D7A" w:rsidP="006E6D7A">
      <w:pPr>
        <w:rPr>
          <w:sz w:val="20"/>
          <w:szCs w:val="20"/>
        </w:rPr>
      </w:pPr>
      <w:r w:rsidRPr="00566586">
        <w:rPr>
          <w:sz w:val="20"/>
          <w:szCs w:val="20"/>
        </w:rPr>
        <w:t>The following requirements are defined for hardware environments usage:</w:t>
      </w:r>
    </w:p>
    <w:p w:rsidR="00DF2BAC" w:rsidRPr="00566586" w:rsidRDefault="006E6D7A">
      <w:pPr>
        <w:pStyle w:val="ListParagraph"/>
        <w:numPr>
          <w:ilvl w:val="0"/>
          <w:numId w:val="16"/>
        </w:numPr>
        <w:spacing w:after="200" w:line="276" w:lineRule="auto"/>
        <w:rPr>
          <w:sz w:val="20"/>
          <w:szCs w:val="20"/>
        </w:rPr>
      </w:pPr>
      <w:r w:rsidRPr="00566586">
        <w:rPr>
          <w:sz w:val="20"/>
          <w:szCs w:val="20"/>
        </w:rPr>
        <w:lastRenderedPageBreak/>
        <w:t xml:space="preserve">Test environment: </w:t>
      </w:r>
    </w:p>
    <w:p w:rsidR="00DF2BAC" w:rsidRPr="00566586" w:rsidRDefault="006E6D7A">
      <w:pPr>
        <w:pStyle w:val="ListParagraph"/>
        <w:numPr>
          <w:ilvl w:val="1"/>
          <w:numId w:val="15"/>
        </w:numPr>
        <w:spacing w:after="200" w:line="276" w:lineRule="auto"/>
        <w:rPr>
          <w:sz w:val="20"/>
          <w:szCs w:val="20"/>
        </w:rPr>
      </w:pPr>
      <w:r w:rsidRPr="00566586">
        <w:rPr>
          <w:sz w:val="20"/>
          <w:szCs w:val="20"/>
        </w:rPr>
        <w:t xml:space="preserve">Active from </w:t>
      </w:r>
      <w:r w:rsidR="004F3787">
        <w:rPr>
          <w:sz w:val="20"/>
          <w:szCs w:val="20"/>
        </w:rPr>
        <w:t>DD/MM/YYYY</w:t>
      </w:r>
    </w:p>
    <w:p w:rsidR="00DF2BAC" w:rsidRPr="00566586" w:rsidRDefault="006E6D7A">
      <w:pPr>
        <w:pStyle w:val="ListParagraph"/>
        <w:numPr>
          <w:ilvl w:val="1"/>
          <w:numId w:val="15"/>
        </w:numPr>
        <w:spacing w:after="200" w:line="276" w:lineRule="auto"/>
        <w:rPr>
          <w:sz w:val="20"/>
          <w:szCs w:val="20"/>
        </w:rPr>
      </w:pPr>
      <w:r w:rsidRPr="00566586">
        <w:rPr>
          <w:sz w:val="20"/>
          <w:szCs w:val="20"/>
        </w:rPr>
        <w:t xml:space="preserve">Will be used for migration testing by </w:t>
      </w:r>
      <w:r w:rsidR="00FD2022">
        <w:rPr>
          <w:sz w:val="20"/>
          <w:szCs w:val="20"/>
        </w:rPr>
        <w:t>OCB</w:t>
      </w:r>
      <w:r w:rsidRPr="00566586">
        <w:rPr>
          <w:sz w:val="20"/>
          <w:szCs w:val="20"/>
        </w:rPr>
        <w:t xml:space="preserve"> and user acceptance testing by </w:t>
      </w:r>
      <w:r w:rsidR="00FD2022">
        <w:rPr>
          <w:sz w:val="20"/>
          <w:szCs w:val="20"/>
        </w:rPr>
        <w:t>OCB</w:t>
      </w:r>
    </w:p>
    <w:p w:rsidR="00DF2BAC" w:rsidRPr="00566586" w:rsidRDefault="006E6D7A" w:rsidP="009B5062">
      <w:pPr>
        <w:pStyle w:val="ListParagraph"/>
        <w:numPr>
          <w:ilvl w:val="0"/>
          <w:numId w:val="16"/>
        </w:numPr>
        <w:spacing w:after="200" w:line="276" w:lineRule="auto"/>
        <w:rPr>
          <w:sz w:val="20"/>
          <w:szCs w:val="20"/>
        </w:rPr>
      </w:pPr>
      <w:r w:rsidRPr="00566586">
        <w:rPr>
          <w:sz w:val="20"/>
          <w:szCs w:val="20"/>
        </w:rPr>
        <w:t xml:space="preserve">Production environment - used as a staging environment for interim purposes. The configuration and management of this system i.e. decision on whether it can be used as a test system in the interim will be the responsibility of </w:t>
      </w:r>
      <w:r w:rsidR="00FD2022">
        <w:rPr>
          <w:sz w:val="20"/>
          <w:szCs w:val="20"/>
        </w:rPr>
        <w:t>OCB</w:t>
      </w:r>
      <w:r w:rsidR="00824D00" w:rsidRPr="00566586">
        <w:rPr>
          <w:sz w:val="20"/>
          <w:szCs w:val="20"/>
        </w:rPr>
        <w:t>.</w:t>
      </w:r>
    </w:p>
    <w:p w:rsidR="006E6D7A" w:rsidRDefault="006E6D7A" w:rsidP="006E6D7A"/>
    <w:p w:rsidR="006E6D7A" w:rsidRDefault="006E6D7A" w:rsidP="006E6D7A">
      <w:pPr>
        <w:pStyle w:val="Heading2"/>
        <w:numPr>
          <w:ilvl w:val="1"/>
          <w:numId w:val="4"/>
        </w:numPr>
        <w:tabs>
          <w:tab w:val="num" w:pos="576"/>
        </w:tabs>
        <w:ind w:left="576"/>
      </w:pPr>
      <w:bookmarkStart w:id="50" w:name="_Toc292438764"/>
      <w:bookmarkStart w:id="51" w:name="_Toc503528094"/>
      <w:r w:rsidRPr="006E6D7A">
        <w:t xml:space="preserve">Migration </w:t>
      </w:r>
      <w:r w:rsidR="001079DE">
        <w:t>Model</w:t>
      </w:r>
      <w:bookmarkEnd w:id="50"/>
      <w:bookmarkEnd w:id="51"/>
    </w:p>
    <w:p w:rsidR="00FA2541" w:rsidRDefault="005440C3" w:rsidP="009B5062">
      <w:pPr>
        <w:pStyle w:val="BodyText"/>
        <w:jc w:val="center"/>
      </w:pPr>
      <w:r>
        <w:rPr>
          <w:noProof/>
          <w:lang w:val="en-US"/>
        </w:rPr>
        <w:drawing>
          <wp:inline distT="0" distB="0" distL="0" distR="0" wp14:anchorId="62653697" wp14:editId="5FEC2641">
            <wp:extent cx="3664039" cy="28466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3981" cy="2846557"/>
                    </a:xfrm>
                    <a:prstGeom prst="rect">
                      <a:avLst/>
                    </a:prstGeom>
                    <a:noFill/>
                    <a:ln>
                      <a:noFill/>
                    </a:ln>
                  </pic:spPr>
                </pic:pic>
              </a:graphicData>
            </a:graphic>
          </wp:inline>
        </w:drawing>
      </w:r>
    </w:p>
    <w:tbl>
      <w:tblPr>
        <w:tblStyle w:val="TableGrid"/>
        <w:tblW w:w="8898" w:type="dxa"/>
        <w:tblInd w:w="708" w:type="dxa"/>
        <w:tblLook w:val="04A0" w:firstRow="1" w:lastRow="0" w:firstColumn="1" w:lastColumn="0" w:noHBand="0" w:noVBand="1"/>
      </w:tblPr>
      <w:tblGrid>
        <w:gridCol w:w="676"/>
        <w:gridCol w:w="8222"/>
      </w:tblGrid>
      <w:tr w:rsidR="00C36566" w:rsidTr="00C36566">
        <w:tc>
          <w:tcPr>
            <w:tcW w:w="676" w:type="dxa"/>
            <w:tcBorders>
              <w:top w:val="single" w:sz="4" w:space="0" w:color="auto"/>
              <w:left w:val="single" w:sz="4" w:space="0" w:color="auto"/>
              <w:bottom w:val="single" w:sz="4" w:space="0" w:color="auto"/>
              <w:right w:val="single" w:sz="4" w:space="0" w:color="auto"/>
            </w:tcBorders>
            <w:shd w:val="clear" w:color="auto" w:fill="FFC000"/>
            <w:hideMark/>
          </w:tcPr>
          <w:p w:rsidR="00C36566" w:rsidRDefault="00C36566">
            <w:pPr>
              <w:spacing w:before="120"/>
              <w:jc w:val="both"/>
              <w:rPr>
                <w:b/>
                <w:sz w:val="20"/>
                <w:szCs w:val="22"/>
                <w:lang w:val="ru-RU" w:eastAsia="zh-CN"/>
              </w:rPr>
            </w:pPr>
            <w:r>
              <w:rPr>
                <w:b/>
                <w:sz w:val="20"/>
                <w:lang w:val="ru-RU"/>
              </w:rPr>
              <w:t>No</w:t>
            </w:r>
          </w:p>
        </w:tc>
        <w:tc>
          <w:tcPr>
            <w:tcW w:w="8222" w:type="dxa"/>
            <w:tcBorders>
              <w:top w:val="single" w:sz="4" w:space="0" w:color="auto"/>
              <w:left w:val="single" w:sz="4" w:space="0" w:color="auto"/>
              <w:bottom w:val="single" w:sz="4" w:space="0" w:color="auto"/>
              <w:right w:val="single" w:sz="4" w:space="0" w:color="auto"/>
            </w:tcBorders>
            <w:shd w:val="clear" w:color="auto" w:fill="FFC000"/>
            <w:hideMark/>
          </w:tcPr>
          <w:p w:rsidR="00C36566" w:rsidRDefault="00C36566">
            <w:pPr>
              <w:spacing w:before="120"/>
              <w:jc w:val="both"/>
              <w:rPr>
                <w:b/>
                <w:sz w:val="20"/>
                <w:szCs w:val="22"/>
                <w:lang w:val="ru-RU" w:eastAsia="zh-CN"/>
              </w:rPr>
            </w:pPr>
            <w:r>
              <w:rPr>
                <w:b/>
                <w:sz w:val="20"/>
                <w:lang w:val="ru-RU"/>
              </w:rPr>
              <w:t>Steps</w:t>
            </w:r>
          </w:p>
        </w:tc>
      </w:tr>
      <w:tr w:rsidR="00C36566" w:rsidTr="00C36566">
        <w:tc>
          <w:tcPr>
            <w:tcW w:w="676" w:type="dxa"/>
            <w:tcBorders>
              <w:top w:val="single" w:sz="4" w:space="0" w:color="auto"/>
              <w:left w:val="single" w:sz="4" w:space="0" w:color="auto"/>
              <w:bottom w:val="single" w:sz="4" w:space="0" w:color="auto"/>
              <w:right w:val="single" w:sz="4" w:space="0" w:color="auto"/>
            </w:tcBorders>
          </w:tcPr>
          <w:p w:rsidR="00C36566" w:rsidRDefault="00C36566">
            <w:pPr>
              <w:spacing w:after="0"/>
              <w:jc w:val="both"/>
              <w:rPr>
                <w:sz w:val="20"/>
                <w:lang w:val="en-US"/>
              </w:rPr>
            </w:pPr>
            <w:r>
              <w:rPr>
                <w:sz w:val="20"/>
                <w:lang w:val="en-US"/>
              </w:rPr>
              <w:t>1</w:t>
            </w:r>
          </w:p>
        </w:tc>
        <w:tc>
          <w:tcPr>
            <w:tcW w:w="8222" w:type="dxa"/>
            <w:tcBorders>
              <w:top w:val="single" w:sz="4" w:space="0" w:color="auto"/>
              <w:left w:val="single" w:sz="4" w:space="0" w:color="auto"/>
              <w:bottom w:val="single" w:sz="4" w:space="0" w:color="auto"/>
              <w:right w:val="single" w:sz="4" w:space="0" w:color="auto"/>
            </w:tcBorders>
          </w:tcPr>
          <w:p w:rsidR="00C36566" w:rsidRDefault="00C36566">
            <w:pPr>
              <w:spacing w:after="0"/>
              <w:jc w:val="both"/>
              <w:rPr>
                <w:sz w:val="20"/>
                <w:szCs w:val="20"/>
              </w:rPr>
            </w:pPr>
            <w:r w:rsidRPr="008C228A">
              <w:rPr>
                <w:b/>
                <w:sz w:val="20"/>
                <w:szCs w:val="20"/>
              </w:rPr>
              <w:t>Performing preliminary actions</w:t>
            </w:r>
          </w:p>
        </w:tc>
      </w:tr>
      <w:tr w:rsidR="00C36566" w:rsidTr="00C36566">
        <w:tc>
          <w:tcPr>
            <w:tcW w:w="676" w:type="dxa"/>
            <w:tcBorders>
              <w:top w:val="single" w:sz="4" w:space="0" w:color="auto"/>
              <w:left w:val="single" w:sz="4" w:space="0" w:color="auto"/>
              <w:bottom w:val="single" w:sz="4" w:space="0" w:color="auto"/>
              <w:right w:val="single" w:sz="4" w:space="0" w:color="auto"/>
            </w:tcBorders>
          </w:tcPr>
          <w:p w:rsidR="00C36566" w:rsidRPr="009B5062" w:rsidRDefault="00C36566">
            <w:pPr>
              <w:spacing w:before="100" w:beforeAutospacing="1" w:after="0" w:afterAutospacing="1"/>
              <w:jc w:val="both"/>
              <w:textAlignment w:val="center"/>
              <w:rPr>
                <w:sz w:val="20"/>
                <w:lang w:val="en-US"/>
              </w:rPr>
            </w:pPr>
            <w:r>
              <w:rPr>
                <w:sz w:val="20"/>
                <w:lang w:val="en-US"/>
              </w:rPr>
              <w:t>1.1</w:t>
            </w:r>
          </w:p>
        </w:tc>
        <w:tc>
          <w:tcPr>
            <w:tcW w:w="8222" w:type="dxa"/>
            <w:tcBorders>
              <w:top w:val="single" w:sz="4" w:space="0" w:color="auto"/>
              <w:left w:val="single" w:sz="4" w:space="0" w:color="auto"/>
              <w:bottom w:val="single" w:sz="4" w:space="0" w:color="auto"/>
              <w:right w:val="single" w:sz="4" w:space="0" w:color="auto"/>
            </w:tcBorders>
          </w:tcPr>
          <w:p w:rsidR="00C36566" w:rsidRDefault="00C36566">
            <w:pPr>
              <w:spacing w:after="0"/>
              <w:jc w:val="both"/>
              <w:rPr>
                <w:sz w:val="20"/>
                <w:lang w:val="ru-RU"/>
              </w:rPr>
            </w:pPr>
            <w:r>
              <w:rPr>
                <w:sz w:val="20"/>
                <w:szCs w:val="20"/>
              </w:rPr>
              <w:t>Configuring Product in WAY4 system</w:t>
            </w:r>
          </w:p>
        </w:tc>
      </w:tr>
      <w:tr w:rsidR="00C36566" w:rsidTr="00C36566">
        <w:tc>
          <w:tcPr>
            <w:tcW w:w="676" w:type="dxa"/>
            <w:tcBorders>
              <w:top w:val="single" w:sz="4" w:space="0" w:color="auto"/>
              <w:left w:val="single" w:sz="4" w:space="0" w:color="auto"/>
              <w:bottom w:val="single" w:sz="4" w:space="0" w:color="auto"/>
              <w:right w:val="single" w:sz="4" w:space="0" w:color="auto"/>
            </w:tcBorders>
            <w:hideMark/>
          </w:tcPr>
          <w:p w:rsidR="00C36566" w:rsidRPr="009B5062" w:rsidRDefault="00C36566">
            <w:pPr>
              <w:spacing w:before="100" w:beforeAutospacing="1" w:after="0" w:afterAutospacing="1"/>
              <w:jc w:val="both"/>
              <w:textAlignment w:val="center"/>
              <w:rPr>
                <w:sz w:val="20"/>
                <w:szCs w:val="22"/>
                <w:lang w:val="en-US" w:eastAsia="zh-CN"/>
              </w:rPr>
            </w:pPr>
            <w:r>
              <w:rPr>
                <w:sz w:val="20"/>
                <w:lang w:val="en-US"/>
              </w:rPr>
              <w:t>1.2</w:t>
            </w:r>
          </w:p>
        </w:tc>
        <w:tc>
          <w:tcPr>
            <w:tcW w:w="8222" w:type="dxa"/>
            <w:tcBorders>
              <w:top w:val="single" w:sz="4" w:space="0" w:color="auto"/>
              <w:left w:val="single" w:sz="4" w:space="0" w:color="auto"/>
              <w:bottom w:val="single" w:sz="4" w:space="0" w:color="auto"/>
              <w:right w:val="single" w:sz="4" w:space="0" w:color="auto"/>
            </w:tcBorders>
            <w:hideMark/>
          </w:tcPr>
          <w:p w:rsidR="00C36566" w:rsidRDefault="00C36566">
            <w:pPr>
              <w:spacing w:after="0"/>
              <w:jc w:val="both"/>
              <w:rPr>
                <w:sz w:val="20"/>
                <w:szCs w:val="22"/>
                <w:lang w:val="ru-RU" w:eastAsia="zh-CN"/>
              </w:rPr>
            </w:pPr>
            <w:r>
              <w:rPr>
                <w:sz w:val="20"/>
                <w:lang w:val="ru-RU"/>
              </w:rPr>
              <w:t>Export PIN data including PAN, PIN OFFSET to table (PIN_LIST)</w:t>
            </w:r>
          </w:p>
        </w:tc>
      </w:tr>
      <w:tr w:rsidR="00C36566" w:rsidTr="00C36566">
        <w:tc>
          <w:tcPr>
            <w:tcW w:w="676" w:type="dxa"/>
            <w:tcBorders>
              <w:top w:val="single" w:sz="4" w:space="0" w:color="auto"/>
              <w:left w:val="single" w:sz="4" w:space="0" w:color="auto"/>
              <w:bottom w:val="single" w:sz="4" w:space="0" w:color="auto"/>
              <w:right w:val="single" w:sz="4" w:space="0" w:color="auto"/>
            </w:tcBorders>
            <w:hideMark/>
          </w:tcPr>
          <w:p w:rsidR="00C36566" w:rsidRPr="009B5062" w:rsidRDefault="00C36566">
            <w:pPr>
              <w:spacing w:before="100" w:beforeAutospacing="1" w:after="0" w:afterAutospacing="1"/>
              <w:jc w:val="both"/>
              <w:textAlignment w:val="center"/>
              <w:rPr>
                <w:sz w:val="20"/>
                <w:szCs w:val="22"/>
                <w:lang w:val="en-US" w:eastAsia="zh-CN"/>
              </w:rPr>
            </w:pPr>
            <w:r>
              <w:rPr>
                <w:sz w:val="20"/>
                <w:lang w:val="en-US"/>
              </w:rPr>
              <w:t>1.3</w:t>
            </w:r>
          </w:p>
        </w:tc>
        <w:tc>
          <w:tcPr>
            <w:tcW w:w="8222" w:type="dxa"/>
            <w:tcBorders>
              <w:top w:val="single" w:sz="4" w:space="0" w:color="auto"/>
              <w:left w:val="single" w:sz="4" w:space="0" w:color="auto"/>
              <w:bottom w:val="single" w:sz="4" w:space="0" w:color="auto"/>
              <w:right w:val="single" w:sz="4" w:space="0" w:color="auto"/>
            </w:tcBorders>
            <w:hideMark/>
          </w:tcPr>
          <w:p w:rsidR="00C36566" w:rsidRDefault="00C36566">
            <w:pPr>
              <w:spacing w:after="0"/>
              <w:jc w:val="both"/>
              <w:rPr>
                <w:sz w:val="20"/>
                <w:szCs w:val="22"/>
                <w:lang w:val="ru-RU" w:eastAsia="zh-CN"/>
              </w:rPr>
            </w:pPr>
            <w:r>
              <w:rPr>
                <w:sz w:val="20"/>
                <w:lang w:val="ru-RU"/>
              </w:rPr>
              <w:t>Run PIN Convert software to convert PIN offset to PIN Block of Way4</w:t>
            </w:r>
          </w:p>
        </w:tc>
      </w:tr>
      <w:tr w:rsidR="00C36566" w:rsidTr="00C36566">
        <w:tc>
          <w:tcPr>
            <w:tcW w:w="676" w:type="dxa"/>
            <w:tcBorders>
              <w:top w:val="single" w:sz="4" w:space="0" w:color="auto"/>
              <w:left w:val="single" w:sz="4" w:space="0" w:color="auto"/>
              <w:bottom w:val="single" w:sz="4" w:space="0" w:color="auto"/>
              <w:right w:val="single" w:sz="4" w:space="0" w:color="auto"/>
            </w:tcBorders>
            <w:hideMark/>
          </w:tcPr>
          <w:p w:rsidR="00C36566" w:rsidRPr="009B5062" w:rsidRDefault="00C36566">
            <w:pPr>
              <w:spacing w:before="100" w:beforeAutospacing="1" w:after="0" w:afterAutospacing="1"/>
              <w:jc w:val="both"/>
              <w:textAlignment w:val="center"/>
              <w:rPr>
                <w:sz w:val="20"/>
                <w:szCs w:val="22"/>
                <w:lang w:val="en-US" w:eastAsia="zh-CN"/>
              </w:rPr>
            </w:pPr>
            <w:r>
              <w:rPr>
                <w:sz w:val="20"/>
                <w:lang w:val="en-US"/>
              </w:rPr>
              <w:t>1.4</w:t>
            </w:r>
          </w:p>
        </w:tc>
        <w:tc>
          <w:tcPr>
            <w:tcW w:w="8222" w:type="dxa"/>
            <w:tcBorders>
              <w:top w:val="single" w:sz="4" w:space="0" w:color="auto"/>
              <w:left w:val="single" w:sz="4" w:space="0" w:color="auto"/>
              <w:bottom w:val="single" w:sz="4" w:space="0" w:color="auto"/>
              <w:right w:val="single" w:sz="4" w:space="0" w:color="auto"/>
            </w:tcBorders>
            <w:hideMark/>
          </w:tcPr>
          <w:p w:rsidR="00C36566" w:rsidRDefault="00C36566">
            <w:pPr>
              <w:spacing w:after="0"/>
              <w:jc w:val="both"/>
              <w:rPr>
                <w:sz w:val="20"/>
                <w:szCs w:val="22"/>
                <w:lang w:val="ru-RU" w:eastAsia="zh-CN"/>
              </w:rPr>
            </w:pPr>
            <w:r>
              <w:rPr>
                <w:sz w:val="20"/>
                <w:szCs w:val="20"/>
              </w:rPr>
              <w:t>Legacy data extraction and XML files creation – static data</w:t>
            </w:r>
          </w:p>
        </w:tc>
      </w:tr>
      <w:tr w:rsidR="00C36566" w:rsidTr="00C36566">
        <w:tc>
          <w:tcPr>
            <w:tcW w:w="676" w:type="dxa"/>
            <w:tcBorders>
              <w:top w:val="single" w:sz="4" w:space="0" w:color="auto"/>
              <w:left w:val="single" w:sz="4" w:space="0" w:color="auto"/>
              <w:bottom w:val="single" w:sz="4" w:space="0" w:color="auto"/>
              <w:right w:val="single" w:sz="4" w:space="0" w:color="auto"/>
            </w:tcBorders>
            <w:hideMark/>
          </w:tcPr>
          <w:p w:rsidR="00C36566" w:rsidRPr="009B5062" w:rsidRDefault="00C36566">
            <w:pPr>
              <w:spacing w:before="100" w:beforeAutospacing="1" w:after="0" w:afterAutospacing="1"/>
              <w:jc w:val="both"/>
              <w:textAlignment w:val="center"/>
              <w:rPr>
                <w:sz w:val="20"/>
                <w:szCs w:val="22"/>
                <w:lang w:val="en-US" w:eastAsia="zh-CN"/>
              </w:rPr>
            </w:pPr>
            <w:r>
              <w:rPr>
                <w:sz w:val="20"/>
                <w:lang w:val="en-US"/>
              </w:rPr>
              <w:t>1.5</w:t>
            </w:r>
          </w:p>
        </w:tc>
        <w:tc>
          <w:tcPr>
            <w:tcW w:w="8222" w:type="dxa"/>
            <w:tcBorders>
              <w:top w:val="single" w:sz="4" w:space="0" w:color="auto"/>
              <w:left w:val="single" w:sz="4" w:space="0" w:color="auto"/>
              <w:bottom w:val="single" w:sz="4" w:space="0" w:color="auto"/>
              <w:right w:val="single" w:sz="4" w:space="0" w:color="auto"/>
            </w:tcBorders>
            <w:hideMark/>
          </w:tcPr>
          <w:p w:rsidR="00C36566" w:rsidRDefault="00C36566">
            <w:pPr>
              <w:spacing w:after="0"/>
              <w:jc w:val="both"/>
              <w:rPr>
                <w:sz w:val="20"/>
                <w:lang w:val="ru-RU"/>
              </w:rPr>
            </w:pPr>
            <w:r>
              <w:rPr>
                <w:sz w:val="20"/>
                <w:lang w:val="ru-RU"/>
              </w:rPr>
              <w:t>Import XML file to WAY4 including steps of Advance Application module:</w:t>
            </w:r>
          </w:p>
          <w:p w:rsidR="00C36566" w:rsidRDefault="00C36566">
            <w:pPr>
              <w:spacing w:after="0"/>
              <w:jc w:val="both"/>
              <w:rPr>
                <w:sz w:val="20"/>
                <w:lang w:val="ru-RU"/>
              </w:rPr>
            </w:pPr>
            <w:r>
              <w:rPr>
                <w:sz w:val="20"/>
                <w:lang w:val="ru-RU"/>
              </w:rPr>
              <w:t>+ copy XML file to folder OWS_WORK\data\rbs\in\</w:t>
            </w:r>
          </w:p>
          <w:p w:rsidR="00C36566" w:rsidRDefault="00C36566">
            <w:pPr>
              <w:spacing w:after="0"/>
              <w:jc w:val="both"/>
              <w:rPr>
                <w:sz w:val="20"/>
                <w:lang w:val="ru-RU"/>
              </w:rPr>
            </w:pPr>
            <w:r>
              <w:rPr>
                <w:sz w:val="20"/>
                <w:lang w:val="ru-RU"/>
              </w:rPr>
              <w:t>+</w:t>
            </w:r>
            <w:r>
              <w:rPr>
                <w:sz w:val="20"/>
                <w:lang w:val="en-US"/>
              </w:rPr>
              <w:t xml:space="preserve"> </w:t>
            </w:r>
            <w:r>
              <w:rPr>
                <w:sz w:val="20"/>
                <w:lang w:val="ru-RU"/>
              </w:rPr>
              <w:t>menu: OpenWay\Advanced Applications\Application Processing\Cardholder XML Application Import</w:t>
            </w:r>
          </w:p>
          <w:p w:rsidR="00C36566" w:rsidRDefault="00C36566">
            <w:pPr>
              <w:spacing w:after="0"/>
              <w:jc w:val="both"/>
              <w:rPr>
                <w:sz w:val="20"/>
                <w:szCs w:val="22"/>
                <w:lang w:val="ru-RU" w:eastAsia="zh-CN"/>
              </w:rPr>
            </w:pPr>
            <w:r>
              <w:rPr>
                <w:sz w:val="20"/>
                <w:lang w:val="ru-RU"/>
              </w:rPr>
              <w:t>+ menu: OpenWay\Advanced Applications\Application Processing\Cardholder Applications - Accept</w:t>
            </w:r>
          </w:p>
        </w:tc>
      </w:tr>
      <w:tr w:rsidR="00C36566" w:rsidTr="00C36566">
        <w:tc>
          <w:tcPr>
            <w:tcW w:w="676" w:type="dxa"/>
            <w:tcBorders>
              <w:top w:val="single" w:sz="4" w:space="0" w:color="auto"/>
              <w:left w:val="single" w:sz="4" w:space="0" w:color="auto"/>
              <w:bottom w:val="single" w:sz="4" w:space="0" w:color="auto"/>
              <w:right w:val="single" w:sz="4" w:space="0" w:color="auto"/>
            </w:tcBorders>
          </w:tcPr>
          <w:p w:rsidR="00C36566" w:rsidRPr="009B5062" w:rsidRDefault="00C36566">
            <w:pPr>
              <w:spacing w:before="100" w:beforeAutospacing="1" w:after="0" w:afterAutospacing="1"/>
              <w:jc w:val="both"/>
              <w:textAlignment w:val="center"/>
              <w:rPr>
                <w:sz w:val="20"/>
                <w:szCs w:val="22"/>
                <w:lang w:val="en-US" w:eastAsia="zh-CN"/>
              </w:rPr>
            </w:pPr>
            <w:r>
              <w:rPr>
                <w:sz w:val="20"/>
                <w:szCs w:val="22"/>
                <w:lang w:val="en-US" w:eastAsia="zh-CN"/>
              </w:rPr>
              <w:t>1.6</w:t>
            </w:r>
          </w:p>
        </w:tc>
        <w:tc>
          <w:tcPr>
            <w:tcW w:w="8222" w:type="dxa"/>
            <w:tcBorders>
              <w:top w:val="single" w:sz="4" w:space="0" w:color="auto"/>
              <w:left w:val="single" w:sz="4" w:space="0" w:color="auto"/>
              <w:bottom w:val="single" w:sz="4" w:space="0" w:color="auto"/>
              <w:right w:val="single" w:sz="4" w:space="0" w:color="auto"/>
            </w:tcBorders>
          </w:tcPr>
          <w:p w:rsidR="00C36566" w:rsidRDefault="00C36566">
            <w:pPr>
              <w:spacing w:after="0"/>
              <w:jc w:val="both"/>
              <w:rPr>
                <w:sz w:val="20"/>
                <w:szCs w:val="22"/>
                <w:lang w:val="ru-RU" w:eastAsia="zh-CN"/>
              </w:rPr>
            </w:pPr>
            <w:r>
              <w:rPr>
                <w:sz w:val="20"/>
                <w:szCs w:val="20"/>
              </w:rPr>
              <w:t>Legacy data extraction and XML files creation – dynamic data</w:t>
            </w:r>
          </w:p>
        </w:tc>
      </w:tr>
      <w:tr w:rsidR="00C36566" w:rsidTr="00C36566">
        <w:tc>
          <w:tcPr>
            <w:tcW w:w="676" w:type="dxa"/>
            <w:tcBorders>
              <w:top w:val="single" w:sz="4" w:space="0" w:color="auto"/>
              <w:left w:val="single" w:sz="4" w:space="0" w:color="auto"/>
              <w:bottom w:val="single" w:sz="4" w:space="0" w:color="auto"/>
              <w:right w:val="single" w:sz="4" w:space="0" w:color="auto"/>
            </w:tcBorders>
          </w:tcPr>
          <w:p w:rsidR="00C36566" w:rsidRDefault="00C36566">
            <w:pPr>
              <w:spacing w:after="0"/>
              <w:jc w:val="both"/>
              <w:rPr>
                <w:sz w:val="20"/>
                <w:szCs w:val="22"/>
                <w:lang w:val="en-US" w:eastAsia="zh-CN"/>
              </w:rPr>
            </w:pPr>
            <w:r>
              <w:rPr>
                <w:sz w:val="20"/>
                <w:szCs w:val="22"/>
                <w:lang w:val="en-US" w:eastAsia="zh-CN"/>
              </w:rPr>
              <w:t>1.7</w:t>
            </w:r>
          </w:p>
        </w:tc>
        <w:tc>
          <w:tcPr>
            <w:tcW w:w="8222" w:type="dxa"/>
            <w:tcBorders>
              <w:top w:val="single" w:sz="4" w:space="0" w:color="auto"/>
              <w:left w:val="single" w:sz="4" w:space="0" w:color="auto"/>
              <w:bottom w:val="single" w:sz="4" w:space="0" w:color="auto"/>
              <w:right w:val="single" w:sz="4" w:space="0" w:color="auto"/>
            </w:tcBorders>
          </w:tcPr>
          <w:p w:rsidR="00C36566" w:rsidRDefault="00C36566">
            <w:pPr>
              <w:spacing w:after="0"/>
              <w:jc w:val="both"/>
              <w:rPr>
                <w:sz w:val="20"/>
                <w:szCs w:val="20"/>
              </w:rPr>
            </w:pPr>
            <w:r>
              <w:rPr>
                <w:sz w:val="20"/>
                <w:szCs w:val="20"/>
              </w:rPr>
              <w:t>Check and approve results – dynamic data</w:t>
            </w:r>
          </w:p>
        </w:tc>
      </w:tr>
      <w:tr w:rsidR="00C36566" w:rsidTr="00C36566">
        <w:tc>
          <w:tcPr>
            <w:tcW w:w="676" w:type="dxa"/>
            <w:tcBorders>
              <w:top w:val="single" w:sz="4" w:space="0" w:color="auto"/>
              <w:left w:val="single" w:sz="4" w:space="0" w:color="auto"/>
              <w:bottom w:val="single" w:sz="4" w:space="0" w:color="auto"/>
              <w:right w:val="single" w:sz="4" w:space="0" w:color="auto"/>
            </w:tcBorders>
          </w:tcPr>
          <w:p w:rsidR="00C36566" w:rsidRDefault="00C36566">
            <w:pPr>
              <w:spacing w:after="0"/>
              <w:jc w:val="both"/>
              <w:rPr>
                <w:sz w:val="20"/>
                <w:szCs w:val="22"/>
                <w:lang w:val="en-US" w:eastAsia="zh-CN"/>
              </w:rPr>
            </w:pPr>
            <w:r>
              <w:rPr>
                <w:sz w:val="20"/>
                <w:szCs w:val="22"/>
                <w:lang w:val="en-US" w:eastAsia="zh-CN"/>
              </w:rPr>
              <w:t>1.8</w:t>
            </w:r>
          </w:p>
        </w:tc>
        <w:tc>
          <w:tcPr>
            <w:tcW w:w="8222" w:type="dxa"/>
            <w:tcBorders>
              <w:top w:val="single" w:sz="4" w:space="0" w:color="auto"/>
              <w:left w:val="single" w:sz="4" w:space="0" w:color="auto"/>
              <w:bottom w:val="single" w:sz="4" w:space="0" w:color="auto"/>
              <w:right w:val="single" w:sz="4" w:space="0" w:color="auto"/>
            </w:tcBorders>
          </w:tcPr>
          <w:p w:rsidR="00C36566" w:rsidRDefault="00C36566">
            <w:pPr>
              <w:spacing w:after="0"/>
              <w:jc w:val="both"/>
              <w:rPr>
                <w:sz w:val="20"/>
                <w:szCs w:val="20"/>
              </w:rPr>
            </w:pPr>
            <w:r w:rsidRPr="008C228A">
              <w:rPr>
                <w:b/>
                <w:sz w:val="20"/>
                <w:szCs w:val="20"/>
              </w:rPr>
              <w:t>Starting online operations in WAY4</w:t>
            </w:r>
          </w:p>
        </w:tc>
      </w:tr>
    </w:tbl>
    <w:p w:rsidR="001F5792" w:rsidRDefault="001F5792" w:rsidP="00566586">
      <w:bookmarkStart w:id="52" w:name="_Toc435185417"/>
      <w:bookmarkEnd w:id="52"/>
    </w:p>
    <w:p w:rsidR="00190C3E" w:rsidRPr="00841033" w:rsidRDefault="001F5792" w:rsidP="00566586">
      <w:pPr>
        <w:ind w:firstLine="576"/>
      </w:pPr>
      <w:r w:rsidRPr="00A930A1">
        <w:t>File Format</w:t>
      </w:r>
      <w:r w:rsidRPr="001616AD">
        <w:t xml:space="preserve"> scheme</w:t>
      </w:r>
    </w:p>
    <w:p w:rsidR="001F5792" w:rsidRPr="00A930A1" w:rsidRDefault="00B14B94" w:rsidP="00566586">
      <w:pPr>
        <w:pStyle w:val="BodyText"/>
        <w:ind w:left="720" w:firstLine="720"/>
      </w:pPr>
      <w:r w:rsidRPr="00B14B94">
        <w:object w:dxaOrig="222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pt;height:40.8pt" o:ole="">
            <v:imagedata r:id="rId9" o:title=""/>
          </v:shape>
          <o:OLEObject Type="Embed" ProgID="Package" ShapeID="_x0000_i1025" DrawAspect="Content" ObjectID="_1577269952" r:id="rId10"/>
        </w:object>
      </w:r>
    </w:p>
    <w:p w:rsidR="002177DC" w:rsidRDefault="002177DC" w:rsidP="006E6D7A">
      <w:pPr>
        <w:pStyle w:val="Heading2"/>
        <w:numPr>
          <w:ilvl w:val="1"/>
          <w:numId w:val="4"/>
        </w:numPr>
        <w:tabs>
          <w:tab w:val="num" w:pos="576"/>
        </w:tabs>
        <w:ind w:left="576"/>
      </w:pPr>
      <w:bookmarkStart w:id="53" w:name="_Toc503528095"/>
      <w:r>
        <w:t>Migration PIN</w:t>
      </w:r>
      <w:bookmarkEnd w:id="53"/>
      <w:r>
        <w:t xml:space="preserve"> </w:t>
      </w:r>
    </w:p>
    <w:p w:rsidR="002177DC" w:rsidRDefault="00E639DC" w:rsidP="009B5062">
      <w:pPr>
        <w:pStyle w:val="Heading3"/>
        <w:numPr>
          <w:ilvl w:val="2"/>
          <w:numId w:val="4"/>
        </w:numPr>
        <w:tabs>
          <w:tab w:val="num" w:pos="720"/>
        </w:tabs>
        <w:ind w:left="720"/>
      </w:pPr>
      <w:bookmarkStart w:id="54" w:name="_Toc503528096"/>
      <w:r>
        <w:t>PIN_LIST table</w:t>
      </w:r>
      <w:bookmarkEnd w:id="54"/>
    </w:p>
    <w:p w:rsidR="00A67CF0" w:rsidRPr="00566586" w:rsidRDefault="00772089" w:rsidP="009B5062">
      <w:pPr>
        <w:pStyle w:val="BodyText"/>
        <w:ind w:firstLine="720"/>
        <w:rPr>
          <w:rFonts w:ascii="Calibri" w:hAnsi="Calibri" w:cs="Calibri"/>
          <w:sz w:val="20"/>
          <w:szCs w:val="20"/>
        </w:rPr>
      </w:pPr>
      <w:r w:rsidRPr="00566586">
        <w:rPr>
          <w:rFonts w:ascii="Calibri" w:hAnsi="Calibri" w:cs="Calibri"/>
          <w:sz w:val="20"/>
          <w:szCs w:val="20"/>
        </w:rPr>
        <w:t xml:space="preserve">Below is structure of PIN table for WAY4 and </w:t>
      </w:r>
      <w:r w:rsidR="00FD2022">
        <w:rPr>
          <w:rFonts w:ascii="Calibri" w:hAnsi="Calibri" w:cs="Calibri"/>
          <w:sz w:val="20"/>
          <w:szCs w:val="20"/>
        </w:rPr>
        <w:t>CardWork</w:t>
      </w:r>
      <w:r w:rsidRPr="00566586">
        <w:rPr>
          <w:rFonts w:ascii="Calibri" w:hAnsi="Calibri" w:cs="Calibri"/>
          <w:sz w:val="20"/>
          <w:szCs w:val="20"/>
        </w:rPr>
        <w:t>. Table name is PIN_LIST</w:t>
      </w:r>
    </w:p>
    <w:tbl>
      <w:tblPr>
        <w:tblStyle w:val="TableGrid"/>
        <w:tblW w:w="0" w:type="auto"/>
        <w:tblInd w:w="817" w:type="dxa"/>
        <w:tblLook w:val="04A0" w:firstRow="1" w:lastRow="0" w:firstColumn="1" w:lastColumn="0" w:noHBand="0" w:noVBand="1"/>
      </w:tblPr>
      <w:tblGrid>
        <w:gridCol w:w="709"/>
        <w:gridCol w:w="1843"/>
        <w:gridCol w:w="1842"/>
        <w:gridCol w:w="3828"/>
      </w:tblGrid>
      <w:tr w:rsidR="00772089" w:rsidTr="00566586">
        <w:tc>
          <w:tcPr>
            <w:tcW w:w="709" w:type="dxa"/>
            <w:tcBorders>
              <w:top w:val="single" w:sz="4" w:space="0" w:color="auto"/>
              <w:left w:val="single" w:sz="4" w:space="0" w:color="auto"/>
              <w:bottom w:val="single" w:sz="4" w:space="0" w:color="auto"/>
              <w:right w:val="single" w:sz="4" w:space="0" w:color="auto"/>
            </w:tcBorders>
            <w:shd w:val="clear" w:color="auto" w:fill="FFC000"/>
            <w:hideMark/>
          </w:tcPr>
          <w:p w:rsidR="00772089" w:rsidRDefault="00772089">
            <w:pPr>
              <w:spacing w:before="120"/>
              <w:jc w:val="center"/>
              <w:rPr>
                <w:b/>
                <w:sz w:val="20"/>
                <w:szCs w:val="22"/>
                <w:lang w:val="ru-RU" w:eastAsia="zh-CN"/>
              </w:rPr>
            </w:pPr>
            <w:r>
              <w:rPr>
                <w:b/>
                <w:sz w:val="20"/>
                <w:lang w:val="ru-RU"/>
              </w:rPr>
              <w:t>No</w:t>
            </w:r>
          </w:p>
        </w:tc>
        <w:tc>
          <w:tcPr>
            <w:tcW w:w="1843" w:type="dxa"/>
            <w:tcBorders>
              <w:top w:val="single" w:sz="4" w:space="0" w:color="auto"/>
              <w:left w:val="single" w:sz="4" w:space="0" w:color="auto"/>
              <w:bottom w:val="single" w:sz="4" w:space="0" w:color="auto"/>
              <w:right w:val="single" w:sz="4" w:space="0" w:color="auto"/>
            </w:tcBorders>
            <w:shd w:val="clear" w:color="auto" w:fill="FFC000"/>
            <w:hideMark/>
          </w:tcPr>
          <w:p w:rsidR="00772089" w:rsidRDefault="00772089">
            <w:pPr>
              <w:spacing w:before="120"/>
              <w:rPr>
                <w:b/>
                <w:sz w:val="20"/>
                <w:szCs w:val="22"/>
                <w:lang w:val="ru-RU" w:eastAsia="zh-CN"/>
              </w:rPr>
            </w:pPr>
            <w:r>
              <w:rPr>
                <w:b/>
                <w:sz w:val="20"/>
                <w:lang w:val="ru-RU"/>
              </w:rPr>
              <w:t>Column name</w:t>
            </w:r>
          </w:p>
        </w:tc>
        <w:tc>
          <w:tcPr>
            <w:tcW w:w="1842" w:type="dxa"/>
            <w:tcBorders>
              <w:top w:val="single" w:sz="4" w:space="0" w:color="auto"/>
              <w:left w:val="single" w:sz="4" w:space="0" w:color="auto"/>
              <w:bottom w:val="single" w:sz="4" w:space="0" w:color="auto"/>
              <w:right w:val="single" w:sz="4" w:space="0" w:color="auto"/>
            </w:tcBorders>
            <w:shd w:val="clear" w:color="auto" w:fill="FFC000"/>
            <w:hideMark/>
          </w:tcPr>
          <w:p w:rsidR="00772089" w:rsidRDefault="00772089">
            <w:pPr>
              <w:spacing w:before="120"/>
              <w:rPr>
                <w:b/>
                <w:sz w:val="20"/>
                <w:szCs w:val="22"/>
                <w:lang w:val="ru-RU" w:eastAsia="zh-CN"/>
              </w:rPr>
            </w:pPr>
            <w:r>
              <w:rPr>
                <w:b/>
                <w:sz w:val="20"/>
                <w:lang w:val="ru-RU"/>
              </w:rPr>
              <w:t>Data type/length</w:t>
            </w:r>
          </w:p>
        </w:tc>
        <w:tc>
          <w:tcPr>
            <w:tcW w:w="3828" w:type="dxa"/>
            <w:tcBorders>
              <w:top w:val="single" w:sz="4" w:space="0" w:color="auto"/>
              <w:left w:val="single" w:sz="4" w:space="0" w:color="auto"/>
              <w:bottom w:val="single" w:sz="4" w:space="0" w:color="auto"/>
              <w:right w:val="single" w:sz="4" w:space="0" w:color="auto"/>
            </w:tcBorders>
            <w:shd w:val="clear" w:color="auto" w:fill="FFC000"/>
            <w:hideMark/>
          </w:tcPr>
          <w:p w:rsidR="00772089" w:rsidRDefault="00772089">
            <w:pPr>
              <w:spacing w:before="120"/>
              <w:rPr>
                <w:b/>
                <w:sz w:val="20"/>
                <w:szCs w:val="22"/>
                <w:lang w:val="ru-RU" w:eastAsia="zh-CN"/>
              </w:rPr>
            </w:pPr>
            <w:r>
              <w:rPr>
                <w:b/>
                <w:sz w:val="20"/>
                <w:lang w:val="ru-RU"/>
              </w:rPr>
              <w:t>Description</w:t>
            </w: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after="0"/>
              <w:rPr>
                <w:rFonts w:cs="Calibri"/>
                <w:sz w:val="20"/>
                <w:szCs w:val="20"/>
                <w:lang w:val="ru-RU" w:eastAsia="zh-CN"/>
              </w:rPr>
            </w:pPr>
            <w:r w:rsidRPr="00566586">
              <w:rPr>
                <w:rFonts w:cs="Calibri"/>
                <w:sz w:val="20"/>
                <w:szCs w:val="20"/>
                <w:lang w:val="ru-RU"/>
              </w:rPr>
              <w:t>1</w:t>
            </w:r>
          </w:p>
        </w:tc>
        <w:tc>
          <w:tcPr>
            <w:tcW w:w="1843"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566586">
              <w:rPr>
                <w:rFonts w:cs="Calibri"/>
                <w:sz w:val="20"/>
                <w:szCs w:val="20"/>
                <w:lang w:val="ru-RU"/>
              </w:rPr>
              <w:t>CARD_NUMBER</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566586">
              <w:rPr>
                <w:rFonts w:cs="Calibri"/>
                <w:sz w:val="20"/>
                <w:szCs w:val="20"/>
                <w:lang w:val="ru-RU"/>
              </w:rPr>
              <w:t>Varchar(100)</w:t>
            </w:r>
          </w:p>
        </w:tc>
        <w:tc>
          <w:tcPr>
            <w:tcW w:w="3828" w:type="dxa"/>
            <w:tcBorders>
              <w:top w:val="single" w:sz="4" w:space="0" w:color="auto"/>
              <w:left w:val="single" w:sz="4" w:space="0" w:color="auto"/>
              <w:bottom w:val="single" w:sz="4" w:space="0" w:color="auto"/>
              <w:right w:val="single" w:sz="4" w:space="0" w:color="auto"/>
            </w:tcBorders>
          </w:tcPr>
          <w:p w:rsidR="00772089" w:rsidRPr="00566586" w:rsidRDefault="00772089">
            <w:pPr>
              <w:spacing w:after="0"/>
              <w:rPr>
                <w:rFonts w:cs="Calibri"/>
                <w:sz w:val="20"/>
                <w:szCs w:val="20"/>
                <w:lang w:val="ru-RU" w:eastAsia="zh-CN"/>
              </w:rPr>
            </w:pP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6C330E" w:rsidRDefault="00772089">
            <w:pPr>
              <w:spacing w:after="0"/>
              <w:rPr>
                <w:rFonts w:cs="Calibri"/>
                <w:sz w:val="20"/>
                <w:szCs w:val="20"/>
                <w:lang w:val="ru-RU" w:eastAsia="zh-CN"/>
              </w:rPr>
            </w:pPr>
            <w:r w:rsidRPr="00841033">
              <w:rPr>
                <w:rFonts w:cs="Calibri"/>
                <w:sz w:val="20"/>
                <w:szCs w:val="20"/>
                <w:lang w:val="ru-RU"/>
              </w:rPr>
              <w:t>2</w:t>
            </w:r>
          </w:p>
        </w:tc>
        <w:tc>
          <w:tcPr>
            <w:tcW w:w="1843" w:type="dxa"/>
            <w:tcBorders>
              <w:top w:val="single" w:sz="4" w:space="0" w:color="auto"/>
              <w:left w:val="single" w:sz="4" w:space="0" w:color="auto"/>
              <w:bottom w:val="single" w:sz="4" w:space="0" w:color="auto"/>
              <w:right w:val="single" w:sz="4" w:space="0" w:color="auto"/>
            </w:tcBorders>
            <w:hideMark/>
          </w:tcPr>
          <w:p w:rsidR="00772089" w:rsidRPr="003F03AE" w:rsidRDefault="00772089">
            <w:pPr>
              <w:spacing w:before="100" w:beforeAutospacing="1" w:after="0" w:afterAutospacing="1"/>
              <w:textAlignment w:val="center"/>
              <w:rPr>
                <w:rFonts w:cs="Calibri"/>
                <w:sz w:val="20"/>
                <w:szCs w:val="20"/>
                <w:lang w:val="ru-RU" w:eastAsia="zh-CN"/>
              </w:rPr>
            </w:pPr>
            <w:r w:rsidRPr="005B6035">
              <w:rPr>
                <w:rFonts w:cs="Calibri"/>
                <w:sz w:val="20"/>
                <w:szCs w:val="20"/>
                <w:lang w:val="ru-RU"/>
              </w:rPr>
              <w:t>PIN_OFFSET</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8539BD">
              <w:rPr>
                <w:rFonts w:cs="Calibri"/>
                <w:sz w:val="20"/>
                <w:szCs w:val="20"/>
                <w:lang w:val="ru-RU"/>
              </w:rPr>
              <w:t>Varchar(100)</w:t>
            </w:r>
          </w:p>
        </w:tc>
        <w:tc>
          <w:tcPr>
            <w:tcW w:w="3828" w:type="dxa"/>
            <w:tcBorders>
              <w:top w:val="single" w:sz="4" w:space="0" w:color="auto"/>
              <w:left w:val="single" w:sz="4" w:space="0" w:color="auto"/>
              <w:bottom w:val="single" w:sz="4" w:space="0" w:color="auto"/>
              <w:right w:val="single" w:sz="4" w:space="0" w:color="auto"/>
            </w:tcBorders>
          </w:tcPr>
          <w:p w:rsidR="00772089" w:rsidRPr="00566586" w:rsidRDefault="00772089">
            <w:pPr>
              <w:spacing w:after="0"/>
              <w:rPr>
                <w:rFonts w:cs="Calibri"/>
                <w:sz w:val="20"/>
                <w:szCs w:val="20"/>
                <w:lang w:val="ru-RU" w:eastAsia="zh-CN"/>
              </w:rPr>
            </w:pP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6C330E" w:rsidRDefault="00772089">
            <w:pPr>
              <w:spacing w:after="0"/>
              <w:rPr>
                <w:rFonts w:cs="Calibri"/>
                <w:sz w:val="20"/>
                <w:szCs w:val="20"/>
                <w:lang w:val="ru-RU" w:eastAsia="zh-CN"/>
              </w:rPr>
            </w:pPr>
            <w:r w:rsidRPr="00841033">
              <w:rPr>
                <w:rFonts w:cs="Calibri"/>
                <w:sz w:val="20"/>
                <w:szCs w:val="20"/>
                <w:lang w:val="ru-RU"/>
              </w:rPr>
              <w:t>3</w:t>
            </w:r>
          </w:p>
        </w:tc>
        <w:tc>
          <w:tcPr>
            <w:tcW w:w="1843" w:type="dxa"/>
            <w:tcBorders>
              <w:top w:val="single" w:sz="4" w:space="0" w:color="auto"/>
              <w:left w:val="single" w:sz="4" w:space="0" w:color="auto"/>
              <w:bottom w:val="single" w:sz="4" w:space="0" w:color="auto"/>
              <w:right w:val="single" w:sz="4" w:space="0" w:color="auto"/>
            </w:tcBorders>
            <w:hideMark/>
          </w:tcPr>
          <w:p w:rsidR="00772089" w:rsidRPr="003F03AE" w:rsidRDefault="00772089">
            <w:pPr>
              <w:spacing w:before="100" w:beforeAutospacing="1" w:after="0" w:afterAutospacing="1"/>
              <w:textAlignment w:val="center"/>
              <w:rPr>
                <w:rFonts w:cs="Calibri"/>
                <w:sz w:val="20"/>
                <w:szCs w:val="20"/>
                <w:lang w:val="ru-RU" w:eastAsia="zh-CN"/>
              </w:rPr>
            </w:pPr>
            <w:r w:rsidRPr="005B6035">
              <w:rPr>
                <w:rFonts w:cs="Calibri"/>
                <w:sz w:val="20"/>
                <w:szCs w:val="20"/>
                <w:lang w:val="ru-RU"/>
              </w:rPr>
              <w:t>PIN_BLOCK</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8539BD">
              <w:rPr>
                <w:rFonts w:cs="Calibri"/>
                <w:sz w:val="20"/>
                <w:szCs w:val="20"/>
                <w:lang w:val="ru-RU"/>
              </w:rPr>
              <w:t>Varchar(100)</w:t>
            </w:r>
          </w:p>
        </w:tc>
        <w:tc>
          <w:tcPr>
            <w:tcW w:w="3828" w:type="dxa"/>
            <w:tcBorders>
              <w:top w:val="single" w:sz="4" w:space="0" w:color="auto"/>
              <w:left w:val="single" w:sz="4" w:space="0" w:color="auto"/>
              <w:bottom w:val="single" w:sz="4" w:space="0" w:color="auto"/>
              <w:right w:val="single" w:sz="4" w:space="0" w:color="auto"/>
            </w:tcBorders>
          </w:tcPr>
          <w:p w:rsidR="00772089" w:rsidRPr="00566586" w:rsidRDefault="00772089">
            <w:pPr>
              <w:spacing w:after="0"/>
              <w:rPr>
                <w:rFonts w:cs="Calibri"/>
                <w:sz w:val="20"/>
                <w:szCs w:val="20"/>
                <w:lang w:val="ru-RU" w:eastAsia="zh-CN"/>
              </w:rPr>
            </w:pP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6C330E" w:rsidRDefault="00772089">
            <w:pPr>
              <w:spacing w:after="0"/>
              <w:rPr>
                <w:rFonts w:cs="Calibri"/>
                <w:sz w:val="20"/>
                <w:szCs w:val="20"/>
                <w:lang w:val="ru-RU" w:eastAsia="zh-CN"/>
              </w:rPr>
            </w:pPr>
            <w:r w:rsidRPr="00841033">
              <w:rPr>
                <w:rFonts w:cs="Calibri"/>
                <w:sz w:val="20"/>
                <w:szCs w:val="20"/>
                <w:lang w:val="ru-RU"/>
              </w:rPr>
              <w:t>4</w:t>
            </w:r>
          </w:p>
        </w:tc>
        <w:tc>
          <w:tcPr>
            <w:tcW w:w="1843" w:type="dxa"/>
            <w:tcBorders>
              <w:top w:val="single" w:sz="4" w:space="0" w:color="auto"/>
              <w:left w:val="single" w:sz="4" w:space="0" w:color="auto"/>
              <w:bottom w:val="single" w:sz="4" w:space="0" w:color="auto"/>
              <w:right w:val="single" w:sz="4" w:space="0" w:color="auto"/>
            </w:tcBorders>
            <w:hideMark/>
          </w:tcPr>
          <w:p w:rsidR="00772089" w:rsidRPr="003F03AE" w:rsidRDefault="00772089">
            <w:pPr>
              <w:spacing w:before="100" w:beforeAutospacing="1" w:after="0" w:afterAutospacing="1"/>
              <w:textAlignment w:val="center"/>
              <w:rPr>
                <w:rFonts w:cs="Calibri"/>
                <w:sz w:val="20"/>
                <w:szCs w:val="20"/>
                <w:lang w:val="ru-RU" w:eastAsia="zh-CN"/>
              </w:rPr>
            </w:pPr>
            <w:r w:rsidRPr="005B6035">
              <w:rPr>
                <w:rFonts w:cs="Calibri"/>
                <w:sz w:val="20"/>
                <w:szCs w:val="20"/>
                <w:lang w:val="ru-RU"/>
              </w:rPr>
              <w:t>PIN_BUFFER</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8539BD">
              <w:rPr>
                <w:rFonts w:cs="Calibri"/>
                <w:sz w:val="20"/>
                <w:szCs w:val="20"/>
                <w:lang w:val="ru-RU"/>
              </w:rPr>
              <w:t>Varchar(100)</w:t>
            </w:r>
          </w:p>
        </w:tc>
        <w:tc>
          <w:tcPr>
            <w:tcW w:w="3828" w:type="dxa"/>
            <w:tcBorders>
              <w:top w:val="single" w:sz="4" w:space="0" w:color="auto"/>
              <w:left w:val="single" w:sz="4" w:space="0" w:color="auto"/>
              <w:bottom w:val="single" w:sz="4" w:space="0" w:color="auto"/>
              <w:right w:val="single" w:sz="4" w:space="0" w:color="auto"/>
            </w:tcBorders>
          </w:tcPr>
          <w:p w:rsidR="00772089" w:rsidRPr="00566586" w:rsidRDefault="00772089">
            <w:pPr>
              <w:spacing w:after="0"/>
              <w:rPr>
                <w:rFonts w:cs="Calibri"/>
                <w:sz w:val="20"/>
                <w:szCs w:val="20"/>
                <w:lang w:val="ru-RU" w:eastAsia="zh-CN"/>
              </w:rPr>
            </w:pP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6C330E" w:rsidRDefault="00772089">
            <w:pPr>
              <w:spacing w:after="0"/>
              <w:rPr>
                <w:rFonts w:cs="Calibri"/>
                <w:sz w:val="20"/>
                <w:szCs w:val="20"/>
                <w:lang w:val="ru-RU" w:eastAsia="zh-CN"/>
              </w:rPr>
            </w:pPr>
            <w:r w:rsidRPr="00841033">
              <w:rPr>
                <w:rFonts w:cs="Calibri"/>
                <w:sz w:val="20"/>
                <w:szCs w:val="20"/>
                <w:lang w:val="ru-RU"/>
              </w:rPr>
              <w:t>5</w:t>
            </w:r>
          </w:p>
        </w:tc>
        <w:tc>
          <w:tcPr>
            <w:tcW w:w="1843" w:type="dxa"/>
            <w:tcBorders>
              <w:top w:val="single" w:sz="4" w:space="0" w:color="auto"/>
              <w:left w:val="single" w:sz="4" w:space="0" w:color="auto"/>
              <w:bottom w:val="single" w:sz="4" w:space="0" w:color="auto"/>
              <w:right w:val="single" w:sz="4" w:space="0" w:color="auto"/>
            </w:tcBorders>
            <w:hideMark/>
          </w:tcPr>
          <w:p w:rsidR="00772089" w:rsidRPr="003F03AE" w:rsidRDefault="00772089">
            <w:pPr>
              <w:spacing w:before="100" w:beforeAutospacing="1" w:after="0" w:afterAutospacing="1"/>
              <w:textAlignment w:val="center"/>
              <w:rPr>
                <w:rFonts w:cs="Calibri"/>
                <w:sz w:val="20"/>
                <w:szCs w:val="20"/>
                <w:lang w:val="ru-RU" w:eastAsia="zh-CN"/>
              </w:rPr>
            </w:pPr>
            <w:r w:rsidRPr="005B6035">
              <w:rPr>
                <w:rFonts w:cs="Calibri"/>
                <w:sz w:val="20"/>
                <w:szCs w:val="20"/>
                <w:lang w:val="ru-RU"/>
              </w:rPr>
              <w:t>PIN_ENCRYPTED</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8539BD">
              <w:rPr>
                <w:rFonts w:cs="Calibri"/>
                <w:sz w:val="20"/>
                <w:szCs w:val="20"/>
                <w:lang w:val="ru-RU"/>
              </w:rPr>
              <w:t>Varchar(100)</w:t>
            </w:r>
          </w:p>
        </w:tc>
        <w:tc>
          <w:tcPr>
            <w:tcW w:w="3828" w:type="dxa"/>
            <w:tcBorders>
              <w:top w:val="single" w:sz="4" w:space="0" w:color="auto"/>
              <w:left w:val="single" w:sz="4" w:space="0" w:color="auto"/>
              <w:bottom w:val="single" w:sz="4" w:space="0" w:color="auto"/>
              <w:right w:val="single" w:sz="4" w:space="0" w:color="auto"/>
            </w:tcBorders>
          </w:tcPr>
          <w:p w:rsidR="00772089" w:rsidRPr="00566586" w:rsidRDefault="00772089">
            <w:pPr>
              <w:spacing w:after="0"/>
              <w:rPr>
                <w:rFonts w:cs="Calibri"/>
                <w:sz w:val="20"/>
                <w:szCs w:val="20"/>
                <w:lang w:val="ru-RU" w:eastAsia="zh-CN"/>
              </w:rPr>
            </w:pP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6C330E" w:rsidRDefault="00772089">
            <w:pPr>
              <w:spacing w:after="0"/>
              <w:rPr>
                <w:rFonts w:cs="Calibri"/>
                <w:sz w:val="20"/>
                <w:szCs w:val="20"/>
                <w:lang w:val="ru-RU" w:eastAsia="zh-CN"/>
              </w:rPr>
            </w:pPr>
            <w:r w:rsidRPr="00841033">
              <w:rPr>
                <w:rFonts w:cs="Calibri"/>
                <w:sz w:val="20"/>
                <w:szCs w:val="20"/>
                <w:lang w:val="ru-RU"/>
              </w:rPr>
              <w:t>6</w:t>
            </w:r>
          </w:p>
        </w:tc>
        <w:tc>
          <w:tcPr>
            <w:tcW w:w="1843" w:type="dxa"/>
            <w:tcBorders>
              <w:top w:val="single" w:sz="4" w:space="0" w:color="auto"/>
              <w:left w:val="single" w:sz="4" w:space="0" w:color="auto"/>
              <w:bottom w:val="single" w:sz="4" w:space="0" w:color="auto"/>
              <w:right w:val="single" w:sz="4" w:space="0" w:color="auto"/>
            </w:tcBorders>
            <w:hideMark/>
          </w:tcPr>
          <w:p w:rsidR="00772089" w:rsidRPr="003F03AE" w:rsidRDefault="00772089">
            <w:pPr>
              <w:spacing w:before="100" w:beforeAutospacing="1" w:after="0" w:afterAutospacing="1"/>
              <w:textAlignment w:val="center"/>
              <w:rPr>
                <w:rFonts w:cs="Calibri"/>
                <w:sz w:val="20"/>
                <w:szCs w:val="20"/>
                <w:lang w:val="ru-RU" w:eastAsia="zh-CN"/>
              </w:rPr>
            </w:pPr>
            <w:r w:rsidRPr="005B6035">
              <w:rPr>
                <w:rFonts w:cs="Calibri"/>
                <w:sz w:val="20"/>
                <w:szCs w:val="20"/>
                <w:lang w:val="ru-RU"/>
              </w:rPr>
              <w:t>DOC_ID</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8539BD">
              <w:rPr>
                <w:rFonts w:cs="Calibri"/>
                <w:sz w:val="20"/>
                <w:szCs w:val="20"/>
                <w:lang w:val="ru-RU"/>
              </w:rPr>
              <w:t>Number(22)</w:t>
            </w:r>
          </w:p>
        </w:tc>
        <w:tc>
          <w:tcPr>
            <w:tcW w:w="3828" w:type="dxa"/>
            <w:tcBorders>
              <w:top w:val="single" w:sz="4" w:space="0" w:color="auto"/>
              <w:left w:val="single" w:sz="4" w:space="0" w:color="auto"/>
              <w:bottom w:val="single" w:sz="4" w:space="0" w:color="auto"/>
              <w:right w:val="single" w:sz="4" w:space="0" w:color="auto"/>
            </w:tcBorders>
          </w:tcPr>
          <w:p w:rsidR="00772089" w:rsidRPr="00566586" w:rsidRDefault="00772089">
            <w:pPr>
              <w:spacing w:after="0"/>
              <w:rPr>
                <w:rFonts w:cs="Calibri"/>
                <w:sz w:val="20"/>
                <w:szCs w:val="20"/>
                <w:lang w:val="ru-RU" w:eastAsia="zh-CN"/>
              </w:rPr>
            </w:pP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6C330E" w:rsidRDefault="00772089">
            <w:pPr>
              <w:spacing w:after="0"/>
              <w:rPr>
                <w:rFonts w:cs="Calibri"/>
                <w:sz w:val="20"/>
                <w:szCs w:val="20"/>
                <w:lang w:val="ru-RU" w:eastAsia="zh-CN"/>
              </w:rPr>
            </w:pPr>
            <w:r w:rsidRPr="00841033">
              <w:rPr>
                <w:rFonts w:cs="Calibri"/>
                <w:sz w:val="20"/>
                <w:szCs w:val="20"/>
                <w:lang w:val="ru-RU"/>
              </w:rPr>
              <w:t>7</w:t>
            </w:r>
          </w:p>
        </w:tc>
        <w:tc>
          <w:tcPr>
            <w:tcW w:w="1843" w:type="dxa"/>
            <w:tcBorders>
              <w:top w:val="single" w:sz="4" w:space="0" w:color="auto"/>
              <w:left w:val="single" w:sz="4" w:space="0" w:color="auto"/>
              <w:bottom w:val="single" w:sz="4" w:space="0" w:color="auto"/>
              <w:right w:val="single" w:sz="4" w:space="0" w:color="auto"/>
            </w:tcBorders>
            <w:hideMark/>
          </w:tcPr>
          <w:p w:rsidR="00772089" w:rsidRPr="003F03AE" w:rsidRDefault="00772089">
            <w:pPr>
              <w:spacing w:before="100" w:beforeAutospacing="1" w:after="0" w:afterAutospacing="1"/>
              <w:textAlignment w:val="center"/>
              <w:rPr>
                <w:rFonts w:cs="Calibri"/>
                <w:sz w:val="20"/>
                <w:szCs w:val="20"/>
                <w:lang w:val="ru-RU" w:eastAsia="zh-CN"/>
              </w:rPr>
            </w:pPr>
            <w:r w:rsidRPr="005B6035">
              <w:rPr>
                <w:rFonts w:cs="Calibri"/>
                <w:sz w:val="20"/>
                <w:szCs w:val="20"/>
                <w:lang w:val="ru-RU"/>
              </w:rPr>
              <w:t>OPW_FLAG</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8539BD">
              <w:rPr>
                <w:rFonts w:cs="Calibri"/>
                <w:sz w:val="20"/>
                <w:szCs w:val="20"/>
                <w:lang w:val="ru-RU"/>
              </w:rPr>
              <w:t>Number(1)</w:t>
            </w:r>
          </w:p>
        </w:tc>
        <w:tc>
          <w:tcPr>
            <w:tcW w:w="3828"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rPr>
            </w:pPr>
            <w:r w:rsidRPr="00566586">
              <w:rPr>
                <w:rFonts w:cs="Calibri"/>
                <w:sz w:val="20"/>
                <w:szCs w:val="20"/>
                <w:lang w:val="ru-RU"/>
              </w:rPr>
              <w:t>1/5= new</w:t>
            </w:r>
          </w:p>
          <w:p w:rsidR="00772089" w:rsidRPr="00566586" w:rsidRDefault="00772089">
            <w:pPr>
              <w:spacing w:after="0"/>
              <w:rPr>
                <w:rFonts w:cs="Calibri"/>
                <w:sz w:val="20"/>
                <w:szCs w:val="20"/>
                <w:lang w:val="ru-RU"/>
              </w:rPr>
            </w:pPr>
            <w:r w:rsidRPr="00566586">
              <w:rPr>
                <w:rFonts w:cs="Calibri"/>
                <w:sz w:val="20"/>
                <w:szCs w:val="20"/>
                <w:lang w:val="ru-RU"/>
              </w:rPr>
              <w:t>4/8= done</w:t>
            </w:r>
          </w:p>
          <w:p w:rsidR="00772089" w:rsidRPr="00566586" w:rsidRDefault="00772089">
            <w:pPr>
              <w:spacing w:after="0"/>
              <w:rPr>
                <w:rFonts w:cs="Calibri"/>
                <w:sz w:val="20"/>
                <w:szCs w:val="20"/>
                <w:lang w:val="ru-RU" w:eastAsia="zh-CN"/>
              </w:rPr>
            </w:pPr>
            <w:r w:rsidRPr="00566586">
              <w:rPr>
                <w:rFonts w:cs="Calibri"/>
                <w:sz w:val="20"/>
                <w:szCs w:val="20"/>
                <w:lang w:val="ru-RU"/>
              </w:rPr>
              <w:t>3/7= error</w:t>
            </w: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6C330E" w:rsidRDefault="00772089">
            <w:pPr>
              <w:spacing w:after="0"/>
              <w:rPr>
                <w:rFonts w:cs="Calibri"/>
                <w:sz w:val="20"/>
                <w:szCs w:val="20"/>
                <w:lang w:val="ru-RU" w:eastAsia="zh-CN"/>
              </w:rPr>
            </w:pPr>
            <w:r w:rsidRPr="00841033">
              <w:rPr>
                <w:rFonts w:cs="Calibri"/>
                <w:sz w:val="20"/>
                <w:szCs w:val="20"/>
                <w:lang w:val="ru-RU"/>
              </w:rPr>
              <w:t>8</w:t>
            </w:r>
          </w:p>
        </w:tc>
        <w:tc>
          <w:tcPr>
            <w:tcW w:w="1843" w:type="dxa"/>
            <w:tcBorders>
              <w:top w:val="single" w:sz="4" w:space="0" w:color="auto"/>
              <w:left w:val="single" w:sz="4" w:space="0" w:color="auto"/>
              <w:bottom w:val="single" w:sz="4" w:space="0" w:color="auto"/>
              <w:right w:val="single" w:sz="4" w:space="0" w:color="auto"/>
            </w:tcBorders>
            <w:hideMark/>
          </w:tcPr>
          <w:p w:rsidR="00772089" w:rsidRPr="003F03AE" w:rsidRDefault="00772089">
            <w:pPr>
              <w:spacing w:before="100" w:beforeAutospacing="1" w:after="0" w:afterAutospacing="1"/>
              <w:textAlignment w:val="center"/>
              <w:rPr>
                <w:rFonts w:cs="Calibri"/>
                <w:sz w:val="20"/>
                <w:szCs w:val="20"/>
                <w:lang w:val="ru-RU" w:eastAsia="zh-CN"/>
              </w:rPr>
            </w:pPr>
            <w:r w:rsidRPr="005B6035">
              <w:rPr>
                <w:rFonts w:cs="Calibri"/>
                <w:sz w:val="20"/>
                <w:szCs w:val="20"/>
                <w:lang w:val="ru-RU"/>
              </w:rPr>
              <w:t>EBS_FLAG</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8539BD">
              <w:rPr>
                <w:rFonts w:cs="Calibri"/>
                <w:sz w:val="20"/>
                <w:szCs w:val="20"/>
                <w:lang w:val="ru-RU"/>
              </w:rPr>
              <w:t>Number(1)</w:t>
            </w:r>
          </w:p>
        </w:tc>
        <w:tc>
          <w:tcPr>
            <w:tcW w:w="3828"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rPr>
            </w:pPr>
            <w:r w:rsidRPr="00566586">
              <w:rPr>
                <w:rFonts w:cs="Calibri"/>
                <w:sz w:val="20"/>
                <w:szCs w:val="20"/>
                <w:lang w:val="ru-RU"/>
              </w:rPr>
              <w:t>1= new</w:t>
            </w:r>
          </w:p>
          <w:p w:rsidR="00772089" w:rsidRPr="00566586" w:rsidRDefault="00772089">
            <w:pPr>
              <w:spacing w:after="0"/>
              <w:rPr>
                <w:rFonts w:cs="Calibri"/>
                <w:sz w:val="20"/>
                <w:szCs w:val="20"/>
                <w:lang w:val="ru-RU"/>
              </w:rPr>
            </w:pPr>
            <w:r w:rsidRPr="00566586">
              <w:rPr>
                <w:rFonts w:cs="Calibri"/>
                <w:sz w:val="20"/>
                <w:szCs w:val="20"/>
                <w:lang w:val="ru-RU"/>
              </w:rPr>
              <w:t>2= done</w:t>
            </w:r>
          </w:p>
          <w:p w:rsidR="00772089" w:rsidRPr="00566586" w:rsidRDefault="00772089">
            <w:pPr>
              <w:spacing w:after="0"/>
              <w:rPr>
                <w:rFonts w:cs="Calibri"/>
                <w:sz w:val="20"/>
                <w:szCs w:val="20"/>
                <w:lang w:val="ru-RU" w:eastAsia="zh-CN"/>
              </w:rPr>
            </w:pPr>
            <w:r w:rsidRPr="00566586">
              <w:rPr>
                <w:rFonts w:cs="Calibri"/>
                <w:sz w:val="20"/>
                <w:szCs w:val="20"/>
                <w:lang w:val="ru-RU"/>
              </w:rPr>
              <w:t>3= error</w:t>
            </w: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6C330E" w:rsidRDefault="00772089">
            <w:pPr>
              <w:spacing w:after="0"/>
              <w:rPr>
                <w:rFonts w:cs="Calibri"/>
                <w:sz w:val="20"/>
                <w:szCs w:val="20"/>
                <w:lang w:val="ru-RU" w:eastAsia="zh-CN"/>
              </w:rPr>
            </w:pPr>
            <w:r w:rsidRPr="00841033">
              <w:rPr>
                <w:rFonts w:cs="Calibri"/>
                <w:sz w:val="20"/>
                <w:szCs w:val="20"/>
                <w:lang w:val="ru-RU"/>
              </w:rPr>
              <w:t>9</w:t>
            </w:r>
          </w:p>
        </w:tc>
        <w:tc>
          <w:tcPr>
            <w:tcW w:w="1843" w:type="dxa"/>
            <w:tcBorders>
              <w:top w:val="single" w:sz="4" w:space="0" w:color="auto"/>
              <w:left w:val="single" w:sz="4" w:space="0" w:color="auto"/>
              <w:bottom w:val="single" w:sz="4" w:space="0" w:color="auto"/>
              <w:right w:val="single" w:sz="4" w:space="0" w:color="auto"/>
            </w:tcBorders>
            <w:hideMark/>
          </w:tcPr>
          <w:p w:rsidR="00772089" w:rsidRPr="003F03AE" w:rsidRDefault="00772089">
            <w:pPr>
              <w:spacing w:before="100" w:beforeAutospacing="1" w:after="0" w:afterAutospacing="1"/>
              <w:textAlignment w:val="center"/>
              <w:rPr>
                <w:rFonts w:cs="Calibri"/>
                <w:sz w:val="20"/>
                <w:szCs w:val="20"/>
                <w:lang w:val="ru-RU" w:eastAsia="zh-CN"/>
              </w:rPr>
            </w:pPr>
            <w:r w:rsidRPr="005B6035">
              <w:rPr>
                <w:rFonts w:cs="Calibri"/>
                <w:sz w:val="20"/>
                <w:szCs w:val="20"/>
                <w:lang w:val="ru-RU"/>
              </w:rPr>
              <w:t>OPW_DATE</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8539BD">
              <w:rPr>
                <w:rFonts w:cs="Calibri"/>
                <w:sz w:val="20"/>
                <w:szCs w:val="20"/>
                <w:lang w:val="ru-RU"/>
              </w:rPr>
              <w:t>DATE</w:t>
            </w:r>
          </w:p>
        </w:tc>
        <w:tc>
          <w:tcPr>
            <w:tcW w:w="3828" w:type="dxa"/>
            <w:tcBorders>
              <w:top w:val="single" w:sz="4" w:space="0" w:color="auto"/>
              <w:left w:val="single" w:sz="4" w:space="0" w:color="auto"/>
              <w:bottom w:val="single" w:sz="4" w:space="0" w:color="auto"/>
              <w:right w:val="single" w:sz="4" w:space="0" w:color="auto"/>
            </w:tcBorders>
          </w:tcPr>
          <w:p w:rsidR="00772089" w:rsidRPr="00566586" w:rsidRDefault="00772089">
            <w:pPr>
              <w:spacing w:after="0"/>
              <w:rPr>
                <w:rFonts w:cs="Calibri"/>
                <w:sz w:val="20"/>
                <w:szCs w:val="20"/>
                <w:lang w:val="ru-RU" w:eastAsia="zh-CN"/>
              </w:rPr>
            </w:pPr>
          </w:p>
        </w:tc>
      </w:tr>
      <w:tr w:rsidR="00772089" w:rsidRPr="00A52324" w:rsidTr="00566586">
        <w:tc>
          <w:tcPr>
            <w:tcW w:w="709" w:type="dxa"/>
            <w:tcBorders>
              <w:top w:val="single" w:sz="4" w:space="0" w:color="auto"/>
              <w:left w:val="single" w:sz="4" w:space="0" w:color="auto"/>
              <w:bottom w:val="single" w:sz="4" w:space="0" w:color="auto"/>
              <w:right w:val="single" w:sz="4" w:space="0" w:color="auto"/>
            </w:tcBorders>
            <w:hideMark/>
          </w:tcPr>
          <w:p w:rsidR="00772089" w:rsidRPr="006C330E" w:rsidRDefault="00772089">
            <w:pPr>
              <w:spacing w:after="0"/>
              <w:rPr>
                <w:rFonts w:cs="Calibri"/>
                <w:sz w:val="20"/>
                <w:szCs w:val="20"/>
                <w:lang w:val="ru-RU" w:eastAsia="zh-CN"/>
              </w:rPr>
            </w:pPr>
            <w:r w:rsidRPr="00841033">
              <w:rPr>
                <w:rFonts w:cs="Calibri"/>
                <w:sz w:val="20"/>
                <w:szCs w:val="20"/>
                <w:lang w:val="ru-RU"/>
              </w:rPr>
              <w:t>10</w:t>
            </w:r>
          </w:p>
        </w:tc>
        <w:tc>
          <w:tcPr>
            <w:tcW w:w="1843" w:type="dxa"/>
            <w:tcBorders>
              <w:top w:val="single" w:sz="4" w:space="0" w:color="auto"/>
              <w:left w:val="single" w:sz="4" w:space="0" w:color="auto"/>
              <w:bottom w:val="single" w:sz="4" w:space="0" w:color="auto"/>
              <w:right w:val="single" w:sz="4" w:space="0" w:color="auto"/>
            </w:tcBorders>
            <w:hideMark/>
          </w:tcPr>
          <w:p w:rsidR="00772089" w:rsidRPr="003F03AE" w:rsidRDefault="00772089">
            <w:pPr>
              <w:spacing w:before="100" w:beforeAutospacing="1" w:after="0" w:afterAutospacing="1"/>
              <w:textAlignment w:val="center"/>
              <w:rPr>
                <w:rFonts w:cs="Calibri"/>
                <w:sz w:val="20"/>
                <w:szCs w:val="20"/>
                <w:lang w:val="ru-RU" w:eastAsia="zh-CN"/>
              </w:rPr>
            </w:pPr>
            <w:r w:rsidRPr="005B6035">
              <w:rPr>
                <w:rFonts w:cs="Calibri"/>
                <w:sz w:val="20"/>
                <w:szCs w:val="20"/>
                <w:lang w:val="ru-RU"/>
              </w:rPr>
              <w:t>EBS_DATE</w:t>
            </w:r>
          </w:p>
        </w:tc>
        <w:tc>
          <w:tcPr>
            <w:tcW w:w="1842" w:type="dxa"/>
            <w:tcBorders>
              <w:top w:val="single" w:sz="4" w:space="0" w:color="auto"/>
              <w:left w:val="single" w:sz="4" w:space="0" w:color="auto"/>
              <w:bottom w:val="single" w:sz="4" w:space="0" w:color="auto"/>
              <w:right w:val="single" w:sz="4" w:space="0" w:color="auto"/>
            </w:tcBorders>
            <w:hideMark/>
          </w:tcPr>
          <w:p w:rsidR="00772089" w:rsidRPr="00566586" w:rsidRDefault="00772089">
            <w:pPr>
              <w:spacing w:before="100" w:beforeAutospacing="1" w:after="0" w:afterAutospacing="1"/>
              <w:textAlignment w:val="center"/>
              <w:rPr>
                <w:rFonts w:cs="Calibri"/>
                <w:sz w:val="20"/>
                <w:szCs w:val="20"/>
                <w:lang w:val="ru-RU" w:eastAsia="zh-CN"/>
              </w:rPr>
            </w:pPr>
            <w:r w:rsidRPr="008539BD">
              <w:rPr>
                <w:rFonts w:cs="Calibri"/>
                <w:sz w:val="20"/>
                <w:szCs w:val="20"/>
                <w:lang w:val="ru-RU"/>
              </w:rPr>
              <w:t>DATE</w:t>
            </w:r>
          </w:p>
        </w:tc>
        <w:tc>
          <w:tcPr>
            <w:tcW w:w="3828" w:type="dxa"/>
            <w:tcBorders>
              <w:top w:val="single" w:sz="4" w:space="0" w:color="auto"/>
              <w:left w:val="single" w:sz="4" w:space="0" w:color="auto"/>
              <w:bottom w:val="single" w:sz="4" w:space="0" w:color="auto"/>
              <w:right w:val="single" w:sz="4" w:space="0" w:color="auto"/>
            </w:tcBorders>
          </w:tcPr>
          <w:p w:rsidR="00772089" w:rsidRPr="00566586" w:rsidRDefault="00772089">
            <w:pPr>
              <w:spacing w:after="0"/>
              <w:rPr>
                <w:rFonts w:cs="Calibri"/>
                <w:sz w:val="20"/>
                <w:szCs w:val="20"/>
                <w:lang w:val="ru-RU" w:eastAsia="zh-CN"/>
              </w:rPr>
            </w:pPr>
          </w:p>
        </w:tc>
      </w:tr>
    </w:tbl>
    <w:p w:rsidR="00772089" w:rsidRPr="00566586" w:rsidRDefault="00772089" w:rsidP="009B5062">
      <w:pPr>
        <w:pStyle w:val="BodyText"/>
        <w:rPr>
          <w:rFonts w:ascii="Calibri" w:hAnsi="Calibri" w:cs="Calibri"/>
          <w:sz w:val="20"/>
          <w:szCs w:val="20"/>
        </w:rPr>
      </w:pPr>
    </w:p>
    <w:p w:rsidR="00772089" w:rsidRPr="00566586" w:rsidRDefault="00772089" w:rsidP="00772089">
      <w:pPr>
        <w:rPr>
          <w:rFonts w:cs="Calibri"/>
          <w:sz w:val="20"/>
          <w:szCs w:val="20"/>
        </w:rPr>
      </w:pPr>
      <w:r w:rsidRPr="00566586">
        <w:rPr>
          <w:rFonts w:cs="Calibri"/>
          <w:sz w:val="20"/>
          <w:szCs w:val="20"/>
        </w:rPr>
        <w:t>Rules:</w:t>
      </w:r>
    </w:p>
    <w:p w:rsidR="00772089" w:rsidRPr="00566586" w:rsidRDefault="00772089" w:rsidP="00772089">
      <w:pPr>
        <w:ind w:left="708"/>
        <w:rPr>
          <w:rFonts w:cs="Calibri"/>
          <w:sz w:val="20"/>
          <w:szCs w:val="20"/>
        </w:rPr>
      </w:pPr>
      <w:r w:rsidRPr="00566586">
        <w:rPr>
          <w:rFonts w:cs="Calibri"/>
          <w:sz w:val="20"/>
          <w:szCs w:val="20"/>
        </w:rPr>
        <w:t>When Bank inserts PIN Offset to this table, it requires inserting data to the fields as CARD_NUMBER, PIN_OFFSET and OPW_FLAG. OPW_FLAG = 1 if it is for PIN convert only, OPW_FLAG = 5 if it is for PIN convert and update to Way4’s CARD_INFO table.</w:t>
      </w:r>
    </w:p>
    <w:p w:rsidR="00C6776F" w:rsidRDefault="00C6776F" w:rsidP="00566586"/>
    <w:p w:rsidR="00E639DC" w:rsidRDefault="00634024" w:rsidP="009B5062">
      <w:pPr>
        <w:pStyle w:val="Heading3"/>
        <w:numPr>
          <w:ilvl w:val="2"/>
          <w:numId w:val="4"/>
        </w:numPr>
        <w:tabs>
          <w:tab w:val="num" w:pos="720"/>
        </w:tabs>
        <w:ind w:left="720"/>
      </w:pPr>
      <w:bookmarkStart w:id="55" w:name="_Toc503528097"/>
      <w:r>
        <w:t>PIN T</w:t>
      </w:r>
      <w:r w:rsidR="00A67CF0">
        <w:t>ranslation Algorithm</w:t>
      </w:r>
      <w:bookmarkEnd w:id="55"/>
    </w:p>
    <w:p w:rsidR="005058F4" w:rsidRPr="00566586" w:rsidRDefault="005058F4" w:rsidP="009B5062">
      <w:pPr>
        <w:pStyle w:val="ListParagraph"/>
        <w:spacing w:before="120"/>
        <w:ind w:left="714" w:hanging="357"/>
        <w:rPr>
          <w:rFonts w:cs="Calibri"/>
          <w:sz w:val="20"/>
          <w:szCs w:val="20"/>
        </w:rPr>
      </w:pPr>
      <w:r w:rsidRPr="00566586">
        <w:rPr>
          <w:rFonts w:cs="Calibri"/>
          <w:sz w:val="20"/>
          <w:szCs w:val="20"/>
        </w:rPr>
        <w:t>Algorithm to convert PIN is as below:</w:t>
      </w:r>
    </w:p>
    <w:p w:rsidR="005058F4" w:rsidRPr="00566586" w:rsidRDefault="005058F4" w:rsidP="009B5062">
      <w:pPr>
        <w:pStyle w:val="ListParagraph"/>
        <w:numPr>
          <w:ilvl w:val="0"/>
          <w:numId w:val="35"/>
        </w:numPr>
        <w:rPr>
          <w:sz w:val="20"/>
          <w:szCs w:val="20"/>
        </w:rPr>
      </w:pPr>
      <w:r w:rsidRPr="00566586">
        <w:rPr>
          <w:sz w:val="20"/>
          <w:szCs w:val="20"/>
        </w:rPr>
        <w:t xml:space="preserve">Option 1: Assume that </w:t>
      </w:r>
      <w:r w:rsidR="00FD2022">
        <w:rPr>
          <w:sz w:val="20"/>
          <w:szCs w:val="20"/>
        </w:rPr>
        <w:t>CardWork</w:t>
      </w:r>
      <w:r w:rsidRPr="00566586">
        <w:rPr>
          <w:sz w:val="20"/>
          <w:szCs w:val="20"/>
        </w:rPr>
        <w:t>’s HSM local master key (LMK) is different with WAY4’s LMK</w:t>
      </w:r>
    </w:p>
    <w:p w:rsidR="005058F4" w:rsidRPr="00566586" w:rsidRDefault="005058F4" w:rsidP="009B5062">
      <w:pPr>
        <w:pStyle w:val="ListParagraph"/>
        <w:numPr>
          <w:ilvl w:val="1"/>
          <w:numId w:val="35"/>
        </w:numPr>
        <w:rPr>
          <w:sz w:val="20"/>
          <w:szCs w:val="20"/>
        </w:rPr>
      </w:pPr>
      <w:r w:rsidRPr="00566586">
        <w:rPr>
          <w:sz w:val="20"/>
          <w:szCs w:val="20"/>
        </w:rPr>
        <w:t>Export card number and IBM_OFFSET pin value to PIN_LIST(CARD_NUMBER, PIN_OFFSET, OPW_FLAG=1)</w:t>
      </w:r>
    </w:p>
    <w:p w:rsidR="005058F4" w:rsidRPr="00566586" w:rsidRDefault="005058F4" w:rsidP="009B5062">
      <w:pPr>
        <w:pStyle w:val="ListParagraph"/>
        <w:numPr>
          <w:ilvl w:val="1"/>
          <w:numId w:val="35"/>
        </w:numPr>
        <w:rPr>
          <w:sz w:val="20"/>
          <w:szCs w:val="20"/>
        </w:rPr>
      </w:pPr>
      <w:r w:rsidRPr="00566586">
        <w:rPr>
          <w:sz w:val="20"/>
          <w:szCs w:val="20"/>
        </w:rPr>
        <w:t xml:space="preserve">Connect software to connect to </w:t>
      </w:r>
      <w:r w:rsidR="00FD2022">
        <w:rPr>
          <w:sz w:val="20"/>
          <w:szCs w:val="20"/>
        </w:rPr>
        <w:t>CardWork</w:t>
      </w:r>
      <w:r w:rsidRPr="00566586">
        <w:rPr>
          <w:sz w:val="20"/>
          <w:szCs w:val="20"/>
        </w:rPr>
        <w:t>’s HSM</w:t>
      </w:r>
    </w:p>
    <w:p w:rsidR="005058F4" w:rsidRPr="00566586" w:rsidRDefault="005058F4" w:rsidP="009B5062">
      <w:pPr>
        <w:pStyle w:val="ListParagraph"/>
        <w:numPr>
          <w:ilvl w:val="2"/>
          <w:numId w:val="35"/>
        </w:numPr>
        <w:rPr>
          <w:sz w:val="20"/>
          <w:szCs w:val="20"/>
        </w:rPr>
      </w:pPr>
      <w:r w:rsidRPr="00566586">
        <w:rPr>
          <w:sz w:val="20"/>
          <w:szCs w:val="20"/>
        </w:rPr>
        <w:t>Using EE command (HSM host command) to convert from IBM_OFFSET to ENCRYPTED_PIN under EBS’s LMK</w:t>
      </w:r>
    </w:p>
    <w:p w:rsidR="005058F4" w:rsidRPr="00566586" w:rsidRDefault="005058F4" w:rsidP="009B5062">
      <w:pPr>
        <w:pStyle w:val="ListParagraph"/>
        <w:numPr>
          <w:ilvl w:val="2"/>
          <w:numId w:val="35"/>
        </w:numPr>
        <w:rPr>
          <w:sz w:val="20"/>
          <w:szCs w:val="20"/>
        </w:rPr>
      </w:pPr>
      <w:r w:rsidRPr="00566586">
        <w:rPr>
          <w:sz w:val="20"/>
          <w:szCs w:val="20"/>
        </w:rPr>
        <w:t>Using NG command to convert from ENCRYPTED_PIN to Clear PIN.</w:t>
      </w:r>
    </w:p>
    <w:p w:rsidR="005058F4" w:rsidRPr="00566586" w:rsidRDefault="005058F4" w:rsidP="009B5062">
      <w:pPr>
        <w:pStyle w:val="ListParagraph"/>
        <w:numPr>
          <w:ilvl w:val="2"/>
          <w:numId w:val="35"/>
        </w:numPr>
        <w:rPr>
          <w:sz w:val="20"/>
          <w:szCs w:val="20"/>
        </w:rPr>
      </w:pPr>
      <w:r w:rsidRPr="00566586">
        <w:rPr>
          <w:sz w:val="20"/>
          <w:szCs w:val="20"/>
        </w:rPr>
        <w:t>Clear PIN is updated into PIN_LIST(PIN_BUFFER)</w:t>
      </w:r>
    </w:p>
    <w:p w:rsidR="005058F4" w:rsidRPr="00566586" w:rsidRDefault="005058F4" w:rsidP="009B5062">
      <w:pPr>
        <w:pStyle w:val="ListParagraph"/>
        <w:numPr>
          <w:ilvl w:val="1"/>
          <w:numId w:val="35"/>
        </w:numPr>
        <w:rPr>
          <w:sz w:val="20"/>
          <w:szCs w:val="20"/>
        </w:rPr>
      </w:pPr>
      <w:r w:rsidRPr="00566586">
        <w:rPr>
          <w:sz w:val="20"/>
          <w:szCs w:val="20"/>
        </w:rPr>
        <w:t>Switch software to connect WAY4’s HSM</w:t>
      </w:r>
    </w:p>
    <w:p w:rsidR="005058F4" w:rsidRPr="00566586" w:rsidRDefault="005058F4" w:rsidP="009B5062">
      <w:pPr>
        <w:pStyle w:val="ListParagraph"/>
        <w:numPr>
          <w:ilvl w:val="2"/>
          <w:numId w:val="35"/>
        </w:numPr>
        <w:rPr>
          <w:sz w:val="20"/>
          <w:szCs w:val="20"/>
        </w:rPr>
      </w:pPr>
      <w:r w:rsidRPr="00566586">
        <w:rPr>
          <w:sz w:val="20"/>
          <w:szCs w:val="20"/>
        </w:rPr>
        <w:t>Using BA command to convert from Clear PIN to ENCRYPTED_PIN under WAY4’s LMK.</w:t>
      </w:r>
    </w:p>
    <w:p w:rsidR="005058F4" w:rsidRPr="00566586" w:rsidRDefault="005058F4" w:rsidP="009B5062">
      <w:pPr>
        <w:pStyle w:val="ListParagraph"/>
        <w:numPr>
          <w:ilvl w:val="2"/>
          <w:numId w:val="35"/>
        </w:numPr>
        <w:rPr>
          <w:sz w:val="20"/>
          <w:szCs w:val="20"/>
        </w:rPr>
      </w:pPr>
      <w:r w:rsidRPr="00566586">
        <w:rPr>
          <w:sz w:val="20"/>
          <w:szCs w:val="20"/>
        </w:rPr>
        <w:lastRenderedPageBreak/>
        <w:t>ENCRYPTED_PIN is updated into PIN_LIST(PIN_ENCRYPTED) and OPW_FLAG=4 as successful.</w:t>
      </w:r>
    </w:p>
    <w:p w:rsidR="005058F4" w:rsidRPr="00566586" w:rsidRDefault="005058F4" w:rsidP="009B5062">
      <w:pPr>
        <w:ind w:firstLine="48"/>
        <w:rPr>
          <w:sz w:val="20"/>
          <w:szCs w:val="20"/>
        </w:rPr>
      </w:pPr>
    </w:p>
    <w:p w:rsidR="005058F4" w:rsidRPr="00566586" w:rsidRDefault="005058F4" w:rsidP="009B5062">
      <w:pPr>
        <w:pStyle w:val="ListParagraph"/>
        <w:numPr>
          <w:ilvl w:val="0"/>
          <w:numId w:val="35"/>
        </w:numPr>
        <w:rPr>
          <w:sz w:val="20"/>
          <w:szCs w:val="20"/>
        </w:rPr>
      </w:pPr>
      <w:r w:rsidRPr="00566586">
        <w:rPr>
          <w:sz w:val="20"/>
          <w:szCs w:val="20"/>
        </w:rPr>
        <w:t xml:space="preserve">Option 2: Assume that </w:t>
      </w:r>
      <w:r w:rsidR="00FD2022">
        <w:rPr>
          <w:sz w:val="20"/>
          <w:szCs w:val="20"/>
        </w:rPr>
        <w:t>CardWork</w:t>
      </w:r>
      <w:r w:rsidRPr="00566586">
        <w:rPr>
          <w:sz w:val="20"/>
          <w:szCs w:val="20"/>
        </w:rPr>
        <w:t>’s HSM local master key (LMK) is as same as WAY4’s LMK is.</w:t>
      </w:r>
    </w:p>
    <w:p w:rsidR="005058F4" w:rsidRPr="00566586" w:rsidRDefault="005058F4" w:rsidP="009B5062">
      <w:pPr>
        <w:pStyle w:val="ListParagraph"/>
        <w:numPr>
          <w:ilvl w:val="1"/>
          <w:numId w:val="35"/>
        </w:numPr>
        <w:rPr>
          <w:sz w:val="20"/>
          <w:szCs w:val="20"/>
        </w:rPr>
      </w:pPr>
      <w:r w:rsidRPr="00566586">
        <w:rPr>
          <w:sz w:val="20"/>
          <w:szCs w:val="20"/>
        </w:rPr>
        <w:t>Export card number and IBM_OFFSET pin value to PIN_LIST(CARD_NUMBER, PIN_OFFSET, OPW_FLAG=1)</w:t>
      </w:r>
    </w:p>
    <w:p w:rsidR="005058F4" w:rsidRPr="00566586" w:rsidRDefault="005058F4" w:rsidP="009B5062">
      <w:pPr>
        <w:pStyle w:val="ListParagraph"/>
        <w:numPr>
          <w:ilvl w:val="1"/>
          <w:numId w:val="35"/>
        </w:numPr>
        <w:rPr>
          <w:sz w:val="20"/>
          <w:szCs w:val="20"/>
        </w:rPr>
      </w:pPr>
      <w:r w:rsidRPr="00566586">
        <w:rPr>
          <w:sz w:val="20"/>
          <w:szCs w:val="20"/>
        </w:rPr>
        <w:t>Co</w:t>
      </w:r>
      <w:r w:rsidR="00632E27" w:rsidRPr="00566586">
        <w:rPr>
          <w:sz w:val="20"/>
          <w:szCs w:val="20"/>
        </w:rPr>
        <w:t xml:space="preserve">nnect software to connect to </w:t>
      </w:r>
      <w:r w:rsidR="00FD2022">
        <w:rPr>
          <w:sz w:val="20"/>
          <w:szCs w:val="20"/>
        </w:rPr>
        <w:t>CardWork</w:t>
      </w:r>
      <w:r w:rsidRPr="00566586">
        <w:rPr>
          <w:sz w:val="20"/>
          <w:szCs w:val="20"/>
        </w:rPr>
        <w:t>’s HSM</w:t>
      </w:r>
    </w:p>
    <w:p w:rsidR="005058F4" w:rsidRPr="00566586" w:rsidRDefault="005058F4" w:rsidP="009B5062">
      <w:pPr>
        <w:pStyle w:val="ListParagraph"/>
        <w:numPr>
          <w:ilvl w:val="1"/>
          <w:numId w:val="35"/>
        </w:numPr>
        <w:rPr>
          <w:sz w:val="20"/>
          <w:szCs w:val="20"/>
        </w:rPr>
      </w:pPr>
      <w:r w:rsidRPr="00566586">
        <w:rPr>
          <w:sz w:val="20"/>
          <w:szCs w:val="20"/>
        </w:rPr>
        <w:t>Using EE command (HSM host command) to convert from IBM_OFFSET to ENCRYPTED_PIN under EBS’s LMK (WAY4’s LMK too)</w:t>
      </w:r>
    </w:p>
    <w:p w:rsidR="005058F4" w:rsidRPr="00306FE6" w:rsidRDefault="005058F4" w:rsidP="009B5062">
      <w:pPr>
        <w:pStyle w:val="ListParagraph"/>
        <w:numPr>
          <w:ilvl w:val="1"/>
          <w:numId w:val="35"/>
        </w:numPr>
      </w:pPr>
      <w:r w:rsidRPr="00566586">
        <w:rPr>
          <w:sz w:val="20"/>
          <w:szCs w:val="20"/>
        </w:rPr>
        <w:t>ENCRYPTED_PIN is updated into PIN_LIST(PIN_ENCRYPTED) and OPW_FLAG=4 as successful.</w:t>
      </w:r>
    </w:p>
    <w:p w:rsidR="006E6D7A" w:rsidRDefault="006E6D7A" w:rsidP="006E6D7A">
      <w:pPr>
        <w:pStyle w:val="Heading2"/>
        <w:numPr>
          <w:ilvl w:val="1"/>
          <w:numId w:val="4"/>
        </w:numPr>
        <w:tabs>
          <w:tab w:val="num" w:pos="576"/>
        </w:tabs>
        <w:ind w:left="576"/>
      </w:pPr>
      <w:bookmarkStart w:id="56" w:name="_Toc503528098"/>
      <w:r>
        <w:t>Migration Sequence</w:t>
      </w:r>
      <w:bookmarkEnd w:id="56"/>
    </w:p>
    <w:p w:rsidR="006E6D7A" w:rsidRPr="00BF7F12" w:rsidRDefault="006E6D7A" w:rsidP="006E6D7A">
      <w:pPr>
        <w:pStyle w:val="Heading3"/>
        <w:numPr>
          <w:ilvl w:val="2"/>
          <w:numId w:val="4"/>
        </w:numPr>
        <w:tabs>
          <w:tab w:val="num" w:pos="720"/>
        </w:tabs>
        <w:ind w:left="720"/>
      </w:pPr>
      <w:bookmarkStart w:id="57" w:name="_Toc503528099"/>
      <w:r>
        <w:t>Acquiring/Issuing production</w:t>
      </w:r>
      <w:r w:rsidRPr="00BF7F12">
        <w:t xml:space="preserve"> freeze (</w:t>
      </w:r>
      <w:r w:rsidR="00FD2022">
        <w:t>CardWork</w:t>
      </w:r>
      <w:r w:rsidRPr="00BF7F12">
        <w:t>)</w:t>
      </w:r>
      <w:bookmarkEnd w:id="57"/>
    </w:p>
    <w:p w:rsidR="006E6D7A" w:rsidRPr="00566586" w:rsidRDefault="006E6D7A" w:rsidP="00566586">
      <w:pPr>
        <w:ind w:firstLine="720"/>
        <w:rPr>
          <w:sz w:val="20"/>
          <w:szCs w:val="20"/>
          <w:lang w:val="en-US"/>
        </w:rPr>
      </w:pPr>
      <w:r w:rsidRPr="00566586">
        <w:rPr>
          <w:sz w:val="20"/>
          <w:szCs w:val="20"/>
          <w:lang w:val="en-US"/>
        </w:rPr>
        <w:t>Not applicable as this will not be production migration.</w:t>
      </w:r>
    </w:p>
    <w:p w:rsidR="006E6D7A" w:rsidRPr="00C60106" w:rsidRDefault="006E6D7A" w:rsidP="006E6D7A">
      <w:pPr>
        <w:rPr>
          <w:lang w:val="en-US"/>
        </w:rPr>
      </w:pPr>
    </w:p>
    <w:p w:rsidR="006E6D7A" w:rsidRPr="00BF7F12" w:rsidRDefault="006E6D7A" w:rsidP="006E6D7A">
      <w:pPr>
        <w:pStyle w:val="Heading3"/>
        <w:numPr>
          <w:ilvl w:val="2"/>
          <w:numId w:val="4"/>
        </w:numPr>
        <w:tabs>
          <w:tab w:val="num" w:pos="720"/>
        </w:tabs>
        <w:ind w:left="720"/>
      </w:pPr>
      <w:bookmarkStart w:id="58" w:name="_Toc503528100"/>
      <w:r w:rsidRPr="00BF7F12">
        <w:t>Test migration</w:t>
      </w:r>
      <w:bookmarkEnd w:id="58"/>
    </w:p>
    <w:p w:rsidR="006E6D7A" w:rsidRPr="00566586" w:rsidRDefault="006E6D7A" w:rsidP="006E6D7A">
      <w:pPr>
        <w:rPr>
          <w:sz w:val="20"/>
          <w:szCs w:val="20"/>
          <w:lang w:val="en-US"/>
        </w:rPr>
      </w:pPr>
      <w:r w:rsidRPr="00566586">
        <w:rPr>
          <w:sz w:val="20"/>
          <w:szCs w:val="20"/>
          <w:lang w:val="en-US"/>
        </w:rPr>
        <w:t>While test migration is carried out following steps are to be taken:</w:t>
      </w:r>
    </w:p>
    <w:p w:rsidR="00DF2BAC" w:rsidRPr="00566586" w:rsidRDefault="006E6D7A">
      <w:pPr>
        <w:pStyle w:val="BodyTextBullet0"/>
        <w:numPr>
          <w:ilvl w:val="0"/>
          <w:numId w:val="18"/>
        </w:numPr>
        <w:rPr>
          <w:sz w:val="20"/>
          <w:szCs w:val="20"/>
          <w:lang w:val="en-US"/>
        </w:rPr>
      </w:pPr>
      <w:r w:rsidRPr="00566586">
        <w:rPr>
          <w:sz w:val="20"/>
          <w:szCs w:val="20"/>
          <w:lang w:val="en-US"/>
        </w:rPr>
        <w:t xml:space="preserve">Exporting migration data from </w:t>
      </w:r>
      <w:r w:rsidR="00FD2022">
        <w:rPr>
          <w:sz w:val="20"/>
          <w:szCs w:val="20"/>
          <w:lang w:val="en-US"/>
        </w:rPr>
        <w:t>CardWork</w:t>
      </w:r>
    </w:p>
    <w:p w:rsidR="00DF2BAC" w:rsidRPr="00566586" w:rsidRDefault="006E6D7A">
      <w:pPr>
        <w:pStyle w:val="BodyTextBullet0"/>
        <w:numPr>
          <w:ilvl w:val="0"/>
          <w:numId w:val="18"/>
        </w:numPr>
        <w:rPr>
          <w:sz w:val="20"/>
          <w:szCs w:val="20"/>
          <w:lang w:val="en-US"/>
        </w:rPr>
      </w:pPr>
      <w:r w:rsidRPr="00566586">
        <w:rPr>
          <w:sz w:val="20"/>
          <w:szCs w:val="20"/>
          <w:lang w:val="en-US"/>
        </w:rPr>
        <w:t>Importing data exported to WAY4</w:t>
      </w:r>
    </w:p>
    <w:p w:rsidR="00DF2BAC" w:rsidRPr="00566586" w:rsidRDefault="006E6D7A">
      <w:pPr>
        <w:pStyle w:val="BodyTextBullet0"/>
        <w:numPr>
          <w:ilvl w:val="0"/>
          <w:numId w:val="18"/>
        </w:numPr>
        <w:rPr>
          <w:sz w:val="20"/>
          <w:szCs w:val="20"/>
          <w:lang w:val="en-US"/>
        </w:rPr>
      </w:pPr>
      <w:r w:rsidRPr="00566586">
        <w:rPr>
          <w:sz w:val="20"/>
          <w:szCs w:val="20"/>
          <w:lang w:val="en-US"/>
        </w:rPr>
        <w:t xml:space="preserve">Migrated data is checked with </w:t>
      </w:r>
      <w:r w:rsidR="00841B01" w:rsidRPr="00566586">
        <w:rPr>
          <w:sz w:val="20"/>
          <w:szCs w:val="20"/>
          <w:lang w:val="en-US"/>
        </w:rPr>
        <w:t xml:space="preserve">WAY4 </w:t>
      </w:r>
      <w:r w:rsidRPr="00566586">
        <w:rPr>
          <w:sz w:val="20"/>
          <w:szCs w:val="20"/>
          <w:lang w:val="en-US"/>
        </w:rPr>
        <w:t xml:space="preserve">procedures </w:t>
      </w:r>
    </w:p>
    <w:p w:rsidR="00DF2BAC" w:rsidRPr="00566586" w:rsidRDefault="006E6D7A">
      <w:pPr>
        <w:pStyle w:val="BodyTextBullet0"/>
        <w:numPr>
          <w:ilvl w:val="0"/>
          <w:numId w:val="18"/>
        </w:numPr>
        <w:rPr>
          <w:sz w:val="20"/>
          <w:szCs w:val="20"/>
          <w:lang w:val="en-US"/>
        </w:rPr>
      </w:pPr>
      <w:r w:rsidRPr="00566586">
        <w:rPr>
          <w:sz w:val="20"/>
          <w:szCs w:val="20"/>
          <w:lang w:val="en-US"/>
        </w:rPr>
        <w:t>Verifying business process (authorizations, financial documents, customer service etc.)</w:t>
      </w:r>
    </w:p>
    <w:p w:rsidR="006E6D7A" w:rsidRPr="00566586" w:rsidRDefault="006E6D7A" w:rsidP="006E6D7A">
      <w:pPr>
        <w:rPr>
          <w:sz w:val="20"/>
          <w:szCs w:val="20"/>
          <w:lang w:val="en-US"/>
        </w:rPr>
      </w:pPr>
    </w:p>
    <w:p w:rsidR="006E6D7A" w:rsidRPr="002857F5" w:rsidRDefault="006E6D7A" w:rsidP="006E6D7A">
      <w:pPr>
        <w:pStyle w:val="Heading3"/>
        <w:numPr>
          <w:ilvl w:val="2"/>
          <w:numId w:val="4"/>
        </w:numPr>
        <w:tabs>
          <w:tab w:val="num" w:pos="720"/>
        </w:tabs>
        <w:ind w:left="720"/>
      </w:pPr>
      <w:bookmarkStart w:id="59" w:name="_Toc503528101"/>
      <w:r w:rsidRPr="002857F5">
        <w:t>Migration data export (</w:t>
      </w:r>
      <w:r w:rsidR="00FD2022">
        <w:t>CardWork</w:t>
      </w:r>
      <w:r w:rsidRPr="002857F5">
        <w:t>)</w:t>
      </w:r>
      <w:bookmarkEnd w:id="59"/>
    </w:p>
    <w:p w:rsidR="006E6D7A" w:rsidRPr="00566586" w:rsidRDefault="006E6D7A" w:rsidP="006E6D7A">
      <w:pPr>
        <w:rPr>
          <w:sz w:val="20"/>
          <w:szCs w:val="20"/>
          <w:lang w:val="en-US"/>
        </w:rPr>
      </w:pPr>
      <w:r w:rsidRPr="00566586">
        <w:rPr>
          <w:sz w:val="20"/>
          <w:szCs w:val="20"/>
          <w:lang w:val="en-US"/>
        </w:rPr>
        <w:t xml:space="preserve">Migration data is exported from </w:t>
      </w:r>
      <w:r w:rsidR="00FD2022">
        <w:rPr>
          <w:sz w:val="20"/>
          <w:szCs w:val="20"/>
          <w:lang w:val="en-US"/>
        </w:rPr>
        <w:t>CardWork</w:t>
      </w:r>
      <w:r w:rsidRPr="00566586">
        <w:rPr>
          <w:sz w:val="20"/>
          <w:szCs w:val="20"/>
          <w:lang w:val="en-US"/>
        </w:rPr>
        <w:t xml:space="preserve"> as per agreed format and schedule. Control data for check procedures is gathered.</w:t>
      </w:r>
    </w:p>
    <w:p w:rsidR="006E6D7A" w:rsidRPr="00C60106" w:rsidRDefault="006E6D7A" w:rsidP="006E6D7A">
      <w:pPr>
        <w:rPr>
          <w:lang w:val="en-US"/>
        </w:rPr>
      </w:pPr>
    </w:p>
    <w:p w:rsidR="006E6D7A" w:rsidRPr="002857F5" w:rsidRDefault="006E6D7A" w:rsidP="00474F39">
      <w:pPr>
        <w:pStyle w:val="Heading3"/>
        <w:numPr>
          <w:ilvl w:val="2"/>
          <w:numId w:val="4"/>
        </w:numPr>
        <w:tabs>
          <w:tab w:val="num" w:pos="720"/>
        </w:tabs>
        <w:ind w:left="720"/>
      </w:pPr>
      <w:bookmarkStart w:id="60" w:name="_Toc503528102"/>
      <w:r w:rsidRPr="002857F5">
        <w:t>Migration data import (WAY4)</w:t>
      </w:r>
      <w:bookmarkEnd w:id="60"/>
    </w:p>
    <w:p w:rsidR="006E6D7A" w:rsidRPr="00566586" w:rsidRDefault="006E6D7A" w:rsidP="006E6D7A">
      <w:pPr>
        <w:rPr>
          <w:sz w:val="20"/>
          <w:szCs w:val="20"/>
          <w:lang w:val="en-US"/>
        </w:rPr>
      </w:pPr>
      <w:r w:rsidRPr="00566586">
        <w:rPr>
          <w:sz w:val="20"/>
          <w:szCs w:val="20"/>
          <w:lang w:val="en-US"/>
        </w:rPr>
        <w:t xml:space="preserve">Migration data from previous step is imported to WAY4. Control data for check procedures is gathered. Output of check procedures from </w:t>
      </w:r>
      <w:r w:rsidR="00FD2022">
        <w:rPr>
          <w:sz w:val="20"/>
          <w:szCs w:val="20"/>
          <w:lang w:val="en-US"/>
        </w:rPr>
        <w:t>CardWork</w:t>
      </w:r>
      <w:r w:rsidRPr="00566586">
        <w:rPr>
          <w:sz w:val="20"/>
          <w:szCs w:val="20"/>
          <w:lang w:val="en-US"/>
        </w:rPr>
        <w:t xml:space="preserve">, Integration layer and WAY4 are used by </w:t>
      </w:r>
      <w:r w:rsidR="00FD2022">
        <w:rPr>
          <w:sz w:val="20"/>
          <w:szCs w:val="20"/>
          <w:lang w:val="en-US"/>
        </w:rPr>
        <w:t>OCB</w:t>
      </w:r>
      <w:r w:rsidRPr="00566586">
        <w:rPr>
          <w:sz w:val="20"/>
          <w:szCs w:val="20"/>
          <w:lang w:val="en-US"/>
        </w:rPr>
        <w:t xml:space="preserve"> to validate the correctness of the migrated data.</w:t>
      </w:r>
    </w:p>
    <w:p w:rsidR="00DF2BAC" w:rsidRPr="00566586" w:rsidRDefault="006E6D7A">
      <w:pPr>
        <w:pStyle w:val="BodyText"/>
        <w:numPr>
          <w:ilvl w:val="0"/>
          <w:numId w:val="20"/>
        </w:numPr>
        <w:rPr>
          <w:rFonts w:ascii="Calibri" w:hAnsi="Calibri" w:cs="Calibri"/>
          <w:sz w:val="20"/>
          <w:szCs w:val="20"/>
        </w:rPr>
      </w:pPr>
      <w:r w:rsidRPr="00566586">
        <w:rPr>
          <w:rFonts w:ascii="Calibri" w:hAnsi="Calibri" w:cs="Calibri"/>
          <w:sz w:val="20"/>
          <w:szCs w:val="20"/>
          <w:lang w:val="en-US"/>
        </w:rPr>
        <w:t xml:space="preserve">During the first two days, only static information is migrated: </w:t>
      </w:r>
    </w:p>
    <w:p w:rsidR="00DF2BAC" w:rsidRPr="00566586" w:rsidRDefault="006E6D7A">
      <w:pPr>
        <w:pStyle w:val="BodyText"/>
        <w:numPr>
          <w:ilvl w:val="1"/>
          <w:numId w:val="20"/>
        </w:numPr>
        <w:rPr>
          <w:rFonts w:ascii="Calibri" w:hAnsi="Calibri" w:cs="Calibri"/>
          <w:sz w:val="20"/>
          <w:szCs w:val="20"/>
        </w:rPr>
      </w:pPr>
      <w:r w:rsidRPr="00566586">
        <w:rPr>
          <w:rFonts w:ascii="Calibri" w:hAnsi="Calibri" w:cs="Calibri"/>
          <w:sz w:val="20"/>
          <w:szCs w:val="20"/>
          <w:lang w:val="pt-PT"/>
        </w:rPr>
        <w:t xml:space="preserve">Clients </w:t>
      </w:r>
    </w:p>
    <w:p w:rsidR="00DF2BAC" w:rsidRPr="00566586" w:rsidRDefault="006E6D7A">
      <w:pPr>
        <w:pStyle w:val="BodyText"/>
        <w:numPr>
          <w:ilvl w:val="1"/>
          <w:numId w:val="20"/>
        </w:numPr>
        <w:rPr>
          <w:rFonts w:ascii="Calibri" w:hAnsi="Calibri" w:cs="Calibri"/>
          <w:sz w:val="20"/>
          <w:szCs w:val="20"/>
        </w:rPr>
      </w:pPr>
      <w:r w:rsidRPr="00566586">
        <w:rPr>
          <w:rFonts w:ascii="Calibri" w:hAnsi="Calibri" w:cs="Calibri"/>
          <w:sz w:val="20"/>
          <w:szCs w:val="20"/>
          <w:lang w:val="pt-PT"/>
        </w:rPr>
        <w:t xml:space="preserve">Acquiring contracts </w:t>
      </w:r>
    </w:p>
    <w:p w:rsidR="00DF2BAC" w:rsidRPr="00566586" w:rsidRDefault="006E6D7A">
      <w:pPr>
        <w:pStyle w:val="BodyText"/>
        <w:numPr>
          <w:ilvl w:val="1"/>
          <w:numId w:val="20"/>
        </w:numPr>
        <w:rPr>
          <w:rFonts w:ascii="Calibri" w:hAnsi="Calibri" w:cs="Calibri"/>
          <w:sz w:val="20"/>
          <w:szCs w:val="20"/>
        </w:rPr>
      </w:pPr>
      <w:r w:rsidRPr="00566586">
        <w:rPr>
          <w:rFonts w:ascii="Calibri" w:hAnsi="Calibri" w:cs="Calibri"/>
          <w:sz w:val="20"/>
          <w:szCs w:val="20"/>
          <w:lang w:val="pt-PT"/>
        </w:rPr>
        <w:t>Device contracts</w:t>
      </w:r>
    </w:p>
    <w:p w:rsidR="00DF2BAC" w:rsidRPr="00566586" w:rsidRDefault="006E6D7A">
      <w:pPr>
        <w:pStyle w:val="BodyText"/>
        <w:numPr>
          <w:ilvl w:val="0"/>
          <w:numId w:val="20"/>
        </w:numPr>
        <w:rPr>
          <w:rFonts w:ascii="Calibri" w:hAnsi="Calibri" w:cs="Calibri"/>
          <w:sz w:val="20"/>
          <w:szCs w:val="20"/>
          <w:lang w:val="en-US"/>
        </w:rPr>
      </w:pPr>
      <w:r w:rsidRPr="00566586">
        <w:rPr>
          <w:rFonts w:ascii="Calibri" w:hAnsi="Calibri" w:cs="Calibri"/>
          <w:sz w:val="20"/>
          <w:szCs w:val="20"/>
          <w:lang w:val="en-US"/>
        </w:rPr>
        <w:t>On the next two days, updates on information will take place</w:t>
      </w:r>
      <w:r w:rsidR="00C70C52" w:rsidRPr="00566586">
        <w:rPr>
          <w:rFonts w:ascii="Calibri" w:hAnsi="Calibri" w:cs="Calibri"/>
          <w:sz w:val="20"/>
          <w:szCs w:val="20"/>
          <w:lang w:val="en-US"/>
        </w:rPr>
        <w:t xml:space="preserve"> and</w:t>
      </w:r>
      <w:r w:rsidRPr="00566586">
        <w:rPr>
          <w:rFonts w:ascii="Calibri" w:hAnsi="Calibri" w:cs="Calibri"/>
          <w:sz w:val="20"/>
          <w:szCs w:val="20"/>
          <w:lang w:val="en-US"/>
        </w:rPr>
        <w:t xml:space="preserve"> creation of new clients is allowed in the legacy system </w:t>
      </w:r>
    </w:p>
    <w:p w:rsidR="00B32DC7" w:rsidRPr="00566586" w:rsidRDefault="00B32DC7">
      <w:pPr>
        <w:pStyle w:val="BodyText"/>
        <w:numPr>
          <w:ilvl w:val="0"/>
          <w:numId w:val="20"/>
        </w:numPr>
        <w:rPr>
          <w:rFonts w:ascii="Calibri" w:hAnsi="Calibri" w:cs="Calibri"/>
          <w:sz w:val="20"/>
          <w:szCs w:val="20"/>
          <w:lang w:val="en-US"/>
        </w:rPr>
      </w:pPr>
      <w:r w:rsidRPr="00566586">
        <w:rPr>
          <w:rFonts w:ascii="Calibri" w:hAnsi="Calibri" w:cs="Calibri"/>
          <w:sz w:val="20"/>
          <w:szCs w:val="20"/>
          <w:lang w:val="en-US"/>
        </w:rPr>
        <w:t xml:space="preserve">On day before Big Bang, no new </w:t>
      </w:r>
      <w:r w:rsidR="0009618B" w:rsidRPr="00566586">
        <w:rPr>
          <w:rFonts w:ascii="Calibri" w:hAnsi="Calibri" w:cs="Calibri"/>
          <w:sz w:val="20"/>
          <w:szCs w:val="20"/>
          <w:lang w:val="en-US"/>
        </w:rPr>
        <w:t xml:space="preserve">card </w:t>
      </w:r>
      <w:r w:rsidRPr="00566586">
        <w:rPr>
          <w:rFonts w:ascii="Calibri" w:hAnsi="Calibri" w:cs="Calibri"/>
          <w:sz w:val="20"/>
          <w:szCs w:val="20"/>
          <w:lang w:val="en-US"/>
        </w:rPr>
        <w:t>issuing is executed</w:t>
      </w:r>
    </w:p>
    <w:p w:rsidR="00DF2BAC" w:rsidRPr="00566586" w:rsidRDefault="006E6D7A">
      <w:pPr>
        <w:pStyle w:val="BodyText"/>
        <w:numPr>
          <w:ilvl w:val="0"/>
          <w:numId w:val="20"/>
        </w:numPr>
        <w:rPr>
          <w:rFonts w:ascii="Calibri" w:hAnsi="Calibri" w:cs="Calibri"/>
          <w:sz w:val="20"/>
          <w:szCs w:val="20"/>
        </w:rPr>
      </w:pPr>
      <w:r w:rsidRPr="00566586">
        <w:rPr>
          <w:rFonts w:ascii="Calibri" w:hAnsi="Calibri" w:cs="Calibri"/>
          <w:sz w:val="20"/>
          <w:szCs w:val="20"/>
          <w:lang w:val="pt-PT"/>
        </w:rPr>
        <w:t xml:space="preserve">On </w:t>
      </w:r>
      <w:r w:rsidR="00474F39" w:rsidRPr="00566586">
        <w:rPr>
          <w:rFonts w:ascii="Calibri" w:hAnsi="Calibri" w:cs="Calibri"/>
          <w:sz w:val="20"/>
          <w:szCs w:val="20"/>
          <w:lang w:val="pt-PT"/>
        </w:rPr>
        <w:t>BigBang day</w:t>
      </w:r>
      <w:r w:rsidRPr="00566586">
        <w:rPr>
          <w:rFonts w:ascii="Calibri" w:hAnsi="Calibri" w:cs="Calibri"/>
          <w:sz w:val="20"/>
          <w:szCs w:val="20"/>
          <w:lang w:val="pt-PT"/>
        </w:rPr>
        <w:t>:</w:t>
      </w:r>
    </w:p>
    <w:p w:rsidR="00DF2BAC" w:rsidRPr="00566586" w:rsidRDefault="006E6D7A">
      <w:pPr>
        <w:pStyle w:val="BodyText"/>
        <w:numPr>
          <w:ilvl w:val="1"/>
          <w:numId w:val="20"/>
        </w:numPr>
        <w:rPr>
          <w:rFonts w:ascii="Calibri" w:hAnsi="Calibri" w:cs="Calibri"/>
          <w:sz w:val="20"/>
          <w:szCs w:val="20"/>
        </w:rPr>
      </w:pPr>
      <w:r w:rsidRPr="00566586">
        <w:rPr>
          <w:rFonts w:ascii="Calibri" w:hAnsi="Calibri" w:cs="Calibri"/>
          <w:sz w:val="20"/>
          <w:szCs w:val="20"/>
          <w:lang w:val="en-US"/>
        </w:rPr>
        <w:lastRenderedPageBreak/>
        <w:t>Migrate new information creating during the 2/3 days</w:t>
      </w:r>
    </w:p>
    <w:p w:rsidR="00DF2BAC" w:rsidRPr="00566586" w:rsidRDefault="006E6D7A">
      <w:pPr>
        <w:pStyle w:val="BodyText"/>
        <w:numPr>
          <w:ilvl w:val="1"/>
          <w:numId w:val="20"/>
        </w:numPr>
        <w:rPr>
          <w:rFonts w:ascii="Calibri" w:hAnsi="Calibri" w:cs="Calibri"/>
          <w:sz w:val="20"/>
          <w:szCs w:val="20"/>
        </w:rPr>
      </w:pPr>
      <w:r w:rsidRPr="00566586">
        <w:rPr>
          <w:rFonts w:ascii="Calibri" w:hAnsi="Calibri" w:cs="Calibri"/>
          <w:sz w:val="20"/>
          <w:szCs w:val="20"/>
          <w:lang w:val="en-US"/>
        </w:rPr>
        <w:t>Migrate the rest of information (dynamic data)</w:t>
      </w:r>
    </w:p>
    <w:p w:rsidR="006E6D7A" w:rsidRPr="00C60106" w:rsidRDefault="006E6D7A" w:rsidP="006E6D7A">
      <w:pPr>
        <w:rPr>
          <w:lang w:val="en-US"/>
        </w:rPr>
      </w:pPr>
    </w:p>
    <w:p w:rsidR="006E6D7A" w:rsidRDefault="006E6D7A" w:rsidP="00474F39">
      <w:pPr>
        <w:pStyle w:val="Heading3"/>
        <w:numPr>
          <w:ilvl w:val="2"/>
          <w:numId w:val="4"/>
        </w:numPr>
        <w:tabs>
          <w:tab w:val="num" w:pos="720"/>
        </w:tabs>
        <w:ind w:left="720"/>
      </w:pPr>
      <w:bookmarkStart w:id="61" w:name="_Toc503528103"/>
      <w:r>
        <w:t>Fallback Procedure</w:t>
      </w:r>
      <w:bookmarkEnd w:id="61"/>
    </w:p>
    <w:p w:rsidR="006E6D7A" w:rsidRPr="00566586" w:rsidRDefault="006E6D7A" w:rsidP="000F2636">
      <w:pPr>
        <w:jc w:val="both"/>
        <w:rPr>
          <w:sz w:val="20"/>
          <w:szCs w:val="20"/>
        </w:rPr>
      </w:pPr>
      <w:r w:rsidRPr="00566586">
        <w:rPr>
          <w:sz w:val="20"/>
          <w:szCs w:val="20"/>
        </w:rPr>
        <w:t xml:space="preserve">In case there is any discrepancy in the migrated data which is identified during the run of control procedures then the migration will be discarded and a fresh migration should be done. In addition </w:t>
      </w:r>
      <w:r w:rsidR="00FD2022">
        <w:rPr>
          <w:sz w:val="20"/>
          <w:szCs w:val="20"/>
        </w:rPr>
        <w:t>OCB</w:t>
      </w:r>
      <w:r w:rsidRPr="00566586">
        <w:rPr>
          <w:sz w:val="20"/>
          <w:szCs w:val="20"/>
        </w:rPr>
        <w:t xml:space="preserve"> and OpenWay should also analyze the impact of this delay on the overall migration plan.</w:t>
      </w:r>
    </w:p>
    <w:p w:rsidR="006E6D7A" w:rsidRDefault="006E6D7A" w:rsidP="006E6D7A"/>
    <w:p w:rsidR="006E6D7A" w:rsidRDefault="006E6D7A" w:rsidP="00474F39">
      <w:pPr>
        <w:pStyle w:val="Heading3"/>
        <w:numPr>
          <w:ilvl w:val="2"/>
          <w:numId w:val="4"/>
        </w:numPr>
        <w:tabs>
          <w:tab w:val="num" w:pos="720"/>
        </w:tabs>
        <w:ind w:left="720"/>
      </w:pPr>
      <w:bookmarkStart w:id="62" w:name="_Toc503528104"/>
      <w:r>
        <w:t>Post-conditions</w:t>
      </w:r>
      <w:bookmarkEnd w:id="62"/>
    </w:p>
    <w:p w:rsidR="00DF2BAC" w:rsidRPr="00566586" w:rsidRDefault="006E6D7A">
      <w:pPr>
        <w:numPr>
          <w:ilvl w:val="0"/>
          <w:numId w:val="19"/>
        </w:numPr>
        <w:rPr>
          <w:sz w:val="20"/>
          <w:szCs w:val="20"/>
        </w:rPr>
      </w:pPr>
      <w:r w:rsidRPr="00566586">
        <w:rPr>
          <w:sz w:val="20"/>
          <w:szCs w:val="20"/>
        </w:rPr>
        <w:t>All functionality of WAY4 is tested</w:t>
      </w:r>
    </w:p>
    <w:p w:rsidR="00DF2BAC" w:rsidRPr="00566586" w:rsidRDefault="006E6D7A">
      <w:pPr>
        <w:numPr>
          <w:ilvl w:val="0"/>
          <w:numId w:val="19"/>
        </w:numPr>
        <w:rPr>
          <w:sz w:val="20"/>
          <w:szCs w:val="20"/>
        </w:rPr>
      </w:pPr>
      <w:r w:rsidRPr="00566586">
        <w:rPr>
          <w:sz w:val="20"/>
          <w:szCs w:val="20"/>
        </w:rPr>
        <w:t xml:space="preserve">WAY4 processing of data mirrors the output produced by </w:t>
      </w:r>
      <w:r w:rsidR="00FD2022">
        <w:rPr>
          <w:sz w:val="20"/>
          <w:szCs w:val="20"/>
        </w:rPr>
        <w:t>CardWork</w:t>
      </w:r>
    </w:p>
    <w:p w:rsidR="00DF2BAC" w:rsidRPr="00566586" w:rsidRDefault="006E6D7A">
      <w:pPr>
        <w:numPr>
          <w:ilvl w:val="0"/>
          <w:numId w:val="19"/>
        </w:numPr>
        <w:rPr>
          <w:sz w:val="20"/>
          <w:szCs w:val="20"/>
        </w:rPr>
      </w:pPr>
      <w:r w:rsidRPr="00566586">
        <w:rPr>
          <w:sz w:val="20"/>
          <w:szCs w:val="20"/>
        </w:rPr>
        <w:t>Files produced are loaded and processed correctly by WAY4</w:t>
      </w:r>
    </w:p>
    <w:p w:rsidR="00DF2BAC" w:rsidRPr="00566586" w:rsidRDefault="006E6D7A">
      <w:pPr>
        <w:numPr>
          <w:ilvl w:val="0"/>
          <w:numId w:val="19"/>
        </w:numPr>
        <w:rPr>
          <w:sz w:val="20"/>
          <w:szCs w:val="20"/>
        </w:rPr>
      </w:pPr>
      <w:r w:rsidRPr="00566586">
        <w:rPr>
          <w:sz w:val="20"/>
          <w:szCs w:val="20"/>
        </w:rPr>
        <w:t>Integration Layer functionality is tested and approved</w:t>
      </w:r>
    </w:p>
    <w:p w:rsidR="00DF2BAC" w:rsidRPr="00566586" w:rsidRDefault="006E6D7A">
      <w:pPr>
        <w:numPr>
          <w:ilvl w:val="0"/>
          <w:numId w:val="19"/>
        </w:numPr>
        <w:rPr>
          <w:sz w:val="20"/>
          <w:szCs w:val="20"/>
        </w:rPr>
      </w:pPr>
      <w:r w:rsidRPr="00566586">
        <w:rPr>
          <w:sz w:val="20"/>
          <w:szCs w:val="20"/>
        </w:rPr>
        <w:t>WAY4 configuration on production is current and updated with all changes performed during this phase</w:t>
      </w:r>
    </w:p>
    <w:p w:rsidR="006E6D7A" w:rsidRDefault="006E6D7A" w:rsidP="005A6C20"/>
    <w:p w:rsidR="00134A12" w:rsidRDefault="00A377A0">
      <w:pPr>
        <w:pStyle w:val="Heading1"/>
      </w:pPr>
      <w:bookmarkStart w:id="63" w:name="_Toc242778184"/>
      <w:bookmarkStart w:id="64" w:name="_Toc503528105"/>
      <w:r>
        <w:lastRenderedPageBreak/>
        <w:t>REQE</w:t>
      </w:r>
      <w:r w:rsidRPr="00742904">
        <w:t>000</w:t>
      </w:r>
      <w:r>
        <w:t>1</w:t>
      </w:r>
      <w:r w:rsidRPr="00742904">
        <w:t xml:space="preserve"> –</w:t>
      </w:r>
      <w:r>
        <w:t xml:space="preserve"> </w:t>
      </w:r>
      <w:bookmarkEnd w:id="63"/>
      <w:r w:rsidR="000434C0">
        <w:t>Debit Card Migration</w:t>
      </w:r>
      <w:bookmarkEnd w:id="64"/>
      <w:r w:rsidRPr="00742904">
        <w:tab/>
      </w:r>
    </w:p>
    <w:p w:rsidR="00134A12" w:rsidRDefault="00A377A0">
      <w:pPr>
        <w:pStyle w:val="Heading2"/>
        <w:numPr>
          <w:ilvl w:val="1"/>
          <w:numId w:val="4"/>
        </w:numPr>
        <w:tabs>
          <w:tab w:val="num" w:pos="576"/>
        </w:tabs>
        <w:ind w:left="576"/>
      </w:pPr>
      <w:bookmarkStart w:id="65" w:name="_Toc242696033"/>
      <w:bookmarkStart w:id="66" w:name="_Toc244604255"/>
      <w:bookmarkStart w:id="67" w:name="_Toc503528106"/>
      <w:r>
        <w:t>Business Requirement</w:t>
      </w:r>
      <w:bookmarkEnd w:id="65"/>
      <w:bookmarkEnd w:id="66"/>
      <w:bookmarkEnd w:id="67"/>
    </w:p>
    <w:p w:rsidR="00A377A0" w:rsidRPr="00566586" w:rsidRDefault="00C22145" w:rsidP="00566586">
      <w:pPr>
        <w:ind w:left="576"/>
        <w:jc w:val="both"/>
        <w:rPr>
          <w:sz w:val="20"/>
          <w:szCs w:val="20"/>
        </w:rPr>
      </w:pPr>
      <w:r w:rsidRPr="00566586">
        <w:rPr>
          <w:sz w:val="20"/>
          <w:szCs w:val="20"/>
        </w:rPr>
        <w:t>For Debit Card, balance is stored and managed in Core Banking Sy</w:t>
      </w:r>
      <w:r w:rsidR="005A0286" w:rsidRPr="00566586">
        <w:rPr>
          <w:sz w:val="20"/>
          <w:szCs w:val="20"/>
        </w:rPr>
        <w:t>s</w:t>
      </w:r>
      <w:r w:rsidRPr="00566586">
        <w:rPr>
          <w:sz w:val="20"/>
          <w:szCs w:val="20"/>
        </w:rPr>
        <w:t xml:space="preserve">tem. Therefore, Bank just need to migrate </w:t>
      </w:r>
      <w:r w:rsidR="00B856AC" w:rsidRPr="00566586">
        <w:rPr>
          <w:sz w:val="20"/>
          <w:szCs w:val="20"/>
        </w:rPr>
        <w:t>static data only</w:t>
      </w:r>
    </w:p>
    <w:p w:rsidR="00A377A0" w:rsidRPr="00742904" w:rsidRDefault="00A377A0" w:rsidP="00007EFB">
      <w:pPr>
        <w:pStyle w:val="Heading2"/>
        <w:numPr>
          <w:ilvl w:val="1"/>
          <w:numId w:val="4"/>
        </w:numPr>
        <w:tabs>
          <w:tab w:val="num" w:pos="576"/>
        </w:tabs>
        <w:ind w:left="576"/>
      </w:pPr>
      <w:bookmarkStart w:id="68" w:name="_Toc242778186"/>
      <w:bookmarkStart w:id="69" w:name="_Toc244604256"/>
      <w:bookmarkStart w:id="70" w:name="_Toc503528107"/>
      <w:r w:rsidRPr="00742904">
        <w:t>Technical Details</w:t>
      </w:r>
      <w:bookmarkEnd w:id="68"/>
      <w:bookmarkEnd w:id="69"/>
      <w:bookmarkEnd w:id="70"/>
    </w:p>
    <w:p w:rsidR="009F5D35" w:rsidRPr="00566586" w:rsidRDefault="009F5D35" w:rsidP="009B5062">
      <w:pPr>
        <w:ind w:firstLine="576"/>
        <w:jc w:val="both"/>
        <w:rPr>
          <w:sz w:val="20"/>
          <w:szCs w:val="20"/>
        </w:rPr>
      </w:pPr>
      <w:bookmarkStart w:id="71" w:name="_Toc242778188"/>
      <w:bookmarkStart w:id="72" w:name="_Toc244604259"/>
      <w:r w:rsidRPr="00566586">
        <w:rPr>
          <w:sz w:val="20"/>
          <w:szCs w:val="20"/>
        </w:rPr>
        <w:t>Below is list of XML file to support the migration</w:t>
      </w:r>
      <w:r w:rsidR="007C4E37" w:rsidRPr="00566586">
        <w:rPr>
          <w:sz w:val="20"/>
          <w:szCs w:val="20"/>
        </w:rPr>
        <w:t xml:space="preserve"> of static data</w:t>
      </w:r>
      <w:r w:rsidRPr="00566586">
        <w:rPr>
          <w:sz w:val="20"/>
          <w:szCs w:val="20"/>
        </w:rPr>
        <w:t>.</w:t>
      </w:r>
    </w:p>
    <w:p w:rsidR="009F5D35" w:rsidRPr="00566586" w:rsidRDefault="009F5D35" w:rsidP="009F5D35">
      <w:pPr>
        <w:jc w:val="both"/>
        <w:rPr>
          <w:sz w:val="20"/>
          <w:szCs w:val="20"/>
        </w:rPr>
      </w:pPr>
      <w:r w:rsidRPr="00566586">
        <w:rPr>
          <w:sz w:val="20"/>
          <w:szCs w:val="20"/>
        </w:rPr>
        <w:tab/>
        <w:t xml:space="preserve">File Mask = XADVAPL001000_?????.xxx </w:t>
      </w:r>
    </w:p>
    <w:p w:rsidR="009F5D35" w:rsidRPr="00566586" w:rsidRDefault="009F5D35" w:rsidP="009F5D35">
      <w:pPr>
        <w:ind w:left="708"/>
        <w:rPr>
          <w:sz w:val="20"/>
          <w:szCs w:val="20"/>
        </w:rPr>
      </w:pPr>
      <w:r w:rsidRPr="00566586">
        <w:rPr>
          <w:sz w:val="20"/>
          <w:szCs w:val="20"/>
        </w:rPr>
        <w:t>[XADVAPL = pref</w:t>
      </w:r>
      <w:r w:rsidR="00320701" w:rsidRPr="00566586">
        <w:rPr>
          <w:sz w:val="20"/>
          <w:szCs w:val="20"/>
        </w:rPr>
        <w:t>ix; 00</w:t>
      </w:r>
      <w:r w:rsidR="00320701" w:rsidRPr="00566586">
        <w:rPr>
          <w:color w:val="FF0000"/>
          <w:sz w:val="20"/>
          <w:szCs w:val="20"/>
        </w:rPr>
        <w:t>1000</w:t>
      </w:r>
      <w:r w:rsidR="00320701" w:rsidRPr="00566586">
        <w:rPr>
          <w:sz w:val="20"/>
          <w:szCs w:val="20"/>
        </w:rPr>
        <w:t>=branch code (e.g. NMA</w:t>
      </w:r>
      <w:r w:rsidRPr="00566586">
        <w:rPr>
          <w:sz w:val="20"/>
          <w:szCs w:val="20"/>
        </w:rPr>
        <w:t xml:space="preserve"> HO); ?????=sequence number per day; xxx=day-th of year]</w:t>
      </w:r>
    </w:p>
    <w:tbl>
      <w:tblPr>
        <w:tblStyle w:val="TableGrid"/>
        <w:tblW w:w="0" w:type="auto"/>
        <w:tblInd w:w="817" w:type="dxa"/>
        <w:tblLook w:val="04A0" w:firstRow="1" w:lastRow="0" w:firstColumn="1" w:lastColumn="0" w:noHBand="0" w:noVBand="1"/>
      </w:tblPr>
      <w:tblGrid>
        <w:gridCol w:w="1418"/>
        <w:gridCol w:w="7336"/>
      </w:tblGrid>
      <w:tr w:rsidR="009F5D35" w:rsidTr="009F5D35">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9F5D35" w:rsidRDefault="009F5D35">
            <w:pPr>
              <w:spacing w:before="120"/>
              <w:jc w:val="center"/>
              <w:rPr>
                <w:b/>
                <w:sz w:val="20"/>
                <w:szCs w:val="22"/>
                <w:lang w:val="ru-RU" w:eastAsia="zh-CN"/>
              </w:rPr>
            </w:pPr>
            <w:r>
              <w:rPr>
                <w:b/>
                <w:sz w:val="20"/>
                <w:lang w:val="ru-RU"/>
              </w:rPr>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9F5D35" w:rsidRDefault="009F5D35">
            <w:pPr>
              <w:spacing w:before="120"/>
              <w:jc w:val="center"/>
              <w:rPr>
                <w:b/>
                <w:sz w:val="20"/>
                <w:szCs w:val="22"/>
                <w:lang w:val="ru-RU" w:eastAsia="zh-CN"/>
              </w:rPr>
            </w:pPr>
            <w:r>
              <w:rPr>
                <w:b/>
                <w:sz w:val="20"/>
                <w:lang w:val="ru-RU"/>
              </w:rPr>
              <w:t>Description</w:t>
            </w:r>
          </w:p>
        </w:tc>
      </w:tr>
      <w:tr w:rsidR="009F5D35" w:rsidTr="009F5D35">
        <w:tc>
          <w:tcPr>
            <w:tcW w:w="1418"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szCs w:val="22"/>
                <w:lang w:val="ru-RU" w:eastAsia="zh-CN"/>
              </w:rPr>
            </w:pPr>
            <w:r>
              <w:rPr>
                <w:sz w:val="20"/>
                <w:lang w:val="ru-RU"/>
              </w:rPr>
              <w:t>00001</w:t>
            </w:r>
          </w:p>
        </w:tc>
        <w:tc>
          <w:tcPr>
            <w:tcW w:w="7336"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lang w:val="ru-RU"/>
              </w:rPr>
            </w:pPr>
            <w:r>
              <w:rPr>
                <w:sz w:val="20"/>
                <w:lang w:val="ru-RU"/>
              </w:rPr>
              <w:t>Add Client</w:t>
            </w:r>
          </w:p>
          <w:p w:rsidR="009F5D35" w:rsidRDefault="009F5D35">
            <w:pPr>
              <w:spacing w:after="0"/>
              <w:jc w:val="center"/>
              <w:rPr>
                <w:sz w:val="20"/>
                <w:lang w:val="ru-RU"/>
              </w:rPr>
            </w:pPr>
            <w:r>
              <w:rPr>
                <w:sz w:val="20"/>
                <w:lang w:val="ru-RU"/>
              </w:rPr>
              <w:t>Add Issuing Contract</w:t>
            </w:r>
          </w:p>
          <w:p w:rsidR="009F5D35" w:rsidRDefault="00747B03">
            <w:pPr>
              <w:spacing w:after="0"/>
              <w:jc w:val="center"/>
              <w:rPr>
                <w:sz w:val="20"/>
                <w:lang w:val="ru-RU"/>
              </w:rPr>
            </w:pPr>
            <w:r>
              <w:rPr>
                <w:sz w:val="20"/>
                <w:lang w:val="en-US"/>
              </w:rPr>
              <w:t>Migrated</w:t>
            </w:r>
            <w:r w:rsidR="009F5D35">
              <w:rPr>
                <w:sz w:val="20"/>
                <w:lang w:val="ru-RU"/>
              </w:rPr>
              <w:t xml:space="preserve"> Card Contract</w:t>
            </w:r>
          </w:p>
          <w:p w:rsidR="009F5D35" w:rsidRDefault="009F5D35">
            <w:pPr>
              <w:spacing w:after="0"/>
              <w:jc w:val="center"/>
              <w:rPr>
                <w:sz w:val="20"/>
                <w:szCs w:val="22"/>
                <w:lang w:val="ru-RU" w:eastAsia="zh-CN"/>
              </w:rPr>
            </w:pPr>
            <w:r>
              <w:rPr>
                <w:sz w:val="20"/>
                <w:lang w:val="ru-RU"/>
              </w:rPr>
              <w:t>Migrated Card Plastic</w:t>
            </w:r>
          </w:p>
        </w:tc>
      </w:tr>
      <w:tr w:rsidR="009F5D35" w:rsidTr="009F5D35">
        <w:tc>
          <w:tcPr>
            <w:tcW w:w="1418"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szCs w:val="22"/>
                <w:lang w:val="ru-RU" w:eastAsia="zh-CN"/>
              </w:rPr>
            </w:pPr>
            <w:r>
              <w:rPr>
                <w:sz w:val="20"/>
                <w:lang w:val="ru-RU"/>
              </w:rPr>
              <w:t>00002</w:t>
            </w:r>
          </w:p>
        </w:tc>
        <w:tc>
          <w:tcPr>
            <w:tcW w:w="7336"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lang w:val="ru-RU"/>
              </w:rPr>
            </w:pPr>
            <w:r>
              <w:rPr>
                <w:sz w:val="20"/>
                <w:lang w:val="ru-RU"/>
              </w:rPr>
              <w:t>Add Client</w:t>
            </w:r>
          </w:p>
          <w:p w:rsidR="009F5D35" w:rsidRDefault="009F5D35">
            <w:pPr>
              <w:spacing w:after="0"/>
              <w:jc w:val="center"/>
              <w:rPr>
                <w:sz w:val="20"/>
                <w:lang w:val="ru-RU"/>
              </w:rPr>
            </w:pPr>
            <w:r>
              <w:rPr>
                <w:sz w:val="20"/>
                <w:lang w:val="ru-RU"/>
              </w:rPr>
              <w:t>Add Issuing Contract</w:t>
            </w:r>
          </w:p>
          <w:p w:rsidR="009F5D35" w:rsidRDefault="009F5D35">
            <w:pPr>
              <w:spacing w:after="0"/>
              <w:jc w:val="center"/>
              <w:rPr>
                <w:sz w:val="20"/>
                <w:lang w:val="ru-RU"/>
              </w:rPr>
            </w:pPr>
            <w:r>
              <w:rPr>
                <w:sz w:val="20"/>
                <w:lang w:val="ru-RU"/>
              </w:rPr>
              <w:t>Migrated Main Card Contract/Main card plastic</w:t>
            </w:r>
          </w:p>
          <w:p w:rsidR="009F5D35" w:rsidRDefault="009F5D35">
            <w:pPr>
              <w:spacing w:after="0"/>
              <w:jc w:val="center"/>
              <w:rPr>
                <w:sz w:val="20"/>
                <w:szCs w:val="22"/>
                <w:lang w:val="ru-RU" w:eastAsia="zh-CN"/>
              </w:rPr>
            </w:pPr>
            <w:r>
              <w:rPr>
                <w:sz w:val="20"/>
                <w:lang w:val="ru-RU"/>
              </w:rPr>
              <w:t>Migrated Sub Card Contract/Sub card plastic</w:t>
            </w:r>
          </w:p>
        </w:tc>
      </w:tr>
      <w:tr w:rsidR="009F5D35" w:rsidTr="009F5D35">
        <w:tc>
          <w:tcPr>
            <w:tcW w:w="1418"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szCs w:val="22"/>
                <w:lang w:val="ru-RU" w:eastAsia="zh-CN"/>
              </w:rPr>
            </w:pPr>
            <w:r>
              <w:rPr>
                <w:sz w:val="20"/>
                <w:lang w:val="ru-RU"/>
              </w:rPr>
              <w:t>00003</w:t>
            </w:r>
          </w:p>
        </w:tc>
        <w:tc>
          <w:tcPr>
            <w:tcW w:w="7336"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lang w:val="ru-RU"/>
              </w:rPr>
            </w:pPr>
            <w:r>
              <w:rPr>
                <w:sz w:val="20"/>
                <w:lang w:val="ru-RU"/>
              </w:rPr>
              <w:t>Existing Client</w:t>
            </w:r>
          </w:p>
          <w:p w:rsidR="009F5D35" w:rsidRDefault="009F5D35">
            <w:pPr>
              <w:spacing w:after="0"/>
              <w:jc w:val="center"/>
              <w:rPr>
                <w:sz w:val="20"/>
                <w:lang w:val="ru-RU"/>
              </w:rPr>
            </w:pPr>
            <w:r>
              <w:rPr>
                <w:sz w:val="20"/>
                <w:lang w:val="ru-RU"/>
              </w:rPr>
              <w:t>Existing Issuing Contract</w:t>
            </w:r>
          </w:p>
          <w:p w:rsidR="009F5D35" w:rsidRDefault="009F5D35">
            <w:pPr>
              <w:spacing w:after="0"/>
              <w:jc w:val="center"/>
              <w:rPr>
                <w:sz w:val="20"/>
                <w:szCs w:val="22"/>
                <w:lang w:val="ru-RU" w:eastAsia="zh-CN"/>
              </w:rPr>
            </w:pPr>
            <w:r>
              <w:rPr>
                <w:sz w:val="20"/>
                <w:lang w:val="ru-RU"/>
              </w:rPr>
              <w:t>Migrated Card Contract/Card Plastic</w:t>
            </w:r>
          </w:p>
        </w:tc>
      </w:tr>
      <w:tr w:rsidR="009F5D35" w:rsidTr="009F5D35">
        <w:tc>
          <w:tcPr>
            <w:tcW w:w="1418"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szCs w:val="22"/>
                <w:lang w:val="ru-RU" w:eastAsia="zh-CN"/>
              </w:rPr>
            </w:pPr>
            <w:r>
              <w:rPr>
                <w:sz w:val="20"/>
                <w:lang w:val="ru-RU"/>
              </w:rPr>
              <w:t>00004</w:t>
            </w:r>
          </w:p>
        </w:tc>
        <w:tc>
          <w:tcPr>
            <w:tcW w:w="7336"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lang w:val="ru-RU"/>
              </w:rPr>
            </w:pPr>
            <w:r>
              <w:rPr>
                <w:sz w:val="20"/>
                <w:lang w:val="ru-RU"/>
              </w:rPr>
              <w:t>Existing Client</w:t>
            </w:r>
          </w:p>
          <w:p w:rsidR="009F5D35" w:rsidRDefault="009F5D35">
            <w:pPr>
              <w:spacing w:after="0"/>
              <w:jc w:val="center"/>
              <w:rPr>
                <w:sz w:val="20"/>
                <w:lang w:val="ru-RU"/>
              </w:rPr>
            </w:pPr>
            <w:r>
              <w:rPr>
                <w:sz w:val="20"/>
                <w:lang w:val="ru-RU"/>
              </w:rPr>
              <w:t>Add Issuing Contract</w:t>
            </w:r>
          </w:p>
          <w:p w:rsidR="009F5D35" w:rsidRDefault="009F5D35">
            <w:pPr>
              <w:spacing w:after="0"/>
              <w:jc w:val="center"/>
              <w:rPr>
                <w:sz w:val="20"/>
                <w:lang w:val="ru-RU"/>
              </w:rPr>
            </w:pPr>
            <w:r>
              <w:rPr>
                <w:sz w:val="20"/>
                <w:lang w:val="ru-RU"/>
              </w:rPr>
              <w:t>Migrated Main Card Contract/Main card plastic</w:t>
            </w:r>
          </w:p>
          <w:p w:rsidR="009F5D35" w:rsidRDefault="009F5D35">
            <w:pPr>
              <w:spacing w:after="0"/>
              <w:jc w:val="center"/>
              <w:rPr>
                <w:sz w:val="20"/>
                <w:szCs w:val="22"/>
                <w:lang w:val="ru-RU" w:eastAsia="zh-CN"/>
              </w:rPr>
            </w:pPr>
            <w:r>
              <w:rPr>
                <w:sz w:val="20"/>
                <w:lang w:val="ru-RU"/>
              </w:rPr>
              <w:t>Migrated Sub Card Contract/Sub card plastic</w:t>
            </w:r>
          </w:p>
        </w:tc>
      </w:tr>
      <w:tr w:rsidR="009F5D35" w:rsidTr="009F5D35">
        <w:tc>
          <w:tcPr>
            <w:tcW w:w="1418"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szCs w:val="22"/>
                <w:lang w:val="ru-RU" w:eastAsia="zh-CN"/>
              </w:rPr>
            </w:pPr>
            <w:r>
              <w:rPr>
                <w:sz w:val="20"/>
                <w:lang w:val="ru-RU"/>
              </w:rPr>
              <w:t>00005</w:t>
            </w:r>
          </w:p>
        </w:tc>
        <w:tc>
          <w:tcPr>
            <w:tcW w:w="7336" w:type="dxa"/>
            <w:tcBorders>
              <w:top w:val="single" w:sz="4" w:space="0" w:color="auto"/>
              <w:left w:val="single" w:sz="4" w:space="0" w:color="auto"/>
              <w:bottom w:val="single" w:sz="4" w:space="0" w:color="auto"/>
              <w:right w:val="single" w:sz="4" w:space="0" w:color="auto"/>
            </w:tcBorders>
            <w:hideMark/>
          </w:tcPr>
          <w:p w:rsidR="009F5D35" w:rsidRDefault="009F5D35">
            <w:pPr>
              <w:spacing w:after="0"/>
              <w:jc w:val="center"/>
              <w:rPr>
                <w:sz w:val="20"/>
                <w:lang w:val="ru-RU"/>
              </w:rPr>
            </w:pPr>
            <w:r>
              <w:rPr>
                <w:sz w:val="20"/>
                <w:lang w:val="ru-RU"/>
              </w:rPr>
              <w:t>Existing Client</w:t>
            </w:r>
          </w:p>
          <w:p w:rsidR="009F5D35" w:rsidRDefault="009F5D35">
            <w:pPr>
              <w:spacing w:after="0"/>
              <w:jc w:val="center"/>
              <w:rPr>
                <w:sz w:val="20"/>
                <w:lang w:val="ru-RU"/>
              </w:rPr>
            </w:pPr>
            <w:r>
              <w:rPr>
                <w:sz w:val="20"/>
                <w:lang w:val="ru-RU"/>
              </w:rPr>
              <w:t>Existing Issuing Contract</w:t>
            </w:r>
          </w:p>
          <w:p w:rsidR="009F5D35" w:rsidRDefault="009F5D35">
            <w:pPr>
              <w:spacing w:after="0"/>
              <w:jc w:val="center"/>
              <w:rPr>
                <w:sz w:val="20"/>
                <w:szCs w:val="22"/>
                <w:lang w:val="ru-RU" w:eastAsia="zh-CN"/>
              </w:rPr>
            </w:pPr>
            <w:r>
              <w:rPr>
                <w:sz w:val="20"/>
                <w:lang w:val="ru-RU"/>
              </w:rPr>
              <w:t>Existing Card - Add Related Card (</w:t>
            </w:r>
            <w:r>
              <w:rPr>
                <w:i/>
                <w:sz w:val="20"/>
                <w:lang w:val="ru-RU"/>
              </w:rPr>
              <w:t>link RBS number to existing card</w:t>
            </w:r>
            <w:r>
              <w:rPr>
                <w:sz w:val="20"/>
                <w:lang w:val="ru-RU"/>
              </w:rPr>
              <w:t>)</w:t>
            </w:r>
          </w:p>
        </w:tc>
      </w:tr>
    </w:tbl>
    <w:p w:rsidR="00530385" w:rsidRDefault="00530385" w:rsidP="00747B03">
      <w:pPr>
        <w:ind w:firstLine="576"/>
        <w:jc w:val="both"/>
      </w:pPr>
    </w:p>
    <w:p w:rsidR="00747B03" w:rsidRPr="00566586" w:rsidRDefault="00747B03" w:rsidP="00566586">
      <w:pPr>
        <w:ind w:left="576"/>
        <w:jc w:val="both"/>
        <w:rPr>
          <w:sz w:val="20"/>
          <w:szCs w:val="20"/>
        </w:rPr>
      </w:pPr>
      <w:r w:rsidRPr="00566586">
        <w:rPr>
          <w:sz w:val="20"/>
          <w:szCs w:val="20"/>
        </w:rPr>
        <w:t>Below is list of XML file to support the basic operations (add/update) of static data after migration period.</w:t>
      </w:r>
    </w:p>
    <w:p w:rsidR="00747B03" w:rsidRPr="00566586" w:rsidRDefault="00747B03" w:rsidP="00747B03">
      <w:pPr>
        <w:jc w:val="both"/>
        <w:rPr>
          <w:sz w:val="20"/>
          <w:szCs w:val="20"/>
        </w:rPr>
      </w:pPr>
      <w:r w:rsidRPr="00566586">
        <w:rPr>
          <w:sz w:val="20"/>
          <w:szCs w:val="20"/>
        </w:rPr>
        <w:tab/>
        <w:t xml:space="preserve">File Mask = XADVAPL001000_?????.xxx </w:t>
      </w:r>
    </w:p>
    <w:p w:rsidR="00747B03" w:rsidRPr="00566586" w:rsidRDefault="00747B03" w:rsidP="00747B03">
      <w:pPr>
        <w:ind w:left="708"/>
        <w:rPr>
          <w:sz w:val="20"/>
          <w:szCs w:val="20"/>
        </w:rPr>
      </w:pPr>
      <w:r w:rsidRPr="00566586">
        <w:rPr>
          <w:sz w:val="20"/>
          <w:szCs w:val="20"/>
        </w:rPr>
        <w:t>[XADVAPL = prefix; 00</w:t>
      </w:r>
      <w:r w:rsidRPr="00566586">
        <w:rPr>
          <w:color w:val="FF0000"/>
          <w:sz w:val="20"/>
          <w:szCs w:val="20"/>
        </w:rPr>
        <w:t>1000</w:t>
      </w:r>
      <w:r w:rsidRPr="00566586">
        <w:rPr>
          <w:sz w:val="20"/>
          <w:szCs w:val="20"/>
        </w:rPr>
        <w:t>=branch code (e.g. NMA HO); ?????=sequence number per day; xxx=day-th of year]</w:t>
      </w:r>
    </w:p>
    <w:tbl>
      <w:tblPr>
        <w:tblStyle w:val="TableGrid"/>
        <w:tblW w:w="0" w:type="auto"/>
        <w:tblInd w:w="817" w:type="dxa"/>
        <w:tblLook w:val="04A0" w:firstRow="1" w:lastRow="0" w:firstColumn="1" w:lastColumn="0" w:noHBand="0" w:noVBand="1"/>
      </w:tblPr>
      <w:tblGrid>
        <w:gridCol w:w="1418"/>
        <w:gridCol w:w="7336"/>
      </w:tblGrid>
      <w:tr w:rsidR="00747B03" w:rsidTr="00747B03">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747B03" w:rsidRDefault="00747B03" w:rsidP="00747B03">
            <w:pPr>
              <w:spacing w:before="120"/>
              <w:jc w:val="center"/>
              <w:rPr>
                <w:b/>
                <w:sz w:val="20"/>
                <w:szCs w:val="22"/>
                <w:lang w:val="ru-RU" w:eastAsia="zh-CN"/>
              </w:rPr>
            </w:pPr>
            <w:r>
              <w:rPr>
                <w:b/>
                <w:sz w:val="20"/>
                <w:lang w:val="ru-RU"/>
              </w:rPr>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747B03" w:rsidRDefault="00747B03" w:rsidP="00747B03">
            <w:pPr>
              <w:spacing w:before="120"/>
              <w:jc w:val="center"/>
              <w:rPr>
                <w:b/>
                <w:sz w:val="20"/>
                <w:szCs w:val="22"/>
                <w:lang w:val="ru-RU" w:eastAsia="zh-CN"/>
              </w:rPr>
            </w:pPr>
            <w:r>
              <w:rPr>
                <w:b/>
                <w:sz w:val="20"/>
                <w:lang w:val="ru-RU"/>
              </w:rPr>
              <w:t>Description</w:t>
            </w:r>
          </w:p>
        </w:tc>
      </w:tr>
      <w:tr w:rsidR="00747B03" w:rsidTr="00747B03">
        <w:tc>
          <w:tcPr>
            <w:tcW w:w="1418" w:type="dxa"/>
            <w:tcBorders>
              <w:top w:val="single" w:sz="4" w:space="0" w:color="auto"/>
              <w:left w:val="single" w:sz="4" w:space="0" w:color="auto"/>
              <w:bottom w:val="single" w:sz="4" w:space="0" w:color="auto"/>
              <w:right w:val="single" w:sz="4" w:space="0" w:color="auto"/>
            </w:tcBorders>
            <w:hideMark/>
          </w:tcPr>
          <w:p w:rsidR="00747B03" w:rsidRPr="009B5062" w:rsidRDefault="00747B03" w:rsidP="00747B03">
            <w:pPr>
              <w:spacing w:after="0"/>
              <w:jc w:val="center"/>
              <w:rPr>
                <w:sz w:val="20"/>
                <w:szCs w:val="22"/>
                <w:lang w:val="en-US" w:eastAsia="zh-CN"/>
              </w:rPr>
            </w:pPr>
            <w:r>
              <w:rPr>
                <w:sz w:val="20"/>
                <w:lang w:val="ru-RU"/>
              </w:rPr>
              <w:t>0000</w:t>
            </w:r>
            <w:r>
              <w:rPr>
                <w:sz w:val="20"/>
                <w:lang w:val="en-US"/>
              </w:rPr>
              <w:t>6</w:t>
            </w:r>
          </w:p>
        </w:tc>
        <w:tc>
          <w:tcPr>
            <w:tcW w:w="7336" w:type="dxa"/>
            <w:tcBorders>
              <w:top w:val="single" w:sz="4" w:space="0" w:color="auto"/>
              <w:left w:val="single" w:sz="4" w:space="0" w:color="auto"/>
              <w:bottom w:val="single" w:sz="4" w:space="0" w:color="auto"/>
              <w:right w:val="single" w:sz="4" w:space="0" w:color="auto"/>
            </w:tcBorders>
            <w:hideMark/>
          </w:tcPr>
          <w:p w:rsidR="00747B03" w:rsidRDefault="00747B03" w:rsidP="00747B03">
            <w:pPr>
              <w:spacing w:after="0"/>
              <w:jc w:val="center"/>
              <w:rPr>
                <w:sz w:val="20"/>
                <w:lang w:val="ru-RU"/>
              </w:rPr>
            </w:pPr>
            <w:r>
              <w:rPr>
                <w:sz w:val="20"/>
                <w:lang w:val="ru-RU"/>
              </w:rPr>
              <w:t>Add Client</w:t>
            </w:r>
          </w:p>
          <w:p w:rsidR="00747B03" w:rsidRDefault="00747B03" w:rsidP="00747B03">
            <w:pPr>
              <w:spacing w:after="0"/>
              <w:jc w:val="center"/>
              <w:rPr>
                <w:sz w:val="20"/>
                <w:lang w:val="ru-RU"/>
              </w:rPr>
            </w:pPr>
            <w:r>
              <w:rPr>
                <w:sz w:val="20"/>
                <w:lang w:val="ru-RU"/>
              </w:rPr>
              <w:t>Add Issuing Contract</w:t>
            </w:r>
          </w:p>
          <w:p w:rsidR="00747B03" w:rsidRDefault="00747B03" w:rsidP="00747B03">
            <w:pPr>
              <w:spacing w:after="0"/>
              <w:jc w:val="center"/>
              <w:rPr>
                <w:sz w:val="20"/>
                <w:lang w:val="ru-RU"/>
              </w:rPr>
            </w:pPr>
            <w:r>
              <w:rPr>
                <w:sz w:val="20"/>
                <w:lang w:val="en-US"/>
              </w:rPr>
              <w:t>Add</w:t>
            </w:r>
            <w:r>
              <w:rPr>
                <w:sz w:val="20"/>
                <w:lang w:val="ru-RU"/>
              </w:rPr>
              <w:t xml:space="preserve"> Card Contract</w:t>
            </w:r>
          </w:p>
          <w:p w:rsidR="00747B03" w:rsidRDefault="00747B03" w:rsidP="00747B03">
            <w:pPr>
              <w:spacing w:after="0"/>
              <w:jc w:val="center"/>
              <w:rPr>
                <w:sz w:val="20"/>
                <w:szCs w:val="22"/>
                <w:lang w:val="ru-RU" w:eastAsia="zh-CN"/>
              </w:rPr>
            </w:pPr>
            <w:r>
              <w:rPr>
                <w:sz w:val="20"/>
                <w:lang w:val="en-US"/>
              </w:rPr>
              <w:t>Add</w:t>
            </w:r>
            <w:r>
              <w:rPr>
                <w:sz w:val="20"/>
                <w:lang w:val="ru-RU"/>
              </w:rPr>
              <w:t xml:space="preserve"> Card Plastic</w:t>
            </w:r>
          </w:p>
        </w:tc>
      </w:tr>
      <w:tr w:rsidR="00747B03" w:rsidTr="00747B03">
        <w:tc>
          <w:tcPr>
            <w:tcW w:w="1418" w:type="dxa"/>
            <w:tcBorders>
              <w:top w:val="single" w:sz="4" w:space="0" w:color="auto"/>
              <w:left w:val="single" w:sz="4" w:space="0" w:color="auto"/>
              <w:bottom w:val="single" w:sz="4" w:space="0" w:color="auto"/>
              <w:right w:val="single" w:sz="4" w:space="0" w:color="auto"/>
            </w:tcBorders>
            <w:hideMark/>
          </w:tcPr>
          <w:p w:rsidR="00747B03" w:rsidRPr="009B5062" w:rsidRDefault="00747B03" w:rsidP="00747B03">
            <w:pPr>
              <w:spacing w:before="100" w:beforeAutospacing="1" w:after="0" w:afterAutospacing="1"/>
              <w:jc w:val="center"/>
              <w:textAlignment w:val="center"/>
              <w:rPr>
                <w:sz w:val="20"/>
                <w:szCs w:val="22"/>
                <w:lang w:val="en-US" w:eastAsia="zh-CN"/>
              </w:rPr>
            </w:pPr>
            <w:r>
              <w:rPr>
                <w:sz w:val="20"/>
                <w:lang w:val="ru-RU"/>
              </w:rPr>
              <w:t>0000</w:t>
            </w:r>
            <w:r>
              <w:rPr>
                <w:sz w:val="20"/>
                <w:lang w:val="en-US"/>
              </w:rPr>
              <w:t>7</w:t>
            </w:r>
          </w:p>
        </w:tc>
        <w:tc>
          <w:tcPr>
            <w:tcW w:w="7336" w:type="dxa"/>
            <w:tcBorders>
              <w:top w:val="single" w:sz="4" w:space="0" w:color="auto"/>
              <w:left w:val="single" w:sz="4" w:space="0" w:color="auto"/>
              <w:bottom w:val="single" w:sz="4" w:space="0" w:color="auto"/>
              <w:right w:val="single" w:sz="4" w:space="0" w:color="auto"/>
            </w:tcBorders>
            <w:hideMark/>
          </w:tcPr>
          <w:p w:rsidR="00747B03" w:rsidRDefault="00747B03" w:rsidP="00747B03">
            <w:pPr>
              <w:spacing w:after="0"/>
              <w:jc w:val="center"/>
              <w:rPr>
                <w:sz w:val="20"/>
                <w:lang w:val="ru-RU"/>
              </w:rPr>
            </w:pPr>
            <w:r>
              <w:rPr>
                <w:sz w:val="20"/>
                <w:lang w:val="ru-RU"/>
              </w:rPr>
              <w:t>Add Client</w:t>
            </w:r>
          </w:p>
          <w:p w:rsidR="00747B03" w:rsidRDefault="00747B03" w:rsidP="00747B03">
            <w:pPr>
              <w:spacing w:after="0"/>
              <w:jc w:val="center"/>
              <w:rPr>
                <w:sz w:val="20"/>
                <w:lang w:val="ru-RU"/>
              </w:rPr>
            </w:pPr>
            <w:r>
              <w:rPr>
                <w:sz w:val="20"/>
                <w:lang w:val="ru-RU"/>
              </w:rPr>
              <w:t>Add Issuing Contract</w:t>
            </w:r>
          </w:p>
          <w:p w:rsidR="00747B03" w:rsidRDefault="00747B03" w:rsidP="00747B03">
            <w:pPr>
              <w:spacing w:after="0"/>
              <w:jc w:val="center"/>
              <w:rPr>
                <w:sz w:val="20"/>
                <w:lang w:val="ru-RU"/>
              </w:rPr>
            </w:pPr>
            <w:r>
              <w:rPr>
                <w:sz w:val="20"/>
                <w:lang w:val="en-US"/>
              </w:rPr>
              <w:t>Ad</w:t>
            </w:r>
            <w:r>
              <w:rPr>
                <w:sz w:val="20"/>
                <w:lang w:val="ru-RU"/>
              </w:rPr>
              <w:t>d Main Card Contract/Main card plastic</w:t>
            </w:r>
          </w:p>
          <w:p w:rsidR="00747B03" w:rsidRDefault="00747B03" w:rsidP="00747B03">
            <w:pPr>
              <w:spacing w:after="0"/>
              <w:jc w:val="center"/>
              <w:rPr>
                <w:sz w:val="20"/>
                <w:szCs w:val="22"/>
                <w:lang w:val="ru-RU" w:eastAsia="zh-CN"/>
              </w:rPr>
            </w:pPr>
            <w:r>
              <w:rPr>
                <w:sz w:val="20"/>
                <w:lang w:val="en-US"/>
              </w:rPr>
              <w:t>Add</w:t>
            </w:r>
            <w:r>
              <w:rPr>
                <w:sz w:val="20"/>
                <w:lang w:val="ru-RU"/>
              </w:rPr>
              <w:t xml:space="preserve"> Sub Card Contract/Sub card plastic</w:t>
            </w:r>
          </w:p>
        </w:tc>
      </w:tr>
      <w:tr w:rsidR="00747B03" w:rsidTr="00747B03">
        <w:tc>
          <w:tcPr>
            <w:tcW w:w="1418" w:type="dxa"/>
            <w:tcBorders>
              <w:top w:val="single" w:sz="4" w:space="0" w:color="auto"/>
              <w:left w:val="single" w:sz="4" w:space="0" w:color="auto"/>
              <w:bottom w:val="single" w:sz="4" w:space="0" w:color="auto"/>
              <w:right w:val="single" w:sz="4" w:space="0" w:color="auto"/>
            </w:tcBorders>
            <w:hideMark/>
          </w:tcPr>
          <w:p w:rsidR="00747B03" w:rsidRPr="009B5062" w:rsidRDefault="00747B03" w:rsidP="00747B03">
            <w:pPr>
              <w:spacing w:before="100" w:beforeAutospacing="1" w:after="0" w:afterAutospacing="1"/>
              <w:jc w:val="center"/>
              <w:textAlignment w:val="center"/>
              <w:rPr>
                <w:sz w:val="20"/>
                <w:szCs w:val="22"/>
                <w:lang w:val="en-US" w:eastAsia="zh-CN"/>
              </w:rPr>
            </w:pPr>
            <w:r>
              <w:rPr>
                <w:sz w:val="20"/>
                <w:lang w:val="ru-RU"/>
              </w:rPr>
              <w:lastRenderedPageBreak/>
              <w:t>0000</w:t>
            </w:r>
            <w:r>
              <w:rPr>
                <w:sz w:val="20"/>
                <w:lang w:val="en-US"/>
              </w:rPr>
              <w:t>8</w:t>
            </w:r>
          </w:p>
        </w:tc>
        <w:tc>
          <w:tcPr>
            <w:tcW w:w="7336" w:type="dxa"/>
            <w:tcBorders>
              <w:top w:val="single" w:sz="4" w:space="0" w:color="auto"/>
              <w:left w:val="single" w:sz="4" w:space="0" w:color="auto"/>
              <w:bottom w:val="single" w:sz="4" w:space="0" w:color="auto"/>
              <w:right w:val="single" w:sz="4" w:space="0" w:color="auto"/>
            </w:tcBorders>
            <w:hideMark/>
          </w:tcPr>
          <w:p w:rsidR="00747B03" w:rsidRDefault="00747B03" w:rsidP="00747B03">
            <w:pPr>
              <w:spacing w:after="0"/>
              <w:jc w:val="center"/>
              <w:rPr>
                <w:sz w:val="20"/>
                <w:lang w:val="ru-RU"/>
              </w:rPr>
            </w:pPr>
            <w:r>
              <w:rPr>
                <w:sz w:val="20"/>
                <w:lang w:val="ru-RU"/>
              </w:rPr>
              <w:t>Existing Client</w:t>
            </w:r>
          </w:p>
          <w:p w:rsidR="00747B03" w:rsidRDefault="00747B03" w:rsidP="00747B03">
            <w:pPr>
              <w:spacing w:after="0"/>
              <w:jc w:val="center"/>
              <w:rPr>
                <w:sz w:val="20"/>
                <w:lang w:val="ru-RU"/>
              </w:rPr>
            </w:pPr>
            <w:r>
              <w:rPr>
                <w:sz w:val="20"/>
                <w:lang w:val="ru-RU"/>
              </w:rPr>
              <w:t>Existing Issuing Contract</w:t>
            </w:r>
          </w:p>
          <w:p w:rsidR="00747B03" w:rsidRDefault="005B13D9" w:rsidP="00747B03">
            <w:pPr>
              <w:spacing w:after="0"/>
              <w:jc w:val="center"/>
              <w:rPr>
                <w:sz w:val="20"/>
                <w:szCs w:val="22"/>
                <w:lang w:val="ru-RU" w:eastAsia="zh-CN"/>
              </w:rPr>
            </w:pPr>
            <w:r>
              <w:rPr>
                <w:sz w:val="20"/>
                <w:lang w:val="en-US"/>
              </w:rPr>
              <w:t>Add</w:t>
            </w:r>
            <w:r w:rsidR="00747B03">
              <w:rPr>
                <w:sz w:val="20"/>
                <w:lang w:val="ru-RU"/>
              </w:rPr>
              <w:t xml:space="preserve"> Card Contract/Card Plastic</w:t>
            </w:r>
          </w:p>
        </w:tc>
      </w:tr>
      <w:tr w:rsidR="00747B03" w:rsidTr="00747B03">
        <w:tc>
          <w:tcPr>
            <w:tcW w:w="1418" w:type="dxa"/>
            <w:tcBorders>
              <w:top w:val="single" w:sz="4" w:space="0" w:color="auto"/>
              <w:left w:val="single" w:sz="4" w:space="0" w:color="auto"/>
              <w:bottom w:val="single" w:sz="4" w:space="0" w:color="auto"/>
              <w:right w:val="single" w:sz="4" w:space="0" w:color="auto"/>
            </w:tcBorders>
            <w:hideMark/>
          </w:tcPr>
          <w:p w:rsidR="00747B03" w:rsidRPr="009B5062" w:rsidRDefault="005B13D9" w:rsidP="00747B03">
            <w:pPr>
              <w:spacing w:before="100" w:beforeAutospacing="1" w:after="0" w:afterAutospacing="1"/>
              <w:jc w:val="center"/>
              <w:textAlignment w:val="center"/>
              <w:rPr>
                <w:sz w:val="20"/>
                <w:szCs w:val="22"/>
                <w:lang w:val="en-US" w:eastAsia="zh-CN"/>
              </w:rPr>
            </w:pPr>
            <w:r>
              <w:rPr>
                <w:sz w:val="20"/>
                <w:lang w:val="ru-RU"/>
              </w:rPr>
              <w:t>0000</w:t>
            </w:r>
            <w:r>
              <w:rPr>
                <w:sz w:val="20"/>
                <w:lang w:val="en-US"/>
              </w:rPr>
              <w:t>9</w:t>
            </w:r>
          </w:p>
        </w:tc>
        <w:tc>
          <w:tcPr>
            <w:tcW w:w="7336" w:type="dxa"/>
            <w:tcBorders>
              <w:top w:val="single" w:sz="4" w:space="0" w:color="auto"/>
              <w:left w:val="single" w:sz="4" w:space="0" w:color="auto"/>
              <w:bottom w:val="single" w:sz="4" w:space="0" w:color="auto"/>
              <w:right w:val="single" w:sz="4" w:space="0" w:color="auto"/>
            </w:tcBorders>
            <w:hideMark/>
          </w:tcPr>
          <w:p w:rsidR="00747B03" w:rsidRDefault="00747B03" w:rsidP="00747B03">
            <w:pPr>
              <w:spacing w:after="0"/>
              <w:jc w:val="center"/>
              <w:rPr>
                <w:sz w:val="20"/>
                <w:lang w:val="ru-RU"/>
              </w:rPr>
            </w:pPr>
            <w:r>
              <w:rPr>
                <w:sz w:val="20"/>
                <w:lang w:val="ru-RU"/>
              </w:rPr>
              <w:t>Existing Client</w:t>
            </w:r>
          </w:p>
          <w:p w:rsidR="00747B03" w:rsidRDefault="00747B03" w:rsidP="00747B03">
            <w:pPr>
              <w:spacing w:after="0"/>
              <w:jc w:val="center"/>
              <w:rPr>
                <w:sz w:val="20"/>
                <w:lang w:val="ru-RU"/>
              </w:rPr>
            </w:pPr>
            <w:r>
              <w:rPr>
                <w:sz w:val="20"/>
                <w:lang w:val="ru-RU"/>
              </w:rPr>
              <w:t>Add Issuing Contract</w:t>
            </w:r>
          </w:p>
          <w:p w:rsidR="00747B03" w:rsidRDefault="005B13D9" w:rsidP="00747B03">
            <w:pPr>
              <w:spacing w:after="0"/>
              <w:jc w:val="center"/>
              <w:rPr>
                <w:sz w:val="20"/>
                <w:lang w:val="ru-RU"/>
              </w:rPr>
            </w:pPr>
            <w:r>
              <w:rPr>
                <w:sz w:val="20"/>
                <w:lang w:val="en-US"/>
              </w:rPr>
              <w:t>Add</w:t>
            </w:r>
            <w:r w:rsidR="00747B03">
              <w:rPr>
                <w:sz w:val="20"/>
                <w:lang w:val="ru-RU"/>
              </w:rPr>
              <w:t xml:space="preserve"> Main Card Contract/Main card plastic</w:t>
            </w:r>
          </w:p>
          <w:p w:rsidR="00747B03" w:rsidRDefault="005B13D9" w:rsidP="00747B03">
            <w:pPr>
              <w:spacing w:after="0"/>
              <w:jc w:val="center"/>
              <w:rPr>
                <w:sz w:val="20"/>
                <w:szCs w:val="22"/>
                <w:lang w:val="ru-RU" w:eastAsia="zh-CN"/>
              </w:rPr>
            </w:pPr>
            <w:r>
              <w:rPr>
                <w:sz w:val="20"/>
                <w:lang w:val="en-US"/>
              </w:rPr>
              <w:t>Add</w:t>
            </w:r>
            <w:r w:rsidR="00747B03">
              <w:rPr>
                <w:sz w:val="20"/>
                <w:lang w:val="ru-RU"/>
              </w:rPr>
              <w:t xml:space="preserve"> Sub Card Contract/Sub card plastic</w:t>
            </w:r>
          </w:p>
        </w:tc>
      </w:tr>
      <w:tr w:rsidR="00747B03" w:rsidTr="00747B03">
        <w:tc>
          <w:tcPr>
            <w:tcW w:w="1418" w:type="dxa"/>
            <w:tcBorders>
              <w:top w:val="single" w:sz="4" w:space="0" w:color="auto"/>
              <w:left w:val="single" w:sz="4" w:space="0" w:color="auto"/>
              <w:bottom w:val="single" w:sz="4" w:space="0" w:color="auto"/>
              <w:right w:val="single" w:sz="4" w:space="0" w:color="auto"/>
            </w:tcBorders>
            <w:hideMark/>
          </w:tcPr>
          <w:p w:rsidR="00747B03" w:rsidRPr="009B5062" w:rsidRDefault="005B13D9" w:rsidP="00747B03">
            <w:pPr>
              <w:spacing w:before="100" w:beforeAutospacing="1" w:after="0" w:afterAutospacing="1"/>
              <w:jc w:val="center"/>
              <w:textAlignment w:val="center"/>
              <w:rPr>
                <w:sz w:val="20"/>
                <w:szCs w:val="22"/>
                <w:lang w:val="en-US" w:eastAsia="zh-CN"/>
              </w:rPr>
            </w:pPr>
            <w:r>
              <w:rPr>
                <w:sz w:val="20"/>
                <w:lang w:val="ru-RU"/>
              </w:rPr>
              <w:t>000</w:t>
            </w:r>
            <w:r>
              <w:rPr>
                <w:sz w:val="20"/>
                <w:lang w:val="en-US"/>
              </w:rPr>
              <w:t>10</w:t>
            </w:r>
          </w:p>
        </w:tc>
        <w:tc>
          <w:tcPr>
            <w:tcW w:w="7336" w:type="dxa"/>
            <w:tcBorders>
              <w:top w:val="single" w:sz="4" w:space="0" w:color="auto"/>
              <w:left w:val="single" w:sz="4" w:space="0" w:color="auto"/>
              <w:bottom w:val="single" w:sz="4" w:space="0" w:color="auto"/>
              <w:right w:val="single" w:sz="4" w:space="0" w:color="auto"/>
            </w:tcBorders>
            <w:hideMark/>
          </w:tcPr>
          <w:p w:rsidR="00747B03" w:rsidRDefault="00747B03" w:rsidP="00747B03">
            <w:pPr>
              <w:spacing w:after="0"/>
              <w:jc w:val="center"/>
              <w:rPr>
                <w:sz w:val="20"/>
                <w:lang w:val="ru-RU"/>
              </w:rPr>
            </w:pPr>
            <w:r>
              <w:rPr>
                <w:sz w:val="20"/>
                <w:lang w:val="ru-RU"/>
              </w:rPr>
              <w:t>Existing Client</w:t>
            </w:r>
          </w:p>
          <w:p w:rsidR="00747B03" w:rsidRDefault="00747B03" w:rsidP="00747B03">
            <w:pPr>
              <w:spacing w:after="0"/>
              <w:jc w:val="center"/>
              <w:rPr>
                <w:sz w:val="20"/>
                <w:lang w:val="ru-RU"/>
              </w:rPr>
            </w:pPr>
            <w:r>
              <w:rPr>
                <w:sz w:val="20"/>
                <w:lang w:val="ru-RU"/>
              </w:rPr>
              <w:t>Existing Issuing Contract</w:t>
            </w:r>
          </w:p>
          <w:p w:rsidR="00747B03" w:rsidRDefault="00747B03" w:rsidP="00747B03">
            <w:pPr>
              <w:spacing w:after="0"/>
              <w:jc w:val="center"/>
              <w:rPr>
                <w:sz w:val="20"/>
                <w:szCs w:val="22"/>
                <w:lang w:val="ru-RU" w:eastAsia="zh-CN"/>
              </w:rPr>
            </w:pPr>
            <w:r>
              <w:rPr>
                <w:sz w:val="20"/>
                <w:lang w:val="ru-RU"/>
              </w:rPr>
              <w:t>Existing Card - Add Related Card (</w:t>
            </w:r>
            <w:r>
              <w:rPr>
                <w:i/>
                <w:sz w:val="20"/>
                <w:lang w:val="ru-RU"/>
              </w:rPr>
              <w:t>link RBS number to existing card</w:t>
            </w:r>
            <w:r>
              <w:rPr>
                <w:sz w:val="20"/>
                <w:lang w:val="ru-RU"/>
              </w:rPr>
              <w:t>)</w:t>
            </w:r>
          </w:p>
        </w:tc>
      </w:tr>
      <w:tr w:rsidR="005B13D9" w:rsidTr="00747B03">
        <w:tc>
          <w:tcPr>
            <w:tcW w:w="1418" w:type="dxa"/>
            <w:tcBorders>
              <w:top w:val="single" w:sz="4" w:space="0" w:color="auto"/>
              <w:left w:val="single" w:sz="4" w:space="0" w:color="auto"/>
              <w:bottom w:val="single" w:sz="4" w:space="0" w:color="auto"/>
              <w:right w:val="single" w:sz="4" w:space="0" w:color="auto"/>
            </w:tcBorders>
          </w:tcPr>
          <w:p w:rsidR="005B13D9" w:rsidRPr="009B5062" w:rsidRDefault="005B13D9" w:rsidP="00747B03">
            <w:pPr>
              <w:spacing w:before="100" w:beforeAutospacing="1" w:after="0" w:afterAutospacing="1"/>
              <w:jc w:val="center"/>
              <w:textAlignment w:val="center"/>
              <w:rPr>
                <w:sz w:val="20"/>
                <w:lang w:val="en-US"/>
              </w:rPr>
            </w:pPr>
            <w:r>
              <w:rPr>
                <w:sz w:val="20"/>
                <w:lang w:val="en-US"/>
              </w:rPr>
              <w:t>00011</w:t>
            </w:r>
          </w:p>
        </w:tc>
        <w:tc>
          <w:tcPr>
            <w:tcW w:w="7336" w:type="dxa"/>
            <w:tcBorders>
              <w:top w:val="single" w:sz="4" w:space="0" w:color="auto"/>
              <w:left w:val="single" w:sz="4" w:space="0" w:color="auto"/>
              <w:bottom w:val="single" w:sz="4" w:space="0" w:color="auto"/>
              <w:right w:val="single" w:sz="4" w:space="0" w:color="auto"/>
            </w:tcBorders>
          </w:tcPr>
          <w:p w:rsidR="005B13D9" w:rsidRPr="009B5062" w:rsidRDefault="005B13D9" w:rsidP="005B13D9">
            <w:pPr>
              <w:spacing w:before="100" w:beforeAutospacing="1" w:after="0" w:afterAutospacing="1"/>
              <w:jc w:val="center"/>
              <w:textAlignment w:val="center"/>
              <w:rPr>
                <w:sz w:val="20"/>
                <w:lang w:val="en-US"/>
              </w:rPr>
            </w:pPr>
            <w:r>
              <w:rPr>
                <w:sz w:val="20"/>
                <w:lang w:val="en-US"/>
              </w:rPr>
              <w:t>Update Client</w:t>
            </w:r>
          </w:p>
        </w:tc>
      </w:tr>
      <w:tr w:rsidR="005B13D9" w:rsidTr="00747B03">
        <w:tc>
          <w:tcPr>
            <w:tcW w:w="1418" w:type="dxa"/>
            <w:tcBorders>
              <w:top w:val="single" w:sz="4" w:space="0" w:color="auto"/>
              <w:left w:val="single" w:sz="4" w:space="0" w:color="auto"/>
              <w:bottom w:val="single" w:sz="4" w:space="0" w:color="auto"/>
              <w:right w:val="single" w:sz="4" w:space="0" w:color="auto"/>
            </w:tcBorders>
          </w:tcPr>
          <w:p w:rsidR="005B13D9" w:rsidRDefault="005B13D9" w:rsidP="00747B03">
            <w:pPr>
              <w:spacing w:after="0"/>
              <w:jc w:val="center"/>
              <w:rPr>
                <w:sz w:val="20"/>
                <w:lang w:val="en-US"/>
              </w:rPr>
            </w:pPr>
            <w:r>
              <w:rPr>
                <w:sz w:val="20"/>
                <w:lang w:val="en-US"/>
              </w:rPr>
              <w:t>00012</w:t>
            </w:r>
          </w:p>
        </w:tc>
        <w:tc>
          <w:tcPr>
            <w:tcW w:w="7336" w:type="dxa"/>
            <w:tcBorders>
              <w:top w:val="single" w:sz="4" w:space="0" w:color="auto"/>
              <w:left w:val="single" w:sz="4" w:space="0" w:color="auto"/>
              <w:bottom w:val="single" w:sz="4" w:space="0" w:color="auto"/>
              <w:right w:val="single" w:sz="4" w:space="0" w:color="auto"/>
            </w:tcBorders>
          </w:tcPr>
          <w:p w:rsidR="005B13D9" w:rsidRDefault="005B13D9" w:rsidP="005B13D9">
            <w:pPr>
              <w:spacing w:after="0"/>
              <w:jc w:val="center"/>
              <w:rPr>
                <w:sz w:val="20"/>
                <w:lang w:val="en-US"/>
              </w:rPr>
            </w:pPr>
            <w:r>
              <w:rPr>
                <w:sz w:val="20"/>
                <w:lang w:val="en-US"/>
              </w:rPr>
              <w:t>Update information of Issuing Contract/Card Contract</w:t>
            </w:r>
          </w:p>
        </w:tc>
      </w:tr>
      <w:tr w:rsidR="005B13D9" w:rsidTr="00747B03">
        <w:tc>
          <w:tcPr>
            <w:tcW w:w="1418" w:type="dxa"/>
            <w:tcBorders>
              <w:top w:val="single" w:sz="4" w:space="0" w:color="auto"/>
              <w:left w:val="single" w:sz="4" w:space="0" w:color="auto"/>
              <w:bottom w:val="single" w:sz="4" w:space="0" w:color="auto"/>
              <w:right w:val="single" w:sz="4" w:space="0" w:color="auto"/>
            </w:tcBorders>
          </w:tcPr>
          <w:p w:rsidR="005B13D9" w:rsidRDefault="005B13D9" w:rsidP="00747B03">
            <w:pPr>
              <w:spacing w:after="0"/>
              <w:jc w:val="center"/>
              <w:rPr>
                <w:sz w:val="20"/>
                <w:lang w:val="en-US"/>
              </w:rPr>
            </w:pPr>
            <w:r>
              <w:rPr>
                <w:sz w:val="20"/>
                <w:lang w:val="en-US"/>
              </w:rPr>
              <w:t>00013</w:t>
            </w:r>
          </w:p>
        </w:tc>
        <w:tc>
          <w:tcPr>
            <w:tcW w:w="7336" w:type="dxa"/>
            <w:tcBorders>
              <w:top w:val="single" w:sz="4" w:space="0" w:color="auto"/>
              <w:left w:val="single" w:sz="4" w:space="0" w:color="auto"/>
              <w:bottom w:val="single" w:sz="4" w:space="0" w:color="auto"/>
              <w:right w:val="single" w:sz="4" w:space="0" w:color="auto"/>
            </w:tcBorders>
          </w:tcPr>
          <w:p w:rsidR="005B13D9" w:rsidRDefault="005B13D9" w:rsidP="00747B03">
            <w:pPr>
              <w:spacing w:after="0"/>
              <w:jc w:val="center"/>
              <w:rPr>
                <w:sz w:val="20"/>
                <w:lang w:val="en-US"/>
              </w:rPr>
            </w:pPr>
            <w:r>
              <w:rPr>
                <w:sz w:val="20"/>
                <w:lang w:val="en-US"/>
              </w:rPr>
              <w:t>Change status of Card Contract</w:t>
            </w:r>
          </w:p>
        </w:tc>
      </w:tr>
      <w:tr w:rsidR="005B13D9" w:rsidTr="00747B03">
        <w:tc>
          <w:tcPr>
            <w:tcW w:w="1418" w:type="dxa"/>
            <w:tcBorders>
              <w:top w:val="single" w:sz="4" w:space="0" w:color="auto"/>
              <w:left w:val="single" w:sz="4" w:space="0" w:color="auto"/>
              <w:bottom w:val="single" w:sz="4" w:space="0" w:color="auto"/>
              <w:right w:val="single" w:sz="4" w:space="0" w:color="auto"/>
            </w:tcBorders>
          </w:tcPr>
          <w:p w:rsidR="005B13D9" w:rsidRDefault="005B13D9" w:rsidP="00747B03">
            <w:pPr>
              <w:spacing w:after="0"/>
              <w:jc w:val="center"/>
              <w:rPr>
                <w:sz w:val="20"/>
                <w:lang w:val="en-US"/>
              </w:rPr>
            </w:pPr>
            <w:r>
              <w:rPr>
                <w:sz w:val="20"/>
                <w:lang w:val="en-US"/>
              </w:rPr>
              <w:t>00014</w:t>
            </w:r>
          </w:p>
        </w:tc>
        <w:tc>
          <w:tcPr>
            <w:tcW w:w="7336" w:type="dxa"/>
            <w:tcBorders>
              <w:top w:val="single" w:sz="4" w:space="0" w:color="auto"/>
              <w:left w:val="single" w:sz="4" w:space="0" w:color="auto"/>
              <w:bottom w:val="single" w:sz="4" w:space="0" w:color="auto"/>
              <w:right w:val="single" w:sz="4" w:space="0" w:color="auto"/>
            </w:tcBorders>
          </w:tcPr>
          <w:p w:rsidR="005B13D9" w:rsidRDefault="005B13D9" w:rsidP="00747B03">
            <w:pPr>
              <w:spacing w:after="0"/>
              <w:jc w:val="center"/>
              <w:rPr>
                <w:sz w:val="20"/>
                <w:lang w:val="en-US"/>
              </w:rPr>
            </w:pPr>
            <w:r w:rsidRPr="005B13D9">
              <w:rPr>
                <w:sz w:val="20"/>
                <w:lang w:val="en-US"/>
              </w:rPr>
              <w:t>Change status of card by Calling Event</w:t>
            </w:r>
          </w:p>
        </w:tc>
      </w:tr>
      <w:tr w:rsidR="005B13D9" w:rsidTr="00747B03">
        <w:tc>
          <w:tcPr>
            <w:tcW w:w="1418" w:type="dxa"/>
            <w:tcBorders>
              <w:top w:val="single" w:sz="4" w:space="0" w:color="auto"/>
              <w:left w:val="single" w:sz="4" w:space="0" w:color="auto"/>
              <w:bottom w:val="single" w:sz="4" w:space="0" w:color="auto"/>
              <w:right w:val="single" w:sz="4" w:space="0" w:color="auto"/>
            </w:tcBorders>
          </w:tcPr>
          <w:p w:rsidR="005B13D9" w:rsidRDefault="005B13D9" w:rsidP="00747B03">
            <w:pPr>
              <w:spacing w:after="0"/>
              <w:jc w:val="center"/>
              <w:rPr>
                <w:sz w:val="20"/>
                <w:lang w:val="en-US"/>
              </w:rPr>
            </w:pPr>
            <w:r>
              <w:rPr>
                <w:sz w:val="20"/>
                <w:lang w:val="en-US"/>
              </w:rPr>
              <w:t>00015</w:t>
            </w:r>
          </w:p>
        </w:tc>
        <w:tc>
          <w:tcPr>
            <w:tcW w:w="7336" w:type="dxa"/>
            <w:tcBorders>
              <w:top w:val="single" w:sz="4" w:space="0" w:color="auto"/>
              <w:left w:val="single" w:sz="4" w:space="0" w:color="auto"/>
              <w:bottom w:val="single" w:sz="4" w:space="0" w:color="auto"/>
              <w:right w:val="single" w:sz="4" w:space="0" w:color="auto"/>
            </w:tcBorders>
          </w:tcPr>
          <w:p w:rsidR="005B13D9" w:rsidRPr="005B13D9" w:rsidRDefault="005B13D9" w:rsidP="00747B03">
            <w:pPr>
              <w:spacing w:after="0"/>
              <w:jc w:val="center"/>
              <w:rPr>
                <w:sz w:val="20"/>
                <w:lang w:val="en-US"/>
              </w:rPr>
            </w:pPr>
            <w:r w:rsidRPr="005B13D9">
              <w:rPr>
                <w:sz w:val="20"/>
                <w:lang w:val="en-US"/>
              </w:rPr>
              <w:t>Move card from client to New/existing client</w:t>
            </w:r>
          </w:p>
        </w:tc>
      </w:tr>
      <w:tr w:rsidR="00703F15" w:rsidTr="00747B03">
        <w:tc>
          <w:tcPr>
            <w:tcW w:w="1418" w:type="dxa"/>
            <w:tcBorders>
              <w:top w:val="single" w:sz="4" w:space="0" w:color="auto"/>
              <w:left w:val="single" w:sz="4" w:space="0" w:color="auto"/>
              <w:bottom w:val="single" w:sz="4" w:space="0" w:color="auto"/>
              <w:right w:val="single" w:sz="4" w:space="0" w:color="auto"/>
            </w:tcBorders>
          </w:tcPr>
          <w:p w:rsidR="00703F15" w:rsidRDefault="00703F15" w:rsidP="00747B03">
            <w:pPr>
              <w:spacing w:after="0"/>
              <w:jc w:val="center"/>
              <w:rPr>
                <w:sz w:val="20"/>
                <w:lang w:val="en-US"/>
              </w:rPr>
            </w:pPr>
            <w:r>
              <w:rPr>
                <w:sz w:val="20"/>
                <w:lang w:val="en-US"/>
              </w:rPr>
              <w:t>00017</w:t>
            </w:r>
          </w:p>
        </w:tc>
        <w:tc>
          <w:tcPr>
            <w:tcW w:w="7336" w:type="dxa"/>
            <w:tcBorders>
              <w:top w:val="single" w:sz="4" w:space="0" w:color="auto"/>
              <w:left w:val="single" w:sz="4" w:space="0" w:color="auto"/>
              <w:bottom w:val="single" w:sz="4" w:space="0" w:color="auto"/>
              <w:right w:val="single" w:sz="4" w:space="0" w:color="auto"/>
            </w:tcBorders>
          </w:tcPr>
          <w:p w:rsidR="00703F15" w:rsidRPr="005B13D9" w:rsidRDefault="00703F15" w:rsidP="00747B03">
            <w:pPr>
              <w:spacing w:after="0"/>
              <w:jc w:val="center"/>
              <w:rPr>
                <w:sz w:val="20"/>
                <w:lang w:val="en-US"/>
              </w:rPr>
            </w:pPr>
            <w:r>
              <w:rPr>
                <w:sz w:val="20"/>
                <w:lang w:val="en-US"/>
              </w:rPr>
              <w:t xml:space="preserve">Update </w:t>
            </w:r>
            <w:r w:rsidR="008B7727">
              <w:rPr>
                <w:sz w:val="20"/>
                <w:lang w:val="en-US"/>
              </w:rPr>
              <w:t>T</w:t>
            </w:r>
            <w:r>
              <w:rPr>
                <w:sz w:val="20"/>
                <w:lang w:val="en-US"/>
              </w:rPr>
              <w:t>emporary Usage</w:t>
            </w:r>
          </w:p>
        </w:tc>
      </w:tr>
    </w:tbl>
    <w:p w:rsidR="009E3617" w:rsidRDefault="009E3617" w:rsidP="009B5062">
      <w:pPr>
        <w:pStyle w:val="BodyText"/>
      </w:pPr>
    </w:p>
    <w:p w:rsidR="00F72050" w:rsidRPr="00566586" w:rsidRDefault="00F72050" w:rsidP="00F72050">
      <w:pPr>
        <w:ind w:left="540"/>
        <w:jc w:val="both"/>
        <w:rPr>
          <w:sz w:val="20"/>
          <w:szCs w:val="20"/>
        </w:rPr>
      </w:pPr>
      <w:r w:rsidRPr="00566586">
        <w:rPr>
          <w:sz w:val="20"/>
          <w:szCs w:val="20"/>
        </w:rPr>
        <w:t>Below is list of XML file to support the migration of static data. XML balance file is following UFX standard.</w:t>
      </w:r>
    </w:p>
    <w:p w:rsidR="00F72050" w:rsidRPr="00566586" w:rsidRDefault="00F72050" w:rsidP="00F72050">
      <w:pPr>
        <w:ind w:firstLine="540"/>
        <w:jc w:val="both"/>
        <w:rPr>
          <w:sz w:val="20"/>
          <w:szCs w:val="20"/>
        </w:rPr>
      </w:pPr>
      <w:r w:rsidRPr="00566586">
        <w:rPr>
          <w:sz w:val="20"/>
          <w:szCs w:val="20"/>
        </w:rPr>
        <w:t xml:space="preserve">File Mask = IIC_Documents_0105_YYYYMMDD_XXXXX.xml </w:t>
      </w:r>
    </w:p>
    <w:p w:rsidR="00F72050" w:rsidRPr="00566586" w:rsidRDefault="00F72050" w:rsidP="00F72050">
      <w:pPr>
        <w:ind w:firstLine="540"/>
        <w:jc w:val="both"/>
        <w:rPr>
          <w:sz w:val="20"/>
          <w:szCs w:val="20"/>
        </w:rPr>
      </w:pPr>
      <w:r w:rsidRPr="00566586">
        <w:rPr>
          <w:sz w:val="20"/>
          <w:szCs w:val="20"/>
        </w:rPr>
        <w:t>[IIC_Documents = prefix; 0105=branch code (e.g. NMA HO); XXXXX sequence number per day]</w:t>
      </w:r>
    </w:p>
    <w:tbl>
      <w:tblPr>
        <w:tblStyle w:val="TableGrid"/>
        <w:tblW w:w="0" w:type="auto"/>
        <w:tblInd w:w="817" w:type="dxa"/>
        <w:tblLook w:val="04A0" w:firstRow="1" w:lastRow="0" w:firstColumn="1" w:lastColumn="0" w:noHBand="0" w:noVBand="1"/>
      </w:tblPr>
      <w:tblGrid>
        <w:gridCol w:w="1418"/>
        <w:gridCol w:w="7336"/>
      </w:tblGrid>
      <w:tr w:rsidR="00F72050" w:rsidTr="00461D3C">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F72050" w:rsidRDefault="00F72050" w:rsidP="00461D3C">
            <w:pPr>
              <w:spacing w:before="120"/>
              <w:jc w:val="center"/>
              <w:rPr>
                <w:b/>
                <w:sz w:val="20"/>
                <w:szCs w:val="22"/>
                <w:lang w:val="ru-RU" w:eastAsia="zh-CN"/>
              </w:rPr>
            </w:pPr>
            <w:r>
              <w:rPr>
                <w:b/>
                <w:sz w:val="20"/>
                <w:lang w:val="ru-RU"/>
              </w:rPr>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F72050" w:rsidRDefault="00F72050" w:rsidP="00461D3C">
            <w:pPr>
              <w:spacing w:before="120"/>
              <w:jc w:val="center"/>
              <w:rPr>
                <w:b/>
                <w:sz w:val="20"/>
                <w:szCs w:val="22"/>
                <w:lang w:val="ru-RU" w:eastAsia="zh-CN"/>
              </w:rPr>
            </w:pPr>
            <w:r>
              <w:rPr>
                <w:b/>
                <w:sz w:val="20"/>
                <w:lang w:val="ru-RU"/>
              </w:rPr>
              <w:t>Description</w:t>
            </w:r>
          </w:p>
        </w:tc>
      </w:tr>
      <w:tr w:rsidR="00F72050" w:rsidTr="00461D3C">
        <w:tc>
          <w:tcPr>
            <w:tcW w:w="1418" w:type="dxa"/>
            <w:tcBorders>
              <w:top w:val="single" w:sz="4" w:space="0" w:color="auto"/>
              <w:left w:val="single" w:sz="4" w:space="0" w:color="auto"/>
              <w:bottom w:val="single" w:sz="4" w:space="0" w:color="auto"/>
              <w:right w:val="single" w:sz="4" w:space="0" w:color="auto"/>
            </w:tcBorders>
            <w:hideMark/>
          </w:tcPr>
          <w:p w:rsidR="00F72050" w:rsidRDefault="00F72050" w:rsidP="00461D3C">
            <w:pPr>
              <w:spacing w:after="0"/>
              <w:jc w:val="center"/>
              <w:rPr>
                <w:sz w:val="20"/>
                <w:szCs w:val="22"/>
                <w:lang w:val="ru-RU" w:eastAsia="zh-CN"/>
              </w:rPr>
            </w:pPr>
            <w:r>
              <w:rPr>
                <w:sz w:val="20"/>
                <w:lang w:val="ru-RU"/>
              </w:rPr>
              <w:t>00001</w:t>
            </w:r>
          </w:p>
        </w:tc>
        <w:tc>
          <w:tcPr>
            <w:tcW w:w="7336" w:type="dxa"/>
            <w:tcBorders>
              <w:top w:val="single" w:sz="4" w:space="0" w:color="auto"/>
              <w:left w:val="single" w:sz="4" w:space="0" w:color="auto"/>
              <w:bottom w:val="single" w:sz="4" w:space="0" w:color="auto"/>
              <w:right w:val="single" w:sz="4" w:space="0" w:color="auto"/>
            </w:tcBorders>
          </w:tcPr>
          <w:p w:rsidR="00F72050" w:rsidRPr="009B5062" w:rsidRDefault="00F72050" w:rsidP="00461D3C">
            <w:pPr>
              <w:spacing w:before="100" w:beforeAutospacing="1" w:after="0" w:afterAutospacing="1"/>
              <w:jc w:val="center"/>
              <w:textAlignment w:val="center"/>
              <w:rPr>
                <w:sz w:val="20"/>
                <w:szCs w:val="22"/>
                <w:lang w:val="en-US" w:eastAsia="zh-CN"/>
              </w:rPr>
            </w:pPr>
            <w:r>
              <w:rPr>
                <w:sz w:val="20"/>
                <w:szCs w:val="22"/>
                <w:lang w:val="en-US" w:eastAsia="zh-CN"/>
              </w:rPr>
              <w:t>Authorization Request</w:t>
            </w:r>
          </w:p>
        </w:tc>
      </w:tr>
    </w:tbl>
    <w:p w:rsidR="00F72050" w:rsidRPr="00F53A2C" w:rsidRDefault="00F72050" w:rsidP="009B5062">
      <w:pPr>
        <w:pStyle w:val="BodyText"/>
      </w:pPr>
    </w:p>
    <w:p w:rsidR="00E63A79" w:rsidRDefault="00E63A79" w:rsidP="00E63A79">
      <w:pPr>
        <w:pStyle w:val="Heading2"/>
        <w:numPr>
          <w:ilvl w:val="1"/>
          <w:numId w:val="4"/>
        </w:numPr>
        <w:tabs>
          <w:tab w:val="num" w:pos="576"/>
        </w:tabs>
        <w:ind w:left="576"/>
      </w:pPr>
      <w:bookmarkStart w:id="73" w:name="_Toc503528108"/>
      <w:r>
        <w:t>Sample file</w:t>
      </w:r>
      <w:bookmarkEnd w:id="73"/>
    </w:p>
    <w:p w:rsidR="00E63A79" w:rsidRDefault="00E63A79" w:rsidP="00970E37"/>
    <w:p w:rsidR="00970E37" w:rsidRDefault="00970E37" w:rsidP="00566586">
      <w:pPr>
        <w:ind w:left="720" w:firstLine="720"/>
      </w:pPr>
      <w:r>
        <w:object w:dxaOrig="1771" w:dyaOrig="810">
          <v:shape id="_x0000_i1026" type="#_x0000_t75" style="width:88.8pt;height:40.8pt" o:ole="">
            <v:imagedata r:id="rId11" o:title=""/>
          </v:shape>
          <o:OLEObject Type="Embed" ProgID="Package" ShapeID="_x0000_i1026" DrawAspect="Content" ObjectID="_1577269953" r:id="rId12"/>
        </w:object>
      </w:r>
      <w:r w:rsidR="00C641F1">
        <w:t xml:space="preserve">and </w:t>
      </w:r>
      <w:r w:rsidR="002650D7" w:rsidRPr="002650D7">
        <w:object w:dxaOrig="1717" w:dyaOrig="816">
          <v:shape id="_x0000_i1027" type="#_x0000_t75" style="width:85.8pt;height:40.8pt" o:ole="">
            <v:imagedata r:id="rId13" o:title=""/>
          </v:shape>
          <o:OLEObject Type="Embed" ProgID="Package" ShapeID="_x0000_i1027" DrawAspect="Content" ObjectID="_1577269954" r:id="rId14"/>
        </w:object>
      </w:r>
      <w:r w:rsidR="00703F15">
        <w:t xml:space="preserve">and </w:t>
      </w:r>
      <w:r w:rsidR="00703F15" w:rsidRPr="00703F15">
        <w:object w:dxaOrig="1573" w:dyaOrig="816">
          <v:shape id="_x0000_i1028" type="#_x0000_t75" style="width:78.6pt;height:40.8pt" o:ole="">
            <v:imagedata r:id="rId15" o:title=""/>
          </v:shape>
          <o:OLEObject Type="Embed" ProgID="Package" ShapeID="_x0000_i1028" DrawAspect="Content" ObjectID="_1577269955" r:id="rId16"/>
        </w:object>
      </w:r>
    </w:p>
    <w:p w:rsidR="00134A12" w:rsidRDefault="00A377A0">
      <w:pPr>
        <w:pStyle w:val="Heading2"/>
        <w:numPr>
          <w:ilvl w:val="1"/>
          <w:numId w:val="4"/>
        </w:numPr>
        <w:tabs>
          <w:tab w:val="num" w:pos="576"/>
        </w:tabs>
        <w:ind w:left="576"/>
      </w:pPr>
      <w:bookmarkStart w:id="74" w:name="_Toc503528109"/>
      <w:r w:rsidRPr="00742904">
        <w:t>Impact Areas</w:t>
      </w:r>
      <w:bookmarkEnd w:id="71"/>
      <w:bookmarkEnd w:id="72"/>
      <w:bookmarkEnd w:id="74"/>
    </w:p>
    <w:p w:rsidR="00590BB2" w:rsidRPr="00566586" w:rsidRDefault="009E3617" w:rsidP="009B5062">
      <w:pPr>
        <w:ind w:firstLine="540"/>
        <w:rPr>
          <w:sz w:val="20"/>
          <w:szCs w:val="20"/>
        </w:rPr>
      </w:pPr>
      <w:r w:rsidRPr="00566586">
        <w:rPr>
          <w:sz w:val="20"/>
          <w:szCs w:val="20"/>
        </w:rPr>
        <w:t xml:space="preserve">Apply </w:t>
      </w:r>
      <w:r w:rsidR="00EF0ECD" w:rsidRPr="00566586">
        <w:rPr>
          <w:sz w:val="20"/>
          <w:szCs w:val="20"/>
        </w:rPr>
        <w:t xml:space="preserve">standard </w:t>
      </w:r>
      <w:r w:rsidRPr="00566586">
        <w:rPr>
          <w:sz w:val="20"/>
          <w:szCs w:val="20"/>
        </w:rPr>
        <w:t xml:space="preserve">Advance Application and Workflow Modules </w:t>
      </w:r>
    </w:p>
    <w:p w:rsidR="00590BB2" w:rsidRDefault="00590BB2" w:rsidP="00590BB2"/>
    <w:p w:rsidR="00A377A0" w:rsidRPr="00C94BAB" w:rsidRDefault="00590BB2" w:rsidP="00566586">
      <w:pPr>
        <w:tabs>
          <w:tab w:val="left" w:pos="1095"/>
        </w:tabs>
      </w:pPr>
      <w:r>
        <w:tab/>
      </w:r>
    </w:p>
    <w:p w:rsidR="00A377A0" w:rsidRPr="00742904" w:rsidRDefault="00A377A0" w:rsidP="00007EFB">
      <w:pPr>
        <w:pStyle w:val="Heading1"/>
        <w:numPr>
          <w:ilvl w:val="0"/>
          <w:numId w:val="4"/>
        </w:numPr>
        <w:tabs>
          <w:tab w:val="clear" w:pos="720"/>
          <w:tab w:val="left" w:pos="540"/>
        </w:tabs>
        <w:ind w:left="540" w:hanging="540"/>
      </w:pPr>
      <w:bookmarkStart w:id="75" w:name="_Toc242778194"/>
      <w:bookmarkStart w:id="76" w:name="_Toc503528110"/>
      <w:r w:rsidRPr="00742904">
        <w:lastRenderedPageBreak/>
        <w:t xml:space="preserve">REQE0002: </w:t>
      </w:r>
      <w:r w:rsidR="000434C0">
        <w:t>Prepaid Card Migration</w:t>
      </w:r>
      <w:bookmarkEnd w:id="76"/>
      <w:r w:rsidRPr="00742904">
        <w:t xml:space="preserve"> </w:t>
      </w:r>
      <w:bookmarkEnd w:id="75"/>
    </w:p>
    <w:p w:rsidR="00A377A0" w:rsidRPr="00742904" w:rsidRDefault="00A377A0" w:rsidP="00007EFB">
      <w:pPr>
        <w:pStyle w:val="Heading2"/>
        <w:numPr>
          <w:ilvl w:val="1"/>
          <w:numId w:val="4"/>
        </w:numPr>
        <w:tabs>
          <w:tab w:val="clear" w:pos="720"/>
          <w:tab w:val="num" w:pos="540"/>
        </w:tabs>
        <w:ind w:left="540" w:hanging="540"/>
      </w:pPr>
      <w:bookmarkStart w:id="77" w:name="_Toc242778195"/>
      <w:bookmarkStart w:id="78" w:name="_Toc244604260"/>
      <w:bookmarkStart w:id="79" w:name="_Toc503528111"/>
      <w:r w:rsidRPr="00742904">
        <w:t>Business Requirements</w:t>
      </w:r>
      <w:bookmarkEnd w:id="77"/>
      <w:bookmarkEnd w:id="78"/>
      <w:bookmarkEnd w:id="79"/>
    </w:p>
    <w:p w:rsidR="002D10CD" w:rsidRPr="00566586" w:rsidRDefault="002D10CD" w:rsidP="009B5062">
      <w:pPr>
        <w:ind w:left="540"/>
        <w:rPr>
          <w:sz w:val="20"/>
          <w:szCs w:val="20"/>
        </w:rPr>
      </w:pPr>
      <w:r w:rsidRPr="00566586">
        <w:rPr>
          <w:sz w:val="20"/>
          <w:szCs w:val="20"/>
        </w:rPr>
        <w:t>For Debit Card, balance is stored and managed in legacy system. Therefore, Bank just need to migrate static data and dynamic data.</w:t>
      </w:r>
    </w:p>
    <w:p w:rsidR="00A377A0" w:rsidRPr="00742904" w:rsidRDefault="00A377A0" w:rsidP="00007EFB">
      <w:pPr>
        <w:pStyle w:val="BodyText"/>
      </w:pPr>
    </w:p>
    <w:p w:rsidR="00A377A0" w:rsidRDefault="00A377A0" w:rsidP="00007EFB">
      <w:pPr>
        <w:pStyle w:val="Heading2"/>
        <w:numPr>
          <w:ilvl w:val="1"/>
          <w:numId w:val="4"/>
        </w:numPr>
        <w:tabs>
          <w:tab w:val="clear" w:pos="720"/>
          <w:tab w:val="left" w:pos="540"/>
        </w:tabs>
        <w:ind w:left="540" w:hanging="540"/>
      </w:pPr>
      <w:bookmarkStart w:id="80" w:name="_Toc242778196"/>
      <w:bookmarkStart w:id="81" w:name="_Toc244604261"/>
      <w:bookmarkStart w:id="82" w:name="_Toc503528112"/>
      <w:r w:rsidRPr="00742904">
        <w:t>Technical Details</w:t>
      </w:r>
      <w:bookmarkEnd w:id="80"/>
      <w:bookmarkEnd w:id="81"/>
      <w:bookmarkEnd w:id="82"/>
    </w:p>
    <w:p w:rsidR="00D52BA7" w:rsidRPr="00566586" w:rsidRDefault="004E3E8D" w:rsidP="009B5062">
      <w:pPr>
        <w:pStyle w:val="BodyText"/>
        <w:ind w:left="540"/>
        <w:rPr>
          <w:rFonts w:ascii="Calibri" w:hAnsi="Calibri" w:cs="Calibri"/>
          <w:sz w:val="20"/>
          <w:szCs w:val="20"/>
        </w:rPr>
      </w:pPr>
      <w:r w:rsidRPr="00566586">
        <w:rPr>
          <w:rFonts w:ascii="Calibri" w:hAnsi="Calibri" w:cs="Calibri"/>
          <w:b/>
          <w:sz w:val="20"/>
          <w:szCs w:val="20"/>
        </w:rPr>
        <w:t>Static Data</w:t>
      </w:r>
      <w:r w:rsidRPr="00566586">
        <w:rPr>
          <w:rFonts w:ascii="Calibri" w:hAnsi="Calibri" w:cs="Calibri"/>
          <w:sz w:val="20"/>
          <w:szCs w:val="20"/>
        </w:rPr>
        <w:t>:</w:t>
      </w:r>
    </w:p>
    <w:p w:rsidR="005B13D9" w:rsidRPr="00566586" w:rsidRDefault="005B13D9" w:rsidP="005B13D9">
      <w:pPr>
        <w:ind w:firstLine="576"/>
        <w:jc w:val="both"/>
        <w:rPr>
          <w:sz w:val="20"/>
          <w:szCs w:val="20"/>
        </w:rPr>
      </w:pPr>
      <w:r w:rsidRPr="00566586">
        <w:rPr>
          <w:sz w:val="20"/>
          <w:szCs w:val="20"/>
        </w:rPr>
        <w:t>Below is list of XML file to support the migration of static data.</w:t>
      </w:r>
    </w:p>
    <w:p w:rsidR="005B13D9" w:rsidRPr="00566586" w:rsidRDefault="005B13D9" w:rsidP="005B13D9">
      <w:pPr>
        <w:jc w:val="both"/>
        <w:rPr>
          <w:sz w:val="20"/>
          <w:szCs w:val="20"/>
        </w:rPr>
      </w:pPr>
      <w:r w:rsidRPr="00566586">
        <w:rPr>
          <w:sz w:val="20"/>
          <w:szCs w:val="20"/>
        </w:rPr>
        <w:tab/>
        <w:t xml:space="preserve">File Mask = XADVAPL001000_?????.xxx </w:t>
      </w:r>
    </w:p>
    <w:p w:rsidR="005B13D9" w:rsidRPr="00566586" w:rsidRDefault="005B13D9" w:rsidP="005B13D9">
      <w:pPr>
        <w:ind w:left="708"/>
        <w:rPr>
          <w:sz w:val="20"/>
          <w:szCs w:val="20"/>
        </w:rPr>
      </w:pPr>
      <w:r w:rsidRPr="00566586">
        <w:rPr>
          <w:sz w:val="20"/>
          <w:szCs w:val="20"/>
        </w:rPr>
        <w:t>[XADVAPL = prefix; 00</w:t>
      </w:r>
      <w:r w:rsidRPr="00566586">
        <w:rPr>
          <w:color w:val="FF0000"/>
          <w:sz w:val="20"/>
          <w:szCs w:val="20"/>
        </w:rPr>
        <w:t>1000</w:t>
      </w:r>
      <w:r w:rsidRPr="00566586">
        <w:rPr>
          <w:sz w:val="20"/>
          <w:szCs w:val="20"/>
        </w:rPr>
        <w:t>=branch code (e.g. NMA HO); ?????=sequence number per day; xxx=day-th of year]</w:t>
      </w:r>
    </w:p>
    <w:tbl>
      <w:tblPr>
        <w:tblStyle w:val="TableGrid"/>
        <w:tblW w:w="0" w:type="auto"/>
        <w:tblInd w:w="817" w:type="dxa"/>
        <w:tblLook w:val="04A0" w:firstRow="1" w:lastRow="0" w:firstColumn="1" w:lastColumn="0" w:noHBand="0" w:noVBand="1"/>
      </w:tblPr>
      <w:tblGrid>
        <w:gridCol w:w="1418"/>
        <w:gridCol w:w="7336"/>
      </w:tblGrid>
      <w:tr w:rsidR="005B13D9" w:rsidTr="00A32DA6">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5B13D9" w:rsidRDefault="005B13D9" w:rsidP="00A32DA6">
            <w:pPr>
              <w:spacing w:before="120"/>
              <w:jc w:val="center"/>
              <w:rPr>
                <w:b/>
                <w:sz w:val="20"/>
                <w:szCs w:val="22"/>
                <w:lang w:val="ru-RU" w:eastAsia="zh-CN"/>
              </w:rPr>
            </w:pPr>
            <w:r>
              <w:rPr>
                <w:b/>
                <w:sz w:val="20"/>
                <w:lang w:val="ru-RU"/>
              </w:rPr>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5B13D9" w:rsidRDefault="005B13D9" w:rsidP="00A32DA6">
            <w:pPr>
              <w:spacing w:before="120"/>
              <w:jc w:val="center"/>
              <w:rPr>
                <w:b/>
                <w:sz w:val="20"/>
                <w:szCs w:val="22"/>
                <w:lang w:val="ru-RU" w:eastAsia="zh-CN"/>
              </w:rPr>
            </w:pPr>
            <w:r>
              <w:rPr>
                <w:b/>
                <w:sz w:val="20"/>
                <w:lang w:val="ru-RU"/>
              </w:rPr>
              <w:t>Description</w:t>
            </w:r>
          </w:p>
        </w:tc>
      </w:tr>
      <w:tr w:rsidR="005B13D9" w:rsidTr="00A32DA6">
        <w:tc>
          <w:tcPr>
            <w:tcW w:w="1418" w:type="dxa"/>
            <w:tcBorders>
              <w:top w:val="single" w:sz="4" w:space="0" w:color="auto"/>
              <w:left w:val="single" w:sz="4" w:space="0" w:color="auto"/>
              <w:bottom w:val="single" w:sz="4" w:space="0" w:color="auto"/>
              <w:right w:val="single" w:sz="4" w:space="0" w:color="auto"/>
            </w:tcBorders>
            <w:hideMark/>
          </w:tcPr>
          <w:p w:rsidR="005B13D9" w:rsidRDefault="005B13D9" w:rsidP="00A32DA6">
            <w:pPr>
              <w:spacing w:after="0"/>
              <w:jc w:val="center"/>
              <w:rPr>
                <w:sz w:val="20"/>
                <w:szCs w:val="22"/>
                <w:lang w:val="ru-RU" w:eastAsia="zh-CN"/>
              </w:rPr>
            </w:pPr>
            <w:r>
              <w:rPr>
                <w:sz w:val="20"/>
                <w:lang w:val="ru-RU"/>
              </w:rPr>
              <w:t>00001</w:t>
            </w:r>
          </w:p>
        </w:tc>
        <w:tc>
          <w:tcPr>
            <w:tcW w:w="7336" w:type="dxa"/>
            <w:tcBorders>
              <w:top w:val="single" w:sz="4" w:space="0" w:color="auto"/>
              <w:left w:val="single" w:sz="4" w:space="0" w:color="auto"/>
              <w:bottom w:val="single" w:sz="4" w:space="0" w:color="auto"/>
              <w:right w:val="single" w:sz="4" w:space="0" w:color="auto"/>
            </w:tcBorders>
            <w:hideMark/>
          </w:tcPr>
          <w:p w:rsidR="005B13D9" w:rsidRDefault="005B13D9" w:rsidP="00A32DA6">
            <w:pPr>
              <w:spacing w:after="0"/>
              <w:jc w:val="center"/>
              <w:rPr>
                <w:sz w:val="20"/>
                <w:lang w:val="ru-RU"/>
              </w:rPr>
            </w:pPr>
            <w:r>
              <w:rPr>
                <w:sz w:val="20"/>
                <w:lang w:val="ru-RU"/>
              </w:rPr>
              <w:t>Add Client</w:t>
            </w:r>
          </w:p>
          <w:p w:rsidR="005B13D9" w:rsidRDefault="005B13D9" w:rsidP="00A32DA6">
            <w:pPr>
              <w:spacing w:after="0"/>
              <w:jc w:val="center"/>
              <w:rPr>
                <w:sz w:val="20"/>
                <w:lang w:val="ru-RU"/>
              </w:rPr>
            </w:pPr>
            <w:r>
              <w:rPr>
                <w:sz w:val="20"/>
                <w:lang w:val="en-US"/>
              </w:rPr>
              <w:t>Migrated</w:t>
            </w:r>
            <w:r>
              <w:rPr>
                <w:sz w:val="20"/>
                <w:lang w:val="ru-RU"/>
              </w:rPr>
              <w:t xml:space="preserve"> Card Contract</w:t>
            </w:r>
          </w:p>
          <w:p w:rsidR="005B13D9" w:rsidRDefault="005B13D9" w:rsidP="00A32DA6">
            <w:pPr>
              <w:spacing w:after="0"/>
              <w:jc w:val="center"/>
              <w:rPr>
                <w:sz w:val="20"/>
                <w:szCs w:val="22"/>
                <w:lang w:val="ru-RU" w:eastAsia="zh-CN"/>
              </w:rPr>
            </w:pPr>
            <w:r>
              <w:rPr>
                <w:sz w:val="20"/>
                <w:lang w:val="ru-RU"/>
              </w:rPr>
              <w:t>Migrated Card Plastic</w:t>
            </w:r>
          </w:p>
        </w:tc>
      </w:tr>
      <w:tr w:rsidR="005B13D9" w:rsidTr="00A32DA6">
        <w:tc>
          <w:tcPr>
            <w:tcW w:w="1418" w:type="dxa"/>
            <w:tcBorders>
              <w:top w:val="single" w:sz="4" w:space="0" w:color="auto"/>
              <w:left w:val="single" w:sz="4" w:space="0" w:color="auto"/>
              <w:bottom w:val="single" w:sz="4" w:space="0" w:color="auto"/>
              <w:right w:val="single" w:sz="4" w:space="0" w:color="auto"/>
            </w:tcBorders>
            <w:hideMark/>
          </w:tcPr>
          <w:p w:rsidR="005B13D9" w:rsidRDefault="005B13D9" w:rsidP="00A32DA6">
            <w:pPr>
              <w:spacing w:after="0"/>
              <w:jc w:val="center"/>
              <w:rPr>
                <w:sz w:val="20"/>
                <w:szCs w:val="22"/>
                <w:lang w:val="ru-RU" w:eastAsia="zh-CN"/>
              </w:rPr>
            </w:pPr>
            <w:r>
              <w:rPr>
                <w:sz w:val="20"/>
                <w:lang w:val="ru-RU"/>
              </w:rPr>
              <w:t>00002</w:t>
            </w:r>
          </w:p>
        </w:tc>
        <w:tc>
          <w:tcPr>
            <w:tcW w:w="7336" w:type="dxa"/>
            <w:tcBorders>
              <w:top w:val="single" w:sz="4" w:space="0" w:color="auto"/>
              <w:left w:val="single" w:sz="4" w:space="0" w:color="auto"/>
              <w:bottom w:val="single" w:sz="4" w:space="0" w:color="auto"/>
              <w:right w:val="single" w:sz="4" w:space="0" w:color="auto"/>
            </w:tcBorders>
            <w:hideMark/>
          </w:tcPr>
          <w:p w:rsidR="008E0E15" w:rsidRDefault="008E0E15" w:rsidP="008E0E15">
            <w:pPr>
              <w:spacing w:after="0"/>
              <w:jc w:val="center"/>
              <w:rPr>
                <w:sz w:val="20"/>
                <w:lang w:val="ru-RU"/>
              </w:rPr>
            </w:pPr>
            <w:r>
              <w:rPr>
                <w:sz w:val="20"/>
                <w:lang w:val="ru-RU"/>
              </w:rPr>
              <w:t>Existing Client</w:t>
            </w:r>
          </w:p>
          <w:p w:rsidR="005B13D9" w:rsidRDefault="008E0E15" w:rsidP="008E0E15">
            <w:pPr>
              <w:spacing w:after="0"/>
              <w:jc w:val="center"/>
              <w:rPr>
                <w:sz w:val="20"/>
                <w:szCs w:val="22"/>
                <w:lang w:val="ru-RU" w:eastAsia="zh-CN"/>
              </w:rPr>
            </w:pPr>
            <w:r>
              <w:rPr>
                <w:sz w:val="20"/>
                <w:lang w:val="ru-RU"/>
              </w:rPr>
              <w:t>Migrated Card Contract/Card Plastic</w:t>
            </w:r>
          </w:p>
        </w:tc>
      </w:tr>
    </w:tbl>
    <w:p w:rsidR="005B13D9" w:rsidRDefault="005B13D9" w:rsidP="009B5062">
      <w:pPr>
        <w:pStyle w:val="BodyText"/>
        <w:ind w:left="540"/>
        <w:rPr>
          <w:rFonts w:ascii="Calibri" w:hAnsi="Calibri" w:cs="Calibri"/>
        </w:rPr>
      </w:pPr>
    </w:p>
    <w:p w:rsidR="008E0E15" w:rsidRPr="00566586" w:rsidRDefault="008E0E15" w:rsidP="008E0E15">
      <w:pPr>
        <w:ind w:firstLine="576"/>
        <w:jc w:val="both"/>
        <w:rPr>
          <w:sz w:val="20"/>
          <w:szCs w:val="20"/>
        </w:rPr>
      </w:pPr>
      <w:r w:rsidRPr="00566586">
        <w:rPr>
          <w:sz w:val="20"/>
          <w:szCs w:val="20"/>
        </w:rPr>
        <w:t>Below is list of XML file to support the basic operations (add/update) of static data after migration period.</w:t>
      </w:r>
    </w:p>
    <w:p w:rsidR="008E0E15" w:rsidRPr="00566586" w:rsidRDefault="008E0E15" w:rsidP="008E0E15">
      <w:pPr>
        <w:jc w:val="both"/>
        <w:rPr>
          <w:sz w:val="20"/>
          <w:szCs w:val="20"/>
        </w:rPr>
      </w:pPr>
      <w:r w:rsidRPr="00566586">
        <w:rPr>
          <w:sz w:val="20"/>
          <w:szCs w:val="20"/>
        </w:rPr>
        <w:tab/>
        <w:t xml:space="preserve">File Mask = XADVAPL001000_?????.xxx </w:t>
      </w:r>
    </w:p>
    <w:p w:rsidR="008E0E15" w:rsidRPr="00566586" w:rsidRDefault="008E0E15" w:rsidP="008E0E15">
      <w:pPr>
        <w:ind w:left="708"/>
        <w:rPr>
          <w:sz w:val="20"/>
          <w:szCs w:val="20"/>
        </w:rPr>
      </w:pPr>
      <w:r w:rsidRPr="00566586">
        <w:rPr>
          <w:sz w:val="20"/>
          <w:szCs w:val="20"/>
        </w:rPr>
        <w:t>[XADVAPL = prefix; 00</w:t>
      </w:r>
      <w:r w:rsidRPr="00566586">
        <w:rPr>
          <w:color w:val="FF0000"/>
          <w:sz w:val="20"/>
          <w:szCs w:val="20"/>
        </w:rPr>
        <w:t>1000</w:t>
      </w:r>
      <w:r w:rsidRPr="00566586">
        <w:rPr>
          <w:sz w:val="20"/>
          <w:szCs w:val="20"/>
        </w:rPr>
        <w:t>=branch code (e.g. NMA HO); ?????=sequence number per day; xxx=day-th of year]</w:t>
      </w:r>
    </w:p>
    <w:tbl>
      <w:tblPr>
        <w:tblStyle w:val="TableGrid"/>
        <w:tblW w:w="0" w:type="auto"/>
        <w:tblInd w:w="817" w:type="dxa"/>
        <w:tblLook w:val="04A0" w:firstRow="1" w:lastRow="0" w:firstColumn="1" w:lastColumn="0" w:noHBand="0" w:noVBand="1"/>
      </w:tblPr>
      <w:tblGrid>
        <w:gridCol w:w="1418"/>
        <w:gridCol w:w="7336"/>
      </w:tblGrid>
      <w:tr w:rsidR="008E0E15" w:rsidTr="00A32DA6">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8E0E15" w:rsidRDefault="008E0E15" w:rsidP="00A32DA6">
            <w:pPr>
              <w:spacing w:before="120"/>
              <w:jc w:val="center"/>
              <w:rPr>
                <w:b/>
                <w:sz w:val="20"/>
                <w:szCs w:val="22"/>
                <w:lang w:val="ru-RU" w:eastAsia="zh-CN"/>
              </w:rPr>
            </w:pPr>
            <w:r>
              <w:rPr>
                <w:b/>
                <w:sz w:val="20"/>
                <w:lang w:val="ru-RU"/>
              </w:rPr>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8E0E15" w:rsidRDefault="008E0E15" w:rsidP="00A32DA6">
            <w:pPr>
              <w:spacing w:before="120"/>
              <w:jc w:val="center"/>
              <w:rPr>
                <w:b/>
                <w:sz w:val="20"/>
                <w:szCs w:val="22"/>
                <w:lang w:val="ru-RU" w:eastAsia="zh-CN"/>
              </w:rPr>
            </w:pPr>
            <w:r>
              <w:rPr>
                <w:b/>
                <w:sz w:val="20"/>
                <w:lang w:val="ru-RU"/>
              </w:rPr>
              <w:t>Description</w:t>
            </w:r>
          </w:p>
        </w:tc>
      </w:tr>
      <w:tr w:rsidR="008E0E15" w:rsidTr="00A32DA6">
        <w:tc>
          <w:tcPr>
            <w:tcW w:w="1418" w:type="dxa"/>
            <w:tcBorders>
              <w:top w:val="single" w:sz="4" w:space="0" w:color="auto"/>
              <w:left w:val="single" w:sz="4" w:space="0" w:color="auto"/>
              <w:bottom w:val="single" w:sz="4" w:space="0" w:color="auto"/>
              <w:right w:val="single" w:sz="4" w:space="0" w:color="auto"/>
            </w:tcBorders>
            <w:hideMark/>
          </w:tcPr>
          <w:p w:rsidR="008E0E15" w:rsidRPr="00882321" w:rsidRDefault="008E0E15" w:rsidP="00A32DA6">
            <w:pPr>
              <w:spacing w:after="0"/>
              <w:jc w:val="center"/>
              <w:rPr>
                <w:sz w:val="20"/>
                <w:szCs w:val="22"/>
                <w:lang w:val="en-US" w:eastAsia="zh-CN"/>
              </w:rPr>
            </w:pPr>
            <w:r>
              <w:rPr>
                <w:sz w:val="20"/>
                <w:lang w:val="ru-RU"/>
              </w:rPr>
              <w:t>0000</w:t>
            </w:r>
            <w:r>
              <w:rPr>
                <w:sz w:val="20"/>
                <w:lang w:val="en-US"/>
              </w:rPr>
              <w:t>3</w:t>
            </w:r>
          </w:p>
        </w:tc>
        <w:tc>
          <w:tcPr>
            <w:tcW w:w="7336" w:type="dxa"/>
            <w:tcBorders>
              <w:top w:val="single" w:sz="4" w:space="0" w:color="auto"/>
              <w:left w:val="single" w:sz="4" w:space="0" w:color="auto"/>
              <w:bottom w:val="single" w:sz="4" w:space="0" w:color="auto"/>
              <w:right w:val="single" w:sz="4" w:space="0" w:color="auto"/>
            </w:tcBorders>
            <w:hideMark/>
          </w:tcPr>
          <w:p w:rsidR="008E0E15" w:rsidRPr="009B5062" w:rsidRDefault="008E0E15" w:rsidP="008E0E15">
            <w:pPr>
              <w:spacing w:before="100" w:beforeAutospacing="1" w:after="0" w:afterAutospacing="1"/>
              <w:jc w:val="center"/>
              <w:textAlignment w:val="center"/>
              <w:rPr>
                <w:sz w:val="20"/>
                <w:lang w:val="en-US"/>
              </w:rPr>
            </w:pPr>
            <w:r>
              <w:rPr>
                <w:sz w:val="20"/>
                <w:lang w:val="ru-RU"/>
              </w:rPr>
              <w:t>Add Client</w:t>
            </w:r>
          </w:p>
        </w:tc>
      </w:tr>
      <w:tr w:rsidR="008E0E15" w:rsidTr="00A32DA6">
        <w:tc>
          <w:tcPr>
            <w:tcW w:w="1418" w:type="dxa"/>
            <w:tcBorders>
              <w:top w:val="single" w:sz="4" w:space="0" w:color="auto"/>
              <w:left w:val="single" w:sz="4" w:space="0" w:color="auto"/>
              <w:bottom w:val="single" w:sz="4" w:space="0" w:color="auto"/>
              <w:right w:val="single" w:sz="4" w:space="0" w:color="auto"/>
            </w:tcBorders>
            <w:hideMark/>
          </w:tcPr>
          <w:p w:rsidR="008E0E15" w:rsidRPr="00882321" w:rsidRDefault="008E0E15" w:rsidP="00A32DA6">
            <w:pPr>
              <w:spacing w:after="0"/>
              <w:jc w:val="center"/>
              <w:rPr>
                <w:sz w:val="20"/>
                <w:szCs w:val="22"/>
                <w:lang w:val="en-US" w:eastAsia="zh-CN"/>
              </w:rPr>
            </w:pPr>
            <w:r>
              <w:rPr>
                <w:sz w:val="20"/>
                <w:lang w:val="ru-RU"/>
              </w:rPr>
              <w:t>0000</w:t>
            </w:r>
            <w:r>
              <w:rPr>
                <w:sz w:val="20"/>
                <w:lang w:val="en-US"/>
              </w:rPr>
              <w:t>4</w:t>
            </w:r>
          </w:p>
        </w:tc>
        <w:tc>
          <w:tcPr>
            <w:tcW w:w="7336" w:type="dxa"/>
            <w:tcBorders>
              <w:top w:val="single" w:sz="4" w:space="0" w:color="auto"/>
              <w:left w:val="single" w:sz="4" w:space="0" w:color="auto"/>
              <w:bottom w:val="single" w:sz="4" w:space="0" w:color="auto"/>
              <w:right w:val="single" w:sz="4" w:space="0" w:color="auto"/>
            </w:tcBorders>
            <w:hideMark/>
          </w:tcPr>
          <w:p w:rsidR="00A32DA6" w:rsidRDefault="008E0E15" w:rsidP="009B5062">
            <w:pPr>
              <w:spacing w:after="0"/>
              <w:jc w:val="center"/>
              <w:rPr>
                <w:sz w:val="20"/>
                <w:lang w:val="en-US" w:eastAsia="en-US"/>
              </w:rPr>
            </w:pPr>
            <w:r>
              <w:rPr>
                <w:sz w:val="20"/>
                <w:lang w:val="ru-RU"/>
              </w:rPr>
              <w:t>Add Client</w:t>
            </w:r>
          </w:p>
          <w:p w:rsidR="008E0E15" w:rsidRPr="009B5062" w:rsidRDefault="008E0E15" w:rsidP="009B5062">
            <w:pPr>
              <w:spacing w:after="0"/>
              <w:jc w:val="center"/>
              <w:rPr>
                <w:sz w:val="20"/>
                <w:lang w:val="en-US"/>
              </w:rPr>
            </w:pPr>
            <w:r>
              <w:rPr>
                <w:sz w:val="20"/>
                <w:lang w:val="en-US"/>
              </w:rPr>
              <w:t>Ad</w:t>
            </w:r>
            <w:r>
              <w:rPr>
                <w:sz w:val="20"/>
                <w:lang w:val="ru-RU"/>
              </w:rPr>
              <w:t>d Card Contract/</w:t>
            </w:r>
            <w:r>
              <w:rPr>
                <w:sz w:val="20"/>
                <w:lang w:val="en-US"/>
              </w:rPr>
              <w:t>C</w:t>
            </w:r>
            <w:r>
              <w:rPr>
                <w:sz w:val="20"/>
                <w:lang w:val="ru-RU"/>
              </w:rPr>
              <w:t>ard plastic</w:t>
            </w:r>
          </w:p>
        </w:tc>
      </w:tr>
      <w:tr w:rsidR="008E0E15" w:rsidTr="00A32DA6">
        <w:tc>
          <w:tcPr>
            <w:tcW w:w="1418" w:type="dxa"/>
            <w:tcBorders>
              <w:top w:val="single" w:sz="4" w:space="0" w:color="auto"/>
              <w:left w:val="single" w:sz="4" w:space="0" w:color="auto"/>
              <w:bottom w:val="single" w:sz="4" w:space="0" w:color="auto"/>
              <w:right w:val="single" w:sz="4" w:space="0" w:color="auto"/>
            </w:tcBorders>
            <w:hideMark/>
          </w:tcPr>
          <w:p w:rsidR="008E0E15" w:rsidRPr="00882321" w:rsidRDefault="008E0E15" w:rsidP="00A32DA6">
            <w:pPr>
              <w:spacing w:after="0"/>
              <w:jc w:val="center"/>
              <w:rPr>
                <w:sz w:val="20"/>
                <w:szCs w:val="22"/>
                <w:lang w:val="en-US" w:eastAsia="zh-CN"/>
              </w:rPr>
            </w:pPr>
            <w:r>
              <w:rPr>
                <w:sz w:val="20"/>
                <w:lang w:val="ru-RU"/>
              </w:rPr>
              <w:t>0000</w:t>
            </w:r>
            <w:r>
              <w:rPr>
                <w:sz w:val="20"/>
                <w:lang w:val="en-US"/>
              </w:rPr>
              <w:t>5</w:t>
            </w:r>
          </w:p>
        </w:tc>
        <w:tc>
          <w:tcPr>
            <w:tcW w:w="7336" w:type="dxa"/>
            <w:tcBorders>
              <w:top w:val="single" w:sz="4" w:space="0" w:color="auto"/>
              <w:left w:val="single" w:sz="4" w:space="0" w:color="auto"/>
              <w:bottom w:val="single" w:sz="4" w:space="0" w:color="auto"/>
              <w:right w:val="single" w:sz="4" w:space="0" w:color="auto"/>
            </w:tcBorders>
            <w:hideMark/>
          </w:tcPr>
          <w:p w:rsidR="008E0E15" w:rsidRDefault="008E0E15" w:rsidP="00A32DA6">
            <w:pPr>
              <w:spacing w:after="0"/>
              <w:jc w:val="center"/>
              <w:rPr>
                <w:sz w:val="20"/>
                <w:lang w:val="ru-RU"/>
              </w:rPr>
            </w:pPr>
            <w:r>
              <w:rPr>
                <w:sz w:val="20"/>
                <w:lang w:val="ru-RU"/>
              </w:rPr>
              <w:t>Existing Client</w:t>
            </w:r>
          </w:p>
          <w:p w:rsidR="008E0E15" w:rsidRDefault="008E0E15" w:rsidP="00A32DA6">
            <w:pPr>
              <w:spacing w:after="0"/>
              <w:jc w:val="center"/>
              <w:rPr>
                <w:sz w:val="20"/>
                <w:szCs w:val="22"/>
                <w:lang w:val="ru-RU" w:eastAsia="zh-CN"/>
              </w:rPr>
            </w:pPr>
            <w:r>
              <w:rPr>
                <w:sz w:val="20"/>
                <w:lang w:val="en-US"/>
              </w:rPr>
              <w:t>Add</w:t>
            </w:r>
            <w:r>
              <w:rPr>
                <w:sz w:val="20"/>
                <w:lang w:val="ru-RU"/>
              </w:rPr>
              <w:t xml:space="preserve"> Card Contract/Card Plastic</w:t>
            </w:r>
          </w:p>
        </w:tc>
      </w:tr>
      <w:tr w:rsidR="008E0E15" w:rsidTr="00A32DA6">
        <w:tc>
          <w:tcPr>
            <w:tcW w:w="1418" w:type="dxa"/>
            <w:tcBorders>
              <w:top w:val="single" w:sz="4" w:space="0" w:color="auto"/>
              <w:left w:val="single" w:sz="4" w:space="0" w:color="auto"/>
              <w:bottom w:val="single" w:sz="4" w:space="0" w:color="auto"/>
              <w:right w:val="single" w:sz="4" w:space="0" w:color="auto"/>
            </w:tcBorders>
          </w:tcPr>
          <w:p w:rsidR="008E0E15" w:rsidRPr="00882321" w:rsidRDefault="008E0E15" w:rsidP="00A32DA6">
            <w:pPr>
              <w:spacing w:after="0"/>
              <w:jc w:val="center"/>
              <w:rPr>
                <w:sz w:val="20"/>
                <w:lang w:val="en-US"/>
              </w:rPr>
            </w:pPr>
            <w:r>
              <w:rPr>
                <w:sz w:val="20"/>
                <w:lang w:val="en-US"/>
              </w:rPr>
              <w:t>00006</w:t>
            </w:r>
          </w:p>
        </w:tc>
        <w:tc>
          <w:tcPr>
            <w:tcW w:w="7336" w:type="dxa"/>
            <w:tcBorders>
              <w:top w:val="single" w:sz="4" w:space="0" w:color="auto"/>
              <w:left w:val="single" w:sz="4" w:space="0" w:color="auto"/>
              <w:bottom w:val="single" w:sz="4" w:space="0" w:color="auto"/>
              <w:right w:val="single" w:sz="4" w:space="0" w:color="auto"/>
            </w:tcBorders>
          </w:tcPr>
          <w:p w:rsidR="008E0E15" w:rsidRPr="00882321" w:rsidRDefault="008E0E15" w:rsidP="00A32DA6">
            <w:pPr>
              <w:spacing w:after="0"/>
              <w:jc w:val="center"/>
              <w:rPr>
                <w:sz w:val="20"/>
                <w:lang w:val="en-US"/>
              </w:rPr>
            </w:pPr>
            <w:r>
              <w:rPr>
                <w:sz w:val="20"/>
                <w:lang w:val="en-US"/>
              </w:rPr>
              <w:t>Update Client</w:t>
            </w:r>
          </w:p>
        </w:tc>
      </w:tr>
      <w:tr w:rsidR="008E0E15" w:rsidTr="00A32DA6">
        <w:tc>
          <w:tcPr>
            <w:tcW w:w="1418" w:type="dxa"/>
            <w:tcBorders>
              <w:top w:val="single" w:sz="4" w:space="0" w:color="auto"/>
              <w:left w:val="single" w:sz="4" w:space="0" w:color="auto"/>
              <w:bottom w:val="single" w:sz="4" w:space="0" w:color="auto"/>
              <w:right w:val="single" w:sz="4" w:space="0" w:color="auto"/>
            </w:tcBorders>
          </w:tcPr>
          <w:p w:rsidR="008E0E15" w:rsidRDefault="00A32DA6" w:rsidP="00A32DA6">
            <w:pPr>
              <w:spacing w:after="0"/>
              <w:jc w:val="center"/>
              <w:rPr>
                <w:sz w:val="20"/>
                <w:lang w:val="en-US"/>
              </w:rPr>
            </w:pPr>
            <w:r>
              <w:rPr>
                <w:sz w:val="20"/>
                <w:lang w:val="en-US"/>
              </w:rPr>
              <w:t>00007</w:t>
            </w:r>
          </w:p>
        </w:tc>
        <w:tc>
          <w:tcPr>
            <w:tcW w:w="7336" w:type="dxa"/>
            <w:tcBorders>
              <w:top w:val="single" w:sz="4" w:space="0" w:color="auto"/>
              <w:left w:val="single" w:sz="4" w:space="0" w:color="auto"/>
              <w:bottom w:val="single" w:sz="4" w:space="0" w:color="auto"/>
              <w:right w:val="single" w:sz="4" w:space="0" w:color="auto"/>
            </w:tcBorders>
          </w:tcPr>
          <w:p w:rsidR="008E0E15" w:rsidRDefault="008E0E15" w:rsidP="00A32DA6">
            <w:pPr>
              <w:spacing w:after="0"/>
              <w:jc w:val="center"/>
              <w:rPr>
                <w:sz w:val="20"/>
                <w:lang w:val="en-US"/>
              </w:rPr>
            </w:pPr>
            <w:r>
              <w:rPr>
                <w:sz w:val="20"/>
                <w:lang w:val="en-US"/>
              </w:rPr>
              <w:t>Update information of Card Contract</w:t>
            </w:r>
          </w:p>
        </w:tc>
      </w:tr>
      <w:tr w:rsidR="008E0E15" w:rsidTr="00A32DA6">
        <w:tc>
          <w:tcPr>
            <w:tcW w:w="1418" w:type="dxa"/>
            <w:tcBorders>
              <w:top w:val="single" w:sz="4" w:space="0" w:color="auto"/>
              <w:left w:val="single" w:sz="4" w:space="0" w:color="auto"/>
              <w:bottom w:val="single" w:sz="4" w:space="0" w:color="auto"/>
              <w:right w:val="single" w:sz="4" w:space="0" w:color="auto"/>
            </w:tcBorders>
          </w:tcPr>
          <w:p w:rsidR="008E0E15" w:rsidRDefault="00A32DA6" w:rsidP="00A32DA6">
            <w:pPr>
              <w:spacing w:after="0"/>
              <w:jc w:val="center"/>
              <w:rPr>
                <w:sz w:val="20"/>
                <w:lang w:val="en-US"/>
              </w:rPr>
            </w:pPr>
            <w:r>
              <w:rPr>
                <w:sz w:val="20"/>
                <w:lang w:val="en-US"/>
              </w:rPr>
              <w:t>00008</w:t>
            </w:r>
          </w:p>
        </w:tc>
        <w:tc>
          <w:tcPr>
            <w:tcW w:w="7336" w:type="dxa"/>
            <w:tcBorders>
              <w:top w:val="single" w:sz="4" w:space="0" w:color="auto"/>
              <w:left w:val="single" w:sz="4" w:space="0" w:color="auto"/>
              <w:bottom w:val="single" w:sz="4" w:space="0" w:color="auto"/>
              <w:right w:val="single" w:sz="4" w:space="0" w:color="auto"/>
            </w:tcBorders>
          </w:tcPr>
          <w:p w:rsidR="008E0E15" w:rsidRDefault="008E0E15" w:rsidP="00A32DA6">
            <w:pPr>
              <w:spacing w:after="0"/>
              <w:jc w:val="center"/>
              <w:rPr>
                <w:sz w:val="20"/>
                <w:lang w:val="en-US"/>
              </w:rPr>
            </w:pPr>
            <w:r>
              <w:rPr>
                <w:sz w:val="20"/>
                <w:lang w:val="en-US"/>
              </w:rPr>
              <w:t>Change status of Card Contract</w:t>
            </w:r>
          </w:p>
        </w:tc>
      </w:tr>
      <w:tr w:rsidR="008E0E15" w:rsidTr="00A32DA6">
        <w:tc>
          <w:tcPr>
            <w:tcW w:w="1418" w:type="dxa"/>
            <w:tcBorders>
              <w:top w:val="single" w:sz="4" w:space="0" w:color="auto"/>
              <w:left w:val="single" w:sz="4" w:space="0" w:color="auto"/>
              <w:bottom w:val="single" w:sz="4" w:space="0" w:color="auto"/>
              <w:right w:val="single" w:sz="4" w:space="0" w:color="auto"/>
            </w:tcBorders>
          </w:tcPr>
          <w:p w:rsidR="008E0E15" w:rsidRDefault="00A32DA6" w:rsidP="00A32DA6">
            <w:pPr>
              <w:spacing w:after="0"/>
              <w:jc w:val="center"/>
              <w:rPr>
                <w:sz w:val="20"/>
                <w:lang w:val="en-US"/>
              </w:rPr>
            </w:pPr>
            <w:r>
              <w:rPr>
                <w:sz w:val="20"/>
                <w:lang w:val="en-US"/>
              </w:rPr>
              <w:t>00009</w:t>
            </w:r>
          </w:p>
        </w:tc>
        <w:tc>
          <w:tcPr>
            <w:tcW w:w="7336" w:type="dxa"/>
            <w:tcBorders>
              <w:top w:val="single" w:sz="4" w:space="0" w:color="auto"/>
              <w:left w:val="single" w:sz="4" w:space="0" w:color="auto"/>
              <w:bottom w:val="single" w:sz="4" w:space="0" w:color="auto"/>
              <w:right w:val="single" w:sz="4" w:space="0" w:color="auto"/>
            </w:tcBorders>
          </w:tcPr>
          <w:p w:rsidR="008E0E15" w:rsidRDefault="008E0E15" w:rsidP="00A32DA6">
            <w:pPr>
              <w:spacing w:after="0"/>
              <w:jc w:val="center"/>
              <w:rPr>
                <w:sz w:val="20"/>
                <w:lang w:val="en-US"/>
              </w:rPr>
            </w:pPr>
            <w:r w:rsidRPr="005B13D9">
              <w:rPr>
                <w:sz w:val="20"/>
                <w:lang w:val="en-US"/>
              </w:rPr>
              <w:t>Change status of card by Calling Event</w:t>
            </w:r>
          </w:p>
        </w:tc>
      </w:tr>
      <w:tr w:rsidR="008E0E15" w:rsidTr="00A32DA6">
        <w:tc>
          <w:tcPr>
            <w:tcW w:w="1418" w:type="dxa"/>
            <w:tcBorders>
              <w:top w:val="single" w:sz="4" w:space="0" w:color="auto"/>
              <w:left w:val="single" w:sz="4" w:space="0" w:color="auto"/>
              <w:bottom w:val="single" w:sz="4" w:space="0" w:color="auto"/>
              <w:right w:val="single" w:sz="4" w:space="0" w:color="auto"/>
            </w:tcBorders>
          </w:tcPr>
          <w:p w:rsidR="008E0E15" w:rsidRDefault="00A32DA6" w:rsidP="00A32DA6">
            <w:pPr>
              <w:spacing w:after="0"/>
              <w:jc w:val="center"/>
              <w:rPr>
                <w:sz w:val="20"/>
                <w:lang w:val="en-US"/>
              </w:rPr>
            </w:pPr>
            <w:r>
              <w:rPr>
                <w:sz w:val="20"/>
                <w:lang w:val="en-US"/>
              </w:rPr>
              <w:t>00010</w:t>
            </w:r>
          </w:p>
        </w:tc>
        <w:tc>
          <w:tcPr>
            <w:tcW w:w="7336" w:type="dxa"/>
            <w:tcBorders>
              <w:top w:val="single" w:sz="4" w:space="0" w:color="auto"/>
              <w:left w:val="single" w:sz="4" w:space="0" w:color="auto"/>
              <w:bottom w:val="single" w:sz="4" w:space="0" w:color="auto"/>
              <w:right w:val="single" w:sz="4" w:space="0" w:color="auto"/>
            </w:tcBorders>
          </w:tcPr>
          <w:p w:rsidR="008E0E15" w:rsidRPr="005B13D9" w:rsidRDefault="008E0E15" w:rsidP="00A32DA6">
            <w:pPr>
              <w:spacing w:after="0"/>
              <w:jc w:val="center"/>
              <w:rPr>
                <w:sz w:val="20"/>
                <w:lang w:val="en-US"/>
              </w:rPr>
            </w:pPr>
            <w:r w:rsidRPr="005B13D9">
              <w:rPr>
                <w:sz w:val="20"/>
                <w:lang w:val="en-US"/>
              </w:rPr>
              <w:t>Move card from client to New/existing client</w:t>
            </w:r>
          </w:p>
        </w:tc>
      </w:tr>
    </w:tbl>
    <w:p w:rsidR="008E0E15" w:rsidRPr="009B5062" w:rsidRDefault="008E0E15" w:rsidP="009B5062">
      <w:pPr>
        <w:pStyle w:val="BodyText"/>
        <w:ind w:left="540"/>
        <w:rPr>
          <w:rFonts w:ascii="Calibri" w:hAnsi="Calibri" w:cs="Calibri"/>
        </w:rPr>
      </w:pPr>
    </w:p>
    <w:p w:rsidR="004E3E8D" w:rsidRDefault="004E3E8D" w:rsidP="009B5062">
      <w:pPr>
        <w:pStyle w:val="BodyText"/>
        <w:ind w:left="540"/>
        <w:rPr>
          <w:rFonts w:ascii="Calibri" w:hAnsi="Calibri" w:cs="Calibri"/>
        </w:rPr>
      </w:pPr>
      <w:r w:rsidRPr="00566586">
        <w:rPr>
          <w:rFonts w:ascii="Calibri" w:hAnsi="Calibri" w:cs="Calibri"/>
          <w:b/>
        </w:rPr>
        <w:t>Dynamic Data</w:t>
      </w:r>
      <w:r w:rsidRPr="009B5062">
        <w:rPr>
          <w:rFonts w:ascii="Calibri" w:hAnsi="Calibri" w:cs="Calibri"/>
        </w:rPr>
        <w:t>:</w:t>
      </w:r>
    </w:p>
    <w:p w:rsidR="00B05C3A" w:rsidRPr="00566586" w:rsidRDefault="00B05C3A" w:rsidP="009B5062">
      <w:pPr>
        <w:ind w:left="540"/>
        <w:jc w:val="both"/>
        <w:rPr>
          <w:sz w:val="20"/>
          <w:szCs w:val="20"/>
        </w:rPr>
      </w:pPr>
      <w:r w:rsidRPr="00566586">
        <w:rPr>
          <w:sz w:val="20"/>
          <w:szCs w:val="20"/>
        </w:rPr>
        <w:t>Below is list of XML file to support the migration of static data. XML balance file is following UFX standard.</w:t>
      </w:r>
    </w:p>
    <w:p w:rsidR="00B05C3A" w:rsidRPr="00566586" w:rsidRDefault="00B05C3A" w:rsidP="009B5062">
      <w:pPr>
        <w:ind w:firstLine="540"/>
        <w:jc w:val="both"/>
        <w:rPr>
          <w:sz w:val="20"/>
          <w:szCs w:val="20"/>
        </w:rPr>
      </w:pPr>
      <w:r w:rsidRPr="00566586">
        <w:rPr>
          <w:sz w:val="20"/>
          <w:szCs w:val="20"/>
        </w:rPr>
        <w:t>File Mask = II</w:t>
      </w:r>
      <w:r w:rsidR="004C3FCD" w:rsidRPr="00566586">
        <w:rPr>
          <w:sz w:val="20"/>
          <w:szCs w:val="20"/>
        </w:rPr>
        <w:t>C_Documents_0105_YYYYMMDD_XXXXX.xml</w:t>
      </w:r>
      <w:r w:rsidRPr="00566586">
        <w:rPr>
          <w:sz w:val="20"/>
          <w:szCs w:val="20"/>
        </w:rPr>
        <w:t xml:space="preserve"> </w:t>
      </w:r>
    </w:p>
    <w:p w:rsidR="00B05C3A" w:rsidRPr="00566586" w:rsidRDefault="00B05C3A" w:rsidP="009B5062">
      <w:pPr>
        <w:ind w:firstLine="540"/>
        <w:jc w:val="both"/>
        <w:rPr>
          <w:sz w:val="20"/>
          <w:szCs w:val="20"/>
        </w:rPr>
      </w:pPr>
      <w:r w:rsidRPr="00566586">
        <w:rPr>
          <w:sz w:val="20"/>
          <w:szCs w:val="20"/>
        </w:rPr>
        <w:t>[</w:t>
      </w:r>
      <w:r w:rsidR="004C3FCD" w:rsidRPr="00566586">
        <w:rPr>
          <w:sz w:val="20"/>
          <w:szCs w:val="20"/>
        </w:rPr>
        <w:t xml:space="preserve">IIC_Documents </w:t>
      </w:r>
      <w:r w:rsidRPr="00566586">
        <w:rPr>
          <w:sz w:val="20"/>
          <w:szCs w:val="20"/>
        </w:rPr>
        <w:t xml:space="preserve">= prefix; </w:t>
      </w:r>
      <w:r w:rsidR="004C3FCD" w:rsidRPr="00566586">
        <w:rPr>
          <w:sz w:val="20"/>
          <w:szCs w:val="20"/>
        </w:rPr>
        <w:t>0105</w:t>
      </w:r>
      <w:r w:rsidRPr="00566586">
        <w:rPr>
          <w:sz w:val="20"/>
          <w:szCs w:val="20"/>
        </w:rPr>
        <w:t xml:space="preserve">=branch code (e.g. NMA HO); </w:t>
      </w:r>
      <w:r w:rsidR="004C3FCD" w:rsidRPr="00566586">
        <w:rPr>
          <w:sz w:val="20"/>
          <w:szCs w:val="20"/>
        </w:rPr>
        <w:t xml:space="preserve">XXXXX </w:t>
      </w:r>
      <w:r w:rsidRPr="00566586">
        <w:rPr>
          <w:sz w:val="20"/>
          <w:szCs w:val="20"/>
        </w:rPr>
        <w:t>sequence number per day]</w:t>
      </w:r>
    </w:p>
    <w:tbl>
      <w:tblPr>
        <w:tblStyle w:val="TableGrid"/>
        <w:tblW w:w="0" w:type="auto"/>
        <w:tblInd w:w="817" w:type="dxa"/>
        <w:tblLook w:val="04A0" w:firstRow="1" w:lastRow="0" w:firstColumn="1" w:lastColumn="0" w:noHBand="0" w:noVBand="1"/>
      </w:tblPr>
      <w:tblGrid>
        <w:gridCol w:w="1418"/>
        <w:gridCol w:w="7336"/>
      </w:tblGrid>
      <w:tr w:rsidR="00993A1D" w:rsidTr="00747B03">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993A1D" w:rsidRDefault="00993A1D" w:rsidP="00747B03">
            <w:pPr>
              <w:spacing w:before="120"/>
              <w:jc w:val="center"/>
              <w:rPr>
                <w:b/>
                <w:sz w:val="20"/>
                <w:szCs w:val="22"/>
                <w:lang w:val="ru-RU" w:eastAsia="zh-CN"/>
              </w:rPr>
            </w:pPr>
            <w:r>
              <w:rPr>
                <w:b/>
                <w:sz w:val="20"/>
                <w:lang w:val="ru-RU"/>
              </w:rPr>
              <w:lastRenderedPageBreak/>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993A1D" w:rsidRDefault="00993A1D" w:rsidP="00747B03">
            <w:pPr>
              <w:spacing w:before="120"/>
              <w:jc w:val="center"/>
              <w:rPr>
                <w:b/>
                <w:sz w:val="20"/>
                <w:szCs w:val="22"/>
                <w:lang w:val="ru-RU" w:eastAsia="zh-CN"/>
              </w:rPr>
            </w:pPr>
            <w:r>
              <w:rPr>
                <w:b/>
                <w:sz w:val="20"/>
                <w:lang w:val="ru-RU"/>
              </w:rPr>
              <w:t>Description</w:t>
            </w:r>
          </w:p>
        </w:tc>
      </w:tr>
      <w:tr w:rsidR="00993A1D" w:rsidTr="009B5062">
        <w:tc>
          <w:tcPr>
            <w:tcW w:w="1418" w:type="dxa"/>
            <w:tcBorders>
              <w:top w:val="single" w:sz="4" w:space="0" w:color="auto"/>
              <w:left w:val="single" w:sz="4" w:space="0" w:color="auto"/>
              <w:bottom w:val="single" w:sz="4" w:space="0" w:color="auto"/>
              <w:right w:val="single" w:sz="4" w:space="0" w:color="auto"/>
            </w:tcBorders>
            <w:hideMark/>
          </w:tcPr>
          <w:p w:rsidR="00993A1D" w:rsidRDefault="00993A1D" w:rsidP="00747B03">
            <w:pPr>
              <w:spacing w:after="0"/>
              <w:jc w:val="center"/>
              <w:rPr>
                <w:sz w:val="20"/>
                <w:szCs w:val="22"/>
                <w:lang w:val="ru-RU" w:eastAsia="zh-CN"/>
              </w:rPr>
            </w:pPr>
            <w:r>
              <w:rPr>
                <w:sz w:val="20"/>
                <w:lang w:val="ru-RU"/>
              </w:rPr>
              <w:t>00001</w:t>
            </w:r>
          </w:p>
        </w:tc>
        <w:tc>
          <w:tcPr>
            <w:tcW w:w="7336" w:type="dxa"/>
            <w:tcBorders>
              <w:top w:val="single" w:sz="4" w:space="0" w:color="auto"/>
              <w:left w:val="single" w:sz="4" w:space="0" w:color="auto"/>
              <w:bottom w:val="single" w:sz="4" w:space="0" w:color="auto"/>
              <w:right w:val="single" w:sz="4" w:space="0" w:color="auto"/>
            </w:tcBorders>
          </w:tcPr>
          <w:p w:rsidR="00993A1D" w:rsidRPr="009B5062" w:rsidRDefault="00EF35F8" w:rsidP="00747B03">
            <w:pPr>
              <w:spacing w:before="100" w:beforeAutospacing="1" w:after="0" w:afterAutospacing="1"/>
              <w:jc w:val="center"/>
              <w:textAlignment w:val="center"/>
              <w:rPr>
                <w:sz w:val="20"/>
                <w:szCs w:val="22"/>
                <w:lang w:val="en-US" w:eastAsia="zh-CN"/>
              </w:rPr>
            </w:pPr>
            <w:r>
              <w:rPr>
                <w:sz w:val="20"/>
                <w:szCs w:val="22"/>
                <w:lang w:val="en-US" w:eastAsia="zh-CN"/>
              </w:rPr>
              <w:t>Authorization Request</w:t>
            </w:r>
          </w:p>
        </w:tc>
      </w:tr>
      <w:tr w:rsidR="00993A1D" w:rsidTr="009B5062">
        <w:tc>
          <w:tcPr>
            <w:tcW w:w="1418" w:type="dxa"/>
            <w:tcBorders>
              <w:top w:val="single" w:sz="4" w:space="0" w:color="auto"/>
              <w:left w:val="single" w:sz="4" w:space="0" w:color="auto"/>
              <w:bottom w:val="single" w:sz="4" w:space="0" w:color="auto"/>
              <w:right w:val="single" w:sz="4" w:space="0" w:color="auto"/>
            </w:tcBorders>
            <w:hideMark/>
          </w:tcPr>
          <w:p w:rsidR="00993A1D" w:rsidRDefault="00993A1D" w:rsidP="00747B03">
            <w:pPr>
              <w:spacing w:after="0"/>
              <w:jc w:val="center"/>
              <w:rPr>
                <w:sz w:val="20"/>
                <w:szCs w:val="22"/>
                <w:lang w:val="ru-RU" w:eastAsia="zh-CN"/>
              </w:rPr>
            </w:pPr>
            <w:r>
              <w:rPr>
                <w:sz w:val="20"/>
                <w:lang w:val="ru-RU"/>
              </w:rPr>
              <w:t>00002</w:t>
            </w:r>
          </w:p>
        </w:tc>
        <w:tc>
          <w:tcPr>
            <w:tcW w:w="7336" w:type="dxa"/>
            <w:tcBorders>
              <w:top w:val="single" w:sz="4" w:space="0" w:color="auto"/>
              <w:left w:val="single" w:sz="4" w:space="0" w:color="auto"/>
              <w:bottom w:val="single" w:sz="4" w:space="0" w:color="auto"/>
              <w:right w:val="single" w:sz="4" w:space="0" w:color="auto"/>
            </w:tcBorders>
          </w:tcPr>
          <w:p w:rsidR="00993A1D" w:rsidRPr="009B5062" w:rsidRDefault="00EF35F8" w:rsidP="00747B03">
            <w:pPr>
              <w:spacing w:before="100" w:beforeAutospacing="1" w:after="0" w:afterAutospacing="1"/>
              <w:jc w:val="center"/>
              <w:textAlignment w:val="center"/>
              <w:rPr>
                <w:sz w:val="20"/>
                <w:szCs w:val="22"/>
                <w:lang w:val="en-US" w:eastAsia="zh-CN"/>
              </w:rPr>
            </w:pPr>
            <w:r>
              <w:rPr>
                <w:sz w:val="20"/>
                <w:szCs w:val="22"/>
                <w:lang w:val="en-US" w:eastAsia="zh-CN"/>
              </w:rPr>
              <w:t>Payment from Contract</w:t>
            </w:r>
          </w:p>
        </w:tc>
      </w:tr>
      <w:tr w:rsidR="00993A1D" w:rsidTr="009B5062">
        <w:tc>
          <w:tcPr>
            <w:tcW w:w="1418" w:type="dxa"/>
            <w:tcBorders>
              <w:top w:val="single" w:sz="4" w:space="0" w:color="auto"/>
              <w:left w:val="single" w:sz="4" w:space="0" w:color="auto"/>
              <w:bottom w:val="single" w:sz="4" w:space="0" w:color="auto"/>
              <w:right w:val="single" w:sz="4" w:space="0" w:color="auto"/>
            </w:tcBorders>
            <w:hideMark/>
          </w:tcPr>
          <w:p w:rsidR="00993A1D" w:rsidRDefault="00993A1D" w:rsidP="00747B03">
            <w:pPr>
              <w:spacing w:after="0"/>
              <w:jc w:val="center"/>
              <w:rPr>
                <w:sz w:val="20"/>
                <w:szCs w:val="22"/>
                <w:lang w:val="ru-RU" w:eastAsia="zh-CN"/>
              </w:rPr>
            </w:pPr>
            <w:r>
              <w:rPr>
                <w:sz w:val="20"/>
                <w:lang w:val="ru-RU"/>
              </w:rPr>
              <w:t>00003</w:t>
            </w:r>
          </w:p>
        </w:tc>
        <w:tc>
          <w:tcPr>
            <w:tcW w:w="7336" w:type="dxa"/>
            <w:tcBorders>
              <w:top w:val="single" w:sz="4" w:space="0" w:color="auto"/>
              <w:left w:val="single" w:sz="4" w:space="0" w:color="auto"/>
              <w:bottom w:val="single" w:sz="4" w:space="0" w:color="auto"/>
              <w:right w:val="single" w:sz="4" w:space="0" w:color="auto"/>
            </w:tcBorders>
          </w:tcPr>
          <w:p w:rsidR="00993A1D" w:rsidRPr="009B5062" w:rsidRDefault="00EF35F8" w:rsidP="00747B03">
            <w:pPr>
              <w:spacing w:before="100" w:beforeAutospacing="1" w:after="0" w:afterAutospacing="1"/>
              <w:jc w:val="center"/>
              <w:textAlignment w:val="center"/>
              <w:rPr>
                <w:sz w:val="20"/>
                <w:szCs w:val="22"/>
                <w:lang w:val="en-US" w:eastAsia="zh-CN"/>
              </w:rPr>
            </w:pPr>
            <w:r>
              <w:rPr>
                <w:sz w:val="20"/>
                <w:szCs w:val="22"/>
                <w:lang w:val="en-US" w:eastAsia="zh-CN"/>
              </w:rPr>
              <w:t>Payment to Contract</w:t>
            </w:r>
            <w:r w:rsidR="0038380F">
              <w:rPr>
                <w:sz w:val="20"/>
                <w:szCs w:val="22"/>
                <w:lang w:val="en-US" w:eastAsia="zh-CN"/>
              </w:rPr>
              <w:t xml:space="preserve"> (Prepaid balance)</w:t>
            </w:r>
          </w:p>
        </w:tc>
      </w:tr>
      <w:tr w:rsidR="00993A1D" w:rsidTr="009B5062">
        <w:tc>
          <w:tcPr>
            <w:tcW w:w="1418" w:type="dxa"/>
            <w:tcBorders>
              <w:top w:val="single" w:sz="4" w:space="0" w:color="auto"/>
              <w:left w:val="single" w:sz="4" w:space="0" w:color="auto"/>
              <w:bottom w:val="single" w:sz="4" w:space="0" w:color="auto"/>
              <w:right w:val="single" w:sz="4" w:space="0" w:color="auto"/>
            </w:tcBorders>
            <w:hideMark/>
          </w:tcPr>
          <w:p w:rsidR="00993A1D" w:rsidRDefault="00993A1D" w:rsidP="00747B03">
            <w:pPr>
              <w:spacing w:after="0"/>
              <w:jc w:val="center"/>
              <w:rPr>
                <w:sz w:val="20"/>
                <w:szCs w:val="22"/>
                <w:lang w:val="ru-RU" w:eastAsia="zh-CN"/>
              </w:rPr>
            </w:pPr>
            <w:r>
              <w:rPr>
                <w:sz w:val="20"/>
                <w:lang w:val="ru-RU"/>
              </w:rPr>
              <w:t>00004</w:t>
            </w:r>
          </w:p>
        </w:tc>
        <w:tc>
          <w:tcPr>
            <w:tcW w:w="7336" w:type="dxa"/>
            <w:tcBorders>
              <w:top w:val="single" w:sz="4" w:space="0" w:color="auto"/>
              <w:left w:val="single" w:sz="4" w:space="0" w:color="auto"/>
              <w:bottom w:val="single" w:sz="4" w:space="0" w:color="auto"/>
              <w:right w:val="single" w:sz="4" w:space="0" w:color="auto"/>
            </w:tcBorders>
          </w:tcPr>
          <w:p w:rsidR="00993A1D" w:rsidRDefault="00993A1D" w:rsidP="00747B03">
            <w:pPr>
              <w:spacing w:after="0"/>
              <w:jc w:val="center"/>
              <w:rPr>
                <w:sz w:val="20"/>
                <w:szCs w:val="22"/>
                <w:lang w:val="ru-RU" w:eastAsia="zh-CN"/>
              </w:rPr>
            </w:pPr>
          </w:p>
        </w:tc>
      </w:tr>
      <w:tr w:rsidR="00993A1D" w:rsidTr="009B5062">
        <w:tc>
          <w:tcPr>
            <w:tcW w:w="1418" w:type="dxa"/>
            <w:tcBorders>
              <w:top w:val="single" w:sz="4" w:space="0" w:color="auto"/>
              <w:left w:val="single" w:sz="4" w:space="0" w:color="auto"/>
              <w:bottom w:val="single" w:sz="4" w:space="0" w:color="auto"/>
              <w:right w:val="single" w:sz="4" w:space="0" w:color="auto"/>
            </w:tcBorders>
            <w:hideMark/>
          </w:tcPr>
          <w:p w:rsidR="00993A1D" w:rsidRDefault="00993A1D" w:rsidP="00747B03">
            <w:pPr>
              <w:spacing w:after="0"/>
              <w:jc w:val="center"/>
              <w:rPr>
                <w:sz w:val="20"/>
                <w:szCs w:val="22"/>
                <w:lang w:val="ru-RU" w:eastAsia="zh-CN"/>
              </w:rPr>
            </w:pPr>
            <w:r>
              <w:rPr>
                <w:sz w:val="20"/>
                <w:lang w:val="ru-RU"/>
              </w:rPr>
              <w:t>00005</w:t>
            </w:r>
          </w:p>
        </w:tc>
        <w:tc>
          <w:tcPr>
            <w:tcW w:w="7336" w:type="dxa"/>
            <w:tcBorders>
              <w:top w:val="single" w:sz="4" w:space="0" w:color="auto"/>
              <w:left w:val="single" w:sz="4" w:space="0" w:color="auto"/>
              <w:bottom w:val="single" w:sz="4" w:space="0" w:color="auto"/>
              <w:right w:val="single" w:sz="4" w:space="0" w:color="auto"/>
            </w:tcBorders>
          </w:tcPr>
          <w:p w:rsidR="00993A1D" w:rsidRDefault="00993A1D" w:rsidP="00747B03">
            <w:pPr>
              <w:spacing w:after="0"/>
              <w:jc w:val="center"/>
              <w:rPr>
                <w:sz w:val="20"/>
                <w:szCs w:val="22"/>
                <w:lang w:val="ru-RU" w:eastAsia="zh-CN"/>
              </w:rPr>
            </w:pPr>
          </w:p>
        </w:tc>
      </w:tr>
    </w:tbl>
    <w:p w:rsidR="00923EAB" w:rsidRPr="00747B03" w:rsidRDefault="00923EAB" w:rsidP="009B5062">
      <w:pPr>
        <w:ind w:firstLine="540"/>
        <w:jc w:val="both"/>
      </w:pPr>
    </w:p>
    <w:p w:rsidR="00E63A79" w:rsidRDefault="00E63A79">
      <w:pPr>
        <w:pStyle w:val="Heading2"/>
        <w:numPr>
          <w:ilvl w:val="1"/>
          <w:numId w:val="4"/>
        </w:numPr>
        <w:tabs>
          <w:tab w:val="num" w:pos="576"/>
        </w:tabs>
        <w:ind w:left="576"/>
      </w:pPr>
      <w:bookmarkStart w:id="83" w:name="_Toc242696043"/>
      <w:bookmarkStart w:id="84" w:name="_Toc244604264"/>
      <w:bookmarkStart w:id="85" w:name="_Toc503528113"/>
      <w:r>
        <w:t>Sample file</w:t>
      </w:r>
      <w:bookmarkEnd w:id="85"/>
    </w:p>
    <w:p w:rsidR="00E63A79" w:rsidRDefault="00E63A79" w:rsidP="00970E37">
      <w:pPr>
        <w:pStyle w:val="BodyText"/>
      </w:pPr>
    </w:p>
    <w:p w:rsidR="00970E37" w:rsidRPr="002D09B0" w:rsidRDefault="00970E37" w:rsidP="00566586">
      <w:pPr>
        <w:pStyle w:val="BodyText"/>
        <w:ind w:left="720" w:firstLine="720"/>
      </w:pPr>
      <w:r>
        <w:object w:dxaOrig="1771" w:dyaOrig="810">
          <v:shape id="_x0000_i1029" type="#_x0000_t75" style="width:88.8pt;height:40.8pt" o:ole="">
            <v:imagedata r:id="rId17" o:title=""/>
          </v:shape>
          <o:OLEObject Type="Embed" ProgID="Package" ShapeID="_x0000_i1029" DrawAspect="Content" ObjectID="_1577269956" r:id="rId18"/>
        </w:object>
      </w:r>
      <w:r w:rsidR="00840A99">
        <w:t xml:space="preserve">and </w:t>
      </w:r>
      <w:r w:rsidR="002650D7" w:rsidRPr="002650D7">
        <w:t xml:space="preserve"> </w:t>
      </w:r>
      <w:r w:rsidR="002650D7" w:rsidRPr="002650D7">
        <w:object w:dxaOrig="1717" w:dyaOrig="816">
          <v:shape id="_x0000_i1030" type="#_x0000_t75" style="width:85.8pt;height:40.8pt" o:ole="">
            <v:imagedata r:id="rId19" o:title=""/>
          </v:shape>
          <o:OLEObject Type="Embed" ProgID="Package" ShapeID="_x0000_i1030" DrawAspect="Content" ObjectID="_1577269957" r:id="rId20"/>
        </w:object>
      </w:r>
    </w:p>
    <w:p w:rsidR="00134A12" w:rsidRDefault="00A377A0">
      <w:pPr>
        <w:pStyle w:val="Heading2"/>
        <w:numPr>
          <w:ilvl w:val="1"/>
          <w:numId w:val="4"/>
        </w:numPr>
        <w:tabs>
          <w:tab w:val="num" w:pos="576"/>
        </w:tabs>
        <w:ind w:left="576"/>
      </w:pPr>
      <w:bookmarkStart w:id="86" w:name="_Toc503528114"/>
      <w:r>
        <w:t>Impact Areas</w:t>
      </w:r>
      <w:bookmarkEnd w:id="83"/>
      <w:bookmarkEnd w:id="84"/>
      <w:bookmarkEnd w:id="86"/>
    </w:p>
    <w:p w:rsidR="00484622" w:rsidRPr="00566586" w:rsidRDefault="00484622" w:rsidP="00484622">
      <w:pPr>
        <w:ind w:firstLine="540"/>
        <w:rPr>
          <w:sz w:val="20"/>
          <w:szCs w:val="20"/>
        </w:rPr>
      </w:pPr>
      <w:r w:rsidRPr="00566586">
        <w:rPr>
          <w:sz w:val="20"/>
          <w:szCs w:val="20"/>
        </w:rPr>
        <w:t>Apply standard Advance Application and Workflow Modules</w:t>
      </w:r>
      <w:r w:rsidR="00EE3964" w:rsidRPr="00566586">
        <w:rPr>
          <w:sz w:val="20"/>
          <w:szCs w:val="20"/>
        </w:rPr>
        <w:t>; and IC Document import</w:t>
      </w:r>
    </w:p>
    <w:p w:rsidR="00134A12" w:rsidRDefault="00A377A0">
      <w:pPr>
        <w:pStyle w:val="Heading1"/>
        <w:numPr>
          <w:ilvl w:val="0"/>
          <w:numId w:val="4"/>
        </w:numPr>
      </w:pPr>
      <w:bookmarkStart w:id="87" w:name="_Toc435185500"/>
      <w:bookmarkStart w:id="88" w:name="_Toc244424459"/>
      <w:bookmarkStart w:id="89" w:name="_Toc244430466"/>
      <w:bookmarkStart w:id="90" w:name="_Toc244573919"/>
      <w:bookmarkStart w:id="91" w:name="_Toc244606056"/>
      <w:bookmarkStart w:id="92" w:name="_Toc244611719"/>
      <w:bookmarkStart w:id="93" w:name="_Toc244614316"/>
      <w:bookmarkStart w:id="94" w:name="_Toc244615721"/>
      <w:bookmarkStart w:id="95" w:name="_Toc217474395"/>
      <w:bookmarkStart w:id="96" w:name="_Toc536521980"/>
      <w:bookmarkStart w:id="97" w:name="_Toc503528115"/>
      <w:bookmarkEnd w:id="87"/>
      <w:bookmarkEnd w:id="88"/>
      <w:bookmarkEnd w:id="89"/>
      <w:bookmarkEnd w:id="90"/>
      <w:bookmarkEnd w:id="91"/>
      <w:bookmarkEnd w:id="92"/>
      <w:bookmarkEnd w:id="93"/>
      <w:bookmarkEnd w:id="94"/>
      <w:r w:rsidRPr="00742904">
        <w:lastRenderedPageBreak/>
        <w:t>REQE000</w:t>
      </w:r>
      <w:r>
        <w:t>3</w:t>
      </w:r>
      <w:r w:rsidRPr="00742904">
        <w:t xml:space="preserve">: </w:t>
      </w:r>
      <w:bookmarkEnd w:id="95"/>
      <w:r w:rsidR="000434C0">
        <w:t>Credit Card Migration</w:t>
      </w:r>
      <w:bookmarkEnd w:id="97"/>
      <w:r w:rsidR="00861248" w:rsidRPr="00742904">
        <w:fldChar w:fldCharType="begin"/>
      </w:r>
      <w:r w:rsidRPr="00742904">
        <w:instrText>tc "2.1 Functional Requirements Table " \l 2</w:instrText>
      </w:r>
      <w:r w:rsidR="00861248" w:rsidRPr="00742904">
        <w:fldChar w:fldCharType="end"/>
      </w:r>
    </w:p>
    <w:p w:rsidR="00134A12" w:rsidRDefault="00A377A0">
      <w:pPr>
        <w:pStyle w:val="Heading2"/>
        <w:numPr>
          <w:ilvl w:val="1"/>
          <w:numId w:val="4"/>
        </w:numPr>
        <w:tabs>
          <w:tab w:val="num" w:pos="576"/>
        </w:tabs>
        <w:ind w:left="576"/>
      </w:pPr>
      <w:bookmarkStart w:id="98" w:name="_Toc244604265"/>
      <w:bookmarkStart w:id="99" w:name="_Toc503528116"/>
      <w:r w:rsidRPr="00742904">
        <w:t>Business Requirement</w:t>
      </w:r>
      <w:bookmarkEnd w:id="98"/>
      <w:bookmarkEnd w:id="99"/>
      <w:r w:rsidRPr="00742904">
        <w:t xml:space="preserve"> </w:t>
      </w:r>
    </w:p>
    <w:p w:rsidR="004A5048" w:rsidRPr="00566586" w:rsidRDefault="004A5048" w:rsidP="009B5062">
      <w:pPr>
        <w:ind w:left="576"/>
        <w:rPr>
          <w:sz w:val="20"/>
          <w:szCs w:val="20"/>
        </w:rPr>
      </w:pPr>
      <w:r w:rsidRPr="00566586">
        <w:rPr>
          <w:sz w:val="20"/>
          <w:szCs w:val="20"/>
        </w:rPr>
        <w:t>For Debit Card, balance is stored and managed in legacy system. Therefore, Bank just need to migrate static data and dynamic data.</w:t>
      </w:r>
    </w:p>
    <w:p w:rsidR="00134A12" w:rsidRDefault="00134A12"/>
    <w:p w:rsidR="00134A12" w:rsidRDefault="00A377A0">
      <w:pPr>
        <w:pStyle w:val="Heading2"/>
        <w:numPr>
          <w:ilvl w:val="1"/>
          <w:numId w:val="4"/>
        </w:numPr>
        <w:tabs>
          <w:tab w:val="num" w:pos="576"/>
        </w:tabs>
        <w:ind w:left="576"/>
      </w:pPr>
      <w:bookmarkStart w:id="100" w:name="_Toc244604266"/>
      <w:bookmarkStart w:id="101" w:name="_Toc503528117"/>
      <w:r w:rsidRPr="00742904">
        <w:t>Technical Details</w:t>
      </w:r>
      <w:bookmarkEnd w:id="100"/>
      <w:bookmarkEnd w:id="101"/>
    </w:p>
    <w:p w:rsidR="00BB500D" w:rsidRPr="00566586" w:rsidRDefault="00BB500D" w:rsidP="009B5062">
      <w:pPr>
        <w:pStyle w:val="BodyText"/>
        <w:ind w:left="576"/>
        <w:rPr>
          <w:rFonts w:ascii="Calibri" w:hAnsi="Calibri" w:cs="Calibri"/>
          <w:sz w:val="20"/>
          <w:szCs w:val="20"/>
        </w:rPr>
      </w:pPr>
      <w:bookmarkStart w:id="102" w:name="_Toc244604273"/>
      <w:bookmarkStart w:id="103" w:name="_Toc244605699"/>
      <w:bookmarkStart w:id="104" w:name="_Toc244605767"/>
      <w:bookmarkStart w:id="105" w:name="_Toc244606065"/>
      <w:bookmarkStart w:id="106" w:name="_Toc244611728"/>
      <w:bookmarkStart w:id="107" w:name="_Toc244614325"/>
      <w:bookmarkStart w:id="108" w:name="_Toc244615730"/>
      <w:bookmarkStart w:id="109" w:name="_Toc244769254"/>
      <w:bookmarkStart w:id="110" w:name="_Toc244920145"/>
      <w:bookmarkStart w:id="111" w:name="_Toc244921335"/>
      <w:bookmarkStart w:id="112" w:name="_Toc244922525"/>
      <w:bookmarkStart w:id="113" w:name="_Toc244924089"/>
      <w:bookmarkStart w:id="114" w:name="_Toc244947233"/>
      <w:bookmarkStart w:id="115" w:name="_Toc244949310"/>
      <w:bookmarkStart w:id="116" w:name="_Toc244950559"/>
      <w:bookmarkStart w:id="117" w:name="_Toc244951788"/>
      <w:bookmarkStart w:id="118" w:name="_Toc244957056"/>
      <w:bookmarkStart w:id="119" w:name="_Toc244961291"/>
      <w:bookmarkStart w:id="120" w:name="_Toc244604274"/>
      <w:bookmarkStart w:id="121" w:name="_Toc244605700"/>
      <w:bookmarkStart w:id="122" w:name="_Toc244605768"/>
      <w:bookmarkStart w:id="123" w:name="_Toc244606066"/>
      <w:bookmarkStart w:id="124" w:name="_Toc244611729"/>
      <w:bookmarkStart w:id="125" w:name="_Toc244614326"/>
      <w:bookmarkStart w:id="126" w:name="_Toc244615731"/>
      <w:bookmarkStart w:id="127" w:name="_Toc244769255"/>
      <w:bookmarkStart w:id="128" w:name="_Toc244920146"/>
      <w:bookmarkStart w:id="129" w:name="_Toc244921336"/>
      <w:bookmarkStart w:id="130" w:name="_Toc244922526"/>
      <w:bookmarkStart w:id="131" w:name="_Toc244924090"/>
      <w:bookmarkStart w:id="132" w:name="_Toc244947234"/>
      <w:bookmarkStart w:id="133" w:name="_Toc244949311"/>
      <w:bookmarkStart w:id="134" w:name="_Toc244950560"/>
      <w:bookmarkStart w:id="135" w:name="_Toc244951789"/>
      <w:bookmarkStart w:id="136" w:name="_Toc244957057"/>
      <w:bookmarkStart w:id="137" w:name="_Toc244961292"/>
      <w:bookmarkStart w:id="138" w:name="_Toc244604275"/>
      <w:bookmarkStart w:id="139" w:name="_Toc244605701"/>
      <w:bookmarkStart w:id="140" w:name="_Toc244605769"/>
      <w:bookmarkStart w:id="141" w:name="_Toc244606067"/>
      <w:bookmarkStart w:id="142" w:name="_Toc244611730"/>
      <w:bookmarkStart w:id="143" w:name="_Toc244614327"/>
      <w:bookmarkStart w:id="144" w:name="_Toc244615732"/>
      <w:bookmarkStart w:id="145" w:name="_Toc244769256"/>
      <w:bookmarkStart w:id="146" w:name="_Toc244920147"/>
      <w:bookmarkStart w:id="147" w:name="_Toc244921337"/>
      <w:bookmarkStart w:id="148" w:name="_Toc244922527"/>
      <w:bookmarkStart w:id="149" w:name="_Toc244924091"/>
      <w:bookmarkStart w:id="150" w:name="_Toc244947235"/>
      <w:bookmarkStart w:id="151" w:name="_Toc244949312"/>
      <w:bookmarkStart w:id="152" w:name="_Toc244950561"/>
      <w:bookmarkStart w:id="153" w:name="_Toc244951790"/>
      <w:bookmarkStart w:id="154" w:name="_Toc244957058"/>
      <w:bookmarkStart w:id="155" w:name="_Toc244961293"/>
      <w:bookmarkStart w:id="156" w:name="_Toc244604276"/>
      <w:bookmarkStart w:id="157" w:name="_Toc244605702"/>
      <w:bookmarkStart w:id="158" w:name="_Toc244605770"/>
      <w:bookmarkStart w:id="159" w:name="_Toc244606068"/>
      <w:bookmarkStart w:id="160" w:name="_Toc244611731"/>
      <w:bookmarkStart w:id="161" w:name="_Toc244614328"/>
      <w:bookmarkStart w:id="162" w:name="_Toc244615733"/>
      <w:bookmarkStart w:id="163" w:name="_Toc244769257"/>
      <w:bookmarkStart w:id="164" w:name="_Toc244920148"/>
      <w:bookmarkStart w:id="165" w:name="_Toc244921338"/>
      <w:bookmarkStart w:id="166" w:name="_Toc244922528"/>
      <w:bookmarkStart w:id="167" w:name="_Toc244924092"/>
      <w:bookmarkStart w:id="168" w:name="_Toc244947236"/>
      <w:bookmarkStart w:id="169" w:name="_Toc244949313"/>
      <w:bookmarkStart w:id="170" w:name="_Toc244950562"/>
      <w:bookmarkStart w:id="171" w:name="_Toc244951791"/>
      <w:bookmarkStart w:id="172" w:name="_Toc244957059"/>
      <w:bookmarkStart w:id="173" w:name="_Toc244961294"/>
      <w:bookmarkStart w:id="174" w:name="_Toc244604277"/>
      <w:bookmarkStart w:id="175" w:name="_Toc244605703"/>
      <w:bookmarkStart w:id="176" w:name="_Toc244605771"/>
      <w:bookmarkStart w:id="177" w:name="_Toc244606069"/>
      <w:bookmarkStart w:id="178" w:name="_Toc244611732"/>
      <w:bookmarkStart w:id="179" w:name="_Toc244614329"/>
      <w:bookmarkStart w:id="180" w:name="_Toc244615734"/>
      <w:bookmarkStart w:id="181" w:name="_Toc244769258"/>
      <w:bookmarkStart w:id="182" w:name="_Toc244920149"/>
      <w:bookmarkStart w:id="183" w:name="_Toc244921339"/>
      <w:bookmarkStart w:id="184" w:name="_Toc244922529"/>
      <w:bookmarkStart w:id="185" w:name="_Toc244924093"/>
      <w:bookmarkStart w:id="186" w:name="_Toc244947237"/>
      <w:bookmarkStart w:id="187" w:name="_Toc244949314"/>
      <w:bookmarkStart w:id="188" w:name="_Toc244950563"/>
      <w:bookmarkStart w:id="189" w:name="_Toc244951792"/>
      <w:bookmarkStart w:id="190" w:name="_Toc244957060"/>
      <w:bookmarkStart w:id="191" w:name="_Toc244961295"/>
      <w:bookmarkStart w:id="192" w:name="_Toc244604278"/>
      <w:bookmarkStart w:id="193" w:name="_Toc244605704"/>
      <w:bookmarkStart w:id="194" w:name="_Toc244605772"/>
      <w:bookmarkStart w:id="195" w:name="_Toc244606070"/>
      <w:bookmarkStart w:id="196" w:name="_Toc244611733"/>
      <w:bookmarkStart w:id="197" w:name="_Toc244614330"/>
      <w:bookmarkStart w:id="198" w:name="_Toc244615735"/>
      <w:bookmarkStart w:id="199" w:name="_Toc244769259"/>
      <w:bookmarkStart w:id="200" w:name="_Toc244920150"/>
      <w:bookmarkStart w:id="201" w:name="_Toc244921340"/>
      <w:bookmarkStart w:id="202" w:name="_Toc244922530"/>
      <w:bookmarkStart w:id="203" w:name="_Toc244924094"/>
      <w:bookmarkStart w:id="204" w:name="_Toc244947238"/>
      <w:bookmarkStart w:id="205" w:name="_Toc244949315"/>
      <w:bookmarkStart w:id="206" w:name="_Toc244950564"/>
      <w:bookmarkStart w:id="207" w:name="_Toc244951793"/>
      <w:bookmarkStart w:id="208" w:name="_Toc244957061"/>
      <w:bookmarkStart w:id="209" w:name="_Toc244961296"/>
      <w:bookmarkStart w:id="210" w:name="_Toc244604279"/>
      <w:bookmarkStart w:id="211" w:name="_Toc244605705"/>
      <w:bookmarkStart w:id="212" w:name="_Toc244605773"/>
      <w:bookmarkStart w:id="213" w:name="_Toc244606071"/>
      <w:bookmarkStart w:id="214" w:name="_Toc244611734"/>
      <w:bookmarkStart w:id="215" w:name="_Toc244614331"/>
      <w:bookmarkStart w:id="216" w:name="_Toc244615736"/>
      <w:bookmarkStart w:id="217" w:name="_Toc244769260"/>
      <w:bookmarkStart w:id="218" w:name="_Toc244920151"/>
      <w:bookmarkStart w:id="219" w:name="_Toc244921341"/>
      <w:bookmarkStart w:id="220" w:name="_Toc244922531"/>
      <w:bookmarkStart w:id="221" w:name="_Toc244924095"/>
      <w:bookmarkStart w:id="222" w:name="_Toc244947239"/>
      <w:bookmarkStart w:id="223" w:name="_Toc244949316"/>
      <w:bookmarkStart w:id="224" w:name="_Toc244950565"/>
      <w:bookmarkStart w:id="225" w:name="_Toc244951794"/>
      <w:bookmarkStart w:id="226" w:name="_Toc244957062"/>
      <w:bookmarkStart w:id="227" w:name="_Toc244961297"/>
      <w:bookmarkStart w:id="228" w:name="_Toc241565698"/>
      <w:bookmarkStart w:id="229" w:name="_Toc241565699"/>
      <w:bookmarkStart w:id="230" w:name="_Toc241565700"/>
      <w:bookmarkStart w:id="231" w:name="_Toc241565701"/>
      <w:bookmarkStart w:id="232" w:name="_Toc241565702"/>
      <w:bookmarkStart w:id="233" w:name="_Toc241565703"/>
      <w:bookmarkStart w:id="234" w:name="_Toc241565704"/>
      <w:bookmarkStart w:id="235" w:name="_Toc241565705"/>
      <w:bookmarkStart w:id="236" w:name="_Toc241565706"/>
      <w:bookmarkStart w:id="237" w:name="_Toc241565707"/>
      <w:bookmarkStart w:id="238" w:name="_Toc244611798"/>
      <w:bookmarkStart w:id="239" w:name="_Toc244614395"/>
      <w:bookmarkStart w:id="240" w:name="_Toc244615800"/>
      <w:bookmarkStart w:id="241" w:name="_Toc244920215"/>
      <w:bookmarkStart w:id="242" w:name="_Toc244921405"/>
      <w:bookmarkStart w:id="243" w:name="_Toc244922595"/>
      <w:bookmarkStart w:id="244" w:name="_Toc244924159"/>
      <w:bookmarkStart w:id="245" w:name="_Toc244947303"/>
      <w:bookmarkStart w:id="246" w:name="_Toc244949380"/>
      <w:bookmarkStart w:id="247" w:name="_Toc244950629"/>
      <w:bookmarkStart w:id="248" w:name="_Toc244951858"/>
      <w:bookmarkStart w:id="249" w:name="_Toc244957126"/>
      <w:bookmarkStart w:id="250" w:name="_Toc244961361"/>
      <w:bookmarkStart w:id="251" w:name="_Toc244922615"/>
      <w:bookmarkStart w:id="252" w:name="_Toc244924182"/>
      <w:bookmarkStart w:id="253" w:name="_Toc244947326"/>
      <w:bookmarkStart w:id="254" w:name="_Toc244949403"/>
      <w:bookmarkStart w:id="255" w:name="_Toc244950652"/>
      <w:bookmarkStart w:id="256" w:name="_Toc244951881"/>
      <w:bookmarkStart w:id="257" w:name="_Toc244957149"/>
      <w:bookmarkStart w:id="258" w:name="_Toc244961384"/>
      <w:bookmarkStart w:id="259" w:name="_Toc244922616"/>
      <w:bookmarkStart w:id="260" w:name="_Toc244924183"/>
      <w:bookmarkStart w:id="261" w:name="_Toc244947327"/>
      <w:bookmarkStart w:id="262" w:name="_Toc244949404"/>
      <w:bookmarkStart w:id="263" w:name="_Toc244950653"/>
      <w:bookmarkStart w:id="264" w:name="_Toc244951882"/>
      <w:bookmarkStart w:id="265" w:name="_Toc244957150"/>
      <w:bookmarkStart w:id="266" w:name="_Toc244961385"/>
      <w:bookmarkStart w:id="267" w:name="_Toc244922617"/>
      <w:bookmarkStart w:id="268" w:name="_Toc244924184"/>
      <w:bookmarkStart w:id="269" w:name="_Toc244947328"/>
      <w:bookmarkStart w:id="270" w:name="_Toc244949405"/>
      <w:bookmarkStart w:id="271" w:name="_Toc244950654"/>
      <w:bookmarkStart w:id="272" w:name="_Toc244951883"/>
      <w:bookmarkStart w:id="273" w:name="_Toc244957151"/>
      <w:bookmarkStart w:id="274" w:name="_Toc244961386"/>
      <w:bookmarkStart w:id="275" w:name="_Toc244922618"/>
      <w:bookmarkStart w:id="276" w:name="_Toc244924185"/>
      <w:bookmarkStart w:id="277" w:name="_Toc244947329"/>
      <w:bookmarkStart w:id="278" w:name="_Toc244949406"/>
      <w:bookmarkStart w:id="279" w:name="_Toc244950655"/>
      <w:bookmarkStart w:id="280" w:name="_Toc244951884"/>
      <w:bookmarkStart w:id="281" w:name="_Toc244957152"/>
      <w:bookmarkStart w:id="282" w:name="_Toc244961387"/>
      <w:bookmarkStart w:id="283" w:name="_Toc244922619"/>
      <w:bookmarkStart w:id="284" w:name="_Toc244924186"/>
      <w:bookmarkStart w:id="285" w:name="_Toc244947330"/>
      <w:bookmarkStart w:id="286" w:name="_Toc244949407"/>
      <w:bookmarkStart w:id="287" w:name="_Toc244950656"/>
      <w:bookmarkStart w:id="288" w:name="_Toc244951885"/>
      <w:bookmarkStart w:id="289" w:name="_Toc244957153"/>
      <w:bookmarkStart w:id="290" w:name="_Toc244961388"/>
      <w:bookmarkStart w:id="291" w:name="_Toc244922620"/>
      <w:bookmarkStart w:id="292" w:name="_Toc244924187"/>
      <w:bookmarkStart w:id="293" w:name="_Toc244947331"/>
      <w:bookmarkStart w:id="294" w:name="_Toc244949408"/>
      <w:bookmarkStart w:id="295" w:name="_Toc244950657"/>
      <w:bookmarkStart w:id="296" w:name="_Toc244951886"/>
      <w:bookmarkStart w:id="297" w:name="_Toc244957154"/>
      <w:bookmarkStart w:id="298" w:name="_Toc244961389"/>
      <w:bookmarkStart w:id="299" w:name="_Toc244922621"/>
      <w:bookmarkStart w:id="300" w:name="_Toc244924188"/>
      <w:bookmarkStart w:id="301" w:name="_Toc244947332"/>
      <w:bookmarkStart w:id="302" w:name="_Toc244949409"/>
      <w:bookmarkStart w:id="303" w:name="_Toc244950658"/>
      <w:bookmarkStart w:id="304" w:name="_Toc244951887"/>
      <w:bookmarkStart w:id="305" w:name="_Toc244957155"/>
      <w:bookmarkStart w:id="306" w:name="_Toc244961390"/>
      <w:bookmarkStart w:id="307" w:name="_Toc244922622"/>
      <w:bookmarkStart w:id="308" w:name="_Toc244924189"/>
      <w:bookmarkStart w:id="309" w:name="_Toc244947333"/>
      <w:bookmarkStart w:id="310" w:name="_Toc244949410"/>
      <w:bookmarkStart w:id="311" w:name="_Toc244950659"/>
      <w:bookmarkStart w:id="312" w:name="_Toc244951888"/>
      <w:bookmarkStart w:id="313" w:name="_Toc244957156"/>
      <w:bookmarkStart w:id="314" w:name="_Toc244961391"/>
      <w:bookmarkStart w:id="315" w:name="_Toc244922623"/>
      <w:bookmarkStart w:id="316" w:name="_Toc244924190"/>
      <w:bookmarkStart w:id="317" w:name="_Toc244947334"/>
      <w:bookmarkStart w:id="318" w:name="_Toc244949411"/>
      <w:bookmarkStart w:id="319" w:name="_Toc244950660"/>
      <w:bookmarkStart w:id="320" w:name="_Toc244951889"/>
      <w:bookmarkStart w:id="321" w:name="_Toc244957157"/>
      <w:bookmarkStart w:id="322" w:name="_Toc244961392"/>
      <w:bookmarkStart w:id="323" w:name="_Toc244922624"/>
      <w:bookmarkStart w:id="324" w:name="_Toc244924191"/>
      <w:bookmarkStart w:id="325" w:name="_Toc244947335"/>
      <w:bookmarkStart w:id="326" w:name="_Toc244949412"/>
      <w:bookmarkStart w:id="327" w:name="_Toc244950661"/>
      <w:bookmarkStart w:id="328" w:name="_Toc244951890"/>
      <w:bookmarkStart w:id="329" w:name="_Toc244957158"/>
      <w:bookmarkStart w:id="330" w:name="_Toc244961393"/>
      <w:bookmarkStart w:id="331" w:name="_Toc244922625"/>
      <w:bookmarkStart w:id="332" w:name="_Toc244924192"/>
      <w:bookmarkStart w:id="333" w:name="_Toc244947336"/>
      <w:bookmarkStart w:id="334" w:name="_Toc244949413"/>
      <w:bookmarkStart w:id="335" w:name="_Toc244950662"/>
      <w:bookmarkStart w:id="336" w:name="_Toc244951891"/>
      <w:bookmarkStart w:id="337" w:name="_Toc244957159"/>
      <w:bookmarkStart w:id="338" w:name="_Toc244961394"/>
      <w:bookmarkStart w:id="339" w:name="_Toc244922626"/>
      <w:bookmarkStart w:id="340" w:name="_Toc244924193"/>
      <w:bookmarkStart w:id="341" w:name="_Toc244947337"/>
      <w:bookmarkStart w:id="342" w:name="_Toc244949414"/>
      <w:bookmarkStart w:id="343" w:name="_Toc244950663"/>
      <w:bookmarkStart w:id="344" w:name="_Toc244951892"/>
      <w:bookmarkStart w:id="345" w:name="_Toc244957160"/>
      <w:bookmarkStart w:id="346" w:name="_Toc244961395"/>
      <w:bookmarkStart w:id="347" w:name="_Toc244922627"/>
      <w:bookmarkStart w:id="348" w:name="_Toc244924194"/>
      <w:bookmarkStart w:id="349" w:name="_Toc244947338"/>
      <w:bookmarkStart w:id="350" w:name="_Toc244949415"/>
      <w:bookmarkStart w:id="351" w:name="_Toc244950664"/>
      <w:bookmarkStart w:id="352" w:name="_Toc244951893"/>
      <w:bookmarkStart w:id="353" w:name="_Toc244957161"/>
      <w:bookmarkStart w:id="354" w:name="_Toc244961396"/>
      <w:bookmarkStart w:id="355" w:name="_Toc244922628"/>
      <w:bookmarkStart w:id="356" w:name="_Toc244924195"/>
      <w:bookmarkStart w:id="357" w:name="_Toc244947339"/>
      <w:bookmarkStart w:id="358" w:name="_Toc244949416"/>
      <w:bookmarkStart w:id="359" w:name="_Toc244950665"/>
      <w:bookmarkStart w:id="360" w:name="_Toc244951894"/>
      <w:bookmarkStart w:id="361" w:name="_Toc244957162"/>
      <w:bookmarkStart w:id="362" w:name="_Toc244961397"/>
      <w:bookmarkStart w:id="363" w:name="_Toc244922629"/>
      <w:bookmarkStart w:id="364" w:name="_Toc244924196"/>
      <w:bookmarkStart w:id="365" w:name="_Toc244947340"/>
      <w:bookmarkStart w:id="366" w:name="_Toc244949417"/>
      <w:bookmarkStart w:id="367" w:name="_Toc244950666"/>
      <w:bookmarkStart w:id="368" w:name="_Toc244951895"/>
      <w:bookmarkStart w:id="369" w:name="_Toc244957163"/>
      <w:bookmarkStart w:id="370" w:name="_Toc244961398"/>
      <w:bookmarkStart w:id="371" w:name="_Toc244922630"/>
      <w:bookmarkStart w:id="372" w:name="_Toc244924197"/>
      <w:bookmarkStart w:id="373" w:name="_Toc244947341"/>
      <w:bookmarkStart w:id="374" w:name="_Toc244949418"/>
      <w:bookmarkStart w:id="375" w:name="_Toc244950667"/>
      <w:bookmarkStart w:id="376" w:name="_Toc244951896"/>
      <w:bookmarkStart w:id="377" w:name="_Toc244957164"/>
      <w:bookmarkStart w:id="378" w:name="_Toc244961399"/>
      <w:bookmarkStart w:id="379" w:name="_Toc244922631"/>
      <w:bookmarkStart w:id="380" w:name="_Toc244924198"/>
      <w:bookmarkStart w:id="381" w:name="_Toc244947342"/>
      <w:bookmarkStart w:id="382" w:name="_Toc244949419"/>
      <w:bookmarkStart w:id="383" w:name="_Toc244950668"/>
      <w:bookmarkStart w:id="384" w:name="_Toc244951897"/>
      <w:bookmarkStart w:id="385" w:name="_Toc244957165"/>
      <w:bookmarkStart w:id="386" w:name="_Toc244961400"/>
      <w:bookmarkStart w:id="387" w:name="_Toc244922632"/>
      <w:bookmarkStart w:id="388" w:name="_Toc244924199"/>
      <w:bookmarkStart w:id="389" w:name="_Toc244947343"/>
      <w:bookmarkStart w:id="390" w:name="_Toc244949420"/>
      <w:bookmarkStart w:id="391" w:name="_Toc244950669"/>
      <w:bookmarkStart w:id="392" w:name="_Toc244951898"/>
      <w:bookmarkStart w:id="393" w:name="_Toc244957166"/>
      <w:bookmarkStart w:id="394" w:name="_Toc244961401"/>
      <w:bookmarkStart w:id="395" w:name="_Toc244922633"/>
      <w:bookmarkStart w:id="396" w:name="_Toc244924200"/>
      <w:bookmarkStart w:id="397" w:name="_Toc244947344"/>
      <w:bookmarkStart w:id="398" w:name="_Toc244949421"/>
      <w:bookmarkStart w:id="399" w:name="_Toc244950670"/>
      <w:bookmarkStart w:id="400" w:name="_Toc244951899"/>
      <w:bookmarkStart w:id="401" w:name="_Toc244957167"/>
      <w:bookmarkStart w:id="402" w:name="_Toc244961402"/>
      <w:bookmarkStart w:id="403" w:name="_Toc244924201"/>
      <w:bookmarkStart w:id="404" w:name="_Toc244949422"/>
      <w:bookmarkStart w:id="405" w:name="_Toc244951900"/>
      <w:bookmarkStart w:id="406" w:name="_Toc244957168"/>
      <w:bookmarkStart w:id="407" w:name="_Toc244922634"/>
      <w:bookmarkStart w:id="408" w:name="_Toc244924202"/>
      <w:bookmarkStart w:id="409" w:name="_Toc244947345"/>
      <w:bookmarkStart w:id="410" w:name="_Toc244949423"/>
      <w:bookmarkStart w:id="411" w:name="_Toc244950671"/>
      <w:bookmarkStart w:id="412" w:name="_Toc244951901"/>
      <w:bookmarkStart w:id="413" w:name="_Toc244957169"/>
      <w:bookmarkStart w:id="414" w:name="_Toc244961403"/>
      <w:bookmarkStart w:id="415" w:name="_Toc244924203"/>
      <w:bookmarkStart w:id="416" w:name="_Toc244949424"/>
      <w:bookmarkStart w:id="417" w:name="_Toc244951902"/>
      <w:bookmarkStart w:id="418" w:name="_Toc244957170"/>
      <w:bookmarkStart w:id="419" w:name="_Toc244924204"/>
      <w:bookmarkStart w:id="420" w:name="_Toc244949425"/>
      <w:bookmarkStart w:id="421" w:name="_Toc244951903"/>
      <w:bookmarkStart w:id="422" w:name="_Toc244957171"/>
      <w:bookmarkStart w:id="423" w:name="_Toc244924205"/>
      <w:bookmarkStart w:id="424" w:name="_Toc244949426"/>
      <w:bookmarkStart w:id="425" w:name="_Toc244951904"/>
      <w:bookmarkStart w:id="426" w:name="_Toc244957172"/>
      <w:bookmarkStart w:id="427" w:name="_Toc244922635"/>
      <w:bookmarkStart w:id="428" w:name="_Toc244924206"/>
      <w:bookmarkStart w:id="429" w:name="_Toc244947346"/>
      <w:bookmarkStart w:id="430" w:name="_Toc244949427"/>
      <w:bookmarkStart w:id="431" w:name="_Toc244950672"/>
      <w:bookmarkStart w:id="432" w:name="_Toc244951905"/>
      <w:bookmarkStart w:id="433" w:name="_Toc244957173"/>
      <w:bookmarkStart w:id="434" w:name="_Toc244961404"/>
      <w:bookmarkStart w:id="435" w:name="_Toc244924207"/>
      <w:bookmarkStart w:id="436" w:name="_Toc244949428"/>
      <w:bookmarkStart w:id="437" w:name="_Toc244951906"/>
      <w:bookmarkStart w:id="438" w:name="_Toc244957174"/>
      <w:bookmarkStart w:id="439" w:name="_Toc244924208"/>
      <w:bookmarkStart w:id="440" w:name="_Toc244949429"/>
      <w:bookmarkStart w:id="441" w:name="_Toc244951907"/>
      <w:bookmarkStart w:id="442" w:name="_Toc244957175"/>
      <w:bookmarkStart w:id="443" w:name="_Toc244924209"/>
      <w:bookmarkStart w:id="444" w:name="_Toc244949430"/>
      <w:bookmarkStart w:id="445" w:name="_Toc244951908"/>
      <w:bookmarkStart w:id="446" w:name="_Toc244957176"/>
      <w:bookmarkStart w:id="447" w:name="_Toc244924210"/>
      <w:bookmarkStart w:id="448" w:name="_Toc244949431"/>
      <w:bookmarkStart w:id="449" w:name="_Toc244951909"/>
      <w:bookmarkStart w:id="450" w:name="_Toc244957177"/>
      <w:bookmarkStart w:id="451" w:name="_Toc244924211"/>
      <w:bookmarkStart w:id="452" w:name="_Toc244949432"/>
      <w:bookmarkStart w:id="453" w:name="_Toc244951910"/>
      <w:bookmarkStart w:id="454" w:name="_Toc244957178"/>
      <w:bookmarkStart w:id="455" w:name="_Toc244924212"/>
      <w:bookmarkStart w:id="456" w:name="_Toc244949433"/>
      <w:bookmarkStart w:id="457" w:name="_Toc244951911"/>
      <w:bookmarkStart w:id="458" w:name="_Toc244957179"/>
      <w:bookmarkStart w:id="459" w:name="_Toc244924213"/>
      <w:bookmarkStart w:id="460" w:name="_Toc244949434"/>
      <w:bookmarkStart w:id="461" w:name="_Toc244951912"/>
      <w:bookmarkStart w:id="462" w:name="_Toc244957180"/>
      <w:bookmarkStart w:id="463" w:name="_Toc244924216"/>
      <w:bookmarkStart w:id="464" w:name="_Toc244949437"/>
      <w:bookmarkStart w:id="465" w:name="_Toc244951915"/>
      <w:bookmarkStart w:id="466" w:name="_Toc244957183"/>
      <w:bookmarkStart w:id="467" w:name="_Toc244922637"/>
      <w:bookmarkStart w:id="468" w:name="_Toc244924217"/>
      <w:bookmarkStart w:id="469" w:name="_Toc244947348"/>
      <w:bookmarkStart w:id="470" w:name="_Toc244949438"/>
      <w:bookmarkStart w:id="471" w:name="_Toc244950674"/>
      <w:bookmarkStart w:id="472" w:name="_Toc244951916"/>
      <w:bookmarkStart w:id="473" w:name="_Toc244957184"/>
      <w:bookmarkStart w:id="474" w:name="_Toc244961406"/>
      <w:bookmarkStart w:id="475" w:name="_Toc244924218"/>
      <w:bookmarkStart w:id="476" w:name="_Toc244949439"/>
      <w:bookmarkStart w:id="477" w:name="_Toc244951917"/>
      <w:bookmarkStart w:id="478" w:name="_Toc244957185"/>
      <w:bookmarkStart w:id="479" w:name="_Toc246933555"/>
      <w:bookmarkStart w:id="480" w:name="_Toc247084217"/>
      <w:bookmarkStart w:id="481" w:name="_Toc247097081"/>
      <w:bookmarkStart w:id="482" w:name="_Toc244614409"/>
      <w:bookmarkStart w:id="483" w:name="_Toc244615814"/>
      <w:bookmarkStart w:id="484" w:name="_Toc244769277"/>
      <w:bookmarkStart w:id="485" w:name="_Toc244920229"/>
      <w:bookmarkStart w:id="486" w:name="_Toc244921419"/>
      <w:bookmarkStart w:id="487" w:name="_Toc244922646"/>
      <w:bookmarkStart w:id="488" w:name="_Toc244924227"/>
      <w:bookmarkStart w:id="489" w:name="_Toc244947357"/>
      <w:bookmarkStart w:id="490" w:name="_Toc244949448"/>
      <w:bookmarkStart w:id="491" w:name="_Toc244950683"/>
      <w:bookmarkStart w:id="492" w:name="_Toc244951926"/>
      <w:bookmarkStart w:id="493" w:name="_Toc244957194"/>
      <w:bookmarkStart w:id="494" w:name="_Toc244961415"/>
      <w:bookmarkStart w:id="495" w:name="_Toc244614413"/>
      <w:bookmarkStart w:id="496" w:name="_Toc244615818"/>
      <w:bookmarkStart w:id="497" w:name="_Toc244920233"/>
      <w:bookmarkStart w:id="498" w:name="_Toc244921423"/>
      <w:bookmarkStart w:id="499" w:name="_Toc244922650"/>
      <w:bookmarkStart w:id="500" w:name="_Toc244924231"/>
      <w:bookmarkStart w:id="501" w:name="_Toc244947361"/>
      <w:bookmarkStart w:id="502" w:name="_Toc244949452"/>
      <w:bookmarkStart w:id="503" w:name="_Toc244950687"/>
      <w:bookmarkStart w:id="504" w:name="_Toc244951930"/>
      <w:bookmarkStart w:id="505" w:name="_Toc244957198"/>
      <w:bookmarkStart w:id="506" w:name="_Toc244961419"/>
      <w:bookmarkStart w:id="507" w:name="_Toc244920236"/>
      <w:bookmarkStart w:id="508" w:name="_Toc244921426"/>
      <w:bookmarkStart w:id="509" w:name="_Toc244922653"/>
      <w:bookmarkStart w:id="510" w:name="_Toc244924234"/>
      <w:bookmarkStart w:id="511" w:name="_Toc244947364"/>
      <w:bookmarkStart w:id="512" w:name="_Toc244949455"/>
      <w:bookmarkStart w:id="513" w:name="_Toc244950690"/>
      <w:bookmarkStart w:id="514" w:name="_Toc244951933"/>
      <w:bookmarkStart w:id="515" w:name="_Toc244957201"/>
      <w:bookmarkStart w:id="516" w:name="_Toc244961422"/>
      <w:bookmarkStart w:id="517" w:name="_Toc244614416"/>
      <w:bookmarkStart w:id="518" w:name="_Toc244615821"/>
      <w:bookmarkStart w:id="519" w:name="_Toc244920237"/>
      <w:bookmarkStart w:id="520" w:name="_Toc244921427"/>
      <w:bookmarkStart w:id="521" w:name="_Toc244922654"/>
      <w:bookmarkStart w:id="522" w:name="_Toc244924235"/>
      <w:bookmarkStart w:id="523" w:name="_Toc244947365"/>
      <w:bookmarkStart w:id="524" w:name="_Toc244949456"/>
      <w:bookmarkStart w:id="525" w:name="_Toc244950691"/>
      <w:bookmarkStart w:id="526" w:name="_Toc244951934"/>
      <w:bookmarkStart w:id="527" w:name="_Toc244957202"/>
      <w:bookmarkStart w:id="528" w:name="_Toc244961423"/>
      <w:bookmarkStart w:id="529" w:name="_Toc244614417"/>
      <w:bookmarkStart w:id="530" w:name="_Toc244615822"/>
      <w:bookmarkStart w:id="531" w:name="_Toc244920238"/>
      <w:bookmarkStart w:id="532" w:name="_Toc244921428"/>
      <w:bookmarkStart w:id="533" w:name="_Toc244922655"/>
      <w:bookmarkStart w:id="534" w:name="_Toc244924236"/>
      <w:bookmarkStart w:id="535" w:name="_Toc244947366"/>
      <w:bookmarkStart w:id="536" w:name="_Toc244949457"/>
      <w:bookmarkStart w:id="537" w:name="_Toc244950692"/>
      <w:bookmarkStart w:id="538" w:name="_Toc244951935"/>
      <w:bookmarkStart w:id="539" w:name="_Toc244957203"/>
      <w:bookmarkStart w:id="540" w:name="_Toc244961424"/>
      <w:bookmarkStart w:id="541" w:name="_Toc244614418"/>
      <w:bookmarkStart w:id="542" w:name="_Toc244615823"/>
      <w:bookmarkStart w:id="543" w:name="_Toc244920239"/>
      <w:bookmarkStart w:id="544" w:name="_Toc244921429"/>
      <w:bookmarkStart w:id="545" w:name="_Toc244922656"/>
      <w:bookmarkStart w:id="546" w:name="_Toc244924237"/>
      <w:bookmarkStart w:id="547" w:name="_Toc244947367"/>
      <w:bookmarkStart w:id="548" w:name="_Toc244949458"/>
      <w:bookmarkStart w:id="549" w:name="_Toc244950693"/>
      <w:bookmarkStart w:id="550" w:name="_Toc244951936"/>
      <w:bookmarkStart w:id="551" w:name="_Toc244957204"/>
      <w:bookmarkStart w:id="552" w:name="_Toc244961425"/>
      <w:bookmarkStart w:id="553" w:name="_Toc244614419"/>
      <w:bookmarkStart w:id="554" w:name="_Toc244615824"/>
      <w:bookmarkStart w:id="555" w:name="_Toc244920240"/>
      <w:bookmarkStart w:id="556" w:name="_Toc244921430"/>
      <w:bookmarkStart w:id="557" w:name="_Toc244922657"/>
      <w:bookmarkStart w:id="558" w:name="_Toc244924238"/>
      <w:bookmarkStart w:id="559" w:name="_Toc244947368"/>
      <w:bookmarkStart w:id="560" w:name="_Toc244949459"/>
      <w:bookmarkStart w:id="561" w:name="_Toc244950694"/>
      <w:bookmarkStart w:id="562" w:name="_Toc244951937"/>
      <w:bookmarkStart w:id="563" w:name="_Toc244957205"/>
      <w:bookmarkStart w:id="564" w:name="_Toc244961426"/>
      <w:bookmarkStart w:id="565" w:name="_Toc244614420"/>
      <w:bookmarkStart w:id="566" w:name="_Toc244615825"/>
      <w:bookmarkStart w:id="567" w:name="_Toc244920241"/>
      <w:bookmarkStart w:id="568" w:name="_Toc244921431"/>
      <w:bookmarkStart w:id="569" w:name="_Toc244922658"/>
      <w:bookmarkStart w:id="570" w:name="_Toc244924239"/>
      <w:bookmarkStart w:id="571" w:name="_Toc244947369"/>
      <w:bookmarkStart w:id="572" w:name="_Toc244949460"/>
      <w:bookmarkStart w:id="573" w:name="_Toc244950695"/>
      <w:bookmarkStart w:id="574" w:name="_Toc244951938"/>
      <w:bookmarkStart w:id="575" w:name="_Toc244957206"/>
      <w:bookmarkStart w:id="576" w:name="_Toc244961427"/>
      <w:bookmarkStart w:id="577" w:name="_Toc244614421"/>
      <w:bookmarkStart w:id="578" w:name="_Toc244615826"/>
      <w:bookmarkStart w:id="579" w:name="_Toc244920242"/>
      <w:bookmarkStart w:id="580" w:name="_Toc244921432"/>
      <w:bookmarkStart w:id="581" w:name="_Toc244922659"/>
      <w:bookmarkStart w:id="582" w:name="_Toc244924240"/>
      <w:bookmarkStart w:id="583" w:name="_Toc244947370"/>
      <w:bookmarkStart w:id="584" w:name="_Toc244949461"/>
      <w:bookmarkStart w:id="585" w:name="_Toc244950696"/>
      <w:bookmarkStart w:id="586" w:name="_Toc244951939"/>
      <w:bookmarkStart w:id="587" w:name="_Toc244957207"/>
      <w:bookmarkStart w:id="588" w:name="_Toc244961428"/>
      <w:bookmarkStart w:id="589" w:name="_Toc244614422"/>
      <w:bookmarkStart w:id="590" w:name="_Toc244615827"/>
      <w:bookmarkStart w:id="591" w:name="_Toc244920243"/>
      <w:bookmarkStart w:id="592" w:name="_Toc244921433"/>
      <w:bookmarkStart w:id="593" w:name="_Toc244922660"/>
      <w:bookmarkStart w:id="594" w:name="_Toc244924241"/>
      <w:bookmarkStart w:id="595" w:name="_Toc244947371"/>
      <w:bookmarkStart w:id="596" w:name="_Toc244949462"/>
      <w:bookmarkStart w:id="597" w:name="_Toc244950697"/>
      <w:bookmarkStart w:id="598" w:name="_Toc244951940"/>
      <w:bookmarkStart w:id="599" w:name="_Toc244957208"/>
      <w:bookmarkStart w:id="600" w:name="_Toc244961429"/>
      <w:bookmarkStart w:id="601" w:name="_Toc244614423"/>
      <w:bookmarkStart w:id="602" w:name="_Toc244615828"/>
      <w:bookmarkStart w:id="603" w:name="_Toc244920244"/>
      <w:bookmarkStart w:id="604" w:name="_Toc244921434"/>
      <w:bookmarkStart w:id="605" w:name="_Toc244924242"/>
      <w:bookmarkStart w:id="606" w:name="_Toc244949463"/>
      <w:bookmarkStart w:id="607" w:name="_Toc244951941"/>
      <w:bookmarkStart w:id="608" w:name="_Toc244957209"/>
      <w:bookmarkStart w:id="609" w:name="_Toc244614424"/>
      <w:bookmarkStart w:id="610" w:name="_Toc244615829"/>
      <w:bookmarkStart w:id="611" w:name="_Toc244920245"/>
      <w:bookmarkStart w:id="612" w:name="_Toc244921435"/>
      <w:bookmarkStart w:id="613" w:name="_Toc244922661"/>
      <w:bookmarkStart w:id="614" w:name="_Toc244924243"/>
      <w:bookmarkStart w:id="615" w:name="_Toc244947372"/>
      <w:bookmarkStart w:id="616" w:name="_Toc244949464"/>
      <w:bookmarkStart w:id="617" w:name="_Toc244950698"/>
      <w:bookmarkStart w:id="618" w:name="_Toc244951942"/>
      <w:bookmarkStart w:id="619" w:name="_Toc244957210"/>
      <w:bookmarkStart w:id="620" w:name="_Toc244961430"/>
      <w:bookmarkStart w:id="621" w:name="_Toc244614425"/>
      <w:bookmarkStart w:id="622" w:name="_Toc244615830"/>
      <w:bookmarkStart w:id="623" w:name="_Toc244920246"/>
      <w:bookmarkStart w:id="624" w:name="_Toc244921436"/>
      <w:bookmarkStart w:id="625" w:name="_Toc244924244"/>
      <w:bookmarkStart w:id="626" w:name="_Toc244949465"/>
      <w:bookmarkStart w:id="627" w:name="_Toc244951943"/>
      <w:bookmarkStart w:id="628" w:name="_Toc244957211"/>
      <w:bookmarkStart w:id="629" w:name="_Toc244614426"/>
      <w:bookmarkStart w:id="630" w:name="_Toc244615831"/>
      <w:bookmarkStart w:id="631" w:name="_Toc244920247"/>
      <w:bookmarkStart w:id="632" w:name="_Toc244921437"/>
      <w:bookmarkStart w:id="633" w:name="_Toc244924245"/>
      <w:bookmarkStart w:id="634" w:name="_Toc244949466"/>
      <w:bookmarkStart w:id="635" w:name="_Toc244951944"/>
      <w:bookmarkStart w:id="636" w:name="_Toc244957212"/>
      <w:bookmarkStart w:id="637" w:name="_Toc244614427"/>
      <w:bookmarkStart w:id="638" w:name="_Toc244615832"/>
      <w:bookmarkStart w:id="639" w:name="_Toc244920248"/>
      <w:bookmarkStart w:id="640" w:name="_Toc244921438"/>
      <w:bookmarkStart w:id="641" w:name="_Toc244922662"/>
      <w:bookmarkStart w:id="642" w:name="_Toc244924246"/>
      <w:bookmarkStart w:id="643" w:name="_Toc244947373"/>
      <w:bookmarkStart w:id="644" w:name="_Toc244949467"/>
      <w:bookmarkStart w:id="645" w:name="_Toc244950699"/>
      <w:bookmarkStart w:id="646" w:name="_Toc244951945"/>
      <w:bookmarkStart w:id="647" w:name="_Toc244957213"/>
      <w:bookmarkStart w:id="648" w:name="_Toc244961431"/>
      <w:bookmarkStart w:id="649" w:name="_Toc244614428"/>
      <w:bookmarkStart w:id="650" w:name="_Toc244615833"/>
      <w:bookmarkStart w:id="651" w:name="_Toc244920249"/>
      <w:bookmarkStart w:id="652" w:name="_Toc244921439"/>
      <w:bookmarkStart w:id="653" w:name="_Toc244924247"/>
      <w:bookmarkStart w:id="654" w:name="_Toc244949468"/>
      <w:bookmarkStart w:id="655" w:name="_Toc244951946"/>
      <w:bookmarkStart w:id="656" w:name="_Toc244957214"/>
      <w:bookmarkStart w:id="657" w:name="_Toc244614429"/>
      <w:bookmarkStart w:id="658" w:name="_Toc244615834"/>
      <w:bookmarkStart w:id="659" w:name="_Toc244920250"/>
      <w:bookmarkStart w:id="660" w:name="_Toc244921440"/>
      <w:bookmarkStart w:id="661" w:name="_Toc244922663"/>
      <w:bookmarkStart w:id="662" w:name="_Toc244924248"/>
      <w:bookmarkStart w:id="663" w:name="_Toc244947374"/>
      <w:bookmarkStart w:id="664" w:name="_Toc244949469"/>
      <w:bookmarkStart w:id="665" w:name="_Toc244950700"/>
      <w:bookmarkStart w:id="666" w:name="_Toc244951947"/>
      <w:bookmarkStart w:id="667" w:name="_Toc244957215"/>
      <w:bookmarkStart w:id="668" w:name="_Toc244961432"/>
      <w:bookmarkStart w:id="669" w:name="_Toc244615846"/>
      <w:bookmarkStart w:id="670" w:name="_Toc244769284"/>
      <w:bookmarkStart w:id="671" w:name="_Toc244920262"/>
      <w:bookmarkStart w:id="672" w:name="_Toc244921452"/>
      <w:bookmarkStart w:id="673" w:name="_Toc244922675"/>
      <w:bookmarkStart w:id="674" w:name="_Toc244924260"/>
      <w:bookmarkStart w:id="675" w:name="_Toc244947386"/>
      <w:bookmarkStart w:id="676" w:name="_Toc244949481"/>
      <w:bookmarkStart w:id="677" w:name="_Toc244950712"/>
      <w:bookmarkStart w:id="678" w:name="_Toc244951959"/>
      <w:bookmarkStart w:id="679" w:name="_Toc244957227"/>
      <w:bookmarkStart w:id="680" w:name="_Toc244961444"/>
      <w:bookmarkStart w:id="681" w:name="_Toc244615847"/>
      <w:bookmarkStart w:id="682" w:name="_Toc244769285"/>
      <w:bookmarkStart w:id="683" w:name="_Toc244920263"/>
      <w:bookmarkStart w:id="684" w:name="_Toc244921453"/>
      <w:bookmarkStart w:id="685" w:name="_Toc244922676"/>
      <w:bookmarkStart w:id="686" w:name="_Toc244924261"/>
      <w:bookmarkStart w:id="687" w:name="_Toc244947387"/>
      <w:bookmarkStart w:id="688" w:name="_Toc244949482"/>
      <w:bookmarkStart w:id="689" w:name="_Toc244950713"/>
      <w:bookmarkStart w:id="690" w:name="_Toc244951960"/>
      <w:bookmarkStart w:id="691" w:name="_Toc244957228"/>
      <w:bookmarkStart w:id="692" w:name="_Toc244961445"/>
      <w:bookmarkStart w:id="693" w:name="_Toc244611851"/>
      <w:bookmarkStart w:id="694" w:name="_Toc244614457"/>
      <w:bookmarkStart w:id="695" w:name="_Toc244615864"/>
      <w:bookmarkStart w:id="696" w:name="_Toc244920280"/>
      <w:bookmarkStart w:id="697" w:name="_Toc244921470"/>
      <w:bookmarkStart w:id="698" w:name="_Toc244922693"/>
      <w:bookmarkStart w:id="699" w:name="_Toc244924278"/>
      <w:bookmarkStart w:id="700" w:name="_Toc244947404"/>
      <w:bookmarkStart w:id="701" w:name="_Toc244949499"/>
      <w:bookmarkStart w:id="702" w:name="_Toc244950730"/>
      <w:bookmarkStart w:id="703" w:name="_Toc244951977"/>
      <w:bookmarkStart w:id="704" w:name="_Toc244957245"/>
      <w:bookmarkStart w:id="705" w:name="_Toc244961462"/>
      <w:bookmarkStart w:id="706" w:name="_Toc244611852"/>
      <w:bookmarkStart w:id="707" w:name="_Toc244614458"/>
      <w:bookmarkStart w:id="708" w:name="_Toc244615865"/>
      <w:bookmarkStart w:id="709" w:name="_Toc244920281"/>
      <w:bookmarkStart w:id="710" w:name="_Toc244921471"/>
      <w:bookmarkStart w:id="711" w:name="_Toc244922694"/>
      <w:bookmarkStart w:id="712" w:name="_Toc244924279"/>
      <w:bookmarkStart w:id="713" w:name="_Toc244947405"/>
      <w:bookmarkStart w:id="714" w:name="_Toc244949500"/>
      <w:bookmarkStart w:id="715" w:name="_Toc244950731"/>
      <w:bookmarkStart w:id="716" w:name="_Toc244951978"/>
      <w:bookmarkStart w:id="717" w:name="_Toc244957246"/>
      <w:bookmarkStart w:id="718" w:name="_Toc244961463"/>
      <w:bookmarkStart w:id="719" w:name="_Toc244611853"/>
      <w:bookmarkStart w:id="720" w:name="_Toc244614459"/>
      <w:bookmarkStart w:id="721" w:name="_Toc244615866"/>
      <w:bookmarkStart w:id="722" w:name="_Toc244920282"/>
      <w:bookmarkStart w:id="723" w:name="_Toc244921472"/>
      <w:bookmarkStart w:id="724" w:name="_Toc244922695"/>
      <w:bookmarkStart w:id="725" w:name="_Toc244924280"/>
      <w:bookmarkStart w:id="726" w:name="_Toc244947406"/>
      <w:bookmarkStart w:id="727" w:name="_Toc244949501"/>
      <w:bookmarkStart w:id="728" w:name="_Toc244950732"/>
      <w:bookmarkStart w:id="729" w:name="_Toc244951979"/>
      <w:bookmarkStart w:id="730" w:name="_Toc244957247"/>
      <w:bookmarkStart w:id="731" w:name="_Toc244961464"/>
      <w:bookmarkStart w:id="732" w:name="_Toc244611854"/>
      <w:bookmarkStart w:id="733" w:name="_Toc244614460"/>
      <w:bookmarkStart w:id="734" w:name="_Toc244615867"/>
      <w:bookmarkStart w:id="735" w:name="_Toc244920283"/>
      <w:bookmarkStart w:id="736" w:name="_Toc244921473"/>
      <w:bookmarkStart w:id="737" w:name="_Toc244922696"/>
      <w:bookmarkStart w:id="738" w:name="_Toc244924281"/>
      <w:bookmarkStart w:id="739" w:name="_Toc244949502"/>
      <w:bookmarkStart w:id="740" w:name="_Toc244951980"/>
      <w:bookmarkStart w:id="741" w:name="_Toc244957248"/>
      <w:bookmarkStart w:id="742" w:name="_Toc244611855"/>
      <w:bookmarkStart w:id="743" w:name="_Toc244614461"/>
      <w:bookmarkStart w:id="744" w:name="_Toc244615868"/>
      <w:bookmarkStart w:id="745" w:name="_Toc244920284"/>
      <w:bookmarkStart w:id="746" w:name="_Toc244921474"/>
      <w:bookmarkStart w:id="747" w:name="_Toc244922697"/>
      <w:bookmarkStart w:id="748" w:name="_Toc244924282"/>
      <w:bookmarkStart w:id="749" w:name="_Toc244947407"/>
      <w:bookmarkStart w:id="750" w:name="_Toc244949503"/>
      <w:bookmarkStart w:id="751" w:name="_Toc244950733"/>
      <w:bookmarkStart w:id="752" w:name="_Toc244951981"/>
      <w:bookmarkStart w:id="753" w:name="_Toc244957249"/>
      <w:bookmarkStart w:id="754" w:name="_Toc244961465"/>
      <w:bookmarkStart w:id="755" w:name="_Toc244611856"/>
      <w:bookmarkStart w:id="756" w:name="_Toc244614462"/>
      <w:bookmarkStart w:id="757" w:name="_Toc244615869"/>
      <w:bookmarkStart w:id="758" w:name="_Toc244920285"/>
      <w:bookmarkStart w:id="759" w:name="_Toc244921475"/>
      <w:bookmarkStart w:id="760" w:name="_Toc244922698"/>
      <w:bookmarkStart w:id="761" w:name="_Toc244924283"/>
      <w:bookmarkStart w:id="762" w:name="_Toc244947408"/>
      <w:bookmarkStart w:id="763" w:name="_Toc244949504"/>
      <w:bookmarkStart w:id="764" w:name="_Toc244950734"/>
      <w:bookmarkStart w:id="765" w:name="_Toc244951982"/>
      <w:bookmarkStart w:id="766" w:name="_Toc244957250"/>
      <w:bookmarkStart w:id="767" w:name="_Toc244961466"/>
      <w:bookmarkStart w:id="768" w:name="_Toc244611857"/>
      <w:bookmarkStart w:id="769" w:name="_Toc244614463"/>
      <w:bookmarkStart w:id="770" w:name="_Toc244615870"/>
      <w:bookmarkStart w:id="771" w:name="_Toc244920286"/>
      <w:bookmarkStart w:id="772" w:name="_Toc244921476"/>
      <w:bookmarkStart w:id="773" w:name="_Toc244922699"/>
      <w:bookmarkStart w:id="774" w:name="_Toc244924284"/>
      <w:bookmarkStart w:id="775" w:name="_Toc244947409"/>
      <w:bookmarkStart w:id="776" w:name="_Toc244949505"/>
      <w:bookmarkStart w:id="777" w:name="_Toc244950735"/>
      <w:bookmarkStart w:id="778" w:name="_Toc244951983"/>
      <w:bookmarkStart w:id="779" w:name="_Toc244957251"/>
      <w:bookmarkStart w:id="780" w:name="_Toc244961467"/>
      <w:bookmarkStart w:id="781" w:name="_Toc244611858"/>
      <w:bookmarkStart w:id="782" w:name="_Toc244614464"/>
      <w:bookmarkStart w:id="783" w:name="_Toc244615871"/>
      <w:bookmarkStart w:id="784" w:name="_Toc244920287"/>
      <w:bookmarkStart w:id="785" w:name="_Toc244921477"/>
      <w:bookmarkStart w:id="786" w:name="_Toc244922700"/>
      <w:bookmarkStart w:id="787" w:name="_Toc244924285"/>
      <w:bookmarkStart w:id="788" w:name="_Toc244947410"/>
      <w:bookmarkStart w:id="789" w:name="_Toc244949506"/>
      <w:bookmarkStart w:id="790" w:name="_Toc244950736"/>
      <w:bookmarkStart w:id="791" w:name="_Toc244951984"/>
      <w:bookmarkStart w:id="792" w:name="_Toc244957252"/>
      <w:bookmarkStart w:id="793" w:name="_Toc244961468"/>
      <w:bookmarkStart w:id="794" w:name="_Toc244611859"/>
      <w:bookmarkStart w:id="795" w:name="_Toc244614465"/>
      <w:bookmarkStart w:id="796" w:name="_Toc244615872"/>
      <w:bookmarkStart w:id="797" w:name="_Toc244920288"/>
      <w:bookmarkStart w:id="798" w:name="_Toc244921478"/>
      <w:bookmarkStart w:id="799" w:name="_Toc244922701"/>
      <w:bookmarkStart w:id="800" w:name="_Toc244924286"/>
      <w:bookmarkStart w:id="801" w:name="_Toc244947411"/>
      <w:bookmarkStart w:id="802" w:name="_Toc244949507"/>
      <w:bookmarkStart w:id="803" w:name="_Toc244950737"/>
      <w:bookmarkStart w:id="804" w:name="_Toc244951985"/>
      <w:bookmarkStart w:id="805" w:name="_Toc244957253"/>
      <w:bookmarkStart w:id="806" w:name="_Toc244961469"/>
      <w:bookmarkStart w:id="807" w:name="_Toc244611860"/>
      <w:bookmarkStart w:id="808" w:name="_Toc244614466"/>
      <w:bookmarkStart w:id="809" w:name="_Toc244615873"/>
      <w:bookmarkStart w:id="810" w:name="_Toc244920289"/>
      <w:bookmarkStart w:id="811" w:name="_Toc244921479"/>
      <w:bookmarkStart w:id="812" w:name="_Toc244922702"/>
      <w:bookmarkStart w:id="813" w:name="_Toc244924287"/>
      <w:bookmarkStart w:id="814" w:name="_Toc244947412"/>
      <w:bookmarkStart w:id="815" w:name="_Toc244949508"/>
      <w:bookmarkStart w:id="816" w:name="_Toc244950738"/>
      <w:bookmarkStart w:id="817" w:name="_Toc244951986"/>
      <w:bookmarkStart w:id="818" w:name="_Toc244957254"/>
      <w:bookmarkStart w:id="819" w:name="_Toc244961470"/>
      <w:bookmarkStart w:id="820" w:name="_Toc244611861"/>
      <w:bookmarkStart w:id="821" w:name="_Toc244614467"/>
      <w:bookmarkStart w:id="822" w:name="_Toc244615874"/>
      <w:bookmarkStart w:id="823" w:name="_Toc244920290"/>
      <w:bookmarkStart w:id="824" w:name="_Toc244921480"/>
      <w:bookmarkStart w:id="825" w:name="_Toc244922703"/>
      <w:bookmarkStart w:id="826" w:name="_Toc244924288"/>
      <w:bookmarkStart w:id="827" w:name="_Toc244947413"/>
      <w:bookmarkStart w:id="828" w:name="_Toc244949509"/>
      <w:bookmarkStart w:id="829" w:name="_Toc244950739"/>
      <w:bookmarkStart w:id="830" w:name="_Toc244951987"/>
      <w:bookmarkStart w:id="831" w:name="_Toc244957255"/>
      <w:bookmarkStart w:id="832" w:name="_Toc244961471"/>
      <w:bookmarkStart w:id="833" w:name="_Toc244611862"/>
      <w:bookmarkStart w:id="834" w:name="_Toc244614468"/>
      <w:bookmarkStart w:id="835" w:name="_Toc244615875"/>
      <w:bookmarkStart w:id="836" w:name="_Toc244920291"/>
      <w:bookmarkStart w:id="837" w:name="_Toc244921481"/>
      <w:bookmarkStart w:id="838" w:name="_Toc244922704"/>
      <w:bookmarkStart w:id="839" w:name="_Toc244924289"/>
      <w:bookmarkStart w:id="840" w:name="_Toc244947414"/>
      <w:bookmarkStart w:id="841" w:name="_Toc244949510"/>
      <w:bookmarkStart w:id="842" w:name="_Toc244950740"/>
      <w:bookmarkStart w:id="843" w:name="_Toc244951988"/>
      <w:bookmarkStart w:id="844" w:name="_Toc244957256"/>
      <w:bookmarkStart w:id="845" w:name="_Toc244961472"/>
      <w:bookmarkStart w:id="846" w:name="_Toc244611863"/>
      <w:bookmarkStart w:id="847" w:name="_Toc244614469"/>
      <w:bookmarkStart w:id="848" w:name="_Toc244615876"/>
      <w:bookmarkStart w:id="849" w:name="_Toc244920292"/>
      <w:bookmarkStart w:id="850" w:name="_Toc244921482"/>
      <w:bookmarkStart w:id="851" w:name="_Toc244922705"/>
      <w:bookmarkStart w:id="852" w:name="_Toc244924290"/>
      <w:bookmarkStart w:id="853" w:name="_Toc244947415"/>
      <w:bookmarkStart w:id="854" w:name="_Toc244949511"/>
      <w:bookmarkStart w:id="855" w:name="_Toc244950741"/>
      <w:bookmarkStart w:id="856" w:name="_Toc244951989"/>
      <w:bookmarkStart w:id="857" w:name="_Toc244957257"/>
      <w:bookmarkStart w:id="858" w:name="_Toc244961473"/>
      <w:bookmarkStart w:id="859" w:name="_Toc244611864"/>
      <w:bookmarkStart w:id="860" w:name="_Toc244614470"/>
      <w:bookmarkStart w:id="861" w:name="_Toc244615877"/>
      <w:bookmarkStart w:id="862" w:name="_Toc244920293"/>
      <w:bookmarkStart w:id="863" w:name="_Toc244921483"/>
      <w:bookmarkStart w:id="864" w:name="_Toc244922706"/>
      <w:bookmarkStart w:id="865" w:name="_Toc244924291"/>
      <w:bookmarkStart w:id="866" w:name="_Toc244949512"/>
      <w:bookmarkStart w:id="867" w:name="_Toc244951990"/>
      <w:bookmarkStart w:id="868" w:name="_Toc244957258"/>
      <w:bookmarkStart w:id="869" w:name="_Toc244611865"/>
      <w:bookmarkStart w:id="870" w:name="_Toc244614471"/>
      <w:bookmarkStart w:id="871" w:name="_Toc244615878"/>
      <w:bookmarkStart w:id="872" w:name="_Toc244920294"/>
      <w:bookmarkStart w:id="873" w:name="_Toc244921484"/>
      <w:bookmarkStart w:id="874" w:name="_Toc244922707"/>
      <w:bookmarkStart w:id="875" w:name="_Toc244924292"/>
      <w:bookmarkStart w:id="876" w:name="_Toc244947416"/>
      <w:bookmarkStart w:id="877" w:name="_Toc244949513"/>
      <w:bookmarkStart w:id="878" w:name="_Toc244950742"/>
      <w:bookmarkStart w:id="879" w:name="_Toc244951991"/>
      <w:bookmarkStart w:id="880" w:name="_Toc244957259"/>
      <w:bookmarkStart w:id="881" w:name="_Toc244961474"/>
      <w:bookmarkStart w:id="882" w:name="_Toc244611866"/>
      <w:bookmarkStart w:id="883" w:name="_Toc244614472"/>
      <w:bookmarkStart w:id="884" w:name="_Toc244615879"/>
      <w:bookmarkStart w:id="885" w:name="_Toc244920295"/>
      <w:bookmarkStart w:id="886" w:name="_Toc244921485"/>
      <w:bookmarkStart w:id="887" w:name="_Toc244922708"/>
      <w:bookmarkStart w:id="888" w:name="_Toc244924293"/>
      <w:bookmarkStart w:id="889" w:name="_Toc244947417"/>
      <w:bookmarkStart w:id="890" w:name="_Toc244949514"/>
      <w:bookmarkStart w:id="891" w:name="_Toc244950743"/>
      <w:bookmarkStart w:id="892" w:name="_Toc244951992"/>
      <w:bookmarkStart w:id="893" w:name="_Toc244957260"/>
      <w:bookmarkStart w:id="894" w:name="_Toc244961475"/>
      <w:bookmarkStart w:id="895" w:name="_Toc244611867"/>
      <w:bookmarkStart w:id="896" w:name="_Toc244614473"/>
      <w:bookmarkStart w:id="897" w:name="_Toc244615880"/>
      <w:bookmarkStart w:id="898" w:name="_Toc244920296"/>
      <w:bookmarkStart w:id="899" w:name="_Toc244921486"/>
      <w:bookmarkStart w:id="900" w:name="_Toc244922709"/>
      <w:bookmarkStart w:id="901" w:name="_Toc244924294"/>
      <w:bookmarkStart w:id="902" w:name="_Toc244949515"/>
      <w:bookmarkStart w:id="903" w:name="_Toc244951993"/>
      <w:bookmarkStart w:id="904" w:name="_Toc244957261"/>
      <w:bookmarkStart w:id="905" w:name="_Toc244611868"/>
      <w:bookmarkStart w:id="906" w:name="_Toc244614474"/>
      <w:bookmarkStart w:id="907" w:name="_Toc244615881"/>
      <w:bookmarkStart w:id="908" w:name="_Toc244920297"/>
      <w:bookmarkStart w:id="909" w:name="_Toc244921487"/>
      <w:bookmarkStart w:id="910" w:name="_Toc244922710"/>
      <w:bookmarkStart w:id="911" w:name="_Toc244924295"/>
      <w:bookmarkStart w:id="912" w:name="_Toc244947418"/>
      <w:bookmarkStart w:id="913" w:name="_Toc244949516"/>
      <w:bookmarkStart w:id="914" w:name="_Toc244950744"/>
      <w:bookmarkStart w:id="915" w:name="_Toc244951994"/>
      <w:bookmarkStart w:id="916" w:name="_Toc244957262"/>
      <w:bookmarkStart w:id="917" w:name="_Toc244961476"/>
      <w:bookmarkStart w:id="918" w:name="_Toc244611869"/>
      <w:bookmarkStart w:id="919" w:name="_Toc244614475"/>
      <w:bookmarkStart w:id="920" w:name="_Toc244615882"/>
      <w:bookmarkStart w:id="921" w:name="_Toc244920298"/>
      <w:bookmarkStart w:id="922" w:name="_Toc244921488"/>
      <w:bookmarkStart w:id="923" w:name="_Toc244922711"/>
      <w:bookmarkStart w:id="924" w:name="_Toc244924296"/>
      <w:bookmarkStart w:id="925" w:name="_Toc244947419"/>
      <w:bookmarkStart w:id="926" w:name="_Toc244949517"/>
      <w:bookmarkStart w:id="927" w:name="_Toc244950745"/>
      <w:bookmarkStart w:id="928" w:name="_Toc244951995"/>
      <w:bookmarkStart w:id="929" w:name="_Toc244957263"/>
      <w:bookmarkStart w:id="930" w:name="_Toc244961477"/>
      <w:bookmarkStart w:id="931" w:name="_Toc244611870"/>
      <w:bookmarkStart w:id="932" w:name="_Toc244614476"/>
      <w:bookmarkStart w:id="933" w:name="_Toc244615883"/>
      <w:bookmarkStart w:id="934" w:name="_Toc244920299"/>
      <w:bookmarkStart w:id="935" w:name="_Toc244921489"/>
      <w:bookmarkStart w:id="936" w:name="_Toc244922712"/>
      <w:bookmarkStart w:id="937" w:name="_Toc244924297"/>
      <w:bookmarkStart w:id="938" w:name="_Toc244947420"/>
      <w:bookmarkStart w:id="939" w:name="_Toc244949518"/>
      <w:bookmarkStart w:id="940" w:name="_Toc244950746"/>
      <w:bookmarkStart w:id="941" w:name="_Toc244951996"/>
      <w:bookmarkStart w:id="942" w:name="_Toc244957264"/>
      <w:bookmarkStart w:id="943" w:name="_Toc244961478"/>
      <w:bookmarkStart w:id="944" w:name="_Toc244611871"/>
      <w:bookmarkStart w:id="945" w:name="_Toc244614477"/>
      <w:bookmarkStart w:id="946" w:name="_Toc244615884"/>
      <w:bookmarkStart w:id="947" w:name="_Toc244920300"/>
      <w:bookmarkStart w:id="948" w:name="_Toc244921490"/>
      <w:bookmarkStart w:id="949" w:name="_Toc244922713"/>
      <w:bookmarkStart w:id="950" w:name="_Toc244924298"/>
      <w:bookmarkStart w:id="951" w:name="_Toc244949519"/>
      <w:bookmarkStart w:id="952" w:name="_Toc244951997"/>
      <w:bookmarkStart w:id="953" w:name="_Toc244957265"/>
      <w:bookmarkStart w:id="954" w:name="_Toc244611872"/>
      <w:bookmarkStart w:id="955" w:name="_Toc244614478"/>
      <w:bookmarkStart w:id="956" w:name="_Toc244615885"/>
      <w:bookmarkStart w:id="957" w:name="_Toc244920301"/>
      <w:bookmarkStart w:id="958" w:name="_Toc244921491"/>
      <w:bookmarkStart w:id="959" w:name="_Toc244922714"/>
      <w:bookmarkStart w:id="960" w:name="_Toc244924299"/>
      <w:bookmarkStart w:id="961" w:name="_Toc244949520"/>
      <w:bookmarkStart w:id="962" w:name="_Toc244951998"/>
      <w:bookmarkStart w:id="963" w:name="_Toc244957266"/>
      <w:bookmarkStart w:id="964" w:name="_Toc244611873"/>
      <w:bookmarkStart w:id="965" w:name="_Toc244614479"/>
      <w:bookmarkStart w:id="966" w:name="_Toc244615886"/>
      <w:bookmarkStart w:id="967" w:name="_Toc244920302"/>
      <w:bookmarkStart w:id="968" w:name="_Toc244921492"/>
      <w:bookmarkStart w:id="969" w:name="_Toc244922715"/>
      <w:bookmarkStart w:id="970" w:name="_Toc244924300"/>
      <w:bookmarkStart w:id="971" w:name="_Toc244947421"/>
      <w:bookmarkStart w:id="972" w:name="_Toc244949521"/>
      <w:bookmarkStart w:id="973" w:name="_Toc244950747"/>
      <w:bookmarkStart w:id="974" w:name="_Toc244951999"/>
      <w:bookmarkStart w:id="975" w:name="_Toc244957267"/>
      <w:bookmarkStart w:id="976" w:name="_Toc244961479"/>
      <w:bookmarkStart w:id="977" w:name="_Toc244611874"/>
      <w:bookmarkStart w:id="978" w:name="_Toc244614480"/>
      <w:bookmarkStart w:id="979" w:name="_Toc244615887"/>
      <w:bookmarkStart w:id="980" w:name="_Toc244920303"/>
      <w:bookmarkStart w:id="981" w:name="_Toc244921493"/>
      <w:bookmarkStart w:id="982" w:name="_Toc244922716"/>
      <w:bookmarkStart w:id="983" w:name="_Toc244924301"/>
      <w:bookmarkStart w:id="984" w:name="_Toc244947422"/>
      <w:bookmarkStart w:id="985" w:name="_Toc244949522"/>
      <w:bookmarkStart w:id="986" w:name="_Toc244950748"/>
      <w:bookmarkStart w:id="987" w:name="_Toc244952000"/>
      <w:bookmarkStart w:id="988" w:name="_Toc244957268"/>
      <w:bookmarkStart w:id="989" w:name="_Toc244961480"/>
      <w:bookmarkStart w:id="990" w:name="_Toc244611875"/>
      <w:bookmarkStart w:id="991" w:name="_Toc244614481"/>
      <w:bookmarkStart w:id="992" w:name="_Toc244615888"/>
      <w:bookmarkStart w:id="993" w:name="_Toc244920304"/>
      <w:bookmarkStart w:id="994" w:name="_Toc244921494"/>
      <w:bookmarkStart w:id="995" w:name="_Toc244922717"/>
      <w:bookmarkStart w:id="996" w:name="_Toc244924302"/>
      <w:bookmarkStart w:id="997" w:name="_Toc244949523"/>
      <w:bookmarkStart w:id="998" w:name="_Toc244952001"/>
      <w:bookmarkStart w:id="999" w:name="_Toc244957269"/>
      <w:bookmarkStart w:id="1000" w:name="_Toc244611876"/>
      <w:bookmarkStart w:id="1001" w:name="_Toc244614482"/>
      <w:bookmarkStart w:id="1002" w:name="_Toc244615889"/>
      <w:bookmarkStart w:id="1003" w:name="_Toc244920305"/>
      <w:bookmarkStart w:id="1004" w:name="_Toc244921495"/>
      <w:bookmarkStart w:id="1005" w:name="_Toc244922718"/>
      <w:bookmarkStart w:id="1006" w:name="_Toc244924303"/>
      <w:bookmarkStart w:id="1007" w:name="_Toc244947423"/>
      <w:bookmarkStart w:id="1008" w:name="_Toc244949524"/>
      <w:bookmarkStart w:id="1009" w:name="_Toc244950749"/>
      <w:bookmarkStart w:id="1010" w:name="_Toc244952002"/>
      <w:bookmarkStart w:id="1011" w:name="_Toc244957270"/>
      <w:bookmarkStart w:id="1012" w:name="_Toc244961481"/>
      <w:bookmarkStart w:id="1013" w:name="_Toc244611877"/>
      <w:bookmarkStart w:id="1014" w:name="_Toc244614483"/>
      <w:bookmarkStart w:id="1015" w:name="_Toc244615890"/>
      <w:bookmarkStart w:id="1016" w:name="_Toc244920306"/>
      <w:bookmarkStart w:id="1017" w:name="_Toc244921496"/>
      <w:bookmarkStart w:id="1018" w:name="_Toc244922719"/>
      <w:bookmarkStart w:id="1019" w:name="_Toc244924304"/>
      <w:bookmarkStart w:id="1020" w:name="_Toc244947424"/>
      <w:bookmarkStart w:id="1021" w:name="_Toc244949525"/>
      <w:bookmarkStart w:id="1022" w:name="_Toc244950750"/>
      <w:bookmarkStart w:id="1023" w:name="_Toc244952003"/>
      <w:bookmarkStart w:id="1024" w:name="_Toc244957271"/>
      <w:bookmarkStart w:id="1025" w:name="_Toc244961482"/>
      <w:bookmarkStart w:id="1026" w:name="_Toc244611878"/>
      <w:bookmarkStart w:id="1027" w:name="_Toc244614484"/>
      <w:bookmarkStart w:id="1028" w:name="_Toc244615891"/>
      <w:bookmarkStart w:id="1029" w:name="_Toc244920307"/>
      <w:bookmarkStart w:id="1030" w:name="_Toc244921497"/>
      <w:bookmarkStart w:id="1031" w:name="_Toc244922720"/>
      <w:bookmarkStart w:id="1032" w:name="_Toc244924305"/>
      <w:bookmarkStart w:id="1033" w:name="_Toc244947425"/>
      <w:bookmarkStart w:id="1034" w:name="_Toc244949526"/>
      <w:bookmarkStart w:id="1035" w:name="_Toc244950751"/>
      <w:bookmarkStart w:id="1036" w:name="_Toc244952004"/>
      <w:bookmarkStart w:id="1037" w:name="_Toc244957272"/>
      <w:bookmarkStart w:id="1038" w:name="_Toc244961483"/>
      <w:bookmarkStart w:id="1039" w:name="_Toc244611879"/>
      <w:bookmarkStart w:id="1040" w:name="_Toc244614485"/>
      <w:bookmarkStart w:id="1041" w:name="_Toc244615892"/>
      <w:bookmarkStart w:id="1042" w:name="_Toc244920308"/>
      <w:bookmarkStart w:id="1043" w:name="_Toc244921498"/>
      <w:bookmarkStart w:id="1044" w:name="_Toc244922721"/>
      <w:bookmarkStart w:id="1045" w:name="_Toc244924306"/>
      <w:bookmarkStart w:id="1046" w:name="_Toc244947426"/>
      <w:bookmarkStart w:id="1047" w:name="_Toc244949527"/>
      <w:bookmarkStart w:id="1048" w:name="_Toc244950752"/>
      <w:bookmarkStart w:id="1049" w:name="_Toc244952005"/>
      <w:bookmarkStart w:id="1050" w:name="_Toc244957273"/>
      <w:bookmarkStart w:id="1051" w:name="_Toc244961484"/>
      <w:bookmarkStart w:id="1052" w:name="_Toc244611880"/>
      <w:bookmarkStart w:id="1053" w:name="_Toc244614486"/>
      <w:bookmarkStart w:id="1054" w:name="_Toc244615893"/>
      <w:bookmarkStart w:id="1055" w:name="_Toc244920309"/>
      <w:bookmarkStart w:id="1056" w:name="_Toc244921499"/>
      <w:bookmarkStart w:id="1057" w:name="_Toc244922722"/>
      <w:bookmarkStart w:id="1058" w:name="_Toc244924307"/>
      <w:bookmarkStart w:id="1059" w:name="_Toc244947427"/>
      <w:bookmarkStart w:id="1060" w:name="_Toc244949528"/>
      <w:bookmarkStart w:id="1061" w:name="_Toc244950753"/>
      <w:bookmarkStart w:id="1062" w:name="_Toc244952006"/>
      <w:bookmarkStart w:id="1063" w:name="_Toc244957274"/>
      <w:bookmarkStart w:id="1064" w:name="_Toc244961485"/>
      <w:bookmarkStart w:id="1065" w:name="_Toc244611881"/>
      <w:bookmarkStart w:id="1066" w:name="_Toc244614487"/>
      <w:bookmarkStart w:id="1067" w:name="_Toc244615894"/>
      <w:bookmarkStart w:id="1068" w:name="_Toc244920310"/>
      <w:bookmarkStart w:id="1069" w:name="_Toc244921500"/>
      <w:bookmarkStart w:id="1070" w:name="_Toc244922723"/>
      <w:bookmarkStart w:id="1071" w:name="_Toc244924308"/>
      <w:bookmarkStart w:id="1072" w:name="_Toc244947428"/>
      <w:bookmarkStart w:id="1073" w:name="_Toc244949529"/>
      <w:bookmarkStart w:id="1074" w:name="_Toc244950754"/>
      <w:bookmarkStart w:id="1075" w:name="_Toc244952007"/>
      <w:bookmarkStart w:id="1076" w:name="_Toc244957275"/>
      <w:bookmarkStart w:id="1077" w:name="_Toc244961486"/>
      <w:bookmarkStart w:id="1078" w:name="_Toc244611882"/>
      <w:bookmarkStart w:id="1079" w:name="_Toc244614488"/>
      <w:bookmarkStart w:id="1080" w:name="_Toc244615895"/>
      <w:bookmarkStart w:id="1081" w:name="_Toc244920311"/>
      <w:bookmarkStart w:id="1082" w:name="_Toc244921501"/>
      <w:bookmarkStart w:id="1083" w:name="_Toc244922724"/>
      <w:bookmarkStart w:id="1084" w:name="_Toc244924309"/>
      <w:bookmarkStart w:id="1085" w:name="_Toc244947429"/>
      <w:bookmarkStart w:id="1086" w:name="_Toc244949530"/>
      <w:bookmarkStart w:id="1087" w:name="_Toc244950755"/>
      <w:bookmarkStart w:id="1088" w:name="_Toc244952008"/>
      <w:bookmarkStart w:id="1089" w:name="_Toc244957276"/>
      <w:bookmarkStart w:id="1090" w:name="_Toc244961487"/>
      <w:bookmarkStart w:id="1091" w:name="_Toc244611883"/>
      <w:bookmarkStart w:id="1092" w:name="_Toc244614489"/>
      <w:bookmarkStart w:id="1093" w:name="_Toc244615896"/>
      <w:bookmarkStart w:id="1094" w:name="_Toc244920312"/>
      <w:bookmarkStart w:id="1095" w:name="_Toc244921502"/>
      <w:bookmarkStart w:id="1096" w:name="_Toc244922725"/>
      <w:bookmarkStart w:id="1097" w:name="_Toc244924310"/>
      <w:bookmarkStart w:id="1098" w:name="_Toc244947430"/>
      <w:bookmarkStart w:id="1099" w:name="_Toc244949531"/>
      <w:bookmarkStart w:id="1100" w:name="_Toc244950756"/>
      <w:bookmarkStart w:id="1101" w:name="_Toc244952009"/>
      <w:bookmarkStart w:id="1102" w:name="_Toc244957277"/>
      <w:bookmarkStart w:id="1103" w:name="_Toc244961488"/>
      <w:bookmarkStart w:id="1104" w:name="_Toc244611884"/>
      <w:bookmarkStart w:id="1105" w:name="_Toc244614490"/>
      <w:bookmarkStart w:id="1106" w:name="_Toc244615897"/>
      <w:bookmarkStart w:id="1107" w:name="_Toc244920313"/>
      <w:bookmarkStart w:id="1108" w:name="_Toc244921503"/>
      <w:bookmarkStart w:id="1109" w:name="_Toc244922726"/>
      <w:bookmarkStart w:id="1110" w:name="_Toc244924311"/>
      <w:bookmarkStart w:id="1111" w:name="_Toc244947431"/>
      <w:bookmarkStart w:id="1112" w:name="_Toc244949532"/>
      <w:bookmarkStart w:id="1113" w:name="_Toc244950757"/>
      <w:bookmarkStart w:id="1114" w:name="_Toc244952010"/>
      <w:bookmarkStart w:id="1115" w:name="_Toc244957278"/>
      <w:bookmarkStart w:id="1116" w:name="_Toc244961489"/>
      <w:bookmarkStart w:id="1117" w:name="_Toc244611885"/>
      <w:bookmarkStart w:id="1118" w:name="_Toc244614491"/>
      <w:bookmarkStart w:id="1119" w:name="_Toc244615898"/>
      <w:bookmarkStart w:id="1120" w:name="_Toc244920314"/>
      <w:bookmarkStart w:id="1121" w:name="_Toc244921504"/>
      <w:bookmarkStart w:id="1122" w:name="_Toc244922727"/>
      <w:bookmarkStart w:id="1123" w:name="_Toc244924312"/>
      <w:bookmarkStart w:id="1124" w:name="_Toc244947432"/>
      <w:bookmarkStart w:id="1125" w:name="_Toc244949533"/>
      <w:bookmarkStart w:id="1126" w:name="_Toc244950758"/>
      <w:bookmarkStart w:id="1127" w:name="_Toc244952011"/>
      <w:bookmarkStart w:id="1128" w:name="_Toc244957279"/>
      <w:bookmarkStart w:id="1129" w:name="_Toc244961490"/>
      <w:bookmarkStart w:id="1130" w:name="_Toc244611886"/>
      <w:bookmarkStart w:id="1131" w:name="_Toc244614492"/>
      <w:bookmarkStart w:id="1132" w:name="_Toc244615899"/>
      <w:bookmarkStart w:id="1133" w:name="_Toc244920315"/>
      <w:bookmarkStart w:id="1134" w:name="_Toc244921505"/>
      <w:bookmarkStart w:id="1135" w:name="_Toc244922728"/>
      <w:bookmarkStart w:id="1136" w:name="_Toc244924313"/>
      <w:bookmarkStart w:id="1137" w:name="_Toc244947433"/>
      <w:bookmarkStart w:id="1138" w:name="_Toc244949534"/>
      <w:bookmarkStart w:id="1139" w:name="_Toc244950759"/>
      <w:bookmarkStart w:id="1140" w:name="_Toc244952012"/>
      <w:bookmarkStart w:id="1141" w:name="_Toc244957280"/>
      <w:bookmarkStart w:id="1142" w:name="_Toc244961491"/>
      <w:bookmarkStart w:id="1143" w:name="_Toc244611887"/>
      <w:bookmarkStart w:id="1144" w:name="_Toc244614493"/>
      <w:bookmarkStart w:id="1145" w:name="_Toc244615900"/>
      <w:bookmarkStart w:id="1146" w:name="_Toc244920316"/>
      <w:bookmarkStart w:id="1147" w:name="_Toc244921506"/>
      <w:bookmarkStart w:id="1148" w:name="_Toc244922729"/>
      <w:bookmarkStart w:id="1149" w:name="_Toc244924314"/>
      <w:bookmarkStart w:id="1150" w:name="_Toc244947434"/>
      <w:bookmarkStart w:id="1151" w:name="_Toc244949535"/>
      <w:bookmarkStart w:id="1152" w:name="_Toc244950760"/>
      <w:bookmarkStart w:id="1153" w:name="_Toc244952013"/>
      <w:bookmarkStart w:id="1154" w:name="_Toc244957281"/>
      <w:bookmarkStart w:id="1155" w:name="_Toc244961492"/>
      <w:bookmarkStart w:id="1156" w:name="_Toc244611888"/>
      <w:bookmarkStart w:id="1157" w:name="_Toc244614494"/>
      <w:bookmarkStart w:id="1158" w:name="_Toc244615901"/>
      <w:bookmarkStart w:id="1159" w:name="_Toc244920317"/>
      <w:bookmarkStart w:id="1160" w:name="_Toc244921507"/>
      <w:bookmarkStart w:id="1161" w:name="_Toc244922730"/>
      <w:bookmarkStart w:id="1162" w:name="_Toc244924315"/>
      <w:bookmarkStart w:id="1163" w:name="_Toc244947435"/>
      <w:bookmarkStart w:id="1164" w:name="_Toc244949536"/>
      <w:bookmarkStart w:id="1165" w:name="_Toc244950761"/>
      <w:bookmarkStart w:id="1166" w:name="_Toc244952014"/>
      <w:bookmarkStart w:id="1167" w:name="_Toc244957282"/>
      <w:bookmarkStart w:id="1168" w:name="_Toc244961493"/>
      <w:bookmarkStart w:id="1169" w:name="_Toc244611889"/>
      <w:bookmarkStart w:id="1170" w:name="_Toc244614495"/>
      <w:bookmarkStart w:id="1171" w:name="_Toc244615902"/>
      <w:bookmarkStart w:id="1172" w:name="_Toc244920318"/>
      <w:bookmarkStart w:id="1173" w:name="_Toc244921508"/>
      <w:bookmarkStart w:id="1174" w:name="_Toc244922731"/>
      <w:bookmarkStart w:id="1175" w:name="_Toc244924316"/>
      <w:bookmarkStart w:id="1176" w:name="_Toc244947436"/>
      <w:bookmarkStart w:id="1177" w:name="_Toc244949537"/>
      <w:bookmarkStart w:id="1178" w:name="_Toc244950762"/>
      <w:bookmarkStart w:id="1179" w:name="_Toc244952015"/>
      <w:bookmarkStart w:id="1180" w:name="_Toc244957283"/>
      <w:bookmarkStart w:id="1181" w:name="_Toc244961494"/>
      <w:bookmarkStart w:id="1182" w:name="_Toc244611890"/>
      <w:bookmarkStart w:id="1183" w:name="_Toc244614496"/>
      <w:bookmarkStart w:id="1184" w:name="_Toc244615903"/>
      <w:bookmarkStart w:id="1185" w:name="_Toc244920319"/>
      <w:bookmarkStart w:id="1186" w:name="_Toc244921509"/>
      <w:bookmarkStart w:id="1187" w:name="_Toc244922732"/>
      <w:bookmarkStart w:id="1188" w:name="_Toc244924317"/>
      <w:bookmarkStart w:id="1189" w:name="_Toc244947437"/>
      <w:bookmarkStart w:id="1190" w:name="_Toc244949538"/>
      <w:bookmarkStart w:id="1191" w:name="_Toc244950763"/>
      <w:bookmarkStart w:id="1192" w:name="_Toc244952016"/>
      <w:bookmarkStart w:id="1193" w:name="_Toc244957284"/>
      <w:bookmarkStart w:id="1194" w:name="_Toc244961495"/>
      <w:bookmarkStart w:id="1195" w:name="_Toc244611891"/>
      <w:bookmarkStart w:id="1196" w:name="_Toc244614497"/>
      <w:bookmarkStart w:id="1197" w:name="_Toc244615904"/>
      <w:bookmarkStart w:id="1198" w:name="_Toc244920320"/>
      <w:bookmarkStart w:id="1199" w:name="_Toc244921510"/>
      <w:bookmarkStart w:id="1200" w:name="_Toc244922733"/>
      <w:bookmarkStart w:id="1201" w:name="_Toc244924318"/>
      <w:bookmarkStart w:id="1202" w:name="_Toc244947438"/>
      <w:bookmarkStart w:id="1203" w:name="_Toc244949539"/>
      <w:bookmarkStart w:id="1204" w:name="_Toc244950764"/>
      <w:bookmarkStart w:id="1205" w:name="_Toc244952017"/>
      <w:bookmarkStart w:id="1206" w:name="_Toc244957285"/>
      <w:bookmarkStart w:id="1207" w:name="_Toc244961496"/>
      <w:bookmarkStart w:id="1208" w:name="_Toc244611892"/>
      <w:bookmarkStart w:id="1209" w:name="_Toc244614498"/>
      <w:bookmarkStart w:id="1210" w:name="_Toc244615905"/>
      <w:bookmarkStart w:id="1211" w:name="_Toc244920321"/>
      <w:bookmarkStart w:id="1212" w:name="_Toc244921511"/>
      <w:bookmarkStart w:id="1213" w:name="_Toc244922734"/>
      <w:bookmarkStart w:id="1214" w:name="_Toc244924319"/>
      <w:bookmarkStart w:id="1215" w:name="_Toc244947439"/>
      <w:bookmarkStart w:id="1216" w:name="_Toc244949540"/>
      <w:bookmarkStart w:id="1217" w:name="_Toc244950765"/>
      <w:bookmarkStart w:id="1218" w:name="_Toc244952018"/>
      <w:bookmarkStart w:id="1219" w:name="_Toc244957286"/>
      <w:bookmarkStart w:id="1220" w:name="_Toc244961497"/>
      <w:bookmarkStart w:id="1221" w:name="_Toc244611893"/>
      <w:bookmarkStart w:id="1222" w:name="_Toc244614499"/>
      <w:bookmarkStart w:id="1223" w:name="_Toc244615906"/>
      <w:bookmarkStart w:id="1224" w:name="_Toc244920322"/>
      <w:bookmarkStart w:id="1225" w:name="_Toc244921512"/>
      <w:bookmarkStart w:id="1226" w:name="_Toc244922735"/>
      <w:bookmarkStart w:id="1227" w:name="_Toc244924320"/>
      <w:bookmarkStart w:id="1228" w:name="_Toc244947440"/>
      <w:bookmarkStart w:id="1229" w:name="_Toc244949541"/>
      <w:bookmarkStart w:id="1230" w:name="_Toc244950766"/>
      <w:bookmarkStart w:id="1231" w:name="_Toc244952019"/>
      <w:bookmarkStart w:id="1232" w:name="_Toc244957287"/>
      <w:bookmarkStart w:id="1233" w:name="_Toc244961498"/>
      <w:bookmarkStart w:id="1234" w:name="_Toc244611894"/>
      <w:bookmarkStart w:id="1235" w:name="_Toc244614500"/>
      <w:bookmarkStart w:id="1236" w:name="_Toc244615907"/>
      <w:bookmarkStart w:id="1237" w:name="_Toc244920323"/>
      <w:bookmarkStart w:id="1238" w:name="_Toc244921513"/>
      <w:bookmarkStart w:id="1239" w:name="_Toc244922736"/>
      <w:bookmarkStart w:id="1240" w:name="_Toc244924321"/>
      <w:bookmarkStart w:id="1241" w:name="_Toc244947441"/>
      <w:bookmarkStart w:id="1242" w:name="_Toc244949542"/>
      <w:bookmarkStart w:id="1243" w:name="_Toc244950767"/>
      <w:bookmarkStart w:id="1244" w:name="_Toc244952020"/>
      <w:bookmarkStart w:id="1245" w:name="_Toc244957288"/>
      <w:bookmarkStart w:id="1246" w:name="_Toc244961499"/>
      <w:bookmarkStart w:id="1247" w:name="_Toc244611895"/>
      <w:bookmarkStart w:id="1248" w:name="_Toc244614501"/>
      <w:bookmarkStart w:id="1249" w:name="_Toc244615908"/>
      <w:bookmarkStart w:id="1250" w:name="_Toc244920324"/>
      <w:bookmarkStart w:id="1251" w:name="_Toc244921514"/>
      <w:bookmarkStart w:id="1252" w:name="_Toc244922737"/>
      <w:bookmarkStart w:id="1253" w:name="_Toc244924322"/>
      <w:bookmarkStart w:id="1254" w:name="_Toc244947442"/>
      <w:bookmarkStart w:id="1255" w:name="_Toc244949543"/>
      <w:bookmarkStart w:id="1256" w:name="_Toc244950768"/>
      <w:bookmarkStart w:id="1257" w:name="_Toc244952021"/>
      <w:bookmarkStart w:id="1258" w:name="_Toc244957289"/>
      <w:bookmarkStart w:id="1259" w:name="_Toc244961500"/>
      <w:bookmarkStart w:id="1260" w:name="_Toc244611896"/>
      <w:bookmarkStart w:id="1261" w:name="_Toc244614502"/>
      <w:bookmarkStart w:id="1262" w:name="_Toc244615909"/>
      <w:bookmarkStart w:id="1263" w:name="_Toc244920325"/>
      <w:bookmarkStart w:id="1264" w:name="_Toc244921515"/>
      <w:bookmarkStart w:id="1265" w:name="_Toc244922738"/>
      <w:bookmarkStart w:id="1266" w:name="_Toc244924323"/>
      <w:bookmarkStart w:id="1267" w:name="_Toc244947443"/>
      <w:bookmarkStart w:id="1268" w:name="_Toc244949544"/>
      <w:bookmarkStart w:id="1269" w:name="_Toc244950769"/>
      <w:bookmarkStart w:id="1270" w:name="_Toc244952022"/>
      <w:bookmarkStart w:id="1271" w:name="_Toc244957290"/>
      <w:bookmarkStart w:id="1272" w:name="_Toc244961501"/>
      <w:bookmarkStart w:id="1273" w:name="_Toc244611897"/>
      <w:bookmarkStart w:id="1274" w:name="_Toc244614503"/>
      <w:bookmarkStart w:id="1275" w:name="_Toc244615910"/>
      <w:bookmarkStart w:id="1276" w:name="_Toc244920326"/>
      <w:bookmarkStart w:id="1277" w:name="_Toc244921516"/>
      <w:bookmarkStart w:id="1278" w:name="_Toc244922739"/>
      <w:bookmarkStart w:id="1279" w:name="_Toc244924324"/>
      <w:bookmarkStart w:id="1280" w:name="_Toc244947444"/>
      <w:bookmarkStart w:id="1281" w:name="_Toc244949545"/>
      <w:bookmarkStart w:id="1282" w:name="_Toc244950770"/>
      <w:bookmarkStart w:id="1283" w:name="_Toc244952023"/>
      <w:bookmarkStart w:id="1284" w:name="_Toc244957291"/>
      <w:bookmarkStart w:id="1285" w:name="_Toc244961502"/>
      <w:bookmarkStart w:id="1286" w:name="_Toc244611898"/>
      <w:bookmarkStart w:id="1287" w:name="_Toc244614504"/>
      <w:bookmarkStart w:id="1288" w:name="_Toc244615911"/>
      <w:bookmarkStart w:id="1289" w:name="_Toc244920327"/>
      <w:bookmarkStart w:id="1290" w:name="_Toc244921517"/>
      <w:bookmarkStart w:id="1291" w:name="_Toc244922740"/>
      <w:bookmarkStart w:id="1292" w:name="_Toc244924325"/>
      <w:bookmarkStart w:id="1293" w:name="_Toc244947445"/>
      <w:bookmarkStart w:id="1294" w:name="_Toc244949546"/>
      <w:bookmarkStart w:id="1295" w:name="_Toc244950771"/>
      <w:bookmarkStart w:id="1296" w:name="_Toc244952024"/>
      <w:bookmarkStart w:id="1297" w:name="_Toc244957292"/>
      <w:bookmarkStart w:id="1298" w:name="_Toc244961503"/>
      <w:bookmarkStart w:id="1299" w:name="_Toc244611899"/>
      <w:bookmarkStart w:id="1300" w:name="_Toc244614505"/>
      <w:bookmarkStart w:id="1301" w:name="_Toc244615912"/>
      <w:bookmarkStart w:id="1302" w:name="_Toc244920328"/>
      <w:bookmarkStart w:id="1303" w:name="_Toc244921518"/>
      <w:bookmarkStart w:id="1304" w:name="_Toc244922741"/>
      <w:bookmarkStart w:id="1305" w:name="_Toc244924326"/>
      <w:bookmarkStart w:id="1306" w:name="_Toc244947446"/>
      <w:bookmarkStart w:id="1307" w:name="_Toc244949547"/>
      <w:bookmarkStart w:id="1308" w:name="_Toc244950772"/>
      <w:bookmarkStart w:id="1309" w:name="_Toc244952025"/>
      <w:bookmarkStart w:id="1310" w:name="_Toc244957293"/>
      <w:bookmarkStart w:id="1311" w:name="_Toc244961504"/>
      <w:bookmarkStart w:id="1312" w:name="_Toc244611900"/>
      <w:bookmarkStart w:id="1313" w:name="_Toc244614506"/>
      <w:bookmarkStart w:id="1314" w:name="_Toc244615913"/>
      <w:bookmarkStart w:id="1315" w:name="_Toc244920329"/>
      <w:bookmarkStart w:id="1316" w:name="_Toc244921519"/>
      <w:bookmarkStart w:id="1317" w:name="_Toc244922742"/>
      <w:bookmarkStart w:id="1318" w:name="_Toc244924327"/>
      <w:bookmarkStart w:id="1319" w:name="_Toc244947447"/>
      <w:bookmarkStart w:id="1320" w:name="_Toc244949548"/>
      <w:bookmarkStart w:id="1321" w:name="_Toc244950773"/>
      <w:bookmarkStart w:id="1322" w:name="_Toc244952026"/>
      <w:bookmarkStart w:id="1323" w:name="_Toc244957294"/>
      <w:bookmarkStart w:id="1324" w:name="_Toc244961505"/>
      <w:bookmarkStart w:id="1325" w:name="_Toc244611901"/>
      <w:bookmarkStart w:id="1326" w:name="_Toc244614507"/>
      <w:bookmarkStart w:id="1327" w:name="_Toc244615914"/>
      <w:bookmarkStart w:id="1328" w:name="_Toc244920330"/>
      <w:bookmarkStart w:id="1329" w:name="_Toc244921520"/>
      <w:bookmarkStart w:id="1330" w:name="_Toc244922743"/>
      <w:bookmarkStart w:id="1331" w:name="_Toc244924328"/>
      <w:bookmarkStart w:id="1332" w:name="_Toc244947448"/>
      <w:bookmarkStart w:id="1333" w:name="_Toc244949549"/>
      <w:bookmarkStart w:id="1334" w:name="_Toc244950774"/>
      <w:bookmarkStart w:id="1335" w:name="_Toc244952027"/>
      <w:bookmarkStart w:id="1336" w:name="_Toc244957295"/>
      <w:bookmarkStart w:id="1337" w:name="_Toc244961506"/>
      <w:bookmarkStart w:id="1338" w:name="_Toc244611902"/>
      <w:bookmarkStart w:id="1339" w:name="_Toc244614508"/>
      <w:bookmarkStart w:id="1340" w:name="_Toc244615915"/>
      <w:bookmarkStart w:id="1341" w:name="_Toc244920331"/>
      <w:bookmarkStart w:id="1342" w:name="_Toc244921521"/>
      <w:bookmarkStart w:id="1343" w:name="_Toc244922744"/>
      <w:bookmarkStart w:id="1344" w:name="_Toc244924329"/>
      <w:bookmarkStart w:id="1345" w:name="_Toc244947449"/>
      <w:bookmarkStart w:id="1346" w:name="_Toc244949550"/>
      <w:bookmarkStart w:id="1347" w:name="_Toc244950775"/>
      <w:bookmarkStart w:id="1348" w:name="_Toc244952028"/>
      <w:bookmarkStart w:id="1349" w:name="_Toc244957296"/>
      <w:bookmarkStart w:id="1350" w:name="_Toc244961507"/>
      <w:bookmarkStart w:id="1351" w:name="_Toc244611903"/>
      <w:bookmarkStart w:id="1352" w:name="_Toc244614509"/>
      <w:bookmarkStart w:id="1353" w:name="_Toc244615916"/>
      <w:bookmarkStart w:id="1354" w:name="_Toc244920332"/>
      <w:bookmarkStart w:id="1355" w:name="_Toc244921522"/>
      <w:bookmarkStart w:id="1356" w:name="_Toc244922745"/>
      <w:bookmarkStart w:id="1357" w:name="_Toc244924330"/>
      <w:bookmarkStart w:id="1358" w:name="_Toc244947450"/>
      <w:bookmarkStart w:id="1359" w:name="_Toc244949551"/>
      <w:bookmarkStart w:id="1360" w:name="_Toc244950776"/>
      <w:bookmarkStart w:id="1361" w:name="_Toc244952029"/>
      <w:bookmarkStart w:id="1362" w:name="_Toc244957297"/>
      <w:bookmarkStart w:id="1363" w:name="_Toc244961508"/>
      <w:bookmarkStart w:id="1364" w:name="_Toc244611904"/>
      <w:bookmarkStart w:id="1365" w:name="_Toc244614510"/>
      <w:bookmarkStart w:id="1366" w:name="_Toc244615917"/>
      <w:bookmarkStart w:id="1367" w:name="_Toc244920333"/>
      <w:bookmarkStart w:id="1368" w:name="_Toc244921523"/>
      <w:bookmarkStart w:id="1369" w:name="_Toc244922746"/>
      <w:bookmarkStart w:id="1370" w:name="_Toc244924331"/>
      <w:bookmarkStart w:id="1371" w:name="_Toc244947451"/>
      <w:bookmarkStart w:id="1372" w:name="_Toc244949552"/>
      <w:bookmarkStart w:id="1373" w:name="_Toc244950777"/>
      <w:bookmarkStart w:id="1374" w:name="_Toc244952030"/>
      <w:bookmarkStart w:id="1375" w:name="_Toc244957298"/>
      <w:bookmarkStart w:id="1376" w:name="_Toc244961509"/>
      <w:bookmarkStart w:id="1377" w:name="_Toc244611905"/>
      <w:bookmarkStart w:id="1378" w:name="_Toc244614511"/>
      <w:bookmarkStart w:id="1379" w:name="_Toc244615918"/>
      <w:bookmarkStart w:id="1380" w:name="_Toc244920334"/>
      <w:bookmarkStart w:id="1381" w:name="_Toc244921524"/>
      <w:bookmarkStart w:id="1382" w:name="_Toc244922747"/>
      <w:bookmarkStart w:id="1383" w:name="_Toc244924332"/>
      <w:bookmarkStart w:id="1384" w:name="_Toc244947452"/>
      <w:bookmarkStart w:id="1385" w:name="_Toc244949553"/>
      <w:bookmarkStart w:id="1386" w:name="_Toc244950778"/>
      <w:bookmarkStart w:id="1387" w:name="_Toc244952031"/>
      <w:bookmarkStart w:id="1388" w:name="_Toc244957299"/>
      <w:bookmarkStart w:id="1389" w:name="_Toc244961510"/>
      <w:bookmarkStart w:id="1390" w:name="_Toc244611906"/>
      <w:bookmarkStart w:id="1391" w:name="_Toc244614512"/>
      <w:bookmarkStart w:id="1392" w:name="_Toc244615919"/>
      <w:bookmarkStart w:id="1393" w:name="_Toc244920335"/>
      <w:bookmarkStart w:id="1394" w:name="_Toc244921525"/>
      <w:bookmarkStart w:id="1395" w:name="_Toc244922748"/>
      <w:bookmarkStart w:id="1396" w:name="_Toc244924333"/>
      <w:bookmarkStart w:id="1397" w:name="_Toc244947453"/>
      <w:bookmarkStart w:id="1398" w:name="_Toc244949554"/>
      <w:bookmarkStart w:id="1399" w:name="_Toc244950779"/>
      <w:bookmarkStart w:id="1400" w:name="_Toc244952032"/>
      <w:bookmarkStart w:id="1401" w:name="_Toc244957300"/>
      <w:bookmarkStart w:id="1402" w:name="_Toc244961511"/>
      <w:bookmarkStart w:id="1403" w:name="_Toc244611907"/>
      <w:bookmarkStart w:id="1404" w:name="_Toc244614513"/>
      <w:bookmarkStart w:id="1405" w:name="_Toc244615920"/>
      <w:bookmarkStart w:id="1406" w:name="_Toc244920336"/>
      <w:bookmarkStart w:id="1407" w:name="_Toc244921526"/>
      <w:bookmarkStart w:id="1408" w:name="_Toc244922749"/>
      <w:bookmarkStart w:id="1409" w:name="_Toc244924334"/>
      <w:bookmarkStart w:id="1410" w:name="_Toc244947454"/>
      <w:bookmarkStart w:id="1411" w:name="_Toc244949555"/>
      <w:bookmarkStart w:id="1412" w:name="_Toc244950780"/>
      <w:bookmarkStart w:id="1413" w:name="_Toc244952033"/>
      <w:bookmarkStart w:id="1414" w:name="_Toc244957301"/>
      <w:bookmarkStart w:id="1415" w:name="_Toc244961512"/>
      <w:bookmarkStart w:id="1416" w:name="_Toc244611908"/>
      <w:bookmarkStart w:id="1417" w:name="_Toc244614514"/>
      <w:bookmarkStart w:id="1418" w:name="_Toc244615921"/>
      <w:bookmarkStart w:id="1419" w:name="_Toc244920337"/>
      <w:bookmarkStart w:id="1420" w:name="_Toc244921527"/>
      <w:bookmarkStart w:id="1421" w:name="_Toc244922750"/>
      <w:bookmarkStart w:id="1422" w:name="_Toc244924335"/>
      <w:bookmarkStart w:id="1423" w:name="_Toc244947455"/>
      <w:bookmarkStart w:id="1424" w:name="_Toc244949556"/>
      <w:bookmarkStart w:id="1425" w:name="_Toc244950781"/>
      <w:bookmarkStart w:id="1426" w:name="_Toc244952034"/>
      <w:bookmarkStart w:id="1427" w:name="_Toc244957302"/>
      <w:bookmarkStart w:id="1428" w:name="_Toc244961513"/>
      <w:bookmarkStart w:id="1429" w:name="_Toc244611909"/>
      <w:bookmarkStart w:id="1430" w:name="_Toc244614515"/>
      <w:bookmarkStart w:id="1431" w:name="_Toc244615922"/>
      <w:bookmarkStart w:id="1432" w:name="_Toc244920338"/>
      <w:bookmarkStart w:id="1433" w:name="_Toc244921528"/>
      <w:bookmarkStart w:id="1434" w:name="_Toc244922751"/>
      <w:bookmarkStart w:id="1435" w:name="_Toc244924336"/>
      <w:bookmarkStart w:id="1436" w:name="_Toc244947456"/>
      <w:bookmarkStart w:id="1437" w:name="_Toc244949557"/>
      <w:bookmarkStart w:id="1438" w:name="_Toc244950782"/>
      <w:bookmarkStart w:id="1439" w:name="_Toc244952035"/>
      <w:bookmarkStart w:id="1440" w:name="_Toc244957303"/>
      <w:bookmarkStart w:id="1441" w:name="_Toc244961514"/>
      <w:bookmarkStart w:id="1442" w:name="_Toc244611910"/>
      <w:bookmarkStart w:id="1443" w:name="_Toc244614516"/>
      <w:bookmarkStart w:id="1444" w:name="_Toc244615923"/>
      <w:bookmarkStart w:id="1445" w:name="_Toc244920339"/>
      <w:bookmarkStart w:id="1446" w:name="_Toc244921529"/>
      <w:bookmarkStart w:id="1447" w:name="_Toc244922752"/>
      <w:bookmarkStart w:id="1448" w:name="_Toc244924337"/>
      <w:bookmarkStart w:id="1449" w:name="_Toc244947457"/>
      <w:bookmarkStart w:id="1450" w:name="_Toc244949558"/>
      <w:bookmarkStart w:id="1451" w:name="_Toc244950783"/>
      <w:bookmarkStart w:id="1452" w:name="_Toc244952036"/>
      <w:bookmarkStart w:id="1453" w:name="_Toc244957304"/>
      <w:bookmarkStart w:id="1454" w:name="_Toc244961515"/>
      <w:bookmarkStart w:id="1455" w:name="_Toc244611911"/>
      <w:bookmarkStart w:id="1456" w:name="_Toc244614517"/>
      <w:bookmarkStart w:id="1457" w:name="_Toc244615924"/>
      <w:bookmarkStart w:id="1458" w:name="_Toc244920340"/>
      <w:bookmarkStart w:id="1459" w:name="_Toc244921530"/>
      <w:bookmarkStart w:id="1460" w:name="_Toc244922753"/>
      <w:bookmarkStart w:id="1461" w:name="_Toc244924338"/>
      <w:bookmarkStart w:id="1462" w:name="_Toc244947458"/>
      <w:bookmarkStart w:id="1463" w:name="_Toc244949559"/>
      <w:bookmarkStart w:id="1464" w:name="_Toc244950784"/>
      <w:bookmarkStart w:id="1465" w:name="_Toc244952037"/>
      <w:bookmarkStart w:id="1466" w:name="_Toc244957305"/>
      <w:bookmarkStart w:id="1467" w:name="_Toc244961516"/>
      <w:bookmarkStart w:id="1468" w:name="_Toc244611912"/>
      <w:bookmarkStart w:id="1469" w:name="_Toc244614518"/>
      <w:bookmarkStart w:id="1470" w:name="_Toc244615925"/>
      <w:bookmarkStart w:id="1471" w:name="_Toc244920341"/>
      <w:bookmarkStart w:id="1472" w:name="_Toc244921531"/>
      <w:bookmarkStart w:id="1473" w:name="_Toc244922754"/>
      <w:bookmarkStart w:id="1474" w:name="_Toc244924339"/>
      <w:bookmarkStart w:id="1475" w:name="_Toc244947459"/>
      <w:bookmarkStart w:id="1476" w:name="_Toc244949560"/>
      <w:bookmarkStart w:id="1477" w:name="_Toc244950785"/>
      <w:bookmarkStart w:id="1478" w:name="_Toc244952038"/>
      <w:bookmarkStart w:id="1479" w:name="_Toc244957306"/>
      <w:bookmarkStart w:id="1480" w:name="_Toc244961517"/>
      <w:bookmarkStart w:id="1481" w:name="_Toc244611913"/>
      <w:bookmarkStart w:id="1482" w:name="_Toc244614519"/>
      <w:bookmarkStart w:id="1483" w:name="_Toc244615926"/>
      <w:bookmarkStart w:id="1484" w:name="_Toc244920342"/>
      <w:bookmarkStart w:id="1485" w:name="_Toc244921532"/>
      <w:bookmarkStart w:id="1486" w:name="_Toc244922755"/>
      <w:bookmarkStart w:id="1487" w:name="_Toc244924340"/>
      <w:bookmarkStart w:id="1488" w:name="_Toc244947460"/>
      <w:bookmarkStart w:id="1489" w:name="_Toc244949561"/>
      <w:bookmarkStart w:id="1490" w:name="_Toc244950786"/>
      <w:bookmarkStart w:id="1491" w:name="_Toc244952039"/>
      <w:bookmarkStart w:id="1492" w:name="_Toc244957307"/>
      <w:bookmarkStart w:id="1493" w:name="_Toc244961518"/>
      <w:bookmarkStart w:id="1494" w:name="_Toc244611914"/>
      <w:bookmarkStart w:id="1495" w:name="_Toc244614520"/>
      <w:bookmarkStart w:id="1496" w:name="_Toc244615927"/>
      <w:bookmarkStart w:id="1497" w:name="_Toc244920343"/>
      <w:bookmarkStart w:id="1498" w:name="_Toc244921533"/>
      <w:bookmarkStart w:id="1499" w:name="_Toc244922756"/>
      <w:bookmarkStart w:id="1500" w:name="_Toc244924341"/>
      <w:bookmarkStart w:id="1501" w:name="_Toc244947461"/>
      <w:bookmarkStart w:id="1502" w:name="_Toc244949562"/>
      <w:bookmarkStart w:id="1503" w:name="_Toc244950787"/>
      <w:bookmarkStart w:id="1504" w:name="_Toc244952040"/>
      <w:bookmarkStart w:id="1505" w:name="_Toc244957308"/>
      <w:bookmarkStart w:id="1506" w:name="_Toc244961519"/>
      <w:bookmarkStart w:id="1507" w:name="_Toc244611915"/>
      <w:bookmarkStart w:id="1508" w:name="_Toc244614521"/>
      <w:bookmarkStart w:id="1509" w:name="_Toc244615928"/>
      <w:bookmarkStart w:id="1510" w:name="_Toc244920344"/>
      <w:bookmarkStart w:id="1511" w:name="_Toc244921534"/>
      <w:bookmarkStart w:id="1512" w:name="_Toc244922757"/>
      <w:bookmarkStart w:id="1513" w:name="_Toc244924342"/>
      <w:bookmarkStart w:id="1514" w:name="_Toc244947462"/>
      <w:bookmarkStart w:id="1515" w:name="_Toc244949563"/>
      <w:bookmarkStart w:id="1516" w:name="_Toc244950788"/>
      <w:bookmarkStart w:id="1517" w:name="_Toc244952041"/>
      <w:bookmarkStart w:id="1518" w:name="_Toc244957309"/>
      <w:bookmarkStart w:id="1519" w:name="_Toc244961520"/>
      <w:bookmarkStart w:id="1520" w:name="_Toc244611916"/>
      <w:bookmarkStart w:id="1521" w:name="_Toc244614522"/>
      <w:bookmarkStart w:id="1522" w:name="_Toc244615929"/>
      <w:bookmarkStart w:id="1523" w:name="_Toc244920345"/>
      <w:bookmarkStart w:id="1524" w:name="_Toc244921535"/>
      <w:bookmarkStart w:id="1525" w:name="_Toc244922758"/>
      <w:bookmarkStart w:id="1526" w:name="_Toc244924343"/>
      <w:bookmarkStart w:id="1527" w:name="_Toc244947463"/>
      <w:bookmarkStart w:id="1528" w:name="_Toc244949564"/>
      <w:bookmarkStart w:id="1529" w:name="_Toc244950789"/>
      <w:bookmarkStart w:id="1530" w:name="_Toc244952042"/>
      <w:bookmarkStart w:id="1531" w:name="_Toc244957310"/>
      <w:bookmarkStart w:id="1532" w:name="_Toc244961521"/>
      <w:bookmarkStart w:id="1533" w:name="_Toc244611917"/>
      <w:bookmarkStart w:id="1534" w:name="_Toc244614523"/>
      <w:bookmarkStart w:id="1535" w:name="_Toc244615930"/>
      <w:bookmarkStart w:id="1536" w:name="_Toc244920346"/>
      <w:bookmarkStart w:id="1537" w:name="_Toc244921536"/>
      <w:bookmarkStart w:id="1538" w:name="_Toc244922759"/>
      <w:bookmarkStart w:id="1539" w:name="_Toc244924344"/>
      <w:bookmarkStart w:id="1540" w:name="_Toc244947464"/>
      <w:bookmarkStart w:id="1541" w:name="_Toc244949565"/>
      <w:bookmarkStart w:id="1542" w:name="_Toc244950790"/>
      <w:bookmarkStart w:id="1543" w:name="_Toc244952043"/>
      <w:bookmarkStart w:id="1544" w:name="_Toc244957311"/>
      <w:bookmarkStart w:id="1545" w:name="_Toc244961522"/>
      <w:bookmarkStart w:id="1546" w:name="_Toc244611918"/>
      <w:bookmarkStart w:id="1547" w:name="_Toc244614524"/>
      <w:bookmarkStart w:id="1548" w:name="_Toc244615931"/>
      <w:bookmarkStart w:id="1549" w:name="_Toc244920347"/>
      <w:bookmarkStart w:id="1550" w:name="_Toc244921537"/>
      <w:bookmarkStart w:id="1551" w:name="_Toc244922760"/>
      <w:bookmarkStart w:id="1552" w:name="_Toc244924345"/>
      <w:bookmarkStart w:id="1553" w:name="_Toc244947465"/>
      <w:bookmarkStart w:id="1554" w:name="_Toc244949566"/>
      <w:bookmarkStart w:id="1555" w:name="_Toc244950791"/>
      <w:bookmarkStart w:id="1556" w:name="_Toc244952044"/>
      <w:bookmarkStart w:id="1557" w:name="_Toc244957312"/>
      <w:bookmarkStart w:id="1558" w:name="_Toc244961523"/>
      <w:bookmarkStart w:id="1559" w:name="_Toc244611919"/>
      <w:bookmarkStart w:id="1560" w:name="_Toc244614525"/>
      <w:bookmarkStart w:id="1561" w:name="_Toc244615932"/>
      <w:bookmarkStart w:id="1562" w:name="_Toc244920348"/>
      <w:bookmarkStart w:id="1563" w:name="_Toc244921538"/>
      <w:bookmarkStart w:id="1564" w:name="_Toc244922761"/>
      <w:bookmarkStart w:id="1565" w:name="_Toc244924346"/>
      <w:bookmarkStart w:id="1566" w:name="_Toc244947466"/>
      <w:bookmarkStart w:id="1567" w:name="_Toc244949567"/>
      <w:bookmarkStart w:id="1568" w:name="_Toc244950792"/>
      <w:bookmarkStart w:id="1569" w:name="_Toc244952045"/>
      <w:bookmarkStart w:id="1570" w:name="_Toc244957313"/>
      <w:bookmarkStart w:id="1571" w:name="_Toc244961524"/>
      <w:bookmarkStart w:id="1572" w:name="_Toc244611920"/>
      <w:bookmarkStart w:id="1573" w:name="_Toc244614526"/>
      <w:bookmarkStart w:id="1574" w:name="_Toc244615933"/>
      <w:bookmarkStart w:id="1575" w:name="_Toc244920349"/>
      <w:bookmarkStart w:id="1576" w:name="_Toc244921539"/>
      <w:bookmarkStart w:id="1577" w:name="_Toc244922762"/>
      <w:bookmarkStart w:id="1578" w:name="_Toc244924347"/>
      <w:bookmarkStart w:id="1579" w:name="_Toc244947467"/>
      <w:bookmarkStart w:id="1580" w:name="_Toc244949568"/>
      <w:bookmarkStart w:id="1581" w:name="_Toc244950793"/>
      <w:bookmarkStart w:id="1582" w:name="_Toc244952046"/>
      <w:bookmarkStart w:id="1583" w:name="_Toc244957314"/>
      <w:bookmarkStart w:id="1584" w:name="_Toc244961525"/>
      <w:bookmarkStart w:id="1585" w:name="_Toc244611921"/>
      <w:bookmarkStart w:id="1586" w:name="_Toc244614527"/>
      <w:bookmarkStart w:id="1587" w:name="_Toc244615934"/>
      <w:bookmarkStart w:id="1588" w:name="_Toc244920350"/>
      <w:bookmarkStart w:id="1589" w:name="_Toc244921540"/>
      <w:bookmarkStart w:id="1590" w:name="_Toc244922763"/>
      <w:bookmarkStart w:id="1591" w:name="_Toc244924348"/>
      <w:bookmarkStart w:id="1592" w:name="_Toc244947468"/>
      <w:bookmarkStart w:id="1593" w:name="_Toc244949569"/>
      <w:bookmarkStart w:id="1594" w:name="_Toc244950794"/>
      <w:bookmarkStart w:id="1595" w:name="_Toc244952047"/>
      <w:bookmarkStart w:id="1596" w:name="_Toc244957315"/>
      <w:bookmarkStart w:id="1597" w:name="_Toc244961526"/>
      <w:bookmarkStart w:id="1598" w:name="_Toc244611922"/>
      <w:bookmarkStart w:id="1599" w:name="_Toc244614528"/>
      <w:bookmarkStart w:id="1600" w:name="_Toc244615935"/>
      <w:bookmarkStart w:id="1601" w:name="_Toc244920351"/>
      <w:bookmarkStart w:id="1602" w:name="_Toc244921541"/>
      <w:bookmarkStart w:id="1603" w:name="_Toc244922764"/>
      <w:bookmarkStart w:id="1604" w:name="_Toc244924349"/>
      <w:bookmarkStart w:id="1605" w:name="_Toc244947469"/>
      <w:bookmarkStart w:id="1606" w:name="_Toc244949570"/>
      <w:bookmarkStart w:id="1607" w:name="_Toc244950795"/>
      <w:bookmarkStart w:id="1608" w:name="_Toc244952048"/>
      <w:bookmarkStart w:id="1609" w:name="_Toc244957316"/>
      <w:bookmarkStart w:id="1610" w:name="_Toc244961527"/>
      <w:bookmarkStart w:id="1611" w:name="_Toc244611923"/>
      <w:bookmarkStart w:id="1612" w:name="_Toc244614529"/>
      <w:bookmarkStart w:id="1613" w:name="_Toc244615936"/>
      <w:bookmarkStart w:id="1614" w:name="_Toc244920352"/>
      <w:bookmarkStart w:id="1615" w:name="_Toc244921542"/>
      <w:bookmarkStart w:id="1616" w:name="_Toc244922765"/>
      <w:bookmarkStart w:id="1617" w:name="_Toc244924350"/>
      <w:bookmarkStart w:id="1618" w:name="_Toc244947470"/>
      <w:bookmarkStart w:id="1619" w:name="_Toc244949571"/>
      <w:bookmarkStart w:id="1620" w:name="_Toc244950796"/>
      <w:bookmarkStart w:id="1621" w:name="_Toc244952049"/>
      <w:bookmarkStart w:id="1622" w:name="_Toc244957317"/>
      <w:bookmarkStart w:id="1623" w:name="_Toc244961528"/>
      <w:bookmarkStart w:id="1624" w:name="_Toc244611924"/>
      <w:bookmarkStart w:id="1625" w:name="_Toc244614530"/>
      <w:bookmarkStart w:id="1626" w:name="_Toc244615937"/>
      <w:bookmarkStart w:id="1627" w:name="_Toc244920353"/>
      <w:bookmarkStart w:id="1628" w:name="_Toc244921543"/>
      <w:bookmarkStart w:id="1629" w:name="_Toc244922766"/>
      <w:bookmarkStart w:id="1630" w:name="_Toc244924351"/>
      <w:bookmarkStart w:id="1631" w:name="_Toc244947471"/>
      <w:bookmarkStart w:id="1632" w:name="_Toc244949572"/>
      <w:bookmarkStart w:id="1633" w:name="_Toc244950797"/>
      <w:bookmarkStart w:id="1634" w:name="_Toc244952050"/>
      <w:bookmarkStart w:id="1635" w:name="_Toc244957318"/>
      <w:bookmarkStart w:id="1636" w:name="_Toc244961529"/>
      <w:bookmarkStart w:id="1637" w:name="_Toc244611925"/>
      <w:bookmarkStart w:id="1638" w:name="_Toc244614531"/>
      <w:bookmarkStart w:id="1639" w:name="_Toc244615938"/>
      <w:bookmarkStart w:id="1640" w:name="_Toc244920354"/>
      <w:bookmarkStart w:id="1641" w:name="_Toc244921544"/>
      <w:bookmarkStart w:id="1642" w:name="_Toc244922767"/>
      <w:bookmarkStart w:id="1643" w:name="_Toc244924352"/>
      <w:bookmarkStart w:id="1644" w:name="_Toc244947472"/>
      <w:bookmarkStart w:id="1645" w:name="_Toc244949573"/>
      <w:bookmarkStart w:id="1646" w:name="_Toc244950798"/>
      <w:bookmarkStart w:id="1647" w:name="_Toc244952051"/>
      <w:bookmarkStart w:id="1648" w:name="_Toc244957319"/>
      <w:bookmarkStart w:id="1649" w:name="_Toc244961530"/>
      <w:bookmarkStart w:id="1650" w:name="_Toc244611926"/>
      <w:bookmarkStart w:id="1651" w:name="_Toc244614532"/>
      <w:bookmarkStart w:id="1652" w:name="_Toc244615939"/>
      <w:bookmarkStart w:id="1653" w:name="_Toc244920355"/>
      <w:bookmarkStart w:id="1654" w:name="_Toc244921545"/>
      <w:bookmarkStart w:id="1655" w:name="_Toc244922768"/>
      <w:bookmarkStart w:id="1656" w:name="_Toc244924353"/>
      <w:bookmarkStart w:id="1657" w:name="_Toc244947473"/>
      <w:bookmarkStart w:id="1658" w:name="_Toc244949574"/>
      <w:bookmarkStart w:id="1659" w:name="_Toc244950799"/>
      <w:bookmarkStart w:id="1660" w:name="_Toc244952052"/>
      <w:bookmarkStart w:id="1661" w:name="_Toc244957320"/>
      <w:bookmarkStart w:id="1662" w:name="_Toc244961531"/>
      <w:bookmarkStart w:id="1663" w:name="_Toc244611927"/>
      <w:bookmarkStart w:id="1664" w:name="_Toc244614533"/>
      <w:bookmarkStart w:id="1665" w:name="_Toc244615940"/>
      <w:bookmarkStart w:id="1666" w:name="_Toc244920356"/>
      <w:bookmarkStart w:id="1667" w:name="_Toc244921546"/>
      <w:bookmarkStart w:id="1668" w:name="_Toc244922769"/>
      <w:bookmarkStart w:id="1669" w:name="_Toc244924354"/>
      <w:bookmarkStart w:id="1670" w:name="_Toc244947474"/>
      <w:bookmarkStart w:id="1671" w:name="_Toc244949575"/>
      <w:bookmarkStart w:id="1672" w:name="_Toc244950800"/>
      <w:bookmarkStart w:id="1673" w:name="_Toc244952053"/>
      <w:bookmarkStart w:id="1674" w:name="_Toc244957321"/>
      <w:bookmarkStart w:id="1675" w:name="_Toc244961532"/>
      <w:bookmarkStart w:id="1676" w:name="_Toc244611928"/>
      <w:bookmarkStart w:id="1677" w:name="_Toc244614534"/>
      <w:bookmarkStart w:id="1678" w:name="_Toc244615941"/>
      <w:bookmarkStart w:id="1679" w:name="_Toc244920357"/>
      <w:bookmarkStart w:id="1680" w:name="_Toc244921547"/>
      <w:bookmarkStart w:id="1681" w:name="_Toc244922770"/>
      <w:bookmarkStart w:id="1682" w:name="_Toc244924355"/>
      <w:bookmarkStart w:id="1683" w:name="_Toc244947475"/>
      <w:bookmarkStart w:id="1684" w:name="_Toc244949576"/>
      <w:bookmarkStart w:id="1685" w:name="_Toc244950801"/>
      <w:bookmarkStart w:id="1686" w:name="_Toc244952054"/>
      <w:bookmarkStart w:id="1687" w:name="_Toc244957322"/>
      <w:bookmarkStart w:id="1688" w:name="_Toc244961533"/>
      <w:bookmarkStart w:id="1689" w:name="_Toc244611929"/>
      <w:bookmarkStart w:id="1690" w:name="_Toc244614535"/>
      <w:bookmarkStart w:id="1691" w:name="_Toc244615942"/>
      <w:bookmarkStart w:id="1692" w:name="_Toc244920358"/>
      <w:bookmarkStart w:id="1693" w:name="_Toc244921548"/>
      <w:bookmarkStart w:id="1694" w:name="_Toc244922771"/>
      <w:bookmarkStart w:id="1695" w:name="_Toc244924356"/>
      <w:bookmarkStart w:id="1696" w:name="_Toc244947476"/>
      <w:bookmarkStart w:id="1697" w:name="_Toc244949577"/>
      <w:bookmarkStart w:id="1698" w:name="_Toc244950802"/>
      <w:bookmarkStart w:id="1699" w:name="_Toc244952055"/>
      <w:bookmarkStart w:id="1700" w:name="_Toc244957323"/>
      <w:bookmarkStart w:id="1701" w:name="_Toc244961534"/>
      <w:bookmarkStart w:id="1702" w:name="_Toc244611930"/>
      <w:bookmarkStart w:id="1703" w:name="_Toc244614536"/>
      <w:bookmarkStart w:id="1704" w:name="_Toc244615943"/>
      <w:bookmarkStart w:id="1705" w:name="_Toc244920359"/>
      <w:bookmarkStart w:id="1706" w:name="_Toc244921549"/>
      <w:bookmarkStart w:id="1707" w:name="_Toc244922772"/>
      <w:bookmarkStart w:id="1708" w:name="_Toc244924357"/>
      <w:bookmarkStart w:id="1709" w:name="_Toc244947477"/>
      <w:bookmarkStart w:id="1710" w:name="_Toc244949578"/>
      <w:bookmarkStart w:id="1711" w:name="_Toc244950803"/>
      <w:bookmarkStart w:id="1712" w:name="_Toc244952056"/>
      <w:bookmarkStart w:id="1713" w:name="_Toc244957324"/>
      <w:bookmarkStart w:id="1714" w:name="_Toc244961535"/>
      <w:bookmarkStart w:id="1715" w:name="_Toc244611931"/>
      <w:bookmarkStart w:id="1716" w:name="_Toc244614537"/>
      <w:bookmarkStart w:id="1717" w:name="_Toc244615944"/>
      <w:bookmarkStart w:id="1718" w:name="_Toc244920360"/>
      <w:bookmarkStart w:id="1719" w:name="_Toc244921550"/>
      <w:bookmarkStart w:id="1720" w:name="_Toc244922773"/>
      <w:bookmarkStart w:id="1721" w:name="_Toc244924358"/>
      <w:bookmarkStart w:id="1722" w:name="_Toc244947478"/>
      <w:bookmarkStart w:id="1723" w:name="_Toc244949579"/>
      <w:bookmarkStart w:id="1724" w:name="_Toc244950804"/>
      <w:bookmarkStart w:id="1725" w:name="_Toc244952057"/>
      <w:bookmarkStart w:id="1726" w:name="_Toc244957325"/>
      <w:bookmarkStart w:id="1727" w:name="_Toc244961536"/>
      <w:bookmarkStart w:id="1728" w:name="_Toc244611932"/>
      <w:bookmarkStart w:id="1729" w:name="_Toc244614538"/>
      <w:bookmarkStart w:id="1730" w:name="_Toc244615945"/>
      <w:bookmarkStart w:id="1731" w:name="_Toc244920361"/>
      <w:bookmarkStart w:id="1732" w:name="_Toc244921551"/>
      <w:bookmarkStart w:id="1733" w:name="_Toc244922774"/>
      <w:bookmarkStart w:id="1734" w:name="_Toc244924359"/>
      <w:bookmarkStart w:id="1735" w:name="_Toc244947479"/>
      <w:bookmarkStart w:id="1736" w:name="_Toc244949580"/>
      <w:bookmarkStart w:id="1737" w:name="_Toc244950805"/>
      <w:bookmarkStart w:id="1738" w:name="_Toc244952058"/>
      <w:bookmarkStart w:id="1739" w:name="_Toc244957326"/>
      <w:bookmarkStart w:id="1740" w:name="_Toc244961537"/>
      <w:bookmarkStart w:id="1741" w:name="_Toc244611933"/>
      <w:bookmarkStart w:id="1742" w:name="_Toc244614539"/>
      <w:bookmarkStart w:id="1743" w:name="_Toc244615946"/>
      <w:bookmarkStart w:id="1744" w:name="_Toc244920362"/>
      <w:bookmarkStart w:id="1745" w:name="_Toc244921552"/>
      <w:bookmarkStart w:id="1746" w:name="_Toc244922775"/>
      <w:bookmarkStart w:id="1747" w:name="_Toc244924360"/>
      <w:bookmarkStart w:id="1748" w:name="_Toc244947480"/>
      <w:bookmarkStart w:id="1749" w:name="_Toc244949581"/>
      <w:bookmarkStart w:id="1750" w:name="_Toc244950806"/>
      <w:bookmarkStart w:id="1751" w:name="_Toc244952059"/>
      <w:bookmarkStart w:id="1752" w:name="_Toc244957327"/>
      <w:bookmarkStart w:id="1753" w:name="_Toc244961538"/>
      <w:bookmarkStart w:id="1754" w:name="_Toc244611934"/>
      <w:bookmarkStart w:id="1755" w:name="_Toc244614540"/>
      <w:bookmarkStart w:id="1756" w:name="_Toc244615947"/>
      <w:bookmarkStart w:id="1757" w:name="_Toc244920363"/>
      <w:bookmarkStart w:id="1758" w:name="_Toc244921553"/>
      <w:bookmarkStart w:id="1759" w:name="_Toc244922776"/>
      <w:bookmarkStart w:id="1760" w:name="_Toc244924361"/>
      <w:bookmarkStart w:id="1761" w:name="_Toc244947481"/>
      <w:bookmarkStart w:id="1762" w:name="_Toc244949582"/>
      <w:bookmarkStart w:id="1763" w:name="_Toc244950807"/>
      <w:bookmarkStart w:id="1764" w:name="_Toc244952060"/>
      <w:bookmarkStart w:id="1765" w:name="_Toc244957328"/>
      <w:bookmarkStart w:id="1766" w:name="_Toc244961539"/>
      <w:bookmarkStart w:id="1767" w:name="_Toc244611935"/>
      <w:bookmarkStart w:id="1768" w:name="_Toc244614541"/>
      <w:bookmarkStart w:id="1769" w:name="_Toc244615948"/>
      <w:bookmarkStart w:id="1770" w:name="_Toc244920364"/>
      <w:bookmarkStart w:id="1771" w:name="_Toc244921554"/>
      <w:bookmarkStart w:id="1772" w:name="_Toc244922777"/>
      <w:bookmarkStart w:id="1773" w:name="_Toc244924362"/>
      <w:bookmarkStart w:id="1774" w:name="_Toc244947482"/>
      <w:bookmarkStart w:id="1775" w:name="_Toc244949583"/>
      <w:bookmarkStart w:id="1776" w:name="_Toc244950808"/>
      <w:bookmarkStart w:id="1777" w:name="_Toc244952061"/>
      <w:bookmarkStart w:id="1778" w:name="_Toc244957329"/>
      <w:bookmarkStart w:id="1779" w:name="_Toc244961540"/>
      <w:bookmarkStart w:id="1780" w:name="_Toc244611936"/>
      <w:bookmarkStart w:id="1781" w:name="_Toc244614542"/>
      <w:bookmarkStart w:id="1782" w:name="_Toc244615949"/>
      <w:bookmarkStart w:id="1783" w:name="_Toc244920365"/>
      <w:bookmarkStart w:id="1784" w:name="_Toc244921555"/>
      <w:bookmarkStart w:id="1785" w:name="_Toc244922778"/>
      <w:bookmarkStart w:id="1786" w:name="_Toc244924363"/>
      <w:bookmarkStart w:id="1787" w:name="_Toc244947483"/>
      <w:bookmarkStart w:id="1788" w:name="_Toc244949584"/>
      <w:bookmarkStart w:id="1789" w:name="_Toc244950809"/>
      <w:bookmarkStart w:id="1790" w:name="_Toc244952062"/>
      <w:bookmarkStart w:id="1791" w:name="_Toc244957330"/>
      <w:bookmarkStart w:id="1792" w:name="_Toc244961541"/>
      <w:bookmarkStart w:id="1793" w:name="_Toc244611937"/>
      <w:bookmarkStart w:id="1794" w:name="_Toc244614543"/>
      <w:bookmarkStart w:id="1795" w:name="_Toc244615950"/>
      <w:bookmarkStart w:id="1796" w:name="_Toc244920366"/>
      <w:bookmarkStart w:id="1797" w:name="_Toc244921556"/>
      <w:bookmarkStart w:id="1798" w:name="_Toc244922779"/>
      <w:bookmarkStart w:id="1799" w:name="_Toc244924364"/>
      <w:bookmarkStart w:id="1800" w:name="_Toc244947484"/>
      <w:bookmarkStart w:id="1801" w:name="_Toc244949585"/>
      <w:bookmarkStart w:id="1802" w:name="_Toc244950810"/>
      <w:bookmarkStart w:id="1803" w:name="_Toc244952063"/>
      <w:bookmarkStart w:id="1804" w:name="_Toc244957331"/>
      <w:bookmarkStart w:id="1805" w:name="_Toc244961542"/>
      <w:bookmarkStart w:id="1806" w:name="_Toc244611938"/>
      <w:bookmarkStart w:id="1807" w:name="_Toc244614544"/>
      <w:bookmarkStart w:id="1808" w:name="_Toc244615951"/>
      <w:bookmarkStart w:id="1809" w:name="_Toc244920367"/>
      <w:bookmarkStart w:id="1810" w:name="_Toc244921557"/>
      <w:bookmarkStart w:id="1811" w:name="_Toc244922780"/>
      <w:bookmarkStart w:id="1812" w:name="_Toc244924365"/>
      <w:bookmarkStart w:id="1813" w:name="_Toc244947485"/>
      <w:bookmarkStart w:id="1814" w:name="_Toc244949586"/>
      <w:bookmarkStart w:id="1815" w:name="_Toc244950811"/>
      <w:bookmarkStart w:id="1816" w:name="_Toc244952064"/>
      <w:bookmarkStart w:id="1817" w:name="_Toc244957332"/>
      <w:bookmarkStart w:id="1818" w:name="_Toc244961543"/>
      <w:bookmarkStart w:id="1819" w:name="_Toc244611939"/>
      <w:bookmarkStart w:id="1820" w:name="_Toc244614545"/>
      <w:bookmarkStart w:id="1821" w:name="_Toc244615952"/>
      <w:bookmarkStart w:id="1822" w:name="_Toc244920368"/>
      <w:bookmarkStart w:id="1823" w:name="_Toc244921558"/>
      <w:bookmarkStart w:id="1824" w:name="_Toc244922781"/>
      <w:bookmarkStart w:id="1825" w:name="_Toc244924366"/>
      <w:bookmarkStart w:id="1826" w:name="_Toc244947486"/>
      <w:bookmarkStart w:id="1827" w:name="_Toc244949587"/>
      <w:bookmarkStart w:id="1828" w:name="_Toc244950812"/>
      <w:bookmarkStart w:id="1829" w:name="_Toc244952065"/>
      <w:bookmarkStart w:id="1830" w:name="_Toc244957333"/>
      <w:bookmarkStart w:id="1831" w:name="_Toc244961544"/>
      <w:bookmarkStart w:id="1832" w:name="_Toc244611940"/>
      <w:bookmarkStart w:id="1833" w:name="_Toc244614546"/>
      <w:bookmarkStart w:id="1834" w:name="_Toc244615953"/>
      <w:bookmarkStart w:id="1835" w:name="_Toc244920369"/>
      <w:bookmarkStart w:id="1836" w:name="_Toc244921559"/>
      <w:bookmarkStart w:id="1837" w:name="_Toc244922782"/>
      <w:bookmarkStart w:id="1838" w:name="_Toc244924367"/>
      <w:bookmarkStart w:id="1839" w:name="_Toc244947487"/>
      <w:bookmarkStart w:id="1840" w:name="_Toc244949588"/>
      <w:bookmarkStart w:id="1841" w:name="_Toc244950813"/>
      <w:bookmarkStart w:id="1842" w:name="_Toc244952066"/>
      <w:bookmarkStart w:id="1843" w:name="_Toc244957334"/>
      <w:bookmarkStart w:id="1844" w:name="_Toc244961545"/>
      <w:bookmarkStart w:id="1845" w:name="_Toc244611941"/>
      <w:bookmarkStart w:id="1846" w:name="_Toc244614547"/>
      <w:bookmarkStart w:id="1847" w:name="_Toc244615954"/>
      <w:bookmarkStart w:id="1848" w:name="_Toc244920370"/>
      <w:bookmarkStart w:id="1849" w:name="_Toc244921560"/>
      <w:bookmarkStart w:id="1850" w:name="_Toc244922783"/>
      <w:bookmarkStart w:id="1851" w:name="_Toc244924368"/>
      <w:bookmarkStart w:id="1852" w:name="_Toc244947488"/>
      <w:bookmarkStart w:id="1853" w:name="_Toc244949589"/>
      <w:bookmarkStart w:id="1854" w:name="_Toc244950814"/>
      <w:bookmarkStart w:id="1855" w:name="_Toc244952067"/>
      <w:bookmarkStart w:id="1856" w:name="_Toc244957335"/>
      <w:bookmarkStart w:id="1857" w:name="_Toc244961546"/>
      <w:bookmarkStart w:id="1858" w:name="_Toc244611942"/>
      <w:bookmarkStart w:id="1859" w:name="_Toc244614548"/>
      <w:bookmarkStart w:id="1860" w:name="_Toc244615955"/>
      <w:bookmarkStart w:id="1861" w:name="_Toc244920371"/>
      <w:bookmarkStart w:id="1862" w:name="_Toc244921561"/>
      <w:bookmarkStart w:id="1863" w:name="_Toc244922784"/>
      <w:bookmarkStart w:id="1864" w:name="_Toc244924369"/>
      <w:bookmarkStart w:id="1865" w:name="_Toc244947489"/>
      <w:bookmarkStart w:id="1866" w:name="_Toc244949590"/>
      <w:bookmarkStart w:id="1867" w:name="_Toc244950815"/>
      <w:bookmarkStart w:id="1868" w:name="_Toc244952068"/>
      <w:bookmarkStart w:id="1869" w:name="_Toc244957336"/>
      <w:bookmarkStart w:id="1870" w:name="_Toc244961547"/>
      <w:bookmarkStart w:id="1871" w:name="_Toc244611943"/>
      <w:bookmarkStart w:id="1872" w:name="_Toc244614549"/>
      <w:bookmarkStart w:id="1873" w:name="_Toc244615956"/>
      <w:bookmarkStart w:id="1874" w:name="_Toc244920372"/>
      <w:bookmarkStart w:id="1875" w:name="_Toc244921562"/>
      <w:bookmarkStart w:id="1876" w:name="_Toc244922785"/>
      <w:bookmarkStart w:id="1877" w:name="_Toc244924370"/>
      <w:bookmarkStart w:id="1878" w:name="_Toc244947490"/>
      <w:bookmarkStart w:id="1879" w:name="_Toc244949591"/>
      <w:bookmarkStart w:id="1880" w:name="_Toc244950816"/>
      <w:bookmarkStart w:id="1881" w:name="_Toc244952069"/>
      <w:bookmarkStart w:id="1882" w:name="_Toc244957337"/>
      <w:bookmarkStart w:id="1883" w:name="_Toc244961548"/>
      <w:bookmarkStart w:id="1884" w:name="_Toc244611944"/>
      <w:bookmarkStart w:id="1885" w:name="_Toc244614550"/>
      <w:bookmarkStart w:id="1886" w:name="_Toc244615957"/>
      <w:bookmarkStart w:id="1887" w:name="_Toc244920373"/>
      <w:bookmarkStart w:id="1888" w:name="_Toc244921563"/>
      <w:bookmarkStart w:id="1889" w:name="_Toc244922786"/>
      <w:bookmarkStart w:id="1890" w:name="_Toc244924371"/>
      <w:bookmarkStart w:id="1891" w:name="_Toc244947491"/>
      <w:bookmarkStart w:id="1892" w:name="_Toc244949592"/>
      <w:bookmarkStart w:id="1893" w:name="_Toc244950817"/>
      <w:bookmarkStart w:id="1894" w:name="_Toc244952070"/>
      <w:bookmarkStart w:id="1895" w:name="_Toc244957338"/>
      <w:bookmarkStart w:id="1896" w:name="_Toc244961549"/>
      <w:bookmarkStart w:id="1897" w:name="_Toc244611945"/>
      <w:bookmarkStart w:id="1898" w:name="_Toc244614551"/>
      <w:bookmarkStart w:id="1899" w:name="_Toc244615958"/>
      <w:bookmarkStart w:id="1900" w:name="_Toc244920374"/>
      <w:bookmarkStart w:id="1901" w:name="_Toc244921564"/>
      <w:bookmarkStart w:id="1902" w:name="_Toc244922787"/>
      <w:bookmarkStart w:id="1903" w:name="_Toc244924372"/>
      <w:bookmarkStart w:id="1904" w:name="_Toc244947492"/>
      <w:bookmarkStart w:id="1905" w:name="_Toc244949593"/>
      <w:bookmarkStart w:id="1906" w:name="_Toc244950818"/>
      <w:bookmarkStart w:id="1907" w:name="_Toc244952071"/>
      <w:bookmarkStart w:id="1908" w:name="_Toc244957339"/>
      <w:bookmarkStart w:id="1909" w:name="_Toc244961550"/>
      <w:bookmarkStart w:id="1910" w:name="_Toc244611946"/>
      <w:bookmarkStart w:id="1911" w:name="_Toc244614552"/>
      <w:bookmarkStart w:id="1912" w:name="_Toc244615959"/>
      <w:bookmarkStart w:id="1913" w:name="_Toc244920375"/>
      <w:bookmarkStart w:id="1914" w:name="_Toc244921565"/>
      <w:bookmarkStart w:id="1915" w:name="_Toc244922788"/>
      <w:bookmarkStart w:id="1916" w:name="_Toc244924373"/>
      <w:bookmarkStart w:id="1917" w:name="_Toc244947493"/>
      <w:bookmarkStart w:id="1918" w:name="_Toc244949594"/>
      <w:bookmarkStart w:id="1919" w:name="_Toc244950819"/>
      <w:bookmarkStart w:id="1920" w:name="_Toc244952072"/>
      <w:bookmarkStart w:id="1921" w:name="_Toc244957340"/>
      <w:bookmarkStart w:id="1922" w:name="_Toc244961551"/>
      <w:bookmarkStart w:id="1923" w:name="_Toc244611947"/>
      <w:bookmarkStart w:id="1924" w:name="_Toc244614553"/>
      <w:bookmarkStart w:id="1925" w:name="_Toc244615960"/>
      <w:bookmarkStart w:id="1926" w:name="_Toc244920376"/>
      <w:bookmarkStart w:id="1927" w:name="_Toc244921566"/>
      <w:bookmarkStart w:id="1928" w:name="_Toc244922789"/>
      <w:bookmarkStart w:id="1929" w:name="_Toc244924374"/>
      <w:bookmarkStart w:id="1930" w:name="_Toc244947494"/>
      <w:bookmarkStart w:id="1931" w:name="_Toc244949595"/>
      <w:bookmarkStart w:id="1932" w:name="_Toc244950820"/>
      <w:bookmarkStart w:id="1933" w:name="_Toc244952073"/>
      <w:bookmarkStart w:id="1934" w:name="_Toc244957341"/>
      <w:bookmarkStart w:id="1935" w:name="_Toc244961552"/>
      <w:bookmarkStart w:id="1936" w:name="_Toc244611948"/>
      <w:bookmarkStart w:id="1937" w:name="_Toc244614554"/>
      <w:bookmarkStart w:id="1938" w:name="_Toc244615961"/>
      <w:bookmarkStart w:id="1939" w:name="_Toc244920377"/>
      <w:bookmarkStart w:id="1940" w:name="_Toc244921567"/>
      <w:bookmarkStart w:id="1941" w:name="_Toc244922790"/>
      <w:bookmarkStart w:id="1942" w:name="_Toc244924375"/>
      <w:bookmarkStart w:id="1943" w:name="_Toc244947495"/>
      <w:bookmarkStart w:id="1944" w:name="_Toc244949596"/>
      <w:bookmarkStart w:id="1945" w:name="_Toc244950821"/>
      <w:bookmarkStart w:id="1946" w:name="_Toc244952074"/>
      <w:bookmarkStart w:id="1947" w:name="_Toc244957342"/>
      <w:bookmarkStart w:id="1948" w:name="_Toc244961553"/>
      <w:bookmarkStart w:id="1949" w:name="_Toc244611949"/>
      <w:bookmarkStart w:id="1950" w:name="_Toc244614555"/>
      <w:bookmarkStart w:id="1951" w:name="_Toc244615962"/>
      <w:bookmarkStart w:id="1952" w:name="_Toc244920378"/>
      <w:bookmarkStart w:id="1953" w:name="_Toc244921568"/>
      <w:bookmarkStart w:id="1954" w:name="_Toc244922791"/>
      <w:bookmarkStart w:id="1955" w:name="_Toc244924376"/>
      <w:bookmarkStart w:id="1956" w:name="_Toc244947496"/>
      <w:bookmarkStart w:id="1957" w:name="_Toc244949597"/>
      <w:bookmarkStart w:id="1958" w:name="_Toc244950822"/>
      <w:bookmarkStart w:id="1959" w:name="_Toc244952075"/>
      <w:bookmarkStart w:id="1960" w:name="_Toc244957343"/>
      <w:bookmarkStart w:id="1961" w:name="_Toc244961554"/>
      <w:bookmarkStart w:id="1962" w:name="_Toc244611950"/>
      <w:bookmarkStart w:id="1963" w:name="_Toc244614556"/>
      <w:bookmarkStart w:id="1964" w:name="_Toc244615963"/>
      <w:bookmarkStart w:id="1965" w:name="_Toc244920379"/>
      <w:bookmarkStart w:id="1966" w:name="_Toc244921569"/>
      <w:bookmarkStart w:id="1967" w:name="_Toc244922792"/>
      <w:bookmarkStart w:id="1968" w:name="_Toc244924377"/>
      <w:bookmarkStart w:id="1969" w:name="_Toc244947497"/>
      <w:bookmarkStart w:id="1970" w:name="_Toc244949598"/>
      <w:bookmarkStart w:id="1971" w:name="_Toc244950823"/>
      <w:bookmarkStart w:id="1972" w:name="_Toc244952076"/>
      <w:bookmarkStart w:id="1973" w:name="_Toc244957344"/>
      <w:bookmarkStart w:id="1974" w:name="_Toc244961555"/>
      <w:bookmarkStart w:id="1975" w:name="_Toc244611951"/>
      <w:bookmarkStart w:id="1976" w:name="_Toc244614557"/>
      <w:bookmarkStart w:id="1977" w:name="_Toc244615964"/>
      <w:bookmarkStart w:id="1978" w:name="_Toc244920380"/>
      <w:bookmarkStart w:id="1979" w:name="_Toc244921570"/>
      <w:bookmarkStart w:id="1980" w:name="_Toc244922793"/>
      <w:bookmarkStart w:id="1981" w:name="_Toc244924378"/>
      <w:bookmarkStart w:id="1982" w:name="_Toc244947498"/>
      <w:bookmarkStart w:id="1983" w:name="_Toc244949599"/>
      <w:bookmarkStart w:id="1984" w:name="_Toc244950824"/>
      <w:bookmarkStart w:id="1985" w:name="_Toc244952077"/>
      <w:bookmarkStart w:id="1986" w:name="_Toc244957345"/>
      <w:bookmarkStart w:id="1987" w:name="_Toc244961556"/>
      <w:bookmarkStart w:id="1988" w:name="_Toc244611952"/>
      <w:bookmarkStart w:id="1989" w:name="_Toc244614558"/>
      <w:bookmarkStart w:id="1990" w:name="_Toc244615965"/>
      <w:bookmarkStart w:id="1991" w:name="_Toc244920381"/>
      <w:bookmarkStart w:id="1992" w:name="_Toc244921571"/>
      <w:bookmarkStart w:id="1993" w:name="_Toc244922794"/>
      <w:bookmarkStart w:id="1994" w:name="_Toc244924379"/>
      <w:bookmarkStart w:id="1995" w:name="_Toc244947499"/>
      <w:bookmarkStart w:id="1996" w:name="_Toc244949600"/>
      <w:bookmarkStart w:id="1997" w:name="_Toc244950825"/>
      <w:bookmarkStart w:id="1998" w:name="_Toc244952078"/>
      <w:bookmarkStart w:id="1999" w:name="_Toc244957346"/>
      <w:bookmarkStart w:id="2000" w:name="_Toc244961557"/>
      <w:bookmarkStart w:id="2001" w:name="_Toc244611953"/>
      <w:bookmarkStart w:id="2002" w:name="_Toc244614559"/>
      <w:bookmarkStart w:id="2003" w:name="_Toc244615966"/>
      <w:bookmarkStart w:id="2004" w:name="_Toc244920382"/>
      <w:bookmarkStart w:id="2005" w:name="_Toc244921572"/>
      <w:bookmarkStart w:id="2006" w:name="_Toc244922795"/>
      <w:bookmarkStart w:id="2007" w:name="_Toc244924380"/>
      <w:bookmarkStart w:id="2008" w:name="_Toc244947500"/>
      <w:bookmarkStart w:id="2009" w:name="_Toc244949601"/>
      <w:bookmarkStart w:id="2010" w:name="_Toc244950826"/>
      <w:bookmarkStart w:id="2011" w:name="_Toc244952079"/>
      <w:bookmarkStart w:id="2012" w:name="_Toc244957347"/>
      <w:bookmarkStart w:id="2013" w:name="_Toc244961558"/>
      <w:bookmarkStart w:id="2014" w:name="_Toc244611954"/>
      <w:bookmarkStart w:id="2015" w:name="_Toc244614560"/>
      <w:bookmarkStart w:id="2016" w:name="_Toc244615967"/>
      <w:bookmarkStart w:id="2017" w:name="_Toc244920383"/>
      <w:bookmarkStart w:id="2018" w:name="_Toc244921573"/>
      <w:bookmarkStart w:id="2019" w:name="_Toc244922796"/>
      <w:bookmarkStart w:id="2020" w:name="_Toc244924381"/>
      <w:bookmarkStart w:id="2021" w:name="_Toc244947501"/>
      <w:bookmarkStart w:id="2022" w:name="_Toc244949602"/>
      <w:bookmarkStart w:id="2023" w:name="_Toc244950827"/>
      <w:bookmarkStart w:id="2024" w:name="_Toc244952080"/>
      <w:bookmarkStart w:id="2025" w:name="_Toc244957348"/>
      <w:bookmarkStart w:id="2026" w:name="_Toc244961559"/>
      <w:bookmarkStart w:id="2027" w:name="_Toc244611955"/>
      <w:bookmarkStart w:id="2028" w:name="_Toc244614561"/>
      <w:bookmarkStart w:id="2029" w:name="_Toc244615968"/>
      <w:bookmarkStart w:id="2030" w:name="_Toc244920384"/>
      <w:bookmarkStart w:id="2031" w:name="_Toc244921574"/>
      <w:bookmarkStart w:id="2032" w:name="_Toc244922797"/>
      <w:bookmarkStart w:id="2033" w:name="_Toc244924382"/>
      <w:bookmarkStart w:id="2034" w:name="_Toc244947502"/>
      <w:bookmarkStart w:id="2035" w:name="_Toc244949603"/>
      <w:bookmarkStart w:id="2036" w:name="_Toc244950828"/>
      <w:bookmarkStart w:id="2037" w:name="_Toc244952081"/>
      <w:bookmarkStart w:id="2038" w:name="_Toc244957349"/>
      <w:bookmarkStart w:id="2039" w:name="_Toc244961560"/>
      <w:bookmarkStart w:id="2040" w:name="_Toc244611956"/>
      <w:bookmarkStart w:id="2041" w:name="_Toc244614562"/>
      <w:bookmarkStart w:id="2042" w:name="_Toc244615969"/>
      <w:bookmarkStart w:id="2043" w:name="_Toc244920385"/>
      <w:bookmarkStart w:id="2044" w:name="_Toc244921575"/>
      <w:bookmarkStart w:id="2045" w:name="_Toc244922798"/>
      <w:bookmarkStart w:id="2046" w:name="_Toc244924383"/>
      <w:bookmarkStart w:id="2047" w:name="_Toc244947503"/>
      <w:bookmarkStart w:id="2048" w:name="_Toc244949604"/>
      <w:bookmarkStart w:id="2049" w:name="_Toc244950829"/>
      <w:bookmarkStart w:id="2050" w:name="_Toc244952082"/>
      <w:bookmarkStart w:id="2051" w:name="_Toc244957350"/>
      <w:bookmarkStart w:id="2052" w:name="_Toc244961561"/>
      <w:bookmarkStart w:id="2053" w:name="_Toc244611957"/>
      <w:bookmarkStart w:id="2054" w:name="_Toc244614563"/>
      <w:bookmarkStart w:id="2055" w:name="_Toc244615970"/>
      <w:bookmarkStart w:id="2056" w:name="_Toc244920386"/>
      <w:bookmarkStart w:id="2057" w:name="_Toc244921576"/>
      <w:bookmarkStart w:id="2058" w:name="_Toc244922799"/>
      <w:bookmarkStart w:id="2059" w:name="_Toc244924384"/>
      <w:bookmarkStart w:id="2060" w:name="_Toc244947504"/>
      <w:bookmarkStart w:id="2061" w:name="_Toc244949605"/>
      <w:bookmarkStart w:id="2062" w:name="_Toc244950830"/>
      <w:bookmarkStart w:id="2063" w:name="_Toc244952083"/>
      <w:bookmarkStart w:id="2064" w:name="_Toc244957351"/>
      <w:bookmarkStart w:id="2065" w:name="_Toc244961562"/>
      <w:bookmarkStart w:id="2066" w:name="_Toc244611958"/>
      <w:bookmarkStart w:id="2067" w:name="_Toc244614564"/>
      <w:bookmarkStart w:id="2068" w:name="_Toc244615971"/>
      <w:bookmarkStart w:id="2069" w:name="_Toc244920387"/>
      <w:bookmarkStart w:id="2070" w:name="_Toc244921577"/>
      <w:bookmarkStart w:id="2071" w:name="_Toc244922800"/>
      <w:bookmarkStart w:id="2072" w:name="_Toc244924385"/>
      <w:bookmarkStart w:id="2073" w:name="_Toc244947505"/>
      <w:bookmarkStart w:id="2074" w:name="_Toc244949606"/>
      <w:bookmarkStart w:id="2075" w:name="_Toc244950831"/>
      <w:bookmarkStart w:id="2076" w:name="_Toc244952084"/>
      <w:bookmarkStart w:id="2077" w:name="_Toc244957352"/>
      <w:bookmarkStart w:id="2078" w:name="_Toc244961563"/>
      <w:bookmarkStart w:id="2079" w:name="_Toc244611966"/>
      <w:bookmarkStart w:id="2080" w:name="_Toc244614572"/>
      <w:bookmarkStart w:id="2081" w:name="_Toc244615979"/>
      <w:bookmarkStart w:id="2082" w:name="_Toc244920395"/>
      <w:bookmarkStart w:id="2083" w:name="_Toc244921585"/>
      <w:bookmarkStart w:id="2084" w:name="_Toc244922808"/>
      <w:bookmarkStart w:id="2085" w:name="_Toc244924393"/>
      <w:bookmarkStart w:id="2086" w:name="_Toc244947513"/>
      <w:bookmarkStart w:id="2087" w:name="_Toc244949614"/>
      <w:bookmarkStart w:id="2088" w:name="_Toc244950839"/>
      <w:bookmarkStart w:id="2089" w:name="_Toc244952092"/>
      <w:bookmarkStart w:id="2090" w:name="_Toc244957360"/>
      <w:bookmarkStart w:id="2091" w:name="_Toc244961571"/>
      <w:bookmarkStart w:id="2092" w:name="_Toc244611973"/>
      <w:bookmarkStart w:id="2093" w:name="_Toc244614579"/>
      <w:bookmarkStart w:id="2094" w:name="_Toc244615986"/>
      <w:bookmarkStart w:id="2095" w:name="_Toc244920402"/>
      <w:bookmarkStart w:id="2096" w:name="_Toc244921592"/>
      <w:bookmarkStart w:id="2097" w:name="_Toc244922815"/>
      <w:bookmarkStart w:id="2098" w:name="_Toc244924400"/>
      <w:bookmarkStart w:id="2099" w:name="_Toc244947520"/>
      <w:bookmarkStart w:id="2100" w:name="_Toc244949621"/>
      <w:bookmarkStart w:id="2101" w:name="_Toc244950846"/>
      <w:bookmarkStart w:id="2102" w:name="_Toc244952099"/>
      <w:bookmarkStart w:id="2103" w:name="_Toc244957367"/>
      <w:bookmarkStart w:id="2104" w:name="_Toc244961578"/>
      <w:bookmarkStart w:id="2105" w:name="_Toc244611980"/>
      <w:bookmarkStart w:id="2106" w:name="_Toc244614586"/>
      <w:bookmarkStart w:id="2107" w:name="_Toc244615993"/>
      <w:bookmarkStart w:id="2108" w:name="_Toc244920409"/>
      <w:bookmarkStart w:id="2109" w:name="_Toc244921599"/>
      <w:bookmarkStart w:id="2110" w:name="_Toc244922822"/>
      <w:bookmarkStart w:id="2111" w:name="_Toc244924407"/>
      <w:bookmarkStart w:id="2112" w:name="_Toc244947527"/>
      <w:bookmarkStart w:id="2113" w:name="_Toc244949628"/>
      <w:bookmarkStart w:id="2114" w:name="_Toc244950853"/>
      <w:bookmarkStart w:id="2115" w:name="_Toc244952106"/>
      <w:bookmarkStart w:id="2116" w:name="_Toc244957374"/>
      <w:bookmarkStart w:id="2117" w:name="_Toc244961585"/>
      <w:bookmarkStart w:id="2118" w:name="_Toc244611987"/>
      <w:bookmarkStart w:id="2119" w:name="_Toc244614593"/>
      <w:bookmarkStart w:id="2120" w:name="_Toc244616000"/>
      <w:bookmarkStart w:id="2121" w:name="_Toc244920416"/>
      <w:bookmarkStart w:id="2122" w:name="_Toc244921606"/>
      <w:bookmarkStart w:id="2123" w:name="_Toc244922829"/>
      <w:bookmarkStart w:id="2124" w:name="_Toc244924414"/>
      <w:bookmarkStart w:id="2125" w:name="_Toc244947534"/>
      <w:bookmarkStart w:id="2126" w:name="_Toc244949635"/>
      <w:bookmarkStart w:id="2127" w:name="_Toc244950860"/>
      <w:bookmarkStart w:id="2128" w:name="_Toc244952113"/>
      <w:bookmarkStart w:id="2129" w:name="_Toc244957381"/>
      <w:bookmarkStart w:id="2130" w:name="_Toc244961592"/>
      <w:bookmarkStart w:id="2131" w:name="_Toc244611994"/>
      <w:bookmarkStart w:id="2132" w:name="_Toc244614600"/>
      <w:bookmarkStart w:id="2133" w:name="_Toc244616007"/>
      <w:bookmarkStart w:id="2134" w:name="_Toc244920423"/>
      <w:bookmarkStart w:id="2135" w:name="_Toc244921613"/>
      <w:bookmarkStart w:id="2136" w:name="_Toc244922836"/>
      <w:bookmarkStart w:id="2137" w:name="_Toc244924421"/>
      <w:bookmarkStart w:id="2138" w:name="_Toc244947541"/>
      <w:bookmarkStart w:id="2139" w:name="_Toc244949642"/>
      <w:bookmarkStart w:id="2140" w:name="_Toc244950867"/>
      <w:bookmarkStart w:id="2141" w:name="_Toc244952120"/>
      <w:bookmarkStart w:id="2142" w:name="_Toc244957388"/>
      <w:bookmarkStart w:id="2143" w:name="_Toc244961599"/>
      <w:bookmarkStart w:id="2144" w:name="_Toc244612001"/>
      <w:bookmarkStart w:id="2145" w:name="_Toc244614607"/>
      <w:bookmarkStart w:id="2146" w:name="_Toc244616014"/>
      <w:bookmarkStart w:id="2147" w:name="_Toc244920430"/>
      <w:bookmarkStart w:id="2148" w:name="_Toc244921620"/>
      <w:bookmarkStart w:id="2149" w:name="_Toc244922843"/>
      <w:bookmarkStart w:id="2150" w:name="_Toc244924428"/>
      <w:bookmarkStart w:id="2151" w:name="_Toc244947548"/>
      <w:bookmarkStart w:id="2152" w:name="_Toc244949649"/>
      <w:bookmarkStart w:id="2153" w:name="_Toc244950874"/>
      <w:bookmarkStart w:id="2154" w:name="_Toc244952127"/>
      <w:bookmarkStart w:id="2155" w:name="_Toc244957395"/>
      <w:bookmarkStart w:id="2156" w:name="_Toc244961606"/>
      <w:bookmarkStart w:id="2157" w:name="_Toc244612008"/>
      <w:bookmarkStart w:id="2158" w:name="_Toc244614614"/>
      <w:bookmarkStart w:id="2159" w:name="_Toc244616021"/>
      <w:bookmarkStart w:id="2160" w:name="_Toc244920437"/>
      <w:bookmarkStart w:id="2161" w:name="_Toc244921627"/>
      <w:bookmarkStart w:id="2162" w:name="_Toc244922850"/>
      <w:bookmarkStart w:id="2163" w:name="_Toc244924435"/>
      <w:bookmarkStart w:id="2164" w:name="_Toc244947555"/>
      <w:bookmarkStart w:id="2165" w:name="_Toc244949656"/>
      <w:bookmarkStart w:id="2166" w:name="_Toc244950881"/>
      <w:bookmarkStart w:id="2167" w:name="_Toc244952134"/>
      <w:bookmarkStart w:id="2168" w:name="_Toc244957402"/>
      <w:bookmarkStart w:id="2169" w:name="_Toc244961613"/>
      <w:bookmarkStart w:id="2170" w:name="_Toc244612017"/>
      <w:bookmarkStart w:id="2171" w:name="_Toc244614623"/>
      <w:bookmarkStart w:id="2172" w:name="_Toc244616030"/>
      <w:bookmarkStart w:id="2173" w:name="_Toc244920446"/>
      <w:bookmarkStart w:id="2174" w:name="_Toc244921636"/>
      <w:bookmarkStart w:id="2175" w:name="_Toc244922859"/>
      <w:bookmarkStart w:id="2176" w:name="_Toc244924444"/>
      <w:bookmarkStart w:id="2177" w:name="_Toc244947564"/>
      <w:bookmarkStart w:id="2178" w:name="_Toc244949665"/>
      <w:bookmarkStart w:id="2179" w:name="_Toc244950890"/>
      <w:bookmarkStart w:id="2180" w:name="_Toc244952143"/>
      <w:bookmarkStart w:id="2181" w:name="_Toc244957411"/>
      <w:bookmarkStart w:id="2182" w:name="_Toc244961622"/>
      <w:bookmarkStart w:id="2183" w:name="_Toc244612024"/>
      <w:bookmarkStart w:id="2184" w:name="_Toc244614630"/>
      <w:bookmarkStart w:id="2185" w:name="_Toc244616037"/>
      <w:bookmarkStart w:id="2186" w:name="_Toc244920453"/>
      <w:bookmarkStart w:id="2187" w:name="_Toc244921643"/>
      <w:bookmarkStart w:id="2188" w:name="_Toc244922866"/>
      <w:bookmarkStart w:id="2189" w:name="_Toc244924451"/>
      <w:bookmarkStart w:id="2190" w:name="_Toc244947571"/>
      <w:bookmarkStart w:id="2191" w:name="_Toc244949672"/>
      <w:bookmarkStart w:id="2192" w:name="_Toc244950897"/>
      <w:bookmarkStart w:id="2193" w:name="_Toc244952150"/>
      <w:bookmarkStart w:id="2194" w:name="_Toc244957418"/>
      <w:bookmarkStart w:id="2195" w:name="_Toc244961629"/>
      <w:bookmarkStart w:id="2196" w:name="_Toc244612031"/>
      <w:bookmarkStart w:id="2197" w:name="_Toc244614637"/>
      <w:bookmarkStart w:id="2198" w:name="_Toc244616044"/>
      <w:bookmarkStart w:id="2199" w:name="_Toc244920460"/>
      <w:bookmarkStart w:id="2200" w:name="_Toc244921650"/>
      <w:bookmarkStart w:id="2201" w:name="_Toc244922873"/>
      <w:bookmarkStart w:id="2202" w:name="_Toc244924458"/>
      <w:bookmarkStart w:id="2203" w:name="_Toc244947578"/>
      <w:bookmarkStart w:id="2204" w:name="_Toc244949679"/>
      <w:bookmarkStart w:id="2205" w:name="_Toc244950904"/>
      <w:bookmarkStart w:id="2206" w:name="_Toc244952157"/>
      <w:bookmarkStart w:id="2207" w:name="_Toc244957425"/>
      <w:bookmarkStart w:id="2208" w:name="_Toc244961636"/>
      <w:bookmarkStart w:id="2209" w:name="_Toc244612038"/>
      <w:bookmarkStart w:id="2210" w:name="_Toc244614644"/>
      <w:bookmarkStart w:id="2211" w:name="_Toc244616051"/>
      <w:bookmarkStart w:id="2212" w:name="_Toc244920467"/>
      <w:bookmarkStart w:id="2213" w:name="_Toc244921657"/>
      <w:bookmarkStart w:id="2214" w:name="_Toc244922880"/>
      <w:bookmarkStart w:id="2215" w:name="_Toc244924465"/>
      <w:bookmarkStart w:id="2216" w:name="_Toc244947585"/>
      <w:bookmarkStart w:id="2217" w:name="_Toc244949686"/>
      <w:bookmarkStart w:id="2218" w:name="_Toc244950911"/>
      <w:bookmarkStart w:id="2219" w:name="_Toc244952164"/>
      <w:bookmarkStart w:id="2220" w:name="_Toc244957432"/>
      <w:bookmarkStart w:id="2221" w:name="_Toc244961643"/>
      <w:bookmarkStart w:id="2222" w:name="_Toc244612049"/>
      <w:bookmarkStart w:id="2223" w:name="_Toc244614655"/>
      <w:bookmarkStart w:id="2224" w:name="_Toc244616062"/>
      <w:bookmarkStart w:id="2225" w:name="_Toc244920478"/>
      <w:bookmarkStart w:id="2226" w:name="_Toc244921668"/>
      <w:bookmarkStart w:id="2227" w:name="_Toc244922891"/>
      <w:bookmarkStart w:id="2228" w:name="_Toc244924476"/>
      <w:bookmarkStart w:id="2229" w:name="_Toc244947596"/>
      <w:bookmarkStart w:id="2230" w:name="_Toc244949697"/>
      <w:bookmarkStart w:id="2231" w:name="_Toc244950922"/>
      <w:bookmarkStart w:id="2232" w:name="_Toc244952175"/>
      <w:bookmarkStart w:id="2233" w:name="_Toc244957443"/>
      <w:bookmarkStart w:id="2234" w:name="_Toc244961654"/>
      <w:bookmarkStart w:id="2235" w:name="_Toc244612056"/>
      <w:bookmarkStart w:id="2236" w:name="_Toc244614662"/>
      <w:bookmarkStart w:id="2237" w:name="_Toc244616069"/>
      <w:bookmarkStart w:id="2238" w:name="_Toc244920485"/>
      <w:bookmarkStart w:id="2239" w:name="_Toc244921675"/>
      <w:bookmarkStart w:id="2240" w:name="_Toc244922898"/>
      <w:bookmarkStart w:id="2241" w:name="_Toc244924483"/>
      <w:bookmarkStart w:id="2242" w:name="_Toc244947603"/>
      <w:bookmarkStart w:id="2243" w:name="_Toc244949704"/>
      <w:bookmarkStart w:id="2244" w:name="_Toc244950929"/>
      <w:bookmarkStart w:id="2245" w:name="_Toc244952182"/>
      <w:bookmarkStart w:id="2246" w:name="_Toc244957450"/>
      <w:bookmarkStart w:id="2247" w:name="_Toc244961661"/>
      <w:bookmarkStart w:id="2248" w:name="_Toc244612063"/>
      <w:bookmarkStart w:id="2249" w:name="_Toc244614669"/>
      <w:bookmarkStart w:id="2250" w:name="_Toc244616076"/>
      <w:bookmarkStart w:id="2251" w:name="_Toc244920492"/>
      <w:bookmarkStart w:id="2252" w:name="_Toc244921682"/>
      <w:bookmarkStart w:id="2253" w:name="_Toc244922905"/>
      <w:bookmarkStart w:id="2254" w:name="_Toc244924490"/>
      <w:bookmarkStart w:id="2255" w:name="_Toc244947610"/>
      <w:bookmarkStart w:id="2256" w:name="_Toc244949711"/>
      <w:bookmarkStart w:id="2257" w:name="_Toc244950936"/>
      <w:bookmarkStart w:id="2258" w:name="_Toc244952189"/>
      <w:bookmarkStart w:id="2259" w:name="_Toc244957457"/>
      <w:bookmarkStart w:id="2260" w:name="_Toc244961668"/>
      <w:bookmarkStart w:id="2261" w:name="_Toc244612070"/>
      <w:bookmarkStart w:id="2262" w:name="_Toc244614676"/>
      <w:bookmarkStart w:id="2263" w:name="_Toc244616083"/>
      <w:bookmarkStart w:id="2264" w:name="_Toc244920499"/>
      <w:bookmarkStart w:id="2265" w:name="_Toc244921689"/>
      <w:bookmarkStart w:id="2266" w:name="_Toc244922912"/>
      <w:bookmarkStart w:id="2267" w:name="_Toc244924497"/>
      <w:bookmarkStart w:id="2268" w:name="_Toc244947617"/>
      <w:bookmarkStart w:id="2269" w:name="_Toc244949718"/>
      <w:bookmarkStart w:id="2270" w:name="_Toc244950943"/>
      <w:bookmarkStart w:id="2271" w:name="_Toc244952196"/>
      <w:bookmarkStart w:id="2272" w:name="_Toc244957464"/>
      <w:bookmarkStart w:id="2273" w:name="_Toc244961675"/>
      <w:bookmarkStart w:id="2274" w:name="_Toc244612078"/>
      <w:bookmarkStart w:id="2275" w:name="_Toc244614684"/>
      <w:bookmarkStart w:id="2276" w:name="_Toc244616091"/>
      <w:bookmarkStart w:id="2277" w:name="_Toc244920507"/>
      <w:bookmarkStart w:id="2278" w:name="_Toc244921697"/>
      <w:bookmarkStart w:id="2279" w:name="_Toc244922920"/>
      <w:bookmarkStart w:id="2280" w:name="_Toc244924505"/>
      <w:bookmarkStart w:id="2281" w:name="_Toc244947625"/>
      <w:bookmarkStart w:id="2282" w:name="_Toc244949726"/>
      <w:bookmarkStart w:id="2283" w:name="_Toc244950951"/>
      <w:bookmarkStart w:id="2284" w:name="_Toc244952204"/>
      <w:bookmarkStart w:id="2285" w:name="_Toc244957472"/>
      <w:bookmarkStart w:id="2286" w:name="_Toc244961683"/>
      <w:bookmarkStart w:id="2287" w:name="_Toc244612085"/>
      <w:bookmarkStart w:id="2288" w:name="_Toc244614691"/>
      <w:bookmarkStart w:id="2289" w:name="_Toc244616098"/>
      <w:bookmarkStart w:id="2290" w:name="_Toc244920514"/>
      <w:bookmarkStart w:id="2291" w:name="_Toc244921704"/>
      <w:bookmarkStart w:id="2292" w:name="_Toc244922927"/>
      <w:bookmarkStart w:id="2293" w:name="_Toc244924512"/>
      <w:bookmarkStart w:id="2294" w:name="_Toc244947632"/>
      <w:bookmarkStart w:id="2295" w:name="_Toc244949733"/>
      <w:bookmarkStart w:id="2296" w:name="_Toc244950958"/>
      <w:bookmarkStart w:id="2297" w:name="_Toc244952211"/>
      <w:bookmarkStart w:id="2298" w:name="_Toc244957479"/>
      <w:bookmarkStart w:id="2299" w:name="_Toc244961690"/>
      <w:bookmarkStart w:id="2300" w:name="_Toc244612092"/>
      <w:bookmarkStart w:id="2301" w:name="_Toc244614698"/>
      <w:bookmarkStart w:id="2302" w:name="_Toc244616105"/>
      <w:bookmarkStart w:id="2303" w:name="_Toc244920521"/>
      <w:bookmarkStart w:id="2304" w:name="_Toc244921711"/>
      <w:bookmarkStart w:id="2305" w:name="_Toc244922934"/>
      <w:bookmarkStart w:id="2306" w:name="_Toc244924519"/>
      <w:bookmarkStart w:id="2307" w:name="_Toc244947639"/>
      <w:bookmarkStart w:id="2308" w:name="_Toc244949740"/>
      <w:bookmarkStart w:id="2309" w:name="_Toc244950965"/>
      <w:bookmarkStart w:id="2310" w:name="_Toc244952218"/>
      <w:bookmarkStart w:id="2311" w:name="_Toc244957486"/>
      <w:bookmarkStart w:id="2312" w:name="_Toc244961697"/>
      <w:bookmarkStart w:id="2313" w:name="_Toc244612099"/>
      <w:bookmarkStart w:id="2314" w:name="_Toc244614705"/>
      <w:bookmarkStart w:id="2315" w:name="_Toc244616112"/>
      <w:bookmarkStart w:id="2316" w:name="_Toc244920528"/>
      <w:bookmarkStart w:id="2317" w:name="_Toc244921718"/>
      <w:bookmarkStart w:id="2318" w:name="_Toc244922941"/>
      <w:bookmarkStart w:id="2319" w:name="_Toc244924526"/>
      <w:bookmarkStart w:id="2320" w:name="_Toc244947646"/>
      <w:bookmarkStart w:id="2321" w:name="_Toc244949747"/>
      <w:bookmarkStart w:id="2322" w:name="_Toc244950972"/>
      <w:bookmarkStart w:id="2323" w:name="_Toc244952225"/>
      <w:bookmarkStart w:id="2324" w:name="_Toc244957493"/>
      <w:bookmarkStart w:id="2325" w:name="_Toc244961704"/>
      <w:bookmarkStart w:id="2326" w:name="_Toc244612109"/>
      <w:bookmarkStart w:id="2327" w:name="_Toc244614715"/>
      <w:bookmarkStart w:id="2328" w:name="_Toc244616122"/>
      <w:bookmarkStart w:id="2329" w:name="_Toc244920538"/>
      <w:bookmarkStart w:id="2330" w:name="_Toc244921728"/>
      <w:bookmarkStart w:id="2331" w:name="_Toc244922951"/>
      <w:bookmarkStart w:id="2332" w:name="_Toc244924536"/>
      <w:bookmarkStart w:id="2333" w:name="_Toc244947656"/>
      <w:bookmarkStart w:id="2334" w:name="_Toc244949757"/>
      <w:bookmarkStart w:id="2335" w:name="_Toc244950982"/>
      <w:bookmarkStart w:id="2336" w:name="_Toc244952235"/>
      <w:bookmarkStart w:id="2337" w:name="_Toc244957503"/>
      <w:bookmarkStart w:id="2338" w:name="_Toc244961714"/>
      <w:bookmarkStart w:id="2339" w:name="_Toc244612118"/>
      <w:bookmarkStart w:id="2340" w:name="_Toc244614724"/>
      <w:bookmarkStart w:id="2341" w:name="_Toc244616131"/>
      <w:bookmarkStart w:id="2342" w:name="_Toc244920547"/>
      <w:bookmarkStart w:id="2343" w:name="_Toc244921737"/>
      <w:bookmarkStart w:id="2344" w:name="_Toc244922960"/>
      <w:bookmarkStart w:id="2345" w:name="_Toc244924545"/>
      <w:bookmarkStart w:id="2346" w:name="_Toc244947665"/>
      <w:bookmarkStart w:id="2347" w:name="_Toc244949766"/>
      <w:bookmarkStart w:id="2348" w:name="_Toc244950991"/>
      <w:bookmarkStart w:id="2349" w:name="_Toc244952244"/>
      <w:bookmarkStart w:id="2350" w:name="_Toc244957512"/>
      <w:bookmarkStart w:id="2351" w:name="_Toc244961723"/>
      <w:bookmarkStart w:id="2352" w:name="_Toc244612126"/>
      <w:bookmarkStart w:id="2353" w:name="_Toc244614732"/>
      <w:bookmarkStart w:id="2354" w:name="_Toc244616139"/>
      <w:bookmarkStart w:id="2355" w:name="_Toc244920555"/>
      <w:bookmarkStart w:id="2356" w:name="_Toc244921745"/>
      <w:bookmarkStart w:id="2357" w:name="_Toc244922968"/>
      <w:bookmarkStart w:id="2358" w:name="_Toc244924553"/>
      <w:bookmarkStart w:id="2359" w:name="_Toc244947673"/>
      <w:bookmarkStart w:id="2360" w:name="_Toc244949774"/>
      <w:bookmarkStart w:id="2361" w:name="_Toc244950999"/>
      <w:bookmarkStart w:id="2362" w:name="_Toc244952252"/>
      <w:bookmarkStart w:id="2363" w:name="_Toc244957520"/>
      <w:bookmarkStart w:id="2364" w:name="_Toc244961731"/>
      <w:bookmarkStart w:id="2365" w:name="_Toc244612134"/>
      <w:bookmarkStart w:id="2366" w:name="_Toc244614740"/>
      <w:bookmarkStart w:id="2367" w:name="_Toc244616147"/>
      <w:bookmarkStart w:id="2368" w:name="_Toc244920563"/>
      <w:bookmarkStart w:id="2369" w:name="_Toc244921753"/>
      <w:bookmarkStart w:id="2370" w:name="_Toc244922976"/>
      <w:bookmarkStart w:id="2371" w:name="_Toc244924561"/>
      <w:bookmarkStart w:id="2372" w:name="_Toc244947681"/>
      <w:bookmarkStart w:id="2373" w:name="_Toc244949782"/>
      <w:bookmarkStart w:id="2374" w:name="_Toc244951007"/>
      <w:bookmarkStart w:id="2375" w:name="_Toc244952260"/>
      <w:bookmarkStart w:id="2376" w:name="_Toc244957528"/>
      <w:bookmarkStart w:id="2377" w:name="_Toc244961739"/>
      <w:bookmarkStart w:id="2378" w:name="_Toc244612142"/>
      <w:bookmarkStart w:id="2379" w:name="_Toc244614748"/>
      <w:bookmarkStart w:id="2380" w:name="_Toc244616155"/>
      <w:bookmarkStart w:id="2381" w:name="_Toc244920571"/>
      <w:bookmarkStart w:id="2382" w:name="_Toc244921761"/>
      <w:bookmarkStart w:id="2383" w:name="_Toc244922984"/>
      <w:bookmarkStart w:id="2384" w:name="_Toc244924569"/>
      <w:bookmarkStart w:id="2385" w:name="_Toc244947689"/>
      <w:bookmarkStart w:id="2386" w:name="_Toc244949790"/>
      <w:bookmarkStart w:id="2387" w:name="_Toc244951015"/>
      <w:bookmarkStart w:id="2388" w:name="_Toc244952268"/>
      <w:bookmarkStart w:id="2389" w:name="_Toc244957536"/>
      <w:bookmarkStart w:id="2390" w:name="_Toc244961747"/>
      <w:bookmarkStart w:id="2391" w:name="_Toc244612151"/>
      <w:bookmarkStart w:id="2392" w:name="_Toc244614757"/>
      <w:bookmarkStart w:id="2393" w:name="_Toc244616164"/>
      <w:bookmarkStart w:id="2394" w:name="_Toc244920580"/>
      <w:bookmarkStart w:id="2395" w:name="_Toc244921770"/>
      <w:bookmarkStart w:id="2396" w:name="_Toc244922993"/>
      <w:bookmarkStart w:id="2397" w:name="_Toc244924578"/>
      <w:bookmarkStart w:id="2398" w:name="_Toc244947698"/>
      <w:bookmarkStart w:id="2399" w:name="_Toc244949799"/>
      <w:bookmarkStart w:id="2400" w:name="_Toc244951024"/>
      <w:bookmarkStart w:id="2401" w:name="_Toc244952277"/>
      <w:bookmarkStart w:id="2402" w:name="_Toc244957545"/>
      <w:bookmarkStart w:id="2403" w:name="_Toc244961756"/>
      <w:bookmarkStart w:id="2404" w:name="_Toc244612159"/>
      <w:bookmarkStart w:id="2405" w:name="_Toc244614765"/>
      <w:bookmarkStart w:id="2406" w:name="_Toc244616172"/>
      <w:bookmarkStart w:id="2407" w:name="_Toc244920588"/>
      <w:bookmarkStart w:id="2408" w:name="_Toc244921778"/>
      <w:bookmarkStart w:id="2409" w:name="_Toc244923001"/>
      <w:bookmarkStart w:id="2410" w:name="_Toc244924586"/>
      <w:bookmarkStart w:id="2411" w:name="_Toc244947706"/>
      <w:bookmarkStart w:id="2412" w:name="_Toc244949807"/>
      <w:bookmarkStart w:id="2413" w:name="_Toc244951032"/>
      <w:bookmarkStart w:id="2414" w:name="_Toc244952285"/>
      <w:bookmarkStart w:id="2415" w:name="_Toc244957553"/>
      <w:bookmarkStart w:id="2416" w:name="_Toc244961764"/>
      <w:bookmarkStart w:id="2417" w:name="_Toc244612168"/>
      <w:bookmarkStart w:id="2418" w:name="_Toc244614774"/>
      <w:bookmarkStart w:id="2419" w:name="_Toc244616181"/>
      <w:bookmarkStart w:id="2420" w:name="_Toc244920597"/>
      <w:bookmarkStart w:id="2421" w:name="_Toc244921787"/>
      <w:bookmarkStart w:id="2422" w:name="_Toc244923010"/>
      <w:bookmarkStart w:id="2423" w:name="_Toc244924595"/>
      <w:bookmarkStart w:id="2424" w:name="_Toc244947715"/>
      <w:bookmarkStart w:id="2425" w:name="_Toc244949816"/>
      <w:bookmarkStart w:id="2426" w:name="_Toc244951041"/>
      <w:bookmarkStart w:id="2427" w:name="_Toc244952294"/>
      <w:bookmarkStart w:id="2428" w:name="_Toc244957562"/>
      <w:bookmarkStart w:id="2429" w:name="_Toc244961773"/>
      <w:bookmarkStart w:id="2430" w:name="_Toc244612176"/>
      <w:bookmarkStart w:id="2431" w:name="_Toc244614782"/>
      <w:bookmarkStart w:id="2432" w:name="_Toc244616189"/>
      <w:bookmarkStart w:id="2433" w:name="_Toc244920605"/>
      <w:bookmarkStart w:id="2434" w:name="_Toc244921795"/>
      <w:bookmarkStart w:id="2435" w:name="_Toc244923018"/>
      <w:bookmarkStart w:id="2436" w:name="_Toc244924603"/>
      <w:bookmarkStart w:id="2437" w:name="_Toc244947723"/>
      <w:bookmarkStart w:id="2438" w:name="_Toc244949824"/>
      <w:bookmarkStart w:id="2439" w:name="_Toc244951049"/>
      <w:bookmarkStart w:id="2440" w:name="_Toc244952302"/>
      <w:bookmarkStart w:id="2441" w:name="_Toc244957570"/>
      <w:bookmarkStart w:id="2442" w:name="_Toc244961781"/>
      <w:bookmarkStart w:id="2443" w:name="_Toc244612184"/>
      <w:bookmarkStart w:id="2444" w:name="_Toc244614790"/>
      <w:bookmarkStart w:id="2445" w:name="_Toc244616197"/>
      <w:bookmarkStart w:id="2446" w:name="_Toc244920613"/>
      <w:bookmarkStart w:id="2447" w:name="_Toc244921803"/>
      <w:bookmarkStart w:id="2448" w:name="_Toc244923026"/>
      <w:bookmarkStart w:id="2449" w:name="_Toc244924611"/>
      <w:bookmarkStart w:id="2450" w:name="_Toc244947731"/>
      <w:bookmarkStart w:id="2451" w:name="_Toc244949832"/>
      <w:bookmarkStart w:id="2452" w:name="_Toc244951057"/>
      <w:bookmarkStart w:id="2453" w:name="_Toc244952310"/>
      <w:bookmarkStart w:id="2454" w:name="_Toc244957578"/>
      <w:bookmarkStart w:id="2455" w:name="_Toc244961789"/>
      <w:bookmarkStart w:id="2456" w:name="_Toc244612192"/>
      <w:bookmarkStart w:id="2457" w:name="_Toc244614798"/>
      <w:bookmarkStart w:id="2458" w:name="_Toc244616205"/>
      <w:bookmarkStart w:id="2459" w:name="_Toc244920621"/>
      <w:bookmarkStart w:id="2460" w:name="_Toc244921811"/>
      <w:bookmarkStart w:id="2461" w:name="_Toc244923034"/>
      <w:bookmarkStart w:id="2462" w:name="_Toc244924619"/>
      <w:bookmarkStart w:id="2463" w:name="_Toc244947739"/>
      <w:bookmarkStart w:id="2464" w:name="_Toc244949840"/>
      <w:bookmarkStart w:id="2465" w:name="_Toc244951065"/>
      <w:bookmarkStart w:id="2466" w:name="_Toc244952318"/>
      <w:bookmarkStart w:id="2467" w:name="_Toc244957586"/>
      <w:bookmarkStart w:id="2468" w:name="_Toc244961797"/>
      <w:bookmarkStart w:id="2469" w:name="_Toc244612200"/>
      <w:bookmarkStart w:id="2470" w:name="_Toc244614806"/>
      <w:bookmarkStart w:id="2471" w:name="_Toc244616213"/>
      <w:bookmarkStart w:id="2472" w:name="_Toc244920629"/>
      <w:bookmarkStart w:id="2473" w:name="_Toc244921819"/>
      <w:bookmarkStart w:id="2474" w:name="_Toc244923042"/>
      <w:bookmarkStart w:id="2475" w:name="_Toc244924627"/>
      <w:bookmarkStart w:id="2476" w:name="_Toc244947747"/>
      <w:bookmarkStart w:id="2477" w:name="_Toc244949848"/>
      <w:bookmarkStart w:id="2478" w:name="_Toc244951073"/>
      <w:bookmarkStart w:id="2479" w:name="_Toc244952326"/>
      <w:bookmarkStart w:id="2480" w:name="_Toc244957594"/>
      <w:bookmarkStart w:id="2481" w:name="_Toc244961805"/>
      <w:bookmarkStart w:id="2482" w:name="_Toc244612209"/>
      <w:bookmarkStart w:id="2483" w:name="_Toc244614815"/>
      <w:bookmarkStart w:id="2484" w:name="_Toc244616222"/>
      <w:bookmarkStart w:id="2485" w:name="_Toc244920638"/>
      <w:bookmarkStart w:id="2486" w:name="_Toc244921828"/>
      <w:bookmarkStart w:id="2487" w:name="_Toc244923051"/>
      <w:bookmarkStart w:id="2488" w:name="_Toc244924636"/>
      <w:bookmarkStart w:id="2489" w:name="_Toc244947756"/>
      <w:bookmarkStart w:id="2490" w:name="_Toc244949857"/>
      <w:bookmarkStart w:id="2491" w:name="_Toc244951082"/>
      <w:bookmarkStart w:id="2492" w:name="_Toc244952335"/>
      <w:bookmarkStart w:id="2493" w:name="_Toc244957603"/>
      <w:bookmarkStart w:id="2494" w:name="_Toc244961814"/>
      <w:bookmarkStart w:id="2495" w:name="_Toc244612216"/>
      <w:bookmarkStart w:id="2496" w:name="_Toc244614822"/>
      <w:bookmarkStart w:id="2497" w:name="_Toc244616229"/>
      <w:bookmarkStart w:id="2498" w:name="_Toc244920645"/>
      <w:bookmarkStart w:id="2499" w:name="_Toc244921835"/>
      <w:bookmarkStart w:id="2500" w:name="_Toc244923058"/>
      <w:bookmarkStart w:id="2501" w:name="_Toc244924643"/>
      <w:bookmarkStart w:id="2502" w:name="_Toc244947763"/>
      <w:bookmarkStart w:id="2503" w:name="_Toc244949864"/>
      <w:bookmarkStart w:id="2504" w:name="_Toc244951089"/>
      <w:bookmarkStart w:id="2505" w:name="_Toc244952342"/>
      <w:bookmarkStart w:id="2506" w:name="_Toc244957610"/>
      <w:bookmarkStart w:id="2507" w:name="_Toc244961821"/>
      <w:bookmarkStart w:id="2508" w:name="_Toc244612224"/>
      <w:bookmarkStart w:id="2509" w:name="_Toc244614830"/>
      <w:bookmarkStart w:id="2510" w:name="_Toc244616237"/>
      <w:bookmarkStart w:id="2511" w:name="_Toc244920653"/>
      <w:bookmarkStart w:id="2512" w:name="_Toc244921843"/>
      <w:bookmarkStart w:id="2513" w:name="_Toc244923066"/>
      <w:bookmarkStart w:id="2514" w:name="_Toc244924651"/>
      <w:bookmarkStart w:id="2515" w:name="_Toc244947771"/>
      <w:bookmarkStart w:id="2516" w:name="_Toc244949872"/>
      <w:bookmarkStart w:id="2517" w:name="_Toc244951097"/>
      <w:bookmarkStart w:id="2518" w:name="_Toc244952350"/>
      <w:bookmarkStart w:id="2519" w:name="_Toc244957618"/>
      <w:bookmarkStart w:id="2520" w:name="_Toc244961829"/>
      <w:bookmarkStart w:id="2521" w:name="_Toc244612232"/>
      <w:bookmarkStart w:id="2522" w:name="_Toc244614838"/>
      <w:bookmarkStart w:id="2523" w:name="_Toc244616245"/>
      <w:bookmarkStart w:id="2524" w:name="_Toc244920661"/>
      <w:bookmarkStart w:id="2525" w:name="_Toc244921851"/>
      <w:bookmarkStart w:id="2526" w:name="_Toc244923074"/>
      <w:bookmarkStart w:id="2527" w:name="_Toc244924659"/>
      <w:bookmarkStart w:id="2528" w:name="_Toc244947779"/>
      <w:bookmarkStart w:id="2529" w:name="_Toc244949880"/>
      <w:bookmarkStart w:id="2530" w:name="_Toc244951105"/>
      <w:bookmarkStart w:id="2531" w:name="_Toc244952358"/>
      <w:bookmarkStart w:id="2532" w:name="_Toc244957626"/>
      <w:bookmarkStart w:id="2533" w:name="_Toc244961837"/>
      <w:bookmarkStart w:id="2534" w:name="_Toc244612240"/>
      <w:bookmarkStart w:id="2535" w:name="_Toc244614846"/>
      <w:bookmarkStart w:id="2536" w:name="_Toc244616253"/>
      <w:bookmarkStart w:id="2537" w:name="_Toc244920669"/>
      <w:bookmarkStart w:id="2538" w:name="_Toc244921859"/>
      <w:bookmarkStart w:id="2539" w:name="_Toc244923082"/>
      <w:bookmarkStart w:id="2540" w:name="_Toc244924667"/>
      <w:bookmarkStart w:id="2541" w:name="_Toc244947787"/>
      <w:bookmarkStart w:id="2542" w:name="_Toc244949888"/>
      <w:bookmarkStart w:id="2543" w:name="_Toc244951113"/>
      <w:bookmarkStart w:id="2544" w:name="_Toc244952366"/>
      <w:bookmarkStart w:id="2545" w:name="_Toc244957634"/>
      <w:bookmarkStart w:id="2546" w:name="_Toc244961845"/>
      <w:bookmarkStart w:id="2547" w:name="_Toc244612248"/>
      <w:bookmarkStart w:id="2548" w:name="_Toc244614854"/>
      <w:bookmarkStart w:id="2549" w:name="_Toc244616261"/>
      <w:bookmarkStart w:id="2550" w:name="_Toc244920677"/>
      <w:bookmarkStart w:id="2551" w:name="_Toc244921867"/>
      <w:bookmarkStart w:id="2552" w:name="_Toc244923090"/>
      <w:bookmarkStart w:id="2553" w:name="_Toc244924675"/>
      <w:bookmarkStart w:id="2554" w:name="_Toc244947795"/>
      <w:bookmarkStart w:id="2555" w:name="_Toc244949896"/>
      <w:bookmarkStart w:id="2556" w:name="_Toc244951121"/>
      <w:bookmarkStart w:id="2557" w:name="_Toc244952374"/>
      <w:bookmarkStart w:id="2558" w:name="_Toc244957642"/>
      <w:bookmarkStart w:id="2559" w:name="_Toc244961853"/>
      <w:bookmarkStart w:id="2560" w:name="_Toc244612255"/>
      <w:bookmarkStart w:id="2561" w:name="_Toc244614861"/>
      <w:bookmarkStart w:id="2562" w:name="_Toc244616268"/>
      <w:bookmarkStart w:id="2563" w:name="_Toc244920684"/>
      <w:bookmarkStart w:id="2564" w:name="_Toc244921874"/>
      <w:bookmarkStart w:id="2565" w:name="_Toc244923097"/>
      <w:bookmarkStart w:id="2566" w:name="_Toc244924682"/>
      <w:bookmarkStart w:id="2567" w:name="_Toc244947802"/>
      <w:bookmarkStart w:id="2568" w:name="_Toc244949903"/>
      <w:bookmarkStart w:id="2569" w:name="_Toc244951128"/>
      <w:bookmarkStart w:id="2570" w:name="_Toc244952381"/>
      <w:bookmarkStart w:id="2571" w:name="_Toc244957649"/>
      <w:bookmarkStart w:id="2572" w:name="_Toc244961860"/>
      <w:bookmarkStart w:id="2573" w:name="_Toc244612263"/>
      <w:bookmarkStart w:id="2574" w:name="_Toc244614869"/>
      <w:bookmarkStart w:id="2575" w:name="_Toc244616276"/>
      <w:bookmarkStart w:id="2576" w:name="_Toc244920692"/>
      <w:bookmarkStart w:id="2577" w:name="_Toc244921882"/>
      <w:bookmarkStart w:id="2578" w:name="_Toc244923105"/>
      <w:bookmarkStart w:id="2579" w:name="_Toc244924690"/>
      <w:bookmarkStart w:id="2580" w:name="_Toc244947810"/>
      <w:bookmarkStart w:id="2581" w:name="_Toc244949911"/>
      <w:bookmarkStart w:id="2582" w:name="_Toc244951136"/>
      <w:bookmarkStart w:id="2583" w:name="_Toc244952389"/>
      <w:bookmarkStart w:id="2584" w:name="_Toc244957657"/>
      <w:bookmarkStart w:id="2585" w:name="_Toc244961868"/>
      <w:bookmarkStart w:id="2586" w:name="_Toc244612271"/>
      <w:bookmarkStart w:id="2587" w:name="_Toc244614877"/>
      <w:bookmarkStart w:id="2588" w:name="_Toc244616284"/>
      <w:bookmarkStart w:id="2589" w:name="_Toc244920700"/>
      <w:bookmarkStart w:id="2590" w:name="_Toc244921890"/>
      <w:bookmarkStart w:id="2591" w:name="_Toc244923113"/>
      <w:bookmarkStart w:id="2592" w:name="_Toc244924698"/>
      <w:bookmarkStart w:id="2593" w:name="_Toc244947818"/>
      <w:bookmarkStart w:id="2594" w:name="_Toc244949919"/>
      <w:bookmarkStart w:id="2595" w:name="_Toc244951144"/>
      <w:bookmarkStart w:id="2596" w:name="_Toc244952397"/>
      <w:bookmarkStart w:id="2597" w:name="_Toc244957665"/>
      <w:bookmarkStart w:id="2598" w:name="_Toc244961876"/>
      <w:bookmarkStart w:id="2599" w:name="_Toc244612279"/>
      <w:bookmarkStart w:id="2600" w:name="_Toc244614885"/>
      <w:bookmarkStart w:id="2601" w:name="_Toc244616292"/>
      <w:bookmarkStart w:id="2602" w:name="_Toc244920708"/>
      <w:bookmarkStart w:id="2603" w:name="_Toc244921898"/>
      <w:bookmarkStart w:id="2604" w:name="_Toc244923121"/>
      <w:bookmarkStart w:id="2605" w:name="_Toc244924706"/>
      <w:bookmarkStart w:id="2606" w:name="_Toc244947826"/>
      <w:bookmarkStart w:id="2607" w:name="_Toc244949927"/>
      <w:bookmarkStart w:id="2608" w:name="_Toc244951152"/>
      <w:bookmarkStart w:id="2609" w:name="_Toc244952405"/>
      <w:bookmarkStart w:id="2610" w:name="_Toc244957673"/>
      <w:bookmarkStart w:id="2611" w:name="_Toc244961884"/>
      <w:bookmarkStart w:id="2612" w:name="_Toc244612286"/>
      <w:bookmarkStart w:id="2613" w:name="_Toc244614892"/>
      <w:bookmarkStart w:id="2614" w:name="_Toc244616299"/>
      <w:bookmarkStart w:id="2615" w:name="_Toc244920715"/>
      <w:bookmarkStart w:id="2616" w:name="_Toc244921905"/>
      <w:bookmarkStart w:id="2617" w:name="_Toc244923128"/>
      <w:bookmarkStart w:id="2618" w:name="_Toc244924713"/>
      <w:bookmarkStart w:id="2619" w:name="_Toc244947833"/>
      <w:bookmarkStart w:id="2620" w:name="_Toc244949934"/>
      <w:bookmarkStart w:id="2621" w:name="_Toc244951159"/>
      <w:bookmarkStart w:id="2622" w:name="_Toc244952412"/>
      <w:bookmarkStart w:id="2623" w:name="_Toc244957680"/>
      <w:bookmarkStart w:id="2624" w:name="_Toc244961891"/>
      <w:bookmarkStart w:id="2625" w:name="_Toc244612293"/>
      <w:bookmarkStart w:id="2626" w:name="_Toc244614899"/>
      <w:bookmarkStart w:id="2627" w:name="_Toc244616306"/>
      <w:bookmarkStart w:id="2628" w:name="_Toc244920722"/>
      <w:bookmarkStart w:id="2629" w:name="_Toc244921912"/>
      <w:bookmarkStart w:id="2630" w:name="_Toc244923135"/>
      <w:bookmarkStart w:id="2631" w:name="_Toc244924720"/>
      <w:bookmarkStart w:id="2632" w:name="_Toc244947840"/>
      <w:bookmarkStart w:id="2633" w:name="_Toc244949941"/>
      <w:bookmarkStart w:id="2634" w:name="_Toc244951166"/>
      <w:bookmarkStart w:id="2635" w:name="_Toc244952419"/>
      <w:bookmarkStart w:id="2636" w:name="_Toc244957687"/>
      <w:bookmarkStart w:id="2637" w:name="_Toc244961898"/>
      <w:bookmarkStart w:id="2638" w:name="_Toc244612301"/>
      <w:bookmarkStart w:id="2639" w:name="_Toc244614907"/>
      <w:bookmarkStart w:id="2640" w:name="_Toc244616314"/>
      <w:bookmarkStart w:id="2641" w:name="_Toc244920730"/>
      <w:bookmarkStart w:id="2642" w:name="_Toc244921920"/>
      <w:bookmarkStart w:id="2643" w:name="_Toc244923143"/>
      <w:bookmarkStart w:id="2644" w:name="_Toc244924728"/>
      <w:bookmarkStart w:id="2645" w:name="_Toc244947848"/>
      <w:bookmarkStart w:id="2646" w:name="_Toc244949949"/>
      <w:bookmarkStart w:id="2647" w:name="_Toc244951174"/>
      <w:bookmarkStart w:id="2648" w:name="_Toc244952427"/>
      <w:bookmarkStart w:id="2649" w:name="_Toc244957695"/>
      <w:bookmarkStart w:id="2650" w:name="_Toc244961906"/>
      <w:bookmarkStart w:id="2651" w:name="_Toc244612310"/>
      <w:bookmarkStart w:id="2652" w:name="_Toc244614916"/>
      <w:bookmarkStart w:id="2653" w:name="_Toc244616323"/>
      <w:bookmarkStart w:id="2654" w:name="_Toc244920739"/>
      <w:bookmarkStart w:id="2655" w:name="_Toc244921929"/>
      <w:bookmarkStart w:id="2656" w:name="_Toc244923152"/>
      <w:bookmarkStart w:id="2657" w:name="_Toc244924737"/>
      <w:bookmarkStart w:id="2658" w:name="_Toc244947857"/>
      <w:bookmarkStart w:id="2659" w:name="_Toc244949958"/>
      <w:bookmarkStart w:id="2660" w:name="_Toc244951183"/>
      <w:bookmarkStart w:id="2661" w:name="_Toc244952436"/>
      <w:bookmarkStart w:id="2662" w:name="_Toc244957704"/>
      <w:bookmarkStart w:id="2663" w:name="_Toc244961915"/>
      <w:bookmarkStart w:id="2664" w:name="_Toc244612319"/>
      <w:bookmarkStart w:id="2665" w:name="_Toc244614925"/>
      <w:bookmarkStart w:id="2666" w:name="_Toc244616332"/>
      <w:bookmarkStart w:id="2667" w:name="_Toc244920748"/>
      <w:bookmarkStart w:id="2668" w:name="_Toc244921938"/>
      <w:bookmarkStart w:id="2669" w:name="_Toc244923161"/>
      <w:bookmarkStart w:id="2670" w:name="_Toc244924746"/>
      <w:bookmarkStart w:id="2671" w:name="_Toc244947866"/>
      <w:bookmarkStart w:id="2672" w:name="_Toc244949967"/>
      <w:bookmarkStart w:id="2673" w:name="_Toc244951192"/>
      <w:bookmarkStart w:id="2674" w:name="_Toc244952445"/>
      <w:bookmarkStart w:id="2675" w:name="_Toc244957713"/>
      <w:bookmarkStart w:id="2676" w:name="_Toc244961924"/>
      <w:bookmarkStart w:id="2677" w:name="_Toc244612328"/>
      <w:bookmarkStart w:id="2678" w:name="_Toc244614934"/>
      <w:bookmarkStart w:id="2679" w:name="_Toc244616341"/>
      <w:bookmarkStart w:id="2680" w:name="_Toc244920757"/>
      <w:bookmarkStart w:id="2681" w:name="_Toc244921947"/>
      <w:bookmarkStart w:id="2682" w:name="_Toc244923170"/>
      <w:bookmarkStart w:id="2683" w:name="_Toc244924755"/>
      <w:bookmarkStart w:id="2684" w:name="_Toc244947875"/>
      <w:bookmarkStart w:id="2685" w:name="_Toc244949976"/>
      <w:bookmarkStart w:id="2686" w:name="_Toc244951201"/>
      <w:bookmarkStart w:id="2687" w:name="_Toc244952454"/>
      <w:bookmarkStart w:id="2688" w:name="_Toc244957722"/>
      <w:bookmarkStart w:id="2689" w:name="_Toc244961933"/>
      <w:bookmarkStart w:id="2690" w:name="_Toc244612338"/>
      <w:bookmarkStart w:id="2691" w:name="_Toc244614944"/>
      <w:bookmarkStart w:id="2692" w:name="_Toc244616351"/>
      <w:bookmarkStart w:id="2693" w:name="_Toc244920767"/>
      <w:bookmarkStart w:id="2694" w:name="_Toc244921957"/>
      <w:bookmarkStart w:id="2695" w:name="_Toc244923180"/>
      <w:bookmarkStart w:id="2696" w:name="_Toc244924765"/>
      <w:bookmarkStart w:id="2697" w:name="_Toc244947885"/>
      <w:bookmarkStart w:id="2698" w:name="_Toc244949986"/>
      <w:bookmarkStart w:id="2699" w:name="_Toc244951211"/>
      <w:bookmarkStart w:id="2700" w:name="_Toc244952464"/>
      <w:bookmarkStart w:id="2701" w:name="_Toc244957732"/>
      <w:bookmarkStart w:id="2702" w:name="_Toc244961943"/>
      <w:bookmarkStart w:id="2703" w:name="_Toc244612348"/>
      <w:bookmarkStart w:id="2704" w:name="_Toc244614954"/>
      <w:bookmarkStart w:id="2705" w:name="_Toc244616361"/>
      <w:bookmarkStart w:id="2706" w:name="_Toc244920777"/>
      <w:bookmarkStart w:id="2707" w:name="_Toc244921967"/>
      <w:bookmarkStart w:id="2708" w:name="_Toc244923190"/>
      <w:bookmarkStart w:id="2709" w:name="_Toc244924775"/>
      <w:bookmarkStart w:id="2710" w:name="_Toc244947895"/>
      <w:bookmarkStart w:id="2711" w:name="_Toc244949996"/>
      <w:bookmarkStart w:id="2712" w:name="_Toc244951221"/>
      <w:bookmarkStart w:id="2713" w:name="_Toc244952474"/>
      <w:bookmarkStart w:id="2714" w:name="_Toc244957742"/>
      <w:bookmarkStart w:id="2715" w:name="_Toc244961953"/>
      <w:bookmarkStart w:id="2716" w:name="_Toc244612358"/>
      <w:bookmarkStart w:id="2717" w:name="_Toc244614964"/>
      <w:bookmarkStart w:id="2718" w:name="_Toc244616371"/>
      <w:bookmarkStart w:id="2719" w:name="_Toc244920787"/>
      <w:bookmarkStart w:id="2720" w:name="_Toc244921977"/>
      <w:bookmarkStart w:id="2721" w:name="_Toc244923200"/>
      <w:bookmarkStart w:id="2722" w:name="_Toc244924785"/>
      <w:bookmarkStart w:id="2723" w:name="_Toc244947905"/>
      <w:bookmarkStart w:id="2724" w:name="_Toc244950006"/>
      <w:bookmarkStart w:id="2725" w:name="_Toc244951231"/>
      <w:bookmarkStart w:id="2726" w:name="_Toc244952484"/>
      <w:bookmarkStart w:id="2727" w:name="_Toc244957752"/>
      <w:bookmarkStart w:id="2728" w:name="_Toc244961963"/>
      <w:bookmarkStart w:id="2729" w:name="_Toc244612365"/>
      <w:bookmarkStart w:id="2730" w:name="_Toc244614971"/>
      <w:bookmarkStart w:id="2731" w:name="_Toc244616378"/>
      <w:bookmarkStart w:id="2732" w:name="_Toc244920794"/>
      <w:bookmarkStart w:id="2733" w:name="_Toc244921984"/>
      <w:bookmarkStart w:id="2734" w:name="_Toc244923207"/>
      <w:bookmarkStart w:id="2735" w:name="_Toc244924792"/>
      <w:bookmarkStart w:id="2736" w:name="_Toc244947912"/>
      <w:bookmarkStart w:id="2737" w:name="_Toc244950013"/>
      <w:bookmarkStart w:id="2738" w:name="_Toc244951238"/>
      <w:bookmarkStart w:id="2739" w:name="_Toc244952491"/>
      <w:bookmarkStart w:id="2740" w:name="_Toc244957759"/>
      <w:bookmarkStart w:id="2741" w:name="_Toc244961970"/>
      <w:bookmarkStart w:id="2742" w:name="_Toc244612374"/>
      <w:bookmarkStart w:id="2743" w:name="_Toc244614980"/>
      <w:bookmarkStart w:id="2744" w:name="_Toc244616387"/>
      <w:bookmarkStart w:id="2745" w:name="_Toc244920803"/>
      <w:bookmarkStart w:id="2746" w:name="_Toc244921993"/>
      <w:bookmarkStart w:id="2747" w:name="_Toc244923216"/>
      <w:bookmarkStart w:id="2748" w:name="_Toc244924801"/>
      <w:bookmarkStart w:id="2749" w:name="_Toc244947921"/>
      <w:bookmarkStart w:id="2750" w:name="_Toc244950022"/>
      <w:bookmarkStart w:id="2751" w:name="_Toc244951247"/>
      <w:bookmarkStart w:id="2752" w:name="_Toc244952500"/>
      <w:bookmarkStart w:id="2753" w:name="_Toc244957768"/>
      <w:bookmarkStart w:id="2754" w:name="_Toc244961979"/>
      <w:bookmarkStart w:id="2755" w:name="_Toc244612383"/>
      <w:bookmarkStart w:id="2756" w:name="_Toc244614989"/>
      <w:bookmarkStart w:id="2757" w:name="_Toc244616396"/>
      <w:bookmarkStart w:id="2758" w:name="_Toc244920812"/>
      <w:bookmarkStart w:id="2759" w:name="_Toc244922002"/>
      <w:bookmarkStart w:id="2760" w:name="_Toc244923225"/>
      <w:bookmarkStart w:id="2761" w:name="_Toc244924810"/>
      <w:bookmarkStart w:id="2762" w:name="_Toc244947930"/>
      <w:bookmarkStart w:id="2763" w:name="_Toc244950031"/>
      <w:bookmarkStart w:id="2764" w:name="_Toc244951256"/>
      <w:bookmarkStart w:id="2765" w:name="_Toc244952509"/>
      <w:bookmarkStart w:id="2766" w:name="_Toc244957777"/>
      <w:bookmarkStart w:id="2767" w:name="_Toc244961988"/>
      <w:bookmarkStart w:id="2768" w:name="_Toc244612393"/>
      <w:bookmarkStart w:id="2769" w:name="_Toc244614999"/>
      <w:bookmarkStart w:id="2770" w:name="_Toc244616406"/>
      <w:bookmarkStart w:id="2771" w:name="_Toc244920822"/>
      <w:bookmarkStart w:id="2772" w:name="_Toc244922012"/>
      <w:bookmarkStart w:id="2773" w:name="_Toc244923235"/>
      <w:bookmarkStart w:id="2774" w:name="_Toc244924820"/>
      <w:bookmarkStart w:id="2775" w:name="_Toc244947940"/>
      <w:bookmarkStart w:id="2776" w:name="_Toc244950041"/>
      <w:bookmarkStart w:id="2777" w:name="_Toc244951266"/>
      <w:bookmarkStart w:id="2778" w:name="_Toc244952519"/>
      <w:bookmarkStart w:id="2779" w:name="_Toc244957787"/>
      <w:bookmarkStart w:id="2780" w:name="_Toc244961998"/>
      <w:bookmarkStart w:id="2781" w:name="_Toc244612400"/>
      <w:bookmarkStart w:id="2782" w:name="_Toc244615006"/>
      <w:bookmarkStart w:id="2783" w:name="_Toc244616413"/>
      <w:bookmarkStart w:id="2784" w:name="_Toc244920829"/>
      <w:bookmarkStart w:id="2785" w:name="_Toc244922019"/>
      <w:bookmarkStart w:id="2786" w:name="_Toc244923242"/>
      <w:bookmarkStart w:id="2787" w:name="_Toc244924827"/>
      <w:bookmarkStart w:id="2788" w:name="_Toc244947947"/>
      <w:bookmarkStart w:id="2789" w:name="_Toc244950048"/>
      <w:bookmarkStart w:id="2790" w:name="_Toc244951273"/>
      <w:bookmarkStart w:id="2791" w:name="_Toc244952526"/>
      <w:bookmarkStart w:id="2792" w:name="_Toc244957794"/>
      <w:bookmarkStart w:id="2793" w:name="_Toc244962005"/>
      <w:bookmarkStart w:id="2794" w:name="_Toc244612407"/>
      <w:bookmarkStart w:id="2795" w:name="_Toc244615013"/>
      <w:bookmarkStart w:id="2796" w:name="_Toc244616420"/>
      <w:bookmarkStart w:id="2797" w:name="_Toc244920836"/>
      <w:bookmarkStart w:id="2798" w:name="_Toc244922026"/>
      <w:bookmarkStart w:id="2799" w:name="_Toc244923249"/>
      <w:bookmarkStart w:id="2800" w:name="_Toc244924834"/>
      <w:bookmarkStart w:id="2801" w:name="_Toc244947954"/>
      <w:bookmarkStart w:id="2802" w:name="_Toc244950055"/>
      <w:bookmarkStart w:id="2803" w:name="_Toc244951280"/>
      <w:bookmarkStart w:id="2804" w:name="_Toc244952533"/>
      <w:bookmarkStart w:id="2805" w:name="_Toc244957801"/>
      <w:bookmarkStart w:id="2806" w:name="_Toc244962012"/>
      <w:bookmarkStart w:id="2807" w:name="_Toc244612415"/>
      <w:bookmarkStart w:id="2808" w:name="_Toc244615021"/>
      <w:bookmarkStart w:id="2809" w:name="_Toc244616428"/>
      <w:bookmarkStart w:id="2810" w:name="_Toc244920844"/>
      <w:bookmarkStart w:id="2811" w:name="_Toc244922034"/>
      <w:bookmarkStart w:id="2812" w:name="_Toc244923257"/>
      <w:bookmarkStart w:id="2813" w:name="_Toc244924842"/>
      <w:bookmarkStart w:id="2814" w:name="_Toc244947962"/>
      <w:bookmarkStart w:id="2815" w:name="_Toc244950063"/>
      <w:bookmarkStart w:id="2816" w:name="_Toc244951288"/>
      <w:bookmarkStart w:id="2817" w:name="_Toc244952541"/>
      <w:bookmarkStart w:id="2818" w:name="_Toc244957809"/>
      <w:bookmarkStart w:id="2819" w:name="_Toc244962020"/>
      <w:bookmarkStart w:id="2820" w:name="_Toc244612423"/>
      <w:bookmarkStart w:id="2821" w:name="_Toc244615029"/>
      <w:bookmarkStart w:id="2822" w:name="_Toc244616436"/>
      <w:bookmarkStart w:id="2823" w:name="_Toc244920852"/>
      <w:bookmarkStart w:id="2824" w:name="_Toc244922042"/>
      <w:bookmarkStart w:id="2825" w:name="_Toc244923265"/>
      <w:bookmarkStart w:id="2826" w:name="_Toc244924850"/>
      <w:bookmarkStart w:id="2827" w:name="_Toc244947970"/>
      <w:bookmarkStart w:id="2828" w:name="_Toc244950071"/>
      <w:bookmarkStart w:id="2829" w:name="_Toc244951296"/>
      <w:bookmarkStart w:id="2830" w:name="_Toc244952549"/>
      <w:bookmarkStart w:id="2831" w:name="_Toc244957817"/>
      <w:bookmarkStart w:id="2832" w:name="_Toc244962028"/>
      <w:bookmarkStart w:id="2833" w:name="_Toc244612431"/>
      <w:bookmarkStart w:id="2834" w:name="_Toc244615037"/>
      <w:bookmarkStart w:id="2835" w:name="_Toc244616444"/>
      <w:bookmarkStart w:id="2836" w:name="_Toc244920860"/>
      <w:bookmarkStart w:id="2837" w:name="_Toc244922050"/>
      <w:bookmarkStart w:id="2838" w:name="_Toc244923273"/>
      <w:bookmarkStart w:id="2839" w:name="_Toc244924858"/>
      <w:bookmarkStart w:id="2840" w:name="_Toc244947978"/>
      <w:bookmarkStart w:id="2841" w:name="_Toc244950079"/>
      <w:bookmarkStart w:id="2842" w:name="_Toc244951304"/>
      <w:bookmarkStart w:id="2843" w:name="_Toc244952557"/>
      <w:bookmarkStart w:id="2844" w:name="_Toc244957825"/>
      <w:bookmarkStart w:id="2845" w:name="_Toc244962036"/>
      <w:bookmarkStart w:id="2846" w:name="_Toc244612439"/>
      <w:bookmarkStart w:id="2847" w:name="_Toc244615045"/>
      <w:bookmarkStart w:id="2848" w:name="_Toc244616452"/>
      <w:bookmarkStart w:id="2849" w:name="_Toc244920868"/>
      <w:bookmarkStart w:id="2850" w:name="_Toc244922058"/>
      <w:bookmarkStart w:id="2851" w:name="_Toc244923281"/>
      <w:bookmarkStart w:id="2852" w:name="_Toc244924866"/>
      <w:bookmarkStart w:id="2853" w:name="_Toc244947986"/>
      <w:bookmarkStart w:id="2854" w:name="_Toc244950087"/>
      <w:bookmarkStart w:id="2855" w:name="_Toc244951312"/>
      <w:bookmarkStart w:id="2856" w:name="_Toc244952565"/>
      <w:bookmarkStart w:id="2857" w:name="_Toc244957833"/>
      <w:bookmarkStart w:id="2858" w:name="_Toc244962044"/>
      <w:bookmarkStart w:id="2859" w:name="_Toc244612447"/>
      <w:bookmarkStart w:id="2860" w:name="_Toc244615053"/>
      <w:bookmarkStart w:id="2861" w:name="_Toc244616460"/>
      <w:bookmarkStart w:id="2862" w:name="_Toc244920876"/>
      <w:bookmarkStart w:id="2863" w:name="_Toc244922066"/>
      <w:bookmarkStart w:id="2864" w:name="_Toc244923289"/>
      <w:bookmarkStart w:id="2865" w:name="_Toc244924874"/>
      <w:bookmarkStart w:id="2866" w:name="_Toc244947994"/>
      <w:bookmarkStart w:id="2867" w:name="_Toc244950095"/>
      <w:bookmarkStart w:id="2868" w:name="_Toc244951320"/>
      <w:bookmarkStart w:id="2869" w:name="_Toc244952573"/>
      <w:bookmarkStart w:id="2870" w:name="_Toc244957841"/>
      <w:bookmarkStart w:id="2871" w:name="_Toc244962052"/>
      <w:bookmarkStart w:id="2872" w:name="_Toc244612455"/>
      <w:bookmarkStart w:id="2873" w:name="_Toc244615061"/>
      <w:bookmarkStart w:id="2874" w:name="_Toc244616468"/>
      <w:bookmarkStart w:id="2875" w:name="_Toc244920884"/>
      <w:bookmarkStart w:id="2876" w:name="_Toc244922074"/>
      <w:bookmarkStart w:id="2877" w:name="_Toc244923297"/>
      <w:bookmarkStart w:id="2878" w:name="_Toc244924882"/>
      <w:bookmarkStart w:id="2879" w:name="_Toc244948002"/>
      <w:bookmarkStart w:id="2880" w:name="_Toc244950103"/>
      <w:bookmarkStart w:id="2881" w:name="_Toc244951328"/>
      <w:bookmarkStart w:id="2882" w:name="_Toc244952581"/>
      <w:bookmarkStart w:id="2883" w:name="_Toc244957849"/>
      <w:bookmarkStart w:id="2884" w:name="_Toc244962060"/>
      <w:bookmarkStart w:id="2885" w:name="_Toc244612463"/>
      <w:bookmarkStart w:id="2886" w:name="_Toc244615069"/>
      <w:bookmarkStart w:id="2887" w:name="_Toc244616476"/>
      <w:bookmarkStart w:id="2888" w:name="_Toc244920892"/>
      <w:bookmarkStart w:id="2889" w:name="_Toc244922082"/>
      <w:bookmarkStart w:id="2890" w:name="_Toc244923305"/>
      <w:bookmarkStart w:id="2891" w:name="_Toc244924890"/>
      <w:bookmarkStart w:id="2892" w:name="_Toc244948010"/>
      <w:bookmarkStart w:id="2893" w:name="_Toc244950111"/>
      <w:bookmarkStart w:id="2894" w:name="_Toc244951336"/>
      <w:bookmarkStart w:id="2895" w:name="_Toc244952589"/>
      <w:bookmarkStart w:id="2896" w:name="_Toc244957857"/>
      <w:bookmarkStart w:id="2897" w:name="_Toc244962068"/>
      <w:bookmarkStart w:id="2898" w:name="_Toc244612471"/>
      <w:bookmarkStart w:id="2899" w:name="_Toc244615077"/>
      <w:bookmarkStart w:id="2900" w:name="_Toc244616484"/>
      <w:bookmarkStart w:id="2901" w:name="_Toc244920900"/>
      <w:bookmarkStart w:id="2902" w:name="_Toc244922090"/>
      <w:bookmarkStart w:id="2903" w:name="_Toc244923313"/>
      <w:bookmarkStart w:id="2904" w:name="_Toc244924898"/>
      <w:bookmarkStart w:id="2905" w:name="_Toc244948018"/>
      <w:bookmarkStart w:id="2906" w:name="_Toc244950119"/>
      <w:bookmarkStart w:id="2907" w:name="_Toc244951344"/>
      <w:bookmarkStart w:id="2908" w:name="_Toc244952597"/>
      <w:bookmarkStart w:id="2909" w:name="_Toc244957865"/>
      <w:bookmarkStart w:id="2910" w:name="_Toc244962076"/>
      <w:bookmarkStart w:id="2911" w:name="_Toc244612479"/>
      <w:bookmarkStart w:id="2912" w:name="_Toc244615085"/>
      <w:bookmarkStart w:id="2913" w:name="_Toc244616492"/>
      <w:bookmarkStart w:id="2914" w:name="_Toc244920908"/>
      <w:bookmarkStart w:id="2915" w:name="_Toc244922098"/>
      <w:bookmarkStart w:id="2916" w:name="_Toc244923321"/>
      <w:bookmarkStart w:id="2917" w:name="_Toc244924906"/>
      <w:bookmarkStart w:id="2918" w:name="_Toc244948026"/>
      <w:bookmarkStart w:id="2919" w:name="_Toc244950127"/>
      <w:bookmarkStart w:id="2920" w:name="_Toc244951352"/>
      <w:bookmarkStart w:id="2921" w:name="_Toc244952605"/>
      <w:bookmarkStart w:id="2922" w:name="_Toc244957873"/>
      <w:bookmarkStart w:id="2923" w:name="_Toc244962084"/>
      <w:bookmarkStart w:id="2924" w:name="_Toc244612487"/>
      <w:bookmarkStart w:id="2925" w:name="_Toc244615093"/>
      <w:bookmarkStart w:id="2926" w:name="_Toc244616500"/>
      <w:bookmarkStart w:id="2927" w:name="_Toc244920916"/>
      <w:bookmarkStart w:id="2928" w:name="_Toc244922106"/>
      <w:bookmarkStart w:id="2929" w:name="_Toc244923329"/>
      <w:bookmarkStart w:id="2930" w:name="_Toc244924914"/>
      <w:bookmarkStart w:id="2931" w:name="_Toc244948034"/>
      <w:bookmarkStart w:id="2932" w:name="_Toc244950135"/>
      <w:bookmarkStart w:id="2933" w:name="_Toc244951360"/>
      <w:bookmarkStart w:id="2934" w:name="_Toc244952613"/>
      <w:bookmarkStart w:id="2935" w:name="_Toc244957881"/>
      <w:bookmarkStart w:id="2936" w:name="_Toc244962092"/>
      <w:bookmarkStart w:id="2937" w:name="_Toc244612495"/>
      <w:bookmarkStart w:id="2938" w:name="_Toc244615101"/>
      <w:bookmarkStart w:id="2939" w:name="_Toc244616508"/>
      <w:bookmarkStart w:id="2940" w:name="_Toc244920924"/>
      <w:bookmarkStart w:id="2941" w:name="_Toc244922114"/>
      <w:bookmarkStart w:id="2942" w:name="_Toc244923337"/>
      <w:bookmarkStart w:id="2943" w:name="_Toc244924922"/>
      <w:bookmarkStart w:id="2944" w:name="_Toc244948042"/>
      <w:bookmarkStart w:id="2945" w:name="_Toc244950143"/>
      <w:bookmarkStart w:id="2946" w:name="_Toc244951368"/>
      <w:bookmarkStart w:id="2947" w:name="_Toc244952621"/>
      <w:bookmarkStart w:id="2948" w:name="_Toc244957889"/>
      <w:bookmarkStart w:id="2949" w:name="_Toc244962100"/>
      <w:bookmarkStart w:id="2950" w:name="_Toc244612503"/>
      <w:bookmarkStart w:id="2951" w:name="_Toc244615109"/>
      <w:bookmarkStart w:id="2952" w:name="_Toc244616516"/>
      <w:bookmarkStart w:id="2953" w:name="_Toc244920932"/>
      <w:bookmarkStart w:id="2954" w:name="_Toc244922122"/>
      <w:bookmarkStart w:id="2955" w:name="_Toc244923345"/>
      <w:bookmarkStart w:id="2956" w:name="_Toc244924930"/>
      <w:bookmarkStart w:id="2957" w:name="_Toc244948050"/>
      <w:bookmarkStart w:id="2958" w:name="_Toc244950151"/>
      <w:bookmarkStart w:id="2959" w:name="_Toc244951376"/>
      <w:bookmarkStart w:id="2960" w:name="_Toc244952629"/>
      <w:bookmarkStart w:id="2961" w:name="_Toc244957897"/>
      <w:bookmarkStart w:id="2962" w:name="_Toc244962108"/>
      <w:bookmarkStart w:id="2963" w:name="_Toc244612511"/>
      <w:bookmarkStart w:id="2964" w:name="_Toc244615117"/>
      <w:bookmarkStart w:id="2965" w:name="_Toc244616524"/>
      <w:bookmarkStart w:id="2966" w:name="_Toc244920940"/>
      <w:bookmarkStart w:id="2967" w:name="_Toc244922130"/>
      <w:bookmarkStart w:id="2968" w:name="_Toc244923353"/>
      <w:bookmarkStart w:id="2969" w:name="_Toc244924938"/>
      <w:bookmarkStart w:id="2970" w:name="_Toc244948058"/>
      <w:bookmarkStart w:id="2971" w:name="_Toc244950159"/>
      <w:bookmarkStart w:id="2972" w:name="_Toc244951384"/>
      <w:bookmarkStart w:id="2973" w:name="_Toc244952637"/>
      <w:bookmarkStart w:id="2974" w:name="_Toc244957905"/>
      <w:bookmarkStart w:id="2975" w:name="_Toc244962116"/>
      <w:bookmarkStart w:id="2976" w:name="_Toc244612519"/>
      <w:bookmarkStart w:id="2977" w:name="_Toc244615125"/>
      <w:bookmarkStart w:id="2978" w:name="_Toc244616532"/>
      <w:bookmarkStart w:id="2979" w:name="_Toc244920948"/>
      <w:bookmarkStart w:id="2980" w:name="_Toc244922138"/>
      <w:bookmarkStart w:id="2981" w:name="_Toc244923361"/>
      <w:bookmarkStart w:id="2982" w:name="_Toc244924946"/>
      <w:bookmarkStart w:id="2983" w:name="_Toc244948066"/>
      <w:bookmarkStart w:id="2984" w:name="_Toc244950167"/>
      <w:bookmarkStart w:id="2985" w:name="_Toc244951392"/>
      <w:bookmarkStart w:id="2986" w:name="_Toc244952645"/>
      <w:bookmarkStart w:id="2987" w:name="_Toc244957913"/>
      <w:bookmarkStart w:id="2988" w:name="_Toc244962124"/>
      <w:bookmarkStart w:id="2989" w:name="_Toc244612531"/>
      <w:bookmarkStart w:id="2990" w:name="_Toc244615137"/>
      <w:bookmarkStart w:id="2991" w:name="_Toc244616544"/>
      <w:bookmarkStart w:id="2992" w:name="_Toc244920960"/>
      <w:bookmarkStart w:id="2993" w:name="_Toc244922150"/>
      <w:bookmarkStart w:id="2994" w:name="_Toc244923373"/>
      <w:bookmarkStart w:id="2995" w:name="_Toc244924958"/>
      <w:bookmarkStart w:id="2996" w:name="_Toc244948078"/>
      <w:bookmarkStart w:id="2997" w:name="_Toc244950179"/>
      <w:bookmarkStart w:id="2998" w:name="_Toc244951404"/>
      <w:bookmarkStart w:id="2999" w:name="_Toc244952657"/>
      <w:bookmarkStart w:id="3000" w:name="_Toc244957925"/>
      <w:bookmarkStart w:id="3001" w:name="_Toc244962136"/>
      <w:bookmarkStart w:id="3002" w:name="_Toc244612541"/>
      <w:bookmarkStart w:id="3003" w:name="_Toc244615147"/>
      <w:bookmarkStart w:id="3004" w:name="_Toc244616554"/>
      <w:bookmarkStart w:id="3005" w:name="_Toc244920970"/>
      <w:bookmarkStart w:id="3006" w:name="_Toc244922160"/>
      <w:bookmarkStart w:id="3007" w:name="_Toc244923383"/>
      <w:bookmarkStart w:id="3008" w:name="_Toc244924968"/>
      <w:bookmarkStart w:id="3009" w:name="_Toc244948088"/>
      <w:bookmarkStart w:id="3010" w:name="_Toc244950189"/>
      <w:bookmarkStart w:id="3011" w:name="_Toc244951414"/>
      <w:bookmarkStart w:id="3012" w:name="_Toc244952667"/>
      <w:bookmarkStart w:id="3013" w:name="_Toc244957935"/>
      <w:bookmarkStart w:id="3014" w:name="_Toc244962146"/>
      <w:bookmarkStart w:id="3015" w:name="_Toc244612548"/>
      <w:bookmarkStart w:id="3016" w:name="_Toc244615154"/>
      <w:bookmarkStart w:id="3017" w:name="_Toc244616561"/>
      <w:bookmarkStart w:id="3018" w:name="_Toc244920977"/>
      <w:bookmarkStart w:id="3019" w:name="_Toc244922167"/>
      <w:bookmarkStart w:id="3020" w:name="_Toc244923390"/>
      <w:bookmarkStart w:id="3021" w:name="_Toc244924975"/>
      <w:bookmarkStart w:id="3022" w:name="_Toc244948095"/>
      <w:bookmarkStart w:id="3023" w:name="_Toc244950196"/>
      <w:bookmarkStart w:id="3024" w:name="_Toc244951421"/>
      <w:bookmarkStart w:id="3025" w:name="_Toc244952674"/>
      <w:bookmarkStart w:id="3026" w:name="_Toc244957942"/>
      <w:bookmarkStart w:id="3027" w:name="_Toc244962153"/>
      <w:bookmarkStart w:id="3028" w:name="_Toc244612555"/>
      <w:bookmarkStart w:id="3029" w:name="_Toc244615161"/>
      <w:bookmarkStart w:id="3030" w:name="_Toc244616568"/>
      <w:bookmarkStart w:id="3031" w:name="_Toc244920984"/>
      <w:bookmarkStart w:id="3032" w:name="_Toc244922174"/>
      <w:bookmarkStart w:id="3033" w:name="_Toc244923397"/>
      <w:bookmarkStart w:id="3034" w:name="_Toc244924982"/>
      <w:bookmarkStart w:id="3035" w:name="_Toc244948102"/>
      <w:bookmarkStart w:id="3036" w:name="_Toc244950203"/>
      <w:bookmarkStart w:id="3037" w:name="_Toc244951428"/>
      <w:bookmarkStart w:id="3038" w:name="_Toc244952681"/>
      <w:bookmarkStart w:id="3039" w:name="_Toc244957949"/>
      <w:bookmarkStart w:id="3040" w:name="_Toc244962160"/>
      <w:bookmarkStart w:id="3041" w:name="_Toc244612562"/>
      <w:bookmarkStart w:id="3042" w:name="_Toc244615168"/>
      <w:bookmarkStart w:id="3043" w:name="_Toc244616575"/>
      <w:bookmarkStart w:id="3044" w:name="_Toc244920991"/>
      <w:bookmarkStart w:id="3045" w:name="_Toc244922181"/>
      <w:bookmarkStart w:id="3046" w:name="_Toc244923404"/>
      <w:bookmarkStart w:id="3047" w:name="_Toc244924989"/>
      <w:bookmarkStart w:id="3048" w:name="_Toc244948109"/>
      <w:bookmarkStart w:id="3049" w:name="_Toc244950210"/>
      <w:bookmarkStart w:id="3050" w:name="_Toc244951435"/>
      <w:bookmarkStart w:id="3051" w:name="_Toc244952688"/>
      <w:bookmarkStart w:id="3052" w:name="_Toc244957956"/>
      <w:bookmarkStart w:id="3053" w:name="_Toc244962167"/>
      <w:bookmarkStart w:id="3054" w:name="_Toc244612570"/>
      <w:bookmarkStart w:id="3055" w:name="_Toc244615176"/>
      <w:bookmarkStart w:id="3056" w:name="_Toc244616583"/>
      <w:bookmarkStart w:id="3057" w:name="_Toc244920999"/>
      <w:bookmarkStart w:id="3058" w:name="_Toc244922189"/>
      <w:bookmarkStart w:id="3059" w:name="_Toc244923412"/>
      <w:bookmarkStart w:id="3060" w:name="_Toc244924997"/>
      <w:bookmarkStart w:id="3061" w:name="_Toc244948117"/>
      <w:bookmarkStart w:id="3062" w:name="_Toc244950218"/>
      <w:bookmarkStart w:id="3063" w:name="_Toc244951443"/>
      <w:bookmarkStart w:id="3064" w:name="_Toc244952696"/>
      <w:bookmarkStart w:id="3065" w:name="_Toc244957964"/>
      <w:bookmarkStart w:id="3066" w:name="_Toc244962175"/>
      <w:bookmarkStart w:id="3067" w:name="_Toc244612577"/>
      <w:bookmarkStart w:id="3068" w:name="_Toc244615183"/>
      <w:bookmarkStart w:id="3069" w:name="_Toc244616590"/>
      <w:bookmarkStart w:id="3070" w:name="_Toc244921006"/>
      <w:bookmarkStart w:id="3071" w:name="_Toc244922196"/>
      <w:bookmarkStart w:id="3072" w:name="_Toc244923419"/>
      <w:bookmarkStart w:id="3073" w:name="_Toc244925004"/>
      <w:bookmarkStart w:id="3074" w:name="_Toc244948124"/>
      <w:bookmarkStart w:id="3075" w:name="_Toc244950225"/>
      <w:bookmarkStart w:id="3076" w:name="_Toc244951450"/>
      <w:bookmarkStart w:id="3077" w:name="_Toc244952703"/>
      <w:bookmarkStart w:id="3078" w:name="_Toc244957971"/>
      <w:bookmarkStart w:id="3079" w:name="_Toc244962182"/>
      <w:bookmarkStart w:id="3080" w:name="_Toc244612587"/>
      <w:bookmarkStart w:id="3081" w:name="_Toc244615193"/>
      <w:bookmarkStart w:id="3082" w:name="_Toc244616600"/>
      <w:bookmarkStart w:id="3083" w:name="_Toc244921016"/>
      <w:bookmarkStart w:id="3084" w:name="_Toc244922206"/>
      <w:bookmarkStart w:id="3085" w:name="_Toc244923429"/>
      <w:bookmarkStart w:id="3086" w:name="_Toc244925014"/>
      <w:bookmarkStart w:id="3087" w:name="_Toc244948134"/>
      <w:bookmarkStart w:id="3088" w:name="_Toc244950235"/>
      <w:bookmarkStart w:id="3089" w:name="_Toc244951460"/>
      <w:bookmarkStart w:id="3090" w:name="_Toc244952713"/>
      <w:bookmarkStart w:id="3091" w:name="_Toc244957981"/>
      <w:bookmarkStart w:id="3092" w:name="_Toc244962192"/>
      <w:bookmarkStart w:id="3093" w:name="_Toc244612595"/>
      <w:bookmarkStart w:id="3094" w:name="_Toc244615201"/>
      <w:bookmarkStart w:id="3095" w:name="_Toc244616608"/>
      <w:bookmarkStart w:id="3096" w:name="_Toc244921024"/>
      <w:bookmarkStart w:id="3097" w:name="_Toc244922214"/>
      <w:bookmarkStart w:id="3098" w:name="_Toc244923437"/>
      <w:bookmarkStart w:id="3099" w:name="_Toc244925022"/>
      <w:bookmarkStart w:id="3100" w:name="_Toc244948142"/>
      <w:bookmarkStart w:id="3101" w:name="_Toc244950243"/>
      <w:bookmarkStart w:id="3102" w:name="_Toc244951468"/>
      <w:bookmarkStart w:id="3103" w:name="_Toc244952721"/>
      <w:bookmarkStart w:id="3104" w:name="_Toc244957989"/>
      <w:bookmarkStart w:id="3105" w:name="_Toc244962200"/>
      <w:bookmarkStart w:id="3106" w:name="_Toc244612602"/>
      <w:bookmarkStart w:id="3107" w:name="_Toc244615208"/>
      <w:bookmarkStart w:id="3108" w:name="_Toc244616615"/>
      <w:bookmarkStart w:id="3109" w:name="_Toc244921031"/>
      <w:bookmarkStart w:id="3110" w:name="_Toc244922221"/>
      <w:bookmarkStart w:id="3111" w:name="_Toc244923444"/>
      <w:bookmarkStart w:id="3112" w:name="_Toc244925029"/>
      <w:bookmarkStart w:id="3113" w:name="_Toc244948149"/>
      <w:bookmarkStart w:id="3114" w:name="_Toc244950250"/>
      <w:bookmarkStart w:id="3115" w:name="_Toc244951475"/>
      <w:bookmarkStart w:id="3116" w:name="_Toc244952728"/>
      <w:bookmarkStart w:id="3117" w:name="_Toc244957996"/>
      <w:bookmarkStart w:id="3118" w:name="_Toc244962207"/>
      <w:bookmarkStart w:id="3119" w:name="_Toc244612610"/>
      <w:bookmarkStart w:id="3120" w:name="_Toc244615216"/>
      <w:bookmarkStart w:id="3121" w:name="_Toc244616623"/>
      <w:bookmarkStart w:id="3122" w:name="_Toc244921039"/>
      <w:bookmarkStart w:id="3123" w:name="_Toc244922229"/>
      <w:bookmarkStart w:id="3124" w:name="_Toc244923452"/>
      <w:bookmarkStart w:id="3125" w:name="_Toc244925037"/>
      <w:bookmarkStart w:id="3126" w:name="_Toc244948157"/>
      <w:bookmarkStart w:id="3127" w:name="_Toc244950258"/>
      <w:bookmarkStart w:id="3128" w:name="_Toc244951483"/>
      <w:bookmarkStart w:id="3129" w:name="_Toc244952736"/>
      <w:bookmarkStart w:id="3130" w:name="_Toc244958004"/>
      <w:bookmarkStart w:id="3131" w:name="_Toc244962215"/>
      <w:bookmarkStart w:id="3132" w:name="_Toc244612617"/>
      <w:bookmarkStart w:id="3133" w:name="_Toc244615223"/>
      <w:bookmarkStart w:id="3134" w:name="_Toc244616630"/>
      <w:bookmarkStart w:id="3135" w:name="_Toc244921046"/>
      <w:bookmarkStart w:id="3136" w:name="_Toc244922236"/>
      <w:bookmarkStart w:id="3137" w:name="_Toc244923459"/>
      <w:bookmarkStart w:id="3138" w:name="_Toc244925044"/>
      <w:bookmarkStart w:id="3139" w:name="_Toc244948164"/>
      <w:bookmarkStart w:id="3140" w:name="_Toc244950265"/>
      <w:bookmarkStart w:id="3141" w:name="_Toc244951490"/>
      <w:bookmarkStart w:id="3142" w:name="_Toc244952743"/>
      <w:bookmarkStart w:id="3143" w:name="_Toc244958011"/>
      <w:bookmarkStart w:id="3144" w:name="_Toc244962222"/>
      <w:bookmarkStart w:id="3145" w:name="_Toc244612624"/>
      <w:bookmarkStart w:id="3146" w:name="_Toc244615230"/>
      <w:bookmarkStart w:id="3147" w:name="_Toc244616637"/>
      <w:bookmarkStart w:id="3148" w:name="_Toc244921053"/>
      <w:bookmarkStart w:id="3149" w:name="_Toc244922243"/>
      <w:bookmarkStart w:id="3150" w:name="_Toc244923466"/>
      <w:bookmarkStart w:id="3151" w:name="_Toc244925051"/>
      <w:bookmarkStart w:id="3152" w:name="_Toc244948171"/>
      <w:bookmarkStart w:id="3153" w:name="_Toc244950272"/>
      <w:bookmarkStart w:id="3154" w:name="_Toc244951497"/>
      <w:bookmarkStart w:id="3155" w:name="_Toc244952750"/>
      <w:bookmarkStart w:id="3156" w:name="_Toc244958018"/>
      <w:bookmarkStart w:id="3157" w:name="_Toc244962229"/>
      <w:bookmarkStart w:id="3158" w:name="_Toc244612631"/>
      <w:bookmarkStart w:id="3159" w:name="_Toc244615237"/>
      <w:bookmarkStart w:id="3160" w:name="_Toc244616644"/>
      <w:bookmarkStart w:id="3161" w:name="_Toc244921060"/>
      <w:bookmarkStart w:id="3162" w:name="_Toc244922250"/>
      <w:bookmarkStart w:id="3163" w:name="_Toc244923473"/>
      <w:bookmarkStart w:id="3164" w:name="_Toc244925058"/>
      <w:bookmarkStart w:id="3165" w:name="_Toc244948178"/>
      <w:bookmarkStart w:id="3166" w:name="_Toc244950279"/>
      <w:bookmarkStart w:id="3167" w:name="_Toc244951504"/>
      <w:bookmarkStart w:id="3168" w:name="_Toc244952757"/>
      <w:bookmarkStart w:id="3169" w:name="_Toc244958025"/>
      <w:bookmarkStart w:id="3170" w:name="_Toc244962236"/>
      <w:bookmarkStart w:id="3171" w:name="_Toc244612638"/>
      <w:bookmarkStart w:id="3172" w:name="_Toc244615244"/>
      <w:bookmarkStart w:id="3173" w:name="_Toc244616651"/>
      <w:bookmarkStart w:id="3174" w:name="_Toc244921067"/>
      <w:bookmarkStart w:id="3175" w:name="_Toc244922257"/>
      <w:bookmarkStart w:id="3176" w:name="_Toc244923480"/>
      <w:bookmarkStart w:id="3177" w:name="_Toc244925065"/>
      <w:bookmarkStart w:id="3178" w:name="_Toc244948185"/>
      <w:bookmarkStart w:id="3179" w:name="_Toc244950286"/>
      <w:bookmarkStart w:id="3180" w:name="_Toc244951511"/>
      <w:bookmarkStart w:id="3181" w:name="_Toc244952764"/>
      <w:bookmarkStart w:id="3182" w:name="_Toc244958032"/>
      <w:bookmarkStart w:id="3183" w:name="_Toc244962243"/>
      <w:bookmarkStart w:id="3184" w:name="_Toc244612645"/>
      <w:bookmarkStart w:id="3185" w:name="_Toc244615251"/>
      <w:bookmarkStart w:id="3186" w:name="_Toc244616658"/>
      <w:bookmarkStart w:id="3187" w:name="_Toc244921074"/>
      <w:bookmarkStart w:id="3188" w:name="_Toc244922264"/>
      <w:bookmarkStart w:id="3189" w:name="_Toc244923487"/>
      <w:bookmarkStart w:id="3190" w:name="_Toc244925072"/>
      <w:bookmarkStart w:id="3191" w:name="_Toc244948192"/>
      <w:bookmarkStart w:id="3192" w:name="_Toc244950293"/>
      <w:bookmarkStart w:id="3193" w:name="_Toc244951518"/>
      <w:bookmarkStart w:id="3194" w:name="_Toc244952771"/>
      <w:bookmarkStart w:id="3195" w:name="_Toc244958039"/>
      <w:bookmarkStart w:id="3196" w:name="_Toc244962250"/>
      <w:bookmarkStart w:id="3197" w:name="_Toc244612652"/>
      <w:bookmarkStart w:id="3198" w:name="_Toc244615258"/>
      <w:bookmarkStart w:id="3199" w:name="_Toc244616665"/>
      <w:bookmarkStart w:id="3200" w:name="_Toc244921081"/>
      <w:bookmarkStart w:id="3201" w:name="_Toc244922271"/>
      <w:bookmarkStart w:id="3202" w:name="_Toc244923494"/>
      <w:bookmarkStart w:id="3203" w:name="_Toc244925079"/>
      <w:bookmarkStart w:id="3204" w:name="_Toc244948199"/>
      <w:bookmarkStart w:id="3205" w:name="_Toc244950300"/>
      <w:bookmarkStart w:id="3206" w:name="_Toc244951525"/>
      <w:bookmarkStart w:id="3207" w:name="_Toc244952778"/>
      <w:bookmarkStart w:id="3208" w:name="_Toc244958046"/>
      <w:bookmarkStart w:id="3209" w:name="_Toc244962257"/>
      <w:bookmarkStart w:id="3210" w:name="_Toc244612659"/>
      <w:bookmarkStart w:id="3211" w:name="_Toc244615265"/>
      <w:bookmarkStart w:id="3212" w:name="_Toc244616672"/>
      <w:bookmarkStart w:id="3213" w:name="_Toc244921088"/>
      <w:bookmarkStart w:id="3214" w:name="_Toc244922278"/>
      <w:bookmarkStart w:id="3215" w:name="_Toc244923501"/>
      <w:bookmarkStart w:id="3216" w:name="_Toc244925086"/>
      <w:bookmarkStart w:id="3217" w:name="_Toc244948206"/>
      <w:bookmarkStart w:id="3218" w:name="_Toc244950307"/>
      <w:bookmarkStart w:id="3219" w:name="_Toc244951532"/>
      <w:bookmarkStart w:id="3220" w:name="_Toc244952785"/>
      <w:bookmarkStart w:id="3221" w:name="_Toc244958053"/>
      <w:bookmarkStart w:id="3222" w:name="_Toc244962264"/>
      <w:bookmarkStart w:id="3223" w:name="_Toc244612666"/>
      <w:bookmarkStart w:id="3224" w:name="_Toc244615272"/>
      <w:bookmarkStart w:id="3225" w:name="_Toc244616679"/>
      <w:bookmarkStart w:id="3226" w:name="_Toc244921095"/>
      <w:bookmarkStart w:id="3227" w:name="_Toc244922285"/>
      <w:bookmarkStart w:id="3228" w:name="_Toc244923508"/>
      <w:bookmarkStart w:id="3229" w:name="_Toc244925093"/>
      <w:bookmarkStart w:id="3230" w:name="_Toc244948213"/>
      <w:bookmarkStart w:id="3231" w:name="_Toc244950314"/>
      <w:bookmarkStart w:id="3232" w:name="_Toc244951539"/>
      <w:bookmarkStart w:id="3233" w:name="_Toc244952792"/>
      <w:bookmarkStart w:id="3234" w:name="_Toc244958060"/>
      <w:bookmarkStart w:id="3235" w:name="_Toc244962271"/>
      <w:bookmarkStart w:id="3236" w:name="_Toc244612674"/>
      <w:bookmarkStart w:id="3237" w:name="_Toc244615280"/>
      <w:bookmarkStart w:id="3238" w:name="_Toc244616687"/>
      <w:bookmarkStart w:id="3239" w:name="_Toc244921103"/>
      <w:bookmarkStart w:id="3240" w:name="_Toc244922293"/>
      <w:bookmarkStart w:id="3241" w:name="_Toc244923516"/>
      <w:bookmarkStart w:id="3242" w:name="_Toc244925101"/>
      <w:bookmarkStart w:id="3243" w:name="_Toc244948221"/>
      <w:bookmarkStart w:id="3244" w:name="_Toc244950322"/>
      <w:bookmarkStart w:id="3245" w:name="_Toc244951547"/>
      <w:bookmarkStart w:id="3246" w:name="_Toc244952800"/>
      <w:bookmarkStart w:id="3247" w:name="_Toc244958068"/>
      <w:bookmarkStart w:id="3248" w:name="_Toc244962279"/>
      <w:bookmarkStart w:id="3249" w:name="_Toc244612682"/>
      <w:bookmarkStart w:id="3250" w:name="_Toc244615288"/>
      <w:bookmarkStart w:id="3251" w:name="_Toc244616695"/>
      <w:bookmarkStart w:id="3252" w:name="_Toc244921111"/>
      <w:bookmarkStart w:id="3253" w:name="_Toc244922301"/>
      <w:bookmarkStart w:id="3254" w:name="_Toc244923524"/>
      <w:bookmarkStart w:id="3255" w:name="_Toc244925109"/>
      <w:bookmarkStart w:id="3256" w:name="_Toc244948229"/>
      <w:bookmarkStart w:id="3257" w:name="_Toc244950330"/>
      <w:bookmarkStart w:id="3258" w:name="_Toc244951555"/>
      <w:bookmarkStart w:id="3259" w:name="_Toc244952808"/>
      <w:bookmarkStart w:id="3260" w:name="_Toc244958076"/>
      <w:bookmarkStart w:id="3261" w:name="_Toc244962287"/>
      <w:bookmarkStart w:id="3262" w:name="_Toc244612693"/>
      <w:bookmarkStart w:id="3263" w:name="_Toc244615299"/>
      <w:bookmarkStart w:id="3264" w:name="_Toc244616706"/>
      <w:bookmarkStart w:id="3265" w:name="_Toc244921122"/>
      <w:bookmarkStart w:id="3266" w:name="_Toc244922312"/>
      <w:bookmarkStart w:id="3267" w:name="_Toc244923535"/>
      <w:bookmarkStart w:id="3268" w:name="_Toc244925120"/>
      <w:bookmarkStart w:id="3269" w:name="_Toc244948240"/>
      <w:bookmarkStart w:id="3270" w:name="_Toc244950341"/>
      <w:bookmarkStart w:id="3271" w:name="_Toc244951566"/>
      <w:bookmarkStart w:id="3272" w:name="_Toc244952819"/>
      <w:bookmarkStart w:id="3273" w:name="_Toc244958087"/>
      <w:bookmarkStart w:id="3274" w:name="_Toc244962298"/>
      <w:bookmarkStart w:id="3275" w:name="_Toc244612700"/>
      <w:bookmarkStart w:id="3276" w:name="_Toc244615306"/>
      <w:bookmarkStart w:id="3277" w:name="_Toc244616713"/>
      <w:bookmarkStart w:id="3278" w:name="_Toc244921129"/>
      <w:bookmarkStart w:id="3279" w:name="_Toc244922319"/>
      <w:bookmarkStart w:id="3280" w:name="_Toc244923542"/>
      <w:bookmarkStart w:id="3281" w:name="_Toc244925127"/>
      <w:bookmarkStart w:id="3282" w:name="_Toc244948247"/>
      <w:bookmarkStart w:id="3283" w:name="_Toc244950348"/>
      <w:bookmarkStart w:id="3284" w:name="_Toc244951573"/>
      <w:bookmarkStart w:id="3285" w:name="_Toc244952826"/>
      <w:bookmarkStart w:id="3286" w:name="_Toc244958094"/>
      <w:bookmarkStart w:id="3287" w:name="_Toc244962305"/>
      <w:bookmarkStart w:id="3288" w:name="_Toc244612707"/>
      <w:bookmarkStart w:id="3289" w:name="_Toc244615313"/>
      <w:bookmarkStart w:id="3290" w:name="_Toc244616720"/>
      <w:bookmarkStart w:id="3291" w:name="_Toc244921136"/>
      <w:bookmarkStart w:id="3292" w:name="_Toc244922326"/>
      <w:bookmarkStart w:id="3293" w:name="_Toc244923549"/>
      <w:bookmarkStart w:id="3294" w:name="_Toc244925134"/>
      <w:bookmarkStart w:id="3295" w:name="_Toc244948254"/>
      <w:bookmarkStart w:id="3296" w:name="_Toc244950355"/>
      <w:bookmarkStart w:id="3297" w:name="_Toc244951580"/>
      <w:bookmarkStart w:id="3298" w:name="_Toc244952833"/>
      <w:bookmarkStart w:id="3299" w:name="_Toc244958101"/>
      <w:bookmarkStart w:id="3300" w:name="_Toc244962312"/>
      <w:bookmarkStart w:id="3301" w:name="_Toc244612714"/>
      <w:bookmarkStart w:id="3302" w:name="_Toc244615320"/>
      <w:bookmarkStart w:id="3303" w:name="_Toc244616727"/>
      <w:bookmarkStart w:id="3304" w:name="_Toc244921143"/>
      <w:bookmarkStart w:id="3305" w:name="_Toc244922333"/>
      <w:bookmarkStart w:id="3306" w:name="_Toc244923556"/>
      <w:bookmarkStart w:id="3307" w:name="_Toc244925141"/>
      <w:bookmarkStart w:id="3308" w:name="_Toc244948261"/>
      <w:bookmarkStart w:id="3309" w:name="_Toc244950362"/>
      <w:bookmarkStart w:id="3310" w:name="_Toc244951587"/>
      <w:bookmarkStart w:id="3311" w:name="_Toc244952840"/>
      <w:bookmarkStart w:id="3312" w:name="_Toc244958108"/>
      <w:bookmarkStart w:id="3313" w:name="_Toc244962319"/>
      <w:bookmarkStart w:id="3314" w:name="_Toc244612725"/>
      <w:bookmarkStart w:id="3315" w:name="_Toc244615331"/>
      <w:bookmarkStart w:id="3316" w:name="_Toc244616738"/>
      <w:bookmarkStart w:id="3317" w:name="_Toc244921154"/>
      <w:bookmarkStart w:id="3318" w:name="_Toc244922344"/>
      <w:bookmarkStart w:id="3319" w:name="_Toc244923567"/>
      <w:bookmarkStart w:id="3320" w:name="_Toc244925152"/>
      <w:bookmarkStart w:id="3321" w:name="_Toc244948272"/>
      <w:bookmarkStart w:id="3322" w:name="_Toc244950373"/>
      <w:bookmarkStart w:id="3323" w:name="_Toc244951598"/>
      <w:bookmarkStart w:id="3324" w:name="_Toc244952851"/>
      <w:bookmarkStart w:id="3325" w:name="_Toc244958119"/>
      <w:bookmarkStart w:id="3326" w:name="_Toc244962330"/>
      <w:bookmarkStart w:id="3327" w:name="_Toc244612733"/>
      <w:bookmarkStart w:id="3328" w:name="_Toc244615339"/>
      <w:bookmarkStart w:id="3329" w:name="_Toc244616746"/>
      <w:bookmarkStart w:id="3330" w:name="_Toc244921162"/>
      <w:bookmarkStart w:id="3331" w:name="_Toc244922352"/>
      <w:bookmarkStart w:id="3332" w:name="_Toc244923575"/>
      <w:bookmarkStart w:id="3333" w:name="_Toc244925160"/>
      <w:bookmarkStart w:id="3334" w:name="_Toc244948280"/>
      <w:bookmarkStart w:id="3335" w:name="_Toc244950381"/>
      <w:bookmarkStart w:id="3336" w:name="_Toc244951606"/>
      <w:bookmarkStart w:id="3337" w:name="_Toc244952859"/>
      <w:bookmarkStart w:id="3338" w:name="_Toc244958127"/>
      <w:bookmarkStart w:id="3339" w:name="_Toc244962338"/>
      <w:bookmarkStart w:id="3340" w:name="_Toc244612745"/>
      <w:bookmarkStart w:id="3341" w:name="_Toc244615351"/>
      <w:bookmarkStart w:id="3342" w:name="_Toc244616758"/>
      <w:bookmarkStart w:id="3343" w:name="_Toc244921174"/>
      <w:bookmarkStart w:id="3344" w:name="_Toc244922364"/>
      <w:bookmarkStart w:id="3345" w:name="_Toc244923587"/>
      <w:bookmarkStart w:id="3346" w:name="_Toc244925172"/>
      <w:bookmarkStart w:id="3347" w:name="_Toc244948292"/>
      <w:bookmarkStart w:id="3348" w:name="_Toc244950393"/>
      <w:bookmarkStart w:id="3349" w:name="_Toc244951618"/>
      <w:bookmarkStart w:id="3350" w:name="_Toc244952871"/>
      <w:bookmarkStart w:id="3351" w:name="_Toc244958139"/>
      <w:bookmarkStart w:id="3352" w:name="_Toc244962350"/>
      <w:bookmarkStart w:id="3353" w:name="_Toc244612752"/>
      <w:bookmarkStart w:id="3354" w:name="_Toc244615358"/>
      <w:bookmarkStart w:id="3355" w:name="_Toc244616765"/>
      <w:bookmarkStart w:id="3356" w:name="_Toc244921181"/>
      <w:bookmarkStart w:id="3357" w:name="_Toc244922371"/>
      <w:bookmarkStart w:id="3358" w:name="_Toc244923594"/>
      <w:bookmarkStart w:id="3359" w:name="_Toc244925179"/>
      <w:bookmarkStart w:id="3360" w:name="_Toc244948299"/>
      <w:bookmarkStart w:id="3361" w:name="_Toc244950400"/>
      <w:bookmarkStart w:id="3362" w:name="_Toc244951625"/>
      <w:bookmarkStart w:id="3363" w:name="_Toc244952878"/>
      <w:bookmarkStart w:id="3364" w:name="_Toc244958146"/>
      <w:bookmarkStart w:id="3365" w:name="_Toc244962357"/>
      <w:bookmarkStart w:id="3366" w:name="_Toc244612759"/>
      <w:bookmarkStart w:id="3367" w:name="_Toc244615365"/>
      <w:bookmarkStart w:id="3368" w:name="_Toc244616772"/>
      <w:bookmarkStart w:id="3369" w:name="_Toc244921188"/>
      <w:bookmarkStart w:id="3370" w:name="_Toc244922378"/>
      <w:bookmarkStart w:id="3371" w:name="_Toc244923601"/>
      <w:bookmarkStart w:id="3372" w:name="_Toc244925186"/>
      <w:bookmarkStart w:id="3373" w:name="_Toc244948306"/>
      <w:bookmarkStart w:id="3374" w:name="_Toc244950407"/>
      <w:bookmarkStart w:id="3375" w:name="_Toc244951632"/>
      <w:bookmarkStart w:id="3376" w:name="_Toc244952885"/>
      <w:bookmarkStart w:id="3377" w:name="_Toc244958153"/>
      <w:bookmarkStart w:id="3378" w:name="_Toc244962364"/>
      <w:bookmarkStart w:id="3379" w:name="_Toc244612766"/>
      <w:bookmarkStart w:id="3380" w:name="_Toc244615372"/>
      <w:bookmarkStart w:id="3381" w:name="_Toc244616779"/>
      <w:bookmarkStart w:id="3382" w:name="_Toc244921195"/>
      <w:bookmarkStart w:id="3383" w:name="_Toc244922385"/>
      <w:bookmarkStart w:id="3384" w:name="_Toc244923608"/>
      <w:bookmarkStart w:id="3385" w:name="_Toc244925193"/>
      <w:bookmarkStart w:id="3386" w:name="_Toc244948313"/>
      <w:bookmarkStart w:id="3387" w:name="_Toc244950414"/>
      <w:bookmarkStart w:id="3388" w:name="_Toc244951639"/>
      <w:bookmarkStart w:id="3389" w:name="_Toc244952892"/>
      <w:bookmarkStart w:id="3390" w:name="_Toc244958160"/>
      <w:bookmarkStart w:id="3391" w:name="_Toc244962371"/>
      <w:bookmarkStart w:id="3392" w:name="_Toc244612773"/>
      <w:bookmarkStart w:id="3393" w:name="_Toc244615379"/>
      <w:bookmarkStart w:id="3394" w:name="_Toc244616786"/>
      <w:bookmarkStart w:id="3395" w:name="_Toc244921202"/>
      <w:bookmarkStart w:id="3396" w:name="_Toc244922392"/>
      <w:bookmarkStart w:id="3397" w:name="_Toc244923615"/>
      <w:bookmarkStart w:id="3398" w:name="_Toc244925200"/>
      <w:bookmarkStart w:id="3399" w:name="_Toc244948320"/>
      <w:bookmarkStart w:id="3400" w:name="_Toc244950421"/>
      <w:bookmarkStart w:id="3401" w:name="_Toc244951646"/>
      <w:bookmarkStart w:id="3402" w:name="_Toc244952899"/>
      <w:bookmarkStart w:id="3403" w:name="_Toc244958167"/>
      <w:bookmarkStart w:id="3404" w:name="_Toc244962378"/>
      <w:bookmarkStart w:id="3405" w:name="_Toc244612780"/>
      <w:bookmarkStart w:id="3406" w:name="_Toc244615386"/>
      <w:bookmarkStart w:id="3407" w:name="_Toc244616793"/>
      <w:bookmarkStart w:id="3408" w:name="_Toc244921209"/>
      <w:bookmarkStart w:id="3409" w:name="_Toc244922399"/>
      <w:bookmarkStart w:id="3410" w:name="_Toc244923622"/>
      <w:bookmarkStart w:id="3411" w:name="_Toc244925207"/>
      <w:bookmarkStart w:id="3412" w:name="_Toc244948327"/>
      <w:bookmarkStart w:id="3413" w:name="_Toc244950428"/>
      <w:bookmarkStart w:id="3414" w:name="_Toc244951653"/>
      <w:bookmarkStart w:id="3415" w:name="_Toc244952906"/>
      <w:bookmarkStart w:id="3416" w:name="_Toc244958174"/>
      <w:bookmarkStart w:id="3417" w:name="_Toc244962385"/>
      <w:bookmarkStart w:id="3418" w:name="_Toc244612781"/>
      <w:bookmarkStart w:id="3419" w:name="_Toc244615387"/>
      <w:bookmarkStart w:id="3420" w:name="_Toc244616794"/>
      <w:bookmarkStart w:id="3421" w:name="_Toc244921210"/>
      <w:bookmarkStart w:id="3422" w:name="_Toc244922400"/>
      <w:bookmarkStart w:id="3423" w:name="_Toc244923623"/>
      <w:bookmarkStart w:id="3424" w:name="_Toc244925208"/>
      <w:bookmarkStart w:id="3425" w:name="_Toc244948328"/>
      <w:bookmarkStart w:id="3426" w:name="_Toc244950429"/>
      <w:bookmarkStart w:id="3427" w:name="_Toc244951654"/>
      <w:bookmarkStart w:id="3428" w:name="_Toc244952907"/>
      <w:bookmarkStart w:id="3429" w:name="_Toc244958175"/>
      <w:bookmarkStart w:id="3430" w:name="_Toc244962386"/>
      <w:bookmarkStart w:id="3431" w:name="_Toc244612782"/>
      <w:bookmarkStart w:id="3432" w:name="_Toc244615388"/>
      <w:bookmarkStart w:id="3433" w:name="_Toc244616795"/>
      <w:bookmarkStart w:id="3434" w:name="_Toc244921211"/>
      <w:bookmarkStart w:id="3435" w:name="_Toc244922401"/>
      <w:bookmarkStart w:id="3436" w:name="_Toc244923624"/>
      <w:bookmarkStart w:id="3437" w:name="_Toc244925209"/>
      <w:bookmarkStart w:id="3438" w:name="_Toc244948329"/>
      <w:bookmarkStart w:id="3439" w:name="_Toc244950430"/>
      <w:bookmarkStart w:id="3440" w:name="_Toc244951655"/>
      <w:bookmarkStart w:id="3441" w:name="_Toc244952908"/>
      <w:bookmarkStart w:id="3442" w:name="_Toc244958176"/>
      <w:bookmarkStart w:id="3443" w:name="_Toc244962387"/>
      <w:bookmarkStart w:id="3444" w:name="_Toc244424578"/>
      <w:bookmarkStart w:id="3445" w:name="_Toc244430585"/>
      <w:bookmarkStart w:id="3446" w:name="_Toc244574038"/>
      <w:bookmarkStart w:id="3447" w:name="_Toc244604374"/>
      <w:bookmarkStart w:id="3448" w:name="_Toc244606182"/>
      <w:bookmarkStart w:id="3449" w:name="_Toc244612783"/>
      <w:bookmarkStart w:id="3450" w:name="_Toc244615389"/>
      <w:bookmarkStart w:id="3451" w:name="_Toc244616796"/>
      <w:bookmarkStart w:id="3452" w:name="_Toc244921212"/>
      <w:bookmarkStart w:id="3453" w:name="_Toc244922402"/>
      <w:bookmarkStart w:id="3454" w:name="_Toc244923625"/>
      <w:bookmarkStart w:id="3455" w:name="_Toc244925210"/>
      <w:bookmarkStart w:id="3456" w:name="_Toc244948330"/>
      <w:bookmarkStart w:id="3457" w:name="_Toc244950431"/>
      <w:bookmarkStart w:id="3458" w:name="_Toc244951656"/>
      <w:bookmarkStart w:id="3459" w:name="_Toc244952909"/>
      <w:bookmarkStart w:id="3460" w:name="_Toc244958177"/>
      <w:bookmarkStart w:id="3461" w:name="_Toc244962388"/>
      <w:bookmarkStart w:id="3462" w:name="_Toc244424579"/>
      <w:bookmarkStart w:id="3463" w:name="_Toc244430586"/>
      <w:bookmarkStart w:id="3464" w:name="_Toc244574039"/>
      <w:bookmarkStart w:id="3465" w:name="_Toc244604375"/>
      <w:bookmarkStart w:id="3466" w:name="_Toc244606183"/>
      <w:bookmarkStart w:id="3467" w:name="_Toc244612784"/>
      <w:bookmarkStart w:id="3468" w:name="_Toc244615390"/>
      <w:bookmarkStart w:id="3469" w:name="_Toc244616797"/>
      <w:bookmarkStart w:id="3470" w:name="_Toc244921213"/>
      <w:bookmarkStart w:id="3471" w:name="_Toc244922403"/>
      <w:bookmarkStart w:id="3472" w:name="_Toc244923626"/>
      <w:bookmarkStart w:id="3473" w:name="_Toc244925211"/>
      <w:bookmarkStart w:id="3474" w:name="_Toc244948331"/>
      <w:bookmarkStart w:id="3475" w:name="_Toc244950432"/>
      <w:bookmarkStart w:id="3476" w:name="_Toc244951657"/>
      <w:bookmarkStart w:id="3477" w:name="_Toc244952910"/>
      <w:bookmarkStart w:id="3478" w:name="_Toc244958178"/>
      <w:bookmarkStart w:id="3479" w:name="_Toc244962389"/>
      <w:bookmarkStart w:id="3480" w:name="_Toc244424580"/>
      <w:bookmarkStart w:id="3481" w:name="_Toc244430587"/>
      <w:bookmarkStart w:id="3482" w:name="_Toc244574040"/>
      <w:bookmarkStart w:id="3483" w:name="_Toc244604376"/>
      <w:bookmarkStart w:id="3484" w:name="_Toc244606184"/>
      <w:bookmarkStart w:id="3485" w:name="_Toc244612785"/>
      <w:bookmarkStart w:id="3486" w:name="_Toc244615391"/>
      <w:bookmarkStart w:id="3487" w:name="_Toc244616798"/>
      <w:bookmarkStart w:id="3488" w:name="_Toc244921214"/>
      <w:bookmarkStart w:id="3489" w:name="_Toc244922404"/>
      <w:bookmarkStart w:id="3490" w:name="_Toc244923627"/>
      <w:bookmarkStart w:id="3491" w:name="_Toc244925212"/>
      <w:bookmarkStart w:id="3492" w:name="_Toc244948332"/>
      <w:bookmarkStart w:id="3493" w:name="_Toc244950433"/>
      <w:bookmarkStart w:id="3494" w:name="_Toc244951658"/>
      <w:bookmarkStart w:id="3495" w:name="_Toc244952911"/>
      <w:bookmarkStart w:id="3496" w:name="_Toc244958179"/>
      <w:bookmarkStart w:id="3497" w:name="_Toc244962390"/>
      <w:bookmarkStart w:id="3498" w:name="_Toc244424581"/>
      <w:bookmarkStart w:id="3499" w:name="_Toc244430588"/>
      <w:bookmarkStart w:id="3500" w:name="_Toc244574041"/>
      <w:bookmarkStart w:id="3501" w:name="_Toc244604377"/>
      <w:bookmarkStart w:id="3502" w:name="_Toc244606185"/>
      <w:bookmarkStart w:id="3503" w:name="_Toc244612786"/>
      <w:bookmarkStart w:id="3504" w:name="_Toc244615392"/>
      <w:bookmarkStart w:id="3505" w:name="_Toc244616799"/>
      <w:bookmarkStart w:id="3506" w:name="_Toc244921215"/>
      <w:bookmarkStart w:id="3507" w:name="_Toc244922405"/>
      <w:bookmarkStart w:id="3508" w:name="_Toc244923628"/>
      <w:bookmarkStart w:id="3509" w:name="_Toc244925213"/>
      <w:bookmarkStart w:id="3510" w:name="_Toc244948333"/>
      <w:bookmarkStart w:id="3511" w:name="_Toc244950434"/>
      <w:bookmarkStart w:id="3512" w:name="_Toc244951659"/>
      <w:bookmarkStart w:id="3513" w:name="_Toc244952912"/>
      <w:bookmarkStart w:id="3514" w:name="_Toc244958180"/>
      <w:bookmarkStart w:id="3515" w:name="_Toc244962391"/>
      <w:bookmarkStart w:id="3516" w:name="_Toc244424582"/>
      <w:bookmarkStart w:id="3517" w:name="_Toc244430589"/>
      <w:bookmarkStart w:id="3518" w:name="_Toc244574042"/>
      <w:bookmarkStart w:id="3519" w:name="_Toc244604378"/>
      <w:bookmarkStart w:id="3520" w:name="_Toc244606186"/>
      <w:bookmarkStart w:id="3521" w:name="_Toc244612787"/>
      <w:bookmarkStart w:id="3522" w:name="_Toc244615393"/>
      <w:bookmarkStart w:id="3523" w:name="_Toc244616800"/>
      <w:bookmarkStart w:id="3524" w:name="_Toc244921216"/>
      <w:bookmarkStart w:id="3525" w:name="_Toc244922406"/>
      <w:bookmarkStart w:id="3526" w:name="_Toc244923629"/>
      <w:bookmarkStart w:id="3527" w:name="_Toc244925214"/>
      <w:bookmarkStart w:id="3528" w:name="_Toc244948334"/>
      <w:bookmarkStart w:id="3529" w:name="_Toc244950435"/>
      <w:bookmarkStart w:id="3530" w:name="_Toc244951660"/>
      <w:bookmarkStart w:id="3531" w:name="_Toc244952913"/>
      <w:bookmarkStart w:id="3532" w:name="_Toc244958181"/>
      <w:bookmarkStart w:id="3533" w:name="_Toc244962392"/>
      <w:bookmarkStart w:id="3534" w:name="_Toc244424583"/>
      <w:bookmarkStart w:id="3535" w:name="_Toc244430590"/>
      <w:bookmarkStart w:id="3536" w:name="_Toc244574043"/>
      <w:bookmarkStart w:id="3537" w:name="_Toc244604379"/>
      <w:bookmarkStart w:id="3538" w:name="_Toc244606187"/>
      <w:bookmarkStart w:id="3539" w:name="_Toc244612788"/>
      <w:bookmarkStart w:id="3540" w:name="_Toc244615394"/>
      <w:bookmarkStart w:id="3541" w:name="_Toc244616801"/>
      <w:bookmarkStart w:id="3542" w:name="_Toc244921217"/>
      <w:bookmarkStart w:id="3543" w:name="_Toc244922407"/>
      <w:bookmarkStart w:id="3544" w:name="_Toc244923630"/>
      <w:bookmarkStart w:id="3545" w:name="_Toc244925215"/>
      <w:bookmarkStart w:id="3546" w:name="_Toc244948335"/>
      <w:bookmarkStart w:id="3547" w:name="_Toc244950436"/>
      <w:bookmarkStart w:id="3548" w:name="_Toc244951661"/>
      <w:bookmarkStart w:id="3549" w:name="_Toc244952914"/>
      <w:bookmarkStart w:id="3550" w:name="_Toc244958182"/>
      <w:bookmarkStart w:id="3551" w:name="_Toc244962393"/>
      <w:bookmarkStart w:id="3552" w:name="_Toc244424584"/>
      <w:bookmarkStart w:id="3553" w:name="_Toc244430591"/>
      <w:bookmarkStart w:id="3554" w:name="_Toc244574044"/>
      <w:bookmarkStart w:id="3555" w:name="_Toc244604380"/>
      <w:bookmarkStart w:id="3556" w:name="_Toc244606188"/>
      <w:bookmarkStart w:id="3557" w:name="_Toc244612789"/>
      <w:bookmarkStart w:id="3558" w:name="_Toc244615395"/>
      <w:bookmarkStart w:id="3559" w:name="_Toc244616802"/>
      <w:bookmarkStart w:id="3560" w:name="_Toc244921218"/>
      <w:bookmarkStart w:id="3561" w:name="_Toc244922408"/>
      <w:bookmarkStart w:id="3562" w:name="_Toc244923631"/>
      <w:bookmarkStart w:id="3563" w:name="_Toc244925216"/>
      <w:bookmarkStart w:id="3564" w:name="_Toc244948336"/>
      <w:bookmarkStart w:id="3565" w:name="_Toc244950437"/>
      <w:bookmarkStart w:id="3566" w:name="_Toc244951662"/>
      <w:bookmarkStart w:id="3567" w:name="_Toc244952915"/>
      <w:bookmarkStart w:id="3568" w:name="_Toc244958183"/>
      <w:bookmarkStart w:id="3569" w:name="_Toc244962394"/>
      <w:bookmarkStart w:id="3570" w:name="_Toc244612790"/>
      <w:bookmarkStart w:id="3571" w:name="_Toc244615396"/>
      <w:bookmarkStart w:id="3572" w:name="_Toc244616803"/>
      <w:bookmarkStart w:id="3573" w:name="_Toc244921219"/>
      <w:bookmarkStart w:id="3574" w:name="_Toc244922409"/>
      <w:bookmarkStart w:id="3575" w:name="_Toc244923632"/>
      <w:bookmarkStart w:id="3576" w:name="_Toc244925217"/>
      <w:bookmarkStart w:id="3577" w:name="_Toc244948337"/>
      <w:bookmarkStart w:id="3578" w:name="_Toc244950438"/>
      <w:bookmarkStart w:id="3579" w:name="_Toc244951663"/>
      <w:bookmarkStart w:id="3580" w:name="_Toc244952916"/>
      <w:bookmarkStart w:id="3581" w:name="_Toc244958184"/>
      <w:bookmarkStart w:id="3582" w:name="_Toc244962395"/>
      <w:bookmarkStart w:id="3583" w:name="_Toc244612791"/>
      <w:bookmarkStart w:id="3584" w:name="_Toc244615397"/>
      <w:bookmarkStart w:id="3585" w:name="_Toc244616804"/>
      <w:bookmarkStart w:id="3586" w:name="_Toc244921220"/>
      <w:bookmarkStart w:id="3587" w:name="_Toc244922410"/>
      <w:bookmarkStart w:id="3588" w:name="_Toc244923633"/>
      <w:bookmarkStart w:id="3589" w:name="_Toc244925218"/>
      <w:bookmarkStart w:id="3590" w:name="_Toc244948338"/>
      <w:bookmarkStart w:id="3591" w:name="_Toc244950439"/>
      <w:bookmarkStart w:id="3592" w:name="_Toc244951664"/>
      <w:bookmarkStart w:id="3593" w:name="_Toc244952917"/>
      <w:bookmarkStart w:id="3594" w:name="_Toc244958185"/>
      <w:bookmarkStart w:id="3595" w:name="_Toc244962396"/>
      <w:bookmarkStart w:id="3596" w:name="_Toc244612792"/>
      <w:bookmarkStart w:id="3597" w:name="_Toc244615398"/>
      <w:bookmarkStart w:id="3598" w:name="_Toc244616805"/>
      <w:bookmarkStart w:id="3599" w:name="_Toc244921221"/>
      <w:bookmarkStart w:id="3600" w:name="_Toc244922411"/>
      <w:bookmarkStart w:id="3601" w:name="_Toc244923634"/>
      <w:bookmarkStart w:id="3602" w:name="_Toc244925219"/>
      <w:bookmarkStart w:id="3603" w:name="_Toc244948339"/>
      <w:bookmarkStart w:id="3604" w:name="_Toc244950440"/>
      <w:bookmarkStart w:id="3605" w:name="_Toc244951665"/>
      <w:bookmarkStart w:id="3606" w:name="_Toc244952918"/>
      <w:bookmarkStart w:id="3607" w:name="_Toc244958186"/>
      <w:bookmarkStart w:id="3608" w:name="_Toc244962397"/>
      <w:bookmarkStart w:id="3609" w:name="_Toc244612793"/>
      <w:bookmarkStart w:id="3610" w:name="_Toc244615399"/>
      <w:bookmarkStart w:id="3611" w:name="_Toc244616806"/>
      <w:bookmarkStart w:id="3612" w:name="_Toc244921222"/>
      <w:bookmarkStart w:id="3613" w:name="_Toc244922412"/>
      <w:bookmarkStart w:id="3614" w:name="_Toc244923635"/>
      <w:bookmarkStart w:id="3615" w:name="_Toc244925220"/>
      <w:bookmarkStart w:id="3616" w:name="_Toc244948340"/>
      <w:bookmarkStart w:id="3617" w:name="_Toc244950441"/>
      <w:bookmarkStart w:id="3618" w:name="_Toc244951666"/>
      <w:bookmarkStart w:id="3619" w:name="_Toc244952919"/>
      <w:bookmarkStart w:id="3620" w:name="_Toc244958187"/>
      <w:bookmarkStart w:id="3621" w:name="_Toc244962398"/>
      <w:bookmarkStart w:id="3622" w:name="_Toc244612794"/>
      <w:bookmarkStart w:id="3623" w:name="_Toc244615400"/>
      <w:bookmarkStart w:id="3624" w:name="_Toc244616807"/>
      <w:bookmarkStart w:id="3625" w:name="_Toc244921223"/>
      <w:bookmarkStart w:id="3626" w:name="_Toc244922413"/>
      <w:bookmarkStart w:id="3627" w:name="_Toc244923636"/>
      <w:bookmarkStart w:id="3628" w:name="_Toc244925221"/>
      <w:bookmarkStart w:id="3629" w:name="_Toc244948341"/>
      <w:bookmarkStart w:id="3630" w:name="_Toc244950442"/>
      <w:bookmarkStart w:id="3631" w:name="_Toc244951667"/>
      <w:bookmarkStart w:id="3632" w:name="_Toc244952920"/>
      <w:bookmarkStart w:id="3633" w:name="_Toc244958188"/>
      <w:bookmarkStart w:id="3634" w:name="_Toc244962399"/>
      <w:bookmarkStart w:id="3635" w:name="_Toc244612795"/>
      <w:bookmarkStart w:id="3636" w:name="_Toc244615401"/>
      <w:bookmarkStart w:id="3637" w:name="_Toc244616808"/>
      <w:bookmarkStart w:id="3638" w:name="_Toc244921224"/>
      <w:bookmarkStart w:id="3639" w:name="_Toc244922414"/>
      <w:bookmarkStart w:id="3640" w:name="_Toc244923637"/>
      <w:bookmarkStart w:id="3641" w:name="_Toc244925222"/>
      <w:bookmarkStart w:id="3642" w:name="_Toc244948342"/>
      <w:bookmarkStart w:id="3643" w:name="_Toc244950443"/>
      <w:bookmarkStart w:id="3644" w:name="_Toc244951668"/>
      <w:bookmarkStart w:id="3645" w:name="_Toc244952921"/>
      <w:bookmarkStart w:id="3646" w:name="_Toc244958189"/>
      <w:bookmarkStart w:id="3647" w:name="_Toc244962400"/>
      <w:bookmarkStart w:id="3648" w:name="_Toc244612796"/>
      <w:bookmarkStart w:id="3649" w:name="_Toc244615402"/>
      <w:bookmarkStart w:id="3650" w:name="_Toc244616809"/>
      <w:bookmarkStart w:id="3651" w:name="_Toc244921225"/>
      <w:bookmarkStart w:id="3652" w:name="_Toc244922415"/>
      <w:bookmarkStart w:id="3653" w:name="_Toc244923638"/>
      <w:bookmarkStart w:id="3654" w:name="_Toc244925223"/>
      <w:bookmarkStart w:id="3655" w:name="_Toc244948343"/>
      <w:bookmarkStart w:id="3656" w:name="_Toc244950444"/>
      <w:bookmarkStart w:id="3657" w:name="_Toc244951669"/>
      <w:bookmarkStart w:id="3658" w:name="_Toc244952922"/>
      <w:bookmarkStart w:id="3659" w:name="_Toc244958190"/>
      <w:bookmarkStart w:id="3660" w:name="_Toc244962401"/>
      <w:bookmarkStart w:id="3661" w:name="_Toc244612797"/>
      <w:bookmarkStart w:id="3662" w:name="_Toc244615403"/>
      <w:bookmarkStart w:id="3663" w:name="_Toc244616810"/>
      <w:bookmarkStart w:id="3664" w:name="_Toc244921226"/>
      <w:bookmarkStart w:id="3665" w:name="_Toc244922416"/>
      <w:bookmarkStart w:id="3666" w:name="_Toc244923639"/>
      <w:bookmarkStart w:id="3667" w:name="_Toc244925224"/>
      <w:bookmarkStart w:id="3668" w:name="_Toc244948344"/>
      <w:bookmarkStart w:id="3669" w:name="_Toc244950445"/>
      <w:bookmarkStart w:id="3670" w:name="_Toc244951670"/>
      <w:bookmarkStart w:id="3671" w:name="_Toc244952923"/>
      <w:bookmarkStart w:id="3672" w:name="_Toc244958191"/>
      <w:bookmarkStart w:id="3673" w:name="_Toc244962402"/>
      <w:bookmarkStart w:id="3674" w:name="_Toc244612798"/>
      <w:bookmarkStart w:id="3675" w:name="_Toc244615404"/>
      <w:bookmarkStart w:id="3676" w:name="_Toc244616811"/>
      <w:bookmarkStart w:id="3677" w:name="_Toc244921227"/>
      <w:bookmarkStart w:id="3678" w:name="_Toc244922417"/>
      <w:bookmarkStart w:id="3679" w:name="_Toc244923640"/>
      <w:bookmarkStart w:id="3680" w:name="_Toc244925225"/>
      <w:bookmarkStart w:id="3681" w:name="_Toc244948345"/>
      <w:bookmarkStart w:id="3682" w:name="_Toc244950446"/>
      <w:bookmarkStart w:id="3683" w:name="_Toc244951671"/>
      <w:bookmarkStart w:id="3684" w:name="_Toc244952924"/>
      <w:bookmarkStart w:id="3685" w:name="_Toc244958192"/>
      <w:bookmarkStart w:id="3686" w:name="_Toc244962403"/>
      <w:bookmarkStart w:id="3687" w:name="_Toc244612799"/>
      <w:bookmarkStart w:id="3688" w:name="_Toc244615405"/>
      <w:bookmarkStart w:id="3689" w:name="_Toc244616812"/>
      <w:bookmarkStart w:id="3690" w:name="_Toc244921228"/>
      <w:bookmarkStart w:id="3691" w:name="_Toc244922418"/>
      <w:bookmarkStart w:id="3692" w:name="_Toc244923641"/>
      <w:bookmarkStart w:id="3693" w:name="_Toc244925226"/>
      <w:bookmarkStart w:id="3694" w:name="_Toc244948346"/>
      <w:bookmarkStart w:id="3695" w:name="_Toc244950447"/>
      <w:bookmarkStart w:id="3696" w:name="_Toc244951672"/>
      <w:bookmarkStart w:id="3697" w:name="_Toc244952925"/>
      <w:bookmarkStart w:id="3698" w:name="_Toc244958193"/>
      <w:bookmarkStart w:id="3699" w:name="_Toc244962404"/>
      <w:bookmarkStart w:id="3700" w:name="_Toc244612800"/>
      <w:bookmarkStart w:id="3701" w:name="_Toc244615406"/>
      <w:bookmarkStart w:id="3702" w:name="_Toc244616813"/>
      <w:bookmarkStart w:id="3703" w:name="_Toc244921229"/>
      <w:bookmarkStart w:id="3704" w:name="_Toc244922419"/>
      <w:bookmarkStart w:id="3705" w:name="_Toc244923642"/>
      <w:bookmarkStart w:id="3706" w:name="_Toc244925227"/>
      <w:bookmarkStart w:id="3707" w:name="_Toc244948347"/>
      <w:bookmarkStart w:id="3708" w:name="_Toc244950448"/>
      <w:bookmarkStart w:id="3709" w:name="_Toc244951673"/>
      <w:bookmarkStart w:id="3710" w:name="_Toc244952926"/>
      <w:bookmarkStart w:id="3711" w:name="_Toc244958194"/>
      <w:bookmarkStart w:id="3712" w:name="_Toc244962405"/>
      <w:bookmarkStart w:id="3713" w:name="_Toc244612801"/>
      <w:bookmarkStart w:id="3714" w:name="_Toc244615407"/>
      <w:bookmarkStart w:id="3715" w:name="_Toc244616814"/>
      <w:bookmarkStart w:id="3716" w:name="_Toc244921230"/>
      <w:bookmarkStart w:id="3717" w:name="_Toc244922420"/>
      <w:bookmarkStart w:id="3718" w:name="_Toc244923643"/>
      <w:bookmarkStart w:id="3719" w:name="_Toc244925228"/>
      <w:bookmarkStart w:id="3720" w:name="_Toc244948348"/>
      <w:bookmarkStart w:id="3721" w:name="_Toc244950449"/>
      <w:bookmarkStart w:id="3722" w:name="_Toc244951674"/>
      <w:bookmarkStart w:id="3723" w:name="_Toc244952927"/>
      <w:bookmarkStart w:id="3724" w:name="_Toc244958195"/>
      <w:bookmarkStart w:id="3725" w:name="_Toc244962406"/>
      <w:bookmarkStart w:id="3726" w:name="_Toc244612802"/>
      <w:bookmarkStart w:id="3727" w:name="_Toc244615408"/>
      <w:bookmarkStart w:id="3728" w:name="_Toc244616815"/>
      <w:bookmarkStart w:id="3729" w:name="_Toc244921231"/>
      <w:bookmarkStart w:id="3730" w:name="_Toc244922421"/>
      <w:bookmarkStart w:id="3731" w:name="_Toc244923644"/>
      <w:bookmarkStart w:id="3732" w:name="_Toc244925229"/>
      <w:bookmarkStart w:id="3733" w:name="_Toc244948349"/>
      <w:bookmarkStart w:id="3734" w:name="_Toc244950450"/>
      <w:bookmarkStart w:id="3735" w:name="_Toc244951675"/>
      <w:bookmarkStart w:id="3736" w:name="_Toc244952928"/>
      <w:bookmarkStart w:id="3737" w:name="_Toc244958196"/>
      <w:bookmarkStart w:id="3738" w:name="_Toc244962407"/>
      <w:bookmarkStart w:id="3739" w:name="_Toc244612803"/>
      <w:bookmarkStart w:id="3740" w:name="_Toc244615409"/>
      <w:bookmarkStart w:id="3741" w:name="_Toc244616816"/>
      <w:bookmarkStart w:id="3742" w:name="_Toc244921232"/>
      <w:bookmarkStart w:id="3743" w:name="_Toc244922422"/>
      <w:bookmarkStart w:id="3744" w:name="_Toc244923645"/>
      <w:bookmarkStart w:id="3745" w:name="_Toc244925230"/>
      <w:bookmarkStart w:id="3746" w:name="_Toc244948350"/>
      <w:bookmarkStart w:id="3747" w:name="_Toc244950451"/>
      <w:bookmarkStart w:id="3748" w:name="_Toc244951676"/>
      <w:bookmarkStart w:id="3749" w:name="_Toc244952929"/>
      <w:bookmarkStart w:id="3750" w:name="_Toc244958197"/>
      <w:bookmarkStart w:id="3751" w:name="_Toc244962408"/>
      <w:bookmarkStart w:id="3752" w:name="_Toc244612804"/>
      <w:bookmarkStart w:id="3753" w:name="_Toc244615410"/>
      <w:bookmarkStart w:id="3754" w:name="_Toc244616817"/>
      <w:bookmarkStart w:id="3755" w:name="_Toc244921233"/>
      <w:bookmarkStart w:id="3756" w:name="_Toc244922423"/>
      <w:bookmarkStart w:id="3757" w:name="_Toc244923646"/>
      <w:bookmarkStart w:id="3758" w:name="_Toc244925231"/>
      <w:bookmarkStart w:id="3759" w:name="_Toc244948351"/>
      <w:bookmarkStart w:id="3760" w:name="_Toc244950452"/>
      <w:bookmarkStart w:id="3761" w:name="_Toc244951677"/>
      <w:bookmarkStart w:id="3762" w:name="_Toc244952930"/>
      <w:bookmarkStart w:id="3763" w:name="_Toc244958198"/>
      <w:bookmarkStart w:id="3764" w:name="_Toc244962409"/>
      <w:bookmarkStart w:id="3765" w:name="_Toc244612805"/>
      <w:bookmarkStart w:id="3766" w:name="_Toc244615411"/>
      <w:bookmarkStart w:id="3767" w:name="_Toc244616818"/>
      <w:bookmarkStart w:id="3768" w:name="_Toc244921234"/>
      <w:bookmarkStart w:id="3769" w:name="_Toc244922424"/>
      <w:bookmarkStart w:id="3770" w:name="_Toc244923647"/>
      <w:bookmarkStart w:id="3771" w:name="_Toc244925232"/>
      <w:bookmarkStart w:id="3772" w:name="_Toc244948352"/>
      <w:bookmarkStart w:id="3773" w:name="_Toc244950453"/>
      <w:bookmarkStart w:id="3774" w:name="_Toc244951678"/>
      <w:bookmarkStart w:id="3775" w:name="_Toc244952931"/>
      <w:bookmarkStart w:id="3776" w:name="_Toc244958199"/>
      <w:bookmarkStart w:id="3777" w:name="_Toc244962410"/>
      <w:bookmarkStart w:id="3778" w:name="_Toc244612806"/>
      <w:bookmarkStart w:id="3779" w:name="_Toc244615412"/>
      <w:bookmarkStart w:id="3780" w:name="_Toc244616819"/>
      <w:bookmarkStart w:id="3781" w:name="_Toc244921235"/>
      <w:bookmarkStart w:id="3782" w:name="_Toc244922425"/>
      <w:bookmarkStart w:id="3783" w:name="_Toc244923648"/>
      <w:bookmarkStart w:id="3784" w:name="_Toc244925233"/>
      <w:bookmarkStart w:id="3785" w:name="_Toc244948353"/>
      <w:bookmarkStart w:id="3786" w:name="_Toc244950454"/>
      <w:bookmarkStart w:id="3787" w:name="_Toc244951679"/>
      <w:bookmarkStart w:id="3788" w:name="_Toc244952932"/>
      <w:bookmarkStart w:id="3789" w:name="_Toc244958200"/>
      <w:bookmarkStart w:id="3790" w:name="_Toc244962411"/>
      <w:bookmarkStart w:id="3791" w:name="_Toc244612807"/>
      <w:bookmarkStart w:id="3792" w:name="_Toc244615413"/>
      <w:bookmarkStart w:id="3793" w:name="_Toc244616820"/>
      <w:bookmarkStart w:id="3794" w:name="_Toc244921236"/>
      <w:bookmarkStart w:id="3795" w:name="_Toc244922426"/>
      <w:bookmarkStart w:id="3796" w:name="_Toc244923649"/>
      <w:bookmarkStart w:id="3797" w:name="_Toc244925234"/>
      <w:bookmarkStart w:id="3798" w:name="_Toc244948354"/>
      <w:bookmarkStart w:id="3799" w:name="_Toc244950455"/>
      <w:bookmarkStart w:id="3800" w:name="_Toc244951680"/>
      <w:bookmarkStart w:id="3801" w:name="_Toc244952933"/>
      <w:bookmarkStart w:id="3802" w:name="_Toc244958201"/>
      <w:bookmarkStart w:id="3803" w:name="_Toc244962412"/>
      <w:bookmarkStart w:id="3804" w:name="_Toc244612808"/>
      <w:bookmarkStart w:id="3805" w:name="_Toc244615414"/>
      <w:bookmarkStart w:id="3806" w:name="_Toc244616821"/>
      <w:bookmarkStart w:id="3807" w:name="_Toc244921237"/>
      <w:bookmarkStart w:id="3808" w:name="_Toc244922427"/>
      <w:bookmarkStart w:id="3809" w:name="_Toc244923650"/>
      <w:bookmarkStart w:id="3810" w:name="_Toc244925235"/>
      <w:bookmarkStart w:id="3811" w:name="_Toc244948355"/>
      <w:bookmarkStart w:id="3812" w:name="_Toc244950456"/>
      <w:bookmarkStart w:id="3813" w:name="_Toc244951681"/>
      <w:bookmarkStart w:id="3814" w:name="_Toc244952934"/>
      <w:bookmarkStart w:id="3815" w:name="_Toc244958202"/>
      <w:bookmarkStart w:id="3816" w:name="_Toc244962413"/>
      <w:bookmarkStart w:id="3817" w:name="_Toc244612809"/>
      <w:bookmarkStart w:id="3818" w:name="_Toc244615415"/>
      <w:bookmarkStart w:id="3819" w:name="_Toc244616822"/>
      <w:bookmarkStart w:id="3820" w:name="_Toc244921238"/>
      <w:bookmarkStart w:id="3821" w:name="_Toc244922428"/>
      <w:bookmarkStart w:id="3822" w:name="_Toc244923651"/>
      <w:bookmarkStart w:id="3823" w:name="_Toc244925236"/>
      <w:bookmarkStart w:id="3824" w:name="_Toc244948356"/>
      <w:bookmarkStart w:id="3825" w:name="_Toc244950457"/>
      <w:bookmarkStart w:id="3826" w:name="_Toc244951682"/>
      <w:bookmarkStart w:id="3827" w:name="_Toc244952935"/>
      <w:bookmarkStart w:id="3828" w:name="_Toc244958203"/>
      <w:bookmarkStart w:id="3829" w:name="_Toc244962414"/>
      <w:bookmarkStart w:id="3830" w:name="_Toc244921257"/>
      <w:bookmarkStart w:id="3831" w:name="_Toc244922447"/>
      <w:bookmarkStart w:id="3832" w:name="_Toc244923670"/>
      <w:bookmarkStart w:id="3833" w:name="_Toc244925255"/>
      <w:bookmarkStart w:id="3834" w:name="_Toc244948375"/>
      <w:bookmarkStart w:id="3835" w:name="_Toc244950476"/>
      <w:bookmarkStart w:id="3836" w:name="_Toc244951701"/>
      <w:bookmarkStart w:id="3837" w:name="_Toc244952954"/>
      <w:bookmarkStart w:id="3838" w:name="_Toc244958222"/>
      <w:bookmarkStart w:id="3839" w:name="_Toc244962433"/>
      <w:bookmarkStart w:id="3840" w:name="_Toc244921258"/>
      <w:bookmarkStart w:id="3841" w:name="_Toc244922448"/>
      <w:bookmarkStart w:id="3842" w:name="_Toc244923671"/>
      <w:bookmarkStart w:id="3843" w:name="_Toc244925256"/>
      <w:bookmarkStart w:id="3844" w:name="_Toc244948376"/>
      <w:bookmarkStart w:id="3845" w:name="_Toc244950477"/>
      <w:bookmarkStart w:id="3846" w:name="_Toc244951702"/>
      <w:bookmarkStart w:id="3847" w:name="_Toc244952955"/>
      <w:bookmarkStart w:id="3848" w:name="_Toc244958223"/>
      <w:bookmarkStart w:id="3849" w:name="_Toc244962434"/>
      <w:bookmarkStart w:id="3850" w:name="_Toc235537824"/>
      <w:bookmarkStart w:id="3851" w:name="_Toc235540542"/>
      <w:bookmarkStart w:id="3852" w:name="_Toc235612865"/>
      <w:bookmarkStart w:id="3853" w:name="_Toc235613284"/>
      <w:bookmarkStart w:id="3854" w:name="_Toc235537827"/>
      <w:bookmarkStart w:id="3855" w:name="_Toc235540545"/>
      <w:bookmarkStart w:id="3856" w:name="_Toc235612868"/>
      <w:bookmarkStart w:id="3857" w:name="_Toc235613287"/>
      <w:bookmarkStart w:id="3858" w:name="_Toc235537829"/>
      <w:bookmarkStart w:id="3859" w:name="_Toc235540547"/>
      <w:bookmarkStart w:id="3860" w:name="_Toc235612870"/>
      <w:bookmarkStart w:id="3861" w:name="_Toc235613289"/>
      <w:bookmarkStart w:id="3862" w:name="_Toc235537830"/>
      <w:bookmarkStart w:id="3863" w:name="_Toc235540548"/>
      <w:bookmarkStart w:id="3864" w:name="_Toc235612871"/>
      <w:bookmarkStart w:id="3865" w:name="_Toc235613290"/>
      <w:bookmarkStart w:id="3866" w:name="_Toc235537831"/>
      <w:bookmarkStart w:id="3867" w:name="_Toc235540549"/>
      <w:bookmarkStart w:id="3868" w:name="_Toc235612872"/>
      <w:bookmarkStart w:id="3869" w:name="_Toc235613291"/>
      <w:bookmarkStart w:id="3870" w:name="_Toc235537832"/>
      <w:bookmarkStart w:id="3871" w:name="_Toc235540550"/>
      <w:bookmarkStart w:id="3872" w:name="_Toc235612873"/>
      <w:bookmarkStart w:id="3873" w:name="_Toc235613292"/>
      <w:bookmarkStart w:id="3874" w:name="_Toc235537833"/>
      <w:bookmarkStart w:id="3875" w:name="_Toc235540551"/>
      <w:bookmarkStart w:id="3876" w:name="_Toc235612874"/>
      <w:bookmarkStart w:id="3877" w:name="_Toc235613293"/>
      <w:bookmarkStart w:id="3878" w:name="_Toc235537834"/>
      <w:bookmarkStart w:id="3879" w:name="_Toc235540552"/>
      <w:bookmarkStart w:id="3880" w:name="_Toc235612875"/>
      <w:bookmarkStart w:id="3881" w:name="_Toc235613294"/>
      <w:bookmarkStart w:id="3882" w:name="_Toc235537835"/>
      <w:bookmarkStart w:id="3883" w:name="_Toc235540553"/>
      <w:bookmarkStart w:id="3884" w:name="_Toc235612876"/>
      <w:bookmarkStart w:id="3885" w:name="_Toc235613295"/>
      <w:bookmarkStart w:id="3886" w:name="_Toc235537837"/>
      <w:bookmarkStart w:id="3887" w:name="_Toc235540555"/>
      <w:bookmarkStart w:id="3888" w:name="_Toc235612878"/>
      <w:bookmarkStart w:id="3889" w:name="_Toc235613297"/>
      <w:bookmarkStart w:id="3890" w:name="_Toc235537839"/>
      <w:bookmarkStart w:id="3891" w:name="_Toc235540557"/>
      <w:bookmarkStart w:id="3892" w:name="_Toc235612880"/>
      <w:bookmarkStart w:id="3893" w:name="_Toc235613299"/>
      <w:bookmarkStart w:id="3894" w:name="_Toc247084368"/>
      <w:bookmarkStart w:id="3895" w:name="_Toc247097232"/>
      <w:bookmarkStart w:id="3896" w:name="_Toc247084371"/>
      <w:bookmarkStart w:id="3897" w:name="_Toc247097235"/>
      <w:bookmarkStart w:id="3898" w:name="_Toc247084372"/>
      <w:bookmarkStart w:id="3899" w:name="_Toc247097236"/>
      <w:bookmarkStart w:id="3900" w:name="_Toc247084373"/>
      <w:bookmarkStart w:id="3901" w:name="_Toc247097237"/>
      <w:bookmarkStart w:id="3902" w:name="_Toc247084374"/>
      <w:bookmarkStart w:id="3903" w:name="_Toc247097238"/>
      <w:bookmarkStart w:id="3904" w:name="_Toc247084375"/>
      <w:bookmarkStart w:id="3905" w:name="_Toc247097239"/>
      <w:bookmarkStart w:id="3906" w:name="_Toc247084376"/>
      <w:bookmarkStart w:id="3907" w:name="_Toc247097240"/>
      <w:bookmarkStart w:id="3908" w:name="_Toc247084379"/>
      <w:bookmarkStart w:id="3909" w:name="_Toc247097243"/>
      <w:bookmarkStart w:id="3910" w:name="_Toc247084380"/>
      <w:bookmarkStart w:id="3911" w:name="_Toc247097244"/>
      <w:bookmarkStart w:id="3912" w:name="_Toc247084381"/>
      <w:bookmarkStart w:id="3913" w:name="_Toc247097245"/>
      <w:bookmarkStart w:id="3914" w:name="_Contract_Permanent_Usage"/>
      <w:bookmarkStart w:id="3915" w:name="_Contract_Temporary_Usage"/>
      <w:bookmarkStart w:id="3916" w:name="_Toc311535913"/>
      <w:bookmarkStart w:id="3917" w:name="_Toc311536235"/>
      <w:bookmarkStart w:id="3918" w:name="_Toc311536275"/>
      <w:bookmarkStart w:id="3919" w:name="_Toc311536278"/>
      <w:bookmarkStart w:id="3920" w:name="_Toc311535964"/>
      <w:bookmarkStart w:id="3921" w:name="_Toc311536289"/>
      <w:bookmarkStart w:id="3922" w:name="_Toc311535965"/>
      <w:bookmarkStart w:id="3923" w:name="_Toc311536290"/>
      <w:bookmarkStart w:id="3924" w:name="_Toc311535966"/>
      <w:bookmarkStart w:id="3925" w:name="_Toc311536291"/>
      <w:bookmarkStart w:id="3926" w:name="_Toc311535967"/>
      <w:bookmarkStart w:id="3927" w:name="_Toc311536292"/>
      <w:bookmarkStart w:id="3928" w:name="_Toc311535968"/>
      <w:bookmarkStart w:id="3929" w:name="_Toc311536293"/>
      <w:bookmarkStart w:id="3930" w:name="_Toc311535969"/>
      <w:bookmarkStart w:id="3931" w:name="_Toc311536294"/>
      <w:bookmarkStart w:id="3932" w:name="_Toc311535970"/>
      <w:bookmarkStart w:id="3933" w:name="_Toc311536295"/>
      <w:bookmarkStart w:id="3934" w:name="_Toc311535971"/>
      <w:bookmarkStart w:id="3935" w:name="_Toc311536296"/>
      <w:bookmarkStart w:id="3936" w:name="_Toc311535972"/>
      <w:bookmarkStart w:id="3937" w:name="_Toc311536297"/>
      <w:bookmarkStart w:id="3938" w:name="_Toc311535973"/>
      <w:bookmarkStart w:id="3939" w:name="_Toc311536298"/>
      <w:bookmarkStart w:id="3940" w:name="_Toc311536087"/>
      <w:bookmarkStart w:id="3941" w:name="_Toc311536412"/>
      <w:bookmarkStart w:id="3942" w:name="_Toc311536088"/>
      <w:bookmarkStart w:id="3943" w:name="_Toc311536413"/>
      <w:bookmarkStart w:id="3944" w:name="_Toc311536089"/>
      <w:bookmarkStart w:id="3945" w:name="_Toc311536414"/>
      <w:bookmarkStart w:id="3946" w:name="_Toc311536090"/>
      <w:bookmarkStart w:id="3947" w:name="_Toc311536415"/>
      <w:bookmarkStart w:id="3948" w:name="_Toc311536091"/>
      <w:bookmarkStart w:id="3949" w:name="_Toc311536416"/>
      <w:bookmarkStart w:id="3950" w:name="_Toc311536092"/>
      <w:bookmarkStart w:id="3951" w:name="_Toc311536417"/>
      <w:bookmarkStart w:id="3952" w:name="_Toc311536093"/>
      <w:bookmarkStart w:id="3953" w:name="_Toc311536418"/>
      <w:bookmarkStart w:id="3954" w:name="_Toc311536094"/>
      <w:bookmarkStart w:id="3955" w:name="_Toc311536419"/>
      <w:bookmarkStart w:id="3956" w:name="_Toc311536095"/>
      <w:bookmarkStart w:id="3957" w:name="_Toc311536420"/>
      <w:bookmarkStart w:id="3958" w:name="_Toc311536096"/>
      <w:bookmarkStart w:id="3959" w:name="_Toc311536421"/>
      <w:bookmarkStart w:id="3960" w:name="_Toc311536097"/>
      <w:bookmarkStart w:id="3961" w:name="_Toc311536422"/>
      <w:bookmarkStart w:id="3962" w:name="_Toc311536098"/>
      <w:bookmarkStart w:id="3963" w:name="_Toc311536423"/>
      <w:bookmarkStart w:id="3964" w:name="_Toc311536099"/>
      <w:bookmarkStart w:id="3965" w:name="_Toc311536424"/>
      <w:bookmarkStart w:id="3966" w:name="_Toc311536219"/>
      <w:bookmarkStart w:id="3967" w:name="_Toc311536544"/>
      <w:bookmarkStart w:id="3968" w:name="_Toc311536220"/>
      <w:bookmarkStart w:id="3969" w:name="_Toc311536545"/>
      <w:bookmarkStart w:id="3970" w:name="_Toc311536221"/>
      <w:bookmarkStart w:id="3971" w:name="_Toc311536546"/>
      <w:bookmarkStart w:id="3972" w:name="_Toc311536222"/>
      <w:bookmarkStart w:id="3973" w:name="_Toc311536547"/>
      <w:bookmarkStart w:id="3974" w:name="_Toc311536223"/>
      <w:bookmarkStart w:id="3975" w:name="_Toc311536548"/>
      <w:bookmarkEnd w:id="9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r w:rsidRPr="00566586">
        <w:rPr>
          <w:rFonts w:ascii="Calibri" w:hAnsi="Calibri" w:cs="Calibri"/>
          <w:b/>
          <w:sz w:val="20"/>
          <w:szCs w:val="20"/>
        </w:rPr>
        <w:t>Static Data</w:t>
      </w:r>
      <w:r w:rsidRPr="00566586">
        <w:rPr>
          <w:rFonts w:ascii="Calibri" w:hAnsi="Calibri" w:cs="Calibri"/>
          <w:sz w:val="20"/>
          <w:szCs w:val="20"/>
        </w:rPr>
        <w:t>:</w:t>
      </w:r>
    </w:p>
    <w:p w:rsidR="00E56EA3" w:rsidRPr="00566586" w:rsidRDefault="00E56EA3" w:rsidP="00E56EA3">
      <w:pPr>
        <w:ind w:firstLine="576"/>
        <w:jc w:val="both"/>
        <w:rPr>
          <w:sz w:val="20"/>
          <w:szCs w:val="20"/>
        </w:rPr>
      </w:pPr>
      <w:r w:rsidRPr="00566586">
        <w:rPr>
          <w:sz w:val="20"/>
          <w:szCs w:val="20"/>
        </w:rPr>
        <w:t>Below is list of XML file to support the migration of static data.</w:t>
      </w:r>
    </w:p>
    <w:p w:rsidR="00E56EA3" w:rsidRPr="00566586" w:rsidRDefault="00E56EA3" w:rsidP="00E56EA3">
      <w:pPr>
        <w:jc w:val="both"/>
        <w:rPr>
          <w:sz w:val="20"/>
          <w:szCs w:val="20"/>
        </w:rPr>
      </w:pPr>
      <w:r w:rsidRPr="00566586">
        <w:rPr>
          <w:sz w:val="20"/>
          <w:szCs w:val="20"/>
        </w:rPr>
        <w:tab/>
        <w:t xml:space="preserve">File Mask = XADVAPL001000_?????.xxx </w:t>
      </w:r>
    </w:p>
    <w:p w:rsidR="00E56EA3" w:rsidRPr="00566586" w:rsidRDefault="00E56EA3" w:rsidP="00E56EA3">
      <w:pPr>
        <w:ind w:left="708"/>
        <w:rPr>
          <w:sz w:val="20"/>
          <w:szCs w:val="20"/>
        </w:rPr>
      </w:pPr>
      <w:r w:rsidRPr="00566586">
        <w:rPr>
          <w:sz w:val="20"/>
          <w:szCs w:val="20"/>
        </w:rPr>
        <w:t>[XADVAPL = prefix; 00</w:t>
      </w:r>
      <w:r w:rsidRPr="00566586">
        <w:rPr>
          <w:color w:val="FF0000"/>
          <w:sz w:val="20"/>
          <w:szCs w:val="20"/>
        </w:rPr>
        <w:t>1000</w:t>
      </w:r>
      <w:r w:rsidRPr="00566586">
        <w:rPr>
          <w:sz w:val="20"/>
          <w:szCs w:val="20"/>
        </w:rPr>
        <w:t>=branch code (e.g. NMA HO); ?????=sequence number per day; xxx=day-th of year]</w:t>
      </w:r>
    </w:p>
    <w:tbl>
      <w:tblPr>
        <w:tblStyle w:val="TableGrid"/>
        <w:tblW w:w="0" w:type="auto"/>
        <w:tblInd w:w="817" w:type="dxa"/>
        <w:tblLook w:val="04A0" w:firstRow="1" w:lastRow="0" w:firstColumn="1" w:lastColumn="0" w:noHBand="0" w:noVBand="1"/>
      </w:tblPr>
      <w:tblGrid>
        <w:gridCol w:w="1418"/>
        <w:gridCol w:w="7336"/>
      </w:tblGrid>
      <w:tr w:rsidR="00E56EA3" w:rsidTr="009B5062">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E56EA3" w:rsidRDefault="00E56EA3" w:rsidP="009B5062">
            <w:pPr>
              <w:spacing w:before="120"/>
              <w:jc w:val="center"/>
              <w:rPr>
                <w:b/>
                <w:sz w:val="20"/>
                <w:szCs w:val="22"/>
                <w:lang w:val="ru-RU" w:eastAsia="zh-CN"/>
              </w:rPr>
            </w:pPr>
            <w:r>
              <w:rPr>
                <w:b/>
                <w:sz w:val="20"/>
                <w:lang w:val="ru-RU"/>
              </w:rPr>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E56EA3" w:rsidRDefault="00E56EA3" w:rsidP="009B5062">
            <w:pPr>
              <w:spacing w:before="120"/>
              <w:jc w:val="center"/>
              <w:rPr>
                <w:b/>
                <w:sz w:val="20"/>
                <w:szCs w:val="22"/>
                <w:lang w:val="ru-RU" w:eastAsia="zh-CN"/>
              </w:rPr>
            </w:pPr>
            <w:r>
              <w:rPr>
                <w:b/>
                <w:sz w:val="20"/>
                <w:lang w:val="ru-RU"/>
              </w:rPr>
              <w:t>Description</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szCs w:val="22"/>
                <w:lang w:val="ru-RU" w:eastAsia="zh-CN"/>
              </w:rPr>
            </w:pPr>
            <w:r>
              <w:rPr>
                <w:sz w:val="20"/>
                <w:lang w:val="ru-RU"/>
              </w:rPr>
              <w:t>00001</w:t>
            </w:r>
          </w:p>
        </w:tc>
        <w:tc>
          <w:tcPr>
            <w:tcW w:w="7336" w:type="dxa"/>
            <w:tcBorders>
              <w:top w:val="single" w:sz="4" w:space="0" w:color="auto"/>
              <w:left w:val="single" w:sz="4" w:space="0" w:color="auto"/>
              <w:bottom w:val="single" w:sz="4" w:space="0" w:color="auto"/>
              <w:right w:val="single" w:sz="4" w:space="0" w:color="auto"/>
            </w:tcBorders>
            <w:hideMark/>
          </w:tcPr>
          <w:p w:rsidR="00C314F6" w:rsidRDefault="00E56EA3" w:rsidP="009B5062">
            <w:pPr>
              <w:spacing w:after="0"/>
              <w:jc w:val="center"/>
              <w:rPr>
                <w:sz w:val="20"/>
                <w:lang w:val="en-US" w:eastAsia="en-US"/>
              </w:rPr>
            </w:pPr>
            <w:r>
              <w:rPr>
                <w:sz w:val="20"/>
                <w:lang w:val="ru-RU"/>
              </w:rPr>
              <w:t>Add Client</w:t>
            </w:r>
          </w:p>
          <w:p w:rsidR="00E56EA3" w:rsidRPr="009B5062" w:rsidRDefault="00E56EA3" w:rsidP="009B5062">
            <w:pPr>
              <w:spacing w:after="0"/>
              <w:jc w:val="center"/>
              <w:rPr>
                <w:sz w:val="20"/>
                <w:lang w:val="en-US"/>
              </w:rPr>
            </w:pPr>
            <w:r>
              <w:rPr>
                <w:sz w:val="20"/>
                <w:lang w:val="en-US"/>
              </w:rPr>
              <w:t>Add Liability Contract</w:t>
            </w:r>
          </w:p>
          <w:p w:rsidR="00E56EA3" w:rsidRDefault="00E56EA3" w:rsidP="009B5062">
            <w:pPr>
              <w:spacing w:after="0"/>
              <w:jc w:val="center"/>
              <w:rPr>
                <w:sz w:val="20"/>
                <w:lang w:val="ru-RU"/>
              </w:rPr>
            </w:pPr>
            <w:r>
              <w:rPr>
                <w:sz w:val="20"/>
                <w:lang w:val="ru-RU"/>
              </w:rPr>
              <w:t>Add Issuing Contract</w:t>
            </w:r>
          </w:p>
          <w:p w:rsidR="00E56EA3" w:rsidRDefault="00E56EA3" w:rsidP="009B5062">
            <w:pPr>
              <w:spacing w:after="0"/>
              <w:jc w:val="center"/>
              <w:rPr>
                <w:sz w:val="20"/>
                <w:lang w:val="ru-RU"/>
              </w:rPr>
            </w:pPr>
            <w:r>
              <w:rPr>
                <w:sz w:val="20"/>
                <w:lang w:val="en-US"/>
              </w:rPr>
              <w:t>Migrated</w:t>
            </w:r>
            <w:r>
              <w:rPr>
                <w:sz w:val="20"/>
                <w:lang w:val="ru-RU"/>
              </w:rPr>
              <w:t xml:space="preserve"> Card Contract</w:t>
            </w:r>
          </w:p>
          <w:p w:rsidR="00E56EA3" w:rsidRDefault="00E56EA3" w:rsidP="009B5062">
            <w:pPr>
              <w:spacing w:after="0"/>
              <w:jc w:val="center"/>
              <w:rPr>
                <w:sz w:val="20"/>
                <w:szCs w:val="22"/>
                <w:lang w:val="ru-RU" w:eastAsia="zh-CN"/>
              </w:rPr>
            </w:pPr>
            <w:r>
              <w:rPr>
                <w:sz w:val="20"/>
                <w:lang w:val="ru-RU"/>
              </w:rPr>
              <w:t>Migrated Card Plastic</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szCs w:val="22"/>
                <w:lang w:val="ru-RU" w:eastAsia="zh-CN"/>
              </w:rPr>
            </w:pPr>
            <w:r>
              <w:rPr>
                <w:sz w:val="20"/>
                <w:lang w:val="ru-RU"/>
              </w:rPr>
              <w:t>00002</w:t>
            </w:r>
          </w:p>
        </w:tc>
        <w:tc>
          <w:tcPr>
            <w:tcW w:w="7336" w:type="dxa"/>
            <w:tcBorders>
              <w:top w:val="single" w:sz="4" w:space="0" w:color="auto"/>
              <w:left w:val="single" w:sz="4" w:space="0" w:color="auto"/>
              <w:bottom w:val="single" w:sz="4" w:space="0" w:color="auto"/>
              <w:right w:val="single" w:sz="4" w:space="0" w:color="auto"/>
            </w:tcBorders>
            <w:hideMark/>
          </w:tcPr>
          <w:p w:rsidR="00C314F6" w:rsidRDefault="00E56EA3" w:rsidP="009B5062">
            <w:pPr>
              <w:spacing w:after="0"/>
              <w:jc w:val="center"/>
              <w:rPr>
                <w:sz w:val="20"/>
                <w:lang w:val="en-US" w:eastAsia="en-US"/>
              </w:rPr>
            </w:pPr>
            <w:r>
              <w:rPr>
                <w:sz w:val="20"/>
                <w:lang w:val="ru-RU"/>
              </w:rPr>
              <w:t>Add Client</w:t>
            </w:r>
          </w:p>
          <w:p w:rsidR="00E56EA3" w:rsidRPr="009B5062" w:rsidRDefault="00E56EA3" w:rsidP="009B5062">
            <w:pPr>
              <w:spacing w:after="0"/>
              <w:jc w:val="center"/>
              <w:rPr>
                <w:sz w:val="20"/>
                <w:lang w:val="en-US"/>
              </w:rPr>
            </w:pPr>
            <w:r>
              <w:rPr>
                <w:sz w:val="20"/>
                <w:lang w:val="en-US"/>
              </w:rPr>
              <w:t>Add Liability Contract</w:t>
            </w:r>
          </w:p>
          <w:p w:rsidR="00E56EA3" w:rsidRDefault="00E56EA3" w:rsidP="009B5062">
            <w:pPr>
              <w:spacing w:after="0"/>
              <w:jc w:val="center"/>
              <w:rPr>
                <w:sz w:val="20"/>
                <w:lang w:val="ru-RU"/>
              </w:rPr>
            </w:pPr>
            <w:r>
              <w:rPr>
                <w:sz w:val="20"/>
                <w:lang w:val="ru-RU"/>
              </w:rPr>
              <w:t>Add Issuing Contract</w:t>
            </w:r>
          </w:p>
          <w:p w:rsidR="00E56EA3" w:rsidRDefault="00E56EA3" w:rsidP="009B5062">
            <w:pPr>
              <w:spacing w:after="0"/>
              <w:jc w:val="center"/>
              <w:rPr>
                <w:sz w:val="20"/>
                <w:lang w:val="ru-RU"/>
              </w:rPr>
            </w:pPr>
            <w:r>
              <w:rPr>
                <w:sz w:val="20"/>
                <w:lang w:val="ru-RU"/>
              </w:rPr>
              <w:t>Migrated Main Card Contract/Main card plastic</w:t>
            </w:r>
          </w:p>
          <w:p w:rsidR="00E56EA3" w:rsidRDefault="00E56EA3" w:rsidP="009B5062">
            <w:pPr>
              <w:spacing w:after="0"/>
              <w:jc w:val="center"/>
              <w:rPr>
                <w:sz w:val="20"/>
                <w:szCs w:val="22"/>
                <w:lang w:val="ru-RU" w:eastAsia="zh-CN"/>
              </w:rPr>
            </w:pPr>
            <w:r>
              <w:rPr>
                <w:sz w:val="20"/>
                <w:lang w:val="ru-RU"/>
              </w:rPr>
              <w:t>Migrated Sub Card Contract/Sub card plastic</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szCs w:val="22"/>
                <w:lang w:val="ru-RU" w:eastAsia="zh-CN"/>
              </w:rPr>
            </w:pPr>
            <w:r>
              <w:rPr>
                <w:sz w:val="20"/>
                <w:lang w:val="ru-RU"/>
              </w:rPr>
              <w:t>00003</w:t>
            </w:r>
          </w:p>
        </w:tc>
        <w:tc>
          <w:tcPr>
            <w:tcW w:w="7336" w:type="dxa"/>
            <w:tcBorders>
              <w:top w:val="single" w:sz="4" w:space="0" w:color="auto"/>
              <w:left w:val="single" w:sz="4" w:space="0" w:color="auto"/>
              <w:bottom w:val="single" w:sz="4" w:space="0" w:color="auto"/>
              <w:right w:val="single" w:sz="4" w:space="0" w:color="auto"/>
            </w:tcBorders>
            <w:hideMark/>
          </w:tcPr>
          <w:p w:rsidR="00C314F6" w:rsidRDefault="00E56EA3" w:rsidP="009B5062">
            <w:pPr>
              <w:spacing w:after="0"/>
              <w:jc w:val="center"/>
              <w:rPr>
                <w:sz w:val="20"/>
                <w:lang w:val="en-US" w:eastAsia="en-US"/>
              </w:rPr>
            </w:pPr>
            <w:r>
              <w:rPr>
                <w:sz w:val="20"/>
                <w:lang w:val="ru-RU"/>
              </w:rPr>
              <w:t>Existing Client</w:t>
            </w:r>
          </w:p>
          <w:p w:rsidR="00E56EA3" w:rsidRPr="009B5062" w:rsidRDefault="00E56EA3" w:rsidP="009B5062">
            <w:pPr>
              <w:spacing w:after="0"/>
              <w:jc w:val="center"/>
              <w:rPr>
                <w:sz w:val="20"/>
                <w:lang w:val="en-US"/>
              </w:rPr>
            </w:pPr>
            <w:r>
              <w:rPr>
                <w:sz w:val="20"/>
                <w:lang w:val="en-US"/>
              </w:rPr>
              <w:t>Existing Liability Contract</w:t>
            </w:r>
          </w:p>
          <w:p w:rsidR="00E56EA3" w:rsidRDefault="00E56EA3" w:rsidP="009B5062">
            <w:pPr>
              <w:spacing w:after="0"/>
              <w:jc w:val="center"/>
              <w:rPr>
                <w:sz w:val="20"/>
                <w:lang w:val="ru-RU"/>
              </w:rPr>
            </w:pPr>
            <w:r>
              <w:rPr>
                <w:sz w:val="20"/>
                <w:lang w:val="ru-RU"/>
              </w:rPr>
              <w:t>Existing Issuing Contract</w:t>
            </w:r>
          </w:p>
          <w:p w:rsidR="00E56EA3" w:rsidRDefault="00E56EA3" w:rsidP="009B5062">
            <w:pPr>
              <w:spacing w:after="0"/>
              <w:jc w:val="center"/>
              <w:rPr>
                <w:sz w:val="20"/>
                <w:szCs w:val="22"/>
                <w:lang w:val="ru-RU" w:eastAsia="zh-CN"/>
              </w:rPr>
            </w:pPr>
            <w:r>
              <w:rPr>
                <w:sz w:val="20"/>
                <w:lang w:val="ru-RU"/>
              </w:rPr>
              <w:t>Migrated Card Contract/Card Plastic</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szCs w:val="22"/>
                <w:lang w:val="ru-RU" w:eastAsia="zh-CN"/>
              </w:rPr>
            </w:pPr>
            <w:r>
              <w:rPr>
                <w:sz w:val="20"/>
                <w:lang w:val="ru-RU"/>
              </w:rPr>
              <w:t>00004</w:t>
            </w:r>
          </w:p>
        </w:tc>
        <w:tc>
          <w:tcPr>
            <w:tcW w:w="7336" w:type="dxa"/>
            <w:tcBorders>
              <w:top w:val="single" w:sz="4" w:space="0" w:color="auto"/>
              <w:left w:val="single" w:sz="4" w:space="0" w:color="auto"/>
              <w:bottom w:val="single" w:sz="4" w:space="0" w:color="auto"/>
              <w:right w:val="single" w:sz="4" w:space="0" w:color="auto"/>
            </w:tcBorders>
            <w:hideMark/>
          </w:tcPr>
          <w:p w:rsidR="00C314F6" w:rsidRDefault="00E56EA3" w:rsidP="009B5062">
            <w:pPr>
              <w:spacing w:after="0"/>
              <w:jc w:val="center"/>
              <w:rPr>
                <w:sz w:val="20"/>
                <w:lang w:val="en-US" w:eastAsia="en-US"/>
              </w:rPr>
            </w:pPr>
            <w:r>
              <w:rPr>
                <w:sz w:val="20"/>
                <w:lang w:val="ru-RU"/>
              </w:rPr>
              <w:t>Existing Client</w:t>
            </w:r>
          </w:p>
          <w:p w:rsidR="00E56EA3" w:rsidRPr="009B5062" w:rsidRDefault="00E56EA3" w:rsidP="009B5062">
            <w:pPr>
              <w:spacing w:after="0"/>
              <w:jc w:val="center"/>
              <w:rPr>
                <w:sz w:val="20"/>
                <w:lang w:val="en-US"/>
              </w:rPr>
            </w:pPr>
            <w:r>
              <w:rPr>
                <w:sz w:val="20"/>
                <w:lang w:val="en-US"/>
              </w:rPr>
              <w:t>Add Liability Contract</w:t>
            </w:r>
          </w:p>
          <w:p w:rsidR="00E56EA3" w:rsidRDefault="00E56EA3" w:rsidP="009B5062">
            <w:pPr>
              <w:spacing w:after="0"/>
              <w:jc w:val="center"/>
              <w:rPr>
                <w:sz w:val="20"/>
                <w:lang w:val="ru-RU"/>
              </w:rPr>
            </w:pPr>
            <w:r>
              <w:rPr>
                <w:sz w:val="20"/>
                <w:lang w:val="ru-RU"/>
              </w:rPr>
              <w:t>Add Issuing Contract</w:t>
            </w:r>
          </w:p>
          <w:p w:rsidR="00E56EA3" w:rsidRDefault="00E56EA3" w:rsidP="009B5062">
            <w:pPr>
              <w:spacing w:after="0"/>
              <w:jc w:val="center"/>
              <w:rPr>
                <w:sz w:val="20"/>
                <w:lang w:val="ru-RU"/>
              </w:rPr>
            </w:pPr>
            <w:r>
              <w:rPr>
                <w:sz w:val="20"/>
                <w:lang w:val="ru-RU"/>
              </w:rPr>
              <w:t>Migrated Main Card Contract/Main card plastic</w:t>
            </w:r>
          </w:p>
          <w:p w:rsidR="00E56EA3" w:rsidRDefault="00E56EA3" w:rsidP="009B5062">
            <w:pPr>
              <w:spacing w:after="0"/>
              <w:jc w:val="center"/>
              <w:rPr>
                <w:sz w:val="20"/>
                <w:szCs w:val="22"/>
                <w:lang w:val="ru-RU" w:eastAsia="zh-CN"/>
              </w:rPr>
            </w:pPr>
            <w:r>
              <w:rPr>
                <w:sz w:val="20"/>
                <w:lang w:val="ru-RU"/>
              </w:rPr>
              <w:t>Migrated Sub Card Contract/Sub card plastic</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szCs w:val="22"/>
                <w:lang w:val="ru-RU" w:eastAsia="zh-CN"/>
              </w:rPr>
            </w:pPr>
            <w:r>
              <w:rPr>
                <w:sz w:val="20"/>
                <w:lang w:val="ru-RU"/>
              </w:rPr>
              <w:t>00005</w:t>
            </w:r>
          </w:p>
        </w:tc>
        <w:tc>
          <w:tcPr>
            <w:tcW w:w="7336"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lang w:val="ru-RU"/>
              </w:rPr>
            </w:pPr>
            <w:r>
              <w:rPr>
                <w:sz w:val="20"/>
                <w:lang w:val="ru-RU"/>
              </w:rPr>
              <w:t>Existing Client</w:t>
            </w:r>
          </w:p>
          <w:p w:rsidR="00E56EA3" w:rsidRDefault="00E56EA3" w:rsidP="009B5062">
            <w:pPr>
              <w:spacing w:after="0"/>
              <w:jc w:val="center"/>
              <w:rPr>
                <w:sz w:val="20"/>
                <w:lang w:val="ru-RU"/>
              </w:rPr>
            </w:pPr>
            <w:r>
              <w:rPr>
                <w:sz w:val="20"/>
                <w:lang w:val="ru-RU"/>
              </w:rPr>
              <w:t xml:space="preserve">Existing </w:t>
            </w:r>
            <w:r w:rsidR="004B199E">
              <w:rPr>
                <w:sz w:val="20"/>
                <w:lang w:val="en-US"/>
              </w:rPr>
              <w:t>Liability</w:t>
            </w:r>
            <w:r>
              <w:rPr>
                <w:sz w:val="20"/>
                <w:lang w:val="ru-RU"/>
              </w:rPr>
              <w:t xml:space="preserve"> Contract</w:t>
            </w:r>
          </w:p>
          <w:p w:rsidR="004B199E" w:rsidRDefault="004B199E" w:rsidP="004B199E">
            <w:pPr>
              <w:spacing w:after="0"/>
              <w:jc w:val="center"/>
              <w:rPr>
                <w:sz w:val="20"/>
                <w:lang w:val="ru-RU"/>
              </w:rPr>
            </w:pPr>
            <w:r>
              <w:rPr>
                <w:sz w:val="20"/>
                <w:lang w:val="ru-RU"/>
              </w:rPr>
              <w:t>Add Issuing Contract</w:t>
            </w:r>
          </w:p>
          <w:p w:rsidR="004B199E" w:rsidRDefault="004B199E" w:rsidP="004B199E">
            <w:pPr>
              <w:spacing w:after="0"/>
              <w:jc w:val="center"/>
              <w:rPr>
                <w:sz w:val="20"/>
                <w:lang w:val="ru-RU"/>
              </w:rPr>
            </w:pPr>
            <w:r>
              <w:rPr>
                <w:sz w:val="20"/>
                <w:lang w:val="ru-RU"/>
              </w:rPr>
              <w:t>Migrated Main Card Contract/Main card plastic</w:t>
            </w:r>
          </w:p>
          <w:p w:rsidR="00E56EA3" w:rsidRDefault="004B199E" w:rsidP="004B199E">
            <w:pPr>
              <w:spacing w:after="0"/>
              <w:jc w:val="center"/>
              <w:rPr>
                <w:sz w:val="20"/>
                <w:szCs w:val="22"/>
                <w:lang w:val="ru-RU" w:eastAsia="zh-CN"/>
              </w:rPr>
            </w:pPr>
            <w:r>
              <w:rPr>
                <w:sz w:val="20"/>
                <w:lang w:val="ru-RU"/>
              </w:rPr>
              <w:t>Migrated Sub Card Contract/Sub card plastic</w:t>
            </w:r>
          </w:p>
        </w:tc>
      </w:tr>
    </w:tbl>
    <w:p w:rsidR="00C314F6" w:rsidRDefault="00C314F6" w:rsidP="00E56EA3">
      <w:pPr>
        <w:ind w:firstLine="576"/>
        <w:jc w:val="both"/>
      </w:pPr>
    </w:p>
    <w:p w:rsidR="00E56EA3" w:rsidRPr="00566586" w:rsidRDefault="00E56EA3" w:rsidP="00566586">
      <w:pPr>
        <w:ind w:firstLine="720"/>
        <w:jc w:val="both"/>
        <w:rPr>
          <w:sz w:val="20"/>
          <w:szCs w:val="20"/>
        </w:rPr>
      </w:pPr>
      <w:r w:rsidRPr="00566586">
        <w:rPr>
          <w:sz w:val="20"/>
          <w:szCs w:val="20"/>
        </w:rPr>
        <w:t>Below is list of XML file to support the basic operations (add/update) of static data after migration.</w:t>
      </w:r>
    </w:p>
    <w:p w:rsidR="00E56EA3" w:rsidRPr="00566586" w:rsidRDefault="00E56EA3" w:rsidP="00E56EA3">
      <w:pPr>
        <w:jc w:val="both"/>
        <w:rPr>
          <w:sz w:val="20"/>
          <w:szCs w:val="20"/>
        </w:rPr>
      </w:pPr>
      <w:r w:rsidRPr="00566586">
        <w:rPr>
          <w:sz w:val="20"/>
          <w:szCs w:val="20"/>
        </w:rPr>
        <w:tab/>
        <w:t xml:space="preserve">File Mask = XADVAPL001000_?????.xxx </w:t>
      </w:r>
    </w:p>
    <w:p w:rsidR="00E56EA3" w:rsidRDefault="00E56EA3" w:rsidP="00E56EA3">
      <w:pPr>
        <w:ind w:left="708"/>
      </w:pPr>
      <w:r w:rsidRPr="00566586">
        <w:rPr>
          <w:sz w:val="20"/>
          <w:szCs w:val="20"/>
        </w:rPr>
        <w:t>[XADVAPL = prefix; 00</w:t>
      </w:r>
      <w:r w:rsidRPr="00566586">
        <w:rPr>
          <w:color w:val="FF0000"/>
          <w:sz w:val="20"/>
          <w:szCs w:val="20"/>
        </w:rPr>
        <w:t>1000</w:t>
      </w:r>
      <w:r w:rsidRPr="00566586">
        <w:rPr>
          <w:sz w:val="20"/>
          <w:szCs w:val="20"/>
        </w:rPr>
        <w:t>=branch code (e.g. NMA HO); ?????=sequence number per day; xxx=day-th of year]</w:t>
      </w:r>
    </w:p>
    <w:tbl>
      <w:tblPr>
        <w:tblStyle w:val="TableGrid"/>
        <w:tblW w:w="0" w:type="auto"/>
        <w:tblInd w:w="817" w:type="dxa"/>
        <w:tblLook w:val="04A0" w:firstRow="1" w:lastRow="0" w:firstColumn="1" w:lastColumn="0" w:noHBand="0" w:noVBand="1"/>
      </w:tblPr>
      <w:tblGrid>
        <w:gridCol w:w="1418"/>
        <w:gridCol w:w="7336"/>
      </w:tblGrid>
      <w:tr w:rsidR="00E56EA3" w:rsidTr="009B5062">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E56EA3" w:rsidRDefault="00E56EA3" w:rsidP="009B5062">
            <w:pPr>
              <w:spacing w:before="120"/>
              <w:jc w:val="center"/>
              <w:rPr>
                <w:b/>
                <w:sz w:val="20"/>
                <w:szCs w:val="22"/>
                <w:lang w:val="ru-RU" w:eastAsia="zh-CN"/>
              </w:rPr>
            </w:pPr>
            <w:r>
              <w:rPr>
                <w:b/>
                <w:sz w:val="20"/>
                <w:lang w:val="ru-RU"/>
              </w:rPr>
              <w:lastRenderedPageBreak/>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E56EA3" w:rsidRDefault="00E56EA3" w:rsidP="009B5062">
            <w:pPr>
              <w:spacing w:before="120"/>
              <w:jc w:val="center"/>
              <w:rPr>
                <w:b/>
                <w:sz w:val="20"/>
                <w:szCs w:val="22"/>
                <w:lang w:val="ru-RU" w:eastAsia="zh-CN"/>
              </w:rPr>
            </w:pPr>
            <w:r>
              <w:rPr>
                <w:b/>
                <w:sz w:val="20"/>
                <w:lang w:val="ru-RU"/>
              </w:rPr>
              <w:t>Description</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Pr="00F9378B" w:rsidRDefault="00E56EA3" w:rsidP="009B5062">
            <w:pPr>
              <w:spacing w:after="0"/>
              <w:jc w:val="center"/>
              <w:rPr>
                <w:sz w:val="20"/>
                <w:szCs w:val="22"/>
                <w:lang w:val="en-US" w:eastAsia="zh-CN"/>
              </w:rPr>
            </w:pPr>
            <w:r>
              <w:rPr>
                <w:sz w:val="20"/>
                <w:lang w:val="ru-RU"/>
              </w:rPr>
              <w:t>0000</w:t>
            </w:r>
            <w:r>
              <w:rPr>
                <w:sz w:val="20"/>
                <w:lang w:val="en-US"/>
              </w:rPr>
              <w:t>6</w:t>
            </w:r>
          </w:p>
        </w:tc>
        <w:tc>
          <w:tcPr>
            <w:tcW w:w="7336" w:type="dxa"/>
            <w:tcBorders>
              <w:top w:val="single" w:sz="4" w:space="0" w:color="auto"/>
              <w:left w:val="single" w:sz="4" w:space="0" w:color="auto"/>
              <w:bottom w:val="single" w:sz="4" w:space="0" w:color="auto"/>
              <w:right w:val="single" w:sz="4" w:space="0" w:color="auto"/>
            </w:tcBorders>
            <w:hideMark/>
          </w:tcPr>
          <w:p w:rsidR="00C314F6" w:rsidRDefault="00E56EA3" w:rsidP="009B5062">
            <w:pPr>
              <w:spacing w:after="0"/>
              <w:jc w:val="center"/>
              <w:rPr>
                <w:sz w:val="20"/>
                <w:lang w:val="en-US" w:eastAsia="en-US"/>
              </w:rPr>
            </w:pPr>
            <w:r>
              <w:rPr>
                <w:sz w:val="20"/>
                <w:lang w:val="ru-RU"/>
              </w:rPr>
              <w:t>Add Client</w:t>
            </w:r>
          </w:p>
          <w:p w:rsidR="004B199E" w:rsidRPr="009B5062" w:rsidRDefault="004B199E" w:rsidP="009B5062">
            <w:pPr>
              <w:spacing w:after="0"/>
              <w:jc w:val="center"/>
              <w:rPr>
                <w:sz w:val="20"/>
                <w:lang w:val="en-US"/>
              </w:rPr>
            </w:pPr>
            <w:r>
              <w:rPr>
                <w:sz w:val="20"/>
                <w:lang w:val="en-US"/>
              </w:rPr>
              <w:t>Add Liability Contract</w:t>
            </w:r>
          </w:p>
          <w:p w:rsidR="00E56EA3" w:rsidRDefault="00E56EA3" w:rsidP="009B5062">
            <w:pPr>
              <w:spacing w:after="0"/>
              <w:jc w:val="center"/>
              <w:rPr>
                <w:sz w:val="20"/>
                <w:lang w:val="ru-RU"/>
              </w:rPr>
            </w:pPr>
            <w:r>
              <w:rPr>
                <w:sz w:val="20"/>
                <w:lang w:val="ru-RU"/>
              </w:rPr>
              <w:t>Add Issuing Contract</w:t>
            </w:r>
          </w:p>
          <w:p w:rsidR="00E56EA3" w:rsidRDefault="00E56EA3" w:rsidP="009B5062">
            <w:pPr>
              <w:spacing w:after="0"/>
              <w:jc w:val="center"/>
              <w:rPr>
                <w:sz w:val="20"/>
                <w:lang w:val="ru-RU"/>
              </w:rPr>
            </w:pPr>
            <w:r>
              <w:rPr>
                <w:sz w:val="20"/>
                <w:lang w:val="en-US"/>
              </w:rPr>
              <w:t>Add</w:t>
            </w:r>
            <w:r>
              <w:rPr>
                <w:sz w:val="20"/>
                <w:lang w:val="ru-RU"/>
              </w:rPr>
              <w:t xml:space="preserve"> Card Contract</w:t>
            </w:r>
          </w:p>
          <w:p w:rsidR="00E56EA3" w:rsidRDefault="00E56EA3" w:rsidP="009B5062">
            <w:pPr>
              <w:spacing w:after="0"/>
              <w:jc w:val="center"/>
              <w:rPr>
                <w:sz w:val="20"/>
                <w:szCs w:val="22"/>
                <w:lang w:val="ru-RU" w:eastAsia="zh-CN"/>
              </w:rPr>
            </w:pPr>
            <w:r>
              <w:rPr>
                <w:sz w:val="20"/>
                <w:lang w:val="en-US"/>
              </w:rPr>
              <w:t>Add</w:t>
            </w:r>
            <w:r>
              <w:rPr>
                <w:sz w:val="20"/>
                <w:lang w:val="ru-RU"/>
              </w:rPr>
              <w:t xml:space="preserve"> Card Plastic</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Pr="00F9378B" w:rsidRDefault="00E56EA3" w:rsidP="009B5062">
            <w:pPr>
              <w:spacing w:before="100" w:beforeAutospacing="1" w:after="0" w:afterAutospacing="1"/>
              <w:jc w:val="center"/>
              <w:textAlignment w:val="center"/>
              <w:rPr>
                <w:sz w:val="20"/>
                <w:szCs w:val="22"/>
                <w:lang w:val="en-US" w:eastAsia="zh-CN"/>
              </w:rPr>
            </w:pPr>
            <w:r>
              <w:rPr>
                <w:sz w:val="20"/>
                <w:lang w:val="ru-RU"/>
              </w:rPr>
              <w:t>0000</w:t>
            </w:r>
            <w:r>
              <w:rPr>
                <w:sz w:val="20"/>
                <w:lang w:val="en-US"/>
              </w:rPr>
              <w:t>7</w:t>
            </w:r>
          </w:p>
        </w:tc>
        <w:tc>
          <w:tcPr>
            <w:tcW w:w="7336"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lang w:val="en-US"/>
              </w:rPr>
            </w:pPr>
            <w:r>
              <w:rPr>
                <w:sz w:val="20"/>
                <w:lang w:val="ru-RU"/>
              </w:rPr>
              <w:t>Add Client</w:t>
            </w:r>
          </w:p>
          <w:p w:rsidR="004B199E" w:rsidRPr="00F9378B" w:rsidRDefault="004B199E" w:rsidP="004B199E">
            <w:pPr>
              <w:spacing w:after="0"/>
              <w:jc w:val="center"/>
              <w:rPr>
                <w:sz w:val="20"/>
                <w:lang w:val="en-US"/>
              </w:rPr>
            </w:pPr>
            <w:r>
              <w:rPr>
                <w:sz w:val="20"/>
                <w:lang w:val="en-US"/>
              </w:rPr>
              <w:t>Add Liability Contract</w:t>
            </w:r>
          </w:p>
          <w:p w:rsidR="00E56EA3" w:rsidRDefault="00E56EA3" w:rsidP="009B5062">
            <w:pPr>
              <w:spacing w:after="0"/>
              <w:jc w:val="center"/>
              <w:rPr>
                <w:sz w:val="20"/>
                <w:lang w:val="ru-RU"/>
              </w:rPr>
            </w:pPr>
            <w:r>
              <w:rPr>
                <w:sz w:val="20"/>
                <w:lang w:val="ru-RU"/>
              </w:rPr>
              <w:t>Add Issuing Contract</w:t>
            </w:r>
          </w:p>
          <w:p w:rsidR="00E56EA3" w:rsidRDefault="00E56EA3" w:rsidP="009B5062">
            <w:pPr>
              <w:spacing w:after="0"/>
              <w:jc w:val="center"/>
              <w:rPr>
                <w:sz w:val="20"/>
                <w:lang w:val="ru-RU"/>
              </w:rPr>
            </w:pPr>
            <w:r>
              <w:rPr>
                <w:sz w:val="20"/>
                <w:lang w:val="en-US"/>
              </w:rPr>
              <w:t>Ad</w:t>
            </w:r>
            <w:r>
              <w:rPr>
                <w:sz w:val="20"/>
                <w:lang w:val="ru-RU"/>
              </w:rPr>
              <w:t>d Main Card Contract/Main card plastic</w:t>
            </w:r>
          </w:p>
          <w:p w:rsidR="00E56EA3" w:rsidRDefault="00E56EA3" w:rsidP="009B5062">
            <w:pPr>
              <w:spacing w:after="0"/>
              <w:jc w:val="center"/>
              <w:rPr>
                <w:sz w:val="20"/>
                <w:szCs w:val="22"/>
                <w:lang w:val="ru-RU" w:eastAsia="zh-CN"/>
              </w:rPr>
            </w:pPr>
            <w:r>
              <w:rPr>
                <w:sz w:val="20"/>
                <w:lang w:val="en-US"/>
              </w:rPr>
              <w:t>Add</w:t>
            </w:r>
            <w:r>
              <w:rPr>
                <w:sz w:val="20"/>
                <w:lang w:val="ru-RU"/>
              </w:rPr>
              <w:t xml:space="preserve"> Sub Card Contract/Sub card plastic</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Pr="00F9378B" w:rsidRDefault="00E56EA3" w:rsidP="009B5062">
            <w:pPr>
              <w:spacing w:before="100" w:beforeAutospacing="1" w:after="0" w:afterAutospacing="1"/>
              <w:jc w:val="center"/>
              <w:textAlignment w:val="center"/>
              <w:rPr>
                <w:sz w:val="20"/>
                <w:szCs w:val="22"/>
                <w:lang w:val="en-US" w:eastAsia="zh-CN"/>
              </w:rPr>
            </w:pPr>
            <w:r>
              <w:rPr>
                <w:sz w:val="20"/>
                <w:lang w:val="ru-RU"/>
              </w:rPr>
              <w:t>0000</w:t>
            </w:r>
            <w:r>
              <w:rPr>
                <w:sz w:val="20"/>
                <w:lang w:val="en-US"/>
              </w:rPr>
              <w:t>8</w:t>
            </w:r>
          </w:p>
        </w:tc>
        <w:tc>
          <w:tcPr>
            <w:tcW w:w="7336"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lang w:val="en-US"/>
              </w:rPr>
            </w:pPr>
            <w:r>
              <w:rPr>
                <w:sz w:val="20"/>
                <w:lang w:val="ru-RU"/>
              </w:rPr>
              <w:t>Existing Client</w:t>
            </w:r>
          </w:p>
          <w:p w:rsidR="004B199E" w:rsidRDefault="004B199E" w:rsidP="004B199E">
            <w:pPr>
              <w:spacing w:after="0"/>
              <w:jc w:val="center"/>
              <w:rPr>
                <w:sz w:val="20"/>
                <w:lang w:val="ru-RU"/>
              </w:rPr>
            </w:pPr>
            <w:r>
              <w:rPr>
                <w:sz w:val="20"/>
                <w:lang w:val="ru-RU"/>
              </w:rPr>
              <w:t xml:space="preserve">Existing </w:t>
            </w:r>
            <w:r>
              <w:rPr>
                <w:sz w:val="20"/>
                <w:lang w:val="en-US"/>
              </w:rPr>
              <w:t>Liability</w:t>
            </w:r>
            <w:r>
              <w:rPr>
                <w:sz w:val="20"/>
                <w:lang w:val="ru-RU"/>
              </w:rPr>
              <w:t xml:space="preserve"> Contract</w:t>
            </w:r>
          </w:p>
          <w:p w:rsidR="00E56EA3" w:rsidRDefault="00E56EA3" w:rsidP="009B5062">
            <w:pPr>
              <w:spacing w:after="0"/>
              <w:jc w:val="center"/>
              <w:rPr>
                <w:sz w:val="20"/>
                <w:lang w:val="ru-RU"/>
              </w:rPr>
            </w:pPr>
            <w:r>
              <w:rPr>
                <w:sz w:val="20"/>
                <w:lang w:val="ru-RU"/>
              </w:rPr>
              <w:t>Existing Issuing Contract</w:t>
            </w:r>
          </w:p>
          <w:p w:rsidR="00E56EA3" w:rsidRDefault="00E56EA3" w:rsidP="009B5062">
            <w:pPr>
              <w:spacing w:after="0"/>
              <w:jc w:val="center"/>
              <w:rPr>
                <w:sz w:val="20"/>
                <w:szCs w:val="22"/>
                <w:lang w:val="ru-RU" w:eastAsia="zh-CN"/>
              </w:rPr>
            </w:pPr>
            <w:r>
              <w:rPr>
                <w:sz w:val="20"/>
                <w:lang w:val="en-US"/>
              </w:rPr>
              <w:t>Add</w:t>
            </w:r>
            <w:r>
              <w:rPr>
                <w:sz w:val="20"/>
                <w:lang w:val="ru-RU"/>
              </w:rPr>
              <w:t xml:space="preserve"> Card Contract/Card Plastic</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Pr="00F9378B" w:rsidRDefault="00E56EA3" w:rsidP="009B5062">
            <w:pPr>
              <w:spacing w:before="100" w:beforeAutospacing="1" w:after="0" w:afterAutospacing="1"/>
              <w:jc w:val="center"/>
              <w:textAlignment w:val="center"/>
              <w:rPr>
                <w:sz w:val="20"/>
                <w:szCs w:val="22"/>
                <w:lang w:val="en-US" w:eastAsia="zh-CN"/>
              </w:rPr>
            </w:pPr>
            <w:r>
              <w:rPr>
                <w:sz w:val="20"/>
                <w:lang w:val="ru-RU"/>
              </w:rPr>
              <w:t>0000</w:t>
            </w:r>
            <w:r>
              <w:rPr>
                <w:sz w:val="20"/>
                <w:lang w:val="en-US"/>
              </w:rPr>
              <w:t>9</w:t>
            </w:r>
          </w:p>
        </w:tc>
        <w:tc>
          <w:tcPr>
            <w:tcW w:w="7336"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lang w:val="en-US"/>
              </w:rPr>
            </w:pPr>
            <w:r>
              <w:rPr>
                <w:sz w:val="20"/>
                <w:lang w:val="ru-RU"/>
              </w:rPr>
              <w:t>Existing Client</w:t>
            </w:r>
          </w:p>
          <w:p w:rsidR="004B199E" w:rsidRPr="00F9378B" w:rsidRDefault="004B199E" w:rsidP="004B199E">
            <w:pPr>
              <w:spacing w:after="0"/>
              <w:jc w:val="center"/>
              <w:rPr>
                <w:sz w:val="20"/>
                <w:lang w:val="en-US"/>
              </w:rPr>
            </w:pPr>
            <w:r>
              <w:rPr>
                <w:sz w:val="20"/>
                <w:lang w:val="en-US"/>
              </w:rPr>
              <w:t>Add Liability Contract</w:t>
            </w:r>
          </w:p>
          <w:p w:rsidR="00E56EA3" w:rsidRDefault="00E56EA3" w:rsidP="009B5062">
            <w:pPr>
              <w:spacing w:after="0"/>
              <w:jc w:val="center"/>
              <w:rPr>
                <w:sz w:val="20"/>
                <w:lang w:val="ru-RU"/>
              </w:rPr>
            </w:pPr>
            <w:r>
              <w:rPr>
                <w:sz w:val="20"/>
                <w:lang w:val="ru-RU"/>
              </w:rPr>
              <w:t>Add Issuing Contract</w:t>
            </w:r>
          </w:p>
          <w:p w:rsidR="00E56EA3" w:rsidRDefault="00E56EA3" w:rsidP="009B5062">
            <w:pPr>
              <w:spacing w:after="0"/>
              <w:jc w:val="center"/>
              <w:rPr>
                <w:sz w:val="20"/>
                <w:lang w:val="ru-RU"/>
              </w:rPr>
            </w:pPr>
            <w:r>
              <w:rPr>
                <w:sz w:val="20"/>
                <w:lang w:val="en-US"/>
              </w:rPr>
              <w:t>Add</w:t>
            </w:r>
            <w:r>
              <w:rPr>
                <w:sz w:val="20"/>
                <w:lang w:val="ru-RU"/>
              </w:rPr>
              <w:t xml:space="preserve"> Main Card Contract/Main card plastic</w:t>
            </w:r>
          </w:p>
          <w:p w:rsidR="00E56EA3" w:rsidRDefault="00E56EA3" w:rsidP="009B5062">
            <w:pPr>
              <w:spacing w:after="0"/>
              <w:jc w:val="center"/>
              <w:rPr>
                <w:sz w:val="20"/>
                <w:szCs w:val="22"/>
                <w:lang w:val="ru-RU" w:eastAsia="zh-CN"/>
              </w:rPr>
            </w:pPr>
            <w:r>
              <w:rPr>
                <w:sz w:val="20"/>
                <w:lang w:val="en-US"/>
              </w:rPr>
              <w:t>Add</w:t>
            </w:r>
            <w:r>
              <w:rPr>
                <w:sz w:val="20"/>
                <w:lang w:val="ru-RU"/>
              </w:rPr>
              <w:t xml:space="preserve"> Sub Card Contract/Sub card plastic</w:t>
            </w:r>
          </w:p>
        </w:tc>
      </w:tr>
      <w:tr w:rsidR="00E56EA3" w:rsidTr="009B5062">
        <w:tc>
          <w:tcPr>
            <w:tcW w:w="1418" w:type="dxa"/>
            <w:tcBorders>
              <w:top w:val="single" w:sz="4" w:space="0" w:color="auto"/>
              <w:left w:val="single" w:sz="4" w:space="0" w:color="auto"/>
              <w:bottom w:val="single" w:sz="4" w:space="0" w:color="auto"/>
              <w:right w:val="single" w:sz="4" w:space="0" w:color="auto"/>
            </w:tcBorders>
            <w:hideMark/>
          </w:tcPr>
          <w:p w:rsidR="00E56EA3" w:rsidRPr="00F9378B" w:rsidRDefault="00E56EA3" w:rsidP="009B5062">
            <w:pPr>
              <w:spacing w:before="100" w:beforeAutospacing="1" w:after="0" w:afterAutospacing="1"/>
              <w:jc w:val="center"/>
              <w:textAlignment w:val="center"/>
              <w:rPr>
                <w:sz w:val="20"/>
                <w:szCs w:val="22"/>
                <w:lang w:val="en-US" w:eastAsia="zh-CN"/>
              </w:rPr>
            </w:pPr>
            <w:r>
              <w:rPr>
                <w:sz w:val="20"/>
                <w:lang w:val="ru-RU"/>
              </w:rPr>
              <w:t>000</w:t>
            </w:r>
            <w:r>
              <w:rPr>
                <w:sz w:val="20"/>
                <w:lang w:val="en-US"/>
              </w:rPr>
              <w:t>10</w:t>
            </w:r>
          </w:p>
        </w:tc>
        <w:tc>
          <w:tcPr>
            <w:tcW w:w="7336" w:type="dxa"/>
            <w:tcBorders>
              <w:top w:val="single" w:sz="4" w:space="0" w:color="auto"/>
              <w:left w:val="single" w:sz="4" w:space="0" w:color="auto"/>
              <w:bottom w:val="single" w:sz="4" w:space="0" w:color="auto"/>
              <w:right w:val="single" w:sz="4" w:space="0" w:color="auto"/>
            </w:tcBorders>
            <w:hideMark/>
          </w:tcPr>
          <w:p w:rsidR="00E56EA3" w:rsidRDefault="00E56EA3" w:rsidP="009B5062">
            <w:pPr>
              <w:spacing w:after="0"/>
              <w:jc w:val="center"/>
              <w:rPr>
                <w:sz w:val="20"/>
                <w:lang w:val="ru-RU"/>
              </w:rPr>
            </w:pPr>
            <w:r>
              <w:rPr>
                <w:sz w:val="20"/>
                <w:lang w:val="ru-RU"/>
              </w:rPr>
              <w:t>Existing Client</w:t>
            </w:r>
          </w:p>
          <w:p w:rsidR="004B199E" w:rsidRDefault="004B199E" w:rsidP="004B199E">
            <w:pPr>
              <w:spacing w:after="0"/>
              <w:jc w:val="center"/>
              <w:rPr>
                <w:sz w:val="20"/>
                <w:lang w:val="ru-RU"/>
              </w:rPr>
            </w:pPr>
            <w:r>
              <w:rPr>
                <w:sz w:val="20"/>
                <w:lang w:val="ru-RU"/>
              </w:rPr>
              <w:t xml:space="preserve">Existing </w:t>
            </w:r>
            <w:r>
              <w:rPr>
                <w:sz w:val="20"/>
                <w:lang w:val="en-US"/>
              </w:rPr>
              <w:t>Liability</w:t>
            </w:r>
            <w:r>
              <w:rPr>
                <w:sz w:val="20"/>
                <w:lang w:val="ru-RU"/>
              </w:rPr>
              <w:t xml:space="preserve"> Contract</w:t>
            </w:r>
          </w:p>
          <w:p w:rsidR="004B199E" w:rsidRDefault="004B199E" w:rsidP="004B199E">
            <w:pPr>
              <w:spacing w:after="0"/>
              <w:jc w:val="center"/>
              <w:rPr>
                <w:sz w:val="20"/>
                <w:lang w:val="ru-RU"/>
              </w:rPr>
            </w:pPr>
            <w:r>
              <w:rPr>
                <w:sz w:val="20"/>
                <w:lang w:val="en-US"/>
              </w:rPr>
              <w:t>Add</w:t>
            </w:r>
            <w:r>
              <w:rPr>
                <w:sz w:val="20"/>
                <w:lang w:val="ru-RU"/>
              </w:rPr>
              <w:t xml:space="preserve"> Main Card Contract/Main card plastic</w:t>
            </w:r>
          </w:p>
          <w:p w:rsidR="00E56EA3" w:rsidRDefault="004B199E" w:rsidP="004B199E">
            <w:pPr>
              <w:spacing w:after="0"/>
              <w:jc w:val="center"/>
              <w:rPr>
                <w:sz w:val="20"/>
                <w:szCs w:val="22"/>
                <w:lang w:val="ru-RU" w:eastAsia="zh-CN"/>
              </w:rPr>
            </w:pPr>
            <w:r>
              <w:rPr>
                <w:sz w:val="20"/>
                <w:lang w:val="en-US"/>
              </w:rPr>
              <w:t>Add</w:t>
            </w:r>
            <w:r>
              <w:rPr>
                <w:sz w:val="20"/>
                <w:lang w:val="ru-RU"/>
              </w:rPr>
              <w:t xml:space="preserve"> Sub Card Contract/Sub card plastic</w:t>
            </w:r>
          </w:p>
        </w:tc>
      </w:tr>
      <w:tr w:rsidR="00E56EA3" w:rsidTr="009B5062">
        <w:tc>
          <w:tcPr>
            <w:tcW w:w="1418" w:type="dxa"/>
            <w:tcBorders>
              <w:top w:val="single" w:sz="4" w:space="0" w:color="auto"/>
              <w:left w:val="single" w:sz="4" w:space="0" w:color="auto"/>
              <w:bottom w:val="single" w:sz="4" w:space="0" w:color="auto"/>
              <w:right w:val="single" w:sz="4" w:space="0" w:color="auto"/>
            </w:tcBorders>
          </w:tcPr>
          <w:p w:rsidR="00E56EA3" w:rsidRPr="00F9378B" w:rsidRDefault="00E56EA3" w:rsidP="009B5062">
            <w:pPr>
              <w:spacing w:before="100" w:beforeAutospacing="1" w:after="0" w:afterAutospacing="1"/>
              <w:jc w:val="center"/>
              <w:textAlignment w:val="center"/>
              <w:rPr>
                <w:sz w:val="20"/>
                <w:lang w:val="en-US"/>
              </w:rPr>
            </w:pPr>
            <w:r>
              <w:rPr>
                <w:sz w:val="20"/>
                <w:lang w:val="en-US"/>
              </w:rPr>
              <w:t>00011</w:t>
            </w:r>
          </w:p>
        </w:tc>
        <w:tc>
          <w:tcPr>
            <w:tcW w:w="7336" w:type="dxa"/>
            <w:tcBorders>
              <w:top w:val="single" w:sz="4" w:space="0" w:color="auto"/>
              <w:left w:val="single" w:sz="4" w:space="0" w:color="auto"/>
              <w:bottom w:val="single" w:sz="4" w:space="0" w:color="auto"/>
              <w:right w:val="single" w:sz="4" w:space="0" w:color="auto"/>
            </w:tcBorders>
          </w:tcPr>
          <w:p w:rsidR="00E56EA3" w:rsidRPr="00F9378B" w:rsidRDefault="00E56EA3" w:rsidP="009B5062">
            <w:pPr>
              <w:spacing w:before="100" w:beforeAutospacing="1" w:after="0" w:afterAutospacing="1"/>
              <w:jc w:val="center"/>
              <w:textAlignment w:val="center"/>
              <w:rPr>
                <w:sz w:val="20"/>
                <w:lang w:val="en-US"/>
              </w:rPr>
            </w:pPr>
            <w:r>
              <w:rPr>
                <w:sz w:val="20"/>
                <w:lang w:val="en-US"/>
              </w:rPr>
              <w:t>Update Client</w:t>
            </w:r>
          </w:p>
        </w:tc>
      </w:tr>
      <w:tr w:rsidR="00E56EA3" w:rsidTr="009B5062">
        <w:tc>
          <w:tcPr>
            <w:tcW w:w="1418" w:type="dxa"/>
            <w:tcBorders>
              <w:top w:val="single" w:sz="4" w:space="0" w:color="auto"/>
              <w:left w:val="single" w:sz="4" w:space="0" w:color="auto"/>
              <w:bottom w:val="single" w:sz="4" w:space="0" w:color="auto"/>
              <w:right w:val="single" w:sz="4" w:space="0" w:color="auto"/>
            </w:tcBorders>
          </w:tcPr>
          <w:p w:rsidR="00E56EA3" w:rsidRDefault="00E56EA3" w:rsidP="009B5062">
            <w:pPr>
              <w:spacing w:after="0"/>
              <w:jc w:val="center"/>
              <w:rPr>
                <w:sz w:val="20"/>
                <w:lang w:val="en-US"/>
              </w:rPr>
            </w:pPr>
            <w:r>
              <w:rPr>
                <w:sz w:val="20"/>
                <w:lang w:val="en-US"/>
              </w:rPr>
              <w:t>00012</w:t>
            </w:r>
          </w:p>
        </w:tc>
        <w:tc>
          <w:tcPr>
            <w:tcW w:w="7336" w:type="dxa"/>
            <w:tcBorders>
              <w:top w:val="single" w:sz="4" w:space="0" w:color="auto"/>
              <w:left w:val="single" w:sz="4" w:space="0" w:color="auto"/>
              <w:bottom w:val="single" w:sz="4" w:space="0" w:color="auto"/>
              <w:right w:val="single" w:sz="4" w:space="0" w:color="auto"/>
            </w:tcBorders>
          </w:tcPr>
          <w:p w:rsidR="00E56EA3" w:rsidRDefault="00E56EA3" w:rsidP="009B5062">
            <w:pPr>
              <w:spacing w:after="0"/>
              <w:jc w:val="center"/>
              <w:rPr>
                <w:sz w:val="20"/>
                <w:lang w:val="en-US"/>
              </w:rPr>
            </w:pPr>
            <w:r>
              <w:rPr>
                <w:sz w:val="20"/>
                <w:lang w:val="en-US"/>
              </w:rPr>
              <w:t>Update information of Issuing Contract/Card Contract</w:t>
            </w:r>
          </w:p>
        </w:tc>
      </w:tr>
      <w:tr w:rsidR="00E56EA3" w:rsidTr="009B5062">
        <w:tc>
          <w:tcPr>
            <w:tcW w:w="1418" w:type="dxa"/>
            <w:tcBorders>
              <w:top w:val="single" w:sz="4" w:space="0" w:color="auto"/>
              <w:left w:val="single" w:sz="4" w:space="0" w:color="auto"/>
              <w:bottom w:val="single" w:sz="4" w:space="0" w:color="auto"/>
              <w:right w:val="single" w:sz="4" w:space="0" w:color="auto"/>
            </w:tcBorders>
          </w:tcPr>
          <w:p w:rsidR="00E56EA3" w:rsidRDefault="00E56EA3" w:rsidP="009B5062">
            <w:pPr>
              <w:spacing w:after="0"/>
              <w:jc w:val="center"/>
              <w:rPr>
                <w:sz w:val="20"/>
                <w:lang w:val="en-US"/>
              </w:rPr>
            </w:pPr>
            <w:r>
              <w:rPr>
                <w:sz w:val="20"/>
                <w:lang w:val="en-US"/>
              </w:rPr>
              <w:t>00013</w:t>
            </w:r>
          </w:p>
        </w:tc>
        <w:tc>
          <w:tcPr>
            <w:tcW w:w="7336" w:type="dxa"/>
            <w:tcBorders>
              <w:top w:val="single" w:sz="4" w:space="0" w:color="auto"/>
              <w:left w:val="single" w:sz="4" w:space="0" w:color="auto"/>
              <w:bottom w:val="single" w:sz="4" w:space="0" w:color="auto"/>
              <w:right w:val="single" w:sz="4" w:space="0" w:color="auto"/>
            </w:tcBorders>
          </w:tcPr>
          <w:p w:rsidR="00E56EA3" w:rsidRDefault="00E56EA3" w:rsidP="009B5062">
            <w:pPr>
              <w:spacing w:after="0"/>
              <w:jc w:val="center"/>
              <w:rPr>
                <w:sz w:val="20"/>
                <w:lang w:val="en-US"/>
              </w:rPr>
            </w:pPr>
            <w:r>
              <w:rPr>
                <w:sz w:val="20"/>
                <w:lang w:val="en-US"/>
              </w:rPr>
              <w:t>Change status of Card Contract</w:t>
            </w:r>
          </w:p>
        </w:tc>
      </w:tr>
      <w:tr w:rsidR="00E56EA3" w:rsidTr="009B5062">
        <w:tc>
          <w:tcPr>
            <w:tcW w:w="1418" w:type="dxa"/>
            <w:tcBorders>
              <w:top w:val="single" w:sz="4" w:space="0" w:color="auto"/>
              <w:left w:val="single" w:sz="4" w:space="0" w:color="auto"/>
              <w:bottom w:val="single" w:sz="4" w:space="0" w:color="auto"/>
              <w:right w:val="single" w:sz="4" w:space="0" w:color="auto"/>
            </w:tcBorders>
          </w:tcPr>
          <w:p w:rsidR="00E56EA3" w:rsidRDefault="00E56EA3" w:rsidP="009B5062">
            <w:pPr>
              <w:spacing w:after="0"/>
              <w:jc w:val="center"/>
              <w:rPr>
                <w:sz w:val="20"/>
                <w:lang w:val="en-US"/>
              </w:rPr>
            </w:pPr>
            <w:r>
              <w:rPr>
                <w:sz w:val="20"/>
                <w:lang w:val="en-US"/>
              </w:rPr>
              <w:t>00014</w:t>
            </w:r>
          </w:p>
        </w:tc>
        <w:tc>
          <w:tcPr>
            <w:tcW w:w="7336" w:type="dxa"/>
            <w:tcBorders>
              <w:top w:val="single" w:sz="4" w:space="0" w:color="auto"/>
              <w:left w:val="single" w:sz="4" w:space="0" w:color="auto"/>
              <w:bottom w:val="single" w:sz="4" w:space="0" w:color="auto"/>
              <w:right w:val="single" w:sz="4" w:space="0" w:color="auto"/>
            </w:tcBorders>
          </w:tcPr>
          <w:p w:rsidR="00E56EA3" w:rsidRDefault="00E56EA3" w:rsidP="009B5062">
            <w:pPr>
              <w:spacing w:after="0"/>
              <w:jc w:val="center"/>
              <w:rPr>
                <w:sz w:val="20"/>
                <w:lang w:val="en-US"/>
              </w:rPr>
            </w:pPr>
            <w:r w:rsidRPr="005B13D9">
              <w:rPr>
                <w:sz w:val="20"/>
                <w:lang w:val="en-US"/>
              </w:rPr>
              <w:t>Change status of card by Calling Event</w:t>
            </w:r>
          </w:p>
        </w:tc>
      </w:tr>
      <w:tr w:rsidR="00583B12" w:rsidTr="00461D3C">
        <w:tc>
          <w:tcPr>
            <w:tcW w:w="1418" w:type="dxa"/>
            <w:tcBorders>
              <w:top w:val="single" w:sz="4" w:space="0" w:color="auto"/>
              <w:left w:val="single" w:sz="4" w:space="0" w:color="auto"/>
              <w:bottom w:val="single" w:sz="4" w:space="0" w:color="auto"/>
              <w:right w:val="single" w:sz="4" w:space="0" w:color="auto"/>
            </w:tcBorders>
          </w:tcPr>
          <w:p w:rsidR="00583B12" w:rsidRDefault="00583B12" w:rsidP="00461D3C">
            <w:pPr>
              <w:spacing w:after="0"/>
              <w:jc w:val="center"/>
              <w:rPr>
                <w:sz w:val="20"/>
                <w:lang w:val="en-US"/>
              </w:rPr>
            </w:pPr>
            <w:r>
              <w:rPr>
                <w:sz w:val="20"/>
                <w:lang w:val="en-US"/>
              </w:rPr>
              <w:t>00017</w:t>
            </w:r>
          </w:p>
        </w:tc>
        <w:tc>
          <w:tcPr>
            <w:tcW w:w="7336" w:type="dxa"/>
            <w:tcBorders>
              <w:top w:val="single" w:sz="4" w:space="0" w:color="auto"/>
              <w:left w:val="single" w:sz="4" w:space="0" w:color="auto"/>
              <w:bottom w:val="single" w:sz="4" w:space="0" w:color="auto"/>
              <w:right w:val="single" w:sz="4" w:space="0" w:color="auto"/>
            </w:tcBorders>
          </w:tcPr>
          <w:p w:rsidR="00583B12" w:rsidRPr="005B13D9" w:rsidRDefault="00583B12" w:rsidP="00461D3C">
            <w:pPr>
              <w:spacing w:after="0"/>
              <w:jc w:val="center"/>
              <w:rPr>
                <w:sz w:val="20"/>
                <w:lang w:val="en-US"/>
              </w:rPr>
            </w:pPr>
            <w:r>
              <w:rPr>
                <w:sz w:val="20"/>
                <w:lang w:val="en-US"/>
              </w:rPr>
              <w:t>Update Temporary Usage</w:t>
            </w:r>
          </w:p>
        </w:tc>
      </w:tr>
      <w:tr w:rsidR="00583B12" w:rsidTr="009B5062">
        <w:tc>
          <w:tcPr>
            <w:tcW w:w="1418" w:type="dxa"/>
            <w:tcBorders>
              <w:top w:val="single" w:sz="4" w:space="0" w:color="auto"/>
              <w:left w:val="single" w:sz="4" w:space="0" w:color="auto"/>
              <w:bottom w:val="single" w:sz="4" w:space="0" w:color="auto"/>
              <w:right w:val="single" w:sz="4" w:space="0" w:color="auto"/>
            </w:tcBorders>
          </w:tcPr>
          <w:p w:rsidR="00583B12" w:rsidRDefault="00583B12" w:rsidP="009B5062">
            <w:pPr>
              <w:spacing w:after="0"/>
              <w:jc w:val="center"/>
              <w:rPr>
                <w:sz w:val="20"/>
                <w:lang w:val="en-US"/>
              </w:rPr>
            </w:pPr>
          </w:p>
        </w:tc>
        <w:tc>
          <w:tcPr>
            <w:tcW w:w="7336" w:type="dxa"/>
            <w:tcBorders>
              <w:top w:val="single" w:sz="4" w:space="0" w:color="auto"/>
              <w:left w:val="single" w:sz="4" w:space="0" w:color="auto"/>
              <w:bottom w:val="single" w:sz="4" w:space="0" w:color="auto"/>
              <w:right w:val="single" w:sz="4" w:space="0" w:color="auto"/>
            </w:tcBorders>
          </w:tcPr>
          <w:p w:rsidR="00583B12" w:rsidRPr="005B13D9" w:rsidRDefault="00583B12" w:rsidP="009B5062">
            <w:pPr>
              <w:spacing w:after="0"/>
              <w:jc w:val="center"/>
              <w:rPr>
                <w:sz w:val="20"/>
                <w:lang w:val="en-US"/>
              </w:rPr>
            </w:pPr>
          </w:p>
        </w:tc>
      </w:tr>
    </w:tbl>
    <w:p w:rsidR="00A32DA6" w:rsidRPr="00F50438" w:rsidRDefault="00A32DA6" w:rsidP="009B5062">
      <w:pPr>
        <w:pStyle w:val="BodyText"/>
        <w:ind w:left="576"/>
        <w:rPr>
          <w:rFonts w:ascii="Calibri" w:hAnsi="Calibri" w:cs="Calibri"/>
        </w:rPr>
      </w:pPr>
    </w:p>
    <w:p w:rsidR="00BB500D" w:rsidRDefault="00BB500D" w:rsidP="00566586">
      <w:pPr>
        <w:pStyle w:val="BodyText"/>
        <w:ind w:firstLine="540"/>
        <w:rPr>
          <w:rFonts w:ascii="Calibri" w:hAnsi="Calibri" w:cs="Calibri"/>
        </w:rPr>
      </w:pPr>
      <w:r w:rsidRPr="00566586">
        <w:rPr>
          <w:rFonts w:ascii="Calibri" w:hAnsi="Calibri" w:cs="Calibri"/>
          <w:b/>
        </w:rPr>
        <w:t>Dynamic Data</w:t>
      </w:r>
      <w:r w:rsidRPr="00F50438">
        <w:rPr>
          <w:rFonts w:ascii="Calibri" w:hAnsi="Calibri" w:cs="Calibri"/>
        </w:rPr>
        <w:t>:</w:t>
      </w:r>
    </w:p>
    <w:p w:rsidR="00DF5F07" w:rsidRPr="00566586" w:rsidRDefault="00DF5F07" w:rsidP="00DF5F07">
      <w:pPr>
        <w:ind w:left="540"/>
        <w:jc w:val="both"/>
        <w:rPr>
          <w:sz w:val="20"/>
          <w:szCs w:val="20"/>
        </w:rPr>
      </w:pPr>
      <w:r w:rsidRPr="00566586">
        <w:rPr>
          <w:sz w:val="20"/>
          <w:szCs w:val="20"/>
        </w:rPr>
        <w:t>Below is list of XML file to support the migration of static data. XML balance file is following UFX standard.</w:t>
      </w:r>
    </w:p>
    <w:p w:rsidR="00DF5F07" w:rsidRPr="00566586" w:rsidRDefault="00DF5F07" w:rsidP="00DF5F07">
      <w:pPr>
        <w:ind w:firstLine="540"/>
        <w:jc w:val="both"/>
        <w:rPr>
          <w:sz w:val="20"/>
          <w:szCs w:val="20"/>
        </w:rPr>
      </w:pPr>
      <w:r w:rsidRPr="00566586">
        <w:rPr>
          <w:sz w:val="20"/>
          <w:szCs w:val="20"/>
        </w:rPr>
        <w:t xml:space="preserve">File </w:t>
      </w:r>
      <w:r w:rsidR="000B665D" w:rsidRPr="00566586">
        <w:rPr>
          <w:sz w:val="20"/>
          <w:szCs w:val="20"/>
        </w:rPr>
        <w:t>mask</w:t>
      </w:r>
      <w:r w:rsidRPr="00566586">
        <w:rPr>
          <w:sz w:val="20"/>
          <w:szCs w:val="20"/>
        </w:rPr>
        <w:t xml:space="preserve"> = IIC_Documents_0105_YYYYMMDD_XXXXX.xml </w:t>
      </w:r>
    </w:p>
    <w:p w:rsidR="00DF5F07" w:rsidRPr="00566586" w:rsidRDefault="00DF5F07" w:rsidP="00DF5F07">
      <w:pPr>
        <w:ind w:firstLine="540"/>
        <w:jc w:val="both"/>
        <w:rPr>
          <w:sz w:val="20"/>
          <w:szCs w:val="20"/>
        </w:rPr>
      </w:pPr>
      <w:r w:rsidRPr="00566586">
        <w:rPr>
          <w:sz w:val="20"/>
          <w:szCs w:val="20"/>
        </w:rPr>
        <w:t>[IIC_Documents = prefix; 0105=branch code (e.g. NMA HO); XXXXX sequence number per day]</w:t>
      </w:r>
    </w:p>
    <w:tbl>
      <w:tblPr>
        <w:tblStyle w:val="TableGrid"/>
        <w:tblW w:w="0" w:type="auto"/>
        <w:tblInd w:w="817" w:type="dxa"/>
        <w:tblLook w:val="04A0" w:firstRow="1" w:lastRow="0" w:firstColumn="1" w:lastColumn="0" w:noHBand="0" w:noVBand="1"/>
      </w:tblPr>
      <w:tblGrid>
        <w:gridCol w:w="1418"/>
        <w:gridCol w:w="7336"/>
      </w:tblGrid>
      <w:tr w:rsidR="00DF5F07" w:rsidTr="00747B03">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DF5F07" w:rsidRDefault="00DF5F07" w:rsidP="00747B03">
            <w:pPr>
              <w:spacing w:before="120"/>
              <w:jc w:val="center"/>
              <w:rPr>
                <w:b/>
                <w:sz w:val="20"/>
                <w:szCs w:val="22"/>
                <w:lang w:val="ru-RU" w:eastAsia="zh-CN"/>
              </w:rPr>
            </w:pPr>
            <w:r>
              <w:rPr>
                <w:b/>
                <w:sz w:val="20"/>
                <w:lang w:val="ru-RU"/>
              </w:rPr>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DF5F07" w:rsidRDefault="00DF5F07" w:rsidP="00747B03">
            <w:pPr>
              <w:spacing w:before="120"/>
              <w:jc w:val="center"/>
              <w:rPr>
                <w:b/>
                <w:sz w:val="20"/>
                <w:szCs w:val="22"/>
                <w:lang w:val="ru-RU" w:eastAsia="zh-CN"/>
              </w:rPr>
            </w:pPr>
            <w:r>
              <w:rPr>
                <w:b/>
                <w:sz w:val="20"/>
                <w:lang w:val="ru-RU"/>
              </w:rPr>
              <w:t>Description</w:t>
            </w:r>
          </w:p>
        </w:tc>
      </w:tr>
      <w:tr w:rsidR="00DF5F07" w:rsidTr="00747B03">
        <w:tc>
          <w:tcPr>
            <w:tcW w:w="1418" w:type="dxa"/>
            <w:tcBorders>
              <w:top w:val="single" w:sz="4" w:space="0" w:color="auto"/>
              <w:left w:val="single" w:sz="4" w:space="0" w:color="auto"/>
              <w:bottom w:val="single" w:sz="4" w:space="0" w:color="auto"/>
              <w:right w:val="single" w:sz="4" w:space="0" w:color="auto"/>
            </w:tcBorders>
            <w:hideMark/>
          </w:tcPr>
          <w:p w:rsidR="00DF5F07" w:rsidRDefault="00DF5F07" w:rsidP="00747B03">
            <w:pPr>
              <w:spacing w:after="0"/>
              <w:jc w:val="center"/>
              <w:rPr>
                <w:sz w:val="20"/>
                <w:szCs w:val="22"/>
                <w:lang w:val="ru-RU" w:eastAsia="zh-CN"/>
              </w:rPr>
            </w:pPr>
            <w:r>
              <w:rPr>
                <w:sz w:val="20"/>
                <w:lang w:val="ru-RU"/>
              </w:rPr>
              <w:t>00001</w:t>
            </w:r>
          </w:p>
        </w:tc>
        <w:tc>
          <w:tcPr>
            <w:tcW w:w="7336" w:type="dxa"/>
            <w:tcBorders>
              <w:top w:val="single" w:sz="4" w:space="0" w:color="auto"/>
              <w:left w:val="single" w:sz="4" w:space="0" w:color="auto"/>
              <w:bottom w:val="single" w:sz="4" w:space="0" w:color="auto"/>
              <w:right w:val="single" w:sz="4" w:space="0" w:color="auto"/>
            </w:tcBorders>
          </w:tcPr>
          <w:p w:rsidR="00DF5F07" w:rsidRPr="004A0A01" w:rsidRDefault="00DF5F07" w:rsidP="00747B03">
            <w:pPr>
              <w:spacing w:after="0"/>
              <w:jc w:val="center"/>
              <w:rPr>
                <w:sz w:val="20"/>
                <w:szCs w:val="22"/>
                <w:lang w:val="en-US" w:eastAsia="zh-CN"/>
              </w:rPr>
            </w:pPr>
            <w:r>
              <w:rPr>
                <w:sz w:val="20"/>
                <w:szCs w:val="22"/>
                <w:lang w:val="en-US" w:eastAsia="zh-CN"/>
              </w:rPr>
              <w:t>Authorization Request</w:t>
            </w:r>
          </w:p>
        </w:tc>
      </w:tr>
      <w:tr w:rsidR="00DF5F07" w:rsidTr="00747B03">
        <w:tc>
          <w:tcPr>
            <w:tcW w:w="1418" w:type="dxa"/>
            <w:tcBorders>
              <w:top w:val="single" w:sz="4" w:space="0" w:color="auto"/>
              <w:left w:val="single" w:sz="4" w:space="0" w:color="auto"/>
              <w:bottom w:val="single" w:sz="4" w:space="0" w:color="auto"/>
              <w:right w:val="single" w:sz="4" w:space="0" w:color="auto"/>
            </w:tcBorders>
            <w:hideMark/>
          </w:tcPr>
          <w:p w:rsidR="00DF5F07" w:rsidRDefault="00DF5F07" w:rsidP="00747B03">
            <w:pPr>
              <w:spacing w:after="0"/>
              <w:jc w:val="center"/>
              <w:rPr>
                <w:sz w:val="20"/>
                <w:szCs w:val="22"/>
                <w:lang w:val="ru-RU" w:eastAsia="zh-CN"/>
              </w:rPr>
            </w:pPr>
            <w:r>
              <w:rPr>
                <w:sz w:val="20"/>
                <w:lang w:val="ru-RU"/>
              </w:rPr>
              <w:t>00002</w:t>
            </w:r>
          </w:p>
        </w:tc>
        <w:tc>
          <w:tcPr>
            <w:tcW w:w="7336" w:type="dxa"/>
            <w:tcBorders>
              <w:top w:val="single" w:sz="4" w:space="0" w:color="auto"/>
              <w:left w:val="single" w:sz="4" w:space="0" w:color="auto"/>
              <w:bottom w:val="single" w:sz="4" w:space="0" w:color="auto"/>
              <w:right w:val="single" w:sz="4" w:space="0" w:color="auto"/>
            </w:tcBorders>
          </w:tcPr>
          <w:p w:rsidR="00DF5F07" w:rsidRPr="004A0A01" w:rsidRDefault="00DF5F07" w:rsidP="00747B03">
            <w:pPr>
              <w:spacing w:after="0"/>
              <w:jc w:val="center"/>
              <w:rPr>
                <w:sz w:val="20"/>
                <w:szCs w:val="22"/>
                <w:lang w:val="en-US" w:eastAsia="zh-CN"/>
              </w:rPr>
            </w:pPr>
            <w:r>
              <w:rPr>
                <w:sz w:val="20"/>
                <w:szCs w:val="22"/>
                <w:lang w:val="en-US" w:eastAsia="zh-CN"/>
              </w:rPr>
              <w:t>Payment from Contract</w:t>
            </w:r>
            <w:r w:rsidR="005966EF">
              <w:rPr>
                <w:sz w:val="20"/>
                <w:szCs w:val="22"/>
                <w:lang w:val="en-US" w:eastAsia="zh-CN"/>
              </w:rPr>
              <w:t xml:space="preserve"> (debit balance)</w:t>
            </w:r>
          </w:p>
        </w:tc>
      </w:tr>
      <w:tr w:rsidR="00DF5F07" w:rsidTr="00747B03">
        <w:tc>
          <w:tcPr>
            <w:tcW w:w="1418" w:type="dxa"/>
            <w:tcBorders>
              <w:top w:val="single" w:sz="4" w:space="0" w:color="auto"/>
              <w:left w:val="single" w:sz="4" w:space="0" w:color="auto"/>
              <w:bottom w:val="single" w:sz="4" w:space="0" w:color="auto"/>
              <w:right w:val="single" w:sz="4" w:space="0" w:color="auto"/>
            </w:tcBorders>
            <w:hideMark/>
          </w:tcPr>
          <w:p w:rsidR="00DF5F07" w:rsidRDefault="00DF5F07" w:rsidP="00747B03">
            <w:pPr>
              <w:spacing w:after="0"/>
              <w:jc w:val="center"/>
              <w:rPr>
                <w:sz w:val="20"/>
                <w:szCs w:val="22"/>
                <w:lang w:val="ru-RU" w:eastAsia="zh-CN"/>
              </w:rPr>
            </w:pPr>
            <w:r>
              <w:rPr>
                <w:sz w:val="20"/>
                <w:lang w:val="ru-RU"/>
              </w:rPr>
              <w:t>00003</w:t>
            </w:r>
          </w:p>
        </w:tc>
        <w:tc>
          <w:tcPr>
            <w:tcW w:w="7336" w:type="dxa"/>
            <w:tcBorders>
              <w:top w:val="single" w:sz="4" w:space="0" w:color="auto"/>
              <w:left w:val="single" w:sz="4" w:space="0" w:color="auto"/>
              <w:bottom w:val="single" w:sz="4" w:space="0" w:color="auto"/>
              <w:right w:val="single" w:sz="4" w:space="0" w:color="auto"/>
            </w:tcBorders>
          </w:tcPr>
          <w:p w:rsidR="00DF5F07" w:rsidRPr="004A0A01" w:rsidRDefault="00DF5F07" w:rsidP="00747B03">
            <w:pPr>
              <w:spacing w:after="0"/>
              <w:jc w:val="center"/>
              <w:rPr>
                <w:sz w:val="20"/>
                <w:szCs w:val="22"/>
                <w:lang w:val="en-US" w:eastAsia="zh-CN"/>
              </w:rPr>
            </w:pPr>
            <w:r>
              <w:rPr>
                <w:sz w:val="20"/>
                <w:szCs w:val="22"/>
                <w:lang w:val="en-US" w:eastAsia="zh-CN"/>
              </w:rPr>
              <w:t>Payment to Contract</w:t>
            </w:r>
            <w:r w:rsidR="005966EF">
              <w:rPr>
                <w:sz w:val="20"/>
                <w:szCs w:val="22"/>
                <w:lang w:val="en-US" w:eastAsia="zh-CN"/>
              </w:rPr>
              <w:t xml:space="preserve"> (credit balance)</w:t>
            </w:r>
          </w:p>
        </w:tc>
      </w:tr>
      <w:tr w:rsidR="00DF5F07" w:rsidTr="00747B03">
        <w:tc>
          <w:tcPr>
            <w:tcW w:w="1418" w:type="dxa"/>
            <w:tcBorders>
              <w:top w:val="single" w:sz="4" w:space="0" w:color="auto"/>
              <w:left w:val="single" w:sz="4" w:space="0" w:color="auto"/>
              <w:bottom w:val="single" w:sz="4" w:space="0" w:color="auto"/>
              <w:right w:val="single" w:sz="4" w:space="0" w:color="auto"/>
            </w:tcBorders>
            <w:hideMark/>
          </w:tcPr>
          <w:p w:rsidR="00DF5F07" w:rsidRDefault="00DF5F07" w:rsidP="00747B03">
            <w:pPr>
              <w:spacing w:after="0"/>
              <w:jc w:val="center"/>
              <w:rPr>
                <w:sz w:val="20"/>
                <w:szCs w:val="22"/>
                <w:lang w:val="ru-RU" w:eastAsia="zh-CN"/>
              </w:rPr>
            </w:pPr>
            <w:r>
              <w:rPr>
                <w:sz w:val="20"/>
                <w:lang w:val="ru-RU"/>
              </w:rPr>
              <w:t>00004</w:t>
            </w:r>
          </w:p>
        </w:tc>
        <w:tc>
          <w:tcPr>
            <w:tcW w:w="7336" w:type="dxa"/>
            <w:tcBorders>
              <w:top w:val="single" w:sz="4" w:space="0" w:color="auto"/>
              <w:left w:val="single" w:sz="4" w:space="0" w:color="auto"/>
              <w:bottom w:val="single" w:sz="4" w:space="0" w:color="auto"/>
              <w:right w:val="single" w:sz="4" w:space="0" w:color="auto"/>
            </w:tcBorders>
          </w:tcPr>
          <w:p w:rsidR="00DF5F07" w:rsidRPr="00566586" w:rsidRDefault="005966EF" w:rsidP="00747B03">
            <w:pPr>
              <w:spacing w:before="100" w:beforeAutospacing="1" w:after="0" w:afterAutospacing="1"/>
              <w:jc w:val="center"/>
              <w:textAlignment w:val="center"/>
              <w:rPr>
                <w:sz w:val="20"/>
                <w:szCs w:val="22"/>
                <w:lang w:val="en-US" w:eastAsia="zh-CN"/>
              </w:rPr>
            </w:pPr>
            <w:r>
              <w:rPr>
                <w:sz w:val="20"/>
                <w:szCs w:val="22"/>
                <w:lang w:val="en-US" w:eastAsia="zh-CN"/>
              </w:rPr>
              <w:t>Payment from Contract (</w:t>
            </w:r>
            <w:r w:rsidR="00260D06">
              <w:rPr>
                <w:sz w:val="20"/>
                <w:szCs w:val="22"/>
                <w:lang w:val="en-US" w:eastAsia="zh-CN"/>
              </w:rPr>
              <w:t>Minimum Due Amount</w:t>
            </w:r>
            <w:r>
              <w:rPr>
                <w:sz w:val="20"/>
                <w:szCs w:val="22"/>
                <w:lang w:val="en-US" w:eastAsia="zh-CN"/>
              </w:rPr>
              <w:t>)</w:t>
            </w:r>
          </w:p>
        </w:tc>
      </w:tr>
      <w:tr w:rsidR="00DF5F07" w:rsidTr="00747B03">
        <w:tc>
          <w:tcPr>
            <w:tcW w:w="1418" w:type="dxa"/>
            <w:tcBorders>
              <w:top w:val="single" w:sz="4" w:space="0" w:color="auto"/>
              <w:left w:val="single" w:sz="4" w:space="0" w:color="auto"/>
              <w:bottom w:val="single" w:sz="4" w:space="0" w:color="auto"/>
              <w:right w:val="single" w:sz="4" w:space="0" w:color="auto"/>
            </w:tcBorders>
            <w:hideMark/>
          </w:tcPr>
          <w:p w:rsidR="00DF5F07" w:rsidRDefault="00DF5F07" w:rsidP="00747B03">
            <w:pPr>
              <w:spacing w:after="0"/>
              <w:jc w:val="center"/>
              <w:rPr>
                <w:sz w:val="20"/>
                <w:szCs w:val="22"/>
                <w:lang w:val="ru-RU" w:eastAsia="zh-CN"/>
              </w:rPr>
            </w:pPr>
            <w:r>
              <w:rPr>
                <w:sz w:val="20"/>
                <w:lang w:val="ru-RU"/>
              </w:rPr>
              <w:t>00005</w:t>
            </w:r>
          </w:p>
        </w:tc>
        <w:tc>
          <w:tcPr>
            <w:tcW w:w="7336" w:type="dxa"/>
            <w:tcBorders>
              <w:top w:val="single" w:sz="4" w:space="0" w:color="auto"/>
              <w:left w:val="single" w:sz="4" w:space="0" w:color="auto"/>
              <w:bottom w:val="single" w:sz="4" w:space="0" w:color="auto"/>
              <w:right w:val="single" w:sz="4" w:space="0" w:color="auto"/>
            </w:tcBorders>
          </w:tcPr>
          <w:p w:rsidR="00DF5F07" w:rsidRDefault="00DF5F07" w:rsidP="00747B03">
            <w:pPr>
              <w:spacing w:after="0"/>
              <w:jc w:val="center"/>
              <w:rPr>
                <w:sz w:val="20"/>
                <w:szCs w:val="22"/>
                <w:lang w:val="ru-RU" w:eastAsia="zh-CN"/>
              </w:rPr>
            </w:pPr>
          </w:p>
        </w:tc>
      </w:tr>
    </w:tbl>
    <w:p w:rsidR="00B05C3A" w:rsidRPr="00F50438" w:rsidRDefault="00B05C3A" w:rsidP="009B5062">
      <w:pPr>
        <w:pStyle w:val="BodyText"/>
        <w:ind w:left="576"/>
        <w:rPr>
          <w:rFonts w:ascii="Calibri" w:hAnsi="Calibri" w:cs="Calibri"/>
        </w:rPr>
      </w:pPr>
    </w:p>
    <w:p w:rsidR="00E63A79" w:rsidRDefault="00E63A79" w:rsidP="00BB500D">
      <w:pPr>
        <w:pStyle w:val="Heading2"/>
        <w:numPr>
          <w:ilvl w:val="1"/>
          <w:numId w:val="4"/>
        </w:numPr>
        <w:tabs>
          <w:tab w:val="num" w:pos="576"/>
        </w:tabs>
        <w:ind w:left="576"/>
      </w:pPr>
      <w:bookmarkStart w:id="3976" w:name="_Toc503528118"/>
      <w:r>
        <w:lastRenderedPageBreak/>
        <w:t>Sample file</w:t>
      </w:r>
      <w:bookmarkEnd w:id="3976"/>
    </w:p>
    <w:p w:rsidR="00970E37" w:rsidRDefault="00970E37" w:rsidP="00970E37">
      <w:pPr>
        <w:pStyle w:val="BodyText"/>
      </w:pPr>
    </w:p>
    <w:p w:rsidR="00970E37" w:rsidRPr="002D09B0" w:rsidRDefault="00970E37" w:rsidP="00566586">
      <w:pPr>
        <w:pStyle w:val="BodyText"/>
        <w:ind w:left="720" w:firstLine="720"/>
      </w:pPr>
      <w:r>
        <w:object w:dxaOrig="1501" w:dyaOrig="810">
          <v:shape id="_x0000_i1031" type="#_x0000_t75" style="width:75pt;height:40.8pt" o:ole="">
            <v:imagedata r:id="rId21" o:title=""/>
          </v:shape>
          <o:OLEObject Type="Embed" ProgID="Package" ShapeID="_x0000_i1031" DrawAspect="Content" ObjectID="_1577269958" r:id="rId22"/>
        </w:object>
      </w:r>
      <w:r w:rsidR="009842DC">
        <w:t xml:space="preserve"> and  </w:t>
      </w:r>
      <w:r w:rsidR="002650D7" w:rsidRPr="002650D7">
        <w:t xml:space="preserve"> </w:t>
      </w:r>
      <w:r w:rsidR="002650D7" w:rsidRPr="002650D7">
        <w:object w:dxaOrig="1717" w:dyaOrig="816">
          <v:shape id="_x0000_i1032" type="#_x0000_t75" style="width:85.8pt;height:40.8pt" o:ole="">
            <v:imagedata r:id="rId23" o:title=""/>
          </v:shape>
          <o:OLEObject Type="Embed" ProgID="Package" ShapeID="_x0000_i1032" DrawAspect="Content" ObjectID="_1577269959" r:id="rId24"/>
        </w:object>
      </w:r>
      <w:r w:rsidR="00DC455B">
        <w:t xml:space="preserve">and </w:t>
      </w:r>
      <w:r w:rsidR="00DC455B" w:rsidRPr="00DC455B">
        <w:object w:dxaOrig="1573" w:dyaOrig="816">
          <v:shape id="_x0000_i1033" type="#_x0000_t75" style="width:78.6pt;height:40.8pt" o:ole="">
            <v:imagedata r:id="rId25" o:title=""/>
          </v:shape>
          <o:OLEObject Type="Embed" ProgID="Package" ShapeID="_x0000_i1033" DrawAspect="Content" ObjectID="_1577269960" r:id="rId26"/>
        </w:object>
      </w:r>
    </w:p>
    <w:p w:rsidR="00BB500D" w:rsidRDefault="00BB500D" w:rsidP="00BB500D">
      <w:pPr>
        <w:pStyle w:val="Heading2"/>
        <w:numPr>
          <w:ilvl w:val="1"/>
          <w:numId w:val="4"/>
        </w:numPr>
        <w:tabs>
          <w:tab w:val="num" w:pos="576"/>
        </w:tabs>
        <w:ind w:left="576"/>
      </w:pPr>
      <w:bookmarkStart w:id="3977" w:name="_Toc503528119"/>
      <w:r>
        <w:t>Impact Areas</w:t>
      </w:r>
      <w:bookmarkEnd w:id="3977"/>
    </w:p>
    <w:p w:rsidR="00BB500D" w:rsidRPr="00566586" w:rsidRDefault="00BB500D" w:rsidP="00BB500D">
      <w:pPr>
        <w:ind w:firstLine="540"/>
        <w:rPr>
          <w:sz w:val="20"/>
          <w:szCs w:val="20"/>
        </w:rPr>
      </w:pPr>
      <w:r w:rsidRPr="00566586">
        <w:rPr>
          <w:sz w:val="20"/>
          <w:szCs w:val="20"/>
        </w:rPr>
        <w:t xml:space="preserve">Apply standard Advance Application and Workflow Modules </w:t>
      </w:r>
      <w:r w:rsidR="00E26219" w:rsidRPr="00566586">
        <w:rPr>
          <w:sz w:val="20"/>
          <w:szCs w:val="20"/>
        </w:rPr>
        <w:t>; and IC Document import</w:t>
      </w:r>
    </w:p>
    <w:p w:rsidR="000434C0" w:rsidRDefault="000434C0" w:rsidP="00483653">
      <w:pPr>
        <w:rPr>
          <w:rFonts w:ascii="Cambria" w:hAnsi="Cambria" w:cs="Arial"/>
          <w:b/>
          <w:bCs/>
          <w:sz w:val="24"/>
          <w:szCs w:val="26"/>
        </w:rPr>
      </w:pPr>
    </w:p>
    <w:p w:rsidR="00133E0C" w:rsidRDefault="00133E0C" w:rsidP="000434C0">
      <w:pPr>
        <w:pStyle w:val="Heading1"/>
        <w:numPr>
          <w:ilvl w:val="0"/>
          <w:numId w:val="4"/>
        </w:numPr>
      </w:pPr>
      <w:bookmarkStart w:id="3978" w:name="_Toc503528120"/>
      <w:r w:rsidRPr="00742904">
        <w:lastRenderedPageBreak/>
        <w:t>REQE000</w:t>
      </w:r>
      <w:r>
        <w:t>4: ATM Migration</w:t>
      </w:r>
      <w:bookmarkEnd w:id="3978"/>
    </w:p>
    <w:p w:rsidR="00653116" w:rsidRDefault="00653116" w:rsidP="00653116">
      <w:pPr>
        <w:pStyle w:val="Heading2"/>
        <w:numPr>
          <w:ilvl w:val="1"/>
          <w:numId w:val="4"/>
        </w:numPr>
        <w:tabs>
          <w:tab w:val="num" w:pos="576"/>
        </w:tabs>
        <w:ind w:left="576"/>
      </w:pPr>
      <w:bookmarkStart w:id="3979" w:name="_Toc503528121"/>
      <w:r w:rsidRPr="00742904">
        <w:t>Business Requirement</w:t>
      </w:r>
      <w:bookmarkEnd w:id="3979"/>
      <w:r w:rsidRPr="00742904">
        <w:t xml:space="preserve"> </w:t>
      </w:r>
    </w:p>
    <w:p w:rsidR="00653116" w:rsidRPr="00566586" w:rsidRDefault="00653116" w:rsidP="009B5062">
      <w:pPr>
        <w:ind w:left="576"/>
        <w:rPr>
          <w:sz w:val="20"/>
          <w:szCs w:val="20"/>
        </w:rPr>
      </w:pPr>
      <w:r w:rsidRPr="00566586">
        <w:rPr>
          <w:sz w:val="20"/>
          <w:szCs w:val="20"/>
        </w:rPr>
        <w:t>Bank need to migrate static data of ATM contract including:</w:t>
      </w:r>
    </w:p>
    <w:p w:rsidR="00653116" w:rsidRPr="00566586" w:rsidRDefault="00653116" w:rsidP="009B5062">
      <w:pPr>
        <w:ind w:left="576"/>
        <w:rPr>
          <w:sz w:val="20"/>
          <w:szCs w:val="20"/>
        </w:rPr>
      </w:pPr>
      <w:r w:rsidRPr="00566586">
        <w:rPr>
          <w:sz w:val="20"/>
          <w:szCs w:val="20"/>
        </w:rPr>
        <w:tab/>
      </w:r>
      <w:r w:rsidRPr="00566586">
        <w:rPr>
          <w:sz w:val="20"/>
          <w:szCs w:val="20"/>
        </w:rPr>
        <w:tab/>
        <w:t>ATM contract static data</w:t>
      </w:r>
    </w:p>
    <w:p w:rsidR="00653116" w:rsidRPr="00566586" w:rsidRDefault="00653116" w:rsidP="009B5062">
      <w:pPr>
        <w:ind w:left="576"/>
        <w:rPr>
          <w:sz w:val="20"/>
          <w:szCs w:val="20"/>
        </w:rPr>
      </w:pPr>
      <w:r w:rsidRPr="00566586">
        <w:rPr>
          <w:sz w:val="20"/>
          <w:szCs w:val="20"/>
        </w:rPr>
        <w:tab/>
      </w:r>
      <w:r w:rsidRPr="00566586">
        <w:rPr>
          <w:sz w:val="20"/>
          <w:szCs w:val="20"/>
        </w:rPr>
        <w:tab/>
        <w:t>ATM service card static data</w:t>
      </w:r>
    </w:p>
    <w:p w:rsidR="00653116" w:rsidRDefault="00653116" w:rsidP="00653116">
      <w:pPr>
        <w:pStyle w:val="Heading2"/>
        <w:numPr>
          <w:ilvl w:val="1"/>
          <w:numId w:val="4"/>
        </w:numPr>
        <w:tabs>
          <w:tab w:val="num" w:pos="576"/>
        </w:tabs>
        <w:ind w:left="576"/>
      </w:pPr>
      <w:bookmarkStart w:id="3980" w:name="_Toc503528122"/>
      <w:r w:rsidRPr="00742904">
        <w:t>Technical Details</w:t>
      </w:r>
      <w:bookmarkEnd w:id="3980"/>
    </w:p>
    <w:p w:rsidR="00653116" w:rsidRPr="00566586" w:rsidRDefault="00653116" w:rsidP="009B5062">
      <w:pPr>
        <w:pStyle w:val="BodyText"/>
        <w:ind w:firstLine="576"/>
        <w:rPr>
          <w:rFonts w:ascii="Calibri" w:hAnsi="Calibri" w:cs="Calibri"/>
          <w:b/>
        </w:rPr>
      </w:pPr>
      <w:r w:rsidRPr="00566586">
        <w:rPr>
          <w:rFonts w:ascii="Calibri" w:hAnsi="Calibri" w:cs="Calibri"/>
          <w:b/>
        </w:rPr>
        <w:t>Static Data:</w:t>
      </w:r>
    </w:p>
    <w:p w:rsidR="00081C57" w:rsidRPr="00566586" w:rsidRDefault="00D4298C" w:rsidP="00081C57">
      <w:pPr>
        <w:ind w:firstLine="576"/>
        <w:jc w:val="both"/>
        <w:rPr>
          <w:sz w:val="20"/>
          <w:szCs w:val="20"/>
        </w:rPr>
      </w:pPr>
      <w:r w:rsidRPr="00566586">
        <w:rPr>
          <w:rFonts w:cs="Calibri"/>
          <w:sz w:val="20"/>
          <w:szCs w:val="20"/>
        </w:rPr>
        <w:tab/>
      </w:r>
      <w:r w:rsidR="00081C57" w:rsidRPr="00566586">
        <w:rPr>
          <w:sz w:val="20"/>
          <w:szCs w:val="20"/>
        </w:rPr>
        <w:t>Below is list of XML file to support the migration of static data.</w:t>
      </w:r>
    </w:p>
    <w:p w:rsidR="00081C57" w:rsidRPr="00566586" w:rsidRDefault="00081C57" w:rsidP="00081C57">
      <w:pPr>
        <w:jc w:val="both"/>
        <w:rPr>
          <w:sz w:val="20"/>
          <w:szCs w:val="20"/>
        </w:rPr>
      </w:pPr>
      <w:r w:rsidRPr="00566586">
        <w:rPr>
          <w:sz w:val="20"/>
          <w:szCs w:val="20"/>
        </w:rPr>
        <w:tab/>
        <w:t xml:space="preserve">File Mask = XADVAPL001000_?????.xxx </w:t>
      </w:r>
    </w:p>
    <w:p w:rsidR="00081C57" w:rsidRPr="00566586" w:rsidRDefault="00081C57" w:rsidP="00081C57">
      <w:pPr>
        <w:ind w:left="708"/>
        <w:rPr>
          <w:sz w:val="20"/>
          <w:szCs w:val="20"/>
        </w:rPr>
      </w:pPr>
      <w:r w:rsidRPr="00566586">
        <w:rPr>
          <w:sz w:val="20"/>
          <w:szCs w:val="20"/>
        </w:rPr>
        <w:t>[XADVAPL = prefix; 00</w:t>
      </w:r>
      <w:r w:rsidRPr="00566586">
        <w:rPr>
          <w:color w:val="FF0000"/>
          <w:sz w:val="20"/>
          <w:szCs w:val="20"/>
        </w:rPr>
        <w:t>1000</w:t>
      </w:r>
      <w:r w:rsidRPr="00566586">
        <w:rPr>
          <w:sz w:val="20"/>
          <w:szCs w:val="20"/>
        </w:rPr>
        <w:t>=branch code (e.g. NMA HO); ?????=sequence number per day; xxx=day-th of year]</w:t>
      </w:r>
    </w:p>
    <w:tbl>
      <w:tblPr>
        <w:tblStyle w:val="TableGrid"/>
        <w:tblW w:w="0" w:type="auto"/>
        <w:tblInd w:w="817" w:type="dxa"/>
        <w:tblLook w:val="04A0" w:firstRow="1" w:lastRow="0" w:firstColumn="1" w:lastColumn="0" w:noHBand="0" w:noVBand="1"/>
      </w:tblPr>
      <w:tblGrid>
        <w:gridCol w:w="1418"/>
        <w:gridCol w:w="7336"/>
      </w:tblGrid>
      <w:tr w:rsidR="00D71FB2" w:rsidTr="001F7DFA">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D71FB2" w:rsidRDefault="00D71FB2" w:rsidP="001F7DFA">
            <w:pPr>
              <w:spacing w:before="120"/>
              <w:jc w:val="center"/>
              <w:rPr>
                <w:b/>
                <w:sz w:val="20"/>
                <w:szCs w:val="22"/>
                <w:lang w:val="ru-RU" w:eastAsia="zh-CN"/>
              </w:rPr>
            </w:pPr>
            <w:r>
              <w:rPr>
                <w:b/>
                <w:sz w:val="20"/>
                <w:lang w:val="ru-RU"/>
              </w:rPr>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D71FB2" w:rsidRDefault="00D71FB2" w:rsidP="001F7DFA">
            <w:pPr>
              <w:spacing w:before="120"/>
              <w:jc w:val="center"/>
              <w:rPr>
                <w:b/>
                <w:sz w:val="20"/>
                <w:szCs w:val="22"/>
                <w:lang w:val="ru-RU" w:eastAsia="zh-CN"/>
              </w:rPr>
            </w:pPr>
            <w:r>
              <w:rPr>
                <w:b/>
                <w:sz w:val="20"/>
                <w:lang w:val="ru-RU"/>
              </w:rPr>
              <w:t>Description</w:t>
            </w:r>
          </w:p>
        </w:tc>
      </w:tr>
      <w:tr w:rsidR="00D71FB2" w:rsidTr="001F7DFA">
        <w:tc>
          <w:tcPr>
            <w:tcW w:w="1418" w:type="dxa"/>
            <w:tcBorders>
              <w:top w:val="single" w:sz="4" w:space="0" w:color="auto"/>
              <w:left w:val="single" w:sz="4" w:space="0" w:color="auto"/>
              <w:bottom w:val="single" w:sz="4" w:space="0" w:color="auto"/>
              <w:right w:val="single" w:sz="4" w:space="0" w:color="auto"/>
            </w:tcBorders>
            <w:hideMark/>
          </w:tcPr>
          <w:p w:rsidR="00D71FB2" w:rsidRPr="009B5062" w:rsidRDefault="001D24B4" w:rsidP="001F7DFA">
            <w:pPr>
              <w:spacing w:after="0"/>
              <w:jc w:val="center"/>
              <w:rPr>
                <w:sz w:val="20"/>
                <w:szCs w:val="22"/>
                <w:lang w:val="en-US" w:eastAsia="zh-CN"/>
              </w:rPr>
            </w:pPr>
            <w:r>
              <w:rPr>
                <w:sz w:val="20"/>
                <w:szCs w:val="22"/>
                <w:lang w:val="en-US" w:eastAsia="zh-CN"/>
              </w:rPr>
              <w:t>00001</w:t>
            </w:r>
          </w:p>
        </w:tc>
        <w:tc>
          <w:tcPr>
            <w:tcW w:w="7336" w:type="dxa"/>
            <w:tcBorders>
              <w:top w:val="single" w:sz="4" w:space="0" w:color="auto"/>
              <w:left w:val="single" w:sz="4" w:space="0" w:color="auto"/>
              <w:bottom w:val="single" w:sz="4" w:space="0" w:color="auto"/>
              <w:right w:val="single" w:sz="4" w:space="0" w:color="auto"/>
            </w:tcBorders>
            <w:hideMark/>
          </w:tcPr>
          <w:p w:rsidR="00D71FB2" w:rsidRDefault="00D71FB2" w:rsidP="001F7DFA">
            <w:pPr>
              <w:spacing w:after="0"/>
              <w:jc w:val="center"/>
              <w:rPr>
                <w:sz w:val="20"/>
                <w:lang w:val="ru-RU"/>
              </w:rPr>
            </w:pPr>
            <w:r>
              <w:rPr>
                <w:sz w:val="20"/>
                <w:lang w:val="ru-RU"/>
              </w:rPr>
              <w:t>Add Client</w:t>
            </w:r>
          </w:p>
          <w:p w:rsidR="00D71FB2" w:rsidRDefault="00D71FB2" w:rsidP="001F7DFA">
            <w:pPr>
              <w:spacing w:after="0"/>
              <w:jc w:val="center"/>
              <w:rPr>
                <w:sz w:val="20"/>
                <w:lang w:val="ru-RU"/>
              </w:rPr>
            </w:pPr>
            <w:r>
              <w:rPr>
                <w:sz w:val="20"/>
                <w:lang w:val="ru-RU"/>
              </w:rPr>
              <w:t xml:space="preserve">Add </w:t>
            </w:r>
            <w:r w:rsidR="00642727">
              <w:rPr>
                <w:sz w:val="20"/>
                <w:lang w:val="en-US"/>
              </w:rPr>
              <w:t>Acquiring</w:t>
            </w:r>
            <w:r>
              <w:rPr>
                <w:sz w:val="20"/>
                <w:lang w:val="ru-RU"/>
              </w:rPr>
              <w:t xml:space="preserve"> Contract</w:t>
            </w:r>
          </w:p>
          <w:p w:rsidR="00D71FB2" w:rsidRDefault="00D71FB2" w:rsidP="001F7DFA">
            <w:pPr>
              <w:spacing w:after="0"/>
              <w:jc w:val="center"/>
              <w:rPr>
                <w:sz w:val="20"/>
                <w:lang w:val="ru-RU"/>
              </w:rPr>
            </w:pPr>
            <w:r>
              <w:rPr>
                <w:sz w:val="20"/>
                <w:lang w:val="ru-RU"/>
              </w:rPr>
              <w:t xml:space="preserve">Add </w:t>
            </w:r>
            <w:r w:rsidR="00642727">
              <w:rPr>
                <w:sz w:val="20"/>
                <w:lang w:val="en-US"/>
              </w:rPr>
              <w:t>ATM</w:t>
            </w:r>
            <w:r>
              <w:rPr>
                <w:sz w:val="20"/>
                <w:lang w:val="ru-RU"/>
              </w:rPr>
              <w:t xml:space="preserve"> Contract</w:t>
            </w:r>
          </w:p>
          <w:p w:rsidR="00D71FB2" w:rsidRDefault="00D71FB2" w:rsidP="001F7DFA">
            <w:pPr>
              <w:spacing w:after="0"/>
              <w:jc w:val="center"/>
              <w:rPr>
                <w:sz w:val="20"/>
                <w:szCs w:val="22"/>
                <w:lang w:val="ru-RU" w:eastAsia="zh-CN"/>
              </w:rPr>
            </w:pPr>
            <w:r>
              <w:rPr>
                <w:sz w:val="20"/>
                <w:lang w:val="ru-RU"/>
              </w:rPr>
              <w:t xml:space="preserve">Migrated </w:t>
            </w:r>
            <w:r w:rsidR="00642727">
              <w:rPr>
                <w:sz w:val="20"/>
                <w:lang w:val="en-US"/>
              </w:rPr>
              <w:t xml:space="preserve">Admin </w:t>
            </w:r>
            <w:r>
              <w:rPr>
                <w:sz w:val="20"/>
                <w:lang w:val="ru-RU"/>
              </w:rPr>
              <w:t>Card Plastic</w:t>
            </w:r>
          </w:p>
        </w:tc>
      </w:tr>
    </w:tbl>
    <w:p w:rsidR="00D4298C" w:rsidRPr="00F50438" w:rsidRDefault="00D4298C" w:rsidP="00653116">
      <w:pPr>
        <w:pStyle w:val="BodyText"/>
        <w:rPr>
          <w:rFonts w:ascii="Calibri" w:hAnsi="Calibri" w:cs="Calibri"/>
        </w:rPr>
      </w:pPr>
    </w:p>
    <w:p w:rsidR="00E63A79" w:rsidRDefault="00E63A79" w:rsidP="00E63A79">
      <w:pPr>
        <w:pStyle w:val="Heading2"/>
        <w:numPr>
          <w:ilvl w:val="1"/>
          <w:numId w:val="4"/>
        </w:numPr>
        <w:tabs>
          <w:tab w:val="num" w:pos="576"/>
        </w:tabs>
        <w:ind w:left="576"/>
      </w:pPr>
      <w:bookmarkStart w:id="3981" w:name="_Toc503528123"/>
      <w:r>
        <w:t>Sample file</w:t>
      </w:r>
      <w:bookmarkEnd w:id="3981"/>
    </w:p>
    <w:p w:rsidR="00970E37" w:rsidRPr="00970E37" w:rsidRDefault="00970E37" w:rsidP="00566586">
      <w:pPr>
        <w:pStyle w:val="BodyText"/>
        <w:ind w:left="720"/>
      </w:pPr>
      <w:r>
        <w:object w:dxaOrig="1380" w:dyaOrig="810">
          <v:shape id="_x0000_i1034" type="#_x0000_t75" style="width:69pt;height:40.8pt" o:ole="">
            <v:imagedata r:id="rId27" o:title=""/>
          </v:shape>
          <o:OLEObject Type="Embed" ProgID="Package" ShapeID="_x0000_i1034" DrawAspect="Content" ObjectID="_1577269961" r:id="rId28"/>
        </w:object>
      </w:r>
    </w:p>
    <w:p w:rsidR="00653116" w:rsidRDefault="00653116" w:rsidP="00653116">
      <w:pPr>
        <w:pStyle w:val="Heading2"/>
        <w:numPr>
          <w:ilvl w:val="1"/>
          <w:numId w:val="4"/>
        </w:numPr>
        <w:tabs>
          <w:tab w:val="num" w:pos="576"/>
        </w:tabs>
        <w:ind w:left="576"/>
      </w:pPr>
      <w:bookmarkStart w:id="3982" w:name="_Toc503528124"/>
      <w:r>
        <w:t>Impact Areas</w:t>
      </w:r>
      <w:bookmarkEnd w:id="3982"/>
    </w:p>
    <w:p w:rsidR="00653116" w:rsidRPr="00566586" w:rsidRDefault="00653116" w:rsidP="00653116">
      <w:pPr>
        <w:ind w:firstLine="540"/>
        <w:rPr>
          <w:sz w:val="20"/>
          <w:szCs w:val="20"/>
        </w:rPr>
      </w:pPr>
      <w:r w:rsidRPr="00566586">
        <w:rPr>
          <w:sz w:val="20"/>
          <w:szCs w:val="20"/>
        </w:rPr>
        <w:t xml:space="preserve">Apply standard Advance Application and Workflow Modules </w:t>
      </w:r>
    </w:p>
    <w:p w:rsidR="00653116" w:rsidRPr="00F53A2C" w:rsidRDefault="00501224" w:rsidP="009B5062">
      <w:pPr>
        <w:pStyle w:val="BodyText"/>
      </w:pPr>
      <w:r>
        <w:tab/>
      </w:r>
    </w:p>
    <w:p w:rsidR="00133E0C" w:rsidRDefault="00133E0C" w:rsidP="00133E0C">
      <w:pPr>
        <w:pStyle w:val="Heading1"/>
        <w:numPr>
          <w:ilvl w:val="0"/>
          <w:numId w:val="4"/>
        </w:numPr>
      </w:pPr>
      <w:bookmarkStart w:id="3983" w:name="_Toc503528125"/>
      <w:r w:rsidRPr="00742904">
        <w:lastRenderedPageBreak/>
        <w:t>REQE000</w:t>
      </w:r>
      <w:r>
        <w:t>5: POS Migration</w:t>
      </w:r>
      <w:bookmarkEnd w:id="3983"/>
    </w:p>
    <w:p w:rsidR="002B1093" w:rsidRDefault="002B1093" w:rsidP="002B1093">
      <w:pPr>
        <w:pStyle w:val="Heading2"/>
        <w:numPr>
          <w:ilvl w:val="1"/>
          <w:numId w:val="4"/>
        </w:numPr>
        <w:tabs>
          <w:tab w:val="num" w:pos="576"/>
        </w:tabs>
        <w:ind w:left="576"/>
      </w:pPr>
      <w:bookmarkStart w:id="3984" w:name="_Toc503528126"/>
      <w:r w:rsidRPr="00742904">
        <w:t>Business Requirement</w:t>
      </w:r>
      <w:bookmarkEnd w:id="3984"/>
      <w:r w:rsidRPr="00742904">
        <w:t xml:space="preserve"> </w:t>
      </w:r>
    </w:p>
    <w:p w:rsidR="004A5048" w:rsidRPr="00566586" w:rsidRDefault="004A5048" w:rsidP="009B5062">
      <w:pPr>
        <w:ind w:firstLine="576"/>
        <w:rPr>
          <w:sz w:val="20"/>
          <w:szCs w:val="20"/>
        </w:rPr>
      </w:pPr>
      <w:r w:rsidRPr="00566586">
        <w:rPr>
          <w:sz w:val="20"/>
          <w:szCs w:val="20"/>
        </w:rPr>
        <w:t>Therefore, Bank just need to migrate static data of merchant.</w:t>
      </w:r>
    </w:p>
    <w:p w:rsidR="002B1093" w:rsidRDefault="002B1093" w:rsidP="002B1093"/>
    <w:p w:rsidR="002B1093" w:rsidRDefault="002B1093" w:rsidP="002B1093">
      <w:pPr>
        <w:pStyle w:val="Heading2"/>
        <w:numPr>
          <w:ilvl w:val="1"/>
          <w:numId w:val="4"/>
        </w:numPr>
        <w:tabs>
          <w:tab w:val="num" w:pos="576"/>
        </w:tabs>
        <w:ind w:left="576"/>
      </w:pPr>
      <w:bookmarkStart w:id="3985" w:name="_Toc503528127"/>
      <w:r w:rsidRPr="00742904">
        <w:t>Technical Details</w:t>
      </w:r>
      <w:bookmarkEnd w:id="3985"/>
    </w:p>
    <w:p w:rsidR="00E5576D" w:rsidRPr="00566586" w:rsidRDefault="00E5576D" w:rsidP="009B5062">
      <w:pPr>
        <w:pStyle w:val="BodyText"/>
        <w:ind w:firstLine="576"/>
        <w:rPr>
          <w:rFonts w:ascii="Calibri" w:hAnsi="Calibri" w:cs="Calibri"/>
          <w:sz w:val="20"/>
          <w:szCs w:val="20"/>
        </w:rPr>
      </w:pPr>
      <w:r w:rsidRPr="00566586">
        <w:rPr>
          <w:rFonts w:ascii="Calibri" w:hAnsi="Calibri" w:cs="Calibri"/>
          <w:b/>
          <w:sz w:val="20"/>
          <w:szCs w:val="20"/>
        </w:rPr>
        <w:t>Static Data</w:t>
      </w:r>
      <w:r w:rsidRPr="00566586">
        <w:rPr>
          <w:rFonts w:ascii="Calibri" w:hAnsi="Calibri" w:cs="Calibri"/>
          <w:sz w:val="20"/>
          <w:szCs w:val="20"/>
        </w:rPr>
        <w:t>:</w:t>
      </w:r>
      <w:r w:rsidRPr="00566586">
        <w:rPr>
          <w:rFonts w:ascii="Calibri" w:hAnsi="Calibri" w:cs="Calibri"/>
          <w:sz w:val="20"/>
          <w:szCs w:val="20"/>
        </w:rPr>
        <w:tab/>
      </w:r>
    </w:p>
    <w:p w:rsidR="00FD46D0" w:rsidRPr="00566586" w:rsidRDefault="00FD46D0" w:rsidP="00FD46D0">
      <w:pPr>
        <w:ind w:firstLine="576"/>
        <w:jc w:val="both"/>
        <w:rPr>
          <w:sz w:val="20"/>
          <w:szCs w:val="20"/>
        </w:rPr>
      </w:pPr>
      <w:r w:rsidRPr="00566586">
        <w:rPr>
          <w:sz w:val="20"/>
          <w:szCs w:val="20"/>
        </w:rPr>
        <w:t>Below is list of XML file to support the migration of static data.</w:t>
      </w:r>
    </w:p>
    <w:p w:rsidR="00FD46D0" w:rsidRPr="00566586" w:rsidRDefault="00FD46D0" w:rsidP="00FD46D0">
      <w:pPr>
        <w:jc w:val="both"/>
        <w:rPr>
          <w:sz w:val="20"/>
          <w:szCs w:val="20"/>
        </w:rPr>
      </w:pPr>
      <w:r w:rsidRPr="00566586">
        <w:rPr>
          <w:sz w:val="20"/>
          <w:szCs w:val="20"/>
        </w:rPr>
        <w:tab/>
        <w:t xml:space="preserve">File Mask = XADVAPL001000_?????.xxx </w:t>
      </w:r>
    </w:p>
    <w:p w:rsidR="00FD46D0" w:rsidRPr="00566586" w:rsidRDefault="00FD46D0" w:rsidP="009B5062">
      <w:pPr>
        <w:pStyle w:val="BodyText"/>
        <w:ind w:firstLine="576"/>
        <w:rPr>
          <w:rFonts w:ascii="Calibri" w:hAnsi="Calibri" w:cs="Calibri"/>
          <w:sz w:val="20"/>
          <w:szCs w:val="20"/>
        </w:rPr>
      </w:pPr>
      <w:r w:rsidRPr="00566586">
        <w:rPr>
          <w:sz w:val="20"/>
          <w:szCs w:val="20"/>
        </w:rPr>
        <w:t>[XADVAPL = prefix; 00</w:t>
      </w:r>
      <w:r w:rsidRPr="00566586">
        <w:rPr>
          <w:color w:val="FF0000"/>
          <w:sz w:val="20"/>
          <w:szCs w:val="20"/>
        </w:rPr>
        <w:t>1000</w:t>
      </w:r>
      <w:r w:rsidRPr="00566586">
        <w:rPr>
          <w:sz w:val="20"/>
          <w:szCs w:val="20"/>
        </w:rPr>
        <w:t>=branch code (e.g. NMA HO); ?????=sequence number per day; xxx=day-th of year</w:t>
      </w:r>
    </w:p>
    <w:tbl>
      <w:tblPr>
        <w:tblStyle w:val="TableGrid"/>
        <w:tblW w:w="0" w:type="auto"/>
        <w:tblInd w:w="817" w:type="dxa"/>
        <w:tblLook w:val="04A0" w:firstRow="1" w:lastRow="0" w:firstColumn="1" w:lastColumn="0" w:noHBand="0" w:noVBand="1"/>
      </w:tblPr>
      <w:tblGrid>
        <w:gridCol w:w="1418"/>
        <w:gridCol w:w="7336"/>
      </w:tblGrid>
      <w:tr w:rsidR="00E5576D" w:rsidTr="00747B03">
        <w:tc>
          <w:tcPr>
            <w:tcW w:w="1418" w:type="dxa"/>
            <w:tcBorders>
              <w:top w:val="single" w:sz="4" w:space="0" w:color="auto"/>
              <w:left w:val="single" w:sz="4" w:space="0" w:color="auto"/>
              <w:bottom w:val="single" w:sz="4" w:space="0" w:color="auto"/>
              <w:right w:val="single" w:sz="4" w:space="0" w:color="auto"/>
            </w:tcBorders>
            <w:shd w:val="clear" w:color="auto" w:fill="FFC000"/>
            <w:hideMark/>
          </w:tcPr>
          <w:p w:rsidR="00E5576D" w:rsidRDefault="00E5576D" w:rsidP="00747B03">
            <w:pPr>
              <w:spacing w:before="120"/>
              <w:jc w:val="center"/>
              <w:rPr>
                <w:b/>
                <w:sz w:val="20"/>
                <w:szCs w:val="22"/>
                <w:lang w:val="ru-RU" w:eastAsia="zh-CN"/>
              </w:rPr>
            </w:pPr>
            <w:r>
              <w:rPr>
                <w:b/>
                <w:sz w:val="20"/>
                <w:lang w:val="ru-RU"/>
              </w:rPr>
              <w:t>File Number</w:t>
            </w:r>
          </w:p>
        </w:tc>
        <w:tc>
          <w:tcPr>
            <w:tcW w:w="7336" w:type="dxa"/>
            <w:tcBorders>
              <w:top w:val="single" w:sz="4" w:space="0" w:color="auto"/>
              <w:left w:val="single" w:sz="4" w:space="0" w:color="auto"/>
              <w:bottom w:val="single" w:sz="4" w:space="0" w:color="auto"/>
              <w:right w:val="single" w:sz="4" w:space="0" w:color="auto"/>
            </w:tcBorders>
            <w:shd w:val="clear" w:color="auto" w:fill="FFC000"/>
            <w:hideMark/>
          </w:tcPr>
          <w:p w:rsidR="00E5576D" w:rsidRDefault="00E5576D" w:rsidP="00747B03">
            <w:pPr>
              <w:spacing w:before="120"/>
              <w:jc w:val="center"/>
              <w:rPr>
                <w:b/>
                <w:sz w:val="20"/>
                <w:szCs w:val="22"/>
                <w:lang w:val="ru-RU" w:eastAsia="zh-CN"/>
              </w:rPr>
            </w:pPr>
            <w:r>
              <w:rPr>
                <w:b/>
                <w:sz w:val="20"/>
                <w:lang w:val="ru-RU"/>
              </w:rPr>
              <w:t>Description</w:t>
            </w:r>
          </w:p>
        </w:tc>
      </w:tr>
      <w:tr w:rsidR="00317E8B" w:rsidTr="00747B03">
        <w:tc>
          <w:tcPr>
            <w:tcW w:w="1418" w:type="dxa"/>
            <w:tcBorders>
              <w:top w:val="single" w:sz="4" w:space="0" w:color="auto"/>
              <w:left w:val="single" w:sz="4" w:space="0" w:color="auto"/>
              <w:bottom w:val="single" w:sz="4" w:space="0" w:color="auto"/>
              <w:right w:val="single" w:sz="4" w:space="0" w:color="auto"/>
            </w:tcBorders>
          </w:tcPr>
          <w:p w:rsidR="00317E8B" w:rsidRDefault="00317E8B" w:rsidP="00747B03">
            <w:pPr>
              <w:spacing w:after="0"/>
              <w:jc w:val="center"/>
              <w:rPr>
                <w:sz w:val="20"/>
                <w:szCs w:val="22"/>
                <w:lang w:val="en-US" w:eastAsia="zh-CN"/>
              </w:rPr>
            </w:pPr>
            <w:r>
              <w:rPr>
                <w:sz w:val="20"/>
                <w:szCs w:val="22"/>
                <w:lang w:val="en-US" w:eastAsia="zh-CN"/>
              </w:rPr>
              <w:t>00001</w:t>
            </w:r>
          </w:p>
        </w:tc>
        <w:tc>
          <w:tcPr>
            <w:tcW w:w="7336" w:type="dxa"/>
            <w:tcBorders>
              <w:top w:val="single" w:sz="4" w:space="0" w:color="auto"/>
              <w:left w:val="single" w:sz="4" w:space="0" w:color="auto"/>
              <w:bottom w:val="single" w:sz="4" w:space="0" w:color="auto"/>
              <w:right w:val="single" w:sz="4" w:space="0" w:color="auto"/>
            </w:tcBorders>
          </w:tcPr>
          <w:p w:rsidR="00317E8B" w:rsidRDefault="00317E8B" w:rsidP="00317E8B">
            <w:pPr>
              <w:spacing w:after="0"/>
              <w:jc w:val="center"/>
              <w:rPr>
                <w:sz w:val="20"/>
                <w:lang w:val="ru-RU"/>
              </w:rPr>
            </w:pPr>
            <w:r>
              <w:rPr>
                <w:sz w:val="20"/>
                <w:lang w:val="ru-RU"/>
              </w:rPr>
              <w:t>Add Client</w:t>
            </w:r>
          </w:p>
          <w:p w:rsidR="00317E8B" w:rsidRDefault="00317E8B" w:rsidP="00317E8B">
            <w:pPr>
              <w:spacing w:after="0"/>
              <w:jc w:val="center"/>
              <w:rPr>
                <w:sz w:val="20"/>
                <w:lang w:val="en-US"/>
              </w:rPr>
            </w:pPr>
            <w:r>
              <w:rPr>
                <w:sz w:val="20"/>
                <w:lang w:val="ru-RU"/>
              </w:rPr>
              <w:t xml:space="preserve">Add </w:t>
            </w:r>
            <w:r>
              <w:rPr>
                <w:sz w:val="20"/>
                <w:lang w:val="en-US"/>
              </w:rPr>
              <w:t>Main Acquiring</w:t>
            </w:r>
            <w:r>
              <w:rPr>
                <w:sz w:val="20"/>
                <w:lang w:val="ru-RU"/>
              </w:rPr>
              <w:t xml:space="preserve"> Contract</w:t>
            </w:r>
          </w:p>
          <w:p w:rsidR="00317E8B" w:rsidRPr="00F9378B" w:rsidRDefault="00317E8B" w:rsidP="00317E8B">
            <w:pPr>
              <w:spacing w:after="0"/>
              <w:jc w:val="center"/>
              <w:rPr>
                <w:sz w:val="20"/>
                <w:lang w:val="en-US"/>
              </w:rPr>
            </w:pPr>
            <w:r>
              <w:rPr>
                <w:sz w:val="20"/>
                <w:lang w:val="ru-RU"/>
              </w:rPr>
              <w:t xml:space="preserve">Add </w:t>
            </w:r>
            <w:r>
              <w:rPr>
                <w:sz w:val="20"/>
                <w:lang w:val="en-US"/>
              </w:rPr>
              <w:t>Acquiring</w:t>
            </w:r>
            <w:r>
              <w:rPr>
                <w:sz w:val="20"/>
                <w:lang w:val="ru-RU"/>
              </w:rPr>
              <w:t xml:space="preserve"> Contract</w:t>
            </w:r>
          </w:p>
          <w:p w:rsidR="00317E8B" w:rsidRDefault="00317E8B" w:rsidP="00317E8B">
            <w:pPr>
              <w:spacing w:after="0"/>
              <w:jc w:val="center"/>
              <w:rPr>
                <w:sz w:val="20"/>
                <w:lang w:val="ru-RU"/>
              </w:rPr>
            </w:pPr>
            <w:r>
              <w:rPr>
                <w:sz w:val="20"/>
                <w:lang w:val="en-US"/>
              </w:rPr>
              <w:t>Migrate</w:t>
            </w:r>
            <w:r>
              <w:rPr>
                <w:sz w:val="20"/>
                <w:lang w:val="ru-RU"/>
              </w:rPr>
              <w:t xml:space="preserve"> </w:t>
            </w:r>
            <w:r>
              <w:rPr>
                <w:sz w:val="20"/>
                <w:lang w:val="en-US"/>
              </w:rPr>
              <w:t>POS</w:t>
            </w:r>
            <w:r>
              <w:rPr>
                <w:sz w:val="20"/>
                <w:lang w:val="ru-RU"/>
              </w:rPr>
              <w:t xml:space="preserve"> Contract</w:t>
            </w:r>
          </w:p>
        </w:tc>
      </w:tr>
      <w:tr w:rsidR="00FD46D0" w:rsidTr="00747B03">
        <w:tc>
          <w:tcPr>
            <w:tcW w:w="1418" w:type="dxa"/>
            <w:tcBorders>
              <w:top w:val="single" w:sz="4" w:space="0" w:color="auto"/>
              <w:left w:val="single" w:sz="4" w:space="0" w:color="auto"/>
              <w:bottom w:val="single" w:sz="4" w:space="0" w:color="auto"/>
              <w:right w:val="single" w:sz="4" w:space="0" w:color="auto"/>
            </w:tcBorders>
          </w:tcPr>
          <w:p w:rsidR="00FD46D0" w:rsidRDefault="00FD46D0" w:rsidP="00747B03">
            <w:pPr>
              <w:spacing w:after="0"/>
              <w:jc w:val="center"/>
              <w:rPr>
                <w:sz w:val="20"/>
                <w:szCs w:val="22"/>
                <w:lang w:val="en-US" w:eastAsia="zh-CN"/>
              </w:rPr>
            </w:pPr>
          </w:p>
        </w:tc>
        <w:tc>
          <w:tcPr>
            <w:tcW w:w="7336" w:type="dxa"/>
            <w:tcBorders>
              <w:top w:val="single" w:sz="4" w:space="0" w:color="auto"/>
              <w:left w:val="single" w:sz="4" w:space="0" w:color="auto"/>
              <w:bottom w:val="single" w:sz="4" w:space="0" w:color="auto"/>
              <w:right w:val="single" w:sz="4" w:space="0" w:color="auto"/>
            </w:tcBorders>
          </w:tcPr>
          <w:p w:rsidR="00FD46D0" w:rsidRDefault="00FD46D0" w:rsidP="00501224">
            <w:pPr>
              <w:spacing w:after="0"/>
              <w:jc w:val="center"/>
              <w:rPr>
                <w:sz w:val="20"/>
                <w:lang w:val="en-US"/>
              </w:rPr>
            </w:pPr>
          </w:p>
        </w:tc>
      </w:tr>
    </w:tbl>
    <w:p w:rsidR="00E5576D" w:rsidRPr="00F50438" w:rsidRDefault="00E5576D" w:rsidP="00E5576D">
      <w:pPr>
        <w:pStyle w:val="BodyText"/>
        <w:rPr>
          <w:rFonts w:ascii="Calibri" w:hAnsi="Calibri" w:cs="Calibri"/>
        </w:rPr>
      </w:pPr>
    </w:p>
    <w:p w:rsidR="002B1093" w:rsidRDefault="002B1093" w:rsidP="002B1093">
      <w:pPr>
        <w:pStyle w:val="BodyText"/>
      </w:pPr>
    </w:p>
    <w:p w:rsidR="00E63A79" w:rsidRDefault="00E63A79" w:rsidP="00E63A79">
      <w:pPr>
        <w:pStyle w:val="Heading2"/>
        <w:numPr>
          <w:ilvl w:val="1"/>
          <w:numId w:val="4"/>
        </w:numPr>
        <w:tabs>
          <w:tab w:val="num" w:pos="576"/>
        </w:tabs>
        <w:ind w:left="576"/>
      </w:pPr>
      <w:bookmarkStart w:id="3986" w:name="_Toc503528128"/>
      <w:r>
        <w:t>Sample file</w:t>
      </w:r>
      <w:bookmarkEnd w:id="3986"/>
    </w:p>
    <w:p w:rsidR="00970E37" w:rsidRDefault="00970E37" w:rsidP="00566586">
      <w:pPr>
        <w:pStyle w:val="BodyText"/>
      </w:pPr>
    </w:p>
    <w:p w:rsidR="00970E37" w:rsidRPr="00970E37" w:rsidRDefault="00970E37" w:rsidP="00566586">
      <w:pPr>
        <w:pStyle w:val="BodyText"/>
        <w:ind w:firstLine="720"/>
      </w:pPr>
      <w:r>
        <w:object w:dxaOrig="1306" w:dyaOrig="810">
          <v:shape id="_x0000_i1035" type="#_x0000_t75" style="width:64.8pt;height:40.8pt" o:ole="">
            <v:imagedata r:id="rId29" o:title=""/>
          </v:shape>
          <o:OLEObject Type="Embed" ProgID="Package" ShapeID="_x0000_i1035" DrawAspect="Content" ObjectID="_1577269962" r:id="rId30"/>
        </w:object>
      </w:r>
    </w:p>
    <w:p w:rsidR="00147E56" w:rsidRDefault="00147E56" w:rsidP="00147E56">
      <w:pPr>
        <w:pStyle w:val="Heading2"/>
        <w:numPr>
          <w:ilvl w:val="1"/>
          <w:numId w:val="4"/>
        </w:numPr>
        <w:tabs>
          <w:tab w:val="num" w:pos="576"/>
        </w:tabs>
        <w:ind w:left="576"/>
      </w:pPr>
      <w:bookmarkStart w:id="3987" w:name="_Toc503528129"/>
      <w:r>
        <w:t>Impact Areas</w:t>
      </w:r>
      <w:bookmarkEnd w:id="3987"/>
    </w:p>
    <w:p w:rsidR="00147E56" w:rsidRPr="00566586" w:rsidRDefault="00147E56" w:rsidP="00147E56">
      <w:pPr>
        <w:ind w:firstLine="540"/>
        <w:rPr>
          <w:sz w:val="20"/>
          <w:szCs w:val="20"/>
        </w:rPr>
      </w:pPr>
      <w:r w:rsidRPr="00566586">
        <w:rPr>
          <w:sz w:val="20"/>
          <w:szCs w:val="20"/>
        </w:rPr>
        <w:t xml:space="preserve">Apply standard Advance Application and Workflow Modules </w:t>
      </w:r>
    </w:p>
    <w:p w:rsidR="00147E56" w:rsidRPr="002B1093" w:rsidRDefault="00147E56" w:rsidP="002B1093">
      <w:pPr>
        <w:pStyle w:val="BodyText"/>
      </w:pPr>
    </w:p>
    <w:p w:rsidR="000434C0" w:rsidRDefault="00133E0C" w:rsidP="000434C0">
      <w:pPr>
        <w:pStyle w:val="Heading1"/>
        <w:numPr>
          <w:ilvl w:val="0"/>
          <w:numId w:val="4"/>
        </w:numPr>
      </w:pPr>
      <w:bookmarkStart w:id="3988" w:name="_Toc503528130"/>
      <w:r w:rsidRPr="00742904">
        <w:lastRenderedPageBreak/>
        <w:t>REQE000</w:t>
      </w:r>
      <w:r>
        <w:t>6</w:t>
      </w:r>
      <w:r w:rsidR="000434C0" w:rsidRPr="00742904">
        <w:t xml:space="preserve">: </w:t>
      </w:r>
      <w:r w:rsidR="000434C0">
        <w:t>ACS Migration</w:t>
      </w:r>
      <w:bookmarkEnd w:id="3988"/>
      <w:r w:rsidR="00861248" w:rsidRPr="00742904">
        <w:fldChar w:fldCharType="begin"/>
      </w:r>
      <w:r w:rsidR="000434C0" w:rsidRPr="00742904">
        <w:instrText>tc "2.1 Functional Requirements Table " \l 2</w:instrText>
      </w:r>
      <w:r w:rsidR="00861248" w:rsidRPr="00742904">
        <w:fldChar w:fldCharType="end"/>
      </w:r>
    </w:p>
    <w:p w:rsidR="000434C0" w:rsidRDefault="000434C0" w:rsidP="000434C0">
      <w:pPr>
        <w:pStyle w:val="Heading2"/>
        <w:numPr>
          <w:ilvl w:val="1"/>
          <w:numId w:val="4"/>
        </w:numPr>
        <w:tabs>
          <w:tab w:val="num" w:pos="576"/>
        </w:tabs>
        <w:ind w:left="576"/>
      </w:pPr>
      <w:bookmarkStart w:id="3989" w:name="_Toc503528131"/>
      <w:r w:rsidRPr="00742904">
        <w:t>Business Requirement</w:t>
      </w:r>
      <w:bookmarkEnd w:id="3989"/>
      <w:r w:rsidRPr="00742904">
        <w:t xml:space="preserve"> </w:t>
      </w:r>
    </w:p>
    <w:p w:rsidR="000434C0" w:rsidRPr="00566586" w:rsidRDefault="00C26D74" w:rsidP="009B5062">
      <w:pPr>
        <w:ind w:left="576"/>
        <w:rPr>
          <w:sz w:val="20"/>
          <w:szCs w:val="20"/>
        </w:rPr>
      </w:pPr>
      <w:r w:rsidRPr="00566586">
        <w:rPr>
          <w:sz w:val="20"/>
          <w:szCs w:val="20"/>
        </w:rPr>
        <w:t>Phase 2 will discuss in detail.</w:t>
      </w:r>
    </w:p>
    <w:p w:rsidR="000434C0" w:rsidRDefault="000434C0" w:rsidP="000434C0">
      <w:pPr>
        <w:pStyle w:val="Heading2"/>
        <w:numPr>
          <w:ilvl w:val="1"/>
          <w:numId w:val="4"/>
        </w:numPr>
        <w:tabs>
          <w:tab w:val="num" w:pos="576"/>
        </w:tabs>
        <w:ind w:left="576"/>
      </w:pPr>
      <w:bookmarkStart w:id="3990" w:name="_Toc503528132"/>
      <w:r w:rsidRPr="00742904">
        <w:t>Technical Details</w:t>
      </w:r>
      <w:bookmarkEnd w:id="3990"/>
    </w:p>
    <w:p w:rsidR="000434C0" w:rsidRDefault="000434C0" w:rsidP="000434C0">
      <w:pPr>
        <w:pStyle w:val="BodyText"/>
        <w:ind w:left="576"/>
      </w:pPr>
    </w:p>
    <w:p w:rsidR="00147E56" w:rsidRDefault="00147E56" w:rsidP="00147E56">
      <w:pPr>
        <w:pStyle w:val="Heading2"/>
        <w:numPr>
          <w:ilvl w:val="1"/>
          <w:numId w:val="4"/>
        </w:numPr>
        <w:tabs>
          <w:tab w:val="num" w:pos="576"/>
        </w:tabs>
        <w:ind w:left="576"/>
      </w:pPr>
      <w:bookmarkStart w:id="3991" w:name="_Toc503528133"/>
      <w:r>
        <w:t>Impact Areas</w:t>
      </w:r>
      <w:bookmarkEnd w:id="3991"/>
    </w:p>
    <w:p w:rsidR="00147E56" w:rsidRPr="00566586" w:rsidRDefault="00147E56" w:rsidP="00147E56">
      <w:pPr>
        <w:ind w:firstLine="540"/>
        <w:rPr>
          <w:sz w:val="20"/>
          <w:szCs w:val="20"/>
        </w:rPr>
      </w:pPr>
      <w:r w:rsidRPr="00566586">
        <w:rPr>
          <w:sz w:val="20"/>
          <w:szCs w:val="20"/>
        </w:rPr>
        <w:t xml:space="preserve">Apply standard Advance Application and Workflow Modules </w:t>
      </w:r>
    </w:p>
    <w:p w:rsidR="000434C0" w:rsidRDefault="000434C0" w:rsidP="000434C0">
      <w:pPr>
        <w:pStyle w:val="BodyText"/>
      </w:pPr>
    </w:p>
    <w:p w:rsidR="002B1093" w:rsidRDefault="00133E0C" w:rsidP="000434C0">
      <w:pPr>
        <w:pStyle w:val="Heading1"/>
        <w:numPr>
          <w:ilvl w:val="0"/>
          <w:numId w:val="4"/>
        </w:numPr>
      </w:pPr>
      <w:bookmarkStart w:id="3992" w:name="_Toc503528134"/>
      <w:r w:rsidRPr="00742904">
        <w:lastRenderedPageBreak/>
        <w:t>REQE000</w:t>
      </w:r>
      <w:r>
        <w:t>7</w:t>
      </w:r>
      <w:r w:rsidR="000434C0" w:rsidRPr="00742904">
        <w:t xml:space="preserve">: </w:t>
      </w:r>
      <w:r w:rsidR="002B1093">
        <w:t>Keys Migration</w:t>
      </w:r>
      <w:bookmarkEnd w:id="3992"/>
    </w:p>
    <w:p w:rsidR="002B1093" w:rsidRDefault="002B1093" w:rsidP="002B1093">
      <w:pPr>
        <w:pStyle w:val="Heading2"/>
        <w:numPr>
          <w:ilvl w:val="1"/>
          <w:numId w:val="4"/>
        </w:numPr>
        <w:tabs>
          <w:tab w:val="num" w:pos="576"/>
        </w:tabs>
        <w:ind w:left="576"/>
      </w:pPr>
      <w:bookmarkStart w:id="3993" w:name="_Toc503528135"/>
      <w:r w:rsidRPr="00742904">
        <w:t>Business Requirement</w:t>
      </w:r>
      <w:bookmarkEnd w:id="3993"/>
      <w:r w:rsidRPr="00742904">
        <w:t xml:space="preserve"> </w:t>
      </w:r>
    </w:p>
    <w:p w:rsidR="002B1093" w:rsidRPr="00566586" w:rsidRDefault="00DD10E0" w:rsidP="009B5062">
      <w:pPr>
        <w:ind w:firstLine="576"/>
        <w:rPr>
          <w:sz w:val="20"/>
          <w:szCs w:val="20"/>
        </w:rPr>
      </w:pPr>
      <w:r w:rsidRPr="00566586">
        <w:rPr>
          <w:sz w:val="20"/>
          <w:szCs w:val="20"/>
        </w:rPr>
        <w:t xml:space="preserve">Nam A will key-in manually for issuing and acquiring </w:t>
      </w:r>
      <w:r w:rsidR="005B1987" w:rsidRPr="00566586">
        <w:rPr>
          <w:sz w:val="20"/>
          <w:szCs w:val="20"/>
        </w:rPr>
        <w:t>into WAY4 system.</w:t>
      </w:r>
    </w:p>
    <w:p w:rsidR="00AD3F1D" w:rsidRPr="00566586" w:rsidRDefault="00AD3F1D" w:rsidP="009B5062">
      <w:pPr>
        <w:ind w:firstLine="576"/>
        <w:rPr>
          <w:sz w:val="20"/>
          <w:szCs w:val="20"/>
        </w:rPr>
      </w:pPr>
      <w:r w:rsidRPr="00566586">
        <w:rPr>
          <w:sz w:val="20"/>
          <w:szCs w:val="20"/>
        </w:rPr>
        <w:t>Issuing Key</w:t>
      </w:r>
      <w:r w:rsidR="002213B5" w:rsidRPr="00566586">
        <w:rPr>
          <w:sz w:val="20"/>
          <w:szCs w:val="20"/>
        </w:rPr>
        <w:t>:</w:t>
      </w:r>
    </w:p>
    <w:p w:rsidR="00A96BC7" w:rsidRPr="00566586" w:rsidRDefault="00A96BC7" w:rsidP="009B5062">
      <w:pPr>
        <w:ind w:firstLine="576"/>
        <w:rPr>
          <w:sz w:val="20"/>
          <w:szCs w:val="20"/>
        </w:rPr>
      </w:pPr>
      <w:r w:rsidRPr="00566586">
        <w:rPr>
          <w:sz w:val="20"/>
          <w:szCs w:val="20"/>
        </w:rPr>
        <w:tab/>
      </w:r>
      <w:r w:rsidRPr="00566586">
        <w:rPr>
          <w:sz w:val="20"/>
          <w:szCs w:val="20"/>
        </w:rPr>
        <w:tab/>
        <w:t>CVK, PVK, TC Master Key, MAC Master Key, Encrypted Master key, Zone PIN key.</w:t>
      </w:r>
    </w:p>
    <w:p w:rsidR="00AD3F1D" w:rsidRPr="00566586" w:rsidRDefault="00AD3F1D" w:rsidP="009B5062">
      <w:pPr>
        <w:ind w:firstLine="576"/>
        <w:rPr>
          <w:sz w:val="20"/>
          <w:szCs w:val="20"/>
        </w:rPr>
      </w:pPr>
      <w:r w:rsidRPr="00566586">
        <w:rPr>
          <w:sz w:val="20"/>
          <w:szCs w:val="20"/>
        </w:rPr>
        <w:t>Acquiring Key</w:t>
      </w:r>
      <w:r w:rsidR="002213B5" w:rsidRPr="00566586">
        <w:rPr>
          <w:sz w:val="20"/>
          <w:szCs w:val="20"/>
        </w:rPr>
        <w:t>:</w:t>
      </w:r>
    </w:p>
    <w:p w:rsidR="00A96BC7" w:rsidRPr="00566586" w:rsidRDefault="00A96BC7" w:rsidP="009B5062">
      <w:pPr>
        <w:ind w:firstLine="576"/>
        <w:rPr>
          <w:sz w:val="20"/>
          <w:szCs w:val="20"/>
        </w:rPr>
      </w:pPr>
      <w:r w:rsidRPr="00566586">
        <w:rPr>
          <w:sz w:val="20"/>
          <w:szCs w:val="20"/>
        </w:rPr>
        <w:tab/>
      </w:r>
      <w:r w:rsidRPr="00566586">
        <w:rPr>
          <w:sz w:val="20"/>
          <w:szCs w:val="20"/>
        </w:rPr>
        <w:tab/>
        <w:t>TMK, TPK, TAK</w:t>
      </w:r>
    </w:p>
    <w:p w:rsidR="00AD3F1D" w:rsidRPr="00566586" w:rsidRDefault="00AD3F1D" w:rsidP="009B5062">
      <w:pPr>
        <w:ind w:firstLine="576"/>
        <w:rPr>
          <w:sz w:val="20"/>
          <w:szCs w:val="20"/>
        </w:rPr>
      </w:pPr>
      <w:r w:rsidRPr="00566586">
        <w:rPr>
          <w:sz w:val="20"/>
          <w:szCs w:val="20"/>
        </w:rPr>
        <w:t>Connection Keys</w:t>
      </w:r>
      <w:r w:rsidR="00771C99" w:rsidRPr="00566586">
        <w:rPr>
          <w:sz w:val="20"/>
          <w:szCs w:val="20"/>
        </w:rPr>
        <w:t xml:space="preserve"> on switch</w:t>
      </w:r>
      <w:r w:rsidR="002213B5" w:rsidRPr="00566586">
        <w:rPr>
          <w:sz w:val="20"/>
          <w:szCs w:val="20"/>
        </w:rPr>
        <w:t>:</w:t>
      </w:r>
    </w:p>
    <w:p w:rsidR="00A96BC7" w:rsidRPr="00566586" w:rsidRDefault="00A96BC7" w:rsidP="009B5062">
      <w:pPr>
        <w:ind w:firstLine="576"/>
        <w:rPr>
          <w:sz w:val="20"/>
          <w:szCs w:val="20"/>
        </w:rPr>
      </w:pPr>
      <w:r w:rsidRPr="00566586">
        <w:rPr>
          <w:sz w:val="20"/>
          <w:szCs w:val="20"/>
        </w:rPr>
        <w:tab/>
      </w:r>
      <w:r w:rsidRPr="00566586">
        <w:rPr>
          <w:sz w:val="20"/>
          <w:szCs w:val="20"/>
        </w:rPr>
        <w:tab/>
      </w:r>
      <w:r w:rsidR="00B0762F" w:rsidRPr="00566586">
        <w:rPr>
          <w:sz w:val="20"/>
          <w:szCs w:val="20"/>
        </w:rPr>
        <w:t>CHANNEL_ZPK, CHANNEL_AWK, CHANNEL_IWK.</w:t>
      </w:r>
    </w:p>
    <w:p w:rsidR="00AD3F1D" w:rsidRDefault="00AD3F1D" w:rsidP="009B5062">
      <w:pPr>
        <w:ind w:firstLine="576"/>
      </w:pPr>
    </w:p>
    <w:p w:rsidR="002B1093" w:rsidRDefault="002B1093" w:rsidP="002B1093">
      <w:pPr>
        <w:pStyle w:val="Heading2"/>
        <w:numPr>
          <w:ilvl w:val="1"/>
          <w:numId w:val="4"/>
        </w:numPr>
        <w:tabs>
          <w:tab w:val="num" w:pos="576"/>
        </w:tabs>
        <w:ind w:left="576"/>
      </w:pPr>
      <w:bookmarkStart w:id="3994" w:name="_Toc503528136"/>
      <w:r w:rsidRPr="00742904">
        <w:t>Technical Details</w:t>
      </w:r>
      <w:bookmarkEnd w:id="3994"/>
    </w:p>
    <w:p w:rsidR="002B1093" w:rsidRPr="00566586" w:rsidRDefault="00DC4A8B" w:rsidP="009B5062">
      <w:pPr>
        <w:ind w:firstLine="576"/>
        <w:rPr>
          <w:sz w:val="20"/>
          <w:szCs w:val="20"/>
        </w:rPr>
      </w:pPr>
      <w:r w:rsidRPr="00566586">
        <w:rPr>
          <w:sz w:val="20"/>
          <w:szCs w:val="20"/>
        </w:rPr>
        <w:t>GUI based functions allows end-user to key-in the keys</w:t>
      </w:r>
    </w:p>
    <w:p w:rsidR="000434C0" w:rsidRDefault="002B1093" w:rsidP="000434C0">
      <w:pPr>
        <w:pStyle w:val="Heading1"/>
        <w:numPr>
          <w:ilvl w:val="0"/>
          <w:numId w:val="4"/>
        </w:numPr>
      </w:pPr>
      <w:bookmarkStart w:id="3995" w:name="_Toc503528137"/>
      <w:r w:rsidRPr="00742904">
        <w:lastRenderedPageBreak/>
        <w:t>REQE000</w:t>
      </w:r>
      <w:r>
        <w:t xml:space="preserve">8 </w:t>
      </w:r>
      <w:r w:rsidR="00133E0C">
        <w:t>Instalment</w:t>
      </w:r>
      <w:r w:rsidR="000434C0">
        <w:t xml:space="preserve"> Migration</w:t>
      </w:r>
      <w:bookmarkEnd w:id="3995"/>
      <w:r w:rsidR="00861248" w:rsidRPr="00742904">
        <w:fldChar w:fldCharType="begin"/>
      </w:r>
      <w:r w:rsidR="000434C0" w:rsidRPr="00742904">
        <w:instrText>tc "2.1 Functional Requirements Table " \l 2</w:instrText>
      </w:r>
      <w:r w:rsidR="00861248" w:rsidRPr="00742904">
        <w:fldChar w:fldCharType="end"/>
      </w:r>
    </w:p>
    <w:p w:rsidR="000434C0" w:rsidRDefault="000434C0" w:rsidP="000434C0">
      <w:pPr>
        <w:pStyle w:val="Heading2"/>
        <w:numPr>
          <w:ilvl w:val="1"/>
          <w:numId w:val="4"/>
        </w:numPr>
        <w:tabs>
          <w:tab w:val="num" w:pos="576"/>
        </w:tabs>
        <w:ind w:left="576"/>
      </w:pPr>
      <w:bookmarkStart w:id="3996" w:name="_Toc503528138"/>
      <w:r w:rsidRPr="00742904">
        <w:t>Business Requirement</w:t>
      </w:r>
      <w:bookmarkEnd w:id="3996"/>
      <w:r w:rsidRPr="00742904">
        <w:t xml:space="preserve"> </w:t>
      </w:r>
    </w:p>
    <w:p w:rsidR="000434C0" w:rsidRPr="00566586" w:rsidRDefault="00A930A1" w:rsidP="000434C0">
      <w:pPr>
        <w:rPr>
          <w:sz w:val="20"/>
          <w:szCs w:val="20"/>
        </w:rPr>
      </w:pPr>
      <w:r w:rsidRPr="00566586">
        <w:rPr>
          <w:sz w:val="20"/>
          <w:szCs w:val="20"/>
        </w:rPr>
        <w:t>Migration will be done for all the portions of an instalment plan and consider all the billed portions as paid.</w:t>
      </w:r>
    </w:p>
    <w:p w:rsidR="00A930A1" w:rsidRPr="00566586" w:rsidRDefault="00A930A1" w:rsidP="00A930A1">
      <w:pPr>
        <w:rPr>
          <w:b/>
          <w:sz w:val="20"/>
          <w:szCs w:val="20"/>
        </w:rPr>
      </w:pPr>
      <w:r w:rsidRPr="00566586">
        <w:rPr>
          <w:b/>
          <w:sz w:val="20"/>
          <w:szCs w:val="20"/>
          <w:u w:val="single"/>
        </w:rPr>
        <w:t>Notes:</w:t>
      </w:r>
    </w:p>
    <w:p w:rsidR="00A930A1" w:rsidRPr="00566586" w:rsidRDefault="00A930A1" w:rsidP="00A930A1">
      <w:pPr>
        <w:pStyle w:val="ListParagraph"/>
        <w:numPr>
          <w:ilvl w:val="0"/>
          <w:numId w:val="43"/>
        </w:numPr>
        <w:spacing w:after="0"/>
        <w:contextualSpacing w:val="0"/>
        <w:rPr>
          <w:sz w:val="20"/>
          <w:szCs w:val="20"/>
        </w:rPr>
      </w:pPr>
      <w:r w:rsidRPr="00566586">
        <w:rPr>
          <w:sz w:val="20"/>
          <w:szCs w:val="20"/>
        </w:rPr>
        <w:t>No calculations will be done by WAY4 for existing loans/instalments</w:t>
      </w:r>
    </w:p>
    <w:p w:rsidR="00A930A1" w:rsidRPr="00566586" w:rsidRDefault="00A930A1" w:rsidP="00566586">
      <w:pPr>
        <w:pStyle w:val="ListParagraph"/>
        <w:numPr>
          <w:ilvl w:val="0"/>
          <w:numId w:val="43"/>
        </w:numPr>
        <w:spacing w:after="0"/>
        <w:contextualSpacing w:val="0"/>
        <w:rPr>
          <w:sz w:val="20"/>
          <w:szCs w:val="20"/>
        </w:rPr>
      </w:pPr>
      <w:r w:rsidRPr="00566586">
        <w:rPr>
          <w:sz w:val="20"/>
          <w:szCs w:val="20"/>
        </w:rPr>
        <w:t>To avoid rounding problems, the capital needs to be migrated</w:t>
      </w:r>
    </w:p>
    <w:p w:rsidR="00A930A1" w:rsidRPr="00566586" w:rsidRDefault="00A930A1" w:rsidP="00566586">
      <w:pPr>
        <w:pStyle w:val="ListParagraph"/>
        <w:numPr>
          <w:ilvl w:val="0"/>
          <w:numId w:val="43"/>
        </w:numPr>
        <w:spacing w:after="0"/>
        <w:contextualSpacing w:val="0"/>
        <w:rPr>
          <w:sz w:val="20"/>
          <w:szCs w:val="20"/>
        </w:rPr>
      </w:pPr>
      <w:r w:rsidRPr="00566586">
        <w:rPr>
          <w:sz w:val="20"/>
          <w:szCs w:val="20"/>
        </w:rPr>
        <w:t>Need an identifier for Instalment Scheme (to define the type of Instalment Product)</w:t>
      </w:r>
    </w:p>
    <w:p w:rsidR="000434C0" w:rsidRDefault="000434C0" w:rsidP="000434C0">
      <w:pPr>
        <w:pStyle w:val="Heading2"/>
        <w:numPr>
          <w:ilvl w:val="1"/>
          <w:numId w:val="4"/>
        </w:numPr>
        <w:tabs>
          <w:tab w:val="num" w:pos="576"/>
        </w:tabs>
        <w:ind w:left="576"/>
      </w:pPr>
      <w:bookmarkStart w:id="3997" w:name="_Toc503528139"/>
      <w:r w:rsidRPr="00742904">
        <w:t>Technical Details</w:t>
      </w:r>
      <w:bookmarkEnd w:id="3997"/>
    </w:p>
    <w:p w:rsidR="00660A24" w:rsidRPr="00566586" w:rsidRDefault="00660A24" w:rsidP="00660A24">
      <w:pPr>
        <w:pStyle w:val="BodyText"/>
        <w:ind w:firstLine="540"/>
        <w:rPr>
          <w:rFonts w:ascii="Calibri" w:hAnsi="Calibri" w:cs="Calibri"/>
          <w:sz w:val="20"/>
          <w:szCs w:val="20"/>
        </w:rPr>
      </w:pPr>
      <w:r w:rsidRPr="00566586">
        <w:rPr>
          <w:rFonts w:ascii="Calibri" w:hAnsi="Calibri" w:cs="Calibri"/>
          <w:b/>
          <w:bCs/>
          <w:sz w:val="20"/>
          <w:szCs w:val="20"/>
        </w:rPr>
        <w:t xml:space="preserve">Interface for migrating from Legacy System to WAY4: </w:t>
      </w:r>
      <w:r w:rsidRPr="00566586">
        <w:rPr>
          <w:rFonts w:ascii="Calibri" w:hAnsi="Calibri" w:cs="Calibri"/>
          <w:bCs/>
          <w:sz w:val="20"/>
          <w:szCs w:val="20"/>
        </w:rPr>
        <w:t>Custom interface</w:t>
      </w:r>
      <w:r w:rsidRPr="00566586">
        <w:rPr>
          <w:rFonts w:ascii="Calibri" w:hAnsi="Calibri" w:cs="Calibri"/>
          <w:b/>
          <w:bCs/>
          <w:sz w:val="20"/>
          <w:szCs w:val="20"/>
        </w:rPr>
        <w:t xml:space="preserve"> </w:t>
      </w:r>
    </w:p>
    <w:p w:rsidR="00A930A1" w:rsidRPr="00566586" w:rsidRDefault="00A930A1" w:rsidP="00566586">
      <w:pPr>
        <w:ind w:left="540"/>
        <w:rPr>
          <w:sz w:val="20"/>
          <w:szCs w:val="20"/>
          <w:lang w:val="en-US"/>
        </w:rPr>
      </w:pPr>
      <w:r w:rsidRPr="00566586">
        <w:rPr>
          <w:sz w:val="20"/>
          <w:szCs w:val="20"/>
        </w:rPr>
        <w:t>A custom interface will be used for migration of instalments. The structure of this interface is given below. The file will contain only details records i.e. there will be no header and trailer record in the file.</w:t>
      </w:r>
    </w:p>
    <w:p w:rsidR="00A930A1" w:rsidRPr="00566586" w:rsidRDefault="00A930A1" w:rsidP="00566586">
      <w:pPr>
        <w:ind w:left="540"/>
        <w:rPr>
          <w:sz w:val="20"/>
          <w:szCs w:val="20"/>
          <w:lang w:val="en-US"/>
        </w:rPr>
      </w:pPr>
      <w:r w:rsidRPr="00566586">
        <w:rPr>
          <w:sz w:val="20"/>
          <w:szCs w:val="20"/>
        </w:rPr>
        <w:t xml:space="preserve">Full Instalment Plan will be migrated to WAY4. </w:t>
      </w:r>
    </w:p>
    <w:p w:rsidR="00A930A1" w:rsidRPr="00566586" w:rsidRDefault="00A930A1" w:rsidP="00566586">
      <w:pPr>
        <w:ind w:left="540"/>
        <w:rPr>
          <w:sz w:val="20"/>
          <w:szCs w:val="20"/>
        </w:rPr>
      </w:pPr>
      <w:r w:rsidRPr="00566586">
        <w:rPr>
          <w:sz w:val="20"/>
          <w:szCs w:val="20"/>
        </w:rPr>
        <w:t>Each migrated instalment plan should be presented by the following consecutive row types:</w:t>
      </w:r>
    </w:p>
    <w:p w:rsidR="00A930A1" w:rsidRPr="00566586" w:rsidRDefault="00A930A1" w:rsidP="00566586">
      <w:pPr>
        <w:pStyle w:val="ListParagraph"/>
        <w:numPr>
          <w:ilvl w:val="0"/>
          <w:numId w:val="44"/>
        </w:numPr>
        <w:ind w:left="1260"/>
        <w:contextualSpacing w:val="0"/>
        <w:rPr>
          <w:sz w:val="20"/>
          <w:szCs w:val="20"/>
        </w:rPr>
      </w:pPr>
      <w:r w:rsidRPr="00566586">
        <w:rPr>
          <w:sz w:val="20"/>
          <w:szCs w:val="20"/>
        </w:rPr>
        <w:t xml:space="preserve">Row Type “IP” corresponds to general information about instalment plan. </w:t>
      </w:r>
    </w:p>
    <w:p w:rsidR="00A930A1" w:rsidRPr="00566586" w:rsidRDefault="00A930A1" w:rsidP="00566586">
      <w:pPr>
        <w:pStyle w:val="ListParagraph"/>
        <w:numPr>
          <w:ilvl w:val="0"/>
          <w:numId w:val="44"/>
        </w:numPr>
        <w:ind w:left="1260"/>
        <w:contextualSpacing w:val="0"/>
        <w:rPr>
          <w:sz w:val="20"/>
          <w:szCs w:val="20"/>
        </w:rPr>
      </w:pPr>
      <w:r w:rsidRPr="00566586">
        <w:rPr>
          <w:sz w:val="20"/>
          <w:szCs w:val="20"/>
        </w:rPr>
        <w:t>Row Type “IS” corresponds to particular portion from the schedule (both that were already posted and not). Number of “IS” rows should be the same as number of months in schedule.</w:t>
      </w:r>
    </w:p>
    <w:p w:rsidR="00A930A1" w:rsidRPr="00566586" w:rsidRDefault="00A930A1" w:rsidP="00566586">
      <w:pPr>
        <w:ind w:left="540"/>
        <w:rPr>
          <w:sz w:val="20"/>
          <w:szCs w:val="20"/>
        </w:rPr>
      </w:pPr>
      <w:r w:rsidRPr="00566586">
        <w:rPr>
          <w:sz w:val="20"/>
          <w:szCs w:val="20"/>
        </w:rPr>
        <w:t>In WAY4 each instalment portion record contains information about current status (PAID, OVD, OPEN, WAITING, etc.).</w:t>
      </w:r>
      <w:r w:rsidR="00C12659" w:rsidRPr="00566586">
        <w:rPr>
          <w:sz w:val="20"/>
          <w:szCs w:val="20"/>
        </w:rPr>
        <w:t xml:space="preserve"> I</w:t>
      </w:r>
      <w:r w:rsidRPr="00566586">
        <w:rPr>
          <w:sz w:val="20"/>
          <w:szCs w:val="20"/>
        </w:rPr>
        <w:t xml:space="preserve">t was agreed to use the following algorithm of loading instalment portions: </w:t>
      </w:r>
    </w:p>
    <w:p w:rsidR="00A930A1" w:rsidRPr="00566586" w:rsidRDefault="00A930A1" w:rsidP="00566586">
      <w:pPr>
        <w:pStyle w:val="ListParagraph"/>
        <w:numPr>
          <w:ilvl w:val="0"/>
          <w:numId w:val="44"/>
        </w:numPr>
        <w:ind w:left="1260"/>
        <w:contextualSpacing w:val="0"/>
        <w:rPr>
          <w:sz w:val="20"/>
          <w:szCs w:val="20"/>
        </w:rPr>
      </w:pPr>
      <w:r w:rsidRPr="00566586">
        <w:rPr>
          <w:sz w:val="20"/>
          <w:szCs w:val="20"/>
        </w:rPr>
        <w:t xml:space="preserve">Portions that have been already </w:t>
      </w:r>
      <w:r w:rsidR="0010022B" w:rsidRPr="00566586">
        <w:rPr>
          <w:sz w:val="20"/>
          <w:szCs w:val="20"/>
        </w:rPr>
        <w:t>paid</w:t>
      </w:r>
      <w:r w:rsidRPr="00566586">
        <w:rPr>
          <w:sz w:val="20"/>
          <w:szCs w:val="20"/>
        </w:rPr>
        <w:t xml:space="preserve"> in </w:t>
      </w:r>
      <w:r w:rsidR="00FD2022">
        <w:rPr>
          <w:sz w:val="20"/>
          <w:szCs w:val="20"/>
        </w:rPr>
        <w:t>CardWork</w:t>
      </w:r>
      <w:r w:rsidRPr="00566586">
        <w:rPr>
          <w:sz w:val="20"/>
          <w:szCs w:val="20"/>
        </w:rPr>
        <w:t xml:space="preserve"> should be loaded with ‘PAID’ status</w:t>
      </w:r>
    </w:p>
    <w:p w:rsidR="00A930A1" w:rsidRPr="00566586" w:rsidRDefault="00A930A1" w:rsidP="00566586">
      <w:pPr>
        <w:pStyle w:val="ListParagraph"/>
        <w:numPr>
          <w:ilvl w:val="0"/>
          <w:numId w:val="44"/>
        </w:numPr>
        <w:ind w:left="1260"/>
        <w:contextualSpacing w:val="0"/>
        <w:rPr>
          <w:sz w:val="20"/>
          <w:szCs w:val="20"/>
        </w:rPr>
      </w:pPr>
      <w:r w:rsidRPr="00566586">
        <w:rPr>
          <w:sz w:val="20"/>
          <w:szCs w:val="20"/>
        </w:rPr>
        <w:t>Portions that will be posted in WAY4 after migration should be loaded with ‘WAITING’ status</w:t>
      </w:r>
    </w:p>
    <w:p w:rsidR="00A930A1" w:rsidRPr="00566586" w:rsidRDefault="00A930A1" w:rsidP="00566586">
      <w:pPr>
        <w:pStyle w:val="ListParagraph"/>
        <w:numPr>
          <w:ilvl w:val="0"/>
          <w:numId w:val="44"/>
        </w:numPr>
        <w:ind w:left="1260"/>
        <w:contextualSpacing w:val="0"/>
        <w:rPr>
          <w:sz w:val="20"/>
          <w:szCs w:val="20"/>
        </w:rPr>
      </w:pPr>
      <w:r w:rsidRPr="00566586">
        <w:rPr>
          <w:sz w:val="20"/>
          <w:szCs w:val="20"/>
        </w:rPr>
        <w:t>We will not load portions with any other status</w:t>
      </w:r>
    </w:p>
    <w:p w:rsidR="00A930A1" w:rsidRPr="00566586" w:rsidRDefault="00A930A1" w:rsidP="00566586">
      <w:pPr>
        <w:pStyle w:val="ListParagraph"/>
        <w:numPr>
          <w:ilvl w:val="0"/>
          <w:numId w:val="44"/>
        </w:numPr>
        <w:ind w:left="1260"/>
        <w:contextualSpacing w:val="0"/>
        <w:rPr>
          <w:sz w:val="20"/>
          <w:szCs w:val="20"/>
        </w:rPr>
      </w:pPr>
      <w:r w:rsidRPr="00566586">
        <w:rPr>
          <w:sz w:val="20"/>
          <w:szCs w:val="20"/>
        </w:rPr>
        <w:t>Balance that is loaded to the bucket ‘</w:t>
      </w:r>
      <w:r w:rsidR="00D418AB" w:rsidRPr="00566586">
        <w:rPr>
          <w:sz w:val="20"/>
          <w:szCs w:val="20"/>
        </w:rPr>
        <w:t>Total Principal</w:t>
      </w:r>
      <w:r w:rsidRPr="00566586">
        <w:rPr>
          <w:sz w:val="20"/>
          <w:szCs w:val="20"/>
        </w:rPr>
        <w:t xml:space="preserve"> Instalment’ should be equal to the total principal amount of the portions with ‘WAITING’ status</w:t>
      </w:r>
    </w:p>
    <w:p w:rsidR="005775D5" w:rsidRDefault="005775D5" w:rsidP="005775D5">
      <w:pPr>
        <w:pStyle w:val="Heading3"/>
        <w:ind w:left="709" w:hanging="709"/>
      </w:pPr>
      <w:bookmarkStart w:id="3998" w:name="_Toc346799263"/>
      <w:bookmarkStart w:id="3999" w:name="_Toc503528140"/>
      <w:r>
        <w:rPr>
          <w:b w:val="0"/>
          <w:bCs w:val="0"/>
        </w:rPr>
        <w:t>Instalment Plan - Record Type = “IP”</w:t>
      </w:r>
      <w:bookmarkEnd w:id="3998"/>
      <w:bookmarkEnd w:id="3999"/>
    </w:p>
    <w:p w:rsidR="005775D5" w:rsidRPr="00566586" w:rsidRDefault="005775D5" w:rsidP="005775D5">
      <w:pPr>
        <w:rPr>
          <w:sz w:val="20"/>
          <w:szCs w:val="20"/>
        </w:rPr>
      </w:pPr>
      <w:r w:rsidRPr="00566586">
        <w:rPr>
          <w:sz w:val="20"/>
          <w:szCs w:val="20"/>
          <w:lang w:eastAsia="en-GB"/>
        </w:rPr>
        <w:t xml:space="preserve">The message fields are as follows. </w:t>
      </w:r>
    </w:p>
    <w:tbl>
      <w:tblPr>
        <w:tblW w:w="49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2242"/>
        <w:gridCol w:w="921"/>
        <w:gridCol w:w="804"/>
        <w:gridCol w:w="5249"/>
      </w:tblGrid>
      <w:tr w:rsidR="005775D5" w:rsidTr="00566586">
        <w:trPr>
          <w:cantSplit/>
          <w:tblHeader/>
        </w:trPr>
        <w:tc>
          <w:tcPr>
            <w:tcW w:w="318"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Field No</w:t>
            </w:r>
          </w:p>
        </w:tc>
        <w:tc>
          <w:tcPr>
            <w:tcW w:w="1142"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Field  Name</w:t>
            </w:r>
          </w:p>
        </w:tc>
        <w:tc>
          <w:tcPr>
            <w:tcW w:w="470"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Format/ Size</w:t>
            </w:r>
          </w:p>
        </w:tc>
        <w:tc>
          <w:tcPr>
            <w:tcW w:w="400"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M/O/C</w:t>
            </w:r>
          </w:p>
        </w:tc>
        <w:tc>
          <w:tcPr>
            <w:tcW w:w="2670"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Description</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Row Code</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AN(2)</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Fixed value – “IP”</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Row Number</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N(7)</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Row number of record in the file</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Product Level IC Number</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AN(20)</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Product Level Issuing Contract Number</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Instalment Scheme</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AN(14)</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Instalment Scheme Code (from product catalogue)</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Currency</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AN(3)</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rsidP="00566586">
            <w:pPr>
              <w:pStyle w:val="CellBody"/>
              <w:rPr>
                <w:lang w:eastAsia="en-GB"/>
              </w:rPr>
            </w:pPr>
            <w:r>
              <w:rPr>
                <w:lang w:eastAsia="en-GB"/>
              </w:rPr>
              <w:t>Fixed Value – “704”</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 xml:space="preserve">Creation Date </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DT(8)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Date of loan creation. Format YYYYMMDD</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Effective Date</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DT(8)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First day when instalment portion was posted</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Due Date</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DT(8)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Due Date of the last portion</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Transaction Details</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AN(20)</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Details of original transaction that will be displayed in statement when instalment portion is posted</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Total invoice amount</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Total Amount that customer will finally pay (includes principal, interest, interest stamp duty, ISUC, Initial fee)</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Additional Info</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AN(50)</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MIGRATION_MODE=Y;</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Principal Amount</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loan amount</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Interest Amount</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Total Interest amount that customer will pay finally</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Interest Amount</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Amount if interest</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Interest Stamp Duty</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Total Interest Stamp Duty will pay finally</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Interest Stamp Duty</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Amount of Interest Stamp Duty</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ISUC</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ISUC amount</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ISUC</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amount of ISUC</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Initial Fee</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Initial Fee amount</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initial fee</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amount of initial fee</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Initial Fee Stamp Duty</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Initial Fee Stamp Duty amount</w:t>
            </w:r>
          </w:p>
        </w:tc>
      </w:tr>
      <w:tr w:rsidR="005775D5" w:rsidTr="00566586">
        <w:tc>
          <w:tcPr>
            <w:tcW w:w="318"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2"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Initial Fee Stamp Duty</w:t>
            </w:r>
          </w:p>
        </w:tc>
        <w:tc>
          <w:tcPr>
            <w:tcW w:w="4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0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70"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Paid amount of Initial Fee Stamp Duty</w:t>
            </w:r>
          </w:p>
        </w:tc>
      </w:tr>
    </w:tbl>
    <w:p w:rsidR="005775D5" w:rsidRDefault="005775D5" w:rsidP="005775D5">
      <w:pPr>
        <w:rPr>
          <w:rFonts w:cs="Calibri"/>
          <w:szCs w:val="22"/>
        </w:rPr>
      </w:pPr>
    </w:p>
    <w:p w:rsidR="005775D5" w:rsidRDefault="005775D5" w:rsidP="005775D5">
      <w:pPr>
        <w:pStyle w:val="Heading3"/>
        <w:ind w:left="709" w:hanging="709"/>
      </w:pPr>
      <w:bookmarkStart w:id="4000" w:name="_Toc346799264"/>
      <w:bookmarkStart w:id="4001" w:name="_Toc503528141"/>
      <w:r>
        <w:rPr>
          <w:b w:val="0"/>
          <w:bCs w:val="0"/>
        </w:rPr>
        <w:t>Instalment Plan - Record Type = “IS”</w:t>
      </w:r>
      <w:bookmarkEnd w:id="4000"/>
      <w:bookmarkEnd w:id="4001"/>
    </w:p>
    <w:p w:rsidR="005775D5" w:rsidRPr="00566586" w:rsidRDefault="005775D5" w:rsidP="005775D5">
      <w:pPr>
        <w:rPr>
          <w:sz w:val="20"/>
          <w:szCs w:val="20"/>
        </w:rPr>
      </w:pPr>
      <w:r w:rsidRPr="00566586">
        <w:rPr>
          <w:sz w:val="20"/>
          <w:szCs w:val="20"/>
          <w:lang w:eastAsia="en-GB"/>
        </w:rPr>
        <w:t xml:space="preserve">The message fields are as follows. </w:t>
      </w:r>
    </w:p>
    <w:tbl>
      <w:tblPr>
        <w:tblW w:w="49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9"/>
        <w:gridCol w:w="2255"/>
        <w:gridCol w:w="904"/>
        <w:gridCol w:w="875"/>
        <w:gridCol w:w="5174"/>
      </w:tblGrid>
      <w:tr w:rsidR="005775D5" w:rsidTr="005775D5">
        <w:trPr>
          <w:cantSplit/>
          <w:tblHeader/>
        </w:trPr>
        <w:tc>
          <w:tcPr>
            <w:tcW w:w="323"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Field No</w:t>
            </w:r>
          </w:p>
        </w:tc>
        <w:tc>
          <w:tcPr>
            <w:tcW w:w="1149"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Field  Name</w:t>
            </w:r>
          </w:p>
        </w:tc>
        <w:tc>
          <w:tcPr>
            <w:tcW w:w="447"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Format/ Size</w:t>
            </w:r>
          </w:p>
        </w:tc>
        <w:tc>
          <w:tcPr>
            <w:tcW w:w="448"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M/O/C</w:t>
            </w:r>
          </w:p>
        </w:tc>
        <w:tc>
          <w:tcPr>
            <w:tcW w:w="2633" w:type="pct"/>
            <w:tcBorders>
              <w:top w:val="single" w:sz="4" w:space="0" w:color="auto"/>
              <w:left w:val="single" w:sz="4" w:space="0" w:color="auto"/>
              <w:bottom w:val="single" w:sz="4" w:space="0" w:color="auto"/>
              <w:right w:val="single" w:sz="4" w:space="0" w:color="auto"/>
            </w:tcBorders>
            <w:shd w:val="clear" w:color="auto" w:fill="FFC000"/>
            <w:hideMark/>
          </w:tcPr>
          <w:p w:rsidR="005775D5" w:rsidRDefault="005775D5">
            <w:pPr>
              <w:pStyle w:val="CellHeader"/>
              <w:rPr>
                <w:lang w:eastAsia="en-GB"/>
              </w:rPr>
            </w:pPr>
            <w:r>
              <w:rPr>
                <w:lang w:eastAsia="en-GB"/>
              </w:rPr>
              <w:t>Description</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Row Code</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AN(2)</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Fixed value – “IS”</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Row Number</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N(7)</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Row number of record in the file</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Instalment Scheme</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AN(14)</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Instalment Scheme Code</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Currency</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AN(3)</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rsidP="00566586">
            <w:pPr>
              <w:pStyle w:val="CellBody"/>
              <w:rPr>
                <w:lang w:eastAsia="en-GB"/>
              </w:rPr>
            </w:pPr>
            <w:r>
              <w:rPr>
                <w:lang w:eastAsia="en-GB"/>
              </w:rPr>
              <w:t>Fixed Value – “704”</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Sequential Number</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AN(3)</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Portion number</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Number of months</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AN(3)</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Total number of portions. This should always be fixed value for all IS records of a IP record</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Creation Date</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DT(8)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Date of loan creation in format YYYYMMDD</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Effective Date</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DT(8)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Date when portion is posted to issuing contract in format YYYYMMDD</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Due Date</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DT(8)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Same as due date of revolving credit card + 1 day in format YYYMMDD</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Principal Amount</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Portion Principal Amount</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Interest Amount</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Portion Interest amount</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Interest Stamp Duty</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Portion Interest Stamp Duty</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ISUC</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rFonts w:cs="Calibri"/>
                <w:lang w:eastAsia="en-GB"/>
              </w:rPr>
            </w:pPr>
            <w:r>
              <w:rPr>
                <w:lang w:eastAsia="en-GB"/>
              </w:rPr>
              <w:t>Portion ISUC</w:t>
            </w:r>
          </w:p>
          <w:p w:rsidR="005775D5" w:rsidRDefault="005775D5">
            <w:pPr>
              <w:pStyle w:val="CellBody"/>
              <w:rPr>
                <w:lang w:eastAsia="en-GB"/>
              </w:rPr>
            </w:pPr>
            <w:r>
              <w:rPr>
                <w:lang w:eastAsia="en-GB"/>
              </w:rPr>
              <w:t>(applicable to 1</w:t>
            </w:r>
            <w:r>
              <w:rPr>
                <w:vertAlign w:val="superscript"/>
                <w:lang w:eastAsia="en-GB"/>
              </w:rPr>
              <w:t>st</w:t>
            </w:r>
            <w:r>
              <w:rPr>
                <w:lang w:eastAsia="en-GB"/>
              </w:rPr>
              <w:t xml:space="preserve"> portion only)</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Initial Fee</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rFonts w:cs="Calibri"/>
                <w:lang w:eastAsia="en-GB"/>
              </w:rPr>
            </w:pPr>
            <w:r>
              <w:rPr>
                <w:lang w:eastAsia="en-GB"/>
              </w:rPr>
              <w:t>Portion Initial Fee</w:t>
            </w:r>
          </w:p>
          <w:p w:rsidR="005775D5" w:rsidRDefault="005775D5">
            <w:pPr>
              <w:pStyle w:val="CellBody"/>
              <w:rPr>
                <w:lang w:eastAsia="en-GB"/>
              </w:rPr>
            </w:pPr>
            <w:r>
              <w:rPr>
                <w:lang w:eastAsia="en-GB"/>
              </w:rPr>
              <w:t>(applicable to the 1</w:t>
            </w:r>
            <w:r>
              <w:rPr>
                <w:vertAlign w:val="superscript"/>
                <w:lang w:eastAsia="en-GB"/>
              </w:rPr>
              <w:t>st</w:t>
            </w:r>
            <w:r>
              <w:rPr>
                <w:lang w:eastAsia="en-GB"/>
              </w:rPr>
              <w:t xml:space="preserve"> portion only)</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Initial Fee Stamp Duty</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N(18)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rFonts w:cs="Calibri"/>
                <w:lang w:eastAsia="en-GB"/>
              </w:rPr>
            </w:pPr>
            <w:r>
              <w:rPr>
                <w:lang w:eastAsia="en-GB"/>
              </w:rPr>
              <w:t>Initial Fee Stamp Duty amount</w:t>
            </w:r>
          </w:p>
          <w:p w:rsidR="005775D5" w:rsidRDefault="005775D5">
            <w:pPr>
              <w:pStyle w:val="CellBody"/>
              <w:rPr>
                <w:lang w:eastAsia="en-GB"/>
              </w:rPr>
            </w:pPr>
            <w:r>
              <w:rPr>
                <w:lang w:eastAsia="en-GB"/>
              </w:rPr>
              <w:t>(applicable to the 1</w:t>
            </w:r>
            <w:r>
              <w:rPr>
                <w:vertAlign w:val="superscript"/>
                <w:lang w:eastAsia="en-GB"/>
              </w:rPr>
              <w:t>st</w:t>
            </w:r>
            <w:r>
              <w:rPr>
                <w:lang w:eastAsia="en-GB"/>
              </w:rPr>
              <w:t xml:space="preserve"> portion only)</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Status</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AN(8)</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Status of portion. All future instalment – “WAITING”, all instalments that were already posted “PAID”</w:t>
            </w:r>
          </w:p>
        </w:tc>
      </w:tr>
      <w:tr w:rsidR="005775D5" w:rsidTr="005775D5">
        <w:tc>
          <w:tcPr>
            <w:tcW w:w="323" w:type="pct"/>
            <w:tcBorders>
              <w:top w:val="single" w:sz="4" w:space="0" w:color="auto"/>
              <w:left w:val="single" w:sz="4" w:space="0" w:color="auto"/>
              <w:bottom w:val="single" w:sz="4" w:space="0" w:color="auto"/>
              <w:right w:val="single" w:sz="4" w:space="0" w:color="auto"/>
            </w:tcBorders>
          </w:tcPr>
          <w:p w:rsidR="005775D5" w:rsidRDefault="005775D5" w:rsidP="005775D5">
            <w:pPr>
              <w:pStyle w:val="CellBody"/>
              <w:numPr>
                <w:ilvl w:val="0"/>
                <w:numId w:val="46"/>
              </w:numPr>
              <w:rPr>
                <w:rFonts w:eastAsia="Calibri"/>
                <w:lang w:eastAsia="en-GB"/>
              </w:rPr>
            </w:pPr>
          </w:p>
        </w:tc>
        <w:tc>
          <w:tcPr>
            <w:tcW w:w="1149"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Additional Info</w:t>
            </w:r>
          </w:p>
        </w:tc>
        <w:tc>
          <w:tcPr>
            <w:tcW w:w="447"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AN(50)</w:t>
            </w:r>
          </w:p>
        </w:tc>
        <w:tc>
          <w:tcPr>
            <w:tcW w:w="448"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w:t>
            </w:r>
          </w:p>
        </w:tc>
        <w:tc>
          <w:tcPr>
            <w:tcW w:w="2633" w:type="pct"/>
            <w:tcBorders>
              <w:top w:val="single" w:sz="4" w:space="0" w:color="auto"/>
              <w:left w:val="single" w:sz="4" w:space="0" w:color="auto"/>
              <w:bottom w:val="single" w:sz="4" w:space="0" w:color="auto"/>
              <w:right w:val="single" w:sz="4" w:space="0" w:color="auto"/>
            </w:tcBorders>
            <w:hideMark/>
          </w:tcPr>
          <w:p w:rsidR="005775D5" w:rsidRDefault="005775D5">
            <w:pPr>
              <w:pStyle w:val="CellBody"/>
              <w:rPr>
                <w:lang w:eastAsia="en-GB"/>
              </w:rPr>
            </w:pPr>
            <w:r>
              <w:rPr>
                <w:lang w:eastAsia="en-GB"/>
              </w:rPr>
              <w:t>MIGRATION_MODE=Y;</w:t>
            </w:r>
          </w:p>
        </w:tc>
      </w:tr>
    </w:tbl>
    <w:p w:rsidR="000434C0" w:rsidRDefault="000434C0" w:rsidP="000434C0">
      <w:pPr>
        <w:pStyle w:val="BodyText"/>
      </w:pPr>
    </w:p>
    <w:p w:rsidR="001D10C0" w:rsidRDefault="001D10C0" w:rsidP="001D10C0">
      <w:pPr>
        <w:pStyle w:val="Heading2"/>
        <w:numPr>
          <w:ilvl w:val="1"/>
          <w:numId w:val="4"/>
        </w:numPr>
        <w:tabs>
          <w:tab w:val="num" w:pos="576"/>
        </w:tabs>
        <w:ind w:left="576"/>
      </w:pPr>
      <w:bookmarkStart w:id="4002" w:name="_Toc503528142"/>
      <w:r>
        <w:t>Impact Areas</w:t>
      </w:r>
      <w:bookmarkEnd w:id="4002"/>
    </w:p>
    <w:p w:rsidR="008326B8" w:rsidRPr="00566586" w:rsidRDefault="008326B8" w:rsidP="008326B8">
      <w:pPr>
        <w:rPr>
          <w:sz w:val="20"/>
          <w:szCs w:val="20"/>
        </w:rPr>
      </w:pPr>
      <w:r w:rsidRPr="00566586">
        <w:rPr>
          <w:sz w:val="20"/>
          <w:szCs w:val="20"/>
        </w:rPr>
        <w:t>For migrated instalments it not is possible to perform the following actions:</w:t>
      </w:r>
    </w:p>
    <w:p w:rsidR="008326B8" w:rsidRPr="00566586" w:rsidRDefault="008326B8" w:rsidP="008326B8">
      <w:pPr>
        <w:pStyle w:val="ListParagraph"/>
        <w:numPr>
          <w:ilvl w:val="0"/>
          <w:numId w:val="45"/>
        </w:numPr>
        <w:contextualSpacing w:val="0"/>
        <w:rPr>
          <w:sz w:val="20"/>
          <w:szCs w:val="20"/>
        </w:rPr>
      </w:pPr>
      <w:r w:rsidRPr="00566586">
        <w:rPr>
          <w:sz w:val="20"/>
          <w:szCs w:val="20"/>
        </w:rPr>
        <w:t>It will not be possible to do technical reversal for migrated instalments since we do not migrate transactions that created the instalment plan</w:t>
      </w:r>
    </w:p>
    <w:p w:rsidR="001D10C0" w:rsidRPr="000434C0" w:rsidRDefault="001D10C0" w:rsidP="000434C0">
      <w:pPr>
        <w:pStyle w:val="BodyText"/>
      </w:pPr>
    </w:p>
    <w:p w:rsidR="00474F39" w:rsidRDefault="005E4916" w:rsidP="00474F39">
      <w:pPr>
        <w:pStyle w:val="Heading1"/>
        <w:numPr>
          <w:ilvl w:val="0"/>
          <w:numId w:val="4"/>
        </w:numPr>
        <w:tabs>
          <w:tab w:val="clear" w:pos="432"/>
          <w:tab w:val="clear" w:pos="720"/>
          <w:tab w:val="num" w:pos="540"/>
        </w:tabs>
        <w:ind w:left="540" w:hanging="540"/>
      </w:pPr>
      <w:bookmarkStart w:id="4003" w:name="_Toc292438795"/>
      <w:bookmarkStart w:id="4004" w:name="_Toc503528143"/>
      <w:r>
        <w:lastRenderedPageBreak/>
        <w:t>Migration T</w:t>
      </w:r>
      <w:r w:rsidR="00474F39">
        <w:t>esting</w:t>
      </w:r>
      <w:bookmarkEnd w:id="4003"/>
      <w:bookmarkEnd w:id="4004"/>
    </w:p>
    <w:p w:rsidR="00474F39" w:rsidRDefault="00474F39" w:rsidP="00474F39">
      <w:pPr>
        <w:pStyle w:val="Heading2"/>
        <w:numPr>
          <w:ilvl w:val="1"/>
          <w:numId w:val="4"/>
        </w:numPr>
        <w:tabs>
          <w:tab w:val="clear" w:pos="720"/>
          <w:tab w:val="clear" w:pos="936"/>
          <w:tab w:val="left" w:pos="567"/>
        </w:tabs>
        <w:ind w:left="567"/>
      </w:pPr>
      <w:bookmarkStart w:id="4005" w:name="_Toc292438796"/>
      <w:bookmarkStart w:id="4006" w:name="_Toc503528144"/>
      <w:r>
        <w:t>Test Process</w:t>
      </w:r>
      <w:bookmarkEnd w:id="4005"/>
      <w:bookmarkEnd w:id="4006"/>
    </w:p>
    <w:p w:rsidR="00474F39" w:rsidRPr="00566586" w:rsidRDefault="00474F39" w:rsidP="00474F39">
      <w:pPr>
        <w:rPr>
          <w:sz w:val="20"/>
          <w:szCs w:val="20"/>
        </w:rPr>
      </w:pPr>
      <w:r w:rsidRPr="00566586">
        <w:rPr>
          <w:sz w:val="20"/>
          <w:szCs w:val="20"/>
        </w:rPr>
        <w:t>Before running the live migration the same actions (as per plan below) should be done on test systems with measuring the time required for each task and correcting the migration schedule accordingly.</w:t>
      </w:r>
    </w:p>
    <w:p w:rsidR="00474F39" w:rsidRPr="00566586" w:rsidRDefault="00474F39" w:rsidP="00474F39">
      <w:pPr>
        <w:rPr>
          <w:sz w:val="20"/>
          <w:szCs w:val="20"/>
        </w:rPr>
      </w:pPr>
      <w:r w:rsidRPr="00566586">
        <w:rPr>
          <w:sz w:val="20"/>
          <w:szCs w:val="20"/>
        </w:rPr>
        <w:t>Test migration is done on test system which contains the fresh copy of production system (with all objects, not only setup).</w:t>
      </w:r>
    </w:p>
    <w:p w:rsidR="00474F39" w:rsidRPr="00566586" w:rsidRDefault="00474F39" w:rsidP="00474F39">
      <w:pPr>
        <w:rPr>
          <w:sz w:val="20"/>
          <w:szCs w:val="20"/>
        </w:rPr>
      </w:pPr>
      <w:r w:rsidRPr="00566586">
        <w:rPr>
          <w:sz w:val="20"/>
          <w:szCs w:val="20"/>
        </w:rPr>
        <w:t>Test migration will also be used to develop methodology and scripts for migrated data reconciliation. Normally there should be set of select queries to be run in two systems and then automatic comparing of the resulting files.</w:t>
      </w:r>
    </w:p>
    <w:p w:rsidR="00474F39" w:rsidRPr="00566586" w:rsidRDefault="00474F39" w:rsidP="00474F39">
      <w:pPr>
        <w:rPr>
          <w:sz w:val="20"/>
          <w:szCs w:val="20"/>
        </w:rPr>
      </w:pPr>
      <w:r w:rsidRPr="00566586">
        <w:rPr>
          <w:sz w:val="20"/>
          <w:szCs w:val="20"/>
        </w:rPr>
        <w:t>The following testing process is defined. This will need to take place before the 1</w:t>
      </w:r>
      <w:r w:rsidRPr="00566586">
        <w:rPr>
          <w:sz w:val="20"/>
          <w:szCs w:val="20"/>
          <w:vertAlign w:val="superscript"/>
        </w:rPr>
        <w:t>st</w:t>
      </w:r>
      <w:r w:rsidRPr="00566586">
        <w:rPr>
          <w:sz w:val="20"/>
          <w:szCs w:val="20"/>
        </w:rPr>
        <w:t xml:space="preserve"> stage of the migration:</w:t>
      </w:r>
    </w:p>
    <w:p w:rsidR="00DF2BAC" w:rsidRPr="00566586" w:rsidRDefault="00474F39">
      <w:pPr>
        <w:numPr>
          <w:ilvl w:val="0"/>
          <w:numId w:val="19"/>
        </w:numPr>
        <w:rPr>
          <w:sz w:val="20"/>
          <w:szCs w:val="20"/>
        </w:rPr>
      </w:pPr>
      <w:r w:rsidRPr="00566586">
        <w:rPr>
          <w:sz w:val="20"/>
          <w:szCs w:val="20"/>
        </w:rPr>
        <w:t xml:space="preserve">Extraction process validation – Testing of extraction of data from legacy system. This will identify any issues related to the data extracted, and correct them before the actual migration of the data to WAY4. </w:t>
      </w:r>
    </w:p>
    <w:p w:rsidR="00DF2BAC" w:rsidRPr="00566586" w:rsidRDefault="00474F39">
      <w:pPr>
        <w:numPr>
          <w:ilvl w:val="1"/>
          <w:numId w:val="19"/>
        </w:numPr>
        <w:rPr>
          <w:sz w:val="20"/>
          <w:szCs w:val="20"/>
        </w:rPr>
      </w:pPr>
      <w:r w:rsidRPr="00566586">
        <w:rPr>
          <w:sz w:val="20"/>
          <w:szCs w:val="20"/>
        </w:rPr>
        <w:t>Responsible Teams:</w:t>
      </w:r>
    </w:p>
    <w:p w:rsidR="00DF2BAC" w:rsidRPr="00566586" w:rsidRDefault="00FD2022">
      <w:pPr>
        <w:numPr>
          <w:ilvl w:val="2"/>
          <w:numId w:val="19"/>
        </w:numPr>
        <w:rPr>
          <w:sz w:val="20"/>
          <w:szCs w:val="20"/>
        </w:rPr>
      </w:pPr>
      <w:r>
        <w:rPr>
          <w:sz w:val="20"/>
          <w:szCs w:val="20"/>
        </w:rPr>
        <w:t>OCB</w:t>
      </w:r>
      <w:r w:rsidR="00474F39" w:rsidRPr="00566586">
        <w:rPr>
          <w:sz w:val="20"/>
          <w:szCs w:val="20"/>
        </w:rPr>
        <w:t>: Responsible party for production of report identifying issues related to data extraction</w:t>
      </w:r>
    </w:p>
    <w:p w:rsidR="00DF2BAC" w:rsidRPr="00566586" w:rsidRDefault="00FD2022">
      <w:pPr>
        <w:numPr>
          <w:ilvl w:val="2"/>
          <w:numId w:val="19"/>
        </w:numPr>
        <w:rPr>
          <w:sz w:val="20"/>
          <w:szCs w:val="20"/>
        </w:rPr>
      </w:pPr>
      <w:r>
        <w:rPr>
          <w:sz w:val="20"/>
          <w:szCs w:val="20"/>
        </w:rPr>
        <w:t>OCB</w:t>
      </w:r>
      <w:r w:rsidR="00474F39" w:rsidRPr="00566586">
        <w:rPr>
          <w:sz w:val="20"/>
          <w:szCs w:val="20"/>
        </w:rPr>
        <w:t>: Responsible party for correction of errors identified in the report</w:t>
      </w:r>
    </w:p>
    <w:p w:rsidR="00DF2BAC" w:rsidRPr="00566586" w:rsidRDefault="00474F39">
      <w:pPr>
        <w:numPr>
          <w:ilvl w:val="0"/>
          <w:numId w:val="19"/>
        </w:numPr>
        <w:rPr>
          <w:sz w:val="20"/>
          <w:szCs w:val="20"/>
        </w:rPr>
      </w:pPr>
      <w:r w:rsidRPr="00566586">
        <w:rPr>
          <w:sz w:val="20"/>
          <w:szCs w:val="20"/>
        </w:rPr>
        <w:t>Data Transformation validation – Testing of data transformations from legacy system to WAY4 structures and tables. The process will validate the correct mapping of the legacy system fields to the corresponding WAY4 database table fields. A comparative report will be produced identifying issues related to data mapping.</w:t>
      </w:r>
    </w:p>
    <w:p w:rsidR="00DF2BAC" w:rsidRPr="00566586" w:rsidRDefault="00474F39">
      <w:pPr>
        <w:numPr>
          <w:ilvl w:val="1"/>
          <w:numId w:val="19"/>
        </w:numPr>
        <w:rPr>
          <w:sz w:val="20"/>
          <w:szCs w:val="20"/>
        </w:rPr>
      </w:pPr>
      <w:r w:rsidRPr="00566586">
        <w:rPr>
          <w:sz w:val="20"/>
          <w:szCs w:val="20"/>
        </w:rPr>
        <w:t>Responsible Teams:</w:t>
      </w:r>
    </w:p>
    <w:p w:rsidR="00DF2BAC" w:rsidRPr="00566586" w:rsidRDefault="00FD2022">
      <w:pPr>
        <w:numPr>
          <w:ilvl w:val="2"/>
          <w:numId w:val="19"/>
        </w:numPr>
        <w:rPr>
          <w:sz w:val="20"/>
          <w:szCs w:val="20"/>
        </w:rPr>
      </w:pPr>
      <w:r>
        <w:rPr>
          <w:sz w:val="20"/>
          <w:szCs w:val="20"/>
        </w:rPr>
        <w:t>OCB</w:t>
      </w:r>
      <w:r w:rsidR="00474F39" w:rsidRPr="00566586">
        <w:rPr>
          <w:sz w:val="20"/>
          <w:szCs w:val="20"/>
        </w:rPr>
        <w:t>: Responsible party for production of report identifying issues related to data mapping</w:t>
      </w:r>
    </w:p>
    <w:p w:rsidR="00DF2BAC" w:rsidRPr="00566586" w:rsidRDefault="00FD2022">
      <w:pPr>
        <w:numPr>
          <w:ilvl w:val="2"/>
          <w:numId w:val="19"/>
        </w:numPr>
        <w:rPr>
          <w:sz w:val="20"/>
          <w:szCs w:val="20"/>
        </w:rPr>
      </w:pPr>
      <w:r>
        <w:rPr>
          <w:sz w:val="20"/>
          <w:szCs w:val="20"/>
        </w:rPr>
        <w:t>OCB</w:t>
      </w:r>
      <w:r w:rsidR="00474F39" w:rsidRPr="00566586">
        <w:rPr>
          <w:sz w:val="20"/>
          <w:szCs w:val="20"/>
        </w:rPr>
        <w:t>: Responsible party for correction of errors identified in the report</w:t>
      </w:r>
    </w:p>
    <w:p w:rsidR="00DF2BAC" w:rsidRPr="00566586" w:rsidRDefault="00474F39">
      <w:pPr>
        <w:numPr>
          <w:ilvl w:val="0"/>
          <w:numId w:val="19"/>
        </w:numPr>
        <w:rPr>
          <w:sz w:val="20"/>
          <w:szCs w:val="20"/>
        </w:rPr>
      </w:pPr>
      <w:r w:rsidRPr="00566586">
        <w:rPr>
          <w:sz w:val="20"/>
          <w:szCs w:val="20"/>
        </w:rPr>
        <w:t xml:space="preserve">File Production validation – Testing of files produced for data import to WAY4. The process will validate the files generated and produce a report identifying any errors in the files. </w:t>
      </w:r>
    </w:p>
    <w:p w:rsidR="00DF2BAC" w:rsidRPr="00566586" w:rsidRDefault="00474F39">
      <w:pPr>
        <w:numPr>
          <w:ilvl w:val="1"/>
          <w:numId w:val="19"/>
        </w:numPr>
        <w:rPr>
          <w:sz w:val="20"/>
          <w:szCs w:val="20"/>
        </w:rPr>
      </w:pPr>
      <w:r w:rsidRPr="00566586">
        <w:rPr>
          <w:sz w:val="20"/>
          <w:szCs w:val="20"/>
        </w:rPr>
        <w:t>Responsible Teams:</w:t>
      </w:r>
    </w:p>
    <w:p w:rsidR="00DF2BAC" w:rsidRPr="00566586" w:rsidRDefault="00FD2022">
      <w:pPr>
        <w:numPr>
          <w:ilvl w:val="2"/>
          <w:numId w:val="19"/>
        </w:numPr>
        <w:rPr>
          <w:sz w:val="20"/>
          <w:szCs w:val="20"/>
        </w:rPr>
      </w:pPr>
      <w:r>
        <w:rPr>
          <w:sz w:val="20"/>
          <w:szCs w:val="20"/>
        </w:rPr>
        <w:t>OCB</w:t>
      </w:r>
      <w:r w:rsidR="00474F39" w:rsidRPr="00566586">
        <w:rPr>
          <w:sz w:val="20"/>
          <w:szCs w:val="20"/>
        </w:rPr>
        <w:t xml:space="preserve">: Responsible party for generation of files as per agreed format in OW standard formats and reports for the result. Files will be provided to </w:t>
      </w:r>
      <w:r>
        <w:rPr>
          <w:sz w:val="20"/>
          <w:szCs w:val="20"/>
        </w:rPr>
        <w:t>OCB</w:t>
      </w:r>
      <w:r w:rsidR="00474F39" w:rsidRPr="00566586">
        <w:rPr>
          <w:sz w:val="20"/>
          <w:szCs w:val="20"/>
        </w:rPr>
        <w:t xml:space="preserve"> and </w:t>
      </w:r>
      <w:r>
        <w:rPr>
          <w:sz w:val="20"/>
          <w:szCs w:val="20"/>
        </w:rPr>
        <w:t>OCB</w:t>
      </w:r>
      <w:r w:rsidR="00474F39" w:rsidRPr="00566586">
        <w:rPr>
          <w:sz w:val="20"/>
          <w:szCs w:val="20"/>
        </w:rPr>
        <w:t xml:space="preserve"> will load the file into WAY4 with OW support in case of issues</w:t>
      </w:r>
    </w:p>
    <w:p w:rsidR="00DF2BAC" w:rsidRPr="00566586" w:rsidRDefault="00FD2022">
      <w:pPr>
        <w:numPr>
          <w:ilvl w:val="2"/>
          <w:numId w:val="19"/>
        </w:numPr>
        <w:rPr>
          <w:sz w:val="20"/>
          <w:szCs w:val="20"/>
        </w:rPr>
      </w:pPr>
      <w:r>
        <w:rPr>
          <w:sz w:val="20"/>
          <w:szCs w:val="20"/>
        </w:rPr>
        <w:t>OCB</w:t>
      </w:r>
      <w:r w:rsidR="00474F39" w:rsidRPr="00566586">
        <w:rPr>
          <w:sz w:val="20"/>
          <w:szCs w:val="20"/>
        </w:rPr>
        <w:t>: Responsible party for uploading the files into WAY4 and validation of the data imported</w:t>
      </w:r>
    </w:p>
    <w:p w:rsidR="00DF2BAC" w:rsidRPr="00566586" w:rsidRDefault="00474F39">
      <w:pPr>
        <w:numPr>
          <w:ilvl w:val="2"/>
          <w:numId w:val="19"/>
        </w:numPr>
        <w:rPr>
          <w:sz w:val="20"/>
          <w:szCs w:val="20"/>
        </w:rPr>
      </w:pPr>
      <w:r w:rsidRPr="00566586">
        <w:rPr>
          <w:sz w:val="20"/>
          <w:szCs w:val="20"/>
        </w:rPr>
        <w:t>OpenWay: Responsible party for support related to issues observed during this testing</w:t>
      </w:r>
    </w:p>
    <w:p w:rsidR="00DF2BAC" w:rsidRPr="00566586" w:rsidRDefault="00474F39">
      <w:pPr>
        <w:numPr>
          <w:ilvl w:val="0"/>
          <w:numId w:val="19"/>
        </w:numPr>
        <w:rPr>
          <w:sz w:val="20"/>
          <w:szCs w:val="20"/>
        </w:rPr>
      </w:pPr>
      <w:r w:rsidRPr="00566586">
        <w:rPr>
          <w:sz w:val="20"/>
          <w:szCs w:val="20"/>
        </w:rPr>
        <w:t>Performance Testing – Testing integrated system performance. The process will validate the time it takes for the migration process to execute and produce a report identifying issues related to performance.</w:t>
      </w:r>
    </w:p>
    <w:p w:rsidR="00DF2BAC" w:rsidRPr="00566586" w:rsidRDefault="00474F39">
      <w:pPr>
        <w:numPr>
          <w:ilvl w:val="1"/>
          <w:numId w:val="19"/>
        </w:numPr>
        <w:rPr>
          <w:sz w:val="20"/>
          <w:szCs w:val="20"/>
        </w:rPr>
      </w:pPr>
      <w:r w:rsidRPr="00566586">
        <w:rPr>
          <w:sz w:val="20"/>
          <w:szCs w:val="20"/>
        </w:rPr>
        <w:t>Responsible Teams:</w:t>
      </w:r>
    </w:p>
    <w:p w:rsidR="00DF2BAC" w:rsidRPr="00566586" w:rsidRDefault="00FD2022">
      <w:pPr>
        <w:numPr>
          <w:ilvl w:val="2"/>
          <w:numId w:val="19"/>
        </w:numPr>
        <w:rPr>
          <w:sz w:val="20"/>
          <w:szCs w:val="20"/>
        </w:rPr>
      </w:pPr>
      <w:r>
        <w:rPr>
          <w:sz w:val="20"/>
          <w:szCs w:val="20"/>
        </w:rPr>
        <w:t>OCB</w:t>
      </w:r>
      <w:r w:rsidR="00474F39" w:rsidRPr="00566586">
        <w:rPr>
          <w:sz w:val="20"/>
          <w:szCs w:val="20"/>
        </w:rPr>
        <w:t>: Responsible party for generation of files and reports and validate if the time allocated for migration is enough</w:t>
      </w:r>
    </w:p>
    <w:p w:rsidR="00DF2BAC" w:rsidRPr="00566586" w:rsidRDefault="00FD2022">
      <w:pPr>
        <w:numPr>
          <w:ilvl w:val="2"/>
          <w:numId w:val="19"/>
        </w:numPr>
        <w:rPr>
          <w:sz w:val="20"/>
          <w:szCs w:val="20"/>
        </w:rPr>
      </w:pPr>
      <w:r>
        <w:rPr>
          <w:sz w:val="20"/>
          <w:szCs w:val="20"/>
        </w:rPr>
        <w:t>OCB</w:t>
      </w:r>
      <w:r w:rsidR="00474F39" w:rsidRPr="00566586">
        <w:rPr>
          <w:sz w:val="20"/>
          <w:szCs w:val="20"/>
        </w:rPr>
        <w:t>: Responsible party for uploading the files into WAY4 and validation of the data imported</w:t>
      </w:r>
    </w:p>
    <w:p w:rsidR="00DF2BAC" w:rsidRPr="00566586" w:rsidRDefault="00474F39">
      <w:pPr>
        <w:numPr>
          <w:ilvl w:val="2"/>
          <w:numId w:val="19"/>
        </w:numPr>
        <w:rPr>
          <w:sz w:val="20"/>
          <w:szCs w:val="20"/>
        </w:rPr>
      </w:pPr>
      <w:r w:rsidRPr="00566586">
        <w:rPr>
          <w:sz w:val="20"/>
          <w:szCs w:val="20"/>
        </w:rPr>
        <w:t>OpenWay: Responsible party for support related to issues observed during this testing and validate if the time allocated for migration is enough</w:t>
      </w:r>
    </w:p>
    <w:p w:rsidR="00DF2BAC" w:rsidRPr="00566586" w:rsidRDefault="00474F39">
      <w:pPr>
        <w:numPr>
          <w:ilvl w:val="0"/>
          <w:numId w:val="19"/>
        </w:numPr>
        <w:rPr>
          <w:sz w:val="20"/>
          <w:szCs w:val="20"/>
        </w:rPr>
      </w:pPr>
      <w:r w:rsidRPr="00566586">
        <w:rPr>
          <w:sz w:val="20"/>
          <w:szCs w:val="20"/>
        </w:rPr>
        <w:t xml:space="preserve">Final validation – Testing of the migration process defined. </w:t>
      </w:r>
    </w:p>
    <w:p w:rsidR="00DF2BAC" w:rsidRPr="00566586" w:rsidRDefault="00474F39">
      <w:pPr>
        <w:numPr>
          <w:ilvl w:val="1"/>
          <w:numId w:val="19"/>
        </w:numPr>
        <w:rPr>
          <w:sz w:val="20"/>
          <w:szCs w:val="20"/>
        </w:rPr>
      </w:pPr>
      <w:r w:rsidRPr="00566586">
        <w:rPr>
          <w:sz w:val="20"/>
          <w:szCs w:val="20"/>
        </w:rPr>
        <w:lastRenderedPageBreak/>
        <w:t>Responsible Teams:</w:t>
      </w:r>
    </w:p>
    <w:p w:rsidR="00DF2BAC" w:rsidRPr="00566586" w:rsidRDefault="00FD2022">
      <w:pPr>
        <w:numPr>
          <w:ilvl w:val="2"/>
          <w:numId w:val="19"/>
        </w:numPr>
        <w:rPr>
          <w:sz w:val="20"/>
          <w:szCs w:val="20"/>
        </w:rPr>
      </w:pPr>
      <w:r>
        <w:rPr>
          <w:sz w:val="20"/>
          <w:szCs w:val="20"/>
        </w:rPr>
        <w:t>OCB</w:t>
      </w:r>
      <w:r w:rsidR="00474F39" w:rsidRPr="00566586">
        <w:rPr>
          <w:sz w:val="20"/>
          <w:szCs w:val="20"/>
        </w:rPr>
        <w:t>: Responsible party for migration execution up to the xml file creation and respective control process creation (database and scripts)</w:t>
      </w:r>
    </w:p>
    <w:p w:rsidR="00DF2BAC" w:rsidRPr="00566586" w:rsidRDefault="00FD2022">
      <w:pPr>
        <w:numPr>
          <w:ilvl w:val="2"/>
          <w:numId w:val="19"/>
        </w:numPr>
        <w:rPr>
          <w:sz w:val="20"/>
          <w:szCs w:val="20"/>
        </w:rPr>
      </w:pPr>
      <w:r>
        <w:rPr>
          <w:sz w:val="20"/>
          <w:szCs w:val="20"/>
        </w:rPr>
        <w:t>OCB</w:t>
      </w:r>
      <w:r w:rsidR="00474F39" w:rsidRPr="00566586">
        <w:rPr>
          <w:sz w:val="20"/>
          <w:szCs w:val="20"/>
        </w:rPr>
        <w:t>: Responsible party for validation of data imported into WAY4</w:t>
      </w:r>
    </w:p>
    <w:p w:rsidR="00DF2BAC" w:rsidRPr="00566586" w:rsidRDefault="00474F39">
      <w:pPr>
        <w:numPr>
          <w:ilvl w:val="2"/>
          <w:numId w:val="19"/>
        </w:numPr>
        <w:rPr>
          <w:sz w:val="20"/>
          <w:szCs w:val="20"/>
        </w:rPr>
      </w:pPr>
      <w:r w:rsidRPr="00566586">
        <w:rPr>
          <w:sz w:val="20"/>
          <w:szCs w:val="20"/>
        </w:rPr>
        <w:t>OpenWay: Responsible party for support related to issues observed during this testing</w:t>
      </w:r>
    </w:p>
    <w:p w:rsidR="00474F39" w:rsidRPr="00566586" w:rsidRDefault="00474F39" w:rsidP="00474F39">
      <w:pPr>
        <w:rPr>
          <w:sz w:val="20"/>
          <w:szCs w:val="20"/>
        </w:rPr>
      </w:pPr>
    </w:p>
    <w:p w:rsidR="00474F39" w:rsidRPr="00566586" w:rsidRDefault="00474F39" w:rsidP="00474F39">
      <w:pPr>
        <w:rPr>
          <w:sz w:val="20"/>
          <w:szCs w:val="20"/>
        </w:rPr>
      </w:pPr>
      <w:r w:rsidRPr="00566586">
        <w:rPr>
          <w:sz w:val="20"/>
          <w:szCs w:val="20"/>
        </w:rPr>
        <w:t>In case the validation revealed that test migration failed to transfer all data correctly, changes should be made to migration scripts, the test systems should be setup again as a copy of production and new test migration should be run.</w:t>
      </w:r>
    </w:p>
    <w:p w:rsidR="00474F39" w:rsidRPr="00566586" w:rsidRDefault="00474F39" w:rsidP="00474F39">
      <w:pPr>
        <w:rPr>
          <w:sz w:val="20"/>
          <w:szCs w:val="20"/>
        </w:rPr>
      </w:pPr>
      <w:r w:rsidRPr="00566586">
        <w:rPr>
          <w:sz w:val="20"/>
          <w:szCs w:val="20"/>
        </w:rPr>
        <w:t>Production migration should only be planned when test migration was considered successful.</w:t>
      </w:r>
    </w:p>
    <w:p w:rsidR="00474F39" w:rsidRDefault="00474F39" w:rsidP="00474F39"/>
    <w:p w:rsidR="00474F39" w:rsidRDefault="00474F39" w:rsidP="00474F39">
      <w:pPr>
        <w:pStyle w:val="Heading2"/>
        <w:numPr>
          <w:ilvl w:val="1"/>
          <w:numId w:val="4"/>
        </w:numPr>
        <w:tabs>
          <w:tab w:val="clear" w:pos="720"/>
          <w:tab w:val="clear" w:pos="936"/>
          <w:tab w:val="left" w:pos="567"/>
        </w:tabs>
        <w:ind w:left="567"/>
      </w:pPr>
      <w:bookmarkStart w:id="4007" w:name="_Toc292438797"/>
      <w:bookmarkStart w:id="4008" w:name="_Toc503528145"/>
      <w:r>
        <w:t>Control Procedures</w:t>
      </w:r>
      <w:bookmarkEnd w:id="4007"/>
      <w:bookmarkEnd w:id="4008"/>
    </w:p>
    <w:p w:rsidR="00474F39" w:rsidRPr="00566586" w:rsidRDefault="00FD2022" w:rsidP="00474F39">
      <w:pPr>
        <w:rPr>
          <w:sz w:val="20"/>
          <w:szCs w:val="20"/>
        </w:rPr>
      </w:pPr>
      <w:r>
        <w:rPr>
          <w:sz w:val="20"/>
          <w:szCs w:val="20"/>
        </w:rPr>
        <w:t>OCB</w:t>
      </w:r>
      <w:r w:rsidR="00474F39" w:rsidRPr="00566586">
        <w:rPr>
          <w:sz w:val="20"/>
          <w:szCs w:val="20"/>
        </w:rPr>
        <w:t xml:space="preserve"> will provide the SQLs which need to be run on the legacy </w:t>
      </w:r>
      <w:r>
        <w:rPr>
          <w:sz w:val="20"/>
          <w:szCs w:val="20"/>
        </w:rPr>
        <w:t>CardWork</w:t>
      </w:r>
      <w:r w:rsidR="00474F39" w:rsidRPr="00566586">
        <w:rPr>
          <w:sz w:val="20"/>
          <w:szCs w:val="20"/>
        </w:rPr>
        <w:t xml:space="preserve"> system (IL ETL extract). OW will provide SQL queries for corresponding to all output requirements defined from WAY4 in order to help in comparison of input Vs output. Validation should be done by </w:t>
      </w:r>
      <w:r>
        <w:rPr>
          <w:sz w:val="20"/>
          <w:szCs w:val="20"/>
        </w:rPr>
        <w:t>OCB</w:t>
      </w:r>
      <w:r w:rsidR="00474F39" w:rsidRPr="00566586">
        <w:rPr>
          <w:sz w:val="20"/>
          <w:szCs w:val="20"/>
        </w:rPr>
        <w:t xml:space="preserve"> based on SQL output given by OpenWay and </w:t>
      </w:r>
      <w:r>
        <w:rPr>
          <w:sz w:val="20"/>
          <w:szCs w:val="20"/>
        </w:rPr>
        <w:t>OCB</w:t>
      </w:r>
      <w:r w:rsidR="00474F39" w:rsidRPr="00566586">
        <w:rPr>
          <w:sz w:val="20"/>
          <w:szCs w:val="20"/>
        </w:rPr>
        <w:t>. The following validations (based on SQL queries) will be performed:</w:t>
      </w:r>
    </w:p>
    <w:p w:rsidR="00DF2BAC" w:rsidRPr="00566586" w:rsidRDefault="00474F39">
      <w:pPr>
        <w:numPr>
          <w:ilvl w:val="0"/>
          <w:numId w:val="21"/>
        </w:numPr>
        <w:spacing w:after="0"/>
        <w:rPr>
          <w:sz w:val="20"/>
          <w:szCs w:val="20"/>
        </w:rPr>
      </w:pPr>
      <w:r w:rsidRPr="00566586">
        <w:rPr>
          <w:sz w:val="20"/>
          <w:szCs w:val="20"/>
        </w:rPr>
        <w:t>List of clients including NIF and name [table: client]</w:t>
      </w:r>
    </w:p>
    <w:p w:rsidR="00DF2BAC" w:rsidRPr="00566586" w:rsidRDefault="00474F39">
      <w:pPr>
        <w:numPr>
          <w:ilvl w:val="0"/>
          <w:numId w:val="21"/>
        </w:numPr>
        <w:spacing w:after="0"/>
        <w:rPr>
          <w:sz w:val="20"/>
          <w:szCs w:val="20"/>
        </w:rPr>
      </w:pPr>
      <w:r w:rsidRPr="00566586">
        <w:rPr>
          <w:sz w:val="20"/>
          <w:szCs w:val="20"/>
        </w:rPr>
        <w:t>Total number of contracts per product/status [table: acnt_contract]</w:t>
      </w:r>
    </w:p>
    <w:p w:rsidR="00DF2BAC" w:rsidRPr="00566586" w:rsidRDefault="00474F39">
      <w:pPr>
        <w:numPr>
          <w:ilvl w:val="1"/>
          <w:numId w:val="21"/>
        </w:numPr>
        <w:spacing w:after="0"/>
        <w:rPr>
          <w:sz w:val="20"/>
          <w:szCs w:val="20"/>
        </w:rPr>
      </w:pPr>
      <w:r w:rsidRPr="00566586">
        <w:rPr>
          <w:sz w:val="20"/>
          <w:szCs w:val="20"/>
        </w:rPr>
        <w:t>Super-holding</w:t>
      </w:r>
    </w:p>
    <w:p w:rsidR="00DF2BAC" w:rsidRPr="00566586" w:rsidRDefault="00474F39">
      <w:pPr>
        <w:numPr>
          <w:ilvl w:val="1"/>
          <w:numId w:val="21"/>
        </w:numPr>
        <w:spacing w:after="0"/>
        <w:rPr>
          <w:sz w:val="20"/>
          <w:szCs w:val="20"/>
        </w:rPr>
      </w:pPr>
      <w:r w:rsidRPr="00566586">
        <w:rPr>
          <w:sz w:val="20"/>
          <w:szCs w:val="20"/>
        </w:rPr>
        <w:t>Holding</w:t>
      </w:r>
    </w:p>
    <w:p w:rsidR="00DF2BAC" w:rsidRPr="00566586" w:rsidRDefault="00474F39">
      <w:pPr>
        <w:numPr>
          <w:ilvl w:val="1"/>
          <w:numId w:val="21"/>
        </w:numPr>
        <w:spacing w:after="0"/>
        <w:rPr>
          <w:sz w:val="20"/>
          <w:szCs w:val="20"/>
        </w:rPr>
      </w:pPr>
      <w:r w:rsidRPr="00566586">
        <w:rPr>
          <w:sz w:val="20"/>
          <w:szCs w:val="20"/>
        </w:rPr>
        <w:t>Sub-holding</w:t>
      </w:r>
    </w:p>
    <w:p w:rsidR="00DF2BAC" w:rsidRPr="00566586" w:rsidRDefault="00474F39">
      <w:pPr>
        <w:numPr>
          <w:ilvl w:val="1"/>
          <w:numId w:val="21"/>
        </w:numPr>
        <w:spacing w:after="0"/>
        <w:rPr>
          <w:sz w:val="20"/>
          <w:szCs w:val="20"/>
        </w:rPr>
      </w:pPr>
      <w:r w:rsidRPr="00566586">
        <w:rPr>
          <w:sz w:val="20"/>
          <w:szCs w:val="20"/>
        </w:rPr>
        <w:t>Company</w:t>
      </w:r>
    </w:p>
    <w:p w:rsidR="00DF2BAC" w:rsidRPr="00566586" w:rsidRDefault="00474F39">
      <w:pPr>
        <w:numPr>
          <w:ilvl w:val="1"/>
          <w:numId w:val="21"/>
        </w:numPr>
        <w:spacing w:after="0"/>
        <w:rPr>
          <w:sz w:val="20"/>
          <w:szCs w:val="20"/>
        </w:rPr>
      </w:pPr>
      <w:r w:rsidRPr="00566586">
        <w:rPr>
          <w:sz w:val="20"/>
          <w:szCs w:val="20"/>
        </w:rPr>
        <w:t>Store</w:t>
      </w:r>
    </w:p>
    <w:p w:rsidR="00DF2BAC" w:rsidRPr="00566586" w:rsidRDefault="00474F39">
      <w:pPr>
        <w:numPr>
          <w:ilvl w:val="1"/>
          <w:numId w:val="21"/>
        </w:numPr>
        <w:spacing w:after="0"/>
        <w:rPr>
          <w:sz w:val="20"/>
          <w:szCs w:val="20"/>
        </w:rPr>
      </w:pPr>
      <w:r w:rsidRPr="00566586">
        <w:rPr>
          <w:sz w:val="20"/>
          <w:szCs w:val="20"/>
        </w:rPr>
        <w:t>Terminal (i.e. ATM</w:t>
      </w:r>
      <w:r w:rsidR="00320B17" w:rsidRPr="00566586">
        <w:rPr>
          <w:sz w:val="20"/>
          <w:szCs w:val="20"/>
        </w:rPr>
        <w:t>, POS e</w:t>
      </w:r>
      <w:r w:rsidRPr="00566586">
        <w:rPr>
          <w:sz w:val="20"/>
          <w:szCs w:val="20"/>
        </w:rPr>
        <w:t>tc)</w:t>
      </w:r>
    </w:p>
    <w:p w:rsidR="00DF2BAC" w:rsidRPr="00566586" w:rsidRDefault="00474F39">
      <w:pPr>
        <w:numPr>
          <w:ilvl w:val="1"/>
          <w:numId w:val="21"/>
        </w:numPr>
        <w:spacing w:after="0"/>
        <w:rPr>
          <w:sz w:val="20"/>
          <w:szCs w:val="20"/>
        </w:rPr>
      </w:pPr>
      <w:r w:rsidRPr="00566586">
        <w:rPr>
          <w:sz w:val="20"/>
          <w:szCs w:val="20"/>
        </w:rPr>
        <w:t>Device</w:t>
      </w:r>
    </w:p>
    <w:p w:rsidR="00DF2BAC" w:rsidRPr="00566586" w:rsidRDefault="00474F39">
      <w:pPr>
        <w:numPr>
          <w:ilvl w:val="1"/>
          <w:numId w:val="21"/>
        </w:numPr>
        <w:spacing w:after="0"/>
        <w:rPr>
          <w:sz w:val="20"/>
          <w:szCs w:val="20"/>
        </w:rPr>
      </w:pPr>
      <w:r w:rsidRPr="00566586">
        <w:rPr>
          <w:sz w:val="20"/>
          <w:szCs w:val="20"/>
        </w:rPr>
        <w:t>Banks</w:t>
      </w:r>
    </w:p>
    <w:p w:rsidR="00DF2BAC" w:rsidRPr="00566586" w:rsidRDefault="00474F39">
      <w:pPr>
        <w:numPr>
          <w:ilvl w:val="1"/>
          <w:numId w:val="21"/>
        </w:numPr>
        <w:spacing w:after="0"/>
        <w:rPr>
          <w:sz w:val="20"/>
          <w:szCs w:val="20"/>
        </w:rPr>
      </w:pPr>
      <w:r w:rsidRPr="00566586">
        <w:rPr>
          <w:sz w:val="20"/>
          <w:szCs w:val="20"/>
        </w:rPr>
        <w:t>Branch</w:t>
      </w:r>
    </w:p>
    <w:p w:rsidR="00DF2BAC" w:rsidRPr="00566586" w:rsidRDefault="00474F39">
      <w:pPr>
        <w:numPr>
          <w:ilvl w:val="0"/>
          <w:numId w:val="21"/>
        </w:numPr>
        <w:spacing w:after="0"/>
        <w:rPr>
          <w:sz w:val="20"/>
          <w:szCs w:val="20"/>
        </w:rPr>
      </w:pPr>
      <w:r w:rsidRPr="00566586">
        <w:rPr>
          <w:sz w:val="20"/>
          <w:szCs w:val="20"/>
        </w:rPr>
        <w:t>Open balance per contract , per account, including contract product and IBAN (sum of all migrated transactions) [table: acnt_contract, account]</w:t>
      </w:r>
    </w:p>
    <w:p w:rsidR="00DF2BAC" w:rsidRPr="00566586" w:rsidRDefault="00474F39">
      <w:pPr>
        <w:numPr>
          <w:ilvl w:val="0"/>
          <w:numId w:val="21"/>
        </w:numPr>
        <w:spacing w:after="0"/>
        <w:rPr>
          <w:sz w:val="20"/>
          <w:szCs w:val="20"/>
        </w:rPr>
      </w:pPr>
      <w:r w:rsidRPr="00566586">
        <w:rPr>
          <w:sz w:val="20"/>
          <w:szCs w:val="20"/>
        </w:rPr>
        <w:t xml:space="preserve">Total of  cards/BINs in stop list  [table: card_stop_list and unres_bin] </w:t>
      </w:r>
    </w:p>
    <w:p w:rsidR="00DF2BAC" w:rsidRPr="00566586" w:rsidRDefault="00474F39">
      <w:pPr>
        <w:numPr>
          <w:ilvl w:val="0"/>
          <w:numId w:val="21"/>
        </w:numPr>
        <w:spacing w:after="0"/>
        <w:rPr>
          <w:sz w:val="20"/>
          <w:szCs w:val="20"/>
        </w:rPr>
      </w:pPr>
      <w:r w:rsidRPr="00566586">
        <w:rPr>
          <w:sz w:val="20"/>
          <w:szCs w:val="20"/>
        </w:rPr>
        <w:t>Total of cards/BIN in paper stop list [table: card_stop_list and unres_bin]</w:t>
      </w:r>
    </w:p>
    <w:p w:rsidR="00DF2BAC" w:rsidRPr="00566586" w:rsidRDefault="00474F39">
      <w:pPr>
        <w:numPr>
          <w:ilvl w:val="0"/>
          <w:numId w:val="21"/>
        </w:numPr>
        <w:spacing w:after="0"/>
        <w:rPr>
          <w:sz w:val="20"/>
          <w:szCs w:val="20"/>
        </w:rPr>
      </w:pPr>
      <w:r w:rsidRPr="00566586">
        <w:rPr>
          <w:sz w:val="20"/>
          <w:szCs w:val="20"/>
        </w:rPr>
        <w:t>Total of cards/BIN in low value stop list [table: card_stop_list and unres_bin]</w:t>
      </w:r>
    </w:p>
    <w:p w:rsidR="00DF2BAC" w:rsidRPr="00566586" w:rsidRDefault="00474F39">
      <w:pPr>
        <w:numPr>
          <w:ilvl w:val="0"/>
          <w:numId w:val="21"/>
        </w:numPr>
        <w:spacing w:after="0"/>
        <w:rPr>
          <w:sz w:val="20"/>
          <w:szCs w:val="20"/>
        </w:rPr>
      </w:pPr>
      <w:r w:rsidRPr="00566586">
        <w:rPr>
          <w:sz w:val="20"/>
          <w:szCs w:val="20"/>
        </w:rPr>
        <w:t>Total of authorizations [table: doc]</w:t>
      </w:r>
    </w:p>
    <w:p w:rsidR="00DF2BAC" w:rsidRPr="00566586" w:rsidRDefault="00474F39">
      <w:pPr>
        <w:numPr>
          <w:ilvl w:val="0"/>
          <w:numId w:val="21"/>
        </w:numPr>
        <w:spacing w:after="0"/>
        <w:rPr>
          <w:sz w:val="20"/>
          <w:szCs w:val="20"/>
        </w:rPr>
      </w:pPr>
      <w:r w:rsidRPr="00566586">
        <w:rPr>
          <w:sz w:val="20"/>
          <w:szCs w:val="20"/>
        </w:rPr>
        <w:t>Tariffs by contract [table: tariff_domain] [table: tariff_data] [table: tariff]</w:t>
      </w:r>
    </w:p>
    <w:p w:rsidR="000434C0" w:rsidRDefault="000434C0" w:rsidP="00483653"/>
    <w:p w:rsidR="00474F39" w:rsidRDefault="00474F39" w:rsidP="00483653"/>
    <w:p w:rsidR="00474F39" w:rsidRDefault="00474F39" w:rsidP="00474F39">
      <w:pPr>
        <w:pStyle w:val="Heading1"/>
        <w:numPr>
          <w:ilvl w:val="0"/>
          <w:numId w:val="4"/>
        </w:numPr>
        <w:tabs>
          <w:tab w:val="clear" w:pos="432"/>
          <w:tab w:val="clear" w:pos="720"/>
          <w:tab w:val="num" w:pos="540"/>
        </w:tabs>
        <w:ind w:left="540" w:hanging="540"/>
      </w:pPr>
      <w:bookmarkStart w:id="4009" w:name="_Toc292438798"/>
      <w:bookmarkStart w:id="4010" w:name="_Toc503528146"/>
      <w:r>
        <w:lastRenderedPageBreak/>
        <w:t>Risk and Mitigation Actions</w:t>
      </w:r>
      <w:bookmarkEnd w:id="4009"/>
      <w:bookmarkEnd w:id="4010"/>
    </w:p>
    <w:p w:rsidR="00474F39" w:rsidRPr="000D492E" w:rsidRDefault="00474F39" w:rsidP="00474F39">
      <w:r>
        <w:t>The following risk items are identified: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A0" w:firstRow="1" w:lastRow="0" w:firstColumn="1" w:lastColumn="0" w:noHBand="0" w:noVBand="0"/>
      </w:tblPr>
      <w:tblGrid>
        <w:gridCol w:w="1283"/>
        <w:gridCol w:w="2685"/>
        <w:gridCol w:w="2685"/>
        <w:gridCol w:w="3283"/>
      </w:tblGrid>
      <w:tr w:rsidR="00474F39" w:rsidRPr="00C47CB8" w:rsidTr="00A41877">
        <w:trPr>
          <w:trHeight w:val="344"/>
        </w:trPr>
        <w:tc>
          <w:tcPr>
            <w:tcW w:w="646" w:type="pct"/>
            <w:shd w:val="clear" w:color="auto" w:fill="FFC000"/>
            <w:tcMar>
              <w:top w:w="72" w:type="dxa"/>
              <w:left w:w="144" w:type="dxa"/>
              <w:bottom w:w="72" w:type="dxa"/>
              <w:right w:w="144" w:type="dxa"/>
            </w:tcMar>
          </w:tcPr>
          <w:p w:rsidR="00474F39" w:rsidRPr="00C47CB8" w:rsidRDefault="00474F39" w:rsidP="00A41877">
            <w:pPr>
              <w:rPr>
                <w:b/>
              </w:rPr>
            </w:pPr>
            <w:r>
              <w:rPr>
                <w:b/>
              </w:rPr>
              <w:t>Category</w:t>
            </w:r>
          </w:p>
        </w:tc>
        <w:tc>
          <w:tcPr>
            <w:tcW w:w="1351" w:type="pct"/>
            <w:shd w:val="clear" w:color="auto" w:fill="FFC000"/>
            <w:tcMar>
              <w:top w:w="72" w:type="dxa"/>
              <w:left w:w="144" w:type="dxa"/>
              <w:bottom w:w="72" w:type="dxa"/>
              <w:right w:w="144" w:type="dxa"/>
            </w:tcMar>
          </w:tcPr>
          <w:p w:rsidR="00474F39" w:rsidRPr="00C47CB8" w:rsidRDefault="00474F39" w:rsidP="00A41877">
            <w:pPr>
              <w:rPr>
                <w:b/>
              </w:rPr>
            </w:pPr>
            <w:r>
              <w:rPr>
                <w:b/>
              </w:rPr>
              <w:t>RISK</w:t>
            </w:r>
          </w:p>
        </w:tc>
        <w:tc>
          <w:tcPr>
            <w:tcW w:w="1351" w:type="pct"/>
            <w:shd w:val="clear" w:color="auto" w:fill="FFC000"/>
            <w:tcMar>
              <w:top w:w="72" w:type="dxa"/>
              <w:left w:w="144" w:type="dxa"/>
              <w:bottom w:w="72" w:type="dxa"/>
              <w:right w:w="144" w:type="dxa"/>
            </w:tcMar>
          </w:tcPr>
          <w:p w:rsidR="00474F39" w:rsidRPr="00C47CB8" w:rsidRDefault="00474F39" w:rsidP="00A41877">
            <w:pPr>
              <w:rPr>
                <w:b/>
              </w:rPr>
            </w:pPr>
            <w:r>
              <w:rPr>
                <w:b/>
              </w:rPr>
              <w:t>Mitigation Action</w:t>
            </w:r>
          </w:p>
        </w:tc>
        <w:tc>
          <w:tcPr>
            <w:tcW w:w="1652" w:type="pct"/>
            <w:shd w:val="clear" w:color="auto" w:fill="FFC000"/>
            <w:tcMar>
              <w:top w:w="72" w:type="dxa"/>
              <w:left w:w="144" w:type="dxa"/>
              <w:bottom w:w="72" w:type="dxa"/>
              <w:right w:w="144" w:type="dxa"/>
            </w:tcMar>
          </w:tcPr>
          <w:p w:rsidR="00474F39" w:rsidRPr="00C47CB8" w:rsidRDefault="00474F39" w:rsidP="00A41877">
            <w:pPr>
              <w:rPr>
                <w:b/>
              </w:rPr>
            </w:pPr>
            <w:r>
              <w:rPr>
                <w:b/>
              </w:rPr>
              <w:t>Plan Phase</w:t>
            </w:r>
          </w:p>
        </w:tc>
      </w:tr>
      <w:tr w:rsidR="00474F39" w:rsidRPr="00C47CB8" w:rsidTr="00A41877">
        <w:trPr>
          <w:trHeight w:val="443"/>
        </w:trPr>
        <w:tc>
          <w:tcPr>
            <w:tcW w:w="646"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 xml:space="preserve">Medium Risk </w:t>
            </w:r>
          </w:p>
        </w:tc>
        <w:tc>
          <w:tcPr>
            <w:tcW w:w="1351"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 xml:space="preserve">Incompatibility between information or data types in the two systems. The incompatibility can be in both ways, since in the acquiring / issuing phase </w:t>
            </w:r>
            <w:r>
              <w:rPr>
                <w:kern w:val="24"/>
                <w:sz w:val="20"/>
                <w:szCs w:val="20"/>
              </w:rPr>
              <w:t>WAY4</w:t>
            </w:r>
            <w:r w:rsidRPr="005916B2">
              <w:rPr>
                <w:kern w:val="24"/>
                <w:sz w:val="20"/>
                <w:szCs w:val="20"/>
              </w:rPr>
              <w:t xml:space="preserve"> will generate information to be loaded in the legacy system.</w:t>
            </w:r>
          </w:p>
        </w:tc>
        <w:tc>
          <w:tcPr>
            <w:tcW w:w="1351" w:type="pct"/>
            <w:tcMar>
              <w:top w:w="72" w:type="dxa"/>
              <w:left w:w="144" w:type="dxa"/>
              <w:bottom w:w="72" w:type="dxa"/>
              <w:right w:w="144" w:type="dxa"/>
            </w:tcMar>
          </w:tcPr>
          <w:p w:rsidR="00474F39" w:rsidRPr="00A5160B" w:rsidRDefault="00474F39" w:rsidP="00A41877">
            <w:pPr>
              <w:rPr>
                <w:sz w:val="20"/>
                <w:szCs w:val="20"/>
              </w:rPr>
            </w:pPr>
            <w:r w:rsidRPr="00A5160B">
              <w:rPr>
                <w:kern w:val="24"/>
                <w:sz w:val="20"/>
                <w:szCs w:val="20"/>
              </w:rPr>
              <w:t xml:space="preserve">An exhaustive analysis of both systems and an early phased mapping to detect as soon as possible eventual incompatibilities. </w:t>
            </w:r>
          </w:p>
        </w:tc>
        <w:tc>
          <w:tcPr>
            <w:tcW w:w="1652"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Vision</w:t>
            </w:r>
          </w:p>
        </w:tc>
      </w:tr>
      <w:tr w:rsidR="00474F39" w:rsidRPr="00C47CB8" w:rsidTr="00A41877">
        <w:trPr>
          <w:trHeight w:val="434"/>
        </w:trPr>
        <w:tc>
          <w:tcPr>
            <w:tcW w:w="646"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Medium Risk</w:t>
            </w:r>
          </w:p>
        </w:tc>
        <w:tc>
          <w:tcPr>
            <w:tcW w:w="1351"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 xml:space="preserve">The inexistence of interfaces to migrate the information from legacy system to </w:t>
            </w:r>
            <w:r>
              <w:rPr>
                <w:kern w:val="24"/>
                <w:sz w:val="20"/>
                <w:szCs w:val="20"/>
              </w:rPr>
              <w:t>WAY4</w:t>
            </w:r>
            <w:r w:rsidRPr="005916B2">
              <w:rPr>
                <w:kern w:val="24"/>
                <w:sz w:val="20"/>
                <w:szCs w:val="20"/>
              </w:rPr>
              <w:t>.</w:t>
            </w:r>
            <w:r w:rsidRPr="005916B2">
              <w:rPr>
                <w:color w:val="0B435A"/>
                <w:kern w:val="24"/>
                <w:sz w:val="20"/>
                <w:szCs w:val="20"/>
              </w:rPr>
              <w:t xml:space="preserve"> </w:t>
            </w:r>
          </w:p>
        </w:tc>
        <w:tc>
          <w:tcPr>
            <w:tcW w:w="1351" w:type="pct"/>
            <w:tcMar>
              <w:top w:w="72" w:type="dxa"/>
              <w:left w:w="144" w:type="dxa"/>
              <w:bottom w:w="72" w:type="dxa"/>
              <w:right w:w="144" w:type="dxa"/>
            </w:tcMar>
          </w:tcPr>
          <w:p w:rsidR="00474F39" w:rsidRPr="00A5160B" w:rsidRDefault="00474F39" w:rsidP="00A41877">
            <w:pPr>
              <w:rPr>
                <w:sz w:val="20"/>
                <w:szCs w:val="20"/>
              </w:rPr>
            </w:pPr>
            <w:r w:rsidRPr="00A5160B">
              <w:rPr>
                <w:kern w:val="24"/>
                <w:sz w:val="20"/>
                <w:szCs w:val="20"/>
              </w:rPr>
              <w:t xml:space="preserve">In case of this scenario the creation of interfaces or the manual input of information into </w:t>
            </w:r>
            <w:r>
              <w:rPr>
                <w:kern w:val="24"/>
                <w:sz w:val="20"/>
                <w:szCs w:val="20"/>
              </w:rPr>
              <w:t>WAY4</w:t>
            </w:r>
            <w:r w:rsidRPr="00A5160B">
              <w:rPr>
                <w:kern w:val="24"/>
                <w:sz w:val="20"/>
                <w:szCs w:val="20"/>
              </w:rPr>
              <w:t>, should be considered.</w:t>
            </w:r>
          </w:p>
        </w:tc>
        <w:tc>
          <w:tcPr>
            <w:tcW w:w="1652"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 xml:space="preserve">Plan &amp; Design </w:t>
            </w:r>
          </w:p>
        </w:tc>
      </w:tr>
      <w:tr w:rsidR="00474F39" w:rsidRPr="00C47CB8" w:rsidTr="00A41877">
        <w:trPr>
          <w:trHeight w:val="447"/>
        </w:trPr>
        <w:tc>
          <w:tcPr>
            <w:tcW w:w="646" w:type="pct"/>
            <w:tcMar>
              <w:top w:w="72" w:type="dxa"/>
              <w:left w:w="144" w:type="dxa"/>
              <w:bottom w:w="72" w:type="dxa"/>
              <w:right w:w="144" w:type="dxa"/>
            </w:tcMar>
          </w:tcPr>
          <w:p w:rsidR="00474F39" w:rsidRPr="00E4307D" w:rsidRDefault="00474F39" w:rsidP="00A41877">
            <w:pPr>
              <w:rPr>
                <w:kern w:val="24"/>
                <w:sz w:val="20"/>
                <w:szCs w:val="20"/>
              </w:rPr>
            </w:pPr>
            <w:r w:rsidRPr="00E4307D">
              <w:rPr>
                <w:kern w:val="24"/>
                <w:sz w:val="20"/>
                <w:szCs w:val="20"/>
              </w:rPr>
              <w:t xml:space="preserve">Medium Risk </w:t>
            </w:r>
          </w:p>
        </w:tc>
        <w:tc>
          <w:tcPr>
            <w:tcW w:w="1351"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 xml:space="preserve">The absence of information in the legacy system to build a concept in </w:t>
            </w:r>
            <w:r>
              <w:rPr>
                <w:kern w:val="24"/>
                <w:sz w:val="20"/>
                <w:szCs w:val="20"/>
              </w:rPr>
              <w:t>WAY4.</w:t>
            </w:r>
          </w:p>
        </w:tc>
        <w:tc>
          <w:tcPr>
            <w:tcW w:w="1351" w:type="pct"/>
            <w:tcMar>
              <w:top w:w="72" w:type="dxa"/>
              <w:left w:w="144" w:type="dxa"/>
              <w:bottom w:w="72" w:type="dxa"/>
              <w:right w:w="144" w:type="dxa"/>
            </w:tcMar>
          </w:tcPr>
          <w:p w:rsidR="00474F39" w:rsidRPr="00A5160B" w:rsidRDefault="00474F39" w:rsidP="00A41877">
            <w:pPr>
              <w:rPr>
                <w:sz w:val="20"/>
                <w:szCs w:val="20"/>
              </w:rPr>
            </w:pPr>
            <w:r w:rsidRPr="00A5160B">
              <w:rPr>
                <w:kern w:val="24"/>
                <w:sz w:val="20"/>
                <w:szCs w:val="20"/>
              </w:rPr>
              <w:t xml:space="preserve">Soon identify those absences by thoroughly analysing both systems. </w:t>
            </w:r>
          </w:p>
        </w:tc>
        <w:tc>
          <w:tcPr>
            <w:tcW w:w="1652"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Plan &amp; Design</w:t>
            </w:r>
          </w:p>
        </w:tc>
      </w:tr>
      <w:tr w:rsidR="00474F39" w:rsidRPr="00C47CB8" w:rsidTr="00A41877">
        <w:trPr>
          <w:trHeight w:val="447"/>
        </w:trPr>
        <w:tc>
          <w:tcPr>
            <w:tcW w:w="646" w:type="pct"/>
            <w:tcMar>
              <w:top w:w="72" w:type="dxa"/>
              <w:left w:w="144" w:type="dxa"/>
              <w:bottom w:w="72" w:type="dxa"/>
              <w:right w:w="144" w:type="dxa"/>
            </w:tcMar>
          </w:tcPr>
          <w:p w:rsidR="00474F39" w:rsidRPr="00E4307D" w:rsidRDefault="00474F39" w:rsidP="00A41877">
            <w:pPr>
              <w:rPr>
                <w:kern w:val="24"/>
                <w:sz w:val="20"/>
                <w:szCs w:val="20"/>
              </w:rPr>
            </w:pPr>
            <w:r w:rsidRPr="005916B2">
              <w:rPr>
                <w:kern w:val="24"/>
                <w:sz w:val="20"/>
                <w:szCs w:val="20"/>
              </w:rPr>
              <w:t xml:space="preserve">Low Risk </w:t>
            </w:r>
          </w:p>
        </w:tc>
        <w:tc>
          <w:tcPr>
            <w:tcW w:w="1351"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 xml:space="preserve">The need to change the </w:t>
            </w:r>
            <w:r>
              <w:rPr>
                <w:kern w:val="24"/>
                <w:sz w:val="20"/>
                <w:szCs w:val="20"/>
              </w:rPr>
              <w:t>WAY4</w:t>
            </w:r>
            <w:r w:rsidRPr="005916B2">
              <w:rPr>
                <w:kern w:val="24"/>
                <w:sz w:val="20"/>
                <w:szCs w:val="20"/>
              </w:rPr>
              <w:t xml:space="preserve"> system due to instability in the interfaces developed to load information and since some are custom interfaces for this project, there is a bigger effort on testing. </w:t>
            </w:r>
          </w:p>
        </w:tc>
        <w:tc>
          <w:tcPr>
            <w:tcW w:w="1351" w:type="pct"/>
            <w:tcMar>
              <w:top w:w="72" w:type="dxa"/>
              <w:left w:w="144" w:type="dxa"/>
              <w:bottom w:w="72" w:type="dxa"/>
              <w:right w:w="144" w:type="dxa"/>
            </w:tcMar>
          </w:tcPr>
          <w:p w:rsidR="00474F39" w:rsidRPr="00A5160B" w:rsidRDefault="00474F39" w:rsidP="00A41877">
            <w:pPr>
              <w:rPr>
                <w:sz w:val="20"/>
                <w:szCs w:val="20"/>
              </w:rPr>
            </w:pPr>
            <w:r w:rsidRPr="00A5160B">
              <w:rPr>
                <w:kern w:val="24"/>
                <w:sz w:val="20"/>
                <w:szCs w:val="20"/>
              </w:rPr>
              <w:t>If these changes will affect the transformation or generation of the XML they can propagate the delay and should be communicated as soon as possible</w:t>
            </w:r>
            <w:r>
              <w:rPr>
                <w:kern w:val="24"/>
                <w:sz w:val="20"/>
                <w:szCs w:val="20"/>
              </w:rPr>
              <w:t>.</w:t>
            </w:r>
          </w:p>
        </w:tc>
        <w:tc>
          <w:tcPr>
            <w:tcW w:w="1652"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Build &amp; Deliver</w:t>
            </w:r>
          </w:p>
        </w:tc>
      </w:tr>
      <w:tr w:rsidR="00474F39" w:rsidRPr="00C47CB8" w:rsidTr="00A41877">
        <w:trPr>
          <w:trHeight w:val="447"/>
        </w:trPr>
        <w:tc>
          <w:tcPr>
            <w:tcW w:w="646" w:type="pct"/>
            <w:tcMar>
              <w:top w:w="72" w:type="dxa"/>
              <w:left w:w="144" w:type="dxa"/>
              <w:bottom w:w="72" w:type="dxa"/>
              <w:right w:w="144" w:type="dxa"/>
            </w:tcMar>
          </w:tcPr>
          <w:p w:rsidR="00474F39" w:rsidRPr="00E4307D" w:rsidRDefault="00474F39" w:rsidP="00A41877">
            <w:pPr>
              <w:rPr>
                <w:kern w:val="24"/>
                <w:sz w:val="20"/>
                <w:szCs w:val="20"/>
              </w:rPr>
            </w:pPr>
            <w:r w:rsidRPr="00E4307D">
              <w:rPr>
                <w:kern w:val="24"/>
                <w:sz w:val="20"/>
                <w:szCs w:val="20"/>
              </w:rPr>
              <w:t xml:space="preserve">Low Risk </w:t>
            </w:r>
          </w:p>
        </w:tc>
        <w:tc>
          <w:tcPr>
            <w:tcW w:w="1351"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D</w:t>
            </w:r>
            <w:r>
              <w:rPr>
                <w:kern w:val="24"/>
                <w:sz w:val="20"/>
                <w:szCs w:val="20"/>
              </w:rPr>
              <w:t>elay in WAY4 implementation and</w:t>
            </w:r>
            <w:r w:rsidRPr="005916B2">
              <w:rPr>
                <w:kern w:val="24"/>
                <w:sz w:val="20"/>
                <w:szCs w:val="20"/>
              </w:rPr>
              <w:t xml:space="preserve">, consequently, delay in </w:t>
            </w:r>
            <w:r>
              <w:rPr>
                <w:kern w:val="24"/>
                <w:sz w:val="20"/>
                <w:szCs w:val="20"/>
              </w:rPr>
              <w:t>WAY4</w:t>
            </w:r>
            <w:r w:rsidRPr="005916B2">
              <w:rPr>
                <w:kern w:val="24"/>
                <w:sz w:val="20"/>
                <w:szCs w:val="20"/>
              </w:rPr>
              <w:t xml:space="preserve"> </w:t>
            </w:r>
            <w:r>
              <w:rPr>
                <w:kern w:val="24"/>
                <w:sz w:val="20"/>
                <w:szCs w:val="20"/>
              </w:rPr>
              <w:t>availability</w:t>
            </w:r>
            <w:r w:rsidRPr="005916B2">
              <w:rPr>
                <w:kern w:val="24"/>
                <w:sz w:val="20"/>
                <w:szCs w:val="20"/>
              </w:rPr>
              <w:t xml:space="preserve"> to production environment.</w:t>
            </w:r>
          </w:p>
        </w:tc>
        <w:tc>
          <w:tcPr>
            <w:tcW w:w="1351" w:type="pct"/>
            <w:tcMar>
              <w:top w:w="72" w:type="dxa"/>
              <w:left w:w="144" w:type="dxa"/>
              <w:bottom w:w="72" w:type="dxa"/>
              <w:right w:w="144" w:type="dxa"/>
            </w:tcMar>
          </w:tcPr>
          <w:p w:rsidR="00474F39" w:rsidRPr="00A5160B" w:rsidRDefault="00FD2022" w:rsidP="00A41877">
            <w:pPr>
              <w:rPr>
                <w:sz w:val="20"/>
                <w:szCs w:val="20"/>
              </w:rPr>
            </w:pPr>
            <w:r>
              <w:rPr>
                <w:kern w:val="24"/>
                <w:sz w:val="20"/>
                <w:szCs w:val="20"/>
              </w:rPr>
              <w:t>OCB</w:t>
            </w:r>
            <w:r w:rsidR="00474F39" w:rsidRPr="00A5160B">
              <w:rPr>
                <w:kern w:val="24"/>
                <w:sz w:val="20"/>
                <w:szCs w:val="20"/>
              </w:rPr>
              <w:t xml:space="preserve"> will build the XML files according to OpenWay specifications. The impact of this delay should not have impact in migration initiative. </w:t>
            </w:r>
          </w:p>
        </w:tc>
        <w:tc>
          <w:tcPr>
            <w:tcW w:w="1652" w:type="pct"/>
            <w:tcMar>
              <w:top w:w="72" w:type="dxa"/>
              <w:left w:w="144" w:type="dxa"/>
              <w:bottom w:w="72" w:type="dxa"/>
              <w:right w:w="144" w:type="dxa"/>
            </w:tcMar>
          </w:tcPr>
          <w:p w:rsidR="00474F39" w:rsidRPr="005916B2" w:rsidRDefault="00474F39" w:rsidP="00A41877">
            <w:pPr>
              <w:rPr>
                <w:sz w:val="20"/>
                <w:szCs w:val="20"/>
              </w:rPr>
            </w:pPr>
            <w:r w:rsidRPr="005916B2">
              <w:rPr>
                <w:kern w:val="24"/>
                <w:sz w:val="20"/>
                <w:szCs w:val="20"/>
              </w:rPr>
              <w:t xml:space="preserve">Build &amp; Deliver </w:t>
            </w:r>
          </w:p>
        </w:tc>
      </w:tr>
    </w:tbl>
    <w:p w:rsidR="00474F39" w:rsidRDefault="00474F39" w:rsidP="00474F39"/>
    <w:p w:rsidR="00474F39" w:rsidRDefault="00474F39" w:rsidP="00474F39"/>
    <w:p w:rsidR="00474F39" w:rsidRPr="00516FF7" w:rsidRDefault="00474F39" w:rsidP="00483653"/>
    <w:sectPr w:rsidR="00474F39" w:rsidRPr="00516FF7" w:rsidSect="00730AE5">
      <w:headerReference w:type="even" r:id="rId31"/>
      <w:headerReference w:type="default" r:id="rId32"/>
      <w:footerReference w:type="even" r:id="rId33"/>
      <w:footerReference w:type="default" r:id="rId34"/>
      <w:headerReference w:type="first" r:id="rId35"/>
      <w:footerReference w:type="first" r:id="rId36"/>
      <w:pgSz w:w="12240" w:h="15840"/>
      <w:pgMar w:top="1520" w:right="1041" w:bottom="1440" w:left="1253" w:header="706" w:footer="411"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24DA" w:rsidRDefault="00D224DA">
      <w:r>
        <w:separator/>
      </w:r>
    </w:p>
  </w:endnote>
  <w:endnote w:type="continuationSeparator" w:id="0">
    <w:p w:rsidR="00D224DA" w:rsidRDefault="00D22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5338" w:rsidRDefault="003753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6" w:space="0" w:color="auto"/>
      </w:tblBorders>
      <w:tblLook w:val="00A0" w:firstRow="1" w:lastRow="0" w:firstColumn="1" w:lastColumn="0" w:noHBand="0" w:noVBand="0"/>
    </w:tblPr>
    <w:tblGrid>
      <w:gridCol w:w="5096"/>
      <w:gridCol w:w="4850"/>
    </w:tblGrid>
    <w:tr w:rsidR="00FD2022" w:rsidRPr="00EB2506" w:rsidTr="00195F6F">
      <w:trPr>
        <w:trHeight w:val="284"/>
      </w:trPr>
      <w:tc>
        <w:tcPr>
          <w:tcW w:w="2562" w:type="pct"/>
          <w:vMerge w:val="restart"/>
          <w:tcBorders>
            <w:top w:val="single" w:sz="6" w:space="0" w:color="auto"/>
          </w:tcBorders>
          <w:vAlign w:val="bottom"/>
        </w:tcPr>
        <w:p w:rsidR="00FD2022" w:rsidRPr="00B608A3" w:rsidRDefault="00FD2022" w:rsidP="00937BBE">
          <w:pPr>
            <w:tabs>
              <w:tab w:val="left" w:pos="142"/>
            </w:tabs>
            <w:ind w:right="-55"/>
            <w:rPr>
              <w:rFonts w:ascii="Cambria" w:hAnsi="Cambria"/>
              <w:i/>
              <w:color w:val="808080"/>
              <w:sz w:val="18"/>
              <w:szCs w:val="18"/>
            </w:rPr>
          </w:pPr>
          <w:r w:rsidRPr="00B608A3">
            <w:rPr>
              <w:rFonts w:ascii="Cambria" w:hAnsi="Cambria"/>
              <w:i/>
              <w:color w:val="808080"/>
              <w:sz w:val="18"/>
              <w:szCs w:val="18"/>
            </w:rPr>
            <w:tab/>
          </w:r>
          <w:r>
            <w:rPr>
              <w:noProof/>
              <w:lang w:val="en-US"/>
            </w:rPr>
            <w:drawing>
              <wp:inline distT="0" distB="0" distL="0" distR="0" wp14:anchorId="2AC4DAF5" wp14:editId="5D10A399">
                <wp:extent cx="2013861" cy="381000"/>
                <wp:effectExtent l="0" t="0" r="0" b="0"/>
                <wp:docPr id="5" name="Picture 5" descr="Open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iki/download/attachments/16580917/OW_Logotype.jpg?version=1&amp;modificationDate=13190351140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3916" cy="388578"/>
                        </a:xfrm>
                        <a:prstGeom prst="rect">
                          <a:avLst/>
                        </a:prstGeom>
                        <a:noFill/>
                        <a:ln>
                          <a:noFill/>
                        </a:ln>
                      </pic:spPr>
                    </pic:pic>
                  </a:graphicData>
                </a:graphic>
              </wp:inline>
            </w:drawing>
          </w:r>
          <w:r w:rsidRPr="00B608A3">
            <w:rPr>
              <w:rFonts w:ascii="Cambria" w:hAnsi="Cambria"/>
              <w:i/>
              <w:color w:val="808080"/>
              <w:sz w:val="18"/>
              <w:szCs w:val="18"/>
            </w:rPr>
            <w:tab/>
            <w:t xml:space="preserve">    </w:t>
          </w:r>
          <w:r w:rsidRPr="00B608A3">
            <w:rPr>
              <w:rFonts w:ascii="Cambria" w:hAnsi="Cambria"/>
              <w:i/>
              <w:color w:val="808080"/>
              <w:sz w:val="18"/>
              <w:szCs w:val="18"/>
            </w:rPr>
            <w:tab/>
            <w:t xml:space="preserve">      </w:t>
          </w:r>
          <w:r w:rsidRPr="00B608A3">
            <w:rPr>
              <w:rFonts w:ascii="Cambria" w:hAnsi="Cambria"/>
              <w:i/>
              <w:color w:val="808080"/>
              <w:sz w:val="18"/>
              <w:szCs w:val="18"/>
            </w:rPr>
            <w:tab/>
          </w:r>
        </w:p>
      </w:tc>
      <w:tc>
        <w:tcPr>
          <w:tcW w:w="2438" w:type="pct"/>
          <w:tcBorders>
            <w:top w:val="single" w:sz="6" w:space="0" w:color="auto"/>
          </w:tcBorders>
          <w:vAlign w:val="bottom"/>
        </w:tcPr>
        <w:p w:rsidR="00FD2022" w:rsidRPr="00B608A3" w:rsidRDefault="00FD2022" w:rsidP="00937BBE">
          <w:pPr>
            <w:spacing w:after="0"/>
            <w:jc w:val="right"/>
            <w:rPr>
              <w:i/>
              <w:color w:val="595959"/>
              <w:sz w:val="20"/>
              <w:szCs w:val="20"/>
            </w:rPr>
          </w:pPr>
          <w:r w:rsidRPr="00B608A3">
            <w:rPr>
              <w:i/>
              <w:color w:val="595959"/>
              <w:sz w:val="20"/>
              <w:szCs w:val="20"/>
            </w:rPr>
            <w:t xml:space="preserve">Page </w:t>
          </w:r>
          <w:r w:rsidRPr="00B608A3">
            <w:rPr>
              <w:i/>
              <w:color w:val="595959"/>
              <w:sz w:val="20"/>
              <w:szCs w:val="20"/>
            </w:rPr>
            <w:fldChar w:fldCharType="begin"/>
          </w:r>
          <w:r w:rsidRPr="00B608A3">
            <w:rPr>
              <w:i/>
              <w:color w:val="595959"/>
              <w:sz w:val="20"/>
              <w:szCs w:val="20"/>
            </w:rPr>
            <w:instrText xml:space="preserve"> PAGE </w:instrText>
          </w:r>
          <w:r w:rsidRPr="00B608A3">
            <w:rPr>
              <w:i/>
              <w:color w:val="595959"/>
              <w:sz w:val="20"/>
              <w:szCs w:val="20"/>
            </w:rPr>
            <w:fldChar w:fldCharType="separate"/>
          </w:r>
          <w:r w:rsidR="00375338">
            <w:rPr>
              <w:i/>
              <w:noProof/>
              <w:color w:val="595959"/>
              <w:sz w:val="20"/>
              <w:szCs w:val="20"/>
            </w:rPr>
            <w:t>2</w:t>
          </w:r>
          <w:r w:rsidRPr="00B608A3">
            <w:rPr>
              <w:i/>
              <w:color w:val="595959"/>
              <w:sz w:val="20"/>
              <w:szCs w:val="20"/>
            </w:rPr>
            <w:fldChar w:fldCharType="end"/>
          </w:r>
          <w:r w:rsidRPr="00B608A3">
            <w:rPr>
              <w:i/>
              <w:color w:val="595959"/>
              <w:sz w:val="20"/>
              <w:szCs w:val="20"/>
            </w:rPr>
            <w:t xml:space="preserve"> of </w:t>
          </w:r>
          <w:r w:rsidRPr="00B608A3">
            <w:rPr>
              <w:i/>
              <w:color w:val="595959"/>
              <w:sz w:val="20"/>
              <w:szCs w:val="20"/>
            </w:rPr>
            <w:fldChar w:fldCharType="begin"/>
          </w:r>
          <w:r w:rsidRPr="00B608A3">
            <w:rPr>
              <w:i/>
              <w:color w:val="595959"/>
              <w:sz w:val="20"/>
              <w:szCs w:val="20"/>
            </w:rPr>
            <w:instrText xml:space="preserve"> NUMPAGES  </w:instrText>
          </w:r>
          <w:r w:rsidRPr="00B608A3">
            <w:rPr>
              <w:i/>
              <w:color w:val="595959"/>
              <w:sz w:val="20"/>
              <w:szCs w:val="20"/>
            </w:rPr>
            <w:fldChar w:fldCharType="separate"/>
          </w:r>
          <w:r w:rsidR="00375338">
            <w:rPr>
              <w:i/>
              <w:noProof/>
              <w:color w:val="595959"/>
              <w:sz w:val="20"/>
              <w:szCs w:val="20"/>
            </w:rPr>
            <w:t>38</w:t>
          </w:r>
          <w:r w:rsidRPr="00B608A3">
            <w:rPr>
              <w:i/>
              <w:color w:val="595959"/>
              <w:sz w:val="20"/>
              <w:szCs w:val="20"/>
            </w:rPr>
            <w:fldChar w:fldCharType="end"/>
          </w:r>
        </w:p>
      </w:tc>
    </w:tr>
    <w:tr w:rsidR="00FD2022" w:rsidRPr="00EB2506" w:rsidTr="00195F6F">
      <w:trPr>
        <w:trHeight w:val="284"/>
      </w:trPr>
      <w:tc>
        <w:tcPr>
          <w:tcW w:w="2562" w:type="pct"/>
          <w:vMerge/>
        </w:tcPr>
        <w:p w:rsidR="00FD2022" w:rsidRPr="00B608A3" w:rsidRDefault="00FD2022" w:rsidP="00937BBE">
          <w:pPr>
            <w:tabs>
              <w:tab w:val="left" w:pos="142"/>
            </w:tabs>
            <w:ind w:right="-55"/>
            <w:rPr>
              <w:rFonts w:ascii="Cambria" w:hAnsi="Cambria"/>
              <w:i/>
              <w:color w:val="808080"/>
              <w:sz w:val="18"/>
              <w:szCs w:val="18"/>
            </w:rPr>
          </w:pPr>
        </w:p>
      </w:tc>
      <w:tc>
        <w:tcPr>
          <w:tcW w:w="2438" w:type="pct"/>
          <w:vAlign w:val="bottom"/>
        </w:tcPr>
        <w:p w:rsidR="00FD2022" w:rsidRPr="00B608A3" w:rsidRDefault="00FD2022" w:rsidP="00937BBE">
          <w:pPr>
            <w:spacing w:after="0"/>
            <w:jc w:val="right"/>
            <w:rPr>
              <w:i/>
              <w:color w:val="595959"/>
              <w:sz w:val="20"/>
              <w:szCs w:val="20"/>
            </w:rPr>
          </w:pPr>
          <w:r w:rsidRPr="00B608A3">
            <w:rPr>
              <w:rFonts w:ascii="Cambria" w:hAnsi="Cambria"/>
              <w:i/>
              <w:color w:val="595959"/>
              <w:sz w:val="18"/>
              <w:szCs w:val="18"/>
            </w:rPr>
            <w:t>Confidential Document</w:t>
          </w:r>
        </w:p>
      </w:tc>
    </w:tr>
    <w:tr w:rsidR="00FD2022" w:rsidRPr="00EB2506" w:rsidTr="00195F6F">
      <w:trPr>
        <w:trHeight w:val="284"/>
      </w:trPr>
      <w:tc>
        <w:tcPr>
          <w:tcW w:w="2562" w:type="pct"/>
          <w:vMerge/>
        </w:tcPr>
        <w:p w:rsidR="00FD2022" w:rsidRPr="00B608A3" w:rsidRDefault="00FD2022" w:rsidP="00937BBE">
          <w:pPr>
            <w:tabs>
              <w:tab w:val="left" w:pos="142"/>
            </w:tabs>
            <w:ind w:right="-55"/>
            <w:rPr>
              <w:rFonts w:ascii="Cambria" w:hAnsi="Cambria"/>
              <w:i/>
              <w:color w:val="808080"/>
              <w:sz w:val="18"/>
              <w:szCs w:val="18"/>
            </w:rPr>
          </w:pPr>
        </w:p>
      </w:tc>
      <w:tc>
        <w:tcPr>
          <w:tcW w:w="2438" w:type="pct"/>
          <w:vAlign w:val="bottom"/>
        </w:tcPr>
        <w:p w:rsidR="00FD2022" w:rsidRPr="00B608A3" w:rsidRDefault="00FD2022">
          <w:pPr>
            <w:spacing w:after="0"/>
            <w:jc w:val="right"/>
            <w:rPr>
              <w:i/>
              <w:color w:val="595959"/>
              <w:sz w:val="20"/>
              <w:szCs w:val="20"/>
            </w:rPr>
          </w:pPr>
          <w:r w:rsidRPr="00B608A3">
            <w:rPr>
              <w:rFonts w:ascii="Cambria" w:hAnsi="Cambria"/>
              <w:i/>
              <w:color w:val="595959"/>
              <w:sz w:val="18"/>
              <w:szCs w:val="18"/>
            </w:rPr>
            <w:t xml:space="preserve">© </w:t>
          </w:r>
          <w:r w:rsidRPr="00B608A3">
            <w:rPr>
              <w:rFonts w:ascii="Cambria" w:hAnsi="Cambria"/>
              <w:i/>
              <w:color w:val="595959"/>
              <w:sz w:val="18"/>
              <w:szCs w:val="18"/>
            </w:rPr>
            <w:fldChar w:fldCharType="begin"/>
          </w:r>
          <w:r w:rsidRPr="00B608A3">
            <w:rPr>
              <w:rFonts w:ascii="Cambria" w:hAnsi="Cambria"/>
              <w:i/>
              <w:color w:val="595959"/>
              <w:sz w:val="18"/>
              <w:szCs w:val="18"/>
            </w:rPr>
            <w:instrText xml:space="preserve"> DATE  \@ "YYYY"  \* MERGEFORMAT </w:instrText>
          </w:r>
          <w:r w:rsidRPr="00B608A3">
            <w:rPr>
              <w:rFonts w:ascii="Cambria" w:hAnsi="Cambria"/>
              <w:i/>
              <w:color w:val="595959"/>
              <w:sz w:val="18"/>
              <w:szCs w:val="18"/>
            </w:rPr>
            <w:fldChar w:fldCharType="separate"/>
          </w:r>
          <w:r w:rsidR="0041684D">
            <w:rPr>
              <w:rFonts w:ascii="Cambria" w:hAnsi="Cambria"/>
              <w:i/>
              <w:noProof/>
              <w:color w:val="595959"/>
              <w:sz w:val="18"/>
              <w:szCs w:val="18"/>
            </w:rPr>
            <w:t>2018</w:t>
          </w:r>
          <w:r w:rsidRPr="00B608A3">
            <w:rPr>
              <w:rFonts w:ascii="Cambria" w:hAnsi="Cambria"/>
              <w:i/>
              <w:color w:val="595959"/>
              <w:sz w:val="18"/>
              <w:szCs w:val="18"/>
            </w:rPr>
            <w:fldChar w:fldCharType="end"/>
          </w:r>
          <w:r w:rsidRPr="00B608A3">
            <w:rPr>
              <w:rFonts w:ascii="Cambria" w:hAnsi="Cambria"/>
              <w:i/>
              <w:color w:val="595959"/>
              <w:sz w:val="18"/>
              <w:szCs w:val="18"/>
            </w:rPr>
            <w:t xml:space="preserve"> OpenWay </w:t>
          </w:r>
          <w:r>
            <w:rPr>
              <w:rFonts w:ascii="Cambria" w:hAnsi="Cambria"/>
              <w:i/>
              <w:color w:val="595959"/>
              <w:sz w:val="18"/>
              <w:szCs w:val="18"/>
            </w:rPr>
            <w:t>Asia</w:t>
          </w:r>
          <w:r w:rsidRPr="00B608A3">
            <w:rPr>
              <w:rFonts w:ascii="Cambria" w:hAnsi="Cambria"/>
              <w:i/>
              <w:color w:val="595959"/>
              <w:sz w:val="18"/>
              <w:szCs w:val="18"/>
            </w:rPr>
            <w:t xml:space="preserve"> Ltd. All rights reserved </w:t>
          </w:r>
        </w:p>
      </w:tc>
    </w:tr>
  </w:tbl>
  <w:p w:rsidR="00FD2022" w:rsidRPr="00543A70" w:rsidRDefault="00FD2022" w:rsidP="00937BBE">
    <w:pPr>
      <w:pStyle w:val="Footer"/>
      <w:tabs>
        <w:tab w:val="clear" w:pos="5103"/>
        <w:tab w:val="clear" w:pos="9498"/>
        <w:tab w:val="left" w:pos="2670"/>
      </w:tabs>
      <w:rPr>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5338" w:rsidRDefault="003753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24DA" w:rsidRDefault="00D224DA">
      <w:r>
        <w:separator/>
      </w:r>
    </w:p>
  </w:footnote>
  <w:footnote w:type="continuationSeparator" w:id="0">
    <w:p w:rsidR="00D224DA" w:rsidRDefault="00D224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5338" w:rsidRDefault="0037533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A0" w:firstRow="1" w:lastRow="0" w:firstColumn="1" w:lastColumn="0" w:noHBand="0" w:noVBand="0"/>
    </w:tblPr>
    <w:tblGrid>
      <w:gridCol w:w="3879"/>
      <w:gridCol w:w="6067"/>
    </w:tblGrid>
    <w:tr w:rsidR="00FD2022" w:rsidRPr="00DD2C60" w:rsidTr="00195F6F">
      <w:trPr>
        <w:trHeight w:val="231"/>
      </w:trPr>
      <w:tc>
        <w:tcPr>
          <w:tcW w:w="1950" w:type="pct"/>
        </w:tcPr>
        <w:p w:rsidR="00FD2022" w:rsidRPr="00B608A3" w:rsidRDefault="00FD2022" w:rsidP="006A3E1E">
          <w:pPr>
            <w:pStyle w:val="Header"/>
            <w:tabs>
              <w:tab w:val="clear" w:pos="9540"/>
              <w:tab w:val="right" w:pos="9900"/>
            </w:tabs>
            <w:rPr>
              <w:rFonts w:ascii="Cambria" w:hAnsi="Cambria" w:cs="Arial"/>
              <w:b/>
              <w:i/>
              <w:caps w:val="0"/>
              <w:color w:val="595959"/>
              <w:sz w:val="18"/>
              <w:szCs w:val="18"/>
            </w:rPr>
          </w:pPr>
          <w:r w:rsidRPr="00B608A3">
            <w:rPr>
              <w:rFonts w:ascii="Cambria" w:hAnsi="Cambria" w:cs="Arial"/>
              <w:b/>
              <w:i/>
              <w:caps w:val="0"/>
              <w:color w:val="595959"/>
              <w:sz w:val="18"/>
              <w:szCs w:val="18"/>
            </w:rPr>
            <w:t xml:space="preserve">Prepared for : </w:t>
          </w:r>
          <w:r>
            <w:rPr>
              <w:rFonts w:ascii="Cambria" w:hAnsi="Cambria" w:cs="Arial"/>
              <w:b/>
              <w:i/>
              <w:caps w:val="0"/>
              <w:color w:val="595959"/>
              <w:sz w:val="18"/>
              <w:szCs w:val="18"/>
            </w:rPr>
            <w:t>Orient Commercial Bank</w:t>
          </w:r>
        </w:p>
      </w:tc>
      <w:tc>
        <w:tcPr>
          <w:tcW w:w="3050" w:type="pct"/>
        </w:tcPr>
        <w:p w:rsidR="00FD2022" w:rsidRPr="0046414E" w:rsidRDefault="00FD2022" w:rsidP="006A3E1E">
          <w:pPr>
            <w:pStyle w:val="Header"/>
            <w:tabs>
              <w:tab w:val="clear" w:pos="9540"/>
              <w:tab w:val="right" w:pos="9900"/>
            </w:tabs>
            <w:jc w:val="right"/>
            <w:rPr>
              <w:rFonts w:ascii="Cambria" w:hAnsi="Cambria" w:cs="Arial"/>
              <w:b/>
              <w:i/>
              <w:caps w:val="0"/>
              <w:color w:val="595959"/>
              <w:sz w:val="18"/>
              <w:szCs w:val="18"/>
            </w:rPr>
          </w:pPr>
          <w:r w:rsidRPr="00566586">
            <w:rPr>
              <w:i/>
            </w:rPr>
            <w:t xml:space="preserve">Discovery report- vol </w:t>
          </w:r>
          <w:r>
            <w:rPr>
              <w:i/>
            </w:rPr>
            <w:t>9</w:t>
          </w:r>
          <w:r w:rsidRPr="00566586">
            <w:rPr>
              <w:i/>
            </w:rPr>
            <w:t xml:space="preserve"> -migration</w:t>
          </w:r>
        </w:p>
      </w:tc>
    </w:tr>
    <w:tr w:rsidR="00FD2022" w:rsidRPr="00DD2C60" w:rsidTr="00195F6F">
      <w:trPr>
        <w:trHeight w:val="284"/>
      </w:trPr>
      <w:tc>
        <w:tcPr>
          <w:tcW w:w="1950" w:type="pct"/>
        </w:tcPr>
        <w:p w:rsidR="00FD2022" w:rsidRPr="00B608A3" w:rsidRDefault="00FD2022" w:rsidP="00597F4D">
          <w:pPr>
            <w:pStyle w:val="Header"/>
            <w:tabs>
              <w:tab w:val="clear" w:pos="9540"/>
              <w:tab w:val="right" w:pos="9900"/>
            </w:tabs>
            <w:rPr>
              <w:rFonts w:ascii="Cambria" w:hAnsi="Cambria" w:cs="Arial"/>
              <w:b/>
              <w:i/>
              <w:caps w:val="0"/>
              <w:color w:val="595959"/>
              <w:sz w:val="18"/>
              <w:szCs w:val="18"/>
            </w:rPr>
          </w:pPr>
          <w:r w:rsidRPr="00B608A3">
            <w:rPr>
              <w:rFonts w:ascii="Cambria" w:hAnsi="Cambria"/>
              <w:i/>
              <w:caps w:val="0"/>
              <w:color w:val="595959"/>
              <w:sz w:val="18"/>
              <w:szCs w:val="18"/>
            </w:rPr>
            <w:t>Release Date :</w:t>
          </w:r>
          <w:r>
            <w:rPr>
              <w:rFonts w:ascii="Cambria" w:hAnsi="Cambria"/>
              <w:i/>
              <w:caps w:val="0"/>
              <w:color w:val="595959"/>
              <w:sz w:val="18"/>
              <w:szCs w:val="18"/>
            </w:rPr>
            <w:t xml:space="preserve"> </w:t>
          </w:r>
          <w:r>
            <w:rPr>
              <w:rFonts w:ascii="Cambria" w:hAnsi="Cambria"/>
              <w:i/>
              <w:caps w:val="0"/>
              <w:color w:val="595959"/>
              <w:sz w:val="18"/>
              <w:szCs w:val="18"/>
            </w:rPr>
            <w:fldChar w:fldCharType="begin"/>
          </w:r>
          <w:r>
            <w:rPr>
              <w:rFonts w:ascii="Cambria" w:hAnsi="Cambria"/>
              <w:i/>
              <w:caps w:val="0"/>
              <w:color w:val="595959"/>
              <w:sz w:val="18"/>
              <w:szCs w:val="18"/>
            </w:rPr>
            <w:instrText xml:space="preserve"> SAVEDATE  \@ "dd/MM/yyyy"  \* MERGEFORMAT </w:instrText>
          </w:r>
          <w:r>
            <w:rPr>
              <w:rFonts w:ascii="Cambria" w:hAnsi="Cambria"/>
              <w:i/>
              <w:caps w:val="0"/>
              <w:color w:val="595959"/>
              <w:sz w:val="18"/>
              <w:szCs w:val="18"/>
            </w:rPr>
            <w:fldChar w:fldCharType="separate"/>
          </w:r>
          <w:r w:rsidR="0041684D">
            <w:rPr>
              <w:rFonts w:ascii="Cambria" w:hAnsi="Cambria"/>
              <w:i/>
              <w:caps w:val="0"/>
              <w:noProof/>
              <w:color w:val="595959"/>
              <w:sz w:val="18"/>
              <w:szCs w:val="18"/>
            </w:rPr>
            <w:t>12/01/2018</w:t>
          </w:r>
          <w:r>
            <w:rPr>
              <w:rFonts w:ascii="Cambria" w:hAnsi="Cambria"/>
              <w:i/>
              <w:caps w:val="0"/>
              <w:color w:val="595959"/>
              <w:sz w:val="18"/>
              <w:szCs w:val="18"/>
            </w:rPr>
            <w:fldChar w:fldCharType="end"/>
          </w:r>
        </w:p>
      </w:tc>
      <w:tc>
        <w:tcPr>
          <w:tcW w:w="3050" w:type="pct"/>
        </w:tcPr>
        <w:p w:rsidR="00FD2022" w:rsidRPr="00F51108" w:rsidRDefault="00D224DA">
          <w:pPr>
            <w:pStyle w:val="Header"/>
            <w:tabs>
              <w:tab w:val="clear" w:pos="9540"/>
              <w:tab w:val="right" w:pos="9900"/>
            </w:tabs>
            <w:jc w:val="right"/>
            <w:rPr>
              <w:rFonts w:ascii="Cambria" w:hAnsi="Cambria" w:cs="Arial"/>
              <w:i/>
              <w:caps w:val="0"/>
              <w:color w:val="595959"/>
              <w:sz w:val="18"/>
              <w:szCs w:val="18"/>
            </w:rPr>
          </w:pPr>
          <w:r>
            <w:fldChar w:fldCharType="begin"/>
          </w:r>
          <w:r>
            <w:instrText xml:space="preserve"> DOCPROPERTY  Category  \* MERGEFORMAT </w:instrText>
          </w:r>
          <w:r>
            <w:fldChar w:fldCharType="separate"/>
          </w:r>
          <w:r w:rsidR="00711E4F" w:rsidRPr="00711E4F">
            <w:rPr>
              <w:rFonts w:ascii="Cambria" w:hAnsi="Cambria" w:cs="Arial"/>
              <w:i/>
              <w:caps w:val="0"/>
              <w:color w:val="595959"/>
              <w:sz w:val="18"/>
              <w:szCs w:val="18"/>
            </w:rPr>
            <w:t>WAY4 Implementation</w:t>
          </w:r>
          <w:r>
            <w:rPr>
              <w:rFonts w:ascii="Cambria" w:hAnsi="Cambria" w:cs="Arial"/>
              <w:i/>
              <w:caps w:val="0"/>
              <w:color w:val="595959"/>
              <w:sz w:val="18"/>
              <w:szCs w:val="18"/>
            </w:rPr>
            <w:fldChar w:fldCharType="end"/>
          </w:r>
        </w:p>
      </w:tc>
    </w:tr>
    <w:tr w:rsidR="00FD2022" w:rsidRPr="00EB2506" w:rsidTr="00195F6F">
      <w:trPr>
        <w:trHeight w:val="239"/>
      </w:trPr>
      <w:tc>
        <w:tcPr>
          <w:tcW w:w="1950" w:type="pct"/>
        </w:tcPr>
        <w:p w:rsidR="00FD2022" w:rsidRPr="00B608A3" w:rsidRDefault="00FD2022" w:rsidP="006A3E1E">
          <w:pPr>
            <w:pStyle w:val="Header"/>
            <w:tabs>
              <w:tab w:val="clear" w:pos="9540"/>
              <w:tab w:val="right" w:pos="9900"/>
            </w:tabs>
            <w:rPr>
              <w:rFonts w:ascii="Cambria" w:hAnsi="Cambria" w:cs="Arial"/>
              <w:i/>
              <w:caps w:val="0"/>
              <w:color w:val="595959"/>
              <w:sz w:val="18"/>
              <w:szCs w:val="18"/>
            </w:rPr>
          </w:pPr>
          <w:r>
            <w:rPr>
              <w:rFonts w:ascii="Cambria" w:hAnsi="Cambria" w:cs="Arial"/>
              <w:i/>
              <w:caps w:val="0"/>
              <w:color w:val="595959"/>
              <w:sz w:val="18"/>
              <w:szCs w:val="18"/>
            </w:rPr>
            <w:t>Status: Draft</w:t>
          </w:r>
        </w:p>
      </w:tc>
      <w:tc>
        <w:tcPr>
          <w:tcW w:w="3050" w:type="pct"/>
        </w:tcPr>
        <w:p w:rsidR="00FD2022" w:rsidRPr="00B608A3" w:rsidRDefault="00FD2022" w:rsidP="00375338">
          <w:pPr>
            <w:pStyle w:val="Header"/>
            <w:tabs>
              <w:tab w:val="clear" w:pos="9540"/>
              <w:tab w:val="right" w:pos="9900"/>
            </w:tabs>
            <w:jc w:val="right"/>
            <w:rPr>
              <w:rFonts w:ascii="Cambria" w:hAnsi="Cambria" w:cs="Arial"/>
              <w:i/>
              <w:caps w:val="0"/>
              <w:color w:val="595959"/>
              <w:sz w:val="18"/>
              <w:szCs w:val="18"/>
            </w:rPr>
          </w:pPr>
          <w:r w:rsidRPr="00B608A3">
            <w:rPr>
              <w:rFonts w:ascii="Cambria" w:hAnsi="Cambria" w:cs="Arial"/>
              <w:i/>
              <w:caps w:val="0"/>
              <w:color w:val="595959"/>
              <w:sz w:val="18"/>
              <w:szCs w:val="18"/>
            </w:rPr>
            <w:t xml:space="preserve">Version </w:t>
          </w:r>
          <w:r w:rsidRPr="00B608A3">
            <w:rPr>
              <w:rFonts w:ascii="Cambria" w:hAnsi="Cambria" w:cs="Arial"/>
              <w:i/>
              <w:color w:val="595959"/>
              <w:sz w:val="18"/>
              <w:szCs w:val="18"/>
            </w:rPr>
            <w:t>:</w:t>
          </w:r>
          <w:r w:rsidRPr="00B608A3" w:rsidDel="00254F16">
            <w:rPr>
              <w:rFonts w:ascii="Cambria" w:hAnsi="Cambria" w:cs="Arial"/>
              <w:i/>
              <w:color w:val="595959"/>
              <w:sz w:val="18"/>
              <w:szCs w:val="18"/>
            </w:rPr>
            <w:t xml:space="preserve"> </w:t>
          </w:r>
          <w:r>
            <w:rPr>
              <w:rFonts w:ascii="Cambria" w:hAnsi="Cambria" w:cs="Arial"/>
              <w:i/>
              <w:color w:val="595959"/>
              <w:sz w:val="18"/>
              <w:szCs w:val="18"/>
            </w:rPr>
            <w:t>1.</w:t>
          </w:r>
          <w:r w:rsidR="00375338">
            <w:rPr>
              <w:rFonts w:ascii="Cambria" w:hAnsi="Cambria" w:cs="Arial"/>
              <w:i/>
              <w:color w:val="595959"/>
              <w:sz w:val="18"/>
              <w:szCs w:val="18"/>
            </w:rPr>
            <w:t>1</w:t>
          </w:r>
          <w:bookmarkStart w:id="4011" w:name="_GoBack"/>
          <w:bookmarkEnd w:id="4011"/>
        </w:p>
      </w:tc>
    </w:tr>
  </w:tbl>
  <w:p w:rsidR="00FD2022" w:rsidRPr="00A63799" w:rsidRDefault="00FD2022" w:rsidP="00937BBE">
    <w:pPr>
      <w:pStyle w:val="Header"/>
      <w:pBdr>
        <w:bottom w:val="single" w:sz="4" w:space="0" w:color="auto"/>
      </w:pBdr>
      <w:tabs>
        <w:tab w:val="clear" w:pos="9540"/>
        <w:tab w:val="right" w:pos="9900"/>
      </w:tabs>
      <w:rPr>
        <w:rFonts w:ascii="Cambria" w:hAnsi="Cambria" w:cs="Arial"/>
        <w:i/>
        <w:caps w:val="0"/>
        <w:color w:val="808080"/>
        <w:sz w:val="2"/>
        <w:szCs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2022" w:rsidRPr="003C7187" w:rsidRDefault="00FD2022" w:rsidP="009B5062">
    <w:pPr>
      <w:pStyle w:val="Header"/>
      <w:tabs>
        <w:tab w:val="clear" w:pos="5103"/>
      </w:tabs>
      <w:jc w:val="center"/>
    </w:pPr>
    <w:r w:rsidRPr="00566586">
      <w:rPr>
        <w:caps w:val="0"/>
        <w:noProof/>
        <w:lang w:val="en-US"/>
      </w:rPr>
      <w:drawing>
        <wp:inline distT="0" distB="0" distL="0" distR="0" wp14:anchorId="4D003865" wp14:editId="1C805D99">
          <wp:extent cx="2013585" cy="381000"/>
          <wp:effectExtent l="0" t="0" r="5715" b="0"/>
          <wp:docPr id="1" name="Picture 1" descr="OpenWay"/>
          <wp:cNvGraphicFramePr/>
          <a:graphic xmlns:a="http://schemas.openxmlformats.org/drawingml/2006/main">
            <a:graphicData uri="http://schemas.openxmlformats.org/drawingml/2006/picture">
              <pic:pic xmlns:pic="http://schemas.openxmlformats.org/drawingml/2006/picture">
                <pic:nvPicPr>
                  <pic:cNvPr id="3" name="Picture 3" descr="OpenWay"/>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3585" cy="3810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A20EB"/>
    <w:multiLevelType w:val="hybridMultilevel"/>
    <w:tmpl w:val="98B264D4"/>
    <w:lvl w:ilvl="0" w:tplc="7D0A89B0">
      <w:start w:val="1"/>
      <w:numFmt w:val="bullet"/>
      <w:pStyle w:val="Normal11"/>
      <w:lvlText w:val=""/>
      <w:lvlJc w:val="left"/>
      <w:pPr>
        <w:tabs>
          <w:tab w:val="num" w:pos="1854"/>
        </w:tabs>
        <w:ind w:left="1854" w:hanging="360"/>
      </w:pPr>
      <w:rPr>
        <w:rFonts w:ascii="Symbol" w:hAnsi="Symbol" w:hint="default"/>
      </w:rPr>
    </w:lvl>
    <w:lvl w:ilvl="1" w:tplc="04090003" w:tentative="1">
      <w:start w:val="1"/>
      <w:numFmt w:val="bullet"/>
      <w:lvlText w:val="o"/>
      <w:lvlJc w:val="left"/>
      <w:pPr>
        <w:tabs>
          <w:tab w:val="num" w:pos="2574"/>
        </w:tabs>
        <w:ind w:left="2574" w:hanging="360"/>
      </w:pPr>
      <w:rPr>
        <w:rFonts w:ascii="Courier New" w:hAnsi="Courier New" w:hint="default"/>
      </w:rPr>
    </w:lvl>
    <w:lvl w:ilvl="2" w:tplc="04090005" w:tentative="1">
      <w:start w:val="1"/>
      <w:numFmt w:val="bullet"/>
      <w:lvlText w:val=""/>
      <w:lvlJc w:val="left"/>
      <w:pPr>
        <w:tabs>
          <w:tab w:val="num" w:pos="3294"/>
        </w:tabs>
        <w:ind w:left="3294" w:hanging="360"/>
      </w:pPr>
      <w:rPr>
        <w:rFonts w:ascii="Wingdings" w:hAnsi="Wingdings" w:hint="default"/>
      </w:rPr>
    </w:lvl>
    <w:lvl w:ilvl="3" w:tplc="04090001" w:tentative="1">
      <w:start w:val="1"/>
      <w:numFmt w:val="bullet"/>
      <w:lvlText w:val=""/>
      <w:lvlJc w:val="left"/>
      <w:pPr>
        <w:tabs>
          <w:tab w:val="num" w:pos="4014"/>
        </w:tabs>
        <w:ind w:left="4014" w:hanging="360"/>
      </w:pPr>
      <w:rPr>
        <w:rFonts w:ascii="Symbol" w:hAnsi="Symbol" w:hint="default"/>
      </w:rPr>
    </w:lvl>
    <w:lvl w:ilvl="4" w:tplc="04090003" w:tentative="1">
      <w:start w:val="1"/>
      <w:numFmt w:val="bullet"/>
      <w:lvlText w:val="o"/>
      <w:lvlJc w:val="left"/>
      <w:pPr>
        <w:tabs>
          <w:tab w:val="num" w:pos="4734"/>
        </w:tabs>
        <w:ind w:left="4734" w:hanging="360"/>
      </w:pPr>
      <w:rPr>
        <w:rFonts w:ascii="Courier New" w:hAnsi="Courier New" w:hint="default"/>
      </w:rPr>
    </w:lvl>
    <w:lvl w:ilvl="5" w:tplc="04090005" w:tentative="1">
      <w:start w:val="1"/>
      <w:numFmt w:val="bullet"/>
      <w:lvlText w:val=""/>
      <w:lvlJc w:val="left"/>
      <w:pPr>
        <w:tabs>
          <w:tab w:val="num" w:pos="5454"/>
        </w:tabs>
        <w:ind w:left="5454" w:hanging="360"/>
      </w:pPr>
      <w:rPr>
        <w:rFonts w:ascii="Wingdings" w:hAnsi="Wingdings" w:hint="default"/>
      </w:rPr>
    </w:lvl>
    <w:lvl w:ilvl="6" w:tplc="04090001" w:tentative="1">
      <w:start w:val="1"/>
      <w:numFmt w:val="bullet"/>
      <w:lvlText w:val=""/>
      <w:lvlJc w:val="left"/>
      <w:pPr>
        <w:tabs>
          <w:tab w:val="num" w:pos="6174"/>
        </w:tabs>
        <w:ind w:left="6174" w:hanging="360"/>
      </w:pPr>
      <w:rPr>
        <w:rFonts w:ascii="Symbol" w:hAnsi="Symbol" w:hint="default"/>
      </w:rPr>
    </w:lvl>
    <w:lvl w:ilvl="7" w:tplc="04090003" w:tentative="1">
      <w:start w:val="1"/>
      <w:numFmt w:val="bullet"/>
      <w:lvlText w:val="o"/>
      <w:lvlJc w:val="left"/>
      <w:pPr>
        <w:tabs>
          <w:tab w:val="num" w:pos="6894"/>
        </w:tabs>
        <w:ind w:left="6894" w:hanging="360"/>
      </w:pPr>
      <w:rPr>
        <w:rFonts w:ascii="Courier New" w:hAnsi="Courier New" w:hint="default"/>
      </w:rPr>
    </w:lvl>
    <w:lvl w:ilvl="8" w:tplc="04090005" w:tentative="1">
      <w:start w:val="1"/>
      <w:numFmt w:val="bullet"/>
      <w:lvlText w:val=""/>
      <w:lvlJc w:val="left"/>
      <w:pPr>
        <w:tabs>
          <w:tab w:val="num" w:pos="7614"/>
        </w:tabs>
        <w:ind w:left="7614" w:hanging="360"/>
      </w:pPr>
      <w:rPr>
        <w:rFonts w:ascii="Wingdings" w:hAnsi="Wingdings" w:hint="default"/>
      </w:rPr>
    </w:lvl>
  </w:abstractNum>
  <w:abstractNum w:abstractNumId="1">
    <w:nsid w:val="09332BEF"/>
    <w:multiLevelType w:val="hybridMultilevel"/>
    <w:tmpl w:val="BAB661F8"/>
    <w:lvl w:ilvl="0" w:tplc="0409000F">
      <w:start w:val="1"/>
      <w:numFmt w:val="decimal"/>
      <w:lvlText w:val="%1."/>
      <w:lvlJc w:val="left"/>
      <w:pPr>
        <w:tabs>
          <w:tab w:val="num" w:pos="720"/>
        </w:tabs>
        <w:ind w:left="720" w:hanging="360"/>
      </w:pPr>
      <w:rPr>
        <w:rFonts w:cs="Times New Roman"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1620"/>
        </w:tabs>
        <w:ind w:left="162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nsid w:val="0C2F11FF"/>
    <w:multiLevelType w:val="hybridMultilevel"/>
    <w:tmpl w:val="40ECEE18"/>
    <w:lvl w:ilvl="0" w:tplc="1B723B84">
      <w:start w:val="1"/>
      <w:numFmt w:val="bullet"/>
      <w:pStyle w:val="TableBullet"/>
      <w:lvlText w:val=""/>
      <w:lvlJc w:val="left"/>
      <w:pPr>
        <w:tabs>
          <w:tab w:val="num" w:pos="3555"/>
        </w:tabs>
        <w:ind w:left="3555" w:hanging="360"/>
      </w:pPr>
      <w:rPr>
        <w:rFonts w:ascii="Wingdings" w:hAnsi="Wingdings" w:hint="default"/>
        <w:sz w:val="16"/>
      </w:rPr>
    </w:lvl>
    <w:lvl w:ilvl="1" w:tplc="04090003" w:tentative="1">
      <w:start w:val="1"/>
      <w:numFmt w:val="bullet"/>
      <w:lvlText w:val="o"/>
      <w:lvlJc w:val="left"/>
      <w:pPr>
        <w:tabs>
          <w:tab w:val="num" w:pos="1395"/>
        </w:tabs>
        <w:ind w:left="1395" w:hanging="360"/>
      </w:pPr>
      <w:rPr>
        <w:rFonts w:ascii="Courier New" w:hAnsi="Courier New" w:hint="default"/>
      </w:rPr>
    </w:lvl>
    <w:lvl w:ilvl="2" w:tplc="04090005" w:tentative="1">
      <w:start w:val="1"/>
      <w:numFmt w:val="bullet"/>
      <w:lvlText w:val=""/>
      <w:lvlJc w:val="left"/>
      <w:pPr>
        <w:tabs>
          <w:tab w:val="num" w:pos="2115"/>
        </w:tabs>
        <w:ind w:left="2115" w:hanging="360"/>
      </w:pPr>
      <w:rPr>
        <w:rFonts w:ascii="Wingdings" w:hAnsi="Wingdings" w:hint="default"/>
      </w:rPr>
    </w:lvl>
    <w:lvl w:ilvl="3" w:tplc="04090001" w:tentative="1">
      <w:start w:val="1"/>
      <w:numFmt w:val="bullet"/>
      <w:lvlText w:val=""/>
      <w:lvlJc w:val="left"/>
      <w:pPr>
        <w:tabs>
          <w:tab w:val="num" w:pos="2835"/>
        </w:tabs>
        <w:ind w:left="2835" w:hanging="360"/>
      </w:pPr>
      <w:rPr>
        <w:rFonts w:ascii="Symbol" w:hAnsi="Symbol" w:hint="default"/>
      </w:rPr>
    </w:lvl>
    <w:lvl w:ilvl="4" w:tplc="04090003" w:tentative="1">
      <w:start w:val="1"/>
      <w:numFmt w:val="bullet"/>
      <w:lvlText w:val="o"/>
      <w:lvlJc w:val="left"/>
      <w:pPr>
        <w:tabs>
          <w:tab w:val="num" w:pos="3555"/>
        </w:tabs>
        <w:ind w:left="3555" w:hanging="360"/>
      </w:pPr>
      <w:rPr>
        <w:rFonts w:ascii="Courier New" w:hAnsi="Courier New" w:hint="default"/>
      </w:rPr>
    </w:lvl>
    <w:lvl w:ilvl="5" w:tplc="04090005" w:tentative="1">
      <w:start w:val="1"/>
      <w:numFmt w:val="bullet"/>
      <w:lvlText w:val=""/>
      <w:lvlJc w:val="left"/>
      <w:pPr>
        <w:tabs>
          <w:tab w:val="num" w:pos="4275"/>
        </w:tabs>
        <w:ind w:left="4275" w:hanging="360"/>
      </w:pPr>
      <w:rPr>
        <w:rFonts w:ascii="Wingdings" w:hAnsi="Wingdings" w:hint="default"/>
      </w:rPr>
    </w:lvl>
    <w:lvl w:ilvl="6" w:tplc="04090001" w:tentative="1">
      <w:start w:val="1"/>
      <w:numFmt w:val="bullet"/>
      <w:lvlText w:val=""/>
      <w:lvlJc w:val="left"/>
      <w:pPr>
        <w:tabs>
          <w:tab w:val="num" w:pos="4995"/>
        </w:tabs>
        <w:ind w:left="4995" w:hanging="360"/>
      </w:pPr>
      <w:rPr>
        <w:rFonts w:ascii="Symbol" w:hAnsi="Symbol" w:hint="default"/>
      </w:rPr>
    </w:lvl>
    <w:lvl w:ilvl="7" w:tplc="04090003" w:tentative="1">
      <w:start w:val="1"/>
      <w:numFmt w:val="bullet"/>
      <w:lvlText w:val="o"/>
      <w:lvlJc w:val="left"/>
      <w:pPr>
        <w:tabs>
          <w:tab w:val="num" w:pos="5715"/>
        </w:tabs>
        <w:ind w:left="5715" w:hanging="360"/>
      </w:pPr>
      <w:rPr>
        <w:rFonts w:ascii="Courier New" w:hAnsi="Courier New" w:hint="default"/>
      </w:rPr>
    </w:lvl>
    <w:lvl w:ilvl="8" w:tplc="04090005" w:tentative="1">
      <w:start w:val="1"/>
      <w:numFmt w:val="bullet"/>
      <w:lvlText w:val=""/>
      <w:lvlJc w:val="left"/>
      <w:pPr>
        <w:tabs>
          <w:tab w:val="num" w:pos="6435"/>
        </w:tabs>
        <w:ind w:left="6435" w:hanging="360"/>
      </w:pPr>
      <w:rPr>
        <w:rFonts w:ascii="Wingdings" w:hAnsi="Wingdings" w:hint="default"/>
      </w:rPr>
    </w:lvl>
  </w:abstractNum>
  <w:abstractNum w:abstractNumId="3">
    <w:nsid w:val="0D1D4D5F"/>
    <w:multiLevelType w:val="multilevel"/>
    <w:tmpl w:val="0B32E000"/>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936"/>
        </w:tabs>
        <w:ind w:left="936" w:hanging="576"/>
      </w:pPr>
      <w:rPr>
        <w:rFonts w:cs="Times New Roman"/>
      </w:rPr>
    </w:lvl>
    <w:lvl w:ilvl="2">
      <w:start w:val="1"/>
      <w:numFmt w:val="decimal"/>
      <w:pStyle w:val="Heading3"/>
      <w:lvlText w:val="%1.%2.%3"/>
      <w:lvlJc w:val="left"/>
      <w:pPr>
        <w:tabs>
          <w:tab w:val="num" w:pos="6390"/>
        </w:tabs>
        <w:ind w:left="6390" w:hanging="720"/>
      </w:pPr>
      <w:rPr>
        <w:rFonts w:cs="Times New Roman"/>
      </w:rPr>
    </w:lvl>
    <w:lvl w:ilvl="3">
      <w:start w:val="1"/>
      <w:numFmt w:val="decimal"/>
      <w:pStyle w:val="Heading4"/>
      <w:lvlText w:val="%1.%2.%3.%4"/>
      <w:lvlJc w:val="left"/>
      <w:pPr>
        <w:tabs>
          <w:tab w:val="num" w:pos="774"/>
        </w:tabs>
        <w:ind w:left="774" w:hanging="864"/>
      </w:pPr>
      <w:rPr>
        <w:rFonts w:cs="Times New Roman"/>
      </w:rPr>
    </w:lvl>
    <w:lvl w:ilvl="4">
      <w:start w:val="1"/>
      <w:numFmt w:val="decimal"/>
      <w:pStyle w:val="Heading5"/>
      <w:lvlText w:val="%1.%2.%3.%4.%5"/>
      <w:lvlJc w:val="left"/>
      <w:pPr>
        <w:tabs>
          <w:tab w:val="num" w:pos="918"/>
        </w:tabs>
        <w:ind w:left="918" w:hanging="1008"/>
      </w:pPr>
      <w:rPr>
        <w:rFonts w:cs="Times New Roman"/>
      </w:rPr>
    </w:lvl>
    <w:lvl w:ilvl="5">
      <w:start w:val="1"/>
      <w:numFmt w:val="decimal"/>
      <w:pStyle w:val="Heading6"/>
      <w:lvlText w:val="%1.%2.%3.%4.%5.%6"/>
      <w:lvlJc w:val="left"/>
      <w:pPr>
        <w:tabs>
          <w:tab w:val="num" w:pos="1062"/>
        </w:tabs>
        <w:ind w:left="1062" w:hanging="1152"/>
      </w:pPr>
      <w:rPr>
        <w:rFonts w:cs="Times New Roman"/>
      </w:rPr>
    </w:lvl>
    <w:lvl w:ilvl="6">
      <w:start w:val="1"/>
      <w:numFmt w:val="decimal"/>
      <w:pStyle w:val="Heading7"/>
      <w:lvlText w:val="%1.%2.%3.%4.%5.%6.%7"/>
      <w:lvlJc w:val="left"/>
      <w:pPr>
        <w:tabs>
          <w:tab w:val="num" w:pos="1206"/>
        </w:tabs>
        <w:ind w:left="1206" w:hanging="1296"/>
      </w:pPr>
      <w:rPr>
        <w:rFonts w:cs="Times New Roman"/>
      </w:rPr>
    </w:lvl>
    <w:lvl w:ilvl="7">
      <w:start w:val="1"/>
      <w:numFmt w:val="decimal"/>
      <w:pStyle w:val="Heading8"/>
      <w:lvlText w:val="%1.%2.%3.%4.%5.%6.%7.%8"/>
      <w:lvlJc w:val="left"/>
      <w:pPr>
        <w:tabs>
          <w:tab w:val="num" w:pos="1350"/>
        </w:tabs>
        <w:ind w:left="1350" w:hanging="1440"/>
      </w:pPr>
      <w:rPr>
        <w:rFonts w:cs="Times New Roman"/>
      </w:rPr>
    </w:lvl>
    <w:lvl w:ilvl="8">
      <w:start w:val="1"/>
      <w:numFmt w:val="decimal"/>
      <w:pStyle w:val="Heading9"/>
      <w:lvlText w:val="%1.%2.%3.%4.%5.%6.%7.%8.%9"/>
      <w:lvlJc w:val="left"/>
      <w:pPr>
        <w:tabs>
          <w:tab w:val="num" w:pos="1494"/>
        </w:tabs>
        <w:ind w:left="1494" w:hanging="1584"/>
      </w:pPr>
      <w:rPr>
        <w:rFonts w:cs="Times New Roman"/>
      </w:rPr>
    </w:lvl>
  </w:abstractNum>
  <w:abstractNum w:abstractNumId="4">
    <w:nsid w:val="12347E07"/>
    <w:multiLevelType w:val="multilevel"/>
    <w:tmpl w:val="6DDE43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nsid w:val="156D207D"/>
    <w:multiLevelType w:val="hybridMultilevel"/>
    <w:tmpl w:val="4D0893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nsid w:val="16852501"/>
    <w:multiLevelType w:val="multilevel"/>
    <w:tmpl w:val="CB364E2A"/>
    <w:styleLink w:val="BulletedSub"/>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nsid w:val="177F16C8"/>
    <w:multiLevelType w:val="hybridMultilevel"/>
    <w:tmpl w:val="CC241A72"/>
    <w:lvl w:ilvl="0" w:tplc="5F88673A">
      <w:start w:val="1"/>
      <w:numFmt w:val="decimal"/>
      <w:lvlText w:val="%1."/>
      <w:lvlJc w:val="left"/>
      <w:pPr>
        <w:ind w:left="360" w:hanging="360"/>
      </w:pPr>
    </w:lvl>
    <w:lvl w:ilvl="1" w:tplc="04090001">
      <w:start w:val="1"/>
      <w:numFmt w:val="lowerLetter"/>
      <w:lvlText w:val="%2."/>
      <w:lvlJc w:val="left"/>
      <w:pPr>
        <w:ind w:left="1080" w:hanging="360"/>
      </w:pPr>
    </w:lvl>
    <w:lvl w:ilvl="2" w:tplc="04090005">
      <w:start w:val="1"/>
      <w:numFmt w:val="lowerRoman"/>
      <w:lvlText w:val="%3."/>
      <w:lvlJc w:val="right"/>
      <w:pPr>
        <w:ind w:left="1800" w:hanging="180"/>
      </w:pPr>
    </w:lvl>
    <w:lvl w:ilvl="3" w:tplc="4F9201EC">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nsid w:val="1D27053E"/>
    <w:multiLevelType w:val="hybridMultilevel"/>
    <w:tmpl w:val="850CAE82"/>
    <w:lvl w:ilvl="0" w:tplc="02061D5C">
      <w:start w:val="1"/>
      <w:numFmt w:val="bullet"/>
      <w:pStyle w:val="BodyTextBullet"/>
      <w:lvlText w:val=""/>
      <w:lvlJc w:val="left"/>
      <w:pPr>
        <w:tabs>
          <w:tab w:val="num" w:pos="1077"/>
        </w:tabs>
        <w:ind w:left="1077" w:hanging="360"/>
      </w:pPr>
      <w:rPr>
        <w:rFonts w:ascii="Symbol" w:hAnsi="Symbol" w:hint="default"/>
        <w:color w:val="auto"/>
        <w:sz w:val="20"/>
      </w:rPr>
    </w:lvl>
    <w:lvl w:ilvl="1" w:tplc="D5B65B7E">
      <w:start w:val="1"/>
      <w:numFmt w:val="decimal"/>
      <w:lvlText w:val="%2."/>
      <w:lvlJc w:val="left"/>
      <w:pPr>
        <w:tabs>
          <w:tab w:val="num" w:pos="1797"/>
        </w:tabs>
        <w:ind w:left="1797" w:hanging="360"/>
      </w:pPr>
      <w:rPr>
        <w:rFonts w:cs="Times New Roman" w:hint="default"/>
        <w:color w:val="C90000"/>
        <w:sz w:val="20"/>
      </w:rPr>
    </w:lvl>
    <w:lvl w:ilvl="2" w:tplc="7252173A" w:tentative="1">
      <w:start w:val="1"/>
      <w:numFmt w:val="bullet"/>
      <w:lvlText w:val=""/>
      <w:lvlJc w:val="left"/>
      <w:pPr>
        <w:tabs>
          <w:tab w:val="num" w:pos="2517"/>
        </w:tabs>
        <w:ind w:left="2517" w:hanging="360"/>
      </w:pPr>
      <w:rPr>
        <w:rFonts w:ascii="Wingdings" w:hAnsi="Wingdings" w:hint="default"/>
      </w:rPr>
    </w:lvl>
    <w:lvl w:ilvl="3" w:tplc="87B0EBB2" w:tentative="1">
      <w:start w:val="1"/>
      <w:numFmt w:val="bullet"/>
      <w:lvlText w:val=""/>
      <w:lvlJc w:val="left"/>
      <w:pPr>
        <w:tabs>
          <w:tab w:val="num" w:pos="3237"/>
        </w:tabs>
        <w:ind w:left="3237" w:hanging="360"/>
      </w:pPr>
      <w:rPr>
        <w:rFonts w:ascii="Symbol" w:hAnsi="Symbol" w:hint="default"/>
      </w:rPr>
    </w:lvl>
    <w:lvl w:ilvl="4" w:tplc="908E0F38" w:tentative="1">
      <w:start w:val="1"/>
      <w:numFmt w:val="bullet"/>
      <w:lvlText w:val="o"/>
      <w:lvlJc w:val="left"/>
      <w:pPr>
        <w:tabs>
          <w:tab w:val="num" w:pos="3957"/>
        </w:tabs>
        <w:ind w:left="3957" w:hanging="360"/>
      </w:pPr>
      <w:rPr>
        <w:rFonts w:ascii="Courier New" w:hAnsi="Courier New" w:hint="default"/>
      </w:rPr>
    </w:lvl>
    <w:lvl w:ilvl="5" w:tplc="1ECCED66" w:tentative="1">
      <w:start w:val="1"/>
      <w:numFmt w:val="bullet"/>
      <w:lvlText w:val=""/>
      <w:lvlJc w:val="left"/>
      <w:pPr>
        <w:tabs>
          <w:tab w:val="num" w:pos="4677"/>
        </w:tabs>
        <w:ind w:left="4677" w:hanging="360"/>
      </w:pPr>
      <w:rPr>
        <w:rFonts w:ascii="Wingdings" w:hAnsi="Wingdings" w:hint="default"/>
      </w:rPr>
    </w:lvl>
    <w:lvl w:ilvl="6" w:tplc="154203D8" w:tentative="1">
      <w:start w:val="1"/>
      <w:numFmt w:val="bullet"/>
      <w:lvlText w:val=""/>
      <w:lvlJc w:val="left"/>
      <w:pPr>
        <w:tabs>
          <w:tab w:val="num" w:pos="5397"/>
        </w:tabs>
        <w:ind w:left="5397" w:hanging="360"/>
      </w:pPr>
      <w:rPr>
        <w:rFonts w:ascii="Symbol" w:hAnsi="Symbol" w:hint="default"/>
      </w:rPr>
    </w:lvl>
    <w:lvl w:ilvl="7" w:tplc="BDDE5FA6" w:tentative="1">
      <w:start w:val="1"/>
      <w:numFmt w:val="bullet"/>
      <w:lvlText w:val="o"/>
      <w:lvlJc w:val="left"/>
      <w:pPr>
        <w:tabs>
          <w:tab w:val="num" w:pos="6117"/>
        </w:tabs>
        <w:ind w:left="6117" w:hanging="360"/>
      </w:pPr>
      <w:rPr>
        <w:rFonts w:ascii="Courier New" w:hAnsi="Courier New" w:hint="default"/>
      </w:rPr>
    </w:lvl>
    <w:lvl w:ilvl="8" w:tplc="EE80672C" w:tentative="1">
      <w:start w:val="1"/>
      <w:numFmt w:val="bullet"/>
      <w:lvlText w:val=""/>
      <w:lvlJc w:val="left"/>
      <w:pPr>
        <w:tabs>
          <w:tab w:val="num" w:pos="6837"/>
        </w:tabs>
        <w:ind w:left="6837" w:hanging="360"/>
      </w:pPr>
      <w:rPr>
        <w:rFonts w:ascii="Wingdings" w:hAnsi="Wingdings" w:hint="default"/>
      </w:rPr>
    </w:lvl>
  </w:abstractNum>
  <w:abstractNum w:abstractNumId="9">
    <w:nsid w:val="1DDA7962"/>
    <w:multiLevelType w:val="multilevel"/>
    <w:tmpl w:val="F0521410"/>
    <w:lvl w:ilvl="0">
      <w:start w:val="1"/>
      <w:numFmt w:val="upperLetter"/>
      <w:pStyle w:val="AppendixHeading"/>
      <w:lvlText w:val="APPENDIX %1"/>
      <w:lvlJc w:val="left"/>
      <w:pPr>
        <w:tabs>
          <w:tab w:val="num" w:pos="4411"/>
        </w:tabs>
        <w:ind w:left="2778" w:hanging="527"/>
      </w:pPr>
      <w:rPr>
        <w:rFonts w:cs="Times New Roman" w:hint="default"/>
      </w:rPr>
    </w:lvl>
    <w:lvl w:ilvl="1">
      <w:start w:val="1"/>
      <w:numFmt w:val="decimal"/>
      <w:lvlText w:val="%1.%2"/>
      <w:lvlJc w:val="left"/>
      <w:pPr>
        <w:tabs>
          <w:tab w:val="num" w:pos="2827"/>
        </w:tabs>
        <w:ind w:left="2827" w:hanging="576"/>
      </w:pPr>
      <w:rPr>
        <w:rFonts w:cs="Times New Roman" w:hint="default"/>
      </w:rPr>
    </w:lvl>
    <w:lvl w:ilvl="2">
      <w:start w:val="1"/>
      <w:numFmt w:val="decimal"/>
      <w:lvlText w:val="%1.%2.%3"/>
      <w:lvlJc w:val="left"/>
      <w:pPr>
        <w:tabs>
          <w:tab w:val="num" w:pos="2971"/>
        </w:tabs>
        <w:ind w:left="2971" w:hanging="720"/>
      </w:pPr>
      <w:rPr>
        <w:rFonts w:cs="Times New Roman" w:hint="default"/>
      </w:rPr>
    </w:lvl>
    <w:lvl w:ilvl="3">
      <w:start w:val="1"/>
      <w:numFmt w:val="decimal"/>
      <w:lvlText w:val="%1.%2.%3.%4"/>
      <w:lvlJc w:val="left"/>
      <w:pPr>
        <w:tabs>
          <w:tab w:val="num" w:pos="3115"/>
        </w:tabs>
        <w:ind w:left="3115" w:hanging="864"/>
      </w:pPr>
      <w:rPr>
        <w:rFonts w:cs="Times New Roman" w:hint="default"/>
      </w:rPr>
    </w:lvl>
    <w:lvl w:ilvl="4">
      <w:start w:val="1"/>
      <w:numFmt w:val="decimal"/>
      <w:lvlText w:val="%1.%2.%3.%4.%5"/>
      <w:lvlJc w:val="left"/>
      <w:pPr>
        <w:tabs>
          <w:tab w:val="num" w:pos="3259"/>
        </w:tabs>
        <w:ind w:left="3259" w:hanging="1008"/>
      </w:pPr>
      <w:rPr>
        <w:rFonts w:cs="Times New Roman" w:hint="default"/>
      </w:rPr>
    </w:lvl>
    <w:lvl w:ilvl="5">
      <w:start w:val="1"/>
      <w:numFmt w:val="decimal"/>
      <w:lvlText w:val="%1.%2.%3.%4.%5.%6"/>
      <w:lvlJc w:val="left"/>
      <w:pPr>
        <w:tabs>
          <w:tab w:val="num" w:pos="3403"/>
        </w:tabs>
        <w:ind w:left="3403" w:hanging="1152"/>
      </w:pPr>
      <w:rPr>
        <w:rFonts w:cs="Times New Roman" w:hint="default"/>
      </w:rPr>
    </w:lvl>
    <w:lvl w:ilvl="6">
      <w:start w:val="1"/>
      <w:numFmt w:val="decimal"/>
      <w:lvlText w:val="%1.%2.%3.%4.%5.%6.%7"/>
      <w:lvlJc w:val="left"/>
      <w:pPr>
        <w:tabs>
          <w:tab w:val="num" w:pos="3547"/>
        </w:tabs>
        <w:ind w:left="3547" w:hanging="1296"/>
      </w:pPr>
      <w:rPr>
        <w:rFonts w:cs="Times New Roman" w:hint="default"/>
      </w:rPr>
    </w:lvl>
    <w:lvl w:ilvl="7">
      <w:start w:val="1"/>
      <w:numFmt w:val="decimal"/>
      <w:lvlText w:val="%1.%2.%3.%4.%5.%6.%7.%8"/>
      <w:lvlJc w:val="left"/>
      <w:pPr>
        <w:tabs>
          <w:tab w:val="num" w:pos="3691"/>
        </w:tabs>
        <w:ind w:left="3691" w:hanging="1440"/>
      </w:pPr>
      <w:rPr>
        <w:rFonts w:cs="Times New Roman" w:hint="default"/>
      </w:rPr>
    </w:lvl>
    <w:lvl w:ilvl="8">
      <w:start w:val="1"/>
      <w:numFmt w:val="decimal"/>
      <w:lvlText w:val="%1.%2.%3.%4.%5.%6.%7.%8.%9"/>
      <w:lvlJc w:val="left"/>
      <w:pPr>
        <w:tabs>
          <w:tab w:val="num" w:pos="3835"/>
        </w:tabs>
        <w:ind w:left="3835" w:hanging="1584"/>
      </w:pPr>
      <w:rPr>
        <w:rFonts w:cs="Times New Roman" w:hint="default"/>
      </w:rPr>
    </w:lvl>
  </w:abstractNum>
  <w:abstractNum w:abstractNumId="10">
    <w:nsid w:val="22FB268F"/>
    <w:multiLevelType w:val="hybridMultilevel"/>
    <w:tmpl w:val="0834342C"/>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11">
    <w:nsid w:val="285865B3"/>
    <w:multiLevelType w:val="hybridMultilevel"/>
    <w:tmpl w:val="BAC494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96139D5"/>
    <w:multiLevelType w:val="hybridMultilevel"/>
    <w:tmpl w:val="A02683D0"/>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8716B4"/>
    <w:multiLevelType w:val="hybridMultilevel"/>
    <w:tmpl w:val="6F6273B6"/>
    <w:lvl w:ilvl="0" w:tplc="04090005">
      <w:numFmt w:val="bullet"/>
      <w:pStyle w:val="DocBullets"/>
      <w:lvlText w:val="-"/>
      <w:lvlJc w:val="left"/>
      <w:pPr>
        <w:tabs>
          <w:tab w:val="num" w:pos="1440"/>
        </w:tabs>
        <w:ind w:left="1440" w:hanging="360"/>
      </w:pPr>
      <w:rPr>
        <w:rFonts w:ascii="Times New Roman" w:eastAsia="Times New Roman" w:hAnsi="Times New Roman" w:cs="Times New Roman" w:hint="default"/>
      </w:rPr>
    </w:lvl>
    <w:lvl w:ilvl="1" w:tplc="04090003">
      <w:start w:val="1"/>
      <w:numFmt w:val="bullet"/>
      <w:lvlText w:val=""/>
      <w:lvlJc w:val="left"/>
      <w:pPr>
        <w:tabs>
          <w:tab w:val="num" w:pos="2858"/>
        </w:tabs>
        <w:ind w:left="2858" w:hanging="360"/>
      </w:pPr>
      <w:rPr>
        <w:rFonts w:ascii="Symbol" w:hAnsi="Symbol" w:hint="default"/>
        <w:color w:val="auto"/>
      </w:rPr>
    </w:lvl>
    <w:lvl w:ilvl="2" w:tplc="04090001">
      <w:start w:val="1"/>
      <w:numFmt w:val="bullet"/>
      <w:lvlText w:val=""/>
      <w:lvlJc w:val="left"/>
      <w:pPr>
        <w:tabs>
          <w:tab w:val="num" w:pos="3578"/>
        </w:tabs>
        <w:ind w:left="3578" w:hanging="360"/>
      </w:pPr>
      <w:rPr>
        <w:rFonts w:ascii="Symbol" w:hAnsi="Symbol" w:hint="default"/>
      </w:rPr>
    </w:lvl>
    <w:lvl w:ilvl="3" w:tplc="04090001" w:tentative="1">
      <w:start w:val="1"/>
      <w:numFmt w:val="bullet"/>
      <w:lvlText w:val=""/>
      <w:lvlJc w:val="left"/>
      <w:pPr>
        <w:tabs>
          <w:tab w:val="num" w:pos="4298"/>
        </w:tabs>
        <w:ind w:left="4298" w:hanging="360"/>
      </w:pPr>
      <w:rPr>
        <w:rFonts w:ascii="Symbol" w:hAnsi="Symbol" w:hint="default"/>
      </w:rPr>
    </w:lvl>
    <w:lvl w:ilvl="4" w:tplc="04090003" w:tentative="1">
      <w:start w:val="1"/>
      <w:numFmt w:val="bullet"/>
      <w:lvlText w:val="o"/>
      <w:lvlJc w:val="left"/>
      <w:pPr>
        <w:tabs>
          <w:tab w:val="num" w:pos="5018"/>
        </w:tabs>
        <w:ind w:left="5018" w:hanging="360"/>
      </w:pPr>
      <w:rPr>
        <w:rFonts w:ascii="Courier New" w:hAnsi="Courier New" w:cs="Courier New" w:hint="default"/>
      </w:rPr>
    </w:lvl>
    <w:lvl w:ilvl="5" w:tplc="04090005" w:tentative="1">
      <w:start w:val="1"/>
      <w:numFmt w:val="bullet"/>
      <w:lvlText w:val=""/>
      <w:lvlJc w:val="left"/>
      <w:pPr>
        <w:tabs>
          <w:tab w:val="num" w:pos="5738"/>
        </w:tabs>
        <w:ind w:left="5738" w:hanging="360"/>
      </w:pPr>
      <w:rPr>
        <w:rFonts w:ascii="Wingdings" w:hAnsi="Wingdings" w:hint="default"/>
      </w:rPr>
    </w:lvl>
    <w:lvl w:ilvl="6" w:tplc="04090001" w:tentative="1">
      <w:start w:val="1"/>
      <w:numFmt w:val="bullet"/>
      <w:lvlText w:val=""/>
      <w:lvlJc w:val="left"/>
      <w:pPr>
        <w:tabs>
          <w:tab w:val="num" w:pos="6458"/>
        </w:tabs>
        <w:ind w:left="6458" w:hanging="360"/>
      </w:pPr>
      <w:rPr>
        <w:rFonts w:ascii="Symbol" w:hAnsi="Symbol" w:hint="default"/>
      </w:rPr>
    </w:lvl>
    <w:lvl w:ilvl="7" w:tplc="04090003" w:tentative="1">
      <w:start w:val="1"/>
      <w:numFmt w:val="bullet"/>
      <w:lvlText w:val="o"/>
      <w:lvlJc w:val="left"/>
      <w:pPr>
        <w:tabs>
          <w:tab w:val="num" w:pos="7178"/>
        </w:tabs>
        <w:ind w:left="7178" w:hanging="360"/>
      </w:pPr>
      <w:rPr>
        <w:rFonts w:ascii="Courier New" w:hAnsi="Courier New" w:cs="Courier New" w:hint="default"/>
      </w:rPr>
    </w:lvl>
    <w:lvl w:ilvl="8" w:tplc="04090005" w:tentative="1">
      <w:start w:val="1"/>
      <w:numFmt w:val="bullet"/>
      <w:lvlText w:val=""/>
      <w:lvlJc w:val="left"/>
      <w:pPr>
        <w:tabs>
          <w:tab w:val="num" w:pos="7898"/>
        </w:tabs>
        <w:ind w:left="7898" w:hanging="360"/>
      </w:pPr>
      <w:rPr>
        <w:rFonts w:ascii="Wingdings" w:hAnsi="Wingdings" w:hint="default"/>
      </w:rPr>
    </w:lvl>
  </w:abstractNum>
  <w:abstractNum w:abstractNumId="14">
    <w:nsid w:val="3B2957D5"/>
    <w:multiLevelType w:val="multilevel"/>
    <w:tmpl w:val="5A7A6C4C"/>
    <w:lvl w:ilvl="0">
      <w:start w:val="1"/>
      <w:numFmt w:val="bullet"/>
      <w:lvlText w:val=""/>
      <w:lvlJc w:val="left"/>
      <w:pPr>
        <w:tabs>
          <w:tab w:val="num" w:pos="1701"/>
        </w:tabs>
        <w:ind w:left="1701" w:hanging="283"/>
      </w:pPr>
      <w:rPr>
        <w:rFonts w:ascii="Symbol" w:hAnsi="Symbol" w:hint="default"/>
      </w:rPr>
    </w:lvl>
    <w:lvl w:ilvl="1">
      <w:start w:val="1"/>
      <w:numFmt w:val="bullet"/>
      <w:pStyle w:val="BulletwithCheckbox"/>
      <w:lvlText w:val=""/>
      <w:lvlJc w:val="left"/>
      <w:pPr>
        <w:tabs>
          <w:tab w:val="num" w:pos="1985"/>
        </w:tabs>
        <w:ind w:left="2041" w:hanging="340"/>
      </w:pPr>
      <w:rPr>
        <w:rFonts w:ascii="Wingdings" w:hAnsi="Wingdings" w:hint="default"/>
      </w:rPr>
    </w:lvl>
    <w:lvl w:ilvl="2">
      <w:start w:val="1"/>
      <w:numFmt w:val="bullet"/>
      <w:lvlText w:val=""/>
      <w:lvlJc w:val="left"/>
      <w:pPr>
        <w:tabs>
          <w:tab w:val="num" w:pos="2268"/>
        </w:tabs>
        <w:ind w:left="2268" w:hanging="283"/>
      </w:pPr>
      <w:rPr>
        <w:rFonts w:ascii="Wingdings" w:hAnsi="Wingdings" w:hint="default"/>
      </w:rPr>
    </w:lvl>
    <w:lvl w:ilvl="3">
      <w:start w:val="1"/>
      <w:numFmt w:val="bullet"/>
      <w:lvlText w:val=""/>
      <w:lvlJc w:val="left"/>
      <w:pPr>
        <w:tabs>
          <w:tab w:val="num" w:pos="2858"/>
        </w:tabs>
        <w:ind w:left="2858" w:hanging="360"/>
      </w:pPr>
      <w:rPr>
        <w:rFonts w:ascii="Symbol" w:hAnsi="Symbol" w:hint="default"/>
      </w:rPr>
    </w:lvl>
    <w:lvl w:ilvl="4">
      <w:start w:val="1"/>
      <w:numFmt w:val="bullet"/>
      <w:lvlText w:val=""/>
      <w:lvlJc w:val="left"/>
      <w:pPr>
        <w:tabs>
          <w:tab w:val="num" w:pos="3218"/>
        </w:tabs>
        <w:ind w:left="3218" w:hanging="360"/>
      </w:pPr>
      <w:rPr>
        <w:rFonts w:ascii="Symbol" w:hAnsi="Symbol" w:hint="default"/>
      </w:rPr>
    </w:lvl>
    <w:lvl w:ilvl="5">
      <w:start w:val="1"/>
      <w:numFmt w:val="bullet"/>
      <w:lvlText w:val=""/>
      <w:lvlJc w:val="left"/>
      <w:pPr>
        <w:tabs>
          <w:tab w:val="num" w:pos="3578"/>
        </w:tabs>
        <w:ind w:left="3578" w:hanging="360"/>
      </w:pPr>
      <w:rPr>
        <w:rFonts w:ascii="Wingdings" w:hAnsi="Wingdings" w:hint="default"/>
      </w:rPr>
    </w:lvl>
    <w:lvl w:ilvl="6">
      <w:start w:val="1"/>
      <w:numFmt w:val="bullet"/>
      <w:lvlText w:val=""/>
      <w:lvlJc w:val="left"/>
      <w:pPr>
        <w:tabs>
          <w:tab w:val="num" w:pos="3938"/>
        </w:tabs>
        <w:ind w:left="3938" w:hanging="360"/>
      </w:pPr>
      <w:rPr>
        <w:rFonts w:ascii="Wingdings" w:hAnsi="Wingdings" w:hint="default"/>
      </w:rPr>
    </w:lvl>
    <w:lvl w:ilvl="7">
      <w:start w:val="1"/>
      <w:numFmt w:val="bullet"/>
      <w:lvlText w:val=""/>
      <w:lvlJc w:val="left"/>
      <w:pPr>
        <w:tabs>
          <w:tab w:val="num" w:pos="4298"/>
        </w:tabs>
        <w:ind w:left="4298" w:hanging="360"/>
      </w:pPr>
      <w:rPr>
        <w:rFonts w:ascii="Symbol" w:hAnsi="Symbol" w:hint="default"/>
      </w:rPr>
    </w:lvl>
    <w:lvl w:ilvl="8">
      <w:start w:val="1"/>
      <w:numFmt w:val="bullet"/>
      <w:lvlText w:val=""/>
      <w:lvlJc w:val="left"/>
      <w:pPr>
        <w:tabs>
          <w:tab w:val="num" w:pos="4658"/>
        </w:tabs>
        <w:ind w:left="4658" w:hanging="360"/>
      </w:pPr>
      <w:rPr>
        <w:rFonts w:ascii="Symbol" w:hAnsi="Symbol" w:hint="default"/>
      </w:rPr>
    </w:lvl>
  </w:abstractNum>
  <w:abstractNum w:abstractNumId="15">
    <w:nsid w:val="44610AC3"/>
    <w:multiLevelType w:val="hybridMultilevel"/>
    <w:tmpl w:val="4A9CC40C"/>
    <w:lvl w:ilvl="0" w:tplc="04090001">
      <w:start w:val="1"/>
      <w:numFmt w:val="decimal"/>
      <w:pStyle w:val="BodyTextNumbered"/>
      <w:lvlText w:val="%1."/>
      <w:lvlJc w:val="left"/>
      <w:pPr>
        <w:tabs>
          <w:tab w:val="num" w:pos="720"/>
        </w:tabs>
        <w:ind w:left="720" w:hanging="360"/>
      </w:pPr>
      <w:rPr>
        <w:rFonts w:cs="Times New Roman"/>
      </w:rPr>
    </w:lvl>
    <w:lvl w:ilvl="1" w:tplc="04090003">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340"/>
        </w:tabs>
        <w:ind w:left="2340" w:hanging="36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16">
    <w:nsid w:val="45CC5D05"/>
    <w:multiLevelType w:val="hybridMultilevel"/>
    <w:tmpl w:val="9334A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3D246F"/>
    <w:multiLevelType w:val="hybridMultilevel"/>
    <w:tmpl w:val="B38C7DB0"/>
    <w:lvl w:ilvl="0" w:tplc="3C969BFC">
      <w:numFmt w:val="bullet"/>
      <w:lvlText w:val="-"/>
      <w:lvlJc w:val="left"/>
      <w:pPr>
        <w:ind w:left="720" w:hanging="360"/>
      </w:pPr>
      <w:rPr>
        <w:rFonts w:ascii="Calibri" w:eastAsia="Times New Roman" w:hAnsi="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E35C0F"/>
    <w:multiLevelType w:val="hybridMultilevel"/>
    <w:tmpl w:val="E0942AB8"/>
    <w:lvl w:ilvl="0" w:tplc="D374983C">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FF704EA"/>
    <w:multiLevelType w:val="hybridMultilevel"/>
    <w:tmpl w:val="67989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D3921BA"/>
    <w:multiLevelType w:val="hybridMultilevel"/>
    <w:tmpl w:val="8408A402"/>
    <w:lvl w:ilvl="0" w:tplc="04090001">
      <w:start w:val="1"/>
      <w:numFmt w:val="bullet"/>
      <w:pStyle w:val="Level1Bullet"/>
      <w:lvlText w:val=""/>
      <w:lvlJc w:val="left"/>
      <w:pPr>
        <w:tabs>
          <w:tab w:val="num" w:pos="360"/>
        </w:tabs>
        <w:ind w:left="360" w:hanging="360"/>
      </w:pPr>
      <w:rPr>
        <w:rFonts w:ascii="Symbol" w:hAnsi="Symbol" w:hint="default"/>
      </w:rPr>
    </w:lvl>
    <w:lvl w:ilvl="1" w:tplc="04090003">
      <w:start w:val="1"/>
      <w:numFmt w:val="bullet"/>
      <w:pStyle w:val="DocsText"/>
      <w:lvlText w:val=""/>
      <w:lvlJc w:val="left"/>
      <w:pPr>
        <w:tabs>
          <w:tab w:val="num" w:pos="928"/>
        </w:tabs>
        <w:ind w:left="928" w:hanging="360"/>
      </w:pPr>
      <w:rPr>
        <w:rFonts w:ascii="Symbol" w:hAnsi="Symbol" w:hint="default"/>
        <w:caps w:val="0"/>
        <w:strike w:val="0"/>
        <w:dstrike w:val="0"/>
        <w:vanish w:val="0"/>
        <w:color w:val="auto"/>
        <w:vertAlign w:val="baseline"/>
      </w:rPr>
    </w:lvl>
    <w:lvl w:ilvl="2" w:tplc="04090005">
      <w:start w:val="1"/>
      <w:numFmt w:val="bullet"/>
      <w:lvlText w:val=""/>
      <w:lvlJc w:val="left"/>
      <w:pPr>
        <w:tabs>
          <w:tab w:val="num" w:pos="2736"/>
        </w:tabs>
        <w:ind w:left="2736" w:hanging="360"/>
      </w:pPr>
      <w:rPr>
        <w:rFonts w:ascii="Wingdings" w:hAnsi="Wingdings" w:hint="default"/>
      </w:rPr>
    </w:lvl>
    <w:lvl w:ilvl="3" w:tplc="04090001" w:tentative="1">
      <w:start w:val="1"/>
      <w:numFmt w:val="bullet"/>
      <w:lvlText w:val=""/>
      <w:lvlJc w:val="left"/>
      <w:pPr>
        <w:tabs>
          <w:tab w:val="num" w:pos="3456"/>
        </w:tabs>
        <w:ind w:left="3456" w:hanging="360"/>
      </w:pPr>
      <w:rPr>
        <w:rFonts w:ascii="Symbol" w:hAnsi="Symbol" w:hint="default"/>
      </w:rPr>
    </w:lvl>
    <w:lvl w:ilvl="4" w:tplc="04090003" w:tentative="1">
      <w:start w:val="1"/>
      <w:numFmt w:val="bullet"/>
      <w:lvlText w:val="o"/>
      <w:lvlJc w:val="left"/>
      <w:pPr>
        <w:tabs>
          <w:tab w:val="num" w:pos="4176"/>
        </w:tabs>
        <w:ind w:left="4176" w:hanging="360"/>
      </w:pPr>
      <w:rPr>
        <w:rFonts w:ascii="Courier New" w:hAnsi="Courier New" w:hint="default"/>
      </w:rPr>
    </w:lvl>
    <w:lvl w:ilvl="5" w:tplc="04090005" w:tentative="1">
      <w:start w:val="1"/>
      <w:numFmt w:val="bullet"/>
      <w:lvlText w:val=""/>
      <w:lvlJc w:val="left"/>
      <w:pPr>
        <w:tabs>
          <w:tab w:val="num" w:pos="4896"/>
        </w:tabs>
        <w:ind w:left="4896" w:hanging="360"/>
      </w:pPr>
      <w:rPr>
        <w:rFonts w:ascii="Wingdings" w:hAnsi="Wingdings" w:hint="default"/>
      </w:rPr>
    </w:lvl>
    <w:lvl w:ilvl="6" w:tplc="04090001" w:tentative="1">
      <w:start w:val="1"/>
      <w:numFmt w:val="bullet"/>
      <w:lvlText w:val=""/>
      <w:lvlJc w:val="left"/>
      <w:pPr>
        <w:tabs>
          <w:tab w:val="num" w:pos="5616"/>
        </w:tabs>
        <w:ind w:left="5616" w:hanging="360"/>
      </w:pPr>
      <w:rPr>
        <w:rFonts w:ascii="Symbol" w:hAnsi="Symbol" w:hint="default"/>
      </w:rPr>
    </w:lvl>
    <w:lvl w:ilvl="7" w:tplc="04090003" w:tentative="1">
      <w:start w:val="1"/>
      <w:numFmt w:val="bullet"/>
      <w:lvlText w:val="o"/>
      <w:lvlJc w:val="left"/>
      <w:pPr>
        <w:tabs>
          <w:tab w:val="num" w:pos="6336"/>
        </w:tabs>
        <w:ind w:left="6336" w:hanging="360"/>
      </w:pPr>
      <w:rPr>
        <w:rFonts w:ascii="Courier New" w:hAnsi="Courier New" w:hint="default"/>
      </w:rPr>
    </w:lvl>
    <w:lvl w:ilvl="8" w:tplc="04090005" w:tentative="1">
      <w:start w:val="1"/>
      <w:numFmt w:val="bullet"/>
      <w:lvlText w:val=""/>
      <w:lvlJc w:val="left"/>
      <w:pPr>
        <w:tabs>
          <w:tab w:val="num" w:pos="7056"/>
        </w:tabs>
        <w:ind w:left="7056" w:hanging="360"/>
      </w:pPr>
      <w:rPr>
        <w:rFonts w:ascii="Wingdings" w:hAnsi="Wingdings" w:hint="default"/>
      </w:rPr>
    </w:lvl>
  </w:abstractNum>
  <w:abstractNum w:abstractNumId="21">
    <w:nsid w:val="6662081B"/>
    <w:multiLevelType w:val="hybridMultilevel"/>
    <w:tmpl w:val="45E823C2"/>
    <w:lvl w:ilvl="0" w:tplc="0419000F">
      <w:start w:val="1"/>
      <w:numFmt w:val="decimal"/>
      <w:lvlText w:val="%1."/>
      <w:lvlJc w:val="left"/>
      <w:pPr>
        <w:tabs>
          <w:tab w:val="num" w:pos="720"/>
        </w:tabs>
        <w:ind w:left="720" w:hanging="360"/>
      </w:pPr>
      <w:rPr>
        <w:rFonts w:cs="Times New Roman"/>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2">
    <w:nsid w:val="6F665FAB"/>
    <w:multiLevelType w:val="hybridMultilevel"/>
    <w:tmpl w:val="FD28B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2A0BE7"/>
    <w:multiLevelType w:val="hybridMultilevel"/>
    <w:tmpl w:val="906C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45726F"/>
    <w:multiLevelType w:val="hybridMultilevel"/>
    <w:tmpl w:val="F9C0059A"/>
    <w:lvl w:ilvl="0" w:tplc="04090001">
      <w:start w:val="1"/>
      <w:numFmt w:val="bullet"/>
      <w:lvlText w:val=""/>
      <w:lvlJc w:val="left"/>
      <w:pPr>
        <w:ind w:left="1440" w:hanging="360"/>
      </w:pPr>
      <w:rPr>
        <w:rFonts w:ascii="Wingdings" w:hAnsi="Wingdings" w:hint="default"/>
      </w:rPr>
    </w:lvl>
    <w:lvl w:ilvl="1" w:tplc="0419000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D6F553B"/>
    <w:multiLevelType w:val="hybridMultilevel"/>
    <w:tmpl w:val="DD0EDBAA"/>
    <w:lvl w:ilvl="0" w:tplc="D374983C">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5"/>
  </w:num>
  <w:num w:numId="4">
    <w:abstractNumId w:val="3"/>
  </w:num>
  <w:num w:numId="5">
    <w:abstractNumId w:val="3"/>
  </w:num>
  <w:num w:numId="6">
    <w:abstractNumId w:val="2"/>
  </w:num>
  <w:num w:numId="7">
    <w:abstractNumId w:val="8"/>
  </w:num>
  <w:num w:numId="8">
    <w:abstractNumId w:val="20"/>
  </w:num>
  <w:num w:numId="9">
    <w:abstractNumId w:val="14"/>
  </w:num>
  <w:num w:numId="10">
    <w:abstractNumId w:val="0"/>
  </w:num>
  <w:num w:numId="11">
    <w:abstractNumId w:val="24"/>
  </w:num>
  <w:num w:numId="12">
    <w:abstractNumId w:val="16"/>
  </w:num>
  <w:num w:numId="13">
    <w:abstractNumId w:val="13"/>
  </w:num>
  <w:num w:numId="14">
    <w:abstractNumId w:val="23"/>
  </w:num>
  <w:num w:numId="15">
    <w:abstractNumId w:val="17"/>
  </w:num>
  <w:num w:numId="16">
    <w:abstractNumId w:val="12"/>
  </w:num>
  <w:num w:numId="17">
    <w:abstractNumId w:val="21"/>
  </w:num>
  <w:num w:numId="18">
    <w:abstractNumId w:val="10"/>
  </w:num>
  <w:num w:numId="19">
    <w:abstractNumId w:val="11"/>
  </w:num>
  <w:num w:numId="20">
    <w:abstractNumId w:val="19"/>
  </w:num>
  <w:num w:numId="21">
    <w:abstractNumId w:val="1"/>
  </w:num>
  <w:num w:numId="22">
    <w:abstractNumId w:val="4"/>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num>
  <w:num w:numId="33">
    <w:abstractNumId w:val="3"/>
  </w:num>
  <w:num w:numId="34">
    <w:abstractNumId w:val="3"/>
  </w:num>
  <w:num w:numId="35">
    <w:abstractNumId w:val="22"/>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5"/>
  </w:num>
  <w:num w:numId="44">
    <w:abstractNumId w:val="25"/>
  </w:num>
  <w:num w:numId="45">
    <w:abstractNumId w:val="18"/>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78D"/>
    <w:rsid w:val="000002E1"/>
    <w:rsid w:val="00000ED5"/>
    <w:rsid w:val="000012D5"/>
    <w:rsid w:val="000016A7"/>
    <w:rsid w:val="00001761"/>
    <w:rsid w:val="0000176E"/>
    <w:rsid w:val="000017CD"/>
    <w:rsid w:val="0000259A"/>
    <w:rsid w:val="00002960"/>
    <w:rsid w:val="00002E6D"/>
    <w:rsid w:val="00005709"/>
    <w:rsid w:val="00005F7A"/>
    <w:rsid w:val="00006861"/>
    <w:rsid w:val="00006E03"/>
    <w:rsid w:val="000070FE"/>
    <w:rsid w:val="000076D0"/>
    <w:rsid w:val="000077D1"/>
    <w:rsid w:val="00007A3D"/>
    <w:rsid w:val="00007EFB"/>
    <w:rsid w:val="00010B50"/>
    <w:rsid w:val="00011673"/>
    <w:rsid w:val="00011686"/>
    <w:rsid w:val="00011E63"/>
    <w:rsid w:val="0001227B"/>
    <w:rsid w:val="00012917"/>
    <w:rsid w:val="00012BA9"/>
    <w:rsid w:val="00012C7E"/>
    <w:rsid w:val="00012D8C"/>
    <w:rsid w:val="00012DCF"/>
    <w:rsid w:val="0001398C"/>
    <w:rsid w:val="00013C5F"/>
    <w:rsid w:val="00013DB4"/>
    <w:rsid w:val="000151C4"/>
    <w:rsid w:val="000160B1"/>
    <w:rsid w:val="0001646F"/>
    <w:rsid w:val="000166EB"/>
    <w:rsid w:val="00017802"/>
    <w:rsid w:val="00017A27"/>
    <w:rsid w:val="00017A3A"/>
    <w:rsid w:val="0002009B"/>
    <w:rsid w:val="000204EA"/>
    <w:rsid w:val="00020D8F"/>
    <w:rsid w:val="00020DDC"/>
    <w:rsid w:val="000214DC"/>
    <w:rsid w:val="00021545"/>
    <w:rsid w:val="00021C12"/>
    <w:rsid w:val="00021EF5"/>
    <w:rsid w:val="00022024"/>
    <w:rsid w:val="000225CF"/>
    <w:rsid w:val="00022ED9"/>
    <w:rsid w:val="0002325E"/>
    <w:rsid w:val="00023BC6"/>
    <w:rsid w:val="0002471E"/>
    <w:rsid w:val="00024807"/>
    <w:rsid w:val="0002607D"/>
    <w:rsid w:val="0002747D"/>
    <w:rsid w:val="000274B3"/>
    <w:rsid w:val="000300CC"/>
    <w:rsid w:val="000312C3"/>
    <w:rsid w:val="00031685"/>
    <w:rsid w:val="00032C5B"/>
    <w:rsid w:val="00033131"/>
    <w:rsid w:val="00033236"/>
    <w:rsid w:val="000337C1"/>
    <w:rsid w:val="00033BC6"/>
    <w:rsid w:val="00033E6C"/>
    <w:rsid w:val="00033E86"/>
    <w:rsid w:val="00034429"/>
    <w:rsid w:val="000348DB"/>
    <w:rsid w:val="000351B2"/>
    <w:rsid w:val="00035411"/>
    <w:rsid w:val="00035956"/>
    <w:rsid w:val="00035A92"/>
    <w:rsid w:val="00036C2A"/>
    <w:rsid w:val="00036CA4"/>
    <w:rsid w:val="00036D17"/>
    <w:rsid w:val="00037753"/>
    <w:rsid w:val="00037BCD"/>
    <w:rsid w:val="000407AA"/>
    <w:rsid w:val="000413B3"/>
    <w:rsid w:val="00041C6B"/>
    <w:rsid w:val="00041F0F"/>
    <w:rsid w:val="00042265"/>
    <w:rsid w:val="000434C0"/>
    <w:rsid w:val="0004367A"/>
    <w:rsid w:val="00043682"/>
    <w:rsid w:val="00043BDC"/>
    <w:rsid w:val="00043DA6"/>
    <w:rsid w:val="00043F02"/>
    <w:rsid w:val="00043FC6"/>
    <w:rsid w:val="00044149"/>
    <w:rsid w:val="00044637"/>
    <w:rsid w:val="000448A2"/>
    <w:rsid w:val="00045CFA"/>
    <w:rsid w:val="00045F10"/>
    <w:rsid w:val="00046089"/>
    <w:rsid w:val="00046497"/>
    <w:rsid w:val="0004666F"/>
    <w:rsid w:val="00046CD1"/>
    <w:rsid w:val="00047B44"/>
    <w:rsid w:val="00047B6A"/>
    <w:rsid w:val="0005016A"/>
    <w:rsid w:val="00050B51"/>
    <w:rsid w:val="00050EC1"/>
    <w:rsid w:val="000510DF"/>
    <w:rsid w:val="00051262"/>
    <w:rsid w:val="0005176A"/>
    <w:rsid w:val="000519BD"/>
    <w:rsid w:val="00052578"/>
    <w:rsid w:val="00052B3E"/>
    <w:rsid w:val="000533C9"/>
    <w:rsid w:val="00055D42"/>
    <w:rsid w:val="000563A6"/>
    <w:rsid w:val="00056E3F"/>
    <w:rsid w:val="00057283"/>
    <w:rsid w:val="00057979"/>
    <w:rsid w:val="00057D00"/>
    <w:rsid w:val="00057DE8"/>
    <w:rsid w:val="00057F47"/>
    <w:rsid w:val="00060713"/>
    <w:rsid w:val="000620EF"/>
    <w:rsid w:val="00062132"/>
    <w:rsid w:val="000624A3"/>
    <w:rsid w:val="00062A53"/>
    <w:rsid w:val="00062C2A"/>
    <w:rsid w:val="00062C9C"/>
    <w:rsid w:val="000631F4"/>
    <w:rsid w:val="00063227"/>
    <w:rsid w:val="0006348A"/>
    <w:rsid w:val="000643CA"/>
    <w:rsid w:val="00064478"/>
    <w:rsid w:val="00064CFF"/>
    <w:rsid w:val="00065244"/>
    <w:rsid w:val="00065549"/>
    <w:rsid w:val="00066187"/>
    <w:rsid w:val="000673E6"/>
    <w:rsid w:val="00067CF5"/>
    <w:rsid w:val="00067F30"/>
    <w:rsid w:val="00070086"/>
    <w:rsid w:val="000712C7"/>
    <w:rsid w:val="000716C3"/>
    <w:rsid w:val="00071D6D"/>
    <w:rsid w:val="000722FF"/>
    <w:rsid w:val="000725C1"/>
    <w:rsid w:val="00073415"/>
    <w:rsid w:val="00073633"/>
    <w:rsid w:val="000736F1"/>
    <w:rsid w:val="00073CCA"/>
    <w:rsid w:val="00074050"/>
    <w:rsid w:val="00075235"/>
    <w:rsid w:val="000754FA"/>
    <w:rsid w:val="000755CC"/>
    <w:rsid w:val="00075A10"/>
    <w:rsid w:val="00076B0E"/>
    <w:rsid w:val="00076CAB"/>
    <w:rsid w:val="00077405"/>
    <w:rsid w:val="00077413"/>
    <w:rsid w:val="00077765"/>
    <w:rsid w:val="00077DE0"/>
    <w:rsid w:val="00080472"/>
    <w:rsid w:val="00080EC5"/>
    <w:rsid w:val="00080EFC"/>
    <w:rsid w:val="00081973"/>
    <w:rsid w:val="00081C57"/>
    <w:rsid w:val="00081E3F"/>
    <w:rsid w:val="000825FE"/>
    <w:rsid w:val="0008284A"/>
    <w:rsid w:val="000841F1"/>
    <w:rsid w:val="00084C94"/>
    <w:rsid w:val="00085FA0"/>
    <w:rsid w:val="000868EC"/>
    <w:rsid w:val="00086B9B"/>
    <w:rsid w:val="00086F50"/>
    <w:rsid w:val="00087796"/>
    <w:rsid w:val="00087C84"/>
    <w:rsid w:val="00087FCB"/>
    <w:rsid w:val="00090155"/>
    <w:rsid w:val="0009040D"/>
    <w:rsid w:val="000909D4"/>
    <w:rsid w:val="00090E43"/>
    <w:rsid w:val="0009134D"/>
    <w:rsid w:val="0009143E"/>
    <w:rsid w:val="00091697"/>
    <w:rsid w:val="00092276"/>
    <w:rsid w:val="0009279E"/>
    <w:rsid w:val="00093450"/>
    <w:rsid w:val="00093851"/>
    <w:rsid w:val="00094225"/>
    <w:rsid w:val="00094D8F"/>
    <w:rsid w:val="00094FBC"/>
    <w:rsid w:val="00095822"/>
    <w:rsid w:val="00095F25"/>
    <w:rsid w:val="00095F38"/>
    <w:rsid w:val="0009618B"/>
    <w:rsid w:val="000969F1"/>
    <w:rsid w:val="000975A7"/>
    <w:rsid w:val="00097609"/>
    <w:rsid w:val="0009780B"/>
    <w:rsid w:val="00097F81"/>
    <w:rsid w:val="000A0210"/>
    <w:rsid w:val="000A0287"/>
    <w:rsid w:val="000A1461"/>
    <w:rsid w:val="000A24EC"/>
    <w:rsid w:val="000A277B"/>
    <w:rsid w:val="000A3937"/>
    <w:rsid w:val="000A41C2"/>
    <w:rsid w:val="000A468A"/>
    <w:rsid w:val="000A4D62"/>
    <w:rsid w:val="000A4E26"/>
    <w:rsid w:val="000A4F44"/>
    <w:rsid w:val="000A4F4B"/>
    <w:rsid w:val="000A51C0"/>
    <w:rsid w:val="000A54E9"/>
    <w:rsid w:val="000A5996"/>
    <w:rsid w:val="000A6298"/>
    <w:rsid w:val="000A6509"/>
    <w:rsid w:val="000A759E"/>
    <w:rsid w:val="000B07D1"/>
    <w:rsid w:val="000B104E"/>
    <w:rsid w:val="000B1075"/>
    <w:rsid w:val="000B1630"/>
    <w:rsid w:val="000B1AAA"/>
    <w:rsid w:val="000B352C"/>
    <w:rsid w:val="000B3573"/>
    <w:rsid w:val="000B3D43"/>
    <w:rsid w:val="000B3F45"/>
    <w:rsid w:val="000B4119"/>
    <w:rsid w:val="000B41E7"/>
    <w:rsid w:val="000B4382"/>
    <w:rsid w:val="000B4384"/>
    <w:rsid w:val="000B4824"/>
    <w:rsid w:val="000B4F26"/>
    <w:rsid w:val="000B5D53"/>
    <w:rsid w:val="000B5E12"/>
    <w:rsid w:val="000B6103"/>
    <w:rsid w:val="000B665D"/>
    <w:rsid w:val="000B66F5"/>
    <w:rsid w:val="000B7212"/>
    <w:rsid w:val="000B76B6"/>
    <w:rsid w:val="000B7FA2"/>
    <w:rsid w:val="000C1464"/>
    <w:rsid w:val="000C183F"/>
    <w:rsid w:val="000C2B5E"/>
    <w:rsid w:val="000C30F6"/>
    <w:rsid w:val="000C3827"/>
    <w:rsid w:val="000C39C4"/>
    <w:rsid w:val="000C42A6"/>
    <w:rsid w:val="000C4B0E"/>
    <w:rsid w:val="000C564F"/>
    <w:rsid w:val="000C56F1"/>
    <w:rsid w:val="000C5F3F"/>
    <w:rsid w:val="000C5F51"/>
    <w:rsid w:val="000C6109"/>
    <w:rsid w:val="000C7CF1"/>
    <w:rsid w:val="000C7D1F"/>
    <w:rsid w:val="000D04C2"/>
    <w:rsid w:val="000D0758"/>
    <w:rsid w:val="000D0CDD"/>
    <w:rsid w:val="000D0F74"/>
    <w:rsid w:val="000D2356"/>
    <w:rsid w:val="000D27A0"/>
    <w:rsid w:val="000D2E9A"/>
    <w:rsid w:val="000D3132"/>
    <w:rsid w:val="000D3325"/>
    <w:rsid w:val="000D39A8"/>
    <w:rsid w:val="000D3BBC"/>
    <w:rsid w:val="000D4631"/>
    <w:rsid w:val="000D5714"/>
    <w:rsid w:val="000D5997"/>
    <w:rsid w:val="000D6544"/>
    <w:rsid w:val="000D7045"/>
    <w:rsid w:val="000D7C57"/>
    <w:rsid w:val="000E043C"/>
    <w:rsid w:val="000E0523"/>
    <w:rsid w:val="000E0749"/>
    <w:rsid w:val="000E0D60"/>
    <w:rsid w:val="000E11EB"/>
    <w:rsid w:val="000E1419"/>
    <w:rsid w:val="000E1EF4"/>
    <w:rsid w:val="000E2484"/>
    <w:rsid w:val="000E2B94"/>
    <w:rsid w:val="000E2E59"/>
    <w:rsid w:val="000E30DA"/>
    <w:rsid w:val="000E3368"/>
    <w:rsid w:val="000E381A"/>
    <w:rsid w:val="000E42BD"/>
    <w:rsid w:val="000E49DA"/>
    <w:rsid w:val="000E51E4"/>
    <w:rsid w:val="000E5639"/>
    <w:rsid w:val="000E5819"/>
    <w:rsid w:val="000E5914"/>
    <w:rsid w:val="000E5B89"/>
    <w:rsid w:val="000E61F7"/>
    <w:rsid w:val="000E64EA"/>
    <w:rsid w:val="000E694B"/>
    <w:rsid w:val="000F042B"/>
    <w:rsid w:val="000F0509"/>
    <w:rsid w:val="000F06CF"/>
    <w:rsid w:val="000F0E3D"/>
    <w:rsid w:val="000F115B"/>
    <w:rsid w:val="000F1615"/>
    <w:rsid w:val="000F1751"/>
    <w:rsid w:val="000F2587"/>
    <w:rsid w:val="000F2636"/>
    <w:rsid w:val="000F2E33"/>
    <w:rsid w:val="000F320E"/>
    <w:rsid w:val="000F3318"/>
    <w:rsid w:val="000F3CFB"/>
    <w:rsid w:val="000F4634"/>
    <w:rsid w:val="000F4D75"/>
    <w:rsid w:val="000F4DBF"/>
    <w:rsid w:val="000F5E16"/>
    <w:rsid w:val="000F5F7E"/>
    <w:rsid w:val="000F6F48"/>
    <w:rsid w:val="000F70BE"/>
    <w:rsid w:val="000F715E"/>
    <w:rsid w:val="000F73AC"/>
    <w:rsid w:val="000F7C0F"/>
    <w:rsid w:val="0010022B"/>
    <w:rsid w:val="001004FB"/>
    <w:rsid w:val="001005B5"/>
    <w:rsid w:val="00102A7A"/>
    <w:rsid w:val="00102A80"/>
    <w:rsid w:val="00102B37"/>
    <w:rsid w:val="001037D9"/>
    <w:rsid w:val="00104280"/>
    <w:rsid w:val="0010486B"/>
    <w:rsid w:val="00104BCA"/>
    <w:rsid w:val="00105790"/>
    <w:rsid w:val="00106252"/>
    <w:rsid w:val="00106BE3"/>
    <w:rsid w:val="001074A4"/>
    <w:rsid w:val="00107816"/>
    <w:rsid w:val="001079DE"/>
    <w:rsid w:val="00107DF4"/>
    <w:rsid w:val="00107E03"/>
    <w:rsid w:val="00110400"/>
    <w:rsid w:val="0011116D"/>
    <w:rsid w:val="0011169C"/>
    <w:rsid w:val="00111973"/>
    <w:rsid w:val="00111BE3"/>
    <w:rsid w:val="00111C4D"/>
    <w:rsid w:val="00111C8C"/>
    <w:rsid w:val="00111FE8"/>
    <w:rsid w:val="00112261"/>
    <w:rsid w:val="001125A5"/>
    <w:rsid w:val="00112C31"/>
    <w:rsid w:val="00112DA9"/>
    <w:rsid w:val="00113B33"/>
    <w:rsid w:val="001144BD"/>
    <w:rsid w:val="00114DE2"/>
    <w:rsid w:val="00115A12"/>
    <w:rsid w:val="00115BA5"/>
    <w:rsid w:val="00115CE7"/>
    <w:rsid w:val="00115DCE"/>
    <w:rsid w:val="00116007"/>
    <w:rsid w:val="001165A1"/>
    <w:rsid w:val="001165A4"/>
    <w:rsid w:val="0011697D"/>
    <w:rsid w:val="00116C6F"/>
    <w:rsid w:val="00117003"/>
    <w:rsid w:val="001175F2"/>
    <w:rsid w:val="001205F9"/>
    <w:rsid w:val="001208DB"/>
    <w:rsid w:val="00120AFB"/>
    <w:rsid w:val="00120B56"/>
    <w:rsid w:val="00121A68"/>
    <w:rsid w:val="0012289E"/>
    <w:rsid w:val="001234BE"/>
    <w:rsid w:val="00123859"/>
    <w:rsid w:val="00123A4D"/>
    <w:rsid w:val="0012449A"/>
    <w:rsid w:val="001244D6"/>
    <w:rsid w:val="001245B6"/>
    <w:rsid w:val="00124C2C"/>
    <w:rsid w:val="00124D9C"/>
    <w:rsid w:val="001253E0"/>
    <w:rsid w:val="0012575C"/>
    <w:rsid w:val="00125A30"/>
    <w:rsid w:val="00125D2C"/>
    <w:rsid w:val="0012603F"/>
    <w:rsid w:val="00126088"/>
    <w:rsid w:val="00126824"/>
    <w:rsid w:val="00126C0D"/>
    <w:rsid w:val="00126C60"/>
    <w:rsid w:val="00127CF8"/>
    <w:rsid w:val="00127E59"/>
    <w:rsid w:val="00127E5F"/>
    <w:rsid w:val="0013021B"/>
    <w:rsid w:val="0013034A"/>
    <w:rsid w:val="00130C9E"/>
    <w:rsid w:val="00130D03"/>
    <w:rsid w:val="00130E40"/>
    <w:rsid w:val="001310A8"/>
    <w:rsid w:val="00131440"/>
    <w:rsid w:val="00131CB0"/>
    <w:rsid w:val="00131E35"/>
    <w:rsid w:val="001328B8"/>
    <w:rsid w:val="00132BF2"/>
    <w:rsid w:val="00132FA6"/>
    <w:rsid w:val="00133CA0"/>
    <w:rsid w:val="00133E0C"/>
    <w:rsid w:val="00133FCE"/>
    <w:rsid w:val="001346D1"/>
    <w:rsid w:val="00134A12"/>
    <w:rsid w:val="00134C15"/>
    <w:rsid w:val="001358A9"/>
    <w:rsid w:val="001362B3"/>
    <w:rsid w:val="00136461"/>
    <w:rsid w:val="001368F3"/>
    <w:rsid w:val="0013739D"/>
    <w:rsid w:val="001373C9"/>
    <w:rsid w:val="00137766"/>
    <w:rsid w:val="001377AA"/>
    <w:rsid w:val="001416BF"/>
    <w:rsid w:val="001417AC"/>
    <w:rsid w:val="00141B94"/>
    <w:rsid w:val="0014291A"/>
    <w:rsid w:val="00143952"/>
    <w:rsid w:val="00143B98"/>
    <w:rsid w:val="00144B3C"/>
    <w:rsid w:val="001458C6"/>
    <w:rsid w:val="00145C0D"/>
    <w:rsid w:val="00145CA2"/>
    <w:rsid w:val="0014603F"/>
    <w:rsid w:val="001468C6"/>
    <w:rsid w:val="00146B70"/>
    <w:rsid w:val="00147079"/>
    <w:rsid w:val="0014726B"/>
    <w:rsid w:val="0014743E"/>
    <w:rsid w:val="00147E56"/>
    <w:rsid w:val="001502BC"/>
    <w:rsid w:val="00150DC5"/>
    <w:rsid w:val="00151D66"/>
    <w:rsid w:val="00152050"/>
    <w:rsid w:val="00152118"/>
    <w:rsid w:val="001524B6"/>
    <w:rsid w:val="001527D4"/>
    <w:rsid w:val="00152998"/>
    <w:rsid w:val="00152A69"/>
    <w:rsid w:val="0015375D"/>
    <w:rsid w:val="00153A22"/>
    <w:rsid w:val="00153B32"/>
    <w:rsid w:val="00154692"/>
    <w:rsid w:val="001546C1"/>
    <w:rsid w:val="001559ED"/>
    <w:rsid w:val="00156425"/>
    <w:rsid w:val="001569B7"/>
    <w:rsid w:val="00157465"/>
    <w:rsid w:val="00157A98"/>
    <w:rsid w:val="00157CF4"/>
    <w:rsid w:val="00157E31"/>
    <w:rsid w:val="001608A6"/>
    <w:rsid w:val="00161432"/>
    <w:rsid w:val="001616AD"/>
    <w:rsid w:val="00161AA5"/>
    <w:rsid w:val="00161B30"/>
    <w:rsid w:val="001628C2"/>
    <w:rsid w:val="0016365A"/>
    <w:rsid w:val="001636C0"/>
    <w:rsid w:val="00163A31"/>
    <w:rsid w:val="00163D43"/>
    <w:rsid w:val="00164032"/>
    <w:rsid w:val="001643C1"/>
    <w:rsid w:val="001646EB"/>
    <w:rsid w:val="00164997"/>
    <w:rsid w:val="00165004"/>
    <w:rsid w:val="00165647"/>
    <w:rsid w:val="00166805"/>
    <w:rsid w:val="0016781E"/>
    <w:rsid w:val="00167A92"/>
    <w:rsid w:val="00167C76"/>
    <w:rsid w:val="00170719"/>
    <w:rsid w:val="0017125D"/>
    <w:rsid w:val="00172421"/>
    <w:rsid w:val="0017244F"/>
    <w:rsid w:val="00172636"/>
    <w:rsid w:val="001729FD"/>
    <w:rsid w:val="001731B9"/>
    <w:rsid w:val="00173CE5"/>
    <w:rsid w:val="00173FE1"/>
    <w:rsid w:val="00174165"/>
    <w:rsid w:val="00174648"/>
    <w:rsid w:val="00175338"/>
    <w:rsid w:val="00175343"/>
    <w:rsid w:val="0017570E"/>
    <w:rsid w:val="00175CB0"/>
    <w:rsid w:val="00175F67"/>
    <w:rsid w:val="00176941"/>
    <w:rsid w:val="00177022"/>
    <w:rsid w:val="00180D3E"/>
    <w:rsid w:val="001814F4"/>
    <w:rsid w:val="00181D3B"/>
    <w:rsid w:val="00181FC7"/>
    <w:rsid w:val="00182468"/>
    <w:rsid w:val="0018318E"/>
    <w:rsid w:val="00184FAA"/>
    <w:rsid w:val="0018512A"/>
    <w:rsid w:val="00185566"/>
    <w:rsid w:val="00186D50"/>
    <w:rsid w:val="00186ED7"/>
    <w:rsid w:val="00186F5B"/>
    <w:rsid w:val="00187084"/>
    <w:rsid w:val="0018757C"/>
    <w:rsid w:val="00187983"/>
    <w:rsid w:val="00187C4A"/>
    <w:rsid w:val="00187D99"/>
    <w:rsid w:val="00187FCD"/>
    <w:rsid w:val="001908C7"/>
    <w:rsid w:val="00190A43"/>
    <w:rsid w:val="00190C3E"/>
    <w:rsid w:val="00190FC5"/>
    <w:rsid w:val="00191DB2"/>
    <w:rsid w:val="00191E8D"/>
    <w:rsid w:val="001928DB"/>
    <w:rsid w:val="00192BC1"/>
    <w:rsid w:val="00193FEF"/>
    <w:rsid w:val="0019527B"/>
    <w:rsid w:val="001956FA"/>
    <w:rsid w:val="0019586A"/>
    <w:rsid w:val="00195F6F"/>
    <w:rsid w:val="0019730E"/>
    <w:rsid w:val="001A02D8"/>
    <w:rsid w:val="001A0E56"/>
    <w:rsid w:val="001A1B87"/>
    <w:rsid w:val="001A220A"/>
    <w:rsid w:val="001A3CAF"/>
    <w:rsid w:val="001A445F"/>
    <w:rsid w:val="001A482A"/>
    <w:rsid w:val="001A50F5"/>
    <w:rsid w:val="001A5E0E"/>
    <w:rsid w:val="001A61F7"/>
    <w:rsid w:val="001A6323"/>
    <w:rsid w:val="001A6CE0"/>
    <w:rsid w:val="001B064D"/>
    <w:rsid w:val="001B0B5B"/>
    <w:rsid w:val="001B0CAD"/>
    <w:rsid w:val="001B0E0B"/>
    <w:rsid w:val="001B1032"/>
    <w:rsid w:val="001B1365"/>
    <w:rsid w:val="001B1807"/>
    <w:rsid w:val="001B1F1A"/>
    <w:rsid w:val="001B2074"/>
    <w:rsid w:val="001B20FF"/>
    <w:rsid w:val="001B243B"/>
    <w:rsid w:val="001B2858"/>
    <w:rsid w:val="001B30D5"/>
    <w:rsid w:val="001B3375"/>
    <w:rsid w:val="001B3BBD"/>
    <w:rsid w:val="001B4040"/>
    <w:rsid w:val="001B4275"/>
    <w:rsid w:val="001B4866"/>
    <w:rsid w:val="001B4DD1"/>
    <w:rsid w:val="001B4EC8"/>
    <w:rsid w:val="001B5FBA"/>
    <w:rsid w:val="001B60E6"/>
    <w:rsid w:val="001B69D4"/>
    <w:rsid w:val="001B6BB6"/>
    <w:rsid w:val="001B6F30"/>
    <w:rsid w:val="001B71AA"/>
    <w:rsid w:val="001B7811"/>
    <w:rsid w:val="001C02B2"/>
    <w:rsid w:val="001C06E6"/>
    <w:rsid w:val="001C08BA"/>
    <w:rsid w:val="001C0FAA"/>
    <w:rsid w:val="001C11A5"/>
    <w:rsid w:val="001C1286"/>
    <w:rsid w:val="001C1739"/>
    <w:rsid w:val="001C1D49"/>
    <w:rsid w:val="001C2654"/>
    <w:rsid w:val="001C2A4E"/>
    <w:rsid w:val="001C2C83"/>
    <w:rsid w:val="001C2F8D"/>
    <w:rsid w:val="001C3AC0"/>
    <w:rsid w:val="001C429E"/>
    <w:rsid w:val="001C49EE"/>
    <w:rsid w:val="001C4C8C"/>
    <w:rsid w:val="001C5838"/>
    <w:rsid w:val="001C5857"/>
    <w:rsid w:val="001C5B97"/>
    <w:rsid w:val="001C67A2"/>
    <w:rsid w:val="001C6BB7"/>
    <w:rsid w:val="001C6E16"/>
    <w:rsid w:val="001C75E0"/>
    <w:rsid w:val="001C79EB"/>
    <w:rsid w:val="001C7DD3"/>
    <w:rsid w:val="001C7EA1"/>
    <w:rsid w:val="001D004E"/>
    <w:rsid w:val="001D011F"/>
    <w:rsid w:val="001D0175"/>
    <w:rsid w:val="001D09E4"/>
    <w:rsid w:val="001D0E16"/>
    <w:rsid w:val="001D10C0"/>
    <w:rsid w:val="001D1405"/>
    <w:rsid w:val="001D15C3"/>
    <w:rsid w:val="001D1721"/>
    <w:rsid w:val="001D1768"/>
    <w:rsid w:val="001D1A11"/>
    <w:rsid w:val="001D1CDB"/>
    <w:rsid w:val="001D2130"/>
    <w:rsid w:val="001D24B4"/>
    <w:rsid w:val="001D2F16"/>
    <w:rsid w:val="001D2FD5"/>
    <w:rsid w:val="001D33EE"/>
    <w:rsid w:val="001D3522"/>
    <w:rsid w:val="001D3872"/>
    <w:rsid w:val="001D3A30"/>
    <w:rsid w:val="001D44DA"/>
    <w:rsid w:val="001D5526"/>
    <w:rsid w:val="001D55C1"/>
    <w:rsid w:val="001D658B"/>
    <w:rsid w:val="001D71DD"/>
    <w:rsid w:val="001D778D"/>
    <w:rsid w:val="001E0858"/>
    <w:rsid w:val="001E0866"/>
    <w:rsid w:val="001E0AA1"/>
    <w:rsid w:val="001E1CB8"/>
    <w:rsid w:val="001E1FA1"/>
    <w:rsid w:val="001E21DE"/>
    <w:rsid w:val="001E232E"/>
    <w:rsid w:val="001E23DD"/>
    <w:rsid w:val="001E2988"/>
    <w:rsid w:val="001E346A"/>
    <w:rsid w:val="001E3D63"/>
    <w:rsid w:val="001E4CBC"/>
    <w:rsid w:val="001E5B32"/>
    <w:rsid w:val="001E5D1B"/>
    <w:rsid w:val="001E5DBA"/>
    <w:rsid w:val="001E5E92"/>
    <w:rsid w:val="001E5F1D"/>
    <w:rsid w:val="001E72FB"/>
    <w:rsid w:val="001E78FE"/>
    <w:rsid w:val="001E7D3D"/>
    <w:rsid w:val="001F0A60"/>
    <w:rsid w:val="001F0DE4"/>
    <w:rsid w:val="001F1074"/>
    <w:rsid w:val="001F19B9"/>
    <w:rsid w:val="001F1B07"/>
    <w:rsid w:val="001F2595"/>
    <w:rsid w:val="001F2933"/>
    <w:rsid w:val="001F33D7"/>
    <w:rsid w:val="001F39A4"/>
    <w:rsid w:val="001F3FFC"/>
    <w:rsid w:val="001F4077"/>
    <w:rsid w:val="001F4B7B"/>
    <w:rsid w:val="001F5461"/>
    <w:rsid w:val="001F5792"/>
    <w:rsid w:val="001F5B6E"/>
    <w:rsid w:val="001F6A4B"/>
    <w:rsid w:val="001F7033"/>
    <w:rsid w:val="001F752A"/>
    <w:rsid w:val="001F7729"/>
    <w:rsid w:val="001F772F"/>
    <w:rsid w:val="001F7737"/>
    <w:rsid w:val="001F7B75"/>
    <w:rsid w:val="001F7DFA"/>
    <w:rsid w:val="00200C58"/>
    <w:rsid w:val="00201D4C"/>
    <w:rsid w:val="00201F0F"/>
    <w:rsid w:val="00202475"/>
    <w:rsid w:val="00202D99"/>
    <w:rsid w:val="0020350D"/>
    <w:rsid w:val="00203734"/>
    <w:rsid w:val="0020435E"/>
    <w:rsid w:val="00205164"/>
    <w:rsid w:val="00205E6E"/>
    <w:rsid w:val="00206760"/>
    <w:rsid w:val="00206E33"/>
    <w:rsid w:val="00207085"/>
    <w:rsid w:val="0020722F"/>
    <w:rsid w:val="0020773E"/>
    <w:rsid w:val="002077D8"/>
    <w:rsid w:val="002078E8"/>
    <w:rsid w:val="00210106"/>
    <w:rsid w:val="00210B28"/>
    <w:rsid w:val="00210D3E"/>
    <w:rsid w:val="00211B83"/>
    <w:rsid w:val="002133A1"/>
    <w:rsid w:val="00213F94"/>
    <w:rsid w:val="00214AB8"/>
    <w:rsid w:val="002150B6"/>
    <w:rsid w:val="00215A0B"/>
    <w:rsid w:val="002170DC"/>
    <w:rsid w:val="00217109"/>
    <w:rsid w:val="0021714A"/>
    <w:rsid w:val="00217239"/>
    <w:rsid w:val="002176F0"/>
    <w:rsid w:val="00217757"/>
    <w:rsid w:val="002177DC"/>
    <w:rsid w:val="0022059A"/>
    <w:rsid w:val="00220AD1"/>
    <w:rsid w:val="002212F6"/>
    <w:rsid w:val="002213B5"/>
    <w:rsid w:val="00221820"/>
    <w:rsid w:val="00222741"/>
    <w:rsid w:val="00223080"/>
    <w:rsid w:val="002234C2"/>
    <w:rsid w:val="002262CD"/>
    <w:rsid w:val="00226791"/>
    <w:rsid w:val="002268F3"/>
    <w:rsid w:val="00226BA0"/>
    <w:rsid w:val="00227357"/>
    <w:rsid w:val="0022751B"/>
    <w:rsid w:val="00227742"/>
    <w:rsid w:val="00227977"/>
    <w:rsid w:val="00227EB8"/>
    <w:rsid w:val="00230142"/>
    <w:rsid w:val="002303D8"/>
    <w:rsid w:val="00231208"/>
    <w:rsid w:val="0023130E"/>
    <w:rsid w:val="0023183E"/>
    <w:rsid w:val="00231981"/>
    <w:rsid w:val="00231D2B"/>
    <w:rsid w:val="002324A5"/>
    <w:rsid w:val="002340C4"/>
    <w:rsid w:val="00234126"/>
    <w:rsid w:val="00234351"/>
    <w:rsid w:val="002346FA"/>
    <w:rsid w:val="00234A2F"/>
    <w:rsid w:val="00234C47"/>
    <w:rsid w:val="00235187"/>
    <w:rsid w:val="002359CF"/>
    <w:rsid w:val="00235AB3"/>
    <w:rsid w:val="00236541"/>
    <w:rsid w:val="00236FFF"/>
    <w:rsid w:val="00237301"/>
    <w:rsid w:val="00237382"/>
    <w:rsid w:val="0023783C"/>
    <w:rsid w:val="002405CE"/>
    <w:rsid w:val="002407B8"/>
    <w:rsid w:val="00240813"/>
    <w:rsid w:val="0024158B"/>
    <w:rsid w:val="00241CE2"/>
    <w:rsid w:val="002431E4"/>
    <w:rsid w:val="002443DE"/>
    <w:rsid w:val="00245744"/>
    <w:rsid w:val="002469DC"/>
    <w:rsid w:val="00246EE2"/>
    <w:rsid w:val="00246F01"/>
    <w:rsid w:val="0024720B"/>
    <w:rsid w:val="00247341"/>
    <w:rsid w:val="00247AD5"/>
    <w:rsid w:val="00247AE3"/>
    <w:rsid w:val="002501E8"/>
    <w:rsid w:val="0025030C"/>
    <w:rsid w:val="002504AF"/>
    <w:rsid w:val="00250713"/>
    <w:rsid w:val="002511F8"/>
    <w:rsid w:val="00251B84"/>
    <w:rsid w:val="00251E38"/>
    <w:rsid w:val="002525D7"/>
    <w:rsid w:val="00252BEB"/>
    <w:rsid w:val="00253056"/>
    <w:rsid w:val="00253151"/>
    <w:rsid w:val="002534BC"/>
    <w:rsid w:val="002537CB"/>
    <w:rsid w:val="00253A10"/>
    <w:rsid w:val="00253DA4"/>
    <w:rsid w:val="00253E12"/>
    <w:rsid w:val="0025424A"/>
    <w:rsid w:val="00254894"/>
    <w:rsid w:val="00254F16"/>
    <w:rsid w:val="00255BE5"/>
    <w:rsid w:val="002560A2"/>
    <w:rsid w:val="002561A3"/>
    <w:rsid w:val="00256408"/>
    <w:rsid w:val="00256604"/>
    <w:rsid w:val="0025662B"/>
    <w:rsid w:val="002577DE"/>
    <w:rsid w:val="002578C0"/>
    <w:rsid w:val="00257C2F"/>
    <w:rsid w:val="0026008C"/>
    <w:rsid w:val="00260994"/>
    <w:rsid w:val="00260D06"/>
    <w:rsid w:val="00261EDB"/>
    <w:rsid w:val="00262489"/>
    <w:rsid w:val="0026257A"/>
    <w:rsid w:val="0026291B"/>
    <w:rsid w:val="00262CA8"/>
    <w:rsid w:val="002636A4"/>
    <w:rsid w:val="00264A57"/>
    <w:rsid w:val="002650D7"/>
    <w:rsid w:val="002653C8"/>
    <w:rsid w:val="00265A64"/>
    <w:rsid w:val="002660B9"/>
    <w:rsid w:val="00266C4C"/>
    <w:rsid w:val="00266C90"/>
    <w:rsid w:val="00266E19"/>
    <w:rsid w:val="00267D44"/>
    <w:rsid w:val="002709C6"/>
    <w:rsid w:val="00270B3E"/>
    <w:rsid w:val="0027149A"/>
    <w:rsid w:val="00273215"/>
    <w:rsid w:val="002733EF"/>
    <w:rsid w:val="0027405B"/>
    <w:rsid w:val="0027429C"/>
    <w:rsid w:val="0027452B"/>
    <w:rsid w:val="00274616"/>
    <w:rsid w:val="00274699"/>
    <w:rsid w:val="002747B1"/>
    <w:rsid w:val="00274D0F"/>
    <w:rsid w:val="00274D53"/>
    <w:rsid w:val="00275437"/>
    <w:rsid w:val="002755BE"/>
    <w:rsid w:val="00275D48"/>
    <w:rsid w:val="002764E9"/>
    <w:rsid w:val="00276625"/>
    <w:rsid w:val="00277546"/>
    <w:rsid w:val="002775BB"/>
    <w:rsid w:val="00277F5B"/>
    <w:rsid w:val="00280667"/>
    <w:rsid w:val="00280759"/>
    <w:rsid w:val="00280820"/>
    <w:rsid w:val="002808A2"/>
    <w:rsid w:val="00280939"/>
    <w:rsid w:val="00280BF3"/>
    <w:rsid w:val="002811DB"/>
    <w:rsid w:val="00281712"/>
    <w:rsid w:val="00281844"/>
    <w:rsid w:val="0028193E"/>
    <w:rsid w:val="00281B3A"/>
    <w:rsid w:val="00282163"/>
    <w:rsid w:val="002828DB"/>
    <w:rsid w:val="002829A0"/>
    <w:rsid w:val="00282DCB"/>
    <w:rsid w:val="00283056"/>
    <w:rsid w:val="00283171"/>
    <w:rsid w:val="0028358C"/>
    <w:rsid w:val="00283BF6"/>
    <w:rsid w:val="002844B3"/>
    <w:rsid w:val="002846D7"/>
    <w:rsid w:val="00284994"/>
    <w:rsid w:val="00284B88"/>
    <w:rsid w:val="00284C21"/>
    <w:rsid w:val="00284CFA"/>
    <w:rsid w:val="00284DD6"/>
    <w:rsid w:val="00285E38"/>
    <w:rsid w:val="00286430"/>
    <w:rsid w:val="002875AC"/>
    <w:rsid w:val="002902BF"/>
    <w:rsid w:val="00290860"/>
    <w:rsid w:val="00290F8B"/>
    <w:rsid w:val="00291769"/>
    <w:rsid w:val="0029335A"/>
    <w:rsid w:val="00293B54"/>
    <w:rsid w:val="00293BC2"/>
    <w:rsid w:val="00294E77"/>
    <w:rsid w:val="002951E3"/>
    <w:rsid w:val="002953DB"/>
    <w:rsid w:val="0029578E"/>
    <w:rsid w:val="002960C5"/>
    <w:rsid w:val="002972FD"/>
    <w:rsid w:val="002975C4"/>
    <w:rsid w:val="00297674"/>
    <w:rsid w:val="0029775D"/>
    <w:rsid w:val="002A0AA1"/>
    <w:rsid w:val="002A101A"/>
    <w:rsid w:val="002A1036"/>
    <w:rsid w:val="002A1E97"/>
    <w:rsid w:val="002A1ECA"/>
    <w:rsid w:val="002A1FBA"/>
    <w:rsid w:val="002A2983"/>
    <w:rsid w:val="002A30DD"/>
    <w:rsid w:val="002A3F23"/>
    <w:rsid w:val="002A4AA2"/>
    <w:rsid w:val="002A524A"/>
    <w:rsid w:val="002A5BB2"/>
    <w:rsid w:val="002A636C"/>
    <w:rsid w:val="002A6764"/>
    <w:rsid w:val="002A683E"/>
    <w:rsid w:val="002A6A5A"/>
    <w:rsid w:val="002A6BE4"/>
    <w:rsid w:val="002A6E42"/>
    <w:rsid w:val="002A7093"/>
    <w:rsid w:val="002A74F6"/>
    <w:rsid w:val="002A780C"/>
    <w:rsid w:val="002A7C41"/>
    <w:rsid w:val="002A7D58"/>
    <w:rsid w:val="002A7F33"/>
    <w:rsid w:val="002B0839"/>
    <w:rsid w:val="002B1086"/>
    <w:rsid w:val="002B1093"/>
    <w:rsid w:val="002B13F2"/>
    <w:rsid w:val="002B1859"/>
    <w:rsid w:val="002B2191"/>
    <w:rsid w:val="002B266C"/>
    <w:rsid w:val="002B2A7A"/>
    <w:rsid w:val="002B352C"/>
    <w:rsid w:val="002B3937"/>
    <w:rsid w:val="002B44F2"/>
    <w:rsid w:val="002B4595"/>
    <w:rsid w:val="002B47EC"/>
    <w:rsid w:val="002B4AA1"/>
    <w:rsid w:val="002B5267"/>
    <w:rsid w:val="002B5297"/>
    <w:rsid w:val="002B5E72"/>
    <w:rsid w:val="002B6180"/>
    <w:rsid w:val="002B6280"/>
    <w:rsid w:val="002B65B7"/>
    <w:rsid w:val="002B6C32"/>
    <w:rsid w:val="002B6F5C"/>
    <w:rsid w:val="002B7599"/>
    <w:rsid w:val="002B7698"/>
    <w:rsid w:val="002B7AC2"/>
    <w:rsid w:val="002B7B6D"/>
    <w:rsid w:val="002C0327"/>
    <w:rsid w:val="002C03A7"/>
    <w:rsid w:val="002C1970"/>
    <w:rsid w:val="002C1D03"/>
    <w:rsid w:val="002C251C"/>
    <w:rsid w:val="002C2D5D"/>
    <w:rsid w:val="002C3291"/>
    <w:rsid w:val="002C391E"/>
    <w:rsid w:val="002C3F79"/>
    <w:rsid w:val="002C4707"/>
    <w:rsid w:val="002C4BEC"/>
    <w:rsid w:val="002C4DBF"/>
    <w:rsid w:val="002C4FB1"/>
    <w:rsid w:val="002C5FD3"/>
    <w:rsid w:val="002C71B9"/>
    <w:rsid w:val="002C7624"/>
    <w:rsid w:val="002C7E02"/>
    <w:rsid w:val="002D09B0"/>
    <w:rsid w:val="002D10CD"/>
    <w:rsid w:val="002D1F70"/>
    <w:rsid w:val="002D230F"/>
    <w:rsid w:val="002D282B"/>
    <w:rsid w:val="002D2D06"/>
    <w:rsid w:val="002D2E98"/>
    <w:rsid w:val="002D3305"/>
    <w:rsid w:val="002D3BE3"/>
    <w:rsid w:val="002D4680"/>
    <w:rsid w:val="002D481C"/>
    <w:rsid w:val="002D5D7E"/>
    <w:rsid w:val="002D6320"/>
    <w:rsid w:val="002D677D"/>
    <w:rsid w:val="002D67D0"/>
    <w:rsid w:val="002D68D2"/>
    <w:rsid w:val="002D6977"/>
    <w:rsid w:val="002D72F4"/>
    <w:rsid w:val="002D742E"/>
    <w:rsid w:val="002D7486"/>
    <w:rsid w:val="002D792A"/>
    <w:rsid w:val="002D7C51"/>
    <w:rsid w:val="002E008E"/>
    <w:rsid w:val="002E0247"/>
    <w:rsid w:val="002E0BA5"/>
    <w:rsid w:val="002E0F6F"/>
    <w:rsid w:val="002E117E"/>
    <w:rsid w:val="002E1670"/>
    <w:rsid w:val="002E21D8"/>
    <w:rsid w:val="002E27D9"/>
    <w:rsid w:val="002E2C1D"/>
    <w:rsid w:val="002E317E"/>
    <w:rsid w:val="002E39BA"/>
    <w:rsid w:val="002E3C04"/>
    <w:rsid w:val="002E3C6D"/>
    <w:rsid w:val="002E3DF8"/>
    <w:rsid w:val="002E3F89"/>
    <w:rsid w:val="002E4628"/>
    <w:rsid w:val="002E5A32"/>
    <w:rsid w:val="002E659D"/>
    <w:rsid w:val="002E6844"/>
    <w:rsid w:val="002F0346"/>
    <w:rsid w:val="002F058D"/>
    <w:rsid w:val="002F084D"/>
    <w:rsid w:val="002F086E"/>
    <w:rsid w:val="002F0E38"/>
    <w:rsid w:val="002F14D1"/>
    <w:rsid w:val="002F1E1C"/>
    <w:rsid w:val="002F24FF"/>
    <w:rsid w:val="002F2926"/>
    <w:rsid w:val="002F303A"/>
    <w:rsid w:val="002F32FD"/>
    <w:rsid w:val="002F36BA"/>
    <w:rsid w:val="002F3D70"/>
    <w:rsid w:val="002F3DE8"/>
    <w:rsid w:val="002F4158"/>
    <w:rsid w:val="002F48D8"/>
    <w:rsid w:val="002F5770"/>
    <w:rsid w:val="002F58AD"/>
    <w:rsid w:val="002F64BC"/>
    <w:rsid w:val="002F6DFD"/>
    <w:rsid w:val="0030043B"/>
    <w:rsid w:val="0030084C"/>
    <w:rsid w:val="00300A86"/>
    <w:rsid w:val="00300BBA"/>
    <w:rsid w:val="00300DA3"/>
    <w:rsid w:val="00302053"/>
    <w:rsid w:val="00302B5C"/>
    <w:rsid w:val="003036D1"/>
    <w:rsid w:val="00303836"/>
    <w:rsid w:val="003038D9"/>
    <w:rsid w:val="00304763"/>
    <w:rsid w:val="003052D5"/>
    <w:rsid w:val="0030547A"/>
    <w:rsid w:val="003055B0"/>
    <w:rsid w:val="003055E8"/>
    <w:rsid w:val="00305F7C"/>
    <w:rsid w:val="00306490"/>
    <w:rsid w:val="00306FE6"/>
    <w:rsid w:val="0030728C"/>
    <w:rsid w:val="00307392"/>
    <w:rsid w:val="003077DE"/>
    <w:rsid w:val="00307D65"/>
    <w:rsid w:val="003106A6"/>
    <w:rsid w:val="003108E5"/>
    <w:rsid w:val="003109FE"/>
    <w:rsid w:val="0031165B"/>
    <w:rsid w:val="00311D50"/>
    <w:rsid w:val="003120B1"/>
    <w:rsid w:val="00312C7D"/>
    <w:rsid w:val="003132D5"/>
    <w:rsid w:val="00313CD6"/>
    <w:rsid w:val="003147F0"/>
    <w:rsid w:val="00314916"/>
    <w:rsid w:val="00314D64"/>
    <w:rsid w:val="00314F16"/>
    <w:rsid w:val="003150CA"/>
    <w:rsid w:val="0031528A"/>
    <w:rsid w:val="00315AC9"/>
    <w:rsid w:val="00315F7E"/>
    <w:rsid w:val="00316655"/>
    <w:rsid w:val="00316BCE"/>
    <w:rsid w:val="00316C06"/>
    <w:rsid w:val="0031759E"/>
    <w:rsid w:val="0031778B"/>
    <w:rsid w:val="00317C25"/>
    <w:rsid w:val="00317D8B"/>
    <w:rsid w:val="00317E8B"/>
    <w:rsid w:val="003200DB"/>
    <w:rsid w:val="00320701"/>
    <w:rsid w:val="003207A1"/>
    <w:rsid w:val="00320AC9"/>
    <w:rsid w:val="00320B17"/>
    <w:rsid w:val="00321030"/>
    <w:rsid w:val="0032105F"/>
    <w:rsid w:val="00321298"/>
    <w:rsid w:val="003215A0"/>
    <w:rsid w:val="003228E1"/>
    <w:rsid w:val="0032309F"/>
    <w:rsid w:val="003231E6"/>
    <w:rsid w:val="00323744"/>
    <w:rsid w:val="00323D05"/>
    <w:rsid w:val="00323E12"/>
    <w:rsid w:val="00324291"/>
    <w:rsid w:val="00324494"/>
    <w:rsid w:val="003248B8"/>
    <w:rsid w:val="00326008"/>
    <w:rsid w:val="0032611B"/>
    <w:rsid w:val="0032647D"/>
    <w:rsid w:val="003269F8"/>
    <w:rsid w:val="00327128"/>
    <w:rsid w:val="00327248"/>
    <w:rsid w:val="0032762E"/>
    <w:rsid w:val="00330308"/>
    <w:rsid w:val="00330532"/>
    <w:rsid w:val="00330A4A"/>
    <w:rsid w:val="003315FC"/>
    <w:rsid w:val="003319EB"/>
    <w:rsid w:val="00331C66"/>
    <w:rsid w:val="003324A7"/>
    <w:rsid w:val="00333051"/>
    <w:rsid w:val="00333114"/>
    <w:rsid w:val="0033311B"/>
    <w:rsid w:val="00333EE0"/>
    <w:rsid w:val="0033449C"/>
    <w:rsid w:val="003344B4"/>
    <w:rsid w:val="00334D61"/>
    <w:rsid w:val="003353C2"/>
    <w:rsid w:val="003357F5"/>
    <w:rsid w:val="00335C0A"/>
    <w:rsid w:val="00337B15"/>
    <w:rsid w:val="00340478"/>
    <w:rsid w:val="003405ED"/>
    <w:rsid w:val="00340D09"/>
    <w:rsid w:val="00340FC7"/>
    <w:rsid w:val="00341104"/>
    <w:rsid w:val="0034194B"/>
    <w:rsid w:val="0034283C"/>
    <w:rsid w:val="003428F2"/>
    <w:rsid w:val="00342A51"/>
    <w:rsid w:val="00342AB8"/>
    <w:rsid w:val="00342F65"/>
    <w:rsid w:val="00343028"/>
    <w:rsid w:val="003438D1"/>
    <w:rsid w:val="00344E1E"/>
    <w:rsid w:val="003453BB"/>
    <w:rsid w:val="00345650"/>
    <w:rsid w:val="003456F6"/>
    <w:rsid w:val="0034581E"/>
    <w:rsid w:val="00345828"/>
    <w:rsid w:val="00346C3F"/>
    <w:rsid w:val="00347489"/>
    <w:rsid w:val="00347840"/>
    <w:rsid w:val="00347B0A"/>
    <w:rsid w:val="00347EE5"/>
    <w:rsid w:val="00347F31"/>
    <w:rsid w:val="00352329"/>
    <w:rsid w:val="00354175"/>
    <w:rsid w:val="003542BB"/>
    <w:rsid w:val="0035498B"/>
    <w:rsid w:val="00354BFC"/>
    <w:rsid w:val="003553ED"/>
    <w:rsid w:val="003562B6"/>
    <w:rsid w:val="003569A4"/>
    <w:rsid w:val="00356A99"/>
    <w:rsid w:val="00356B9A"/>
    <w:rsid w:val="00357AFE"/>
    <w:rsid w:val="00357D5B"/>
    <w:rsid w:val="00360493"/>
    <w:rsid w:val="00360A8C"/>
    <w:rsid w:val="00360D3A"/>
    <w:rsid w:val="003611B5"/>
    <w:rsid w:val="00361382"/>
    <w:rsid w:val="00362607"/>
    <w:rsid w:val="00362650"/>
    <w:rsid w:val="003626D6"/>
    <w:rsid w:val="00362761"/>
    <w:rsid w:val="003627DA"/>
    <w:rsid w:val="003633C1"/>
    <w:rsid w:val="003634D7"/>
    <w:rsid w:val="00363610"/>
    <w:rsid w:val="00363DCD"/>
    <w:rsid w:val="003649E5"/>
    <w:rsid w:val="00364D37"/>
    <w:rsid w:val="00364DB0"/>
    <w:rsid w:val="00365016"/>
    <w:rsid w:val="00365510"/>
    <w:rsid w:val="003658F5"/>
    <w:rsid w:val="003659C0"/>
    <w:rsid w:val="00365B56"/>
    <w:rsid w:val="00365C42"/>
    <w:rsid w:val="00365E72"/>
    <w:rsid w:val="00366416"/>
    <w:rsid w:val="003669FC"/>
    <w:rsid w:val="00367359"/>
    <w:rsid w:val="003678ED"/>
    <w:rsid w:val="00367DA5"/>
    <w:rsid w:val="00370051"/>
    <w:rsid w:val="003701D7"/>
    <w:rsid w:val="00370D91"/>
    <w:rsid w:val="00372C01"/>
    <w:rsid w:val="00372C61"/>
    <w:rsid w:val="00372E33"/>
    <w:rsid w:val="003733A7"/>
    <w:rsid w:val="003734A0"/>
    <w:rsid w:val="00373570"/>
    <w:rsid w:val="00373A31"/>
    <w:rsid w:val="003746A5"/>
    <w:rsid w:val="00374987"/>
    <w:rsid w:val="00375338"/>
    <w:rsid w:val="003759AE"/>
    <w:rsid w:val="00375B5D"/>
    <w:rsid w:val="0037612F"/>
    <w:rsid w:val="003772F3"/>
    <w:rsid w:val="003775D3"/>
    <w:rsid w:val="003802CF"/>
    <w:rsid w:val="003803E1"/>
    <w:rsid w:val="003817FA"/>
    <w:rsid w:val="003819C8"/>
    <w:rsid w:val="00381A6A"/>
    <w:rsid w:val="0038285A"/>
    <w:rsid w:val="0038324C"/>
    <w:rsid w:val="0038380F"/>
    <w:rsid w:val="00384512"/>
    <w:rsid w:val="0038474B"/>
    <w:rsid w:val="00384DC1"/>
    <w:rsid w:val="00385031"/>
    <w:rsid w:val="00385322"/>
    <w:rsid w:val="003854A5"/>
    <w:rsid w:val="003873BF"/>
    <w:rsid w:val="00387E60"/>
    <w:rsid w:val="00387ED0"/>
    <w:rsid w:val="00387ED6"/>
    <w:rsid w:val="003900F0"/>
    <w:rsid w:val="0039010D"/>
    <w:rsid w:val="00390288"/>
    <w:rsid w:val="003907C3"/>
    <w:rsid w:val="00390BCF"/>
    <w:rsid w:val="00391906"/>
    <w:rsid w:val="00391C8C"/>
    <w:rsid w:val="00391E89"/>
    <w:rsid w:val="003920F8"/>
    <w:rsid w:val="003927D1"/>
    <w:rsid w:val="00392FF5"/>
    <w:rsid w:val="003932F0"/>
    <w:rsid w:val="00394830"/>
    <w:rsid w:val="00394A71"/>
    <w:rsid w:val="00395BC1"/>
    <w:rsid w:val="0039625A"/>
    <w:rsid w:val="00396262"/>
    <w:rsid w:val="00396AFC"/>
    <w:rsid w:val="0039749A"/>
    <w:rsid w:val="003977A9"/>
    <w:rsid w:val="003978F9"/>
    <w:rsid w:val="003A0826"/>
    <w:rsid w:val="003A131D"/>
    <w:rsid w:val="003A1E37"/>
    <w:rsid w:val="003A1E68"/>
    <w:rsid w:val="003A20B2"/>
    <w:rsid w:val="003A42D3"/>
    <w:rsid w:val="003A4703"/>
    <w:rsid w:val="003A5079"/>
    <w:rsid w:val="003A5531"/>
    <w:rsid w:val="003A5990"/>
    <w:rsid w:val="003A5BF2"/>
    <w:rsid w:val="003A5C97"/>
    <w:rsid w:val="003A604A"/>
    <w:rsid w:val="003A69BD"/>
    <w:rsid w:val="003A6BDE"/>
    <w:rsid w:val="003A70C6"/>
    <w:rsid w:val="003A70DD"/>
    <w:rsid w:val="003A730A"/>
    <w:rsid w:val="003A7AE0"/>
    <w:rsid w:val="003B003A"/>
    <w:rsid w:val="003B0178"/>
    <w:rsid w:val="003B06B5"/>
    <w:rsid w:val="003B0F18"/>
    <w:rsid w:val="003B0FC6"/>
    <w:rsid w:val="003B100A"/>
    <w:rsid w:val="003B14E0"/>
    <w:rsid w:val="003B170C"/>
    <w:rsid w:val="003B2244"/>
    <w:rsid w:val="003B28E7"/>
    <w:rsid w:val="003B29C4"/>
    <w:rsid w:val="003B39E2"/>
    <w:rsid w:val="003B3B10"/>
    <w:rsid w:val="003B5332"/>
    <w:rsid w:val="003B5DE0"/>
    <w:rsid w:val="003B6B26"/>
    <w:rsid w:val="003B6E4D"/>
    <w:rsid w:val="003B6EBA"/>
    <w:rsid w:val="003B6FB3"/>
    <w:rsid w:val="003B7C98"/>
    <w:rsid w:val="003C0229"/>
    <w:rsid w:val="003C0B66"/>
    <w:rsid w:val="003C0E19"/>
    <w:rsid w:val="003C1555"/>
    <w:rsid w:val="003C15E7"/>
    <w:rsid w:val="003C18AA"/>
    <w:rsid w:val="003C1C1E"/>
    <w:rsid w:val="003C1D2C"/>
    <w:rsid w:val="003C3088"/>
    <w:rsid w:val="003C3402"/>
    <w:rsid w:val="003C37FD"/>
    <w:rsid w:val="003C399B"/>
    <w:rsid w:val="003C3AAD"/>
    <w:rsid w:val="003C3C13"/>
    <w:rsid w:val="003C3D3B"/>
    <w:rsid w:val="003C429A"/>
    <w:rsid w:val="003C42C8"/>
    <w:rsid w:val="003C42FD"/>
    <w:rsid w:val="003C4B2C"/>
    <w:rsid w:val="003C4D8A"/>
    <w:rsid w:val="003C516F"/>
    <w:rsid w:val="003C5200"/>
    <w:rsid w:val="003C6382"/>
    <w:rsid w:val="003C6B9B"/>
    <w:rsid w:val="003C7187"/>
    <w:rsid w:val="003C718D"/>
    <w:rsid w:val="003C7647"/>
    <w:rsid w:val="003C7EBA"/>
    <w:rsid w:val="003D0512"/>
    <w:rsid w:val="003D0F22"/>
    <w:rsid w:val="003D21BF"/>
    <w:rsid w:val="003D2216"/>
    <w:rsid w:val="003D3429"/>
    <w:rsid w:val="003D3450"/>
    <w:rsid w:val="003D4574"/>
    <w:rsid w:val="003D46F2"/>
    <w:rsid w:val="003D57B5"/>
    <w:rsid w:val="003D582F"/>
    <w:rsid w:val="003D5CC8"/>
    <w:rsid w:val="003D5CD8"/>
    <w:rsid w:val="003D61D7"/>
    <w:rsid w:val="003D6405"/>
    <w:rsid w:val="003D6B4F"/>
    <w:rsid w:val="003D741B"/>
    <w:rsid w:val="003D75F8"/>
    <w:rsid w:val="003D7C99"/>
    <w:rsid w:val="003E081E"/>
    <w:rsid w:val="003E0FDF"/>
    <w:rsid w:val="003E1302"/>
    <w:rsid w:val="003E1330"/>
    <w:rsid w:val="003E1D80"/>
    <w:rsid w:val="003E1FA6"/>
    <w:rsid w:val="003E1FB5"/>
    <w:rsid w:val="003E21A0"/>
    <w:rsid w:val="003E2D3F"/>
    <w:rsid w:val="003E30E9"/>
    <w:rsid w:val="003E4DC7"/>
    <w:rsid w:val="003E5D25"/>
    <w:rsid w:val="003E5E49"/>
    <w:rsid w:val="003E608D"/>
    <w:rsid w:val="003E65FE"/>
    <w:rsid w:val="003E7C82"/>
    <w:rsid w:val="003F03AE"/>
    <w:rsid w:val="003F0B1C"/>
    <w:rsid w:val="003F0E96"/>
    <w:rsid w:val="003F14E4"/>
    <w:rsid w:val="003F1730"/>
    <w:rsid w:val="003F1AC1"/>
    <w:rsid w:val="003F2AA9"/>
    <w:rsid w:val="003F2BF3"/>
    <w:rsid w:val="003F2E8F"/>
    <w:rsid w:val="003F3585"/>
    <w:rsid w:val="003F380D"/>
    <w:rsid w:val="003F3AF3"/>
    <w:rsid w:val="003F467B"/>
    <w:rsid w:val="003F4F8E"/>
    <w:rsid w:val="003F5707"/>
    <w:rsid w:val="003F589F"/>
    <w:rsid w:val="003F5D76"/>
    <w:rsid w:val="003F63BA"/>
    <w:rsid w:val="003F6CE6"/>
    <w:rsid w:val="003F6F87"/>
    <w:rsid w:val="003F7062"/>
    <w:rsid w:val="0040002A"/>
    <w:rsid w:val="00400157"/>
    <w:rsid w:val="00400823"/>
    <w:rsid w:val="00400A97"/>
    <w:rsid w:val="0040120F"/>
    <w:rsid w:val="00401A7F"/>
    <w:rsid w:val="00401CDC"/>
    <w:rsid w:val="0040227C"/>
    <w:rsid w:val="00402602"/>
    <w:rsid w:val="004029F1"/>
    <w:rsid w:val="0040410D"/>
    <w:rsid w:val="00404270"/>
    <w:rsid w:val="00404466"/>
    <w:rsid w:val="00404511"/>
    <w:rsid w:val="004049D1"/>
    <w:rsid w:val="00404B2B"/>
    <w:rsid w:val="00404B49"/>
    <w:rsid w:val="004051A5"/>
    <w:rsid w:val="0040546B"/>
    <w:rsid w:val="00406266"/>
    <w:rsid w:val="00407BB5"/>
    <w:rsid w:val="00407EE7"/>
    <w:rsid w:val="004102B6"/>
    <w:rsid w:val="004107FD"/>
    <w:rsid w:val="00410FC8"/>
    <w:rsid w:val="004118B0"/>
    <w:rsid w:val="00411C03"/>
    <w:rsid w:val="00411EDB"/>
    <w:rsid w:val="00412784"/>
    <w:rsid w:val="00413410"/>
    <w:rsid w:val="00413865"/>
    <w:rsid w:val="00413B36"/>
    <w:rsid w:val="00413EDE"/>
    <w:rsid w:val="004142C1"/>
    <w:rsid w:val="00414432"/>
    <w:rsid w:val="00414AEE"/>
    <w:rsid w:val="004155FA"/>
    <w:rsid w:val="004157C2"/>
    <w:rsid w:val="00415C95"/>
    <w:rsid w:val="00415CFC"/>
    <w:rsid w:val="004162BB"/>
    <w:rsid w:val="00416795"/>
    <w:rsid w:val="0041684D"/>
    <w:rsid w:val="00416A5C"/>
    <w:rsid w:val="00416AC7"/>
    <w:rsid w:val="004177AD"/>
    <w:rsid w:val="00417879"/>
    <w:rsid w:val="004206B6"/>
    <w:rsid w:val="00420D88"/>
    <w:rsid w:val="00422612"/>
    <w:rsid w:val="00422B61"/>
    <w:rsid w:val="00422CDD"/>
    <w:rsid w:val="004238DA"/>
    <w:rsid w:val="00423BEE"/>
    <w:rsid w:val="00424248"/>
    <w:rsid w:val="00424861"/>
    <w:rsid w:val="00424BA1"/>
    <w:rsid w:val="004273F5"/>
    <w:rsid w:val="00432083"/>
    <w:rsid w:val="0043229B"/>
    <w:rsid w:val="00432335"/>
    <w:rsid w:val="004327ED"/>
    <w:rsid w:val="00432ABC"/>
    <w:rsid w:val="00432CAF"/>
    <w:rsid w:val="00432E00"/>
    <w:rsid w:val="00432E79"/>
    <w:rsid w:val="00433186"/>
    <w:rsid w:val="00433CB6"/>
    <w:rsid w:val="00434216"/>
    <w:rsid w:val="00434C48"/>
    <w:rsid w:val="00434E6D"/>
    <w:rsid w:val="00435923"/>
    <w:rsid w:val="00436704"/>
    <w:rsid w:val="004369C4"/>
    <w:rsid w:val="00436F39"/>
    <w:rsid w:val="00437614"/>
    <w:rsid w:val="004379F6"/>
    <w:rsid w:val="00437DF0"/>
    <w:rsid w:val="004401EE"/>
    <w:rsid w:val="00441E78"/>
    <w:rsid w:val="0044243F"/>
    <w:rsid w:val="00442CA4"/>
    <w:rsid w:val="004434FA"/>
    <w:rsid w:val="00443841"/>
    <w:rsid w:val="00443D8F"/>
    <w:rsid w:val="0044440D"/>
    <w:rsid w:val="00444B09"/>
    <w:rsid w:val="0044562F"/>
    <w:rsid w:val="00446533"/>
    <w:rsid w:val="004474E6"/>
    <w:rsid w:val="00450004"/>
    <w:rsid w:val="00450A0A"/>
    <w:rsid w:val="004511E6"/>
    <w:rsid w:val="00452A22"/>
    <w:rsid w:val="00452B2A"/>
    <w:rsid w:val="0045301C"/>
    <w:rsid w:val="00453028"/>
    <w:rsid w:val="004531F7"/>
    <w:rsid w:val="00453ABB"/>
    <w:rsid w:val="00453B6C"/>
    <w:rsid w:val="0045433B"/>
    <w:rsid w:val="00454594"/>
    <w:rsid w:val="00455A76"/>
    <w:rsid w:val="00455ABF"/>
    <w:rsid w:val="00455BAA"/>
    <w:rsid w:val="00455FA8"/>
    <w:rsid w:val="0045678D"/>
    <w:rsid w:val="004569DB"/>
    <w:rsid w:val="00456A1D"/>
    <w:rsid w:val="00456F23"/>
    <w:rsid w:val="004607F5"/>
    <w:rsid w:val="00461210"/>
    <w:rsid w:val="00461D3C"/>
    <w:rsid w:val="00461F54"/>
    <w:rsid w:val="00462AD8"/>
    <w:rsid w:val="004630BD"/>
    <w:rsid w:val="0046360B"/>
    <w:rsid w:val="00463BC2"/>
    <w:rsid w:val="0046414E"/>
    <w:rsid w:val="00464B2F"/>
    <w:rsid w:val="00464FDD"/>
    <w:rsid w:val="00465D54"/>
    <w:rsid w:val="00465FC0"/>
    <w:rsid w:val="00466BAD"/>
    <w:rsid w:val="004700F4"/>
    <w:rsid w:val="0047023A"/>
    <w:rsid w:val="00470517"/>
    <w:rsid w:val="00470DDD"/>
    <w:rsid w:val="004711B2"/>
    <w:rsid w:val="00471413"/>
    <w:rsid w:val="0047353C"/>
    <w:rsid w:val="00473759"/>
    <w:rsid w:val="00473CF6"/>
    <w:rsid w:val="00473F89"/>
    <w:rsid w:val="00474F39"/>
    <w:rsid w:val="00475DFB"/>
    <w:rsid w:val="00475E45"/>
    <w:rsid w:val="00475EDA"/>
    <w:rsid w:val="00476116"/>
    <w:rsid w:val="00476262"/>
    <w:rsid w:val="004765D9"/>
    <w:rsid w:val="004766DF"/>
    <w:rsid w:val="0047687B"/>
    <w:rsid w:val="00477C0D"/>
    <w:rsid w:val="00477C30"/>
    <w:rsid w:val="00480ED5"/>
    <w:rsid w:val="004829E3"/>
    <w:rsid w:val="00482A97"/>
    <w:rsid w:val="00483653"/>
    <w:rsid w:val="00484622"/>
    <w:rsid w:val="00484C03"/>
    <w:rsid w:val="00484E08"/>
    <w:rsid w:val="00486070"/>
    <w:rsid w:val="004868FD"/>
    <w:rsid w:val="004904A9"/>
    <w:rsid w:val="00490B49"/>
    <w:rsid w:val="0049107F"/>
    <w:rsid w:val="0049148C"/>
    <w:rsid w:val="00491C61"/>
    <w:rsid w:val="00492365"/>
    <w:rsid w:val="00492455"/>
    <w:rsid w:val="00492A14"/>
    <w:rsid w:val="00492BE9"/>
    <w:rsid w:val="00492E4F"/>
    <w:rsid w:val="0049494C"/>
    <w:rsid w:val="00494D27"/>
    <w:rsid w:val="004951C7"/>
    <w:rsid w:val="00496CC1"/>
    <w:rsid w:val="0049708F"/>
    <w:rsid w:val="004978D0"/>
    <w:rsid w:val="004A0834"/>
    <w:rsid w:val="004A17DA"/>
    <w:rsid w:val="004A199C"/>
    <w:rsid w:val="004A3134"/>
    <w:rsid w:val="004A3199"/>
    <w:rsid w:val="004A3229"/>
    <w:rsid w:val="004A326F"/>
    <w:rsid w:val="004A33C4"/>
    <w:rsid w:val="004A38B9"/>
    <w:rsid w:val="004A38C7"/>
    <w:rsid w:val="004A47D3"/>
    <w:rsid w:val="004A4BD9"/>
    <w:rsid w:val="004A4C9E"/>
    <w:rsid w:val="004A5048"/>
    <w:rsid w:val="004A515E"/>
    <w:rsid w:val="004A5762"/>
    <w:rsid w:val="004A5E00"/>
    <w:rsid w:val="004A739C"/>
    <w:rsid w:val="004A7B5F"/>
    <w:rsid w:val="004B0544"/>
    <w:rsid w:val="004B0581"/>
    <w:rsid w:val="004B1362"/>
    <w:rsid w:val="004B1448"/>
    <w:rsid w:val="004B199E"/>
    <w:rsid w:val="004B19E1"/>
    <w:rsid w:val="004B1A24"/>
    <w:rsid w:val="004B2574"/>
    <w:rsid w:val="004B2EDF"/>
    <w:rsid w:val="004B4016"/>
    <w:rsid w:val="004B4900"/>
    <w:rsid w:val="004B4ABD"/>
    <w:rsid w:val="004B5E4D"/>
    <w:rsid w:val="004B66C1"/>
    <w:rsid w:val="004B6DD5"/>
    <w:rsid w:val="004B7A57"/>
    <w:rsid w:val="004C04C4"/>
    <w:rsid w:val="004C10CA"/>
    <w:rsid w:val="004C1784"/>
    <w:rsid w:val="004C1A23"/>
    <w:rsid w:val="004C2184"/>
    <w:rsid w:val="004C22C4"/>
    <w:rsid w:val="004C22D8"/>
    <w:rsid w:val="004C2A3F"/>
    <w:rsid w:val="004C2DC1"/>
    <w:rsid w:val="004C38E3"/>
    <w:rsid w:val="004C3E0A"/>
    <w:rsid w:val="004C3FCD"/>
    <w:rsid w:val="004C4FAC"/>
    <w:rsid w:val="004C540F"/>
    <w:rsid w:val="004C54D3"/>
    <w:rsid w:val="004C5605"/>
    <w:rsid w:val="004C5FC2"/>
    <w:rsid w:val="004C71BD"/>
    <w:rsid w:val="004C76A9"/>
    <w:rsid w:val="004C7B36"/>
    <w:rsid w:val="004D0377"/>
    <w:rsid w:val="004D05CA"/>
    <w:rsid w:val="004D097C"/>
    <w:rsid w:val="004D19A6"/>
    <w:rsid w:val="004D1FC0"/>
    <w:rsid w:val="004D2748"/>
    <w:rsid w:val="004D287D"/>
    <w:rsid w:val="004D291E"/>
    <w:rsid w:val="004D2B62"/>
    <w:rsid w:val="004D2CBA"/>
    <w:rsid w:val="004D48AD"/>
    <w:rsid w:val="004D52EB"/>
    <w:rsid w:val="004D7162"/>
    <w:rsid w:val="004D721D"/>
    <w:rsid w:val="004D72AC"/>
    <w:rsid w:val="004D780A"/>
    <w:rsid w:val="004D7C00"/>
    <w:rsid w:val="004D7D22"/>
    <w:rsid w:val="004E040B"/>
    <w:rsid w:val="004E0430"/>
    <w:rsid w:val="004E0AC8"/>
    <w:rsid w:val="004E1187"/>
    <w:rsid w:val="004E11A6"/>
    <w:rsid w:val="004E16FE"/>
    <w:rsid w:val="004E1E04"/>
    <w:rsid w:val="004E35DB"/>
    <w:rsid w:val="004E3AA7"/>
    <w:rsid w:val="004E3E8D"/>
    <w:rsid w:val="004E3EA0"/>
    <w:rsid w:val="004E3F43"/>
    <w:rsid w:val="004E4164"/>
    <w:rsid w:val="004E46EA"/>
    <w:rsid w:val="004E470A"/>
    <w:rsid w:val="004E4870"/>
    <w:rsid w:val="004E4B86"/>
    <w:rsid w:val="004E50ED"/>
    <w:rsid w:val="004E577E"/>
    <w:rsid w:val="004E5924"/>
    <w:rsid w:val="004E5BE3"/>
    <w:rsid w:val="004E6398"/>
    <w:rsid w:val="004E68F2"/>
    <w:rsid w:val="004E6D0D"/>
    <w:rsid w:val="004E723D"/>
    <w:rsid w:val="004E754E"/>
    <w:rsid w:val="004E7C08"/>
    <w:rsid w:val="004E7DF1"/>
    <w:rsid w:val="004E7F11"/>
    <w:rsid w:val="004F0610"/>
    <w:rsid w:val="004F0663"/>
    <w:rsid w:val="004F091F"/>
    <w:rsid w:val="004F0C56"/>
    <w:rsid w:val="004F167D"/>
    <w:rsid w:val="004F1E6E"/>
    <w:rsid w:val="004F2176"/>
    <w:rsid w:val="004F2788"/>
    <w:rsid w:val="004F28A3"/>
    <w:rsid w:val="004F301A"/>
    <w:rsid w:val="004F3787"/>
    <w:rsid w:val="004F4369"/>
    <w:rsid w:val="004F51F0"/>
    <w:rsid w:val="004F54F1"/>
    <w:rsid w:val="004F5E45"/>
    <w:rsid w:val="004F633E"/>
    <w:rsid w:val="004F7EF8"/>
    <w:rsid w:val="0050024B"/>
    <w:rsid w:val="00500479"/>
    <w:rsid w:val="005006B7"/>
    <w:rsid w:val="00501061"/>
    <w:rsid w:val="00501224"/>
    <w:rsid w:val="00501AB0"/>
    <w:rsid w:val="005024B4"/>
    <w:rsid w:val="005025F4"/>
    <w:rsid w:val="00502E96"/>
    <w:rsid w:val="0050395B"/>
    <w:rsid w:val="00503B38"/>
    <w:rsid w:val="00504F4C"/>
    <w:rsid w:val="005058F4"/>
    <w:rsid w:val="00505B68"/>
    <w:rsid w:val="00505DEF"/>
    <w:rsid w:val="00506529"/>
    <w:rsid w:val="00506761"/>
    <w:rsid w:val="00506DCC"/>
    <w:rsid w:val="00506F58"/>
    <w:rsid w:val="005072A9"/>
    <w:rsid w:val="00507A3E"/>
    <w:rsid w:val="00507C5D"/>
    <w:rsid w:val="00507DB7"/>
    <w:rsid w:val="00507EBA"/>
    <w:rsid w:val="005101FF"/>
    <w:rsid w:val="00510379"/>
    <w:rsid w:val="00510452"/>
    <w:rsid w:val="005110C6"/>
    <w:rsid w:val="005111A1"/>
    <w:rsid w:val="00511220"/>
    <w:rsid w:val="00511516"/>
    <w:rsid w:val="0051199A"/>
    <w:rsid w:val="00511AD9"/>
    <w:rsid w:val="005123BE"/>
    <w:rsid w:val="0051288E"/>
    <w:rsid w:val="00512E28"/>
    <w:rsid w:val="005136CA"/>
    <w:rsid w:val="00513B04"/>
    <w:rsid w:val="00514C90"/>
    <w:rsid w:val="0051541F"/>
    <w:rsid w:val="005154AA"/>
    <w:rsid w:val="005156C8"/>
    <w:rsid w:val="00515736"/>
    <w:rsid w:val="00515A47"/>
    <w:rsid w:val="00515FE8"/>
    <w:rsid w:val="00516FF7"/>
    <w:rsid w:val="0051775E"/>
    <w:rsid w:val="0051775F"/>
    <w:rsid w:val="00517C33"/>
    <w:rsid w:val="0052073B"/>
    <w:rsid w:val="00521B4C"/>
    <w:rsid w:val="0052210F"/>
    <w:rsid w:val="00522B60"/>
    <w:rsid w:val="00523425"/>
    <w:rsid w:val="00523633"/>
    <w:rsid w:val="0052374B"/>
    <w:rsid w:val="00523B6E"/>
    <w:rsid w:val="00523C53"/>
    <w:rsid w:val="00523C5B"/>
    <w:rsid w:val="0052403E"/>
    <w:rsid w:val="00524AC5"/>
    <w:rsid w:val="00524F6C"/>
    <w:rsid w:val="005251AC"/>
    <w:rsid w:val="00525203"/>
    <w:rsid w:val="0052542C"/>
    <w:rsid w:val="005256CE"/>
    <w:rsid w:val="005263FE"/>
    <w:rsid w:val="00527811"/>
    <w:rsid w:val="0053023B"/>
    <w:rsid w:val="00530385"/>
    <w:rsid w:val="00530DD7"/>
    <w:rsid w:val="00530F63"/>
    <w:rsid w:val="00530FB1"/>
    <w:rsid w:val="0053105C"/>
    <w:rsid w:val="005316B2"/>
    <w:rsid w:val="00531E4C"/>
    <w:rsid w:val="005323E9"/>
    <w:rsid w:val="00533E4B"/>
    <w:rsid w:val="0053493E"/>
    <w:rsid w:val="00534F47"/>
    <w:rsid w:val="00534F58"/>
    <w:rsid w:val="005361A4"/>
    <w:rsid w:val="00536331"/>
    <w:rsid w:val="00537D03"/>
    <w:rsid w:val="00537DE0"/>
    <w:rsid w:val="0054001A"/>
    <w:rsid w:val="00540984"/>
    <w:rsid w:val="0054099B"/>
    <w:rsid w:val="00541DB8"/>
    <w:rsid w:val="005425F2"/>
    <w:rsid w:val="005431AC"/>
    <w:rsid w:val="00543A70"/>
    <w:rsid w:val="005440C3"/>
    <w:rsid w:val="00544730"/>
    <w:rsid w:val="00545527"/>
    <w:rsid w:val="005455A8"/>
    <w:rsid w:val="0054583C"/>
    <w:rsid w:val="00545BEA"/>
    <w:rsid w:val="00545E55"/>
    <w:rsid w:val="00546309"/>
    <w:rsid w:val="00546FC5"/>
    <w:rsid w:val="00547C67"/>
    <w:rsid w:val="00547E0F"/>
    <w:rsid w:val="0055032C"/>
    <w:rsid w:val="00550685"/>
    <w:rsid w:val="00550BAB"/>
    <w:rsid w:val="005517A8"/>
    <w:rsid w:val="00551A82"/>
    <w:rsid w:val="00553625"/>
    <w:rsid w:val="00553861"/>
    <w:rsid w:val="005547B8"/>
    <w:rsid w:val="00555D55"/>
    <w:rsid w:val="0055617E"/>
    <w:rsid w:val="00556A80"/>
    <w:rsid w:val="0055724A"/>
    <w:rsid w:val="0055770A"/>
    <w:rsid w:val="00557A05"/>
    <w:rsid w:val="00560D83"/>
    <w:rsid w:val="00560FE8"/>
    <w:rsid w:val="00560FF5"/>
    <w:rsid w:val="005613C2"/>
    <w:rsid w:val="00561431"/>
    <w:rsid w:val="0056152A"/>
    <w:rsid w:val="00561589"/>
    <w:rsid w:val="00561EA6"/>
    <w:rsid w:val="0056252C"/>
    <w:rsid w:val="00563B82"/>
    <w:rsid w:val="00563CE1"/>
    <w:rsid w:val="00564138"/>
    <w:rsid w:val="0056435B"/>
    <w:rsid w:val="005644DA"/>
    <w:rsid w:val="005646B7"/>
    <w:rsid w:val="005653EE"/>
    <w:rsid w:val="00565479"/>
    <w:rsid w:val="0056572E"/>
    <w:rsid w:val="005657A6"/>
    <w:rsid w:val="005659EF"/>
    <w:rsid w:val="00566242"/>
    <w:rsid w:val="00566307"/>
    <w:rsid w:val="00566515"/>
    <w:rsid w:val="00566586"/>
    <w:rsid w:val="00566C64"/>
    <w:rsid w:val="00567A5D"/>
    <w:rsid w:val="0057065F"/>
    <w:rsid w:val="00570983"/>
    <w:rsid w:val="0057167B"/>
    <w:rsid w:val="005717C8"/>
    <w:rsid w:val="00571C0A"/>
    <w:rsid w:val="005720CF"/>
    <w:rsid w:val="00572C79"/>
    <w:rsid w:val="00572FE8"/>
    <w:rsid w:val="0057381D"/>
    <w:rsid w:val="005739D0"/>
    <w:rsid w:val="00573C6D"/>
    <w:rsid w:val="00573ECF"/>
    <w:rsid w:val="005741D4"/>
    <w:rsid w:val="00574B71"/>
    <w:rsid w:val="00575647"/>
    <w:rsid w:val="00575EF9"/>
    <w:rsid w:val="005770A7"/>
    <w:rsid w:val="0057719F"/>
    <w:rsid w:val="00577514"/>
    <w:rsid w:val="005775D5"/>
    <w:rsid w:val="00577B58"/>
    <w:rsid w:val="00577EE9"/>
    <w:rsid w:val="00577FF5"/>
    <w:rsid w:val="005802C7"/>
    <w:rsid w:val="00580308"/>
    <w:rsid w:val="0058067F"/>
    <w:rsid w:val="005812A3"/>
    <w:rsid w:val="005814DD"/>
    <w:rsid w:val="0058340B"/>
    <w:rsid w:val="00583914"/>
    <w:rsid w:val="00583B12"/>
    <w:rsid w:val="00583FED"/>
    <w:rsid w:val="0058419B"/>
    <w:rsid w:val="005845C9"/>
    <w:rsid w:val="00584761"/>
    <w:rsid w:val="00584850"/>
    <w:rsid w:val="005848E2"/>
    <w:rsid w:val="005849AD"/>
    <w:rsid w:val="00584CE6"/>
    <w:rsid w:val="00584F37"/>
    <w:rsid w:val="00585114"/>
    <w:rsid w:val="005854FE"/>
    <w:rsid w:val="005871B3"/>
    <w:rsid w:val="00587B53"/>
    <w:rsid w:val="00590257"/>
    <w:rsid w:val="005908B3"/>
    <w:rsid w:val="005909E1"/>
    <w:rsid w:val="00590BB2"/>
    <w:rsid w:val="0059117B"/>
    <w:rsid w:val="0059193C"/>
    <w:rsid w:val="00592B4F"/>
    <w:rsid w:val="00592C88"/>
    <w:rsid w:val="00593210"/>
    <w:rsid w:val="00593632"/>
    <w:rsid w:val="00593C2A"/>
    <w:rsid w:val="00594764"/>
    <w:rsid w:val="005951A5"/>
    <w:rsid w:val="005966EF"/>
    <w:rsid w:val="00596FFE"/>
    <w:rsid w:val="00597178"/>
    <w:rsid w:val="00597F4D"/>
    <w:rsid w:val="005A0235"/>
    <w:rsid w:val="005A0286"/>
    <w:rsid w:val="005A0A3B"/>
    <w:rsid w:val="005A0A41"/>
    <w:rsid w:val="005A0E6B"/>
    <w:rsid w:val="005A17F1"/>
    <w:rsid w:val="005A2DAD"/>
    <w:rsid w:val="005A3806"/>
    <w:rsid w:val="005A3926"/>
    <w:rsid w:val="005A3A3F"/>
    <w:rsid w:val="005A4011"/>
    <w:rsid w:val="005A489F"/>
    <w:rsid w:val="005A4FDD"/>
    <w:rsid w:val="005A531F"/>
    <w:rsid w:val="005A5D1F"/>
    <w:rsid w:val="005A6C20"/>
    <w:rsid w:val="005A7213"/>
    <w:rsid w:val="005A7412"/>
    <w:rsid w:val="005A74A3"/>
    <w:rsid w:val="005A7854"/>
    <w:rsid w:val="005A78E6"/>
    <w:rsid w:val="005A793D"/>
    <w:rsid w:val="005B02E6"/>
    <w:rsid w:val="005B0CF2"/>
    <w:rsid w:val="005B0D6F"/>
    <w:rsid w:val="005B1189"/>
    <w:rsid w:val="005B13D9"/>
    <w:rsid w:val="005B1547"/>
    <w:rsid w:val="005B16DD"/>
    <w:rsid w:val="005B1987"/>
    <w:rsid w:val="005B1D13"/>
    <w:rsid w:val="005B1DD9"/>
    <w:rsid w:val="005B1E1A"/>
    <w:rsid w:val="005B23AE"/>
    <w:rsid w:val="005B2481"/>
    <w:rsid w:val="005B2611"/>
    <w:rsid w:val="005B2CC6"/>
    <w:rsid w:val="005B2DBC"/>
    <w:rsid w:val="005B30F4"/>
    <w:rsid w:val="005B35F1"/>
    <w:rsid w:val="005B398E"/>
    <w:rsid w:val="005B4091"/>
    <w:rsid w:val="005B430C"/>
    <w:rsid w:val="005B49E2"/>
    <w:rsid w:val="005B4BF8"/>
    <w:rsid w:val="005B5B53"/>
    <w:rsid w:val="005B5B60"/>
    <w:rsid w:val="005B6035"/>
    <w:rsid w:val="005B67B8"/>
    <w:rsid w:val="005B6FBB"/>
    <w:rsid w:val="005B7185"/>
    <w:rsid w:val="005B7196"/>
    <w:rsid w:val="005B7664"/>
    <w:rsid w:val="005B7870"/>
    <w:rsid w:val="005C01F3"/>
    <w:rsid w:val="005C0889"/>
    <w:rsid w:val="005C08ED"/>
    <w:rsid w:val="005C0D9F"/>
    <w:rsid w:val="005C1692"/>
    <w:rsid w:val="005C198E"/>
    <w:rsid w:val="005C1E8C"/>
    <w:rsid w:val="005C1F41"/>
    <w:rsid w:val="005C2803"/>
    <w:rsid w:val="005C283E"/>
    <w:rsid w:val="005C2C6E"/>
    <w:rsid w:val="005C3DDD"/>
    <w:rsid w:val="005C4380"/>
    <w:rsid w:val="005C46F6"/>
    <w:rsid w:val="005C5287"/>
    <w:rsid w:val="005C5475"/>
    <w:rsid w:val="005C5530"/>
    <w:rsid w:val="005C57C2"/>
    <w:rsid w:val="005C5DF2"/>
    <w:rsid w:val="005C64A7"/>
    <w:rsid w:val="005C6B5F"/>
    <w:rsid w:val="005C70ED"/>
    <w:rsid w:val="005C7C6A"/>
    <w:rsid w:val="005D0835"/>
    <w:rsid w:val="005D1098"/>
    <w:rsid w:val="005D1C36"/>
    <w:rsid w:val="005D1CE8"/>
    <w:rsid w:val="005D23B6"/>
    <w:rsid w:val="005D3B69"/>
    <w:rsid w:val="005D468D"/>
    <w:rsid w:val="005D4880"/>
    <w:rsid w:val="005D4A4D"/>
    <w:rsid w:val="005D4C5E"/>
    <w:rsid w:val="005D4D8F"/>
    <w:rsid w:val="005D5257"/>
    <w:rsid w:val="005D5E89"/>
    <w:rsid w:val="005D609C"/>
    <w:rsid w:val="005D6345"/>
    <w:rsid w:val="005D65AE"/>
    <w:rsid w:val="005D6C29"/>
    <w:rsid w:val="005E02B3"/>
    <w:rsid w:val="005E02E3"/>
    <w:rsid w:val="005E08B0"/>
    <w:rsid w:val="005E0C69"/>
    <w:rsid w:val="005E0FB8"/>
    <w:rsid w:val="005E135D"/>
    <w:rsid w:val="005E14D0"/>
    <w:rsid w:val="005E1AD9"/>
    <w:rsid w:val="005E1D36"/>
    <w:rsid w:val="005E3349"/>
    <w:rsid w:val="005E335D"/>
    <w:rsid w:val="005E375A"/>
    <w:rsid w:val="005E3E62"/>
    <w:rsid w:val="005E462A"/>
    <w:rsid w:val="005E4916"/>
    <w:rsid w:val="005E4F0A"/>
    <w:rsid w:val="005E5C3B"/>
    <w:rsid w:val="005E7622"/>
    <w:rsid w:val="005F0187"/>
    <w:rsid w:val="005F11D2"/>
    <w:rsid w:val="005F1388"/>
    <w:rsid w:val="005F1551"/>
    <w:rsid w:val="005F1695"/>
    <w:rsid w:val="005F22D4"/>
    <w:rsid w:val="005F26FD"/>
    <w:rsid w:val="005F2CB3"/>
    <w:rsid w:val="005F37B4"/>
    <w:rsid w:val="005F41C8"/>
    <w:rsid w:val="005F4503"/>
    <w:rsid w:val="005F5439"/>
    <w:rsid w:val="005F54C2"/>
    <w:rsid w:val="005F59A6"/>
    <w:rsid w:val="005F5A51"/>
    <w:rsid w:val="005F5AEA"/>
    <w:rsid w:val="005F5CBC"/>
    <w:rsid w:val="005F61D0"/>
    <w:rsid w:val="005F6839"/>
    <w:rsid w:val="005F6A5F"/>
    <w:rsid w:val="005F703E"/>
    <w:rsid w:val="005F73CB"/>
    <w:rsid w:val="005F7893"/>
    <w:rsid w:val="0060023A"/>
    <w:rsid w:val="00600EC8"/>
    <w:rsid w:val="006013AA"/>
    <w:rsid w:val="00601546"/>
    <w:rsid w:val="00601B41"/>
    <w:rsid w:val="006026E4"/>
    <w:rsid w:val="00602D74"/>
    <w:rsid w:val="00602ED6"/>
    <w:rsid w:val="00602F10"/>
    <w:rsid w:val="00603D3D"/>
    <w:rsid w:val="00604E5F"/>
    <w:rsid w:val="00605ECD"/>
    <w:rsid w:val="00606116"/>
    <w:rsid w:val="00606636"/>
    <w:rsid w:val="00606A6C"/>
    <w:rsid w:val="006073F8"/>
    <w:rsid w:val="006074FB"/>
    <w:rsid w:val="00607514"/>
    <w:rsid w:val="006078C4"/>
    <w:rsid w:val="00607AD7"/>
    <w:rsid w:val="006102FD"/>
    <w:rsid w:val="006106D2"/>
    <w:rsid w:val="00610AE5"/>
    <w:rsid w:val="00610F58"/>
    <w:rsid w:val="006116C8"/>
    <w:rsid w:val="0061266A"/>
    <w:rsid w:val="006127CD"/>
    <w:rsid w:val="00612C37"/>
    <w:rsid w:val="00613885"/>
    <w:rsid w:val="00613B7A"/>
    <w:rsid w:val="00613CB6"/>
    <w:rsid w:val="006144C8"/>
    <w:rsid w:val="00614806"/>
    <w:rsid w:val="00614873"/>
    <w:rsid w:val="00614F87"/>
    <w:rsid w:val="00615AE5"/>
    <w:rsid w:val="00615EB3"/>
    <w:rsid w:val="00616113"/>
    <w:rsid w:val="00616735"/>
    <w:rsid w:val="00616788"/>
    <w:rsid w:val="00616E7F"/>
    <w:rsid w:val="00616E9F"/>
    <w:rsid w:val="00616F93"/>
    <w:rsid w:val="006177B7"/>
    <w:rsid w:val="006178A5"/>
    <w:rsid w:val="006202C8"/>
    <w:rsid w:val="0062098B"/>
    <w:rsid w:val="00620A0F"/>
    <w:rsid w:val="006211EF"/>
    <w:rsid w:val="006218EC"/>
    <w:rsid w:val="00621BBF"/>
    <w:rsid w:val="006228AB"/>
    <w:rsid w:val="00622AA1"/>
    <w:rsid w:val="00622ABB"/>
    <w:rsid w:val="006230B7"/>
    <w:rsid w:val="00624C8C"/>
    <w:rsid w:val="00625049"/>
    <w:rsid w:val="00625565"/>
    <w:rsid w:val="00625897"/>
    <w:rsid w:val="0062594C"/>
    <w:rsid w:val="00625C70"/>
    <w:rsid w:val="00625E66"/>
    <w:rsid w:val="006271FE"/>
    <w:rsid w:val="0062759A"/>
    <w:rsid w:val="0063041A"/>
    <w:rsid w:val="0063080B"/>
    <w:rsid w:val="00631CA5"/>
    <w:rsid w:val="006324FE"/>
    <w:rsid w:val="00632E27"/>
    <w:rsid w:val="00633BF9"/>
    <w:rsid w:val="00634024"/>
    <w:rsid w:val="0063446B"/>
    <w:rsid w:val="006344BA"/>
    <w:rsid w:val="006349E3"/>
    <w:rsid w:val="00634A6B"/>
    <w:rsid w:val="00634EC4"/>
    <w:rsid w:val="00635213"/>
    <w:rsid w:val="00635439"/>
    <w:rsid w:val="00635C47"/>
    <w:rsid w:val="0063630B"/>
    <w:rsid w:val="006369CA"/>
    <w:rsid w:val="00636AF4"/>
    <w:rsid w:val="00636D54"/>
    <w:rsid w:val="006409EE"/>
    <w:rsid w:val="00640B28"/>
    <w:rsid w:val="00641EA9"/>
    <w:rsid w:val="00642727"/>
    <w:rsid w:val="00642BE6"/>
    <w:rsid w:val="006438B3"/>
    <w:rsid w:val="0064399F"/>
    <w:rsid w:val="00644307"/>
    <w:rsid w:val="00645034"/>
    <w:rsid w:val="006453E5"/>
    <w:rsid w:val="0064547B"/>
    <w:rsid w:val="00645C47"/>
    <w:rsid w:val="00646206"/>
    <w:rsid w:val="00646345"/>
    <w:rsid w:val="006465DE"/>
    <w:rsid w:val="006467CC"/>
    <w:rsid w:val="00646836"/>
    <w:rsid w:val="006469BF"/>
    <w:rsid w:val="006478E2"/>
    <w:rsid w:val="00647A74"/>
    <w:rsid w:val="0065000D"/>
    <w:rsid w:val="00650C1B"/>
    <w:rsid w:val="00650C1E"/>
    <w:rsid w:val="0065131D"/>
    <w:rsid w:val="00651812"/>
    <w:rsid w:val="006526E0"/>
    <w:rsid w:val="00653116"/>
    <w:rsid w:val="006539C9"/>
    <w:rsid w:val="00653C00"/>
    <w:rsid w:val="00653C99"/>
    <w:rsid w:val="0065475A"/>
    <w:rsid w:val="00654821"/>
    <w:rsid w:val="00655A2A"/>
    <w:rsid w:val="00655B67"/>
    <w:rsid w:val="00656281"/>
    <w:rsid w:val="0065635C"/>
    <w:rsid w:val="006567A5"/>
    <w:rsid w:val="006572DE"/>
    <w:rsid w:val="00657D37"/>
    <w:rsid w:val="00660031"/>
    <w:rsid w:val="006601B1"/>
    <w:rsid w:val="006604BD"/>
    <w:rsid w:val="00660520"/>
    <w:rsid w:val="00660763"/>
    <w:rsid w:val="00660A24"/>
    <w:rsid w:val="006616AF"/>
    <w:rsid w:val="0066194F"/>
    <w:rsid w:val="0066226F"/>
    <w:rsid w:val="006623BD"/>
    <w:rsid w:val="006626C9"/>
    <w:rsid w:val="00662875"/>
    <w:rsid w:val="00662F6F"/>
    <w:rsid w:val="00663EE1"/>
    <w:rsid w:val="00664BF7"/>
    <w:rsid w:val="0066550A"/>
    <w:rsid w:val="00665CD8"/>
    <w:rsid w:val="00666ABC"/>
    <w:rsid w:val="006672F2"/>
    <w:rsid w:val="00667ACB"/>
    <w:rsid w:val="00667F5F"/>
    <w:rsid w:val="00670952"/>
    <w:rsid w:val="00670AB1"/>
    <w:rsid w:val="00670FD3"/>
    <w:rsid w:val="00671301"/>
    <w:rsid w:val="00671372"/>
    <w:rsid w:val="00671937"/>
    <w:rsid w:val="00672AB5"/>
    <w:rsid w:val="00672F74"/>
    <w:rsid w:val="00673774"/>
    <w:rsid w:val="00673919"/>
    <w:rsid w:val="0067480C"/>
    <w:rsid w:val="00674C05"/>
    <w:rsid w:val="00674D6E"/>
    <w:rsid w:val="00675642"/>
    <w:rsid w:val="006761CC"/>
    <w:rsid w:val="00676DCF"/>
    <w:rsid w:val="00677307"/>
    <w:rsid w:val="00677A1C"/>
    <w:rsid w:val="00680533"/>
    <w:rsid w:val="006807B1"/>
    <w:rsid w:val="00680DE1"/>
    <w:rsid w:val="006811ED"/>
    <w:rsid w:val="00681AE5"/>
    <w:rsid w:val="006821AF"/>
    <w:rsid w:val="00682472"/>
    <w:rsid w:val="0068305A"/>
    <w:rsid w:val="00683D02"/>
    <w:rsid w:val="0068423B"/>
    <w:rsid w:val="00684B28"/>
    <w:rsid w:val="006850D8"/>
    <w:rsid w:val="00685550"/>
    <w:rsid w:val="0068630C"/>
    <w:rsid w:val="006871DA"/>
    <w:rsid w:val="006900D2"/>
    <w:rsid w:val="0069020D"/>
    <w:rsid w:val="00692FC4"/>
    <w:rsid w:val="00693523"/>
    <w:rsid w:val="006937CB"/>
    <w:rsid w:val="00694038"/>
    <w:rsid w:val="0069410C"/>
    <w:rsid w:val="00694841"/>
    <w:rsid w:val="006956BA"/>
    <w:rsid w:val="00695ED8"/>
    <w:rsid w:val="006961E0"/>
    <w:rsid w:val="006965A0"/>
    <w:rsid w:val="00696908"/>
    <w:rsid w:val="006A0470"/>
    <w:rsid w:val="006A0534"/>
    <w:rsid w:val="006A0709"/>
    <w:rsid w:val="006A0E4F"/>
    <w:rsid w:val="006A1287"/>
    <w:rsid w:val="006A17E5"/>
    <w:rsid w:val="006A1A20"/>
    <w:rsid w:val="006A22AD"/>
    <w:rsid w:val="006A24A7"/>
    <w:rsid w:val="006A2A46"/>
    <w:rsid w:val="006A3201"/>
    <w:rsid w:val="006A3E1E"/>
    <w:rsid w:val="006A5CF2"/>
    <w:rsid w:val="006A6365"/>
    <w:rsid w:val="006A6426"/>
    <w:rsid w:val="006A67B6"/>
    <w:rsid w:val="006A7059"/>
    <w:rsid w:val="006A7245"/>
    <w:rsid w:val="006A72A7"/>
    <w:rsid w:val="006A7327"/>
    <w:rsid w:val="006A74BA"/>
    <w:rsid w:val="006A7E03"/>
    <w:rsid w:val="006B020C"/>
    <w:rsid w:val="006B05C4"/>
    <w:rsid w:val="006B08BF"/>
    <w:rsid w:val="006B0B9D"/>
    <w:rsid w:val="006B0E31"/>
    <w:rsid w:val="006B175A"/>
    <w:rsid w:val="006B17C5"/>
    <w:rsid w:val="006B1F29"/>
    <w:rsid w:val="006B2B41"/>
    <w:rsid w:val="006B2DAC"/>
    <w:rsid w:val="006B3691"/>
    <w:rsid w:val="006B3797"/>
    <w:rsid w:val="006B3D0D"/>
    <w:rsid w:val="006B447A"/>
    <w:rsid w:val="006B4A4F"/>
    <w:rsid w:val="006B4AF6"/>
    <w:rsid w:val="006B4B35"/>
    <w:rsid w:val="006B4C1C"/>
    <w:rsid w:val="006B4CF9"/>
    <w:rsid w:val="006B56B6"/>
    <w:rsid w:val="006B595F"/>
    <w:rsid w:val="006B5C05"/>
    <w:rsid w:val="006B6315"/>
    <w:rsid w:val="006B65CA"/>
    <w:rsid w:val="006B6A7C"/>
    <w:rsid w:val="006B709B"/>
    <w:rsid w:val="006B73B8"/>
    <w:rsid w:val="006B7FC1"/>
    <w:rsid w:val="006C0117"/>
    <w:rsid w:val="006C1410"/>
    <w:rsid w:val="006C1725"/>
    <w:rsid w:val="006C1738"/>
    <w:rsid w:val="006C261E"/>
    <w:rsid w:val="006C29DF"/>
    <w:rsid w:val="006C2C2C"/>
    <w:rsid w:val="006C2C48"/>
    <w:rsid w:val="006C2F0F"/>
    <w:rsid w:val="006C330E"/>
    <w:rsid w:val="006C36DB"/>
    <w:rsid w:val="006C3A25"/>
    <w:rsid w:val="006C3A3E"/>
    <w:rsid w:val="006C41CE"/>
    <w:rsid w:val="006C48F1"/>
    <w:rsid w:val="006C4A14"/>
    <w:rsid w:val="006C4A69"/>
    <w:rsid w:val="006C5325"/>
    <w:rsid w:val="006C58AA"/>
    <w:rsid w:val="006C5ACD"/>
    <w:rsid w:val="006C5CA9"/>
    <w:rsid w:val="006C65B4"/>
    <w:rsid w:val="006C6977"/>
    <w:rsid w:val="006C6B1A"/>
    <w:rsid w:val="006C6C0F"/>
    <w:rsid w:val="006C6DAF"/>
    <w:rsid w:val="006C706C"/>
    <w:rsid w:val="006C731B"/>
    <w:rsid w:val="006C7641"/>
    <w:rsid w:val="006D045D"/>
    <w:rsid w:val="006D1216"/>
    <w:rsid w:val="006D150B"/>
    <w:rsid w:val="006D1718"/>
    <w:rsid w:val="006D175D"/>
    <w:rsid w:val="006D2340"/>
    <w:rsid w:val="006D2B0D"/>
    <w:rsid w:val="006D2DC9"/>
    <w:rsid w:val="006D3538"/>
    <w:rsid w:val="006D3E93"/>
    <w:rsid w:val="006D4150"/>
    <w:rsid w:val="006D48A2"/>
    <w:rsid w:val="006D49E5"/>
    <w:rsid w:val="006D5761"/>
    <w:rsid w:val="006D5CEB"/>
    <w:rsid w:val="006D6889"/>
    <w:rsid w:val="006D773C"/>
    <w:rsid w:val="006D79D4"/>
    <w:rsid w:val="006D7BFD"/>
    <w:rsid w:val="006D7F52"/>
    <w:rsid w:val="006D7FC4"/>
    <w:rsid w:val="006E04A4"/>
    <w:rsid w:val="006E0A3D"/>
    <w:rsid w:val="006E12C8"/>
    <w:rsid w:val="006E15F8"/>
    <w:rsid w:val="006E1DEE"/>
    <w:rsid w:val="006E1E04"/>
    <w:rsid w:val="006E25B6"/>
    <w:rsid w:val="006E28E2"/>
    <w:rsid w:val="006E3384"/>
    <w:rsid w:val="006E383D"/>
    <w:rsid w:val="006E3C26"/>
    <w:rsid w:val="006E43AF"/>
    <w:rsid w:val="006E4527"/>
    <w:rsid w:val="006E594A"/>
    <w:rsid w:val="006E5CAB"/>
    <w:rsid w:val="006E6235"/>
    <w:rsid w:val="006E6D7A"/>
    <w:rsid w:val="006E7171"/>
    <w:rsid w:val="006E752E"/>
    <w:rsid w:val="006E7678"/>
    <w:rsid w:val="006E77D8"/>
    <w:rsid w:val="006F0273"/>
    <w:rsid w:val="006F0F36"/>
    <w:rsid w:val="006F1239"/>
    <w:rsid w:val="006F173B"/>
    <w:rsid w:val="006F27E4"/>
    <w:rsid w:val="006F2964"/>
    <w:rsid w:val="006F2A7D"/>
    <w:rsid w:val="006F2A99"/>
    <w:rsid w:val="006F3818"/>
    <w:rsid w:val="006F41B1"/>
    <w:rsid w:val="006F437F"/>
    <w:rsid w:val="006F4BAA"/>
    <w:rsid w:val="006F4D41"/>
    <w:rsid w:val="006F530A"/>
    <w:rsid w:val="006F5753"/>
    <w:rsid w:val="006F5893"/>
    <w:rsid w:val="006F5AA7"/>
    <w:rsid w:val="006F5B41"/>
    <w:rsid w:val="006F5D26"/>
    <w:rsid w:val="006F6C09"/>
    <w:rsid w:val="006F75AE"/>
    <w:rsid w:val="00700711"/>
    <w:rsid w:val="0070104F"/>
    <w:rsid w:val="00701055"/>
    <w:rsid w:val="007011E3"/>
    <w:rsid w:val="0070179B"/>
    <w:rsid w:val="00701B63"/>
    <w:rsid w:val="00702948"/>
    <w:rsid w:val="007032ED"/>
    <w:rsid w:val="00703AE8"/>
    <w:rsid w:val="00703B23"/>
    <w:rsid w:val="00703E9E"/>
    <w:rsid w:val="00703F15"/>
    <w:rsid w:val="007044D7"/>
    <w:rsid w:val="00705E98"/>
    <w:rsid w:val="007061EB"/>
    <w:rsid w:val="007061F9"/>
    <w:rsid w:val="00707573"/>
    <w:rsid w:val="00707B7B"/>
    <w:rsid w:val="00707FA2"/>
    <w:rsid w:val="00710304"/>
    <w:rsid w:val="0071074A"/>
    <w:rsid w:val="00711255"/>
    <w:rsid w:val="00711426"/>
    <w:rsid w:val="007115DA"/>
    <w:rsid w:val="00711985"/>
    <w:rsid w:val="00711E4F"/>
    <w:rsid w:val="007125A8"/>
    <w:rsid w:val="00713091"/>
    <w:rsid w:val="00713712"/>
    <w:rsid w:val="00713BE9"/>
    <w:rsid w:val="007154FC"/>
    <w:rsid w:val="00715AE9"/>
    <w:rsid w:val="007165EE"/>
    <w:rsid w:val="00716672"/>
    <w:rsid w:val="00716B8E"/>
    <w:rsid w:val="00716BF0"/>
    <w:rsid w:val="00716D40"/>
    <w:rsid w:val="00717701"/>
    <w:rsid w:val="0071786F"/>
    <w:rsid w:val="00717A8B"/>
    <w:rsid w:val="00717C80"/>
    <w:rsid w:val="00720029"/>
    <w:rsid w:val="00720286"/>
    <w:rsid w:val="00720535"/>
    <w:rsid w:val="00720F48"/>
    <w:rsid w:val="007217E5"/>
    <w:rsid w:val="00721931"/>
    <w:rsid w:val="00721C74"/>
    <w:rsid w:val="00723246"/>
    <w:rsid w:val="00723AD8"/>
    <w:rsid w:val="00723C75"/>
    <w:rsid w:val="007250DC"/>
    <w:rsid w:val="007252C0"/>
    <w:rsid w:val="00725468"/>
    <w:rsid w:val="00725A14"/>
    <w:rsid w:val="007263E3"/>
    <w:rsid w:val="00727802"/>
    <w:rsid w:val="00727818"/>
    <w:rsid w:val="00730AE5"/>
    <w:rsid w:val="00730C8B"/>
    <w:rsid w:val="00730F96"/>
    <w:rsid w:val="00732521"/>
    <w:rsid w:val="007327BA"/>
    <w:rsid w:val="00733787"/>
    <w:rsid w:val="00733C83"/>
    <w:rsid w:val="00733CE4"/>
    <w:rsid w:val="007345BE"/>
    <w:rsid w:val="00734711"/>
    <w:rsid w:val="00735161"/>
    <w:rsid w:val="007352E4"/>
    <w:rsid w:val="0073649C"/>
    <w:rsid w:val="0073689F"/>
    <w:rsid w:val="00736B70"/>
    <w:rsid w:val="00736ED1"/>
    <w:rsid w:val="0074059A"/>
    <w:rsid w:val="00740B4D"/>
    <w:rsid w:val="00741177"/>
    <w:rsid w:val="00741374"/>
    <w:rsid w:val="0074164A"/>
    <w:rsid w:val="00742626"/>
    <w:rsid w:val="007428EA"/>
    <w:rsid w:val="00742904"/>
    <w:rsid w:val="00742BC2"/>
    <w:rsid w:val="00742F94"/>
    <w:rsid w:val="0074311B"/>
    <w:rsid w:val="0074358D"/>
    <w:rsid w:val="00743671"/>
    <w:rsid w:val="00743871"/>
    <w:rsid w:val="00743BE8"/>
    <w:rsid w:val="007445B5"/>
    <w:rsid w:val="00744954"/>
    <w:rsid w:val="00744BFD"/>
    <w:rsid w:val="00745663"/>
    <w:rsid w:val="007465D1"/>
    <w:rsid w:val="00746879"/>
    <w:rsid w:val="0074712E"/>
    <w:rsid w:val="0074758F"/>
    <w:rsid w:val="00747B03"/>
    <w:rsid w:val="00747DEA"/>
    <w:rsid w:val="00750DB7"/>
    <w:rsid w:val="00751299"/>
    <w:rsid w:val="007512F1"/>
    <w:rsid w:val="00751687"/>
    <w:rsid w:val="00751869"/>
    <w:rsid w:val="00751BDD"/>
    <w:rsid w:val="00751DA1"/>
    <w:rsid w:val="00752627"/>
    <w:rsid w:val="0075276D"/>
    <w:rsid w:val="00752A33"/>
    <w:rsid w:val="00752CFD"/>
    <w:rsid w:val="007533DD"/>
    <w:rsid w:val="0075386F"/>
    <w:rsid w:val="00753A4B"/>
    <w:rsid w:val="00754008"/>
    <w:rsid w:val="007542D0"/>
    <w:rsid w:val="00754808"/>
    <w:rsid w:val="00754C28"/>
    <w:rsid w:val="00755300"/>
    <w:rsid w:val="00755351"/>
    <w:rsid w:val="0075637E"/>
    <w:rsid w:val="007566F7"/>
    <w:rsid w:val="00757C61"/>
    <w:rsid w:val="00757C7E"/>
    <w:rsid w:val="00757CAC"/>
    <w:rsid w:val="00757E72"/>
    <w:rsid w:val="00760DD4"/>
    <w:rsid w:val="0076103C"/>
    <w:rsid w:val="007619B4"/>
    <w:rsid w:val="0076218F"/>
    <w:rsid w:val="00763473"/>
    <w:rsid w:val="00764DD5"/>
    <w:rsid w:val="00764E1C"/>
    <w:rsid w:val="00764F9D"/>
    <w:rsid w:val="007652F5"/>
    <w:rsid w:val="00765822"/>
    <w:rsid w:val="00765CB7"/>
    <w:rsid w:val="00765D34"/>
    <w:rsid w:val="00766878"/>
    <w:rsid w:val="00766A11"/>
    <w:rsid w:val="00767453"/>
    <w:rsid w:val="00767911"/>
    <w:rsid w:val="00767A7E"/>
    <w:rsid w:val="007719D6"/>
    <w:rsid w:val="00771C99"/>
    <w:rsid w:val="00772089"/>
    <w:rsid w:val="0077305B"/>
    <w:rsid w:val="007732C1"/>
    <w:rsid w:val="0077348B"/>
    <w:rsid w:val="00773B22"/>
    <w:rsid w:val="00773BC8"/>
    <w:rsid w:val="00773E49"/>
    <w:rsid w:val="00773F55"/>
    <w:rsid w:val="007741A5"/>
    <w:rsid w:val="007749F6"/>
    <w:rsid w:val="00775241"/>
    <w:rsid w:val="00775A5C"/>
    <w:rsid w:val="0077631C"/>
    <w:rsid w:val="00776646"/>
    <w:rsid w:val="007766A1"/>
    <w:rsid w:val="00776E5C"/>
    <w:rsid w:val="00777648"/>
    <w:rsid w:val="0077765C"/>
    <w:rsid w:val="007801D2"/>
    <w:rsid w:val="00780743"/>
    <w:rsid w:val="00780B2C"/>
    <w:rsid w:val="00780E98"/>
    <w:rsid w:val="00781427"/>
    <w:rsid w:val="00781813"/>
    <w:rsid w:val="007820CC"/>
    <w:rsid w:val="007822BE"/>
    <w:rsid w:val="00782F89"/>
    <w:rsid w:val="007831F8"/>
    <w:rsid w:val="00783CF5"/>
    <w:rsid w:val="00785311"/>
    <w:rsid w:val="00785C1E"/>
    <w:rsid w:val="00787468"/>
    <w:rsid w:val="00787669"/>
    <w:rsid w:val="00787774"/>
    <w:rsid w:val="007877D1"/>
    <w:rsid w:val="007902C1"/>
    <w:rsid w:val="007907F8"/>
    <w:rsid w:val="00790E63"/>
    <w:rsid w:val="007910F7"/>
    <w:rsid w:val="00791B76"/>
    <w:rsid w:val="00793B14"/>
    <w:rsid w:val="00794294"/>
    <w:rsid w:val="007943F2"/>
    <w:rsid w:val="00794AAF"/>
    <w:rsid w:val="00795142"/>
    <w:rsid w:val="007951CB"/>
    <w:rsid w:val="0079524A"/>
    <w:rsid w:val="00795CE8"/>
    <w:rsid w:val="00796446"/>
    <w:rsid w:val="00796AAE"/>
    <w:rsid w:val="007973B5"/>
    <w:rsid w:val="0079793F"/>
    <w:rsid w:val="00797FDC"/>
    <w:rsid w:val="007A049B"/>
    <w:rsid w:val="007A04DD"/>
    <w:rsid w:val="007A04E0"/>
    <w:rsid w:val="007A07CD"/>
    <w:rsid w:val="007A1CE2"/>
    <w:rsid w:val="007A211E"/>
    <w:rsid w:val="007A22CE"/>
    <w:rsid w:val="007A22E6"/>
    <w:rsid w:val="007A313B"/>
    <w:rsid w:val="007A39B8"/>
    <w:rsid w:val="007A3C70"/>
    <w:rsid w:val="007A411E"/>
    <w:rsid w:val="007A4132"/>
    <w:rsid w:val="007A451C"/>
    <w:rsid w:val="007A5DBD"/>
    <w:rsid w:val="007A6036"/>
    <w:rsid w:val="007A63A2"/>
    <w:rsid w:val="007A660F"/>
    <w:rsid w:val="007A6932"/>
    <w:rsid w:val="007A69E2"/>
    <w:rsid w:val="007A72C2"/>
    <w:rsid w:val="007A77EC"/>
    <w:rsid w:val="007A77EF"/>
    <w:rsid w:val="007B01C6"/>
    <w:rsid w:val="007B0E82"/>
    <w:rsid w:val="007B10A9"/>
    <w:rsid w:val="007B15C0"/>
    <w:rsid w:val="007B1B45"/>
    <w:rsid w:val="007B24DD"/>
    <w:rsid w:val="007B290F"/>
    <w:rsid w:val="007B2C27"/>
    <w:rsid w:val="007B33DB"/>
    <w:rsid w:val="007B3B85"/>
    <w:rsid w:val="007B4171"/>
    <w:rsid w:val="007B4442"/>
    <w:rsid w:val="007B4612"/>
    <w:rsid w:val="007B4E16"/>
    <w:rsid w:val="007B55BE"/>
    <w:rsid w:val="007B613B"/>
    <w:rsid w:val="007B68B3"/>
    <w:rsid w:val="007B6E03"/>
    <w:rsid w:val="007C036E"/>
    <w:rsid w:val="007C03CA"/>
    <w:rsid w:val="007C0C31"/>
    <w:rsid w:val="007C1D5B"/>
    <w:rsid w:val="007C225A"/>
    <w:rsid w:val="007C2692"/>
    <w:rsid w:val="007C2FAE"/>
    <w:rsid w:val="007C3940"/>
    <w:rsid w:val="007C3E52"/>
    <w:rsid w:val="007C4A6C"/>
    <w:rsid w:val="007C4B19"/>
    <w:rsid w:val="007C4E37"/>
    <w:rsid w:val="007C7D7E"/>
    <w:rsid w:val="007C7DA7"/>
    <w:rsid w:val="007C7F93"/>
    <w:rsid w:val="007D06BA"/>
    <w:rsid w:val="007D0DEF"/>
    <w:rsid w:val="007D10E2"/>
    <w:rsid w:val="007D1A3F"/>
    <w:rsid w:val="007D222F"/>
    <w:rsid w:val="007D22B7"/>
    <w:rsid w:val="007D2AFA"/>
    <w:rsid w:val="007D2BE3"/>
    <w:rsid w:val="007D3149"/>
    <w:rsid w:val="007D365C"/>
    <w:rsid w:val="007D3A34"/>
    <w:rsid w:val="007D3A7B"/>
    <w:rsid w:val="007D3C62"/>
    <w:rsid w:val="007D554A"/>
    <w:rsid w:val="007D56DE"/>
    <w:rsid w:val="007D5915"/>
    <w:rsid w:val="007D5B48"/>
    <w:rsid w:val="007D61E9"/>
    <w:rsid w:val="007D63EC"/>
    <w:rsid w:val="007D665F"/>
    <w:rsid w:val="007D68DE"/>
    <w:rsid w:val="007D6ECE"/>
    <w:rsid w:val="007D6FD4"/>
    <w:rsid w:val="007D6FE0"/>
    <w:rsid w:val="007D70A3"/>
    <w:rsid w:val="007D7CB2"/>
    <w:rsid w:val="007D7D8C"/>
    <w:rsid w:val="007E0764"/>
    <w:rsid w:val="007E0DF2"/>
    <w:rsid w:val="007E1D14"/>
    <w:rsid w:val="007E3265"/>
    <w:rsid w:val="007E45B5"/>
    <w:rsid w:val="007E4C40"/>
    <w:rsid w:val="007E5560"/>
    <w:rsid w:val="007E5B8F"/>
    <w:rsid w:val="007E5C83"/>
    <w:rsid w:val="007E6348"/>
    <w:rsid w:val="007E655E"/>
    <w:rsid w:val="007E6E99"/>
    <w:rsid w:val="007F0018"/>
    <w:rsid w:val="007F1C49"/>
    <w:rsid w:val="007F1EEA"/>
    <w:rsid w:val="007F3AF1"/>
    <w:rsid w:val="007F4093"/>
    <w:rsid w:val="007F4771"/>
    <w:rsid w:val="007F4780"/>
    <w:rsid w:val="007F4962"/>
    <w:rsid w:val="007F4A34"/>
    <w:rsid w:val="007F56B3"/>
    <w:rsid w:val="007F5B44"/>
    <w:rsid w:val="007F5CD9"/>
    <w:rsid w:val="007F5CFB"/>
    <w:rsid w:val="007F6504"/>
    <w:rsid w:val="007F6E2E"/>
    <w:rsid w:val="007F75D4"/>
    <w:rsid w:val="007F7A08"/>
    <w:rsid w:val="007F7B3B"/>
    <w:rsid w:val="008004E3"/>
    <w:rsid w:val="00800C22"/>
    <w:rsid w:val="0080284D"/>
    <w:rsid w:val="00803C94"/>
    <w:rsid w:val="00803F25"/>
    <w:rsid w:val="008049A4"/>
    <w:rsid w:val="00804D0A"/>
    <w:rsid w:val="00805638"/>
    <w:rsid w:val="00805E67"/>
    <w:rsid w:val="00806194"/>
    <w:rsid w:val="00806412"/>
    <w:rsid w:val="0080645F"/>
    <w:rsid w:val="00806BD9"/>
    <w:rsid w:val="008072E6"/>
    <w:rsid w:val="00807624"/>
    <w:rsid w:val="00807679"/>
    <w:rsid w:val="00807696"/>
    <w:rsid w:val="00807AA0"/>
    <w:rsid w:val="00807EC6"/>
    <w:rsid w:val="0081113F"/>
    <w:rsid w:val="00811329"/>
    <w:rsid w:val="00811384"/>
    <w:rsid w:val="008116D3"/>
    <w:rsid w:val="00811D11"/>
    <w:rsid w:val="00812160"/>
    <w:rsid w:val="00812ED8"/>
    <w:rsid w:val="0081450C"/>
    <w:rsid w:val="00814D78"/>
    <w:rsid w:val="00815B3E"/>
    <w:rsid w:val="008166D6"/>
    <w:rsid w:val="00816750"/>
    <w:rsid w:val="00817412"/>
    <w:rsid w:val="00820629"/>
    <w:rsid w:val="00820739"/>
    <w:rsid w:val="00820D23"/>
    <w:rsid w:val="00821171"/>
    <w:rsid w:val="0082149C"/>
    <w:rsid w:val="00821DDC"/>
    <w:rsid w:val="008221D9"/>
    <w:rsid w:val="0082240E"/>
    <w:rsid w:val="008229F9"/>
    <w:rsid w:val="008236B3"/>
    <w:rsid w:val="00823B43"/>
    <w:rsid w:val="00824132"/>
    <w:rsid w:val="008247F7"/>
    <w:rsid w:val="008249CD"/>
    <w:rsid w:val="00824D00"/>
    <w:rsid w:val="0082634A"/>
    <w:rsid w:val="00826CCE"/>
    <w:rsid w:val="008279DA"/>
    <w:rsid w:val="00827EB9"/>
    <w:rsid w:val="00830D35"/>
    <w:rsid w:val="008317A3"/>
    <w:rsid w:val="00831907"/>
    <w:rsid w:val="008326B8"/>
    <w:rsid w:val="0083294D"/>
    <w:rsid w:val="00832A42"/>
    <w:rsid w:val="00832FE1"/>
    <w:rsid w:val="0083332A"/>
    <w:rsid w:val="008337A7"/>
    <w:rsid w:val="00833C88"/>
    <w:rsid w:val="00835B9F"/>
    <w:rsid w:val="00836182"/>
    <w:rsid w:val="00836E3C"/>
    <w:rsid w:val="008371F3"/>
    <w:rsid w:val="00837774"/>
    <w:rsid w:val="00837A5D"/>
    <w:rsid w:val="00837B3D"/>
    <w:rsid w:val="00840A6B"/>
    <w:rsid w:val="00840A99"/>
    <w:rsid w:val="00841033"/>
    <w:rsid w:val="00841B01"/>
    <w:rsid w:val="00841BBF"/>
    <w:rsid w:val="008420B8"/>
    <w:rsid w:val="00842167"/>
    <w:rsid w:val="008422A5"/>
    <w:rsid w:val="008426A6"/>
    <w:rsid w:val="00842B31"/>
    <w:rsid w:val="00843073"/>
    <w:rsid w:val="008433EF"/>
    <w:rsid w:val="00843437"/>
    <w:rsid w:val="0084547A"/>
    <w:rsid w:val="00845B60"/>
    <w:rsid w:val="00845BAC"/>
    <w:rsid w:val="00845BC4"/>
    <w:rsid w:val="00846A06"/>
    <w:rsid w:val="00846A2F"/>
    <w:rsid w:val="00847483"/>
    <w:rsid w:val="008477BE"/>
    <w:rsid w:val="008503EE"/>
    <w:rsid w:val="00850AFD"/>
    <w:rsid w:val="00850EF4"/>
    <w:rsid w:val="00850F21"/>
    <w:rsid w:val="00851927"/>
    <w:rsid w:val="00851D8B"/>
    <w:rsid w:val="00852720"/>
    <w:rsid w:val="00853348"/>
    <w:rsid w:val="0085362A"/>
    <w:rsid w:val="008537D2"/>
    <w:rsid w:val="008539BD"/>
    <w:rsid w:val="0085417C"/>
    <w:rsid w:val="00854546"/>
    <w:rsid w:val="00854DF1"/>
    <w:rsid w:val="00855F2B"/>
    <w:rsid w:val="00855F5B"/>
    <w:rsid w:val="0085665C"/>
    <w:rsid w:val="00856BCB"/>
    <w:rsid w:val="00856E10"/>
    <w:rsid w:val="00857E57"/>
    <w:rsid w:val="00861248"/>
    <w:rsid w:val="00861663"/>
    <w:rsid w:val="00861BC2"/>
    <w:rsid w:val="008623E4"/>
    <w:rsid w:val="008628B3"/>
    <w:rsid w:val="00862A90"/>
    <w:rsid w:val="00862C3E"/>
    <w:rsid w:val="008632DC"/>
    <w:rsid w:val="0086379E"/>
    <w:rsid w:val="00863C83"/>
    <w:rsid w:val="008644ED"/>
    <w:rsid w:val="00864F4A"/>
    <w:rsid w:val="00865022"/>
    <w:rsid w:val="00865744"/>
    <w:rsid w:val="008659EB"/>
    <w:rsid w:val="00865A2B"/>
    <w:rsid w:val="00866059"/>
    <w:rsid w:val="00866275"/>
    <w:rsid w:val="008664BA"/>
    <w:rsid w:val="008672CD"/>
    <w:rsid w:val="008706CC"/>
    <w:rsid w:val="00871779"/>
    <w:rsid w:val="00871CCB"/>
    <w:rsid w:val="00871E55"/>
    <w:rsid w:val="00872B88"/>
    <w:rsid w:val="00872E2C"/>
    <w:rsid w:val="008730B3"/>
    <w:rsid w:val="0087325F"/>
    <w:rsid w:val="00873518"/>
    <w:rsid w:val="00873D21"/>
    <w:rsid w:val="00874354"/>
    <w:rsid w:val="00874829"/>
    <w:rsid w:val="008749BD"/>
    <w:rsid w:val="00875270"/>
    <w:rsid w:val="00875282"/>
    <w:rsid w:val="008753EA"/>
    <w:rsid w:val="00876DEC"/>
    <w:rsid w:val="00877A4D"/>
    <w:rsid w:val="00877C09"/>
    <w:rsid w:val="008802D7"/>
    <w:rsid w:val="00880ADD"/>
    <w:rsid w:val="00880AF4"/>
    <w:rsid w:val="008812A7"/>
    <w:rsid w:val="008814A2"/>
    <w:rsid w:val="00881B63"/>
    <w:rsid w:val="0088255F"/>
    <w:rsid w:val="00882745"/>
    <w:rsid w:val="0088446D"/>
    <w:rsid w:val="00884618"/>
    <w:rsid w:val="00884ACD"/>
    <w:rsid w:val="00884D6E"/>
    <w:rsid w:val="00885172"/>
    <w:rsid w:val="00885E08"/>
    <w:rsid w:val="00886F2F"/>
    <w:rsid w:val="00890AD9"/>
    <w:rsid w:val="00890E07"/>
    <w:rsid w:val="008914AD"/>
    <w:rsid w:val="00891580"/>
    <w:rsid w:val="008916D7"/>
    <w:rsid w:val="008918DE"/>
    <w:rsid w:val="00892729"/>
    <w:rsid w:val="00892A51"/>
    <w:rsid w:val="008937C1"/>
    <w:rsid w:val="00893E9B"/>
    <w:rsid w:val="0089415C"/>
    <w:rsid w:val="00894576"/>
    <w:rsid w:val="00894756"/>
    <w:rsid w:val="00894F3D"/>
    <w:rsid w:val="00895269"/>
    <w:rsid w:val="00895850"/>
    <w:rsid w:val="008959C6"/>
    <w:rsid w:val="00895AB9"/>
    <w:rsid w:val="008962C7"/>
    <w:rsid w:val="00896677"/>
    <w:rsid w:val="008967F8"/>
    <w:rsid w:val="008969D6"/>
    <w:rsid w:val="00897A66"/>
    <w:rsid w:val="008A0268"/>
    <w:rsid w:val="008A097D"/>
    <w:rsid w:val="008A0D0B"/>
    <w:rsid w:val="008A1176"/>
    <w:rsid w:val="008A12A4"/>
    <w:rsid w:val="008A156F"/>
    <w:rsid w:val="008A1818"/>
    <w:rsid w:val="008A1C85"/>
    <w:rsid w:val="008A1CF2"/>
    <w:rsid w:val="008A1FF7"/>
    <w:rsid w:val="008A3087"/>
    <w:rsid w:val="008A33A1"/>
    <w:rsid w:val="008A372B"/>
    <w:rsid w:val="008A3A9A"/>
    <w:rsid w:val="008A42AD"/>
    <w:rsid w:val="008A5C0B"/>
    <w:rsid w:val="008A605B"/>
    <w:rsid w:val="008A69A5"/>
    <w:rsid w:val="008A76BC"/>
    <w:rsid w:val="008A7D35"/>
    <w:rsid w:val="008A7D80"/>
    <w:rsid w:val="008A7EBD"/>
    <w:rsid w:val="008B029C"/>
    <w:rsid w:val="008B04F8"/>
    <w:rsid w:val="008B395D"/>
    <w:rsid w:val="008B4469"/>
    <w:rsid w:val="008B54D3"/>
    <w:rsid w:val="008B554D"/>
    <w:rsid w:val="008B5F8F"/>
    <w:rsid w:val="008B65CF"/>
    <w:rsid w:val="008B6E97"/>
    <w:rsid w:val="008B7727"/>
    <w:rsid w:val="008C03C2"/>
    <w:rsid w:val="008C1114"/>
    <w:rsid w:val="008C1612"/>
    <w:rsid w:val="008C1A2E"/>
    <w:rsid w:val="008C1E01"/>
    <w:rsid w:val="008C2D3B"/>
    <w:rsid w:val="008C3953"/>
    <w:rsid w:val="008C3B98"/>
    <w:rsid w:val="008C3C5A"/>
    <w:rsid w:val="008C3E21"/>
    <w:rsid w:val="008C4206"/>
    <w:rsid w:val="008C45B7"/>
    <w:rsid w:val="008C536B"/>
    <w:rsid w:val="008C6211"/>
    <w:rsid w:val="008C6317"/>
    <w:rsid w:val="008C763C"/>
    <w:rsid w:val="008C7C38"/>
    <w:rsid w:val="008D0068"/>
    <w:rsid w:val="008D0260"/>
    <w:rsid w:val="008D1B74"/>
    <w:rsid w:val="008D1C9B"/>
    <w:rsid w:val="008D1DD7"/>
    <w:rsid w:val="008D1E0D"/>
    <w:rsid w:val="008D2ABF"/>
    <w:rsid w:val="008D3393"/>
    <w:rsid w:val="008D473C"/>
    <w:rsid w:val="008D4B15"/>
    <w:rsid w:val="008D4BA5"/>
    <w:rsid w:val="008D5287"/>
    <w:rsid w:val="008D584E"/>
    <w:rsid w:val="008D5C32"/>
    <w:rsid w:val="008D5C75"/>
    <w:rsid w:val="008D66CB"/>
    <w:rsid w:val="008D67CA"/>
    <w:rsid w:val="008D7117"/>
    <w:rsid w:val="008D75D7"/>
    <w:rsid w:val="008E017D"/>
    <w:rsid w:val="008E01AA"/>
    <w:rsid w:val="008E04CD"/>
    <w:rsid w:val="008E0E15"/>
    <w:rsid w:val="008E0F1F"/>
    <w:rsid w:val="008E2A2C"/>
    <w:rsid w:val="008E3A42"/>
    <w:rsid w:val="008E4545"/>
    <w:rsid w:val="008E5662"/>
    <w:rsid w:val="008E57D6"/>
    <w:rsid w:val="008E59B3"/>
    <w:rsid w:val="008E5FE5"/>
    <w:rsid w:val="008E6703"/>
    <w:rsid w:val="008E6E39"/>
    <w:rsid w:val="008E7300"/>
    <w:rsid w:val="008E7B4B"/>
    <w:rsid w:val="008F018C"/>
    <w:rsid w:val="008F076F"/>
    <w:rsid w:val="008F1D70"/>
    <w:rsid w:val="008F2136"/>
    <w:rsid w:val="008F263D"/>
    <w:rsid w:val="008F292D"/>
    <w:rsid w:val="008F3309"/>
    <w:rsid w:val="008F34C2"/>
    <w:rsid w:val="008F3760"/>
    <w:rsid w:val="008F43DA"/>
    <w:rsid w:val="008F558B"/>
    <w:rsid w:val="008F59A4"/>
    <w:rsid w:val="008F64D6"/>
    <w:rsid w:val="008F6B57"/>
    <w:rsid w:val="008F6F58"/>
    <w:rsid w:val="008F6FD6"/>
    <w:rsid w:val="008F748E"/>
    <w:rsid w:val="008F7BC6"/>
    <w:rsid w:val="008F7DE9"/>
    <w:rsid w:val="00900128"/>
    <w:rsid w:val="00901143"/>
    <w:rsid w:val="009011A6"/>
    <w:rsid w:val="0090148D"/>
    <w:rsid w:val="0090253E"/>
    <w:rsid w:val="00902C00"/>
    <w:rsid w:val="00902C70"/>
    <w:rsid w:val="00902E68"/>
    <w:rsid w:val="009036D5"/>
    <w:rsid w:val="00903945"/>
    <w:rsid w:val="00903A4F"/>
    <w:rsid w:val="00904531"/>
    <w:rsid w:val="0090489D"/>
    <w:rsid w:val="00905A26"/>
    <w:rsid w:val="00906AF3"/>
    <w:rsid w:val="00906C6B"/>
    <w:rsid w:val="00906E47"/>
    <w:rsid w:val="00907940"/>
    <w:rsid w:val="0091052B"/>
    <w:rsid w:val="0091062E"/>
    <w:rsid w:val="00912037"/>
    <w:rsid w:val="00912217"/>
    <w:rsid w:val="00913AC0"/>
    <w:rsid w:val="009144E7"/>
    <w:rsid w:val="0091489C"/>
    <w:rsid w:val="009157C8"/>
    <w:rsid w:val="00915F5A"/>
    <w:rsid w:val="0091612E"/>
    <w:rsid w:val="00916EEA"/>
    <w:rsid w:val="00917E02"/>
    <w:rsid w:val="00917E8B"/>
    <w:rsid w:val="009201B4"/>
    <w:rsid w:val="009202F6"/>
    <w:rsid w:val="00920600"/>
    <w:rsid w:val="00920891"/>
    <w:rsid w:val="009217E8"/>
    <w:rsid w:val="00921BD1"/>
    <w:rsid w:val="009239FD"/>
    <w:rsid w:val="00923EAB"/>
    <w:rsid w:val="00923EAC"/>
    <w:rsid w:val="00924201"/>
    <w:rsid w:val="00924904"/>
    <w:rsid w:val="009249E2"/>
    <w:rsid w:val="00924D48"/>
    <w:rsid w:val="0092532E"/>
    <w:rsid w:val="00925950"/>
    <w:rsid w:val="00925EC4"/>
    <w:rsid w:val="0092621E"/>
    <w:rsid w:val="00926267"/>
    <w:rsid w:val="009262B1"/>
    <w:rsid w:val="009277E8"/>
    <w:rsid w:val="00930063"/>
    <w:rsid w:val="0093013D"/>
    <w:rsid w:val="00930DDC"/>
    <w:rsid w:val="0093117E"/>
    <w:rsid w:val="00931291"/>
    <w:rsid w:val="0093144B"/>
    <w:rsid w:val="009314E7"/>
    <w:rsid w:val="009318F4"/>
    <w:rsid w:val="00931A0A"/>
    <w:rsid w:val="00931ACB"/>
    <w:rsid w:val="0093201F"/>
    <w:rsid w:val="009322F5"/>
    <w:rsid w:val="00932349"/>
    <w:rsid w:val="00932A0D"/>
    <w:rsid w:val="009330B7"/>
    <w:rsid w:val="009337EB"/>
    <w:rsid w:val="00933F5F"/>
    <w:rsid w:val="009343A5"/>
    <w:rsid w:val="00934917"/>
    <w:rsid w:val="0093519E"/>
    <w:rsid w:val="009352C5"/>
    <w:rsid w:val="0093656E"/>
    <w:rsid w:val="009369B4"/>
    <w:rsid w:val="00937926"/>
    <w:rsid w:val="00937A39"/>
    <w:rsid w:val="00937A50"/>
    <w:rsid w:val="00937BBE"/>
    <w:rsid w:val="00937C3C"/>
    <w:rsid w:val="009406EC"/>
    <w:rsid w:val="00941266"/>
    <w:rsid w:val="00941891"/>
    <w:rsid w:val="009423B9"/>
    <w:rsid w:val="009427AF"/>
    <w:rsid w:val="00942BEF"/>
    <w:rsid w:val="00942EC5"/>
    <w:rsid w:val="00942F00"/>
    <w:rsid w:val="00943015"/>
    <w:rsid w:val="009437EB"/>
    <w:rsid w:val="00943C55"/>
    <w:rsid w:val="00943C94"/>
    <w:rsid w:val="00943FDB"/>
    <w:rsid w:val="00944725"/>
    <w:rsid w:val="00944B1A"/>
    <w:rsid w:val="00944DED"/>
    <w:rsid w:val="00945650"/>
    <w:rsid w:val="0094577F"/>
    <w:rsid w:val="00945940"/>
    <w:rsid w:val="00945F97"/>
    <w:rsid w:val="00946D3B"/>
    <w:rsid w:val="00950860"/>
    <w:rsid w:val="00950D1F"/>
    <w:rsid w:val="0095175D"/>
    <w:rsid w:val="00951DC5"/>
    <w:rsid w:val="00952035"/>
    <w:rsid w:val="0095224A"/>
    <w:rsid w:val="00952AA8"/>
    <w:rsid w:val="00953010"/>
    <w:rsid w:val="0095320F"/>
    <w:rsid w:val="00953641"/>
    <w:rsid w:val="00953CA6"/>
    <w:rsid w:val="009552C3"/>
    <w:rsid w:val="009553CC"/>
    <w:rsid w:val="009555FB"/>
    <w:rsid w:val="009557BC"/>
    <w:rsid w:val="00955CDB"/>
    <w:rsid w:val="009561C1"/>
    <w:rsid w:val="00956B6C"/>
    <w:rsid w:val="00957004"/>
    <w:rsid w:val="00957089"/>
    <w:rsid w:val="00957D18"/>
    <w:rsid w:val="009608BA"/>
    <w:rsid w:val="0096266D"/>
    <w:rsid w:val="00963C9A"/>
    <w:rsid w:val="00963FD4"/>
    <w:rsid w:val="00964358"/>
    <w:rsid w:val="00964CA7"/>
    <w:rsid w:val="00966152"/>
    <w:rsid w:val="009668B8"/>
    <w:rsid w:val="00966A25"/>
    <w:rsid w:val="009674AD"/>
    <w:rsid w:val="009674D1"/>
    <w:rsid w:val="009678CD"/>
    <w:rsid w:val="00970E37"/>
    <w:rsid w:val="0097277C"/>
    <w:rsid w:val="009739F8"/>
    <w:rsid w:val="00973B87"/>
    <w:rsid w:val="0097402A"/>
    <w:rsid w:val="00974741"/>
    <w:rsid w:val="00974C57"/>
    <w:rsid w:val="009750CB"/>
    <w:rsid w:val="0097536B"/>
    <w:rsid w:val="00975999"/>
    <w:rsid w:val="00975DE7"/>
    <w:rsid w:val="009761AE"/>
    <w:rsid w:val="0097794D"/>
    <w:rsid w:val="0098067B"/>
    <w:rsid w:val="009806E1"/>
    <w:rsid w:val="0098186B"/>
    <w:rsid w:val="00981F70"/>
    <w:rsid w:val="00981FA0"/>
    <w:rsid w:val="0098278C"/>
    <w:rsid w:val="009828A0"/>
    <w:rsid w:val="00983262"/>
    <w:rsid w:val="00983520"/>
    <w:rsid w:val="009842DC"/>
    <w:rsid w:val="0098536D"/>
    <w:rsid w:val="009861E3"/>
    <w:rsid w:val="00986729"/>
    <w:rsid w:val="009870DB"/>
    <w:rsid w:val="00987D48"/>
    <w:rsid w:val="00990717"/>
    <w:rsid w:val="0099095C"/>
    <w:rsid w:val="00990BF7"/>
    <w:rsid w:val="009910C1"/>
    <w:rsid w:val="00991B47"/>
    <w:rsid w:val="00991D38"/>
    <w:rsid w:val="00992033"/>
    <w:rsid w:val="00992244"/>
    <w:rsid w:val="009923E5"/>
    <w:rsid w:val="009928C5"/>
    <w:rsid w:val="00992C5D"/>
    <w:rsid w:val="00993350"/>
    <w:rsid w:val="00993473"/>
    <w:rsid w:val="00993A1D"/>
    <w:rsid w:val="00993A87"/>
    <w:rsid w:val="00993BA4"/>
    <w:rsid w:val="00993C02"/>
    <w:rsid w:val="009948AD"/>
    <w:rsid w:val="00994A37"/>
    <w:rsid w:val="009951E3"/>
    <w:rsid w:val="00995DE1"/>
    <w:rsid w:val="00996540"/>
    <w:rsid w:val="00996661"/>
    <w:rsid w:val="00996C87"/>
    <w:rsid w:val="00997877"/>
    <w:rsid w:val="009A04E8"/>
    <w:rsid w:val="009A04E9"/>
    <w:rsid w:val="009A0DA3"/>
    <w:rsid w:val="009A10AB"/>
    <w:rsid w:val="009A1229"/>
    <w:rsid w:val="009A17C8"/>
    <w:rsid w:val="009A24D8"/>
    <w:rsid w:val="009A2647"/>
    <w:rsid w:val="009A3095"/>
    <w:rsid w:val="009A30C4"/>
    <w:rsid w:val="009A3465"/>
    <w:rsid w:val="009A433D"/>
    <w:rsid w:val="009A458C"/>
    <w:rsid w:val="009A4DC6"/>
    <w:rsid w:val="009A5B29"/>
    <w:rsid w:val="009A6071"/>
    <w:rsid w:val="009A66D7"/>
    <w:rsid w:val="009A7FE4"/>
    <w:rsid w:val="009B03C3"/>
    <w:rsid w:val="009B0A48"/>
    <w:rsid w:val="009B3597"/>
    <w:rsid w:val="009B45F5"/>
    <w:rsid w:val="009B4C97"/>
    <w:rsid w:val="009B5062"/>
    <w:rsid w:val="009B64BE"/>
    <w:rsid w:val="009B65B4"/>
    <w:rsid w:val="009B7708"/>
    <w:rsid w:val="009B7870"/>
    <w:rsid w:val="009C0202"/>
    <w:rsid w:val="009C0B01"/>
    <w:rsid w:val="009C0CEF"/>
    <w:rsid w:val="009C21D0"/>
    <w:rsid w:val="009C2A83"/>
    <w:rsid w:val="009C2D4D"/>
    <w:rsid w:val="009C2F29"/>
    <w:rsid w:val="009C30A8"/>
    <w:rsid w:val="009C364A"/>
    <w:rsid w:val="009C3969"/>
    <w:rsid w:val="009C3EBA"/>
    <w:rsid w:val="009C45C6"/>
    <w:rsid w:val="009C473D"/>
    <w:rsid w:val="009C480B"/>
    <w:rsid w:val="009C4B48"/>
    <w:rsid w:val="009C510A"/>
    <w:rsid w:val="009C543D"/>
    <w:rsid w:val="009C5A8A"/>
    <w:rsid w:val="009C6514"/>
    <w:rsid w:val="009C730C"/>
    <w:rsid w:val="009C7AEA"/>
    <w:rsid w:val="009D015F"/>
    <w:rsid w:val="009D067D"/>
    <w:rsid w:val="009D13AB"/>
    <w:rsid w:val="009D1F89"/>
    <w:rsid w:val="009D2CFC"/>
    <w:rsid w:val="009D4721"/>
    <w:rsid w:val="009D4A0D"/>
    <w:rsid w:val="009D4FF5"/>
    <w:rsid w:val="009D5825"/>
    <w:rsid w:val="009D5ADF"/>
    <w:rsid w:val="009D5C88"/>
    <w:rsid w:val="009D685F"/>
    <w:rsid w:val="009D7690"/>
    <w:rsid w:val="009D76D3"/>
    <w:rsid w:val="009D7865"/>
    <w:rsid w:val="009D798A"/>
    <w:rsid w:val="009D7B09"/>
    <w:rsid w:val="009E01A5"/>
    <w:rsid w:val="009E1576"/>
    <w:rsid w:val="009E16C1"/>
    <w:rsid w:val="009E1885"/>
    <w:rsid w:val="009E1A56"/>
    <w:rsid w:val="009E28B9"/>
    <w:rsid w:val="009E3617"/>
    <w:rsid w:val="009E37AB"/>
    <w:rsid w:val="009E3AF9"/>
    <w:rsid w:val="009E3B96"/>
    <w:rsid w:val="009E3C78"/>
    <w:rsid w:val="009E455E"/>
    <w:rsid w:val="009E46CA"/>
    <w:rsid w:val="009E4830"/>
    <w:rsid w:val="009E5F95"/>
    <w:rsid w:val="009E6003"/>
    <w:rsid w:val="009E621F"/>
    <w:rsid w:val="009E67BE"/>
    <w:rsid w:val="009E725B"/>
    <w:rsid w:val="009E7B7D"/>
    <w:rsid w:val="009F06A0"/>
    <w:rsid w:val="009F0779"/>
    <w:rsid w:val="009F18C3"/>
    <w:rsid w:val="009F1F0E"/>
    <w:rsid w:val="009F1FB2"/>
    <w:rsid w:val="009F24AC"/>
    <w:rsid w:val="009F29E3"/>
    <w:rsid w:val="009F3858"/>
    <w:rsid w:val="009F3AD1"/>
    <w:rsid w:val="009F3DA3"/>
    <w:rsid w:val="009F3F34"/>
    <w:rsid w:val="009F4251"/>
    <w:rsid w:val="009F484F"/>
    <w:rsid w:val="009F5163"/>
    <w:rsid w:val="009F5D35"/>
    <w:rsid w:val="009F6517"/>
    <w:rsid w:val="009F66C1"/>
    <w:rsid w:val="009F6A9F"/>
    <w:rsid w:val="009F77F8"/>
    <w:rsid w:val="00A000CD"/>
    <w:rsid w:val="00A0077A"/>
    <w:rsid w:val="00A00CAF"/>
    <w:rsid w:val="00A00E26"/>
    <w:rsid w:val="00A00E44"/>
    <w:rsid w:val="00A02758"/>
    <w:rsid w:val="00A027AB"/>
    <w:rsid w:val="00A02B8F"/>
    <w:rsid w:val="00A02E84"/>
    <w:rsid w:val="00A0311A"/>
    <w:rsid w:val="00A05339"/>
    <w:rsid w:val="00A05375"/>
    <w:rsid w:val="00A053E2"/>
    <w:rsid w:val="00A059FD"/>
    <w:rsid w:val="00A073EB"/>
    <w:rsid w:val="00A079A0"/>
    <w:rsid w:val="00A1008A"/>
    <w:rsid w:val="00A10146"/>
    <w:rsid w:val="00A10FF7"/>
    <w:rsid w:val="00A1124B"/>
    <w:rsid w:val="00A12A1F"/>
    <w:rsid w:val="00A14279"/>
    <w:rsid w:val="00A1460D"/>
    <w:rsid w:val="00A14C90"/>
    <w:rsid w:val="00A15A10"/>
    <w:rsid w:val="00A15A20"/>
    <w:rsid w:val="00A15CDD"/>
    <w:rsid w:val="00A167B2"/>
    <w:rsid w:val="00A168F6"/>
    <w:rsid w:val="00A16F64"/>
    <w:rsid w:val="00A17206"/>
    <w:rsid w:val="00A172C8"/>
    <w:rsid w:val="00A17BC7"/>
    <w:rsid w:val="00A17CC3"/>
    <w:rsid w:val="00A207C0"/>
    <w:rsid w:val="00A216BE"/>
    <w:rsid w:val="00A22FAF"/>
    <w:rsid w:val="00A230D0"/>
    <w:rsid w:val="00A232B0"/>
    <w:rsid w:val="00A23947"/>
    <w:rsid w:val="00A23DF3"/>
    <w:rsid w:val="00A24284"/>
    <w:rsid w:val="00A2431C"/>
    <w:rsid w:val="00A2473F"/>
    <w:rsid w:val="00A25523"/>
    <w:rsid w:val="00A25BF1"/>
    <w:rsid w:val="00A25F4F"/>
    <w:rsid w:val="00A26287"/>
    <w:rsid w:val="00A26375"/>
    <w:rsid w:val="00A267B4"/>
    <w:rsid w:val="00A26A3F"/>
    <w:rsid w:val="00A270E3"/>
    <w:rsid w:val="00A273FD"/>
    <w:rsid w:val="00A279BC"/>
    <w:rsid w:val="00A279CB"/>
    <w:rsid w:val="00A27C71"/>
    <w:rsid w:val="00A30545"/>
    <w:rsid w:val="00A30817"/>
    <w:rsid w:val="00A30C85"/>
    <w:rsid w:val="00A30D32"/>
    <w:rsid w:val="00A312FD"/>
    <w:rsid w:val="00A315D4"/>
    <w:rsid w:val="00A31C88"/>
    <w:rsid w:val="00A31DBD"/>
    <w:rsid w:val="00A32938"/>
    <w:rsid w:val="00A32DA6"/>
    <w:rsid w:val="00A345C0"/>
    <w:rsid w:val="00A34724"/>
    <w:rsid w:val="00A34DD8"/>
    <w:rsid w:val="00A356A9"/>
    <w:rsid w:val="00A36078"/>
    <w:rsid w:val="00A363C7"/>
    <w:rsid w:val="00A3650E"/>
    <w:rsid w:val="00A3685A"/>
    <w:rsid w:val="00A377A0"/>
    <w:rsid w:val="00A40FDD"/>
    <w:rsid w:val="00A416AE"/>
    <w:rsid w:val="00A416DF"/>
    <w:rsid w:val="00A41703"/>
    <w:rsid w:val="00A41877"/>
    <w:rsid w:val="00A41C52"/>
    <w:rsid w:val="00A42BDB"/>
    <w:rsid w:val="00A42E8D"/>
    <w:rsid w:val="00A4363B"/>
    <w:rsid w:val="00A44261"/>
    <w:rsid w:val="00A44AC7"/>
    <w:rsid w:val="00A44B67"/>
    <w:rsid w:val="00A44FCF"/>
    <w:rsid w:val="00A4572C"/>
    <w:rsid w:val="00A45A54"/>
    <w:rsid w:val="00A45FB4"/>
    <w:rsid w:val="00A47167"/>
    <w:rsid w:val="00A47364"/>
    <w:rsid w:val="00A50E1F"/>
    <w:rsid w:val="00A51287"/>
    <w:rsid w:val="00A51384"/>
    <w:rsid w:val="00A51715"/>
    <w:rsid w:val="00A51AA4"/>
    <w:rsid w:val="00A51FB3"/>
    <w:rsid w:val="00A52226"/>
    <w:rsid w:val="00A52324"/>
    <w:rsid w:val="00A527B7"/>
    <w:rsid w:val="00A53146"/>
    <w:rsid w:val="00A53A92"/>
    <w:rsid w:val="00A543E5"/>
    <w:rsid w:val="00A5511B"/>
    <w:rsid w:val="00A552BB"/>
    <w:rsid w:val="00A55B83"/>
    <w:rsid w:val="00A55E24"/>
    <w:rsid w:val="00A569D4"/>
    <w:rsid w:val="00A57553"/>
    <w:rsid w:val="00A57972"/>
    <w:rsid w:val="00A57BAC"/>
    <w:rsid w:val="00A57C77"/>
    <w:rsid w:val="00A60393"/>
    <w:rsid w:val="00A60B86"/>
    <w:rsid w:val="00A60DE6"/>
    <w:rsid w:val="00A6133F"/>
    <w:rsid w:val="00A61F59"/>
    <w:rsid w:val="00A63225"/>
    <w:rsid w:val="00A63799"/>
    <w:rsid w:val="00A646CA"/>
    <w:rsid w:val="00A6539F"/>
    <w:rsid w:val="00A65587"/>
    <w:rsid w:val="00A66103"/>
    <w:rsid w:val="00A6672D"/>
    <w:rsid w:val="00A667DE"/>
    <w:rsid w:val="00A66AA5"/>
    <w:rsid w:val="00A66BF2"/>
    <w:rsid w:val="00A67081"/>
    <w:rsid w:val="00A6710E"/>
    <w:rsid w:val="00A673CB"/>
    <w:rsid w:val="00A677C5"/>
    <w:rsid w:val="00A67CF0"/>
    <w:rsid w:val="00A67D09"/>
    <w:rsid w:val="00A67D39"/>
    <w:rsid w:val="00A708EC"/>
    <w:rsid w:val="00A72042"/>
    <w:rsid w:val="00A7300E"/>
    <w:rsid w:val="00A730A3"/>
    <w:rsid w:val="00A73744"/>
    <w:rsid w:val="00A73845"/>
    <w:rsid w:val="00A73951"/>
    <w:rsid w:val="00A74672"/>
    <w:rsid w:val="00A7471E"/>
    <w:rsid w:val="00A74922"/>
    <w:rsid w:val="00A750F6"/>
    <w:rsid w:val="00A75B73"/>
    <w:rsid w:val="00A76CAA"/>
    <w:rsid w:val="00A76E77"/>
    <w:rsid w:val="00A7723A"/>
    <w:rsid w:val="00A77782"/>
    <w:rsid w:val="00A80304"/>
    <w:rsid w:val="00A80AB4"/>
    <w:rsid w:val="00A812C5"/>
    <w:rsid w:val="00A81FCC"/>
    <w:rsid w:val="00A83AB5"/>
    <w:rsid w:val="00A83D4A"/>
    <w:rsid w:val="00A840C3"/>
    <w:rsid w:val="00A8455C"/>
    <w:rsid w:val="00A84756"/>
    <w:rsid w:val="00A8484F"/>
    <w:rsid w:val="00A849D9"/>
    <w:rsid w:val="00A85253"/>
    <w:rsid w:val="00A85FCF"/>
    <w:rsid w:val="00A8609F"/>
    <w:rsid w:val="00A86471"/>
    <w:rsid w:val="00A86858"/>
    <w:rsid w:val="00A869A4"/>
    <w:rsid w:val="00A86B8F"/>
    <w:rsid w:val="00A86C11"/>
    <w:rsid w:val="00A878EB"/>
    <w:rsid w:val="00A87F47"/>
    <w:rsid w:val="00A9094F"/>
    <w:rsid w:val="00A91B6C"/>
    <w:rsid w:val="00A91D27"/>
    <w:rsid w:val="00A930A1"/>
    <w:rsid w:val="00A93692"/>
    <w:rsid w:val="00A9381B"/>
    <w:rsid w:val="00A93AAE"/>
    <w:rsid w:val="00A95455"/>
    <w:rsid w:val="00A9588C"/>
    <w:rsid w:val="00A95AF1"/>
    <w:rsid w:val="00A96BC7"/>
    <w:rsid w:val="00A96C79"/>
    <w:rsid w:val="00A97035"/>
    <w:rsid w:val="00A97138"/>
    <w:rsid w:val="00A97400"/>
    <w:rsid w:val="00A97483"/>
    <w:rsid w:val="00A97726"/>
    <w:rsid w:val="00A97AB1"/>
    <w:rsid w:val="00A97E9D"/>
    <w:rsid w:val="00AA04C1"/>
    <w:rsid w:val="00AA0B75"/>
    <w:rsid w:val="00AA0D59"/>
    <w:rsid w:val="00AA0E1B"/>
    <w:rsid w:val="00AA1564"/>
    <w:rsid w:val="00AA15EE"/>
    <w:rsid w:val="00AA1601"/>
    <w:rsid w:val="00AA2EA1"/>
    <w:rsid w:val="00AA2F52"/>
    <w:rsid w:val="00AA306B"/>
    <w:rsid w:val="00AA328D"/>
    <w:rsid w:val="00AA342F"/>
    <w:rsid w:val="00AA48B4"/>
    <w:rsid w:val="00AA4967"/>
    <w:rsid w:val="00AA4B69"/>
    <w:rsid w:val="00AA5838"/>
    <w:rsid w:val="00AA597C"/>
    <w:rsid w:val="00AA657F"/>
    <w:rsid w:val="00AA75DD"/>
    <w:rsid w:val="00AA7A1D"/>
    <w:rsid w:val="00AA7DE0"/>
    <w:rsid w:val="00AB026D"/>
    <w:rsid w:val="00AB0E89"/>
    <w:rsid w:val="00AB0FD3"/>
    <w:rsid w:val="00AB0FDF"/>
    <w:rsid w:val="00AB1938"/>
    <w:rsid w:val="00AB31A6"/>
    <w:rsid w:val="00AB3224"/>
    <w:rsid w:val="00AB3D1B"/>
    <w:rsid w:val="00AB3E62"/>
    <w:rsid w:val="00AB43AE"/>
    <w:rsid w:val="00AB43C9"/>
    <w:rsid w:val="00AB442C"/>
    <w:rsid w:val="00AB58EE"/>
    <w:rsid w:val="00AB6B12"/>
    <w:rsid w:val="00AB7568"/>
    <w:rsid w:val="00AC02AB"/>
    <w:rsid w:val="00AC04DC"/>
    <w:rsid w:val="00AC1151"/>
    <w:rsid w:val="00AC135D"/>
    <w:rsid w:val="00AC1B82"/>
    <w:rsid w:val="00AC2117"/>
    <w:rsid w:val="00AC2264"/>
    <w:rsid w:val="00AC3590"/>
    <w:rsid w:val="00AC3645"/>
    <w:rsid w:val="00AC3CE0"/>
    <w:rsid w:val="00AC4941"/>
    <w:rsid w:val="00AC4D33"/>
    <w:rsid w:val="00AC4FE5"/>
    <w:rsid w:val="00AC64B3"/>
    <w:rsid w:val="00AC6F99"/>
    <w:rsid w:val="00AC715B"/>
    <w:rsid w:val="00AC72CF"/>
    <w:rsid w:val="00AC79F2"/>
    <w:rsid w:val="00AC7CC0"/>
    <w:rsid w:val="00AD094F"/>
    <w:rsid w:val="00AD16FB"/>
    <w:rsid w:val="00AD1B59"/>
    <w:rsid w:val="00AD1D8D"/>
    <w:rsid w:val="00AD1DA5"/>
    <w:rsid w:val="00AD25E4"/>
    <w:rsid w:val="00AD289D"/>
    <w:rsid w:val="00AD2968"/>
    <w:rsid w:val="00AD2A03"/>
    <w:rsid w:val="00AD2A5D"/>
    <w:rsid w:val="00AD2C41"/>
    <w:rsid w:val="00AD2CA1"/>
    <w:rsid w:val="00AD3991"/>
    <w:rsid w:val="00AD3C07"/>
    <w:rsid w:val="00AD3F1D"/>
    <w:rsid w:val="00AD47AC"/>
    <w:rsid w:val="00AD4D0E"/>
    <w:rsid w:val="00AD5290"/>
    <w:rsid w:val="00AD5583"/>
    <w:rsid w:val="00AD5D9D"/>
    <w:rsid w:val="00AD6805"/>
    <w:rsid w:val="00AD6ABF"/>
    <w:rsid w:val="00AD6AED"/>
    <w:rsid w:val="00AD6B84"/>
    <w:rsid w:val="00AD713F"/>
    <w:rsid w:val="00AD7550"/>
    <w:rsid w:val="00AD7871"/>
    <w:rsid w:val="00AE00A1"/>
    <w:rsid w:val="00AE0275"/>
    <w:rsid w:val="00AE02CF"/>
    <w:rsid w:val="00AE080A"/>
    <w:rsid w:val="00AE13D7"/>
    <w:rsid w:val="00AE1751"/>
    <w:rsid w:val="00AE2109"/>
    <w:rsid w:val="00AE213D"/>
    <w:rsid w:val="00AE23A9"/>
    <w:rsid w:val="00AE28DC"/>
    <w:rsid w:val="00AE2D23"/>
    <w:rsid w:val="00AE3150"/>
    <w:rsid w:val="00AE3267"/>
    <w:rsid w:val="00AE3533"/>
    <w:rsid w:val="00AE36C6"/>
    <w:rsid w:val="00AE3903"/>
    <w:rsid w:val="00AE42D9"/>
    <w:rsid w:val="00AE4A6F"/>
    <w:rsid w:val="00AE5829"/>
    <w:rsid w:val="00AE611B"/>
    <w:rsid w:val="00AE6125"/>
    <w:rsid w:val="00AE6324"/>
    <w:rsid w:val="00AE63F8"/>
    <w:rsid w:val="00AE64FF"/>
    <w:rsid w:val="00AE6B72"/>
    <w:rsid w:val="00AE6F88"/>
    <w:rsid w:val="00AE7206"/>
    <w:rsid w:val="00AE72EA"/>
    <w:rsid w:val="00AE77A4"/>
    <w:rsid w:val="00AF0020"/>
    <w:rsid w:val="00AF003D"/>
    <w:rsid w:val="00AF05D4"/>
    <w:rsid w:val="00AF1D05"/>
    <w:rsid w:val="00AF2E54"/>
    <w:rsid w:val="00AF2FE7"/>
    <w:rsid w:val="00AF433C"/>
    <w:rsid w:val="00AF4D2E"/>
    <w:rsid w:val="00AF4EB7"/>
    <w:rsid w:val="00AF69B2"/>
    <w:rsid w:val="00AF7E84"/>
    <w:rsid w:val="00B0019E"/>
    <w:rsid w:val="00B01BA9"/>
    <w:rsid w:val="00B01DEB"/>
    <w:rsid w:val="00B02412"/>
    <w:rsid w:val="00B02508"/>
    <w:rsid w:val="00B02A4F"/>
    <w:rsid w:val="00B034BB"/>
    <w:rsid w:val="00B04058"/>
    <w:rsid w:val="00B046BD"/>
    <w:rsid w:val="00B046EC"/>
    <w:rsid w:val="00B04AB2"/>
    <w:rsid w:val="00B05C3A"/>
    <w:rsid w:val="00B06381"/>
    <w:rsid w:val="00B0647F"/>
    <w:rsid w:val="00B06497"/>
    <w:rsid w:val="00B0760B"/>
    <w:rsid w:val="00B0762F"/>
    <w:rsid w:val="00B07666"/>
    <w:rsid w:val="00B07879"/>
    <w:rsid w:val="00B102A6"/>
    <w:rsid w:val="00B10480"/>
    <w:rsid w:val="00B10B39"/>
    <w:rsid w:val="00B1110C"/>
    <w:rsid w:val="00B11349"/>
    <w:rsid w:val="00B115B2"/>
    <w:rsid w:val="00B11902"/>
    <w:rsid w:val="00B125FB"/>
    <w:rsid w:val="00B12C3B"/>
    <w:rsid w:val="00B130A7"/>
    <w:rsid w:val="00B136E2"/>
    <w:rsid w:val="00B138F9"/>
    <w:rsid w:val="00B14983"/>
    <w:rsid w:val="00B149AA"/>
    <w:rsid w:val="00B14B62"/>
    <w:rsid w:val="00B14B94"/>
    <w:rsid w:val="00B14BFB"/>
    <w:rsid w:val="00B15202"/>
    <w:rsid w:val="00B1554F"/>
    <w:rsid w:val="00B1607B"/>
    <w:rsid w:val="00B1659B"/>
    <w:rsid w:val="00B16AC1"/>
    <w:rsid w:val="00B17285"/>
    <w:rsid w:val="00B200A4"/>
    <w:rsid w:val="00B20D5F"/>
    <w:rsid w:val="00B20F45"/>
    <w:rsid w:val="00B215CD"/>
    <w:rsid w:val="00B227BD"/>
    <w:rsid w:val="00B22975"/>
    <w:rsid w:val="00B22B8F"/>
    <w:rsid w:val="00B23129"/>
    <w:rsid w:val="00B23955"/>
    <w:rsid w:val="00B24A9F"/>
    <w:rsid w:val="00B2526F"/>
    <w:rsid w:val="00B25570"/>
    <w:rsid w:val="00B25C51"/>
    <w:rsid w:val="00B25DF9"/>
    <w:rsid w:val="00B25E4F"/>
    <w:rsid w:val="00B26ABE"/>
    <w:rsid w:val="00B26CF7"/>
    <w:rsid w:val="00B30D6A"/>
    <w:rsid w:val="00B319F9"/>
    <w:rsid w:val="00B3214B"/>
    <w:rsid w:val="00B32CE1"/>
    <w:rsid w:val="00B32DC7"/>
    <w:rsid w:val="00B33458"/>
    <w:rsid w:val="00B3356A"/>
    <w:rsid w:val="00B339F4"/>
    <w:rsid w:val="00B34257"/>
    <w:rsid w:val="00B344F0"/>
    <w:rsid w:val="00B347CB"/>
    <w:rsid w:val="00B34DC0"/>
    <w:rsid w:val="00B354CE"/>
    <w:rsid w:val="00B3588F"/>
    <w:rsid w:val="00B36021"/>
    <w:rsid w:val="00B3681B"/>
    <w:rsid w:val="00B37466"/>
    <w:rsid w:val="00B37972"/>
    <w:rsid w:val="00B407B0"/>
    <w:rsid w:val="00B407C9"/>
    <w:rsid w:val="00B4097B"/>
    <w:rsid w:val="00B40C33"/>
    <w:rsid w:val="00B40E59"/>
    <w:rsid w:val="00B418BC"/>
    <w:rsid w:val="00B429C6"/>
    <w:rsid w:val="00B43BC5"/>
    <w:rsid w:val="00B449FA"/>
    <w:rsid w:val="00B45C39"/>
    <w:rsid w:val="00B45E60"/>
    <w:rsid w:val="00B45E81"/>
    <w:rsid w:val="00B46282"/>
    <w:rsid w:val="00B5014B"/>
    <w:rsid w:val="00B5130F"/>
    <w:rsid w:val="00B51817"/>
    <w:rsid w:val="00B52BE7"/>
    <w:rsid w:val="00B534DB"/>
    <w:rsid w:val="00B53C9F"/>
    <w:rsid w:val="00B53D18"/>
    <w:rsid w:val="00B54794"/>
    <w:rsid w:val="00B5534B"/>
    <w:rsid w:val="00B56B50"/>
    <w:rsid w:val="00B56CE0"/>
    <w:rsid w:val="00B56EDE"/>
    <w:rsid w:val="00B5710A"/>
    <w:rsid w:val="00B60844"/>
    <w:rsid w:val="00B608A3"/>
    <w:rsid w:val="00B60CB4"/>
    <w:rsid w:val="00B619AC"/>
    <w:rsid w:val="00B61C2A"/>
    <w:rsid w:val="00B62263"/>
    <w:rsid w:val="00B625E1"/>
    <w:rsid w:val="00B63365"/>
    <w:rsid w:val="00B63912"/>
    <w:rsid w:val="00B63C15"/>
    <w:rsid w:val="00B63E03"/>
    <w:rsid w:val="00B64FEA"/>
    <w:rsid w:val="00B660A0"/>
    <w:rsid w:val="00B6619A"/>
    <w:rsid w:val="00B666B4"/>
    <w:rsid w:val="00B66DC1"/>
    <w:rsid w:val="00B67079"/>
    <w:rsid w:val="00B670ED"/>
    <w:rsid w:val="00B67316"/>
    <w:rsid w:val="00B67739"/>
    <w:rsid w:val="00B677C4"/>
    <w:rsid w:val="00B67B34"/>
    <w:rsid w:val="00B7018B"/>
    <w:rsid w:val="00B7099D"/>
    <w:rsid w:val="00B70A2A"/>
    <w:rsid w:val="00B715C8"/>
    <w:rsid w:val="00B71A3B"/>
    <w:rsid w:val="00B71D46"/>
    <w:rsid w:val="00B7224B"/>
    <w:rsid w:val="00B72471"/>
    <w:rsid w:val="00B72683"/>
    <w:rsid w:val="00B7283A"/>
    <w:rsid w:val="00B72999"/>
    <w:rsid w:val="00B731B9"/>
    <w:rsid w:val="00B739CA"/>
    <w:rsid w:val="00B75103"/>
    <w:rsid w:val="00B75CF4"/>
    <w:rsid w:val="00B75D5C"/>
    <w:rsid w:val="00B75E3E"/>
    <w:rsid w:val="00B76A31"/>
    <w:rsid w:val="00B76A71"/>
    <w:rsid w:val="00B77096"/>
    <w:rsid w:val="00B776EF"/>
    <w:rsid w:val="00B809C0"/>
    <w:rsid w:val="00B80E33"/>
    <w:rsid w:val="00B812A2"/>
    <w:rsid w:val="00B8214B"/>
    <w:rsid w:val="00B822EA"/>
    <w:rsid w:val="00B82356"/>
    <w:rsid w:val="00B8327D"/>
    <w:rsid w:val="00B832D5"/>
    <w:rsid w:val="00B84012"/>
    <w:rsid w:val="00B844AE"/>
    <w:rsid w:val="00B84536"/>
    <w:rsid w:val="00B856AC"/>
    <w:rsid w:val="00B8590F"/>
    <w:rsid w:val="00B85B24"/>
    <w:rsid w:val="00B87193"/>
    <w:rsid w:val="00B8765D"/>
    <w:rsid w:val="00B876AA"/>
    <w:rsid w:val="00B87E92"/>
    <w:rsid w:val="00B90499"/>
    <w:rsid w:val="00B90649"/>
    <w:rsid w:val="00B90801"/>
    <w:rsid w:val="00B913FE"/>
    <w:rsid w:val="00B91D97"/>
    <w:rsid w:val="00B91E00"/>
    <w:rsid w:val="00B91E2D"/>
    <w:rsid w:val="00B92095"/>
    <w:rsid w:val="00B92555"/>
    <w:rsid w:val="00B925D8"/>
    <w:rsid w:val="00B932E7"/>
    <w:rsid w:val="00B935C6"/>
    <w:rsid w:val="00B93740"/>
    <w:rsid w:val="00B94CFB"/>
    <w:rsid w:val="00B94EEE"/>
    <w:rsid w:val="00B9546C"/>
    <w:rsid w:val="00B9631D"/>
    <w:rsid w:val="00B967FF"/>
    <w:rsid w:val="00B974C5"/>
    <w:rsid w:val="00B97ABE"/>
    <w:rsid w:val="00B97EF7"/>
    <w:rsid w:val="00BA04B6"/>
    <w:rsid w:val="00BA077D"/>
    <w:rsid w:val="00BA0E41"/>
    <w:rsid w:val="00BA1251"/>
    <w:rsid w:val="00BA1E14"/>
    <w:rsid w:val="00BA222E"/>
    <w:rsid w:val="00BA26D4"/>
    <w:rsid w:val="00BA26DA"/>
    <w:rsid w:val="00BA2930"/>
    <w:rsid w:val="00BA3E00"/>
    <w:rsid w:val="00BA3EC7"/>
    <w:rsid w:val="00BA40EF"/>
    <w:rsid w:val="00BA4BC5"/>
    <w:rsid w:val="00BA58B5"/>
    <w:rsid w:val="00BA63CD"/>
    <w:rsid w:val="00BA64FA"/>
    <w:rsid w:val="00BA763D"/>
    <w:rsid w:val="00BA7689"/>
    <w:rsid w:val="00BB00E8"/>
    <w:rsid w:val="00BB01DE"/>
    <w:rsid w:val="00BB1581"/>
    <w:rsid w:val="00BB18FD"/>
    <w:rsid w:val="00BB1C1E"/>
    <w:rsid w:val="00BB1D8F"/>
    <w:rsid w:val="00BB20FB"/>
    <w:rsid w:val="00BB2165"/>
    <w:rsid w:val="00BB3307"/>
    <w:rsid w:val="00BB3824"/>
    <w:rsid w:val="00BB39E9"/>
    <w:rsid w:val="00BB3A50"/>
    <w:rsid w:val="00BB3FED"/>
    <w:rsid w:val="00BB453E"/>
    <w:rsid w:val="00BB455C"/>
    <w:rsid w:val="00BB474D"/>
    <w:rsid w:val="00BB500D"/>
    <w:rsid w:val="00BB5EB5"/>
    <w:rsid w:val="00BB6624"/>
    <w:rsid w:val="00BB6D74"/>
    <w:rsid w:val="00BB75F1"/>
    <w:rsid w:val="00BB7FFB"/>
    <w:rsid w:val="00BC0088"/>
    <w:rsid w:val="00BC0E9E"/>
    <w:rsid w:val="00BC0F3F"/>
    <w:rsid w:val="00BC14DC"/>
    <w:rsid w:val="00BC179D"/>
    <w:rsid w:val="00BC1C06"/>
    <w:rsid w:val="00BC1D11"/>
    <w:rsid w:val="00BC2079"/>
    <w:rsid w:val="00BC20E5"/>
    <w:rsid w:val="00BC223F"/>
    <w:rsid w:val="00BC2635"/>
    <w:rsid w:val="00BC2698"/>
    <w:rsid w:val="00BC26E9"/>
    <w:rsid w:val="00BC3013"/>
    <w:rsid w:val="00BC358B"/>
    <w:rsid w:val="00BC3820"/>
    <w:rsid w:val="00BC3A2A"/>
    <w:rsid w:val="00BC3E12"/>
    <w:rsid w:val="00BC4508"/>
    <w:rsid w:val="00BC4F0D"/>
    <w:rsid w:val="00BC55A1"/>
    <w:rsid w:val="00BC565D"/>
    <w:rsid w:val="00BC5828"/>
    <w:rsid w:val="00BC5D5D"/>
    <w:rsid w:val="00BC669F"/>
    <w:rsid w:val="00BC66AE"/>
    <w:rsid w:val="00BC6CA4"/>
    <w:rsid w:val="00BC7AD0"/>
    <w:rsid w:val="00BD02D2"/>
    <w:rsid w:val="00BD0AED"/>
    <w:rsid w:val="00BD0F7C"/>
    <w:rsid w:val="00BD2460"/>
    <w:rsid w:val="00BD251B"/>
    <w:rsid w:val="00BD363F"/>
    <w:rsid w:val="00BD3672"/>
    <w:rsid w:val="00BD3810"/>
    <w:rsid w:val="00BD3CA5"/>
    <w:rsid w:val="00BD5287"/>
    <w:rsid w:val="00BD5E14"/>
    <w:rsid w:val="00BD67BB"/>
    <w:rsid w:val="00BD7237"/>
    <w:rsid w:val="00BD77DA"/>
    <w:rsid w:val="00BD7C8D"/>
    <w:rsid w:val="00BE0282"/>
    <w:rsid w:val="00BE07AC"/>
    <w:rsid w:val="00BE07E1"/>
    <w:rsid w:val="00BE0E24"/>
    <w:rsid w:val="00BE1B0C"/>
    <w:rsid w:val="00BE1CC1"/>
    <w:rsid w:val="00BE258C"/>
    <w:rsid w:val="00BE3468"/>
    <w:rsid w:val="00BE3C0A"/>
    <w:rsid w:val="00BE402D"/>
    <w:rsid w:val="00BE415A"/>
    <w:rsid w:val="00BE4314"/>
    <w:rsid w:val="00BE5519"/>
    <w:rsid w:val="00BE57FC"/>
    <w:rsid w:val="00BE5C64"/>
    <w:rsid w:val="00BE6158"/>
    <w:rsid w:val="00BE624D"/>
    <w:rsid w:val="00BE6489"/>
    <w:rsid w:val="00BE6A6F"/>
    <w:rsid w:val="00BF05DE"/>
    <w:rsid w:val="00BF06D3"/>
    <w:rsid w:val="00BF0BFC"/>
    <w:rsid w:val="00BF0D68"/>
    <w:rsid w:val="00BF117D"/>
    <w:rsid w:val="00BF1669"/>
    <w:rsid w:val="00BF168A"/>
    <w:rsid w:val="00BF1840"/>
    <w:rsid w:val="00BF1D84"/>
    <w:rsid w:val="00BF34E3"/>
    <w:rsid w:val="00BF397C"/>
    <w:rsid w:val="00BF3A4B"/>
    <w:rsid w:val="00BF3DFB"/>
    <w:rsid w:val="00BF4A83"/>
    <w:rsid w:val="00BF4CB2"/>
    <w:rsid w:val="00BF58B1"/>
    <w:rsid w:val="00BF5AC8"/>
    <w:rsid w:val="00BF5B7F"/>
    <w:rsid w:val="00BF7ABE"/>
    <w:rsid w:val="00BF7AE7"/>
    <w:rsid w:val="00C00449"/>
    <w:rsid w:val="00C00FBE"/>
    <w:rsid w:val="00C02798"/>
    <w:rsid w:val="00C02894"/>
    <w:rsid w:val="00C03A3B"/>
    <w:rsid w:val="00C03CA6"/>
    <w:rsid w:val="00C04332"/>
    <w:rsid w:val="00C0433D"/>
    <w:rsid w:val="00C043AF"/>
    <w:rsid w:val="00C048F2"/>
    <w:rsid w:val="00C0557B"/>
    <w:rsid w:val="00C0573B"/>
    <w:rsid w:val="00C05910"/>
    <w:rsid w:val="00C061A5"/>
    <w:rsid w:val="00C06350"/>
    <w:rsid w:val="00C073F8"/>
    <w:rsid w:val="00C100CE"/>
    <w:rsid w:val="00C107CC"/>
    <w:rsid w:val="00C11117"/>
    <w:rsid w:val="00C1225C"/>
    <w:rsid w:val="00C12377"/>
    <w:rsid w:val="00C12659"/>
    <w:rsid w:val="00C12961"/>
    <w:rsid w:val="00C13A8F"/>
    <w:rsid w:val="00C13D9C"/>
    <w:rsid w:val="00C14CD9"/>
    <w:rsid w:val="00C15ADE"/>
    <w:rsid w:val="00C1610D"/>
    <w:rsid w:val="00C16DA4"/>
    <w:rsid w:val="00C17288"/>
    <w:rsid w:val="00C174B3"/>
    <w:rsid w:val="00C17DC1"/>
    <w:rsid w:val="00C20908"/>
    <w:rsid w:val="00C21635"/>
    <w:rsid w:val="00C216C8"/>
    <w:rsid w:val="00C21D58"/>
    <w:rsid w:val="00C22145"/>
    <w:rsid w:val="00C226B7"/>
    <w:rsid w:val="00C22C65"/>
    <w:rsid w:val="00C233ED"/>
    <w:rsid w:val="00C235E5"/>
    <w:rsid w:val="00C23D82"/>
    <w:rsid w:val="00C242DA"/>
    <w:rsid w:val="00C267C1"/>
    <w:rsid w:val="00C26D74"/>
    <w:rsid w:val="00C27092"/>
    <w:rsid w:val="00C274DB"/>
    <w:rsid w:val="00C27A38"/>
    <w:rsid w:val="00C306FD"/>
    <w:rsid w:val="00C314F6"/>
    <w:rsid w:val="00C3154D"/>
    <w:rsid w:val="00C31D8F"/>
    <w:rsid w:val="00C31FBD"/>
    <w:rsid w:val="00C32969"/>
    <w:rsid w:val="00C32BDE"/>
    <w:rsid w:val="00C32D55"/>
    <w:rsid w:val="00C3305E"/>
    <w:rsid w:val="00C3306A"/>
    <w:rsid w:val="00C3372A"/>
    <w:rsid w:val="00C345AA"/>
    <w:rsid w:val="00C3462E"/>
    <w:rsid w:val="00C35793"/>
    <w:rsid w:val="00C362F6"/>
    <w:rsid w:val="00C3643D"/>
    <w:rsid w:val="00C36566"/>
    <w:rsid w:val="00C36582"/>
    <w:rsid w:val="00C3669F"/>
    <w:rsid w:val="00C3684E"/>
    <w:rsid w:val="00C36D7B"/>
    <w:rsid w:val="00C37847"/>
    <w:rsid w:val="00C40A2B"/>
    <w:rsid w:val="00C40AF1"/>
    <w:rsid w:val="00C40C3C"/>
    <w:rsid w:val="00C4162D"/>
    <w:rsid w:val="00C41A61"/>
    <w:rsid w:val="00C42026"/>
    <w:rsid w:val="00C42390"/>
    <w:rsid w:val="00C42A69"/>
    <w:rsid w:val="00C42B02"/>
    <w:rsid w:val="00C43180"/>
    <w:rsid w:val="00C43E7A"/>
    <w:rsid w:val="00C44BBB"/>
    <w:rsid w:val="00C44F3F"/>
    <w:rsid w:val="00C46155"/>
    <w:rsid w:val="00C463B6"/>
    <w:rsid w:val="00C471CC"/>
    <w:rsid w:val="00C47208"/>
    <w:rsid w:val="00C4746F"/>
    <w:rsid w:val="00C47610"/>
    <w:rsid w:val="00C47916"/>
    <w:rsid w:val="00C47D16"/>
    <w:rsid w:val="00C47DAC"/>
    <w:rsid w:val="00C501E1"/>
    <w:rsid w:val="00C503C2"/>
    <w:rsid w:val="00C50CE7"/>
    <w:rsid w:val="00C51F37"/>
    <w:rsid w:val="00C52737"/>
    <w:rsid w:val="00C52760"/>
    <w:rsid w:val="00C541EA"/>
    <w:rsid w:val="00C542BE"/>
    <w:rsid w:val="00C54422"/>
    <w:rsid w:val="00C5444F"/>
    <w:rsid w:val="00C548AB"/>
    <w:rsid w:val="00C54CC7"/>
    <w:rsid w:val="00C55102"/>
    <w:rsid w:val="00C55F90"/>
    <w:rsid w:val="00C56922"/>
    <w:rsid w:val="00C56B32"/>
    <w:rsid w:val="00C57058"/>
    <w:rsid w:val="00C573D3"/>
    <w:rsid w:val="00C5742C"/>
    <w:rsid w:val="00C57A4C"/>
    <w:rsid w:val="00C57AB8"/>
    <w:rsid w:val="00C605CF"/>
    <w:rsid w:val="00C6062E"/>
    <w:rsid w:val="00C60C76"/>
    <w:rsid w:val="00C61592"/>
    <w:rsid w:val="00C62F74"/>
    <w:rsid w:val="00C632A1"/>
    <w:rsid w:val="00C63411"/>
    <w:rsid w:val="00C6399D"/>
    <w:rsid w:val="00C641F1"/>
    <w:rsid w:val="00C64523"/>
    <w:rsid w:val="00C64D8A"/>
    <w:rsid w:val="00C6551F"/>
    <w:rsid w:val="00C656B2"/>
    <w:rsid w:val="00C65A66"/>
    <w:rsid w:val="00C65EDF"/>
    <w:rsid w:val="00C662BB"/>
    <w:rsid w:val="00C66ADB"/>
    <w:rsid w:val="00C6776F"/>
    <w:rsid w:val="00C67982"/>
    <w:rsid w:val="00C70684"/>
    <w:rsid w:val="00C70C52"/>
    <w:rsid w:val="00C710B4"/>
    <w:rsid w:val="00C71C8D"/>
    <w:rsid w:val="00C72EC5"/>
    <w:rsid w:val="00C7439F"/>
    <w:rsid w:val="00C7499F"/>
    <w:rsid w:val="00C7557A"/>
    <w:rsid w:val="00C759AD"/>
    <w:rsid w:val="00C762F7"/>
    <w:rsid w:val="00C76823"/>
    <w:rsid w:val="00C76ABF"/>
    <w:rsid w:val="00C77AD3"/>
    <w:rsid w:val="00C808D9"/>
    <w:rsid w:val="00C814E0"/>
    <w:rsid w:val="00C81624"/>
    <w:rsid w:val="00C81BD1"/>
    <w:rsid w:val="00C82124"/>
    <w:rsid w:val="00C8270E"/>
    <w:rsid w:val="00C82883"/>
    <w:rsid w:val="00C82A47"/>
    <w:rsid w:val="00C82DD4"/>
    <w:rsid w:val="00C83774"/>
    <w:rsid w:val="00C838C5"/>
    <w:rsid w:val="00C83B38"/>
    <w:rsid w:val="00C83B76"/>
    <w:rsid w:val="00C8435B"/>
    <w:rsid w:val="00C8460C"/>
    <w:rsid w:val="00C847BD"/>
    <w:rsid w:val="00C847F0"/>
    <w:rsid w:val="00C84BE7"/>
    <w:rsid w:val="00C858B4"/>
    <w:rsid w:val="00C85F9B"/>
    <w:rsid w:val="00C8626D"/>
    <w:rsid w:val="00C90506"/>
    <w:rsid w:val="00C90578"/>
    <w:rsid w:val="00C90E40"/>
    <w:rsid w:val="00C91567"/>
    <w:rsid w:val="00C925F9"/>
    <w:rsid w:val="00C929F5"/>
    <w:rsid w:val="00C92BDA"/>
    <w:rsid w:val="00C93E64"/>
    <w:rsid w:val="00C94937"/>
    <w:rsid w:val="00C94A98"/>
    <w:rsid w:val="00C94BAB"/>
    <w:rsid w:val="00C94C16"/>
    <w:rsid w:val="00C94FBB"/>
    <w:rsid w:val="00C951BE"/>
    <w:rsid w:val="00C954D7"/>
    <w:rsid w:val="00C958F8"/>
    <w:rsid w:val="00C95A9E"/>
    <w:rsid w:val="00C95C08"/>
    <w:rsid w:val="00C95F00"/>
    <w:rsid w:val="00C9600E"/>
    <w:rsid w:val="00C9606D"/>
    <w:rsid w:val="00C96ADD"/>
    <w:rsid w:val="00CA0A74"/>
    <w:rsid w:val="00CA0D76"/>
    <w:rsid w:val="00CA11F0"/>
    <w:rsid w:val="00CA203D"/>
    <w:rsid w:val="00CA2284"/>
    <w:rsid w:val="00CA2809"/>
    <w:rsid w:val="00CA2E63"/>
    <w:rsid w:val="00CA3946"/>
    <w:rsid w:val="00CA39A1"/>
    <w:rsid w:val="00CA419B"/>
    <w:rsid w:val="00CA46E6"/>
    <w:rsid w:val="00CA5956"/>
    <w:rsid w:val="00CA5B04"/>
    <w:rsid w:val="00CA5CF3"/>
    <w:rsid w:val="00CA74C6"/>
    <w:rsid w:val="00CB176E"/>
    <w:rsid w:val="00CB1CCB"/>
    <w:rsid w:val="00CB268A"/>
    <w:rsid w:val="00CB2956"/>
    <w:rsid w:val="00CB31EF"/>
    <w:rsid w:val="00CB3ADB"/>
    <w:rsid w:val="00CB4245"/>
    <w:rsid w:val="00CB4FCC"/>
    <w:rsid w:val="00CB510B"/>
    <w:rsid w:val="00CB5606"/>
    <w:rsid w:val="00CB630A"/>
    <w:rsid w:val="00CB634B"/>
    <w:rsid w:val="00CB6D46"/>
    <w:rsid w:val="00CB713F"/>
    <w:rsid w:val="00CB75ED"/>
    <w:rsid w:val="00CC093A"/>
    <w:rsid w:val="00CC119B"/>
    <w:rsid w:val="00CC19F7"/>
    <w:rsid w:val="00CC1E6B"/>
    <w:rsid w:val="00CC1FB3"/>
    <w:rsid w:val="00CC22B9"/>
    <w:rsid w:val="00CC2523"/>
    <w:rsid w:val="00CC27C7"/>
    <w:rsid w:val="00CC3423"/>
    <w:rsid w:val="00CC36A2"/>
    <w:rsid w:val="00CC39B6"/>
    <w:rsid w:val="00CC3A17"/>
    <w:rsid w:val="00CC3EC9"/>
    <w:rsid w:val="00CC4378"/>
    <w:rsid w:val="00CC458C"/>
    <w:rsid w:val="00CC5A90"/>
    <w:rsid w:val="00CC64E4"/>
    <w:rsid w:val="00CC71E4"/>
    <w:rsid w:val="00CC73D8"/>
    <w:rsid w:val="00CC7AB0"/>
    <w:rsid w:val="00CD0265"/>
    <w:rsid w:val="00CD05ED"/>
    <w:rsid w:val="00CD0A84"/>
    <w:rsid w:val="00CD0C95"/>
    <w:rsid w:val="00CD13D7"/>
    <w:rsid w:val="00CD1950"/>
    <w:rsid w:val="00CD1955"/>
    <w:rsid w:val="00CD1F4F"/>
    <w:rsid w:val="00CD2E8E"/>
    <w:rsid w:val="00CD3073"/>
    <w:rsid w:val="00CD407A"/>
    <w:rsid w:val="00CD431C"/>
    <w:rsid w:val="00CD43C5"/>
    <w:rsid w:val="00CD5965"/>
    <w:rsid w:val="00CD5AA2"/>
    <w:rsid w:val="00CD6162"/>
    <w:rsid w:val="00CD6184"/>
    <w:rsid w:val="00CD6259"/>
    <w:rsid w:val="00CD6312"/>
    <w:rsid w:val="00CD74DD"/>
    <w:rsid w:val="00CD7B88"/>
    <w:rsid w:val="00CE0848"/>
    <w:rsid w:val="00CE084C"/>
    <w:rsid w:val="00CE0F26"/>
    <w:rsid w:val="00CE10B6"/>
    <w:rsid w:val="00CE1847"/>
    <w:rsid w:val="00CE2B3C"/>
    <w:rsid w:val="00CE2C5B"/>
    <w:rsid w:val="00CE3740"/>
    <w:rsid w:val="00CE3BCA"/>
    <w:rsid w:val="00CE407B"/>
    <w:rsid w:val="00CE4482"/>
    <w:rsid w:val="00CE525E"/>
    <w:rsid w:val="00CE5EE1"/>
    <w:rsid w:val="00CE6442"/>
    <w:rsid w:val="00CE6833"/>
    <w:rsid w:val="00CE6897"/>
    <w:rsid w:val="00CE68AC"/>
    <w:rsid w:val="00CE6CFF"/>
    <w:rsid w:val="00CE7574"/>
    <w:rsid w:val="00CE7CB3"/>
    <w:rsid w:val="00CF00B2"/>
    <w:rsid w:val="00CF023E"/>
    <w:rsid w:val="00CF12C7"/>
    <w:rsid w:val="00CF1DE7"/>
    <w:rsid w:val="00CF269B"/>
    <w:rsid w:val="00CF320C"/>
    <w:rsid w:val="00CF4C4D"/>
    <w:rsid w:val="00CF56EF"/>
    <w:rsid w:val="00CF5749"/>
    <w:rsid w:val="00CF643C"/>
    <w:rsid w:val="00CF6C07"/>
    <w:rsid w:val="00CF6C5A"/>
    <w:rsid w:val="00CF7012"/>
    <w:rsid w:val="00CF7582"/>
    <w:rsid w:val="00CF7AA2"/>
    <w:rsid w:val="00CF7C25"/>
    <w:rsid w:val="00D0023B"/>
    <w:rsid w:val="00D00324"/>
    <w:rsid w:val="00D00712"/>
    <w:rsid w:val="00D02A1F"/>
    <w:rsid w:val="00D03A89"/>
    <w:rsid w:val="00D03C85"/>
    <w:rsid w:val="00D04491"/>
    <w:rsid w:val="00D05AC3"/>
    <w:rsid w:val="00D05D82"/>
    <w:rsid w:val="00D07044"/>
    <w:rsid w:val="00D0734C"/>
    <w:rsid w:val="00D07A45"/>
    <w:rsid w:val="00D07CDF"/>
    <w:rsid w:val="00D07EE3"/>
    <w:rsid w:val="00D10208"/>
    <w:rsid w:val="00D1030A"/>
    <w:rsid w:val="00D1042F"/>
    <w:rsid w:val="00D11B61"/>
    <w:rsid w:val="00D11F89"/>
    <w:rsid w:val="00D11FCB"/>
    <w:rsid w:val="00D127DB"/>
    <w:rsid w:val="00D128BC"/>
    <w:rsid w:val="00D12B65"/>
    <w:rsid w:val="00D1306D"/>
    <w:rsid w:val="00D13137"/>
    <w:rsid w:val="00D133F1"/>
    <w:rsid w:val="00D1382C"/>
    <w:rsid w:val="00D13DB0"/>
    <w:rsid w:val="00D14A43"/>
    <w:rsid w:val="00D14C33"/>
    <w:rsid w:val="00D14E55"/>
    <w:rsid w:val="00D159A8"/>
    <w:rsid w:val="00D15C34"/>
    <w:rsid w:val="00D15E50"/>
    <w:rsid w:val="00D15FC4"/>
    <w:rsid w:val="00D16226"/>
    <w:rsid w:val="00D16887"/>
    <w:rsid w:val="00D16AA0"/>
    <w:rsid w:val="00D1751D"/>
    <w:rsid w:val="00D204B1"/>
    <w:rsid w:val="00D2138B"/>
    <w:rsid w:val="00D218F2"/>
    <w:rsid w:val="00D21D8C"/>
    <w:rsid w:val="00D22297"/>
    <w:rsid w:val="00D224DA"/>
    <w:rsid w:val="00D228A3"/>
    <w:rsid w:val="00D23181"/>
    <w:rsid w:val="00D23948"/>
    <w:rsid w:val="00D24569"/>
    <w:rsid w:val="00D24793"/>
    <w:rsid w:val="00D24C9A"/>
    <w:rsid w:val="00D24FB7"/>
    <w:rsid w:val="00D26382"/>
    <w:rsid w:val="00D27B3E"/>
    <w:rsid w:val="00D30CFB"/>
    <w:rsid w:val="00D30D6D"/>
    <w:rsid w:val="00D312DB"/>
    <w:rsid w:val="00D31749"/>
    <w:rsid w:val="00D31B72"/>
    <w:rsid w:val="00D31FB0"/>
    <w:rsid w:val="00D320FC"/>
    <w:rsid w:val="00D323B3"/>
    <w:rsid w:val="00D328FE"/>
    <w:rsid w:val="00D32F86"/>
    <w:rsid w:val="00D33659"/>
    <w:rsid w:val="00D342CA"/>
    <w:rsid w:val="00D34CF8"/>
    <w:rsid w:val="00D3553F"/>
    <w:rsid w:val="00D3567F"/>
    <w:rsid w:val="00D356E7"/>
    <w:rsid w:val="00D35A83"/>
    <w:rsid w:val="00D35EAC"/>
    <w:rsid w:val="00D362E5"/>
    <w:rsid w:val="00D36E29"/>
    <w:rsid w:val="00D37822"/>
    <w:rsid w:val="00D37EC5"/>
    <w:rsid w:val="00D40703"/>
    <w:rsid w:val="00D409DC"/>
    <w:rsid w:val="00D40C91"/>
    <w:rsid w:val="00D412D3"/>
    <w:rsid w:val="00D415EB"/>
    <w:rsid w:val="00D418AB"/>
    <w:rsid w:val="00D41CC3"/>
    <w:rsid w:val="00D4298C"/>
    <w:rsid w:val="00D42B91"/>
    <w:rsid w:val="00D42D08"/>
    <w:rsid w:val="00D43229"/>
    <w:rsid w:val="00D43ECB"/>
    <w:rsid w:val="00D44D6C"/>
    <w:rsid w:val="00D44F53"/>
    <w:rsid w:val="00D45376"/>
    <w:rsid w:val="00D45392"/>
    <w:rsid w:val="00D45616"/>
    <w:rsid w:val="00D4591E"/>
    <w:rsid w:val="00D45F7D"/>
    <w:rsid w:val="00D46645"/>
    <w:rsid w:val="00D466B0"/>
    <w:rsid w:val="00D469F8"/>
    <w:rsid w:val="00D46E14"/>
    <w:rsid w:val="00D46FCA"/>
    <w:rsid w:val="00D47042"/>
    <w:rsid w:val="00D47CAA"/>
    <w:rsid w:val="00D500DA"/>
    <w:rsid w:val="00D5041A"/>
    <w:rsid w:val="00D50507"/>
    <w:rsid w:val="00D50A8D"/>
    <w:rsid w:val="00D50B5E"/>
    <w:rsid w:val="00D5101E"/>
    <w:rsid w:val="00D51E9C"/>
    <w:rsid w:val="00D52405"/>
    <w:rsid w:val="00D529B4"/>
    <w:rsid w:val="00D52BA7"/>
    <w:rsid w:val="00D53187"/>
    <w:rsid w:val="00D53AD7"/>
    <w:rsid w:val="00D53C78"/>
    <w:rsid w:val="00D53EB4"/>
    <w:rsid w:val="00D549BC"/>
    <w:rsid w:val="00D54A59"/>
    <w:rsid w:val="00D54E0B"/>
    <w:rsid w:val="00D54E6F"/>
    <w:rsid w:val="00D561CA"/>
    <w:rsid w:val="00D5650E"/>
    <w:rsid w:val="00D5658E"/>
    <w:rsid w:val="00D569D8"/>
    <w:rsid w:val="00D5710D"/>
    <w:rsid w:val="00D602CF"/>
    <w:rsid w:val="00D60472"/>
    <w:rsid w:val="00D60740"/>
    <w:rsid w:val="00D60885"/>
    <w:rsid w:val="00D608CB"/>
    <w:rsid w:val="00D61031"/>
    <w:rsid w:val="00D61134"/>
    <w:rsid w:val="00D61510"/>
    <w:rsid w:val="00D61E26"/>
    <w:rsid w:val="00D62C8B"/>
    <w:rsid w:val="00D6361F"/>
    <w:rsid w:val="00D6399E"/>
    <w:rsid w:val="00D63AE3"/>
    <w:rsid w:val="00D63EA8"/>
    <w:rsid w:val="00D653E4"/>
    <w:rsid w:val="00D656C3"/>
    <w:rsid w:val="00D66036"/>
    <w:rsid w:val="00D7067B"/>
    <w:rsid w:val="00D71FB2"/>
    <w:rsid w:val="00D71FBF"/>
    <w:rsid w:val="00D728C7"/>
    <w:rsid w:val="00D72994"/>
    <w:rsid w:val="00D729BD"/>
    <w:rsid w:val="00D729E7"/>
    <w:rsid w:val="00D73225"/>
    <w:rsid w:val="00D7348C"/>
    <w:rsid w:val="00D73C00"/>
    <w:rsid w:val="00D740EE"/>
    <w:rsid w:val="00D7442B"/>
    <w:rsid w:val="00D747A6"/>
    <w:rsid w:val="00D74AFD"/>
    <w:rsid w:val="00D75E37"/>
    <w:rsid w:val="00D75F5F"/>
    <w:rsid w:val="00D75FC1"/>
    <w:rsid w:val="00D76176"/>
    <w:rsid w:val="00D76E44"/>
    <w:rsid w:val="00D7708D"/>
    <w:rsid w:val="00D772E1"/>
    <w:rsid w:val="00D77408"/>
    <w:rsid w:val="00D77D87"/>
    <w:rsid w:val="00D8095B"/>
    <w:rsid w:val="00D80F26"/>
    <w:rsid w:val="00D818B7"/>
    <w:rsid w:val="00D81D14"/>
    <w:rsid w:val="00D828FC"/>
    <w:rsid w:val="00D82BBE"/>
    <w:rsid w:val="00D832C2"/>
    <w:rsid w:val="00D83326"/>
    <w:rsid w:val="00D8342D"/>
    <w:rsid w:val="00D83A12"/>
    <w:rsid w:val="00D83AF2"/>
    <w:rsid w:val="00D84343"/>
    <w:rsid w:val="00D84E73"/>
    <w:rsid w:val="00D856F9"/>
    <w:rsid w:val="00D8597E"/>
    <w:rsid w:val="00D85C43"/>
    <w:rsid w:val="00D85D8D"/>
    <w:rsid w:val="00D8647D"/>
    <w:rsid w:val="00D86F48"/>
    <w:rsid w:val="00D8753A"/>
    <w:rsid w:val="00D87A37"/>
    <w:rsid w:val="00D90388"/>
    <w:rsid w:val="00D914EE"/>
    <w:rsid w:val="00D91C41"/>
    <w:rsid w:val="00D91E0D"/>
    <w:rsid w:val="00D936D6"/>
    <w:rsid w:val="00D93FC2"/>
    <w:rsid w:val="00D94007"/>
    <w:rsid w:val="00D942FF"/>
    <w:rsid w:val="00D9434B"/>
    <w:rsid w:val="00D94CED"/>
    <w:rsid w:val="00D9522A"/>
    <w:rsid w:val="00D9534B"/>
    <w:rsid w:val="00D955F7"/>
    <w:rsid w:val="00D96469"/>
    <w:rsid w:val="00D9648A"/>
    <w:rsid w:val="00D9678E"/>
    <w:rsid w:val="00D96D6D"/>
    <w:rsid w:val="00D974DE"/>
    <w:rsid w:val="00DA12A8"/>
    <w:rsid w:val="00DA162C"/>
    <w:rsid w:val="00DA268C"/>
    <w:rsid w:val="00DA2883"/>
    <w:rsid w:val="00DA2A1E"/>
    <w:rsid w:val="00DA2C28"/>
    <w:rsid w:val="00DA48B6"/>
    <w:rsid w:val="00DA4D2E"/>
    <w:rsid w:val="00DA4E03"/>
    <w:rsid w:val="00DA6391"/>
    <w:rsid w:val="00DA63A6"/>
    <w:rsid w:val="00DA6539"/>
    <w:rsid w:val="00DA6F7B"/>
    <w:rsid w:val="00DA71AB"/>
    <w:rsid w:val="00DA7269"/>
    <w:rsid w:val="00DA732A"/>
    <w:rsid w:val="00DB014D"/>
    <w:rsid w:val="00DB059C"/>
    <w:rsid w:val="00DB07D8"/>
    <w:rsid w:val="00DB0CE7"/>
    <w:rsid w:val="00DB166C"/>
    <w:rsid w:val="00DB1755"/>
    <w:rsid w:val="00DB187C"/>
    <w:rsid w:val="00DB1E6F"/>
    <w:rsid w:val="00DB269A"/>
    <w:rsid w:val="00DB2929"/>
    <w:rsid w:val="00DB3566"/>
    <w:rsid w:val="00DB3B6B"/>
    <w:rsid w:val="00DB422C"/>
    <w:rsid w:val="00DB456D"/>
    <w:rsid w:val="00DB4A1A"/>
    <w:rsid w:val="00DB4E23"/>
    <w:rsid w:val="00DB53F8"/>
    <w:rsid w:val="00DB5488"/>
    <w:rsid w:val="00DB553C"/>
    <w:rsid w:val="00DB5943"/>
    <w:rsid w:val="00DB656E"/>
    <w:rsid w:val="00DB701B"/>
    <w:rsid w:val="00DB70C3"/>
    <w:rsid w:val="00DB7F9F"/>
    <w:rsid w:val="00DC00A4"/>
    <w:rsid w:val="00DC1773"/>
    <w:rsid w:val="00DC1B0D"/>
    <w:rsid w:val="00DC241E"/>
    <w:rsid w:val="00DC264B"/>
    <w:rsid w:val="00DC2A96"/>
    <w:rsid w:val="00DC2AA9"/>
    <w:rsid w:val="00DC3928"/>
    <w:rsid w:val="00DC3D0C"/>
    <w:rsid w:val="00DC42FE"/>
    <w:rsid w:val="00DC455B"/>
    <w:rsid w:val="00DC4A8B"/>
    <w:rsid w:val="00DC567F"/>
    <w:rsid w:val="00DC63B1"/>
    <w:rsid w:val="00DC6903"/>
    <w:rsid w:val="00DC69D7"/>
    <w:rsid w:val="00DC6FB1"/>
    <w:rsid w:val="00DC7366"/>
    <w:rsid w:val="00DC75E6"/>
    <w:rsid w:val="00DD0D1C"/>
    <w:rsid w:val="00DD0F2E"/>
    <w:rsid w:val="00DD10E0"/>
    <w:rsid w:val="00DD2018"/>
    <w:rsid w:val="00DD2BAB"/>
    <w:rsid w:val="00DD2C60"/>
    <w:rsid w:val="00DD2CEF"/>
    <w:rsid w:val="00DD2D21"/>
    <w:rsid w:val="00DD370E"/>
    <w:rsid w:val="00DD4343"/>
    <w:rsid w:val="00DD4402"/>
    <w:rsid w:val="00DD475E"/>
    <w:rsid w:val="00DD5271"/>
    <w:rsid w:val="00DD5350"/>
    <w:rsid w:val="00DD5F8C"/>
    <w:rsid w:val="00DD6D2E"/>
    <w:rsid w:val="00DD6E36"/>
    <w:rsid w:val="00DD7265"/>
    <w:rsid w:val="00DE0965"/>
    <w:rsid w:val="00DE0ADA"/>
    <w:rsid w:val="00DE2104"/>
    <w:rsid w:val="00DE23FA"/>
    <w:rsid w:val="00DE30BB"/>
    <w:rsid w:val="00DE3483"/>
    <w:rsid w:val="00DE3D88"/>
    <w:rsid w:val="00DE3FA7"/>
    <w:rsid w:val="00DE4615"/>
    <w:rsid w:val="00DE484F"/>
    <w:rsid w:val="00DE4857"/>
    <w:rsid w:val="00DE4CB9"/>
    <w:rsid w:val="00DE508E"/>
    <w:rsid w:val="00DE53FC"/>
    <w:rsid w:val="00DE572D"/>
    <w:rsid w:val="00DE59AE"/>
    <w:rsid w:val="00DE5AF1"/>
    <w:rsid w:val="00DE5EBF"/>
    <w:rsid w:val="00DE6496"/>
    <w:rsid w:val="00DE713E"/>
    <w:rsid w:val="00DE73A1"/>
    <w:rsid w:val="00DE749A"/>
    <w:rsid w:val="00DE7AFA"/>
    <w:rsid w:val="00DE7D87"/>
    <w:rsid w:val="00DF0416"/>
    <w:rsid w:val="00DF2BAC"/>
    <w:rsid w:val="00DF3537"/>
    <w:rsid w:val="00DF353F"/>
    <w:rsid w:val="00DF3A0A"/>
    <w:rsid w:val="00DF3D2B"/>
    <w:rsid w:val="00DF4407"/>
    <w:rsid w:val="00DF45B5"/>
    <w:rsid w:val="00DF46A5"/>
    <w:rsid w:val="00DF519F"/>
    <w:rsid w:val="00DF5232"/>
    <w:rsid w:val="00DF5F07"/>
    <w:rsid w:val="00DF6192"/>
    <w:rsid w:val="00DF61D3"/>
    <w:rsid w:val="00DF686B"/>
    <w:rsid w:val="00DF7132"/>
    <w:rsid w:val="00DF738B"/>
    <w:rsid w:val="00DF78FA"/>
    <w:rsid w:val="00DF7CB7"/>
    <w:rsid w:val="00E002E7"/>
    <w:rsid w:val="00E00C1C"/>
    <w:rsid w:val="00E01119"/>
    <w:rsid w:val="00E01470"/>
    <w:rsid w:val="00E01B59"/>
    <w:rsid w:val="00E02651"/>
    <w:rsid w:val="00E02EAE"/>
    <w:rsid w:val="00E03129"/>
    <w:rsid w:val="00E06269"/>
    <w:rsid w:val="00E068A9"/>
    <w:rsid w:val="00E06A6A"/>
    <w:rsid w:val="00E07E97"/>
    <w:rsid w:val="00E1063C"/>
    <w:rsid w:val="00E114B3"/>
    <w:rsid w:val="00E117D3"/>
    <w:rsid w:val="00E1193D"/>
    <w:rsid w:val="00E11D9C"/>
    <w:rsid w:val="00E11FD3"/>
    <w:rsid w:val="00E1207B"/>
    <w:rsid w:val="00E12496"/>
    <w:rsid w:val="00E124FE"/>
    <w:rsid w:val="00E1283F"/>
    <w:rsid w:val="00E12EB0"/>
    <w:rsid w:val="00E1323D"/>
    <w:rsid w:val="00E1387A"/>
    <w:rsid w:val="00E146BC"/>
    <w:rsid w:val="00E14A0F"/>
    <w:rsid w:val="00E152F1"/>
    <w:rsid w:val="00E1530F"/>
    <w:rsid w:val="00E15D06"/>
    <w:rsid w:val="00E17021"/>
    <w:rsid w:val="00E170CF"/>
    <w:rsid w:val="00E172F9"/>
    <w:rsid w:val="00E17870"/>
    <w:rsid w:val="00E17B9E"/>
    <w:rsid w:val="00E20F36"/>
    <w:rsid w:val="00E21BEA"/>
    <w:rsid w:val="00E22342"/>
    <w:rsid w:val="00E22AAE"/>
    <w:rsid w:val="00E22EA2"/>
    <w:rsid w:val="00E23E21"/>
    <w:rsid w:val="00E24941"/>
    <w:rsid w:val="00E2569B"/>
    <w:rsid w:val="00E25880"/>
    <w:rsid w:val="00E25F72"/>
    <w:rsid w:val="00E26219"/>
    <w:rsid w:val="00E26295"/>
    <w:rsid w:val="00E26494"/>
    <w:rsid w:val="00E2662D"/>
    <w:rsid w:val="00E26B9D"/>
    <w:rsid w:val="00E27201"/>
    <w:rsid w:val="00E27980"/>
    <w:rsid w:val="00E27B16"/>
    <w:rsid w:val="00E27EB7"/>
    <w:rsid w:val="00E27F00"/>
    <w:rsid w:val="00E307E8"/>
    <w:rsid w:val="00E30859"/>
    <w:rsid w:val="00E30B3D"/>
    <w:rsid w:val="00E31022"/>
    <w:rsid w:val="00E3342B"/>
    <w:rsid w:val="00E33FCE"/>
    <w:rsid w:val="00E3413D"/>
    <w:rsid w:val="00E34412"/>
    <w:rsid w:val="00E3475C"/>
    <w:rsid w:val="00E35BD8"/>
    <w:rsid w:val="00E35FA4"/>
    <w:rsid w:val="00E35FD8"/>
    <w:rsid w:val="00E371BA"/>
    <w:rsid w:val="00E37351"/>
    <w:rsid w:val="00E378B9"/>
    <w:rsid w:val="00E40194"/>
    <w:rsid w:val="00E40F80"/>
    <w:rsid w:val="00E41166"/>
    <w:rsid w:val="00E4121D"/>
    <w:rsid w:val="00E412B1"/>
    <w:rsid w:val="00E4194A"/>
    <w:rsid w:val="00E41F28"/>
    <w:rsid w:val="00E421DB"/>
    <w:rsid w:val="00E42F70"/>
    <w:rsid w:val="00E431A1"/>
    <w:rsid w:val="00E43C8C"/>
    <w:rsid w:val="00E446A1"/>
    <w:rsid w:val="00E44D56"/>
    <w:rsid w:val="00E44FBF"/>
    <w:rsid w:val="00E45163"/>
    <w:rsid w:val="00E452BC"/>
    <w:rsid w:val="00E4550F"/>
    <w:rsid w:val="00E46BB0"/>
    <w:rsid w:val="00E46E1F"/>
    <w:rsid w:val="00E47637"/>
    <w:rsid w:val="00E47A63"/>
    <w:rsid w:val="00E47A84"/>
    <w:rsid w:val="00E50302"/>
    <w:rsid w:val="00E507A4"/>
    <w:rsid w:val="00E50920"/>
    <w:rsid w:val="00E51185"/>
    <w:rsid w:val="00E51245"/>
    <w:rsid w:val="00E51AC0"/>
    <w:rsid w:val="00E52349"/>
    <w:rsid w:val="00E52AD2"/>
    <w:rsid w:val="00E53392"/>
    <w:rsid w:val="00E5344F"/>
    <w:rsid w:val="00E53D50"/>
    <w:rsid w:val="00E53DD2"/>
    <w:rsid w:val="00E53DE9"/>
    <w:rsid w:val="00E53EDA"/>
    <w:rsid w:val="00E5420A"/>
    <w:rsid w:val="00E54D1A"/>
    <w:rsid w:val="00E5541A"/>
    <w:rsid w:val="00E5576D"/>
    <w:rsid w:val="00E55FAF"/>
    <w:rsid w:val="00E566A8"/>
    <w:rsid w:val="00E56E11"/>
    <w:rsid w:val="00E56EA3"/>
    <w:rsid w:val="00E570E9"/>
    <w:rsid w:val="00E57F30"/>
    <w:rsid w:val="00E57F53"/>
    <w:rsid w:val="00E600F7"/>
    <w:rsid w:val="00E60264"/>
    <w:rsid w:val="00E60988"/>
    <w:rsid w:val="00E60B53"/>
    <w:rsid w:val="00E60B5A"/>
    <w:rsid w:val="00E616D4"/>
    <w:rsid w:val="00E626A0"/>
    <w:rsid w:val="00E62E75"/>
    <w:rsid w:val="00E639DC"/>
    <w:rsid w:val="00E63A79"/>
    <w:rsid w:val="00E63DB1"/>
    <w:rsid w:val="00E63EC1"/>
    <w:rsid w:val="00E63EEF"/>
    <w:rsid w:val="00E63F15"/>
    <w:rsid w:val="00E63F7C"/>
    <w:rsid w:val="00E64CD2"/>
    <w:rsid w:val="00E70415"/>
    <w:rsid w:val="00E706AD"/>
    <w:rsid w:val="00E71407"/>
    <w:rsid w:val="00E71AA4"/>
    <w:rsid w:val="00E71DB1"/>
    <w:rsid w:val="00E72461"/>
    <w:rsid w:val="00E7273F"/>
    <w:rsid w:val="00E73A60"/>
    <w:rsid w:val="00E73AB3"/>
    <w:rsid w:val="00E74C91"/>
    <w:rsid w:val="00E75543"/>
    <w:rsid w:val="00E76770"/>
    <w:rsid w:val="00E76AE2"/>
    <w:rsid w:val="00E77A48"/>
    <w:rsid w:val="00E77B5F"/>
    <w:rsid w:val="00E77B7B"/>
    <w:rsid w:val="00E807CB"/>
    <w:rsid w:val="00E80E5C"/>
    <w:rsid w:val="00E813F1"/>
    <w:rsid w:val="00E8221C"/>
    <w:rsid w:val="00E82942"/>
    <w:rsid w:val="00E82F34"/>
    <w:rsid w:val="00E83511"/>
    <w:rsid w:val="00E83AAA"/>
    <w:rsid w:val="00E849CE"/>
    <w:rsid w:val="00E84D70"/>
    <w:rsid w:val="00E858E9"/>
    <w:rsid w:val="00E861AB"/>
    <w:rsid w:val="00E866ED"/>
    <w:rsid w:val="00E86E41"/>
    <w:rsid w:val="00E86EFA"/>
    <w:rsid w:val="00E87BCB"/>
    <w:rsid w:val="00E903CB"/>
    <w:rsid w:val="00E91387"/>
    <w:rsid w:val="00E92160"/>
    <w:rsid w:val="00E92534"/>
    <w:rsid w:val="00E92AD6"/>
    <w:rsid w:val="00E93629"/>
    <w:rsid w:val="00E93706"/>
    <w:rsid w:val="00E94460"/>
    <w:rsid w:val="00E946CA"/>
    <w:rsid w:val="00E9538E"/>
    <w:rsid w:val="00E955DD"/>
    <w:rsid w:val="00E95991"/>
    <w:rsid w:val="00E95BA3"/>
    <w:rsid w:val="00E966D6"/>
    <w:rsid w:val="00E96962"/>
    <w:rsid w:val="00E96987"/>
    <w:rsid w:val="00E979E1"/>
    <w:rsid w:val="00E97C36"/>
    <w:rsid w:val="00EA0D26"/>
    <w:rsid w:val="00EA0E1D"/>
    <w:rsid w:val="00EA1610"/>
    <w:rsid w:val="00EA19A4"/>
    <w:rsid w:val="00EA2CAC"/>
    <w:rsid w:val="00EA2EF8"/>
    <w:rsid w:val="00EA35BF"/>
    <w:rsid w:val="00EA3F42"/>
    <w:rsid w:val="00EA3F6E"/>
    <w:rsid w:val="00EA408A"/>
    <w:rsid w:val="00EA42DF"/>
    <w:rsid w:val="00EA45AD"/>
    <w:rsid w:val="00EA45BD"/>
    <w:rsid w:val="00EA4922"/>
    <w:rsid w:val="00EA4C4A"/>
    <w:rsid w:val="00EA4C70"/>
    <w:rsid w:val="00EA4C78"/>
    <w:rsid w:val="00EA531E"/>
    <w:rsid w:val="00EA5BB2"/>
    <w:rsid w:val="00EA6DB2"/>
    <w:rsid w:val="00EA72FD"/>
    <w:rsid w:val="00EA7347"/>
    <w:rsid w:val="00EA73C3"/>
    <w:rsid w:val="00EA7411"/>
    <w:rsid w:val="00EA75CE"/>
    <w:rsid w:val="00EA7755"/>
    <w:rsid w:val="00EB0622"/>
    <w:rsid w:val="00EB0D12"/>
    <w:rsid w:val="00EB0E74"/>
    <w:rsid w:val="00EB12FA"/>
    <w:rsid w:val="00EB15CF"/>
    <w:rsid w:val="00EB2506"/>
    <w:rsid w:val="00EB2860"/>
    <w:rsid w:val="00EB3F30"/>
    <w:rsid w:val="00EB4849"/>
    <w:rsid w:val="00EB4979"/>
    <w:rsid w:val="00EB4CA4"/>
    <w:rsid w:val="00EB4FD1"/>
    <w:rsid w:val="00EB514E"/>
    <w:rsid w:val="00EB55ED"/>
    <w:rsid w:val="00EB56B7"/>
    <w:rsid w:val="00EB5A94"/>
    <w:rsid w:val="00EB5AF0"/>
    <w:rsid w:val="00EB624D"/>
    <w:rsid w:val="00EB63E9"/>
    <w:rsid w:val="00EB6F41"/>
    <w:rsid w:val="00EB7110"/>
    <w:rsid w:val="00EB718E"/>
    <w:rsid w:val="00EB7F4E"/>
    <w:rsid w:val="00EB7F69"/>
    <w:rsid w:val="00EC0C7C"/>
    <w:rsid w:val="00EC136C"/>
    <w:rsid w:val="00EC1A4B"/>
    <w:rsid w:val="00EC1C0C"/>
    <w:rsid w:val="00EC22B4"/>
    <w:rsid w:val="00EC4632"/>
    <w:rsid w:val="00EC4BAD"/>
    <w:rsid w:val="00EC4D69"/>
    <w:rsid w:val="00EC4ED2"/>
    <w:rsid w:val="00EC5235"/>
    <w:rsid w:val="00EC5664"/>
    <w:rsid w:val="00EC5EE8"/>
    <w:rsid w:val="00EC64A1"/>
    <w:rsid w:val="00EC6E6E"/>
    <w:rsid w:val="00EC7B27"/>
    <w:rsid w:val="00EC7D7D"/>
    <w:rsid w:val="00ED0027"/>
    <w:rsid w:val="00ED02FA"/>
    <w:rsid w:val="00ED05DF"/>
    <w:rsid w:val="00ED1032"/>
    <w:rsid w:val="00ED13C3"/>
    <w:rsid w:val="00ED2798"/>
    <w:rsid w:val="00ED2AE7"/>
    <w:rsid w:val="00ED2CBE"/>
    <w:rsid w:val="00ED2D55"/>
    <w:rsid w:val="00ED2FFA"/>
    <w:rsid w:val="00ED3757"/>
    <w:rsid w:val="00ED512C"/>
    <w:rsid w:val="00ED5472"/>
    <w:rsid w:val="00ED6DDF"/>
    <w:rsid w:val="00EE009A"/>
    <w:rsid w:val="00EE0780"/>
    <w:rsid w:val="00EE120B"/>
    <w:rsid w:val="00EE1653"/>
    <w:rsid w:val="00EE17E7"/>
    <w:rsid w:val="00EE19AB"/>
    <w:rsid w:val="00EE326B"/>
    <w:rsid w:val="00EE3708"/>
    <w:rsid w:val="00EE38AF"/>
    <w:rsid w:val="00EE3964"/>
    <w:rsid w:val="00EE4005"/>
    <w:rsid w:val="00EE47E7"/>
    <w:rsid w:val="00EE5611"/>
    <w:rsid w:val="00EE5F86"/>
    <w:rsid w:val="00EE67D3"/>
    <w:rsid w:val="00EE6ACD"/>
    <w:rsid w:val="00EE716C"/>
    <w:rsid w:val="00EE7DBC"/>
    <w:rsid w:val="00EE7EA0"/>
    <w:rsid w:val="00EF075C"/>
    <w:rsid w:val="00EF08DD"/>
    <w:rsid w:val="00EF0A14"/>
    <w:rsid w:val="00EF0ECD"/>
    <w:rsid w:val="00EF10BF"/>
    <w:rsid w:val="00EF183E"/>
    <w:rsid w:val="00EF19C4"/>
    <w:rsid w:val="00EF19FC"/>
    <w:rsid w:val="00EF28C6"/>
    <w:rsid w:val="00EF31A7"/>
    <w:rsid w:val="00EF35F8"/>
    <w:rsid w:val="00EF39E6"/>
    <w:rsid w:val="00EF3E05"/>
    <w:rsid w:val="00EF3ECD"/>
    <w:rsid w:val="00EF4778"/>
    <w:rsid w:val="00EF48DF"/>
    <w:rsid w:val="00EF4BDE"/>
    <w:rsid w:val="00EF55EF"/>
    <w:rsid w:val="00EF58EB"/>
    <w:rsid w:val="00EF67E0"/>
    <w:rsid w:val="00EF7134"/>
    <w:rsid w:val="00EF74BA"/>
    <w:rsid w:val="00EF7510"/>
    <w:rsid w:val="00EF7645"/>
    <w:rsid w:val="00EF7D15"/>
    <w:rsid w:val="00F02063"/>
    <w:rsid w:val="00F02455"/>
    <w:rsid w:val="00F02469"/>
    <w:rsid w:val="00F0257C"/>
    <w:rsid w:val="00F02BE4"/>
    <w:rsid w:val="00F032C9"/>
    <w:rsid w:val="00F03660"/>
    <w:rsid w:val="00F03760"/>
    <w:rsid w:val="00F04470"/>
    <w:rsid w:val="00F04946"/>
    <w:rsid w:val="00F04E85"/>
    <w:rsid w:val="00F053AF"/>
    <w:rsid w:val="00F05402"/>
    <w:rsid w:val="00F05D23"/>
    <w:rsid w:val="00F06183"/>
    <w:rsid w:val="00F0645A"/>
    <w:rsid w:val="00F06BB3"/>
    <w:rsid w:val="00F06F99"/>
    <w:rsid w:val="00F0737E"/>
    <w:rsid w:val="00F112A2"/>
    <w:rsid w:val="00F12685"/>
    <w:rsid w:val="00F1279A"/>
    <w:rsid w:val="00F12E70"/>
    <w:rsid w:val="00F12EDD"/>
    <w:rsid w:val="00F137B9"/>
    <w:rsid w:val="00F1402F"/>
    <w:rsid w:val="00F142E3"/>
    <w:rsid w:val="00F1477F"/>
    <w:rsid w:val="00F14DC8"/>
    <w:rsid w:val="00F151BA"/>
    <w:rsid w:val="00F15411"/>
    <w:rsid w:val="00F157A8"/>
    <w:rsid w:val="00F166C6"/>
    <w:rsid w:val="00F17034"/>
    <w:rsid w:val="00F17A23"/>
    <w:rsid w:val="00F17F40"/>
    <w:rsid w:val="00F2036E"/>
    <w:rsid w:val="00F207E9"/>
    <w:rsid w:val="00F21B44"/>
    <w:rsid w:val="00F22006"/>
    <w:rsid w:val="00F225D2"/>
    <w:rsid w:val="00F22DE5"/>
    <w:rsid w:val="00F22E73"/>
    <w:rsid w:val="00F23966"/>
    <w:rsid w:val="00F24CB8"/>
    <w:rsid w:val="00F266E4"/>
    <w:rsid w:val="00F27923"/>
    <w:rsid w:val="00F30509"/>
    <w:rsid w:val="00F30840"/>
    <w:rsid w:val="00F30B77"/>
    <w:rsid w:val="00F30F94"/>
    <w:rsid w:val="00F3114F"/>
    <w:rsid w:val="00F31AD6"/>
    <w:rsid w:val="00F31DA2"/>
    <w:rsid w:val="00F324C1"/>
    <w:rsid w:val="00F3272D"/>
    <w:rsid w:val="00F32EBC"/>
    <w:rsid w:val="00F33DD7"/>
    <w:rsid w:val="00F35172"/>
    <w:rsid w:val="00F3538F"/>
    <w:rsid w:val="00F35875"/>
    <w:rsid w:val="00F35B29"/>
    <w:rsid w:val="00F35EC1"/>
    <w:rsid w:val="00F361EE"/>
    <w:rsid w:val="00F366C6"/>
    <w:rsid w:val="00F36E9B"/>
    <w:rsid w:val="00F371DE"/>
    <w:rsid w:val="00F37B7D"/>
    <w:rsid w:val="00F411DE"/>
    <w:rsid w:val="00F41A21"/>
    <w:rsid w:val="00F41CE0"/>
    <w:rsid w:val="00F42161"/>
    <w:rsid w:val="00F4235E"/>
    <w:rsid w:val="00F4306E"/>
    <w:rsid w:val="00F434A9"/>
    <w:rsid w:val="00F44B0A"/>
    <w:rsid w:val="00F451EB"/>
    <w:rsid w:val="00F4585E"/>
    <w:rsid w:val="00F46745"/>
    <w:rsid w:val="00F47BD9"/>
    <w:rsid w:val="00F47CFE"/>
    <w:rsid w:val="00F47EF8"/>
    <w:rsid w:val="00F50090"/>
    <w:rsid w:val="00F500BA"/>
    <w:rsid w:val="00F50F42"/>
    <w:rsid w:val="00F510B4"/>
    <w:rsid w:val="00F51108"/>
    <w:rsid w:val="00F51444"/>
    <w:rsid w:val="00F51848"/>
    <w:rsid w:val="00F518CE"/>
    <w:rsid w:val="00F52254"/>
    <w:rsid w:val="00F5238E"/>
    <w:rsid w:val="00F528E7"/>
    <w:rsid w:val="00F53A2C"/>
    <w:rsid w:val="00F53F7F"/>
    <w:rsid w:val="00F541F5"/>
    <w:rsid w:val="00F545EB"/>
    <w:rsid w:val="00F54CEB"/>
    <w:rsid w:val="00F55DCB"/>
    <w:rsid w:val="00F55FE5"/>
    <w:rsid w:val="00F56882"/>
    <w:rsid w:val="00F56DFA"/>
    <w:rsid w:val="00F5725A"/>
    <w:rsid w:val="00F5776F"/>
    <w:rsid w:val="00F57C54"/>
    <w:rsid w:val="00F57C58"/>
    <w:rsid w:val="00F6054A"/>
    <w:rsid w:val="00F618F1"/>
    <w:rsid w:val="00F62818"/>
    <w:rsid w:val="00F629A6"/>
    <w:rsid w:val="00F62B19"/>
    <w:rsid w:val="00F62D4A"/>
    <w:rsid w:val="00F639BE"/>
    <w:rsid w:val="00F63A8D"/>
    <w:rsid w:val="00F640E0"/>
    <w:rsid w:val="00F667A1"/>
    <w:rsid w:val="00F67178"/>
    <w:rsid w:val="00F678EA"/>
    <w:rsid w:val="00F67C3C"/>
    <w:rsid w:val="00F7110C"/>
    <w:rsid w:val="00F72050"/>
    <w:rsid w:val="00F72684"/>
    <w:rsid w:val="00F7275E"/>
    <w:rsid w:val="00F72B82"/>
    <w:rsid w:val="00F72D35"/>
    <w:rsid w:val="00F72DA2"/>
    <w:rsid w:val="00F7358F"/>
    <w:rsid w:val="00F73C68"/>
    <w:rsid w:val="00F73D53"/>
    <w:rsid w:val="00F73F00"/>
    <w:rsid w:val="00F744F7"/>
    <w:rsid w:val="00F74C20"/>
    <w:rsid w:val="00F7532E"/>
    <w:rsid w:val="00F7540A"/>
    <w:rsid w:val="00F757E1"/>
    <w:rsid w:val="00F7582E"/>
    <w:rsid w:val="00F75925"/>
    <w:rsid w:val="00F7621B"/>
    <w:rsid w:val="00F76E1D"/>
    <w:rsid w:val="00F775FB"/>
    <w:rsid w:val="00F80132"/>
    <w:rsid w:val="00F80539"/>
    <w:rsid w:val="00F8072F"/>
    <w:rsid w:val="00F81BAE"/>
    <w:rsid w:val="00F821E1"/>
    <w:rsid w:val="00F82757"/>
    <w:rsid w:val="00F82A5B"/>
    <w:rsid w:val="00F82BFE"/>
    <w:rsid w:val="00F83147"/>
    <w:rsid w:val="00F8322E"/>
    <w:rsid w:val="00F84465"/>
    <w:rsid w:val="00F84562"/>
    <w:rsid w:val="00F8457E"/>
    <w:rsid w:val="00F848F0"/>
    <w:rsid w:val="00F84977"/>
    <w:rsid w:val="00F84CA5"/>
    <w:rsid w:val="00F8509B"/>
    <w:rsid w:val="00F85372"/>
    <w:rsid w:val="00F85433"/>
    <w:rsid w:val="00F857E9"/>
    <w:rsid w:val="00F85ED4"/>
    <w:rsid w:val="00F85FC8"/>
    <w:rsid w:val="00F876F3"/>
    <w:rsid w:val="00F8786A"/>
    <w:rsid w:val="00F90384"/>
    <w:rsid w:val="00F90C0D"/>
    <w:rsid w:val="00F916E0"/>
    <w:rsid w:val="00F9176A"/>
    <w:rsid w:val="00F91980"/>
    <w:rsid w:val="00F92109"/>
    <w:rsid w:val="00F9214F"/>
    <w:rsid w:val="00F925B7"/>
    <w:rsid w:val="00F92710"/>
    <w:rsid w:val="00F92855"/>
    <w:rsid w:val="00F929E7"/>
    <w:rsid w:val="00F92CEE"/>
    <w:rsid w:val="00F930EA"/>
    <w:rsid w:val="00F95640"/>
    <w:rsid w:val="00F95770"/>
    <w:rsid w:val="00F95CDF"/>
    <w:rsid w:val="00F95EE6"/>
    <w:rsid w:val="00F96448"/>
    <w:rsid w:val="00F967EC"/>
    <w:rsid w:val="00F976E9"/>
    <w:rsid w:val="00F97850"/>
    <w:rsid w:val="00F97A96"/>
    <w:rsid w:val="00F97EBF"/>
    <w:rsid w:val="00FA03F6"/>
    <w:rsid w:val="00FA064A"/>
    <w:rsid w:val="00FA1505"/>
    <w:rsid w:val="00FA1D7D"/>
    <w:rsid w:val="00FA225F"/>
    <w:rsid w:val="00FA2442"/>
    <w:rsid w:val="00FA2541"/>
    <w:rsid w:val="00FA2B9E"/>
    <w:rsid w:val="00FA3A05"/>
    <w:rsid w:val="00FA435B"/>
    <w:rsid w:val="00FA454E"/>
    <w:rsid w:val="00FA46BA"/>
    <w:rsid w:val="00FA4D7C"/>
    <w:rsid w:val="00FA6844"/>
    <w:rsid w:val="00FA6F48"/>
    <w:rsid w:val="00FA708E"/>
    <w:rsid w:val="00FA7702"/>
    <w:rsid w:val="00FB0078"/>
    <w:rsid w:val="00FB04A6"/>
    <w:rsid w:val="00FB0B8B"/>
    <w:rsid w:val="00FB0C6B"/>
    <w:rsid w:val="00FB0F1C"/>
    <w:rsid w:val="00FB0FD1"/>
    <w:rsid w:val="00FB138D"/>
    <w:rsid w:val="00FB21DC"/>
    <w:rsid w:val="00FB24C7"/>
    <w:rsid w:val="00FB2CCE"/>
    <w:rsid w:val="00FB2E39"/>
    <w:rsid w:val="00FB4221"/>
    <w:rsid w:val="00FB44E6"/>
    <w:rsid w:val="00FB48A5"/>
    <w:rsid w:val="00FB4CDA"/>
    <w:rsid w:val="00FB513F"/>
    <w:rsid w:val="00FB53EE"/>
    <w:rsid w:val="00FB5403"/>
    <w:rsid w:val="00FB56CF"/>
    <w:rsid w:val="00FB5B60"/>
    <w:rsid w:val="00FB5E77"/>
    <w:rsid w:val="00FB6A94"/>
    <w:rsid w:val="00FB6AC2"/>
    <w:rsid w:val="00FB6DA5"/>
    <w:rsid w:val="00FB7DD3"/>
    <w:rsid w:val="00FC0ECB"/>
    <w:rsid w:val="00FC262E"/>
    <w:rsid w:val="00FC2924"/>
    <w:rsid w:val="00FC2FA0"/>
    <w:rsid w:val="00FC36F5"/>
    <w:rsid w:val="00FC3D92"/>
    <w:rsid w:val="00FC4059"/>
    <w:rsid w:val="00FC586C"/>
    <w:rsid w:val="00FC58DD"/>
    <w:rsid w:val="00FC66B3"/>
    <w:rsid w:val="00FC6A3A"/>
    <w:rsid w:val="00FC6C4E"/>
    <w:rsid w:val="00FC6CA3"/>
    <w:rsid w:val="00FD0590"/>
    <w:rsid w:val="00FD15FF"/>
    <w:rsid w:val="00FD1B3D"/>
    <w:rsid w:val="00FD1CF7"/>
    <w:rsid w:val="00FD2022"/>
    <w:rsid w:val="00FD2159"/>
    <w:rsid w:val="00FD2408"/>
    <w:rsid w:val="00FD299E"/>
    <w:rsid w:val="00FD2CAB"/>
    <w:rsid w:val="00FD2CD7"/>
    <w:rsid w:val="00FD46D0"/>
    <w:rsid w:val="00FD4B44"/>
    <w:rsid w:val="00FD4B72"/>
    <w:rsid w:val="00FD5F8C"/>
    <w:rsid w:val="00FD6CD1"/>
    <w:rsid w:val="00FD73BE"/>
    <w:rsid w:val="00FD7BA5"/>
    <w:rsid w:val="00FD7BD7"/>
    <w:rsid w:val="00FE0022"/>
    <w:rsid w:val="00FE0130"/>
    <w:rsid w:val="00FE08A1"/>
    <w:rsid w:val="00FE149C"/>
    <w:rsid w:val="00FE1911"/>
    <w:rsid w:val="00FE2438"/>
    <w:rsid w:val="00FE2ACD"/>
    <w:rsid w:val="00FE2D27"/>
    <w:rsid w:val="00FE2D2E"/>
    <w:rsid w:val="00FE2E82"/>
    <w:rsid w:val="00FE3197"/>
    <w:rsid w:val="00FE3C25"/>
    <w:rsid w:val="00FE3DF3"/>
    <w:rsid w:val="00FE44C3"/>
    <w:rsid w:val="00FE5022"/>
    <w:rsid w:val="00FE5A2C"/>
    <w:rsid w:val="00FE63FF"/>
    <w:rsid w:val="00FE642A"/>
    <w:rsid w:val="00FE6D62"/>
    <w:rsid w:val="00FE71CD"/>
    <w:rsid w:val="00FE76DA"/>
    <w:rsid w:val="00FE7B8F"/>
    <w:rsid w:val="00FE7D7E"/>
    <w:rsid w:val="00FE7F5E"/>
    <w:rsid w:val="00FF033D"/>
    <w:rsid w:val="00FF05F5"/>
    <w:rsid w:val="00FF12E0"/>
    <w:rsid w:val="00FF289D"/>
    <w:rsid w:val="00FF28D9"/>
    <w:rsid w:val="00FF2947"/>
    <w:rsid w:val="00FF2EC6"/>
    <w:rsid w:val="00FF3E80"/>
    <w:rsid w:val="00FF4377"/>
    <w:rsid w:val="00FF4B7E"/>
    <w:rsid w:val="00FF60C7"/>
    <w:rsid w:val="00FF6452"/>
    <w:rsid w:val="00FF6765"/>
    <w:rsid w:val="00FF6802"/>
    <w:rsid w:val="00FF6CA1"/>
    <w:rsid w:val="00FF6DA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CF004C5F-8129-42B9-8D11-8A57654D3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locked="1" w:qFormat="1"/>
    <w:lsdException w:name="heading 1" w:locked="1" w:uiPriority="99" w:qFormat="1"/>
    <w:lsdException w:name="heading 2" w:locked="1" w:uiPriority="99" w:qFormat="1"/>
    <w:lsdException w:name="heading 3" w:locked="1" w:uiPriority="99" w:qFormat="1"/>
    <w:lsdException w:name="heading 4" w:locked="1" w:uiPriority="99" w:qFormat="1"/>
    <w:lsdException w:name="heading 5" w:locked="1" w:uiPriority="99" w:qFormat="1"/>
    <w:lsdException w:name="heading 6" w:locked="1" w:uiPriority="99" w:qFormat="1"/>
    <w:lsdException w:name="heading 7" w:locked="1" w:semiHidden="1" w:uiPriority="99" w:unhideWhenUsed="1" w:qFormat="1"/>
    <w:lsdException w:name="heading 8" w:locked="1" w:semiHidden="1" w:uiPriority="99" w:unhideWhenUsed="1" w:qFormat="1"/>
    <w:lsdException w:name="heading 9" w:locked="1" w:semiHidden="1" w:uiPriority="99" w:unhideWhenUsed="1" w:qFormat="1"/>
    <w:lsdException w:name="index 1" w:locked="1" w:semiHidden="1" w:uiPriority="99" w:unhideWhenUsed="1"/>
    <w:lsdException w:name="index 2" w:locked="1" w:semiHidden="1" w:uiPriority="99" w:unhideWhenUsed="1"/>
    <w:lsdException w:name="index 3" w:locked="1" w:semiHidden="1" w:uiPriority="99" w:unhideWhenUsed="1"/>
    <w:lsdException w:name="index 4" w:locked="1" w:semiHidden="1" w:uiPriority="99" w:unhideWhenUsed="1"/>
    <w:lsdException w:name="index 5" w:locked="1" w:semiHidden="1" w:uiPriority="99" w:unhideWhenUsed="1"/>
    <w:lsdException w:name="index 6" w:locked="1" w:semiHidden="1" w:uiPriority="99" w:unhideWhenUsed="1"/>
    <w:lsdException w:name="index 7" w:locked="1" w:semiHidden="1" w:uiPriority="99" w:unhideWhenUsed="1"/>
    <w:lsdException w:name="index 8" w:locked="1" w:semiHidden="1" w:uiPriority="99" w:unhideWhenUsed="1"/>
    <w:lsdException w:name="index 9" w:locked="1" w:semiHidden="1" w:uiPriority="99"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locked="1" w:semiHidden="1" w:uiPriority="99"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locked="1"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locked="1" w:semiHidden="1" w:uiPriority="1" w:unhideWhenUsed="1"/>
    <w:lsdException w:name="Body Text" w:semiHidden="1" w:uiPriority="99" w:unhideWhenUsed="1"/>
    <w:lsdException w:name="Body Text Indent" w:locked="1"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locked="1" w:semiHidden="1" w:uiPriority="99" w:unhideWhenUsed="1"/>
    <w:lsdException w:name="Body Text Indent 3" w:semiHidden="1" w:uiPriority="99" w:unhideWhenUsed="1"/>
    <w:lsdException w:name="Block Text" w:locked="1" w:semiHidden="1" w:uiPriority="99" w:unhideWhenUsed="1"/>
    <w:lsdException w:name="Hyperlink" w:semiHidden="1" w:uiPriority="99" w:unhideWhenUsed="1"/>
    <w:lsdException w:name="FollowedHyperlink" w:locked="1" w:semiHidden="1" w:uiPriority="99" w:unhideWhenUsed="1"/>
    <w:lsdException w:name="Strong" w:locked="1" w:uiPriority="22" w:qFormat="1"/>
    <w:lsdException w:name="Emphasis" w:locked="1"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locked="1"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locked="1" w:semiHidden="1" w:uiPriority="99"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locked="1" w:semiHidden="1" w:uiPriority="99"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locked="1"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odyText"/>
    <w:qFormat/>
    <w:rsid w:val="0065000D"/>
    <w:pPr>
      <w:spacing w:after="120"/>
    </w:pPr>
    <w:rPr>
      <w:rFonts w:ascii="Calibri" w:hAnsi="Calibri"/>
      <w:sz w:val="22"/>
      <w:szCs w:val="24"/>
      <w:lang w:val="en-GB"/>
    </w:rPr>
  </w:style>
  <w:style w:type="paragraph" w:styleId="Heading1">
    <w:name w:val="heading 1"/>
    <w:aliases w:val="1m,Nolist,h1,l1,Chapter,Sommaire"/>
    <w:basedOn w:val="Normal"/>
    <w:next w:val="BodyText"/>
    <w:link w:val="Heading1Char"/>
    <w:uiPriority w:val="99"/>
    <w:qFormat/>
    <w:rsid w:val="006F173B"/>
    <w:pPr>
      <w:keepNext/>
      <w:pageBreakBefore/>
      <w:numPr>
        <w:numId w:val="5"/>
      </w:numPr>
      <w:tabs>
        <w:tab w:val="left" w:pos="720"/>
      </w:tabs>
      <w:spacing w:before="240" w:after="60"/>
      <w:outlineLvl w:val="0"/>
    </w:pPr>
    <w:rPr>
      <w:rFonts w:ascii="Cambria" w:hAnsi="Cambria" w:cs="Arial"/>
      <w:b/>
      <w:bCs/>
      <w:color w:val="133376"/>
      <w:kern w:val="32"/>
      <w:sz w:val="32"/>
      <w:szCs w:val="32"/>
    </w:rPr>
  </w:style>
  <w:style w:type="paragraph" w:styleId="Heading2">
    <w:name w:val="heading 2"/>
    <w:aliases w:val="2m,PARA2,Heading 2 Hidden,h2,Paragraph"/>
    <w:basedOn w:val="Normal"/>
    <w:next w:val="BodyText"/>
    <w:link w:val="Heading2Char"/>
    <w:uiPriority w:val="99"/>
    <w:qFormat/>
    <w:rsid w:val="006F173B"/>
    <w:pPr>
      <w:keepNext/>
      <w:numPr>
        <w:ilvl w:val="1"/>
        <w:numId w:val="5"/>
      </w:numPr>
      <w:tabs>
        <w:tab w:val="left" w:pos="720"/>
      </w:tabs>
      <w:spacing w:before="240" w:after="60"/>
      <w:outlineLvl w:val="1"/>
    </w:pPr>
    <w:rPr>
      <w:rFonts w:ascii="Cambria" w:hAnsi="Cambria" w:cs="Arial"/>
      <w:b/>
      <w:bCs/>
      <w:iCs/>
      <w:sz w:val="28"/>
      <w:szCs w:val="28"/>
    </w:rPr>
  </w:style>
  <w:style w:type="paragraph" w:styleId="Heading3">
    <w:name w:val="heading 3"/>
    <w:aliases w:val="h3,Heading 3 Char1,Heading 3 Char Char,Sub-paragraph Char Char,Sub-paragraph"/>
    <w:basedOn w:val="Normal"/>
    <w:next w:val="BodyText"/>
    <w:link w:val="Heading3Char"/>
    <w:uiPriority w:val="99"/>
    <w:qFormat/>
    <w:rsid w:val="008F7DE9"/>
    <w:pPr>
      <w:keepNext/>
      <w:numPr>
        <w:ilvl w:val="2"/>
        <w:numId w:val="5"/>
      </w:numPr>
      <w:spacing w:before="240" w:after="60"/>
      <w:outlineLvl w:val="2"/>
    </w:pPr>
    <w:rPr>
      <w:rFonts w:ascii="Cambria" w:hAnsi="Cambria" w:cs="Arial"/>
      <w:b/>
      <w:bCs/>
      <w:sz w:val="24"/>
      <w:szCs w:val="26"/>
    </w:rPr>
  </w:style>
  <w:style w:type="paragraph" w:styleId="Heading4">
    <w:name w:val="heading 4"/>
    <w:aliases w:val="Sub-sub-paragraph"/>
    <w:basedOn w:val="Normal"/>
    <w:next w:val="BodyText"/>
    <w:link w:val="Heading4Char"/>
    <w:uiPriority w:val="99"/>
    <w:qFormat/>
    <w:rsid w:val="006F173B"/>
    <w:pPr>
      <w:keepNext/>
      <w:numPr>
        <w:ilvl w:val="3"/>
        <w:numId w:val="5"/>
      </w:numPr>
      <w:spacing w:before="240" w:after="60"/>
      <w:outlineLvl w:val="3"/>
    </w:pPr>
    <w:rPr>
      <w:rFonts w:ascii="Cambria" w:hAnsi="Cambria"/>
      <w:b/>
      <w:bCs/>
      <w:szCs w:val="28"/>
    </w:rPr>
  </w:style>
  <w:style w:type="paragraph" w:styleId="Heading5">
    <w:name w:val="heading 5"/>
    <w:aliases w:val="Sub-sub-sub-paragraph"/>
    <w:basedOn w:val="Normal"/>
    <w:next w:val="BodyText"/>
    <w:link w:val="Heading5Char"/>
    <w:uiPriority w:val="99"/>
    <w:qFormat/>
    <w:rsid w:val="00720F48"/>
    <w:pPr>
      <w:numPr>
        <w:ilvl w:val="4"/>
        <w:numId w:val="5"/>
      </w:numPr>
      <w:tabs>
        <w:tab w:val="num" w:pos="1008"/>
      </w:tabs>
      <w:spacing w:before="240" w:after="60"/>
      <w:ind w:left="1008"/>
      <w:outlineLvl w:val="4"/>
    </w:pPr>
    <w:rPr>
      <w:rFonts w:ascii="Arial" w:hAnsi="Arial"/>
      <w:bCs/>
      <w:i/>
      <w:iCs/>
      <w:szCs w:val="26"/>
    </w:rPr>
  </w:style>
  <w:style w:type="paragraph" w:styleId="Heading6">
    <w:name w:val="heading 6"/>
    <w:basedOn w:val="Normal"/>
    <w:next w:val="Normal"/>
    <w:link w:val="Heading6Char"/>
    <w:uiPriority w:val="99"/>
    <w:qFormat/>
    <w:rsid w:val="00720F48"/>
    <w:pPr>
      <w:numPr>
        <w:ilvl w:val="5"/>
        <w:numId w:val="5"/>
      </w:numPr>
      <w:tabs>
        <w:tab w:val="num" w:pos="1152"/>
      </w:tabs>
      <w:spacing w:before="240" w:after="60"/>
      <w:ind w:left="1152"/>
      <w:outlineLvl w:val="5"/>
    </w:pPr>
    <w:rPr>
      <w:b/>
      <w:bCs/>
      <w:szCs w:val="22"/>
    </w:rPr>
  </w:style>
  <w:style w:type="paragraph" w:styleId="Heading7">
    <w:name w:val="heading 7"/>
    <w:basedOn w:val="Normal"/>
    <w:next w:val="Normal"/>
    <w:link w:val="Heading7Char"/>
    <w:uiPriority w:val="99"/>
    <w:qFormat/>
    <w:rsid w:val="00720F48"/>
    <w:pPr>
      <w:numPr>
        <w:ilvl w:val="6"/>
        <w:numId w:val="5"/>
      </w:numPr>
      <w:tabs>
        <w:tab w:val="num" w:pos="1296"/>
      </w:tabs>
      <w:spacing w:before="240" w:after="60"/>
      <w:ind w:left="1296"/>
      <w:outlineLvl w:val="6"/>
    </w:pPr>
    <w:rPr>
      <w:sz w:val="24"/>
    </w:rPr>
  </w:style>
  <w:style w:type="paragraph" w:styleId="Heading8">
    <w:name w:val="heading 8"/>
    <w:basedOn w:val="Normal"/>
    <w:next w:val="Normal"/>
    <w:link w:val="Heading8Char"/>
    <w:uiPriority w:val="99"/>
    <w:qFormat/>
    <w:rsid w:val="00720F48"/>
    <w:pPr>
      <w:numPr>
        <w:ilvl w:val="7"/>
        <w:numId w:val="5"/>
      </w:numPr>
      <w:tabs>
        <w:tab w:val="num" w:pos="1440"/>
      </w:tabs>
      <w:spacing w:before="240" w:after="60"/>
      <w:ind w:left="1440"/>
      <w:outlineLvl w:val="7"/>
    </w:pPr>
    <w:rPr>
      <w:i/>
      <w:iCs/>
      <w:sz w:val="24"/>
    </w:rPr>
  </w:style>
  <w:style w:type="paragraph" w:styleId="Heading9">
    <w:name w:val="heading 9"/>
    <w:basedOn w:val="Normal"/>
    <w:next w:val="Normal"/>
    <w:link w:val="Heading9Char"/>
    <w:uiPriority w:val="99"/>
    <w:qFormat/>
    <w:rsid w:val="00720F48"/>
    <w:pPr>
      <w:numPr>
        <w:ilvl w:val="8"/>
        <w:numId w:val="5"/>
      </w:numPr>
      <w:tabs>
        <w:tab w:val="num" w:pos="1584"/>
      </w:tabs>
      <w:spacing w:before="240" w:after="60"/>
      <w:ind w:left="1584"/>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720F48"/>
    <w:pPr>
      <w:tabs>
        <w:tab w:val="center" w:pos="5103"/>
        <w:tab w:val="right" w:pos="9540"/>
      </w:tabs>
    </w:pPr>
    <w:rPr>
      <w:rFonts w:ascii="Arial" w:hAnsi="Arial"/>
      <w:caps/>
      <w:sz w:val="16"/>
    </w:rPr>
  </w:style>
  <w:style w:type="paragraph" w:styleId="Footer">
    <w:name w:val="footer"/>
    <w:basedOn w:val="Normal"/>
    <w:link w:val="FooterChar"/>
    <w:uiPriority w:val="99"/>
    <w:rsid w:val="00720F48"/>
    <w:pPr>
      <w:tabs>
        <w:tab w:val="center" w:pos="5103"/>
        <w:tab w:val="right" w:pos="9498"/>
      </w:tabs>
      <w:spacing w:after="200"/>
    </w:pPr>
    <w:rPr>
      <w:rFonts w:ascii="Arial" w:hAnsi="Arial"/>
      <w:caps/>
      <w:sz w:val="16"/>
    </w:rPr>
  </w:style>
  <w:style w:type="paragraph" w:customStyle="1" w:styleId="TitlePageSubheading">
    <w:name w:val="Title Page Subheading"/>
    <w:basedOn w:val="Normal"/>
    <w:rsid w:val="0022751B"/>
    <w:pPr>
      <w:spacing w:before="120"/>
      <w:ind w:left="2160"/>
    </w:pPr>
    <w:rPr>
      <w:rFonts w:cs="Arial"/>
      <w:b/>
      <w:bCs/>
      <w:color w:val="808080"/>
      <w:sz w:val="32"/>
      <w:lang w:val="en-US"/>
    </w:rPr>
  </w:style>
  <w:style w:type="paragraph" w:customStyle="1" w:styleId="TitlePageHeading">
    <w:name w:val="Title Page Heading"/>
    <w:basedOn w:val="Normal"/>
    <w:rsid w:val="0022751B"/>
    <w:pPr>
      <w:spacing w:before="120"/>
      <w:ind w:left="2160"/>
    </w:pPr>
    <w:rPr>
      <w:b/>
      <w:sz w:val="36"/>
      <w:szCs w:val="36"/>
      <w:lang w:val="en-US"/>
    </w:rPr>
  </w:style>
  <w:style w:type="paragraph" w:customStyle="1" w:styleId="TitleDocumentInfo">
    <w:name w:val="Title Document Info"/>
    <w:basedOn w:val="Normal"/>
    <w:rsid w:val="0022751B"/>
    <w:pPr>
      <w:spacing w:before="120"/>
      <w:ind w:left="2160"/>
    </w:pPr>
    <w:rPr>
      <w:rFonts w:cs="Arial"/>
      <w:b/>
      <w:bCs/>
      <w:sz w:val="24"/>
    </w:rPr>
  </w:style>
  <w:style w:type="character" w:styleId="FollowedHyperlink">
    <w:name w:val="FollowedHyperlink"/>
    <w:basedOn w:val="DefaultParagraphFont"/>
    <w:uiPriority w:val="99"/>
    <w:rsid w:val="00720F48"/>
    <w:rPr>
      <w:rFonts w:cs="Times New Roman"/>
      <w:color w:val="800080"/>
      <w:u w:val="single"/>
    </w:rPr>
  </w:style>
  <w:style w:type="paragraph" w:styleId="BodyText">
    <w:name w:val="Body Text"/>
    <w:basedOn w:val="Normal"/>
    <w:link w:val="BodyTextChar"/>
    <w:uiPriority w:val="99"/>
    <w:rsid w:val="00720F48"/>
    <w:rPr>
      <w:rFonts w:ascii="Arial" w:hAnsi="Arial"/>
    </w:rPr>
  </w:style>
  <w:style w:type="character" w:customStyle="1" w:styleId="AdminTitle">
    <w:name w:val="AdminTitle"/>
    <w:basedOn w:val="DefaultParagraphFont"/>
    <w:uiPriority w:val="99"/>
    <w:rsid w:val="00175338"/>
    <w:rPr>
      <w:rFonts w:cs="Times New Roman"/>
      <w:b/>
      <w:bCs/>
      <w:color w:val="FFFFFF"/>
      <w:sz w:val="18"/>
      <w:szCs w:val="18"/>
    </w:rPr>
  </w:style>
  <w:style w:type="paragraph" w:customStyle="1" w:styleId="Legal">
    <w:name w:val="Legal"/>
    <w:basedOn w:val="Normal"/>
    <w:uiPriority w:val="99"/>
    <w:rsid w:val="00175338"/>
    <w:rPr>
      <w:rFonts w:cs="Arial"/>
      <w:sz w:val="18"/>
      <w:szCs w:val="18"/>
    </w:rPr>
  </w:style>
  <w:style w:type="table" w:customStyle="1" w:styleId="AdminTable">
    <w:name w:val="Admin Table"/>
    <w:rsid w:val="00175338"/>
    <w:rPr>
      <w:rFonts w:ascii="Arial" w:hAnsi="Arial"/>
      <w:sz w:val="18"/>
      <w:lang w:val="ru-RU" w:eastAsia="ru-RU"/>
    </w:rPr>
    <w:tblPr>
      <w:tblInd w:w="0" w:type="dxa"/>
      <w:tblBorders>
        <w:top w:val="single" w:sz="4" w:space="0" w:color="0A3376"/>
        <w:left w:val="single" w:sz="4" w:space="0" w:color="0A3376"/>
        <w:bottom w:val="single" w:sz="4" w:space="0" w:color="0A3376"/>
        <w:right w:val="single" w:sz="4" w:space="0" w:color="0A3376"/>
        <w:insideH w:val="dotted" w:sz="4" w:space="0" w:color="0A3376"/>
        <w:insideV w:val="dotted" w:sz="4" w:space="0" w:color="0A3376"/>
      </w:tblBorders>
      <w:tblCellMar>
        <w:top w:w="0" w:type="dxa"/>
        <w:left w:w="108" w:type="dxa"/>
        <w:bottom w:w="0" w:type="dxa"/>
        <w:right w:w="108" w:type="dxa"/>
      </w:tblCellMar>
    </w:tblPr>
  </w:style>
  <w:style w:type="character" w:customStyle="1" w:styleId="DocumentControlTitles">
    <w:name w:val="Document Control Titles"/>
    <w:basedOn w:val="DefaultParagraphFont"/>
    <w:uiPriority w:val="99"/>
    <w:rsid w:val="0022751B"/>
    <w:rPr>
      <w:rFonts w:ascii="Arial" w:hAnsi="Arial" w:cs="Times New Roman"/>
      <w:b/>
      <w:bCs/>
      <w:color w:val="003399"/>
      <w:sz w:val="20"/>
    </w:rPr>
  </w:style>
  <w:style w:type="paragraph" w:styleId="TOC1">
    <w:name w:val="toc 1"/>
    <w:basedOn w:val="Normal"/>
    <w:next w:val="Normal"/>
    <w:autoRedefine/>
    <w:uiPriority w:val="39"/>
    <w:rsid w:val="00E01119"/>
    <w:pPr>
      <w:tabs>
        <w:tab w:val="left" w:pos="480"/>
        <w:tab w:val="right" w:leader="dot" w:pos="9530"/>
      </w:tabs>
      <w:spacing w:after="200"/>
    </w:pPr>
    <w:rPr>
      <w:rFonts w:ascii="Cambria" w:hAnsi="Cambria"/>
      <w:b/>
      <w:noProof/>
      <w:color w:val="133376"/>
      <w:sz w:val="24"/>
    </w:rPr>
  </w:style>
  <w:style w:type="paragraph" w:styleId="TOC2">
    <w:name w:val="toc 2"/>
    <w:basedOn w:val="Normal"/>
    <w:next w:val="Normal"/>
    <w:autoRedefine/>
    <w:uiPriority w:val="39"/>
    <w:rsid w:val="00730AE5"/>
    <w:pPr>
      <w:tabs>
        <w:tab w:val="left" w:pos="960"/>
        <w:tab w:val="right" w:leader="dot" w:pos="9530"/>
      </w:tabs>
      <w:spacing w:after="200"/>
      <w:ind w:left="480" w:right="23"/>
    </w:pPr>
    <w:rPr>
      <w:rFonts w:ascii="Cambria" w:hAnsi="Cambria"/>
      <w:b/>
    </w:rPr>
  </w:style>
  <w:style w:type="paragraph" w:styleId="TOC3">
    <w:name w:val="toc 3"/>
    <w:basedOn w:val="Normal"/>
    <w:next w:val="Normal"/>
    <w:autoRedefine/>
    <w:uiPriority w:val="39"/>
    <w:rsid w:val="00E01119"/>
    <w:pPr>
      <w:tabs>
        <w:tab w:val="left" w:pos="1440"/>
        <w:tab w:val="right" w:leader="dot" w:pos="9530"/>
      </w:tabs>
      <w:spacing w:after="200"/>
      <w:ind w:left="960"/>
    </w:pPr>
    <w:rPr>
      <w:rFonts w:ascii="Cambria" w:hAnsi="Cambria"/>
      <w:sz w:val="18"/>
    </w:rPr>
  </w:style>
  <w:style w:type="character" w:styleId="PageNumber">
    <w:name w:val="page number"/>
    <w:basedOn w:val="DefaultParagraphFont"/>
    <w:uiPriority w:val="99"/>
    <w:rsid w:val="00720F48"/>
    <w:rPr>
      <w:rFonts w:cs="Times New Roman"/>
    </w:rPr>
  </w:style>
  <w:style w:type="paragraph" w:customStyle="1" w:styleId="ContactPerson">
    <w:name w:val="Contact Person"/>
    <w:basedOn w:val="Normal"/>
    <w:rsid w:val="00175338"/>
    <w:pPr>
      <w:spacing w:after="0"/>
    </w:pPr>
  </w:style>
  <w:style w:type="character" w:styleId="Hyperlink">
    <w:name w:val="Hyperlink"/>
    <w:basedOn w:val="DefaultParagraphFont"/>
    <w:uiPriority w:val="99"/>
    <w:rsid w:val="00720F48"/>
    <w:rPr>
      <w:rFonts w:cs="Times New Roman"/>
      <w:color w:val="0000FF"/>
      <w:u w:val="single"/>
    </w:rPr>
  </w:style>
  <w:style w:type="paragraph" w:customStyle="1" w:styleId="TableBody">
    <w:name w:val="Table Body"/>
    <w:basedOn w:val="Normal"/>
    <w:link w:val="TableBodyChar"/>
    <w:autoRedefine/>
    <w:rsid w:val="00F82A5B"/>
    <w:rPr>
      <w:sz w:val="20"/>
      <w:szCs w:val="20"/>
      <w:lang w:eastAsia="en-GB"/>
    </w:rPr>
  </w:style>
  <w:style w:type="paragraph" w:customStyle="1" w:styleId="TableHead">
    <w:name w:val="Table Head"/>
    <w:basedOn w:val="TableBody"/>
    <w:rsid w:val="00720F48"/>
    <w:rPr>
      <w:b/>
    </w:rPr>
  </w:style>
  <w:style w:type="paragraph" w:customStyle="1" w:styleId="MainTitle">
    <w:name w:val="Main Title"/>
    <w:basedOn w:val="Header"/>
    <w:rsid w:val="00720F48"/>
    <w:pPr>
      <w:suppressAutoHyphens/>
      <w:spacing w:before="100" w:beforeAutospacing="1" w:after="100" w:afterAutospacing="1"/>
      <w:outlineLvl w:val="0"/>
    </w:pPr>
    <w:rPr>
      <w:b/>
      <w:caps w:val="0"/>
      <w:color w:val="133376"/>
      <w:sz w:val="72"/>
    </w:rPr>
  </w:style>
  <w:style w:type="paragraph" w:customStyle="1" w:styleId="CoverAdmin">
    <w:name w:val="Cover Admin"/>
    <w:basedOn w:val="Normal"/>
    <w:rsid w:val="00720F48"/>
    <w:pPr>
      <w:widowControl w:val="0"/>
      <w:spacing w:before="120"/>
      <w:jc w:val="both"/>
      <w:outlineLvl w:val="0"/>
    </w:pPr>
    <w:rPr>
      <w:rFonts w:ascii="Arial" w:hAnsi="Arial"/>
      <w:b/>
      <w:color w:val="133376"/>
      <w:spacing w:val="-15"/>
      <w:kern w:val="28"/>
      <w:sz w:val="24"/>
      <w:szCs w:val="20"/>
    </w:rPr>
  </w:style>
  <w:style w:type="paragraph" w:styleId="BodyTextIndent">
    <w:name w:val="Body Text Indent"/>
    <w:basedOn w:val="Normal"/>
    <w:link w:val="BodyTextIndentChar"/>
    <w:uiPriority w:val="99"/>
    <w:rsid w:val="00720F48"/>
    <w:pPr>
      <w:ind w:left="283"/>
    </w:pPr>
  </w:style>
  <w:style w:type="paragraph" w:customStyle="1" w:styleId="BodyTextRight">
    <w:name w:val="Body Text Right"/>
    <w:basedOn w:val="Normal"/>
    <w:rsid w:val="00720F48"/>
    <w:pPr>
      <w:spacing w:before="240" w:after="200"/>
      <w:jc w:val="right"/>
      <w:outlineLvl w:val="0"/>
    </w:pPr>
    <w:rPr>
      <w:i/>
      <w:sz w:val="24"/>
    </w:rPr>
  </w:style>
  <w:style w:type="paragraph" w:customStyle="1" w:styleId="Contents">
    <w:name w:val="Contents"/>
    <w:basedOn w:val="Normal"/>
    <w:autoRedefine/>
    <w:rsid w:val="00321298"/>
    <w:pPr>
      <w:keepNext/>
      <w:pageBreakBefore/>
      <w:spacing w:before="120"/>
      <w:jc w:val="both"/>
      <w:outlineLvl w:val="0"/>
    </w:pPr>
    <w:rPr>
      <w:rFonts w:ascii="Arial" w:hAnsi="Arial"/>
      <w:b/>
      <w:color w:val="133376"/>
      <w:spacing w:val="-15"/>
      <w:kern w:val="28"/>
      <w:sz w:val="48"/>
      <w:szCs w:val="20"/>
    </w:rPr>
  </w:style>
  <w:style w:type="paragraph" w:customStyle="1" w:styleId="CoverSub-Title">
    <w:name w:val="Cover Sub-Title"/>
    <w:basedOn w:val="BodyText"/>
    <w:rsid w:val="00720F48"/>
    <w:pPr>
      <w:spacing w:before="4080" w:after="0"/>
      <w:jc w:val="right"/>
    </w:pPr>
    <w:rPr>
      <w:b/>
      <w:color w:val="000000"/>
      <w:sz w:val="48"/>
      <w:szCs w:val="20"/>
      <w:lang w:val="en-US"/>
    </w:rPr>
  </w:style>
  <w:style w:type="paragraph" w:customStyle="1" w:styleId="CoverSub-Title2">
    <w:name w:val="Cover Sub-Title2"/>
    <w:basedOn w:val="BodyText"/>
    <w:rsid w:val="00720F48"/>
    <w:pPr>
      <w:spacing w:before="500" w:after="480"/>
      <w:jc w:val="right"/>
    </w:pPr>
    <w:rPr>
      <w:i/>
      <w:color w:val="000000"/>
      <w:sz w:val="36"/>
      <w:szCs w:val="20"/>
      <w:lang w:val="en-US"/>
    </w:rPr>
  </w:style>
  <w:style w:type="paragraph" w:customStyle="1" w:styleId="BodyTextBullet">
    <w:name w:val="Body Text Bullet"/>
    <w:basedOn w:val="BodyText"/>
    <w:rsid w:val="00720F48"/>
    <w:pPr>
      <w:numPr>
        <w:numId w:val="7"/>
      </w:numPr>
    </w:pPr>
  </w:style>
  <w:style w:type="character" w:customStyle="1" w:styleId="BoldItalic">
    <w:name w:val="Bold Italic"/>
    <w:basedOn w:val="DefaultParagraphFont"/>
    <w:rsid w:val="00720F48"/>
    <w:rPr>
      <w:rFonts w:cs="Times New Roman"/>
      <w:b/>
      <w:i/>
      <w:color w:val="133376"/>
    </w:rPr>
  </w:style>
  <w:style w:type="paragraph" w:customStyle="1" w:styleId="BodyTextBullet2ndlevel">
    <w:name w:val="Body Text Bullet 2nd level"/>
    <w:basedOn w:val="BodyTextBullet"/>
    <w:rsid w:val="00720F48"/>
    <w:pPr>
      <w:numPr>
        <w:numId w:val="0"/>
      </w:numPr>
    </w:pPr>
  </w:style>
  <w:style w:type="paragraph" w:customStyle="1" w:styleId="Text">
    <w:name w:val="Text"/>
    <w:basedOn w:val="BodyText"/>
    <w:rsid w:val="00720F48"/>
    <w:pPr>
      <w:spacing w:after="240" w:line="240" w:lineRule="atLeast"/>
    </w:pPr>
    <w:rPr>
      <w:kern w:val="20"/>
    </w:rPr>
  </w:style>
  <w:style w:type="paragraph" w:styleId="BlockText">
    <w:name w:val="Block Text"/>
    <w:basedOn w:val="Normal"/>
    <w:uiPriority w:val="99"/>
    <w:rsid w:val="00720F48"/>
    <w:pPr>
      <w:ind w:left="1440" w:right="1440"/>
    </w:pPr>
  </w:style>
  <w:style w:type="paragraph" w:styleId="Index1">
    <w:name w:val="index 1"/>
    <w:basedOn w:val="Normal"/>
    <w:next w:val="Normal"/>
    <w:uiPriority w:val="99"/>
    <w:semiHidden/>
    <w:rsid w:val="00720F48"/>
    <w:pPr>
      <w:ind w:left="200" w:hanging="200"/>
    </w:pPr>
  </w:style>
  <w:style w:type="paragraph" w:styleId="Index2">
    <w:name w:val="index 2"/>
    <w:basedOn w:val="Normal"/>
    <w:next w:val="Normal"/>
    <w:uiPriority w:val="99"/>
    <w:semiHidden/>
    <w:rsid w:val="00720F48"/>
    <w:pPr>
      <w:ind w:left="400" w:hanging="200"/>
    </w:pPr>
  </w:style>
  <w:style w:type="paragraph" w:styleId="Index3">
    <w:name w:val="index 3"/>
    <w:basedOn w:val="Normal"/>
    <w:next w:val="Normal"/>
    <w:uiPriority w:val="99"/>
    <w:semiHidden/>
    <w:rsid w:val="00720F48"/>
    <w:pPr>
      <w:ind w:left="600" w:hanging="200"/>
    </w:pPr>
  </w:style>
  <w:style w:type="paragraph" w:styleId="Index4">
    <w:name w:val="index 4"/>
    <w:basedOn w:val="Normal"/>
    <w:next w:val="Normal"/>
    <w:uiPriority w:val="99"/>
    <w:semiHidden/>
    <w:rsid w:val="00720F48"/>
    <w:pPr>
      <w:ind w:left="800" w:hanging="200"/>
    </w:pPr>
  </w:style>
  <w:style w:type="paragraph" w:styleId="Index5">
    <w:name w:val="index 5"/>
    <w:basedOn w:val="Normal"/>
    <w:next w:val="Normal"/>
    <w:uiPriority w:val="99"/>
    <w:semiHidden/>
    <w:rsid w:val="00720F48"/>
    <w:pPr>
      <w:ind w:left="1000" w:hanging="200"/>
    </w:pPr>
  </w:style>
  <w:style w:type="paragraph" w:styleId="Index6">
    <w:name w:val="index 6"/>
    <w:basedOn w:val="Normal"/>
    <w:next w:val="Normal"/>
    <w:uiPriority w:val="99"/>
    <w:semiHidden/>
    <w:rsid w:val="00720F48"/>
    <w:pPr>
      <w:ind w:left="1200" w:hanging="200"/>
    </w:pPr>
  </w:style>
  <w:style w:type="paragraph" w:styleId="Index7">
    <w:name w:val="index 7"/>
    <w:basedOn w:val="Normal"/>
    <w:next w:val="Normal"/>
    <w:uiPriority w:val="99"/>
    <w:semiHidden/>
    <w:rsid w:val="00720F48"/>
    <w:pPr>
      <w:ind w:left="1400" w:hanging="200"/>
    </w:pPr>
  </w:style>
  <w:style w:type="paragraph" w:styleId="Index8">
    <w:name w:val="index 8"/>
    <w:basedOn w:val="Normal"/>
    <w:next w:val="Normal"/>
    <w:uiPriority w:val="99"/>
    <w:semiHidden/>
    <w:rsid w:val="00720F48"/>
    <w:pPr>
      <w:ind w:left="1600" w:hanging="200"/>
    </w:pPr>
  </w:style>
  <w:style w:type="paragraph" w:styleId="Index9">
    <w:name w:val="index 9"/>
    <w:basedOn w:val="Normal"/>
    <w:next w:val="Normal"/>
    <w:uiPriority w:val="99"/>
    <w:semiHidden/>
    <w:rsid w:val="00720F48"/>
    <w:pPr>
      <w:ind w:left="1800" w:hanging="200"/>
    </w:pPr>
  </w:style>
  <w:style w:type="paragraph" w:styleId="IndexHeading">
    <w:name w:val="index heading"/>
    <w:basedOn w:val="Normal"/>
    <w:next w:val="Index1"/>
    <w:uiPriority w:val="99"/>
    <w:semiHidden/>
    <w:rsid w:val="00720F48"/>
    <w:rPr>
      <w:rFonts w:ascii="Arial" w:hAnsi="Arial" w:cs="Arial"/>
      <w:b/>
      <w:bCs/>
    </w:rPr>
  </w:style>
  <w:style w:type="paragraph" w:customStyle="1" w:styleId="AppendixHeading">
    <w:name w:val="Appendix Heading"/>
    <w:basedOn w:val="BodyText"/>
    <w:rsid w:val="00720F48"/>
    <w:pPr>
      <w:pageBreakBefore/>
      <w:numPr>
        <w:numId w:val="2"/>
      </w:numPr>
      <w:tabs>
        <w:tab w:val="left" w:pos="2268"/>
      </w:tabs>
    </w:pPr>
    <w:rPr>
      <w:b/>
      <w:caps/>
      <w:color w:val="000080"/>
      <w:sz w:val="32"/>
    </w:rPr>
  </w:style>
  <w:style w:type="table" w:styleId="TableProfessional">
    <w:name w:val="Table Professional"/>
    <w:basedOn w:val="TableNormal"/>
    <w:uiPriority w:val="99"/>
    <w:rsid w:val="00720F48"/>
    <w:rPr>
      <w:lang w:val="ru-RU" w:eastAsia="ru-RU"/>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paragraph" w:customStyle="1" w:styleId="Table">
    <w:name w:val="Table"/>
    <w:basedOn w:val="Text"/>
    <w:rsid w:val="00720F48"/>
    <w:pPr>
      <w:suppressAutoHyphens/>
      <w:spacing w:after="120"/>
    </w:pPr>
    <w:rPr>
      <w:kern w:val="1"/>
      <w:sz w:val="16"/>
      <w:szCs w:val="20"/>
      <w:lang w:eastAsia="en-GB"/>
    </w:rPr>
  </w:style>
  <w:style w:type="paragraph" w:customStyle="1" w:styleId="TableBullet">
    <w:name w:val="Table_Bullet"/>
    <w:rsid w:val="00720F48"/>
    <w:pPr>
      <w:numPr>
        <w:numId w:val="6"/>
      </w:numPr>
      <w:spacing w:after="120"/>
    </w:pPr>
    <w:rPr>
      <w:rFonts w:ascii="Arial" w:hAnsi="Arial"/>
      <w:iCs/>
      <w:sz w:val="16"/>
      <w:szCs w:val="16"/>
    </w:rPr>
  </w:style>
  <w:style w:type="paragraph" w:styleId="BalloonText">
    <w:name w:val="Balloon Text"/>
    <w:basedOn w:val="Normal"/>
    <w:link w:val="BalloonTextChar"/>
    <w:uiPriority w:val="99"/>
    <w:semiHidden/>
    <w:rsid w:val="00720F48"/>
    <w:rPr>
      <w:rFonts w:ascii="Tahoma" w:hAnsi="Tahoma" w:cs="Tahoma"/>
      <w:sz w:val="16"/>
      <w:szCs w:val="16"/>
    </w:rPr>
  </w:style>
  <w:style w:type="table" w:styleId="TableGrid">
    <w:name w:val="Table Grid"/>
    <w:basedOn w:val="TableNormal"/>
    <w:uiPriority w:val="99"/>
    <w:rsid w:val="00720F48"/>
    <w:pPr>
      <w:spacing w:after="120"/>
    </w:pPr>
    <w:rPr>
      <w:lang w:val="ru-RU"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720F48"/>
    <w:pPr>
      <w:spacing w:before="100" w:beforeAutospacing="1" w:after="100" w:afterAutospacing="1"/>
    </w:pPr>
    <w:rPr>
      <w:rFonts w:ascii="Verdana" w:hAnsi="Verdana"/>
      <w:sz w:val="24"/>
      <w:lang w:val="en-US"/>
    </w:rPr>
  </w:style>
  <w:style w:type="paragraph" w:customStyle="1" w:styleId="TableText">
    <w:name w:val="Table Text"/>
    <w:rsid w:val="00720F48"/>
    <w:pPr>
      <w:widowControl w:val="0"/>
      <w:overflowPunct w:val="0"/>
      <w:autoSpaceDE w:val="0"/>
      <w:autoSpaceDN w:val="0"/>
      <w:adjustRightInd w:val="0"/>
      <w:spacing w:before="22" w:line="215" w:lineRule="atLeast"/>
      <w:textAlignment w:val="baseline"/>
    </w:pPr>
    <w:rPr>
      <w:rFonts w:ascii="Times" w:hAnsi="Times"/>
    </w:rPr>
  </w:style>
  <w:style w:type="paragraph" w:styleId="CommentText">
    <w:name w:val="annotation text"/>
    <w:basedOn w:val="Normal"/>
    <w:link w:val="CommentTextChar"/>
    <w:rsid w:val="00720F48"/>
    <w:pPr>
      <w:overflowPunct w:val="0"/>
      <w:autoSpaceDE w:val="0"/>
      <w:autoSpaceDN w:val="0"/>
      <w:adjustRightInd w:val="0"/>
      <w:spacing w:after="0"/>
      <w:textAlignment w:val="baseline"/>
    </w:pPr>
    <w:rPr>
      <w:szCs w:val="20"/>
      <w:lang w:val="en-US"/>
    </w:rPr>
  </w:style>
  <w:style w:type="character" w:styleId="CommentReference">
    <w:name w:val="annotation reference"/>
    <w:basedOn w:val="DefaultParagraphFont"/>
    <w:semiHidden/>
    <w:rsid w:val="00720F48"/>
    <w:rPr>
      <w:rFonts w:cs="Times New Roman"/>
      <w:sz w:val="16"/>
    </w:rPr>
  </w:style>
  <w:style w:type="table" w:styleId="TableColumns1">
    <w:name w:val="Table Columns 1"/>
    <w:basedOn w:val="TableNormal"/>
    <w:uiPriority w:val="99"/>
    <w:rsid w:val="00720F48"/>
    <w:pPr>
      <w:spacing w:after="120"/>
    </w:pPr>
    <w:rPr>
      <w:b/>
      <w:bCs/>
      <w:lang w:val="ru-RU" w:eastAsia="ru-RU"/>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BodyTextNumbered">
    <w:name w:val="Body Text Numbered"/>
    <w:basedOn w:val="BodyText"/>
    <w:rsid w:val="00720F48"/>
    <w:pPr>
      <w:numPr>
        <w:numId w:val="3"/>
      </w:numPr>
    </w:pPr>
  </w:style>
  <w:style w:type="paragraph" w:customStyle="1" w:styleId="Parameter">
    <w:name w:val="Parameter"/>
    <w:basedOn w:val="BodyText"/>
    <w:rsid w:val="00720F48"/>
    <w:rPr>
      <w:i/>
      <w:lang w:val="en-US"/>
    </w:rPr>
  </w:style>
  <w:style w:type="paragraph" w:styleId="TOC4">
    <w:name w:val="toc 4"/>
    <w:basedOn w:val="Normal"/>
    <w:next w:val="Normal"/>
    <w:autoRedefine/>
    <w:uiPriority w:val="39"/>
    <w:rsid w:val="00E01119"/>
    <w:pPr>
      <w:ind w:left="600"/>
    </w:pPr>
  </w:style>
  <w:style w:type="paragraph" w:customStyle="1" w:styleId="ReturnAddress">
    <w:name w:val="Return Address"/>
    <w:basedOn w:val="Normal"/>
    <w:rsid w:val="00F667A1"/>
    <w:pPr>
      <w:spacing w:after="0"/>
      <w:jc w:val="center"/>
    </w:pPr>
    <w:rPr>
      <w:rFonts w:ascii="Times New Roman" w:hAnsi="Times New Roman"/>
      <w:spacing w:val="-3"/>
      <w:lang w:val="en-US"/>
    </w:rPr>
  </w:style>
  <w:style w:type="paragraph" w:customStyle="1" w:styleId="Tablehorizontaltitle">
    <w:name w:val="Table horizontal title"/>
    <w:basedOn w:val="Normal"/>
    <w:autoRedefine/>
    <w:rsid w:val="00720F48"/>
    <w:pPr>
      <w:spacing w:after="100" w:line="220" w:lineRule="atLeast"/>
      <w:ind w:left="113" w:right="113"/>
    </w:pPr>
    <w:rPr>
      <w:rFonts w:ascii="Arial" w:hAnsi="Arial"/>
      <w:b/>
      <w:color w:val="FFFFFF"/>
      <w:sz w:val="16"/>
    </w:rPr>
  </w:style>
  <w:style w:type="paragraph" w:customStyle="1" w:styleId="Tablewhitetitle">
    <w:name w:val="Table white title"/>
    <w:basedOn w:val="Normal"/>
    <w:autoRedefine/>
    <w:rsid w:val="00720F48"/>
    <w:pPr>
      <w:spacing w:after="200" w:line="220" w:lineRule="atLeast"/>
      <w:ind w:left="100" w:right="100"/>
    </w:pPr>
    <w:rPr>
      <w:rFonts w:ascii="Arial Narrow" w:hAnsi="Arial Narrow"/>
      <w:b/>
      <w:color w:val="FFFFFF"/>
      <w:sz w:val="16"/>
    </w:rPr>
  </w:style>
  <w:style w:type="paragraph" w:customStyle="1" w:styleId="xl22">
    <w:name w:val="xl22"/>
    <w:basedOn w:val="Normal"/>
    <w:rsid w:val="00720F48"/>
    <w:pPr>
      <w:spacing w:before="100" w:beforeAutospacing="1" w:after="100" w:afterAutospacing="1"/>
      <w:textAlignment w:val="center"/>
    </w:pPr>
    <w:rPr>
      <w:b/>
      <w:bCs/>
      <w:sz w:val="18"/>
      <w:szCs w:val="18"/>
      <w:lang w:val="en-US"/>
    </w:rPr>
  </w:style>
  <w:style w:type="paragraph" w:customStyle="1" w:styleId="xl23">
    <w:name w:val="xl23"/>
    <w:basedOn w:val="Normal"/>
    <w:rsid w:val="00720F48"/>
    <w:pPr>
      <w:shd w:val="clear" w:color="C0C0C0" w:fill="C0C0C0"/>
      <w:spacing w:before="100" w:beforeAutospacing="1" w:after="100" w:afterAutospacing="1"/>
      <w:textAlignment w:val="center"/>
    </w:pPr>
    <w:rPr>
      <w:b/>
      <w:bCs/>
      <w:szCs w:val="20"/>
      <w:lang w:val="en-US"/>
    </w:rPr>
  </w:style>
  <w:style w:type="paragraph" w:customStyle="1" w:styleId="xl24">
    <w:name w:val="xl24"/>
    <w:basedOn w:val="Normal"/>
    <w:rsid w:val="00720F48"/>
    <w:pPr>
      <w:spacing w:before="100" w:beforeAutospacing="1" w:after="100" w:afterAutospacing="1"/>
      <w:textAlignment w:val="center"/>
    </w:pPr>
    <w:rPr>
      <w:rFonts w:ascii="Arial" w:hAnsi="Arial" w:cs="Arial"/>
      <w:szCs w:val="20"/>
      <w:lang w:val="en-US"/>
    </w:rPr>
  </w:style>
  <w:style w:type="paragraph" w:customStyle="1" w:styleId="xl25">
    <w:name w:val="xl25"/>
    <w:basedOn w:val="Normal"/>
    <w:rsid w:val="00720F48"/>
    <w:pPr>
      <w:spacing w:before="100" w:beforeAutospacing="1" w:after="100" w:afterAutospacing="1"/>
      <w:textAlignment w:val="center"/>
    </w:pPr>
    <w:rPr>
      <w:sz w:val="18"/>
      <w:szCs w:val="18"/>
      <w:lang w:val="en-US"/>
    </w:rPr>
  </w:style>
  <w:style w:type="paragraph" w:customStyle="1" w:styleId="xl26">
    <w:name w:val="xl26"/>
    <w:basedOn w:val="Normal"/>
    <w:rsid w:val="00720F48"/>
    <w:pPr>
      <w:spacing w:before="100" w:beforeAutospacing="1" w:after="100" w:afterAutospacing="1"/>
      <w:textAlignment w:val="center"/>
    </w:pPr>
    <w:rPr>
      <w:szCs w:val="20"/>
      <w:lang w:val="en-US"/>
    </w:rPr>
  </w:style>
  <w:style w:type="paragraph" w:customStyle="1" w:styleId="xl27">
    <w:name w:val="xl27"/>
    <w:basedOn w:val="Normal"/>
    <w:rsid w:val="00720F48"/>
    <w:pPr>
      <w:spacing w:before="100" w:beforeAutospacing="1" w:after="100" w:afterAutospacing="1"/>
      <w:textAlignment w:val="center"/>
    </w:pPr>
    <w:rPr>
      <w:rFonts w:ascii="Arial" w:hAnsi="Arial" w:cs="Arial"/>
      <w:szCs w:val="20"/>
      <w:lang w:val="en-US"/>
    </w:rPr>
  </w:style>
  <w:style w:type="paragraph" w:customStyle="1" w:styleId="xl28">
    <w:name w:val="xl28"/>
    <w:basedOn w:val="Normal"/>
    <w:rsid w:val="00720F48"/>
    <w:pPr>
      <w:spacing w:before="100" w:beforeAutospacing="1" w:after="100" w:afterAutospacing="1"/>
      <w:textAlignment w:val="center"/>
    </w:pPr>
    <w:rPr>
      <w:sz w:val="18"/>
      <w:szCs w:val="18"/>
      <w:lang w:val="en-US"/>
    </w:rPr>
  </w:style>
  <w:style w:type="paragraph" w:customStyle="1" w:styleId="xl29">
    <w:name w:val="xl29"/>
    <w:basedOn w:val="Normal"/>
    <w:rsid w:val="00720F48"/>
    <w:pPr>
      <w:spacing w:before="100" w:beforeAutospacing="1" w:after="100" w:afterAutospacing="1"/>
      <w:textAlignment w:val="center"/>
    </w:pPr>
    <w:rPr>
      <w:szCs w:val="20"/>
      <w:lang w:val="en-US"/>
    </w:rPr>
  </w:style>
  <w:style w:type="character" w:styleId="PlaceholderText">
    <w:name w:val="Placeholder Text"/>
    <w:basedOn w:val="DefaultParagraphFont"/>
    <w:uiPriority w:val="99"/>
    <w:semiHidden/>
    <w:rsid w:val="003C7187"/>
    <w:rPr>
      <w:rFonts w:cs="Times New Roman"/>
      <w:color w:val="808080"/>
    </w:rPr>
  </w:style>
  <w:style w:type="paragraph" w:styleId="ListParagraph">
    <w:name w:val="List Paragraph"/>
    <w:basedOn w:val="Normal"/>
    <w:link w:val="ListParagraphChar"/>
    <w:uiPriority w:val="34"/>
    <w:qFormat/>
    <w:rsid w:val="00EF58EB"/>
    <w:pPr>
      <w:ind w:left="720"/>
      <w:contextualSpacing/>
    </w:pPr>
  </w:style>
  <w:style w:type="paragraph" w:customStyle="1" w:styleId="CellBody">
    <w:name w:val="Cell Body"/>
    <w:basedOn w:val="Normal"/>
    <w:link w:val="CellBodyChar"/>
    <w:qFormat/>
    <w:rsid w:val="00641EA9"/>
    <w:rPr>
      <w:sz w:val="20"/>
      <w:szCs w:val="20"/>
    </w:rPr>
  </w:style>
  <w:style w:type="paragraph" w:customStyle="1" w:styleId="CellHeader">
    <w:name w:val="Cell Header"/>
    <w:basedOn w:val="CellBody"/>
    <w:link w:val="CellHeaderChar"/>
    <w:qFormat/>
    <w:rsid w:val="00641EA9"/>
    <w:rPr>
      <w:b/>
    </w:rPr>
  </w:style>
  <w:style w:type="character" w:customStyle="1" w:styleId="CellBodyChar">
    <w:name w:val="Cell Body Char"/>
    <w:basedOn w:val="DefaultParagraphFont"/>
    <w:link w:val="CellBody"/>
    <w:locked/>
    <w:rsid w:val="00641EA9"/>
    <w:rPr>
      <w:rFonts w:ascii="Calibri" w:hAnsi="Calibri" w:cs="Times New Roman"/>
      <w:lang w:eastAsia="en-US"/>
    </w:rPr>
  </w:style>
  <w:style w:type="character" w:customStyle="1" w:styleId="CellHeaderChar">
    <w:name w:val="Cell Header Char"/>
    <w:basedOn w:val="CellBodyChar"/>
    <w:link w:val="CellHeader"/>
    <w:locked/>
    <w:rsid w:val="00641EA9"/>
    <w:rPr>
      <w:rFonts w:ascii="Calibri" w:hAnsi="Calibri" w:cs="Times New Roman"/>
      <w:b/>
      <w:lang w:eastAsia="en-US"/>
    </w:rPr>
  </w:style>
  <w:style w:type="paragraph" w:styleId="TOC9">
    <w:name w:val="toc 9"/>
    <w:basedOn w:val="Normal"/>
    <w:next w:val="Normal"/>
    <w:autoRedefine/>
    <w:uiPriority w:val="39"/>
    <w:rsid w:val="00E01119"/>
    <w:pPr>
      <w:spacing w:after="100"/>
      <w:ind w:left="1760"/>
    </w:pPr>
  </w:style>
  <w:style w:type="character" w:customStyle="1" w:styleId="FooterChar">
    <w:name w:val="Footer Char"/>
    <w:basedOn w:val="DefaultParagraphFont"/>
    <w:link w:val="Footer"/>
    <w:uiPriority w:val="99"/>
    <w:locked/>
    <w:rsid w:val="00475E45"/>
    <w:rPr>
      <w:rFonts w:ascii="Arial" w:hAnsi="Arial" w:cs="Times New Roman"/>
      <w:caps/>
      <w:sz w:val="24"/>
      <w:szCs w:val="24"/>
      <w:lang w:eastAsia="en-US"/>
    </w:rPr>
  </w:style>
  <w:style w:type="character" w:customStyle="1" w:styleId="HeaderChar">
    <w:name w:val="Header Char"/>
    <w:basedOn w:val="DefaultParagraphFont"/>
    <w:link w:val="Header"/>
    <w:uiPriority w:val="99"/>
    <w:locked/>
    <w:rsid w:val="00A63799"/>
    <w:rPr>
      <w:rFonts w:ascii="Arial" w:hAnsi="Arial" w:cs="Times New Roman"/>
      <w:caps/>
      <w:sz w:val="24"/>
      <w:szCs w:val="24"/>
      <w:lang w:eastAsia="en-US"/>
    </w:rPr>
  </w:style>
  <w:style w:type="paragraph" w:customStyle="1" w:styleId="Level1Bullet">
    <w:name w:val="Level 1 Bullet"/>
    <w:basedOn w:val="Normal"/>
    <w:rsid w:val="00492BE9"/>
    <w:pPr>
      <w:numPr>
        <w:numId w:val="8"/>
      </w:numPr>
    </w:pPr>
    <w:rPr>
      <w:rFonts w:ascii="Times New Roman" w:hAnsi="Times New Roman"/>
      <w:sz w:val="24"/>
    </w:rPr>
  </w:style>
  <w:style w:type="paragraph" w:customStyle="1" w:styleId="DocsText">
    <w:name w:val="Docs Text"/>
    <w:basedOn w:val="Normal"/>
    <w:autoRedefine/>
    <w:rsid w:val="00492BE9"/>
    <w:pPr>
      <w:numPr>
        <w:ilvl w:val="1"/>
        <w:numId w:val="8"/>
      </w:numPr>
      <w:autoSpaceDE w:val="0"/>
      <w:autoSpaceDN w:val="0"/>
      <w:spacing w:before="120"/>
      <w:ind w:left="578"/>
    </w:pPr>
    <w:rPr>
      <w:rFonts w:ascii="Times New Roman" w:hAnsi="Times New Roman"/>
      <w:spacing w:val="-6"/>
      <w:w w:val="103"/>
      <w:sz w:val="24"/>
      <w:lang w:val="en-US"/>
    </w:rPr>
  </w:style>
  <w:style w:type="paragraph" w:customStyle="1" w:styleId="BodyTextBullet0">
    <w:name w:val="BodyText Bullet"/>
    <w:basedOn w:val="ListParagraph"/>
    <w:link w:val="BodyTextBulletChar"/>
    <w:uiPriority w:val="99"/>
    <w:qFormat/>
    <w:rsid w:val="00FB0C6B"/>
    <w:pPr>
      <w:ind w:left="0"/>
      <w:contextualSpacing w:val="0"/>
    </w:pPr>
  </w:style>
  <w:style w:type="character" w:customStyle="1" w:styleId="ListParagraphChar">
    <w:name w:val="List Paragraph Char"/>
    <w:basedOn w:val="DefaultParagraphFont"/>
    <w:link w:val="ListParagraph"/>
    <w:uiPriority w:val="34"/>
    <w:locked/>
    <w:rsid w:val="00805E67"/>
    <w:rPr>
      <w:rFonts w:ascii="Calibri" w:hAnsi="Calibri" w:cs="Times New Roman"/>
      <w:sz w:val="24"/>
      <w:szCs w:val="24"/>
      <w:lang w:eastAsia="en-US"/>
    </w:rPr>
  </w:style>
  <w:style w:type="character" w:customStyle="1" w:styleId="BodyTextBulletChar">
    <w:name w:val="BodyText Bullet Char"/>
    <w:basedOn w:val="ListParagraphChar"/>
    <w:link w:val="BodyTextBullet0"/>
    <w:uiPriority w:val="99"/>
    <w:locked/>
    <w:rsid w:val="00FB0C6B"/>
    <w:rPr>
      <w:rFonts w:ascii="Calibri" w:hAnsi="Calibri" w:cs="Times New Roman"/>
      <w:sz w:val="24"/>
      <w:szCs w:val="24"/>
      <w:lang w:val="en-GB" w:eastAsia="en-US"/>
    </w:rPr>
  </w:style>
  <w:style w:type="paragraph" w:customStyle="1" w:styleId="BulletwithCheckbox">
    <w:name w:val="Bullet with Checkbox"/>
    <w:basedOn w:val="Normal"/>
    <w:link w:val="BulletwithCheckboxChar"/>
    <w:qFormat/>
    <w:rsid w:val="000B5D53"/>
    <w:pPr>
      <w:numPr>
        <w:ilvl w:val="1"/>
        <w:numId w:val="9"/>
      </w:numPr>
      <w:tabs>
        <w:tab w:val="left" w:pos="1758"/>
      </w:tabs>
      <w:spacing w:before="120" w:after="0"/>
      <w:jc w:val="both"/>
    </w:pPr>
    <w:rPr>
      <w:rFonts w:ascii="Times New Roman" w:hAnsi="Times New Roman"/>
      <w:sz w:val="24"/>
      <w:lang w:val="en-US"/>
    </w:rPr>
  </w:style>
  <w:style w:type="character" w:customStyle="1" w:styleId="BulletwithCheckboxChar">
    <w:name w:val="Bullet with Checkbox Char"/>
    <w:basedOn w:val="DefaultParagraphFont"/>
    <w:link w:val="BulletwithCheckbox"/>
    <w:locked/>
    <w:rsid w:val="000B5D53"/>
    <w:rPr>
      <w:sz w:val="24"/>
      <w:szCs w:val="24"/>
    </w:rPr>
  </w:style>
  <w:style w:type="character" w:customStyle="1" w:styleId="BodyTextChar">
    <w:name w:val="Body Text Char"/>
    <w:basedOn w:val="DefaultParagraphFont"/>
    <w:link w:val="BodyText"/>
    <w:uiPriority w:val="99"/>
    <w:locked/>
    <w:rsid w:val="005B430C"/>
    <w:rPr>
      <w:rFonts w:ascii="Arial" w:hAnsi="Arial" w:cs="Times New Roman"/>
      <w:sz w:val="24"/>
      <w:szCs w:val="24"/>
      <w:lang w:eastAsia="en-US"/>
    </w:rPr>
  </w:style>
  <w:style w:type="paragraph" w:customStyle="1" w:styleId="Definition">
    <w:name w:val="Definition"/>
    <w:basedOn w:val="BodyText"/>
    <w:rsid w:val="00C21635"/>
    <w:pPr>
      <w:spacing w:before="120" w:after="0"/>
      <w:ind w:left="1418"/>
      <w:jc w:val="both"/>
    </w:pPr>
    <w:rPr>
      <w:rFonts w:ascii="Times New Roman" w:hAnsi="Times New Roman"/>
      <w:sz w:val="24"/>
    </w:rPr>
  </w:style>
  <w:style w:type="paragraph" w:styleId="TOC5">
    <w:name w:val="toc 5"/>
    <w:basedOn w:val="Normal"/>
    <w:next w:val="Normal"/>
    <w:autoRedefine/>
    <w:uiPriority w:val="39"/>
    <w:rsid w:val="00D2138B"/>
    <w:pPr>
      <w:spacing w:after="100" w:line="276" w:lineRule="auto"/>
      <w:ind w:left="880"/>
    </w:pPr>
    <w:rPr>
      <w:szCs w:val="22"/>
      <w:lang w:eastAsia="en-GB"/>
    </w:rPr>
  </w:style>
  <w:style w:type="paragraph" w:styleId="TOC6">
    <w:name w:val="toc 6"/>
    <w:basedOn w:val="Normal"/>
    <w:next w:val="Normal"/>
    <w:autoRedefine/>
    <w:uiPriority w:val="39"/>
    <w:rsid w:val="00D2138B"/>
    <w:pPr>
      <w:spacing w:after="100" w:line="276" w:lineRule="auto"/>
      <w:ind w:left="1100"/>
    </w:pPr>
    <w:rPr>
      <w:szCs w:val="22"/>
      <w:lang w:eastAsia="en-GB"/>
    </w:rPr>
  </w:style>
  <w:style w:type="paragraph" w:styleId="TOC7">
    <w:name w:val="toc 7"/>
    <w:basedOn w:val="Normal"/>
    <w:next w:val="Normal"/>
    <w:autoRedefine/>
    <w:uiPriority w:val="39"/>
    <w:rsid w:val="00D2138B"/>
    <w:pPr>
      <w:spacing w:after="100" w:line="276" w:lineRule="auto"/>
      <w:ind w:left="1320"/>
    </w:pPr>
    <w:rPr>
      <w:szCs w:val="22"/>
      <w:lang w:eastAsia="en-GB"/>
    </w:rPr>
  </w:style>
  <w:style w:type="paragraph" w:styleId="TOC8">
    <w:name w:val="toc 8"/>
    <w:basedOn w:val="Normal"/>
    <w:next w:val="Normal"/>
    <w:autoRedefine/>
    <w:uiPriority w:val="39"/>
    <w:rsid w:val="00D2138B"/>
    <w:pPr>
      <w:spacing w:after="100" w:line="276" w:lineRule="auto"/>
      <w:ind w:left="1540"/>
    </w:pPr>
    <w:rPr>
      <w:szCs w:val="22"/>
      <w:lang w:eastAsia="en-GB"/>
    </w:rPr>
  </w:style>
  <w:style w:type="character" w:customStyle="1" w:styleId="Heading1Char">
    <w:name w:val="Heading 1 Char"/>
    <w:aliases w:val="1m Char,Nolist Char,h1 Char,l1 Char,Chapter Char,Sommaire Char"/>
    <w:basedOn w:val="DefaultParagraphFont"/>
    <w:link w:val="Heading1"/>
    <w:uiPriority w:val="99"/>
    <w:locked/>
    <w:rsid w:val="0081450C"/>
    <w:rPr>
      <w:rFonts w:ascii="Cambria" w:hAnsi="Cambria" w:cs="Arial"/>
      <w:b/>
      <w:bCs/>
      <w:color w:val="133376"/>
      <w:kern w:val="32"/>
      <w:sz w:val="32"/>
      <w:szCs w:val="32"/>
      <w:lang w:val="en-GB"/>
    </w:rPr>
  </w:style>
  <w:style w:type="character" w:customStyle="1" w:styleId="TableBodyChar">
    <w:name w:val="Table Body Char"/>
    <w:basedOn w:val="DefaultParagraphFont"/>
    <w:link w:val="TableBody"/>
    <w:locked/>
    <w:rsid w:val="0081450C"/>
    <w:rPr>
      <w:rFonts w:ascii="Calibri" w:hAnsi="Calibri" w:cs="Times New Roman"/>
    </w:rPr>
  </w:style>
  <w:style w:type="paragraph" w:styleId="PlainText">
    <w:name w:val="Plain Text"/>
    <w:basedOn w:val="Normal"/>
    <w:link w:val="PlainTextChar"/>
    <w:uiPriority w:val="99"/>
    <w:rsid w:val="0081450C"/>
    <w:pPr>
      <w:spacing w:after="0"/>
    </w:pPr>
    <w:rPr>
      <w:rFonts w:ascii="Consolas" w:hAnsi="Consolas"/>
      <w:sz w:val="21"/>
      <w:szCs w:val="21"/>
      <w:lang w:val="en-US"/>
    </w:rPr>
  </w:style>
  <w:style w:type="character" w:customStyle="1" w:styleId="PlainTextChar">
    <w:name w:val="Plain Text Char"/>
    <w:basedOn w:val="DefaultParagraphFont"/>
    <w:link w:val="PlainText"/>
    <w:uiPriority w:val="99"/>
    <w:locked/>
    <w:rsid w:val="0081450C"/>
    <w:rPr>
      <w:rFonts w:ascii="Consolas" w:eastAsia="Times New Roman" w:hAnsi="Consolas" w:cs="Times New Roman"/>
      <w:sz w:val="21"/>
      <w:szCs w:val="21"/>
      <w:lang w:val="en-US" w:eastAsia="en-US"/>
    </w:rPr>
  </w:style>
  <w:style w:type="character" w:customStyle="1" w:styleId="CommentTextChar">
    <w:name w:val="Comment Text Char"/>
    <w:basedOn w:val="DefaultParagraphFont"/>
    <w:link w:val="CommentText"/>
    <w:locked/>
    <w:rsid w:val="009A3465"/>
    <w:rPr>
      <w:rFonts w:ascii="Calibri" w:hAnsi="Calibri" w:cs="Times New Roman"/>
      <w:sz w:val="22"/>
      <w:lang w:val="en-US" w:eastAsia="en-US"/>
    </w:rPr>
  </w:style>
  <w:style w:type="paragraph" w:customStyle="1" w:styleId="c1hbullet">
    <w:name w:val="c1hbullet"/>
    <w:basedOn w:val="Normal"/>
    <w:rsid w:val="0074358D"/>
    <w:pPr>
      <w:spacing w:before="100" w:beforeAutospacing="1" w:after="100" w:afterAutospacing="1"/>
    </w:pPr>
    <w:rPr>
      <w:rFonts w:ascii="Times New Roman" w:hAnsi="Times New Roman"/>
      <w:sz w:val="24"/>
      <w:lang w:val="en-US"/>
    </w:rPr>
  </w:style>
  <w:style w:type="paragraph" w:customStyle="1" w:styleId="relatedhead">
    <w:name w:val="relatedhead"/>
    <w:basedOn w:val="Normal"/>
    <w:rsid w:val="00F50090"/>
    <w:pPr>
      <w:spacing w:before="100" w:beforeAutospacing="1" w:after="100" w:afterAutospacing="1"/>
    </w:pPr>
    <w:rPr>
      <w:rFonts w:ascii="Times New Roman" w:hAnsi="Times New Roman"/>
      <w:sz w:val="24"/>
      <w:lang w:val="en-US"/>
    </w:rPr>
  </w:style>
  <w:style w:type="paragraph" w:styleId="Caption">
    <w:name w:val="caption"/>
    <w:basedOn w:val="Normal"/>
    <w:next w:val="Normal"/>
    <w:uiPriority w:val="35"/>
    <w:qFormat/>
    <w:rsid w:val="00563CE1"/>
    <w:rPr>
      <w:b/>
      <w:bCs/>
      <w:sz w:val="20"/>
      <w:szCs w:val="20"/>
    </w:rPr>
  </w:style>
  <w:style w:type="character" w:customStyle="1" w:styleId="Heading4Char">
    <w:name w:val="Heading 4 Char"/>
    <w:aliases w:val="Sub-sub-paragraph Char"/>
    <w:basedOn w:val="DefaultParagraphFont"/>
    <w:link w:val="Heading4"/>
    <w:uiPriority w:val="99"/>
    <w:locked/>
    <w:rsid w:val="000E2484"/>
    <w:rPr>
      <w:rFonts w:ascii="Cambria" w:hAnsi="Cambria"/>
      <w:b/>
      <w:bCs/>
      <w:sz w:val="22"/>
      <w:szCs w:val="28"/>
      <w:lang w:val="en-GB"/>
    </w:rPr>
  </w:style>
  <w:style w:type="paragraph" w:customStyle="1" w:styleId="CellBodyBullet">
    <w:name w:val="Cell Body Bullet"/>
    <w:basedOn w:val="BodyTextBullet0"/>
    <w:link w:val="CellBodyBulletChar"/>
    <w:qFormat/>
    <w:rsid w:val="000E2484"/>
    <w:pPr>
      <w:spacing w:after="60"/>
      <w:ind w:left="357" w:hanging="357"/>
    </w:pPr>
    <w:rPr>
      <w:sz w:val="20"/>
      <w:szCs w:val="20"/>
    </w:rPr>
  </w:style>
  <w:style w:type="character" w:customStyle="1" w:styleId="CellBodyBulletChar">
    <w:name w:val="Cell Body Bullet Char"/>
    <w:basedOn w:val="BodyTextBulletChar"/>
    <w:link w:val="CellBodyBullet"/>
    <w:locked/>
    <w:rsid w:val="000E2484"/>
    <w:rPr>
      <w:rFonts w:ascii="Calibri" w:hAnsi="Calibri" w:cs="Times New Roman"/>
      <w:sz w:val="24"/>
      <w:szCs w:val="24"/>
      <w:lang w:val="en-GB" w:eastAsia="en-US"/>
    </w:rPr>
  </w:style>
  <w:style w:type="character" w:customStyle="1" w:styleId="Heading2Char">
    <w:name w:val="Heading 2 Char"/>
    <w:aliases w:val="2m Char,PARA2 Char,Heading 2 Hidden Char,h2 Char,Paragraph Char"/>
    <w:basedOn w:val="DefaultParagraphFont"/>
    <w:link w:val="Heading2"/>
    <w:uiPriority w:val="99"/>
    <w:locked/>
    <w:rsid w:val="000E2484"/>
    <w:rPr>
      <w:rFonts w:ascii="Cambria" w:hAnsi="Cambria" w:cs="Arial"/>
      <w:b/>
      <w:bCs/>
      <w:iCs/>
      <w:sz w:val="28"/>
      <w:szCs w:val="28"/>
      <w:lang w:val="en-GB"/>
    </w:rPr>
  </w:style>
  <w:style w:type="paragraph" w:customStyle="1" w:styleId="Stylebody1Tahoma">
    <w:name w:val="Style body 1 + Tahoma"/>
    <w:basedOn w:val="Normal"/>
    <w:link w:val="Stylebody1TahomaChar"/>
    <w:rsid w:val="000E2484"/>
    <w:pPr>
      <w:keepLines/>
      <w:spacing w:after="240"/>
      <w:ind w:left="567"/>
      <w:jc w:val="both"/>
    </w:pPr>
    <w:rPr>
      <w:rFonts w:ascii="Book Antiqua" w:hAnsi="Book Antiqua"/>
      <w:lang w:val="en-US"/>
    </w:rPr>
  </w:style>
  <w:style w:type="character" w:customStyle="1" w:styleId="Stylebody1TahomaChar">
    <w:name w:val="Style body 1 + Tahoma Char"/>
    <w:basedOn w:val="DefaultParagraphFont"/>
    <w:link w:val="Stylebody1Tahoma"/>
    <w:locked/>
    <w:rsid w:val="000E2484"/>
    <w:rPr>
      <w:rFonts w:ascii="Book Antiqua" w:hAnsi="Book Antiqua" w:cs="Times New Roman"/>
      <w:sz w:val="24"/>
      <w:szCs w:val="24"/>
    </w:rPr>
  </w:style>
  <w:style w:type="paragraph" w:customStyle="1" w:styleId="Default">
    <w:name w:val="Default"/>
    <w:rsid w:val="00047B44"/>
    <w:pPr>
      <w:autoSpaceDE w:val="0"/>
      <w:autoSpaceDN w:val="0"/>
      <w:adjustRightInd w:val="0"/>
    </w:pPr>
    <w:rPr>
      <w:color w:val="000000"/>
      <w:sz w:val="24"/>
      <w:szCs w:val="24"/>
      <w:lang w:eastAsia="en-GB"/>
    </w:rPr>
  </w:style>
  <w:style w:type="paragraph" w:customStyle="1" w:styleId="Normal11">
    <w:name w:val="Normal 11"/>
    <w:basedOn w:val="Normal"/>
    <w:rsid w:val="002A3F23"/>
    <w:pPr>
      <w:numPr>
        <w:numId w:val="10"/>
      </w:numPr>
      <w:spacing w:after="0"/>
      <w:ind w:hanging="720"/>
      <w:jc w:val="both"/>
    </w:pPr>
    <w:rPr>
      <w:rFonts w:ascii="Times New Roman" w:hAnsi="Times New Roman"/>
      <w:b/>
      <w:bCs/>
      <w:i/>
      <w:iCs/>
      <w:sz w:val="24"/>
      <w:szCs w:val="20"/>
    </w:rPr>
  </w:style>
  <w:style w:type="character" w:customStyle="1" w:styleId="Heading7Char">
    <w:name w:val="Heading 7 Char"/>
    <w:basedOn w:val="DefaultParagraphFont"/>
    <w:link w:val="Heading7"/>
    <w:uiPriority w:val="99"/>
    <w:locked/>
    <w:rsid w:val="00D12B65"/>
    <w:rPr>
      <w:rFonts w:ascii="Calibri" w:hAnsi="Calibri"/>
      <w:sz w:val="24"/>
      <w:szCs w:val="24"/>
      <w:lang w:val="en-GB"/>
    </w:rPr>
  </w:style>
  <w:style w:type="paragraph" w:styleId="BodyTextIndent3">
    <w:name w:val="Body Text Indent 3"/>
    <w:basedOn w:val="Normal"/>
    <w:link w:val="BodyTextIndent3Char"/>
    <w:uiPriority w:val="99"/>
    <w:semiHidden/>
    <w:rsid w:val="00A57BAC"/>
    <w:pPr>
      <w:ind w:left="360"/>
    </w:pPr>
    <w:rPr>
      <w:sz w:val="16"/>
      <w:szCs w:val="16"/>
    </w:rPr>
  </w:style>
  <w:style w:type="character" w:customStyle="1" w:styleId="BodyTextIndent3Char">
    <w:name w:val="Body Text Indent 3 Char"/>
    <w:basedOn w:val="DefaultParagraphFont"/>
    <w:link w:val="BodyTextIndent3"/>
    <w:uiPriority w:val="99"/>
    <w:semiHidden/>
    <w:locked/>
    <w:rsid w:val="00A57BAC"/>
    <w:rPr>
      <w:rFonts w:ascii="Calibri" w:hAnsi="Calibri" w:cs="Times New Roman"/>
      <w:sz w:val="16"/>
      <w:szCs w:val="16"/>
      <w:lang w:val="en-GB"/>
    </w:rPr>
  </w:style>
  <w:style w:type="paragraph" w:customStyle="1" w:styleId="CharChar1Char">
    <w:name w:val="Char Char1 Char"/>
    <w:basedOn w:val="Normal"/>
    <w:autoRedefine/>
    <w:rsid w:val="00A02B8F"/>
    <w:pPr>
      <w:spacing w:after="160" w:line="240" w:lineRule="exact"/>
      <w:jc w:val="both"/>
    </w:pPr>
    <w:rPr>
      <w:rFonts w:ascii="Verdana" w:hAnsi="Verdana"/>
      <w:sz w:val="20"/>
      <w:szCs w:val="20"/>
      <w:lang w:val="pt-PT"/>
    </w:rPr>
  </w:style>
  <w:style w:type="character" w:styleId="IntenseEmphasis">
    <w:name w:val="Intense Emphasis"/>
    <w:basedOn w:val="DefaultParagraphFont"/>
    <w:uiPriority w:val="21"/>
    <w:qFormat/>
    <w:rsid w:val="00723AD8"/>
    <w:rPr>
      <w:rFonts w:cs="Times New Roman"/>
      <w:b/>
      <w:bCs/>
      <w:i/>
      <w:iCs/>
      <w:color w:val="4F81BD"/>
    </w:rPr>
  </w:style>
  <w:style w:type="paragraph" w:styleId="Subtitle">
    <w:name w:val="Subtitle"/>
    <w:basedOn w:val="Normal"/>
    <w:next w:val="Normal"/>
    <w:link w:val="SubtitleChar"/>
    <w:uiPriority w:val="11"/>
    <w:qFormat/>
    <w:rsid w:val="00635213"/>
    <w:pPr>
      <w:spacing w:after="60"/>
      <w:jc w:val="center"/>
      <w:outlineLvl w:val="1"/>
    </w:pPr>
    <w:rPr>
      <w:rFonts w:ascii="Cambria" w:hAnsi="Cambria"/>
      <w:sz w:val="24"/>
    </w:rPr>
  </w:style>
  <w:style w:type="character" w:customStyle="1" w:styleId="SubtitleChar">
    <w:name w:val="Subtitle Char"/>
    <w:basedOn w:val="DefaultParagraphFont"/>
    <w:link w:val="Subtitle"/>
    <w:uiPriority w:val="11"/>
    <w:locked/>
    <w:rsid w:val="00635213"/>
    <w:rPr>
      <w:rFonts w:ascii="Cambria" w:hAnsi="Cambria" w:cs="Times New Roman"/>
      <w:sz w:val="24"/>
      <w:szCs w:val="24"/>
      <w:lang w:val="en-GB"/>
    </w:rPr>
  </w:style>
  <w:style w:type="character" w:styleId="Emphasis">
    <w:name w:val="Emphasis"/>
    <w:basedOn w:val="DefaultParagraphFont"/>
    <w:uiPriority w:val="20"/>
    <w:qFormat/>
    <w:rsid w:val="00635213"/>
    <w:rPr>
      <w:rFonts w:cs="Times New Roman"/>
      <w:i/>
      <w:iCs/>
    </w:rPr>
  </w:style>
  <w:style w:type="character" w:styleId="SubtleEmphasis">
    <w:name w:val="Subtle Emphasis"/>
    <w:basedOn w:val="DefaultParagraphFont"/>
    <w:uiPriority w:val="19"/>
    <w:qFormat/>
    <w:rsid w:val="00635213"/>
    <w:rPr>
      <w:rFonts w:cs="Times New Roman"/>
      <w:i/>
      <w:iCs/>
      <w:color w:val="808080"/>
    </w:rPr>
  </w:style>
  <w:style w:type="paragraph" w:customStyle="1" w:styleId="ResponseText">
    <w:name w:val="Response_Text"/>
    <w:basedOn w:val="Normal"/>
    <w:link w:val="ResponseTextChar"/>
    <w:uiPriority w:val="99"/>
    <w:rsid w:val="00A72042"/>
    <w:pPr>
      <w:overflowPunct w:val="0"/>
      <w:autoSpaceDE w:val="0"/>
      <w:autoSpaceDN w:val="0"/>
      <w:adjustRightInd w:val="0"/>
      <w:spacing w:after="220"/>
      <w:jc w:val="both"/>
      <w:textAlignment w:val="baseline"/>
    </w:pPr>
    <w:rPr>
      <w:color w:val="0000FF"/>
    </w:rPr>
  </w:style>
  <w:style w:type="paragraph" w:customStyle="1" w:styleId="ResponseBullet1">
    <w:name w:val="Response_Bullet1"/>
    <w:basedOn w:val="Normal"/>
    <w:rsid w:val="00A72042"/>
    <w:pPr>
      <w:overflowPunct w:val="0"/>
      <w:autoSpaceDE w:val="0"/>
      <w:autoSpaceDN w:val="0"/>
      <w:adjustRightInd w:val="0"/>
      <w:spacing w:after="220"/>
      <w:jc w:val="both"/>
      <w:textAlignment w:val="baseline"/>
    </w:pPr>
    <w:rPr>
      <w:rFonts w:ascii="Times New Roman" w:hAnsi="Times New Roman"/>
      <w:color w:val="0000FF"/>
      <w:szCs w:val="20"/>
    </w:rPr>
  </w:style>
  <w:style w:type="character" w:customStyle="1" w:styleId="ResponseTextChar">
    <w:name w:val="Response_Text Char"/>
    <w:basedOn w:val="DefaultParagraphFont"/>
    <w:link w:val="ResponseText"/>
    <w:uiPriority w:val="99"/>
    <w:locked/>
    <w:rsid w:val="00A72042"/>
    <w:rPr>
      <w:rFonts w:ascii="Calibri" w:hAnsi="Calibri" w:cs="Times New Roman"/>
      <w:color w:val="0000FF"/>
      <w:sz w:val="24"/>
      <w:szCs w:val="24"/>
      <w:lang w:val="en-GB"/>
    </w:rPr>
  </w:style>
  <w:style w:type="paragraph" w:styleId="BodyText2">
    <w:name w:val="Body Text 2"/>
    <w:basedOn w:val="Normal"/>
    <w:link w:val="BodyText2Char"/>
    <w:uiPriority w:val="99"/>
    <w:semiHidden/>
    <w:rsid w:val="00A869A4"/>
    <w:pPr>
      <w:spacing w:line="480" w:lineRule="auto"/>
    </w:pPr>
  </w:style>
  <w:style w:type="character" w:customStyle="1" w:styleId="BodyText2Char">
    <w:name w:val="Body Text 2 Char"/>
    <w:basedOn w:val="DefaultParagraphFont"/>
    <w:link w:val="BodyText2"/>
    <w:uiPriority w:val="99"/>
    <w:semiHidden/>
    <w:locked/>
    <w:rsid w:val="00A869A4"/>
    <w:rPr>
      <w:rFonts w:ascii="Calibri" w:hAnsi="Calibri" w:cs="Times New Roman"/>
      <w:sz w:val="24"/>
      <w:szCs w:val="24"/>
      <w:lang w:val="en-GB"/>
    </w:rPr>
  </w:style>
  <w:style w:type="paragraph" w:styleId="FootnoteText">
    <w:name w:val="footnote text"/>
    <w:basedOn w:val="Normal"/>
    <w:link w:val="FootnoteTextChar"/>
    <w:uiPriority w:val="99"/>
    <w:semiHidden/>
    <w:rsid w:val="00A869A4"/>
    <w:pPr>
      <w:spacing w:after="0"/>
    </w:pPr>
    <w:rPr>
      <w:rFonts w:ascii="Times New Roman" w:hAnsi="Times New Roman"/>
      <w:sz w:val="20"/>
      <w:szCs w:val="20"/>
      <w:lang w:val="en-US"/>
    </w:rPr>
  </w:style>
  <w:style w:type="character" w:customStyle="1" w:styleId="FootnoteTextChar">
    <w:name w:val="Footnote Text Char"/>
    <w:basedOn w:val="DefaultParagraphFont"/>
    <w:link w:val="FootnoteText"/>
    <w:uiPriority w:val="99"/>
    <w:semiHidden/>
    <w:locked/>
    <w:rsid w:val="00A869A4"/>
    <w:rPr>
      <w:rFonts w:cs="Times New Roman"/>
    </w:rPr>
  </w:style>
  <w:style w:type="character" w:styleId="FootnoteReference">
    <w:name w:val="footnote reference"/>
    <w:basedOn w:val="DefaultParagraphFont"/>
    <w:uiPriority w:val="99"/>
    <w:semiHidden/>
    <w:rsid w:val="00300DA3"/>
    <w:rPr>
      <w:rFonts w:cs="Times New Roman"/>
      <w:vertAlign w:val="superscript"/>
    </w:rPr>
  </w:style>
  <w:style w:type="character" w:customStyle="1" w:styleId="Heading3Char">
    <w:name w:val="Heading 3 Char"/>
    <w:aliases w:val="h3 Char,Heading 3 Char1 Char,Heading 3 Char Char Char,Sub-paragraph Char Char Char,Sub-paragraph Char"/>
    <w:basedOn w:val="DefaultParagraphFont"/>
    <w:link w:val="Heading3"/>
    <w:uiPriority w:val="99"/>
    <w:locked/>
    <w:rsid w:val="008F7DE9"/>
    <w:rPr>
      <w:rFonts w:ascii="Cambria" w:hAnsi="Cambria" w:cs="Arial"/>
      <w:b/>
      <w:bCs/>
      <w:sz w:val="24"/>
      <w:szCs w:val="26"/>
      <w:lang w:val="en-GB"/>
    </w:rPr>
  </w:style>
  <w:style w:type="paragraph" w:customStyle="1" w:styleId="CharCharCharCharChar">
    <w:name w:val="Char Char Char Char Char"/>
    <w:basedOn w:val="Normal"/>
    <w:rsid w:val="008E7B4B"/>
    <w:pPr>
      <w:spacing w:after="160" w:line="240" w:lineRule="exact"/>
    </w:pPr>
    <w:rPr>
      <w:rFonts w:ascii="Garamond" w:hAnsi="Garamond"/>
      <w:kern w:val="16"/>
      <w:sz w:val="20"/>
      <w:szCs w:val="20"/>
      <w:lang w:val="en-US"/>
    </w:rPr>
  </w:style>
  <w:style w:type="paragraph" w:customStyle="1" w:styleId="texte3">
    <w:name w:val="texte3"/>
    <w:rsid w:val="005E0C69"/>
    <w:pPr>
      <w:snapToGrid w:val="0"/>
      <w:jc w:val="both"/>
    </w:pPr>
    <w:rPr>
      <w:rFonts w:ascii="Arial" w:hAnsi="Arial" w:cs="Arial"/>
      <w:sz w:val="22"/>
      <w:szCs w:val="22"/>
      <w:lang w:eastAsia="de-DE"/>
    </w:rPr>
  </w:style>
  <w:style w:type="paragraph" w:customStyle="1" w:styleId="BodyBullet">
    <w:name w:val="Body Bullet"/>
    <w:basedOn w:val="ListParagraph"/>
    <w:link w:val="BodyBulletChar"/>
    <w:qFormat/>
    <w:rsid w:val="00551A82"/>
    <w:pPr>
      <w:spacing w:after="60"/>
      <w:ind w:left="357" w:hanging="357"/>
      <w:contextualSpacing w:val="0"/>
    </w:pPr>
  </w:style>
  <w:style w:type="paragraph" w:customStyle="1" w:styleId="BodyBullet2">
    <w:name w:val="Body Bullet 2"/>
    <w:basedOn w:val="ListParagraph"/>
    <w:link w:val="BodyBullet2Char"/>
    <w:uiPriority w:val="99"/>
    <w:qFormat/>
    <w:rsid w:val="00842167"/>
    <w:pPr>
      <w:spacing w:after="60"/>
      <w:ind w:left="0"/>
      <w:contextualSpacing w:val="0"/>
    </w:pPr>
  </w:style>
  <w:style w:type="character" w:customStyle="1" w:styleId="BodyBulletChar">
    <w:name w:val="Body Bullet Char"/>
    <w:basedOn w:val="ListParagraphChar"/>
    <w:link w:val="BodyBullet"/>
    <w:locked/>
    <w:rsid w:val="00842167"/>
    <w:rPr>
      <w:rFonts w:ascii="Calibri" w:hAnsi="Calibri" w:cs="Times New Roman"/>
      <w:sz w:val="24"/>
      <w:szCs w:val="24"/>
      <w:lang w:val="en-GB" w:eastAsia="en-US"/>
    </w:rPr>
  </w:style>
  <w:style w:type="character" w:customStyle="1" w:styleId="BodyBullet2Char">
    <w:name w:val="Body Bullet 2 Char"/>
    <w:basedOn w:val="ListParagraphChar"/>
    <w:link w:val="BodyBullet2"/>
    <w:uiPriority w:val="99"/>
    <w:locked/>
    <w:rsid w:val="00842167"/>
    <w:rPr>
      <w:rFonts w:ascii="Calibri" w:hAnsi="Calibri" w:cs="Times New Roman"/>
      <w:sz w:val="24"/>
      <w:szCs w:val="24"/>
      <w:lang w:val="en-GB" w:eastAsia="en-US"/>
    </w:rPr>
  </w:style>
  <w:style w:type="paragraph" w:styleId="CommentSubject">
    <w:name w:val="annotation subject"/>
    <w:basedOn w:val="CommentText"/>
    <w:next w:val="CommentText"/>
    <w:link w:val="CommentSubjectChar"/>
    <w:uiPriority w:val="99"/>
    <w:semiHidden/>
    <w:rsid w:val="0009780B"/>
    <w:pPr>
      <w:overflowPunct/>
      <w:autoSpaceDE/>
      <w:autoSpaceDN/>
      <w:adjustRightInd/>
      <w:spacing w:after="120"/>
      <w:textAlignment w:val="auto"/>
    </w:pPr>
    <w:rPr>
      <w:b/>
      <w:bCs/>
      <w:sz w:val="20"/>
      <w:lang w:val="en-GB"/>
    </w:rPr>
  </w:style>
  <w:style w:type="character" w:customStyle="1" w:styleId="CommentSubjectChar">
    <w:name w:val="Comment Subject Char"/>
    <w:basedOn w:val="CommentTextChar"/>
    <w:link w:val="CommentSubject"/>
    <w:uiPriority w:val="99"/>
    <w:semiHidden/>
    <w:locked/>
    <w:rsid w:val="0009780B"/>
    <w:rPr>
      <w:rFonts w:ascii="Calibri" w:hAnsi="Calibri" w:cs="Times New Roman"/>
      <w:b/>
      <w:bCs/>
      <w:sz w:val="22"/>
      <w:lang w:val="en-GB" w:eastAsia="en-US"/>
    </w:rPr>
  </w:style>
  <w:style w:type="paragraph" w:styleId="Revision">
    <w:name w:val="Revision"/>
    <w:hidden/>
    <w:uiPriority w:val="99"/>
    <w:semiHidden/>
    <w:rsid w:val="000337C1"/>
    <w:rPr>
      <w:rFonts w:ascii="Calibri" w:hAnsi="Calibri"/>
      <w:sz w:val="22"/>
      <w:szCs w:val="24"/>
      <w:lang w:val="en-GB"/>
    </w:rPr>
  </w:style>
  <w:style w:type="paragraph" w:customStyle="1" w:styleId="CarCar1">
    <w:name w:val="Car Car1"/>
    <w:basedOn w:val="Normal"/>
    <w:rsid w:val="00895850"/>
    <w:pPr>
      <w:spacing w:after="160" w:line="240" w:lineRule="exact"/>
    </w:pPr>
    <w:rPr>
      <w:rFonts w:ascii="Garamond" w:hAnsi="Garamond"/>
      <w:kern w:val="16"/>
      <w:sz w:val="20"/>
      <w:szCs w:val="20"/>
      <w:lang w:val="en-US"/>
    </w:rPr>
  </w:style>
  <w:style w:type="paragraph" w:customStyle="1" w:styleId="texte4">
    <w:name w:val="texte4"/>
    <w:basedOn w:val="Normal"/>
    <w:rsid w:val="00DA2A1E"/>
    <w:pPr>
      <w:spacing w:after="0"/>
      <w:ind w:left="2268"/>
    </w:pPr>
    <w:rPr>
      <w:rFonts w:ascii="Times New Roman" w:hAnsi="Times New Roman"/>
      <w:szCs w:val="20"/>
      <w:lang w:val="fr-FR"/>
    </w:rPr>
  </w:style>
  <w:style w:type="character" w:customStyle="1" w:styleId="Heading5Char">
    <w:name w:val="Heading 5 Char"/>
    <w:aliases w:val="Sub-sub-sub-paragraph Char"/>
    <w:basedOn w:val="DefaultParagraphFont"/>
    <w:link w:val="Heading5"/>
    <w:uiPriority w:val="99"/>
    <w:locked/>
    <w:rsid w:val="00DA2A1E"/>
    <w:rPr>
      <w:rFonts w:ascii="Arial" w:hAnsi="Arial"/>
      <w:bCs/>
      <w:i/>
      <w:iCs/>
      <w:sz w:val="22"/>
      <w:szCs w:val="26"/>
      <w:lang w:val="en-GB"/>
    </w:rPr>
  </w:style>
  <w:style w:type="character" w:customStyle="1" w:styleId="Heading6Char">
    <w:name w:val="Heading 6 Char"/>
    <w:basedOn w:val="DefaultParagraphFont"/>
    <w:link w:val="Heading6"/>
    <w:uiPriority w:val="99"/>
    <w:locked/>
    <w:rsid w:val="00DA2A1E"/>
    <w:rPr>
      <w:rFonts w:ascii="Calibri" w:hAnsi="Calibri"/>
      <w:b/>
      <w:bCs/>
      <w:sz w:val="22"/>
      <w:szCs w:val="22"/>
      <w:lang w:val="en-GB"/>
    </w:rPr>
  </w:style>
  <w:style w:type="character" w:customStyle="1" w:styleId="Heading8Char">
    <w:name w:val="Heading 8 Char"/>
    <w:basedOn w:val="DefaultParagraphFont"/>
    <w:link w:val="Heading8"/>
    <w:uiPriority w:val="99"/>
    <w:locked/>
    <w:rsid w:val="00DA2A1E"/>
    <w:rPr>
      <w:rFonts w:ascii="Calibri" w:hAnsi="Calibri"/>
      <w:i/>
      <w:iCs/>
      <w:sz w:val="24"/>
      <w:szCs w:val="24"/>
      <w:lang w:val="en-GB"/>
    </w:rPr>
  </w:style>
  <w:style w:type="character" w:customStyle="1" w:styleId="Heading9Char">
    <w:name w:val="Heading 9 Char"/>
    <w:basedOn w:val="DefaultParagraphFont"/>
    <w:link w:val="Heading9"/>
    <w:uiPriority w:val="99"/>
    <w:locked/>
    <w:rsid w:val="00DA2A1E"/>
    <w:rPr>
      <w:rFonts w:ascii="Arial" w:hAnsi="Arial" w:cs="Arial"/>
      <w:sz w:val="22"/>
      <w:szCs w:val="22"/>
      <w:lang w:val="en-GB"/>
    </w:rPr>
  </w:style>
  <w:style w:type="character" w:customStyle="1" w:styleId="BalloonTextChar">
    <w:name w:val="Balloon Text Char"/>
    <w:basedOn w:val="DefaultParagraphFont"/>
    <w:link w:val="BalloonText"/>
    <w:uiPriority w:val="99"/>
    <w:semiHidden/>
    <w:locked/>
    <w:rsid w:val="00DA2A1E"/>
    <w:rPr>
      <w:rFonts w:ascii="Tahoma" w:hAnsi="Tahoma" w:cs="Tahoma"/>
      <w:sz w:val="16"/>
      <w:szCs w:val="16"/>
      <w:lang w:val="en-GB"/>
    </w:rPr>
  </w:style>
  <w:style w:type="paragraph" w:styleId="BodyTextIndent2">
    <w:name w:val="Body Text Indent 2"/>
    <w:basedOn w:val="Normal"/>
    <w:link w:val="BodyTextIndent2Char"/>
    <w:uiPriority w:val="99"/>
    <w:rsid w:val="00DA2A1E"/>
    <w:pPr>
      <w:spacing w:after="0" w:line="288" w:lineRule="auto"/>
      <w:ind w:left="720"/>
      <w:jc w:val="both"/>
    </w:pPr>
    <w:rPr>
      <w:rFonts w:ascii="Arial" w:hAnsi="Arial"/>
      <w:color w:val="000000"/>
      <w:sz w:val="24"/>
      <w:szCs w:val="20"/>
      <w:lang w:val="fr-FR"/>
    </w:rPr>
  </w:style>
  <w:style w:type="character" w:customStyle="1" w:styleId="BodyTextIndent2Char">
    <w:name w:val="Body Text Indent 2 Char"/>
    <w:basedOn w:val="DefaultParagraphFont"/>
    <w:link w:val="BodyTextIndent2"/>
    <w:uiPriority w:val="99"/>
    <w:locked/>
    <w:rsid w:val="00DA2A1E"/>
    <w:rPr>
      <w:rFonts w:ascii="Arial" w:hAnsi="Arial" w:cs="Times New Roman"/>
      <w:color w:val="000000"/>
      <w:sz w:val="24"/>
      <w:lang w:val="fr-FR"/>
    </w:rPr>
  </w:style>
  <w:style w:type="paragraph" w:styleId="DocumentMap">
    <w:name w:val="Document Map"/>
    <w:basedOn w:val="Normal"/>
    <w:link w:val="DocumentMapChar"/>
    <w:uiPriority w:val="99"/>
    <w:semiHidden/>
    <w:rsid w:val="001B243B"/>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1B243B"/>
    <w:rPr>
      <w:rFonts w:ascii="Tahoma" w:hAnsi="Tahoma" w:cs="Tahoma"/>
      <w:sz w:val="16"/>
      <w:szCs w:val="16"/>
      <w:lang w:val="en-GB"/>
    </w:rPr>
  </w:style>
  <w:style w:type="numbering" w:customStyle="1" w:styleId="BulletedSub">
    <w:name w:val="Bulleted Sub"/>
    <w:rsid w:val="0001583D"/>
    <w:pPr>
      <w:numPr>
        <w:numId w:val="1"/>
      </w:numPr>
    </w:pPr>
  </w:style>
  <w:style w:type="paragraph" w:styleId="Title">
    <w:name w:val="Title"/>
    <w:basedOn w:val="Normal"/>
    <w:link w:val="TitleChar"/>
    <w:uiPriority w:val="10"/>
    <w:qFormat/>
    <w:locked/>
    <w:rsid w:val="00777648"/>
    <w:pPr>
      <w:spacing w:before="240" w:after="60"/>
      <w:outlineLvl w:val="0"/>
    </w:pPr>
    <w:rPr>
      <w:rFonts w:ascii="Arial" w:hAnsi="Arial" w:cs="Arial"/>
      <w:b/>
      <w:bCs/>
      <w:kern w:val="28"/>
      <w:sz w:val="36"/>
      <w:szCs w:val="32"/>
      <w:lang w:val="en-US"/>
    </w:rPr>
  </w:style>
  <w:style w:type="character" w:customStyle="1" w:styleId="TitleChar">
    <w:name w:val="Title Char"/>
    <w:basedOn w:val="DefaultParagraphFont"/>
    <w:link w:val="Title"/>
    <w:uiPriority w:val="10"/>
    <w:rsid w:val="00777648"/>
    <w:rPr>
      <w:rFonts w:ascii="Arial" w:hAnsi="Arial" w:cs="Arial"/>
      <w:b/>
      <w:bCs/>
      <w:kern w:val="28"/>
      <w:sz w:val="36"/>
      <w:szCs w:val="32"/>
    </w:rPr>
  </w:style>
  <w:style w:type="paragraph" w:customStyle="1" w:styleId="DocBullets">
    <w:name w:val="DocBullets"/>
    <w:basedOn w:val="Normal"/>
    <w:rsid w:val="00777648"/>
    <w:pPr>
      <w:numPr>
        <w:numId w:val="13"/>
      </w:numPr>
      <w:tabs>
        <w:tab w:val="left" w:pos="1701"/>
      </w:tabs>
      <w:spacing w:after="60"/>
      <w:jc w:val="both"/>
    </w:pPr>
    <w:rPr>
      <w:rFonts w:ascii="Arial" w:hAnsi="Arial"/>
      <w:color w:val="000000"/>
      <w:szCs w:val="16"/>
    </w:rPr>
  </w:style>
  <w:style w:type="character" w:customStyle="1" w:styleId="BodyTextIndentChar">
    <w:name w:val="Body Text Indent Char"/>
    <w:basedOn w:val="DefaultParagraphFont"/>
    <w:link w:val="BodyTextIndent"/>
    <w:uiPriority w:val="99"/>
    <w:rsid w:val="00777648"/>
    <w:rPr>
      <w:rFonts w:ascii="Calibri" w:hAnsi="Calibri"/>
      <w:sz w:val="22"/>
      <w:szCs w:val="24"/>
      <w:lang w:val="en-GB"/>
    </w:rPr>
  </w:style>
  <w:style w:type="character" w:styleId="Strong">
    <w:name w:val="Strong"/>
    <w:basedOn w:val="DefaultParagraphFont"/>
    <w:uiPriority w:val="22"/>
    <w:qFormat/>
    <w:locked/>
    <w:rsid w:val="00777648"/>
    <w:rPr>
      <w:b/>
      <w:bCs/>
    </w:rPr>
  </w:style>
  <w:style w:type="paragraph" w:customStyle="1" w:styleId="Normal1">
    <w:name w:val="Normal1"/>
    <w:uiPriority w:val="99"/>
    <w:rsid w:val="00777648"/>
    <w:rPr>
      <w:lang w:val="ru-RU" w:eastAsia="ru-RU"/>
    </w:rPr>
  </w:style>
  <w:style w:type="character" w:styleId="IntenseReference">
    <w:name w:val="Intense Reference"/>
    <w:basedOn w:val="DefaultParagraphFont"/>
    <w:uiPriority w:val="32"/>
    <w:qFormat/>
    <w:rsid w:val="00C656B2"/>
    <w:rPr>
      <w:b/>
      <w:bCs/>
      <w:color w:val="76923C"/>
      <w:u w:val="single" w:color="9BBB59"/>
    </w:rPr>
  </w:style>
  <w:style w:type="character" w:customStyle="1" w:styleId="elementheader21">
    <w:name w:val="elementheader21"/>
    <w:basedOn w:val="DefaultParagraphFont"/>
    <w:rsid w:val="00874354"/>
    <w:rPr>
      <w:rFonts w:ascii="Arial" w:hAnsi="Arial" w:cs="Arial" w:hint="default"/>
      <w:b/>
      <w:bCs/>
      <w:color w:val="000000"/>
      <w:sz w:val="20"/>
      <w:szCs w:val="20"/>
    </w:rPr>
  </w:style>
  <w:style w:type="character" w:customStyle="1" w:styleId="schemasubdata1">
    <w:name w:val="schemasubdata1"/>
    <w:basedOn w:val="DefaultParagraphFont"/>
    <w:rsid w:val="00A4363B"/>
    <w:rPr>
      <w:rFonts w:ascii="Arial" w:hAnsi="Arial" w:cs="Arial" w:hint="default"/>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sChild>
        <w:div w:id="196">
          <w:marLeft w:val="1886"/>
          <w:marRight w:val="0"/>
          <w:marTop w:val="77"/>
          <w:marBottom w:val="0"/>
          <w:divBdr>
            <w:top w:val="none" w:sz="0" w:space="0" w:color="auto"/>
            <w:left w:val="none" w:sz="0" w:space="0" w:color="auto"/>
            <w:bottom w:val="none" w:sz="0" w:space="0" w:color="auto"/>
            <w:right w:val="none" w:sz="0" w:space="0" w:color="auto"/>
          </w:divBdr>
        </w:div>
        <w:div w:id="214">
          <w:marLeft w:val="1886"/>
          <w:marRight w:val="0"/>
          <w:marTop w:val="77"/>
          <w:marBottom w:val="0"/>
          <w:divBdr>
            <w:top w:val="none" w:sz="0" w:space="0" w:color="auto"/>
            <w:left w:val="none" w:sz="0" w:space="0" w:color="auto"/>
            <w:bottom w:val="none" w:sz="0" w:space="0" w:color="auto"/>
            <w:right w:val="none" w:sz="0" w:space="0" w:color="auto"/>
          </w:divBdr>
        </w:div>
      </w:divsChild>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sChild>
        <w:div w:id="3">
          <w:marLeft w:val="864"/>
          <w:marRight w:val="0"/>
          <w:marTop w:val="86"/>
          <w:marBottom w:val="0"/>
          <w:divBdr>
            <w:top w:val="none" w:sz="0" w:space="0" w:color="auto"/>
            <w:left w:val="none" w:sz="0" w:space="0" w:color="auto"/>
            <w:bottom w:val="none" w:sz="0" w:space="0" w:color="auto"/>
            <w:right w:val="none" w:sz="0" w:space="0" w:color="auto"/>
          </w:divBdr>
        </w:div>
        <w:div w:id="102">
          <w:marLeft w:val="1800"/>
          <w:marRight w:val="0"/>
          <w:marTop w:val="86"/>
          <w:marBottom w:val="0"/>
          <w:divBdr>
            <w:top w:val="none" w:sz="0" w:space="0" w:color="auto"/>
            <w:left w:val="none" w:sz="0" w:space="0" w:color="auto"/>
            <w:bottom w:val="none" w:sz="0" w:space="0" w:color="auto"/>
            <w:right w:val="none" w:sz="0" w:space="0" w:color="auto"/>
          </w:divBdr>
        </w:div>
        <w:div w:id="115">
          <w:marLeft w:val="2520"/>
          <w:marRight w:val="0"/>
          <w:marTop w:val="77"/>
          <w:marBottom w:val="0"/>
          <w:divBdr>
            <w:top w:val="none" w:sz="0" w:space="0" w:color="auto"/>
            <w:left w:val="none" w:sz="0" w:space="0" w:color="auto"/>
            <w:bottom w:val="none" w:sz="0" w:space="0" w:color="auto"/>
            <w:right w:val="none" w:sz="0" w:space="0" w:color="auto"/>
          </w:divBdr>
        </w:div>
        <w:div w:id="148">
          <w:marLeft w:val="1800"/>
          <w:marRight w:val="0"/>
          <w:marTop w:val="86"/>
          <w:marBottom w:val="0"/>
          <w:divBdr>
            <w:top w:val="none" w:sz="0" w:space="0" w:color="auto"/>
            <w:left w:val="none" w:sz="0" w:space="0" w:color="auto"/>
            <w:bottom w:val="none" w:sz="0" w:space="0" w:color="auto"/>
            <w:right w:val="none" w:sz="0" w:space="0" w:color="auto"/>
          </w:divBdr>
        </w:div>
        <w:div w:id="163">
          <w:marLeft w:val="1800"/>
          <w:marRight w:val="0"/>
          <w:marTop w:val="86"/>
          <w:marBottom w:val="0"/>
          <w:divBdr>
            <w:top w:val="none" w:sz="0" w:space="0" w:color="auto"/>
            <w:left w:val="none" w:sz="0" w:space="0" w:color="auto"/>
            <w:bottom w:val="none" w:sz="0" w:space="0" w:color="auto"/>
            <w:right w:val="none" w:sz="0" w:space="0" w:color="auto"/>
          </w:divBdr>
        </w:div>
        <w:div w:id="191">
          <w:marLeft w:val="1800"/>
          <w:marRight w:val="0"/>
          <w:marTop w:val="86"/>
          <w:marBottom w:val="0"/>
          <w:divBdr>
            <w:top w:val="none" w:sz="0" w:space="0" w:color="auto"/>
            <w:left w:val="none" w:sz="0" w:space="0" w:color="auto"/>
            <w:bottom w:val="none" w:sz="0" w:space="0" w:color="auto"/>
            <w:right w:val="none" w:sz="0" w:space="0" w:color="auto"/>
          </w:divBdr>
        </w:div>
        <w:div w:id="198">
          <w:marLeft w:val="1800"/>
          <w:marRight w:val="0"/>
          <w:marTop w:val="86"/>
          <w:marBottom w:val="0"/>
          <w:divBdr>
            <w:top w:val="none" w:sz="0" w:space="0" w:color="auto"/>
            <w:left w:val="none" w:sz="0" w:space="0" w:color="auto"/>
            <w:bottom w:val="none" w:sz="0" w:space="0" w:color="auto"/>
            <w:right w:val="none" w:sz="0" w:space="0" w:color="auto"/>
          </w:divBdr>
        </w:div>
        <w:div w:id="211">
          <w:marLeft w:val="2520"/>
          <w:marRight w:val="0"/>
          <w:marTop w:val="77"/>
          <w:marBottom w:val="0"/>
          <w:divBdr>
            <w:top w:val="none" w:sz="0" w:space="0" w:color="auto"/>
            <w:left w:val="none" w:sz="0" w:space="0" w:color="auto"/>
            <w:bottom w:val="none" w:sz="0" w:space="0" w:color="auto"/>
            <w:right w:val="none" w:sz="0" w:space="0" w:color="auto"/>
          </w:divBdr>
        </w:div>
      </w:divsChild>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58">
          <w:marLeft w:val="720"/>
          <w:marRight w:val="0"/>
          <w:marTop w:val="77"/>
          <w:marBottom w:val="0"/>
          <w:divBdr>
            <w:top w:val="none" w:sz="0" w:space="0" w:color="auto"/>
            <w:left w:val="none" w:sz="0" w:space="0" w:color="auto"/>
            <w:bottom w:val="none" w:sz="0" w:space="0" w:color="auto"/>
            <w:right w:val="none" w:sz="0" w:space="0" w:color="auto"/>
          </w:divBdr>
        </w:div>
        <w:div w:id="74">
          <w:marLeft w:val="720"/>
          <w:marRight w:val="0"/>
          <w:marTop w:val="77"/>
          <w:marBottom w:val="0"/>
          <w:divBdr>
            <w:top w:val="none" w:sz="0" w:space="0" w:color="auto"/>
            <w:left w:val="none" w:sz="0" w:space="0" w:color="auto"/>
            <w:bottom w:val="none" w:sz="0" w:space="0" w:color="auto"/>
            <w:right w:val="none" w:sz="0" w:space="0" w:color="auto"/>
          </w:divBdr>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1">
      <w:marLeft w:val="0"/>
      <w:marRight w:val="0"/>
      <w:marTop w:val="0"/>
      <w:marBottom w:val="0"/>
      <w:divBdr>
        <w:top w:val="none" w:sz="0" w:space="0" w:color="auto"/>
        <w:left w:val="none" w:sz="0" w:space="0" w:color="auto"/>
        <w:bottom w:val="none" w:sz="0" w:space="0" w:color="auto"/>
        <w:right w:val="none" w:sz="0" w:space="0" w:color="auto"/>
      </w:divBdr>
      <w:divsChild>
        <w:div w:id="18">
          <w:marLeft w:val="1886"/>
          <w:marRight w:val="0"/>
          <w:marTop w:val="77"/>
          <w:marBottom w:val="0"/>
          <w:divBdr>
            <w:top w:val="none" w:sz="0" w:space="0" w:color="auto"/>
            <w:left w:val="none" w:sz="0" w:space="0" w:color="auto"/>
            <w:bottom w:val="none" w:sz="0" w:space="0" w:color="auto"/>
            <w:right w:val="none" w:sz="0" w:space="0" w:color="auto"/>
          </w:divBdr>
        </w:div>
        <w:div w:id="100">
          <w:marLeft w:val="1886"/>
          <w:marRight w:val="0"/>
          <w:marTop w:val="77"/>
          <w:marBottom w:val="0"/>
          <w:divBdr>
            <w:top w:val="none" w:sz="0" w:space="0" w:color="auto"/>
            <w:left w:val="none" w:sz="0" w:space="0" w:color="auto"/>
            <w:bottom w:val="none" w:sz="0" w:space="0" w:color="auto"/>
            <w:right w:val="none" w:sz="0" w:space="0" w:color="auto"/>
          </w:divBdr>
        </w:div>
      </w:divsChild>
    </w:div>
    <w:div w:id="42">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45">
      <w:marLeft w:val="0"/>
      <w:marRight w:val="0"/>
      <w:marTop w:val="0"/>
      <w:marBottom w:val="0"/>
      <w:divBdr>
        <w:top w:val="none" w:sz="0" w:space="0" w:color="auto"/>
        <w:left w:val="none" w:sz="0" w:space="0" w:color="auto"/>
        <w:bottom w:val="none" w:sz="0" w:space="0" w:color="auto"/>
        <w:right w:val="none" w:sz="0" w:space="0" w:color="auto"/>
      </w:divBdr>
    </w:div>
    <w:div w:id="46">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 w:id="49">
      <w:marLeft w:val="0"/>
      <w:marRight w:val="0"/>
      <w:marTop w:val="0"/>
      <w:marBottom w:val="0"/>
      <w:divBdr>
        <w:top w:val="none" w:sz="0" w:space="0" w:color="auto"/>
        <w:left w:val="none" w:sz="0" w:space="0" w:color="auto"/>
        <w:bottom w:val="none" w:sz="0" w:space="0" w:color="auto"/>
        <w:right w:val="none" w:sz="0" w:space="0" w:color="auto"/>
      </w:divBdr>
    </w:div>
    <w:div w:id="51">
      <w:marLeft w:val="0"/>
      <w:marRight w:val="0"/>
      <w:marTop w:val="0"/>
      <w:marBottom w:val="0"/>
      <w:divBdr>
        <w:top w:val="none" w:sz="0" w:space="0" w:color="auto"/>
        <w:left w:val="none" w:sz="0" w:space="0" w:color="auto"/>
        <w:bottom w:val="none" w:sz="0" w:space="0" w:color="auto"/>
        <w:right w:val="none" w:sz="0" w:space="0" w:color="auto"/>
      </w:divBdr>
    </w:div>
    <w:div w:id="52">
      <w:marLeft w:val="0"/>
      <w:marRight w:val="0"/>
      <w:marTop w:val="0"/>
      <w:marBottom w:val="0"/>
      <w:divBdr>
        <w:top w:val="none" w:sz="0" w:space="0" w:color="auto"/>
        <w:left w:val="none" w:sz="0" w:space="0" w:color="auto"/>
        <w:bottom w:val="none" w:sz="0" w:space="0" w:color="auto"/>
        <w:right w:val="none" w:sz="0" w:space="0" w:color="auto"/>
      </w:divBdr>
    </w:div>
    <w:div w:id="53">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 w:id="55">
      <w:marLeft w:val="0"/>
      <w:marRight w:val="0"/>
      <w:marTop w:val="0"/>
      <w:marBottom w:val="0"/>
      <w:divBdr>
        <w:top w:val="none" w:sz="0" w:space="0" w:color="auto"/>
        <w:left w:val="none" w:sz="0" w:space="0" w:color="auto"/>
        <w:bottom w:val="none" w:sz="0" w:space="0" w:color="auto"/>
        <w:right w:val="none" w:sz="0" w:space="0" w:color="auto"/>
      </w:divBdr>
    </w:div>
    <w:div w:id="56">
      <w:marLeft w:val="0"/>
      <w:marRight w:val="0"/>
      <w:marTop w:val="0"/>
      <w:marBottom w:val="0"/>
      <w:divBdr>
        <w:top w:val="none" w:sz="0" w:space="0" w:color="auto"/>
        <w:left w:val="none" w:sz="0" w:space="0" w:color="auto"/>
        <w:bottom w:val="none" w:sz="0" w:space="0" w:color="auto"/>
        <w:right w:val="none" w:sz="0" w:space="0" w:color="auto"/>
      </w:divBdr>
    </w:div>
    <w:div w:id="57">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0">
      <w:marLeft w:val="0"/>
      <w:marRight w:val="0"/>
      <w:marTop w:val="0"/>
      <w:marBottom w:val="0"/>
      <w:divBdr>
        <w:top w:val="none" w:sz="0" w:space="0" w:color="auto"/>
        <w:left w:val="none" w:sz="0" w:space="0" w:color="auto"/>
        <w:bottom w:val="none" w:sz="0" w:space="0" w:color="auto"/>
        <w:right w:val="none" w:sz="0" w:space="0" w:color="auto"/>
      </w:divBdr>
    </w:div>
    <w:div w:id="61">
      <w:marLeft w:val="0"/>
      <w:marRight w:val="0"/>
      <w:marTop w:val="0"/>
      <w:marBottom w:val="0"/>
      <w:divBdr>
        <w:top w:val="none" w:sz="0" w:space="0" w:color="auto"/>
        <w:left w:val="none" w:sz="0" w:space="0" w:color="auto"/>
        <w:bottom w:val="none" w:sz="0" w:space="0" w:color="auto"/>
        <w:right w:val="none" w:sz="0" w:space="0" w:color="auto"/>
      </w:divBdr>
    </w:div>
    <w:div w:id="63">
      <w:marLeft w:val="0"/>
      <w:marRight w:val="0"/>
      <w:marTop w:val="0"/>
      <w:marBottom w:val="0"/>
      <w:divBdr>
        <w:top w:val="none" w:sz="0" w:space="0" w:color="auto"/>
        <w:left w:val="none" w:sz="0" w:space="0" w:color="auto"/>
        <w:bottom w:val="none" w:sz="0" w:space="0" w:color="auto"/>
        <w:right w:val="none" w:sz="0" w:space="0" w:color="auto"/>
      </w:divBdr>
    </w:div>
    <w:div w:id="64">
      <w:marLeft w:val="0"/>
      <w:marRight w:val="0"/>
      <w:marTop w:val="0"/>
      <w:marBottom w:val="0"/>
      <w:divBdr>
        <w:top w:val="none" w:sz="0" w:space="0" w:color="auto"/>
        <w:left w:val="none" w:sz="0" w:space="0" w:color="auto"/>
        <w:bottom w:val="none" w:sz="0" w:space="0" w:color="auto"/>
        <w:right w:val="none" w:sz="0" w:space="0" w:color="auto"/>
      </w:divBdr>
      <w:divsChild>
        <w:div w:id="5">
          <w:marLeft w:val="922"/>
          <w:marRight w:val="0"/>
          <w:marTop w:val="0"/>
          <w:marBottom w:val="0"/>
          <w:divBdr>
            <w:top w:val="none" w:sz="0" w:space="0" w:color="auto"/>
            <w:left w:val="none" w:sz="0" w:space="0" w:color="auto"/>
            <w:bottom w:val="none" w:sz="0" w:space="0" w:color="auto"/>
            <w:right w:val="none" w:sz="0" w:space="0" w:color="auto"/>
          </w:divBdr>
        </w:div>
      </w:divsChild>
    </w:div>
    <w:div w:id="66">
      <w:marLeft w:val="0"/>
      <w:marRight w:val="0"/>
      <w:marTop w:val="0"/>
      <w:marBottom w:val="0"/>
      <w:divBdr>
        <w:top w:val="none" w:sz="0" w:space="0" w:color="auto"/>
        <w:left w:val="none" w:sz="0" w:space="0" w:color="auto"/>
        <w:bottom w:val="none" w:sz="0" w:space="0" w:color="auto"/>
        <w:right w:val="none" w:sz="0" w:space="0" w:color="auto"/>
      </w:divBdr>
    </w:div>
    <w:div w:id="67">
      <w:marLeft w:val="0"/>
      <w:marRight w:val="0"/>
      <w:marTop w:val="0"/>
      <w:marBottom w:val="0"/>
      <w:divBdr>
        <w:top w:val="none" w:sz="0" w:space="0" w:color="auto"/>
        <w:left w:val="none" w:sz="0" w:space="0" w:color="auto"/>
        <w:bottom w:val="none" w:sz="0" w:space="0" w:color="auto"/>
        <w:right w:val="none" w:sz="0" w:space="0" w:color="auto"/>
      </w:divBdr>
    </w:div>
    <w:div w:id="70">
      <w:marLeft w:val="0"/>
      <w:marRight w:val="0"/>
      <w:marTop w:val="0"/>
      <w:marBottom w:val="0"/>
      <w:divBdr>
        <w:top w:val="none" w:sz="0" w:space="0" w:color="auto"/>
        <w:left w:val="none" w:sz="0" w:space="0" w:color="auto"/>
        <w:bottom w:val="none" w:sz="0" w:space="0" w:color="auto"/>
        <w:right w:val="none" w:sz="0" w:space="0" w:color="auto"/>
      </w:divBdr>
    </w:div>
    <w:div w:id="72">
      <w:marLeft w:val="0"/>
      <w:marRight w:val="0"/>
      <w:marTop w:val="0"/>
      <w:marBottom w:val="0"/>
      <w:divBdr>
        <w:top w:val="none" w:sz="0" w:space="0" w:color="auto"/>
        <w:left w:val="none" w:sz="0" w:space="0" w:color="auto"/>
        <w:bottom w:val="none" w:sz="0" w:space="0" w:color="auto"/>
        <w:right w:val="none" w:sz="0" w:space="0" w:color="auto"/>
      </w:divBdr>
    </w:div>
    <w:div w:id="73">
      <w:marLeft w:val="0"/>
      <w:marRight w:val="0"/>
      <w:marTop w:val="0"/>
      <w:marBottom w:val="0"/>
      <w:divBdr>
        <w:top w:val="none" w:sz="0" w:space="0" w:color="auto"/>
        <w:left w:val="none" w:sz="0" w:space="0" w:color="auto"/>
        <w:bottom w:val="none" w:sz="0" w:space="0" w:color="auto"/>
        <w:right w:val="none" w:sz="0" w:space="0" w:color="auto"/>
      </w:divBdr>
    </w:div>
    <w:div w:id="76">
      <w:marLeft w:val="0"/>
      <w:marRight w:val="0"/>
      <w:marTop w:val="0"/>
      <w:marBottom w:val="0"/>
      <w:divBdr>
        <w:top w:val="none" w:sz="0" w:space="0" w:color="auto"/>
        <w:left w:val="none" w:sz="0" w:space="0" w:color="auto"/>
        <w:bottom w:val="none" w:sz="0" w:space="0" w:color="auto"/>
        <w:right w:val="none" w:sz="0" w:space="0" w:color="auto"/>
      </w:divBdr>
    </w:div>
    <w:div w:id="77">
      <w:marLeft w:val="0"/>
      <w:marRight w:val="0"/>
      <w:marTop w:val="0"/>
      <w:marBottom w:val="0"/>
      <w:divBdr>
        <w:top w:val="none" w:sz="0" w:space="0" w:color="auto"/>
        <w:left w:val="none" w:sz="0" w:space="0" w:color="auto"/>
        <w:bottom w:val="none" w:sz="0" w:space="0" w:color="auto"/>
        <w:right w:val="none" w:sz="0" w:space="0" w:color="auto"/>
      </w:divBdr>
    </w:div>
    <w:div w:id="78">
      <w:marLeft w:val="0"/>
      <w:marRight w:val="0"/>
      <w:marTop w:val="0"/>
      <w:marBottom w:val="0"/>
      <w:divBdr>
        <w:top w:val="none" w:sz="0" w:space="0" w:color="auto"/>
        <w:left w:val="none" w:sz="0" w:space="0" w:color="auto"/>
        <w:bottom w:val="none" w:sz="0" w:space="0" w:color="auto"/>
        <w:right w:val="none" w:sz="0" w:space="0" w:color="auto"/>
      </w:divBdr>
    </w:div>
    <w:div w:id="79">
      <w:marLeft w:val="0"/>
      <w:marRight w:val="0"/>
      <w:marTop w:val="0"/>
      <w:marBottom w:val="0"/>
      <w:divBdr>
        <w:top w:val="none" w:sz="0" w:space="0" w:color="auto"/>
        <w:left w:val="none" w:sz="0" w:space="0" w:color="auto"/>
        <w:bottom w:val="none" w:sz="0" w:space="0" w:color="auto"/>
        <w:right w:val="none" w:sz="0" w:space="0" w:color="auto"/>
      </w:divBdr>
    </w:div>
    <w:div w:id="80">
      <w:marLeft w:val="0"/>
      <w:marRight w:val="0"/>
      <w:marTop w:val="0"/>
      <w:marBottom w:val="0"/>
      <w:divBdr>
        <w:top w:val="none" w:sz="0" w:space="0" w:color="auto"/>
        <w:left w:val="none" w:sz="0" w:space="0" w:color="auto"/>
        <w:bottom w:val="none" w:sz="0" w:space="0" w:color="auto"/>
        <w:right w:val="none" w:sz="0" w:space="0" w:color="auto"/>
      </w:divBdr>
    </w:div>
    <w:div w:id="81">
      <w:marLeft w:val="0"/>
      <w:marRight w:val="0"/>
      <w:marTop w:val="0"/>
      <w:marBottom w:val="0"/>
      <w:divBdr>
        <w:top w:val="none" w:sz="0" w:space="0" w:color="auto"/>
        <w:left w:val="none" w:sz="0" w:space="0" w:color="auto"/>
        <w:bottom w:val="none" w:sz="0" w:space="0" w:color="auto"/>
        <w:right w:val="none" w:sz="0" w:space="0" w:color="auto"/>
      </w:divBdr>
    </w:div>
    <w:div w:id="83">
      <w:marLeft w:val="0"/>
      <w:marRight w:val="0"/>
      <w:marTop w:val="0"/>
      <w:marBottom w:val="0"/>
      <w:divBdr>
        <w:top w:val="none" w:sz="0" w:space="0" w:color="auto"/>
        <w:left w:val="none" w:sz="0" w:space="0" w:color="auto"/>
        <w:bottom w:val="none" w:sz="0" w:space="0" w:color="auto"/>
        <w:right w:val="none" w:sz="0" w:space="0" w:color="auto"/>
      </w:divBdr>
    </w:div>
    <w:div w:id="85">
      <w:marLeft w:val="0"/>
      <w:marRight w:val="0"/>
      <w:marTop w:val="0"/>
      <w:marBottom w:val="0"/>
      <w:divBdr>
        <w:top w:val="none" w:sz="0" w:space="0" w:color="auto"/>
        <w:left w:val="none" w:sz="0" w:space="0" w:color="auto"/>
        <w:bottom w:val="none" w:sz="0" w:space="0" w:color="auto"/>
        <w:right w:val="none" w:sz="0" w:space="0" w:color="auto"/>
      </w:divBdr>
    </w:div>
    <w:div w:id="86">
      <w:marLeft w:val="0"/>
      <w:marRight w:val="0"/>
      <w:marTop w:val="0"/>
      <w:marBottom w:val="0"/>
      <w:divBdr>
        <w:top w:val="none" w:sz="0" w:space="0" w:color="auto"/>
        <w:left w:val="none" w:sz="0" w:space="0" w:color="auto"/>
        <w:bottom w:val="none" w:sz="0" w:space="0" w:color="auto"/>
        <w:right w:val="none" w:sz="0" w:space="0" w:color="auto"/>
      </w:divBdr>
    </w:div>
    <w:div w:id="89">
      <w:marLeft w:val="0"/>
      <w:marRight w:val="0"/>
      <w:marTop w:val="0"/>
      <w:marBottom w:val="0"/>
      <w:divBdr>
        <w:top w:val="none" w:sz="0" w:space="0" w:color="auto"/>
        <w:left w:val="none" w:sz="0" w:space="0" w:color="auto"/>
        <w:bottom w:val="none" w:sz="0" w:space="0" w:color="auto"/>
        <w:right w:val="none" w:sz="0" w:space="0" w:color="auto"/>
      </w:divBdr>
    </w:div>
    <w:div w:id="90">
      <w:marLeft w:val="0"/>
      <w:marRight w:val="0"/>
      <w:marTop w:val="0"/>
      <w:marBottom w:val="0"/>
      <w:divBdr>
        <w:top w:val="none" w:sz="0" w:space="0" w:color="auto"/>
        <w:left w:val="none" w:sz="0" w:space="0" w:color="auto"/>
        <w:bottom w:val="none" w:sz="0" w:space="0" w:color="auto"/>
        <w:right w:val="none" w:sz="0" w:space="0" w:color="auto"/>
      </w:divBdr>
    </w:div>
    <w:div w:id="91">
      <w:marLeft w:val="0"/>
      <w:marRight w:val="0"/>
      <w:marTop w:val="0"/>
      <w:marBottom w:val="0"/>
      <w:divBdr>
        <w:top w:val="none" w:sz="0" w:space="0" w:color="auto"/>
        <w:left w:val="none" w:sz="0" w:space="0" w:color="auto"/>
        <w:bottom w:val="none" w:sz="0" w:space="0" w:color="auto"/>
        <w:right w:val="none" w:sz="0" w:space="0" w:color="auto"/>
      </w:divBdr>
    </w:div>
    <w:div w:id="94">
      <w:marLeft w:val="0"/>
      <w:marRight w:val="0"/>
      <w:marTop w:val="0"/>
      <w:marBottom w:val="0"/>
      <w:divBdr>
        <w:top w:val="none" w:sz="0" w:space="0" w:color="auto"/>
        <w:left w:val="none" w:sz="0" w:space="0" w:color="auto"/>
        <w:bottom w:val="none" w:sz="0" w:space="0" w:color="auto"/>
        <w:right w:val="none" w:sz="0" w:space="0" w:color="auto"/>
      </w:divBdr>
    </w:div>
    <w:div w:id="95">
      <w:marLeft w:val="0"/>
      <w:marRight w:val="0"/>
      <w:marTop w:val="0"/>
      <w:marBottom w:val="0"/>
      <w:divBdr>
        <w:top w:val="none" w:sz="0" w:space="0" w:color="auto"/>
        <w:left w:val="none" w:sz="0" w:space="0" w:color="auto"/>
        <w:bottom w:val="none" w:sz="0" w:space="0" w:color="auto"/>
        <w:right w:val="none" w:sz="0" w:space="0" w:color="auto"/>
      </w:divBdr>
    </w:div>
    <w:div w:id="96">
      <w:marLeft w:val="0"/>
      <w:marRight w:val="0"/>
      <w:marTop w:val="0"/>
      <w:marBottom w:val="0"/>
      <w:divBdr>
        <w:top w:val="none" w:sz="0" w:space="0" w:color="auto"/>
        <w:left w:val="none" w:sz="0" w:space="0" w:color="auto"/>
        <w:bottom w:val="none" w:sz="0" w:space="0" w:color="auto"/>
        <w:right w:val="none" w:sz="0" w:space="0" w:color="auto"/>
      </w:divBdr>
    </w:div>
    <w:div w:id="97">
      <w:marLeft w:val="0"/>
      <w:marRight w:val="0"/>
      <w:marTop w:val="0"/>
      <w:marBottom w:val="0"/>
      <w:divBdr>
        <w:top w:val="none" w:sz="0" w:space="0" w:color="auto"/>
        <w:left w:val="none" w:sz="0" w:space="0" w:color="auto"/>
        <w:bottom w:val="none" w:sz="0" w:space="0" w:color="auto"/>
        <w:right w:val="none" w:sz="0" w:space="0" w:color="auto"/>
      </w:divBdr>
    </w:div>
    <w:div w:id="98">
      <w:marLeft w:val="0"/>
      <w:marRight w:val="0"/>
      <w:marTop w:val="0"/>
      <w:marBottom w:val="0"/>
      <w:divBdr>
        <w:top w:val="none" w:sz="0" w:space="0" w:color="auto"/>
        <w:left w:val="none" w:sz="0" w:space="0" w:color="auto"/>
        <w:bottom w:val="none" w:sz="0" w:space="0" w:color="auto"/>
        <w:right w:val="none" w:sz="0" w:space="0" w:color="auto"/>
      </w:divBdr>
    </w:div>
    <w:div w:id="101">
      <w:marLeft w:val="0"/>
      <w:marRight w:val="0"/>
      <w:marTop w:val="0"/>
      <w:marBottom w:val="0"/>
      <w:divBdr>
        <w:top w:val="none" w:sz="0" w:space="0" w:color="auto"/>
        <w:left w:val="none" w:sz="0" w:space="0" w:color="auto"/>
        <w:bottom w:val="none" w:sz="0" w:space="0" w:color="auto"/>
        <w:right w:val="none" w:sz="0" w:space="0" w:color="auto"/>
      </w:divBdr>
    </w:div>
    <w:div w:id="104">
      <w:marLeft w:val="0"/>
      <w:marRight w:val="0"/>
      <w:marTop w:val="0"/>
      <w:marBottom w:val="0"/>
      <w:divBdr>
        <w:top w:val="none" w:sz="0" w:space="0" w:color="auto"/>
        <w:left w:val="none" w:sz="0" w:space="0" w:color="auto"/>
        <w:bottom w:val="none" w:sz="0" w:space="0" w:color="auto"/>
        <w:right w:val="none" w:sz="0" w:space="0" w:color="auto"/>
      </w:divBdr>
    </w:div>
    <w:div w:id="106">
      <w:marLeft w:val="0"/>
      <w:marRight w:val="0"/>
      <w:marTop w:val="0"/>
      <w:marBottom w:val="0"/>
      <w:divBdr>
        <w:top w:val="none" w:sz="0" w:space="0" w:color="auto"/>
        <w:left w:val="none" w:sz="0" w:space="0" w:color="auto"/>
        <w:bottom w:val="none" w:sz="0" w:space="0" w:color="auto"/>
        <w:right w:val="none" w:sz="0" w:space="0" w:color="auto"/>
      </w:divBdr>
    </w:div>
    <w:div w:id="107">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sChild>
        <w:div w:id="123">
          <w:marLeft w:val="1440"/>
          <w:marRight w:val="0"/>
          <w:marTop w:val="77"/>
          <w:marBottom w:val="0"/>
          <w:divBdr>
            <w:top w:val="none" w:sz="0" w:space="0" w:color="auto"/>
            <w:left w:val="none" w:sz="0" w:space="0" w:color="auto"/>
            <w:bottom w:val="none" w:sz="0" w:space="0" w:color="auto"/>
            <w:right w:val="none" w:sz="0" w:space="0" w:color="auto"/>
          </w:divBdr>
        </w:div>
        <w:div w:id="185">
          <w:marLeft w:val="720"/>
          <w:marRight w:val="0"/>
          <w:marTop w:val="77"/>
          <w:marBottom w:val="0"/>
          <w:divBdr>
            <w:top w:val="none" w:sz="0" w:space="0" w:color="auto"/>
            <w:left w:val="none" w:sz="0" w:space="0" w:color="auto"/>
            <w:bottom w:val="none" w:sz="0" w:space="0" w:color="auto"/>
            <w:right w:val="none" w:sz="0" w:space="0" w:color="auto"/>
          </w:divBdr>
        </w:div>
      </w:divsChild>
    </w:div>
    <w:div w:id="110">
      <w:marLeft w:val="0"/>
      <w:marRight w:val="0"/>
      <w:marTop w:val="0"/>
      <w:marBottom w:val="0"/>
      <w:divBdr>
        <w:top w:val="none" w:sz="0" w:space="0" w:color="auto"/>
        <w:left w:val="none" w:sz="0" w:space="0" w:color="auto"/>
        <w:bottom w:val="none" w:sz="0" w:space="0" w:color="auto"/>
        <w:right w:val="none" w:sz="0" w:space="0" w:color="auto"/>
      </w:divBdr>
    </w:div>
    <w:div w:id="111">
      <w:marLeft w:val="0"/>
      <w:marRight w:val="0"/>
      <w:marTop w:val="0"/>
      <w:marBottom w:val="0"/>
      <w:divBdr>
        <w:top w:val="none" w:sz="0" w:space="0" w:color="auto"/>
        <w:left w:val="none" w:sz="0" w:space="0" w:color="auto"/>
        <w:bottom w:val="none" w:sz="0" w:space="0" w:color="auto"/>
        <w:right w:val="none" w:sz="0" w:space="0" w:color="auto"/>
      </w:divBdr>
    </w:div>
    <w:div w:id="112">
      <w:marLeft w:val="0"/>
      <w:marRight w:val="0"/>
      <w:marTop w:val="0"/>
      <w:marBottom w:val="0"/>
      <w:divBdr>
        <w:top w:val="none" w:sz="0" w:space="0" w:color="auto"/>
        <w:left w:val="none" w:sz="0" w:space="0" w:color="auto"/>
        <w:bottom w:val="none" w:sz="0" w:space="0" w:color="auto"/>
        <w:right w:val="none" w:sz="0" w:space="0" w:color="auto"/>
      </w:divBdr>
    </w:div>
    <w:div w:id="114">
      <w:marLeft w:val="0"/>
      <w:marRight w:val="0"/>
      <w:marTop w:val="0"/>
      <w:marBottom w:val="0"/>
      <w:divBdr>
        <w:top w:val="none" w:sz="0" w:space="0" w:color="auto"/>
        <w:left w:val="none" w:sz="0" w:space="0" w:color="auto"/>
        <w:bottom w:val="none" w:sz="0" w:space="0" w:color="auto"/>
        <w:right w:val="none" w:sz="0" w:space="0" w:color="auto"/>
      </w:divBdr>
    </w:div>
    <w:div w:id="116">
      <w:marLeft w:val="0"/>
      <w:marRight w:val="0"/>
      <w:marTop w:val="0"/>
      <w:marBottom w:val="0"/>
      <w:divBdr>
        <w:top w:val="none" w:sz="0" w:space="0" w:color="auto"/>
        <w:left w:val="none" w:sz="0" w:space="0" w:color="auto"/>
        <w:bottom w:val="none" w:sz="0" w:space="0" w:color="auto"/>
        <w:right w:val="none" w:sz="0" w:space="0" w:color="auto"/>
      </w:divBdr>
    </w:div>
    <w:div w:id="117">
      <w:marLeft w:val="0"/>
      <w:marRight w:val="0"/>
      <w:marTop w:val="0"/>
      <w:marBottom w:val="0"/>
      <w:divBdr>
        <w:top w:val="none" w:sz="0" w:space="0" w:color="auto"/>
        <w:left w:val="none" w:sz="0" w:space="0" w:color="auto"/>
        <w:bottom w:val="none" w:sz="0" w:space="0" w:color="auto"/>
        <w:right w:val="none" w:sz="0" w:space="0" w:color="auto"/>
      </w:divBdr>
    </w:div>
    <w:div w:id="118">
      <w:marLeft w:val="0"/>
      <w:marRight w:val="0"/>
      <w:marTop w:val="0"/>
      <w:marBottom w:val="0"/>
      <w:divBdr>
        <w:top w:val="none" w:sz="0" w:space="0" w:color="auto"/>
        <w:left w:val="none" w:sz="0" w:space="0" w:color="auto"/>
        <w:bottom w:val="none" w:sz="0" w:space="0" w:color="auto"/>
        <w:right w:val="none" w:sz="0" w:space="0" w:color="auto"/>
      </w:divBdr>
    </w:div>
    <w:div w:id="119">
      <w:marLeft w:val="0"/>
      <w:marRight w:val="0"/>
      <w:marTop w:val="0"/>
      <w:marBottom w:val="0"/>
      <w:divBdr>
        <w:top w:val="none" w:sz="0" w:space="0" w:color="auto"/>
        <w:left w:val="none" w:sz="0" w:space="0" w:color="auto"/>
        <w:bottom w:val="none" w:sz="0" w:space="0" w:color="auto"/>
        <w:right w:val="none" w:sz="0" w:space="0" w:color="auto"/>
      </w:divBdr>
    </w:div>
    <w:div w:id="120">
      <w:marLeft w:val="0"/>
      <w:marRight w:val="0"/>
      <w:marTop w:val="0"/>
      <w:marBottom w:val="0"/>
      <w:divBdr>
        <w:top w:val="none" w:sz="0" w:space="0" w:color="auto"/>
        <w:left w:val="none" w:sz="0" w:space="0" w:color="auto"/>
        <w:bottom w:val="none" w:sz="0" w:space="0" w:color="auto"/>
        <w:right w:val="none" w:sz="0" w:space="0" w:color="auto"/>
      </w:divBdr>
    </w:div>
    <w:div w:id="121">
      <w:marLeft w:val="0"/>
      <w:marRight w:val="0"/>
      <w:marTop w:val="0"/>
      <w:marBottom w:val="0"/>
      <w:divBdr>
        <w:top w:val="none" w:sz="0" w:space="0" w:color="auto"/>
        <w:left w:val="none" w:sz="0" w:space="0" w:color="auto"/>
        <w:bottom w:val="none" w:sz="0" w:space="0" w:color="auto"/>
        <w:right w:val="none" w:sz="0" w:space="0" w:color="auto"/>
      </w:divBdr>
    </w:div>
    <w:div w:id="122">
      <w:marLeft w:val="0"/>
      <w:marRight w:val="0"/>
      <w:marTop w:val="0"/>
      <w:marBottom w:val="0"/>
      <w:divBdr>
        <w:top w:val="none" w:sz="0" w:space="0" w:color="auto"/>
        <w:left w:val="none" w:sz="0" w:space="0" w:color="auto"/>
        <w:bottom w:val="none" w:sz="0" w:space="0" w:color="auto"/>
        <w:right w:val="none" w:sz="0" w:space="0" w:color="auto"/>
      </w:divBdr>
      <w:divsChild>
        <w:div w:id="88">
          <w:marLeft w:val="2160"/>
          <w:marRight w:val="0"/>
          <w:marTop w:val="77"/>
          <w:marBottom w:val="0"/>
          <w:divBdr>
            <w:top w:val="none" w:sz="0" w:space="0" w:color="auto"/>
            <w:left w:val="none" w:sz="0" w:space="0" w:color="auto"/>
            <w:bottom w:val="none" w:sz="0" w:space="0" w:color="auto"/>
            <w:right w:val="none" w:sz="0" w:space="0" w:color="auto"/>
          </w:divBdr>
        </w:div>
        <w:div w:id="93">
          <w:marLeft w:val="720"/>
          <w:marRight w:val="0"/>
          <w:marTop w:val="77"/>
          <w:marBottom w:val="0"/>
          <w:divBdr>
            <w:top w:val="none" w:sz="0" w:space="0" w:color="auto"/>
            <w:left w:val="none" w:sz="0" w:space="0" w:color="auto"/>
            <w:bottom w:val="none" w:sz="0" w:space="0" w:color="auto"/>
            <w:right w:val="none" w:sz="0" w:space="0" w:color="auto"/>
          </w:divBdr>
        </w:div>
        <w:div w:id="99">
          <w:marLeft w:val="720"/>
          <w:marRight w:val="0"/>
          <w:marTop w:val="77"/>
          <w:marBottom w:val="0"/>
          <w:divBdr>
            <w:top w:val="none" w:sz="0" w:space="0" w:color="auto"/>
            <w:left w:val="none" w:sz="0" w:space="0" w:color="auto"/>
            <w:bottom w:val="none" w:sz="0" w:space="0" w:color="auto"/>
            <w:right w:val="none" w:sz="0" w:space="0" w:color="auto"/>
          </w:divBdr>
        </w:div>
        <w:div w:id="137">
          <w:marLeft w:val="720"/>
          <w:marRight w:val="0"/>
          <w:marTop w:val="77"/>
          <w:marBottom w:val="0"/>
          <w:divBdr>
            <w:top w:val="none" w:sz="0" w:space="0" w:color="auto"/>
            <w:left w:val="none" w:sz="0" w:space="0" w:color="auto"/>
            <w:bottom w:val="none" w:sz="0" w:space="0" w:color="auto"/>
            <w:right w:val="none" w:sz="0" w:space="0" w:color="auto"/>
          </w:divBdr>
        </w:div>
        <w:div w:id="161">
          <w:marLeft w:val="2160"/>
          <w:marRight w:val="0"/>
          <w:marTop w:val="77"/>
          <w:marBottom w:val="0"/>
          <w:divBdr>
            <w:top w:val="none" w:sz="0" w:space="0" w:color="auto"/>
            <w:left w:val="none" w:sz="0" w:space="0" w:color="auto"/>
            <w:bottom w:val="none" w:sz="0" w:space="0" w:color="auto"/>
            <w:right w:val="none" w:sz="0" w:space="0" w:color="auto"/>
          </w:divBdr>
        </w:div>
        <w:div w:id="176">
          <w:marLeft w:val="720"/>
          <w:marRight w:val="0"/>
          <w:marTop w:val="77"/>
          <w:marBottom w:val="0"/>
          <w:divBdr>
            <w:top w:val="none" w:sz="0" w:space="0" w:color="auto"/>
            <w:left w:val="none" w:sz="0" w:space="0" w:color="auto"/>
            <w:bottom w:val="none" w:sz="0" w:space="0" w:color="auto"/>
            <w:right w:val="none" w:sz="0" w:space="0" w:color="auto"/>
          </w:divBdr>
        </w:div>
        <w:div w:id="190">
          <w:marLeft w:val="1440"/>
          <w:marRight w:val="0"/>
          <w:marTop w:val="77"/>
          <w:marBottom w:val="0"/>
          <w:divBdr>
            <w:top w:val="none" w:sz="0" w:space="0" w:color="auto"/>
            <w:left w:val="none" w:sz="0" w:space="0" w:color="auto"/>
            <w:bottom w:val="none" w:sz="0" w:space="0" w:color="auto"/>
            <w:right w:val="none" w:sz="0" w:space="0" w:color="auto"/>
          </w:divBdr>
        </w:div>
        <w:div w:id="224">
          <w:marLeft w:val="1440"/>
          <w:marRight w:val="0"/>
          <w:marTop w:val="77"/>
          <w:marBottom w:val="0"/>
          <w:divBdr>
            <w:top w:val="none" w:sz="0" w:space="0" w:color="auto"/>
            <w:left w:val="none" w:sz="0" w:space="0" w:color="auto"/>
            <w:bottom w:val="none" w:sz="0" w:space="0" w:color="auto"/>
            <w:right w:val="none" w:sz="0" w:space="0" w:color="auto"/>
          </w:divBdr>
        </w:div>
      </w:divsChild>
    </w:div>
    <w:div w:id="124">
      <w:marLeft w:val="0"/>
      <w:marRight w:val="0"/>
      <w:marTop w:val="0"/>
      <w:marBottom w:val="0"/>
      <w:divBdr>
        <w:top w:val="none" w:sz="0" w:space="0" w:color="auto"/>
        <w:left w:val="none" w:sz="0" w:space="0" w:color="auto"/>
        <w:bottom w:val="none" w:sz="0" w:space="0" w:color="auto"/>
        <w:right w:val="none" w:sz="0" w:space="0" w:color="auto"/>
      </w:divBdr>
    </w:div>
    <w:div w:id="125">
      <w:marLeft w:val="0"/>
      <w:marRight w:val="0"/>
      <w:marTop w:val="0"/>
      <w:marBottom w:val="0"/>
      <w:divBdr>
        <w:top w:val="none" w:sz="0" w:space="0" w:color="auto"/>
        <w:left w:val="none" w:sz="0" w:space="0" w:color="auto"/>
        <w:bottom w:val="none" w:sz="0" w:space="0" w:color="auto"/>
        <w:right w:val="none" w:sz="0" w:space="0" w:color="auto"/>
      </w:divBdr>
    </w:div>
    <w:div w:id="127">
      <w:marLeft w:val="0"/>
      <w:marRight w:val="0"/>
      <w:marTop w:val="0"/>
      <w:marBottom w:val="0"/>
      <w:divBdr>
        <w:top w:val="none" w:sz="0" w:space="0" w:color="auto"/>
        <w:left w:val="none" w:sz="0" w:space="0" w:color="auto"/>
        <w:bottom w:val="none" w:sz="0" w:space="0" w:color="auto"/>
        <w:right w:val="none" w:sz="0" w:space="0" w:color="auto"/>
      </w:divBdr>
    </w:div>
    <w:div w:id="130">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
    <w:div w:id="133">
      <w:marLeft w:val="0"/>
      <w:marRight w:val="0"/>
      <w:marTop w:val="0"/>
      <w:marBottom w:val="0"/>
      <w:divBdr>
        <w:top w:val="none" w:sz="0" w:space="0" w:color="auto"/>
        <w:left w:val="none" w:sz="0" w:space="0" w:color="auto"/>
        <w:bottom w:val="none" w:sz="0" w:space="0" w:color="auto"/>
        <w:right w:val="none" w:sz="0" w:space="0" w:color="auto"/>
      </w:divBdr>
    </w:div>
    <w:div w:id="134">
      <w:marLeft w:val="0"/>
      <w:marRight w:val="0"/>
      <w:marTop w:val="0"/>
      <w:marBottom w:val="0"/>
      <w:divBdr>
        <w:top w:val="none" w:sz="0" w:space="0" w:color="auto"/>
        <w:left w:val="none" w:sz="0" w:space="0" w:color="auto"/>
        <w:bottom w:val="none" w:sz="0" w:space="0" w:color="auto"/>
        <w:right w:val="none" w:sz="0" w:space="0" w:color="auto"/>
      </w:divBdr>
    </w:div>
    <w:div w:id="135">
      <w:marLeft w:val="0"/>
      <w:marRight w:val="0"/>
      <w:marTop w:val="0"/>
      <w:marBottom w:val="0"/>
      <w:divBdr>
        <w:top w:val="none" w:sz="0" w:space="0" w:color="auto"/>
        <w:left w:val="none" w:sz="0" w:space="0" w:color="auto"/>
        <w:bottom w:val="none" w:sz="0" w:space="0" w:color="auto"/>
        <w:right w:val="none" w:sz="0" w:space="0" w:color="auto"/>
      </w:divBdr>
    </w:div>
    <w:div w:id="136">
      <w:marLeft w:val="0"/>
      <w:marRight w:val="0"/>
      <w:marTop w:val="0"/>
      <w:marBottom w:val="0"/>
      <w:divBdr>
        <w:top w:val="none" w:sz="0" w:space="0" w:color="auto"/>
        <w:left w:val="none" w:sz="0" w:space="0" w:color="auto"/>
        <w:bottom w:val="none" w:sz="0" w:space="0" w:color="auto"/>
        <w:right w:val="none" w:sz="0" w:space="0" w:color="auto"/>
      </w:divBdr>
    </w:div>
    <w:div w:id="138">
      <w:marLeft w:val="0"/>
      <w:marRight w:val="0"/>
      <w:marTop w:val="0"/>
      <w:marBottom w:val="0"/>
      <w:divBdr>
        <w:top w:val="none" w:sz="0" w:space="0" w:color="auto"/>
        <w:left w:val="none" w:sz="0" w:space="0" w:color="auto"/>
        <w:bottom w:val="none" w:sz="0" w:space="0" w:color="auto"/>
        <w:right w:val="none" w:sz="0" w:space="0" w:color="auto"/>
      </w:divBdr>
    </w:div>
    <w:div w:id="140">
      <w:marLeft w:val="0"/>
      <w:marRight w:val="0"/>
      <w:marTop w:val="0"/>
      <w:marBottom w:val="0"/>
      <w:divBdr>
        <w:top w:val="none" w:sz="0" w:space="0" w:color="auto"/>
        <w:left w:val="none" w:sz="0" w:space="0" w:color="auto"/>
        <w:bottom w:val="none" w:sz="0" w:space="0" w:color="auto"/>
        <w:right w:val="none" w:sz="0" w:space="0" w:color="auto"/>
      </w:divBdr>
    </w:div>
    <w:div w:id="141">
      <w:marLeft w:val="0"/>
      <w:marRight w:val="0"/>
      <w:marTop w:val="0"/>
      <w:marBottom w:val="0"/>
      <w:divBdr>
        <w:top w:val="none" w:sz="0" w:space="0" w:color="auto"/>
        <w:left w:val="none" w:sz="0" w:space="0" w:color="auto"/>
        <w:bottom w:val="none" w:sz="0" w:space="0" w:color="auto"/>
        <w:right w:val="none" w:sz="0" w:space="0" w:color="auto"/>
      </w:divBdr>
    </w:div>
    <w:div w:id="142">
      <w:marLeft w:val="0"/>
      <w:marRight w:val="0"/>
      <w:marTop w:val="0"/>
      <w:marBottom w:val="0"/>
      <w:divBdr>
        <w:top w:val="none" w:sz="0" w:space="0" w:color="auto"/>
        <w:left w:val="none" w:sz="0" w:space="0" w:color="auto"/>
        <w:bottom w:val="none" w:sz="0" w:space="0" w:color="auto"/>
        <w:right w:val="none" w:sz="0" w:space="0" w:color="auto"/>
      </w:divBdr>
    </w:div>
    <w:div w:id="143">
      <w:marLeft w:val="0"/>
      <w:marRight w:val="0"/>
      <w:marTop w:val="0"/>
      <w:marBottom w:val="0"/>
      <w:divBdr>
        <w:top w:val="none" w:sz="0" w:space="0" w:color="auto"/>
        <w:left w:val="none" w:sz="0" w:space="0" w:color="auto"/>
        <w:bottom w:val="none" w:sz="0" w:space="0" w:color="auto"/>
        <w:right w:val="none" w:sz="0" w:space="0" w:color="auto"/>
      </w:divBdr>
    </w:div>
    <w:div w:id="144">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 w:id="43">
          <w:marLeft w:val="0"/>
          <w:marRight w:val="0"/>
          <w:marTop w:val="0"/>
          <w:marBottom w:val="0"/>
          <w:divBdr>
            <w:top w:val="none" w:sz="0" w:space="0" w:color="auto"/>
            <w:left w:val="none" w:sz="0" w:space="0" w:color="auto"/>
            <w:bottom w:val="none" w:sz="0" w:space="0" w:color="auto"/>
            <w:right w:val="none" w:sz="0" w:space="0" w:color="auto"/>
          </w:divBdr>
        </w:div>
        <w:div w:id="139">
          <w:marLeft w:val="0"/>
          <w:marRight w:val="0"/>
          <w:marTop w:val="0"/>
          <w:marBottom w:val="0"/>
          <w:divBdr>
            <w:top w:val="none" w:sz="0" w:space="0" w:color="auto"/>
            <w:left w:val="none" w:sz="0" w:space="0" w:color="auto"/>
            <w:bottom w:val="none" w:sz="0" w:space="0" w:color="auto"/>
            <w:right w:val="none" w:sz="0" w:space="0" w:color="auto"/>
          </w:divBdr>
        </w:div>
      </w:divsChild>
    </w:div>
    <w:div w:id="145">
      <w:marLeft w:val="0"/>
      <w:marRight w:val="0"/>
      <w:marTop w:val="0"/>
      <w:marBottom w:val="0"/>
      <w:divBdr>
        <w:top w:val="none" w:sz="0" w:space="0" w:color="auto"/>
        <w:left w:val="none" w:sz="0" w:space="0" w:color="auto"/>
        <w:bottom w:val="none" w:sz="0" w:space="0" w:color="auto"/>
        <w:right w:val="none" w:sz="0" w:space="0" w:color="auto"/>
      </w:divBdr>
    </w:div>
    <w:div w:id="146">
      <w:marLeft w:val="0"/>
      <w:marRight w:val="0"/>
      <w:marTop w:val="0"/>
      <w:marBottom w:val="0"/>
      <w:divBdr>
        <w:top w:val="none" w:sz="0" w:space="0" w:color="auto"/>
        <w:left w:val="none" w:sz="0" w:space="0" w:color="auto"/>
        <w:bottom w:val="none" w:sz="0" w:space="0" w:color="auto"/>
        <w:right w:val="none" w:sz="0" w:space="0" w:color="auto"/>
      </w:divBdr>
    </w:div>
    <w:div w:id="147">
      <w:marLeft w:val="0"/>
      <w:marRight w:val="0"/>
      <w:marTop w:val="0"/>
      <w:marBottom w:val="0"/>
      <w:divBdr>
        <w:top w:val="none" w:sz="0" w:space="0" w:color="auto"/>
        <w:left w:val="none" w:sz="0" w:space="0" w:color="auto"/>
        <w:bottom w:val="none" w:sz="0" w:space="0" w:color="auto"/>
        <w:right w:val="none" w:sz="0" w:space="0" w:color="auto"/>
      </w:divBdr>
    </w:div>
    <w:div w:id="149">
      <w:marLeft w:val="0"/>
      <w:marRight w:val="0"/>
      <w:marTop w:val="0"/>
      <w:marBottom w:val="0"/>
      <w:divBdr>
        <w:top w:val="none" w:sz="0" w:space="0" w:color="auto"/>
        <w:left w:val="none" w:sz="0" w:space="0" w:color="auto"/>
        <w:bottom w:val="none" w:sz="0" w:space="0" w:color="auto"/>
        <w:right w:val="none" w:sz="0" w:space="0" w:color="auto"/>
      </w:divBdr>
    </w:div>
    <w:div w:id="150">
      <w:marLeft w:val="0"/>
      <w:marRight w:val="0"/>
      <w:marTop w:val="0"/>
      <w:marBottom w:val="0"/>
      <w:divBdr>
        <w:top w:val="none" w:sz="0" w:space="0" w:color="auto"/>
        <w:left w:val="none" w:sz="0" w:space="0" w:color="auto"/>
        <w:bottom w:val="none" w:sz="0" w:space="0" w:color="auto"/>
        <w:right w:val="none" w:sz="0" w:space="0" w:color="auto"/>
      </w:divBdr>
    </w:div>
    <w:div w:id="151">
      <w:marLeft w:val="0"/>
      <w:marRight w:val="0"/>
      <w:marTop w:val="0"/>
      <w:marBottom w:val="0"/>
      <w:divBdr>
        <w:top w:val="none" w:sz="0" w:space="0" w:color="auto"/>
        <w:left w:val="none" w:sz="0" w:space="0" w:color="auto"/>
        <w:bottom w:val="none" w:sz="0" w:space="0" w:color="auto"/>
        <w:right w:val="none" w:sz="0" w:space="0" w:color="auto"/>
      </w:divBdr>
    </w:div>
    <w:div w:id="152">
      <w:marLeft w:val="0"/>
      <w:marRight w:val="0"/>
      <w:marTop w:val="0"/>
      <w:marBottom w:val="0"/>
      <w:divBdr>
        <w:top w:val="none" w:sz="0" w:space="0" w:color="auto"/>
        <w:left w:val="none" w:sz="0" w:space="0" w:color="auto"/>
        <w:bottom w:val="none" w:sz="0" w:space="0" w:color="auto"/>
        <w:right w:val="none" w:sz="0" w:space="0" w:color="auto"/>
      </w:divBdr>
    </w:div>
    <w:div w:id="153">
      <w:marLeft w:val="0"/>
      <w:marRight w:val="0"/>
      <w:marTop w:val="0"/>
      <w:marBottom w:val="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
      </w:divsChild>
    </w:div>
    <w:div w:id="154">
      <w:marLeft w:val="0"/>
      <w:marRight w:val="0"/>
      <w:marTop w:val="0"/>
      <w:marBottom w:val="0"/>
      <w:divBdr>
        <w:top w:val="none" w:sz="0" w:space="0" w:color="auto"/>
        <w:left w:val="none" w:sz="0" w:space="0" w:color="auto"/>
        <w:bottom w:val="none" w:sz="0" w:space="0" w:color="auto"/>
        <w:right w:val="none" w:sz="0" w:space="0" w:color="auto"/>
      </w:divBdr>
    </w:div>
    <w:div w:id="155">
      <w:marLeft w:val="0"/>
      <w:marRight w:val="0"/>
      <w:marTop w:val="0"/>
      <w:marBottom w:val="0"/>
      <w:divBdr>
        <w:top w:val="none" w:sz="0" w:space="0" w:color="auto"/>
        <w:left w:val="none" w:sz="0" w:space="0" w:color="auto"/>
        <w:bottom w:val="none" w:sz="0" w:space="0" w:color="auto"/>
        <w:right w:val="none" w:sz="0" w:space="0" w:color="auto"/>
      </w:divBdr>
    </w:div>
    <w:div w:id="156">
      <w:marLeft w:val="0"/>
      <w:marRight w:val="0"/>
      <w:marTop w:val="0"/>
      <w:marBottom w:val="0"/>
      <w:divBdr>
        <w:top w:val="none" w:sz="0" w:space="0" w:color="auto"/>
        <w:left w:val="none" w:sz="0" w:space="0" w:color="auto"/>
        <w:bottom w:val="none" w:sz="0" w:space="0" w:color="auto"/>
        <w:right w:val="none" w:sz="0" w:space="0" w:color="auto"/>
      </w:divBdr>
    </w:div>
    <w:div w:id="158">
      <w:marLeft w:val="0"/>
      <w:marRight w:val="0"/>
      <w:marTop w:val="0"/>
      <w:marBottom w:val="0"/>
      <w:divBdr>
        <w:top w:val="none" w:sz="0" w:space="0" w:color="auto"/>
        <w:left w:val="none" w:sz="0" w:space="0" w:color="auto"/>
        <w:bottom w:val="none" w:sz="0" w:space="0" w:color="auto"/>
        <w:right w:val="none" w:sz="0" w:space="0" w:color="auto"/>
      </w:divBdr>
    </w:div>
    <w:div w:id="160">
      <w:marLeft w:val="0"/>
      <w:marRight w:val="0"/>
      <w:marTop w:val="0"/>
      <w:marBottom w:val="0"/>
      <w:divBdr>
        <w:top w:val="none" w:sz="0" w:space="0" w:color="auto"/>
        <w:left w:val="none" w:sz="0" w:space="0" w:color="auto"/>
        <w:bottom w:val="none" w:sz="0" w:space="0" w:color="auto"/>
        <w:right w:val="none" w:sz="0" w:space="0" w:color="auto"/>
      </w:divBdr>
    </w:div>
    <w:div w:id="162">
      <w:marLeft w:val="0"/>
      <w:marRight w:val="0"/>
      <w:marTop w:val="0"/>
      <w:marBottom w:val="0"/>
      <w:divBdr>
        <w:top w:val="none" w:sz="0" w:space="0" w:color="auto"/>
        <w:left w:val="none" w:sz="0" w:space="0" w:color="auto"/>
        <w:bottom w:val="none" w:sz="0" w:space="0" w:color="auto"/>
        <w:right w:val="none" w:sz="0" w:space="0" w:color="auto"/>
      </w:divBdr>
    </w:div>
    <w:div w:id="164">
      <w:marLeft w:val="0"/>
      <w:marRight w:val="0"/>
      <w:marTop w:val="0"/>
      <w:marBottom w:val="0"/>
      <w:divBdr>
        <w:top w:val="none" w:sz="0" w:space="0" w:color="auto"/>
        <w:left w:val="none" w:sz="0" w:space="0" w:color="auto"/>
        <w:bottom w:val="none" w:sz="0" w:space="0" w:color="auto"/>
        <w:right w:val="none" w:sz="0" w:space="0" w:color="auto"/>
      </w:divBdr>
    </w:div>
    <w:div w:id="165">
      <w:marLeft w:val="0"/>
      <w:marRight w:val="0"/>
      <w:marTop w:val="0"/>
      <w:marBottom w:val="0"/>
      <w:divBdr>
        <w:top w:val="none" w:sz="0" w:space="0" w:color="auto"/>
        <w:left w:val="none" w:sz="0" w:space="0" w:color="auto"/>
        <w:bottom w:val="none" w:sz="0" w:space="0" w:color="auto"/>
        <w:right w:val="none" w:sz="0" w:space="0" w:color="auto"/>
      </w:divBdr>
    </w:div>
    <w:div w:id="166">
      <w:marLeft w:val="0"/>
      <w:marRight w:val="0"/>
      <w:marTop w:val="0"/>
      <w:marBottom w:val="0"/>
      <w:divBdr>
        <w:top w:val="none" w:sz="0" w:space="0" w:color="auto"/>
        <w:left w:val="none" w:sz="0" w:space="0" w:color="auto"/>
        <w:bottom w:val="none" w:sz="0" w:space="0" w:color="auto"/>
        <w:right w:val="none" w:sz="0" w:space="0" w:color="auto"/>
      </w:divBdr>
    </w:div>
    <w:div w:id="167">
      <w:marLeft w:val="0"/>
      <w:marRight w:val="0"/>
      <w:marTop w:val="0"/>
      <w:marBottom w:val="0"/>
      <w:divBdr>
        <w:top w:val="none" w:sz="0" w:space="0" w:color="auto"/>
        <w:left w:val="none" w:sz="0" w:space="0" w:color="auto"/>
        <w:bottom w:val="none" w:sz="0" w:space="0" w:color="auto"/>
        <w:right w:val="none" w:sz="0" w:space="0" w:color="auto"/>
      </w:divBdr>
    </w:div>
    <w:div w:id="168">
      <w:marLeft w:val="0"/>
      <w:marRight w:val="0"/>
      <w:marTop w:val="0"/>
      <w:marBottom w:val="0"/>
      <w:divBdr>
        <w:top w:val="none" w:sz="0" w:space="0" w:color="auto"/>
        <w:left w:val="none" w:sz="0" w:space="0" w:color="auto"/>
        <w:bottom w:val="none" w:sz="0" w:space="0" w:color="auto"/>
        <w:right w:val="none" w:sz="0" w:space="0" w:color="auto"/>
      </w:divBdr>
    </w:div>
    <w:div w:id="169">
      <w:marLeft w:val="0"/>
      <w:marRight w:val="0"/>
      <w:marTop w:val="0"/>
      <w:marBottom w:val="0"/>
      <w:divBdr>
        <w:top w:val="none" w:sz="0" w:space="0" w:color="auto"/>
        <w:left w:val="none" w:sz="0" w:space="0" w:color="auto"/>
        <w:bottom w:val="none" w:sz="0" w:space="0" w:color="auto"/>
        <w:right w:val="none" w:sz="0" w:space="0" w:color="auto"/>
      </w:divBdr>
    </w:div>
    <w:div w:id="170">
      <w:marLeft w:val="0"/>
      <w:marRight w:val="0"/>
      <w:marTop w:val="0"/>
      <w:marBottom w:val="0"/>
      <w:divBdr>
        <w:top w:val="none" w:sz="0" w:space="0" w:color="auto"/>
        <w:left w:val="none" w:sz="0" w:space="0" w:color="auto"/>
        <w:bottom w:val="none" w:sz="0" w:space="0" w:color="auto"/>
        <w:right w:val="none" w:sz="0" w:space="0" w:color="auto"/>
      </w:divBdr>
    </w:div>
    <w:div w:id="171">
      <w:marLeft w:val="0"/>
      <w:marRight w:val="0"/>
      <w:marTop w:val="0"/>
      <w:marBottom w:val="0"/>
      <w:divBdr>
        <w:top w:val="none" w:sz="0" w:space="0" w:color="auto"/>
        <w:left w:val="none" w:sz="0" w:space="0" w:color="auto"/>
        <w:bottom w:val="none" w:sz="0" w:space="0" w:color="auto"/>
        <w:right w:val="none" w:sz="0" w:space="0" w:color="auto"/>
      </w:divBdr>
    </w:div>
    <w:div w:id="172">
      <w:marLeft w:val="0"/>
      <w:marRight w:val="0"/>
      <w:marTop w:val="0"/>
      <w:marBottom w:val="0"/>
      <w:divBdr>
        <w:top w:val="none" w:sz="0" w:space="0" w:color="auto"/>
        <w:left w:val="none" w:sz="0" w:space="0" w:color="auto"/>
        <w:bottom w:val="none" w:sz="0" w:space="0" w:color="auto"/>
        <w:right w:val="none" w:sz="0" w:space="0" w:color="auto"/>
      </w:divBdr>
    </w:div>
    <w:div w:id="173">
      <w:marLeft w:val="0"/>
      <w:marRight w:val="0"/>
      <w:marTop w:val="0"/>
      <w:marBottom w:val="0"/>
      <w:divBdr>
        <w:top w:val="none" w:sz="0" w:space="0" w:color="auto"/>
        <w:left w:val="none" w:sz="0" w:space="0" w:color="auto"/>
        <w:bottom w:val="none" w:sz="0" w:space="0" w:color="auto"/>
        <w:right w:val="none" w:sz="0" w:space="0" w:color="auto"/>
      </w:divBdr>
    </w:div>
    <w:div w:id="174">
      <w:marLeft w:val="0"/>
      <w:marRight w:val="0"/>
      <w:marTop w:val="0"/>
      <w:marBottom w:val="0"/>
      <w:divBdr>
        <w:top w:val="none" w:sz="0" w:space="0" w:color="auto"/>
        <w:left w:val="none" w:sz="0" w:space="0" w:color="auto"/>
        <w:bottom w:val="none" w:sz="0" w:space="0" w:color="auto"/>
        <w:right w:val="none" w:sz="0" w:space="0" w:color="auto"/>
      </w:divBdr>
    </w:div>
    <w:div w:id="175">
      <w:marLeft w:val="0"/>
      <w:marRight w:val="0"/>
      <w:marTop w:val="0"/>
      <w:marBottom w:val="0"/>
      <w:divBdr>
        <w:top w:val="none" w:sz="0" w:space="0" w:color="auto"/>
        <w:left w:val="none" w:sz="0" w:space="0" w:color="auto"/>
        <w:bottom w:val="none" w:sz="0" w:space="0" w:color="auto"/>
        <w:right w:val="none" w:sz="0" w:space="0" w:color="auto"/>
      </w:divBdr>
    </w:div>
    <w:div w:id="177">
      <w:marLeft w:val="0"/>
      <w:marRight w:val="0"/>
      <w:marTop w:val="0"/>
      <w:marBottom w:val="0"/>
      <w:divBdr>
        <w:top w:val="none" w:sz="0" w:space="0" w:color="auto"/>
        <w:left w:val="none" w:sz="0" w:space="0" w:color="auto"/>
        <w:bottom w:val="none" w:sz="0" w:space="0" w:color="auto"/>
        <w:right w:val="none" w:sz="0" w:space="0" w:color="auto"/>
      </w:divBdr>
    </w:div>
    <w:div w:id="178">
      <w:marLeft w:val="0"/>
      <w:marRight w:val="0"/>
      <w:marTop w:val="0"/>
      <w:marBottom w:val="0"/>
      <w:divBdr>
        <w:top w:val="none" w:sz="0" w:space="0" w:color="auto"/>
        <w:left w:val="none" w:sz="0" w:space="0" w:color="auto"/>
        <w:bottom w:val="none" w:sz="0" w:space="0" w:color="auto"/>
        <w:right w:val="none" w:sz="0" w:space="0" w:color="auto"/>
      </w:divBdr>
    </w:div>
    <w:div w:id="179">
      <w:marLeft w:val="0"/>
      <w:marRight w:val="0"/>
      <w:marTop w:val="0"/>
      <w:marBottom w:val="0"/>
      <w:divBdr>
        <w:top w:val="none" w:sz="0" w:space="0" w:color="auto"/>
        <w:left w:val="none" w:sz="0" w:space="0" w:color="auto"/>
        <w:bottom w:val="none" w:sz="0" w:space="0" w:color="auto"/>
        <w:right w:val="none" w:sz="0" w:space="0" w:color="auto"/>
      </w:divBdr>
    </w:div>
    <w:div w:id="180">
      <w:marLeft w:val="0"/>
      <w:marRight w:val="0"/>
      <w:marTop w:val="0"/>
      <w:marBottom w:val="0"/>
      <w:divBdr>
        <w:top w:val="none" w:sz="0" w:space="0" w:color="auto"/>
        <w:left w:val="none" w:sz="0" w:space="0" w:color="auto"/>
        <w:bottom w:val="none" w:sz="0" w:space="0" w:color="auto"/>
        <w:right w:val="none" w:sz="0" w:space="0" w:color="auto"/>
      </w:divBdr>
    </w:div>
    <w:div w:id="181">
      <w:marLeft w:val="0"/>
      <w:marRight w:val="0"/>
      <w:marTop w:val="0"/>
      <w:marBottom w:val="0"/>
      <w:divBdr>
        <w:top w:val="none" w:sz="0" w:space="0" w:color="auto"/>
        <w:left w:val="none" w:sz="0" w:space="0" w:color="auto"/>
        <w:bottom w:val="none" w:sz="0" w:space="0" w:color="auto"/>
        <w:right w:val="none" w:sz="0" w:space="0" w:color="auto"/>
      </w:divBdr>
    </w:div>
    <w:div w:id="182">
      <w:marLeft w:val="0"/>
      <w:marRight w:val="0"/>
      <w:marTop w:val="0"/>
      <w:marBottom w:val="0"/>
      <w:divBdr>
        <w:top w:val="none" w:sz="0" w:space="0" w:color="auto"/>
        <w:left w:val="none" w:sz="0" w:space="0" w:color="auto"/>
        <w:bottom w:val="none" w:sz="0" w:space="0" w:color="auto"/>
        <w:right w:val="none" w:sz="0" w:space="0" w:color="auto"/>
      </w:divBdr>
    </w:div>
    <w:div w:id="183">
      <w:marLeft w:val="0"/>
      <w:marRight w:val="0"/>
      <w:marTop w:val="0"/>
      <w:marBottom w:val="0"/>
      <w:divBdr>
        <w:top w:val="none" w:sz="0" w:space="0" w:color="auto"/>
        <w:left w:val="none" w:sz="0" w:space="0" w:color="auto"/>
        <w:bottom w:val="none" w:sz="0" w:space="0" w:color="auto"/>
        <w:right w:val="none" w:sz="0" w:space="0" w:color="auto"/>
      </w:divBdr>
    </w:div>
    <w:div w:id="186">
      <w:marLeft w:val="0"/>
      <w:marRight w:val="0"/>
      <w:marTop w:val="0"/>
      <w:marBottom w:val="0"/>
      <w:divBdr>
        <w:top w:val="none" w:sz="0" w:space="0" w:color="auto"/>
        <w:left w:val="none" w:sz="0" w:space="0" w:color="auto"/>
        <w:bottom w:val="none" w:sz="0" w:space="0" w:color="auto"/>
        <w:right w:val="none" w:sz="0" w:space="0" w:color="auto"/>
      </w:divBdr>
    </w:div>
    <w:div w:id="187">
      <w:marLeft w:val="0"/>
      <w:marRight w:val="0"/>
      <w:marTop w:val="0"/>
      <w:marBottom w:val="0"/>
      <w:divBdr>
        <w:top w:val="none" w:sz="0" w:space="0" w:color="auto"/>
        <w:left w:val="none" w:sz="0" w:space="0" w:color="auto"/>
        <w:bottom w:val="none" w:sz="0" w:space="0" w:color="auto"/>
        <w:right w:val="none" w:sz="0" w:space="0" w:color="auto"/>
      </w:divBdr>
    </w:div>
    <w:div w:id="189">
      <w:marLeft w:val="0"/>
      <w:marRight w:val="0"/>
      <w:marTop w:val="0"/>
      <w:marBottom w:val="0"/>
      <w:divBdr>
        <w:top w:val="none" w:sz="0" w:space="0" w:color="auto"/>
        <w:left w:val="none" w:sz="0" w:space="0" w:color="auto"/>
        <w:bottom w:val="none" w:sz="0" w:space="0" w:color="auto"/>
        <w:right w:val="none" w:sz="0" w:space="0" w:color="auto"/>
      </w:divBdr>
      <w:divsChild>
        <w:div w:id="4">
          <w:marLeft w:val="792"/>
          <w:marRight w:val="0"/>
          <w:marTop w:val="86"/>
          <w:marBottom w:val="43"/>
          <w:divBdr>
            <w:top w:val="none" w:sz="0" w:space="0" w:color="auto"/>
            <w:left w:val="none" w:sz="0" w:space="0" w:color="auto"/>
            <w:bottom w:val="none" w:sz="0" w:space="0" w:color="auto"/>
            <w:right w:val="none" w:sz="0" w:space="0" w:color="auto"/>
          </w:divBdr>
        </w:div>
        <w:div w:id="10">
          <w:marLeft w:val="792"/>
          <w:marRight w:val="0"/>
          <w:marTop w:val="86"/>
          <w:marBottom w:val="43"/>
          <w:divBdr>
            <w:top w:val="none" w:sz="0" w:space="0" w:color="auto"/>
            <w:left w:val="none" w:sz="0" w:space="0" w:color="auto"/>
            <w:bottom w:val="none" w:sz="0" w:space="0" w:color="auto"/>
            <w:right w:val="none" w:sz="0" w:space="0" w:color="auto"/>
          </w:divBdr>
        </w:div>
        <w:div w:id="26">
          <w:marLeft w:val="792"/>
          <w:marRight w:val="0"/>
          <w:marTop w:val="86"/>
          <w:marBottom w:val="43"/>
          <w:divBdr>
            <w:top w:val="none" w:sz="0" w:space="0" w:color="auto"/>
            <w:left w:val="none" w:sz="0" w:space="0" w:color="auto"/>
            <w:bottom w:val="none" w:sz="0" w:space="0" w:color="auto"/>
            <w:right w:val="none" w:sz="0" w:space="0" w:color="auto"/>
          </w:divBdr>
        </w:div>
        <w:div w:id="30">
          <w:marLeft w:val="792"/>
          <w:marRight w:val="0"/>
          <w:marTop w:val="86"/>
          <w:marBottom w:val="43"/>
          <w:divBdr>
            <w:top w:val="none" w:sz="0" w:space="0" w:color="auto"/>
            <w:left w:val="none" w:sz="0" w:space="0" w:color="auto"/>
            <w:bottom w:val="none" w:sz="0" w:space="0" w:color="auto"/>
            <w:right w:val="none" w:sz="0" w:space="0" w:color="auto"/>
          </w:divBdr>
        </w:div>
        <w:div w:id="33">
          <w:marLeft w:val="792"/>
          <w:marRight w:val="0"/>
          <w:marTop w:val="86"/>
          <w:marBottom w:val="43"/>
          <w:divBdr>
            <w:top w:val="none" w:sz="0" w:space="0" w:color="auto"/>
            <w:left w:val="none" w:sz="0" w:space="0" w:color="auto"/>
            <w:bottom w:val="none" w:sz="0" w:space="0" w:color="auto"/>
            <w:right w:val="none" w:sz="0" w:space="0" w:color="auto"/>
          </w:divBdr>
        </w:div>
        <w:div w:id="62">
          <w:marLeft w:val="389"/>
          <w:marRight w:val="0"/>
          <w:marTop w:val="101"/>
          <w:marBottom w:val="50"/>
          <w:divBdr>
            <w:top w:val="none" w:sz="0" w:space="0" w:color="auto"/>
            <w:left w:val="none" w:sz="0" w:space="0" w:color="auto"/>
            <w:bottom w:val="none" w:sz="0" w:space="0" w:color="auto"/>
            <w:right w:val="none" w:sz="0" w:space="0" w:color="auto"/>
          </w:divBdr>
        </w:div>
        <w:div w:id="92">
          <w:marLeft w:val="389"/>
          <w:marRight w:val="0"/>
          <w:marTop w:val="101"/>
          <w:marBottom w:val="50"/>
          <w:divBdr>
            <w:top w:val="none" w:sz="0" w:space="0" w:color="auto"/>
            <w:left w:val="none" w:sz="0" w:space="0" w:color="auto"/>
            <w:bottom w:val="none" w:sz="0" w:space="0" w:color="auto"/>
            <w:right w:val="none" w:sz="0" w:space="0" w:color="auto"/>
          </w:divBdr>
        </w:div>
        <w:div w:id="113">
          <w:marLeft w:val="792"/>
          <w:marRight w:val="0"/>
          <w:marTop w:val="86"/>
          <w:marBottom w:val="43"/>
          <w:divBdr>
            <w:top w:val="none" w:sz="0" w:space="0" w:color="auto"/>
            <w:left w:val="none" w:sz="0" w:space="0" w:color="auto"/>
            <w:bottom w:val="none" w:sz="0" w:space="0" w:color="auto"/>
            <w:right w:val="none" w:sz="0" w:space="0" w:color="auto"/>
          </w:divBdr>
        </w:div>
        <w:div w:id="129">
          <w:marLeft w:val="792"/>
          <w:marRight w:val="0"/>
          <w:marTop w:val="86"/>
          <w:marBottom w:val="43"/>
          <w:divBdr>
            <w:top w:val="none" w:sz="0" w:space="0" w:color="auto"/>
            <w:left w:val="none" w:sz="0" w:space="0" w:color="auto"/>
            <w:bottom w:val="none" w:sz="0" w:space="0" w:color="auto"/>
            <w:right w:val="none" w:sz="0" w:space="0" w:color="auto"/>
          </w:divBdr>
        </w:div>
        <w:div w:id="132">
          <w:marLeft w:val="389"/>
          <w:marRight w:val="0"/>
          <w:marTop w:val="101"/>
          <w:marBottom w:val="50"/>
          <w:divBdr>
            <w:top w:val="none" w:sz="0" w:space="0" w:color="auto"/>
            <w:left w:val="none" w:sz="0" w:space="0" w:color="auto"/>
            <w:bottom w:val="none" w:sz="0" w:space="0" w:color="auto"/>
            <w:right w:val="none" w:sz="0" w:space="0" w:color="auto"/>
          </w:divBdr>
        </w:div>
        <w:div w:id="157">
          <w:marLeft w:val="792"/>
          <w:marRight w:val="0"/>
          <w:marTop w:val="86"/>
          <w:marBottom w:val="43"/>
          <w:divBdr>
            <w:top w:val="none" w:sz="0" w:space="0" w:color="auto"/>
            <w:left w:val="none" w:sz="0" w:space="0" w:color="auto"/>
            <w:bottom w:val="none" w:sz="0" w:space="0" w:color="auto"/>
            <w:right w:val="none" w:sz="0" w:space="0" w:color="auto"/>
          </w:divBdr>
        </w:div>
        <w:div w:id="184">
          <w:marLeft w:val="792"/>
          <w:marRight w:val="0"/>
          <w:marTop w:val="86"/>
          <w:marBottom w:val="43"/>
          <w:divBdr>
            <w:top w:val="none" w:sz="0" w:space="0" w:color="auto"/>
            <w:left w:val="none" w:sz="0" w:space="0" w:color="auto"/>
            <w:bottom w:val="none" w:sz="0" w:space="0" w:color="auto"/>
            <w:right w:val="none" w:sz="0" w:space="0" w:color="auto"/>
          </w:divBdr>
        </w:div>
        <w:div w:id="203">
          <w:marLeft w:val="792"/>
          <w:marRight w:val="0"/>
          <w:marTop w:val="86"/>
          <w:marBottom w:val="43"/>
          <w:divBdr>
            <w:top w:val="none" w:sz="0" w:space="0" w:color="auto"/>
            <w:left w:val="none" w:sz="0" w:space="0" w:color="auto"/>
            <w:bottom w:val="none" w:sz="0" w:space="0" w:color="auto"/>
            <w:right w:val="none" w:sz="0" w:space="0" w:color="auto"/>
          </w:divBdr>
        </w:div>
      </w:divsChild>
    </w:div>
    <w:div w:id="192">
      <w:marLeft w:val="0"/>
      <w:marRight w:val="0"/>
      <w:marTop w:val="0"/>
      <w:marBottom w:val="0"/>
      <w:divBdr>
        <w:top w:val="none" w:sz="0" w:space="0" w:color="auto"/>
        <w:left w:val="none" w:sz="0" w:space="0" w:color="auto"/>
        <w:bottom w:val="none" w:sz="0" w:space="0" w:color="auto"/>
        <w:right w:val="none" w:sz="0" w:space="0" w:color="auto"/>
      </w:divBdr>
    </w:div>
    <w:div w:id="193">
      <w:marLeft w:val="0"/>
      <w:marRight w:val="0"/>
      <w:marTop w:val="0"/>
      <w:marBottom w:val="0"/>
      <w:divBdr>
        <w:top w:val="none" w:sz="0" w:space="0" w:color="auto"/>
        <w:left w:val="none" w:sz="0" w:space="0" w:color="auto"/>
        <w:bottom w:val="none" w:sz="0" w:space="0" w:color="auto"/>
        <w:right w:val="none" w:sz="0" w:space="0" w:color="auto"/>
      </w:divBdr>
      <w:divsChild>
        <w:div w:id="14">
          <w:marLeft w:val="792"/>
          <w:marRight w:val="0"/>
          <w:marTop w:val="72"/>
          <w:marBottom w:val="36"/>
          <w:divBdr>
            <w:top w:val="none" w:sz="0" w:space="0" w:color="auto"/>
            <w:left w:val="none" w:sz="0" w:space="0" w:color="auto"/>
            <w:bottom w:val="none" w:sz="0" w:space="0" w:color="auto"/>
            <w:right w:val="none" w:sz="0" w:space="0" w:color="auto"/>
          </w:divBdr>
        </w:div>
        <w:div w:id="16">
          <w:marLeft w:val="792"/>
          <w:marRight w:val="0"/>
          <w:marTop w:val="72"/>
          <w:marBottom w:val="36"/>
          <w:divBdr>
            <w:top w:val="none" w:sz="0" w:space="0" w:color="auto"/>
            <w:left w:val="none" w:sz="0" w:space="0" w:color="auto"/>
            <w:bottom w:val="none" w:sz="0" w:space="0" w:color="auto"/>
            <w:right w:val="none" w:sz="0" w:space="0" w:color="auto"/>
          </w:divBdr>
        </w:div>
        <w:div w:id="25">
          <w:marLeft w:val="792"/>
          <w:marRight w:val="0"/>
          <w:marTop w:val="72"/>
          <w:marBottom w:val="36"/>
          <w:divBdr>
            <w:top w:val="none" w:sz="0" w:space="0" w:color="auto"/>
            <w:left w:val="none" w:sz="0" w:space="0" w:color="auto"/>
            <w:bottom w:val="none" w:sz="0" w:space="0" w:color="auto"/>
            <w:right w:val="none" w:sz="0" w:space="0" w:color="auto"/>
          </w:divBdr>
        </w:div>
        <w:div w:id="47">
          <w:marLeft w:val="792"/>
          <w:marRight w:val="0"/>
          <w:marTop w:val="72"/>
          <w:marBottom w:val="36"/>
          <w:divBdr>
            <w:top w:val="none" w:sz="0" w:space="0" w:color="auto"/>
            <w:left w:val="none" w:sz="0" w:space="0" w:color="auto"/>
            <w:bottom w:val="none" w:sz="0" w:space="0" w:color="auto"/>
            <w:right w:val="none" w:sz="0" w:space="0" w:color="auto"/>
          </w:divBdr>
        </w:div>
        <w:div w:id="48">
          <w:marLeft w:val="792"/>
          <w:marRight w:val="0"/>
          <w:marTop w:val="72"/>
          <w:marBottom w:val="36"/>
          <w:divBdr>
            <w:top w:val="none" w:sz="0" w:space="0" w:color="auto"/>
            <w:left w:val="none" w:sz="0" w:space="0" w:color="auto"/>
            <w:bottom w:val="none" w:sz="0" w:space="0" w:color="auto"/>
            <w:right w:val="none" w:sz="0" w:space="0" w:color="auto"/>
          </w:divBdr>
        </w:div>
        <w:div w:id="50">
          <w:marLeft w:val="792"/>
          <w:marRight w:val="0"/>
          <w:marTop w:val="72"/>
          <w:marBottom w:val="36"/>
          <w:divBdr>
            <w:top w:val="none" w:sz="0" w:space="0" w:color="auto"/>
            <w:left w:val="none" w:sz="0" w:space="0" w:color="auto"/>
            <w:bottom w:val="none" w:sz="0" w:space="0" w:color="auto"/>
            <w:right w:val="none" w:sz="0" w:space="0" w:color="auto"/>
          </w:divBdr>
        </w:div>
        <w:div w:id="65">
          <w:marLeft w:val="792"/>
          <w:marRight w:val="0"/>
          <w:marTop w:val="72"/>
          <w:marBottom w:val="36"/>
          <w:divBdr>
            <w:top w:val="none" w:sz="0" w:space="0" w:color="auto"/>
            <w:left w:val="none" w:sz="0" w:space="0" w:color="auto"/>
            <w:bottom w:val="none" w:sz="0" w:space="0" w:color="auto"/>
            <w:right w:val="none" w:sz="0" w:space="0" w:color="auto"/>
          </w:divBdr>
        </w:div>
        <w:div w:id="68">
          <w:marLeft w:val="792"/>
          <w:marRight w:val="0"/>
          <w:marTop w:val="72"/>
          <w:marBottom w:val="36"/>
          <w:divBdr>
            <w:top w:val="none" w:sz="0" w:space="0" w:color="auto"/>
            <w:left w:val="none" w:sz="0" w:space="0" w:color="auto"/>
            <w:bottom w:val="none" w:sz="0" w:space="0" w:color="auto"/>
            <w:right w:val="none" w:sz="0" w:space="0" w:color="auto"/>
          </w:divBdr>
        </w:div>
        <w:div w:id="69">
          <w:marLeft w:val="792"/>
          <w:marRight w:val="0"/>
          <w:marTop w:val="72"/>
          <w:marBottom w:val="36"/>
          <w:divBdr>
            <w:top w:val="none" w:sz="0" w:space="0" w:color="auto"/>
            <w:left w:val="none" w:sz="0" w:space="0" w:color="auto"/>
            <w:bottom w:val="none" w:sz="0" w:space="0" w:color="auto"/>
            <w:right w:val="none" w:sz="0" w:space="0" w:color="auto"/>
          </w:divBdr>
        </w:div>
        <w:div w:id="71">
          <w:marLeft w:val="792"/>
          <w:marRight w:val="0"/>
          <w:marTop w:val="72"/>
          <w:marBottom w:val="36"/>
          <w:divBdr>
            <w:top w:val="none" w:sz="0" w:space="0" w:color="auto"/>
            <w:left w:val="none" w:sz="0" w:space="0" w:color="auto"/>
            <w:bottom w:val="none" w:sz="0" w:space="0" w:color="auto"/>
            <w:right w:val="none" w:sz="0" w:space="0" w:color="auto"/>
          </w:divBdr>
        </w:div>
        <w:div w:id="75">
          <w:marLeft w:val="792"/>
          <w:marRight w:val="0"/>
          <w:marTop w:val="72"/>
          <w:marBottom w:val="36"/>
          <w:divBdr>
            <w:top w:val="none" w:sz="0" w:space="0" w:color="auto"/>
            <w:left w:val="none" w:sz="0" w:space="0" w:color="auto"/>
            <w:bottom w:val="none" w:sz="0" w:space="0" w:color="auto"/>
            <w:right w:val="none" w:sz="0" w:space="0" w:color="auto"/>
          </w:divBdr>
        </w:div>
        <w:div w:id="82">
          <w:marLeft w:val="792"/>
          <w:marRight w:val="0"/>
          <w:marTop w:val="72"/>
          <w:marBottom w:val="36"/>
          <w:divBdr>
            <w:top w:val="none" w:sz="0" w:space="0" w:color="auto"/>
            <w:left w:val="none" w:sz="0" w:space="0" w:color="auto"/>
            <w:bottom w:val="none" w:sz="0" w:space="0" w:color="auto"/>
            <w:right w:val="none" w:sz="0" w:space="0" w:color="auto"/>
          </w:divBdr>
        </w:div>
        <w:div w:id="84">
          <w:marLeft w:val="792"/>
          <w:marRight w:val="0"/>
          <w:marTop w:val="72"/>
          <w:marBottom w:val="36"/>
          <w:divBdr>
            <w:top w:val="none" w:sz="0" w:space="0" w:color="auto"/>
            <w:left w:val="none" w:sz="0" w:space="0" w:color="auto"/>
            <w:bottom w:val="none" w:sz="0" w:space="0" w:color="auto"/>
            <w:right w:val="none" w:sz="0" w:space="0" w:color="auto"/>
          </w:divBdr>
        </w:div>
        <w:div w:id="103">
          <w:marLeft w:val="792"/>
          <w:marRight w:val="0"/>
          <w:marTop w:val="72"/>
          <w:marBottom w:val="36"/>
          <w:divBdr>
            <w:top w:val="none" w:sz="0" w:space="0" w:color="auto"/>
            <w:left w:val="none" w:sz="0" w:space="0" w:color="auto"/>
            <w:bottom w:val="none" w:sz="0" w:space="0" w:color="auto"/>
            <w:right w:val="none" w:sz="0" w:space="0" w:color="auto"/>
          </w:divBdr>
        </w:div>
        <w:div w:id="105">
          <w:marLeft w:val="792"/>
          <w:marRight w:val="0"/>
          <w:marTop w:val="72"/>
          <w:marBottom w:val="36"/>
          <w:divBdr>
            <w:top w:val="none" w:sz="0" w:space="0" w:color="auto"/>
            <w:left w:val="none" w:sz="0" w:space="0" w:color="auto"/>
            <w:bottom w:val="none" w:sz="0" w:space="0" w:color="auto"/>
            <w:right w:val="none" w:sz="0" w:space="0" w:color="auto"/>
          </w:divBdr>
        </w:div>
        <w:div w:id="109">
          <w:marLeft w:val="792"/>
          <w:marRight w:val="0"/>
          <w:marTop w:val="72"/>
          <w:marBottom w:val="36"/>
          <w:divBdr>
            <w:top w:val="none" w:sz="0" w:space="0" w:color="auto"/>
            <w:left w:val="none" w:sz="0" w:space="0" w:color="auto"/>
            <w:bottom w:val="none" w:sz="0" w:space="0" w:color="auto"/>
            <w:right w:val="none" w:sz="0" w:space="0" w:color="auto"/>
          </w:divBdr>
        </w:div>
        <w:div w:id="128">
          <w:marLeft w:val="792"/>
          <w:marRight w:val="0"/>
          <w:marTop w:val="72"/>
          <w:marBottom w:val="36"/>
          <w:divBdr>
            <w:top w:val="none" w:sz="0" w:space="0" w:color="auto"/>
            <w:left w:val="none" w:sz="0" w:space="0" w:color="auto"/>
            <w:bottom w:val="none" w:sz="0" w:space="0" w:color="auto"/>
            <w:right w:val="none" w:sz="0" w:space="0" w:color="auto"/>
          </w:divBdr>
        </w:div>
        <w:div w:id="159">
          <w:marLeft w:val="792"/>
          <w:marRight w:val="0"/>
          <w:marTop w:val="72"/>
          <w:marBottom w:val="36"/>
          <w:divBdr>
            <w:top w:val="none" w:sz="0" w:space="0" w:color="auto"/>
            <w:left w:val="none" w:sz="0" w:space="0" w:color="auto"/>
            <w:bottom w:val="none" w:sz="0" w:space="0" w:color="auto"/>
            <w:right w:val="none" w:sz="0" w:space="0" w:color="auto"/>
          </w:divBdr>
        </w:div>
        <w:div w:id="188">
          <w:marLeft w:val="792"/>
          <w:marRight w:val="0"/>
          <w:marTop w:val="72"/>
          <w:marBottom w:val="36"/>
          <w:divBdr>
            <w:top w:val="none" w:sz="0" w:space="0" w:color="auto"/>
            <w:left w:val="none" w:sz="0" w:space="0" w:color="auto"/>
            <w:bottom w:val="none" w:sz="0" w:space="0" w:color="auto"/>
            <w:right w:val="none" w:sz="0" w:space="0" w:color="auto"/>
          </w:divBdr>
        </w:div>
        <w:div w:id="200">
          <w:marLeft w:val="792"/>
          <w:marRight w:val="0"/>
          <w:marTop w:val="72"/>
          <w:marBottom w:val="36"/>
          <w:divBdr>
            <w:top w:val="none" w:sz="0" w:space="0" w:color="auto"/>
            <w:left w:val="none" w:sz="0" w:space="0" w:color="auto"/>
            <w:bottom w:val="none" w:sz="0" w:space="0" w:color="auto"/>
            <w:right w:val="none" w:sz="0" w:space="0" w:color="auto"/>
          </w:divBdr>
        </w:div>
        <w:div w:id="209">
          <w:marLeft w:val="792"/>
          <w:marRight w:val="0"/>
          <w:marTop w:val="72"/>
          <w:marBottom w:val="36"/>
          <w:divBdr>
            <w:top w:val="none" w:sz="0" w:space="0" w:color="auto"/>
            <w:left w:val="none" w:sz="0" w:space="0" w:color="auto"/>
            <w:bottom w:val="none" w:sz="0" w:space="0" w:color="auto"/>
            <w:right w:val="none" w:sz="0" w:space="0" w:color="auto"/>
          </w:divBdr>
        </w:div>
      </w:divsChild>
    </w:div>
    <w:div w:id="194">
      <w:marLeft w:val="0"/>
      <w:marRight w:val="0"/>
      <w:marTop w:val="0"/>
      <w:marBottom w:val="0"/>
      <w:divBdr>
        <w:top w:val="none" w:sz="0" w:space="0" w:color="auto"/>
        <w:left w:val="none" w:sz="0" w:space="0" w:color="auto"/>
        <w:bottom w:val="none" w:sz="0" w:space="0" w:color="auto"/>
        <w:right w:val="none" w:sz="0" w:space="0" w:color="auto"/>
      </w:divBdr>
    </w:div>
    <w:div w:id="195">
      <w:marLeft w:val="0"/>
      <w:marRight w:val="0"/>
      <w:marTop w:val="0"/>
      <w:marBottom w:val="0"/>
      <w:divBdr>
        <w:top w:val="none" w:sz="0" w:space="0" w:color="auto"/>
        <w:left w:val="none" w:sz="0" w:space="0" w:color="auto"/>
        <w:bottom w:val="none" w:sz="0" w:space="0" w:color="auto"/>
        <w:right w:val="none" w:sz="0" w:space="0" w:color="auto"/>
      </w:divBdr>
    </w:div>
    <w:div w:id="197">
      <w:marLeft w:val="0"/>
      <w:marRight w:val="0"/>
      <w:marTop w:val="0"/>
      <w:marBottom w:val="0"/>
      <w:divBdr>
        <w:top w:val="none" w:sz="0" w:space="0" w:color="auto"/>
        <w:left w:val="none" w:sz="0" w:space="0" w:color="auto"/>
        <w:bottom w:val="none" w:sz="0" w:space="0" w:color="auto"/>
        <w:right w:val="none" w:sz="0" w:space="0" w:color="auto"/>
      </w:divBdr>
    </w:div>
    <w:div w:id="199">
      <w:marLeft w:val="0"/>
      <w:marRight w:val="0"/>
      <w:marTop w:val="0"/>
      <w:marBottom w:val="0"/>
      <w:divBdr>
        <w:top w:val="none" w:sz="0" w:space="0" w:color="auto"/>
        <w:left w:val="none" w:sz="0" w:space="0" w:color="auto"/>
        <w:bottom w:val="none" w:sz="0" w:space="0" w:color="auto"/>
        <w:right w:val="none" w:sz="0" w:space="0" w:color="auto"/>
      </w:divBdr>
    </w:div>
    <w:div w:id="201">
      <w:marLeft w:val="0"/>
      <w:marRight w:val="0"/>
      <w:marTop w:val="0"/>
      <w:marBottom w:val="0"/>
      <w:divBdr>
        <w:top w:val="none" w:sz="0" w:space="0" w:color="auto"/>
        <w:left w:val="none" w:sz="0" w:space="0" w:color="auto"/>
        <w:bottom w:val="none" w:sz="0" w:space="0" w:color="auto"/>
        <w:right w:val="none" w:sz="0" w:space="0" w:color="auto"/>
      </w:divBdr>
    </w:div>
    <w:div w:id="202">
      <w:marLeft w:val="0"/>
      <w:marRight w:val="0"/>
      <w:marTop w:val="0"/>
      <w:marBottom w:val="0"/>
      <w:divBdr>
        <w:top w:val="none" w:sz="0" w:space="0" w:color="auto"/>
        <w:left w:val="none" w:sz="0" w:space="0" w:color="auto"/>
        <w:bottom w:val="none" w:sz="0" w:space="0" w:color="auto"/>
        <w:right w:val="none" w:sz="0" w:space="0" w:color="auto"/>
      </w:divBdr>
    </w:div>
    <w:div w:id="204">
      <w:marLeft w:val="0"/>
      <w:marRight w:val="0"/>
      <w:marTop w:val="0"/>
      <w:marBottom w:val="0"/>
      <w:divBdr>
        <w:top w:val="none" w:sz="0" w:space="0" w:color="auto"/>
        <w:left w:val="none" w:sz="0" w:space="0" w:color="auto"/>
        <w:bottom w:val="none" w:sz="0" w:space="0" w:color="auto"/>
        <w:right w:val="none" w:sz="0" w:space="0" w:color="auto"/>
      </w:divBdr>
    </w:div>
    <w:div w:id="205">
      <w:marLeft w:val="0"/>
      <w:marRight w:val="0"/>
      <w:marTop w:val="0"/>
      <w:marBottom w:val="0"/>
      <w:divBdr>
        <w:top w:val="none" w:sz="0" w:space="0" w:color="auto"/>
        <w:left w:val="none" w:sz="0" w:space="0" w:color="auto"/>
        <w:bottom w:val="none" w:sz="0" w:space="0" w:color="auto"/>
        <w:right w:val="none" w:sz="0" w:space="0" w:color="auto"/>
      </w:divBdr>
    </w:div>
    <w:div w:id="206">
      <w:marLeft w:val="0"/>
      <w:marRight w:val="0"/>
      <w:marTop w:val="0"/>
      <w:marBottom w:val="0"/>
      <w:divBdr>
        <w:top w:val="none" w:sz="0" w:space="0" w:color="auto"/>
        <w:left w:val="none" w:sz="0" w:space="0" w:color="auto"/>
        <w:bottom w:val="none" w:sz="0" w:space="0" w:color="auto"/>
        <w:right w:val="none" w:sz="0" w:space="0" w:color="auto"/>
      </w:divBdr>
    </w:div>
    <w:div w:id="207">
      <w:marLeft w:val="0"/>
      <w:marRight w:val="0"/>
      <w:marTop w:val="0"/>
      <w:marBottom w:val="0"/>
      <w:divBdr>
        <w:top w:val="none" w:sz="0" w:space="0" w:color="auto"/>
        <w:left w:val="none" w:sz="0" w:space="0" w:color="auto"/>
        <w:bottom w:val="none" w:sz="0" w:space="0" w:color="auto"/>
        <w:right w:val="none" w:sz="0" w:space="0" w:color="auto"/>
      </w:divBdr>
    </w:div>
    <w:div w:id="208">
      <w:marLeft w:val="0"/>
      <w:marRight w:val="0"/>
      <w:marTop w:val="0"/>
      <w:marBottom w:val="0"/>
      <w:divBdr>
        <w:top w:val="none" w:sz="0" w:space="0" w:color="auto"/>
        <w:left w:val="none" w:sz="0" w:space="0" w:color="auto"/>
        <w:bottom w:val="none" w:sz="0" w:space="0" w:color="auto"/>
        <w:right w:val="none" w:sz="0" w:space="0" w:color="auto"/>
      </w:divBdr>
    </w:div>
    <w:div w:id="210">
      <w:marLeft w:val="0"/>
      <w:marRight w:val="0"/>
      <w:marTop w:val="0"/>
      <w:marBottom w:val="0"/>
      <w:divBdr>
        <w:top w:val="none" w:sz="0" w:space="0" w:color="auto"/>
        <w:left w:val="none" w:sz="0" w:space="0" w:color="auto"/>
        <w:bottom w:val="none" w:sz="0" w:space="0" w:color="auto"/>
        <w:right w:val="none" w:sz="0" w:space="0" w:color="auto"/>
      </w:divBdr>
    </w:div>
    <w:div w:id="212">
      <w:marLeft w:val="0"/>
      <w:marRight w:val="0"/>
      <w:marTop w:val="0"/>
      <w:marBottom w:val="0"/>
      <w:divBdr>
        <w:top w:val="none" w:sz="0" w:space="0" w:color="auto"/>
        <w:left w:val="none" w:sz="0" w:space="0" w:color="auto"/>
        <w:bottom w:val="none" w:sz="0" w:space="0" w:color="auto"/>
        <w:right w:val="none" w:sz="0" w:space="0" w:color="auto"/>
      </w:divBdr>
    </w:div>
    <w:div w:id="213">
      <w:marLeft w:val="0"/>
      <w:marRight w:val="0"/>
      <w:marTop w:val="0"/>
      <w:marBottom w:val="0"/>
      <w:divBdr>
        <w:top w:val="none" w:sz="0" w:space="0" w:color="auto"/>
        <w:left w:val="none" w:sz="0" w:space="0" w:color="auto"/>
        <w:bottom w:val="none" w:sz="0" w:space="0" w:color="auto"/>
        <w:right w:val="none" w:sz="0" w:space="0" w:color="auto"/>
      </w:divBdr>
    </w:div>
    <w:div w:id="215">
      <w:marLeft w:val="0"/>
      <w:marRight w:val="0"/>
      <w:marTop w:val="0"/>
      <w:marBottom w:val="0"/>
      <w:divBdr>
        <w:top w:val="none" w:sz="0" w:space="0" w:color="auto"/>
        <w:left w:val="none" w:sz="0" w:space="0" w:color="auto"/>
        <w:bottom w:val="none" w:sz="0" w:space="0" w:color="auto"/>
        <w:right w:val="none" w:sz="0" w:space="0" w:color="auto"/>
      </w:divBdr>
    </w:div>
    <w:div w:id="216">
      <w:marLeft w:val="0"/>
      <w:marRight w:val="0"/>
      <w:marTop w:val="0"/>
      <w:marBottom w:val="0"/>
      <w:divBdr>
        <w:top w:val="none" w:sz="0" w:space="0" w:color="auto"/>
        <w:left w:val="none" w:sz="0" w:space="0" w:color="auto"/>
        <w:bottom w:val="none" w:sz="0" w:space="0" w:color="auto"/>
        <w:right w:val="none" w:sz="0" w:space="0" w:color="auto"/>
      </w:divBdr>
    </w:div>
    <w:div w:id="217">
      <w:marLeft w:val="0"/>
      <w:marRight w:val="0"/>
      <w:marTop w:val="0"/>
      <w:marBottom w:val="0"/>
      <w:divBdr>
        <w:top w:val="none" w:sz="0" w:space="0" w:color="auto"/>
        <w:left w:val="none" w:sz="0" w:space="0" w:color="auto"/>
        <w:bottom w:val="none" w:sz="0" w:space="0" w:color="auto"/>
        <w:right w:val="none" w:sz="0" w:space="0" w:color="auto"/>
      </w:divBdr>
    </w:div>
    <w:div w:id="218">
      <w:marLeft w:val="0"/>
      <w:marRight w:val="0"/>
      <w:marTop w:val="0"/>
      <w:marBottom w:val="0"/>
      <w:divBdr>
        <w:top w:val="none" w:sz="0" w:space="0" w:color="auto"/>
        <w:left w:val="none" w:sz="0" w:space="0" w:color="auto"/>
        <w:bottom w:val="none" w:sz="0" w:space="0" w:color="auto"/>
        <w:right w:val="none" w:sz="0" w:space="0" w:color="auto"/>
      </w:divBdr>
    </w:div>
    <w:div w:id="219">
      <w:marLeft w:val="0"/>
      <w:marRight w:val="0"/>
      <w:marTop w:val="0"/>
      <w:marBottom w:val="0"/>
      <w:divBdr>
        <w:top w:val="none" w:sz="0" w:space="0" w:color="auto"/>
        <w:left w:val="none" w:sz="0" w:space="0" w:color="auto"/>
        <w:bottom w:val="none" w:sz="0" w:space="0" w:color="auto"/>
        <w:right w:val="none" w:sz="0" w:space="0" w:color="auto"/>
      </w:divBdr>
    </w:div>
    <w:div w:id="220">
      <w:marLeft w:val="0"/>
      <w:marRight w:val="0"/>
      <w:marTop w:val="0"/>
      <w:marBottom w:val="0"/>
      <w:divBdr>
        <w:top w:val="none" w:sz="0" w:space="0" w:color="auto"/>
        <w:left w:val="none" w:sz="0" w:space="0" w:color="auto"/>
        <w:bottom w:val="none" w:sz="0" w:space="0" w:color="auto"/>
        <w:right w:val="none" w:sz="0" w:space="0" w:color="auto"/>
      </w:divBdr>
    </w:div>
    <w:div w:id="221">
      <w:marLeft w:val="0"/>
      <w:marRight w:val="0"/>
      <w:marTop w:val="0"/>
      <w:marBottom w:val="0"/>
      <w:divBdr>
        <w:top w:val="none" w:sz="0" w:space="0" w:color="auto"/>
        <w:left w:val="none" w:sz="0" w:space="0" w:color="auto"/>
        <w:bottom w:val="none" w:sz="0" w:space="0" w:color="auto"/>
        <w:right w:val="none" w:sz="0" w:space="0" w:color="auto"/>
      </w:divBdr>
    </w:div>
    <w:div w:id="222">
      <w:marLeft w:val="0"/>
      <w:marRight w:val="0"/>
      <w:marTop w:val="0"/>
      <w:marBottom w:val="0"/>
      <w:divBdr>
        <w:top w:val="none" w:sz="0" w:space="0" w:color="auto"/>
        <w:left w:val="none" w:sz="0" w:space="0" w:color="auto"/>
        <w:bottom w:val="none" w:sz="0" w:space="0" w:color="auto"/>
        <w:right w:val="none" w:sz="0" w:space="0" w:color="auto"/>
      </w:divBdr>
    </w:div>
    <w:div w:id="223">
      <w:marLeft w:val="0"/>
      <w:marRight w:val="0"/>
      <w:marTop w:val="0"/>
      <w:marBottom w:val="0"/>
      <w:divBdr>
        <w:top w:val="none" w:sz="0" w:space="0" w:color="auto"/>
        <w:left w:val="none" w:sz="0" w:space="0" w:color="auto"/>
        <w:bottom w:val="none" w:sz="0" w:space="0" w:color="auto"/>
        <w:right w:val="none" w:sz="0" w:space="0" w:color="auto"/>
      </w:divBdr>
    </w:div>
    <w:div w:id="225">
      <w:marLeft w:val="0"/>
      <w:marRight w:val="0"/>
      <w:marTop w:val="0"/>
      <w:marBottom w:val="0"/>
      <w:divBdr>
        <w:top w:val="none" w:sz="0" w:space="0" w:color="auto"/>
        <w:left w:val="none" w:sz="0" w:space="0" w:color="auto"/>
        <w:bottom w:val="none" w:sz="0" w:space="0" w:color="auto"/>
        <w:right w:val="none" w:sz="0" w:space="0" w:color="auto"/>
      </w:divBdr>
    </w:div>
    <w:div w:id="226">
      <w:marLeft w:val="0"/>
      <w:marRight w:val="0"/>
      <w:marTop w:val="0"/>
      <w:marBottom w:val="0"/>
      <w:divBdr>
        <w:top w:val="none" w:sz="0" w:space="0" w:color="auto"/>
        <w:left w:val="none" w:sz="0" w:space="0" w:color="auto"/>
        <w:bottom w:val="none" w:sz="0" w:space="0" w:color="auto"/>
        <w:right w:val="none" w:sz="0" w:space="0" w:color="auto"/>
      </w:divBdr>
    </w:div>
    <w:div w:id="162094121">
      <w:bodyDiv w:val="1"/>
      <w:marLeft w:val="0"/>
      <w:marRight w:val="0"/>
      <w:marTop w:val="0"/>
      <w:marBottom w:val="0"/>
      <w:divBdr>
        <w:top w:val="none" w:sz="0" w:space="0" w:color="auto"/>
        <w:left w:val="none" w:sz="0" w:space="0" w:color="auto"/>
        <w:bottom w:val="none" w:sz="0" w:space="0" w:color="auto"/>
        <w:right w:val="none" w:sz="0" w:space="0" w:color="auto"/>
      </w:divBdr>
      <w:divsChild>
        <w:div w:id="786705074">
          <w:marLeft w:val="1800"/>
          <w:marRight w:val="0"/>
          <w:marTop w:val="77"/>
          <w:marBottom w:val="0"/>
          <w:divBdr>
            <w:top w:val="none" w:sz="0" w:space="0" w:color="auto"/>
            <w:left w:val="none" w:sz="0" w:space="0" w:color="auto"/>
            <w:bottom w:val="none" w:sz="0" w:space="0" w:color="auto"/>
            <w:right w:val="none" w:sz="0" w:space="0" w:color="auto"/>
          </w:divBdr>
        </w:div>
      </w:divsChild>
    </w:div>
    <w:div w:id="209808085">
      <w:bodyDiv w:val="1"/>
      <w:marLeft w:val="0"/>
      <w:marRight w:val="0"/>
      <w:marTop w:val="0"/>
      <w:marBottom w:val="0"/>
      <w:divBdr>
        <w:top w:val="none" w:sz="0" w:space="0" w:color="auto"/>
        <w:left w:val="none" w:sz="0" w:space="0" w:color="auto"/>
        <w:bottom w:val="none" w:sz="0" w:space="0" w:color="auto"/>
        <w:right w:val="none" w:sz="0" w:space="0" w:color="auto"/>
      </w:divBdr>
    </w:div>
    <w:div w:id="216866192">
      <w:bodyDiv w:val="1"/>
      <w:marLeft w:val="0"/>
      <w:marRight w:val="0"/>
      <w:marTop w:val="0"/>
      <w:marBottom w:val="0"/>
      <w:divBdr>
        <w:top w:val="none" w:sz="0" w:space="0" w:color="auto"/>
        <w:left w:val="none" w:sz="0" w:space="0" w:color="auto"/>
        <w:bottom w:val="none" w:sz="0" w:space="0" w:color="auto"/>
        <w:right w:val="none" w:sz="0" w:space="0" w:color="auto"/>
      </w:divBdr>
    </w:div>
    <w:div w:id="318731493">
      <w:bodyDiv w:val="1"/>
      <w:marLeft w:val="0"/>
      <w:marRight w:val="0"/>
      <w:marTop w:val="0"/>
      <w:marBottom w:val="0"/>
      <w:divBdr>
        <w:top w:val="none" w:sz="0" w:space="0" w:color="auto"/>
        <w:left w:val="none" w:sz="0" w:space="0" w:color="auto"/>
        <w:bottom w:val="none" w:sz="0" w:space="0" w:color="auto"/>
        <w:right w:val="none" w:sz="0" w:space="0" w:color="auto"/>
      </w:divBdr>
    </w:div>
    <w:div w:id="359204246">
      <w:bodyDiv w:val="1"/>
      <w:marLeft w:val="0"/>
      <w:marRight w:val="0"/>
      <w:marTop w:val="0"/>
      <w:marBottom w:val="0"/>
      <w:divBdr>
        <w:top w:val="none" w:sz="0" w:space="0" w:color="auto"/>
        <w:left w:val="none" w:sz="0" w:space="0" w:color="auto"/>
        <w:bottom w:val="none" w:sz="0" w:space="0" w:color="auto"/>
        <w:right w:val="none" w:sz="0" w:space="0" w:color="auto"/>
      </w:divBdr>
    </w:div>
    <w:div w:id="402337520">
      <w:bodyDiv w:val="1"/>
      <w:marLeft w:val="0"/>
      <w:marRight w:val="0"/>
      <w:marTop w:val="0"/>
      <w:marBottom w:val="0"/>
      <w:divBdr>
        <w:top w:val="none" w:sz="0" w:space="0" w:color="auto"/>
        <w:left w:val="none" w:sz="0" w:space="0" w:color="auto"/>
        <w:bottom w:val="none" w:sz="0" w:space="0" w:color="auto"/>
        <w:right w:val="none" w:sz="0" w:space="0" w:color="auto"/>
      </w:divBdr>
    </w:div>
    <w:div w:id="420377589">
      <w:bodyDiv w:val="1"/>
      <w:marLeft w:val="0"/>
      <w:marRight w:val="0"/>
      <w:marTop w:val="0"/>
      <w:marBottom w:val="0"/>
      <w:divBdr>
        <w:top w:val="none" w:sz="0" w:space="0" w:color="auto"/>
        <w:left w:val="none" w:sz="0" w:space="0" w:color="auto"/>
        <w:bottom w:val="none" w:sz="0" w:space="0" w:color="auto"/>
        <w:right w:val="none" w:sz="0" w:space="0" w:color="auto"/>
      </w:divBdr>
    </w:div>
    <w:div w:id="437337468">
      <w:bodyDiv w:val="1"/>
      <w:marLeft w:val="0"/>
      <w:marRight w:val="0"/>
      <w:marTop w:val="0"/>
      <w:marBottom w:val="0"/>
      <w:divBdr>
        <w:top w:val="none" w:sz="0" w:space="0" w:color="auto"/>
        <w:left w:val="none" w:sz="0" w:space="0" w:color="auto"/>
        <w:bottom w:val="none" w:sz="0" w:space="0" w:color="auto"/>
        <w:right w:val="none" w:sz="0" w:space="0" w:color="auto"/>
      </w:divBdr>
    </w:div>
    <w:div w:id="442724034">
      <w:bodyDiv w:val="1"/>
      <w:marLeft w:val="0"/>
      <w:marRight w:val="0"/>
      <w:marTop w:val="0"/>
      <w:marBottom w:val="0"/>
      <w:divBdr>
        <w:top w:val="none" w:sz="0" w:space="0" w:color="auto"/>
        <w:left w:val="none" w:sz="0" w:space="0" w:color="auto"/>
        <w:bottom w:val="none" w:sz="0" w:space="0" w:color="auto"/>
        <w:right w:val="none" w:sz="0" w:space="0" w:color="auto"/>
      </w:divBdr>
    </w:div>
    <w:div w:id="490489989">
      <w:bodyDiv w:val="1"/>
      <w:marLeft w:val="0"/>
      <w:marRight w:val="0"/>
      <w:marTop w:val="0"/>
      <w:marBottom w:val="0"/>
      <w:divBdr>
        <w:top w:val="none" w:sz="0" w:space="0" w:color="auto"/>
        <w:left w:val="none" w:sz="0" w:space="0" w:color="auto"/>
        <w:bottom w:val="none" w:sz="0" w:space="0" w:color="auto"/>
        <w:right w:val="none" w:sz="0" w:space="0" w:color="auto"/>
      </w:divBdr>
    </w:div>
    <w:div w:id="513619193">
      <w:bodyDiv w:val="1"/>
      <w:marLeft w:val="0"/>
      <w:marRight w:val="0"/>
      <w:marTop w:val="0"/>
      <w:marBottom w:val="0"/>
      <w:divBdr>
        <w:top w:val="none" w:sz="0" w:space="0" w:color="auto"/>
        <w:left w:val="none" w:sz="0" w:space="0" w:color="auto"/>
        <w:bottom w:val="none" w:sz="0" w:space="0" w:color="auto"/>
        <w:right w:val="none" w:sz="0" w:space="0" w:color="auto"/>
      </w:divBdr>
    </w:div>
    <w:div w:id="517040012">
      <w:bodyDiv w:val="1"/>
      <w:marLeft w:val="0"/>
      <w:marRight w:val="0"/>
      <w:marTop w:val="0"/>
      <w:marBottom w:val="0"/>
      <w:divBdr>
        <w:top w:val="none" w:sz="0" w:space="0" w:color="auto"/>
        <w:left w:val="none" w:sz="0" w:space="0" w:color="auto"/>
        <w:bottom w:val="none" w:sz="0" w:space="0" w:color="auto"/>
        <w:right w:val="none" w:sz="0" w:space="0" w:color="auto"/>
      </w:divBdr>
    </w:div>
    <w:div w:id="698703964">
      <w:bodyDiv w:val="1"/>
      <w:marLeft w:val="0"/>
      <w:marRight w:val="0"/>
      <w:marTop w:val="0"/>
      <w:marBottom w:val="0"/>
      <w:divBdr>
        <w:top w:val="none" w:sz="0" w:space="0" w:color="auto"/>
        <w:left w:val="none" w:sz="0" w:space="0" w:color="auto"/>
        <w:bottom w:val="none" w:sz="0" w:space="0" w:color="auto"/>
        <w:right w:val="none" w:sz="0" w:space="0" w:color="auto"/>
      </w:divBdr>
    </w:div>
    <w:div w:id="706027802">
      <w:bodyDiv w:val="1"/>
      <w:marLeft w:val="0"/>
      <w:marRight w:val="0"/>
      <w:marTop w:val="0"/>
      <w:marBottom w:val="0"/>
      <w:divBdr>
        <w:top w:val="none" w:sz="0" w:space="0" w:color="auto"/>
        <w:left w:val="none" w:sz="0" w:space="0" w:color="auto"/>
        <w:bottom w:val="none" w:sz="0" w:space="0" w:color="auto"/>
        <w:right w:val="none" w:sz="0" w:space="0" w:color="auto"/>
      </w:divBdr>
    </w:div>
    <w:div w:id="740831754">
      <w:bodyDiv w:val="1"/>
      <w:marLeft w:val="0"/>
      <w:marRight w:val="0"/>
      <w:marTop w:val="0"/>
      <w:marBottom w:val="0"/>
      <w:divBdr>
        <w:top w:val="none" w:sz="0" w:space="0" w:color="auto"/>
        <w:left w:val="none" w:sz="0" w:space="0" w:color="auto"/>
        <w:bottom w:val="none" w:sz="0" w:space="0" w:color="auto"/>
        <w:right w:val="none" w:sz="0" w:space="0" w:color="auto"/>
      </w:divBdr>
    </w:div>
    <w:div w:id="751972211">
      <w:bodyDiv w:val="1"/>
      <w:marLeft w:val="0"/>
      <w:marRight w:val="0"/>
      <w:marTop w:val="0"/>
      <w:marBottom w:val="0"/>
      <w:divBdr>
        <w:top w:val="none" w:sz="0" w:space="0" w:color="auto"/>
        <w:left w:val="none" w:sz="0" w:space="0" w:color="auto"/>
        <w:bottom w:val="none" w:sz="0" w:space="0" w:color="auto"/>
        <w:right w:val="none" w:sz="0" w:space="0" w:color="auto"/>
      </w:divBdr>
    </w:div>
    <w:div w:id="767194868">
      <w:bodyDiv w:val="1"/>
      <w:marLeft w:val="0"/>
      <w:marRight w:val="0"/>
      <w:marTop w:val="0"/>
      <w:marBottom w:val="0"/>
      <w:divBdr>
        <w:top w:val="none" w:sz="0" w:space="0" w:color="auto"/>
        <w:left w:val="none" w:sz="0" w:space="0" w:color="auto"/>
        <w:bottom w:val="none" w:sz="0" w:space="0" w:color="auto"/>
        <w:right w:val="none" w:sz="0" w:space="0" w:color="auto"/>
      </w:divBdr>
    </w:div>
    <w:div w:id="803500108">
      <w:bodyDiv w:val="1"/>
      <w:marLeft w:val="0"/>
      <w:marRight w:val="0"/>
      <w:marTop w:val="0"/>
      <w:marBottom w:val="0"/>
      <w:divBdr>
        <w:top w:val="none" w:sz="0" w:space="0" w:color="auto"/>
        <w:left w:val="none" w:sz="0" w:space="0" w:color="auto"/>
        <w:bottom w:val="none" w:sz="0" w:space="0" w:color="auto"/>
        <w:right w:val="none" w:sz="0" w:space="0" w:color="auto"/>
      </w:divBdr>
    </w:div>
    <w:div w:id="837959974">
      <w:bodyDiv w:val="1"/>
      <w:marLeft w:val="0"/>
      <w:marRight w:val="0"/>
      <w:marTop w:val="0"/>
      <w:marBottom w:val="0"/>
      <w:divBdr>
        <w:top w:val="none" w:sz="0" w:space="0" w:color="auto"/>
        <w:left w:val="none" w:sz="0" w:space="0" w:color="auto"/>
        <w:bottom w:val="none" w:sz="0" w:space="0" w:color="auto"/>
        <w:right w:val="none" w:sz="0" w:space="0" w:color="auto"/>
      </w:divBdr>
    </w:div>
    <w:div w:id="857044886">
      <w:bodyDiv w:val="1"/>
      <w:marLeft w:val="0"/>
      <w:marRight w:val="0"/>
      <w:marTop w:val="0"/>
      <w:marBottom w:val="0"/>
      <w:divBdr>
        <w:top w:val="none" w:sz="0" w:space="0" w:color="auto"/>
        <w:left w:val="none" w:sz="0" w:space="0" w:color="auto"/>
        <w:bottom w:val="none" w:sz="0" w:space="0" w:color="auto"/>
        <w:right w:val="none" w:sz="0" w:space="0" w:color="auto"/>
      </w:divBdr>
    </w:div>
    <w:div w:id="917327540">
      <w:bodyDiv w:val="1"/>
      <w:marLeft w:val="0"/>
      <w:marRight w:val="0"/>
      <w:marTop w:val="0"/>
      <w:marBottom w:val="0"/>
      <w:divBdr>
        <w:top w:val="none" w:sz="0" w:space="0" w:color="auto"/>
        <w:left w:val="none" w:sz="0" w:space="0" w:color="auto"/>
        <w:bottom w:val="none" w:sz="0" w:space="0" w:color="auto"/>
        <w:right w:val="none" w:sz="0" w:space="0" w:color="auto"/>
      </w:divBdr>
    </w:div>
    <w:div w:id="938294468">
      <w:bodyDiv w:val="1"/>
      <w:marLeft w:val="0"/>
      <w:marRight w:val="0"/>
      <w:marTop w:val="0"/>
      <w:marBottom w:val="0"/>
      <w:divBdr>
        <w:top w:val="none" w:sz="0" w:space="0" w:color="auto"/>
        <w:left w:val="none" w:sz="0" w:space="0" w:color="auto"/>
        <w:bottom w:val="none" w:sz="0" w:space="0" w:color="auto"/>
        <w:right w:val="none" w:sz="0" w:space="0" w:color="auto"/>
      </w:divBdr>
    </w:div>
    <w:div w:id="991366734">
      <w:marLeft w:val="0"/>
      <w:marRight w:val="0"/>
      <w:marTop w:val="0"/>
      <w:marBottom w:val="0"/>
      <w:divBdr>
        <w:top w:val="none" w:sz="0" w:space="0" w:color="auto"/>
        <w:left w:val="none" w:sz="0" w:space="0" w:color="auto"/>
        <w:bottom w:val="none" w:sz="0" w:space="0" w:color="auto"/>
        <w:right w:val="none" w:sz="0" w:space="0" w:color="auto"/>
      </w:divBdr>
    </w:div>
    <w:div w:id="991366735">
      <w:marLeft w:val="0"/>
      <w:marRight w:val="0"/>
      <w:marTop w:val="0"/>
      <w:marBottom w:val="0"/>
      <w:divBdr>
        <w:top w:val="none" w:sz="0" w:space="0" w:color="auto"/>
        <w:left w:val="none" w:sz="0" w:space="0" w:color="auto"/>
        <w:bottom w:val="none" w:sz="0" w:space="0" w:color="auto"/>
        <w:right w:val="none" w:sz="0" w:space="0" w:color="auto"/>
      </w:divBdr>
    </w:div>
    <w:div w:id="991366739">
      <w:marLeft w:val="0"/>
      <w:marRight w:val="0"/>
      <w:marTop w:val="0"/>
      <w:marBottom w:val="0"/>
      <w:divBdr>
        <w:top w:val="none" w:sz="0" w:space="0" w:color="auto"/>
        <w:left w:val="none" w:sz="0" w:space="0" w:color="auto"/>
        <w:bottom w:val="none" w:sz="0" w:space="0" w:color="auto"/>
        <w:right w:val="none" w:sz="0" w:space="0" w:color="auto"/>
      </w:divBdr>
    </w:div>
    <w:div w:id="991366740">
      <w:marLeft w:val="0"/>
      <w:marRight w:val="0"/>
      <w:marTop w:val="0"/>
      <w:marBottom w:val="0"/>
      <w:divBdr>
        <w:top w:val="none" w:sz="0" w:space="0" w:color="auto"/>
        <w:left w:val="none" w:sz="0" w:space="0" w:color="auto"/>
        <w:bottom w:val="none" w:sz="0" w:space="0" w:color="auto"/>
        <w:right w:val="none" w:sz="0" w:space="0" w:color="auto"/>
      </w:divBdr>
      <w:divsChild>
        <w:div w:id="991366929">
          <w:marLeft w:val="1886"/>
          <w:marRight w:val="0"/>
          <w:marTop w:val="77"/>
          <w:marBottom w:val="0"/>
          <w:divBdr>
            <w:top w:val="none" w:sz="0" w:space="0" w:color="auto"/>
            <w:left w:val="none" w:sz="0" w:space="0" w:color="auto"/>
            <w:bottom w:val="none" w:sz="0" w:space="0" w:color="auto"/>
            <w:right w:val="none" w:sz="0" w:space="0" w:color="auto"/>
          </w:divBdr>
        </w:div>
        <w:div w:id="991366947">
          <w:marLeft w:val="1886"/>
          <w:marRight w:val="0"/>
          <w:marTop w:val="77"/>
          <w:marBottom w:val="0"/>
          <w:divBdr>
            <w:top w:val="none" w:sz="0" w:space="0" w:color="auto"/>
            <w:left w:val="none" w:sz="0" w:space="0" w:color="auto"/>
            <w:bottom w:val="none" w:sz="0" w:space="0" w:color="auto"/>
            <w:right w:val="none" w:sz="0" w:space="0" w:color="auto"/>
          </w:divBdr>
        </w:div>
      </w:divsChild>
    </w:div>
    <w:div w:id="991366741">
      <w:marLeft w:val="0"/>
      <w:marRight w:val="0"/>
      <w:marTop w:val="0"/>
      <w:marBottom w:val="0"/>
      <w:divBdr>
        <w:top w:val="none" w:sz="0" w:space="0" w:color="auto"/>
        <w:left w:val="none" w:sz="0" w:space="0" w:color="auto"/>
        <w:bottom w:val="none" w:sz="0" w:space="0" w:color="auto"/>
        <w:right w:val="none" w:sz="0" w:space="0" w:color="auto"/>
      </w:divBdr>
    </w:div>
    <w:div w:id="991366742">
      <w:marLeft w:val="0"/>
      <w:marRight w:val="0"/>
      <w:marTop w:val="0"/>
      <w:marBottom w:val="0"/>
      <w:divBdr>
        <w:top w:val="none" w:sz="0" w:space="0" w:color="auto"/>
        <w:left w:val="none" w:sz="0" w:space="0" w:color="auto"/>
        <w:bottom w:val="none" w:sz="0" w:space="0" w:color="auto"/>
        <w:right w:val="none" w:sz="0" w:space="0" w:color="auto"/>
      </w:divBdr>
      <w:divsChild>
        <w:div w:id="991366736">
          <w:marLeft w:val="864"/>
          <w:marRight w:val="0"/>
          <w:marTop w:val="86"/>
          <w:marBottom w:val="0"/>
          <w:divBdr>
            <w:top w:val="none" w:sz="0" w:space="0" w:color="auto"/>
            <w:left w:val="none" w:sz="0" w:space="0" w:color="auto"/>
            <w:bottom w:val="none" w:sz="0" w:space="0" w:color="auto"/>
            <w:right w:val="none" w:sz="0" w:space="0" w:color="auto"/>
          </w:divBdr>
        </w:div>
        <w:div w:id="991366835">
          <w:marLeft w:val="1800"/>
          <w:marRight w:val="0"/>
          <w:marTop w:val="86"/>
          <w:marBottom w:val="0"/>
          <w:divBdr>
            <w:top w:val="none" w:sz="0" w:space="0" w:color="auto"/>
            <w:left w:val="none" w:sz="0" w:space="0" w:color="auto"/>
            <w:bottom w:val="none" w:sz="0" w:space="0" w:color="auto"/>
            <w:right w:val="none" w:sz="0" w:space="0" w:color="auto"/>
          </w:divBdr>
        </w:div>
        <w:div w:id="991366848">
          <w:marLeft w:val="2520"/>
          <w:marRight w:val="0"/>
          <w:marTop w:val="77"/>
          <w:marBottom w:val="0"/>
          <w:divBdr>
            <w:top w:val="none" w:sz="0" w:space="0" w:color="auto"/>
            <w:left w:val="none" w:sz="0" w:space="0" w:color="auto"/>
            <w:bottom w:val="none" w:sz="0" w:space="0" w:color="auto"/>
            <w:right w:val="none" w:sz="0" w:space="0" w:color="auto"/>
          </w:divBdr>
        </w:div>
        <w:div w:id="991366881">
          <w:marLeft w:val="1800"/>
          <w:marRight w:val="0"/>
          <w:marTop w:val="86"/>
          <w:marBottom w:val="0"/>
          <w:divBdr>
            <w:top w:val="none" w:sz="0" w:space="0" w:color="auto"/>
            <w:left w:val="none" w:sz="0" w:space="0" w:color="auto"/>
            <w:bottom w:val="none" w:sz="0" w:space="0" w:color="auto"/>
            <w:right w:val="none" w:sz="0" w:space="0" w:color="auto"/>
          </w:divBdr>
        </w:div>
        <w:div w:id="991366896">
          <w:marLeft w:val="1800"/>
          <w:marRight w:val="0"/>
          <w:marTop w:val="86"/>
          <w:marBottom w:val="0"/>
          <w:divBdr>
            <w:top w:val="none" w:sz="0" w:space="0" w:color="auto"/>
            <w:left w:val="none" w:sz="0" w:space="0" w:color="auto"/>
            <w:bottom w:val="none" w:sz="0" w:space="0" w:color="auto"/>
            <w:right w:val="none" w:sz="0" w:space="0" w:color="auto"/>
          </w:divBdr>
        </w:div>
        <w:div w:id="991366924">
          <w:marLeft w:val="1800"/>
          <w:marRight w:val="0"/>
          <w:marTop w:val="86"/>
          <w:marBottom w:val="0"/>
          <w:divBdr>
            <w:top w:val="none" w:sz="0" w:space="0" w:color="auto"/>
            <w:left w:val="none" w:sz="0" w:space="0" w:color="auto"/>
            <w:bottom w:val="none" w:sz="0" w:space="0" w:color="auto"/>
            <w:right w:val="none" w:sz="0" w:space="0" w:color="auto"/>
          </w:divBdr>
        </w:div>
        <w:div w:id="991366931">
          <w:marLeft w:val="1800"/>
          <w:marRight w:val="0"/>
          <w:marTop w:val="86"/>
          <w:marBottom w:val="0"/>
          <w:divBdr>
            <w:top w:val="none" w:sz="0" w:space="0" w:color="auto"/>
            <w:left w:val="none" w:sz="0" w:space="0" w:color="auto"/>
            <w:bottom w:val="none" w:sz="0" w:space="0" w:color="auto"/>
            <w:right w:val="none" w:sz="0" w:space="0" w:color="auto"/>
          </w:divBdr>
        </w:div>
        <w:div w:id="991366944">
          <w:marLeft w:val="2520"/>
          <w:marRight w:val="0"/>
          <w:marTop w:val="77"/>
          <w:marBottom w:val="0"/>
          <w:divBdr>
            <w:top w:val="none" w:sz="0" w:space="0" w:color="auto"/>
            <w:left w:val="none" w:sz="0" w:space="0" w:color="auto"/>
            <w:bottom w:val="none" w:sz="0" w:space="0" w:color="auto"/>
            <w:right w:val="none" w:sz="0" w:space="0" w:color="auto"/>
          </w:divBdr>
        </w:div>
      </w:divsChild>
    </w:div>
    <w:div w:id="991366745">
      <w:marLeft w:val="0"/>
      <w:marRight w:val="0"/>
      <w:marTop w:val="0"/>
      <w:marBottom w:val="0"/>
      <w:divBdr>
        <w:top w:val="none" w:sz="0" w:space="0" w:color="auto"/>
        <w:left w:val="none" w:sz="0" w:space="0" w:color="auto"/>
        <w:bottom w:val="none" w:sz="0" w:space="0" w:color="auto"/>
        <w:right w:val="none" w:sz="0" w:space="0" w:color="auto"/>
      </w:divBdr>
    </w:div>
    <w:div w:id="991366746">
      <w:marLeft w:val="0"/>
      <w:marRight w:val="0"/>
      <w:marTop w:val="0"/>
      <w:marBottom w:val="0"/>
      <w:divBdr>
        <w:top w:val="none" w:sz="0" w:space="0" w:color="auto"/>
        <w:left w:val="none" w:sz="0" w:space="0" w:color="auto"/>
        <w:bottom w:val="none" w:sz="0" w:space="0" w:color="auto"/>
        <w:right w:val="none" w:sz="0" w:space="0" w:color="auto"/>
      </w:divBdr>
    </w:div>
    <w:div w:id="991366748">
      <w:marLeft w:val="0"/>
      <w:marRight w:val="0"/>
      <w:marTop w:val="0"/>
      <w:marBottom w:val="0"/>
      <w:divBdr>
        <w:top w:val="none" w:sz="0" w:space="0" w:color="auto"/>
        <w:left w:val="none" w:sz="0" w:space="0" w:color="auto"/>
        <w:bottom w:val="none" w:sz="0" w:space="0" w:color="auto"/>
        <w:right w:val="none" w:sz="0" w:space="0" w:color="auto"/>
      </w:divBdr>
    </w:div>
    <w:div w:id="991366750">
      <w:marLeft w:val="0"/>
      <w:marRight w:val="0"/>
      <w:marTop w:val="0"/>
      <w:marBottom w:val="0"/>
      <w:divBdr>
        <w:top w:val="none" w:sz="0" w:space="0" w:color="auto"/>
        <w:left w:val="none" w:sz="0" w:space="0" w:color="auto"/>
        <w:bottom w:val="none" w:sz="0" w:space="0" w:color="auto"/>
        <w:right w:val="none" w:sz="0" w:space="0" w:color="auto"/>
      </w:divBdr>
    </w:div>
    <w:div w:id="991366752">
      <w:marLeft w:val="0"/>
      <w:marRight w:val="0"/>
      <w:marTop w:val="0"/>
      <w:marBottom w:val="0"/>
      <w:divBdr>
        <w:top w:val="none" w:sz="0" w:space="0" w:color="auto"/>
        <w:left w:val="none" w:sz="0" w:space="0" w:color="auto"/>
        <w:bottom w:val="none" w:sz="0" w:space="0" w:color="auto"/>
        <w:right w:val="none" w:sz="0" w:space="0" w:color="auto"/>
      </w:divBdr>
    </w:div>
    <w:div w:id="991366753">
      <w:marLeft w:val="0"/>
      <w:marRight w:val="0"/>
      <w:marTop w:val="0"/>
      <w:marBottom w:val="0"/>
      <w:divBdr>
        <w:top w:val="none" w:sz="0" w:space="0" w:color="auto"/>
        <w:left w:val="none" w:sz="0" w:space="0" w:color="auto"/>
        <w:bottom w:val="none" w:sz="0" w:space="0" w:color="auto"/>
        <w:right w:val="none" w:sz="0" w:space="0" w:color="auto"/>
      </w:divBdr>
      <w:divsChild>
        <w:div w:id="991366791">
          <w:marLeft w:val="720"/>
          <w:marRight w:val="0"/>
          <w:marTop w:val="77"/>
          <w:marBottom w:val="0"/>
          <w:divBdr>
            <w:top w:val="none" w:sz="0" w:space="0" w:color="auto"/>
            <w:left w:val="none" w:sz="0" w:space="0" w:color="auto"/>
            <w:bottom w:val="none" w:sz="0" w:space="0" w:color="auto"/>
            <w:right w:val="none" w:sz="0" w:space="0" w:color="auto"/>
          </w:divBdr>
        </w:div>
        <w:div w:id="991366807">
          <w:marLeft w:val="720"/>
          <w:marRight w:val="0"/>
          <w:marTop w:val="77"/>
          <w:marBottom w:val="0"/>
          <w:divBdr>
            <w:top w:val="none" w:sz="0" w:space="0" w:color="auto"/>
            <w:left w:val="none" w:sz="0" w:space="0" w:color="auto"/>
            <w:bottom w:val="none" w:sz="0" w:space="0" w:color="auto"/>
            <w:right w:val="none" w:sz="0" w:space="0" w:color="auto"/>
          </w:divBdr>
        </w:div>
      </w:divsChild>
    </w:div>
    <w:div w:id="991366754">
      <w:marLeft w:val="0"/>
      <w:marRight w:val="0"/>
      <w:marTop w:val="0"/>
      <w:marBottom w:val="0"/>
      <w:divBdr>
        <w:top w:val="none" w:sz="0" w:space="0" w:color="auto"/>
        <w:left w:val="none" w:sz="0" w:space="0" w:color="auto"/>
        <w:bottom w:val="none" w:sz="0" w:space="0" w:color="auto"/>
        <w:right w:val="none" w:sz="0" w:space="0" w:color="auto"/>
      </w:divBdr>
    </w:div>
    <w:div w:id="991366755">
      <w:marLeft w:val="0"/>
      <w:marRight w:val="0"/>
      <w:marTop w:val="0"/>
      <w:marBottom w:val="0"/>
      <w:divBdr>
        <w:top w:val="none" w:sz="0" w:space="0" w:color="auto"/>
        <w:left w:val="none" w:sz="0" w:space="0" w:color="auto"/>
        <w:bottom w:val="none" w:sz="0" w:space="0" w:color="auto"/>
        <w:right w:val="none" w:sz="0" w:space="0" w:color="auto"/>
      </w:divBdr>
    </w:div>
    <w:div w:id="991366756">
      <w:marLeft w:val="0"/>
      <w:marRight w:val="0"/>
      <w:marTop w:val="0"/>
      <w:marBottom w:val="0"/>
      <w:divBdr>
        <w:top w:val="none" w:sz="0" w:space="0" w:color="auto"/>
        <w:left w:val="none" w:sz="0" w:space="0" w:color="auto"/>
        <w:bottom w:val="none" w:sz="0" w:space="0" w:color="auto"/>
        <w:right w:val="none" w:sz="0" w:space="0" w:color="auto"/>
      </w:divBdr>
    </w:div>
    <w:div w:id="991366757">
      <w:marLeft w:val="0"/>
      <w:marRight w:val="0"/>
      <w:marTop w:val="0"/>
      <w:marBottom w:val="0"/>
      <w:divBdr>
        <w:top w:val="none" w:sz="0" w:space="0" w:color="auto"/>
        <w:left w:val="none" w:sz="0" w:space="0" w:color="auto"/>
        <w:bottom w:val="none" w:sz="0" w:space="0" w:color="auto"/>
        <w:right w:val="none" w:sz="0" w:space="0" w:color="auto"/>
      </w:divBdr>
    </w:div>
    <w:div w:id="991366760">
      <w:marLeft w:val="0"/>
      <w:marRight w:val="0"/>
      <w:marTop w:val="0"/>
      <w:marBottom w:val="0"/>
      <w:divBdr>
        <w:top w:val="none" w:sz="0" w:space="0" w:color="auto"/>
        <w:left w:val="none" w:sz="0" w:space="0" w:color="auto"/>
        <w:bottom w:val="none" w:sz="0" w:space="0" w:color="auto"/>
        <w:right w:val="none" w:sz="0" w:space="0" w:color="auto"/>
      </w:divBdr>
    </w:div>
    <w:div w:id="991366761">
      <w:marLeft w:val="0"/>
      <w:marRight w:val="0"/>
      <w:marTop w:val="0"/>
      <w:marBottom w:val="0"/>
      <w:divBdr>
        <w:top w:val="none" w:sz="0" w:space="0" w:color="auto"/>
        <w:left w:val="none" w:sz="0" w:space="0" w:color="auto"/>
        <w:bottom w:val="none" w:sz="0" w:space="0" w:color="auto"/>
        <w:right w:val="none" w:sz="0" w:space="0" w:color="auto"/>
      </w:divBdr>
    </w:div>
    <w:div w:id="991366762">
      <w:marLeft w:val="0"/>
      <w:marRight w:val="0"/>
      <w:marTop w:val="0"/>
      <w:marBottom w:val="0"/>
      <w:divBdr>
        <w:top w:val="none" w:sz="0" w:space="0" w:color="auto"/>
        <w:left w:val="none" w:sz="0" w:space="0" w:color="auto"/>
        <w:bottom w:val="none" w:sz="0" w:space="0" w:color="auto"/>
        <w:right w:val="none" w:sz="0" w:space="0" w:color="auto"/>
      </w:divBdr>
    </w:div>
    <w:div w:id="991366764">
      <w:marLeft w:val="0"/>
      <w:marRight w:val="0"/>
      <w:marTop w:val="0"/>
      <w:marBottom w:val="0"/>
      <w:divBdr>
        <w:top w:val="none" w:sz="0" w:space="0" w:color="auto"/>
        <w:left w:val="none" w:sz="0" w:space="0" w:color="auto"/>
        <w:bottom w:val="none" w:sz="0" w:space="0" w:color="auto"/>
        <w:right w:val="none" w:sz="0" w:space="0" w:color="auto"/>
      </w:divBdr>
    </w:div>
    <w:div w:id="991366765">
      <w:marLeft w:val="0"/>
      <w:marRight w:val="0"/>
      <w:marTop w:val="0"/>
      <w:marBottom w:val="0"/>
      <w:divBdr>
        <w:top w:val="none" w:sz="0" w:space="0" w:color="auto"/>
        <w:left w:val="none" w:sz="0" w:space="0" w:color="auto"/>
        <w:bottom w:val="none" w:sz="0" w:space="0" w:color="auto"/>
        <w:right w:val="none" w:sz="0" w:space="0" w:color="auto"/>
      </w:divBdr>
    </w:div>
    <w:div w:id="991366767">
      <w:marLeft w:val="0"/>
      <w:marRight w:val="0"/>
      <w:marTop w:val="0"/>
      <w:marBottom w:val="0"/>
      <w:divBdr>
        <w:top w:val="none" w:sz="0" w:space="0" w:color="auto"/>
        <w:left w:val="none" w:sz="0" w:space="0" w:color="auto"/>
        <w:bottom w:val="none" w:sz="0" w:space="0" w:color="auto"/>
        <w:right w:val="none" w:sz="0" w:space="0" w:color="auto"/>
      </w:divBdr>
    </w:div>
    <w:div w:id="991366768">
      <w:marLeft w:val="0"/>
      <w:marRight w:val="0"/>
      <w:marTop w:val="0"/>
      <w:marBottom w:val="0"/>
      <w:divBdr>
        <w:top w:val="none" w:sz="0" w:space="0" w:color="auto"/>
        <w:left w:val="none" w:sz="0" w:space="0" w:color="auto"/>
        <w:bottom w:val="none" w:sz="0" w:space="0" w:color="auto"/>
        <w:right w:val="none" w:sz="0" w:space="0" w:color="auto"/>
      </w:divBdr>
    </w:div>
    <w:div w:id="991366769">
      <w:marLeft w:val="0"/>
      <w:marRight w:val="0"/>
      <w:marTop w:val="0"/>
      <w:marBottom w:val="0"/>
      <w:divBdr>
        <w:top w:val="none" w:sz="0" w:space="0" w:color="auto"/>
        <w:left w:val="none" w:sz="0" w:space="0" w:color="auto"/>
        <w:bottom w:val="none" w:sz="0" w:space="0" w:color="auto"/>
        <w:right w:val="none" w:sz="0" w:space="0" w:color="auto"/>
      </w:divBdr>
    </w:div>
    <w:div w:id="991366770">
      <w:marLeft w:val="0"/>
      <w:marRight w:val="0"/>
      <w:marTop w:val="0"/>
      <w:marBottom w:val="0"/>
      <w:divBdr>
        <w:top w:val="none" w:sz="0" w:space="0" w:color="auto"/>
        <w:left w:val="none" w:sz="0" w:space="0" w:color="auto"/>
        <w:bottom w:val="none" w:sz="0" w:space="0" w:color="auto"/>
        <w:right w:val="none" w:sz="0" w:space="0" w:color="auto"/>
      </w:divBdr>
    </w:div>
    <w:div w:id="991366771">
      <w:marLeft w:val="0"/>
      <w:marRight w:val="0"/>
      <w:marTop w:val="0"/>
      <w:marBottom w:val="0"/>
      <w:divBdr>
        <w:top w:val="none" w:sz="0" w:space="0" w:color="auto"/>
        <w:left w:val="none" w:sz="0" w:space="0" w:color="auto"/>
        <w:bottom w:val="none" w:sz="0" w:space="0" w:color="auto"/>
        <w:right w:val="none" w:sz="0" w:space="0" w:color="auto"/>
      </w:divBdr>
    </w:div>
    <w:div w:id="991366772">
      <w:marLeft w:val="0"/>
      <w:marRight w:val="0"/>
      <w:marTop w:val="0"/>
      <w:marBottom w:val="0"/>
      <w:divBdr>
        <w:top w:val="none" w:sz="0" w:space="0" w:color="auto"/>
        <w:left w:val="none" w:sz="0" w:space="0" w:color="auto"/>
        <w:bottom w:val="none" w:sz="0" w:space="0" w:color="auto"/>
        <w:right w:val="none" w:sz="0" w:space="0" w:color="auto"/>
      </w:divBdr>
    </w:div>
    <w:div w:id="991366773">
      <w:marLeft w:val="0"/>
      <w:marRight w:val="0"/>
      <w:marTop w:val="0"/>
      <w:marBottom w:val="0"/>
      <w:divBdr>
        <w:top w:val="none" w:sz="0" w:space="0" w:color="auto"/>
        <w:left w:val="none" w:sz="0" w:space="0" w:color="auto"/>
        <w:bottom w:val="none" w:sz="0" w:space="0" w:color="auto"/>
        <w:right w:val="none" w:sz="0" w:space="0" w:color="auto"/>
      </w:divBdr>
    </w:div>
    <w:div w:id="991366774">
      <w:marLeft w:val="0"/>
      <w:marRight w:val="0"/>
      <w:marTop w:val="0"/>
      <w:marBottom w:val="0"/>
      <w:divBdr>
        <w:top w:val="none" w:sz="0" w:space="0" w:color="auto"/>
        <w:left w:val="none" w:sz="0" w:space="0" w:color="auto"/>
        <w:bottom w:val="none" w:sz="0" w:space="0" w:color="auto"/>
        <w:right w:val="none" w:sz="0" w:space="0" w:color="auto"/>
      </w:divBdr>
      <w:divsChild>
        <w:div w:id="991366751">
          <w:marLeft w:val="1886"/>
          <w:marRight w:val="0"/>
          <w:marTop w:val="77"/>
          <w:marBottom w:val="0"/>
          <w:divBdr>
            <w:top w:val="none" w:sz="0" w:space="0" w:color="auto"/>
            <w:left w:val="none" w:sz="0" w:space="0" w:color="auto"/>
            <w:bottom w:val="none" w:sz="0" w:space="0" w:color="auto"/>
            <w:right w:val="none" w:sz="0" w:space="0" w:color="auto"/>
          </w:divBdr>
        </w:div>
        <w:div w:id="991366833">
          <w:marLeft w:val="1886"/>
          <w:marRight w:val="0"/>
          <w:marTop w:val="77"/>
          <w:marBottom w:val="0"/>
          <w:divBdr>
            <w:top w:val="none" w:sz="0" w:space="0" w:color="auto"/>
            <w:left w:val="none" w:sz="0" w:space="0" w:color="auto"/>
            <w:bottom w:val="none" w:sz="0" w:space="0" w:color="auto"/>
            <w:right w:val="none" w:sz="0" w:space="0" w:color="auto"/>
          </w:divBdr>
        </w:div>
      </w:divsChild>
    </w:div>
    <w:div w:id="991366775">
      <w:marLeft w:val="0"/>
      <w:marRight w:val="0"/>
      <w:marTop w:val="0"/>
      <w:marBottom w:val="0"/>
      <w:divBdr>
        <w:top w:val="none" w:sz="0" w:space="0" w:color="auto"/>
        <w:left w:val="none" w:sz="0" w:space="0" w:color="auto"/>
        <w:bottom w:val="none" w:sz="0" w:space="0" w:color="auto"/>
        <w:right w:val="none" w:sz="0" w:space="0" w:color="auto"/>
      </w:divBdr>
    </w:div>
    <w:div w:id="991366777">
      <w:marLeft w:val="0"/>
      <w:marRight w:val="0"/>
      <w:marTop w:val="0"/>
      <w:marBottom w:val="0"/>
      <w:divBdr>
        <w:top w:val="none" w:sz="0" w:space="0" w:color="auto"/>
        <w:left w:val="none" w:sz="0" w:space="0" w:color="auto"/>
        <w:bottom w:val="none" w:sz="0" w:space="0" w:color="auto"/>
        <w:right w:val="none" w:sz="0" w:space="0" w:color="auto"/>
      </w:divBdr>
    </w:div>
    <w:div w:id="991366778">
      <w:marLeft w:val="0"/>
      <w:marRight w:val="0"/>
      <w:marTop w:val="0"/>
      <w:marBottom w:val="0"/>
      <w:divBdr>
        <w:top w:val="none" w:sz="0" w:space="0" w:color="auto"/>
        <w:left w:val="none" w:sz="0" w:space="0" w:color="auto"/>
        <w:bottom w:val="none" w:sz="0" w:space="0" w:color="auto"/>
        <w:right w:val="none" w:sz="0" w:space="0" w:color="auto"/>
      </w:divBdr>
    </w:div>
    <w:div w:id="991366779">
      <w:marLeft w:val="0"/>
      <w:marRight w:val="0"/>
      <w:marTop w:val="0"/>
      <w:marBottom w:val="0"/>
      <w:divBdr>
        <w:top w:val="none" w:sz="0" w:space="0" w:color="auto"/>
        <w:left w:val="none" w:sz="0" w:space="0" w:color="auto"/>
        <w:bottom w:val="none" w:sz="0" w:space="0" w:color="auto"/>
        <w:right w:val="none" w:sz="0" w:space="0" w:color="auto"/>
      </w:divBdr>
      <w:divsChild>
        <w:div w:id="991366859">
          <w:marLeft w:val="0"/>
          <w:marRight w:val="0"/>
          <w:marTop w:val="0"/>
          <w:marBottom w:val="0"/>
          <w:divBdr>
            <w:top w:val="none" w:sz="0" w:space="0" w:color="auto"/>
            <w:left w:val="none" w:sz="0" w:space="0" w:color="auto"/>
            <w:bottom w:val="none" w:sz="0" w:space="0" w:color="auto"/>
            <w:right w:val="none" w:sz="0" w:space="0" w:color="auto"/>
          </w:divBdr>
        </w:div>
      </w:divsChild>
    </w:div>
    <w:div w:id="991366782">
      <w:marLeft w:val="0"/>
      <w:marRight w:val="0"/>
      <w:marTop w:val="0"/>
      <w:marBottom w:val="0"/>
      <w:divBdr>
        <w:top w:val="none" w:sz="0" w:space="0" w:color="auto"/>
        <w:left w:val="none" w:sz="0" w:space="0" w:color="auto"/>
        <w:bottom w:val="none" w:sz="0" w:space="0" w:color="auto"/>
        <w:right w:val="none" w:sz="0" w:space="0" w:color="auto"/>
      </w:divBdr>
    </w:div>
    <w:div w:id="991366784">
      <w:marLeft w:val="0"/>
      <w:marRight w:val="0"/>
      <w:marTop w:val="0"/>
      <w:marBottom w:val="0"/>
      <w:divBdr>
        <w:top w:val="none" w:sz="0" w:space="0" w:color="auto"/>
        <w:left w:val="none" w:sz="0" w:space="0" w:color="auto"/>
        <w:bottom w:val="none" w:sz="0" w:space="0" w:color="auto"/>
        <w:right w:val="none" w:sz="0" w:space="0" w:color="auto"/>
      </w:divBdr>
    </w:div>
    <w:div w:id="991366785">
      <w:marLeft w:val="0"/>
      <w:marRight w:val="0"/>
      <w:marTop w:val="0"/>
      <w:marBottom w:val="0"/>
      <w:divBdr>
        <w:top w:val="none" w:sz="0" w:space="0" w:color="auto"/>
        <w:left w:val="none" w:sz="0" w:space="0" w:color="auto"/>
        <w:bottom w:val="none" w:sz="0" w:space="0" w:color="auto"/>
        <w:right w:val="none" w:sz="0" w:space="0" w:color="auto"/>
      </w:divBdr>
    </w:div>
    <w:div w:id="991366786">
      <w:marLeft w:val="0"/>
      <w:marRight w:val="0"/>
      <w:marTop w:val="0"/>
      <w:marBottom w:val="0"/>
      <w:divBdr>
        <w:top w:val="none" w:sz="0" w:space="0" w:color="auto"/>
        <w:left w:val="none" w:sz="0" w:space="0" w:color="auto"/>
        <w:bottom w:val="none" w:sz="0" w:space="0" w:color="auto"/>
        <w:right w:val="none" w:sz="0" w:space="0" w:color="auto"/>
      </w:divBdr>
    </w:div>
    <w:div w:id="991366787">
      <w:marLeft w:val="0"/>
      <w:marRight w:val="0"/>
      <w:marTop w:val="0"/>
      <w:marBottom w:val="0"/>
      <w:divBdr>
        <w:top w:val="none" w:sz="0" w:space="0" w:color="auto"/>
        <w:left w:val="none" w:sz="0" w:space="0" w:color="auto"/>
        <w:bottom w:val="none" w:sz="0" w:space="0" w:color="auto"/>
        <w:right w:val="none" w:sz="0" w:space="0" w:color="auto"/>
      </w:divBdr>
    </w:div>
    <w:div w:id="991366788">
      <w:marLeft w:val="0"/>
      <w:marRight w:val="0"/>
      <w:marTop w:val="0"/>
      <w:marBottom w:val="0"/>
      <w:divBdr>
        <w:top w:val="none" w:sz="0" w:space="0" w:color="auto"/>
        <w:left w:val="none" w:sz="0" w:space="0" w:color="auto"/>
        <w:bottom w:val="none" w:sz="0" w:space="0" w:color="auto"/>
        <w:right w:val="none" w:sz="0" w:space="0" w:color="auto"/>
      </w:divBdr>
    </w:div>
    <w:div w:id="991366789">
      <w:marLeft w:val="0"/>
      <w:marRight w:val="0"/>
      <w:marTop w:val="0"/>
      <w:marBottom w:val="0"/>
      <w:divBdr>
        <w:top w:val="none" w:sz="0" w:space="0" w:color="auto"/>
        <w:left w:val="none" w:sz="0" w:space="0" w:color="auto"/>
        <w:bottom w:val="none" w:sz="0" w:space="0" w:color="auto"/>
        <w:right w:val="none" w:sz="0" w:space="0" w:color="auto"/>
      </w:divBdr>
    </w:div>
    <w:div w:id="991366790">
      <w:marLeft w:val="0"/>
      <w:marRight w:val="0"/>
      <w:marTop w:val="0"/>
      <w:marBottom w:val="0"/>
      <w:divBdr>
        <w:top w:val="none" w:sz="0" w:space="0" w:color="auto"/>
        <w:left w:val="none" w:sz="0" w:space="0" w:color="auto"/>
        <w:bottom w:val="none" w:sz="0" w:space="0" w:color="auto"/>
        <w:right w:val="none" w:sz="0" w:space="0" w:color="auto"/>
      </w:divBdr>
    </w:div>
    <w:div w:id="991366792">
      <w:marLeft w:val="0"/>
      <w:marRight w:val="0"/>
      <w:marTop w:val="0"/>
      <w:marBottom w:val="0"/>
      <w:divBdr>
        <w:top w:val="none" w:sz="0" w:space="0" w:color="auto"/>
        <w:left w:val="none" w:sz="0" w:space="0" w:color="auto"/>
        <w:bottom w:val="none" w:sz="0" w:space="0" w:color="auto"/>
        <w:right w:val="none" w:sz="0" w:space="0" w:color="auto"/>
      </w:divBdr>
    </w:div>
    <w:div w:id="991366793">
      <w:marLeft w:val="0"/>
      <w:marRight w:val="0"/>
      <w:marTop w:val="0"/>
      <w:marBottom w:val="0"/>
      <w:divBdr>
        <w:top w:val="none" w:sz="0" w:space="0" w:color="auto"/>
        <w:left w:val="none" w:sz="0" w:space="0" w:color="auto"/>
        <w:bottom w:val="none" w:sz="0" w:space="0" w:color="auto"/>
        <w:right w:val="none" w:sz="0" w:space="0" w:color="auto"/>
      </w:divBdr>
    </w:div>
    <w:div w:id="991366794">
      <w:marLeft w:val="0"/>
      <w:marRight w:val="0"/>
      <w:marTop w:val="0"/>
      <w:marBottom w:val="0"/>
      <w:divBdr>
        <w:top w:val="none" w:sz="0" w:space="0" w:color="auto"/>
        <w:left w:val="none" w:sz="0" w:space="0" w:color="auto"/>
        <w:bottom w:val="none" w:sz="0" w:space="0" w:color="auto"/>
        <w:right w:val="none" w:sz="0" w:space="0" w:color="auto"/>
      </w:divBdr>
    </w:div>
    <w:div w:id="991366796">
      <w:marLeft w:val="0"/>
      <w:marRight w:val="0"/>
      <w:marTop w:val="0"/>
      <w:marBottom w:val="0"/>
      <w:divBdr>
        <w:top w:val="none" w:sz="0" w:space="0" w:color="auto"/>
        <w:left w:val="none" w:sz="0" w:space="0" w:color="auto"/>
        <w:bottom w:val="none" w:sz="0" w:space="0" w:color="auto"/>
        <w:right w:val="none" w:sz="0" w:space="0" w:color="auto"/>
      </w:divBdr>
    </w:div>
    <w:div w:id="991366797">
      <w:marLeft w:val="0"/>
      <w:marRight w:val="0"/>
      <w:marTop w:val="0"/>
      <w:marBottom w:val="0"/>
      <w:divBdr>
        <w:top w:val="none" w:sz="0" w:space="0" w:color="auto"/>
        <w:left w:val="none" w:sz="0" w:space="0" w:color="auto"/>
        <w:bottom w:val="none" w:sz="0" w:space="0" w:color="auto"/>
        <w:right w:val="none" w:sz="0" w:space="0" w:color="auto"/>
      </w:divBdr>
      <w:divsChild>
        <w:div w:id="991366738">
          <w:marLeft w:val="922"/>
          <w:marRight w:val="0"/>
          <w:marTop w:val="0"/>
          <w:marBottom w:val="0"/>
          <w:divBdr>
            <w:top w:val="none" w:sz="0" w:space="0" w:color="auto"/>
            <w:left w:val="none" w:sz="0" w:space="0" w:color="auto"/>
            <w:bottom w:val="none" w:sz="0" w:space="0" w:color="auto"/>
            <w:right w:val="none" w:sz="0" w:space="0" w:color="auto"/>
          </w:divBdr>
        </w:div>
      </w:divsChild>
    </w:div>
    <w:div w:id="991366799">
      <w:marLeft w:val="0"/>
      <w:marRight w:val="0"/>
      <w:marTop w:val="0"/>
      <w:marBottom w:val="0"/>
      <w:divBdr>
        <w:top w:val="none" w:sz="0" w:space="0" w:color="auto"/>
        <w:left w:val="none" w:sz="0" w:space="0" w:color="auto"/>
        <w:bottom w:val="none" w:sz="0" w:space="0" w:color="auto"/>
        <w:right w:val="none" w:sz="0" w:space="0" w:color="auto"/>
      </w:divBdr>
    </w:div>
    <w:div w:id="991366800">
      <w:marLeft w:val="0"/>
      <w:marRight w:val="0"/>
      <w:marTop w:val="0"/>
      <w:marBottom w:val="0"/>
      <w:divBdr>
        <w:top w:val="none" w:sz="0" w:space="0" w:color="auto"/>
        <w:left w:val="none" w:sz="0" w:space="0" w:color="auto"/>
        <w:bottom w:val="none" w:sz="0" w:space="0" w:color="auto"/>
        <w:right w:val="none" w:sz="0" w:space="0" w:color="auto"/>
      </w:divBdr>
    </w:div>
    <w:div w:id="991366803">
      <w:marLeft w:val="0"/>
      <w:marRight w:val="0"/>
      <w:marTop w:val="0"/>
      <w:marBottom w:val="0"/>
      <w:divBdr>
        <w:top w:val="none" w:sz="0" w:space="0" w:color="auto"/>
        <w:left w:val="none" w:sz="0" w:space="0" w:color="auto"/>
        <w:bottom w:val="none" w:sz="0" w:space="0" w:color="auto"/>
        <w:right w:val="none" w:sz="0" w:space="0" w:color="auto"/>
      </w:divBdr>
    </w:div>
    <w:div w:id="991366805">
      <w:marLeft w:val="0"/>
      <w:marRight w:val="0"/>
      <w:marTop w:val="0"/>
      <w:marBottom w:val="0"/>
      <w:divBdr>
        <w:top w:val="none" w:sz="0" w:space="0" w:color="auto"/>
        <w:left w:val="none" w:sz="0" w:space="0" w:color="auto"/>
        <w:bottom w:val="none" w:sz="0" w:space="0" w:color="auto"/>
        <w:right w:val="none" w:sz="0" w:space="0" w:color="auto"/>
      </w:divBdr>
    </w:div>
    <w:div w:id="991366806">
      <w:marLeft w:val="0"/>
      <w:marRight w:val="0"/>
      <w:marTop w:val="0"/>
      <w:marBottom w:val="0"/>
      <w:divBdr>
        <w:top w:val="none" w:sz="0" w:space="0" w:color="auto"/>
        <w:left w:val="none" w:sz="0" w:space="0" w:color="auto"/>
        <w:bottom w:val="none" w:sz="0" w:space="0" w:color="auto"/>
        <w:right w:val="none" w:sz="0" w:space="0" w:color="auto"/>
      </w:divBdr>
    </w:div>
    <w:div w:id="991366809">
      <w:marLeft w:val="0"/>
      <w:marRight w:val="0"/>
      <w:marTop w:val="0"/>
      <w:marBottom w:val="0"/>
      <w:divBdr>
        <w:top w:val="none" w:sz="0" w:space="0" w:color="auto"/>
        <w:left w:val="none" w:sz="0" w:space="0" w:color="auto"/>
        <w:bottom w:val="none" w:sz="0" w:space="0" w:color="auto"/>
        <w:right w:val="none" w:sz="0" w:space="0" w:color="auto"/>
      </w:divBdr>
    </w:div>
    <w:div w:id="991366810">
      <w:marLeft w:val="0"/>
      <w:marRight w:val="0"/>
      <w:marTop w:val="0"/>
      <w:marBottom w:val="0"/>
      <w:divBdr>
        <w:top w:val="none" w:sz="0" w:space="0" w:color="auto"/>
        <w:left w:val="none" w:sz="0" w:space="0" w:color="auto"/>
        <w:bottom w:val="none" w:sz="0" w:space="0" w:color="auto"/>
        <w:right w:val="none" w:sz="0" w:space="0" w:color="auto"/>
      </w:divBdr>
    </w:div>
    <w:div w:id="991366811">
      <w:marLeft w:val="0"/>
      <w:marRight w:val="0"/>
      <w:marTop w:val="0"/>
      <w:marBottom w:val="0"/>
      <w:divBdr>
        <w:top w:val="none" w:sz="0" w:space="0" w:color="auto"/>
        <w:left w:val="none" w:sz="0" w:space="0" w:color="auto"/>
        <w:bottom w:val="none" w:sz="0" w:space="0" w:color="auto"/>
        <w:right w:val="none" w:sz="0" w:space="0" w:color="auto"/>
      </w:divBdr>
    </w:div>
    <w:div w:id="991366812">
      <w:marLeft w:val="0"/>
      <w:marRight w:val="0"/>
      <w:marTop w:val="0"/>
      <w:marBottom w:val="0"/>
      <w:divBdr>
        <w:top w:val="none" w:sz="0" w:space="0" w:color="auto"/>
        <w:left w:val="none" w:sz="0" w:space="0" w:color="auto"/>
        <w:bottom w:val="none" w:sz="0" w:space="0" w:color="auto"/>
        <w:right w:val="none" w:sz="0" w:space="0" w:color="auto"/>
      </w:divBdr>
    </w:div>
    <w:div w:id="991366813">
      <w:marLeft w:val="0"/>
      <w:marRight w:val="0"/>
      <w:marTop w:val="0"/>
      <w:marBottom w:val="0"/>
      <w:divBdr>
        <w:top w:val="none" w:sz="0" w:space="0" w:color="auto"/>
        <w:left w:val="none" w:sz="0" w:space="0" w:color="auto"/>
        <w:bottom w:val="none" w:sz="0" w:space="0" w:color="auto"/>
        <w:right w:val="none" w:sz="0" w:space="0" w:color="auto"/>
      </w:divBdr>
    </w:div>
    <w:div w:id="991366814">
      <w:marLeft w:val="0"/>
      <w:marRight w:val="0"/>
      <w:marTop w:val="0"/>
      <w:marBottom w:val="0"/>
      <w:divBdr>
        <w:top w:val="none" w:sz="0" w:space="0" w:color="auto"/>
        <w:left w:val="none" w:sz="0" w:space="0" w:color="auto"/>
        <w:bottom w:val="none" w:sz="0" w:space="0" w:color="auto"/>
        <w:right w:val="none" w:sz="0" w:space="0" w:color="auto"/>
      </w:divBdr>
    </w:div>
    <w:div w:id="991366816">
      <w:marLeft w:val="0"/>
      <w:marRight w:val="0"/>
      <w:marTop w:val="0"/>
      <w:marBottom w:val="0"/>
      <w:divBdr>
        <w:top w:val="none" w:sz="0" w:space="0" w:color="auto"/>
        <w:left w:val="none" w:sz="0" w:space="0" w:color="auto"/>
        <w:bottom w:val="none" w:sz="0" w:space="0" w:color="auto"/>
        <w:right w:val="none" w:sz="0" w:space="0" w:color="auto"/>
      </w:divBdr>
    </w:div>
    <w:div w:id="991366818">
      <w:marLeft w:val="0"/>
      <w:marRight w:val="0"/>
      <w:marTop w:val="0"/>
      <w:marBottom w:val="0"/>
      <w:divBdr>
        <w:top w:val="none" w:sz="0" w:space="0" w:color="auto"/>
        <w:left w:val="none" w:sz="0" w:space="0" w:color="auto"/>
        <w:bottom w:val="none" w:sz="0" w:space="0" w:color="auto"/>
        <w:right w:val="none" w:sz="0" w:space="0" w:color="auto"/>
      </w:divBdr>
    </w:div>
    <w:div w:id="991366819">
      <w:marLeft w:val="0"/>
      <w:marRight w:val="0"/>
      <w:marTop w:val="0"/>
      <w:marBottom w:val="0"/>
      <w:divBdr>
        <w:top w:val="none" w:sz="0" w:space="0" w:color="auto"/>
        <w:left w:val="none" w:sz="0" w:space="0" w:color="auto"/>
        <w:bottom w:val="none" w:sz="0" w:space="0" w:color="auto"/>
        <w:right w:val="none" w:sz="0" w:space="0" w:color="auto"/>
      </w:divBdr>
    </w:div>
    <w:div w:id="991366822">
      <w:marLeft w:val="0"/>
      <w:marRight w:val="0"/>
      <w:marTop w:val="0"/>
      <w:marBottom w:val="0"/>
      <w:divBdr>
        <w:top w:val="none" w:sz="0" w:space="0" w:color="auto"/>
        <w:left w:val="none" w:sz="0" w:space="0" w:color="auto"/>
        <w:bottom w:val="none" w:sz="0" w:space="0" w:color="auto"/>
        <w:right w:val="none" w:sz="0" w:space="0" w:color="auto"/>
      </w:divBdr>
    </w:div>
    <w:div w:id="991366823">
      <w:marLeft w:val="0"/>
      <w:marRight w:val="0"/>
      <w:marTop w:val="0"/>
      <w:marBottom w:val="0"/>
      <w:divBdr>
        <w:top w:val="none" w:sz="0" w:space="0" w:color="auto"/>
        <w:left w:val="none" w:sz="0" w:space="0" w:color="auto"/>
        <w:bottom w:val="none" w:sz="0" w:space="0" w:color="auto"/>
        <w:right w:val="none" w:sz="0" w:space="0" w:color="auto"/>
      </w:divBdr>
    </w:div>
    <w:div w:id="991366824">
      <w:marLeft w:val="0"/>
      <w:marRight w:val="0"/>
      <w:marTop w:val="0"/>
      <w:marBottom w:val="0"/>
      <w:divBdr>
        <w:top w:val="none" w:sz="0" w:space="0" w:color="auto"/>
        <w:left w:val="none" w:sz="0" w:space="0" w:color="auto"/>
        <w:bottom w:val="none" w:sz="0" w:space="0" w:color="auto"/>
        <w:right w:val="none" w:sz="0" w:space="0" w:color="auto"/>
      </w:divBdr>
    </w:div>
    <w:div w:id="991366827">
      <w:marLeft w:val="0"/>
      <w:marRight w:val="0"/>
      <w:marTop w:val="0"/>
      <w:marBottom w:val="0"/>
      <w:divBdr>
        <w:top w:val="none" w:sz="0" w:space="0" w:color="auto"/>
        <w:left w:val="none" w:sz="0" w:space="0" w:color="auto"/>
        <w:bottom w:val="none" w:sz="0" w:space="0" w:color="auto"/>
        <w:right w:val="none" w:sz="0" w:space="0" w:color="auto"/>
      </w:divBdr>
    </w:div>
    <w:div w:id="991366828">
      <w:marLeft w:val="0"/>
      <w:marRight w:val="0"/>
      <w:marTop w:val="0"/>
      <w:marBottom w:val="0"/>
      <w:divBdr>
        <w:top w:val="none" w:sz="0" w:space="0" w:color="auto"/>
        <w:left w:val="none" w:sz="0" w:space="0" w:color="auto"/>
        <w:bottom w:val="none" w:sz="0" w:space="0" w:color="auto"/>
        <w:right w:val="none" w:sz="0" w:space="0" w:color="auto"/>
      </w:divBdr>
    </w:div>
    <w:div w:id="991366829">
      <w:marLeft w:val="0"/>
      <w:marRight w:val="0"/>
      <w:marTop w:val="0"/>
      <w:marBottom w:val="0"/>
      <w:divBdr>
        <w:top w:val="none" w:sz="0" w:space="0" w:color="auto"/>
        <w:left w:val="none" w:sz="0" w:space="0" w:color="auto"/>
        <w:bottom w:val="none" w:sz="0" w:space="0" w:color="auto"/>
        <w:right w:val="none" w:sz="0" w:space="0" w:color="auto"/>
      </w:divBdr>
    </w:div>
    <w:div w:id="991366830">
      <w:marLeft w:val="0"/>
      <w:marRight w:val="0"/>
      <w:marTop w:val="0"/>
      <w:marBottom w:val="0"/>
      <w:divBdr>
        <w:top w:val="none" w:sz="0" w:space="0" w:color="auto"/>
        <w:left w:val="none" w:sz="0" w:space="0" w:color="auto"/>
        <w:bottom w:val="none" w:sz="0" w:space="0" w:color="auto"/>
        <w:right w:val="none" w:sz="0" w:space="0" w:color="auto"/>
      </w:divBdr>
    </w:div>
    <w:div w:id="991366831">
      <w:marLeft w:val="0"/>
      <w:marRight w:val="0"/>
      <w:marTop w:val="0"/>
      <w:marBottom w:val="0"/>
      <w:divBdr>
        <w:top w:val="none" w:sz="0" w:space="0" w:color="auto"/>
        <w:left w:val="none" w:sz="0" w:space="0" w:color="auto"/>
        <w:bottom w:val="none" w:sz="0" w:space="0" w:color="auto"/>
        <w:right w:val="none" w:sz="0" w:space="0" w:color="auto"/>
      </w:divBdr>
    </w:div>
    <w:div w:id="991366834">
      <w:marLeft w:val="0"/>
      <w:marRight w:val="0"/>
      <w:marTop w:val="0"/>
      <w:marBottom w:val="0"/>
      <w:divBdr>
        <w:top w:val="none" w:sz="0" w:space="0" w:color="auto"/>
        <w:left w:val="none" w:sz="0" w:space="0" w:color="auto"/>
        <w:bottom w:val="none" w:sz="0" w:space="0" w:color="auto"/>
        <w:right w:val="none" w:sz="0" w:space="0" w:color="auto"/>
      </w:divBdr>
    </w:div>
    <w:div w:id="991366837">
      <w:marLeft w:val="0"/>
      <w:marRight w:val="0"/>
      <w:marTop w:val="0"/>
      <w:marBottom w:val="0"/>
      <w:divBdr>
        <w:top w:val="none" w:sz="0" w:space="0" w:color="auto"/>
        <w:left w:val="none" w:sz="0" w:space="0" w:color="auto"/>
        <w:bottom w:val="none" w:sz="0" w:space="0" w:color="auto"/>
        <w:right w:val="none" w:sz="0" w:space="0" w:color="auto"/>
      </w:divBdr>
    </w:div>
    <w:div w:id="991366839">
      <w:marLeft w:val="0"/>
      <w:marRight w:val="0"/>
      <w:marTop w:val="0"/>
      <w:marBottom w:val="0"/>
      <w:divBdr>
        <w:top w:val="none" w:sz="0" w:space="0" w:color="auto"/>
        <w:left w:val="none" w:sz="0" w:space="0" w:color="auto"/>
        <w:bottom w:val="none" w:sz="0" w:space="0" w:color="auto"/>
        <w:right w:val="none" w:sz="0" w:space="0" w:color="auto"/>
      </w:divBdr>
    </w:div>
    <w:div w:id="991366840">
      <w:marLeft w:val="0"/>
      <w:marRight w:val="0"/>
      <w:marTop w:val="0"/>
      <w:marBottom w:val="0"/>
      <w:divBdr>
        <w:top w:val="none" w:sz="0" w:space="0" w:color="auto"/>
        <w:left w:val="none" w:sz="0" w:space="0" w:color="auto"/>
        <w:bottom w:val="none" w:sz="0" w:space="0" w:color="auto"/>
        <w:right w:val="none" w:sz="0" w:space="0" w:color="auto"/>
      </w:divBdr>
    </w:div>
    <w:div w:id="991366841">
      <w:marLeft w:val="0"/>
      <w:marRight w:val="0"/>
      <w:marTop w:val="0"/>
      <w:marBottom w:val="0"/>
      <w:divBdr>
        <w:top w:val="none" w:sz="0" w:space="0" w:color="auto"/>
        <w:left w:val="none" w:sz="0" w:space="0" w:color="auto"/>
        <w:bottom w:val="none" w:sz="0" w:space="0" w:color="auto"/>
        <w:right w:val="none" w:sz="0" w:space="0" w:color="auto"/>
      </w:divBdr>
      <w:divsChild>
        <w:div w:id="991366856">
          <w:marLeft w:val="1440"/>
          <w:marRight w:val="0"/>
          <w:marTop w:val="77"/>
          <w:marBottom w:val="0"/>
          <w:divBdr>
            <w:top w:val="none" w:sz="0" w:space="0" w:color="auto"/>
            <w:left w:val="none" w:sz="0" w:space="0" w:color="auto"/>
            <w:bottom w:val="none" w:sz="0" w:space="0" w:color="auto"/>
            <w:right w:val="none" w:sz="0" w:space="0" w:color="auto"/>
          </w:divBdr>
        </w:div>
        <w:div w:id="991366918">
          <w:marLeft w:val="720"/>
          <w:marRight w:val="0"/>
          <w:marTop w:val="77"/>
          <w:marBottom w:val="0"/>
          <w:divBdr>
            <w:top w:val="none" w:sz="0" w:space="0" w:color="auto"/>
            <w:left w:val="none" w:sz="0" w:space="0" w:color="auto"/>
            <w:bottom w:val="none" w:sz="0" w:space="0" w:color="auto"/>
            <w:right w:val="none" w:sz="0" w:space="0" w:color="auto"/>
          </w:divBdr>
        </w:div>
      </w:divsChild>
    </w:div>
    <w:div w:id="991366843">
      <w:marLeft w:val="0"/>
      <w:marRight w:val="0"/>
      <w:marTop w:val="0"/>
      <w:marBottom w:val="0"/>
      <w:divBdr>
        <w:top w:val="none" w:sz="0" w:space="0" w:color="auto"/>
        <w:left w:val="none" w:sz="0" w:space="0" w:color="auto"/>
        <w:bottom w:val="none" w:sz="0" w:space="0" w:color="auto"/>
        <w:right w:val="none" w:sz="0" w:space="0" w:color="auto"/>
      </w:divBdr>
    </w:div>
    <w:div w:id="991366844">
      <w:marLeft w:val="0"/>
      <w:marRight w:val="0"/>
      <w:marTop w:val="0"/>
      <w:marBottom w:val="0"/>
      <w:divBdr>
        <w:top w:val="none" w:sz="0" w:space="0" w:color="auto"/>
        <w:left w:val="none" w:sz="0" w:space="0" w:color="auto"/>
        <w:bottom w:val="none" w:sz="0" w:space="0" w:color="auto"/>
        <w:right w:val="none" w:sz="0" w:space="0" w:color="auto"/>
      </w:divBdr>
    </w:div>
    <w:div w:id="991366845">
      <w:marLeft w:val="0"/>
      <w:marRight w:val="0"/>
      <w:marTop w:val="0"/>
      <w:marBottom w:val="0"/>
      <w:divBdr>
        <w:top w:val="none" w:sz="0" w:space="0" w:color="auto"/>
        <w:left w:val="none" w:sz="0" w:space="0" w:color="auto"/>
        <w:bottom w:val="none" w:sz="0" w:space="0" w:color="auto"/>
        <w:right w:val="none" w:sz="0" w:space="0" w:color="auto"/>
      </w:divBdr>
    </w:div>
    <w:div w:id="991366847">
      <w:marLeft w:val="0"/>
      <w:marRight w:val="0"/>
      <w:marTop w:val="0"/>
      <w:marBottom w:val="0"/>
      <w:divBdr>
        <w:top w:val="none" w:sz="0" w:space="0" w:color="auto"/>
        <w:left w:val="none" w:sz="0" w:space="0" w:color="auto"/>
        <w:bottom w:val="none" w:sz="0" w:space="0" w:color="auto"/>
        <w:right w:val="none" w:sz="0" w:space="0" w:color="auto"/>
      </w:divBdr>
    </w:div>
    <w:div w:id="991366849">
      <w:marLeft w:val="0"/>
      <w:marRight w:val="0"/>
      <w:marTop w:val="0"/>
      <w:marBottom w:val="0"/>
      <w:divBdr>
        <w:top w:val="none" w:sz="0" w:space="0" w:color="auto"/>
        <w:left w:val="none" w:sz="0" w:space="0" w:color="auto"/>
        <w:bottom w:val="none" w:sz="0" w:space="0" w:color="auto"/>
        <w:right w:val="none" w:sz="0" w:space="0" w:color="auto"/>
      </w:divBdr>
    </w:div>
    <w:div w:id="991366850">
      <w:marLeft w:val="0"/>
      <w:marRight w:val="0"/>
      <w:marTop w:val="0"/>
      <w:marBottom w:val="0"/>
      <w:divBdr>
        <w:top w:val="none" w:sz="0" w:space="0" w:color="auto"/>
        <w:left w:val="none" w:sz="0" w:space="0" w:color="auto"/>
        <w:bottom w:val="none" w:sz="0" w:space="0" w:color="auto"/>
        <w:right w:val="none" w:sz="0" w:space="0" w:color="auto"/>
      </w:divBdr>
    </w:div>
    <w:div w:id="991366851">
      <w:marLeft w:val="0"/>
      <w:marRight w:val="0"/>
      <w:marTop w:val="0"/>
      <w:marBottom w:val="0"/>
      <w:divBdr>
        <w:top w:val="none" w:sz="0" w:space="0" w:color="auto"/>
        <w:left w:val="none" w:sz="0" w:space="0" w:color="auto"/>
        <w:bottom w:val="none" w:sz="0" w:space="0" w:color="auto"/>
        <w:right w:val="none" w:sz="0" w:space="0" w:color="auto"/>
      </w:divBdr>
    </w:div>
    <w:div w:id="991366852">
      <w:marLeft w:val="0"/>
      <w:marRight w:val="0"/>
      <w:marTop w:val="0"/>
      <w:marBottom w:val="0"/>
      <w:divBdr>
        <w:top w:val="none" w:sz="0" w:space="0" w:color="auto"/>
        <w:left w:val="none" w:sz="0" w:space="0" w:color="auto"/>
        <w:bottom w:val="none" w:sz="0" w:space="0" w:color="auto"/>
        <w:right w:val="none" w:sz="0" w:space="0" w:color="auto"/>
      </w:divBdr>
    </w:div>
    <w:div w:id="991366853">
      <w:marLeft w:val="0"/>
      <w:marRight w:val="0"/>
      <w:marTop w:val="0"/>
      <w:marBottom w:val="0"/>
      <w:divBdr>
        <w:top w:val="none" w:sz="0" w:space="0" w:color="auto"/>
        <w:left w:val="none" w:sz="0" w:space="0" w:color="auto"/>
        <w:bottom w:val="none" w:sz="0" w:space="0" w:color="auto"/>
        <w:right w:val="none" w:sz="0" w:space="0" w:color="auto"/>
      </w:divBdr>
    </w:div>
    <w:div w:id="991366854">
      <w:marLeft w:val="0"/>
      <w:marRight w:val="0"/>
      <w:marTop w:val="0"/>
      <w:marBottom w:val="0"/>
      <w:divBdr>
        <w:top w:val="none" w:sz="0" w:space="0" w:color="auto"/>
        <w:left w:val="none" w:sz="0" w:space="0" w:color="auto"/>
        <w:bottom w:val="none" w:sz="0" w:space="0" w:color="auto"/>
        <w:right w:val="none" w:sz="0" w:space="0" w:color="auto"/>
      </w:divBdr>
    </w:div>
    <w:div w:id="991366855">
      <w:marLeft w:val="0"/>
      <w:marRight w:val="0"/>
      <w:marTop w:val="0"/>
      <w:marBottom w:val="0"/>
      <w:divBdr>
        <w:top w:val="none" w:sz="0" w:space="0" w:color="auto"/>
        <w:left w:val="none" w:sz="0" w:space="0" w:color="auto"/>
        <w:bottom w:val="none" w:sz="0" w:space="0" w:color="auto"/>
        <w:right w:val="none" w:sz="0" w:space="0" w:color="auto"/>
      </w:divBdr>
      <w:divsChild>
        <w:div w:id="991366821">
          <w:marLeft w:val="2160"/>
          <w:marRight w:val="0"/>
          <w:marTop w:val="77"/>
          <w:marBottom w:val="0"/>
          <w:divBdr>
            <w:top w:val="none" w:sz="0" w:space="0" w:color="auto"/>
            <w:left w:val="none" w:sz="0" w:space="0" w:color="auto"/>
            <w:bottom w:val="none" w:sz="0" w:space="0" w:color="auto"/>
            <w:right w:val="none" w:sz="0" w:space="0" w:color="auto"/>
          </w:divBdr>
        </w:div>
        <w:div w:id="991366826">
          <w:marLeft w:val="720"/>
          <w:marRight w:val="0"/>
          <w:marTop w:val="77"/>
          <w:marBottom w:val="0"/>
          <w:divBdr>
            <w:top w:val="none" w:sz="0" w:space="0" w:color="auto"/>
            <w:left w:val="none" w:sz="0" w:space="0" w:color="auto"/>
            <w:bottom w:val="none" w:sz="0" w:space="0" w:color="auto"/>
            <w:right w:val="none" w:sz="0" w:space="0" w:color="auto"/>
          </w:divBdr>
        </w:div>
        <w:div w:id="991366832">
          <w:marLeft w:val="720"/>
          <w:marRight w:val="0"/>
          <w:marTop w:val="77"/>
          <w:marBottom w:val="0"/>
          <w:divBdr>
            <w:top w:val="none" w:sz="0" w:space="0" w:color="auto"/>
            <w:left w:val="none" w:sz="0" w:space="0" w:color="auto"/>
            <w:bottom w:val="none" w:sz="0" w:space="0" w:color="auto"/>
            <w:right w:val="none" w:sz="0" w:space="0" w:color="auto"/>
          </w:divBdr>
        </w:div>
        <w:div w:id="991366870">
          <w:marLeft w:val="720"/>
          <w:marRight w:val="0"/>
          <w:marTop w:val="77"/>
          <w:marBottom w:val="0"/>
          <w:divBdr>
            <w:top w:val="none" w:sz="0" w:space="0" w:color="auto"/>
            <w:left w:val="none" w:sz="0" w:space="0" w:color="auto"/>
            <w:bottom w:val="none" w:sz="0" w:space="0" w:color="auto"/>
            <w:right w:val="none" w:sz="0" w:space="0" w:color="auto"/>
          </w:divBdr>
        </w:div>
        <w:div w:id="991366894">
          <w:marLeft w:val="2160"/>
          <w:marRight w:val="0"/>
          <w:marTop w:val="77"/>
          <w:marBottom w:val="0"/>
          <w:divBdr>
            <w:top w:val="none" w:sz="0" w:space="0" w:color="auto"/>
            <w:left w:val="none" w:sz="0" w:space="0" w:color="auto"/>
            <w:bottom w:val="none" w:sz="0" w:space="0" w:color="auto"/>
            <w:right w:val="none" w:sz="0" w:space="0" w:color="auto"/>
          </w:divBdr>
        </w:div>
        <w:div w:id="991366909">
          <w:marLeft w:val="720"/>
          <w:marRight w:val="0"/>
          <w:marTop w:val="77"/>
          <w:marBottom w:val="0"/>
          <w:divBdr>
            <w:top w:val="none" w:sz="0" w:space="0" w:color="auto"/>
            <w:left w:val="none" w:sz="0" w:space="0" w:color="auto"/>
            <w:bottom w:val="none" w:sz="0" w:space="0" w:color="auto"/>
            <w:right w:val="none" w:sz="0" w:space="0" w:color="auto"/>
          </w:divBdr>
        </w:div>
        <w:div w:id="991366923">
          <w:marLeft w:val="1440"/>
          <w:marRight w:val="0"/>
          <w:marTop w:val="77"/>
          <w:marBottom w:val="0"/>
          <w:divBdr>
            <w:top w:val="none" w:sz="0" w:space="0" w:color="auto"/>
            <w:left w:val="none" w:sz="0" w:space="0" w:color="auto"/>
            <w:bottom w:val="none" w:sz="0" w:space="0" w:color="auto"/>
            <w:right w:val="none" w:sz="0" w:space="0" w:color="auto"/>
          </w:divBdr>
        </w:div>
        <w:div w:id="991366957">
          <w:marLeft w:val="1440"/>
          <w:marRight w:val="0"/>
          <w:marTop w:val="77"/>
          <w:marBottom w:val="0"/>
          <w:divBdr>
            <w:top w:val="none" w:sz="0" w:space="0" w:color="auto"/>
            <w:left w:val="none" w:sz="0" w:space="0" w:color="auto"/>
            <w:bottom w:val="none" w:sz="0" w:space="0" w:color="auto"/>
            <w:right w:val="none" w:sz="0" w:space="0" w:color="auto"/>
          </w:divBdr>
        </w:div>
      </w:divsChild>
    </w:div>
    <w:div w:id="991366857">
      <w:marLeft w:val="0"/>
      <w:marRight w:val="0"/>
      <w:marTop w:val="0"/>
      <w:marBottom w:val="0"/>
      <w:divBdr>
        <w:top w:val="none" w:sz="0" w:space="0" w:color="auto"/>
        <w:left w:val="none" w:sz="0" w:space="0" w:color="auto"/>
        <w:bottom w:val="none" w:sz="0" w:space="0" w:color="auto"/>
        <w:right w:val="none" w:sz="0" w:space="0" w:color="auto"/>
      </w:divBdr>
    </w:div>
    <w:div w:id="991366858">
      <w:marLeft w:val="0"/>
      <w:marRight w:val="0"/>
      <w:marTop w:val="0"/>
      <w:marBottom w:val="0"/>
      <w:divBdr>
        <w:top w:val="none" w:sz="0" w:space="0" w:color="auto"/>
        <w:left w:val="none" w:sz="0" w:space="0" w:color="auto"/>
        <w:bottom w:val="none" w:sz="0" w:space="0" w:color="auto"/>
        <w:right w:val="none" w:sz="0" w:space="0" w:color="auto"/>
      </w:divBdr>
    </w:div>
    <w:div w:id="991366860">
      <w:marLeft w:val="0"/>
      <w:marRight w:val="0"/>
      <w:marTop w:val="0"/>
      <w:marBottom w:val="0"/>
      <w:divBdr>
        <w:top w:val="none" w:sz="0" w:space="0" w:color="auto"/>
        <w:left w:val="none" w:sz="0" w:space="0" w:color="auto"/>
        <w:bottom w:val="none" w:sz="0" w:space="0" w:color="auto"/>
        <w:right w:val="none" w:sz="0" w:space="0" w:color="auto"/>
      </w:divBdr>
    </w:div>
    <w:div w:id="991366863">
      <w:marLeft w:val="0"/>
      <w:marRight w:val="0"/>
      <w:marTop w:val="0"/>
      <w:marBottom w:val="0"/>
      <w:divBdr>
        <w:top w:val="none" w:sz="0" w:space="0" w:color="auto"/>
        <w:left w:val="none" w:sz="0" w:space="0" w:color="auto"/>
        <w:bottom w:val="none" w:sz="0" w:space="0" w:color="auto"/>
        <w:right w:val="none" w:sz="0" w:space="0" w:color="auto"/>
      </w:divBdr>
    </w:div>
    <w:div w:id="991366864">
      <w:marLeft w:val="0"/>
      <w:marRight w:val="0"/>
      <w:marTop w:val="0"/>
      <w:marBottom w:val="0"/>
      <w:divBdr>
        <w:top w:val="none" w:sz="0" w:space="0" w:color="auto"/>
        <w:left w:val="none" w:sz="0" w:space="0" w:color="auto"/>
        <w:bottom w:val="none" w:sz="0" w:space="0" w:color="auto"/>
        <w:right w:val="none" w:sz="0" w:space="0" w:color="auto"/>
      </w:divBdr>
    </w:div>
    <w:div w:id="991366866">
      <w:marLeft w:val="0"/>
      <w:marRight w:val="0"/>
      <w:marTop w:val="0"/>
      <w:marBottom w:val="0"/>
      <w:divBdr>
        <w:top w:val="none" w:sz="0" w:space="0" w:color="auto"/>
        <w:left w:val="none" w:sz="0" w:space="0" w:color="auto"/>
        <w:bottom w:val="none" w:sz="0" w:space="0" w:color="auto"/>
        <w:right w:val="none" w:sz="0" w:space="0" w:color="auto"/>
      </w:divBdr>
    </w:div>
    <w:div w:id="991366867">
      <w:marLeft w:val="0"/>
      <w:marRight w:val="0"/>
      <w:marTop w:val="0"/>
      <w:marBottom w:val="0"/>
      <w:divBdr>
        <w:top w:val="none" w:sz="0" w:space="0" w:color="auto"/>
        <w:left w:val="none" w:sz="0" w:space="0" w:color="auto"/>
        <w:bottom w:val="none" w:sz="0" w:space="0" w:color="auto"/>
        <w:right w:val="none" w:sz="0" w:space="0" w:color="auto"/>
      </w:divBdr>
    </w:div>
    <w:div w:id="991366868">
      <w:marLeft w:val="0"/>
      <w:marRight w:val="0"/>
      <w:marTop w:val="0"/>
      <w:marBottom w:val="0"/>
      <w:divBdr>
        <w:top w:val="none" w:sz="0" w:space="0" w:color="auto"/>
        <w:left w:val="none" w:sz="0" w:space="0" w:color="auto"/>
        <w:bottom w:val="none" w:sz="0" w:space="0" w:color="auto"/>
        <w:right w:val="none" w:sz="0" w:space="0" w:color="auto"/>
      </w:divBdr>
    </w:div>
    <w:div w:id="991366869">
      <w:marLeft w:val="0"/>
      <w:marRight w:val="0"/>
      <w:marTop w:val="0"/>
      <w:marBottom w:val="0"/>
      <w:divBdr>
        <w:top w:val="none" w:sz="0" w:space="0" w:color="auto"/>
        <w:left w:val="none" w:sz="0" w:space="0" w:color="auto"/>
        <w:bottom w:val="none" w:sz="0" w:space="0" w:color="auto"/>
        <w:right w:val="none" w:sz="0" w:space="0" w:color="auto"/>
      </w:divBdr>
    </w:div>
    <w:div w:id="991366871">
      <w:marLeft w:val="0"/>
      <w:marRight w:val="0"/>
      <w:marTop w:val="0"/>
      <w:marBottom w:val="0"/>
      <w:divBdr>
        <w:top w:val="none" w:sz="0" w:space="0" w:color="auto"/>
        <w:left w:val="none" w:sz="0" w:space="0" w:color="auto"/>
        <w:bottom w:val="none" w:sz="0" w:space="0" w:color="auto"/>
        <w:right w:val="none" w:sz="0" w:space="0" w:color="auto"/>
      </w:divBdr>
    </w:div>
    <w:div w:id="991366873">
      <w:marLeft w:val="0"/>
      <w:marRight w:val="0"/>
      <w:marTop w:val="0"/>
      <w:marBottom w:val="0"/>
      <w:divBdr>
        <w:top w:val="none" w:sz="0" w:space="0" w:color="auto"/>
        <w:left w:val="none" w:sz="0" w:space="0" w:color="auto"/>
        <w:bottom w:val="none" w:sz="0" w:space="0" w:color="auto"/>
        <w:right w:val="none" w:sz="0" w:space="0" w:color="auto"/>
      </w:divBdr>
    </w:div>
    <w:div w:id="991366874">
      <w:marLeft w:val="0"/>
      <w:marRight w:val="0"/>
      <w:marTop w:val="0"/>
      <w:marBottom w:val="0"/>
      <w:divBdr>
        <w:top w:val="none" w:sz="0" w:space="0" w:color="auto"/>
        <w:left w:val="none" w:sz="0" w:space="0" w:color="auto"/>
        <w:bottom w:val="none" w:sz="0" w:space="0" w:color="auto"/>
        <w:right w:val="none" w:sz="0" w:space="0" w:color="auto"/>
      </w:divBdr>
    </w:div>
    <w:div w:id="991366875">
      <w:marLeft w:val="0"/>
      <w:marRight w:val="0"/>
      <w:marTop w:val="0"/>
      <w:marBottom w:val="0"/>
      <w:divBdr>
        <w:top w:val="none" w:sz="0" w:space="0" w:color="auto"/>
        <w:left w:val="none" w:sz="0" w:space="0" w:color="auto"/>
        <w:bottom w:val="none" w:sz="0" w:space="0" w:color="auto"/>
        <w:right w:val="none" w:sz="0" w:space="0" w:color="auto"/>
      </w:divBdr>
    </w:div>
    <w:div w:id="991366876">
      <w:marLeft w:val="0"/>
      <w:marRight w:val="0"/>
      <w:marTop w:val="0"/>
      <w:marBottom w:val="0"/>
      <w:divBdr>
        <w:top w:val="none" w:sz="0" w:space="0" w:color="auto"/>
        <w:left w:val="none" w:sz="0" w:space="0" w:color="auto"/>
        <w:bottom w:val="none" w:sz="0" w:space="0" w:color="auto"/>
        <w:right w:val="none" w:sz="0" w:space="0" w:color="auto"/>
      </w:divBdr>
    </w:div>
    <w:div w:id="991366877">
      <w:marLeft w:val="0"/>
      <w:marRight w:val="0"/>
      <w:marTop w:val="0"/>
      <w:marBottom w:val="0"/>
      <w:divBdr>
        <w:top w:val="none" w:sz="0" w:space="0" w:color="auto"/>
        <w:left w:val="none" w:sz="0" w:space="0" w:color="auto"/>
        <w:bottom w:val="none" w:sz="0" w:space="0" w:color="auto"/>
        <w:right w:val="none" w:sz="0" w:space="0" w:color="auto"/>
      </w:divBdr>
      <w:divsChild>
        <w:div w:id="991366744">
          <w:marLeft w:val="0"/>
          <w:marRight w:val="0"/>
          <w:marTop w:val="0"/>
          <w:marBottom w:val="0"/>
          <w:divBdr>
            <w:top w:val="none" w:sz="0" w:space="0" w:color="auto"/>
            <w:left w:val="none" w:sz="0" w:space="0" w:color="auto"/>
            <w:bottom w:val="none" w:sz="0" w:space="0" w:color="auto"/>
            <w:right w:val="none" w:sz="0" w:space="0" w:color="auto"/>
          </w:divBdr>
        </w:div>
        <w:div w:id="991366776">
          <w:marLeft w:val="0"/>
          <w:marRight w:val="0"/>
          <w:marTop w:val="0"/>
          <w:marBottom w:val="0"/>
          <w:divBdr>
            <w:top w:val="none" w:sz="0" w:space="0" w:color="auto"/>
            <w:left w:val="none" w:sz="0" w:space="0" w:color="auto"/>
            <w:bottom w:val="none" w:sz="0" w:space="0" w:color="auto"/>
            <w:right w:val="none" w:sz="0" w:space="0" w:color="auto"/>
          </w:divBdr>
        </w:div>
        <w:div w:id="991366872">
          <w:marLeft w:val="0"/>
          <w:marRight w:val="0"/>
          <w:marTop w:val="0"/>
          <w:marBottom w:val="0"/>
          <w:divBdr>
            <w:top w:val="none" w:sz="0" w:space="0" w:color="auto"/>
            <w:left w:val="none" w:sz="0" w:space="0" w:color="auto"/>
            <w:bottom w:val="none" w:sz="0" w:space="0" w:color="auto"/>
            <w:right w:val="none" w:sz="0" w:space="0" w:color="auto"/>
          </w:divBdr>
        </w:div>
      </w:divsChild>
    </w:div>
    <w:div w:id="991366878">
      <w:marLeft w:val="0"/>
      <w:marRight w:val="0"/>
      <w:marTop w:val="0"/>
      <w:marBottom w:val="0"/>
      <w:divBdr>
        <w:top w:val="none" w:sz="0" w:space="0" w:color="auto"/>
        <w:left w:val="none" w:sz="0" w:space="0" w:color="auto"/>
        <w:bottom w:val="none" w:sz="0" w:space="0" w:color="auto"/>
        <w:right w:val="none" w:sz="0" w:space="0" w:color="auto"/>
      </w:divBdr>
    </w:div>
    <w:div w:id="991366879">
      <w:marLeft w:val="0"/>
      <w:marRight w:val="0"/>
      <w:marTop w:val="0"/>
      <w:marBottom w:val="0"/>
      <w:divBdr>
        <w:top w:val="none" w:sz="0" w:space="0" w:color="auto"/>
        <w:left w:val="none" w:sz="0" w:space="0" w:color="auto"/>
        <w:bottom w:val="none" w:sz="0" w:space="0" w:color="auto"/>
        <w:right w:val="none" w:sz="0" w:space="0" w:color="auto"/>
      </w:divBdr>
    </w:div>
    <w:div w:id="991366880">
      <w:marLeft w:val="0"/>
      <w:marRight w:val="0"/>
      <w:marTop w:val="0"/>
      <w:marBottom w:val="0"/>
      <w:divBdr>
        <w:top w:val="none" w:sz="0" w:space="0" w:color="auto"/>
        <w:left w:val="none" w:sz="0" w:space="0" w:color="auto"/>
        <w:bottom w:val="none" w:sz="0" w:space="0" w:color="auto"/>
        <w:right w:val="none" w:sz="0" w:space="0" w:color="auto"/>
      </w:divBdr>
    </w:div>
    <w:div w:id="991366882">
      <w:marLeft w:val="0"/>
      <w:marRight w:val="0"/>
      <w:marTop w:val="0"/>
      <w:marBottom w:val="0"/>
      <w:divBdr>
        <w:top w:val="none" w:sz="0" w:space="0" w:color="auto"/>
        <w:left w:val="none" w:sz="0" w:space="0" w:color="auto"/>
        <w:bottom w:val="none" w:sz="0" w:space="0" w:color="auto"/>
        <w:right w:val="none" w:sz="0" w:space="0" w:color="auto"/>
      </w:divBdr>
    </w:div>
    <w:div w:id="991366883">
      <w:marLeft w:val="0"/>
      <w:marRight w:val="0"/>
      <w:marTop w:val="0"/>
      <w:marBottom w:val="0"/>
      <w:divBdr>
        <w:top w:val="none" w:sz="0" w:space="0" w:color="auto"/>
        <w:left w:val="none" w:sz="0" w:space="0" w:color="auto"/>
        <w:bottom w:val="none" w:sz="0" w:space="0" w:color="auto"/>
        <w:right w:val="none" w:sz="0" w:space="0" w:color="auto"/>
      </w:divBdr>
    </w:div>
    <w:div w:id="991366884">
      <w:marLeft w:val="0"/>
      <w:marRight w:val="0"/>
      <w:marTop w:val="0"/>
      <w:marBottom w:val="0"/>
      <w:divBdr>
        <w:top w:val="none" w:sz="0" w:space="0" w:color="auto"/>
        <w:left w:val="none" w:sz="0" w:space="0" w:color="auto"/>
        <w:bottom w:val="none" w:sz="0" w:space="0" w:color="auto"/>
        <w:right w:val="none" w:sz="0" w:space="0" w:color="auto"/>
      </w:divBdr>
    </w:div>
    <w:div w:id="991366885">
      <w:marLeft w:val="0"/>
      <w:marRight w:val="0"/>
      <w:marTop w:val="0"/>
      <w:marBottom w:val="0"/>
      <w:divBdr>
        <w:top w:val="none" w:sz="0" w:space="0" w:color="auto"/>
        <w:left w:val="none" w:sz="0" w:space="0" w:color="auto"/>
        <w:bottom w:val="none" w:sz="0" w:space="0" w:color="auto"/>
        <w:right w:val="none" w:sz="0" w:space="0" w:color="auto"/>
      </w:divBdr>
    </w:div>
    <w:div w:id="991366886">
      <w:marLeft w:val="0"/>
      <w:marRight w:val="0"/>
      <w:marTop w:val="0"/>
      <w:marBottom w:val="0"/>
      <w:divBdr>
        <w:top w:val="none" w:sz="0" w:space="0" w:color="auto"/>
        <w:left w:val="none" w:sz="0" w:space="0" w:color="auto"/>
        <w:bottom w:val="none" w:sz="0" w:space="0" w:color="auto"/>
        <w:right w:val="none" w:sz="0" w:space="0" w:color="auto"/>
      </w:divBdr>
      <w:divsChild>
        <w:div w:id="991366820">
          <w:marLeft w:val="0"/>
          <w:marRight w:val="0"/>
          <w:marTop w:val="0"/>
          <w:marBottom w:val="0"/>
          <w:divBdr>
            <w:top w:val="none" w:sz="0" w:space="0" w:color="auto"/>
            <w:left w:val="none" w:sz="0" w:space="0" w:color="auto"/>
            <w:bottom w:val="none" w:sz="0" w:space="0" w:color="auto"/>
            <w:right w:val="none" w:sz="0" w:space="0" w:color="auto"/>
          </w:divBdr>
        </w:div>
      </w:divsChild>
    </w:div>
    <w:div w:id="991366887">
      <w:marLeft w:val="0"/>
      <w:marRight w:val="0"/>
      <w:marTop w:val="0"/>
      <w:marBottom w:val="0"/>
      <w:divBdr>
        <w:top w:val="none" w:sz="0" w:space="0" w:color="auto"/>
        <w:left w:val="none" w:sz="0" w:space="0" w:color="auto"/>
        <w:bottom w:val="none" w:sz="0" w:space="0" w:color="auto"/>
        <w:right w:val="none" w:sz="0" w:space="0" w:color="auto"/>
      </w:divBdr>
    </w:div>
    <w:div w:id="991366888">
      <w:marLeft w:val="0"/>
      <w:marRight w:val="0"/>
      <w:marTop w:val="0"/>
      <w:marBottom w:val="0"/>
      <w:divBdr>
        <w:top w:val="none" w:sz="0" w:space="0" w:color="auto"/>
        <w:left w:val="none" w:sz="0" w:space="0" w:color="auto"/>
        <w:bottom w:val="none" w:sz="0" w:space="0" w:color="auto"/>
        <w:right w:val="none" w:sz="0" w:space="0" w:color="auto"/>
      </w:divBdr>
    </w:div>
    <w:div w:id="991366889">
      <w:marLeft w:val="0"/>
      <w:marRight w:val="0"/>
      <w:marTop w:val="0"/>
      <w:marBottom w:val="0"/>
      <w:divBdr>
        <w:top w:val="none" w:sz="0" w:space="0" w:color="auto"/>
        <w:left w:val="none" w:sz="0" w:space="0" w:color="auto"/>
        <w:bottom w:val="none" w:sz="0" w:space="0" w:color="auto"/>
        <w:right w:val="none" w:sz="0" w:space="0" w:color="auto"/>
      </w:divBdr>
    </w:div>
    <w:div w:id="991366891">
      <w:marLeft w:val="0"/>
      <w:marRight w:val="0"/>
      <w:marTop w:val="0"/>
      <w:marBottom w:val="0"/>
      <w:divBdr>
        <w:top w:val="none" w:sz="0" w:space="0" w:color="auto"/>
        <w:left w:val="none" w:sz="0" w:space="0" w:color="auto"/>
        <w:bottom w:val="none" w:sz="0" w:space="0" w:color="auto"/>
        <w:right w:val="none" w:sz="0" w:space="0" w:color="auto"/>
      </w:divBdr>
    </w:div>
    <w:div w:id="991366893">
      <w:marLeft w:val="0"/>
      <w:marRight w:val="0"/>
      <w:marTop w:val="0"/>
      <w:marBottom w:val="0"/>
      <w:divBdr>
        <w:top w:val="none" w:sz="0" w:space="0" w:color="auto"/>
        <w:left w:val="none" w:sz="0" w:space="0" w:color="auto"/>
        <w:bottom w:val="none" w:sz="0" w:space="0" w:color="auto"/>
        <w:right w:val="none" w:sz="0" w:space="0" w:color="auto"/>
      </w:divBdr>
    </w:div>
    <w:div w:id="991366895">
      <w:marLeft w:val="0"/>
      <w:marRight w:val="0"/>
      <w:marTop w:val="0"/>
      <w:marBottom w:val="0"/>
      <w:divBdr>
        <w:top w:val="none" w:sz="0" w:space="0" w:color="auto"/>
        <w:left w:val="none" w:sz="0" w:space="0" w:color="auto"/>
        <w:bottom w:val="none" w:sz="0" w:space="0" w:color="auto"/>
        <w:right w:val="none" w:sz="0" w:space="0" w:color="auto"/>
      </w:divBdr>
    </w:div>
    <w:div w:id="991366897">
      <w:marLeft w:val="0"/>
      <w:marRight w:val="0"/>
      <w:marTop w:val="0"/>
      <w:marBottom w:val="0"/>
      <w:divBdr>
        <w:top w:val="none" w:sz="0" w:space="0" w:color="auto"/>
        <w:left w:val="none" w:sz="0" w:space="0" w:color="auto"/>
        <w:bottom w:val="none" w:sz="0" w:space="0" w:color="auto"/>
        <w:right w:val="none" w:sz="0" w:space="0" w:color="auto"/>
      </w:divBdr>
    </w:div>
    <w:div w:id="991366898">
      <w:marLeft w:val="0"/>
      <w:marRight w:val="0"/>
      <w:marTop w:val="0"/>
      <w:marBottom w:val="0"/>
      <w:divBdr>
        <w:top w:val="none" w:sz="0" w:space="0" w:color="auto"/>
        <w:left w:val="none" w:sz="0" w:space="0" w:color="auto"/>
        <w:bottom w:val="none" w:sz="0" w:space="0" w:color="auto"/>
        <w:right w:val="none" w:sz="0" w:space="0" w:color="auto"/>
      </w:divBdr>
    </w:div>
    <w:div w:id="991366899">
      <w:marLeft w:val="0"/>
      <w:marRight w:val="0"/>
      <w:marTop w:val="0"/>
      <w:marBottom w:val="0"/>
      <w:divBdr>
        <w:top w:val="none" w:sz="0" w:space="0" w:color="auto"/>
        <w:left w:val="none" w:sz="0" w:space="0" w:color="auto"/>
        <w:bottom w:val="none" w:sz="0" w:space="0" w:color="auto"/>
        <w:right w:val="none" w:sz="0" w:space="0" w:color="auto"/>
      </w:divBdr>
    </w:div>
    <w:div w:id="991366900">
      <w:marLeft w:val="0"/>
      <w:marRight w:val="0"/>
      <w:marTop w:val="0"/>
      <w:marBottom w:val="0"/>
      <w:divBdr>
        <w:top w:val="none" w:sz="0" w:space="0" w:color="auto"/>
        <w:left w:val="none" w:sz="0" w:space="0" w:color="auto"/>
        <w:bottom w:val="none" w:sz="0" w:space="0" w:color="auto"/>
        <w:right w:val="none" w:sz="0" w:space="0" w:color="auto"/>
      </w:divBdr>
    </w:div>
    <w:div w:id="991366901">
      <w:marLeft w:val="0"/>
      <w:marRight w:val="0"/>
      <w:marTop w:val="0"/>
      <w:marBottom w:val="0"/>
      <w:divBdr>
        <w:top w:val="none" w:sz="0" w:space="0" w:color="auto"/>
        <w:left w:val="none" w:sz="0" w:space="0" w:color="auto"/>
        <w:bottom w:val="none" w:sz="0" w:space="0" w:color="auto"/>
        <w:right w:val="none" w:sz="0" w:space="0" w:color="auto"/>
      </w:divBdr>
    </w:div>
    <w:div w:id="991366902">
      <w:marLeft w:val="0"/>
      <w:marRight w:val="0"/>
      <w:marTop w:val="0"/>
      <w:marBottom w:val="0"/>
      <w:divBdr>
        <w:top w:val="none" w:sz="0" w:space="0" w:color="auto"/>
        <w:left w:val="none" w:sz="0" w:space="0" w:color="auto"/>
        <w:bottom w:val="none" w:sz="0" w:space="0" w:color="auto"/>
        <w:right w:val="none" w:sz="0" w:space="0" w:color="auto"/>
      </w:divBdr>
    </w:div>
    <w:div w:id="991366903">
      <w:marLeft w:val="0"/>
      <w:marRight w:val="0"/>
      <w:marTop w:val="0"/>
      <w:marBottom w:val="0"/>
      <w:divBdr>
        <w:top w:val="none" w:sz="0" w:space="0" w:color="auto"/>
        <w:left w:val="none" w:sz="0" w:space="0" w:color="auto"/>
        <w:bottom w:val="none" w:sz="0" w:space="0" w:color="auto"/>
        <w:right w:val="none" w:sz="0" w:space="0" w:color="auto"/>
      </w:divBdr>
    </w:div>
    <w:div w:id="991366904">
      <w:marLeft w:val="0"/>
      <w:marRight w:val="0"/>
      <w:marTop w:val="0"/>
      <w:marBottom w:val="0"/>
      <w:divBdr>
        <w:top w:val="none" w:sz="0" w:space="0" w:color="auto"/>
        <w:left w:val="none" w:sz="0" w:space="0" w:color="auto"/>
        <w:bottom w:val="none" w:sz="0" w:space="0" w:color="auto"/>
        <w:right w:val="none" w:sz="0" w:space="0" w:color="auto"/>
      </w:divBdr>
    </w:div>
    <w:div w:id="991366905">
      <w:marLeft w:val="0"/>
      <w:marRight w:val="0"/>
      <w:marTop w:val="0"/>
      <w:marBottom w:val="0"/>
      <w:divBdr>
        <w:top w:val="none" w:sz="0" w:space="0" w:color="auto"/>
        <w:left w:val="none" w:sz="0" w:space="0" w:color="auto"/>
        <w:bottom w:val="none" w:sz="0" w:space="0" w:color="auto"/>
        <w:right w:val="none" w:sz="0" w:space="0" w:color="auto"/>
      </w:divBdr>
    </w:div>
    <w:div w:id="991366906">
      <w:marLeft w:val="0"/>
      <w:marRight w:val="0"/>
      <w:marTop w:val="0"/>
      <w:marBottom w:val="0"/>
      <w:divBdr>
        <w:top w:val="none" w:sz="0" w:space="0" w:color="auto"/>
        <w:left w:val="none" w:sz="0" w:space="0" w:color="auto"/>
        <w:bottom w:val="none" w:sz="0" w:space="0" w:color="auto"/>
        <w:right w:val="none" w:sz="0" w:space="0" w:color="auto"/>
      </w:divBdr>
    </w:div>
    <w:div w:id="991366907">
      <w:marLeft w:val="0"/>
      <w:marRight w:val="0"/>
      <w:marTop w:val="0"/>
      <w:marBottom w:val="0"/>
      <w:divBdr>
        <w:top w:val="none" w:sz="0" w:space="0" w:color="auto"/>
        <w:left w:val="none" w:sz="0" w:space="0" w:color="auto"/>
        <w:bottom w:val="none" w:sz="0" w:space="0" w:color="auto"/>
        <w:right w:val="none" w:sz="0" w:space="0" w:color="auto"/>
      </w:divBdr>
    </w:div>
    <w:div w:id="991366908">
      <w:marLeft w:val="0"/>
      <w:marRight w:val="0"/>
      <w:marTop w:val="0"/>
      <w:marBottom w:val="0"/>
      <w:divBdr>
        <w:top w:val="none" w:sz="0" w:space="0" w:color="auto"/>
        <w:left w:val="none" w:sz="0" w:space="0" w:color="auto"/>
        <w:bottom w:val="none" w:sz="0" w:space="0" w:color="auto"/>
        <w:right w:val="none" w:sz="0" w:space="0" w:color="auto"/>
      </w:divBdr>
    </w:div>
    <w:div w:id="991366910">
      <w:marLeft w:val="0"/>
      <w:marRight w:val="0"/>
      <w:marTop w:val="0"/>
      <w:marBottom w:val="0"/>
      <w:divBdr>
        <w:top w:val="none" w:sz="0" w:space="0" w:color="auto"/>
        <w:left w:val="none" w:sz="0" w:space="0" w:color="auto"/>
        <w:bottom w:val="none" w:sz="0" w:space="0" w:color="auto"/>
        <w:right w:val="none" w:sz="0" w:space="0" w:color="auto"/>
      </w:divBdr>
    </w:div>
    <w:div w:id="991366911">
      <w:marLeft w:val="0"/>
      <w:marRight w:val="0"/>
      <w:marTop w:val="0"/>
      <w:marBottom w:val="0"/>
      <w:divBdr>
        <w:top w:val="none" w:sz="0" w:space="0" w:color="auto"/>
        <w:left w:val="none" w:sz="0" w:space="0" w:color="auto"/>
        <w:bottom w:val="none" w:sz="0" w:space="0" w:color="auto"/>
        <w:right w:val="none" w:sz="0" w:space="0" w:color="auto"/>
      </w:divBdr>
    </w:div>
    <w:div w:id="991366912">
      <w:marLeft w:val="0"/>
      <w:marRight w:val="0"/>
      <w:marTop w:val="0"/>
      <w:marBottom w:val="0"/>
      <w:divBdr>
        <w:top w:val="none" w:sz="0" w:space="0" w:color="auto"/>
        <w:left w:val="none" w:sz="0" w:space="0" w:color="auto"/>
        <w:bottom w:val="none" w:sz="0" w:space="0" w:color="auto"/>
        <w:right w:val="none" w:sz="0" w:space="0" w:color="auto"/>
      </w:divBdr>
    </w:div>
    <w:div w:id="991366913">
      <w:marLeft w:val="0"/>
      <w:marRight w:val="0"/>
      <w:marTop w:val="0"/>
      <w:marBottom w:val="0"/>
      <w:divBdr>
        <w:top w:val="none" w:sz="0" w:space="0" w:color="auto"/>
        <w:left w:val="none" w:sz="0" w:space="0" w:color="auto"/>
        <w:bottom w:val="none" w:sz="0" w:space="0" w:color="auto"/>
        <w:right w:val="none" w:sz="0" w:space="0" w:color="auto"/>
      </w:divBdr>
    </w:div>
    <w:div w:id="991366914">
      <w:marLeft w:val="0"/>
      <w:marRight w:val="0"/>
      <w:marTop w:val="0"/>
      <w:marBottom w:val="0"/>
      <w:divBdr>
        <w:top w:val="none" w:sz="0" w:space="0" w:color="auto"/>
        <w:left w:val="none" w:sz="0" w:space="0" w:color="auto"/>
        <w:bottom w:val="none" w:sz="0" w:space="0" w:color="auto"/>
        <w:right w:val="none" w:sz="0" w:space="0" w:color="auto"/>
      </w:divBdr>
    </w:div>
    <w:div w:id="991366915">
      <w:marLeft w:val="0"/>
      <w:marRight w:val="0"/>
      <w:marTop w:val="0"/>
      <w:marBottom w:val="0"/>
      <w:divBdr>
        <w:top w:val="none" w:sz="0" w:space="0" w:color="auto"/>
        <w:left w:val="none" w:sz="0" w:space="0" w:color="auto"/>
        <w:bottom w:val="none" w:sz="0" w:space="0" w:color="auto"/>
        <w:right w:val="none" w:sz="0" w:space="0" w:color="auto"/>
      </w:divBdr>
    </w:div>
    <w:div w:id="991366916">
      <w:marLeft w:val="0"/>
      <w:marRight w:val="0"/>
      <w:marTop w:val="0"/>
      <w:marBottom w:val="0"/>
      <w:divBdr>
        <w:top w:val="none" w:sz="0" w:space="0" w:color="auto"/>
        <w:left w:val="none" w:sz="0" w:space="0" w:color="auto"/>
        <w:bottom w:val="none" w:sz="0" w:space="0" w:color="auto"/>
        <w:right w:val="none" w:sz="0" w:space="0" w:color="auto"/>
      </w:divBdr>
    </w:div>
    <w:div w:id="991366919">
      <w:marLeft w:val="0"/>
      <w:marRight w:val="0"/>
      <w:marTop w:val="0"/>
      <w:marBottom w:val="0"/>
      <w:divBdr>
        <w:top w:val="none" w:sz="0" w:space="0" w:color="auto"/>
        <w:left w:val="none" w:sz="0" w:space="0" w:color="auto"/>
        <w:bottom w:val="none" w:sz="0" w:space="0" w:color="auto"/>
        <w:right w:val="none" w:sz="0" w:space="0" w:color="auto"/>
      </w:divBdr>
    </w:div>
    <w:div w:id="991366920">
      <w:marLeft w:val="0"/>
      <w:marRight w:val="0"/>
      <w:marTop w:val="0"/>
      <w:marBottom w:val="0"/>
      <w:divBdr>
        <w:top w:val="none" w:sz="0" w:space="0" w:color="auto"/>
        <w:left w:val="none" w:sz="0" w:space="0" w:color="auto"/>
        <w:bottom w:val="none" w:sz="0" w:space="0" w:color="auto"/>
        <w:right w:val="none" w:sz="0" w:space="0" w:color="auto"/>
      </w:divBdr>
    </w:div>
    <w:div w:id="991366922">
      <w:marLeft w:val="0"/>
      <w:marRight w:val="0"/>
      <w:marTop w:val="0"/>
      <w:marBottom w:val="0"/>
      <w:divBdr>
        <w:top w:val="none" w:sz="0" w:space="0" w:color="auto"/>
        <w:left w:val="none" w:sz="0" w:space="0" w:color="auto"/>
        <w:bottom w:val="none" w:sz="0" w:space="0" w:color="auto"/>
        <w:right w:val="none" w:sz="0" w:space="0" w:color="auto"/>
      </w:divBdr>
      <w:divsChild>
        <w:div w:id="991366737">
          <w:marLeft w:val="792"/>
          <w:marRight w:val="0"/>
          <w:marTop w:val="86"/>
          <w:marBottom w:val="43"/>
          <w:divBdr>
            <w:top w:val="none" w:sz="0" w:space="0" w:color="auto"/>
            <w:left w:val="none" w:sz="0" w:space="0" w:color="auto"/>
            <w:bottom w:val="none" w:sz="0" w:space="0" w:color="auto"/>
            <w:right w:val="none" w:sz="0" w:space="0" w:color="auto"/>
          </w:divBdr>
        </w:div>
        <w:div w:id="991366743">
          <w:marLeft w:val="792"/>
          <w:marRight w:val="0"/>
          <w:marTop w:val="86"/>
          <w:marBottom w:val="43"/>
          <w:divBdr>
            <w:top w:val="none" w:sz="0" w:space="0" w:color="auto"/>
            <w:left w:val="none" w:sz="0" w:space="0" w:color="auto"/>
            <w:bottom w:val="none" w:sz="0" w:space="0" w:color="auto"/>
            <w:right w:val="none" w:sz="0" w:space="0" w:color="auto"/>
          </w:divBdr>
        </w:div>
        <w:div w:id="991366759">
          <w:marLeft w:val="792"/>
          <w:marRight w:val="0"/>
          <w:marTop w:val="86"/>
          <w:marBottom w:val="43"/>
          <w:divBdr>
            <w:top w:val="none" w:sz="0" w:space="0" w:color="auto"/>
            <w:left w:val="none" w:sz="0" w:space="0" w:color="auto"/>
            <w:bottom w:val="none" w:sz="0" w:space="0" w:color="auto"/>
            <w:right w:val="none" w:sz="0" w:space="0" w:color="auto"/>
          </w:divBdr>
        </w:div>
        <w:div w:id="991366763">
          <w:marLeft w:val="792"/>
          <w:marRight w:val="0"/>
          <w:marTop w:val="86"/>
          <w:marBottom w:val="43"/>
          <w:divBdr>
            <w:top w:val="none" w:sz="0" w:space="0" w:color="auto"/>
            <w:left w:val="none" w:sz="0" w:space="0" w:color="auto"/>
            <w:bottom w:val="none" w:sz="0" w:space="0" w:color="auto"/>
            <w:right w:val="none" w:sz="0" w:space="0" w:color="auto"/>
          </w:divBdr>
        </w:div>
        <w:div w:id="991366766">
          <w:marLeft w:val="792"/>
          <w:marRight w:val="0"/>
          <w:marTop w:val="86"/>
          <w:marBottom w:val="43"/>
          <w:divBdr>
            <w:top w:val="none" w:sz="0" w:space="0" w:color="auto"/>
            <w:left w:val="none" w:sz="0" w:space="0" w:color="auto"/>
            <w:bottom w:val="none" w:sz="0" w:space="0" w:color="auto"/>
            <w:right w:val="none" w:sz="0" w:space="0" w:color="auto"/>
          </w:divBdr>
        </w:div>
        <w:div w:id="991366795">
          <w:marLeft w:val="389"/>
          <w:marRight w:val="0"/>
          <w:marTop w:val="101"/>
          <w:marBottom w:val="50"/>
          <w:divBdr>
            <w:top w:val="none" w:sz="0" w:space="0" w:color="auto"/>
            <w:left w:val="none" w:sz="0" w:space="0" w:color="auto"/>
            <w:bottom w:val="none" w:sz="0" w:space="0" w:color="auto"/>
            <w:right w:val="none" w:sz="0" w:space="0" w:color="auto"/>
          </w:divBdr>
        </w:div>
        <w:div w:id="991366825">
          <w:marLeft w:val="389"/>
          <w:marRight w:val="0"/>
          <w:marTop w:val="101"/>
          <w:marBottom w:val="50"/>
          <w:divBdr>
            <w:top w:val="none" w:sz="0" w:space="0" w:color="auto"/>
            <w:left w:val="none" w:sz="0" w:space="0" w:color="auto"/>
            <w:bottom w:val="none" w:sz="0" w:space="0" w:color="auto"/>
            <w:right w:val="none" w:sz="0" w:space="0" w:color="auto"/>
          </w:divBdr>
        </w:div>
        <w:div w:id="991366846">
          <w:marLeft w:val="792"/>
          <w:marRight w:val="0"/>
          <w:marTop w:val="86"/>
          <w:marBottom w:val="43"/>
          <w:divBdr>
            <w:top w:val="none" w:sz="0" w:space="0" w:color="auto"/>
            <w:left w:val="none" w:sz="0" w:space="0" w:color="auto"/>
            <w:bottom w:val="none" w:sz="0" w:space="0" w:color="auto"/>
            <w:right w:val="none" w:sz="0" w:space="0" w:color="auto"/>
          </w:divBdr>
        </w:div>
        <w:div w:id="991366862">
          <w:marLeft w:val="792"/>
          <w:marRight w:val="0"/>
          <w:marTop w:val="86"/>
          <w:marBottom w:val="43"/>
          <w:divBdr>
            <w:top w:val="none" w:sz="0" w:space="0" w:color="auto"/>
            <w:left w:val="none" w:sz="0" w:space="0" w:color="auto"/>
            <w:bottom w:val="none" w:sz="0" w:space="0" w:color="auto"/>
            <w:right w:val="none" w:sz="0" w:space="0" w:color="auto"/>
          </w:divBdr>
        </w:div>
        <w:div w:id="991366865">
          <w:marLeft w:val="389"/>
          <w:marRight w:val="0"/>
          <w:marTop w:val="101"/>
          <w:marBottom w:val="50"/>
          <w:divBdr>
            <w:top w:val="none" w:sz="0" w:space="0" w:color="auto"/>
            <w:left w:val="none" w:sz="0" w:space="0" w:color="auto"/>
            <w:bottom w:val="none" w:sz="0" w:space="0" w:color="auto"/>
            <w:right w:val="none" w:sz="0" w:space="0" w:color="auto"/>
          </w:divBdr>
        </w:div>
        <w:div w:id="991366890">
          <w:marLeft w:val="792"/>
          <w:marRight w:val="0"/>
          <w:marTop w:val="86"/>
          <w:marBottom w:val="43"/>
          <w:divBdr>
            <w:top w:val="none" w:sz="0" w:space="0" w:color="auto"/>
            <w:left w:val="none" w:sz="0" w:space="0" w:color="auto"/>
            <w:bottom w:val="none" w:sz="0" w:space="0" w:color="auto"/>
            <w:right w:val="none" w:sz="0" w:space="0" w:color="auto"/>
          </w:divBdr>
        </w:div>
        <w:div w:id="991366917">
          <w:marLeft w:val="792"/>
          <w:marRight w:val="0"/>
          <w:marTop w:val="86"/>
          <w:marBottom w:val="43"/>
          <w:divBdr>
            <w:top w:val="none" w:sz="0" w:space="0" w:color="auto"/>
            <w:left w:val="none" w:sz="0" w:space="0" w:color="auto"/>
            <w:bottom w:val="none" w:sz="0" w:space="0" w:color="auto"/>
            <w:right w:val="none" w:sz="0" w:space="0" w:color="auto"/>
          </w:divBdr>
        </w:div>
        <w:div w:id="991366936">
          <w:marLeft w:val="792"/>
          <w:marRight w:val="0"/>
          <w:marTop w:val="86"/>
          <w:marBottom w:val="43"/>
          <w:divBdr>
            <w:top w:val="none" w:sz="0" w:space="0" w:color="auto"/>
            <w:left w:val="none" w:sz="0" w:space="0" w:color="auto"/>
            <w:bottom w:val="none" w:sz="0" w:space="0" w:color="auto"/>
            <w:right w:val="none" w:sz="0" w:space="0" w:color="auto"/>
          </w:divBdr>
        </w:div>
      </w:divsChild>
    </w:div>
    <w:div w:id="991366925">
      <w:marLeft w:val="0"/>
      <w:marRight w:val="0"/>
      <w:marTop w:val="0"/>
      <w:marBottom w:val="0"/>
      <w:divBdr>
        <w:top w:val="none" w:sz="0" w:space="0" w:color="auto"/>
        <w:left w:val="none" w:sz="0" w:space="0" w:color="auto"/>
        <w:bottom w:val="none" w:sz="0" w:space="0" w:color="auto"/>
        <w:right w:val="none" w:sz="0" w:space="0" w:color="auto"/>
      </w:divBdr>
    </w:div>
    <w:div w:id="991366926">
      <w:marLeft w:val="0"/>
      <w:marRight w:val="0"/>
      <w:marTop w:val="0"/>
      <w:marBottom w:val="0"/>
      <w:divBdr>
        <w:top w:val="none" w:sz="0" w:space="0" w:color="auto"/>
        <w:left w:val="none" w:sz="0" w:space="0" w:color="auto"/>
        <w:bottom w:val="none" w:sz="0" w:space="0" w:color="auto"/>
        <w:right w:val="none" w:sz="0" w:space="0" w:color="auto"/>
      </w:divBdr>
      <w:divsChild>
        <w:div w:id="991366747">
          <w:marLeft w:val="792"/>
          <w:marRight w:val="0"/>
          <w:marTop w:val="72"/>
          <w:marBottom w:val="36"/>
          <w:divBdr>
            <w:top w:val="none" w:sz="0" w:space="0" w:color="auto"/>
            <w:left w:val="none" w:sz="0" w:space="0" w:color="auto"/>
            <w:bottom w:val="none" w:sz="0" w:space="0" w:color="auto"/>
            <w:right w:val="none" w:sz="0" w:space="0" w:color="auto"/>
          </w:divBdr>
        </w:div>
        <w:div w:id="991366749">
          <w:marLeft w:val="792"/>
          <w:marRight w:val="0"/>
          <w:marTop w:val="72"/>
          <w:marBottom w:val="36"/>
          <w:divBdr>
            <w:top w:val="none" w:sz="0" w:space="0" w:color="auto"/>
            <w:left w:val="none" w:sz="0" w:space="0" w:color="auto"/>
            <w:bottom w:val="none" w:sz="0" w:space="0" w:color="auto"/>
            <w:right w:val="none" w:sz="0" w:space="0" w:color="auto"/>
          </w:divBdr>
        </w:div>
        <w:div w:id="991366758">
          <w:marLeft w:val="792"/>
          <w:marRight w:val="0"/>
          <w:marTop w:val="72"/>
          <w:marBottom w:val="36"/>
          <w:divBdr>
            <w:top w:val="none" w:sz="0" w:space="0" w:color="auto"/>
            <w:left w:val="none" w:sz="0" w:space="0" w:color="auto"/>
            <w:bottom w:val="none" w:sz="0" w:space="0" w:color="auto"/>
            <w:right w:val="none" w:sz="0" w:space="0" w:color="auto"/>
          </w:divBdr>
        </w:div>
        <w:div w:id="991366780">
          <w:marLeft w:val="792"/>
          <w:marRight w:val="0"/>
          <w:marTop w:val="72"/>
          <w:marBottom w:val="36"/>
          <w:divBdr>
            <w:top w:val="none" w:sz="0" w:space="0" w:color="auto"/>
            <w:left w:val="none" w:sz="0" w:space="0" w:color="auto"/>
            <w:bottom w:val="none" w:sz="0" w:space="0" w:color="auto"/>
            <w:right w:val="none" w:sz="0" w:space="0" w:color="auto"/>
          </w:divBdr>
        </w:div>
        <w:div w:id="991366781">
          <w:marLeft w:val="792"/>
          <w:marRight w:val="0"/>
          <w:marTop w:val="72"/>
          <w:marBottom w:val="36"/>
          <w:divBdr>
            <w:top w:val="none" w:sz="0" w:space="0" w:color="auto"/>
            <w:left w:val="none" w:sz="0" w:space="0" w:color="auto"/>
            <w:bottom w:val="none" w:sz="0" w:space="0" w:color="auto"/>
            <w:right w:val="none" w:sz="0" w:space="0" w:color="auto"/>
          </w:divBdr>
        </w:div>
        <w:div w:id="991366783">
          <w:marLeft w:val="792"/>
          <w:marRight w:val="0"/>
          <w:marTop w:val="72"/>
          <w:marBottom w:val="36"/>
          <w:divBdr>
            <w:top w:val="none" w:sz="0" w:space="0" w:color="auto"/>
            <w:left w:val="none" w:sz="0" w:space="0" w:color="auto"/>
            <w:bottom w:val="none" w:sz="0" w:space="0" w:color="auto"/>
            <w:right w:val="none" w:sz="0" w:space="0" w:color="auto"/>
          </w:divBdr>
        </w:div>
        <w:div w:id="991366798">
          <w:marLeft w:val="792"/>
          <w:marRight w:val="0"/>
          <w:marTop w:val="72"/>
          <w:marBottom w:val="36"/>
          <w:divBdr>
            <w:top w:val="none" w:sz="0" w:space="0" w:color="auto"/>
            <w:left w:val="none" w:sz="0" w:space="0" w:color="auto"/>
            <w:bottom w:val="none" w:sz="0" w:space="0" w:color="auto"/>
            <w:right w:val="none" w:sz="0" w:space="0" w:color="auto"/>
          </w:divBdr>
        </w:div>
        <w:div w:id="991366801">
          <w:marLeft w:val="792"/>
          <w:marRight w:val="0"/>
          <w:marTop w:val="72"/>
          <w:marBottom w:val="36"/>
          <w:divBdr>
            <w:top w:val="none" w:sz="0" w:space="0" w:color="auto"/>
            <w:left w:val="none" w:sz="0" w:space="0" w:color="auto"/>
            <w:bottom w:val="none" w:sz="0" w:space="0" w:color="auto"/>
            <w:right w:val="none" w:sz="0" w:space="0" w:color="auto"/>
          </w:divBdr>
        </w:div>
        <w:div w:id="991366802">
          <w:marLeft w:val="792"/>
          <w:marRight w:val="0"/>
          <w:marTop w:val="72"/>
          <w:marBottom w:val="36"/>
          <w:divBdr>
            <w:top w:val="none" w:sz="0" w:space="0" w:color="auto"/>
            <w:left w:val="none" w:sz="0" w:space="0" w:color="auto"/>
            <w:bottom w:val="none" w:sz="0" w:space="0" w:color="auto"/>
            <w:right w:val="none" w:sz="0" w:space="0" w:color="auto"/>
          </w:divBdr>
        </w:div>
        <w:div w:id="991366804">
          <w:marLeft w:val="792"/>
          <w:marRight w:val="0"/>
          <w:marTop w:val="72"/>
          <w:marBottom w:val="36"/>
          <w:divBdr>
            <w:top w:val="none" w:sz="0" w:space="0" w:color="auto"/>
            <w:left w:val="none" w:sz="0" w:space="0" w:color="auto"/>
            <w:bottom w:val="none" w:sz="0" w:space="0" w:color="auto"/>
            <w:right w:val="none" w:sz="0" w:space="0" w:color="auto"/>
          </w:divBdr>
        </w:div>
        <w:div w:id="991366808">
          <w:marLeft w:val="792"/>
          <w:marRight w:val="0"/>
          <w:marTop w:val="72"/>
          <w:marBottom w:val="36"/>
          <w:divBdr>
            <w:top w:val="none" w:sz="0" w:space="0" w:color="auto"/>
            <w:left w:val="none" w:sz="0" w:space="0" w:color="auto"/>
            <w:bottom w:val="none" w:sz="0" w:space="0" w:color="auto"/>
            <w:right w:val="none" w:sz="0" w:space="0" w:color="auto"/>
          </w:divBdr>
        </w:div>
        <w:div w:id="991366815">
          <w:marLeft w:val="792"/>
          <w:marRight w:val="0"/>
          <w:marTop w:val="72"/>
          <w:marBottom w:val="36"/>
          <w:divBdr>
            <w:top w:val="none" w:sz="0" w:space="0" w:color="auto"/>
            <w:left w:val="none" w:sz="0" w:space="0" w:color="auto"/>
            <w:bottom w:val="none" w:sz="0" w:space="0" w:color="auto"/>
            <w:right w:val="none" w:sz="0" w:space="0" w:color="auto"/>
          </w:divBdr>
        </w:div>
        <w:div w:id="991366817">
          <w:marLeft w:val="792"/>
          <w:marRight w:val="0"/>
          <w:marTop w:val="72"/>
          <w:marBottom w:val="36"/>
          <w:divBdr>
            <w:top w:val="none" w:sz="0" w:space="0" w:color="auto"/>
            <w:left w:val="none" w:sz="0" w:space="0" w:color="auto"/>
            <w:bottom w:val="none" w:sz="0" w:space="0" w:color="auto"/>
            <w:right w:val="none" w:sz="0" w:space="0" w:color="auto"/>
          </w:divBdr>
        </w:div>
        <w:div w:id="991366836">
          <w:marLeft w:val="792"/>
          <w:marRight w:val="0"/>
          <w:marTop w:val="72"/>
          <w:marBottom w:val="36"/>
          <w:divBdr>
            <w:top w:val="none" w:sz="0" w:space="0" w:color="auto"/>
            <w:left w:val="none" w:sz="0" w:space="0" w:color="auto"/>
            <w:bottom w:val="none" w:sz="0" w:space="0" w:color="auto"/>
            <w:right w:val="none" w:sz="0" w:space="0" w:color="auto"/>
          </w:divBdr>
        </w:div>
        <w:div w:id="991366838">
          <w:marLeft w:val="792"/>
          <w:marRight w:val="0"/>
          <w:marTop w:val="72"/>
          <w:marBottom w:val="36"/>
          <w:divBdr>
            <w:top w:val="none" w:sz="0" w:space="0" w:color="auto"/>
            <w:left w:val="none" w:sz="0" w:space="0" w:color="auto"/>
            <w:bottom w:val="none" w:sz="0" w:space="0" w:color="auto"/>
            <w:right w:val="none" w:sz="0" w:space="0" w:color="auto"/>
          </w:divBdr>
        </w:div>
        <w:div w:id="991366842">
          <w:marLeft w:val="792"/>
          <w:marRight w:val="0"/>
          <w:marTop w:val="72"/>
          <w:marBottom w:val="36"/>
          <w:divBdr>
            <w:top w:val="none" w:sz="0" w:space="0" w:color="auto"/>
            <w:left w:val="none" w:sz="0" w:space="0" w:color="auto"/>
            <w:bottom w:val="none" w:sz="0" w:space="0" w:color="auto"/>
            <w:right w:val="none" w:sz="0" w:space="0" w:color="auto"/>
          </w:divBdr>
        </w:div>
        <w:div w:id="991366861">
          <w:marLeft w:val="792"/>
          <w:marRight w:val="0"/>
          <w:marTop w:val="72"/>
          <w:marBottom w:val="36"/>
          <w:divBdr>
            <w:top w:val="none" w:sz="0" w:space="0" w:color="auto"/>
            <w:left w:val="none" w:sz="0" w:space="0" w:color="auto"/>
            <w:bottom w:val="none" w:sz="0" w:space="0" w:color="auto"/>
            <w:right w:val="none" w:sz="0" w:space="0" w:color="auto"/>
          </w:divBdr>
        </w:div>
        <w:div w:id="991366892">
          <w:marLeft w:val="792"/>
          <w:marRight w:val="0"/>
          <w:marTop w:val="72"/>
          <w:marBottom w:val="36"/>
          <w:divBdr>
            <w:top w:val="none" w:sz="0" w:space="0" w:color="auto"/>
            <w:left w:val="none" w:sz="0" w:space="0" w:color="auto"/>
            <w:bottom w:val="none" w:sz="0" w:space="0" w:color="auto"/>
            <w:right w:val="none" w:sz="0" w:space="0" w:color="auto"/>
          </w:divBdr>
        </w:div>
        <w:div w:id="991366921">
          <w:marLeft w:val="792"/>
          <w:marRight w:val="0"/>
          <w:marTop w:val="72"/>
          <w:marBottom w:val="36"/>
          <w:divBdr>
            <w:top w:val="none" w:sz="0" w:space="0" w:color="auto"/>
            <w:left w:val="none" w:sz="0" w:space="0" w:color="auto"/>
            <w:bottom w:val="none" w:sz="0" w:space="0" w:color="auto"/>
            <w:right w:val="none" w:sz="0" w:space="0" w:color="auto"/>
          </w:divBdr>
        </w:div>
        <w:div w:id="991366933">
          <w:marLeft w:val="792"/>
          <w:marRight w:val="0"/>
          <w:marTop w:val="72"/>
          <w:marBottom w:val="36"/>
          <w:divBdr>
            <w:top w:val="none" w:sz="0" w:space="0" w:color="auto"/>
            <w:left w:val="none" w:sz="0" w:space="0" w:color="auto"/>
            <w:bottom w:val="none" w:sz="0" w:space="0" w:color="auto"/>
            <w:right w:val="none" w:sz="0" w:space="0" w:color="auto"/>
          </w:divBdr>
        </w:div>
        <w:div w:id="991366942">
          <w:marLeft w:val="792"/>
          <w:marRight w:val="0"/>
          <w:marTop w:val="72"/>
          <w:marBottom w:val="36"/>
          <w:divBdr>
            <w:top w:val="none" w:sz="0" w:space="0" w:color="auto"/>
            <w:left w:val="none" w:sz="0" w:space="0" w:color="auto"/>
            <w:bottom w:val="none" w:sz="0" w:space="0" w:color="auto"/>
            <w:right w:val="none" w:sz="0" w:space="0" w:color="auto"/>
          </w:divBdr>
        </w:div>
      </w:divsChild>
    </w:div>
    <w:div w:id="991366927">
      <w:marLeft w:val="0"/>
      <w:marRight w:val="0"/>
      <w:marTop w:val="0"/>
      <w:marBottom w:val="0"/>
      <w:divBdr>
        <w:top w:val="none" w:sz="0" w:space="0" w:color="auto"/>
        <w:left w:val="none" w:sz="0" w:space="0" w:color="auto"/>
        <w:bottom w:val="none" w:sz="0" w:space="0" w:color="auto"/>
        <w:right w:val="none" w:sz="0" w:space="0" w:color="auto"/>
      </w:divBdr>
    </w:div>
    <w:div w:id="991366928">
      <w:marLeft w:val="0"/>
      <w:marRight w:val="0"/>
      <w:marTop w:val="0"/>
      <w:marBottom w:val="0"/>
      <w:divBdr>
        <w:top w:val="none" w:sz="0" w:space="0" w:color="auto"/>
        <w:left w:val="none" w:sz="0" w:space="0" w:color="auto"/>
        <w:bottom w:val="none" w:sz="0" w:space="0" w:color="auto"/>
        <w:right w:val="none" w:sz="0" w:space="0" w:color="auto"/>
      </w:divBdr>
    </w:div>
    <w:div w:id="991366930">
      <w:marLeft w:val="0"/>
      <w:marRight w:val="0"/>
      <w:marTop w:val="0"/>
      <w:marBottom w:val="0"/>
      <w:divBdr>
        <w:top w:val="none" w:sz="0" w:space="0" w:color="auto"/>
        <w:left w:val="none" w:sz="0" w:space="0" w:color="auto"/>
        <w:bottom w:val="none" w:sz="0" w:space="0" w:color="auto"/>
        <w:right w:val="none" w:sz="0" w:space="0" w:color="auto"/>
      </w:divBdr>
    </w:div>
    <w:div w:id="991366932">
      <w:marLeft w:val="0"/>
      <w:marRight w:val="0"/>
      <w:marTop w:val="0"/>
      <w:marBottom w:val="0"/>
      <w:divBdr>
        <w:top w:val="none" w:sz="0" w:space="0" w:color="auto"/>
        <w:left w:val="none" w:sz="0" w:space="0" w:color="auto"/>
        <w:bottom w:val="none" w:sz="0" w:space="0" w:color="auto"/>
        <w:right w:val="none" w:sz="0" w:space="0" w:color="auto"/>
      </w:divBdr>
    </w:div>
    <w:div w:id="991366934">
      <w:marLeft w:val="0"/>
      <w:marRight w:val="0"/>
      <w:marTop w:val="0"/>
      <w:marBottom w:val="0"/>
      <w:divBdr>
        <w:top w:val="none" w:sz="0" w:space="0" w:color="auto"/>
        <w:left w:val="none" w:sz="0" w:space="0" w:color="auto"/>
        <w:bottom w:val="none" w:sz="0" w:space="0" w:color="auto"/>
        <w:right w:val="none" w:sz="0" w:space="0" w:color="auto"/>
      </w:divBdr>
    </w:div>
    <w:div w:id="991366935">
      <w:marLeft w:val="0"/>
      <w:marRight w:val="0"/>
      <w:marTop w:val="0"/>
      <w:marBottom w:val="0"/>
      <w:divBdr>
        <w:top w:val="none" w:sz="0" w:space="0" w:color="auto"/>
        <w:left w:val="none" w:sz="0" w:space="0" w:color="auto"/>
        <w:bottom w:val="none" w:sz="0" w:space="0" w:color="auto"/>
        <w:right w:val="none" w:sz="0" w:space="0" w:color="auto"/>
      </w:divBdr>
    </w:div>
    <w:div w:id="991366937">
      <w:marLeft w:val="0"/>
      <w:marRight w:val="0"/>
      <w:marTop w:val="0"/>
      <w:marBottom w:val="0"/>
      <w:divBdr>
        <w:top w:val="none" w:sz="0" w:space="0" w:color="auto"/>
        <w:left w:val="none" w:sz="0" w:space="0" w:color="auto"/>
        <w:bottom w:val="none" w:sz="0" w:space="0" w:color="auto"/>
        <w:right w:val="none" w:sz="0" w:space="0" w:color="auto"/>
      </w:divBdr>
    </w:div>
    <w:div w:id="991366938">
      <w:marLeft w:val="0"/>
      <w:marRight w:val="0"/>
      <w:marTop w:val="0"/>
      <w:marBottom w:val="0"/>
      <w:divBdr>
        <w:top w:val="none" w:sz="0" w:space="0" w:color="auto"/>
        <w:left w:val="none" w:sz="0" w:space="0" w:color="auto"/>
        <w:bottom w:val="none" w:sz="0" w:space="0" w:color="auto"/>
        <w:right w:val="none" w:sz="0" w:space="0" w:color="auto"/>
      </w:divBdr>
    </w:div>
    <w:div w:id="991366939">
      <w:marLeft w:val="0"/>
      <w:marRight w:val="0"/>
      <w:marTop w:val="0"/>
      <w:marBottom w:val="0"/>
      <w:divBdr>
        <w:top w:val="none" w:sz="0" w:space="0" w:color="auto"/>
        <w:left w:val="none" w:sz="0" w:space="0" w:color="auto"/>
        <w:bottom w:val="none" w:sz="0" w:space="0" w:color="auto"/>
        <w:right w:val="none" w:sz="0" w:space="0" w:color="auto"/>
      </w:divBdr>
    </w:div>
    <w:div w:id="991366940">
      <w:marLeft w:val="0"/>
      <w:marRight w:val="0"/>
      <w:marTop w:val="0"/>
      <w:marBottom w:val="0"/>
      <w:divBdr>
        <w:top w:val="none" w:sz="0" w:space="0" w:color="auto"/>
        <w:left w:val="none" w:sz="0" w:space="0" w:color="auto"/>
        <w:bottom w:val="none" w:sz="0" w:space="0" w:color="auto"/>
        <w:right w:val="none" w:sz="0" w:space="0" w:color="auto"/>
      </w:divBdr>
    </w:div>
    <w:div w:id="991366941">
      <w:marLeft w:val="0"/>
      <w:marRight w:val="0"/>
      <w:marTop w:val="0"/>
      <w:marBottom w:val="0"/>
      <w:divBdr>
        <w:top w:val="none" w:sz="0" w:space="0" w:color="auto"/>
        <w:left w:val="none" w:sz="0" w:space="0" w:color="auto"/>
        <w:bottom w:val="none" w:sz="0" w:space="0" w:color="auto"/>
        <w:right w:val="none" w:sz="0" w:space="0" w:color="auto"/>
      </w:divBdr>
    </w:div>
    <w:div w:id="991366943">
      <w:marLeft w:val="0"/>
      <w:marRight w:val="0"/>
      <w:marTop w:val="0"/>
      <w:marBottom w:val="0"/>
      <w:divBdr>
        <w:top w:val="none" w:sz="0" w:space="0" w:color="auto"/>
        <w:left w:val="none" w:sz="0" w:space="0" w:color="auto"/>
        <w:bottom w:val="none" w:sz="0" w:space="0" w:color="auto"/>
        <w:right w:val="none" w:sz="0" w:space="0" w:color="auto"/>
      </w:divBdr>
    </w:div>
    <w:div w:id="991366945">
      <w:marLeft w:val="0"/>
      <w:marRight w:val="0"/>
      <w:marTop w:val="0"/>
      <w:marBottom w:val="0"/>
      <w:divBdr>
        <w:top w:val="none" w:sz="0" w:space="0" w:color="auto"/>
        <w:left w:val="none" w:sz="0" w:space="0" w:color="auto"/>
        <w:bottom w:val="none" w:sz="0" w:space="0" w:color="auto"/>
        <w:right w:val="none" w:sz="0" w:space="0" w:color="auto"/>
      </w:divBdr>
    </w:div>
    <w:div w:id="991366946">
      <w:marLeft w:val="0"/>
      <w:marRight w:val="0"/>
      <w:marTop w:val="0"/>
      <w:marBottom w:val="0"/>
      <w:divBdr>
        <w:top w:val="none" w:sz="0" w:space="0" w:color="auto"/>
        <w:left w:val="none" w:sz="0" w:space="0" w:color="auto"/>
        <w:bottom w:val="none" w:sz="0" w:space="0" w:color="auto"/>
        <w:right w:val="none" w:sz="0" w:space="0" w:color="auto"/>
      </w:divBdr>
    </w:div>
    <w:div w:id="991366948">
      <w:marLeft w:val="0"/>
      <w:marRight w:val="0"/>
      <w:marTop w:val="0"/>
      <w:marBottom w:val="0"/>
      <w:divBdr>
        <w:top w:val="none" w:sz="0" w:space="0" w:color="auto"/>
        <w:left w:val="none" w:sz="0" w:space="0" w:color="auto"/>
        <w:bottom w:val="none" w:sz="0" w:space="0" w:color="auto"/>
        <w:right w:val="none" w:sz="0" w:space="0" w:color="auto"/>
      </w:divBdr>
    </w:div>
    <w:div w:id="991366949">
      <w:marLeft w:val="0"/>
      <w:marRight w:val="0"/>
      <w:marTop w:val="0"/>
      <w:marBottom w:val="0"/>
      <w:divBdr>
        <w:top w:val="none" w:sz="0" w:space="0" w:color="auto"/>
        <w:left w:val="none" w:sz="0" w:space="0" w:color="auto"/>
        <w:bottom w:val="none" w:sz="0" w:space="0" w:color="auto"/>
        <w:right w:val="none" w:sz="0" w:space="0" w:color="auto"/>
      </w:divBdr>
    </w:div>
    <w:div w:id="991366950">
      <w:marLeft w:val="0"/>
      <w:marRight w:val="0"/>
      <w:marTop w:val="0"/>
      <w:marBottom w:val="0"/>
      <w:divBdr>
        <w:top w:val="none" w:sz="0" w:space="0" w:color="auto"/>
        <w:left w:val="none" w:sz="0" w:space="0" w:color="auto"/>
        <w:bottom w:val="none" w:sz="0" w:space="0" w:color="auto"/>
        <w:right w:val="none" w:sz="0" w:space="0" w:color="auto"/>
      </w:divBdr>
    </w:div>
    <w:div w:id="991366951">
      <w:marLeft w:val="0"/>
      <w:marRight w:val="0"/>
      <w:marTop w:val="0"/>
      <w:marBottom w:val="0"/>
      <w:divBdr>
        <w:top w:val="none" w:sz="0" w:space="0" w:color="auto"/>
        <w:left w:val="none" w:sz="0" w:space="0" w:color="auto"/>
        <w:bottom w:val="none" w:sz="0" w:space="0" w:color="auto"/>
        <w:right w:val="none" w:sz="0" w:space="0" w:color="auto"/>
      </w:divBdr>
    </w:div>
    <w:div w:id="991366952">
      <w:marLeft w:val="0"/>
      <w:marRight w:val="0"/>
      <w:marTop w:val="0"/>
      <w:marBottom w:val="0"/>
      <w:divBdr>
        <w:top w:val="none" w:sz="0" w:space="0" w:color="auto"/>
        <w:left w:val="none" w:sz="0" w:space="0" w:color="auto"/>
        <w:bottom w:val="none" w:sz="0" w:space="0" w:color="auto"/>
        <w:right w:val="none" w:sz="0" w:space="0" w:color="auto"/>
      </w:divBdr>
    </w:div>
    <w:div w:id="991366953">
      <w:marLeft w:val="0"/>
      <w:marRight w:val="0"/>
      <w:marTop w:val="0"/>
      <w:marBottom w:val="0"/>
      <w:divBdr>
        <w:top w:val="none" w:sz="0" w:space="0" w:color="auto"/>
        <w:left w:val="none" w:sz="0" w:space="0" w:color="auto"/>
        <w:bottom w:val="none" w:sz="0" w:space="0" w:color="auto"/>
        <w:right w:val="none" w:sz="0" w:space="0" w:color="auto"/>
      </w:divBdr>
    </w:div>
    <w:div w:id="991366954">
      <w:marLeft w:val="0"/>
      <w:marRight w:val="0"/>
      <w:marTop w:val="0"/>
      <w:marBottom w:val="0"/>
      <w:divBdr>
        <w:top w:val="none" w:sz="0" w:space="0" w:color="auto"/>
        <w:left w:val="none" w:sz="0" w:space="0" w:color="auto"/>
        <w:bottom w:val="none" w:sz="0" w:space="0" w:color="auto"/>
        <w:right w:val="none" w:sz="0" w:space="0" w:color="auto"/>
      </w:divBdr>
    </w:div>
    <w:div w:id="991366955">
      <w:marLeft w:val="0"/>
      <w:marRight w:val="0"/>
      <w:marTop w:val="0"/>
      <w:marBottom w:val="0"/>
      <w:divBdr>
        <w:top w:val="none" w:sz="0" w:space="0" w:color="auto"/>
        <w:left w:val="none" w:sz="0" w:space="0" w:color="auto"/>
        <w:bottom w:val="none" w:sz="0" w:space="0" w:color="auto"/>
        <w:right w:val="none" w:sz="0" w:space="0" w:color="auto"/>
      </w:divBdr>
    </w:div>
    <w:div w:id="991366956">
      <w:marLeft w:val="0"/>
      <w:marRight w:val="0"/>
      <w:marTop w:val="0"/>
      <w:marBottom w:val="0"/>
      <w:divBdr>
        <w:top w:val="none" w:sz="0" w:space="0" w:color="auto"/>
        <w:left w:val="none" w:sz="0" w:space="0" w:color="auto"/>
        <w:bottom w:val="none" w:sz="0" w:space="0" w:color="auto"/>
        <w:right w:val="none" w:sz="0" w:space="0" w:color="auto"/>
      </w:divBdr>
    </w:div>
    <w:div w:id="991366958">
      <w:marLeft w:val="0"/>
      <w:marRight w:val="0"/>
      <w:marTop w:val="0"/>
      <w:marBottom w:val="0"/>
      <w:divBdr>
        <w:top w:val="none" w:sz="0" w:space="0" w:color="auto"/>
        <w:left w:val="none" w:sz="0" w:space="0" w:color="auto"/>
        <w:bottom w:val="none" w:sz="0" w:space="0" w:color="auto"/>
        <w:right w:val="none" w:sz="0" w:space="0" w:color="auto"/>
      </w:divBdr>
    </w:div>
    <w:div w:id="991366959">
      <w:marLeft w:val="0"/>
      <w:marRight w:val="0"/>
      <w:marTop w:val="0"/>
      <w:marBottom w:val="0"/>
      <w:divBdr>
        <w:top w:val="none" w:sz="0" w:space="0" w:color="auto"/>
        <w:left w:val="none" w:sz="0" w:space="0" w:color="auto"/>
        <w:bottom w:val="none" w:sz="0" w:space="0" w:color="auto"/>
        <w:right w:val="none" w:sz="0" w:space="0" w:color="auto"/>
      </w:divBdr>
    </w:div>
    <w:div w:id="991366960">
      <w:marLeft w:val="0"/>
      <w:marRight w:val="0"/>
      <w:marTop w:val="0"/>
      <w:marBottom w:val="0"/>
      <w:divBdr>
        <w:top w:val="none" w:sz="0" w:space="0" w:color="auto"/>
        <w:left w:val="none" w:sz="0" w:space="0" w:color="auto"/>
        <w:bottom w:val="none" w:sz="0" w:space="0" w:color="auto"/>
        <w:right w:val="none" w:sz="0" w:space="0" w:color="auto"/>
      </w:divBdr>
    </w:div>
    <w:div w:id="991366961">
      <w:marLeft w:val="0"/>
      <w:marRight w:val="0"/>
      <w:marTop w:val="0"/>
      <w:marBottom w:val="0"/>
      <w:divBdr>
        <w:top w:val="none" w:sz="0" w:space="0" w:color="auto"/>
        <w:left w:val="none" w:sz="0" w:space="0" w:color="auto"/>
        <w:bottom w:val="none" w:sz="0" w:space="0" w:color="auto"/>
        <w:right w:val="none" w:sz="0" w:space="0" w:color="auto"/>
      </w:divBdr>
    </w:div>
    <w:div w:id="991366962">
      <w:marLeft w:val="0"/>
      <w:marRight w:val="0"/>
      <w:marTop w:val="0"/>
      <w:marBottom w:val="0"/>
      <w:divBdr>
        <w:top w:val="none" w:sz="0" w:space="0" w:color="auto"/>
        <w:left w:val="none" w:sz="0" w:space="0" w:color="auto"/>
        <w:bottom w:val="none" w:sz="0" w:space="0" w:color="auto"/>
        <w:right w:val="none" w:sz="0" w:space="0" w:color="auto"/>
      </w:divBdr>
    </w:div>
    <w:div w:id="1020543006">
      <w:bodyDiv w:val="1"/>
      <w:marLeft w:val="0"/>
      <w:marRight w:val="0"/>
      <w:marTop w:val="0"/>
      <w:marBottom w:val="0"/>
      <w:divBdr>
        <w:top w:val="none" w:sz="0" w:space="0" w:color="auto"/>
        <w:left w:val="none" w:sz="0" w:space="0" w:color="auto"/>
        <w:bottom w:val="none" w:sz="0" w:space="0" w:color="auto"/>
        <w:right w:val="none" w:sz="0" w:space="0" w:color="auto"/>
      </w:divBdr>
    </w:div>
    <w:div w:id="1034771566">
      <w:bodyDiv w:val="1"/>
      <w:marLeft w:val="0"/>
      <w:marRight w:val="0"/>
      <w:marTop w:val="0"/>
      <w:marBottom w:val="0"/>
      <w:divBdr>
        <w:top w:val="none" w:sz="0" w:space="0" w:color="auto"/>
        <w:left w:val="none" w:sz="0" w:space="0" w:color="auto"/>
        <w:bottom w:val="none" w:sz="0" w:space="0" w:color="auto"/>
        <w:right w:val="none" w:sz="0" w:space="0" w:color="auto"/>
      </w:divBdr>
    </w:div>
    <w:div w:id="1040017000">
      <w:bodyDiv w:val="1"/>
      <w:marLeft w:val="0"/>
      <w:marRight w:val="0"/>
      <w:marTop w:val="0"/>
      <w:marBottom w:val="0"/>
      <w:divBdr>
        <w:top w:val="none" w:sz="0" w:space="0" w:color="auto"/>
        <w:left w:val="none" w:sz="0" w:space="0" w:color="auto"/>
        <w:bottom w:val="none" w:sz="0" w:space="0" w:color="auto"/>
        <w:right w:val="none" w:sz="0" w:space="0" w:color="auto"/>
      </w:divBdr>
    </w:div>
    <w:div w:id="1051342042">
      <w:bodyDiv w:val="1"/>
      <w:marLeft w:val="0"/>
      <w:marRight w:val="0"/>
      <w:marTop w:val="0"/>
      <w:marBottom w:val="0"/>
      <w:divBdr>
        <w:top w:val="none" w:sz="0" w:space="0" w:color="auto"/>
        <w:left w:val="none" w:sz="0" w:space="0" w:color="auto"/>
        <w:bottom w:val="none" w:sz="0" w:space="0" w:color="auto"/>
        <w:right w:val="none" w:sz="0" w:space="0" w:color="auto"/>
      </w:divBdr>
      <w:divsChild>
        <w:div w:id="2089424168">
          <w:marLeft w:val="864"/>
          <w:marRight w:val="0"/>
          <w:marTop w:val="77"/>
          <w:marBottom w:val="0"/>
          <w:divBdr>
            <w:top w:val="none" w:sz="0" w:space="0" w:color="auto"/>
            <w:left w:val="none" w:sz="0" w:space="0" w:color="auto"/>
            <w:bottom w:val="none" w:sz="0" w:space="0" w:color="auto"/>
            <w:right w:val="none" w:sz="0" w:space="0" w:color="auto"/>
          </w:divBdr>
        </w:div>
      </w:divsChild>
    </w:div>
    <w:div w:id="1077096981">
      <w:bodyDiv w:val="1"/>
      <w:marLeft w:val="0"/>
      <w:marRight w:val="0"/>
      <w:marTop w:val="0"/>
      <w:marBottom w:val="0"/>
      <w:divBdr>
        <w:top w:val="none" w:sz="0" w:space="0" w:color="auto"/>
        <w:left w:val="none" w:sz="0" w:space="0" w:color="auto"/>
        <w:bottom w:val="none" w:sz="0" w:space="0" w:color="auto"/>
        <w:right w:val="none" w:sz="0" w:space="0" w:color="auto"/>
      </w:divBdr>
    </w:div>
    <w:div w:id="1118571562">
      <w:bodyDiv w:val="1"/>
      <w:marLeft w:val="0"/>
      <w:marRight w:val="0"/>
      <w:marTop w:val="0"/>
      <w:marBottom w:val="0"/>
      <w:divBdr>
        <w:top w:val="none" w:sz="0" w:space="0" w:color="auto"/>
        <w:left w:val="none" w:sz="0" w:space="0" w:color="auto"/>
        <w:bottom w:val="none" w:sz="0" w:space="0" w:color="auto"/>
        <w:right w:val="none" w:sz="0" w:space="0" w:color="auto"/>
      </w:divBdr>
    </w:div>
    <w:div w:id="1154488738">
      <w:bodyDiv w:val="1"/>
      <w:marLeft w:val="0"/>
      <w:marRight w:val="0"/>
      <w:marTop w:val="0"/>
      <w:marBottom w:val="0"/>
      <w:divBdr>
        <w:top w:val="none" w:sz="0" w:space="0" w:color="auto"/>
        <w:left w:val="none" w:sz="0" w:space="0" w:color="auto"/>
        <w:bottom w:val="none" w:sz="0" w:space="0" w:color="auto"/>
        <w:right w:val="none" w:sz="0" w:space="0" w:color="auto"/>
      </w:divBdr>
    </w:div>
    <w:div w:id="1179661143">
      <w:bodyDiv w:val="1"/>
      <w:marLeft w:val="0"/>
      <w:marRight w:val="0"/>
      <w:marTop w:val="0"/>
      <w:marBottom w:val="0"/>
      <w:divBdr>
        <w:top w:val="none" w:sz="0" w:space="0" w:color="auto"/>
        <w:left w:val="none" w:sz="0" w:space="0" w:color="auto"/>
        <w:bottom w:val="none" w:sz="0" w:space="0" w:color="auto"/>
        <w:right w:val="none" w:sz="0" w:space="0" w:color="auto"/>
      </w:divBdr>
    </w:div>
    <w:div w:id="1201278939">
      <w:bodyDiv w:val="1"/>
      <w:marLeft w:val="0"/>
      <w:marRight w:val="0"/>
      <w:marTop w:val="0"/>
      <w:marBottom w:val="0"/>
      <w:divBdr>
        <w:top w:val="none" w:sz="0" w:space="0" w:color="auto"/>
        <w:left w:val="none" w:sz="0" w:space="0" w:color="auto"/>
        <w:bottom w:val="none" w:sz="0" w:space="0" w:color="auto"/>
        <w:right w:val="none" w:sz="0" w:space="0" w:color="auto"/>
      </w:divBdr>
      <w:divsChild>
        <w:div w:id="830409667">
          <w:marLeft w:val="864"/>
          <w:marRight w:val="0"/>
          <w:marTop w:val="77"/>
          <w:marBottom w:val="0"/>
          <w:divBdr>
            <w:top w:val="none" w:sz="0" w:space="0" w:color="auto"/>
            <w:left w:val="none" w:sz="0" w:space="0" w:color="auto"/>
            <w:bottom w:val="none" w:sz="0" w:space="0" w:color="auto"/>
            <w:right w:val="none" w:sz="0" w:space="0" w:color="auto"/>
          </w:divBdr>
        </w:div>
      </w:divsChild>
    </w:div>
    <w:div w:id="1208837316">
      <w:bodyDiv w:val="1"/>
      <w:marLeft w:val="0"/>
      <w:marRight w:val="0"/>
      <w:marTop w:val="0"/>
      <w:marBottom w:val="0"/>
      <w:divBdr>
        <w:top w:val="none" w:sz="0" w:space="0" w:color="auto"/>
        <w:left w:val="none" w:sz="0" w:space="0" w:color="auto"/>
        <w:bottom w:val="none" w:sz="0" w:space="0" w:color="auto"/>
        <w:right w:val="none" w:sz="0" w:space="0" w:color="auto"/>
      </w:divBdr>
    </w:div>
    <w:div w:id="1218318452">
      <w:bodyDiv w:val="1"/>
      <w:marLeft w:val="0"/>
      <w:marRight w:val="0"/>
      <w:marTop w:val="0"/>
      <w:marBottom w:val="0"/>
      <w:divBdr>
        <w:top w:val="none" w:sz="0" w:space="0" w:color="auto"/>
        <w:left w:val="none" w:sz="0" w:space="0" w:color="auto"/>
        <w:bottom w:val="none" w:sz="0" w:space="0" w:color="auto"/>
        <w:right w:val="none" w:sz="0" w:space="0" w:color="auto"/>
      </w:divBdr>
    </w:div>
    <w:div w:id="1269117115">
      <w:bodyDiv w:val="1"/>
      <w:marLeft w:val="0"/>
      <w:marRight w:val="0"/>
      <w:marTop w:val="0"/>
      <w:marBottom w:val="0"/>
      <w:divBdr>
        <w:top w:val="none" w:sz="0" w:space="0" w:color="auto"/>
        <w:left w:val="none" w:sz="0" w:space="0" w:color="auto"/>
        <w:bottom w:val="none" w:sz="0" w:space="0" w:color="auto"/>
        <w:right w:val="none" w:sz="0" w:space="0" w:color="auto"/>
      </w:divBdr>
    </w:div>
    <w:div w:id="1345204255">
      <w:bodyDiv w:val="1"/>
      <w:marLeft w:val="0"/>
      <w:marRight w:val="0"/>
      <w:marTop w:val="0"/>
      <w:marBottom w:val="0"/>
      <w:divBdr>
        <w:top w:val="none" w:sz="0" w:space="0" w:color="auto"/>
        <w:left w:val="none" w:sz="0" w:space="0" w:color="auto"/>
        <w:bottom w:val="none" w:sz="0" w:space="0" w:color="auto"/>
        <w:right w:val="none" w:sz="0" w:space="0" w:color="auto"/>
      </w:divBdr>
    </w:div>
    <w:div w:id="1485124771">
      <w:bodyDiv w:val="1"/>
      <w:marLeft w:val="0"/>
      <w:marRight w:val="0"/>
      <w:marTop w:val="0"/>
      <w:marBottom w:val="0"/>
      <w:divBdr>
        <w:top w:val="none" w:sz="0" w:space="0" w:color="auto"/>
        <w:left w:val="none" w:sz="0" w:space="0" w:color="auto"/>
        <w:bottom w:val="none" w:sz="0" w:space="0" w:color="auto"/>
        <w:right w:val="none" w:sz="0" w:space="0" w:color="auto"/>
      </w:divBdr>
    </w:div>
    <w:div w:id="1542547161">
      <w:bodyDiv w:val="1"/>
      <w:marLeft w:val="0"/>
      <w:marRight w:val="0"/>
      <w:marTop w:val="0"/>
      <w:marBottom w:val="0"/>
      <w:divBdr>
        <w:top w:val="none" w:sz="0" w:space="0" w:color="auto"/>
        <w:left w:val="none" w:sz="0" w:space="0" w:color="auto"/>
        <w:bottom w:val="none" w:sz="0" w:space="0" w:color="auto"/>
        <w:right w:val="none" w:sz="0" w:space="0" w:color="auto"/>
      </w:divBdr>
    </w:div>
    <w:div w:id="1606113366">
      <w:bodyDiv w:val="1"/>
      <w:marLeft w:val="0"/>
      <w:marRight w:val="0"/>
      <w:marTop w:val="0"/>
      <w:marBottom w:val="0"/>
      <w:divBdr>
        <w:top w:val="none" w:sz="0" w:space="0" w:color="auto"/>
        <w:left w:val="none" w:sz="0" w:space="0" w:color="auto"/>
        <w:bottom w:val="none" w:sz="0" w:space="0" w:color="auto"/>
        <w:right w:val="none" w:sz="0" w:space="0" w:color="auto"/>
      </w:divBdr>
    </w:div>
    <w:div w:id="1734230976">
      <w:bodyDiv w:val="1"/>
      <w:marLeft w:val="0"/>
      <w:marRight w:val="0"/>
      <w:marTop w:val="0"/>
      <w:marBottom w:val="0"/>
      <w:divBdr>
        <w:top w:val="none" w:sz="0" w:space="0" w:color="auto"/>
        <w:left w:val="none" w:sz="0" w:space="0" w:color="auto"/>
        <w:bottom w:val="none" w:sz="0" w:space="0" w:color="auto"/>
        <w:right w:val="none" w:sz="0" w:space="0" w:color="auto"/>
      </w:divBdr>
    </w:div>
    <w:div w:id="1838837691">
      <w:bodyDiv w:val="1"/>
      <w:marLeft w:val="0"/>
      <w:marRight w:val="0"/>
      <w:marTop w:val="0"/>
      <w:marBottom w:val="0"/>
      <w:divBdr>
        <w:top w:val="none" w:sz="0" w:space="0" w:color="auto"/>
        <w:left w:val="none" w:sz="0" w:space="0" w:color="auto"/>
        <w:bottom w:val="none" w:sz="0" w:space="0" w:color="auto"/>
        <w:right w:val="none" w:sz="0" w:space="0" w:color="auto"/>
      </w:divBdr>
    </w:div>
    <w:div w:id="1847934925">
      <w:bodyDiv w:val="1"/>
      <w:marLeft w:val="0"/>
      <w:marRight w:val="0"/>
      <w:marTop w:val="0"/>
      <w:marBottom w:val="0"/>
      <w:divBdr>
        <w:top w:val="none" w:sz="0" w:space="0" w:color="auto"/>
        <w:left w:val="none" w:sz="0" w:space="0" w:color="auto"/>
        <w:bottom w:val="none" w:sz="0" w:space="0" w:color="auto"/>
        <w:right w:val="none" w:sz="0" w:space="0" w:color="auto"/>
      </w:divBdr>
    </w:div>
    <w:div w:id="1849178987">
      <w:bodyDiv w:val="1"/>
      <w:marLeft w:val="0"/>
      <w:marRight w:val="0"/>
      <w:marTop w:val="0"/>
      <w:marBottom w:val="0"/>
      <w:divBdr>
        <w:top w:val="none" w:sz="0" w:space="0" w:color="auto"/>
        <w:left w:val="none" w:sz="0" w:space="0" w:color="auto"/>
        <w:bottom w:val="none" w:sz="0" w:space="0" w:color="auto"/>
        <w:right w:val="none" w:sz="0" w:space="0" w:color="auto"/>
      </w:divBdr>
      <w:divsChild>
        <w:div w:id="730154828">
          <w:marLeft w:val="2520"/>
          <w:marRight w:val="0"/>
          <w:marTop w:val="67"/>
          <w:marBottom w:val="0"/>
          <w:divBdr>
            <w:top w:val="none" w:sz="0" w:space="0" w:color="auto"/>
            <w:left w:val="none" w:sz="0" w:space="0" w:color="auto"/>
            <w:bottom w:val="none" w:sz="0" w:space="0" w:color="auto"/>
            <w:right w:val="none" w:sz="0" w:space="0" w:color="auto"/>
          </w:divBdr>
        </w:div>
        <w:div w:id="1012758926">
          <w:marLeft w:val="2520"/>
          <w:marRight w:val="0"/>
          <w:marTop w:val="67"/>
          <w:marBottom w:val="0"/>
          <w:divBdr>
            <w:top w:val="none" w:sz="0" w:space="0" w:color="auto"/>
            <w:left w:val="none" w:sz="0" w:space="0" w:color="auto"/>
            <w:bottom w:val="none" w:sz="0" w:space="0" w:color="auto"/>
            <w:right w:val="none" w:sz="0" w:space="0" w:color="auto"/>
          </w:divBdr>
        </w:div>
        <w:div w:id="1066688770">
          <w:marLeft w:val="2520"/>
          <w:marRight w:val="0"/>
          <w:marTop w:val="67"/>
          <w:marBottom w:val="0"/>
          <w:divBdr>
            <w:top w:val="none" w:sz="0" w:space="0" w:color="auto"/>
            <w:left w:val="none" w:sz="0" w:space="0" w:color="auto"/>
            <w:bottom w:val="none" w:sz="0" w:space="0" w:color="auto"/>
            <w:right w:val="none" w:sz="0" w:space="0" w:color="auto"/>
          </w:divBdr>
        </w:div>
        <w:div w:id="1513031428">
          <w:marLeft w:val="2520"/>
          <w:marRight w:val="0"/>
          <w:marTop w:val="67"/>
          <w:marBottom w:val="0"/>
          <w:divBdr>
            <w:top w:val="none" w:sz="0" w:space="0" w:color="auto"/>
            <w:left w:val="none" w:sz="0" w:space="0" w:color="auto"/>
            <w:bottom w:val="none" w:sz="0" w:space="0" w:color="auto"/>
            <w:right w:val="none" w:sz="0" w:space="0" w:color="auto"/>
          </w:divBdr>
        </w:div>
        <w:div w:id="1922565000">
          <w:marLeft w:val="2520"/>
          <w:marRight w:val="0"/>
          <w:marTop w:val="67"/>
          <w:marBottom w:val="0"/>
          <w:divBdr>
            <w:top w:val="none" w:sz="0" w:space="0" w:color="auto"/>
            <w:left w:val="none" w:sz="0" w:space="0" w:color="auto"/>
            <w:bottom w:val="none" w:sz="0" w:space="0" w:color="auto"/>
            <w:right w:val="none" w:sz="0" w:space="0" w:color="auto"/>
          </w:divBdr>
        </w:div>
        <w:div w:id="2126190462">
          <w:marLeft w:val="2520"/>
          <w:marRight w:val="0"/>
          <w:marTop w:val="67"/>
          <w:marBottom w:val="0"/>
          <w:divBdr>
            <w:top w:val="none" w:sz="0" w:space="0" w:color="auto"/>
            <w:left w:val="none" w:sz="0" w:space="0" w:color="auto"/>
            <w:bottom w:val="none" w:sz="0" w:space="0" w:color="auto"/>
            <w:right w:val="none" w:sz="0" w:space="0" w:color="auto"/>
          </w:divBdr>
        </w:div>
      </w:divsChild>
    </w:div>
    <w:div w:id="1876233112">
      <w:bodyDiv w:val="1"/>
      <w:marLeft w:val="0"/>
      <w:marRight w:val="0"/>
      <w:marTop w:val="0"/>
      <w:marBottom w:val="0"/>
      <w:divBdr>
        <w:top w:val="none" w:sz="0" w:space="0" w:color="auto"/>
        <w:left w:val="none" w:sz="0" w:space="0" w:color="auto"/>
        <w:bottom w:val="none" w:sz="0" w:space="0" w:color="auto"/>
        <w:right w:val="none" w:sz="0" w:space="0" w:color="auto"/>
      </w:divBdr>
    </w:div>
    <w:div w:id="1974554755">
      <w:bodyDiv w:val="1"/>
      <w:marLeft w:val="0"/>
      <w:marRight w:val="0"/>
      <w:marTop w:val="0"/>
      <w:marBottom w:val="0"/>
      <w:divBdr>
        <w:top w:val="none" w:sz="0" w:space="0" w:color="auto"/>
        <w:left w:val="none" w:sz="0" w:space="0" w:color="auto"/>
        <w:bottom w:val="none" w:sz="0" w:space="0" w:color="auto"/>
        <w:right w:val="none" w:sz="0" w:space="0" w:color="auto"/>
      </w:divBdr>
      <w:divsChild>
        <w:div w:id="1583219045">
          <w:marLeft w:val="274"/>
          <w:marRight w:val="0"/>
          <w:marTop w:val="77"/>
          <w:marBottom w:val="0"/>
          <w:divBdr>
            <w:top w:val="none" w:sz="0" w:space="0" w:color="auto"/>
            <w:left w:val="none" w:sz="0" w:space="0" w:color="auto"/>
            <w:bottom w:val="none" w:sz="0" w:space="0" w:color="auto"/>
            <w:right w:val="none" w:sz="0" w:space="0" w:color="auto"/>
          </w:divBdr>
        </w:div>
      </w:divsChild>
    </w:div>
    <w:div w:id="2018651964">
      <w:bodyDiv w:val="1"/>
      <w:marLeft w:val="0"/>
      <w:marRight w:val="0"/>
      <w:marTop w:val="0"/>
      <w:marBottom w:val="0"/>
      <w:divBdr>
        <w:top w:val="none" w:sz="0" w:space="0" w:color="auto"/>
        <w:left w:val="none" w:sz="0" w:space="0" w:color="auto"/>
        <w:bottom w:val="none" w:sz="0" w:space="0" w:color="auto"/>
        <w:right w:val="none" w:sz="0" w:space="0" w:color="auto"/>
      </w:divBdr>
    </w:div>
    <w:div w:id="209061245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footer" Target="footer3.xml"/><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EVELTH~1.ATH\LOCALS~1\Temp\notes6030C8\Word%20Preparat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8E9C2-86BF-4BE0-85DB-CDD347144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Preparation template.dot</Template>
  <TotalTime>2</TotalTime>
  <Pages>38</Pages>
  <Words>7457</Words>
  <Characters>42505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Discovery Report</vt:lpstr>
    </vt:vector>
  </TitlesOfParts>
  <Manager>OpenWay Asia</Manager>
  <Company>OpenWay Asia</Company>
  <LinksUpToDate>false</LinksUpToDate>
  <CharactersWithSpaces>49863</CharactersWithSpaces>
  <SharedDoc>false</SharedDoc>
  <HLinks>
    <vt:vector size="1470" baseType="variant">
      <vt:variant>
        <vt:i4>1638453</vt:i4>
      </vt:variant>
      <vt:variant>
        <vt:i4>1504</vt:i4>
      </vt:variant>
      <vt:variant>
        <vt:i4>0</vt:i4>
      </vt:variant>
      <vt:variant>
        <vt:i4>5</vt:i4>
      </vt:variant>
      <vt:variant>
        <vt:lpwstr/>
      </vt:variant>
      <vt:variant>
        <vt:lpwstr>_Toc244962510</vt:lpwstr>
      </vt:variant>
      <vt:variant>
        <vt:i4>1572917</vt:i4>
      </vt:variant>
      <vt:variant>
        <vt:i4>1498</vt:i4>
      </vt:variant>
      <vt:variant>
        <vt:i4>0</vt:i4>
      </vt:variant>
      <vt:variant>
        <vt:i4>5</vt:i4>
      </vt:variant>
      <vt:variant>
        <vt:lpwstr/>
      </vt:variant>
      <vt:variant>
        <vt:lpwstr>_Toc244962509</vt:lpwstr>
      </vt:variant>
      <vt:variant>
        <vt:i4>1572917</vt:i4>
      </vt:variant>
      <vt:variant>
        <vt:i4>1492</vt:i4>
      </vt:variant>
      <vt:variant>
        <vt:i4>0</vt:i4>
      </vt:variant>
      <vt:variant>
        <vt:i4>5</vt:i4>
      </vt:variant>
      <vt:variant>
        <vt:lpwstr/>
      </vt:variant>
      <vt:variant>
        <vt:lpwstr>_Toc244962508</vt:lpwstr>
      </vt:variant>
      <vt:variant>
        <vt:i4>1572917</vt:i4>
      </vt:variant>
      <vt:variant>
        <vt:i4>1486</vt:i4>
      </vt:variant>
      <vt:variant>
        <vt:i4>0</vt:i4>
      </vt:variant>
      <vt:variant>
        <vt:i4>5</vt:i4>
      </vt:variant>
      <vt:variant>
        <vt:lpwstr/>
      </vt:variant>
      <vt:variant>
        <vt:lpwstr>_Toc244962507</vt:lpwstr>
      </vt:variant>
      <vt:variant>
        <vt:i4>1572917</vt:i4>
      </vt:variant>
      <vt:variant>
        <vt:i4>1480</vt:i4>
      </vt:variant>
      <vt:variant>
        <vt:i4>0</vt:i4>
      </vt:variant>
      <vt:variant>
        <vt:i4>5</vt:i4>
      </vt:variant>
      <vt:variant>
        <vt:lpwstr/>
      </vt:variant>
      <vt:variant>
        <vt:lpwstr>_Toc244962506</vt:lpwstr>
      </vt:variant>
      <vt:variant>
        <vt:i4>1572917</vt:i4>
      </vt:variant>
      <vt:variant>
        <vt:i4>1474</vt:i4>
      </vt:variant>
      <vt:variant>
        <vt:i4>0</vt:i4>
      </vt:variant>
      <vt:variant>
        <vt:i4>5</vt:i4>
      </vt:variant>
      <vt:variant>
        <vt:lpwstr/>
      </vt:variant>
      <vt:variant>
        <vt:lpwstr>_Toc244962505</vt:lpwstr>
      </vt:variant>
      <vt:variant>
        <vt:i4>1572917</vt:i4>
      </vt:variant>
      <vt:variant>
        <vt:i4>1468</vt:i4>
      </vt:variant>
      <vt:variant>
        <vt:i4>0</vt:i4>
      </vt:variant>
      <vt:variant>
        <vt:i4>5</vt:i4>
      </vt:variant>
      <vt:variant>
        <vt:lpwstr/>
      </vt:variant>
      <vt:variant>
        <vt:lpwstr>_Toc244962504</vt:lpwstr>
      </vt:variant>
      <vt:variant>
        <vt:i4>1572917</vt:i4>
      </vt:variant>
      <vt:variant>
        <vt:i4>1462</vt:i4>
      </vt:variant>
      <vt:variant>
        <vt:i4>0</vt:i4>
      </vt:variant>
      <vt:variant>
        <vt:i4>5</vt:i4>
      </vt:variant>
      <vt:variant>
        <vt:lpwstr/>
      </vt:variant>
      <vt:variant>
        <vt:lpwstr>_Toc244962503</vt:lpwstr>
      </vt:variant>
      <vt:variant>
        <vt:i4>1572917</vt:i4>
      </vt:variant>
      <vt:variant>
        <vt:i4>1456</vt:i4>
      </vt:variant>
      <vt:variant>
        <vt:i4>0</vt:i4>
      </vt:variant>
      <vt:variant>
        <vt:i4>5</vt:i4>
      </vt:variant>
      <vt:variant>
        <vt:lpwstr/>
      </vt:variant>
      <vt:variant>
        <vt:lpwstr>_Toc244962502</vt:lpwstr>
      </vt:variant>
      <vt:variant>
        <vt:i4>1572917</vt:i4>
      </vt:variant>
      <vt:variant>
        <vt:i4>1450</vt:i4>
      </vt:variant>
      <vt:variant>
        <vt:i4>0</vt:i4>
      </vt:variant>
      <vt:variant>
        <vt:i4>5</vt:i4>
      </vt:variant>
      <vt:variant>
        <vt:lpwstr/>
      </vt:variant>
      <vt:variant>
        <vt:lpwstr>_Toc244962501</vt:lpwstr>
      </vt:variant>
      <vt:variant>
        <vt:i4>1572917</vt:i4>
      </vt:variant>
      <vt:variant>
        <vt:i4>1444</vt:i4>
      </vt:variant>
      <vt:variant>
        <vt:i4>0</vt:i4>
      </vt:variant>
      <vt:variant>
        <vt:i4>5</vt:i4>
      </vt:variant>
      <vt:variant>
        <vt:lpwstr/>
      </vt:variant>
      <vt:variant>
        <vt:lpwstr>_Toc244962500</vt:lpwstr>
      </vt:variant>
      <vt:variant>
        <vt:i4>1114164</vt:i4>
      </vt:variant>
      <vt:variant>
        <vt:i4>1438</vt:i4>
      </vt:variant>
      <vt:variant>
        <vt:i4>0</vt:i4>
      </vt:variant>
      <vt:variant>
        <vt:i4>5</vt:i4>
      </vt:variant>
      <vt:variant>
        <vt:lpwstr/>
      </vt:variant>
      <vt:variant>
        <vt:lpwstr>_Toc244962499</vt:lpwstr>
      </vt:variant>
      <vt:variant>
        <vt:i4>1114164</vt:i4>
      </vt:variant>
      <vt:variant>
        <vt:i4>1432</vt:i4>
      </vt:variant>
      <vt:variant>
        <vt:i4>0</vt:i4>
      </vt:variant>
      <vt:variant>
        <vt:i4>5</vt:i4>
      </vt:variant>
      <vt:variant>
        <vt:lpwstr/>
      </vt:variant>
      <vt:variant>
        <vt:lpwstr>_Toc244962498</vt:lpwstr>
      </vt:variant>
      <vt:variant>
        <vt:i4>1114164</vt:i4>
      </vt:variant>
      <vt:variant>
        <vt:i4>1426</vt:i4>
      </vt:variant>
      <vt:variant>
        <vt:i4>0</vt:i4>
      </vt:variant>
      <vt:variant>
        <vt:i4>5</vt:i4>
      </vt:variant>
      <vt:variant>
        <vt:lpwstr/>
      </vt:variant>
      <vt:variant>
        <vt:lpwstr>_Toc244962497</vt:lpwstr>
      </vt:variant>
      <vt:variant>
        <vt:i4>1114164</vt:i4>
      </vt:variant>
      <vt:variant>
        <vt:i4>1420</vt:i4>
      </vt:variant>
      <vt:variant>
        <vt:i4>0</vt:i4>
      </vt:variant>
      <vt:variant>
        <vt:i4>5</vt:i4>
      </vt:variant>
      <vt:variant>
        <vt:lpwstr/>
      </vt:variant>
      <vt:variant>
        <vt:lpwstr>_Toc244962496</vt:lpwstr>
      </vt:variant>
      <vt:variant>
        <vt:i4>1114164</vt:i4>
      </vt:variant>
      <vt:variant>
        <vt:i4>1414</vt:i4>
      </vt:variant>
      <vt:variant>
        <vt:i4>0</vt:i4>
      </vt:variant>
      <vt:variant>
        <vt:i4>5</vt:i4>
      </vt:variant>
      <vt:variant>
        <vt:lpwstr/>
      </vt:variant>
      <vt:variant>
        <vt:lpwstr>_Toc244962495</vt:lpwstr>
      </vt:variant>
      <vt:variant>
        <vt:i4>1114164</vt:i4>
      </vt:variant>
      <vt:variant>
        <vt:i4>1408</vt:i4>
      </vt:variant>
      <vt:variant>
        <vt:i4>0</vt:i4>
      </vt:variant>
      <vt:variant>
        <vt:i4>5</vt:i4>
      </vt:variant>
      <vt:variant>
        <vt:lpwstr/>
      </vt:variant>
      <vt:variant>
        <vt:lpwstr>_Toc244962494</vt:lpwstr>
      </vt:variant>
      <vt:variant>
        <vt:i4>1114164</vt:i4>
      </vt:variant>
      <vt:variant>
        <vt:i4>1402</vt:i4>
      </vt:variant>
      <vt:variant>
        <vt:i4>0</vt:i4>
      </vt:variant>
      <vt:variant>
        <vt:i4>5</vt:i4>
      </vt:variant>
      <vt:variant>
        <vt:lpwstr/>
      </vt:variant>
      <vt:variant>
        <vt:lpwstr>_Toc244962493</vt:lpwstr>
      </vt:variant>
      <vt:variant>
        <vt:i4>1114164</vt:i4>
      </vt:variant>
      <vt:variant>
        <vt:i4>1396</vt:i4>
      </vt:variant>
      <vt:variant>
        <vt:i4>0</vt:i4>
      </vt:variant>
      <vt:variant>
        <vt:i4>5</vt:i4>
      </vt:variant>
      <vt:variant>
        <vt:lpwstr/>
      </vt:variant>
      <vt:variant>
        <vt:lpwstr>_Toc244962492</vt:lpwstr>
      </vt:variant>
      <vt:variant>
        <vt:i4>1114164</vt:i4>
      </vt:variant>
      <vt:variant>
        <vt:i4>1390</vt:i4>
      </vt:variant>
      <vt:variant>
        <vt:i4>0</vt:i4>
      </vt:variant>
      <vt:variant>
        <vt:i4>5</vt:i4>
      </vt:variant>
      <vt:variant>
        <vt:lpwstr/>
      </vt:variant>
      <vt:variant>
        <vt:lpwstr>_Toc244962491</vt:lpwstr>
      </vt:variant>
      <vt:variant>
        <vt:i4>1114164</vt:i4>
      </vt:variant>
      <vt:variant>
        <vt:i4>1384</vt:i4>
      </vt:variant>
      <vt:variant>
        <vt:i4>0</vt:i4>
      </vt:variant>
      <vt:variant>
        <vt:i4>5</vt:i4>
      </vt:variant>
      <vt:variant>
        <vt:lpwstr/>
      </vt:variant>
      <vt:variant>
        <vt:lpwstr>_Toc244962490</vt:lpwstr>
      </vt:variant>
      <vt:variant>
        <vt:i4>1048628</vt:i4>
      </vt:variant>
      <vt:variant>
        <vt:i4>1378</vt:i4>
      </vt:variant>
      <vt:variant>
        <vt:i4>0</vt:i4>
      </vt:variant>
      <vt:variant>
        <vt:i4>5</vt:i4>
      </vt:variant>
      <vt:variant>
        <vt:lpwstr/>
      </vt:variant>
      <vt:variant>
        <vt:lpwstr>_Toc244962489</vt:lpwstr>
      </vt:variant>
      <vt:variant>
        <vt:i4>1048628</vt:i4>
      </vt:variant>
      <vt:variant>
        <vt:i4>1372</vt:i4>
      </vt:variant>
      <vt:variant>
        <vt:i4>0</vt:i4>
      </vt:variant>
      <vt:variant>
        <vt:i4>5</vt:i4>
      </vt:variant>
      <vt:variant>
        <vt:lpwstr/>
      </vt:variant>
      <vt:variant>
        <vt:lpwstr>_Toc244962488</vt:lpwstr>
      </vt:variant>
      <vt:variant>
        <vt:i4>1048628</vt:i4>
      </vt:variant>
      <vt:variant>
        <vt:i4>1366</vt:i4>
      </vt:variant>
      <vt:variant>
        <vt:i4>0</vt:i4>
      </vt:variant>
      <vt:variant>
        <vt:i4>5</vt:i4>
      </vt:variant>
      <vt:variant>
        <vt:lpwstr/>
      </vt:variant>
      <vt:variant>
        <vt:lpwstr>_Toc244962487</vt:lpwstr>
      </vt:variant>
      <vt:variant>
        <vt:i4>1048628</vt:i4>
      </vt:variant>
      <vt:variant>
        <vt:i4>1360</vt:i4>
      </vt:variant>
      <vt:variant>
        <vt:i4>0</vt:i4>
      </vt:variant>
      <vt:variant>
        <vt:i4>5</vt:i4>
      </vt:variant>
      <vt:variant>
        <vt:lpwstr/>
      </vt:variant>
      <vt:variant>
        <vt:lpwstr>_Toc244962486</vt:lpwstr>
      </vt:variant>
      <vt:variant>
        <vt:i4>1048628</vt:i4>
      </vt:variant>
      <vt:variant>
        <vt:i4>1354</vt:i4>
      </vt:variant>
      <vt:variant>
        <vt:i4>0</vt:i4>
      </vt:variant>
      <vt:variant>
        <vt:i4>5</vt:i4>
      </vt:variant>
      <vt:variant>
        <vt:lpwstr/>
      </vt:variant>
      <vt:variant>
        <vt:lpwstr>_Toc244962485</vt:lpwstr>
      </vt:variant>
      <vt:variant>
        <vt:i4>1048628</vt:i4>
      </vt:variant>
      <vt:variant>
        <vt:i4>1348</vt:i4>
      </vt:variant>
      <vt:variant>
        <vt:i4>0</vt:i4>
      </vt:variant>
      <vt:variant>
        <vt:i4>5</vt:i4>
      </vt:variant>
      <vt:variant>
        <vt:lpwstr/>
      </vt:variant>
      <vt:variant>
        <vt:lpwstr>_Toc244962484</vt:lpwstr>
      </vt:variant>
      <vt:variant>
        <vt:i4>1048628</vt:i4>
      </vt:variant>
      <vt:variant>
        <vt:i4>1342</vt:i4>
      </vt:variant>
      <vt:variant>
        <vt:i4>0</vt:i4>
      </vt:variant>
      <vt:variant>
        <vt:i4>5</vt:i4>
      </vt:variant>
      <vt:variant>
        <vt:lpwstr/>
      </vt:variant>
      <vt:variant>
        <vt:lpwstr>_Toc244962483</vt:lpwstr>
      </vt:variant>
      <vt:variant>
        <vt:i4>1048628</vt:i4>
      </vt:variant>
      <vt:variant>
        <vt:i4>1336</vt:i4>
      </vt:variant>
      <vt:variant>
        <vt:i4>0</vt:i4>
      </vt:variant>
      <vt:variant>
        <vt:i4>5</vt:i4>
      </vt:variant>
      <vt:variant>
        <vt:lpwstr/>
      </vt:variant>
      <vt:variant>
        <vt:lpwstr>_Toc244962482</vt:lpwstr>
      </vt:variant>
      <vt:variant>
        <vt:i4>1048628</vt:i4>
      </vt:variant>
      <vt:variant>
        <vt:i4>1330</vt:i4>
      </vt:variant>
      <vt:variant>
        <vt:i4>0</vt:i4>
      </vt:variant>
      <vt:variant>
        <vt:i4>5</vt:i4>
      </vt:variant>
      <vt:variant>
        <vt:lpwstr/>
      </vt:variant>
      <vt:variant>
        <vt:lpwstr>_Toc244962481</vt:lpwstr>
      </vt:variant>
      <vt:variant>
        <vt:i4>1048628</vt:i4>
      </vt:variant>
      <vt:variant>
        <vt:i4>1324</vt:i4>
      </vt:variant>
      <vt:variant>
        <vt:i4>0</vt:i4>
      </vt:variant>
      <vt:variant>
        <vt:i4>5</vt:i4>
      </vt:variant>
      <vt:variant>
        <vt:lpwstr/>
      </vt:variant>
      <vt:variant>
        <vt:lpwstr>_Toc244962480</vt:lpwstr>
      </vt:variant>
      <vt:variant>
        <vt:i4>2031668</vt:i4>
      </vt:variant>
      <vt:variant>
        <vt:i4>1318</vt:i4>
      </vt:variant>
      <vt:variant>
        <vt:i4>0</vt:i4>
      </vt:variant>
      <vt:variant>
        <vt:i4>5</vt:i4>
      </vt:variant>
      <vt:variant>
        <vt:lpwstr/>
      </vt:variant>
      <vt:variant>
        <vt:lpwstr>_Toc244962479</vt:lpwstr>
      </vt:variant>
      <vt:variant>
        <vt:i4>2031668</vt:i4>
      </vt:variant>
      <vt:variant>
        <vt:i4>1312</vt:i4>
      </vt:variant>
      <vt:variant>
        <vt:i4>0</vt:i4>
      </vt:variant>
      <vt:variant>
        <vt:i4>5</vt:i4>
      </vt:variant>
      <vt:variant>
        <vt:lpwstr/>
      </vt:variant>
      <vt:variant>
        <vt:lpwstr>_Toc244962478</vt:lpwstr>
      </vt:variant>
      <vt:variant>
        <vt:i4>2031668</vt:i4>
      </vt:variant>
      <vt:variant>
        <vt:i4>1306</vt:i4>
      </vt:variant>
      <vt:variant>
        <vt:i4>0</vt:i4>
      </vt:variant>
      <vt:variant>
        <vt:i4>5</vt:i4>
      </vt:variant>
      <vt:variant>
        <vt:lpwstr/>
      </vt:variant>
      <vt:variant>
        <vt:lpwstr>_Toc244962477</vt:lpwstr>
      </vt:variant>
      <vt:variant>
        <vt:i4>2031668</vt:i4>
      </vt:variant>
      <vt:variant>
        <vt:i4>1300</vt:i4>
      </vt:variant>
      <vt:variant>
        <vt:i4>0</vt:i4>
      </vt:variant>
      <vt:variant>
        <vt:i4>5</vt:i4>
      </vt:variant>
      <vt:variant>
        <vt:lpwstr/>
      </vt:variant>
      <vt:variant>
        <vt:lpwstr>_Toc244962476</vt:lpwstr>
      </vt:variant>
      <vt:variant>
        <vt:i4>2031668</vt:i4>
      </vt:variant>
      <vt:variant>
        <vt:i4>1294</vt:i4>
      </vt:variant>
      <vt:variant>
        <vt:i4>0</vt:i4>
      </vt:variant>
      <vt:variant>
        <vt:i4>5</vt:i4>
      </vt:variant>
      <vt:variant>
        <vt:lpwstr/>
      </vt:variant>
      <vt:variant>
        <vt:lpwstr>_Toc244962475</vt:lpwstr>
      </vt:variant>
      <vt:variant>
        <vt:i4>2031668</vt:i4>
      </vt:variant>
      <vt:variant>
        <vt:i4>1288</vt:i4>
      </vt:variant>
      <vt:variant>
        <vt:i4>0</vt:i4>
      </vt:variant>
      <vt:variant>
        <vt:i4>5</vt:i4>
      </vt:variant>
      <vt:variant>
        <vt:lpwstr/>
      </vt:variant>
      <vt:variant>
        <vt:lpwstr>_Toc244962474</vt:lpwstr>
      </vt:variant>
      <vt:variant>
        <vt:i4>2031668</vt:i4>
      </vt:variant>
      <vt:variant>
        <vt:i4>1282</vt:i4>
      </vt:variant>
      <vt:variant>
        <vt:i4>0</vt:i4>
      </vt:variant>
      <vt:variant>
        <vt:i4>5</vt:i4>
      </vt:variant>
      <vt:variant>
        <vt:lpwstr/>
      </vt:variant>
      <vt:variant>
        <vt:lpwstr>_Toc244962473</vt:lpwstr>
      </vt:variant>
      <vt:variant>
        <vt:i4>2031668</vt:i4>
      </vt:variant>
      <vt:variant>
        <vt:i4>1276</vt:i4>
      </vt:variant>
      <vt:variant>
        <vt:i4>0</vt:i4>
      </vt:variant>
      <vt:variant>
        <vt:i4>5</vt:i4>
      </vt:variant>
      <vt:variant>
        <vt:lpwstr/>
      </vt:variant>
      <vt:variant>
        <vt:lpwstr>_Toc244962472</vt:lpwstr>
      </vt:variant>
      <vt:variant>
        <vt:i4>2031668</vt:i4>
      </vt:variant>
      <vt:variant>
        <vt:i4>1270</vt:i4>
      </vt:variant>
      <vt:variant>
        <vt:i4>0</vt:i4>
      </vt:variant>
      <vt:variant>
        <vt:i4>5</vt:i4>
      </vt:variant>
      <vt:variant>
        <vt:lpwstr/>
      </vt:variant>
      <vt:variant>
        <vt:lpwstr>_Toc244962471</vt:lpwstr>
      </vt:variant>
      <vt:variant>
        <vt:i4>2031668</vt:i4>
      </vt:variant>
      <vt:variant>
        <vt:i4>1264</vt:i4>
      </vt:variant>
      <vt:variant>
        <vt:i4>0</vt:i4>
      </vt:variant>
      <vt:variant>
        <vt:i4>5</vt:i4>
      </vt:variant>
      <vt:variant>
        <vt:lpwstr/>
      </vt:variant>
      <vt:variant>
        <vt:lpwstr>_Toc244962470</vt:lpwstr>
      </vt:variant>
      <vt:variant>
        <vt:i4>1966132</vt:i4>
      </vt:variant>
      <vt:variant>
        <vt:i4>1258</vt:i4>
      </vt:variant>
      <vt:variant>
        <vt:i4>0</vt:i4>
      </vt:variant>
      <vt:variant>
        <vt:i4>5</vt:i4>
      </vt:variant>
      <vt:variant>
        <vt:lpwstr/>
      </vt:variant>
      <vt:variant>
        <vt:lpwstr>_Toc244962469</vt:lpwstr>
      </vt:variant>
      <vt:variant>
        <vt:i4>1966132</vt:i4>
      </vt:variant>
      <vt:variant>
        <vt:i4>1252</vt:i4>
      </vt:variant>
      <vt:variant>
        <vt:i4>0</vt:i4>
      </vt:variant>
      <vt:variant>
        <vt:i4>5</vt:i4>
      </vt:variant>
      <vt:variant>
        <vt:lpwstr/>
      </vt:variant>
      <vt:variant>
        <vt:lpwstr>_Toc244962468</vt:lpwstr>
      </vt:variant>
      <vt:variant>
        <vt:i4>1966132</vt:i4>
      </vt:variant>
      <vt:variant>
        <vt:i4>1246</vt:i4>
      </vt:variant>
      <vt:variant>
        <vt:i4>0</vt:i4>
      </vt:variant>
      <vt:variant>
        <vt:i4>5</vt:i4>
      </vt:variant>
      <vt:variant>
        <vt:lpwstr/>
      </vt:variant>
      <vt:variant>
        <vt:lpwstr>_Toc244962467</vt:lpwstr>
      </vt:variant>
      <vt:variant>
        <vt:i4>1966132</vt:i4>
      </vt:variant>
      <vt:variant>
        <vt:i4>1240</vt:i4>
      </vt:variant>
      <vt:variant>
        <vt:i4>0</vt:i4>
      </vt:variant>
      <vt:variant>
        <vt:i4>5</vt:i4>
      </vt:variant>
      <vt:variant>
        <vt:lpwstr/>
      </vt:variant>
      <vt:variant>
        <vt:lpwstr>_Toc244962466</vt:lpwstr>
      </vt:variant>
      <vt:variant>
        <vt:i4>1966132</vt:i4>
      </vt:variant>
      <vt:variant>
        <vt:i4>1234</vt:i4>
      </vt:variant>
      <vt:variant>
        <vt:i4>0</vt:i4>
      </vt:variant>
      <vt:variant>
        <vt:i4>5</vt:i4>
      </vt:variant>
      <vt:variant>
        <vt:lpwstr/>
      </vt:variant>
      <vt:variant>
        <vt:lpwstr>_Toc244962465</vt:lpwstr>
      </vt:variant>
      <vt:variant>
        <vt:i4>1966132</vt:i4>
      </vt:variant>
      <vt:variant>
        <vt:i4>1228</vt:i4>
      </vt:variant>
      <vt:variant>
        <vt:i4>0</vt:i4>
      </vt:variant>
      <vt:variant>
        <vt:i4>5</vt:i4>
      </vt:variant>
      <vt:variant>
        <vt:lpwstr/>
      </vt:variant>
      <vt:variant>
        <vt:lpwstr>_Toc244962464</vt:lpwstr>
      </vt:variant>
      <vt:variant>
        <vt:i4>1966132</vt:i4>
      </vt:variant>
      <vt:variant>
        <vt:i4>1222</vt:i4>
      </vt:variant>
      <vt:variant>
        <vt:i4>0</vt:i4>
      </vt:variant>
      <vt:variant>
        <vt:i4>5</vt:i4>
      </vt:variant>
      <vt:variant>
        <vt:lpwstr/>
      </vt:variant>
      <vt:variant>
        <vt:lpwstr>_Toc244962463</vt:lpwstr>
      </vt:variant>
      <vt:variant>
        <vt:i4>1966132</vt:i4>
      </vt:variant>
      <vt:variant>
        <vt:i4>1216</vt:i4>
      </vt:variant>
      <vt:variant>
        <vt:i4>0</vt:i4>
      </vt:variant>
      <vt:variant>
        <vt:i4>5</vt:i4>
      </vt:variant>
      <vt:variant>
        <vt:lpwstr/>
      </vt:variant>
      <vt:variant>
        <vt:lpwstr>_Toc244962462</vt:lpwstr>
      </vt:variant>
      <vt:variant>
        <vt:i4>1966132</vt:i4>
      </vt:variant>
      <vt:variant>
        <vt:i4>1210</vt:i4>
      </vt:variant>
      <vt:variant>
        <vt:i4>0</vt:i4>
      </vt:variant>
      <vt:variant>
        <vt:i4>5</vt:i4>
      </vt:variant>
      <vt:variant>
        <vt:lpwstr/>
      </vt:variant>
      <vt:variant>
        <vt:lpwstr>_Toc244962461</vt:lpwstr>
      </vt:variant>
      <vt:variant>
        <vt:i4>1966132</vt:i4>
      </vt:variant>
      <vt:variant>
        <vt:i4>1204</vt:i4>
      </vt:variant>
      <vt:variant>
        <vt:i4>0</vt:i4>
      </vt:variant>
      <vt:variant>
        <vt:i4>5</vt:i4>
      </vt:variant>
      <vt:variant>
        <vt:lpwstr/>
      </vt:variant>
      <vt:variant>
        <vt:lpwstr>_Toc244962460</vt:lpwstr>
      </vt:variant>
      <vt:variant>
        <vt:i4>1900596</vt:i4>
      </vt:variant>
      <vt:variant>
        <vt:i4>1198</vt:i4>
      </vt:variant>
      <vt:variant>
        <vt:i4>0</vt:i4>
      </vt:variant>
      <vt:variant>
        <vt:i4>5</vt:i4>
      </vt:variant>
      <vt:variant>
        <vt:lpwstr/>
      </vt:variant>
      <vt:variant>
        <vt:lpwstr>_Toc244962459</vt:lpwstr>
      </vt:variant>
      <vt:variant>
        <vt:i4>1900596</vt:i4>
      </vt:variant>
      <vt:variant>
        <vt:i4>1192</vt:i4>
      </vt:variant>
      <vt:variant>
        <vt:i4>0</vt:i4>
      </vt:variant>
      <vt:variant>
        <vt:i4>5</vt:i4>
      </vt:variant>
      <vt:variant>
        <vt:lpwstr/>
      </vt:variant>
      <vt:variant>
        <vt:lpwstr>_Toc244962458</vt:lpwstr>
      </vt:variant>
      <vt:variant>
        <vt:i4>1900596</vt:i4>
      </vt:variant>
      <vt:variant>
        <vt:i4>1186</vt:i4>
      </vt:variant>
      <vt:variant>
        <vt:i4>0</vt:i4>
      </vt:variant>
      <vt:variant>
        <vt:i4>5</vt:i4>
      </vt:variant>
      <vt:variant>
        <vt:lpwstr/>
      </vt:variant>
      <vt:variant>
        <vt:lpwstr>_Toc244962457</vt:lpwstr>
      </vt:variant>
      <vt:variant>
        <vt:i4>1900596</vt:i4>
      </vt:variant>
      <vt:variant>
        <vt:i4>1180</vt:i4>
      </vt:variant>
      <vt:variant>
        <vt:i4>0</vt:i4>
      </vt:variant>
      <vt:variant>
        <vt:i4>5</vt:i4>
      </vt:variant>
      <vt:variant>
        <vt:lpwstr/>
      </vt:variant>
      <vt:variant>
        <vt:lpwstr>_Toc244962456</vt:lpwstr>
      </vt:variant>
      <vt:variant>
        <vt:i4>1900596</vt:i4>
      </vt:variant>
      <vt:variant>
        <vt:i4>1174</vt:i4>
      </vt:variant>
      <vt:variant>
        <vt:i4>0</vt:i4>
      </vt:variant>
      <vt:variant>
        <vt:i4>5</vt:i4>
      </vt:variant>
      <vt:variant>
        <vt:lpwstr/>
      </vt:variant>
      <vt:variant>
        <vt:lpwstr>_Toc244962455</vt:lpwstr>
      </vt:variant>
      <vt:variant>
        <vt:i4>1900596</vt:i4>
      </vt:variant>
      <vt:variant>
        <vt:i4>1168</vt:i4>
      </vt:variant>
      <vt:variant>
        <vt:i4>0</vt:i4>
      </vt:variant>
      <vt:variant>
        <vt:i4>5</vt:i4>
      </vt:variant>
      <vt:variant>
        <vt:lpwstr/>
      </vt:variant>
      <vt:variant>
        <vt:lpwstr>_Toc244962454</vt:lpwstr>
      </vt:variant>
      <vt:variant>
        <vt:i4>1900596</vt:i4>
      </vt:variant>
      <vt:variant>
        <vt:i4>1162</vt:i4>
      </vt:variant>
      <vt:variant>
        <vt:i4>0</vt:i4>
      </vt:variant>
      <vt:variant>
        <vt:i4>5</vt:i4>
      </vt:variant>
      <vt:variant>
        <vt:lpwstr/>
      </vt:variant>
      <vt:variant>
        <vt:lpwstr>_Toc244962453</vt:lpwstr>
      </vt:variant>
      <vt:variant>
        <vt:i4>1900596</vt:i4>
      </vt:variant>
      <vt:variant>
        <vt:i4>1156</vt:i4>
      </vt:variant>
      <vt:variant>
        <vt:i4>0</vt:i4>
      </vt:variant>
      <vt:variant>
        <vt:i4>5</vt:i4>
      </vt:variant>
      <vt:variant>
        <vt:lpwstr/>
      </vt:variant>
      <vt:variant>
        <vt:lpwstr>_Toc244962452</vt:lpwstr>
      </vt:variant>
      <vt:variant>
        <vt:i4>1900596</vt:i4>
      </vt:variant>
      <vt:variant>
        <vt:i4>1150</vt:i4>
      </vt:variant>
      <vt:variant>
        <vt:i4>0</vt:i4>
      </vt:variant>
      <vt:variant>
        <vt:i4>5</vt:i4>
      </vt:variant>
      <vt:variant>
        <vt:lpwstr/>
      </vt:variant>
      <vt:variant>
        <vt:lpwstr>_Toc244962451</vt:lpwstr>
      </vt:variant>
      <vt:variant>
        <vt:i4>1900596</vt:i4>
      </vt:variant>
      <vt:variant>
        <vt:i4>1144</vt:i4>
      </vt:variant>
      <vt:variant>
        <vt:i4>0</vt:i4>
      </vt:variant>
      <vt:variant>
        <vt:i4>5</vt:i4>
      </vt:variant>
      <vt:variant>
        <vt:lpwstr/>
      </vt:variant>
      <vt:variant>
        <vt:lpwstr>_Toc244962450</vt:lpwstr>
      </vt:variant>
      <vt:variant>
        <vt:i4>1835060</vt:i4>
      </vt:variant>
      <vt:variant>
        <vt:i4>1138</vt:i4>
      </vt:variant>
      <vt:variant>
        <vt:i4>0</vt:i4>
      </vt:variant>
      <vt:variant>
        <vt:i4>5</vt:i4>
      </vt:variant>
      <vt:variant>
        <vt:lpwstr/>
      </vt:variant>
      <vt:variant>
        <vt:lpwstr>_Toc244962449</vt:lpwstr>
      </vt:variant>
      <vt:variant>
        <vt:i4>1835060</vt:i4>
      </vt:variant>
      <vt:variant>
        <vt:i4>1132</vt:i4>
      </vt:variant>
      <vt:variant>
        <vt:i4>0</vt:i4>
      </vt:variant>
      <vt:variant>
        <vt:i4>5</vt:i4>
      </vt:variant>
      <vt:variant>
        <vt:lpwstr/>
      </vt:variant>
      <vt:variant>
        <vt:lpwstr>_Toc244962448</vt:lpwstr>
      </vt:variant>
      <vt:variant>
        <vt:i4>1835060</vt:i4>
      </vt:variant>
      <vt:variant>
        <vt:i4>1126</vt:i4>
      </vt:variant>
      <vt:variant>
        <vt:i4>0</vt:i4>
      </vt:variant>
      <vt:variant>
        <vt:i4>5</vt:i4>
      </vt:variant>
      <vt:variant>
        <vt:lpwstr/>
      </vt:variant>
      <vt:variant>
        <vt:lpwstr>_Toc244962447</vt:lpwstr>
      </vt:variant>
      <vt:variant>
        <vt:i4>1835060</vt:i4>
      </vt:variant>
      <vt:variant>
        <vt:i4>1120</vt:i4>
      </vt:variant>
      <vt:variant>
        <vt:i4>0</vt:i4>
      </vt:variant>
      <vt:variant>
        <vt:i4>5</vt:i4>
      </vt:variant>
      <vt:variant>
        <vt:lpwstr/>
      </vt:variant>
      <vt:variant>
        <vt:lpwstr>_Toc244962446</vt:lpwstr>
      </vt:variant>
      <vt:variant>
        <vt:i4>1835060</vt:i4>
      </vt:variant>
      <vt:variant>
        <vt:i4>1114</vt:i4>
      </vt:variant>
      <vt:variant>
        <vt:i4>0</vt:i4>
      </vt:variant>
      <vt:variant>
        <vt:i4>5</vt:i4>
      </vt:variant>
      <vt:variant>
        <vt:lpwstr/>
      </vt:variant>
      <vt:variant>
        <vt:lpwstr>_Toc244962445</vt:lpwstr>
      </vt:variant>
      <vt:variant>
        <vt:i4>1835060</vt:i4>
      </vt:variant>
      <vt:variant>
        <vt:i4>1108</vt:i4>
      </vt:variant>
      <vt:variant>
        <vt:i4>0</vt:i4>
      </vt:variant>
      <vt:variant>
        <vt:i4>5</vt:i4>
      </vt:variant>
      <vt:variant>
        <vt:lpwstr/>
      </vt:variant>
      <vt:variant>
        <vt:lpwstr>_Toc244962444</vt:lpwstr>
      </vt:variant>
      <vt:variant>
        <vt:i4>1835060</vt:i4>
      </vt:variant>
      <vt:variant>
        <vt:i4>1102</vt:i4>
      </vt:variant>
      <vt:variant>
        <vt:i4>0</vt:i4>
      </vt:variant>
      <vt:variant>
        <vt:i4>5</vt:i4>
      </vt:variant>
      <vt:variant>
        <vt:lpwstr/>
      </vt:variant>
      <vt:variant>
        <vt:lpwstr>_Toc244962443</vt:lpwstr>
      </vt:variant>
      <vt:variant>
        <vt:i4>1835060</vt:i4>
      </vt:variant>
      <vt:variant>
        <vt:i4>1096</vt:i4>
      </vt:variant>
      <vt:variant>
        <vt:i4>0</vt:i4>
      </vt:variant>
      <vt:variant>
        <vt:i4>5</vt:i4>
      </vt:variant>
      <vt:variant>
        <vt:lpwstr/>
      </vt:variant>
      <vt:variant>
        <vt:lpwstr>_Toc244962442</vt:lpwstr>
      </vt:variant>
      <vt:variant>
        <vt:i4>1835060</vt:i4>
      </vt:variant>
      <vt:variant>
        <vt:i4>1090</vt:i4>
      </vt:variant>
      <vt:variant>
        <vt:i4>0</vt:i4>
      </vt:variant>
      <vt:variant>
        <vt:i4>5</vt:i4>
      </vt:variant>
      <vt:variant>
        <vt:lpwstr/>
      </vt:variant>
      <vt:variant>
        <vt:lpwstr>_Toc244962441</vt:lpwstr>
      </vt:variant>
      <vt:variant>
        <vt:i4>1835060</vt:i4>
      </vt:variant>
      <vt:variant>
        <vt:i4>1084</vt:i4>
      </vt:variant>
      <vt:variant>
        <vt:i4>0</vt:i4>
      </vt:variant>
      <vt:variant>
        <vt:i4>5</vt:i4>
      </vt:variant>
      <vt:variant>
        <vt:lpwstr/>
      </vt:variant>
      <vt:variant>
        <vt:lpwstr>_Toc244962440</vt:lpwstr>
      </vt:variant>
      <vt:variant>
        <vt:i4>1769524</vt:i4>
      </vt:variant>
      <vt:variant>
        <vt:i4>1078</vt:i4>
      </vt:variant>
      <vt:variant>
        <vt:i4>0</vt:i4>
      </vt:variant>
      <vt:variant>
        <vt:i4>5</vt:i4>
      </vt:variant>
      <vt:variant>
        <vt:lpwstr/>
      </vt:variant>
      <vt:variant>
        <vt:lpwstr>_Toc244962439</vt:lpwstr>
      </vt:variant>
      <vt:variant>
        <vt:i4>1769524</vt:i4>
      </vt:variant>
      <vt:variant>
        <vt:i4>1072</vt:i4>
      </vt:variant>
      <vt:variant>
        <vt:i4>0</vt:i4>
      </vt:variant>
      <vt:variant>
        <vt:i4>5</vt:i4>
      </vt:variant>
      <vt:variant>
        <vt:lpwstr/>
      </vt:variant>
      <vt:variant>
        <vt:lpwstr>_Toc244962438</vt:lpwstr>
      </vt:variant>
      <vt:variant>
        <vt:i4>1769524</vt:i4>
      </vt:variant>
      <vt:variant>
        <vt:i4>1066</vt:i4>
      </vt:variant>
      <vt:variant>
        <vt:i4>0</vt:i4>
      </vt:variant>
      <vt:variant>
        <vt:i4>5</vt:i4>
      </vt:variant>
      <vt:variant>
        <vt:lpwstr/>
      </vt:variant>
      <vt:variant>
        <vt:lpwstr>_Toc244962437</vt:lpwstr>
      </vt:variant>
      <vt:variant>
        <vt:i4>1769524</vt:i4>
      </vt:variant>
      <vt:variant>
        <vt:i4>1060</vt:i4>
      </vt:variant>
      <vt:variant>
        <vt:i4>0</vt:i4>
      </vt:variant>
      <vt:variant>
        <vt:i4>5</vt:i4>
      </vt:variant>
      <vt:variant>
        <vt:lpwstr/>
      </vt:variant>
      <vt:variant>
        <vt:lpwstr>_Toc244962436</vt:lpwstr>
      </vt:variant>
      <vt:variant>
        <vt:i4>1769524</vt:i4>
      </vt:variant>
      <vt:variant>
        <vt:i4>1054</vt:i4>
      </vt:variant>
      <vt:variant>
        <vt:i4>0</vt:i4>
      </vt:variant>
      <vt:variant>
        <vt:i4>5</vt:i4>
      </vt:variant>
      <vt:variant>
        <vt:lpwstr/>
      </vt:variant>
      <vt:variant>
        <vt:lpwstr>_Toc244962435</vt:lpwstr>
      </vt:variant>
      <vt:variant>
        <vt:i4>1769524</vt:i4>
      </vt:variant>
      <vt:variant>
        <vt:i4>1048</vt:i4>
      </vt:variant>
      <vt:variant>
        <vt:i4>0</vt:i4>
      </vt:variant>
      <vt:variant>
        <vt:i4>5</vt:i4>
      </vt:variant>
      <vt:variant>
        <vt:lpwstr/>
      </vt:variant>
      <vt:variant>
        <vt:lpwstr>_Toc244962432</vt:lpwstr>
      </vt:variant>
      <vt:variant>
        <vt:i4>1769524</vt:i4>
      </vt:variant>
      <vt:variant>
        <vt:i4>1042</vt:i4>
      </vt:variant>
      <vt:variant>
        <vt:i4>0</vt:i4>
      </vt:variant>
      <vt:variant>
        <vt:i4>5</vt:i4>
      </vt:variant>
      <vt:variant>
        <vt:lpwstr/>
      </vt:variant>
      <vt:variant>
        <vt:lpwstr>_Toc244962431</vt:lpwstr>
      </vt:variant>
      <vt:variant>
        <vt:i4>1769524</vt:i4>
      </vt:variant>
      <vt:variant>
        <vt:i4>1036</vt:i4>
      </vt:variant>
      <vt:variant>
        <vt:i4>0</vt:i4>
      </vt:variant>
      <vt:variant>
        <vt:i4>5</vt:i4>
      </vt:variant>
      <vt:variant>
        <vt:lpwstr/>
      </vt:variant>
      <vt:variant>
        <vt:lpwstr>_Toc244962430</vt:lpwstr>
      </vt:variant>
      <vt:variant>
        <vt:i4>1703988</vt:i4>
      </vt:variant>
      <vt:variant>
        <vt:i4>1030</vt:i4>
      </vt:variant>
      <vt:variant>
        <vt:i4>0</vt:i4>
      </vt:variant>
      <vt:variant>
        <vt:i4>5</vt:i4>
      </vt:variant>
      <vt:variant>
        <vt:lpwstr/>
      </vt:variant>
      <vt:variant>
        <vt:lpwstr>_Toc244962429</vt:lpwstr>
      </vt:variant>
      <vt:variant>
        <vt:i4>1703988</vt:i4>
      </vt:variant>
      <vt:variant>
        <vt:i4>1024</vt:i4>
      </vt:variant>
      <vt:variant>
        <vt:i4>0</vt:i4>
      </vt:variant>
      <vt:variant>
        <vt:i4>5</vt:i4>
      </vt:variant>
      <vt:variant>
        <vt:lpwstr/>
      </vt:variant>
      <vt:variant>
        <vt:lpwstr>_Toc244962428</vt:lpwstr>
      </vt:variant>
      <vt:variant>
        <vt:i4>1703988</vt:i4>
      </vt:variant>
      <vt:variant>
        <vt:i4>1018</vt:i4>
      </vt:variant>
      <vt:variant>
        <vt:i4>0</vt:i4>
      </vt:variant>
      <vt:variant>
        <vt:i4>5</vt:i4>
      </vt:variant>
      <vt:variant>
        <vt:lpwstr/>
      </vt:variant>
      <vt:variant>
        <vt:lpwstr>_Toc244962427</vt:lpwstr>
      </vt:variant>
      <vt:variant>
        <vt:i4>1703988</vt:i4>
      </vt:variant>
      <vt:variant>
        <vt:i4>1012</vt:i4>
      </vt:variant>
      <vt:variant>
        <vt:i4>0</vt:i4>
      </vt:variant>
      <vt:variant>
        <vt:i4>5</vt:i4>
      </vt:variant>
      <vt:variant>
        <vt:lpwstr/>
      </vt:variant>
      <vt:variant>
        <vt:lpwstr>_Toc244962426</vt:lpwstr>
      </vt:variant>
      <vt:variant>
        <vt:i4>1703988</vt:i4>
      </vt:variant>
      <vt:variant>
        <vt:i4>1006</vt:i4>
      </vt:variant>
      <vt:variant>
        <vt:i4>0</vt:i4>
      </vt:variant>
      <vt:variant>
        <vt:i4>5</vt:i4>
      </vt:variant>
      <vt:variant>
        <vt:lpwstr/>
      </vt:variant>
      <vt:variant>
        <vt:lpwstr>_Toc244962425</vt:lpwstr>
      </vt:variant>
      <vt:variant>
        <vt:i4>1703988</vt:i4>
      </vt:variant>
      <vt:variant>
        <vt:i4>1000</vt:i4>
      </vt:variant>
      <vt:variant>
        <vt:i4>0</vt:i4>
      </vt:variant>
      <vt:variant>
        <vt:i4>5</vt:i4>
      </vt:variant>
      <vt:variant>
        <vt:lpwstr/>
      </vt:variant>
      <vt:variant>
        <vt:lpwstr>_Toc244962424</vt:lpwstr>
      </vt:variant>
      <vt:variant>
        <vt:i4>1703988</vt:i4>
      </vt:variant>
      <vt:variant>
        <vt:i4>994</vt:i4>
      </vt:variant>
      <vt:variant>
        <vt:i4>0</vt:i4>
      </vt:variant>
      <vt:variant>
        <vt:i4>5</vt:i4>
      </vt:variant>
      <vt:variant>
        <vt:lpwstr/>
      </vt:variant>
      <vt:variant>
        <vt:lpwstr>_Toc244962423</vt:lpwstr>
      </vt:variant>
      <vt:variant>
        <vt:i4>1703988</vt:i4>
      </vt:variant>
      <vt:variant>
        <vt:i4>988</vt:i4>
      </vt:variant>
      <vt:variant>
        <vt:i4>0</vt:i4>
      </vt:variant>
      <vt:variant>
        <vt:i4>5</vt:i4>
      </vt:variant>
      <vt:variant>
        <vt:lpwstr/>
      </vt:variant>
      <vt:variant>
        <vt:lpwstr>_Toc244962422</vt:lpwstr>
      </vt:variant>
      <vt:variant>
        <vt:i4>1703988</vt:i4>
      </vt:variant>
      <vt:variant>
        <vt:i4>982</vt:i4>
      </vt:variant>
      <vt:variant>
        <vt:i4>0</vt:i4>
      </vt:variant>
      <vt:variant>
        <vt:i4>5</vt:i4>
      </vt:variant>
      <vt:variant>
        <vt:lpwstr/>
      </vt:variant>
      <vt:variant>
        <vt:lpwstr>_Toc244962421</vt:lpwstr>
      </vt:variant>
      <vt:variant>
        <vt:i4>1703988</vt:i4>
      </vt:variant>
      <vt:variant>
        <vt:i4>976</vt:i4>
      </vt:variant>
      <vt:variant>
        <vt:i4>0</vt:i4>
      </vt:variant>
      <vt:variant>
        <vt:i4>5</vt:i4>
      </vt:variant>
      <vt:variant>
        <vt:lpwstr/>
      </vt:variant>
      <vt:variant>
        <vt:lpwstr>_Toc244962420</vt:lpwstr>
      </vt:variant>
      <vt:variant>
        <vt:i4>1638452</vt:i4>
      </vt:variant>
      <vt:variant>
        <vt:i4>970</vt:i4>
      </vt:variant>
      <vt:variant>
        <vt:i4>0</vt:i4>
      </vt:variant>
      <vt:variant>
        <vt:i4>5</vt:i4>
      </vt:variant>
      <vt:variant>
        <vt:lpwstr/>
      </vt:variant>
      <vt:variant>
        <vt:lpwstr>_Toc244962419</vt:lpwstr>
      </vt:variant>
      <vt:variant>
        <vt:i4>1638452</vt:i4>
      </vt:variant>
      <vt:variant>
        <vt:i4>964</vt:i4>
      </vt:variant>
      <vt:variant>
        <vt:i4>0</vt:i4>
      </vt:variant>
      <vt:variant>
        <vt:i4>5</vt:i4>
      </vt:variant>
      <vt:variant>
        <vt:lpwstr/>
      </vt:variant>
      <vt:variant>
        <vt:lpwstr>_Toc244962418</vt:lpwstr>
      </vt:variant>
      <vt:variant>
        <vt:i4>1638452</vt:i4>
      </vt:variant>
      <vt:variant>
        <vt:i4>958</vt:i4>
      </vt:variant>
      <vt:variant>
        <vt:i4>0</vt:i4>
      </vt:variant>
      <vt:variant>
        <vt:i4>5</vt:i4>
      </vt:variant>
      <vt:variant>
        <vt:lpwstr/>
      </vt:variant>
      <vt:variant>
        <vt:lpwstr>_Toc244962417</vt:lpwstr>
      </vt:variant>
      <vt:variant>
        <vt:i4>1638452</vt:i4>
      </vt:variant>
      <vt:variant>
        <vt:i4>952</vt:i4>
      </vt:variant>
      <vt:variant>
        <vt:i4>0</vt:i4>
      </vt:variant>
      <vt:variant>
        <vt:i4>5</vt:i4>
      </vt:variant>
      <vt:variant>
        <vt:lpwstr/>
      </vt:variant>
      <vt:variant>
        <vt:lpwstr>_Toc244962416</vt:lpwstr>
      </vt:variant>
      <vt:variant>
        <vt:i4>1638452</vt:i4>
      </vt:variant>
      <vt:variant>
        <vt:i4>946</vt:i4>
      </vt:variant>
      <vt:variant>
        <vt:i4>0</vt:i4>
      </vt:variant>
      <vt:variant>
        <vt:i4>5</vt:i4>
      </vt:variant>
      <vt:variant>
        <vt:lpwstr/>
      </vt:variant>
      <vt:variant>
        <vt:lpwstr>_Toc244962415</vt:lpwstr>
      </vt:variant>
      <vt:variant>
        <vt:i4>1900596</vt:i4>
      </vt:variant>
      <vt:variant>
        <vt:i4>940</vt:i4>
      </vt:variant>
      <vt:variant>
        <vt:i4>0</vt:i4>
      </vt:variant>
      <vt:variant>
        <vt:i4>5</vt:i4>
      </vt:variant>
      <vt:variant>
        <vt:lpwstr/>
      </vt:variant>
      <vt:variant>
        <vt:lpwstr>_Toc244961461</vt:lpwstr>
      </vt:variant>
      <vt:variant>
        <vt:i4>1900596</vt:i4>
      </vt:variant>
      <vt:variant>
        <vt:i4>934</vt:i4>
      </vt:variant>
      <vt:variant>
        <vt:i4>0</vt:i4>
      </vt:variant>
      <vt:variant>
        <vt:i4>5</vt:i4>
      </vt:variant>
      <vt:variant>
        <vt:lpwstr/>
      </vt:variant>
      <vt:variant>
        <vt:lpwstr>_Toc244961460</vt:lpwstr>
      </vt:variant>
      <vt:variant>
        <vt:i4>1966132</vt:i4>
      </vt:variant>
      <vt:variant>
        <vt:i4>928</vt:i4>
      </vt:variant>
      <vt:variant>
        <vt:i4>0</vt:i4>
      </vt:variant>
      <vt:variant>
        <vt:i4>5</vt:i4>
      </vt:variant>
      <vt:variant>
        <vt:lpwstr/>
      </vt:variant>
      <vt:variant>
        <vt:lpwstr>_Toc244961459</vt:lpwstr>
      </vt:variant>
      <vt:variant>
        <vt:i4>1966132</vt:i4>
      </vt:variant>
      <vt:variant>
        <vt:i4>922</vt:i4>
      </vt:variant>
      <vt:variant>
        <vt:i4>0</vt:i4>
      </vt:variant>
      <vt:variant>
        <vt:i4>5</vt:i4>
      </vt:variant>
      <vt:variant>
        <vt:lpwstr/>
      </vt:variant>
      <vt:variant>
        <vt:lpwstr>_Toc244961458</vt:lpwstr>
      </vt:variant>
      <vt:variant>
        <vt:i4>1966132</vt:i4>
      </vt:variant>
      <vt:variant>
        <vt:i4>916</vt:i4>
      </vt:variant>
      <vt:variant>
        <vt:i4>0</vt:i4>
      </vt:variant>
      <vt:variant>
        <vt:i4>5</vt:i4>
      </vt:variant>
      <vt:variant>
        <vt:lpwstr/>
      </vt:variant>
      <vt:variant>
        <vt:lpwstr>_Toc244961457</vt:lpwstr>
      </vt:variant>
      <vt:variant>
        <vt:i4>1966132</vt:i4>
      </vt:variant>
      <vt:variant>
        <vt:i4>910</vt:i4>
      </vt:variant>
      <vt:variant>
        <vt:i4>0</vt:i4>
      </vt:variant>
      <vt:variant>
        <vt:i4>5</vt:i4>
      </vt:variant>
      <vt:variant>
        <vt:lpwstr/>
      </vt:variant>
      <vt:variant>
        <vt:lpwstr>_Toc244961456</vt:lpwstr>
      </vt:variant>
      <vt:variant>
        <vt:i4>1966132</vt:i4>
      </vt:variant>
      <vt:variant>
        <vt:i4>904</vt:i4>
      </vt:variant>
      <vt:variant>
        <vt:i4>0</vt:i4>
      </vt:variant>
      <vt:variant>
        <vt:i4>5</vt:i4>
      </vt:variant>
      <vt:variant>
        <vt:lpwstr/>
      </vt:variant>
      <vt:variant>
        <vt:lpwstr>_Toc244961455</vt:lpwstr>
      </vt:variant>
      <vt:variant>
        <vt:i4>1966132</vt:i4>
      </vt:variant>
      <vt:variant>
        <vt:i4>898</vt:i4>
      </vt:variant>
      <vt:variant>
        <vt:i4>0</vt:i4>
      </vt:variant>
      <vt:variant>
        <vt:i4>5</vt:i4>
      </vt:variant>
      <vt:variant>
        <vt:lpwstr/>
      </vt:variant>
      <vt:variant>
        <vt:lpwstr>_Toc244961454</vt:lpwstr>
      </vt:variant>
      <vt:variant>
        <vt:i4>1966132</vt:i4>
      </vt:variant>
      <vt:variant>
        <vt:i4>892</vt:i4>
      </vt:variant>
      <vt:variant>
        <vt:i4>0</vt:i4>
      </vt:variant>
      <vt:variant>
        <vt:i4>5</vt:i4>
      </vt:variant>
      <vt:variant>
        <vt:lpwstr/>
      </vt:variant>
      <vt:variant>
        <vt:lpwstr>_Toc244961453</vt:lpwstr>
      </vt:variant>
      <vt:variant>
        <vt:i4>1966132</vt:i4>
      </vt:variant>
      <vt:variant>
        <vt:i4>886</vt:i4>
      </vt:variant>
      <vt:variant>
        <vt:i4>0</vt:i4>
      </vt:variant>
      <vt:variant>
        <vt:i4>5</vt:i4>
      </vt:variant>
      <vt:variant>
        <vt:lpwstr/>
      </vt:variant>
      <vt:variant>
        <vt:lpwstr>_Toc244961452</vt:lpwstr>
      </vt:variant>
      <vt:variant>
        <vt:i4>1966132</vt:i4>
      </vt:variant>
      <vt:variant>
        <vt:i4>880</vt:i4>
      </vt:variant>
      <vt:variant>
        <vt:i4>0</vt:i4>
      </vt:variant>
      <vt:variant>
        <vt:i4>5</vt:i4>
      </vt:variant>
      <vt:variant>
        <vt:lpwstr/>
      </vt:variant>
      <vt:variant>
        <vt:lpwstr>_Toc244961451</vt:lpwstr>
      </vt:variant>
      <vt:variant>
        <vt:i4>1966132</vt:i4>
      </vt:variant>
      <vt:variant>
        <vt:i4>874</vt:i4>
      </vt:variant>
      <vt:variant>
        <vt:i4>0</vt:i4>
      </vt:variant>
      <vt:variant>
        <vt:i4>5</vt:i4>
      </vt:variant>
      <vt:variant>
        <vt:lpwstr/>
      </vt:variant>
      <vt:variant>
        <vt:lpwstr>_Toc244961450</vt:lpwstr>
      </vt:variant>
      <vt:variant>
        <vt:i4>2031668</vt:i4>
      </vt:variant>
      <vt:variant>
        <vt:i4>868</vt:i4>
      </vt:variant>
      <vt:variant>
        <vt:i4>0</vt:i4>
      </vt:variant>
      <vt:variant>
        <vt:i4>5</vt:i4>
      </vt:variant>
      <vt:variant>
        <vt:lpwstr/>
      </vt:variant>
      <vt:variant>
        <vt:lpwstr>_Toc244961449</vt:lpwstr>
      </vt:variant>
      <vt:variant>
        <vt:i4>2031668</vt:i4>
      </vt:variant>
      <vt:variant>
        <vt:i4>862</vt:i4>
      </vt:variant>
      <vt:variant>
        <vt:i4>0</vt:i4>
      </vt:variant>
      <vt:variant>
        <vt:i4>5</vt:i4>
      </vt:variant>
      <vt:variant>
        <vt:lpwstr/>
      </vt:variant>
      <vt:variant>
        <vt:lpwstr>_Toc244961448</vt:lpwstr>
      </vt:variant>
      <vt:variant>
        <vt:i4>2031668</vt:i4>
      </vt:variant>
      <vt:variant>
        <vt:i4>856</vt:i4>
      </vt:variant>
      <vt:variant>
        <vt:i4>0</vt:i4>
      </vt:variant>
      <vt:variant>
        <vt:i4>5</vt:i4>
      </vt:variant>
      <vt:variant>
        <vt:lpwstr/>
      </vt:variant>
      <vt:variant>
        <vt:lpwstr>_Toc244961447</vt:lpwstr>
      </vt:variant>
      <vt:variant>
        <vt:i4>2031668</vt:i4>
      </vt:variant>
      <vt:variant>
        <vt:i4>850</vt:i4>
      </vt:variant>
      <vt:variant>
        <vt:i4>0</vt:i4>
      </vt:variant>
      <vt:variant>
        <vt:i4>5</vt:i4>
      </vt:variant>
      <vt:variant>
        <vt:lpwstr/>
      </vt:variant>
      <vt:variant>
        <vt:lpwstr>_Toc244961446</vt:lpwstr>
      </vt:variant>
      <vt:variant>
        <vt:i4>2031668</vt:i4>
      </vt:variant>
      <vt:variant>
        <vt:i4>844</vt:i4>
      </vt:variant>
      <vt:variant>
        <vt:i4>0</vt:i4>
      </vt:variant>
      <vt:variant>
        <vt:i4>5</vt:i4>
      </vt:variant>
      <vt:variant>
        <vt:lpwstr/>
      </vt:variant>
      <vt:variant>
        <vt:lpwstr>_Toc244961443</vt:lpwstr>
      </vt:variant>
      <vt:variant>
        <vt:i4>2031668</vt:i4>
      </vt:variant>
      <vt:variant>
        <vt:i4>838</vt:i4>
      </vt:variant>
      <vt:variant>
        <vt:i4>0</vt:i4>
      </vt:variant>
      <vt:variant>
        <vt:i4>5</vt:i4>
      </vt:variant>
      <vt:variant>
        <vt:lpwstr/>
      </vt:variant>
      <vt:variant>
        <vt:lpwstr>_Toc244961442</vt:lpwstr>
      </vt:variant>
      <vt:variant>
        <vt:i4>2031668</vt:i4>
      </vt:variant>
      <vt:variant>
        <vt:i4>832</vt:i4>
      </vt:variant>
      <vt:variant>
        <vt:i4>0</vt:i4>
      </vt:variant>
      <vt:variant>
        <vt:i4>5</vt:i4>
      </vt:variant>
      <vt:variant>
        <vt:lpwstr/>
      </vt:variant>
      <vt:variant>
        <vt:lpwstr>_Toc244961441</vt:lpwstr>
      </vt:variant>
      <vt:variant>
        <vt:i4>2031668</vt:i4>
      </vt:variant>
      <vt:variant>
        <vt:i4>826</vt:i4>
      </vt:variant>
      <vt:variant>
        <vt:i4>0</vt:i4>
      </vt:variant>
      <vt:variant>
        <vt:i4>5</vt:i4>
      </vt:variant>
      <vt:variant>
        <vt:lpwstr/>
      </vt:variant>
      <vt:variant>
        <vt:lpwstr>_Toc244961440</vt:lpwstr>
      </vt:variant>
      <vt:variant>
        <vt:i4>1572916</vt:i4>
      </vt:variant>
      <vt:variant>
        <vt:i4>820</vt:i4>
      </vt:variant>
      <vt:variant>
        <vt:i4>0</vt:i4>
      </vt:variant>
      <vt:variant>
        <vt:i4>5</vt:i4>
      </vt:variant>
      <vt:variant>
        <vt:lpwstr/>
      </vt:variant>
      <vt:variant>
        <vt:lpwstr>_Toc244961439</vt:lpwstr>
      </vt:variant>
      <vt:variant>
        <vt:i4>1572916</vt:i4>
      </vt:variant>
      <vt:variant>
        <vt:i4>814</vt:i4>
      </vt:variant>
      <vt:variant>
        <vt:i4>0</vt:i4>
      </vt:variant>
      <vt:variant>
        <vt:i4>5</vt:i4>
      </vt:variant>
      <vt:variant>
        <vt:lpwstr/>
      </vt:variant>
      <vt:variant>
        <vt:lpwstr>_Toc244961438</vt:lpwstr>
      </vt:variant>
      <vt:variant>
        <vt:i4>1572916</vt:i4>
      </vt:variant>
      <vt:variant>
        <vt:i4>808</vt:i4>
      </vt:variant>
      <vt:variant>
        <vt:i4>0</vt:i4>
      </vt:variant>
      <vt:variant>
        <vt:i4>5</vt:i4>
      </vt:variant>
      <vt:variant>
        <vt:lpwstr/>
      </vt:variant>
      <vt:variant>
        <vt:lpwstr>_Toc244961437</vt:lpwstr>
      </vt:variant>
      <vt:variant>
        <vt:i4>1572916</vt:i4>
      </vt:variant>
      <vt:variant>
        <vt:i4>802</vt:i4>
      </vt:variant>
      <vt:variant>
        <vt:i4>0</vt:i4>
      </vt:variant>
      <vt:variant>
        <vt:i4>5</vt:i4>
      </vt:variant>
      <vt:variant>
        <vt:lpwstr/>
      </vt:variant>
      <vt:variant>
        <vt:lpwstr>_Toc244961436</vt:lpwstr>
      </vt:variant>
      <vt:variant>
        <vt:i4>1572916</vt:i4>
      </vt:variant>
      <vt:variant>
        <vt:i4>796</vt:i4>
      </vt:variant>
      <vt:variant>
        <vt:i4>0</vt:i4>
      </vt:variant>
      <vt:variant>
        <vt:i4>5</vt:i4>
      </vt:variant>
      <vt:variant>
        <vt:lpwstr/>
      </vt:variant>
      <vt:variant>
        <vt:lpwstr>_Toc244961435</vt:lpwstr>
      </vt:variant>
      <vt:variant>
        <vt:i4>1572916</vt:i4>
      </vt:variant>
      <vt:variant>
        <vt:i4>790</vt:i4>
      </vt:variant>
      <vt:variant>
        <vt:i4>0</vt:i4>
      </vt:variant>
      <vt:variant>
        <vt:i4>5</vt:i4>
      </vt:variant>
      <vt:variant>
        <vt:lpwstr/>
      </vt:variant>
      <vt:variant>
        <vt:lpwstr>_Toc244961434</vt:lpwstr>
      </vt:variant>
      <vt:variant>
        <vt:i4>1572916</vt:i4>
      </vt:variant>
      <vt:variant>
        <vt:i4>784</vt:i4>
      </vt:variant>
      <vt:variant>
        <vt:i4>0</vt:i4>
      </vt:variant>
      <vt:variant>
        <vt:i4>5</vt:i4>
      </vt:variant>
      <vt:variant>
        <vt:lpwstr/>
      </vt:variant>
      <vt:variant>
        <vt:lpwstr>_Toc244961433</vt:lpwstr>
      </vt:variant>
      <vt:variant>
        <vt:i4>1638452</vt:i4>
      </vt:variant>
      <vt:variant>
        <vt:i4>778</vt:i4>
      </vt:variant>
      <vt:variant>
        <vt:i4>0</vt:i4>
      </vt:variant>
      <vt:variant>
        <vt:i4>5</vt:i4>
      </vt:variant>
      <vt:variant>
        <vt:lpwstr/>
      </vt:variant>
      <vt:variant>
        <vt:lpwstr>_Toc244961421</vt:lpwstr>
      </vt:variant>
      <vt:variant>
        <vt:i4>1638452</vt:i4>
      </vt:variant>
      <vt:variant>
        <vt:i4>772</vt:i4>
      </vt:variant>
      <vt:variant>
        <vt:i4>0</vt:i4>
      </vt:variant>
      <vt:variant>
        <vt:i4>5</vt:i4>
      </vt:variant>
      <vt:variant>
        <vt:lpwstr/>
      </vt:variant>
      <vt:variant>
        <vt:lpwstr>_Toc244961420</vt:lpwstr>
      </vt:variant>
      <vt:variant>
        <vt:i4>1703988</vt:i4>
      </vt:variant>
      <vt:variant>
        <vt:i4>766</vt:i4>
      </vt:variant>
      <vt:variant>
        <vt:i4>0</vt:i4>
      </vt:variant>
      <vt:variant>
        <vt:i4>5</vt:i4>
      </vt:variant>
      <vt:variant>
        <vt:lpwstr/>
      </vt:variant>
      <vt:variant>
        <vt:lpwstr>_Toc244961418</vt:lpwstr>
      </vt:variant>
      <vt:variant>
        <vt:i4>1703988</vt:i4>
      </vt:variant>
      <vt:variant>
        <vt:i4>760</vt:i4>
      </vt:variant>
      <vt:variant>
        <vt:i4>0</vt:i4>
      </vt:variant>
      <vt:variant>
        <vt:i4>5</vt:i4>
      </vt:variant>
      <vt:variant>
        <vt:lpwstr/>
      </vt:variant>
      <vt:variant>
        <vt:lpwstr>_Toc244961417</vt:lpwstr>
      </vt:variant>
      <vt:variant>
        <vt:i4>1703988</vt:i4>
      </vt:variant>
      <vt:variant>
        <vt:i4>754</vt:i4>
      </vt:variant>
      <vt:variant>
        <vt:i4>0</vt:i4>
      </vt:variant>
      <vt:variant>
        <vt:i4>5</vt:i4>
      </vt:variant>
      <vt:variant>
        <vt:lpwstr/>
      </vt:variant>
      <vt:variant>
        <vt:lpwstr>_Toc244961416</vt:lpwstr>
      </vt:variant>
      <vt:variant>
        <vt:i4>1703988</vt:i4>
      </vt:variant>
      <vt:variant>
        <vt:i4>748</vt:i4>
      </vt:variant>
      <vt:variant>
        <vt:i4>0</vt:i4>
      </vt:variant>
      <vt:variant>
        <vt:i4>5</vt:i4>
      </vt:variant>
      <vt:variant>
        <vt:lpwstr/>
      </vt:variant>
      <vt:variant>
        <vt:lpwstr>_Toc244961414</vt:lpwstr>
      </vt:variant>
      <vt:variant>
        <vt:i4>1703988</vt:i4>
      </vt:variant>
      <vt:variant>
        <vt:i4>742</vt:i4>
      </vt:variant>
      <vt:variant>
        <vt:i4>0</vt:i4>
      </vt:variant>
      <vt:variant>
        <vt:i4>5</vt:i4>
      </vt:variant>
      <vt:variant>
        <vt:lpwstr/>
      </vt:variant>
      <vt:variant>
        <vt:lpwstr>_Toc244961413</vt:lpwstr>
      </vt:variant>
      <vt:variant>
        <vt:i4>1703988</vt:i4>
      </vt:variant>
      <vt:variant>
        <vt:i4>736</vt:i4>
      </vt:variant>
      <vt:variant>
        <vt:i4>0</vt:i4>
      </vt:variant>
      <vt:variant>
        <vt:i4>5</vt:i4>
      </vt:variant>
      <vt:variant>
        <vt:lpwstr/>
      </vt:variant>
      <vt:variant>
        <vt:lpwstr>_Toc244961412</vt:lpwstr>
      </vt:variant>
      <vt:variant>
        <vt:i4>1703988</vt:i4>
      </vt:variant>
      <vt:variant>
        <vt:i4>730</vt:i4>
      </vt:variant>
      <vt:variant>
        <vt:i4>0</vt:i4>
      </vt:variant>
      <vt:variant>
        <vt:i4>5</vt:i4>
      </vt:variant>
      <vt:variant>
        <vt:lpwstr/>
      </vt:variant>
      <vt:variant>
        <vt:lpwstr>_Toc244961411</vt:lpwstr>
      </vt:variant>
      <vt:variant>
        <vt:i4>1703988</vt:i4>
      </vt:variant>
      <vt:variant>
        <vt:i4>724</vt:i4>
      </vt:variant>
      <vt:variant>
        <vt:i4>0</vt:i4>
      </vt:variant>
      <vt:variant>
        <vt:i4>5</vt:i4>
      </vt:variant>
      <vt:variant>
        <vt:lpwstr/>
      </vt:variant>
      <vt:variant>
        <vt:lpwstr>_Toc244961410</vt:lpwstr>
      </vt:variant>
      <vt:variant>
        <vt:i4>1769524</vt:i4>
      </vt:variant>
      <vt:variant>
        <vt:i4>718</vt:i4>
      </vt:variant>
      <vt:variant>
        <vt:i4>0</vt:i4>
      </vt:variant>
      <vt:variant>
        <vt:i4>5</vt:i4>
      </vt:variant>
      <vt:variant>
        <vt:lpwstr/>
      </vt:variant>
      <vt:variant>
        <vt:lpwstr>_Toc244961409</vt:lpwstr>
      </vt:variant>
      <vt:variant>
        <vt:i4>1769524</vt:i4>
      </vt:variant>
      <vt:variant>
        <vt:i4>712</vt:i4>
      </vt:variant>
      <vt:variant>
        <vt:i4>0</vt:i4>
      </vt:variant>
      <vt:variant>
        <vt:i4>5</vt:i4>
      </vt:variant>
      <vt:variant>
        <vt:lpwstr/>
      </vt:variant>
      <vt:variant>
        <vt:lpwstr>_Toc244961408</vt:lpwstr>
      </vt:variant>
      <vt:variant>
        <vt:i4>1769524</vt:i4>
      </vt:variant>
      <vt:variant>
        <vt:i4>706</vt:i4>
      </vt:variant>
      <vt:variant>
        <vt:i4>0</vt:i4>
      </vt:variant>
      <vt:variant>
        <vt:i4>5</vt:i4>
      </vt:variant>
      <vt:variant>
        <vt:lpwstr/>
      </vt:variant>
      <vt:variant>
        <vt:lpwstr>_Toc244961407</vt:lpwstr>
      </vt:variant>
      <vt:variant>
        <vt:i4>1245235</vt:i4>
      </vt:variant>
      <vt:variant>
        <vt:i4>700</vt:i4>
      </vt:variant>
      <vt:variant>
        <vt:i4>0</vt:i4>
      </vt:variant>
      <vt:variant>
        <vt:i4>5</vt:i4>
      </vt:variant>
      <vt:variant>
        <vt:lpwstr/>
      </vt:variant>
      <vt:variant>
        <vt:lpwstr>_Toc244961383</vt:lpwstr>
      </vt:variant>
      <vt:variant>
        <vt:i4>1245235</vt:i4>
      </vt:variant>
      <vt:variant>
        <vt:i4>694</vt:i4>
      </vt:variant>
      <vt:variant>
        <vt:i4>0</vt:i4>
      </vt:variant>
      <vt:variant>
        <vt:i4>5</vt:i4>
      </vt:variant>
      <vt:variant>
        <vt:lpwstr/>
      </vt:variant>
      <vt:variant>
        <vt:lpwstr>_Toc244961382</vt:lpwstr>
      </vt:variant>
      <vt:variant>
        <vt:i4>1245235</vt:i4>
      </vt:variant>
      <vt:variant>
        <vt:i4>688</vt:i4>
      </vt:variant>
      <vt:variant>
        <vt:i4>0</vt:i4>
      </vt:variant>
      <vt:variant>
        <vt:i4>5</vt:i4>
      </vt:variant>
      <vt:variant>
        <vt:lpwstr/>
      </vt:variant>
      <vt:variant>
        <vt:lpwstr>_Toc244961381</vt:lpwstr>
      </vt:variant>
      <vt:variant>
        <vt:i4>1245235</vt:i4>
      </vt:variant>
      <vt:variant>
        <vt:i4>682</vt:i4>
      </vt:variant>
      <vt:variant>
        <vt:i4>0</vt:i4>
      </vt:variant>
      <vt:variant>
        <vt:i4>5</vt:i4>
      </vt:variant>
      <vt:variant>
        <vt:lpwstr/>
      </vt:variant>
      <vt:variant>
        <vt:lpwstr>_Toc244961380</vt:lpwstr>
      </vt:variant>
      <vt:variant>
        <vt:i4>1835059</vt:i4>
      </vt:variant>
      <vt:variant>
        <vt:i4>676</vt:i4>
      </vt:variant>
      <vt:variant>
        <vt:i4>0</vt:i4>
      </vt:variant>
      <vt:variant>
        <vt:i4>5</vt:i4>
      </vt:variant>
      <vt:variant>
        <vt:lpwstr/>
      </vt:variant>
      <vt:variant>
        <vt:lpwstr>_Toc244961379</vt:lpwstr>
      </vt:variant>
      <vt:variant>
        <vt:i4>1835059</vt:i4>
      </vt:variant>
      <vt:variant>
        <vt:i4>670</vt:i4>
      </vt:variant>
      <vt:variant>
        <vt:i4>0</vt:i4>
      </vt:variant>
      <vt:variant>
        <vt:i4>5</vt:i4>
      </vt:variant>
      <vt:variant>
        <vt:lpwstr/>
      </vt:variant>
      <vt:variant>
        <vt:lpwstr>_Toc244961378</vt:lpwstr>
      </vt:variant>
      <vt:variant>
        <vt:i4>1835059</vt:i4>
      </vt:variant>
      <vt:variant>
        <vt:i4>664</vt:i4>
      </vt:variant>
      <vt:variant>
        <vt:i4>0</vt:i4>
      </vt:variant>
      <vt:variant>
        <vt:i4>5</vt:i4>
      </vt:variant>
      <vt:variant>
        <vt:lpwstr/>
      </vt:variant>
      <vt:variant>
        <vt:lpwstr>_Toc244961377</vt:lpwstr>
      </vt:variant>
      <vt:variant>
        <vt:i4>1835059</vt:i4>
      </vt:variant>
      <vt:variant>
        <vt:i4>658</vt:i4>
      </vt:variant>
      <vt:variant>
        <vt:i4>0</vt:i4>
      </vt:variant>
      <vt:variant>
        <vt:i4>5</vt:i4>
      </vt:variant>
      <vt:variant>
        <vt:lpwstr/>
      </vt:variant>
      <vt:variant>
        <vt:lpwstr>_Toc244961376</vt:lpwstr>
      </vt:variant>
      <vt:variant>
        <vt:i4>1835059</vt:i4>
      </vt:variant>
      <vt:variant>
        <vt:i4>652</vt:i4>
      </vt:variant>
      <vt:variant>
        <vt:i4>0</vt:i4>
      </vt:variant>
      <vt:variant>
        <vt:i4>5</vt:i4>
      </vt:variant>
      <vt:variant>
        <vt:lpwstr/>
      </vt:variant>
      <vt:variant>
        <vt:lpwstr>_Toc244961375</vt:lpwstr>
      </vt:variant>
      <vt:variant>
        <vt:i4>1835059</vt:i4>
      </vt:variant>
      <vt:variant>
        <vt:i4>646</vt:i4>
      </vt:variant>
      <vt:variant>
        <vt:i4>0</vt:i4>
      </vt:variant>
      <vt:variant>
        <vt:i4>5</vt:i4>
      </vt:variant>
      <vt:variant>
        <vt:lpwstr/>
      </vt:variant>
      <vt:variant>
        <vt:lpwstr>_Toc244961374</vt:lpwstr>
      </vt:variant>
      <vt:variant>
        <vt:i4>1835059</vt:i4>
      </vt:variant>
      <vt:variant>
        <vt:i4>640</vt:i4>
      </vt:variant>
      <vt:variant>
        <vt:i4>0</vt:i4>
      </vt:variant>
      <vt:variant>
        <vt:i4>5</vt:i4>
      </vt:variant>
      <vt:variant>
        <vt:lpwstr/>
      </vt:variant>
      <vt:variant>
        <vt:lpwstr>_Toc244961373</vt:lpwstr>
      </vt:variant>
      <vt:variant>
        <vt:i4>1835059</vt:i4>
      </vt:variant>
      <vt:variant>
        <vt:i4>634</vt:i4>
      </vt:variant>
      <vt:variant>
        <vt:i4>0</vt:i4>
      </vt:variant>
      <vt:variant>
        <vt:i4>5</vt:i4>
      </vt:variant>
      <vt:variant>
        <vt:lpwstr/>
      </vt:variant>
      <vt:variant>
        <vt:lpwstr>_Toc244961372</vt:lpwstr>
      </vt:variant>
      <vt:variant>
        <vt:i4>1835059</vt:i4>
      </vt:variant>
      <vt:variant>
        <vt:i4>628</vt:i4>
      </vt:variant>
      <vt:variant>
        <vt:i4>0</vt:i4>
      </vt:variant>
      <vt:variant>
        <vt:i4>5</vt:i4>
      </vt:variant>
      <vt:variant>
        <vt:lpwstr/>
      </vt:variant>
      <vt:variant>
        <vt:lpwstr>_Toc244961371</vt:lpwstr>
      </vt:variant>
      <vt:variant>
        <vt:i4>1835059</vt:i4>
      </vt:variant>
      <vt:variant>
        <vt:i4>622</vt:i4>
      </vt:variant>
      <vt:variant>
        <vt:i4>0</vt:i4>
      </vt:variant>
      <vt:variant>
        <vt:i4>5</vt:i4>
      </vt:variant>
      <vt:variant>
        <vt:lpwstr/>
      </vt:variant>
      <vt:variant>
        <vt:lpwstr>_Toc244961370</vt:lpwstr>
      </vt:variant>
      <vt:variant>
        <vt:i4>1900595</vt:i4>
      </vt:variant>
      <vt:variant>
        <vt:i4>616</vt:i4>
      </vt:variant>
      <vt:variant>
        <vt:i4>0</vt:i4>
      </vt:variant>
      <vt:variant>
        <vt:i4>5</vt:i4>
      </vt:variant>
      <vt:variant>
        <vt:lpwstr/>
      </vt:variant>
      <vt:variant>
        <vt:lpwstr>_Toc244961369</vt:lpwstr>
      </vt:variant>
      <vt:variant>
        <vt:i4>1900595</vt:i4>
      </vt:variant>
      <vt:variant>
        <vt:i4>610</vt:i4>
      </vt:variant>
      <vt:variant>
        <vt:i4>0</vt:i4>
      </vt:variant>
      <vt:variant>
        <vt:i4>5</vt:i4>
      </vt:variant>
      <vt:variant>
        <vt:lpwstr/>
      </vt:variant>
      <vt:variant>
        <vt:lpwstr>_Toc244961368</vt:lpwstr>
      </vt:variant>
      <vt:variant>
        <vt:i4>1900595</vt:i4>
      </vt:variant>
      <vt:variant>
        <vt:i4>604</vt:i4>
      </vt:variant>
      <vt:variant>
        <vt:i4>0</vt:i4>
      </vt:variant>
      <vt:variant>
        <vt:i4>5</vt:i4>
      </vt:variant>
      <vt:variant>
        <vt:lpwstr/>
      </vt:variant>
      <vt:variant>
        <vt:lpwstr>_Toc244961367</vt:lpwstr>
      </vt:variant>
      <vt:variant>
        <vt:i4>1900595</vt:i4>
      </vt:variant>
      <vt:variant>
        <vt:i4>598</vt:i4>
      </vt:variant>
      <vt:variant>
        <vt:i4>0</vt:i4>
      </vt:variant>
      <vt:variant>
        <vt:i4>5</vt:i4>
      </vt:variant>
      <vt:variant>
        <vt:lpwstr/>
      </vt:variant>
      <vt:variant>
        <vt:lpwstr>_Toc244961366</vt:lpwstr>
      </vt:variant>
      <vt:variant>
        <vt:i4>1900595</vt:i4>
      </vt:variant>
      <vt:variant>
        <vt:i4>592</vt:i4>
      </vt:variant>
      <vt:variant>
        <vt:i4>0</vt:i4>
      </vt:variant>
      <vt:variant>
        <vt:i4>5</vt:i4>
      </vt:variant>
      <vt:variant>
        <vt:lpwstr/>
      </vt:variant>
      <vt:variant>
        <vt:lpwstr>_Toc244961365</vt:lpwstr>
      </vt:variant>
      <vt:variant>
        <vt:i4>1900595</vt:i4>
      </vt:variant>
      <vt:variant>
        <vt:i4>586</vt:i4>
      </vt:variant>
      <vt:variant>
        <vt:i4>0</vt:i4>
      </vt:variant>
      <vt:variant>
        <vt:i4>5</vt:i4>
      </vt:variant>
      <vt:variant>
        <vt:lpwstr/>
      </vt:variant>
      <vt:variant>
        <vt:lpwstr>_Toc244961364</vt:lpwstr>
      </vt:variant>
      <vt:variant>
        <vt:i4>1900595</vt:i4>
      </vt:variant>
      <vt:variant>
        <vt:i4>580</vt:i4>
      </vt:variant>
      <vt:variant>
        <vt:i4>0</vt:i4>
      </vt:variant>
      <vt:variant>
        <vt:i4>5</vt:i4>
      </vt:variant>
      <vt:variant>
        <vt:lpwstr/>
      </vt:variant>
      <vt:variant>
        <vt:lpwstr>_Toc244961363</vt:lpwstr>
      </vt:variant>
      <vt:variant>
        <vt:i4>1900595</vt:i4>
      </vt:variant>
      <vt:variant>
        <vt:i4>574</vt:i4>
      </vt:variant>
      <vt:variant>
        <vt:i4>0</vt:i4>
      </vt:variant>
      <vt:variant>
        <vt:i4>5</vt:i4>
      </vt:variant>
      <vt:variant>
        <vt:lpwstr/>
      </vt:variant>
      <vt:variant>
        <vt:lpwstr>_Toc244961362</vt:lpwstr>
      </vt:variant>
      <vt:variant>
        <vt:i4>1900595</vt:i4>
      </vt:variant>
      <vt:variant>
        <vt:i4>568</vt:i4>
      </vt:variant>
      <vt:variant>
        <vt:i4>0</vt:i4>
      </vt:variant>
      <vt:variant>
        <vt:i4>5</vt:i4>
      </vt:variant>
      <vt:variant>
        <vt:lpwstr/>
      </vt:variant>
      <vt:variant>
        <vt:lpwstr>_Toc244961360</vt:lpwstr>
      </vt:variant>
      <vt:variant>
        <vt:i4>1966131</vt:i4>
      </vt:variant>
      <vt:variant>
        <vt:i4>562</vt:i4>
      </vt:variant>
      <vt:variant>
        <vt:i4>0</vt:i4>
      </vt:variant>
      <vt:variant>
        <vt:i4>5</vt:i4>
      </vt:variant>
      <vt:variant>
        <vt:lpwstr/>
      </vt:variant>
      <vt:variant>
        <vt:lpwstr>_Toc244961359</vt:lpwstr>
      </vt:variant>
      <vt:variant>
        <vt:i4>1966131</vt:i4>
      </vt:variant>
      <vt:variant>
        <vt:i4>556</vt:i4>
      </vt:variant>
      <vt:variant>
        <vt:i4>0</vt:i4>
      </vt:variant>
      <vt:variant>
        <vt:i4>5</vt:i4>
      </vt:variant>
      <vt:variant>
        <vt:lpwstr/>
      </vt:variant>
      <vt:variant>
        <vt:lpwstr>_Toc244961358</vt:lpwstr>
      </vt:variant>
      <vt:variant>
        <vt:i4>1966131</vt:i4>
      </vt:variant>
      <vt:variant>
        <vt:i4>550</vt:i4>
      </vt:variant>
      <vt:variant>
        <vt:i4>0</vt:i4>
      </vt:variant>
      <vt:variant>
        <vt:i4>5</vt:i4>
      </vt:variant>
      <vt:variant>
        <vt:lpwstr/>
      </vt:variant>
      <vt:variant>
        <vt:lpwstr>_Toc244961357</vt:lpwstr>
      </vt:variant>
      <vt:variant>
        <vt:i4>1966131</vt:i4>
      </vt:variant>
      <vt:variant>
        <vt:i4>544</vt:i4>
      </vt:variant>
      <vt:variant>
        <vt:i4>0</vt:i4>
      </vt:variant>
      <vt:variant>
        <vt:i4>5</vt:i4>
      </vt:variant>
      <vt:variant>
        <vt:lpwstr/>
      </vt:variant>
      <vt:variant>
        <vt:lpwstr>_Toc244961356</vt:lpwstr>
      </vt:variant>
      <vt:variant>
        <vt:i4>1966131</vt:i4>
      </vt:variant>
      <vt:variant>
        <vt:i4>538</vt:i4>
      </vt:variant>
      <vt:variant>
        <vt:i4>0</vt:i4>
      </vt:variant>
      <vt:variant>
        <vt:i4>5</vt:i4>
      </vt:variant>
      <vt:variant>
        <vt:lpwstr/>
      </vt:variant>
      <vt:variant>
        <vt:lpwstr>_Toc244961355</vt:lpwstr>
      </vt:variant>
      <vt:variant>
        <vt:i4>1966131</vt:i4>
      </vt:variant>
      <vt:variant>
        <vt:i4>532</vt:i4>
      </vt:variant>
      <vt:variant>
        <vt:i4>0</vt:i4>
      </vt:variant>
      <vt:variant>
        <vt:i4>5</vt:i4>
      </vt:variant>
      <vt:variant>
        <vt:lpwstr/>
      </vt:variant>
      <vt:variant>
        <vt:lpwstr>_Toc244961354</vt:lpwstr>
      </vt:variant>
      <vt:variant>
        <vt:i4>1966131</vt:i4>
      </vt:variant>
      <vt:variant>
        <vt:i4>526</vt:i4>
      </vt:variant>
      <vt:variant>
        <vt:i4>0</vt:i4>
      </vt:variant>
      <vt:variant>
        <vt:i4>5</vt:i4>
      </vt:variant>
      <vt:variant>
        <vt:lpwstr/>
      </vt:variant>
      <vt:variant>
        <vt:lpwstr>_Toc244961353</vt:lpwstr>
      </vt:variant>
      <vt:variant>
        <vt:i4>1966131</vt:i4>
      </vt:variant>
      <vt:variant>
        <vt:i4>520</vt:i4>
      </vt:variant>
      <vt:variant>
        <vt:i4>0</vt:i4>
      </vt:variant>
      <vt:variant>
        <vt:i4>5</vt:i4>
      </vt:variant>
      <vt:variant>
        <vt:lpwstr/>
      </vt:variant>
      <vt:variant>
        <vt:lpwstr>_Toc244961352</vt:lpwstr>
      </vt:variant>
      <vt:variant>
        <vt:i4>1966131</vt:i4>
      </vt:variant>
      <vt:variant>
        <vt:i4>514</vt:i4>
      </vt:variant>
      <vt:variant>
        <vt:i4>0</vt:i4>
      </vt:variant>
      <vt:variant>
        <vt:i4>5</vt:i4>
      </vt:variant>
      <vt:variant>
        <vt:lpwstr/>
      </vt:variant>
      <vt:variant>
        <vt:lpwstr>_Toc244961351</vt:lpwstr>
      </vt:variant>
      <vt:variant>
        <vt:i4>1966131</vt:i4>
      </vt:variant>
      <vt:variant>
        <vt:i4>508</vt:i4>
      </vt:variant>
      <vt:variant>
        <vt:i4>0</vt:i4>
      </vt:variant>
      <vt:variant>
        <vt:i4>5</vt:i4>
      </vt:variant>
      <vt:variant>
        <vt:lpwstr/>
      </vt:variant>
      <vt:variant>
        <vt:lpwstr>_Toc244961350</vt:lpwstr>
      </vt:variant>
      <vt:variant>
        <vt:i4>2031667</vt:i4>
      </vt:variant>
      <vt:variant>
        <vt:i4>502</vt:i4>
      </vt:variant>
      <vt:variant>
        <vt:i4>0</vt:i4>
      </vt:variant>
      <vt:variant>
        <vt:i4>5</vt:i4>
      </vt:variant>
      <vt:variant>
        <vt:lpwstr/>
      </vt:variant>
      <vt:variant>
        <vt:lpwstr>_Toc244961349</vt:lpwstr>
      </vt:variant>
      <vt:variant>
        <vt:i4>2031667</vt:i4>
      </vt:variant>
      <vt:variant>
        <vt:i4>496</vt:i4>
      </vt:variant>
      <vt:variant>
        <vt:i4>0</vt:i4>
      </vt:variant>
      <vt:variant>
        <vt:i4>5</vt:i4>
      </vt:variant>
      <vt:variant>
        <vt:lpwstr/>
      </vt:variant>
      <vt:variant>
        <vt:lpwstr>_Toc244961348</vt:lpwstr>
      </vt:variant>
      <vt:variant>
        <vt:i4>2031667</vt:i4>
      </vt:variant>
      <vt:variant>
        <vt:i4>490</vt:i4>
      </vt:variant>
      <vt:variant>
        <vt:i4>0</vt:i4>
      </vt:variant>
      <vt:variant>
        <vt:i4>5</vt:i4>
      </vt:variant>
      <vt:variant>
        <vt:lpwstr/>
      </vt:variant>
      <vt:variant>
        <vt:lpwstr>_Toc244961347</vt:lpwstr>
      </vt:variant>
      <vt:variant>
        <vt:i4>2031667</vt:i4>
      </vt:variant>
      <vt:variant>
        <vt:i4>484</vt:i4>
      </vt:variant>
      <vt:variant>
        <vt:i4>0</vt:i4>
      </vt:variant>
      <vt:variant>
        <vt:i4>5</vt:i4>
      </vt:variant>
      <vt:variant>
        <vt:lpwstr/>
      </vt:variant>
      <vt:variant>
        <vt:lpwstr>_Toc244961346</vt:lpwstr>
      </vt:variant>
      <vt:variant>
        <vt:i4>2031667</vt:i4>
      </vt:variant>
      <vt:variant>
        <vt:i4>478</vt:i4>
      </vt:variant>
      <vt:variant>
        <vt:i4>0</vt:i4>
      </vt:variant>
      <vt:variant>
        <vt:i4>5</vt:i4>
      </vt:variant>
      <vt:variant>
        <vt:lpwstr/>
      </vt:variant>
      <vt:variant>
        <vt:lpwstr>_Toc244961345</vt:lpwstr>
      </vt:variant>
      <vt:variant>
        <vt:i4>2031667</vt:i4>
      </vt:variant>
      <vt:variant>
        <vt:i4>472</vt:i4>
      </vt:variant>
      <vt:variant>
        <vt:i4>0</vt:i4>
      </vt:variant>
      <vt:variant>
        <vt:i4>5</vt:i4>
      </vt:variant>
      <vt:variant>
        <vt:lpwstr/>
      </vt:variant>
      <vt:variant>
        <vt:lpwstr>_Toc244961344</vt:lpwstr>
      </vt:variant>
      <vt:variant>
        <vt:i4>2031667</vt:i4>
      </vt:variant>
      <vt:variant>
        <vt:i4>466</vt:i4>
      </vt:variant>
      <vt:variant>
        <vt:i4>0</vt:i4>
      </vt:variant>
      <vt:variant>
        <vt:i4>5</vt:i4>
      </vt:variant>
      <vt:variant>
        <vt:lpwstr/>
      </vt:variant>
      <vt:variant>
        <vt:lpwstr>_Toc244961343</vt:lpwstr>
      </vt:variant>
      <vt:variant>
        <vt:i4>2031667</vt:i4>
      </vt:variant>
      <vt:variant>
        <vt:i4>460</vt:i4>
      </vt:variant>
      <vt:variant>
        <vt:i4>0</vt:i4>
      </vt:variant>
      <vt:variant>
        <vt:i4>5</vt:i4>
      </vt:variant>
      <vt:variant>
        <vt:lpwstr/>
      </vt:variant>
      <vt:variant>
        <vt:lpwstr>_Toc244961342</vt:lpwstr>
      </vt:variant>
      <vt:variant>
        <vt:i4>2031667</vt:i4>
      </vt:variant>
      <vt:variant>
        <vt:i4>454</vt:i4>
      </vt:variant>
      <vt:variant>
        <vt:i4>0</vt:i4>
      </vt:variant>
      <vt:variant>
        <vt:i4>5</vt:i4>
      </vt:variant>
      <vt:variant>
        <vt:lpwstr/>
      </vt:variant>
      <vt:variant>
        <vt:lpwstr>_Toc244961341</vt:lpwstr>
      </vt:variant>
      <vt:variant>
        <vt:i4>2031667</vt:i4>
      </vt:variant>
      <vt:variant>
        <vt:i4>448</vt:i4>
      </vt:variant>
      <vt:variant>
        <vt:i4>0</vt:i4>
      </vt:variant>
      <vt:variant>
        <vt:i4>5</vt:i4>
      </vt:variant>
      <vt:variant>
        <vt:lpwstr/>
      </vt:variant>
      <vt:variant>
        <vt:lpwstr>_Toc244961340</vt:lpwstr>
      </vt:variant>
      <vt:variant>
        <vt:i4>1572915</vt:i4>
      </vt:variant>
      <vt:variant>
        <vt:i4>442</vt:i4>
      </vt:variant>
      <vt:variant>
        <vt:i4>0</vt:i4>
      </vt:variant>
      <vt:variant>
        <vt:i4>5</vt:i4>
      </vt:variant>
      <vt:variant>
        <vt:lpwstr/>
      </vt:variant>
      <vt:variant>
        <vt:lpwstr>_Toc244961339</vt:lpwstr>
      </vt:variant>
      <vt:variant>
        <vt:i4>1572915</vt:i4>
      </vt:variant>
      <vt:variant>
        <vt:i4>436</vt:i4>
      </vt:variant>
      <vt:variant>
        <vt:i4>0</vt:i4>
      </vt:variant>
      <vt:variant>
        <vt:i4>5</vt:i4>
      </vt:variant>
      <vt:variant>
        <vt:lpwstr/>
      </vt:variant>
      <vt:variant>
        <vt:lpwstr>_Toc244961338</vt:lpwstr>
      </vt:variant>
      <vt:variant>
        <vt:i4>1572915</vt:i4>
      </vt:variant>
      <vt:variant>
        <vt:i4>430</vt:i4>
      </vt:variant>
      <vt:variant>
        <vt:i4>0</vt:i4>
      </vt:variant>
      <vt:variant>
        <vt:i4>5</vt:i4>
      </vt:variant>
      <vt:variant>
        <vt:lpwstr/>
      </vt:variant>
      <vt:variant>
        <vt:lpwstr>_Toc244961337</vt:lpwstr>
      </vt:variant>
      <vt:variant>
        <vt:i4>1572915</vt:i4>
      </vt:variant>
      <vt:variant>
        <vt:i4>424</vt:i4>
      </vt:variant>
      <vt:variant>
        <vt:i4>0</vt:i4>
      </vt:variant>
      <vt:variant>
        <vt:i4>5</vt:i4>
      </vt:variant>
      <vt:variant>
        <vt:lpwstr/>
      </vt:variant>
      <vt:variant>
        <vt:lpwstr>_Toc244961336</vt:lpwstr>
      </vt:variant>
      <vt:variant>
        <vt:i4>1572915</vt:i4>
      </vt:variant>
      <vt:variant>
        <vt:i4>418</vt:i4>
      </vt:variant>
      <vt:variant>
        <vt:i4>0</vt:i4>
      </vt:variant>
      <vt:variant>
        <vt:i4>5</vt:i4>
      </vt:variant>
      <vt:variant>
        <vt:lpwstr/>
      </vt:variant>
      <vt:variant>
        <vt:lpwstr>_Toc244961335</vt:lpwstr>
      </vt:variant>
      <vt:variant>
        <vt:i4>1572915</vt:i4>
      </vt:variant>
      <vt:variant>
        <vt:i4>412</vt:i4>
      </vt:variant>
      <vt:variant>
        <vt:i4>0</vt:i4>
      </vt:variant>
      <vt:variant>
        <vt:i4>5</vt:i4>
      </vt:variant>
      <vt:variant>
        <vt:lpwstr/>
      </vt:variant>
      <vt:variant>
        <vt:lpwstr>_Toc244961334</vt:lpwstr>
      </vt:variant>
      <vt:variant>
        <vt:i4>1572915</vt:i4>
      </vt:variant>
      <vt:variant>
        <vt:i4>406</vt:i4>
      </vt:variant>
      <vt:variant>
        <vt:i4>0</vt:i4>
      </vt:variant>
      <vt:variant>
        <vt:i4>5</vt:i4>
      </vt:variant>
      <vt:variant>
        <vt:lpwstr/>
      </vt:variant>
      <vt:variant>
        <vt:lpwstr>_Toc244961333</vt:lpwstr>
      </vt:variant>
      <vt:variant>
        <vt:i4>1572915</vt:i4>
      </vt:variant>
      <vt:variant>
        <vt:i4>400</vt:i4>
      </vt:variant>
      <vt:variant>
        <vt:i4>0</vt:i4>
      </vt:variant>
      <vt:variant>
        <vt:i4>5</vt:i4>
      </vt:variant>
      <vt:variant>
        <vt:lpwstr/>
      </vt:variant>
      <vt:variant>
        <vt:lpwstr>_Toc244961332</vt:lpwstr>
      </vt:variant>
      <vt:variant>
        <vt:i4>1572915</vt:i4>
      </vt:variant>
      <vt:variant>
        <vt:i4>394</vt:i4>
      </vt:variant>
      <vt:variant>
        <vt:i4>0</vt:i4>
      </vt:variant>
      <vt:variant>
        <vt:i4>5</vt:i4>
      </vt:variant>
      <vt:variant>
        <vt:lpwstr/>
      </vt:variant>
      <vt:variant>
        <vt:lpwstr>_Toc244961331</vt:lpwstr>
      </vt:variant>
      <vt:variant>
        <vt:i4>1572915</vt:i4>
      </vt:variant>
      <vt:variant>
        <vt:i4>388</vt:i4>
      </vt:variant>
      <vt:variant>
        <vt:i4>0</vt:i4>
      </vt:variant>
      <vt:variant>
        <vt:i4>5</vt:i4>
      </vt:variant>
      <vt:variant>
        <vt:lpwstr/>
      </vt:variant>
      <vt:variant>
        <vt:lpwstr>_Toc244961330</vt:lpwstr>
      </vt:variant>
      <vt:variant>
        <vt:i4>1638451</vt:i4>
      </vt:variant>
      <vt:variant>
        <vt:i4>382</vt:i4>
      </vt:variant>
      <vt:variant>
        <vt:i4>0</vt:i4>
      </vt:variant>
      <vt:variant>
        <vt:i4>5</vt:i4>
      </vt:variant>
      <vt:variant>
        <vt:lpwstr/>
      </vt:variant>
      <vt:variant>
        <vt:lpwstr>_Toc244961329</vt:lpwstr>
      </vt:variant>
      <vt:variant>
        <vt:i4>1638451</vt:i4>
      </vt:variant>
      <vt:variant>
        <vt:i4>376</vt:i4>
      </vt:variant>
      <vt:variant>
        <vt:i4>0</vt:i4>
      </vt:variant>
      <vt:variant>
        <vt:i4>5</vt:i4>
      </vt:variant>
      <vt:variant>
        <vt:lpwstr/>
      </vt:variant>
      <vt:variant>
        <vt:lpwstr>_Toc244961328</vt:lpwstr>
      </vt:variant>
      <vt:variant>
        <vt:i4>1638451</vt:i4>
      </vt:variant>
      <vt:variant>
        <vt:i4>370</vt:i4>
      </vt:variant>
      <vt:variant>
        <vt:i4>0</vt:i4>
      </vt:variant>
      <vt:variant>
        <vt:i4>5</vt:i4>
      </vt:variant>
      <vt:variant>
        <vt:lpwstr/>
      </vt:variant>
      <vt:variant>
        <vt:lpwstr>_Toc244961327</vt:lpwstr>
      </vt:variant>
      <vt:variant>
        <vt:i4>1638451</vt:i4>
      </vt:variant>
      <vt:variant>
        <vt:i4>364</vt:i4>
      </vt:variant>
      <vt:variant>
        <vt:i4>0</vt:i4>
      </vt:variant>
      <vt:variant>
        <vt:i4>5</vt:i4>
      </vt:variant>
      <vt:variant>
        <vt:lpwstr/>
      </vt:variant>
      <vt:variant>
        <vt:lpwstr>_Toc244961326</vt:lpwstr>
      </vt:variant>
      <vt:variant>
        <vt:i4>1638451</vt:i4>
      </vt:variant>
      <vt:variant>
        <vt:i4>358</vt:i4>
      </vt:variant>
      <vt:variant>
        <vt:i4>0</vt:i4>
      </vt:variant>
      <vt:variant>
        <vt:i4>5</vt:i4>
      </vt:variant>
      <vt:variant>
        <vt:lpwstr/>
      </vt:variant>
      <vt:variant>
        <vt:lpwstr>_Toc244961325</vt:lpwstr>
      </vt:variant>
      <vt:variant>
        <vt:i4>1638451</vt:i4>
      </vt:variant>
      <vt:variant>
        <vt:i4>352</vt:i4>
      </vt:variant>
      <vt:variant>
        <vt:i4>0</vt:i4>
      </vt:variant>
      <vt:variant>
        <vt:i4>5</vt:i4>
      </vt:variant>
      <vt:variant>
        <vt:lpwstr/>
      </vt:variant>
      <vt:variant>
        <vt:lpwstr>_Toc244961324</vt:lpwstr>
      </vt:variant>
      <vt:variant>
        <vt:i4>1638451</vt:i4>
      </vt:variant>
      <vt:variant>
        <vt:i4>346</vt:i4>
      </vt:variant>
      <vt:variant>
        <vt:i4>0</vt:i4>
      </vt:variant>
      <vt:variant>
        <vt:i4>5</vt:i4>
      </vt:variant>
      <vt:variant>
        <vt:lpwstr/>
      </vt:variant>
      <vt:variant>
        <vt:lpwstr>_Toc244961323</vt:lpwstr>
      </vt:variant>
      <vt:variant>
        <vt:i4>1638451</vt:i4>
      </vt:variant>
      <vt:variant>
        <vt:i4>340</vt:i4>
      </vt:variant>
      <vt:variant>
        <vt:i4>0</vt:i4>
      </vt:variant>
      <vt:variant>
        <vt:i4>5</vt:i4>
      </vt:variant>
      <vt:variant>
        <vt:lpwstr/>
      </vt:variant>
      <vt:variant>
        <vt:lpwstr>_Toc244961322</vt:lpwstr>
      </vt:variant>
      <vt:variant>
        <vt:i4>1638451</vt:i4>
      </vt:variant>
      <vt:variant>
        <vt:i4>334</vt:i4>
      </vt:variant>
      <vt:variant>
        <vt:i4>0</vt:i4>
      </vt:variant>
      <vt:variant>
        <vt:i4>5</vt:i4>
      </vt:variant>
      <vt:variant>
        <vt:lpwstr/>
      </vt:variant>
      <vt:variant>
        <vt:lpwstr>_Toc244961321</vt:lpwstr>
      </vt:variant>
      <vt:variant>
        <vt:i4>1638451</vt:i4>
      </vt:variant>
      <vt:variant>
        <vt:i4>328</vt:i4>
      </vt:variant>
      <vt:variant>
        <vt:i4>0</vt:i4>
      </vt:variant>
      <vt:variant>
        <vt:i4>5</vt:i4>
      </vt:variant>
      <vt:variant>
        <vt:lpwstr/>
      </vt:variant>
      <vt:variant>
        <vt:lpwstr>_Toc244961320</vt:lpwstr>
      </vt:variant>
      <vt:variant>
        <vt:i4>1703987</vt:i4>
      </vt:variant>
      <vt:variant>
        <vt:i4>322</vt:i4>
      </vt:variant>
      <vt:variant>
        <vt:i4>0</vt:i4>
      </vt:variant>
      <vt:variant>
        <vt:i4>5</vt:i4>
      </vt:variant>
      <vt:variant>
        <vt:lpwstr/>
      </vt:variant>
      <vt:variant>
        <vt:lpwstr>_Toc244961319</vt:lpwstr>
      </vt:variant>
      <vt:variant>
        <vt:i4>1703987</vt:i4>
      </vt:variant>
      <vt:variant>
        <vt:i4>316</vt:i4>
      </vt:variant>
      <vt:variant>
        <vt:i4>0</vt:i4>
      </vt:variant>
      <vt:variant>
        <vt:i4>5</vt:i4>
      </vt:variant>
      <vt:variant>
        <vt:lpwstr/>
      </vt:variant>
      <vt:variant>
        <vt:lpwstr>_Toc244961318</vt:lpwstr>
      </vt:variant>
      <vt:variant>
        <vt:i4>1703987</vt:i4>
      </vt:variant>
      <vt:variant>
        <vt:i4>310</vt:i4>
      </vt:variant>
      <vt:variant>
        <vt:i4>0</vt:i4>
      </vt:variant>
      <vt:variant>
        <vt:i4>5</vt:i4>
      </vt:variant>
      <vt:variant>
        <vt:lpwstr/>
      </vt:variant>
      <vt:variant>
        <vt:lpwstr>_Toc244961317</vt:lpwstr>
      </vt:variant>
      <vt:variant>
        <vt:i4>1703987</vt:i4>
      </vt:variant>
      <vt:variant>
        <vt:i4>304</vt:i4>
      </vt:variant>
      <vt:variant>
        <vt:i4>0</vt:i4>
      </vt:variant>
      <vt:variant>
        <vt:i4>5</vt:i4>
      </vt:variant>
      <vt:variant>
        <vt:lpwstr/>
      </vt:variant>
      <vt:variant>
        <vt:lpwstr>_Toc244961316</vt:lpwstr>
      </vt:variant>
      <vt:variant>
        <vt:i4>1703987</vt:i4>
      </vt:variant>
      <vt:variant>
        <vt:i4>298</vt:i4>
      </vt:variant>
      <vt:variant>
        <vt:i4>0</vt:i4>
      </vt:variant>
      <vt:variant>
        <vt:i4>5</vt:i4>
      </vt:variant>
      <vt:variant>
        <vt:lpwstr/>
      </vt:variant>
      <vt:variant>
        <vt:lpwstr>_Toc244961315</vt:lpwstr>
      </vt:variant>
      <vt:variant>
        <vt:i4>1703987</vt:i4>
      </vt:variant>
      <vt:variant>
        <vt:i4>292</vt:i4>
      </vt:variant>
      <vt:variant>
        <vt:i4>0</vt:i4>
      </vt:variant>
      <vt:variant>
        <vt:i4>5</vt:i4>
      </vt:variant>
      <vt:variant>
        <vt:lpwstr/>
      </vt:variant>
      <vt:variant>
        <vt:lpwstr>_Toc244961314</vt:lpwstr>
      </vt:variant>
      <vt:variant>
        <vt:i4>1703987</vt:i4>
      </vt:variant>
      <vt:variant>
        <vt:i4>286</vt:i4>
      </vt:variant>
      <vt:variant>
        <vt:i4>0</vt:i4>
      </vt:variant>
      <vt:variant>
        <vt:i4>5</vt:i4>
      </vt:variant>
      <vt:variant>
        <vt:lpwstr/>
      </vt:variant>
      <vt:variant>
        <vt:lpwstr>_Toc244961313</vt:lpwstr>
      </vt:variant>
      <vt:variant>
        <vt:i4>1703987</vt:i4>
      </vt:variant>
      <vt:variant>
        <vt:i4>280</vt:i4>
      </vt:variant>
      <vt:variant>
        <vt:i4>0</vt:i4>
      </vt:variant>
      <vt:variant>
        <vt:i4>5</vt:i4>
      </vt:variant>
      <vt:variant>
        <vt:lpwstr/>
      </vt:variant>
      <vt:variant>
        <vt:lpwstr>_Toc244961312</vt:lpwstr>
      </vt:variant>
      <vt:variant>
        <vt:i4>1703987</vt:i4>
      </vt:variant>
      <vt:variant>
        <vt:i4>274</vt:i4>
      </vt:variant>
      <vt:variant>
        <vt:i4>0</vt:i4>
      </vt:variant>
      <vt:variant>
        <vt:i4>5</vt:i4>
      </vt:variant>
      <vt:variant>
        <vt:lpwstr/>
      </vt:variant>
      <vt:variant>
        <vt:lpwstr>_Toc244961311</vt:lpwstr>
      </vt:variant>
      <vt:variant>
        <vt:i4>1703987</vt:i4>
      </vt:variant>
      <vt:variant>
        <vt:i4>268</vt:i4>
      </vt:variant>
      <vt:variant>
        <vt:i4>0</vt:i4>
      </vt:variant>
      <vt:variant>
        <vt:i4>5</vt:i4>
      </vt:variant>
      <vt:variant>
        <vt:lpwstr/>
      </vt:variant>
      <vt:variant>
        <vt:lpwstr>_Toc244961310</vt:lpwstr>
      </vt:variant>
      <vt:variant>
        <vt:i4>1769523</vt:i4>
      </vt:variant>
      <vt:variant>
        <vt:i4>262</vt:i4>
      </vt:variant>
      <vt:variant>
        <vt:i4>0</vt:i4>
      </vt:variant>
      <vt:variant>
        <vt:i4>5</vt:i4>
      </vt:variant>
      <vt:variant>
        <vt:lpwstr/>
      </vt:variant>
      <vt:variant>
        <vt:lpwstr>_Toc244961309</vt:lpwstr>
      </vt:variant>
      <vt:variant>
        <vt:i4>1769523</vt:i4>
      </vt:variant>
      <vt:variant>
        <vt:i4>256</vt:i4>
      </vt:variant>
      <vt:variant>
        <vt:i4>0</vt:i4>
      </vt:variant>
      <vt:variant>
        <vt:i4>5</vt:i4>
      </vt:variant>
      <vt:variant>
        <vt:lpwstr/>
      </vt:variant>
      <vt:variant>
        <vt:lpwstr>_Toc244961308</vt:lpwstr>
      </vt:variant>
      <vt:variant>
        <vt:i4>1769523</vt:i4>
      </vt:variant>
      <vt:variant>
        <vt:i4>250</vt:i4>
      </vt:variant>
      <vt:variant>
        <vt:i4>0</vt:i4>
      </vt:variant>
      <vt:variant>
        <vt:i4>5</vt:i4>
      </vt:variant>
      <vt:variant>
        <vt:lpwstr/>
      </vt:variant>
      <vt:variant>
        <vt:lpwstr>_Toc244961307</vt:lpwstr>
      </vt:variant>
      <vt:variant>
        <vt:i4>1769523</vt:i4>
      </vt:variant>
      <vt:variant>
        <vt:i4>244</vt:i4>
      </vt:variant>
      <vt:variant>
        <vt:i4>0</vt:i4>
      </vt:variant>
      <vt:variant>
        <vt:i4>5</vt:i4>
      </vt:variant>
      <vt:variant>
        <vt:lpwstr/>
      </vt:variant>
      <vt:variant>
        <vt:lpwstr>_Toc244961306</vt:lpwstr>
      </vt:variant>
      <vt:variant>
        <vt:i4>1769523</vt:i4>
      </vt:variant>
      <vt:variant>
        <vt:i4>238</vt:i4>
      </vt:variant>
      <vt:variant>
        <vt:i4>0</vt:i4>
      </vt:variant>
      <vt:variant>
        <vt:i4>5</vt:i4>
      </vt:variant>
      <vt:variant>
        <vt:lpwstr/>
      </vt:variant>
      <vt:variant>
        <vt:lpwstr>_Toc244961305</vt:lpwstr>
      </vt:variant>
      <vt:variant>
        <vt:i4>1769523</vt:i4>
      </vt:variant>
      <vt:variant>
        <vt:i4>232</vt:i4>
      </vt:variant>
      <vt:variant>
        <vt:i4>0</vt:i4>
      </vt:variant>
      <vt:variant>
        <vt:i4>5</vt:i4>
      </vt:variant>
      <vt:variant>
        <vt:lpwstr/>
      </vt:variant>
      <vt:variant>
        <vt:lpwstr>_Toc244961304</vt:lpwstr>
      </vt:variant>
      <vt:variant>
        <vt:i4>1769523</vt:i4>
      </vt:variant>
      <vt:variant>
        <vt:i4>226</vt:i4>
      </vt:variant>
      <vt:variant>
        <vt:i4>0</vt:i4>
      </vt:variant>
      <vt:variant>
        <vt:i4>5</vt:i4>
      </vt:variant>
      <vt:variant>
        <vt:lpwstr/>
      </vt:variant>
      <vt:variant>
        <vt:lpwstr>_Toc244961303</vt:lpwstr>
      </vt:variant>
      <vt:variant>
        <vt:i4>1769523</vt:i4>
      </vt:variant>
      <vt:variant>
        <vt:i4>220</vt:i4>
      </vt:variant>
      <vt:variant>
        <vt:i4>0</vt:i4>
      </vt:variant>
      <vt:variant>
        <vt:i4>5</vt:i4>
      </vt:variant>
      <vt:variant>
        <vt:lpwstr/>
      </vt:variant>
      <vt:variant>
        <vt:lpwstr>_Toc244961302</vt:lpwstr>
      </vt:variant>
      <vt:variant>
        <vt:i4>1769523</vt:i4>
      </vt:variant>
      <vt:variant>
        <vt:i4>214</vt:i4>
      </vt:variant>
      <vt:variant>
        <vt:i4>0</vt:i4>
      </vt:variant>
      <vt:variant>
        <vt:i4>5</vt:i4>
      </vt:variant>
      <vt:variant>
        <vt:lpwstr/>
      </vt:variant>
      <vt:variant>
        <vt:lpwstr>_Toc244961301</vt:lpwstr>
      </vt:variant>
      <vt:variant>
        <vt:i4>1769523</vt:i4>
      </vt:variant>
      <vt:variant>
        <vt:i4>208</vt:i4>
      </vt:variant>
      <vt:variant>
        <vt:i4>0</vt:i4>
      </vt:variant>
      <vt:variant>
        <vt:i4>5</vt:i4>
      </vt:variant>
      <vt:variant>
        <vt:lpwstr/>
      </vt:variant>
      <vt:variant>
        <vt:lpwstr>_Toc244961300</vt:lpwstr>
      </vt:variant>
      <vt:variant>
        <vt:i4>1179698</vt:i4>
      </vt:variant>
      <vt:variant>
        <vt:i4>202</vt:i4>
      </vt:variant>
      <vt:variant>
        <vt:i4>0</vt:i4>
      </vt:variant>
      <vt:variant>
        <vt:i4>5</vt:i4>
      </vt:variant>
      <vt:variant>
        <vt:lpwstr/>
      </vt:variant>
      <vt:variant>
        <vt:lpwstr>_Toc244961299</vt:lpwstr>
      </vt:variant>
      <vt:variant>
        <vt:i4>1179698</vt:i4>
      </vt:variant>
      <vt:variant>
        <vt:i4>196</vt:i4>
      </vt:variant>
      <vt:variant>
        <vt:i4>0</vt:i4>
      </vt:variant>
      <vt:variant>
        <vt:i4>5</vt:i4>
      </vt:variant>
      <vt:variant>
        <vt:lpwstr/>
      </vt:variant>
      <vt:variant>
        <vt:lpwstr>_Toc244961298</vt:lpwstr>
      </vt:variant>
      <vt:variant>
        <vt:i4>1179698</vt:i4>
      </vt:variant>
      <vt:variant>
        <vt:i4>190</vt:i4>
      </vt:variant>
      <vt:variant>
        <vt:i4>0</vt:i4>
      </vt:variant>
      <vt:variant>
        <vt:i4>5</vt:i4>
      </vt:variant>
      <vt:variant>
        <vt:lpwstr/>
      </vt:variant>
      <vt:variant>
        <vt:lpwstr>_Toc244961290</vt:lpwstr>
      </vt:variant>
      <vt:variant>
        <vt:i4>1245234</vt:i4>
      </vt:variant>
      <vt:variant>
        <vt:i4>184</vt:i4>
      </vt:variant>
      <vt:variant>
        <vt:i4>0</vt:i4>
      </vt:variant>
      <vt:variant>
        <vt:i4>5</vt:i4>
      </vt:variant>
      <vt:variant>
        <vt:lpwstr/>
      </vt:variant>
      <vt:variant>
        <vt:lpwstr>_Toc244961289</vt:lpwstr>
      </vt:variant>
      <vt:variant>
        <vt:i4>1245234</vt:i4>
      </vt:variant>
      <vt:variant>
        <vt:i4>178</vt:i4>
      </vt:variant>
      <vt:variant>
        <vt:i4>0</vt:i4>
      </vt:variant>
      <vt:variant>
        <vt:i4>5</vt:i4>
      </vt:variant>
      <vt:variant>
        <vt:lpwstr/>
      </vt:variant>
      <vt:variant>
        <vt:lpwstr>_Toc244961288</vt:lpwstr>
      </vt:variant>
      <vt:variant>
        <vt:i4>1245234</vt:i4>
      </vt:variant>
      <vt:variant>
        <vt:i4>172</vt:i4>
      </vt:variant>
      <vt:variant>
        <vt:i4>0</vt:i4>
      </vt:variant>
      <vt:variant>
        <vt:i4>5</vt:i4>
      </vt:variant>
      <vt:variant>
        <vt:lpwstr/>
      </vt:variant>
      <vt:variant>
        <vt:lpwstr>_Toc244961287</vt:lpwstr>
      </vt:variant>
      <vt:variant>
        <vt:i4>1245234</vt:i4>
      </vt:variant>
      <vt:variant>
        <vt:i4>166</vt:i4>
      </vt:variant>
      <vt:variant>
        <vt:i4>0</vt:i4>
      </vt:variant>
      <vt:variant>
        <vt:i4>5</vt:i4>
      </vt:variant>
      <vt:variant>
        <vt:lpwstr/>
      </vt:variant>
      <vt:variant>
        <vt:lpwstr>_Toc244961286</vt:lpwstr>
      </vt:variant>
      <vt:variant>
        <vt:i4>1245234</vt:i4>
      </vt:variant>
      <vt:variant>
        <vt:i4>160</vt:i4>
      </vt:variant>
      <vt:variant>
        <vt:i4>0</vt:i4>
      </vt:variant>
      <vt:variant>
        <vt:i4>5</vt:i4>
      </vt:variant>
      <vt:variant>
        <vt:lpwstr/>
      </vt:variant>
      <vt:variant>
        <vt:lpwstr>_Toc244961285</vt:lpwstr>
      </vt:variant>
      <vt:variant>
        <vt:i4>1245234</vt:i4>
      </vt:variant>
      <vt:variant>
        <vt:i4>154</vt:i4>
      </vt:variant>
      <vt:variant>
        <vt:i4>0</vt:i4>
      </vt:variant>
      <vt:variant>
        <vt:i4>5</vt:i4>
      </vt:variant>
      <vt:variant>
        <vt:lpwstr/>
      </vt:variant>
      <vt:variant>
        <vt:lpwstr>_Toc244961284</vt:lpwstr>
      </vt:variant>
      <vt:variant>
        <vt:i4>1245234</vt:i4>
      </vt:variant>
      <vt:variant>
        <vt:i4>148</vt:i4>
      </vt:variant>
      <vt:variant>
        <vt:i4>0</vt:i4>
      </vt:variant>
      <vt:variant>
        <vt:i4>5</vt:i4>
      </vt:variant>
      <vt:variant>
        <vt:lpwstr/>
      </vt:variant>
      <vt:variant>
        <vt:lpwstr>_Toc244961283</vt:lpwstr>
      </vt:variant>
      <vt:variant>
        <vt:i4>1245234</vt:i4>
      </vt:variant>
      <vt:variant>
        <vt:i4>142</vt:i4>
      </vt:variant>
      <vt:variant>
        <vt:i4>0</vt:i4>
      </vt:variant>
      <vt:variant>
        <vt:i4>5</vt:i4>
      </vt:variant>
      <vt:variant>
        <vt:lpwstr/>
      </vt:variant>
      <vt:variant>
        <vt:lpwstr>_Toc244961282</vt:lpwstr>
      </vt:variant>
      <vt:variant>
        <vt:i4>1245234</vt:i4>
      </vt:variant>
      <vt:variant>
        <vt:i4>136</vt:i4>
      </vt:variant>
      <vt:variant>
        <vt:i4>0</vt:i4>
      </vt:variant>
      <vt:variant>
        <vt:i4>5</vt:i4>
      </vt:variant>
      <vt:variant>
        <vt:lpwstr/>
      </vt:variant>
      <vt:variant>
        <vt:lpwstr>_Toc244961281</vt:lpwstr>
      </vt:variant>
      <vt:variant>
        <vt:i4>1245234</vt:i4>
      </vt:variant>
      <vt:variant>
        <vt:i4>130</vt:i4>
      </vt:variant>
      <vt:variant>
        <vt:i4>0</vt:i4>
      </vt:variant>
      <vt:variant>
        <vt:i4>5</vt:i4>
      </vt:variant>
      <vt:variant>
        <vt:lpwstr/>
      </vt:variant>
      <vt:variant>
        <vt:lpwstr>_Toc244961280</vt:lpwstr>
      </vt:variant>
      <vt:variant>
        <vt:i4>1835058</vt:i4>
      </vt:variant>
      <vt:variant>
        <vt:i4>124</vt:i4>
      </vt:variant>
      <vt:variant>
        <vt:i4>0</vt:i4>
      </vt:variant>
      <vt:variant>
        <vt:i4>5</vt:i4>
      </vt:variant>
      <vt:variant>
        <vt:lpwstr/>
      </vt:variant>
      <vt:variant>
        <vt:lpwstr>_Toc244961279</vt:lpwstr>
      </vt:variant>
      <vt:variant>
        <vt:i4>1835058</vt:i4>
      </vt:variant>
      <vt:variant>
        <vt:i4>118</vt:i4>
      </vt:variant>
      <vt:variant>
        <vt:i4>0</vt:i4>
      </vt:variant>
      <vt:variant>
        <vt:i4>5</vt:i4>
      </vt:variant>
      <vt:variant>
        <vt:lpwstr/>
      </vt:variant>
      <vt:variant>
        <vt:lpwstr>_Toc244961278</vt:lpwstr>
      </vt:variant>
      <vt:variant>
        <vt:i4>1835058</vt:i4>
      </vt:variant>
      <vt:variant>
        <vt:i4>112</vt:i4>
      </vt:variant>
      <vt:variant>
        <vt:i4>0</vt:i4>
      </vt:variant>
      <vt:variant>
        <vt:i4>5</vt:i4>
      </vt:variant>
      <vt:variant>
        <vt:lpwstr/>
      </vt:variant>
      <vt:variant>
        <vt:lpwstr>_Toc244961277</vt:lpwstr>
      </vt:variant>
      <vt:variant>
        <vt:i4>1835058</vt:i4>
      </vt:variant>
      <vt:variant>
        <vt:i4>106</vt:i4>
      </vt:variant>
      <vt:variant>
        <vt:i4>0</vt:i4>
      </vt:variant>
      <vt:variant>
        <vt:i4>5</vt:i4>
      </vt:variant>
      <vt:variant>
        <vt:lpwstr/>
      </vt:variant>
      <vt:variant>
        <vt:lpwstr>_Toc244961276</vt:lpwstr>
      </vt:variant>
      <vt:variant>
        <vt:i4>1835058</vt:i4>
      </vt:variant>
      <vt:variant>
        <vt:i4>100</vt:i4>
      </vt:variant>
      <vt:variant>
        <vt:i4>0</vt:i4>
      </vt:variant>
      <vt:variant>
        <vt:i4>5</vt:i4>
      </vt:variant>
      <vt:variant>
        <vt:lpwstr/>
      </vt:variant>
      <vt:variant>
        <vt:lpwstr>_Toc244961275</vt:lpwstr>
      </vt:variant>
      <vt:variant>
        <vt:i4>1835058</vt:i4>
      </vt:variant>
      <vt:variant>
        <vt:i4>94</vt:i4>
      </vt:variant>
      <vt:variant>
        <vt:i4>0</vt:i4>
      </vt:variant>
      <vt:variant>
        <vt:i4>5</vt:i4>
      </vt:variant>
      <vt:variant>
        <vt:lpwstr/>
      </vt:variant>
      <vt:variant>
        <vt:lpwstr>_Toc244961274</vt:lpwstr>
      </vt:variant>
      <vt:variant>
        <vt:i4>1835058</vt:i4>
      </vt:variant>
      <vt:variant>
        <vt:i4>88</vt:i4>
      </vt:variant>
      <vt:variant>
        <vt:i4>0</vt:i4>
      </vt:variant>
      <vt:variant>
        <vt:i4>5</vt:i4>
      </vt:variant>
      <vt:variant>
        <vt:lpwstr/>
      </vt:variant>
      <vt:variant>
        <vt:lpwstr>_Toc244961273</vt:lpwstr>
      </vt:variant>
      <vt:variant>
        <vt:i4>1835058</vt:i4>
      </vt:variant>
      <vt:variant>
        <vt:i4>82</vt:i4>
      </vt:variant>
      <vt:variant>
        <vt:i4>0</vt:i4>
      </vt:variant>
      <vt:variant>
        <vt:i4>5</vt:i4>
      </vt:variant>
      <vt:variant>
        <vt:lpwstr/>
      </vt:variant>
      <vt:variant>
        <vt:lpwstr>_Toc244961272</vt:lpwstr>
      </vt:variant>
      <vt:variant>
        <vt:i4>1835058</vt:i4>
      </vt:variant>
      <vt:variant>
        <vt:i4>76</vt:i4>
      </vt:variant>
      <vt:variant>
        <vt:i4>0</vt:i4>
      </vt:variant>
      <vt:variant>
        <vt:i4>5</vt:i4>
      </vt:variant>
      <vt:variant>
        <vt:lpwstr/>
      </vt:variant>
      <vt:variant>
        <vt:lpwstr>_Toc244961271</vt:lpwstr>
      </vt:variant>
      <vt:variant>
        <vt:i4>1835058</vt:i4>
      </vt:variant>
      <vt:variant>
        <vt:i4>70</vt:i4>
      </vt:variant>
      <vt:variant>
        <vt:i4>0</vt:i4>
      </vt:variant>
      <vt:variant>
        <vt:i4>5</vt:i4>
      </vt:variant>
      <vt:variant>
        <vt:lpwstr/>
      </vt:variant>
      <vt:variant>
        <vt:lpwstr>_Toc244961270</vt:lpwstr>
      </vt:variant>
      <vt:variant>
        <vt:i4>1900594</vt:i4>
      </vt:variant>
      <vt:variant>
        <vt:i4>64</vt:i4>
      </vt:variant>
      <vt:variant>
        <vt:i4>0</vt:i4>
      </vt:variant>
      <vt:variant>
        <vt:i4>5</vt:i4>
      </vt:variant>
      <vt:variant>
        <vt:lpwstr/>
      </vt:variant>
      <vt:variant>
        <vt:lpwstr>_Toc244961269</vt:lpwstr>
      </vt:variant>
      <vt:variant>
        <vt:i4>1900594</vt:i4>
      </vt:variant>
      <vt:variant>
        <vt:i4>58</vt:i4>
      </vt:variant>
      <vt:variant>
        <vt:i4>0</vt:i4>
      </vt:variant>
      <vt:variant>
        <vt:i4>5</vt:i4>
      </vt:variant>
      <vt:variant>
        <vt:lpwstr/>
      </vt:variant>
      <vt:variant>
        <vt:lpwstr>_Toc244961268</vt:lpwstr>
      </vt:variant>
      <vt:variant>
        <vt:i4>1900594</vt:i4>
      </vt:variant>
      <vt:variant>
        <vt:i4>52</vt:i4>
      </vt:variant>
      <vt:variant>
        <vt:i4>0</vt:i4>
      </vt:variant>
      <vt:variant>
        <vt:i4>5</vt:i4>
      </vt:variant>
      <vt:variant>
        <vt:lpwstr/>
      </vt:variant>
      <vt:variant>
        <vt:lpwstr>_Toc244961267</vt:lpwstr>
      </vt:variant>
      <vt:variant>
        <vt:i4>1900594</vt:i4>
      </vt:variant>
      <vt:variant>
        <vt:i4>46</vt:i4>
      </vt:variant>
      <vt:variant>
        <vt:i4>0</vt:i4>
      </vt:variant>
      <vt:variant>
        <vt:i4>5</vt:i4>
      </vt:variant>
      <vt:variant>
        <vt:lpwstr/>
      </vt:variant>
      <vt:variant>
        <vt:lpwstr>_Toc244961266</vt:lpwstr>
      </vt:variant>
      <vt:variant>
        <vt:i4>1900594</vt:i4>
      </vt:variant>
      <vt:variant>
        <vt:i4>40</vt:i4>
      </vt:variant>
      <vt:variant>
        <vt:i4>0</vt:i4>
      </vt:variant>
      <vt:variant>
        <vt:i4>5</vt:i4>
      </vt:variant>
      <vt:variant>
        <vt:lpwstr/>
      </vt:variant>
      <vt:variant>
        <vt:lpwstr>_Toc244961265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Discovery Report</dc:title>
  <dc:subject>Volume 9 - Migration</dc:subject>
  <dc:creator>Tu B. Nguyen</dc:creator>
  <cp:keywords>Orient Commercial Bank</cp:keywords>
  <cp:lastModifiedBy>Tu B. Nguyen</cp:lastModifiedBy>
  <cp:revision>6</cp:revision>
  <cp:lastPrinted>2018-01-09T12:37:00Z</cp:lastPrinted>
  <dcterms:created xsi:type="dcterms:W3CDTF">2018-01-12T06:39:00Z</dcterms:created>
  <dcterms:modified xsi:type="dcterms:W3CDTF">2018-01-12T06:46:00Z</dcterms:modified>
  <cp:category>WAY4 Implementation</cp:category>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us">
    <vt:lpwstr>Final</vt:lpwstr>
  </property>
  <property fmtid="{D5CDD505-2E9C-101B-9397-08002B2CF9AE}" pid="3" name="Google.Documents.Tracking">
    <vt:lpwstr>true</vt:lpwstr>
  </property>
  <property fmtid="{D5CDD505-2E9C-101B-9397-08002B2CF9AE}" pid="4" name="Google.Documents.DocumentId">
    <vt:lpwstr>1T1uxKw0pFd_nrOul5X0V9cQUc5jKAWH9CKDMfNRNB7s</vt:lpwstr>
  </property>
  <property fmtid="{D5CDD505-2E9C-101B-9397-08002B2CF9AE}" pid="5" name="Google.Documents.RevisionId">
    <vt:lpwstr>00058965580118664041</vt:lpwstr>
  </property>
  <property fmtid="{D5CDD505-2E9C-101B-9397-08002B2CF9AE}" pid="6" name="Google.Documents.PreviousRevisionId">
    <vt:lpwstr>09780731831233033830</vt:lpwstr>
  </property>
  <property fmtid="{D5CDD505-2E9C-101B-9397-08002B2CF9AE}" pid="7" name="Google.Documents.PluginVersion">
    <vt:lpwstr>2.0.1953.5016</vt:lpwstr>
  </property>
  <property fmtid="{D5CDD505-2E9C-101B-9397-08002B2CF9AE}" pid="8" name="Google.Documents.MergeIncapabilityFlags">
    <vt:i4>0</vt:i4>
  </property>
</Properties>
</file>