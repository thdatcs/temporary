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6540" w:rsidRPr="001668DE" w:rsidRDefault="004C2E6F" w:rsidP="00C6399D">
      <w:pPr>
        <w:pStyle w:val="MainTitle"/>
        <w:tabs>
          <w:tab w:val="clear" w:pos="5103"/>
          <w:tab w:val="center" w:pos="4320"/>
        </w:tabs>
        <w:jc w:val="center"/>
        <w:rPr>
          <w:rFonts w:asciiTheme="minorHAnsi" w:hAnsiTheme="minorHAnsi" w:cs="Arial"/>
          <w:caps/>
          <w:sz w:val="64"/>
          <w:szCs w:val="64"/>
        </w:rPr>
      </w:pPr>
      <w:r>
        <w:fldChar w:fldCharType="begin"/>
      </w:r>
      <w:r w:rsidR="00D84890">
        <w:instrText xml:space="preserve"> TITLE   \* MERGEFORMAT </w:instrText>
      </w:r>
      <w:r>
        <w:fldChar w:fldCharType="separate"/>
      </w:r>
      <w:bookmarkStart w:id="0" w:name="_Toc531609217"/>
      <w:bookmarkStart w:id="1" w:name="_Toc365545599"/>
      <w:bookmarkStart w:id="2" w:name="_Toc364927800"/>
      <w:bookmarkStart w:id="3" w:name="_Toc365553689"/>
      <w:bookmarkStart w:id="4" w:name="_Toc372492967"/>
      <w:bookmarkStart w:id="5" w:name="_Toc429651449"/>
      <w:r w:rsidR="00081A30">
        <w:rPr>
          <w:rFonts w:asciiTheme="minorHAnsi" w:hAnsiTheme="minorHAnsi" w:cs="Arial"/>
          <w:caps/>
          <w:sz w:val="64"/>
          <w:szCs w:val="64"/>
        </w:rPr>
        <w:t>3D-SECURE-CONFIGURATION</w:t>
      </w:r>
      <w:bookmarkEnd w:id="0"/>
      <w:bookmarkEnd w:id="1"/>
      <w:bookmarkEnd w:id="2"/>
      <w:bookmarkEnd w:id="3"/>
      <w:bookmarkEnd w:id="4"/>
      <w:bookmarkEnd w:id="5"/>
      <w:r>
        <w:fldChar w:fldCharType="end"/>
      </w:r>
    </w:p>
    <w:p w:rsidR="005455A8" w:rsidRPr="009377D2" w:rsidRDefault="00081A30" w:rsidP="005455A8">
      <w:pPr>
        <w:pStyle w:val="TitlePageSubheading"/>
        <w:ind w:left="0"/>
        <w:jc w:val="center"/>
        <w:rPr>
          <w:rFonts w:asciiTheme="majorHAnsi" w:hAnsiTheme="majorHAnsi"/>
          <w:color w:val="C09200"/>
          <w:sz w:val="40"/>
          <w:szCs w:val="40"/>
          <w:lang w:val="id-ID"/>
        </w:rPr>
      </w:pPr>
      <w:r>
        <w:rPr>
          <w:rFonts w:asciiTheme="majorHAnsi" w:hAnsiTheme="majorHAnsi"/>
          <w:color w:val="C09200"/>
          <w:sz w:val="40"/>
          <w:szCs w:val="40"/>
          <w:lang w:val="id-ID"/>
        </w:rPr>
        <w:t xml:space="preserve"> </w:t>
      </w:r>
      <w:r w:rsidR="00B52A57">
        <w:rPr>
          <w:rFonts w:asciiTheme="majorHAnsi" w:hAnsiTheme="majorHAnsi"/>
          <w:color w:val="C09200"/>
          <w:sz w:val="40"/>
          <w:szCs w:val="40"/>
        </w:rPr>
        <w:t>OCB</w:t>
      </w:r>
    </w:p>
    <w:p w:rsidR="00C6399D" w:rsidRPr="001668DE" w:rsidRDefault="00C6399D" w:rsidP="00C6399D">
      <w:pPr>
        <w:pStyle w:val="TitlePageSubheading"/>
        <w:ind w:left="0"/>
        <w:jc w:val="center"/>
        <w:rPr>
          <w:rFonts w:asciiTheme="minorHAnsi" w:hAnsiTheme="minorHAnsi"/>
          <w:color w:val="C09200"/>
          <w:sz w:val="40"/>
          <w:szCs w:val="40"/>
        </w:rPr>
      </w:pPr>
    </w:p>
    <w:p w:rsidR="00C6399D" w:rsidRPr="001668DE" w:rsidRDefault="00C6399D" w:rsidP="00C6399D">
      <w:pPr>
        <w:pStyle w:val="TitlePageSubheading"/>
        <w:ind w:left="0"/>
        <w:jc w:val="center"/>
        <w:rPr>
          <w:rFonts w:asciiTheme="minorHAnsi" w:hAnsiTheme="minorHAnsi"/>
          <w:color w:val="C09200"/>
          <w:sz w:val="40"/>
          <w:szCs w:val="40"/>
        </w:rPr>
      </w:pPr>
    </w:p>
    <w:p w:rsidR="005025F4" w:rsidRPr="001668DE" w:rsidRDefault="00616735" w:rsidP="00616735">
      <w:pPr>
        <w:tabs>
          <w:tab w:val="left" w:pos="6503"/>
        </w:tabs>
        <w:rPr>
          <w:rFonts w:asciiTheme="minorHAnsi" w:hAnsiTheme="minorHAnsi" w:cs="Arial"/>
        </w:rPr>
      </w:pPr>
      <w:r w:rsidRPr="001668DE">
        <w:rPr>
          <w:rFonts w:asciiTheme="minorHAnsi" w:hAnsiTheme="minorHAnsi" w:cs="Arial"/>
        </w:rPr>
        <w:tab/>
      </w:r>
    </w:p>
    <w:p w:rsidR="005025F4" w:rsidRPr="001668DE" w:rsidRDefault="005025F4" w:rsidP="00175338">
      <w:pPr>
        <w:rPr>
          <w:rFonts w:asciiTheme="minorHAnsi" w:hAnsiTheme="minorHAnsi" w:cs="Arial"/>
        </w:rPr>
      </w:pPr>
    </w:p>
    <w:p w:rsidR="008A3A9A" w:rsidRPr="001668DE" w:rsidRDefault="008A3A9A" w:rsidP="00175338">
      <w:pPr>
        <w:rPr>
          <w:rFonts w:asciiTheme="minorHAnsi" w:hAnsiTheme="minorHAnsi" w:cs="Arial"/>
        </w:rPr>
      </w:pPr>
    </w:p>
    <w:p w:rsidR="008A3A9A" w:rsidRPr="001668DE" w:rsidRDefault="008A3A9A" w:rsidP="00175338">
      <w:pPr>
        <w:rPr>
          <w:rFonts w:asciiTheme="minorHAnsi" w:hAnsiTheme="minorHAnsi" w:cs="Arial"/>
        </w:rPr>
      </w:pPr>
    </w:p>
    <w:p w:rsidR="008A3A9A" w:rsidRPr="001668DE" w:rsidRDefault="00FC3240" w:rsidP="00FC3240">
      <w:pPr>
        <w:tabs>
          <w:tab w:val="left" w:pos="6837"/>
        </w:tabs>
        <w:rPr>
          <w:rFonts w:asciiTheme="minorHAnsi" w:hAnsiTheme="minorHAnsi" w:cs="Arial"/>
        </w:rPr>
      </w:pPr>
      <w:r>
        <w:rPr>
          <w:rFonts w:asciiTheme="minorHAnsi" w:hAnsiTheme="minorHAnsi" w:cs="Arial"/>
        </w:rPr>
        <w:tab/>
      </w:r>
    </w:p>
    <w:p w:rsidR="008A3A9A" w:rsidRPr="001668DE" w:rsidRDefault="008A3A9A" w:rsidP="00175338">
      <w:pPr>
        <w:rPr>
          <w:rFonts w:asciiTheme="minorHAnsi" w:hAnsiTheme="minorHAnsi" w:cs="Arial"/>
        </w:rPr>
      </w:pPr>
    </w:p>
    <w:tbl>
      <w:tblPr>
        <w:tblW w:w="5000" w:type="pct"/>
        <w:tblBorders>
          <w:top w:val="dotted" w:sz="4" w:space="0" w:color="auto"/>
          <w:bottom w:val="dotted" w:sz="4" w:space="0" w:color="auto"/>
          <w:insideV w:val="dotted" w:sz="4" w:space="0" w:color="auto"/>
        </w:tblBorders>
        <w:tblLook w:val="04A0" w:firstRow="1" w:lastRow="0" w:firstColumn="1" w:lastColumn="0" w:noHBand="0" w:noVBand="1"/>
      </w:tblPr>
      <w:tblGrid>
        <w:gridCol w:w="4872"/>
        <w:gridCol w:w="5074"/>
      </w:tblGrid>
      <w:tr w:rsidR="00587045" w:rsidRPr="001668DE" w:rsidTr="000E1033">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rPr>
            </w:pPr>
            <w:r w:rsidRPr="001668DE">
              <w:rPr>
                <w:rFonts w:asciiTheme="minorHAnsi" w:hAnsiTheme="minorHAnsi" w:cs="Arial"/>
                <w:bCs/>
                <w:color w:val="1F497D"/>
                <w:sz w:val="24"/>
              </w:rPr>
              <w:t xml:space="preserve">Prepared for : </w:t>
            </w:r>
          </w:p>
        </w:tc>
        <w:tc>
          <w:tcPr>
            <w:tcW w:w="2551" w:type="pct"/>
            <w:tcMar>
              <w:top w:w="0" w:type="dxa"/>
              <w:bottom w:w="0" w:type="dxa"/>
            </w:tcMar>
            <w:vAlign w:val="center"/>
          </w:tcPr>
          <w:p w:rsidR="00587045" w:rsidRPr="009377D2" w:rsidRDefault="00B52A57" w:rsidP="005829D3">
            <w:pPr>
              <w:rPr>
                <w:rFonts w:asciiTheme="minorHAnsi" w:hAnsiTheme="minorHAnsi" w:cs="Arial"/>
                <w:color w:val="C09200"/>
                <w:sz w:val="24"/>
              </w:rPr>
            </w:pPr>
            <w:r>
              <w:rPr>
                <w:rFonts w:asciiTheme="minorHAnsi" w:hAnsiTheme="minorHAnsi" w:cs="Arial"/>
                <w:color w:val="C09200"/>
                <w:sz w:val="24"/>
              </w:rPr>
              <w:t>OCB</w:t>
            </w:r>
          </w:p>
        </w:tc>
      </w:tr>
      <w:tr w:rsidR="00587045" w:rsidRPr="001668DE" w:rsidTr="000E1033">
        <w:trPr>
          <w:trHeight w:val="379"/>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sz w:val="24"/>
              </w:rPr>
            </w:pPr>
            <w:r w:rsidRPr="001668DE">
              <w:rPr>
                <w:rFonts w:asciiTheme="minorHAnsi" w:hAnsiTheme="minorHAnsi" w:cs="Arial"/>
                <w:bCs/>
                <w:color w:val="1F497D"/>
                <w:sz w:val="24"/>
              </w:rPr>
              <w:t>Version of Document :</w:t>
            </w:r>
          </w:p>
        </w:tc>
        <w:tc>
          <w:tcPr>
            <w:tcW w:w="2551" w:type="pct"/>
            <w:tcMar>
              <w:top w:w="0" w:type="dxa"/>
              <w:bottom w:w="0" w:type="dxa"/>
            </w:tcMar>
            <w:vAlign w:val="center"/>
          </w:tcPr>
          <w:p w:rsidR="00587045" w:rsidRPr="009377D2" w:rsidRDefault="004C2E6F" w:rsidP="0081787B">
            <w:pPr>
              <w:rPr>
                <w:rFonts w:cs="Arial"/>
                <w:color w:val="CC9900"/>
                <w:sz w:val="24"/>
              </w:rPr>
            </w:pPr>
            <w:r>
              <w:fldChar w:fldCharType="begin"/>
            </w:r>
            <w:r w:rsidR="00D84890">
              <w:instrText xml:space="preserve"> COMMENTS  \* MERGEFORMAT </w:instrText>
            </w:r>
            <w:r>
              <w:fldChar w:fldCharType="separate"/>
            </w:r>
            <w:r w:rsidR="0081787B">
              <w:rPr>
                <w:color w:val="CC9900"/>
                <w:sz w:val="24"/>
              </w:rPr>
              <w:t>1</w:t>
            </w:r>
            <w:r w:rsidR="00704F02" w:rsidRPr="009377D2">
              <w:rPr>
                <w:color w:val="CC9900"/>
                <w:sz w:val="24"/>
              </w:rPr>
              <w:t>.</w:t>
            </w:r>
            <w:r w:rsidR="00C50238" w:rsidRPr="009377D2">
              <w:rPr>
                <w:color w:val="CC9900"/>
                <w:sz w:val="24"/>
                <w:lang w:val="id-ID"/>
              </w:rPr>
              <w:t>0</w:t>
            </w:r>
            <w:r>
              <w:fldChar w:fldCharType="end"/>
            </w:r>
          </w:p>
        </w:tc>
      </w:tr>
      <w:tr w:rsidR="00587045" w:rsidRPr="001668DE" w:rsidTr="000E1033">
        <w:trPr>
          <w:trHeight w:val="398"/>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rPr>
            </w:pPr>
            <w:r w:rsidRPr="001668DE">
              <w:rPr>
                <w:rFonts w:asciiTheme="minorHAnsi" w:hAnsiTheme="minorHAnsi" w:cs="Arial"/>
                <w:bCs/>
                <w:color w:val="1F497D"/>
                <w:sz w:val="24"/>
              </w:rPr>
              <w:t>Status :</w:t>
            </w:r>
          </w:p>
        </w:tc>
        <w:tc>
          <w:tcPr>
            <w:tcW w:w="2551" w:type="pct"/>
            <w:tcMar>
              <w:top w:w="0" w:type="dxa"/>
              <w:bottom w:w="0" w:type="dxa"/>
            </w:tcMar>
            <w:vAlign w:val="center"/>
          </w:tcPr>
          <w:p w:rsidR="00587045" w:rsidRPr="009377D2" w:rsidRDefault="00AE2C9C" w:rsidP="00C50238">
            <w:pPr>
              <w:rPr>
                <w:rFonts w:asciiTheme="minorHAnsi" w:hAnsiTheme="minorHAnsi" w:cs="Arial"/>
                <w:color w:val="C09200"/>
                <w:sz w:val="24"/>
              </w:rPr>
            </w:pPr>
            <w:r>
              <w:fldChar w:fldCharType="begin"/>
            </w:r>
            <w:r>
              <w:instrText xml:space="preserve"> DOCPROPERTY  Status  \* MERGEFORMAT </w:instrText>
            </w:r>
            <w:r>
              <w:fldChar w:fldCharType="separate"/>
            </w:r>
            <w:r w:rsidR="00C50238" w:rsidRPr="009377D2">
              <w:rPr>
                <w:rFonts w:asciiTheme="minorHAnsi" w:hAnsiTheme="minorHAnsi" w:cs="Arial"/>
                <w:color w:val="C09200"/>
                <w:sz w:val="24"/>
              </w:rPr>
              <w:t>Draft</w:t>
            </w:r>
            <w:r>
              <w:rPr>
                <w:rFonts w:asciiTheme="minorHAnsi" w:hAnsiTheme="minorHAnsi" w:cs="Arial"/>
                <w:color w:val="C09200"/>
                <w:sz w:val="24"/>
              </w:rPr>
              <w:fldChar w:fldCharType="end"/>
            </w:r>
          </w:p>
        </w:tc>
      </w:tr>
      <w:tr w:rsidR="00587045" w:rsidRPr="001668DE" w:rsidTr="000E1033">
        <w:trPr>
          <w:trHeight w:val="398"/>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bCs/>
                <w:color w:val="1F497D"/>
                <w:sz w:val="24"/>
              </w:rPr>
            </w:pPr>
            <w:r w:rsidRPr="001668DE">
              <w:rPr>
                <w:rFonts w:asciiTheme="minorHAnsi" w:hAnsiTheme="minorHAnsi" w:cs="Arial"/>
                <w:bCs/>
                <w:color w:val="1F497D"/>
                <w:sz w:val="24"/>
              </w:rPr>
              <w:t xml:space="preserve">Release Date : </w:t>
            </w:r>
          </w:p>
        </w:tc>
        <w:tc>
          <w:tcPr>
            <w:tcW w:w="2551" w:type="pct"/>
            <w:tcMar>
              <w:top w:w="0" w:type="dxa"/>
              <w:bottom w:w="0" w:type="dxa"/>
            </w:tcMar>
            <w:vAlign w:val="center"/>
          </w:tcPr>
          <w:p w:rsidR="00587045" w:rsidRPr="009377D2" w:rsidRDefault="00B52A57" w:rsidP="00B52A57">
            <w:pPr>
              <w:rPr>
                <w:rFonts w:asciiTheme="minorHAnsi" w:hAnsiTheme="minorHAnsi" w:cs="Arial"/>
                <w:color w:val="C09200"/>
                <w:sz w:val="24"/>
              </w:rPr>
            </w:pPr>
            <w:r>
              <w:rPr>
                <w:rFonts w:asciiTheme="minorHAnsi" w:hAnsiTheme="minorHAnsi" w:cs="Arial"/>
                <w:color w:val="C09200"/>
                <w:sz w:val="24"/>
              </w:rPr>
              <w:t>18</w:t>
            </w:r>
            <w:r w:rsidR="00170993">
              <w:rPr>
                <w:rFonts w:asciiTheme="minorHAnsi" w:hAnsiTheme="minorHAnsi" w:cs="Arial"/>
                <w:color w:val="C09200"/>
                <w:sz w:val="24"/>
              </w:rPr>
              <w:t xml:space="preserve"> </w:t>
            </w:r>
            <w:r>
              <w:rPr>
                <w:rFonts w:asciiTheme="minorHAnsi" w:hAnsiTheme="minorHAnsi" w:cs="Arial"/>
                <w:color w:val="C09200"/>
                <w:sz w:val="24"/>
              </w:rPr>
              <w:t>OCT</w:t>
            </w:r>
            <w:r w:rsidR="00170993">
              <w:rPr>
                <w:rFonts w:asciiTheme="minorHAnsi" w:hAnsiTheme="minorHAnsi" w:cs="Arial"/>
                <w:color w:val="C09200"/>
                <w:sz w:val="24"/>
              </w:rPr>
              <w:t xml:space="preserve"> </w:t>
            </w:r>
            <w:r>
              <w:rPr>
                <w:rFonts w:asciiTheme="minorHAnsi" w:hAnsiTheme="minorHAnsi" w:cs="Arial"/>
                <w:color w:val="C09200"/>
                <w:sz w:val="24"/>
              </w:rPr>
              <w:t>2018</w:t>
            </w:r>
          </w:p>
        </w:tc>
      </w:tr>
      <w:tr w:rsidR="00587045" w:rsidRPr="001668DE" w:rsidTr="000E1033">
        <w:trPr>
          <w:trHeight w:val="398"/>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bCs/>
                <w:color w:val="1F497D"/>
                <w:sz w:val="24"/>
              </w:rPr>
            </w:pPr>
            <w:r w:rsidRPr="001668DE">
              <w:rPr>
                <w:rFonts w:asciiTheme="minorHAnsi" w:hAnsiTheme="minorHAnsi" w:cs="Arial"/>
                <w:bCs/>
                <w:color w:val="1F497D"/>
                <w:sz w:val="24"/>
              </w:rPr>
              <w:t>Prepared by :</w:t>
            </w:r>
          </w:p>
        </w:tc>
        <w:tc>
          <w:tcPr>
            <w:tcW w:w="2551" w:type="pct"/>
            <w:tcMar>
              <w:top w:w="0" w:type="dxa"/>
              <w:bottom w:w="0" w:type="dxa"/>
            </w:tcMar>
            <w:vAlign w:val="center"/>
          </w:tcPr>
          <w:p w:rsidR="00587045" w:rsidRPr="009377D2" w:rsidRDefault="000277C6" w:rsidP="000649B5">
            <w:pPr>
              <w:rPr>
                <w:rFonts w:asciiTheme="minorHAnsi" w:hAnsiTheme="minorHAnsi" w:cs="Arial"/>
                <w:color w:val="C09200"/>
                <w:sz w:val="24"/>
              </w:rPr>
            </w:pPr>
            <w:r>
              <w:fldChar w:fldCharType="begin"/>
            </w:r>
            <w:r>
              <w:instrText xml:space="preserve"> DOCPROPERTY  Company  \* MERGEFORMAT </w:instrText>
            </w:r>
            <w:r>
              <w:fldChar w:fldCharType="separate"/>
            </w:r>
            <w:proofErr w:type="spellStart"/>
            <w:r w:rsidR="00383991" w:rsidRPr="009377D2">
              <w:rPr>
                <w:rFonts w:asciiTheme="minorHAnsi" w:hAnsiTheme="minorHAnsi" w:cs="Arial"/>
                <w:color w:val="C09200"/>
                <w:sz w:val="24"/>
              </w:rPr>
              <w:t>OpenWay</w:t>
            </w:r>
            <w:proofErr w:type="spellEnd"/>
            <w:r w:rsidR="00383991" w:rsidRPr="009377D2">
              <w:rPr>
                <w:rFonts w:asciiTheme="minorHAnsi" w:hAnsiTheme="minorHAnsi" w:cs="Arial"/>
                <w:color w:val="C09200"/>
                <w:sz w:val="24"/>
              </w:rPr>
              <w:t xml:space="preserve"> </w:t>
            </w:r>
            <w:r w:rsidR="000649B5">
              <w:rPr>
                <w:rFonts w:asciiTheme="minorHAnsi" w:hAnsiTheme="minorHAnsi" w:cs="Arial"/>
                <w:color w:val="C09200"/>
                <w:sz w:val="24"/>
              </w:rPr>
              <w:t>Asia</w:t>
            </w:r>
            <w:r>
              <w:rPr>
                <w:rFonts w:asciiTheme="minorHAnsi" w:hAnsiTheme="minorHAnsi" w:cs="Arial"/>
                <w:color w:val="C09200"/>
                <w:sz w:val="24"/>
              </w:rPr>
              <w:fldChar w:fldCharType="end"/>
            </w:r>
          </w:p>
        </w:tc>
      </w:tr>
      <w:tr w:rsidR="00587045" w:rsidRPr="001668DE" w:rsidTr="000E1033">
        <w:trPr>
          <w:trHeight w:val="334"/>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bCs/>
                <w:color w:val="1F497D"/>
                <w:sz w:val="24"/>
              </w:rPr>
            </w:pPr>
            <w:r w:rsidRPr="001668DE">
              <w:rPr>
                <w:rFonts w:asciiTheme="minorHAnsi" w:hAnsiTheme="minorHAnsi" w:cs="Arial"/>
                <w:bCs/>
                <w:color w:val="1F497D"/>
                <w:sz w:val="24"/>
              </w:rPr>
              <w:t>Author :</w:t>
            </w:r>
          </w:p>
        </w:tc>
        <w:tc>
          <w:tcPr>
            <w:tcW w:w="2551" w:type="pct"/>
            <w:tcMar>
              <w:top w:w="0" w:type="dxa"/>
              <w:bottom w:w="0" w:type="dxa"/>
            </w:tcMar>
            <w:vAlign w:val="center"/>
          </w:tcPr>
          <w:p w:rsidR="00587045" w:rsidRPr="009377D2" w:rsidRDefault="00587045" w:rsidP="00DD5F6B">
            <w:pPr>
              <w:rPr>
                <w:rFonts w:asciiTheme="minorHAnsi" w:hAnsiTheme="minorHAnsi" w:cs="Arial"/>
                <w:color w:val="C09200"/>
                <w:sz w:val="24"/>
                <w:highlight w:val="yellow"/>
              </w:rPr>
            </w:pPr>
          </w:p>
        </w:tc>
      </w:tr>
      <w:tr w:rsidR="00587045" w:rsidRPr="001668DE" w:rsidTr="000E1033">
        <w:trPr>
          <w:trHeight w:val="398"/>
        </w:trPr>
        <w:tc>
          <w:tcPr>
            <w:tcW w:w="2449" w:type="pct"/>
            <w:tcMar>
              <w:top w:w="0" w:type="dxa"/>
              <w:left w:w="85" w:type="dxa"/>
              <w:bottom w:w="0" w:type="dxa"/>
              <w:right w:w="85" w:type="dxa"/>
            </w:tcMar>
            <w:vAlign w:val="center"/>
          </w:tcPr>
          <w:p w:rsidR="00587045" w:rsidRPr="001668DE" w:rsidRDefault="00587045" w:rsidP="0086419D">
            <w:pPr>
              <w:jc w:val="right"/>
              <w:rPr>
                <w:rFonts w:asciiTheme="minorHAnsi" w:hAnsiTheme="minorHAnsi" w:cs="Arial"/>
                <w:bCs/>
                <w:color w:val="1F497D"/>
                <w:sz w:val="24"/>
              </w:rPr>
            </w:pPr>
            <w:r w:rsidRPr="001668DE">
              <w:rPr>
                <w:rFonts w:asciiTheme="minorHAnsi" w:hAnsiTheme="minorHAnsi" w:cs="Arial"/>
                <w:bCs/>
                <w:color w:val="1F497D"/>
                <w:sz w:val="24"/>
              </w:rPr>
              <w:t>Owner :</w:t>
            </w:r>
          </w:p>
        </w:tc>
        <w:tc>
          <w:tcPr>
            <w:tcW w:w="2551" w:type="pct"/>
            <w:tcMar>
              <w:top w:w="0" w:type="dxa"/>
              <w:bottom w:w="0" w:type="dxa"/>
            </w:tcMar>
            <w:vAlign w:val="center"/>
          </w:tcPr>
          <w:p w:rsidR="00587045" w:rsidRPr="009377D2" w:rsidRDefault="000277C6" w:rsidP="000649B5">
            <w:pPr>
              <w:rPr>
                <w:rFonts w:asciiTheme="minorHAnsi" w:hAnsiTheme="minorHAnsi" w:cs="Arial"/>
                <w:color w:val="C09200"/>
                <w:sz w:val="24"/>
                <w:highlight w:val="yellow"/>
              </w:rPr>
            </w:pPr>
            <w:r>
              <w:fldChar w:fldCharType="begin"/>
            </w:r>
            <w:r>
              <w:instrText xml:space="preserve"> DOCPROPERTY  Company  \* MERGEFORMAT </w:instrText>
            </w:r>
            <w:r>
              <w:fldChar w:fldCharType="separate"/>
            </w:r>
            <w:proofErr w:type="spellStart"/>
            <w:r w:rsidR="00383991" w:rsidRPr="009377D2">
              <w:rPr>
                <w:rFonts w:asciiTheme="minorHAnsi" w:hAnsiTheme="minorHAnsi" w:cs="Arial"/>
                <w:color w:val="C09200"/>
                <w:sz w:val="24"/>
              </w:rPr>
              <w:t>OpenWay</w:t>
            </w:r>
            <w:proofErr w:type="spellEnd"/>
            <w:r w:rsidR="00383991" w:rsidRPr="009377D2">
              <w:rPr>
                <w:rFonts w:asciiTheme="minorHAnsi" w:hAnsiTheme="minorHAnsi" w:cs="Arial"/>
                <w:color w:val="C09200"/>
                <w:sz w:val="24"/>
              </w:rPr>
              <w:t xml:space="preserve"> </w:t>
            </w:r>
            <w:r w:rsidR="000649B5">
              <w:rPr>
                <w:rFonts w:asciiTheme="minorHAnsi" w:hAnsiTheme="minorHAnsi" w:cs="Arial"/>
                <w:color w:val="C09200"/>
                <w:sz w:val="24"/>
              </w:rPr>
              <w:t>Asia</w:t>
            </w:r>
            <w:r>
              <w:rPr>
                <w:rFonts w:asciiTheme="minorHAnsi" w:hAnsiTheme="minorHAnsi" w:cs="Arial"/>
                <w:color w:val="C09200"/>
                <w:sz w:val="24"/>
              </w:rPr>
              <w:fldChar w:fldCharType="end"/>
            </w:r>
          </w:p>
        </w:tc>
      </w:tr>
    </w:tbl>
    <w:p w:rsidR="005025F4" w:rsidRPr="001668DE" w:rsidRDefault="005025F4" w:rsidP="00175338">
      <w:pPr>
        <w:rPr>
          <w:rFonts w:asciiTheme="minorHAnsi" w:hAnsiTheme="minorHAnsi" w:cs="Arial"/>
        </w:rPr>
      </w:pPr>
    </w:p>
    <w:p w:rsidR="004A4BD9" w:rsidRPr="001668DE" w:rsidRDefault="004A4BD9" w:rsidP="003C1C1E">
      <w:pPr>
        <w:pStyle w:val="CoverAdmin"/>
        <w:rPr>
          <w:rStyle w:val="DocumentControlTitles"/>
          <w:rFonts w:asciiTheme="minorHAnsi" w:hAnsiTheme="minorHAnsi" w:cs="Arial"/>
          <w:b/>
          <w:sz w:val="24"/>
          <w:szCs w:val="24"/>
        </w:rPr>
      </w:pPr>
      <w:bookmarkStart w:id="6" w:name="_Toc364927709"/>
      <w:bookmarkStart w:id="7" w:name="_Toc364927801"/>
      <w:bookmarkStart w:id="8" w:name="_Toc365553690"/>
      <w:bookmarkStart w:id="9" w:name="_Toc372492968"/>
      <w:bookmarkStart w:id="10" w:name="_Toc429651450"/>
      <w:bookmarkStart w:id="11" w:name="_Toc531609218"/>
      <w:bookmarkStart w:id="12" w:name="_Toc95708547"/>
      <w:bookmarkStart w:id="13" w:name="_Toc101754234"/>
      <w:bookmarkStart w:id="14" w:name="_Toc143580001"/>
      <w:r w:rsidRPr="001668DE">
        <w:rPr>
          <w:rStyle w:val="DocumentControlTitles"/>
          <w:rFonts w:asciiTheme="minorHAnsi" w:hAnsiTheme="minorHAnsi" w:cs="Arial"/>
          <w:b/>
          <w:sz w:val="24"/>
          <w:szCs w:val="24"/>
        </w:rPr>
        <w:t>Document Version Control</w:t>
      </w:r>
      <w:bookmarkEnd w:id="6"/>
      <w:bookmarkEnd w:id="7"/>
      <w:bookmarkEnd w:id="8"/>
      <w:bookmarkEnd w:id="9"/>
      <w:bookmarkEnd w:id="10"/>
      <w:bookmarkEnd w:id="11"/>
    </w:p>
    <w:tbl>
      <w:tblPr>
        <w:tblW w:w="5000" w:type="pct"/>
        <w:tblBorders>
          <w:top w:val="single" w:sz="4" w:space="0" w:color="0A3376"/>
          <w:left w:val="single" w:sz="4" w:space="0" w:color="0A3376"/>
          <w:bottom w:val="single" w:sz="4" w:space="0" w:color="0A3376"/>
          <w:right w:val="single" w:sz="4" w:space="0" w:color="0A3376"/>
          <w:insideH w:val="single" w:sz="4" w:space="0" w:color="0A3376"/>
          <w:insideV w:val="single" w:sz="4" w:space="0" w:color="0A3376"/>
        </w:tblBorders>
        <w:tblCellMar>
          <w:top w:w="28" w:type="dxa"/>
          <w:bottom w:w="28" w:type="dxa"/>
        </w:tblCellMar>
        <w:tblLook w:val="01E0" w:firstRow="1" w:lastRow="1" w:firstColumn="1" w:lastColumn="1" w:noHBand="0" w:noVBand="0"/>
      </w:tblPr>
      <w:tblGrid>
        <w:gridCol w:w="1421"/>
        <w:gridCol w:w="4825"/>
        <w:gridCol w:w="1846"/>
        <w:gridCol w:w="1844"/>
      </w:tblGrid>
      <w:tr w:rsidR="00503B38" w:rsidRPr="001668DE" w:rsidTr="004343AE">
        <w:trPr>
          <w:trHeight w:val="263"/>
        </w:trPr>
        <w:tc>
          <w:tcPr>
            <w:tcW w:w="715" w:type="pct"/>
            <w:shd w:val="clear" w:color="auto" w:fill="FFC000"/>
          </w:tcPr>
          <w:p w:rsidR="00A312FD" w:rsidRPr="001668DE" w:rsidRDefault="00A312FD" w:rsidP="00B608A3">
            <w:pPr>
              <w:spacing w:after="0"/>
              <w:rPr>
                <w:rStyle w:val="AdminTitle"/>
                <w:rFonts w:asciiTheme="minorHAnsi" w:hAnsiTheme="minorHAnsi" w:cs="Arial"/>
                <w:b w:val="0"/>
                <w:color w:val="auto"/>
                <w:sz w:val="20"/>
                <w:szCs w:val="20"/>
              </w:rPr>
            </w:pPr>
            <w:r w:rsidRPr="001668DE">
              <w:rPr>
                <w:rStyle w:val="AdminTitle"/>
                <w:rFonts w:asciiTheme="minorHAnsi" w:hAnsiTheme="minorHAnsi" w:cs="Arial"/>
                <w:color w:val="auto"/>
                <w:sz w:val="20"/>
                <w:szCs w:val="20"/>
              </w:rPr>
              <w:t xml:space="preserve">Date </w:t>
            </w:r>
          </w:p>
        </w:tc>
        <w:tc>
          <w:tcPr>
            <w:tcW w:w="2428" w:type="pct"/>
            <w:shd w:val="clear" w:color="auto" w:fill="FFC000"/>
          </w:tcPr>
          <w:p w:rsidR="00A312FD" w:rsidRPr="001668DE" w:rsidRDefault="00543A70" w:rsidP="00B608A3">
            <w:pPr>
              <w:spacing w:after="0"/>
              <w:rPr>
                <w:rStyle w:val="AdminTitle"/>
                <w:rFonts w:asciiTheme="minorHAnsi" w:hAnsiTheme="minorHAnsi" w:cs="Arial"/>
                <w:b w:val="0"/>
                <w:color w:val="auto"/>
                <w:sz w:val="20"/>
                <w:szCs w:val="20"/>
              </w:rPr>
            </w:pPr>
            <w:r w:rsidRPr="001668DE">
              <w:rPr>
                <w:rStyle w:val="AdminTitle"/>
                <w:rFonts w:asciiTheme="minorHAnsi" w:hAnsiTheme="minorHAnsi" w:cs="Arial"/>
                <w:color w:val="auto"/>
                <w:sz w:val="20"/>
                <w:szCs w:val="20"/>
              </w:rPr>
              <w:t xml:space="preserve">Description of </w:t>
            </w:r>
            <w:r w:rsidR="00A312FD" w:rsidRPr="001668DE">
              <w:rPr>
                <w:rStyle w:val="AdminTitle"/>
                <w:rFonts w:asciiTheme="minorHAnsi" w:hAnsiTheme="minorHAnsi" w:cs="Arial"/>
                <w:color w:val="auto"/>
                <w:sz w:val="20"/>
                <w:szCs w:val="20"/>
              </w:rPr>
              <w:t xml:space="preserve"> Change</w:t>
            </w:r>
          </w:p>
        </w:tc>
        <w:tc>
          <w:tcPr>
            <w:tcW w:w="929" w:type="pct"/>
            <w:shd w:val="clear" w:color="auto" w:fill="FFC000"/>
          </w:tcPr>
          <w:p w:rsidR="00A312FD" w:rsidRPr="001668DE" w:rsidRDefault="00A312FD" w:rsidP="00B608A3">
            <w:pPr>
              <w:spacing w:after="0"/>
              <w:rPr>
                <w:rStyle w:val="AdminTitle"/>
                <w:rFonts w:asciiTheme="minorHAnsi" w:hAnsiTheme="minorHAnsi" w:cs="Arial"/>
                <w:b w:val="0"/>
                <w:color w:val="auto"/>
                <w:sz w:val="20"/>
                <w:szCs w:val="20"/>
              </w:rPr>
            </w:pPr>
            <w:r w:rsidRPr="001668DE">
              <w:rPr>
                <w:rStyle w:val="AdminTitle"/>
                <w:rFonts w:asciiTheme="minorHAnsi" w:hAnsiTheme="minorHAnsi" w:cs="Arial"/>
                <w:color w:val="auto"/>
                <w:sz w:val="20"/>
                <w:szCs w:val="20"/>
              </w:rPr>
              <w:t xml:space="preserve">Change </w:t>
            </w:r>
            <w:r w:rsidR="00543A70" w:rsidRPr="001668DE">
              <w:rPr>
                <w:rStyle w:val="AdminTitle"/>
                <w:rFonts w:asciiTheme="minorHAnsi" w:hAnsiTheme="minorHAnsi" w:cs="Arial"/>
                <w:color w:val="auto"/>
                <w:sz w:val="20"/>
                <w:szCs w:val="20"/>
              </w:rPr>
              <w:t>done by</w:t>
            </w:r>
          </w:p>
        </w:tc>
        <w:tc>
          <w:tcPr>
            <w:tcW w:w="928" w:type="pct"/>
            <w:shd w:val="clear" w:color="auto" w:fill="FFC000"/>
          </w:tcPr>
          <w:p w:rsidR="00A312FD" w:rsidRPr="001668DE" w:rsidRDefault="00A312FD" w:rsidP="00B608A3">
            <w:pPr>
              <w:spacing w:after="0"/>
              <w:rPr>
                <w:rStyle w:val="AdminTitle"/>
                <w:rFonts w:asciiTheme="minorHAnsi" w:hAnsiTheme="minorHAnsi" w:cs="Arial"/>
                <w:b w:val="0"/>
                <w:color w:val="auto"/>
                <w:sz w:val="20"/>
                <w:szCs w:val="20"/>
              </w:rPr>
            </w:pPr>
            <w:r w:rsidRPr="001668DE">
              <w:rPr>
                <w:rStyle w:val="AdminTitle"/>
                <w:rFonts w:asciiTheme="minorHAnsi" w:hAnsiTheme="minorHAnsi" w:cs="Arial"/>
                <w:color w:val="auto"/>
                <w:sz w:val="20"/>
                <w:szCs w:val="20"/>
              </w:rPr>
              <w:t>Approved By</w:t>
            </w:r>
          </w:p>
        </w:tc>
      </w:tr>
      <w:tr w:rsidR="008D4AA5" w:rsidRPr="001668DE" w:rsidTr="004343AE">
        <w:trPr>
          <w:trHeight w:val="50"/>
        </w:trPr>
        <w:tc>
          <w:tcPr>
            <w:tcW w:w="715" w:type="pct"/>
          </w:tcPr>
          <w:p w:rsidR="008D4AA5" w:rsidRPr="001668DE" w:rsidRDefault="008D4AA5" w:rsidP="00EF58D3">
            <w:pPr>
              <w:pStyle w:val="CellBody"/>
              <w:rPr>
                <w:rFonts w:asciiTheme="minorHAnsi" w:hAnsiTheme="minorHAnsi"/>
                <w:lang w:val="id-ID"/>
              </w:rPr>
            </w:pPr>
          </w:p>
        </w:tc>
        <w:tc>
          <w:tcPr>
            <w:tcW w:w="2428" w:type="pct"/>
          </w:tcPr>
          <w:p w:rsidR="008D4AA5" w:rsidRPr="00EB7B1F" w:rsidRDefault="008D4AA5" w:rsidP="00394E23">
            <w:pPr>
              <w:pStyle w:val="CellBody"/>
              <w:rPr>
                <w:rFonts w:asciiTheme="minorHAnsi" w:hAnsiTheme="minorHAnsi"/>
                <w:lang w:val="id-ID"/>
              </w:rPr>
            </w:pPr>
          </w:p>
        </w:tc>
        <w:tc>
          <w:tcPr>
            <w:tcW w:w="929" w:type="pct"/>
          </w:tcPr>
          <w:p w:rsidR="008D4AA5" w:rsidRPr="00680AFC" w:rsidRDefault="008D4AA5" w:rsidP="00EF58D3">
            <w:pPr>
              <w:pStyle w:val="CellBody"/>
              <w:rPr>
                <w:rFonts w:asciiTheme="minorHAnsi" w:hAnsiTheme="minorHAnsi"/>
              </w:rPr>
            </w:pPr>
          </w:p>
        </w:tc>
        <w:tc>
          <w:tcPr>
            <w:tcW w:w="928" w:type="pct"/>
          </w:tcPr>
          <w:p w:rsidR="008D4AA5" w:rsidRPr="001668DE" w:rsidRDefault="008D4AA5" w:rsidP="00EF58D3">
            <w:pPr>
              <w:pStyle w:val="CellBody"/>
              <w:rPr>
                <w:rFonts w:asciiTheme="minorHAnsi" w:hAnsiTheme="minorHAnsi"/>
                <w:lang w:val="id-ID"/>
              </w:rPr>
            </w:pPr>
          </w:p>
        </w:tc>
      </w:tr>
      <w:tr w:rsidR="008D4AA5" w:rsidRPr="001668DE" w:rsidTr="004343AE">
        <w:trPr>
          <w:trHeight w:val="50"/>
        </w:trPr>
        <w:tc>
          <w:tcPr>
            <w:tcW w:w="715" w:type="pct"/>
          </w:tcPr>
          <w:p w:rsidR="008D4AA5" w:rsidRPr="001668DE" w:rsidRDefault="008D4AA5" w:rsidP="00572DEA">
            <w:pPr>
              <w:pStyle w:val="CellBody"/>
              <w:rPr>
                <w:rFonts w:asciiTheme="minorHAnsi" w:hAnsiTheme="minorHAnsi"/>
              </w:rPr>
            </w:pPr>
          </w:p>
        </w:tc>
        <w:tc>
          <w:tcPr>
            <w:tcW w:w="2428" w:type="pct"/>
          </w:tcPr>
          <w:p w:rsidR="008D4AA5" w:rsidRPr="001668DE" w:rsidRDefault="008D4AA5" w:rsidP="00572DEA">
            <w:pPr>
              <w:pStyle w:val="CellBody"/>
              <w:rPr>
                <w:rFonts w:asciiTheme="minorHAnsi" w:hAnsiTheme="minorHAnsi"/>
              </w:rPr>
            </w:pPr>
          </w:p>
        </w:tc>
        <w:tc>
          <w:tcPr>
            <w:tcW w:w="929" w:type="pct"/>
          </w:tcPr>
          <w:p w:rsidR="008D4AA5" w:rsidRPr="001668DE" w:rsidRDefault="008D4AA5" w:rsidP="00572DEA">
            <w:pPr>
              <w:pStyle w:val="CellBody"/>
              <w:rPr>
                <w:rFonts w:asciiTheme="minorHAnsi" w:hAnsiTheme="minorHAnsi"/>
              </w:rPr>
            </w:pPr>
          </w:p>
        </w:tc>
        <w:tc>
          <w:tcPr>
            <w:tcW w:w="928" w:type="pct"/>
          </w:tcPr>
          <w:p w:rsidR="008D4AA5" w:rsidRPr="001668DE" w:rsidRDefault="008D4AA5" w:rsidP="00572DEA">
            <w:pPr>
              <w:pStyle w:val="CellBody"/>
              <w:rPr>
                <w:rFonts w:asciiTheme="minorHAnsi" w:hAnsiTheme="minorHAnsi"/>
              </w:rPr>
            </w:pPr>
          </w:p>
        </w:tc>
      </w:tr>
      <w:tr w:rsidR="008D4AA5" w:rsidRPr="001668DE" w:rsidTr="004343AE">
        <w:trPr>
          <w:trHeight w:val="50"/>
        </w:trPr>
        <w:tc>
          <w:tcPr>
            <w:tcW w:w="715" w:type="pct"/>
          </w:tcPr>
          <w:p w:rsidR="008D4AA5" w:rsidRPr="001668DE" w:rsidRDefault="008D4AA5" w:rsidP="00834680">
            <w:pPr>
              <w:pStyle w:val="CellBody"/>
              <w:rPr>
                <w:rFonts w:asciiTheme="minorHAnsi" w:hAnsiTheme="minorHAnsi"/>
              </w:rPr>
            </w:pPr>
          </w:p>
        </w:tc>
        <w:tc>
          <w:tcPr>
            <w:tcW w:w="2428" w:type="pct"/>
          </w:tcPr>
          <w:p w:rsidR="006812CC" w:rsidRPr="001668DE" w:rsidRDefault="006812CC" w:rsidP="00792BC0">
            <w:pPr>
              <w:pStyle w:val="CellBody"/>
              <w:ind w:left="360"/>
              <w:rPr>
                <w:rFonts w:asciiTheme="minorHAnsi" w:hAnsiTheme="minorHAnsi"/>
              </w:rPr>
            </w:pPr>
          </w:p>
        </w:tc>
        <w:tc>
          <w:tcPr>
            <w:tcW w:w="929" w:type="pct"/>
          </w:tcPr>
          <w:p w:rsidR="008D4AA5" w:rsidRPr="001668DE" w:rsidRDefault="008D4AA5" w:rsidP="00572DEA">
            <w:pPr>
              <w:pStyle w:val="CellBody"/>
              <w:rPr>
                <w:rFonts w:asciiTheme="minorHAnsi" w:hAnsiTheme="minorHAnsi"/>
              </w:rPr>
            </w:pPr>
          </w:p>
        </w:tc>
        <w:tc>
          <w:tcPr>
            <w:tcW w:w="928" w:type="pct"/>
          </w:tcPr>
          <w:p w:rsidR="008D4AA5" w:rsidRPr="001668DE" w:rsidRDefault="008D4AA5" w:rsidP="00572DEA">
            <w:pPr>
              <w:pStyle w:val="CellBody"/>
              <w:rPr>
                <w:rFonts w:asciiTheme="minorHAnsi" w:hAnsiTheme="minorHAnsi"/>
              </w:rPr>
            </w:pPr>
          </w:p>
        </w:tc>
      </w:tr>
      <w:tr w:rsidR="005829D3" w:rsidRPr="001668DE" w:rsidTr="004343AE">
        <w:trPr>
          <w:trHeight w:val="50"/>
        </w:trPr>
        <w:tc>
          <w:tcPr>
            <w:tcW w:w="715" w:type="pct"/>
          </w:tcPr>
          <w:p w:rsidR="005829D3" w:rsidRDefault="005829D3" w:rsidP="00834680">
            <w:pPr>
              <w:pStyle w:val="CellBody"/>
              <w:rPr>
                <w:rFonts w:asciiTheme="minorHAnsi" w:hAnsiTheme="minorHAnsi"/>
              </w:rPr>
            </w:pPr>
          </w:p>
        </w:tc>
        <w:tc>
          <w:tcPr>
            <w:tcW w:w="2428" w:type="pct"/>
          </w:tcPr>
          <w:p w:rsidR="005829D3" w:rsidRDefault="005829D3" w:rsidP="005829D3">
            <w:pPr>
              <w:pStyle w:val="CellBody"/>
              <w:rPr>
                <w:rFonts w:asciiTheme="minorHAnsi" w:hAnsiTheme="minorHAnsi"/>
              </w:rPr>
            </w:pPr>
          </w:p>
        </w:tc>
        <w:tc>
          <w:tcPr>
            <w:tcW w:w="929" w:type="pct"/>
          </w:tcPr>
          <w:p w:rsidR="005829D3" w:rsidRPr="001668DE" w:rsidRDefault="005829D3" w:rsidP="00572DEA">
            <w:pPr>
              <w:pStyle w:val="CellBody"/>
              <w:rPr>
                <w:rFonts w:asciiTheme="minorHAnsi" w:hAnsiTheme="minorHAnsi"/>
              </w:rPr>
            </w:pPr>
          </w:p>
        </w:tc>
        <w:tc>
          <w:tcPr>
            <w:tcW w:w="928" w:type="pct"/>
          </w:tcPr>
          <w:p w:rsidR="005829D3" w:rsidRDefault="005829D3" w:rsidP="00572DEA">
            <w:pPr>
              <w:pStyle w:val="CellBody"/>
              <w:rPr>
                <w:rFonts w:asciiTheme="minorHAnsi" w:hAnsiTheme="minorHAnsi"/>
              </w:rPr>
            </w:pPr>
          </w:p>
        </w:tc>
      </w:tr>
    </w:tbl>
    <w:p w:rsidR="00321298" w:rsidRPr="001668DE" w:rsidRDefault="00321298" w:rsidP="00321298">
      <w:pPr>
        <w:rPr>
          <w:rFonts w:asciiTheme="minorHAnsi" w:hAnsiTheme="minorHAnsi" w:cs="Arial"/>
        </w:rPr>
      </w:pPr>
    </w:p>
    <w:p w:rsidR="00321298" w:rsidRPr="001668DE" w:rsidRDefault="00321298" w:rsidP="00321298">
      <w:pPr>
        <w:rPr>
          <w:rStyle w:val="DocumentControlTitles"/>
          <w:rFonts w:asciiTheme="minorHAnsi" w:hAnsiTheme="minorHAnsi" w:cs="Arial"/>
        </w:rPr>
      </w:pPr>
      <w:r w:rsidRPr="001668DE">
        <w:rPr>
          <w:rStyle w:val="DocumentControlTitles"/>
          <w:rFonts w:asciiTheme="minorHAnsi" w:hAnsiTheme="minorHAnsi" w:cs="Arial"/>
        </w:rPr>
        <w:t>Copyright</w:t>
      </w:r>
    </w:p>
    <w:p w:rsidR="00321298" w:rsidRPr="001668DE" w:rsidRDefault="00321298" w:rsidP="0045433B">
      <w:pPr>
        <w:pStyle w:val="Legal"/>
        <w:tabs>
          <w:tab w:val="left" w:pos="5985"/>
          <w:tab w:val="left" w:pos="7380"/>
        </w:tabs>
        <w:rPr>
          <w:rFonts w:asciiTheme="minorHAnsi" w:hAnsiTheme="minorHAnsi"/>
        </w:rPr>
      </w:pPr>
      <w:r w:rsidRPr="001668DE">
        <w:rPr>
          <w:rFonts w:asciiTheme="minorHAnsi" w:hAnsiTheme="minorHAnsi"/>
        </w:rPr>
        <w:t xml:space="preserve">© </w:t>
      </w:r>
      <w:proofErr w:type="spellStart"/>
      <w:r w:rsidR="00EB7B1F">
        <w:rPr>
          <w:rFonts w:asciiTheme="minorHAnsi" w:hAnsiTheme="minorHAnsi"/>
        </w:rPr>
        <w:t>OpenWay</w:t>
      </w:r>
      <w:proofErr w:type="spellEnd"/>
      <w:r w:rsidR="00EB7B1F">
        <w:rPr>
          <w:rFonts w:asciiTheme="minorHAnsi" w:hAnsiTheme="minorHAnsi"/>
        </w:rPr>
        <w:t xml:space="preserve"> </w:t>
      </w:r>
      <w:proofErr w:type="spellStart"/>
      <w:r w:rsidR="00EB7B1F">
        <w:rPr>
          <w:rFonts w:asciiTheme="minorHAnsi" w:hAnsiTheme="minorHAnsi"/>
        </w:rPr>
        <w:t>International</w:t>
      </w:r>
      <w:r w:rsidRPr="001668DE">
        <w:rPr>
          <w:rFonts w:asciiTheme="minorHAnsi" w:hAnsiTheme="minorHAnsi"/>
        </w:rPr>
        <w:t>Limited</w:t>
      </w:r>
      <w:proofErr w:type="spellEnd"/>
      <w:r w:rsidRPr="001668DE">
        <w:rPr>
          <w:rFonts w:asciiTheme="minorHAnsi" w:hAnsiTheme="minorHAnsi"/>
        </w:rPr>
        <w:t xml:space="preserve"> </w:t>
      </w:r>
      <w:r w:rsidR="004C2E6F" w:rsidRPr="001668DE">
        <w:rPr>
          <w:rFonts w:asciiTheme="minorHAnsi" w:hAnsiTheme="minorHAnsi"/>
        </w:rPr>
        <w:fldChar w:fldCharType="begin"/>
      </w:r>
      <w:r w:rsidR="0070369E" w:rsidRPr="001668DE">
        <w:rPr>
          <w:rFonts w:asciiTheme="minorHAnsi" w:hAnsiTheme="minorHAnsi"/>
        </w:rPr>
        <w:instrText xml:space="preserve"> DATE  \@ "YYYY"  \* MERGEFORMAT </w:instrText>
      </w:r>
      <w:r w:rsidR="004C2E6F" w:rsidRPr="001668DE">
        <w:rPr>
          <w:rFonts w:asciiTheme="minorHAnsi" w:hAnsiTheme="minorHAnsi"/>
        </w:rPr>
        <w:fldChar w:fldCharType="separate"/>
      </w:r>
      <w:r w:rsidR="00AB4A93">
        <w:rPr>
          <w:rFonts w:asciiTheme="minorHAnsi" w:hAnsiTheme="minorHAnsi"/>
          <w:noProof/>
        </w:rPr>
        <w:t>2019</w:t>
      </w:r>
      <w:r w:rsidR="004C2E6F" w:rsidRPr="001668DE">
        <w:rPr>
          <w:rFonts w:asciiTheme="minorHAnsi" w:hAnsiTheme="minorHAnsi"/>
          <w:noProof/>
        </w:rPr>
        <w:fldChar w:fldCharType="end"/>
      </w:r>
      <w:r w:rsidRPr="001668DE">
        <w:rPr>
          <w:rFonts w:asciiTheme="minorHAnsi" w:hAnsiTheme="minorHAnsi"/>
        </w:rPr>
        <w:t>. All rights reserved.</w:t>
      </w:r>
      <w:r w:rsidR="0012449A" w:rsidRPr="001668DE">
        <w:rPr>
          <w:rFonts w:asciiTheme="minorHAnsi" w:hAnsiTheme="minorHAnsi"/>
        </w:rPr>
        <w:tab/>
      </w:r>
      <w:r w:rsidR="0045433B" w:rsidRPr="001668DE">
        <w:rPr>
          <w:rFonts w:asciiTheme="minorHAnsi" w:hAnsiTheme="minorHAnsi"/>
        </w:rPr>
        <w:tab/>
      </w:r>
    </w:p>
    <w:p w:rsidR="00321298" w:rsidRPr="001668DE" w:rsidRDefault="00645C47" w:rsidP="00BB0C0E">
      <w:pPr>
        <w:pStyle w:val="Legal"/>
        <w:spacing w:after="0"/>
        <w:jc w:val="both"/>
        <w:rPr>
          <w:rFonts w:asciiTheme="minorHAnsi" w:hAnsiTheme="minorHAnsi"/>
        </w:rPr>
      </w:pPr>
      <w:r w:rsidRPr="001668DE">
        <w:rPr>
          <w:rFonts w:asciiTheme="minorHAnsi" w:hAnsiTheme="minorHAnsi"/>
        </w:rPr>
        <w:t xml:space="preserve">The </w:t>
      </w:r>
      <w:r w:rsidR="00321298" w:rsidRPr="001668DE">
        <w:rPr>
          <w:rFonts w:asciiTheme="minorHAnsi" w:hAnsiTheme="minorHAnsi"/>
        </w:rPr>
        <w:t xml:space="preserve">Copyright </w:t>
      </w:r>
      <w:r w:rsidRPr="001668DE">
        <w:rPr>
          <w:rFonts w:asciiTheme="minorHAnsi" w:hAnsiTheme="minorHAnsi"/>
        </w:rPr>
        <w:t xml:space="preserve">of this complete document </w:t>
      </w:r>
      <w:r w:rsidR="00321298" w:rsidRPr="001668DE">
        <w:rPr>
          <w:rFonts w:asciiTheme="minorHAnsi" w:hAnsiTheme="minorHAnsi"/>
        </w:rPr>
        <w:t xml:space="preserve">and every part </w:t>
      </w:r>
      <w:r w:rsidRPr="001668DE">
        <w:rPr>
          <w:rFonts w:asciiTheme="minorHAnsi" w:hAnsiTheme="minorHAnsi"/>
        </w:rPr>
        <w:t xml:space="preserve">it </w:t>
      </w:r>
      <w:r w:rsidR="00321298" w:rsidRPr="001668DE">
        <w:rPr>
          <w:rFonts w:asciiTheme="minorHAnsi" w:hAnsiTheme="minorHAnsi"/>
        </w:rPr>
        <w:t xml:space="preserve">belongs to </w:t>
      </w:r>
      <w:proofErr w:type="spellStart"/>
      <w:r w:rsidR="003C1C1E" w:rsidRPr="001668DE">
        <w:rPr>
          <w:rFonts w:asciiTheme="minorHAnsi" w:hAnsiTheme="minorHAnsi"/>
        </w:rPr>
        <w:t>OpenWay</w:t>
      </w:r>
      <w:proofErr w:type="spellEnd"/>
      <w:r w:rsidR="003C1C1E" w:rsidRPr="001668DE">
        <w:rPr>
          <w:rFonts w:asciiTheme="minorHAnsi" w:hAnsiTheme="minorHAnsi"/>
        </w:rPr>
        <w:t xml:space="preserve"> International</w:t>
      </w:r>
      <w:r w:rsidRPr="001668DE">
        <w:rPr>
          <w:rFonts w:asciiTheme="minorHAnsi" w:hAnsiTheme="minorHAnsi"/>
        </w:rPr>
        <w:t xml:space="preserve"> Limited. Proprietary material, </w:t>
      </w:r>
      <w:r w:rsidR="00321298" w:rsidRPr="001668DE">
        <w:rPr>
          <w:rFonts w:asciiTheme="minorHAnsi" w:hAnsiTheme="minorHAnsi"/>
        </w:rPr>
        <w:t xml:space="preserve">brand or product names of other parties or trademarks remain with their respective owners. </w:t>
      </w:r>
      <w:r w:rsidR="005F5A51" w:rsidRPr="001668DE">
        <w:rPr>
          <w:rFonts w:asciiTheme="minorHAnsi" w:hAnsiTheme="minorHAnsi"/>
        </w:rPr>
        <w:t xml:space="preserve">You may not, except with our express written permission, distribute or commercially exploit the content. Nor may you transmit it or store it in any other website or other form of electronic retrieval system. </w:t>
      </w:r>
      <w:r w:rsidRPr="001668DE">
        <w:rPr>
          <w:rFonts w:asciiTheme="minorHAnsi" w:hAnsiTheme="minorHAnsi"/>
        </w:rPr>
        <w:t xml:space="preserve">Any sample </w:t>
      </w:r>
      <w:r w:rsidR="00321298" w:rsidRPr="001668DE">
        <w:rPr>
          <w:rFonts w:asciiTheme="minorHAnsi" w:hAnsiTheme="minorHAnsi"/>
        </w:rPr>
        <w:t xml:space="preserve">data used in examples </w:t>
      </w:r>
      <w:r w:rsidRPr="001668DE">
        <w:rPr>
          <w:rFonts w:asciiTheme="minorHAnsi" w:hAnsiTheme="minorHAnsi"/>
        </w:rPr>
        <w:t xml:space="preserve">below are completely </w:t>
      </w:r>
      <w:r w:rsidR="00321298" w:rsidRPr="001668DE">
        <w:rPr>
          <w:rFonts w:asciiTheme="minorHAnsi" w:hAnsiTheme="minorHAnsi"/>
        </w:rPr>
        <w:t>fictitious unless otherwise noted.</w:t>
      </w:r>
    </w:p>
    <w:p w:rsidR="00AA7A1D" w:rsidRPr="001668DE" w:rsidRDefault="00AA7A1D" w:rsidP="00BB0C0E">
      <w:pPr>
        <w:pStyle w:val="Legal"/>
        <w:spacing w:after="0"/>
        <w:jc w:val="both"/>
        <w:rPr>
          <w:rFonts w:asciiTheme="minorHAnsi" w:hAnsiTheme="minorHAnsi"/>
        </w:rPr>
      </w:pPr>
    </w:p>
    <w:p w:rsidR="00321298" w:rsidRPr="001668DE" w:rsidRDefault="00321298" w:rsidP="00BB0C0E">
      <w:pPr>
        <w:jc w:val="both"/>
        <w:rPr>
          <w:rStyle w:val="DocumentControlTitles"/>
          <w:rFonts w:asciiTheme="minorHAnsi" w:hAnsiTheme="minorHAnsi" w:cs="Arial"/>
        </w:rPr>
      </w:pPr>
      <w:r w:rsidRPr="001668DE">
        <w:rPr>
          <w:rStyle w:val="DocumentControlTitles"/>
          <w:rFonts w:asciiTheme="minorHAnsi" w:hAnsiTheme="minorHAnsi" w:cs="Arial"/>
        </w:rPr>
        <w:t>Disclaimer</w:t>
      </w:r>
    </w:p>
    <w:p w:rsidR="00135729" w:rsidRPr="001668DE" w:rsidRDefault="00135729" w:rsidP="00BB0C0E">
      <w:pPr>
        <w:pStyle w:val="Legal"/>
        <w:jc w:val="both"/>
        <w:rPr>
          <w:rFonts w:asciiTheme="minorHAnsi" w:hAnsiTheme="minorHAnsi"/>
        </w:rPr>
      </w:pPr>
      <w:r w:rsidRPr="001668DE">
        <w:rPr>
          <w:rFonts w:asciiTheme="minorHAnsi" w:hAnsiTheme="minorHAnsi"/>
        </w:rPr>
        <w:t xml:space="preserve">This document and the </w:t>
      </w:r>
      <w:proofErr w:type="spellStart"/>
      <w:r w:rsidRPr="001668DE">
        <w:rPr>
          <w:rFonts w:asciiTheme="minorHAnsi" w:hAnsiTheme="minorHAnsi"/>
        </w:rPr>
        <w:t>OpenWay</w:t>
      </w:r>
      <w:proofErr w:type="spellEnd"/>
      <w:r w:rsidRPr="001668DE">
        <w:rPr>
          <w:rFonts w:asciiTheme="minorHAnsi" w:hAnsiTheme="minorHAnsi"/>
        </w:rPr>
        <w:t xml:space="preserve"> International software it describes are furnished by </w:t>
      </w:r>
      <w:proofErr w:type="spellStart"/>
      <w:r w:rsidRPr="001668DE">
        <w:rPr>
          <w:rFonts w:asciiTheme="minorHAnsi" w:hAnsiTheme="minorHAnsi"/>
        </w:rPr>
        <w:t>OpenWay</w:t>
      </w:r>
      <w:proofErr w:type="spellEnd"/>
      <w:r w:rsidRPr="001668DE">
        <w:rPr>
          <w:rFonts w:asciiTheme="minorHAnsi" w:hAnsiTheme="minorHAnsi"/>
        </w:rPr>
        <w:t xml:space="preserve"> International Limited under a Software Licensing Agreement, Consultancy Agreement, Variation Request or Confidentiality Agreement, and may be used or copied only in accordance with the terms of such Agreement. Neither this document nor the </w:t>
      </w:r>
      <w:proofErr w:type="spellStart"/>
      <w:r w:rsidRPr="001668DE">
        <w:rPr>
          <w:rFonts w:asciiTheme="minorHAnsi" w:hAnsiTheme="minorHAnsi"/>
        </w:rPr>
        <w:t>OpenWay</w:t>
      </w:r>
      <w:proofErr w:type="spellEnd"/>
      <w:r w:rsidRPr="001668DE">
        <w:rPr>
          <w:rFonts w:asciiTheme="minorHAnsi" w:hAnsiTheme="minorHAnsi"/>
        </w:rPr>
        <w:t xml:space="preserve"> International software it describes may be used, sold, transferred, copied, translated, reproduced or transmitted in any form or by any means, electronic or mechanical, for any purpose, in whole or in part, other than in accordance with the terms of such Agreement, or otherwise without prior written consent of </w:t>
      </w:r>
      <w:proofErr w:type="spellStart"/>
      <w:r w:rsidRPr="001668DE">
        <w:rPr>
          <w:rFonts w:asciiTheme="minorHAnsi" w:hAnsiTheme="minorHAnsi"/>
        </w:rPr>
        <w:t>OpenWay</w:t>
      </w:r>
      <w:proofErr w:type="spellEnd"/>
      <w:r w:rsidRPr="001668DE">
        <w:rPr>
          <w:rFonts w:asciiTheme="minorHAnsi" w:hAnsiTheme="minorHAnsi"/>
        </w:rPr>
        <w:t xml:space="preserve"> International Limited.  </w:t>
      </w:r>
    </w:p>
    <w:p w:rsidR="00135729" w:rsidRPr="001668DE" w:rsidRDefault="00135729" w:rsidP="00BB0C0E">
      <w:pPr>
        <w:pStyle w:val="Legal"/>
        <w:jc w:val="both"/>
        <w:rPr>
          <w:rFonts w:asciiTheme="minorHAnsi" w:hAnsiTheme="minorHAnsi"/>
        </w:rPr>
      </w:pPr>
      <w:r w:rsidRPr="001668DE">
        <w:rPr>
          <w:rFonts w:asciiTheme="minorHAnsi" w:hAnsiTheme="minorHAnsi"/>
        </w:rPr>
        <w:t xml:space="preserve">This document describes a generic product or service and should be read in conjunction with other documents relevant to the configuration of any specific system. The licensee of </w:t>
      </w:r>
      <w:proofErr w:type="spellStart"/>
      <w:r w:rsidRPr="001668DE">
        <w:rPr>
          <w:rFonts w:asciiTheme="minorHAnsi" w:hAnsiTheme="minorHAnsi"/>
        </w:rPr>
        <w:t>OpenWay</w:t>
      </w:r>
      <w:proofErr w:type="spellEnd"/>
      <w:r w:rsidRPr="001668DE">
        <w:rPr>
          <w:rFonts w:asciiTheme="minorHAnsi" w:hAnsiTheme="minorHAnsi"/>
        </w:rPr>
        <w:t xml:space="preserve"> software or user of </w:t>
      </w:r>
      <w:proofErr w:type="spellStart"/>
      <w:r w:rsidRPr="001668DE">
        <w:rPr>
          <w:rFonts w:asciiTheme="minorHAnsi" w:hAnsiTheme="minorHAnsi"/>
        </w:rPr>
        <w:t>OpenWay</w:t>
      </w:r>
      <w:proofErr w:type="spellEnd"/>
      <w:r w:rsidRPr="001668DE">
        <w:rPr>
          <w:rFonts w:asciiTheme="minorHAnsi" w:hAnsiTheme="minorHAnsi"/>
        </w:rPr>
        <w:t xml:space="preserve"> International services is responsible for ensuring that the product or service described herein meets its own requirements. The information contained in this document is subject to change without notice and should not be taken as a commitment by </w:t>
      </w:r>
      <w:proofErr w:type="spellStart"/>
      <w:r w:rsidRPr="001668DE">
        <w:rPr>
          <w:rFonts w:asciiTheme="minorHAnsi" w:hAnsiTheme="minorHAnsi"/>
        </w:rPr>
        <w:t>OpenWay</w:t>
      </w:r>
      <w:proofErr w:type="spellEnd"/>
      <w:r w:rsidRPr="001668DE">
        <w:rPr>
          <w:rFonts w:asciiTheme="minorHAnsi" w:hAnsiTheme="minorHAnsi"/>
        </w:rPr>
        <w:t xml:space="preserve"> International Limited. </w:t>
      </w:r>
      <w:proofErr w:type="spellStart"/>
      <w:r w:rsidRPr="001668DE">
        <w:rPr>
          <w:rFonts w:asciiTheme="minorHAnsi" w:hAnsiTheme="minorHAnsi"/>
        </w:rPr>
        <w:t>OpenWay</w:t>
      </w:r>
      <w:proofErr w:type="spellEnd"/>
      <w:r w:rsidRPr="001668DE">
        <w:rPr>
          <w:rFonts w:asciiTheme="minorHAnsi" w:hAnsiTheme="minorHAnsi"/>
        </w:rPr>
        <w:t xml:space="preserve"> International Limited assumes no responsibility for any errors that may appear in this document.</w:t>
      </w:r>
    </w:p>
    <w:p w:rsidR="00321298" w:rsidRPr="001668DE" w:rsidRDefault="00321298" w:rsidP="00BB0C0E">
      <w:pPr>
        <w:jc w:val="both"/>
        <w:rPr>
          <w:rStyle w:val="DocumentControlTitles"/>
          <w:rFonts w:asciiTheme="minorHAnsi" w:hAnsiTheme="minorHAnsi" w:cs="Arial"/>
        </w:rPr>
      </w:pPr>
      <w:r w:rsidRPr="001668DE">
        <w:rPr>
          <w:rStyle w:val="DocumentControlTitles"/>
          <w:rFonts w:asciiTheme="minorHAnsi" w:hAnsiTheme="minorHAnsi" w:cs="Arial"/>
        </w:rPr>
        <w:t>Confidentiality</w:t>
      </w:r>
    </w:p>
    <w:p w:rsidR="0055770A" w:rsidRPr="001668DE" w:rsidRDefault="0055770A" w:rsidP="00BB0C0E">
      <w:pPr>
        <w:pStyle w:val="Legal"/>
        <w:jc w:val="both"/>
        <w:rPr>
          <w:rFonts w:asciiTheme="minorHAnsi" w:hAnsiTheme="minorHAnsi"/>
        </w:rPr>
      </w:pPr>
      <w:r w:rsidRPr="001668DE">
        <w:rPr>
          <w:rFonts w:asciiTheme="minorHAnsi" w:hAnsiTheme="minorHAnsi"/>
        </w:rPr>
        <w:t xml:space="preserve">The information contained in this Document is the property of </w:t>
      </w:r>
      <w:proofErr w:type="spellStart"/>
      <w:r w:rsidRPr="001668DE">
        <w:rPr>
          <w:rFonts w:asciiTheme="minorHAnsi" w:hAnsiTheme="minorHAnsi"/>
        </w:rPr>
        <w:t>OpenWay</w:t>
      </w:r>
      <w:proofErr w:type="spellEnd"/>
      <w:r w:rsidRPr="001668DE">
        <w:rPr>
          <w:rFonts w:asciiTheme="minorHAnsi" w:hAnsiTheme="minorHAnsi"/>
        </w:rPr>
        <w:t xml:space="preserve"> International Ltd and contains CONFIDENTIAL information that is produced solely for the benefit of the receiving party named on the front page of this document</w:t>
      </w:r>
      <w:r w:rsidR="004C2E6F" w:rsidRPr="001668DE">
        <w:rPr>
          <w:rFonts w:asciiTheme="minorHAnsi" w:hAnsiTheme="minorHAnsi"/>
        </w:rPr>
        <w:fldChar w:fldCharType="begin"/>
      </w:r>
      <w:r w:rsidRPr="001668DE">
        <w:rPr>
          <w:rFonts w:asciiTheme="minorHAnsi" w:hAnsiTheme="minorHAnsi"/>
        </w:rPr>
        <w:instrText xml:space="preserve"> ASK  client " "  \* MERGEFORMAT </w:instrText>
      </w:r>
      <w:r w:rsidR="004C2E6F" w:rsidRPr="001668DE">
        <w:rPr>
          <w:rFonts w:asciiTheme="minorHAnsi" w:hAnsiTheme="minorHAnsi"/>
        </w:rPr>
        <w:fldChar w:fldCharType="end"/>
      </w:r>
      <w:r w:rsidRPr="001668DE">
        <w:rPr>
          <w:rFonts w:asciiTheme="minorHAnsi" w:hAnsiTheme="minorHAnsi"/>
        </w:rPr>
        <w:t xml:space="preserve">.  The recipient should keep this document and all its information confidential. On no account should this document, in whole or in part, be used, sold, transferred, copied, translated, reproduced or transmitted in any form or by any means, electronic or mechanical, or disclosed or disseminated to any third party, without the express written permission of </w:t>
      </w:r>
      <w:proofErr w:type="spellStart"/>
      <w:r w:rsidRPr="001668DE">
        <w:rPr>
          <w:rFonts w:asciiTheme="minorHAnsi" w:hAnsiTheme="minorHAnsi"/>
        </w:rPr>
        <w:t>OpenWay</w:t>
      </w:r>
      <w:proofErr w:type="spellEnd"/>
      <w:r w:rsidRPr="001668DE">
        <w:rPr>
          <w:rFonts w:asciiTheme="minorHAnsi" w:hAnsiTheme="minorHAnsi"/>
        </w:rPr>
        <w:t xml:space="preserve"> International Ltd.</w:t>
      </w:r>
    </w:p>
    <w:p w:rsidR="0050242B" w:rsidRPr="001668DE" w:rsidRDefault="0050242B">
      <w:pPr>
        <w:spacing w:after="0"/>
        <w:rPr>
          <w:rFonts w:asciiTheme="minorHAnsi" w:hAnsiTheme="minorHAnsi" w:cs="Arial"/>
          <w:b/>
          <w:bCs/>
          <w:color w:val="133376"/>
          <w:kern w:val="32"/>
          <w:sz w:val="32"/>
          <w:szCs w:val="32"/>
        </w:rPr>
      </w:pPr>
      <w:bookmarkStart w:id="15" w:name="_Toc504819789"/>
      <w:bookmarkStart w:id="16" w:name="_Toc49577105"/>
      <w:bookmarkStart w:id="17" w:name="_Ref207263519"/>
      <w:bookmarkStart w:id="18" w:name="_Ref207263521"/>
      <w:bookmarkStart w:id="19" w:name="_Ref207263522"/>
      <w:bookmarkStart w:id="20" w:name="_Toc207263556"/>
      <w:bookmarkEnd w:id="12"/>
      <w:bookmarkEnd w:id="13"/>
      <w:bookmarkEnd w:id="14"/>
      <w:r w:rsidRPr="001668DE">
        <w:rPr>
          <w:rFonts w:asciiTheme="minorHAnsi" w:hAnsiTheme="minorHAnsi"/>
        </w:rPr>
        <w:br w:type="page"/>
      </w:r>
    </w:p>
    <w:sdt>
      <w:sdtPr>
        <w:rPr>
          <w:rFonts w:ascii="Calibri" w:eastAsia="Times New Roman" w:hAnsi="Calibri" w:cs="Times New Roman"/>
          <w:b w:val="0"/>
          <w:bCs w:val="0"/>
          <w:color w:val="auto"/>
          <w:sz w:val="22"/>
          <w:szCs w:val="24"/>
          <w:lang w:eastAsia="en-US"/>
        </w:rPr>
        <w:id w:val="-853954859"/>
        <w:docPartObj>
          <w:docPartGallery w:val="Table of Contents"/>
          <w:docPartUnique/>
        </w:docPartObj>
      </w:sdtPr>
      <w:sdtEndPr>
        <w:rPr>
          <w:noProof/>
        </w:rPr>
      </w:sdtEndPr>
      <w:sdtContent>
        <w:p w:rsidR="00816C23" w:rsidRDefault="00816C23">
          <w:pPr>
            <w:pStyle w:val="TOCHeading"/>
          </w:pPr>
        </w:p>
        <w:p w:rsidR="000D5A97" w:rsidRDefault="004C2E6F">
          <w:pPr>
            <w:pStyle w:val="TOC1"/>
            <w:rPr>
              <w:rFonts w:asciiTheme="minorHAnsi" w:eastAsiaTheme="minorEastAsia" w:hAnsiTheme="minorHAnsi" w:cstheme="minorBidi"/>
              <w:b w:val="0"/>
              <w:color w:val="auto"/>
              <w:sz w:val="22"/>
              <w:szCs w:val="22"/>
            </w:rPr>
          </w:pPr>
          <w:r>
            <w:fldChar w:fldCharType="begin"/>
          </w:r>
          <w:r w:rsidR="00816C23">
            <w:instrText xml:space="preserve"> TOC \o "1-3" \h \z \u </w:instrText>
          </w:r>
          <w:r>
            <w:fldChar w:fldCharType="separate"/>
          </w:r>
          <w:hyperlink w:anchor="_Toc531609217" w:history="1">
            <w:r w:rsidR="000D5A97" w:rsidRPr="00413E08">
              <w:rPr>
                <w:rStyle w:val="Hyperlink"/>
                <w:rFonts w:cs="Arial"/>
                <w:caps/>
              </w:rPr>
              <w:t>3D-SECURE-CONFIGURATION</w:t>
            </w:r>
            <w:r w:rsidR="000D5A97">
              <w:rPr>
                <w:webHidden/>
              </w:rPr>
              <w:tab/>
            </w:r>
            <w:r w:rsidR="000D5A97">
              <w:rPr>
                <w:webHidden/>
              </w:rPr>
              <w:fldChar w:fldCharType="begin"/>
            </w:r>
            <w:r w:rsidR="000D5A97">
              <w:rPr>
                <w:webHidden/>
              </w:rPr>
              <w:instrText xml:space="preserve"> PAGEREF _Toc531609217 \h </w:instrText>
            </w:r>
            <w:r w:rsidR="000D5A97">
              <w:rPr>
                <w:webHidden/>
              </w:rPr>
            </w:r>
            <w:r w:rsidR="000D5A97">
              <w:rPr>
                <w:webHidden/>
              </w:rPr>
              <w:fldChar w:fldCharType="separate"/>
            </w:r>
            <w:r w:rsidR="000D5A97">
              <w:rPr>
                <w:webHidden/>
              </w:rPr>
              <w:t>1</w:t>
            </w:r>
            <w:r w:rsidR="000D5A97">
              <w:rPr>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18" w:history="1">
            <w:r w:rsidR="000D5A97" w:rsidRPr="00413E08">
              <w:rPr>
                <w:rStyle w:val="Hyperlink"/>
                <w:rFonts w:cs="Arial"/>
                <w:bCs/>
              </w:rPr>
              <w:t>Document Version Control</w:t>
            </w:r>
            <w:r w:rsidR="000D5A97">
              <w:rPr>
                <w:webHidden/>
              </w:rPr>
              <w:tab/>
            </w:r>
            <w:r w:rsidR="000D5A97">
              <w:rPr>
                <w:webHidden/>
              </w:rPr>
              <w:fldChar w:fldCharType="begin"/>
            </w:r>
            <w:r w:rsidR="000D5A97">
              <w:rPr>
                <w:webHidden/>
              </w:rPr>
              <w:instrText xml:space="preserve"> PAGEREF _Toc531609218 \h </w:instrText>
            </w:r>
            <w:r w:rsidR="000D5A97">
              <w:rPr>
                <w:webHidden/>
              </w:rPr>
            </w:r>
            <w:r w:rsidR="000D5A97">
              <w:rPr>
                <w:webHidden/>
              </w:rPr>
              <w:fldChar w:fldCharType="separate"/>
            </w:r>
            <w:r w:rsidR="000D5A97">
              <w:rPr>
                <w:webHidden/>
              </w:rPr>
              <w:t>1</w:t>
            </w:r>
            <w:r w:rsidR="000D5A97">
              <w:rPr>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19" w:history="1">
            <w:r w:rsidR="000D5A97" w:rsidRPr="00413E08">
              <w:rPr>
                <w:rStyle w:val="Hyperlink"/>
              </w:rPr>
              <w:t>1</w:t>
            </w:r>
            <w:r w:rsidR="000D5A97">
              <w:rPr>
                <w:rFonts w:asciiTheme="minorHAnsi" w:eastAsiaTheme="minorEastAsia" w:hAnsiTheme="minorHAnsi" w:cstheme="minorBidi"/>
                <w:b w:val="0"/>
                <w:color w:val="auto"/>
                <w:sz w:val="22"/>
                <w:szCs w:val="22"/>
              </w:rPr>
              <w:tab/>
            </w:r>
            <w:r w:rsidR="000D5A97" w:rsidRPr="00413E08">
              <w:rPr>
                <w:rStyle w:val="Hyperlink"/>
              </w:rPr>
              <w:t>Introduction</w:t>
            </w:r>
            <w:r w:rsidR="000D5A97">
              <w:rPr>
                <w:webHidden/>
              </w:rPr>
              <w:tab/>
            </w:r>
            <w:r w:rsidR="000D5A97">
              <w:rPr>
                <w:webHidden/>
              </w:rPr>
              <w:fldChar w:fldCharType="begin"/>
            </w:r>
            <w:r w:rsidR="000D5A97">
              <w:rPr>
                <w:webHidden/>
              </w:rPr>
              <w:instrText xml:space="preserve"> PAGEREF _Toc531609219 \h </w:instrText>
            </w:r>
            <w:r w:rsidR="000D5A97">
              <w:rPr>
                <w:webHidden/>
              </w:rPr>
            </w:r>
            <w:r w:rsidR="000D5A97">
              <w:rPr>
                <w:webHidden/>
              </w:rPr>
              <w:fldChar w:fldCharType="separate"/>
            </w:r>
            <w:r w:rsidR="000D5A97">
              <w:rPr>
                <w:webHidden/>
              </w:rPr>
              <w:t>6</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0" w:history="1">
            <w:r w:rsidR="000D5A97" w:rsidRPr="00413E08">
              <w:rPr>
                <w:rStyle w:val="Hyperlink"/>
                <w:noProof/>
              </w:rPr>
              <w:t>1.1</w:t>
            </w:r>
            <w:r w:rsidR="000D5A97">
              <w:rPr>
                <w:rFonts w:asciiTheme="minorHAnsi" w:eastAsiaTheme="minorEastAsia" w:hAnsiTheme="minorHAnsi" w:cstheme="minorBidi"/>
                <w:b w:val="0"/>
                <w:noProof/>
                <w:szCs w:val="22"/>
              </w:rPr>
              <w:tab/>
            </w:r>
            <w:r w:rsidR="000D5A97" w:rsidRPr="00413E08">
              <w:rPr>
                <w:rStyle w:val="Hyperlink"/>
                <w:noProof/>
              </w:rPr>
              <w:t>Disclaimer</w:t>
            </w:r>
            <w:r w:rsidR="000D5A97">
              <w:rPr>
                <w:noProof/>
                <w:webHidden/>
              </w:rPr>
              <w:tab/>
            </w:r>
            <w:r w:rsidR="000D5A97">
              <w:rPr>
                <w:noProof/>
                <w:webHidden/>
              </w:rPr>
              <w:fldChar w:fldCharType="begin"/>
            </w:r>
            <w:r w:rsidR="000D5A97">
              <w:rPr>
                <w:noProof/>
                <w:webHidden/>
              </w:rPr>
              <w:instrText xml:space="preserve"> PAGEREF _Toc531609220 \h </w:instrText>
            </w:r>
            <w:r w:rsidR="000D5A97">
              <w:rPr>
                <w:noProof/>
                <w:webHidden/>
              </w:rPr>
            </w:r>
            <w:r w:rsidR="000D5A97">
              <w:rPr>
                <w:noProof/>
                <w:webHidden/>
              </w:rPr>
              <w:fldChar w:fldCharType="separate"/>
            </w:r>
            <w:r w:rsidR="000D5A97">
              <w:rPr>
                <w:noProof/>
                <w:webHidden/>
              </w:rPr>
              <w:t>6</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21" w:history="1">
            <w:r w:rsidR="000D5A97" w:rsidRPr="00413E08">
              <w:rPr>
                <w:rStyle w:val="Hyperlink"/>
              </w:rPr>
              <w:t>2</w:t>
            </w:r>
            <w:r w:rsidR="000D5A97">
              <w:rPr>
                <w:rFonts w:asciiTheme="minorHAnsi" w:eastAsiaTheme="minorEastAsia" w:hAnsiTheme="minorHAnsi" w:cstheme="minorBidi"/>
                <w:b w:val="0"/>
                <w:color w:val="auto"/>
                <w:sz w:val="22"/>
                <w:szCs w:val="22"/>
              </w:rPr>
              <w:tab/>
            </w:r>
            <w:r w:rsidR="000D5A97" w:rsidRPr="00413E08">
              <w:rPr>
                <w:rStyle w:val="Hyperlink"/>
              </w:rPr>
              <w:t>Architecture</w:t>
            </w:r>
            <w:r w:rsidR="000D5A97">
              <w:rPr>
                <w:webHidden/>
              </w:rPr>
              <w:tab/>
            </w:r>
            <w:r w:rsidR="000D5A97">
              <w:rPr>
                <w:webHidden/>
              </w:rPr>
              <w:fldChar w:fldCharType="begin"/>
            </w:r>
            <w:r w:rsidR="000D5A97">
              <w:rPr>
                <w:webHidden/>
              </w:rPr>
              <w:instrText xml:space="preserve"> PAGEREF _Toc531609221 \h </w:instrText>
            </w:r>
            <w:r w:rsidR="000D5A97">
              <w:rPr>
                <w:webHidden/>
              </w:rPr>
            </w:r>
            <w:r w:rsidR="000D5A97">
              <w:rPr>
                <w:webHidden/>
              </w:rPr>
              <w:fldChar w:fldCharType="separate"/>
            </w:r>
            <w:r w:rsidR="000D5A97">
              <w:rPr>
                <w:webHidden/>
              </w:rPr>
              <w:t>7</w:t>
            </w:r>
            <w:r w:rsidR="000D5A97">
              <w:rPr>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22" w:history="1">
            <w:r w:rsidR="000D5A97" w:rsidRPr="00413E08">
              <w:rPr>
                <w:rStyle w:val="Hyperlink"/>
              </w:rPr>
              <w:t>3</w:t>
            </w:r>
            <w:r w:rsidR="000D5A97">
              <w:rPr>
                <w:rFonts w:asciiTheme="minorHAnsi" w:eastAsiaTheme="minorEastAsia" w:hAnsiTheme="minorHAnsi" w:cstheme="minorBidi"/>
                <w:b w:val="0"/>
                <w:color w:val="auto"/>
                <w:sz w:val="22"/>
                <w:szCs w:val="22"/>
              </w:rPr>
              <w:tab/>
            </w:r>
            <w:r w:rsidR="000D5A97" w:rsidRPr="00413E08">
              <w:rPr>
                <w:rStyle w:val="Hyperlink"/>
              </w:rPr>
              <w:t>Install Application Server</w:t>
            </w:r>
            <w:r w:rsidR="000D5A97">
              <w:rPr>
                <w:webHidden/>
              </w:rPr>
              <w:tab/>
            </w:r>
            <w:r w:rsidR="000D5A97">
              <w:rPr>
                <w:webHidden/>
              </w:rPr>
              <w:fldChar w:fldCharType="begin"/>
            </w:r>
            <w:r w:rsidR="000D5A97">
              <w:rPr>
                <w:webHidden/>
              </w:rPr>
              <w:instrText xml:space="preserve"> PAGEREF _Toc531609222 \h </w:instrText>
            </w:r>
            <w:r w:rsidR="000D5A97">
              <w:rPr>
                <w:webHidden/>
              </w:rPr>
            </w:r>
            <w:r w:rsidR="000D5A97">
              <w:rPr>
                <w:webHidden/>
              </w:rPr>
              <w:fldChar w:fldCharType="separate"/>
            </w:r>
            <w:r w:rsidR="000D5A97">
              <w:rPr>
                <w:webHidden/>
              </w:rPr>
              <w:t>8</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3" w:history="1">
            <w:r w:rsidR="000D5A97" w:rsidRPr="00413E08">
              <w:rPr>
                <w:rStyle w:val="Hyperlink"/>
                <w:noProof/>
              </w:rPr>
              <w:t>3.1</w:t>
            </w:r>
            <w:r w:rsidR="000D5A97">
              <w:rPr>
                <w:rFonts w:asciiTheme="minorHAnsi" w:eastAsiaTheme="minorEastAsia" w:hAnsiTheme="minorHAnsi" w:cstheme="minorBidi"/>
                <w:b w:val="0"/>
                <w:noProof/>
                <w:szCs w:val="22"/>
              </w:rPr>
              <w:tab/>
            </w:r>
            <w:r w:rsidR="000D5A97" w:rsidRPr="00413E08">
              <w:rPr>
                <w:rStyle w:val="Hyperlink"/>
                <w:noProof/>
                <w:lang w:val="id-ID"/>
              </w:rPr>
              <w:t>Create user way4 under group way4</w:t>
            </w:r>
            <w:r w:rsidR="000D5A97">
              <w:rPr>
                <w:noProof/>
                <w:webHidden/>
              </w:rPr>
              <w:tab/>
            </w:r>
            <w:r w:rsidR="000D5A97">
              <w:rPr>
                <w:noProof/>
                <w:webHidden/>
              </w:rPr>
              <w:fldChar w:fldCharType="begin"/>
            </w:r>
            <w:r w:rsidR="000D5A97">
              <w:rPr>
                <w:noProof/>
                <w:webHidden/>
              </w:rPr>
              <w:instrText xml:space="preserve"> PAGEREF _Toc531609223 \h </w:instrText>
            </w:r>
            <w:r w:rsidR="000D5A97">
              <w:rPr>
                <w:noProof/>
                <w:webHidden/>
              </w:rPr>
            </w:r>
            <w:r w:rsidR="000D5A97">
              <w:rPr>
                <w:noProof/>
                <w:webHidden/>
              </w:rPr>
              <w:fldChar w:fldCharType="separate"/>
            </w:r>
            <w:r w:rsidR="000D5A97">
              <w:rPr>
                <w:noProof/>
                <w:webHidden/>
              </w:rPr>
              <w:t>8</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4" w:history="1">
            <w:r w:rsidR="000D5A97" w:rsidRPr="00413E08">
              <w:rPr>
                <w:rStyle w:val="Hyperlink"/>
                <w:noProof/>
              </w:rPr>
              <w:t>3.2</w:t>
            </w:r>
            <w:r w:rsidR="000D5A97">
              <w:rPr>
                <w:rFonts w:asciiTheme="minorHAnsi" w:eastAsiaTheme="minorEastAsia" w:hAnsiTheme="minorHAnsi" w:cstheme="minorBidi"/>
                <w:b w:val="0"/>
                <w:noProof/>
                <w:szCs w:val="22"/>
              </w:rPr>
              <w:tab/>
            </w:r>
            <w:r w:rsidR="000D5A97" w:rsidRPr="00413E08">
              <w:rPr>
                <w:rStyle w:val="Hyperlink"/>
                <w:noProof/>
              </w:rPr>
              <w:t>Edit parameters for /etc/sysctl.conf</w:t>
            </w:r>
            <w:r w:rsidR="000D5A97">
              <w:rPr>
                <w:noProof/>
                <w:webHidden/>
              </w:rPr>
              <w:tab/>
            </w:r>
            <w:r w:rsidR="000D5A97">
              <w:rPr>
                <w:noProof/>
                <w:webHidden/>
              </w:rPr>
              <w:fldChar w:fldCharType="begin"/>
            </w:r>
            <w:r w:rsidR="000D5A97">
              <w:rPr>
                <w:noProof/>
                <w:webHidden/>
              </w:rPr>
              <w:instrText xml:space="preserve"> PAGEREF _Toc531609224 \h </w:instrText>
            </w:r>
            <w:r w:rsidR="000D5A97">
              <w:rPr>
                <w:noProof/>
                <w:webHidden/>
              </w:rPr>
            </w:r>
            <w:r w:rsidR="000D5A97">
              <w:rPr>
                <w:noProof/>
                <w:webHidden/>
              </w:rPr>
              <w:fldChar w:fldCharType="separate"/>
            </w:r>
            <w:r w:rsidR="000D5A97">
              <w:rPr>
                <w:noProof/>
                <w:webHidden/>
              </w:rPr>
              <w:t>8</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5" w:history="1">
            <w:r w:rsidR="000D5A97" w:rsidRPr="00413E08">
              <w:rPr>
                <w:rStyle w:val="Hyperlink"/>
                <w:noProof/>
              </w:rPr>
              <w:t>3.3</w:t>
            </w:r>
            <w:r w:rsidR="000D5A97">
              <w:rPr>
                <w:rFonts w:asciiTheme="minorHAnsi" w:eastAsiaTheme="minorEastAsia" w:hAnsiTheme="minorHAnsi" w:cstheme="minorBidi"/>
                <w:b w:val="0"/>
                <w:noProof/>
                <w:szCs w:val="22"/>
              </w:rPr>
              <w:tab/>
            </w:r>
            <w:r w:rsidR="000D5A97" w:rsidRPr="00413E08">
              <w:rPr>
                <w:rStyle w:val="Hyperlink"/>
                <w:noProof/>
              </w:rPr>
              <w:t>Edit parameters for /etc/security/limits.conf</w:t>
            </w:r>
            <w:r w:rsidR="000D5A97">
              <w:rPr>
                <w:noProof/>
                <w:webHidden/>
              </w:rPr>
              <w:tab/>
            </w:r>
            <w:r w:rsidR="000D5A97">
              <w:rPr>
                <w:noProof/>
                <w:webHidden/>
              </w:rPr>
              <w:fldChar w:fldCharType="begin"/>
            </w:r>
            <w:r w:rsidR="000D5A97">
              <w:rPr>
                <w:noProof/>
                <w:webHidden/>
              </w:rPr>
              <w:instrText xml:space="preserve"> PAGEREF _Toc531609225 \h </w:instrText>
            </w:r>
            <w:r w:rsidR="000D5A97">
              <w:rPr>
                <w:noProof/>
                <w:webHidden/>
              </w:rPr>
            </w:r>
            <w:r w:rsidR="000D5A97">
              <w:rPr>
                <w:noProof/>
                <w:webHidden/>
              </w:rPr>
              <w:fldChar w:fldCharType="separate"/>
            </w:r>
            <w:r w:rsidR="000D5A97">
              <w:rPr>
                <w:noProof/>
                <w:webHidden/>
              </w:rPr>
              <w:t>8</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6" w:history="1">
            <w:r w:rsidR="000D5A97" w:rsidRPr="00413E08">
              <w:rPr>
                <w:rStyle w:val="Hyperlink"/>
                <w:noProof/>
              </w:rPr>
              <w:t>3.4</w:t>
            </w:r>
            <w:r w:rsidR="000D5A97">
              <w:rPr>
                <w:rFonts w:asciiTheme="minorHAnsi" w:eastAsiaTheme="minorEastAsia" w:hAnsiTheme="minorHAnsi" w:cstheme="minorBidi"/>
                <w:b w:val="0"/>
                <w:noProof/>
                <w:szCs w:val="22"/>
              </w:rPr>
              <w:tab/>
            </w:r>
            <w:r w:rsidR="000D5A97" w:rsidRPr="00413E08">
              <w:rPr>
                <w:rStyle w:val="Hyperlink"/>
                <w:noProof/>
              </w:rPr>
              <w:t>Checking the environment</w:t>
            </w:r>
            <w:r w:rsidR="000D5A97">
              <w:rPr>
                <w:noProof/>
                <w:webHidden/>
              </w:rPr>
              <w:tab/>
            </w:r>
            <w:r w:rsidR="000D5A97">
              <w:rPr>
                <w:noProof/>
                <w:webHidden/>
              </w:rPr>
              <w:fldChar w:fldCharType="begin"/>
            </w:r>
            <w:r w:rsidR="000D5A97">
              <w:rPr>
                <w:noProof/>
                <w:webHidden/>
              </w:rPr>
              <w:instrText xml:space="preserve"> PAGEREF _Toc531609226 \h </w:instrText>
            </w:r>
            <w:r w:rsidR="000D5A97">
              <w:rPr>
                <w:noProof/>
                <w:webHidden/>
              </w:rPr>
            </w:r>
            <w:r w:rsidR="000D5A97">
              <w:rPr>
                <w:noProof/>
                <w:webHidden/>
              </w:rPr>
              <w:fldChar w:fldCharType="separate"/>
            </w:r>
            <w:r w:rsidR="000D5A97">
              <w:rPr>
                <w:noProof/>
                <w:webHidden/>
              </w:rPr>
              <w:t>9</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7" w:history="1">
            <w:r w:rsidR="000D5A97" w:rsidRPr="00413E08">
              <w:rPr>
                <w:rStyle w:val="Hyperlink"/>
                <w:noProof/>
              </w:rPr>
              <w:t>3.5</w:t>
            </w:r>
            <w:r w:rsidR="000D5A97">
              <w:rPr>
                <w:rFonts w:asciiTheme="minorHAnsi" w:eastAsiaTheme="minorEastAsia" w:hAnsiTheme="minorHAnsi" w:cstheme="minorBidi"/>
                <w:b w:val="0"/>
                <w:noProof/>
                <w:szCs w:val="22"/>
              </w:rPr>
              <w:tab/>
            </w:r>
            <w:r w:rsidR="000D5A97" w:rsidRPr="00413E08">
              <w:rPr>
                <w:rStyle w:val="Hyperlink"/>
                <w:noProof/>
              </w:rPr>
              <w:t>Install Application Server (ACS server and Egateway Server)</w:t>
            </w:r>
            <w:r w:rsidR="000D5A97">
              <w:rPr>
                <w:noProof/>
                <w:webHidden/>
              </w:rPr>
              <w:tab/>
            </w:r>
            <w:r w:rsidR="000D5A97">
              <w:rPr>
                <w:noProof/>
                <w:webHidden/>
              </w:rPr>
              <w:fldChar w:fldCharType="begin"/>
            </w:r>
            <w:r w:rsidR="000D5A97">
              <w:rPr>
                <w:noProof/>
                <w:webHidden/>
              </w:rPr>
              <w:instrText xml:space="preserve"> PAGEREF _Toc531609227 \h </w:instrText>
            </w:r>
            <w:r w:rsidR="000D5A97">
              <w:rPr>
                <w:noProof/>
                <w:webHidden/>
              </w:rPr>
            </w:r>
            <w:r w:rsidR="000D5A97">
              <w:rPr>
                <w:noProof/>
                <w:webHidden/>
              </w:rPr>
              <w:fldChar w:fldCharType="separate"/>
            </w:r>
            <w:r w:rsidR="000D5A97">
              <w:rPr>
                <w:noProof/>
                <w:webHidden/>
              </w:rPr>
              <w:t>12</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28" w:history="1">
            <w:r w:rsidR="000D5A97" w:rsidRPr="00413E08">
              <w:rPr>
                <w:rStyle w:val="Hyperlink"/>
              </w:rPr>
              <w:t>4</w:t>
            </w:r>
            <w:r w:rsidR="000D5A97">
              <w:rPr>
                <w:rFonts w:asciiTheme="minorHAnsi" w:eastAsiaTheme="minorEastAsia" w:hAnsiTheme="minorHAnsi" w:cstheme="minorBidi"/>
                <w:b w:val="0"/>
                <w:color w:val="auto"/>
                <w:sz w:val="22"/>
                <w:szCs w:val="22"/>
              </w:rPr>
              <w:tab/>
            </w:r>
            <w:r w:rsidR="000D5A97" w:rsidRPr="00413E08">
              <w:rPr>
                <w:rStyle w:val="Hyperlink"/>
              </w:rPr>
              <w:t>Instal ACS, Demobank, Egateway</w:t>
            </w:r>
            <w:r w:rsidR="000D5A97">
              <w:rPr>
                <w:webHidden/>
              </w:rPr>
              <w:tab/>
            </w:r>
            <w:r w:rsidR="000D5A97">
              <w:rPr>
                <w:webHidden/>
              </w:rPr>
              <w:fldChar w:fldCharType="begin"/>
            </w:r>
            <w:r w:rsidR="000D5A97">
              <w:rPr>
                <w:webHidden/>
              </w:rPr>
              <w:instrText xml:space="preserve"> PAGEREF _Toc531609228 \h </w:instrText>
            </w:r>
            <w:r w:rsidR="000D5A97">
              <w:rPr>
                <w:webHidden/>
              </w:rPr>
            </w:r>
            <w:r w:rsidR="000D5A97">
              <w:rPr>
                <w:webHidden/>
              </w:rPr>
              <w:fldChar w:fldCharType="separate"/>
            </w:r>
            <w:r w:rsidR="000D5A97">
              <w:rPr>
                <w:webHidden/>
              </w:rPr>
              <w:t>20</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29" w:history="1">
            <w:r w:rsidR="000D5A97" w:rsidRPr="00413E08">
              <w:rPr>
                <w:rStyle w:val="Hyperlink"/>
                <w:noProof/>
              </w:rPr>
              <w:t>4.1</w:t>
            </w:r>
            <w:r w:rsidR="000D5A97">
              <w:rPr>
                <w:rFonts w:asciiTheme="minorHAnsi" w:eastAsiaTheme="minorEastAsia" w:hAnsiTheme="minorHAnsi" w:cstheme="minorBidi"/>
                <w:b w:val="0"/>
                <w:noProof/>
                <w:szCs w:val="22"/>
              </w:rPr>
              <w:tab/>
            </w:r>
            <w:r w:rsidR="000D5A97" w:rsidRPr="00413E08">
              <w:rPr>
                <w:rStyle w:val="Hyperlink"/>
                <w:noProof/>
              </w:rPr>
              <w:t>Install ACS</w:t>
            </w:r>
            <w:r w:rsidR="000D5A97">
              <w:rPr>
                <w:noProof/>
                <w:webHidden/>
              </w:rPr>
              <w:tab/>
            </w:r>
            <w:r w:rsidR="000D5A97">
              <w:rPr>
                <w:noProof/>
                <w:webHidden/>
              </w:rPr>
              <w:fldChar w:fldCharType="begin"/>
            </w:r>
            <w:r w:rsidR="000D5A97">
              <w:rPr>
                <w:noProof/>
                <w:webHidden/>
              </w:rPr>
              <w:instrText xml:space="preserve"> PAGEREF _Toc531609229 \h </w:instrText>
            </w:r>
            <w:r w:rsidR="000D5A97">
              <w:rPr>
                <w:noProof/>
                <w:webHidden/>
              </w:rPr>
            </w:r>
            <w:r w:rsidR="000D5A97">
              <w:rPr>
                <w:noProof/>
                <w:webHidden/>
              </w:rPr>
              <w:fldChar w:fldCharType="separate"/>
            </w:r>
            <w:r w:rsidR="000D5A97">
              <w:rPr>
                <w:noProof/>
                <w:webHidden/>
              </w:rPr>
              <w:t>20</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30" w:history="1">
            <w:r w:rsidR="000D5A97" w:rsidRPr="00413E08">
              <w:rPr>
                <w:rStyle w:val="Hyperlink"/>
                <w:noProof/>
              </w:rPr>
              <w:t>4.2</w:t>
            </w:r>
            <w:r w:rsidR="000D5A97">
              <w:rPr>
                <w:rFonts w:asciiTheme="minorHAnsi" w:eastAsiaTheme="minorEastAsia" w:hAnsiTheme="minorHAnsi" w:cstheme="minorBidi"/>
                <w:b w:val="0"/>
                <w:noProof/>
                <w:szCs w:val="22"/>
              </w:rPr>
              <w:tab/>
            </w:r>
            <w:r w:rsidR="000D5A97" w:rsidRPr="00413E08">
              <w:rPr>
                <w:rStyle w:val="Hyperlink"/>
                <w:noProof/>
              </w:rPr>
              <w:t>Install DEMOBANK</w:t>
            </w:r>
            <w:r w:rsidR="000D5A97">
              <w:rPr>
                <w:noProof/>
                <w:webHidden/>
              </w:rPr>
              <w:tab/>
            </w:r>
            <w:r w:rsidR="000D5A97">
              <w:rPr>
                <w:noProof/>
                <w:webHidden/>
              </w:rPr>
              <w:fldChar w:fldCharType="begin"/>
            </w:r>
            <w:r w:rsidR="000D5A97">
              <w:rPr>
                <w:noProof/>
                <w:webHidden/>
              </w:rPr>
              <w:instrText xml:space="preserve"> PAGEREF _Toc531609230 \h </w:instrText>
            </w:r>
            <w:r w:rsidR="000D5A97">
              <w:rPr>
                <w:noProof/>
                <w:webHidden/>
              </w:rPr>
            </w:r>
            <w:r w:rsidR="000D5A97">
              <w:rPr>
                <w:noProof/>
                <w:webHidden/>
              </w:rPr>
              <w:fldChar w:fldCharType="separate"/>
            </w:r>
            <w:r w:rsidR="000D5A97">
              <w:rPr>
                <w:noProof/>
                <w:webHidden/>
              </w:rPr>
              <w:t>21</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31" w:history="1">
            <w:r w:rsidR="000D5A97" w:rsidRPr="00413E08">
              <w:rPr>
                <w:rStyle w:val="Hyperlink"/>
                <w:noProof/>
              </w:rPr>
              <w:t>4.3</w:t>
            </w:r>
            <w:r w:rsidR="000D5A97">
              <w:rPr>
                <w:rFonts w:asciiTheme="minorHAnsi" w:eastAsiaTheme="minorEastAsia" w:hAnsiTheme="minorHAnsi" w:cstheme="minorBidi"/>
                <w:b w:val="0"/>
                <w:noProof/>
                <w:szCs w:val="22"/>
              </w:rPr>
              <w:tab/>
            </w:r>
            <w:r w:rsidR="000D5A97" w:rsidRPr="00413E08">
              <w:rPr>
                <w:rStyle w:val="Hyperlink"/>
                <w:noProof/>
              </w:rPr>
              <w:t>Install EGATEWAY (Remember to change owner of bin directory)</w:t>
            </w:r>
            <w:r w:rsidR="000D5A97">
              <w:rPr>
                <w:noProof/>
                <w:webHidden/>
              </w:rPr>
              <w:tab/>
            </w:r>
            <w:r w:rsidR="000D5A97">
              <w:rPr>
                <w:noProof/>
                <w:webHidden/>
              </w:rPr>
              <w:fldChar w:fldCharType="begin"/>
            </w:r>
            <w:r w:rsidR="000D5A97">
              <w:rPr>
                <w:noProof/>
                <w:webHidden/>
              </w:rPr>
              <w:instrText xml:space="preserve"> PAGEREF _Toc531609231 \h </w:instrText>
            </w:r>
            <w:r w:rsidR="000D5A97">
              <w:rPr>
                <w:noProof/>
                <w:webHidden/>
              </w:rPr>
            </w:r>
            <w:r w:rsidR="000D5A97">
              <w:rPr>
                <w:noProof/>
                <w:webHidden/>
              </w:rPr>
              <w:fldChar w:fldCharType="separate"/>
            </w:r>
            <w:r w:rsidR="000D5A97">
              <w:rPr>
                <w:noProof/>
                <w:webHidden/>
              </w:rPr>
              <w:t>22</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32" w:history="1">
            <w:r w:rsidR="000D5A97" w:rsidRPr="00413E08">
              <w:rPr>
                <w:rStyle w:val="Hyperlink"/>
              </w:rPr>
              <w:t>5</w:t>
            </w:r>
            <w:r w:rsidR="000D5A97">
              <w:rPr>
                <w:rFonts w:asciiTheme="minorHAnsi" w:eastAsiaTheme="minorEastAsia" w:hAnsiTheme="minorHAnsi" w:cstheme="minorBidi"/>
                <w:b w:val="0"/>
                <w:color w:val="auto"/>
                <w:sz w:val="22"/>
                <w:szCs w:val="22"/>
              </w:rPr>
              <w:tab/>
            </w:r>
            <w:r w:rsidR="000D5A97" w:rsidRPr="00413E08">
              <w:rPr>
                <w:rStyle w:val="Hyperlink"/>
              </w:rPr>
              <w:t>Install Eracom's libraries</w:t>
            </w:r>
            <w:r w:rsidR="000D5A97">
              <w:rPr>
                <w:webHidden/>
              </w:rPr>
              <w:tab/>
            </w:r>
            <w:r w:rsidR="000D5A97">
              <w:rPr>
                <w:webHidden/>
              </w:rPr>
              <w:fldChar w:fldCharType="begin"/>
            </w:r>
            <w:r w:rsidR="000D5A97">
              <w:rPr>
                <w:webHidden/>
              </w:rPr>
              <w:instrText xml:space="preserve"> PAGEREF _Toc531609232 \h </w:instrText>
            </w:r>
            <w:r w:rsidR="000D5A97">
              <w:rPr>
                <w:webHidden/>
              </w:rPr>
            </w:r>
            <w:r w:rsidR="000D5A97">
              <w:rPr>
                <w:webHidden/>
              </w:rPr>
              <w:fldChar w:fldCharType="separate"/>
            </w:r>
            <w:r w:rsidR="000D5A97">
              <w:rPr>
                <w:webHidden/>
              </w:rPr>
              <w:t>25</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33" w:history="1">
            <w:r w:rsidR="000D5A97" w:rsidRPr="00413E08">
              <w:rPr>
                <w:rStyle w:val="Hyperlink"/>
                <w:noProof/>
              </w:rPr>
              <w:t>5.1</w:t>
            </w:r>
            <w:r w:rsidR="000D5A97">
              <w:rPr>
                <w:rFonts w:asciiTheme="minorHAnsi" w:eastAsiaTheme="minorEastAsia" w:hAnsiTheme="minorHAnsi" w:cstheme="minorBidi"/>
                <w:b w:val="0"/>
                <w:noProof/>
                <w:szCs w:val="22"/>
              </w:rPr>
              <w:tab/>
            </w:r>
            <w:r w:rsidR="000D5A97" w:rsidRPr="00413E08">
              <w:rPr>
                <w:rStyle w:val="Hyperlink"/>
                <w:noProof/>
              </w:rPr>
              <w:t>Copy the following two packages to the server</w:t>
            </w:r>
            <w:r w:rsidR="000D5A97">
              <w:rPr>
                <w:noProof/>
                <w:webHidden/>
              </w:rPr>
              <w:tab/>
            </w:r>
            <w:r w:rsidR="000D5A97">
              <w:rPr>
                <w:noProof/>
                <w:webHidden/>
              </w:rPr>
              <w:fldChar w:fldCharType="begin"/>
            </w:r>
            <w:r w:rsidR="000D5A97">
              <w:rPr>
                <w:noProof/>
                <w:webHidden/>
              </w:rPr>
              <w:instrText xml:space="preserve"> PAGEREF _Toc531609233 \h </w:instrText>
            </w:r>
            <w:r w:rsidR="000D5A97">
              <w:rPr>
                <w:noProof/>
                <w:webHidden/>
              </w:rPr>
            </w:r>
            <w:r w:rsidR="000D5A97">
              <w:rPr>
                <w:noProof/>
                <w:webHidden/>
              </w:rPr>
              <w:fldChar w:fldCharType="separate"/>
            </w:r>
            <w:r w:rsidR="000D5A97">
              <w:rPr>
                <w:noProof/>
                <w:webHidden/>
              </w:rPr>
              <w:t>25</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34" w:history="1">
            <w:r w:rsidR="000D5A97" w:rsidRPr="00413E08">
              <w:rPr>
                <w:rStyle w:val="Hyperlink"/>
                <w:noProof/>
              </w:rPr>
              <w:t>5.2</w:t>
            </w:r>
            <w:r w:rsidR="000D5A97">
              <w:rPr>
                <w:rFonts w:asciiTheme="minorHAnsi" w:eastAsiaTheme="minorEastAsia" w:hAnsiTheme="minorHAnsi" w:cstheme="minorBidi"/>
                <w:b w:val="0"/>
                <w:noProof/>
                <w:szCs w:val="22"/>
              </w:rPr>
              <w:tab/>
            </w:r>
            <w:r w:rsidR="000D5A97" w:rsidRPr="00413E08">
              <w:rPr>
                <w:rStyle w:val="Hyperlink"/>
                <w:noProof/>
              </w:rPr>
              <w:t>Install Eracom's Libraries</w:t>
            </w:r>
            <w:r w:rsidR="000D5A97">
              <w:rPr>
                <w:noProof/>
                <w:webHidden/>
              </w:rPr>
              <w:tab/>
            </w:r>
            <w:r w:rsidR="000D5A97">
              <w:rPr>
                <w:noProof/>
                <w:webHidden/>
              </w:rPr>
              <w:fldChar w:fldCharType="begin"/>
            </w:r>
            <w:r w:rsidR="000D5A97">
              <w:rPr>
                <w:noProof/>
                <w:webHidden/>
              </w:rPr>
              <w:instrText xml:space="preserve"> PAGEREF _Toc531609234 \h </w:instrText>
            </w:r>
            <w:r w:rsidR="000D5A97">
              <w:rPr>
                <w:noProof/>
                <w:webHidden/>
              </w:rPr>
            </w:r>
            <w:r w:rsidR="000D5A97">
              <w:rPr>
                <w:noProof/>
                <w:webHidden/>
              </w:rPr>
              <w:fldChar w:fldCharType="separate"/>
            </w:r>
            <w:r w:rsidR="000D5A97">
              <w:rPr>
                <w:noProof/>
                <w:webHidden/>
              </w:rPr>
              <w:t>25</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35" w:history="1">
            <w:r w:rsidR="000D5A97" w:rsidRPr="00413E08">
              <w:rPr>
                <w:rStyle w:val="Hyperlink"/>
              </w:rPr>
              <w:t>6</w:t>
            </w:r>
            <w:r w:rsidR="000D5A97">
              <w:rPr>
                <w:rFonts w:asciiTheme="minorHAnsi" w:eastAsiaTheme="minorEastAsia" w:hAnsiTheme="minorHAnsi" w:cstheme="minorBidi"/>
                <w:b w:val="0"/>
                <w:color w:val="auto"/>
                <w:sz w:val="22"/>
                <w:szCs w:val="22"/>
              </w:rPr>
              <w:tab/>
            </w:r>
            <w:r w:rsidR="000D5A97" w:rsidRPr="00413E08">
              <w:rPr>
                <w:rStyle w:val="Hyperlink"/>
              </w:rPr>
              <w:t>Configure DBM</w:t>
            </w:r>
            <w:r w:rsidR="000D5A97">
              <w:rPr>
                <w:webHidden/>
              </w:rPr>
              <w:tab/>
            </w:r>
            <w:r w:rsidR="000D5A97">
              <w:rPr>
                <w:webHidden/>
              </w:rPr>
              <w:fldChar w:fldCharType="begin"/>
            </w:r>
            <w:r w:rsidR="000D5A97">
              <w:rPr>
                <w:webHidden/>
              </w:rPr>
              <w:instrText xml:space="preserve"> PAGEREF _Toc531609235 \h </w:instrText>
            </w:r>
            <w:r w:rsidR="000D5A97">
              <w:rPr>
                <w:webHidden/>
              </w:rPr>
            </w:r>
            <w:r w:rsidR="000D5A97">
              <w:rPr>
                <w:webHidden/>
              </w:rPr>
              <w:fldChar w:fldCharType="separate"/>
            </w:r>
            <w:r w:rsidR="000D5A97">
              <w:rPr>
                <w:webHidden/>
              </w:rPr>
              <w:t>27</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36" w:history="1">
            <w:r w:rsidR="000D5A97" w:rsidRPr="00413E08">
              <w:rPr>
                <w:rStyle w:val="Hyperlink"/>
                <w:noProof/>
              </w:rPr>
              <w:t>6.1</w:t>
            </w:r>
            <w:r w:rsidR="000D5A97">
              <w:rPr>
                <w:rFonts w:asciiTheme="minorHAnsi" w:eastAsiaTheme="minorEastAsia" w:hAnsiTheme="minorHAnsi" w:cstheme="minorBidi"/>
                <w:b w:val="0"/>
                <w:noProof/>
                <w:szCs w:val="22"/>
              </w:rPr>
              <w:tab/>
            </w:r>
            <w:r w:rsidR="000D5A97" w:rsidRPr="00413E08">
              <w:rPr>
                <w:rStyle w:val="Hyperlink"/>
                <w:noProof/>
              </w:rPr>
              <w:t>Configure Authentication Module</w:t>
            </w:r>
            <w:r w:rsidR="000D5A97">
              <w:rPr>
                <w:noProof/>
                <w:webHidden/>
              </w:rPr>
              <w:tab/>
            </w:r>
            <w:r w:rsidR="000D5A97">
              <w:rPr>
                <w:noProof/>
                <w:webHidden/>
              </w:rPr>
              <w:fldChar w:fldCharType="begin"/>
            </w:r>
            <w:r w:rsidR="000D5A97">
              <w:rPr>
                <w:noProof/>
                <w:webHidden/>
              </w:rPr>
              <w:instrText xml:space="preserve"> PAGEREF _Toc531609236 \h </w:instrText>
            </w:r>
            <w:r w:rsidR="000D5A97">
              <w:rPr>
                <w:noProof/>
                <w:webHidden/>
              </w:rPr>
            </w:r>
            <w:r w:rsidR="000D5A97">
              <w:rPr>
                <w:noProof/>
                <w:webHidden/>
              </w:rPr>
              <w:fldChar w:fldCharType="separate"/>
            </w:r>
            <w:r w:rsidR="000D5A97">
              <w:rPr>
                <w:noProof/>
                <w:webHidden/>
              </w:rPr>
              <w:t>27</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37" w:history="1">
            <w:r w:rsidR="000D5A97" w:rsidRPr="00413E08">
              <w:rPr>
                <w:rStyle w:val="Hyperlink"/>
                <w:noProof/>
              </w:rPr>
              <w:t>6.1.1</w:t>
            </w:r>
            <w:r w:rsidR="000D5A97">
              <w:rPr>
                <w:rFonts w:asciiTheme="minorHAnsi" w:eastAsiaTheme="minorEastAsia" w:hAnsiTheme="minorHAnsi" w:cstheme="minorBidi"/>
                <w:noProof/>
                <w:sz w:val="22"/>
                <w:szCs w:val="22"/>
              </w:rPr>
              <w:tab/>
            </w:r>
            <w:r w:rsidR="000D5A97" w:rsidRPr="00413E08">
              <w:rPr>
                <w:rStyle w:val="Hyperlink"/>
                <w:noProof/>
              </w:rPr>
              <w:t>Configure Authentication Domains</w:t>
            </w:r>
            <w:r w:rsidR="000D5A97">
              <w:rPr>
                <w:noProof/>
                <w:webHidden/>
              </w:rPr>
              <w:tab/>
            </w:r>
            <w:r w:rsidR="000D5A97">
              <w:rPr>
                <w:noProof/>
                <w:webHidden/>
              </w:rPr>
              <w:fldChar w:fldCharType="begin"/>
            </w:r>
            <w:r w:rsidR="000D5A97">
              <w:rPr>
                <w:noProof/>
                <w:webHidden/>
              </w:rPr>
              <w:instrText xml:space="preserve"> PAGEREF _Toc531609237 \h </w:instrText>
            </w:r>
            <w:r w:rsidR="000D5A97">
              <w:rPr>
                <w:noProof/>
                <w:webHidden/>
              </w:rPr>
            </w:r>
            <w:r w:rsidR="000D5A97">
              <w:rPr>
                <w:noProof/>
                <w:webHidden/>
              </w:rPr>
              <w:fldChar w:fldCharType="separate"/>
            </w:r>
            <w:r w:rsidR="000D5A97">
              <w:rPr>
                <w:noProof/>
                <w:webHidden/>
              </w:rPr>
              <w:t>27</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38" w:history="1">
            <w:r w:rsidR="000D5A97" w:rsidRPr="00413E08">
              <w:rPr>
                <w:rStyle w:val="Hyperlink"/>
                <w:noProof/>
              </w:rPr>
              <w:t>6.1.2</w:t>
            </w:r>
            <w:r w:rsidR="000D5A97">
              <w:rPr>
                <w:rFonts w:asciiTheme="minorHAnsi" w:eastAsiaTheme="minorEastAsia" w:hAnsiTheme="minorHAnsi" w:cstheme="minorBidi"/>
                <w:noProof/>
                <w:sz w:val="22"/>
                <w:szCs w:val="22"/>
              </w:rPr>
              <w:tab/>
            </w:r>
            <w:r w:rsidR="000D5A97" w:rsidRPr="00413E08">
              <w:rPr>
                <w:rStyle w:val="Hyperlink"/>
                <w:noProof/>
              </w:rPr>
              <w:t>Configure Authentication Type</w:t>
            </w:r>
            <w:r w:rsidR="000D5A97">
              <w:rPr>
                <w:noProof/>
                <w:webHidden/>
              </w:rPr>
              <w:tab/>
            </w:r>
            <w:r w:rsidR="000D5A97">
              <w:rPr>
                <w:noProof/>
                <w:webHidden/>
              </w:rPr>
              <w:fldChar w:fldCharType="begin"/>
            </w:r>
            <w:r w:rsidR="000D5A97">
              <w:rPr>
                <w:noProof/>
                <w:webHidden/>
              </w:rPr>
              <w:instrText xml:space="preserve"> PAGEREF _Toc531609238 \h </w:instrText>
            </w:r>
            <w:r w:rsidR="000D5A97">
              <w:rPr>
                <w:noProof/>
                <w:webHidden/>
              </w:rPr>
            </w:r>
            <w:r w:rsidR="000D5A97">
              <w:rPr>
                <w:noProof/>
                <w:webHidden/>
              </w:rPr>
              <w:fldChar w:fldCharType="separate"/>
            </w:r>
            <w:r w:rsidR="000D5A97">
              <w:rPr>
                <w:noProof/>
                <w:webHidden/>
              </w:rPr>
              <w:t>28</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39" w:history="1">
            <w:r w:rsidR="000D5A97" w:rsidRPr="00413E08">
              <w:rPr>
                <w:rStyle w:val="Hyperlink"/>
                <w:noProof/>
              </w:rPr>
              <w:t>6.1.3</w:t>
            </w:r>
            <w:r w:rsidR="000D5A97">
              <w:rPr>
                <w:rFonts w:asciiTheme="minorHAnsi" w:eastAsiaTheme="minorEastAsia" w:hAnsiTheme="minorHAnsi" w:cstheme="minorBidi"/>
                <w:noProof/>
                <w:sz w:val="22"/>
                <w:szCs w:val="22"/>
              </w:rPr>
              <w:tab/>
            </w:r>
            <w:r w:rsidR="000D5A97" w:rsidRPr="00413E08">
              <w:rPr>
                <w:rStyle w:val="Hyperlink"/>
                <w:noProof/>
              </w:rPr>
              <w:t>Configure event to generate OTP_SMS and OTP_EMAIL</w:t>
            </w:r>
            <w:r w:rsidR="000D5A97">
              <w:rPr>
                <w:noProof/>
                <w:webHidden/>
              </w:rPr>
              <w:tab/>
            </w:r>
            <w:r w:rsidR="000D5A97">
              <w:rPr>
                <w:noProof/>
                <w:webHidden/>
              </w:rPr>
              <w:fldChar w:fldCharType="begin"/>
            </w:r>
            <w:r w:rsidR="000D5A97">
              <w:rPr>
                <w:noProof/>
                <w:webHidden/>
              </w:rPr>
              <w:instrText xml:space="preserve"> PAGEREF _Toc531609239 \h </w:instrText>
            </w:r>
            <w:r w:rsidR="000D5A97">
              <w:rPr>
                <w:noProof/>
                <w:webHidden/>
              </w:rPr>
            </w:r>
            <w:r w:rsidR="000D5A97">
              <w:rPr>
                <w:noProof/>
                <w:webHidden/>
              </w:rPr>
              <w:fldChar w:fldCharType="separate"/>
            </w:r>
            <w:r w:rsidR="000D5A97">
              <w:rPr>
                <w:noProof/>
                <w:webHidden/>
              </w:rPr>
              <w:t>31</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40" w:history="1">
            <w:r w:rsidR="000D5A97" w:rsidRPr="00413E08">
              <w:rPr>
                <w:rStyle w:val="Hyperlink"/>
                <w:noProof/>
              </w:rPr>
              <w:t>6.1.4</w:t>
            </w:r>
            <w:r w:rsidR="000D5A97">
              <w:rPr>
                <w:rFonts w:asciiTheme="minorHAnsi" w:eastAsiaTheme="minorEastAsia" w:hAnsiTheme="minorHAnsi" w:cstheme="minorBidi"/>
                <w:noProof/>
                <w:sz w:val="22"/>
                <w:szCs w:val="22"/>
              </w:rPr>
              <w:tab/>
            </w:r>
            <w:r w:rsidR="000D5A97" w:rsidRPr="00413E08">
              <w:rPr>
                <w:rStyle w:val="Hyperlink"/>
                <w:noProof/>
              </w:rPr>
              <w:t>Generate CAVVK 1 and 2</w:t>
            </w:r>
            <w:r w:rsidR="000D5A97">
              <w:rPr>
                <w:noProof/>
                <w:webHidden/>
              </w:rPr>
              <w:tab/>
            </w:r>
            <w:r w:rsidR="000D5A97">
              <w:rPr>
                <w:noProof/>
                <w:webHidden/>
              </w:rPr>
              <w:fldChar w:fldCharType="begin"/>
            </w:r>
            <w:r w:rsidR="000D5A97">
              <w:rPr>
                <w:noProof/>
                <w:webHidden/>
              </w:rPr>
              <w:instrText xml:space="preserve"> PAGEREF _Toc531609240 \h </w:instrText>
            </w:r>
            <w:r w:rsidR="000D5A97">
              <w:rPr>
                <w:noProof/>
                <w:webHidden/>
              </w:rPr>
            </w:r>
            <w:r w:rsidR="000D5A97">
              <w:rPr>
                <w:noProof/>
                <w:webHidden/>
              </w:rPr>
              <w:fldChar w:fldCharType="separate"/>
            </w:r>
            <w:r w:rsidR="000D5A97">
              <w:rPr>
                <w:noProof/>
                <w:webHidden/>
              </w:rPr>
              <w:t>34</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41" w:history="1">
            <w:r w:rsidR="000D5A97" w:rsidRPr="00413E08">
              <w:rPr>
                <w:rStyle w:val="Hyperlink"/>
              </w:rPr>
              <w:t>7</w:t>
            </w:r>
            <w:r w:rsidR="000D5A97">
              <w:rPr>
                <w:rFonts w:asciiTheme="minorHAnsi" w:eastAsiaTheme="minorEastAsia" w:hAnsiTheme="minorHAnsi" w:cstheme="minorBidi"/>
                <w:b w:val="0"/>
                <w:color w:val="auto"/>
                <w:sz w:val="22"/>
                <w:szCs w:val="22"/>
              </w:rPr>
              <w:tab/>
            </w:r>
            <w:r w:rsidR="000D5A97" w:rsidRPr="00413E08">
              <w:rPr>
                <w:rStyle w:val="Hyperlink"/>
              </w:rPr>
              <w:t>Configure EGATEWAY</w:t>
            </w:r>
            <w:r w:rsidR="000D5A97">
              <w:rPr>
                <w:webHidden/>
              </w:rPr>
              <w:tab/>
            </w:r>
            <w:r w:rsidR="000D5A97">
              <w:rPr>
                <w:webHidden/>
              </w:rPr>
              <w:fldChar w:fldCharType="begin"/>
            </w:r>
            <w:r w:rsidR="000D5A97">
              <w:rPr>
                <w:webHidden/>
              </w:rPr>
              <w:instrText xml:space="preserve"> PAGEREF _Toc531609241 \h </w:instrText>
            </w:r>
            <w:r w:rsidR="000D5A97">
              <w:rPr>
                <w:webHidden/>
              </w:rPr>
            </w:r>
            <w:r w:rsidR="000D5A97">
              <w:rPr>
                <w:webHidden/>
              </w:rPr>
              <w:fldChar w:fldCharType="separate"/>
            </w:r>
            <w:r w:rsidR="000D5A97">
              <w:rPr>
                <w:webHidden/>
              </w:rPr>
              <w:t>36</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42" w:history="1">
            <w:r w:rsidR="000D5A97" w:rsidRPr="00413E08">
              <w:rPr>
                <w:rStyle w:val="Hyperlink"/>
                <w:noProof/>
              </w:rPr>
              <w:t>7.1</w:t>
            </w:r>
            <w:r w:rsidR="000D5A97">
              <w:rPr>
                <w:rFonts w:asciiTheme="minorHAnsi" w:eastAsiaTheme="minorEastAsia" w:hAnsiTheme="minorHAnsi" w:cstheme="minorBidi"/>
                <w:b w:val="0"/>
                <w:noProof/>
                <w:szCs w:val="22"/>
              </w:rPr>
              <w:tab/>
            </w:r>
            <w:r w:rsidR="000D5A97" w:rsidRPr="00413E08">
              <w:rPr>
                <w:rStyle w:val="Hyperlink"/>
                <w:noProof/>
              </w:rPr>
              <w:t>Edit log level of Egateway</w:t>
            </w:r>
            <w:r w:rsidR="000D5A97">
              <w:rPr>
                <w:noProof/>
                <w:webHidden/>
              </w:rPr>
              <w:tab/>
            </w:r>
            <w:r w:rsidR="000D5A97">
              <w:rPr>
                <w:noProof/>
                <w:webHidden/>
              </w:rPr>
              <w:fldChar w:fldCharType="begin"/>
            </w:r>
            <w:r w:rsidR="000D5A97">
              <w:rPr>
                <w:noProof/>
                <w:webHidden/>
              </w:rPr>
              <w:instrText xml:space="preserve"> PAGEREF _Toc531609242 \h </w:instrText>
            </w:r>
            <w:r w:rsidR="000D5A97">
              <w:rPr>
                <w:noProof/>
                <w:webHidden/>
              </w:rPr>
            </w:r>
            <w:r w:rsidR="000D5A97">
              <w:rPr>
                <w:noProof/>
                <w:webHidden/>
              </w:rPr>
              <w:fldChar w:fldCharType="separate"/>
            </w:r>
            <w:r w:rsidR="000D5A97">
              <w:rPr>
                <w:noProof/>
                <w:webHidden/>
              </w:rPr>
              <w:t>36</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43" w:history="1">
            <w:r w:rsidR="000D5A97" w:rsidRPr="00413E08">
              <w:rPr>
                <w:rStyle w:val="Hyperlink"/>
                <w:noProof/>
              </w:rPr>
              <w:t>7.2</w:t>
            </w:r>
            <w:r w:rsidR="000D5A97">
              <w:rPr>
                <w:rFonts w:asciiTheme="minorHAnsi" w:eastAsiaTheme="minorEastAsia" w:hAnsiTheme="minorHAnsi" w:cstheme="minorBidi"/>
                <w:b w:val="0"/>
                <w:noProof/>
                <w:szCs w:val="22"/>
              </w:rPr>
              <w:tab/>
            </w:r>
            <w:r w:rsidR="000D5A97" w:rsidRPr="00413E08">
              <w:rPr>
                <w:rStyle w:val="Hyperlink"/>
                <w:noProof/>
              </w:rPr>
              <w:t xml:space="preserve">Configure </w:t>
            </w:r>
            <w:r w:rsidR="000D5A97" w:rsidRPr="00413E08">
              <w:rPr>
                <w:rStyle w:val="Hyperlink"/>
                <w:noProof/>
                <w:lang w:val="en-GB"/>
              </w:rPr>
              <w:t>netserv</w:t>
            </w:r>
            <w:r w:rsidR="000D5A97" w:rsidRPr="00413E08">
              <w:rPr>
                <w:rStyle w:val="Hyperlink"/>
                <w:noProof/>
              </w:rPr>
              <w:t>.ini</w:t>
            </w:r>
            <w:r w:rsidR="000D5A97">
              <w:rPr>
                <w:noProof/>
                <w:webHidden/>
              </w:rPr>
              <w:tab/>
            </w:r>
            <w:r w:rsidR="000D5A97">
              <w:rPr>
                <w:noProof/>
                <w:webHidden/>
              </w:rPr>
              <w:fldChar w:fldCharType="begin"/>
            </w:r>
            <w:r w:rsidR="000D5A97">
              <w:rPr>
                <w:noProof/>
                <w:webHidden/>
              </w:rPr>
              <w:instrText xml:space="preserve"> PAGEREF _Toc531609243 \h </w:instrText>
            </w:r>
            <w:r w:rsidR="000D5A97">
              <w:rPr>
                <w:noProof/>
                <w:webHidden/>
              </w:rPr>
            </w:r>
            <w:r w:rsidR="000D5A97">
              <w:rPr>
                <w:noProof/>
                <w:webHidden/>
              </w:rPr>
              <w:fldChar w:fldCharType="separate"/>
            </w:r>
            <w:r w:rsidR="000D5A97">
              <w:rPr>
                <w:noProof/>
                <w:webHidden/>
              </w:rPr>
              <w:t>36</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44" w:history="1">
            <w:r w:rsidR="000D5A97" w:rsidRPr="00413E08">
              <w:rPr>
                <w:rStyle w:val="Hyperlink"/>
                <w:noProof/>
              </w:rPr>
              <w:t>7.3</w:t>
            </w:r>
            <w:r w:rsidR="000D5A97">
              <w:rPr>
                <w:rFonts w:asciiTheme="minorHAnsi" w:eastAsiaTheme="minorEastAsia" w:hAnsiTheme="minorHAnsi" w:cstheme="minorBidi"/>
                <w:b w:val="0"/>
                <w:noProof/>
                <w:szCs w:val="22"/>
              </w:rPr>
              <w:tab/>
            </w:r>
            <w:r w:rsidR="000D5A97" w:rsidRPr="00413E08">
              <w:rPr>
                <w:rStyle w:val="Hyperlink"/>
                <w:noProof/>
              </w:rPr>
              <w:t>Configure authserv.ini</w:t>
            </w:r>
            <w:r w:rsidR="000D5A97">
              <w:rPr>
                <w:noProof/>
                <w:webHidden/>
              </w:rPr>
              <w:tab/>
            </w:r>
            <w:r w:rsidR="000D5A97">
              <w:rPr>
                <w:noProof/>
                <w:webHidden/>
              </w:rPr>
              <w:fldChar w:fldCharType="begin"/>
            </w:r>
            <w:r w:rsidR="000D5A97">
              <w:rPr>
                <w:noProof/>
                <w:webHidden/>
              </w:rPr>
              <w:instrText xml:space="preserve"> PAGEREF _Toc531609244 \h </w:instrText>
            </w:r>
            <w:r w:rsidR="000D5A97">
              <w:rPr>
                <w:noProof/>
                <w:webHidden/>
              </w:rPr>
            </w:r>
            <w:r w:rsidR="000D5A97">
              <w:rPr>
                <w:noProof/>
                <w:webHidden/>
              </w:rPr>
              <w:fldChar w:fldCharType="separate"/>
            </w:r>
            <w:r w:rsidR="000D5A97">
              <w:rPr>
                <w:noProof/>
                <w:webHidden/>
              </w:rPr>
              <w:t>37</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45" w:history="1">
            <w:r w:rsidR="000D5A97" w:rsidRPr="00413E08">
              <w:rPr>
                <w:rStyle w:val="Hyperlink"/>
                <w:noProof/>
              </w:rPr>
              <w:t>7.4</w:t>
            </w:r>
            <w:r w:rsidR="000D5A97">
              <w:rPr>
                <w:rFonts w:asciiTheme="minorHAnsi" w:eastAsiaTheme="minorEastAsia" w:hAnsiTheme="minorHAnsi" w:cstheme="minorBidi"/>
                <w:b w:val="0"/>
                <w:noProof/>
                <w:szCs w:val="22"/>
              </w:rPr>
              <w:tab/>
            </w:r>
            <w:r w:rsidR="000D5A97" w:rsidRPr="00413E08">
              <w:rPr>
                <w:rStyle w:val="Hyperlink"/>
                <w:noProof/>
              </w:rPr>
              <w:t>Configure acs_gate.ini</w:t>
            </w:r>
            <w:r w:rsidR="000D5A97">
              <w:rPr>
                <w:noProof/>
                <w:webHidden/>
              </w:rPr>
              <w:tab/>
            </w:r>
            <w:r w:rsidR="000D5A97">
              <w:rPr>
                <w:noProof/>
                <w:webHidden/>
              </w:rPr>
              <w:fldChar w:fldCharType="begin"/>
            </w:r>
            <w:r w:rsidR="000D5A97">
              <w:rPr>
                <w:noProof/>
                <w:webHidden/>
              </w:rPr>
              <w:instrText xml:space="preserve"> PAGEREF _Toc531609245 \h </w:instrText>
            </w:r>
            <w:r w:rsidR="000D5A97">
              <w:rPr>
                <w:noProof/>
                <w:webHidden/>
              </w:rPr>
            </w:r>
            <w:r w:rsidR="000D5A97">
              <w:rPr>
                <w:noProof/>
                <w:webHidden/>
              </w:rPr>
              <w:fldChar w:fldCharType="separate"/>
            </w:r>
            <w:r w:rsidR="000D5A97">
              <w:rPr>
                <w:noProof/>
                <w:webHidden/>
              </w:rPr>
              <w:t>39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46" w:history="1">
            <w:r w:rsidR="000D5A97" w:rsidRPr="00413E08">
              <w:rPr>
                <w:rStyle w:val="Hyperlink"/>
                <w:noProof/>
              </w:rPr>
              <w:t>7.4.1</w:t>
            </w:r>
            <w:r w:rsidR="000D5A97">
              <w:rPr>
                <w:rFonts w:asciiTheme="minorHAnsi" w:eastAsiaTheme="minorEastAsia" w:hAnsiTheme="minorHAnsi" w:cstheme="minorBidi"/>
                <w:noProof/>
                <w:sz w:val="22"/>
                <w:szCs w:val="22"/>
              </w:rPr>
              <w:tab/>
            </w:r>
            <w:r w:rsidR="000D5A97" w:rsidRPr="00413E08">
              <w:rPr>
                <w:rStyle w:val="Hyperlink"/>
                <w:noProof/>
              </w:rPr>
              <w:t>Link to Authentication Page</w:t>
            </w:r>
            <w:r w:rsidR="000D5A97">
              <w:rPr>
                <w:noProof/>
                <w:webHidden/>
              </w:rPr>
              <w:tab/>
            </w:r>
            <w:r w:rsidR="000D5A97">
              <w:rPr>
                <w:noProof/>
                <w:webHidden/>
              </w:rPr>
              <w:fldChar w:fldCharType="begin"/>
            </w:r>
            <w:r w:rsidR="000D5A97">
              <w:rPr>
                <w:noProof/>
                <w:webHidden/>
              </w:rPr>
              <w:instrText xml:space="preserve"> PAGEREF _Toc531609246 \h </w:instrText>
            </w:r>
            <w:r w:rsidR="000D5A97">
              <w:rPr>
                <w:noProof/>
                <w:webHidden/>
              </w:rPr>
            </w:r>
            <w:r w:rsidR="000D5A97">
              <w:rPr>
                <w:noProof/>
                <w:webHidden/>
              </w:rPr>
              <w:fldChar w:fldCharType="separate"/>
            </w:r>
            <w:r w:rsidR="000D5A97">
              <w:rPr>
                <w:noProof/>
                <w:webHidden/>
              </w:rPr>
              <w:t>39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47" w:history="1">
            <w:r w:rsidR="000D5A97" w:rsidRPr="00413E08">
              <w:rPr>
                <w:rStyle w:val="Hyperlink"/>
                <w:noProof/>
              </w:rPr>
              <w:t>7.4.2</w:t>
            </w:r>
            <w:r w:rsidR="000D5A97">
              <w:rPr>
                <w:rFonts w:asciiTheme="minorHAnsi" w:eastAsiaTheme="minorEastAsia" w:hAnsiTheme="minorHAnsi" w:cstheme="minorBidi"/>
                <w:noProof/>
                <w:sz w:val="22"/>
                <w:szCs w:val="22"/>
              </w:rPr>
              <w:tab/>
            </w:r>
            <w:r w:rsidR="000D5A97" w:rsidRPr="00413E08">
              <w:rPr>
                <w:rStyle w:val="Hyperlink"/>
                <w:noProof/>
              </w:rPr>
              <w:t>Setup  a non-hashed password for enrolment</w:t>
            </w:r>
            <w:r w:rsidR="000D5A97">
              <w:rPr>
                <w:noProof/>
                <w:webHidden/>
              </w:rPr>
              <w:tab/>
            </w:r>
            <w:r w:rsidR="000D5A97">
              <w:rPr>
                <w:noProof/>
                <w:webHidden/>
              </w:rPr>
              <w:fldChar w:fldCharType="begin"/>
            </w:r>
            <w:r w:rsidR="000D5A97">
              <w:rPr>
                <w:noProof/>
                <w:webHidden/>
              </w:rPr>
              <w:instrText xml:space="preserve"> PAGEREF _Toc531609247 \h </w:instrText>
            </w:r>
            <w:r w:rsidR="000D5A97">
              <w:rPr>
                <w:noProof/>
                <w:webHidden/>
              </w:rPr>
            </w:r>
            <w:r w:rsidR="000D5A97">
              <w:rPr>
                <w:noProof/>
                <w:webHidden/>
              </w:rPr>
              <w:fldChar w:fldCharType="separate"/>
            </w:r>
            <w:r w:rsidR="000D5A97">
              <w:rPr>
                <w:noProof/>
                <w:webHidden/>
              </w:rPr>
              <w:t>39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48" w:history="1">
            <w:r w:rsidR="000D5A97" w:rsidRPr="00413E08">
              <w:rPr>
                <w:rStyle w:val="Hyperlink"/>
                <w:noProof/>
              </w:rPr>
              <w:t>7.4.1</w:t>
            </w:r>
            <w:r w:rsidR="000D5A97">
              <w:rPr>
                <w:rFonts w:asciiTheme="minorHAnsi" w:eastAsiaTheme="minorEastAsia" w:hAnsiTheme="minorHAnsi" w:cstheme="minorBidi"/>
                <w:noProof/>
                <w:sz w:val="22"/>
                <w:szCs w:val="22"/>
              </w:rPr>
              <w:tab/>
            </w:r>
            <w:r w:rsidR="000D5A97" w:rsidRPr="00413E08">
              <w:rPr>
                <w:rStyle w:val="Hyperlink"/>
                <w:noProof/>
              </w:rPr>
              <w:t>Uncomment CertStore</w:t>
            </w:r>
            <w:r w:rsidR="000D5A97">
              <w:rPr>
                <w:noProof/>
                <w:webHidden/>
              </w:rPr>
              <w:tab/>
            </w:r>
            <w:r w:rsidR="000D5A97">
              <w:rPr>
                <w:noProof/>
                <w:webHidden/>
              </w:rPr>
              <w:fldChar w:fldCharType="begin"/>
            </w:r>
            <w:r w:rsidR="000D5A97">
              <w:rPr>
                <w:noProof/>
                <w:webHidden/>
              </w:rPr>
              <w:instrText xml:space="preserve"> PAGEREF _Toc531609248 \h </w:instrText>
            </w:r>
            <w:r w:rsidR="000D5A97">
              <w:rPr>
                <w:noProof/>
                <w:webHidden/>
              </w:rPr>
            </w:r>
            <w:r w:rsidR="000D5A97">
              <w:rPr>
                <w:noProof/>
                <w:webHidden/>
              </w:rPr>
              <w:fldChar w:fldCharType="separate"/>
            </w:r>
            <w:r w:rsidR="000D5A97">
              <w:rPr>
                <w:noProof/>
                <w:webHidden/>
              </w:rPr>
              <w:t>40</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49" w:history="1">
            <w:r w:rsidR="000D5A97" w:rsidRPr="00413E08">
              <w:rPr>
                <w:rStyle w:val="Hyperlink"/>
                <w:noProof/>
              </w:rPr>
              <w:t>7.4.2</w:t>
            </w:r>
            <w:r w:rsidR="000D5A97">
              <w:rPr>
                <w:rFonts w:asciiTheme="minorHAnsi" w:eastAsiaTheme="minorEastAsia" w:hAnsiTheme="minorHAnsi" w:cstheme="minorBidi"/>
                <w:noProof/>
                <w:sz w:val="22"/>
                <w:szCs w:val="22"/>
              </w:rPr>
              <w:tab/>
            </w:r>
            <w:r w:rsidR="000D5A97" w:rsidRPr="00413E08">
              <w:rPr>
                <w:rStyle w:val="Hyperlink"/>
                <w:noProof/>
              </w:rPr>
              <w:t>Configure the rest parameters</w:t>
            </w:r>
            <w:r w:rsidR="000D5A97">
              <w:rPr>
                <w:noProof/>
                <w:webHidden/>
              </w:rPr>
              <w:tab/>
            </w:r>
            <w:r w:rsidR="000D5A97">
              <w:rPr>
                <w:noProof/>
                <w:webHidden/>
              </w:rPr>
              <w:fldChar w:fldCharType="begin"/>
            </w:r>
            <w:r w:rsidR="000D5A97">
              <w:rPr>
                <w:noProof/>
                <w:webHidden/>
              </w:rPr>
              <w:instrText xml:space="preserve"> PAGEREF _Toc531609249 \h </w:instrText>
            </w:r>
            <w:r w:rsidR="000D5A97">
              <w:rPr>
                <w:noProof/>
                <w:webHidden/>
              </w:rPr>
            </w:r>
            <w:r w:rsidR="000D5A97">
              <w:rPr>
                <w:noProof/>
                <w:webHidden/>
              </w:rPr>
              <w:fldChar w:fldCharType="separate"/>
            </w:r>
            <w:r w:rsidR="000D5A97">
              <w:rPr>
                <w:noProof/>
                <w:webHidden/>
              </w:rPr>
              <w:t>40</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50" w:history="1">
            <w:r w:rsidR="000D5A97" w:rsidRPr="00413E08">
              <w:rPr>
                <w:rStyle w:val="Hyperlink"/>
                <w:noProof/>
              </w:rPr>
              <w:t>7.5</w:t>
            </w:r>
            <w:r w:rsidR="000D5A97">
              <w:rPr>
                <w:rFonts w:asciiTheme="minorHAnsi" w:eastAsiaTheme="minorEastAsia" w:hAnsiTheme="minorHAnsi" w:cstheme="minorBidi"/>
                <w:b w:val="0"/>
                <w:noProof/>
                <w:szCs w:val="22"/>
              </w:rPr>
              <w:tab/>
            </w:r>
            <w:r w:rsidR="000D5A97" w:rsidRPr="00413E08">
              <w:rPr>
                <w:rStyle w:val="Hyperlink"/>
                <w:noProof/>
              </w:rPr>
              <w:t>Configure hsm_gate.ini</w:t>
            </w:r>
            <w:r w:rsidR="000D5A97">
              <w:rPr>
                <w:noProof/>
                <w:webHidden/>
              </w:rPr>
              <w:tab/>
            </w:r>
            <w:r w:rsidR="000D5A97">
              <w:rPr>
                <w:noProof/>
                <w:webHidden/>
              </w:rPr>
              <w:fldChar w:fldCharType="begin"/>
            </w:r>
            <w:r w:rsidR="000D5A97">
              <w:rPr>
                <w:noProof/>
                <w:webHidden/>
              </w:rPr>
              <w:instrText xml:space="preserve"> PAGEREF _Toc531609250 \h </w:instrText>
            </w:r>
            <w:r w:rsidR="000D5A97">
              <w:rPr>
                <w:noProof/>
                <w:webHidden/>
              </w:rPr>
            </w:r>
            <w:r w:rsidR="000D5A97">
              <w:rPr>
                <w:noProof/>
                <w:webHidden/>
              </w:rPr>
              <w:fldChar w:fldCharType="separate"/>
            </w:r>
            <w:r w:rsidR="000D5A97">
              <w:rPr>
                <w:noProof/>
                <w:webHidden/>
              </w:rPr>
              <w:t>43</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1" w:history="1">
            <w:r w:rsidR="000D5A97" w:rsidRPr="00413E08">
              <w:rPr>
                <w:rStyle w:val="Hyperlink"/>
                <w:noProof/>
              </w:rPr>
              <w:t>7.5.1</w:t>
            </w:r>
            <w:r w:rsidR="000D5A97">
              <w:rPr>
                <w:rFonts w:asciiTheme="minorHAnsi" w:eastAsiaTheme="minorEastAsia" w:hAnsiTheme="minorHAnsi" w:cstheme="minorBidi"/>
                <w:noProof/>
                <w:sz w:val="22"/>
                <w:szCs w:val="22"/>
              </w:rPr>
              <w:tab/>
            </w:r>
            <w:r w:rsidR="000D5A97" w:rsidRPr="00413E08">
              <w:rPr>
                <w:rStyle w:val="Hyperlink"/>
                <w:noProof/>
              </w:rPr>
              <w:t>Configure RSA key</w:t>
            </w:r>
            <w:r w:rsidR="000D5A97">
              <w:rPr>
                <w:noProof/>
                <w:webHidden/>
              </w:rPr>
              <w:tab/>
            </w:r>
            <w:r w:rsidR="000D5A97">
              <w:rPr>
                <w:noProof/>
                <w:webHidden/>
              </w:rPr>
              <w:fldChar w:fldCharType="begin"/>
            </w:r>
            <w:r w:rsidR="000D5A97">
              <w:rPr>
                <w:noProof/>
                <w:webHidden/>
              </w:rPr>
              <w:instrText xml:space="preserve"> PAGEREF _Toc531609251 \h </w:instrText>
            </w:r>
            <w:r w:rsidR="000D5A97">
              <w:rPr>
                <w:noProof/>
                <w:webHidden/>
              </w:rPr>
            </w:r>
            <w:r w:rsidR="000D5A97">
              <w:rPr>
                <w:noProof/>
                <w:webHidden/>
              </w:rPr>
              <w:fldChar w:fldCharType="separate"/>
            </w:r>
            <w:r w:rsidR="000D5A97">
              <w:rPr>
                <w:noProof/>
                <w:webHidden/>
              </w:rPr>
              <w:t>44</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2" w:history="1">
            <w:r w:rsidR="000D5A97" w:rsidRPr="00413E08">
              <w:rPr>
                <w:rStyle w:val="Hyperlink"/>
                <w:noProof/>
              </w:rPr>
              <w:t>7.5.2</w:t>
            </w:r>
            <w:r w:rsidR="000D5A97">
              <w:rPr>
                <w:rFonts w:asciiTheme="minorHAnsi" w:eastAsiaTheme="minorEastAsia" w:hAnsiTheme="minorHAnsi" w:cstheme="minorBidi"/>
                <w:noProof/>
                <w:sz w:val="22"/>
                <w:szCs w:val="22"/>
              </w:rPr>
              <w:tab/>
            </w:r>
            <w:r w:rsidR="000D5A97" w:rsidRPr="00413E08">
              <w:rPr>
                <w:rStyle w:val="Hyperlink"/>
                <w:noProof/>
              </w:rPr>
              <w:t>Configure DWK2 point to DWK1</w:t>
            </w:r>
            <w:r w:rsidR="000D5A97">
              <w:rPr>
                <w:noProof/>
                <w:webHidden/>
              </w:rPr>
              <w:tab/>
            </w:r>
            <w:r w:rsidR="000D5A97">
              <w:rPr>
                <w:noProof/>
                <w:webHidden/>
              </w:rPr>
              <w:fldChar w:fldCharType="begin"/>
            </w:r>
            <w:r w:rsidR="000D5A97">
              <w:rPr>
                <w:noProof/>
                <w:webHidden/>
              </w:rPr>
              <w:instrText xml:space="preserve"> PAGEREF _Toc531609252 \h </w:instrText>
            </w:r>
            <w:r w:rsidR="000D5A97">
              <w:rPr>
                <w:noProof/>
                <w:webHidden/>
              </w:rPr>
            </w:r>
            <w:r w:rsidR="000D5A97">
              <w:rPr>
                <w:noProof/>
                <w:webHidden/>
              </w:rPr>
              <w:fldChar w:fldCharType="separate"/>
            </w:r>
            <w:r w:rsidR="000D5A97">
              <w:rPr>
                <w:noProof/>
                <w:webHidden/>
              </w:rPr>
              <w:t>44</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3" w:history="1">
            <w:r w:rsidR="000D5A97" w:rsidRPr="00413E08">
              <w:rPr>
                <w:rStyle w:val="Hyperlink"/>
                <w:noProof/>
              </w:rPr>
              <w:t>7.5.3</w:t>
            </w:r>
            <w:r w:rsidR="000D5A97">
              <w:rPr>
                <w:rFonts w:asciiTheme="minorHAnsi" w:eastAsiaTheme="minorEastAsia" w:hAnsiTheme="minorHAnsi" w:cstheme="minorBidi"/>
                <w:noProof/>
                <w:sz w:val="22"/>
                <w:szCs w:val="22"/>
              </w:rPr>
              <w:tab/>
            </w:r>
            <w:r w:rsidR="000D5A97" w:rsidRPr="00413E08">
              <w:rPr>
                <w:rStyle w:val="Hyperlink"/>
                <w:noProof/>
              </w:rPr>
              <w:t>Configure currency</w:t>
            </w:r>
            <w:r w:rsidR="000D5A97">
              <w:rPr>
                <w:noProof/>
                <w:webHidden/>
              </w:rPr>
              <w:tab/>
            </w:r>
            <w:r w:rsidR="000D5A97">
              <w:rPr>
                <w:noProof/>
                <w:webHidden/>
              </w:rPr>
              <w:fldChar w:fldCharType="begin"/>
            </w:r>
            <w:r w:rsidR="000D5A97">
              <w:rPr>
                <w:noProof/>
                <w:webHidden/>
              </w:rPr>
              <w:instrText xml:space="preserve"> PAGEREF _Toc531609253 \h </w:instrText>
            </w:r>
            <w:r w:rsidR="000D5A97">
              <w:rPr>
                <w:noProof/>
                <w:webHidden/>
              </w:rPr>
            </w:r>
            <w:r w:rsidR="000D5A97">
              <w:rPr>
                <w:noProof/>
                <w:webHidden/>
              </w:rPr>
              <w:fldChar w:fldCharType="separate"/>
            </w:r>
            <w:r w:rsidR="000D5A97">
              <w:rPr>
                <w:noProof/>
                <w:webHidden/>
              </w:rPr>
              <w:t>45</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54" w:history="1">
            <w:r w:rsidR="000D5A97" w:rsidRPr="00413E08">
              <w:rPr>
                <w:rStyle w:val="Hyperlink"/>
              </w:rPr>
              <w:t>8</w:t>
            </w:r>
            <w:r w:rsidR="000D5A97">
              <w:rPr>
                <w:rFonts w:asciiTheme="minorHAnsi" w:eastAsiaTheme="minorEastAsia" w:hAnsiTheme="minorHAnsi" w:cstheme="minorBidi"/>
                <w:b w:val="0"/>
                <w:color w:val="auto"/>
                <w:sz w:val="22"/>
                <w:szCs w:val="22"/>
              </w:rPr>
              <w:tab/>
            </w:r>
            <w:r w:rsidR="000D5A97" w:rsidRPr="00413E08">
              <w:rPr>
                <w:rStyle w:val="Hyperlink"/>
              </w:rPr>
              <w:t>Configure Transaction Switch</w:t>
            </w:r>
            <w:r w:rsidR="000D5A97">
              <w:rPr>
                <w:webHidden/>
              </w:rPr>
              <w:tab/>
            </w:r>
            <w:r w:rsidR="000D5A97">
              <w:rPr>
                <w:webHidden/>
              </w:rPr>
              <w:fldChar w:fldCharType="begin"/>
            </w:r>
            <w:r w:rsidR="000D5A97">
              <w:rPr>
                <w:webHidden/>
              </w:rPr>
              <w:instrText xml:space="preserve"> PAGEREF _Toc531609254 \h </w:instrText>
            </w:r>
            <w:r w:rsidR="000D5A97">
              <w:rPr>
                <w:webHidden/>
              </w:rPr>
            </w:r>
            <w:r w:rsidR="000D5A97">
              <w:rPr>
                <w:webHidden/>
              </w:rPr>
              <w:fldChar w:fldCharType="separate"/>
            </w:r>
            <w:r w:rsidR="000D5A97">
              <w:rPr>
                <w:webHidden/>
              </w:rPr>
              <w:t>47</w:t>
            </w:r>
            <w:r w:rsidR="000D5A97">
              <w:rPr>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55" w:history="1">
            <w:r w:rsidR="000D5A97" w:rsidRPr="00413E08">
              <w:rPr>
                <w:rStyle w:val="Hyperlink"/>
              </w:rPr>
              <w:t>9</w:t>
            </w:r>
            <w:r w:rsidR="000D5A97">
              <w:rPr>
                <w:rFonts w:asciiTheme="minorHAnsi" w:eastAsiaTheme="minorEastAsia" w:hAnsiTheme="minorHAnsi" w:cstheme="minorBidi"/>
                <w:b w:val="0"/>
                <w:color w:val="auto"/>
                <w:sz w:val="22"/>
                <w:szCs w:val="22"/>
              </w:rPr>
              <w:tab/>
            </w:r>
            <w:r w:rsidR="000D5A97" w:rsidRPr="00413E08">
              <w:rPr>
                <w:rStyle w:val="Hyperlink"/>
              </w:rPr>
              <w:t>Configure WAY4ACS</w:t>
            </w:r>
            <w:r w:rsidR="000D5A97">
              <w:rPr>
                <w:webHidden/>
              </w:rPr>
              <w:tab/>
            </w:r>
            <w:r w:rsidR="000D5A97">
              <w:rPr>
                <w:webHidden/>
              </w:rPr>
              <w:fldChar w:fldCharType="begin"/>
            </w:r>
            <w:r w:rsidR="000D5A97">
              <w:rPr>
                <w:webHidden/>
              </w:rPr>
              <w:instrText xml:space="preserve"> PAGEREF _Toc531609255 \h </w:instrText>
            </w:r>
            <w:r w:rsidR="000D5A97">
              <w:rPr>
                <w:webHidden/>
              </w:rPr>
            </w:r>
            <w:r w:rsidR="000D5A97">
              <w:rPr>
                <w:webHidden/>
              </w:rPr>
              <w:fldChar w:fldCharType="separate"/>
            </w:r>
            <w:r w:rsidR="000D5A97">
              <w:rPr>
                <w:webHidden/>
              </w:rPr>
              <w:t>49</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56" w:history="1">
            <w:r w:rsidR="000D5A97" w:rsidRPr="00413E08">
              <w:rPr>
                <w:rStyle w:val="Hyperlink"/>
                <w:noProof/>
              </w:rPr>
              <w:t>9.1</w:t>
            </w:r>
            <w:r w:rsidR="000D5A97">
              <w:rPr>
                <w:rFonts w:asciiTheme="minorHAnsi" w:eastAsiaTheme="minorEastAsia" w:hAnsiTheme="minorHAnsi" w:cstheme="minorBidi"/>
                <w:b w:val="0"/>
                <w:noProof/>
                <w:szCs w:val="22"/>
              </w:rPr>
              <w:tab/>
            </w:r>
            <w:r w:rsidR="000D5A97" w:rsidRPr="00413E08">
              <w:rPr>
                <w:rStyle w:val="Hyperlink"/>
                <w:noProof/>
              </w:rPr>
              <w:t>Configure way4acs</w:t>
            </w:r>
            <w:r w:rsidR="000D5A97">
              <w:rPr>
                <w:noProof/>
                <w:webHidden/>
              </w:rPr>
              <w:tab/>
            </w:r>
            <w:r w:rsidR="000D5A97">
              <w:rPr>
                <w:noProof/>
                <w:webHidden/>
              </w:rPr>
              <w:fldChar w:fldCharType="begin"/>
            </w:r>
            <w:r w:rsidR="000D5A97">
              <w:rPr>
                <w:noProof/>
                <w:webHidden/>
              </w:rPr>
              <w:instrText xml:space="preserve"> PAGEREF _Toc531609256 \h </w:instrText>
            </w:r>
            <w:r w:rsidR="000D5A97">
              <w:rPr>
                <w:noProof/>
                <w:webHidden/>
              </w:rPr>
            </w:r>
            <w:r w:rsidR="000D5A97">
              <w:rPr>
                <w:noProof/>
                <w:webHidden/>
              </w:rPr>
              <w:fldChar w:fldCharType="separate"/>
            </w:r>
            <w:r w:rsidR="000D5A97">
              <w:rPr>
                <w:noProof/>
                <w:webHidden/>
              </w:rPr>
              <w:t>49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7" w:history="1">
            <w:r w:rsidR="000D5A97" w:rsidRPr="00413E08">
              <w:rPr>
                <w:rStyle w:val="Hyperlink"/>
                <w:noProof/>
              </w:rPr>
              <w:t>9.1.1</w:t>
            </w:r>
            <w:r w:rsidR="000D5A97">
              <w:rPr>
                <w:rFonts w:asciiTheme="minorHAnsi" w:eastAsiaTheme="minorEastAsia" w:hAnsiTheme="minorHAnsi" w:cstheme="minorBidi"/>
                <w:noProof/>
                <w:sz w:val="22"/>
                <w:szCs w:val="22"/>
              </w:rPr>
              <w:tab/>
            </w:r>
            <w:r w:rsidR="000D5A97" w:rsidRPr="00413E08">
              <w:rPr>
                <w:rStyle w:val="Hyperlink"/>
                <w:noProof/>
              </w:rPr>
              <w:t>Copy Catalina folder</w:t>
            </w:r>
            <w:r w:rsidR="000D5A97">
              <w:rPr>
                <w:noProof/>
                <w:webHidden/>
              </w:rPr>
              <w:tab/>
            </w:r>
            <w:r w:rsidR="000D5A97">
              <w:rPr>
                <w:noProof/>
                <w:webHidden/>
              </w:rPr>
              <w:fldChar w:fldCharType="begin"/>
            </w:r>
            <w:r w:rsidR="000D5A97">
              <w:rPr>
                <w:noProof/>
                <w:webHidden/>
              </w:rPr>
              <w:instrText xml:space="preserve"> PAGEREF _Toc531609257 \h </w:instrText>
            </w:r>
            <w:r w:rsidR="000D5A97">
              <w:rPr>
                <w:noProof/>
                <w:webHidden/>
              </w:rPr>
            </w:r>
            <w:r w:rsidR="000D5A97">
              <w:rPr>
                <w:noProof/>
                <w:webHidden/>
              </w:rPr>
              <w:fldChar w:fldCharType="separate"/>
            </w:r>
            <w:r w:rsidR="000D5A97">
              <w:rPr>
                <w:noProof/>
                <w:webHidden/>
              </w:rPr>
              <w:t>49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8" w:history="1">
            <w:r w:rsidR="000D5A97" w:rsidRPr="00413E08">
              <w:rPr>
                <w:rStyle w:val="Hyperlink"/>
                <w:noProof/>
              </w:rPr>
              <w:t>9.1.2</w:t>
            </w:r>
            <w:r w:rsidR="000D5A97">
              <w:rPr>
                <w:rFonts w:asciiTheme="minorHAnsi" w:eastAsiaTheme="minorEastAsia" w:hAnsiTheme="minorHAnsi" w:cstheme="minorBidi"/>
                <w:noProof/>
                <w:sz w:val="22"/>
                <w:szCs w:val="22"/>
              </w:rPr>
              <w:tab/>
            </w:r>
            <w:r w:rsidR="000D5A97" w:rsidRPr="00413E08">
              <w:rPr>
                <w:rStyle w:val="Hyperlink"/>
                <w:noProof/>
              </w:rPr>
              <w:t>Create way4acs folder in opt directory</w:t>
            </w:r>
            <w:r w:rsidR="000D5A97">
              <w:rPr>
                <w:noProof/>
                <w:webHidden/>
              </w:rPr>
              <w:tab/>
            </w:r>
            <w:r w:rsidR="000D5A97">
              <w:rPr>
                <w:noProof/>
                <w:webHidden/>
              </w:rPr>
              <w:fldChar w:fldCharType="begin"/>
            </w:r>
            <w:r w:rsidR="000D5A97">
              <w:rPr>
                <w:noProof/>
                <w:webHidden/>
              </w:rPr>
              <w:instrText xml:space="preserve"> PAGEREF _Toc531609258 \h </w:instrText>
            </w:r>
            <w:r w:rsidR="000D5A97">
              <w:rPr>
                <w:noProof/>
                <w:webHidden/>
              </w:rPr>
            </w:r>
            <w:r w:rsidR="000D5A97">
              <w:rPr>
                <w:noProof/>
                <w:webHidden/>
              </w:rPr>
              <w:fldChar w:fldCharType="separate"/>
            </w:r>
            <w:r w:rsidR="000D5A97">
              <w:rPr>
                <w:noProof/>
                <w:webHidden/>
              </w:rPr>
              <w:t>49</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59" w:history="1">
            <w:r w:rsidR="000D5A97" w:rsidRPr="00413E08">
              <w:rPr>
                <w:rStyle w:val="Hyperlink"/>
                <w:noProof/>
              </w:rPr>
              <w:t>9.1.3</w:t>
            </w:r>
            <w:r w:rsidR="000D5A97">
              <w:rPr>
                <w:rFonts w:asciiTheme="minorHAnsi" w:eastAsiaTheme="minorEastAsia" w:hAnsiTheme="minorHAnsi" w:cstheme="minorBidi"/>
                <w:noProof/>
                <w:sz w:val="22"/>
                <w:szCs w:val="22"/>
              </w:rPr>
              <w:tab/>
            </w:r>
            <w:r w:rsidR="000D5A97" w:rsidRPr="00413E08">
              <w:rPr>
                <w:rStyle w:val="Hyperlink"/>
                <w:noProof/>
              </w:rPr>
              <w:t>Add parameters to ACS configuration (opt/way4acs/work/way4acs/config.xml)</w:t>
            </w:r>
            <w:r w:rsidR="000D5A97">
              <w:rPr>
                <w:noProof/>
                <w:webHidden/>
              </w:rPr>
              <w:tab/>
            </w:r>
            <w:r w:rsidR="000D5A97">
              <w:rPr>
                <w:noProof/>
                <w:webHidden/>
              </w:rPr>
              <w:fldChar w:fldCharType="begin"/>
            </w:r>
            <w:r w:rsidR="000D5A97">
              <w:rPr>
                <w:noProof/>
                <w:webHidden/>
              </w:rPr>
              <w:instrText xml:space="preserve"> PAGEREF _Toc531609259 \h </w:instrText>
            </w:r>
            <w:r w:rsidR="000D5A97">
              <w:rPr>
                <w:noProof/>
                <w:webHidden/>
              </w:rPr>
            </w:r>
            <w:r w:rsidR="000D5A97">
              <w:rPr>
                <w:noProof/>
                <w:webHidden/>
              </w:rPr>
              <w:fldChar w:fldCharType="separate"/>
            </w:r>
            <w:r w:rsidR="000D5A97">
              <w:rPr>
                <w:noProof/>
                <w:webHidden/>
              </w:rPr>
              <w:t>50</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60" w:history="1">
            <w:r w:rsidR="000D5A97" w:rsidRPr="00413E08">
              <w:rPr>
                <w:rStyle w:val="Hyperlink"/>
                <w:noProof/>
              </w:rPr>
              <w:t>9.1.4</w:t>
            </w:r>
            <w:r w:rsidR="000D5A97">
              <w:rPr>
                <w:rFonts w:asciiTheme="minorHAnsi" w:eastAsiaTheme="minorEastAsia" w:hAnsiTheme="minorHAnsi" w:cstheme="minorBidi"/>
                <w:noProof/>
                <w:sz w:val="22"/>
                <w:szCs w:val="22"/>
              </w:rPr>
              <w:tab/>
            </w:r>
            <w:r w:rsidR="000D5A97" w:rsidRPr="00413E08">
              <w:rPr>
                <w:rStyle w:val="Hyperlink"/>
                <w:noProof/>
              </w:rPr>
              <w:t>Set LD_LIBRARY_PATH and full log:</w:t>
            </w:r>
            <w:r w:rsidR="000D5A97">
              <w:rPr>
                <w:noProof/>
                <w:webHidden/>
              </w:rPr>
              <w:tab/>
            </w:r>
            <w:r w:rsidR="000D5A97">
              <w:rPr>
                <w:noProof/>
                <w:webHidden/>
              </w:rPr>
              <w:fldChar w:fldCharType="begin"/>
            </w:r>
            <w:r w:rsidR="000D5A97">
              <w:rPr>
                <w:noProof/>
                <w:webHidden/>
              </w:rPr>
              <w:instrText xml:space="preserve"> PAGEREF _Toc531609260 \h </w:instrText>
            </w:r>
            <w:r w:rsidR="000D5A97">
              <w:rPr>
                <w:noProof/>
                <w:webHidden/>
              </w:rPr>
            </w:r>
            <w:r w:rsidR="000D5A97">
              <w:rPr>
                <w:noProof/>
                <w:webHidden/>
              </w:rPr>
              <w:fldChar w:fldCharType="separate"/>
            </w:r>
            <w:r w:rsidR="000D5A97">
              <w:rPr>
                <w:noProof/>
                <w:webHidden/>
              </w:rPr>
              <w:t>52</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61" w:history="1">
            <w:r w:rsidR="000D5A97" w:rsidRPr="00413E08">
              <w:rPr>
                <w:rStyle w:val="Hyperlink"/>
              </w:rPr>
              <w:t>10</w:t>
            </w:r>
            <w:r w:rsidR="000D5A97">
              <w:rPr>
                <w:rFonts w:asciiTheme="minorHAnsi" w:eastAsiaTheme="minorEastAsia" w:hAnsiTheme="minorHAnsi" w:cstheme="minorBidi"/>
                <w:b w:val="0"/>
                <w:color w:val="auto"/>
                <w:sz w:val="22"/>
                <w:szCs w:val="22"/>
              </w:rPr>
              <w:tab/>
            </w:r>
            <w:r w:rsidR="000D5A97" w:rsidRPr="00413E08">
              <w:rPr>
                <w:rStyle w:val="Hyperlink"/>
              </w:rPr>
              <w:t>Configure WAY4 ACS Web</w:t>
            </w:r>
            <w:r w:rsidR="000D5A97">
              <w:rPr>
                <w:webHidden/>
              </w:rPr>
              <w:tab/>
            </w:r>
            <w:r w:rsidR="000D5A97">
              <w:rPr>
                <w:webHidden/>
              </w:rPr>
              <w:fldChar w:fldCharType="begin"/>
            </w:r>
            <w:r w:rsidR="000D5A97">
              <w:rPr>
                <w:webHidden/>
              </w:rPr>
              <w:instrText xml:space="preserve"> PAGEREF _Toc531609261 \h </w:instrText>
            </w:r>
            <w:r w:rsidR="000D5A97">
              <w:rPr>
                <w:webHidden/>
              </w:rPr>
            </w:r>
            <w:r w:rsidR="000D5A97">
              <w:rPr>
                <w:webHidden/>
              </w:rPr>
              <w:fldChar w:fldCharType="separate"/>
            </w:r>
            <w:r w:rsidR="000D5A97">
              <w:rPr>
                <w:webHidden/>
              </w:rPr>
              <w:t>53</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62" w:history="1">
            <w:r w:rsidR="000D5A97" w:rsidRPr="00413E08">
              <w:rPr>
                <w:rStyle w:val="Hyperlink"/>
                <w:noProof/>
              </w:rPr>
              <w:t>10.1</w:t>
            </w:r>
            <w:r w:rsidR="000D5A97">
              <w:rPr>
                <w:rFonts w:asciiTheme="minorHAnsi" w:eastAsiaTheme="minorEastAsia" w:hAnsiTheme="minorHAnsi" w:cstheme="minorBidi"/>
                <w:b w:val="0"/>
                <w:noProof/>
                <w:szCs w:val="22"/>
              </w:rPr>
              <w:tab/>
            </w:r>
            <w:r w:rsidR="000D5A97" w:rsidRPr="00413E08">
              <w:rPr>
                <w:rStyle w:val="Hyperlink"/>
                <w:noProof/>
              </w:rPr>
              <w:t>Languages</w:t>
            </w:r>
            <w:r w:rsidR="000D5A97">
              <w:rPr>
                <w:noProof/>
                <w:webHidden/>
              </w:rPr>
              <w:tab/>
            </w:r>
            <w:r w:rsidR="000D5A97">
              <w:rPr>
                <w:noProof/>
                <w:webHidden/>
              </w:rPr>
              <w:fldChar w:fldCharType="begin"/>
            </w:r>
            <w:r w:rsidR="000D5A97">
              <w:rPr>
                <w:noProof/>
                <w:webHidden/>
              </w:rPr>
              <w:instrText xml:space="preserve"> PAGEREF _Toc531609262 \h </w:instrText>
            </w:r>
            <w:r w:rsidR="000D5A97">
              <w:rPr>
                <w:noProof/>
                <w:webHidden/>
              </w:rPr>
            </w:r>
            <w:r w:rsidR="000D5A97">
              <w:rPr>
                <w:noProof/>
                <w:webHidden/>
              </w:rPr>
              <w:fldChar w:fldCharType="separate"/>
            </w:r>
            <w:r w:rsidR="000D5A97">
              <w:rPr>
                <w:noProof/>
                <w:webHidden/>
              </w:rPr>
              <w:t>53</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63" w:history="1">
            <w:r w:rsidR="000D5A97" w:rsidRPr="00413E08">
              <w:rPr>
                <w:rStyle w:val="Hyperlink"/>
                <w:noProof/>
              </w:rPr>
              <w:t>10.2</w:t>
            </w:r>
            <w:r w:rsidR="000D5A97">
              <w:rPr>
                <w:rFonts w:asciiTheme="minorHAnsi" w:eastAsiaTheme="minorEastAsia" w:hAnsiTheme="minorHAnsi" w:cstheme="minorBidi"/>
                <w:b w:val="0"/>
                <w:noProof/>
                <w:szCs w:val="22"/>
              </w:rPr>
              <w:tab/>
            </w:r>
            <w:r w:rsidR="000D5A97" w:rsidRPr="00413E08">
              <w:rPr>
                <w:rStyle w:val="Hyperlink"/>
                <w:noProof/>
              </w:rPr>
              <w:t>OTP Email</w:t>
            </w:r>
            <w:r w:rsidR="000D5A97">
              <w:rPr>
                <w:noProof/>
                <w:webHidden/>
              </w:rPr>
              <w:tab/>
            </w:r>
            <w:r w:rsidR="000D5A97">
              <w:rPr>
                <w:noProof/>
                <w:webHidden/>
              </w:rPr>
              <w:fldChar w:fldCharType="begin"/>
            </w:r>
            <w:r w:rsidR="000D5A97">
              <w:rPr>
                <w:noProof/>
                <w:webHidden/>
              </w:rPr>
              <w:instrText xml:space="preserve"> PAGEREF _Toc531609263 \h </w:instrText>
            </w:r>
            <w:r w:rsidR="000D5A97">
              <w:rPr>
                <w:noProof/>
                <w:webHidden/>
              </w:rPr>
            </w:r>
            <w:r w:rsidR="000D5A97">
              <w:rPr>
                <w:noProof/>
                <w:webHidden/>
              </w:rPr>
              <w:fldChar w:fldCharType="separate"/>
            </w:r>
            <w:r w:rsidR="000D5A97">
              <w:rPr>
                <w:noProof/>
                <w:webHidden/>
              </w:rPr>
              <w:t>54</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64" w:history="1">
            <w:r w:rsidR="000D5A97" w:rsidRPr="00413E08">
              <w:rPr>
                <w:rStyle w:val="Hyperlink"/>
                <w:noProof/>
              </w:rPr>
              <w:t>10.3</w:t>
            </w:r>
            <w:r w:rsidR="000D5A97">
              <w:rPr>
                <w:rFonts w:asciiTheme="minorHAnsi" w:eastAsiaTheme="minorEastAsia" w:hAnsiTheme="minorHAnsi" w:cstheme="minorBidi"/>
                <w:b w:val="0"/>
                <w:noProof/>
                <w:szCs w:val="22"/>
              </w:rPr>
              <w:tab/>
            </w:r>
            <w:r w:rsidR="000D5A97" w:rsidRPr="00413E08">
              <w:rPr>
                <w:rStyle w:val="Hyperlink"/>
                <w:noProof/>
              </w:rPr>
              <w:t>OCB Logo</w:t>
            </w:r>
            <w:r w:rsidR="000D5A97">
              <w:rPr>
                <w:noProof/>
                <w:webHidden/>
              </w:rPr>
              <w:tab/>
            </w:r>
            <w:r w:rsidR="000D5A97">
              <w:rPr>
                <w:noProof/>
                <w:webHidden/>
              </w:rPr>
              <w:fldChar w:fldCharType="begin"/>
            </w:r>
            <w:r w:rsidR="000D5A97">
              <w:rPr>
                <w:noProof/>
                <w:webHidden/>
              </w:rPr>
              <w:instrText xml:space="preserve"> PAGEREF _Toc531609264 \h </w:instrText>
            </w:r>
            <w:r w:rsidR="000D5A97">
              <w:rPr>
                <w:noProof/>
                <w:webHidden/>
              </w:rPr>
            </w:r>
            <w:r w:rsidR="000D5A97">
              <w:rPr>
                <w:noProof/>
                <w:webHidden/>
              </w:rPr>
              <w:fldChar w:fldCharType="separate"/>
            </w:r>
            <w:r w:rsidR="000D5A97">
              <w:rPr>
                <w:noProof/>
                <w:webHidden/>
              </w:rPr>
              <w:t>57</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65" w:history="1">
            <w:r w:rsidR="000D5A97" w:rsidRPr="00413E08">
              <w:rPr>
                <w:rStyle w:val="Hyperlink"/>
              </w:rPr>
              <w:t>11</w:t>
            </w:r>
            <w:r w:rsidR="000D5A97">
              <w:rPr>
                <w:rFonts w:asciiTheme="minorHAnsi" w:eastAsiaTheme="minorEastAsia" w:hAnsiTheme="minorHAnsi" w:cstheme="minorBidi"/>
                <w:b w:val="0"/>
                <w:color w:val="auto"/>
                <w:sz w:val="22"/>
                <w:szCs w:val="22"/>
              </w:rPr>
              <w:tab/>
            </w:r>
            <w:r w:rsidR="000D5A97" w:rsidRPr="00413E08">
              <w:rPr>
                <w:rStyle w:val="Hyperlink"/>
              </w:rPr>
              <w:t>Configure to support Eracom HSM connection</w:t>
            </w:r>
            <w:r w:rsidR="000D5A97">
              <w:rPr>
                <w:webHidden/>
              </w:rPr>
              <w:tab/>
            </w:r>
            <w:r w:rsidR="000D5A97">
              <w:rPr>
                <w:webHidden/>
              </w:rPr>
              <w:fldChar w:fldCharType="begin"/>
            </w:r>
            <w:r w:rsidR="000D5A97">
              <w:rPr>
                <w:webHidden/>
              </w:rPr>
              <w:instrText xml:space="preserve"> PAGEREF _Toc531609265 \h </w:instrText>
            </w:r>
            <w:r w:rsidR="000D5A97">
              <w:rPr>
                <w:webHidden/>
              </w:rPr>
            </w:r>
            <w:r w:rsidR="000D5A97">
              <w:rPr>
                <w:webHidden/>
              </w:rPr>
              <w:fldChar w:fldCharType="separate"/>
            </w:r>
            <w:r w:rsidR="000D5A97">
              <w:rPr>
                <w:webHidden/>
              </w:rPr>
              <w:t>58</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66" w:history="1">
            <w:r w:rsidR="000D5A97" w:rsidRPr="00413E08">
              <w:rPr>
                <w:rStyle w:val="Hyperlink"/>
                <w:noProof/>
              </w:rPr>
              <w:t>11.1</w:t>
            </w:r>
            <w:r w:rsidR="000D5A97">
              <w:rPr>
                <w:rFonts w:asciiTheme="minorHAnsi" w:eastAsiaTheme="minorEastAsia" w:hAnsiTheme="minorHAnsi" w:cstheme="minorBidi"/>
                <w:b w:val="0"/>
                <w:noProof/>
                <w:szCs w:val="22"/>
              </w:rPr>
              <w:tab/>
            </w:r>
            <w:r w:rsidR="000D5A97" w:rsidRPr="00413E08">
              <w:rPr>
                <w:rStyle w:val="Hyperlink"/>
                <w:noProof/>
              </w:rPr>
              <w:t>Check the connection to Eracom Hsm</w:t>
            </w:r>
            <w:r w:rsidR="000D5A97">
              <w:rPr>
                <w:noProof/>
                <w:webHidden/>
              </w:rPr>
              <w:tab/>
            </w:r>
            <w:r w:rsidR="000D5A97">
              <w:rPr>
                <w:noProof/>
                <w:webHidden/>
              </w:rPr>
              <w:fldChar w:fldCharType="begin"/>
            </w:r>
            <w:r w:rsidR="000D5A97">
              <w:rPr>
                <w:noProof/>
                <w:webHidden/>
              </w:rPr>
              <w:instrText xml:space="preserve"> PAGEREF _Toc531609266 \h </w:instrText>
            </w:r>
            <w:r w:rsidR="000D5A97">
              <w:rPr>
                <w:noProof/>
                <w:webHidden/>
              </w:rPr>
            </w:r>
            <w:r w:rsidR="000D5A97">
              <w:rPr>
                <w:noProof/>
                <w:webHidden/>
              </w:rPr>
              <w:fldChar w:fldCharType="separate"/>
            </w:r>
            <w:r w:rsidR="000D5A97">
              <w:rPr>
                <w:noProof/>
                <w:webHidden/>
              </w:rPr>
              <w:t>63</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67" w:history="1">
            <w:r w:rsidR="000D5A97" w:rsidRPr="00413E08">
              <w:rPr>
                <w:rStyle w:val="Hyperlink"/>
              </w:rPr>
              <w:t>12</w:t>
            </w:r>
            <w:r w:rsidR="000D5A97">
              <w:rPr>
                <w:rFonts w:asciiTheme="minorHAnsi" w:eastAsiaTheme="minorEastAsia" w:hAnsiTheme="minorHAnsi" w:cstheme="minorBidi"/>
                <w:b w:val="0"/>
                <w:color w:val="auto"/>
                <w:sz w:val="22"/>
                <w:szCs w:val="22"/>
              </w:rPr>
              <w:tab/>
            </w:r>
            <w:r w:rsidR="000D5A97" w:rsidRPr="00413E08">
              <w:rPr>
                <w:rStyle w:val="Hyperlink"/>
              </w:rPr>
              <w:t>Generate keys</w:t>
            </w:r>
            <w:r w:rsidR="000D5A97">
              <w:rPr>
                <w:webHidden/>
              </w:rPr>
              <w:tab/>
            </w:r>
            <w:r w:rsidR="000D5A97">
              <w:rPr>
                <w:webHidden/>
              </w:rPr>
              <w:fldChar w:fldCharType="begin"/>
            </w:r>
            <w:r w:rsidR="000D5A97">
              <w:rPr>
                <w:webHidden/>
              </w:rPr>
              <w:instrText xml:space="preserve"> PAGEREF _Toc531609267 \h </w:instrText>
            </w:r>
            <w:r w:rsidR="000D5A97">
              <w:rPr>
                <w:webHidden/>
              </w:rPr>
            </w:r>
            <w:r w:rsidR="000D5A97">
              <w:rPr>
                <w:webHidden/>
              </w:rPr>
              <w:fldChar w:fldCharType="separate"/>
            </w:r>
            <w:r w:rsidR="000D5A97">
              <w:rPr>
                <w:webHidden/>
              </w:rPr>
              <w:t>65</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68" w:history="1">
            <w:r w:rsidR="000D5A97" w:rsidRPr="00413E08">
              <w:rPr>
                <w:rStyle w:val="Hyperlink"/>
                <w:noProof/>
              </w:rPr>
              <w:t>12.1</w:t>
            </w:r>
            <w:r w:rsidR="000D5A97">
              <w:rPr>
                <w:rFonts w:asciiTheme="minorHAnsi" w:eastAsiaTheme="minorEastAsia" w:hAnsiTheme="minorHAnsi" w:cstheme="minorBidi"/>
                <w:b w:val="0"/>
                <w:noProof/>
                <w:szCs w:val="22"/>
              </w:rPr>
              <w:tab/>
            </w:r>
            <w:r w:rsidR="000D5A97" w:rsidRPr="00413E08">
              <w:rPr>
                <w:rStyle w:val="Hyperlink"/>
                <w:noProof/>
              </w:rPr>
              <w:t>Generate 3DES Keys under Online HSM</w:t>
            </w:r>
            <w:r w:rsidR="000D5A97">
              <w:rPr>
                <w:noProof/>
                <w:webHidden/>
              </w:rPr>
              <w:tab/>
            </w:r>
            <w:r w:rsidR="000D5A97">
              <w:rPr>
                <w:noProof/>
                <w:webHidden/>
              </w:rPr>
              <w:fldChar w:fldCharType="begin"/>
            </w:r>
            <w:r w:rsidR="000D5A97">
              <w:rPr>
                <w:noProof/>
                <w:webHidden/>
              </w:rPr>
              <w:instrText xml:space="preserve"> PAGEREF _Toc531609268 \h </w:instrText>
            </w:r>
            <w:r w:rsidR="000D5A97">
              <w:rPr>
                <w:noProof/>
                <w:webHidden/>
              </w:rPr>
            </w:r>
            <w:r w:rsidR="000D5A97">
              <w:rPr>
                <w:noProof/>
                <w:webHidden/>
              </w:rPr>
              <w:fldChar w:fldCharType="separate"/>
            </w:r>
            <w:r w:rsidR="000D5A97">
              <w:rPr>
                <w:noProof/>
                <w:webHidden/>
              </w:rPr>
              <w:t>65</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69" w:history="1">
            <w:r w:rsidR="000D5A97" w:rsidRPr="00413E08">
              <w:rPr>
                <w:rStyle w:val="Hyperlink"/>
                <w:noProof/>
              </w:rPr>
              <w:t>12.1.1</w:t>
            </w:r>
            <w:r w:rsidR="000D5A97">
              <w:rPr>
                <w:rFonts w:asciiTheme="minorHAnsi" w:eastAsiaTheme="minorEastAsia" w:hAnsiTheme="minorHAnsi" w:cstheme="minorBidi"/>
                <w:noProof/>
                <w:sz w:val="22"/>
                <w:szCs w:val="22"/>
              </w:rPr>
              <w:tab/>
            </w:r>
            <w:r w:rsidR="000D5A97" w:rsidRPr="00413E08">
              <w:rPr>
                <w:rStyle w:val="Hyperlink"/>
                <w:noProof/>
              </w:rPr>
              <w:t>Creating components of a zone master key (ZMK) used to import working keys</w:t>
            </w:r>
            <w:r w:rsidR="000D5A97">
              <w:rPr>
                <w:noProof/>
                <w:webHidden/>
              </w:rPr>
              <w:tab/>
            </w:r>
            <w:r w:rsidR="000D5A97">
              <w:rPr>
                <w:noProof/>
                <w:webHidden/>
              </w:rPr>
              <w:fldChar w:fldCharType="begin"/>
            </w:r>
            <w:r w:rsidR="000D5A97">
              <w:rPr>
                <w:noProof/>
                <w:webHidden/>
              </w:rPr>
              <w:instrText xml:space="preserve"> PAGEREF _Toc531609269 \h </w:instrText>
            </w:r>
            <w:r w:rsidR="000D5A97">
              <w:rPr>
                <w:noProof/>
                <w:webHidden/>
              </w:rPr>
            </w:r>
            <w:r w:rsidR="000D5A97">
              <w:rPr>
                <w:noProof/>
                <w:webHidden/>
              </w:rPr>
              <w:fldChar w:fldCharType="separate"/>
            </w:r>
            <w:r w:rsidR="000D5A97">
              <w:rPr>
                <w:noProof/>
                <w:webHidden/>
              </w:rPr>
              <w:t>65</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0" w:history="1">
            <w:r w:rsidR="000D5A97" w:rsidRPr="00413E08">
              <w:rPr>
                <w:rStyle w:val="Hyperlink"/>
                <w:noProof/>
              </w:rPr>
              <w:t>12.1.2</w:t>
            </w:r>
            <w:r w:rsidR="000D5A97">
              <w:rPr>
                <w:rFonts w:asciiTheme="minorHAnsi" w:eastAsiaTheme="minorEastAsia" w:hAnsiTheme="minorHAnsi" w:cstheme="minorBidi"/>
                <w:noProof/>
                <w:sz w:val="22"/>
                <w:szCs w:val="22"/>
              </w:rPr>
              <w:tab/>
            </w:r>
            <w:r w:rsidR="000D5A97" w:rsidRPr="00413E08">
              <w:rPr>
                <w:rStyle w:val="Hyperlink"/>
                <w:noProof/>
              </w:rPr>
              <w:t>Form ZMK key from two components generated in the previous step (Form ZMK key from ZMK1, ZMK2)</w:t>
            </w:r>
            <w:r w:rsidR="000D5A97">
              <w:rPr>
                <w:noProof/>
                <w:webHidden/>
              </w:rPr>
              <w:tab/>
            </w:r>
            <w:r w:rsidR="000D5A97">
              <w:rPr>
                <w:noProof/>
                <w:webHidden/>
              </w:rPr>
              <w:fldChar w:fldCharType="begin"/>
            </w:r>
            <w:r w:rsidR="000D5A97">
              <w:rPr>
                <w:noProof/>
                <w:webHidden/>
              </w:rPr>
              <w:instrText xml:space="preserve"> PAGEREF _Toc531609270 \h </w:instrText>
            </w:r>
            <w:r w:rsidR="000D5A97">
              <w:rPr>
                <w:noProof/>
                <w:webHidden/>
              </w:rPr>
            </w:r>
            <w:r w:rsidR="000D5A97">
              <w:rPr>
                <w:noProof/>
                <w:webHidden/>
              </w:rPr>
              <w:fldChar w:fldCharType="separate"/>
            </w:r>
            <w:r w:rsidR="000D5A97">
              <w:rPr>
                <w:noProof/>
                <w:webHidden/>
              </w:rPr>
              <w:t>66</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1" w:history="1">
            <w:r w:rsidR="000D5A97" w:rsidRPr="00413E08">
              <w:rPr>
                <w:rStyle w:val="Hyperlink"/>
                <w:noProof/>
              </w:rPr>
              <w:t>12.1.3</w:t>
            </w:r>
            <w:r w:rsidR="000D5A97">
              <w:rPr>
                <w:rFonts w:asciiTheme="minorHAnsi" w:eastAsiaTheme="minorEastAsia" w:hAnsiTheme="minorHAnsi" w:cstheme="minorBidi"/>
                <w:noProof/>
                <w:sz w:val="22"/>
                <w:szCs w:val="22"/>
              </w:rPr>
              <w:tab/>
            </w:r>
            <w:r w:rsidR="000D5A97" w:rsidRPr="00413E08">
              <w:rPr>
                <w:rStyle w:val="Hyperlink"/>
                <w:noProof/>
              </w:rPr>
              <w:t>Generate working key (DWK) in HSM online (Thales)</w:t>
            </w:r>
            <w:r w:rsidR="000D5A97">
              <w:rPr>
                <w:noProof/>
                <w:webHidden/>
              </w:rPr>
              <w:tab/>
            </w:r>
            <w:r w:rsidR="000D5A97">
              <w:rPr>
                <w:noProof/>
                <w:webHidden/>
              </w:rPr>
              <w:fldChar w:fldCharType="begin"/>
            </w:r>
            <w:r w:rsidR="000D5A97">
              <w:rPr>
                <w:noProof/>
                <w:webHidden/>
              </w:rPr>
              <w:instrText xml:space="preserve"> PAGEREF _Toc531609271 \h </w:instrText>
            </w:r>
            <w:r w:rsidR="000D5A97">
              <w:rPr>
                <w:noProof/>
                <w:webHidden/>
              </w:rPr>
            </w:r>
            <w:r w:rsidR="000D5A97">
              <w:rPr>
                <w:noProof/>
                <w:webHidden/>
              </w:rPr>
              <w:fldChar w:fldCharType="separate"/>
            </w:r>
            <w:r w:rsidR="000D5A97">
              <w:rPr>
                <w:noProof/>
                <w:webHidden/>
              </w:rPr>
              <w:t>66</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2" w:history="1">
            <w:r w:rsidR="000D5A97" w:rsidRPr="00413E08">
              <w:rPr>
                <w:rStyle w:val="Hyperlink"/>
                <w:noProof/>
              </w:rPr>
              <w:t>12.1.4</w:t>
            </w:r>
            <w:r w:rsidR="000D5A97">
              <w:rPr>
                <w:rFonts w:asciiTheme="minorHAnsi" w:eastAsiaTheme="minorEastAsia" w:hAnsiTheme="minorHAnsi" w:cstheme="minorBidi"/>
                <w:noProof/>
                <w:sz w:val="22"/>
                <w:szCs w:val="22"/>
              </w:rPr>
              <w:tab/>
            </w:r>
            <w:r w:rsidR="000D5A97" w:rsidRPr="00413E08">
              <w:rPr>
                <w:rStyle w:val="Hyperlink"/>
                <w:noProof/>
              </w:rPr>
              <w:t>Add DWK1 working key created in the above step to the channel in Transaction Switch</w:t>
            </w:r>
            <w:r w:rsidR="000D5A97">
              <w:rPr>
                <w:noProof/>
                <w:webHidden/>
              </w:rPr>
              <w:tab/>
            </w:r>
            <w:r w:rsidR="000D5A97">
              <w:rPr>
                <w:noProof/>
                <w:webHidden/>
              </w:rPr>
              <w:fldChar w:fldCharType="begin"/>
            </w:r>
            <w:r w:rsidR="000D5A97">
              <w:rPr>
                <w:noProof/>
                <w:webHidden/>
              </w:rPr>
              <w:instrText xml:space="preserve"> PAGEREF _Toc531609272 \h </w:instrText>
            </w:r>
            <w:r w:rsidR="000D5A97">
              <w:rPr>
                <w:noProof/>
                <w:webHidden/>
              </w:rPr>
            </w:r>
            <w:r w:rsidR="000D5A97">
              <w:rPr>
                <w:noProof/>
                <w:webHidden/>
              </w:rPr>
              <w:fldChar w:fldCharType="separate"/>
            </w:r>
            <w:r w:rsidR="000D5A97">
              <w:rPr>
                <w:noProof/>
                <w:webHidden/>
              </w:rPr>
              <w:t>67</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3" w:history="1">
            <w:r w:rsidR="000D5A97" w:rsidRPr="00413E08">
              <w:rPr>
                <w:rStyle w:val="Hyperlink"/>
                <w:noProof/>
              </w:rPr>
              <w:t>12.1.5</w:t>
            </w:r>
            <w:r w:rsidR="000D5A97">
              <w:rPr>
                <w:rFonts w:asciiTheme="minorHAnsi" w:eastAsiaTheme="minorEastAsia" w:hAnsiTheme="minorHAnsi" w:cstheme="minorBidi"/>
                <w:noProof/>
                <w:sz w:val="22"/>
                <w:szCs w:val="22"/>
              </w:rPr>
              <w:tab/>
            </w:r>
            <w:r w:rsidR="000D5A97" w:rsidRPr="00413E08">
              <w:rPr>
                <w:rStyle w:val="Hyperlink"/>
                <w:noProof/>
              </w:rPr>
              <w:t>Import Zone Master Key (ZMK) to Eracom HSM</w:t>
            </w:r>
            <w:r w:rsidR="000D5A97">
              <w:rPr>
                <w:noProof/>
                <w:webHidden/>
              </w:rPr>
              <w:tab/>
            </w:r>
            <w:r w:rsidR="000D5A97">
              <w:rPr>
                <w:noProof/>
                <w:webHidden/>
              </w:rPr>
              <w:fldChar w:fldCharType="begin"/>
            </w:r>
            <w:r w:rsidR="000D5A97">
              <w:rPr>
                <w:noProof/>
                <w:webHidden/>
              </w:rPr>
              <w:instrText xml:space="preserve"> PAGEREF _Toc531609273 \h </w:instrText>
            </w:r>
            <w:r w:rsidR="000D5A97">
              <w:rPr>
                <w:noProof/>
                <w:webHidden/>
              </w:rPr>
            </w:r>
            <w:r w:rsidR="000D5A97">
              <w:rPr>
                <w:noProof/>
                <w:webHidden/>
              </w:rPr>
              <w:fldChar w:fldCharType="separate"/>
            </w:r>
            <w:r w:rsidR="000D5A97">
              <w:rPr>
                <w:noProof/>
                <w:webHidden/>
              </w:rPr>
              <w:t>67</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4" w:history="1">
            <w:r w:rsidR="000D5A97" w:rsidRPr="00413E08">
              <w:rPr>
                <w:rStyle w:val="Hyperlink"/>
                <w:noProof/>
              </w:rPr>
              <w:t>12.1.6</w:t>
            </w:r>
            <w:r w:rsidR="000D5A97">
              <w:rPr>
                <w:rFonts w:asciiTheme="minorHAnsi" w:eastAsiaTheme="minorEastAsia" w:hAnsiTheme="minorHAnsi" w:cstheme="minorBidi"/>
                <w:noProof/>
                <w:sz w:val="22"/>
                <w:szCs w:val="22"/>
              </w:rPr>
              <w:tab/>
            </w:r>
            <w:r w:rsidR="000D5A97" w:rsidRPr="00413E08">
              <w:rPr>
                <w:rStyle w:val="Hyperlink"/>
                <w:noProof/>
              </w:rPr>
              <w:t>Import working key (DWK1) to Eracom HSM</w:t>
            </w:r>
            <w:r w:rsidR="000D5A97">
              <w:rPr>
                <w:noProof/>
                <w:webHidden/>
              </w:rPr>
              <w:tab/>
            </w:r>
            <w:r w:rsidR="000D5A97">
              <w:rPr>
                <w:noProof/>
                <w:webHidden/>
              </w:rPr>
              <w:fldChar w:fldCharType="begin"/>
            </w:r>
            <w:r w:rsidR="000D5A97">
              <w:rPr>
                <w:noProof/>
                <w:webHidden/>
              </w:rPr>
              <w:instrText xml:space="preserve"> PAGEREF _Toc531609274 \h </w:instrText>
            </w:r>
            <w:r w:rsidR="000D5A97">
              <w:rPr>
                <w:noProof/>
                <w:webHidden/>
              </w:rPr>
            </w:r>
            <w:r w:rsidR="000D5A97">
              <w:rPr>
                <w:noProof/>
                <w:webHidden/>
              </w:rPr>
              <w:fldChar w:fldCharType="separate"/>
            </w:r>
            <w:r w:rsidR="000D5A97">
              <w:rPr>
                <w:noProof/>
                <w:webHidden/>
              </w:rPr>
              <w:t>68</w:t>
            </w:r>
            <w:r w:rsidR="000D5A97">
              <w:rPr>
                <w:noProof/>
                <w:webHidden/>
              </w:rPr>
              <w:fldChar w:fldCharType="end"/>
            </w:r>
          </w:hyperlink>
        </w:p>
        <w:p w:rsidR="000D5A97" w:rsidRDefault="00AE2C9C">
          <w:pPr>
            <w:pStyle w:val="TOC3"/>
            <w:rPr>
              <w:rFonts w:asciiTheme="minorHAnsi" w:eastAsiaTheme="minorEastAsia" w:hAnsiTheme="minorHAnsi" w:cstheme="minorBidi"/>
              <w:noProof/>
              <w:sz w:val="22"/>
              <w:szCs w:val="22"/>
            </w:rPr>
          </w:pPr>
          <w:hyperlink w:anchor="_Toc531609275" w:history="1">
            <w:r w:rsidR="000D5A97" w:rsidRPr="00413E08">
              <w:rPr>
                <w:rStyle w:val="Hyperlink"/>
                <w:noProof/>
              </w:rPr>
              <w:t>12.1.7</w:t>
            </w:r>
            <w:r w:rsidR="000D5A97">
              <w:rPr>
                <w:rFonts w:asciiTheme="minorHAnsi" w:eastAsiaTheme="minorEastAsia" w:hAnsiTheme="minorHAnsi" w:cstheme="minorBidi"/>
                <w:noProof/>
                <w:sz w:val="22"/>
                <w:szCs w:val="22"/>
              </w:rPr>
              <w:tab/>
            </w:r>
            <w:r w:rsidR="000D5A97" w:rsidRPr="00413E08">
              <w:rPr>
                <w:rStyle w:val="Hyperlink"/>
                <w:noProof/>
              </w:rPr>
              <w:t>Check the link in the 3D-Secure Gateway configuration file:</w:t>
            </w:r>
            <w:r w:rsidR="000D5A97">
              <w:rPr>
                <w:noProof/>
                <w:webHidden/>
              </w:rPr>
              <w:tab/>
            </w:r>
            <w:r w:rsidR="000D5A97">
              <w:rPr>
                <w:noProof/>
                <w:webHidden/>
              </w:rPr>
              <w:fldChar w:fldCharType="begin"/>
            </w:r>
            <w:r w:rsidR="000D5A97">
              <w:rPr>
                <w:noProof/>
                <w:webHidden/>
              </w:rPr>
              <w:instrText xml:space="preserve"> PAGEREF _Toc531609275 \h </w:instrText>
            </w:r>
            <w:r w:rsidR="000D5A97">
              <w:rPr>
                <w:noProof/>
                <w:webHidden/>
              </w:rPr>
            </w:r>
            <w:r w:rsidR="000D5A97">
              <w:rPr>
                <w:noProof/>
                <w:webHidden/>
              </w:rPr>
              <w:fldChar w:fldCharType="separate"/>
            </w:r>
            <w:r w:rsidR="000D5A97">
              <w:rPr>
                <w:noProof/>
                <w:webHidden/>
              </w:rPr>
              <w:t>69</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76" w:history="1">
            <w:r w:rsidR="000D5A97" w:rsidRPr="00413E08">
              <w:rPr>
                <w:rStyle w:val="Hyperlink"/>
                <w:noProof/>
              </w:rPr>
              <w:t>12.2</w:t>
            </w:r>
            <w:r w:rsidR="000D5A97">
              <w:rPr>
                <w:rFonts w:asciiTheme="minorHAnsi" w:eastAsiaTheme="minorEastAsia" w:hAnsiTheme="minorHAnsi" w:cstheme="minorBidi"/>
                <w:b w:val="0"/>
                <w:noProof/>
                <w:szCs w:val="22"/>
              </w:rPr>
              <w:tab/>
            </w:r>
            <w:r w:rsidR="000D5A97" w:rsidRPr="00413E08">
              <w:rPr>
                <w:rStyle w:val="Hyperlink"/>
                <w:noProof/>
              </w:rPr>
              <w:t>Generate RSA keys to support SSL/TSL and digital signature of PaRes</w:t>
            </w:r>
            <w:r w:rsidR="000D5A97">
              <w:rPr>
                <w:noProof/>
                <w:webHidden/>
              </w:rPr>
              <w:tab/>
            </w:r>
            <w:r w:rsidR="000D5A97">
              <w:rPr>
                <w:noProof/>
                <w:webHidden/>
              </w:rPr>
              <w:fldChar w:fldCharType="begin"/>
            </w:r>
            <w:r w:rsidR="000D5A97">
              <w:rPr>
                <w:noProof/>
                <w:webHidden/>
              </w:rPr>
              <w:instrText xml:space="preserve"> PAGEREF _Toc531609276 \h </w:instrText>
            </w:r>
            <w:r w:rsidR="000D5A97">
              <w:rPr>
                <w:noProof/>
                <w:webHidden/>
              </w:rPr>
            </w:r>
            <w:r w:rsidR="000D5A97">
              <w:rPr>
                <w:noProof/>
                <w:webHidden/>
              </w:rPr>
              <w:fldChar w:fldCharType="separate"/>
            </w:r>
            <w:r w:rsidR="000D5A97">
              <w:rPr>
                <w:noProof/>
                <w:webHidden/>
              </w:rPr>
              <w:t>72</w:t>
            </w:r>
            <w:r w:rsidR="000D5A97">
              <w:rPr>
                <w:noProof/>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77" w:history="1">
            <w:r w:rsidR="000D5A97" w:rsidRPr="00413E08">
              <w:rPr>
                <w:rStyle w:val="Hyperlink"/>
                <w:noProof/>
              </w:rPr>
              <w:t>12.3</w:t>
            </w:r>
            <w:r w:rsidR="000D5A97">
              <w:rPr>
                <w:rFonts w:asciiTheme="minorHAnsi" w:eastAsiaTheme="minorEastAsia" w:hAnsiTheme="minorHAnsi" w:cstheme="minorBidi"/>
                <w:b w:val="0"/>
                <w:noProof/>
                <w:szCs w:val="22"/>
              </w:rPr>
              <w:tab/>
            </w:r>
            <w:r w:rsidR="000D5A97" w:rsidRPr="00413E08">
              <w:rPr>
                <w:rStyle w:val="Hyperlink"/>
                <w:noProof/>
              </w:rPr>
              <w:t>Check the key after import to the ERACOM's hsm</w:t>
            </w:r>
            <w:r w:rsidR="000D5A97">
              <w:rPr>
                <w:noProof/>
                <w:webHidden/>
              </w:rPr>
              <w:tab/>
            </w:r>
            <w:r w:rsidR="000D5A97">
              <w:rPr>
                <w:noProof/>
                <w:webHidden/>
              </w:rPr>
              <w:fldChar w:fldCharType="begin"/>
            </w:r>
            <w:r w:rsidR="000D5A97">
              <w:rPr>
                <w:noProof/>
                <w:webHidden/>
              </w:rPr>
              <w:instrText xml:space="preserve"> PAGEREF _Toc531609277 \h </w:instrText>
            </w:r>
            <w:r w:rsidR="000D5A97">
              <w:rPr>
                <w:noProof/>
                <w:webHidden/>
              </w:rPr>
            </w:r>
            <w:r w:rsidR="000D5A97">
              <w:rPr>
                <w:noProof/>
                <w:webHidden/>
              </w:rPr>
              <w:fldChar w:fldCharType="separate"/>
            </w:r>
            <w:r w:rsidR="000D5A97">
              <w:rPr>
                <w:noProof/>
                <w:webHidden/>
              </w:rPr>
              <w:t>72</w:t>
            </w:r>
            <w:r w:rsidR="000D5A97">
              <w:rPr>
                <w:noProof/>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78" w:history="1">
            <w:r w:rsidR="000D5A97" w:rsidRPr="00413E08">
              <w:rPr>
                <w:rStyle w:val="Hyperlink"/>
              </w:rPr>
              <w:t>13</w:t>
            </w:r>
            <w:r w:rsidR="000D5A97">
              <w:rPr>
                <w:rFonts w:asciiTheme="minorHAnsi" w:eastAsiaTheme="minorEastAsia" w:hAnsiTheme="minorHAnsi" w:cstheme="minorBidi"/>
                <w:b w:val="0"/>
                <w:color w:val="auto"/>
                <w:sz w:val="22"/>
                <w:szCs w:val="22"/>
              </w:rPr>
              <w:tab/>
            </w:r>
            <w:r w:rsidR="000D5A97" w:rsidRPr="00413E08">
              <w:rPr>
                <w:rStyle w:val="Hyperlink"/>
              </w:rPr>
              <w:t>Network configuration</w:t>
            </w:r>
            <w:r w:rsidR="000D5A97">
              <w:rPr>
                <w:webHidden/>
              </w:rPr>
              <w:tab/>
            </w:r>
            <w:r w:rsidR="000D5A97">
              <w:rPr>
                <w:webHidden/>
              </w:rPr>
              <w:fldChar w:fldCharType="begin"/>
            </w:r>
            <w:r w:rsidR="000D5A97">
              <w:rPr>
                <w:webHidden/>
              </w:rPr>
              <w:instrText xml:space="preserve"> PAGEREF _Toc531609278 \h </w:instrText>
            </w:r>
            <w:r w:rsidR="000D5A97">
              <w:rPr>
                <w:webHidden/>
              </w:rPr>
            </w:r>
            <w:r w:rsidR="000D5A97">
              <w:rPr>
                <w:webHidden/>
              </w:rPr>
              <w:fldChar w:fldCharType="separate"/>
            </w:r>
            <w:r w:rsidR="000D5A97">
              <w:rPr>
                <w:webHidden/>
              </w:rPr>
              <w:t>73</w:t>
            </w:r>
            <w:r w:rsidR="000D5A97">
              <w:rPr>
                <w:webHidden/>
              </w:rPr>
              <w:fldChar w:fldCharType="end"/>
            </w:r>
          </w:hyperlink>
        </w:p>
        <w:p w:rsidR="000D5A97" w:rsidRDefault="00AE2C9C">
          <w:pPr>
            <w:pStyle w:val="TOC1"/>
            <w:rPr>
              <w:rFonts w:asciiTheme="minorHAnsi" w:eastAsiaTheme="minorEastAsia" w:hAnsiTheme="minorHAnsi" w:cstheme="minorBidi"/>
              <w:b w:val="0"/>
              <w:color w:val="auto"/>
              <w:sz w:val="22"/>
              <w:szCs w:val="22"/>
            </w:rPr>
          </w:pPr>
          <w:hyperlink w:anchor="_Toc531609279" w:history="1">
            <w:r w:rsidR="000D5A97" w:rsidRPr="00413E08">
              <w:rPr>
                <w:rStyle w:val="Hyperlink"/>
              </w:rPr>
              <w:t>14</w:t>
            </w:r>
            <w:r w:rsidR="000D5A97">
              <w:rPr>
                <w:rFonts w:asciiTheme="minorHAnsi" w:eastAsiaTheme="minorEastAsia" w:hAnsiTheme="minorHAnsi" w:cstheme="minorBidi"/>
                <w:b w:val="0"/>
                <w:color w:val="auto"/>
                <w:sz w:val="22"/>
                <w:szCs w:val="22"/>
              </w:rPr>
              <w:tab/>
            </w:r>
            <w:r w:rsidR="000D5A97" w:rsidRPr="00413E08">
              <w:rPr>
                <w:rStyle w:val="Hyperlink"/>
              </w:rPr>
              <w:t>Configure Application Server</w:t>
            </w:r>
            <w:r w:rsidR="000D5A97">
              <w:rPr>
                <w:webHidden/>
              </w:rPr>
              <w:tab/>
            </w:r>
            <w:r w:rsidR="000D5A97">
              <w:rPr>
                <w:webHidden/>
              </w:rPr>
              <w:fldChar w:fldCharType="begin"/>
            </w:r>
            <w:r w:rsidR="000D5A97">
              <w:rPr>
                <w:webHidden/>
              </w:rPr>
              <w:instrText xml:space="preserve"> PAGEREF _Toc531609279 \h </w:instrText>
            </w:r>
            <w:r w:rsidR="000D5A97">
              <w:rPr>
                <w:webHidden/>
              </w:rPr>
            </w:r>
            <w:r w:rsidR="000D5A97">
              <w:rPr>
                <w:webHidden/>
              </w:rPr>
              <w:fldChar w:fldCharType="separate"/>
            </w:r>
            <w:r w:rsidR="000D5A97">
              <w:rPr>
                <w:webHidden/>
              </w:rPr>
              <w:t>74</w:t>
            </w:r>
            <w:r w:rsidR="000D5A97">
              <w:rPr>
                <w:webHidden/>
              </w:rPr>
              <w:fldChar w:fldCharType="end"/>
            </w:r>
          </w:hyperlink>
        </w:p>
        <w:p w:rsidR="000D5A97" w:rsidRDefault="00AE2C9C">
          <w:pPr>
            <w:pStyle w:val="TOC2"/>
            <w:rPr>
              <w:rFonts w:asciiTheme="minorHAnsi" w:eastAsiaTheme="minorEastAsia" w:hAnsiTheme="minorHAnsi" w:cstheme="minorBidi"/>
              <w:b w:val="0"/>
              <w:noProof/>
              <w:szCs w:val="22"/>
            </w:rPr>
          </w:pPr>
          <w:hyperlink w:anchor="_Toc531609280" w:history="1">
            <w:r w:rsidR="000D5A97" w:rsidRPr="00413E08">
              <w:rPr>
                <w:rStyle w:val="Hyperlink"/>
                <w:noProof/>
              </w:rPr>
              <w:t>14.1</w:t>
            </w:r>
            <w:r w:rsidR="000D5A97">
              <w:rPr>
                <w:rFonts w:asciiTheme="minorHAnsi" w:eastAsiaTheme="minorEastAsia" w:hAnsiTheme="minorHAnsi" w:cstheme="minorBidi"/>
                <w:b w:val="0"/>
                <w:noProof/>
                <w:szCs w:val="22"/>
              </w:rPr>
              <w:tab/>
            </w:r>
            <w:r w:rsidR="000D5A97" w:rsidRPr="00413E08">
              <w:rPr>
                <w:rStyle w:val="Hyperlink"/>
                <w:noProof/>
              </w:rPr>
              <w:t>Edit virtual host name and address</w:t>
            </w:r>
            <w:r w:rsidR="000D5A97">
              <w:rPr>
                <w:noProof/>
                <w:webHidden/>
              </w:rPr>
              <w:tab/>
            </w:r>
            <w:r w:rsidR="000D5A97">
              <w:rPr>
                <w:noProof/>
                <w:webHidden/>
              </w:rPr>
              <w:fldChar w:fldCharType="begin"/>
            </w:r>
            <w:r w:rsidR="000D5A97">
              <w:rPr>
                <w:noProof/>
                <w:webHidden/>
              </w:rPr>
              <w:instrText xml:space="preserve"> PAGEREF _Toc531609280 \h </w:instrText>
            </w:r>
            <w:r w:rsidR="000D5A97">
              <w:rPr>
                <w:noProof/>
                <w:webHidden/>
              </w:rPr>
            </w:r>
            <w:r w:rsidR="000D5A97">
              <w:rPr>
                <w:noProof/>
                <w:webHidden/>
              </w:rPr>
              <w:fldChar w:fldCharType="separate"/>
            </w:r>
            <w:r w:rsidR="000D5A97">
              <w:rPr>
                <w:noProof/>
                <w:webHidden/>
              </w:rPr>
              <w:t>74</w:t>
            </w:r>
            <w:r w:rsidR="000D5A97">
              <w:rPr>
                <w:noProof/>
                <w:webHidden/>
              </w:rPr>
              <w:fldChar w:fldCharType="end"/>
            </w:r>
          </w:hyperlink>
        </w:p>
        <w:p w:rsidR="00816C23" w:rsidRDefault="004C2E6F">
          <w:r>
            <w:rPr>
              <w:b/>
              <w:bCs/>
              <w:noProof/>
            </w:rPr>
            <w:fldChar w:fldCharType="end"/>
          </w:r>
        </w:p>
      </w:sdtContent>
    </w:sdt>
    <w:p w:rsidR="005072A9" w:rsidRPr="001668DE" w:rsidRDefault="005072A9" w:rsidP="0031155F">
      <w:pPr>
        <w:pStyle w:val="Heading1"/>
      </w:pPr>
      <w:bookmarkStart w:id="21" w:name="_Toc531609219"/>
      <w:r w:rsidRPr="001668DE">
        <w:lastRenderedPageBreak/>
        <w:t>Introduction</w:t>
      </w:r>
      <w:bookmarkEnd w:id="15"/>
      <w:bookmarkEnd w:id="16"/>
      <w:bookmarkEnd w:id="17"/>
      <w:bookmarkEnd w:id="18"/>
      <w:bookmarkEnd w:id="19"/>
      <w:bookmarkEnd w:id="20"/>
      <w:bookmarkEnd w:id="21"/>
    </w:p>
    <w:p w:rsidR="004A70E3" w:rsidRPr="0073129C" w:rsidRDefault="004A70E3" w:rsidP="0073129C">
      <w:pPr>
        <w:jc w:val="both"/>
        <w:rPr>
          <w:rFonts w:asciiTheme="minorHAnsi" w:hAnsiTheme="minorHAnsi"/>
        </w:rPr>
      </w:pPr>
      <w:r w:rsidRPr="001668DE">
        <w:rPr>
          <w:rFonts w:asciiTheme="minorHAnsi" w:hAnsiTheme="minorHAnsi"/>
        </w:rPr>
        <w:t>This document covers the business requirements</w:t>
      </w:r>
      <w:r w:rsidR="00535590">
        <w:rPr>
          <w:rFonts w:asciiTheme="minorHAnsi" w:hAnsiTheme="minorHAnsi"/>
        </w:rPr>
        <w:t xml:space="preserve"> for Instalments</w:t>
      </w:r>
      <w:r w:rsidRPr="001668DE">
        <w:rPr>
          <w:rFonts w:asciiTheme="minorHAnsi" w:hAnsiTheme="minorHAnsi"/>
        </w:rPr>
        <w:t xml:space="preserve"> as defined by </w:t>
      </w:r>
      <w:r w:rsidR="00AE2C9C">
        <w:fldChar w:fldCharType="begin"/>
      </w:r>
      <w:r w:rsidR="00AE2C9C">
        <w:instrText xml:space="preserve"> KEYWORDS   \* MERGEFORMAT </w:instrText>
      </w:r>
      <w:r w:rsidR="00AE2C9C">
        <w:fldChar w:fldCharType="separate"/>
      </w:r>
      <w:r w:rsidR="00912275">
        <w:rPr>
          <w:rFonts w:asciiTheme="minorHAnsi" w:hAnsiTheme="minorHAnsi"/>
        </w:rPr>
        <w:t>OCB</w:t>
      </w:r>
      <w:r w:rsidR="00AE2C9C">
        <w:rPr>
          <w:rFonts w:asciiTheme="minorHAnsi" w:hAnsiTheme="minorHAnsi"/>
        </w:rPr>
        <w:fldChar w:fldCharType="end"/>
      </w:r>
      <w:r w:rsidRPr="0073129C">
        <w:rPr>
          <w:rFonts w:asciiTheme="minorHAnsi" w:hAnsiTheme="minorHAnsi"/>
        </w:rPr>
        <w:t xml:space="preserve"> during the discovery phase session which took place </w:t>
      </w:r>
      <w:r w:rsidR="0067609A" w:rsidRPr="0073129C">
        <w:rPr>
          <w:rFonts w:asciiTheme="minorHAnsi" w:hAnsiTheme="minorHAnsi"/>
          <w:lang w:val="id-ID"/>
        </w:rPr>
        <w:t xml:space="preserve">on </w:t>
      </w:r>
      <w:r w:rsidR="0073129C" w:rsidRPr="0073129C">
        <w:rPr>
          <w:rFonts w:asciiTheme="minorHAnsi" w:hAnsiTheme="minorHAnsi"/>
          <w:lang w:val="id-ID"/>
        </w:rPr>
        <w:t>September</w:t>
      </w:r>
      <w:r w:rsidR="0067609A" w:rsidRPr="0073129C">
        <w:rPr>
          <w:rFonts w:asciiTheme="minorHAnsi" w:hAnsiTheme="minorHAnsi"/>
        </w:rPr>
        <w:t>, 201</w:t>
      </w:r>
      <w:r w:rsidR="00F1576C">
        <w:rPr>
          <w:rFonts w:asciiTheme="minorHAnsi" w:hAnsiTheme="minorHAnsi"/>
        </w:rPr>
        <w:t>8</w:t>
      </w:r>
      <w:r w:rsidRPr="0073129C">
        <w:rPr>
          <w:rFonts w:asciiTheme="minorHAnsi" w:hAnsiTheme="minorHAnsi"/>
        </w:rPr>
        <w:t>.</w:t>
      </w:r>
    </w:p>
    <w:p w:rsidR="004A70E3" w:rsidRDefault="004A70E3" w:rsidP="00535590">
      <w:pPr>
        <w:jc w:val="both"/>
        <w:rPr>
          <w:rFonts w:asciiTheme="minorHAnsi" w:hAnsiTheme="minorHAnsi"/>
        </w:rPr>
      </w:pPr>
      <w:r w:rsidRPr="0073129C">
        <w:rPr>
          <w:rFonts w:asciiTheme="minorHAnsi" w:hAnsiTheme="minorHAnsi"/>
        </w:rPr>
        <w:t xml:space="preserve">The technical solutions, Setup, and Configuration needed to be done in WAY4 to satisfy </w:t>
      </w:r>
      <w:r w:rsidR="00AE2C9C">
        <w:fldChar w:fldCharType="begin"/>
      </w:r>
      <w:r w:rsidR="00AE2C9C">
        <w:instrText xml:space="preserve"> KEYWORDS   \* MERGEFORMAT </w:instrText>
      </w:r>
      <w:r w:rsidR="00AE2C9C">
        <w:fldChar w:fldCharType="separate"/>
      </w:r>
      <w:r w:rsidR="00912275">
        <w:rPr>
          <w:rFonts w:asciiTheme="minorHAnsi" w:hAnsiTheme="minorHAnsi"/>
        </w:rPr>
        <w:t>OCB</w:t>
      </w:r>
      <w:r w:rsidR="00AE2C9C">
        <w:rPr>
          <w:rFonts w:asciiTheme="minorHAnsi" w:hAnsiTheme="minorHAnsi"/>
        </w:rPr>
        <w:fldChar w:fldCharType="end"/>
      </w:r>
      <w:r w:rsidRPr="0073129C">
        <w:rPr>
          <w:rFonts w:asciiTheme="minorHAnsi" w:hAnsiTheme="minorHAnsi"/>
        </w:rPr>
        <w:t xml:space="preserve">’s Issuing requirements are defined as far as possible. These solutions are internal to WAY4 and are based on expertise and knowledge of </w:t>
      </w:r>
      <w:proofErr w:type="spellStart"/>
      <w:r w:rsidRPr="0073129C">
        <w:rPr>
          <w:rFonts w:asciiTheme="minorHAnsi" w:hAnsiTheme="minorHAnsi"/>
        </w:rPr>
        <w:t>OpenWay</w:t>
      </w:r>
      <w:proofErr w:type="spellEnd"/>
      <w:r w:rsidRPr="0073129C">
        <w:rPr>
          <w:rFonts w:asciiTheme="minorHAnsi" w:hAnsiTheme="minorHAnsi"/>
        </w:rPr>
        <w:t xml:space="preserve"> staff. The solutions will be updated and finalized during the system build phase by </w:t>
      </w:r>
      <w:proofErr w:type="spellStart"/>
      <w:r w:rsidRPr="0073129C">
        <w:rPr>
          <w:rFonts w:asciiTheme="minorHAnsi" w:hAnsiTheme="minorHAnsi"/>
        </w:rPr>
        <w:t>OpenWay</w:t>
      </w:r>
      <w:proofErr w:type="spellEnd"/>
      <w:r w:rsidRPr="0073129C">
        <w:rPr>
          <w:rFonts w:asciiTheme="minorHAnsi" w:hAnsiTheme="minorHAnsi"/>
        </w:rPr>
        <w:t xml:space="preserve">. Any technical solution provided in this document can be updated or changed by </w:t>
      </w:r>
      <w:proofErr w:type="spellStart"/>
      <w:r w:rsidRPr="0073129C">
        <w:rPr>
          <w:rFonts w:asciiTheme="minorHAnsi" w:hAnsiTheme="minorHAnsi"/>
        </w:rPr>
        <w:t>OpenWay</w:t>
      </w:r>
      <w:proofErr w:type="spellEnd"/>
      <w:r w:rsidRPr="0073129C">
        <w:rPr>
          <w:rFonts w:asciiTheme="minorHAnsi" w:hAnsiTheme="minorHAnsi"/>
        </w:rPr>
        <w:t xml:space="preserve"> staff without any notification to </w:t>
      </w:r>
      <w:r w:rsidR="00AE2C9C">
        <w:fldChar w:fldCharType="begin"/>
      </w:r>
      <w:r w:rsidR="00AE2C9C">
        <w:instrText xml:space="preserve"> KEYWORDS   \* MERGEFORMAT </w:instrText>
      </w:r>
      <w:r w:rsidR="00AE2C9C">
        <w:fldChar w:fldCharType="separate"/>
      </w:r>
      <w:r w:rsidR="00912275">
        <w:rPr>
          <w:rFonts w:asciiTheme="minorHAnsi" w:hAnsiTheme="minorHAnsi"/>
        </w:rPr>
        <w:t>OCB</w:t>
      </w:r>
      <w:r w:rsidR="00AE2C9C">
        <w:rPr>
          <w:rFonts w:asciiTheme="minorHAnsi" w:hAnsiTheme="minorHAnsi"/>
        </w:rPr>
        <w:fldChar w:fldCharType="end"/>
      </w:r>
      <w:r w:rsidRPr="0073129C">
        <w:rPr>
          <w:rFonts w:asciiTheme="minorHAnsi" w:hAnsiTheme="minorHAnsi"/>
        </w:rPr>
        <w:t>.</w:t>
      </w:r>
    </w:p>
    <w:p w:rsidR="004A70E3" w:rsidRPr="001668DE" w:rsidRDefault="004A70E3" w:rsidP="004A70E3">
      <w:pPr>
        <w:pStyle w:val="Heading2"/>
        <w:tabs>
          <w:tab w:val="clear" w:pos="576"/>
          <w:tab w:val="clear" w:pos="720"/>
          <w:tab w:val="num" w:pos="540"/>
          <w:tab w:val="num" w:pos="5616"/>
        </w:tabs>
        <w:ind w:left="540" w:hanging="540"/>
        <w:rPr>
          <w:rFonts w:asciiTheme="minorHAnsi" w:hAnsiTheme="minorHAnsi"/>
        </w:rPr>
      </w:pPr>
      <w:bookmarkStart w:id="22" w:name="_Toc248029631"/>
      <w:bookmarkStart w:id="23" w:name="_Toc252287302"/>
      <w:bookmarkStart w:id="24" w:name="_Toc268507722"/>
      <w:bookmarkStart w:id="25" w:name="_Toc364319163"/>
      <w:bookmarkStart w:id="26" w:name="_Toc531609220"/>
      <w:r w:rsidRPr="001668DE">
        <w:rPr>
          <w:rFonts w:asciiTheme="minorHAnsi" w:hAnsiTheme="minorHAnsi"/>
        </w:rPr>
        <w:t>Disclaimer</w:t>
      </w:r>
      <w:bookmarkEnd w:id="22"/>
      <w:bookmarkEnd w:id="23"/>
      <w:bookmarkEnd w:id="24"/>
      <w:bookmarkEnd w:id="25"/>
      <w:bookmarkEnd w:id="26"/>
    </w:p>
    <w:p w:rsidR="004A70E3" w:rsidRDefault="00453F62" w:rsidP="0073129C">
      <w:pPr>
        <w:jc w:val="both"/>
        <w:rPr>
          <w:rFonts w:asciiTheme="minorHAnsi" w:hAnsiTheme="minorHAnsi"/>
        </w:rPr>
      </w:pPr>
      <w:r w:rsidRPr="001668DE">
        <w:rPr>
          <w:rFonts w:asciiTheme="minorHAnsi" w:hAnsiTheme="minorHAnsi"/>
        </w:rPr>
        <w:t>The purpose of this report is to present an accurate description of the requirements and work required to configure the system in line with these requirements. All development and configuration work to be undertaken on the project will be defined in accordance with the letter of agreement signed between the parties. The contractual documents will take precedence over this document.</w:t>
      </w:r>
      <w:r w:rsidR="004A70E3" w:rsidRPr="001668DE">
        <w:rPr>
          <w:rFonts w:asciiTheme="minorHAnsi" w:hAnsiTheme="minorHAnsi"/>
        </w:rPr>
        <w:tab/>
      </w:r>
    </w:p>
    <w:p w:rsidR="00847029" w:rsidRDefault="00847029" w:rsidP="0041479E">
      <w:pPr>
        <w:pStyle w:val="BodyText"/>
      </w:pPr>
    </w:p>
    <w:p w:rsidR="00691A07" w:rsidRDefault="00691A07" w:rsidP="0041479E">
      <w:pPr>
        <w:pStyle w:val="BodyText"/>
      </w:pPr>
    </w:p>
    <w:p w:rsidR="00691A07" w:rsidRDefault="00691A07" w:rsidP="0041479E">
      <w:pPr>
        <w:pStyle w:val="BodyText"/>
      </w:pPr>
      <w:r>
        <w:t xml:space="preserve"> </w:t>
      </w:r>
    </w:p>
    <w:p w:rsidR="0041479E" w:rsidRDefault="0041479E" w:rsidP="0041479E">
      <w:pPr>
        <w:pStyle w:val="BodyText"/>
      </w:pPr>
    </w:p>
    <w:p w:rsidR="00170993" w:rsidRDefault="00170993" w:rsidP="001A279D">
      <w:pPr>
        <w:pStyle w:val="Heading1"/>
      </w:pPr>
      <w:bookmarkStart w:id="27" w:name="_Toc531609221"/>
      <w:bookmarkStart w:id="28" w:name="_Toc438641214"/>
      <w:r>
        <w:lastRenderedPageBreak/>
        <w:t>Architecture</w:t>
      </w:r>
      <w:bookmarkEnd w:id="27"/>
    </w:p>
    <w:p w:rsidR="00170993" w:rsidRPr="00C64134" w:rsidRDefault="00170993" w:rsidP="00C64134">
      <w:pPr>
        <w:pStyle w:val="BodyText"/>
        <w:ind w:left="720"/>
      </w:pPr>
      <w:r w:rsidRPr="00C64134">
        <w:t xml:space="preserve">WAY4 </w:t>
      </w:r>
      <w:r w:rsidR="00C64134">
        <w:t>Ecommerce Issuing</w:t>
      </w:r>
      <w:r w:rsidRPr="00C64134">
        <w:t xml:space="preserve"> requires the following components: </w:t>
      </w:r>
    </w:p>
    <w:p w:rsidR="00170993" w:rsidRPr="00C64134" w:rsidRDefault="00170993" w:rsidP="00B667BE">
      <w:pPr>
        <w:pStyle w:val="BodyText"/>
        <w:numPr>
          <w:ilvl w:val="0"/>
          <w:numId w:val="26"/>
        </w:numPr>
      </w:pPr>
      <w:r w:rsidRPr="00C64134">
        <w:t xml:space="preserve">3-D Secure, including: </w:t>
      </w:r>
    </w:p>
    <w:p w:rsidR="00170993" w:rsidRPr="00C64134" w:rsidRDefault="00170993" w:rsidP="00B667BE">
      <w:pPr>
        <w:pStyle w:val="BodyText"/>
        <w:numPr>
          <w:ilvl w:val="1"/>
          <w:numId w:val="26"/>
        </w:numPr>
      </w:pPr>
      <w:r w:rsidRPr="00C64134">
        <w:t xml:space="preserve">3-D Secure Gateway – gets </w:t>
      </w:r>
      <w:r w:rsidR="00FD29E5" w:rsidRPr="00C64134">
        <w:t>authorization</w:t>
      </w:r>
      <w:r w:rsidRPr="00C64134">
        <w:t xml:space="preserve"> and financial requests from Internet merchants and service providers. </w:t>
      </w:r>
    </w:p>
    <w:p w:rsidR="00170993" w:rsidRPr="00C64134" w:rsidRDefault="00170993" w:rsidP="00B667BE">
      <w:pPr>
        <w:pStyle w:val="BodyText"/>
        <w:numPr>
          <w:ilvl w:val="1"/>
          <w:numId w:val="26"/>
        </w:numPr>
      </w:pPr>
      <w:r w:rsidRPr="00C64134">
        <w:t xml:space="preserve"> WAY4ACS – checks the cardholder according to requests coming in from external MPI (Merchant Plug-In) servers via the 3-D Secure protocol. </w:t>
      </w:r>
    </w:p>
    <w:p w:rsidR="00170993" w:rsidRDefault="00170993" w:rsidP="00B667BE">
      <w:pPr>
        <w:pStyle w:val="BodyText"/>
        <w:numPr>
          <w:ilvl w:val="0"/>
          <w:numId w:val="26"/>
        </w:numPr>
      </w:pPr>
      <w:r w:rsidRPr="00C64134">
        <w:t>Transaction Switch (e-Commerce Transaction Switch) –</w:t>
      </w:r>
      <w:r w:rsidR="00C64134">
        <w:t xml:space="preserve"> used in Transaction Switch solution</w:t>
      </w:r>
    </w:p>
    <w:p w:rsidR="00C64134" w:rsidRPr="00C64134" w:rsidRDefault="00C64134" w:rsidP="00B667BE">
      <w:pPr>
        <w:pStyle w:val="BodyText"/>
        <w:numPr>
          <w:ilvl w:val="0"/>
          <w:numId w:val="26"/>
        </w:numPr>
      </w:pPr>
      <w:r>
        <w:t>WAY4 Cards</w:t>
      </w:r>
    </w:p>
    <w:p w:rsidR="00170993" w:rsidRDefault="00170993" w:rsidP="00170993">
      <w:pPr>
        <w:pStyle w:val="BodyText"/>
      </w:pPr>
      <w:r>
        <w:rPr>
          <w:noProof/>
          <w:lang w:val="en-MY" w:eastAsia="en-MY"/>
        </w:rPr>
        <w:drawing>
          <wp:inline distT="0" distB="0" distL="0" distR="0" wp14:anchorId="6D920E5C" wp14:editId="474B9531">
            <wp:extent cx="6315710" cy="265176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15710" cy="2651760"/>
                    </a:xfrm>
                    <a:prstGeom prst="rect">
                      <a:avLst/>
                    </a:prstGeom>
                  </pic:spPr>
                </pic:pic>
              </a:graphicData>
            </a:graphic>
          </wp:inline>
        </w:drawing>
      </w:r>
    </w:p>
    <w:p w:rsidR="00C64134" w:rsidRDefault="00C64134" w:rsidP="00C64134">
      <w:pPr>
        <w:pStyle w:val="BodyText"/>
        <w:ind w:left="720"/>
      </w:pPr>
      <w:r w:rsidRPr="00C64134">
        <w:t>Network port numbers shown here are only used to illustrate a sample configuration</w:t>
      </w:r>
    </w:p>
    <w:p w:rsidR="001E27E9" w:rsidRDefault="001E27E9" w:rsidP="00C64134">
      <w:pPr>
        <w:pStyle w:val="BodyText"/>
        <w:ind w:left="720"/>
      </w:pPr>
    </w:p>
    <w:p w:rsidR="001E27E9" w:rsidRPr="001E27E9" w:rsidRDefault="001E27E9" w:rsidP="001E27E9">
      <w:pPr>
        <w:pStyle w:val="BodyText"/>
        <w:ind w:left="720"/>
      </w:pPr>
      <w:r w:rsidRPr="001E27E9">
        <w:t>How to start 3Ds services</w:t>
      </w:r>
    </w:p>
    <w:p w:rsidR="001E27E9" w:rsidRPr="008D0FBB" w:rsidRDefault="001E27E9" w:rsidP="00B667BE">
      <w:pPr>
        <w:pStyle w:val="ListParagraph"/>
        <w:numPr>
          <w:ilvl w:val="0"/>
          <w:numId w:val="28"/>
        </w:numPr>
      </w:pPr>
      <w:r>
        <w:t xml:space="preserve">WAY4 </w:t>
      </w:r>
      <w:r w:rsidRPr="008D0FBB">
        <w:t>Database</w:t>
      </w:r>
    </w:p>
    <w:p w:rsidR="001E27E9" w:rsidRPr="008D0FBB" w:rsidRDefault="001E27E9" w:rsidP="00B667BE">
      <w:pPr>
        <w:pStyle w:val="ListParagraph"/>
        <w:numPr>
          <w:ilvl w:val="0"/>
          <w:numId w:val="28"/>
        </w:numPr>
      </w:pPr>
      <w:r>
        <w:t>T</w:t>
      </w:r>
      <w:r w:rsidRPr="008D0FBB">
        <w:t>ransaction Switch</w:t>
      </w:r>
    </w:p>
    <w:p w:rsidR="001E27E9" w:rsidRPr="008D0FBB" w:rsidRDefault="001E27E9" w:rsidP="00B667BE">
      <w:pPr>
        <w:pStyle w:val="ListParagraph"/>
        <w:numPr>
          <w:ilvl w:val="0"/>
          <w:numId w:val="28"/>
        </w:numPr>
      </w:pPr>
      <w:r>
        <w:t xml:space="preserve">3Ds </w:t>
      </w:r>
      <w:r w:rsidRPr="008D0FBB">
        <w:t>E</w:t>
      </w:r>
      <w:r>
        <w:t>-</w:t>
      </w:r>
      <w:r w:rsidRPr="008D0FBB">
        <w:t>gateway</w:t>
      </w:r>
    </w:p>
    <w:p w:rsidR="001E27E9" w:rsidRDefault="001E27E9" w:rsidP="00B667BE">
      <w:pPr>
        <w:pStyle w:val="ListParagraph"/>
        <w:numPr>
          <w:ilvl w:val="0"/>
          <w:numId w:val="28"/>
        </w:numPr>
      </w:pPr>
      <w:r>
        <w:t xml:space="preserve">WAY4 </w:t>
      </w:r>
      <w:r w:rsidRPr="008D0FBB">
        <w:t>ACS</w:t>
      </w:r>
    </w:p>
    <w:p w:rsidR="001E27E9" w:rsidRDefault="001E27E9" w:rsidP="00B667BE">
      <w:pPr>
        <w:pStyle w:val="ListParagraph"/>
        <w:numPr>
          <w:ilvl w:val="0"/>
          <w:numId w:val="28"/>
        </w:numPr>
      </w:pPr>
      <w:r>
        <w:t>WAY4 ACS Web</w:t>
      </w:r>
    </w:p>
    <w:p w:rsidR="001E27E9" w:rsidRPr="00170993" w:rsidRDefault="001E27E9" w:rsidP="00C64134">
      <w:pPr>
        <w:pStyle w:val="BodyText"/>
        <w:ind w:left="720"/>
      </w:pPr>
    </w:p>
    <w:bookmarkEnd w:id="28"/>
    <w:p w:rsidR="001A279D" w:rsidRDefault="001A279D" w:rsidP="001A279D">
      <w:pPr>
        <w:pStyle w:val="BodyText"/>
        <w:ind w:left="720"/>
        <w:rPr>
          <w:noProof/>
          <w:lang w:val="en-MY" w:eastAsia="en-MY"/>
        </w:rPr>
      </w:pPr>
    </w:p>
    <w:p w:rsidR="002F535E" w:rsidRDefault="002F535E" w:rsidP="001A279D">
      <w:pPr>
        <w:pStyle w:val="BodyText"/>
        <w:ind w:left="720"/>
      </w:pPr>
    </w:p>
    <w:p w:rsidR="001A279D" w:rsidRDefault="001A279D" w:rsidP="001A279D">
      <w:pPr>
        <w:pStyle w:val="BodyText"/>
        <w:ind w:left="720"/>
      </w:pPr>
    </w:p>
    <w:p w:rsidR="002F535E" w:rsidRDefault="002F535E" w:rsidP="002F535E">
      <w:pPr>
        <w:pStyle w:val="Heading1"/>
        <w:ind w:left="1008"/>
      </w:pPr>
      <w:bookmarkStart w:id="29" w:name="_Toc449440938"/>
      <w:bookmarkStart w:id="30" w:name="_Toc531609222"/>
      <w:bookmarkStart w:id="31" w:name="_Toc437959069"/>
      <w:r>
        <w:lastRenderedPageBreak/>
        <w:t>Install Application Server</w:t>
      </w:r>
      <w:bookmarkEnd w:id="29"/>
      <w:bookmarkEnd w:id="30"/>
    </w:p>
    <w:p w:rsidR="002F535E" w:rsidRDefault="002F535E" w:rsidP="002F535E">
      <w:pPr>
        <w:pStyle w:val="Heading2"/>
        <w:jc w:val="both"/>
      </w:pPr>
      <w:bookmarkStart w:id="32" w:name="_Toc449440939"/>
      <w:bookmarkStart w:id="33" w:name="_Toc531609223"/>
      <w:r w:rsidRPr="002C1AD2">
        <w:rPr>
          <w:lang w:val="id-ID"/>
        </w:rPr>
        <w:t>Create user way4 under group way4</w:t>
      </w:r>
      <w:bookmarkEnd w:id="31"/>
      <w:bookmarkEnd w:id="32"/>
      <w:bookmarkEnd w:id="33"/>
    </w:p>
    <w:p w:rsidR="002F535E" w:rsidRPr="00A60AC5" w:rsidRDefault="002F535E" w:rsidP="002F535E">
      <w:pPr>
        <w:pStyle w:val="BodyText"/>
      </w:pPr>
    </w:p>
    <w:tbl>
      <w:tblPr>
        <w:tblStyle w:val="TableGrid"/>
        <w:tblW w:w="0" w:type="auto"/>
        <w:tblInd w:w="576" w:type="dxa"/>
        <w:tblLook w:val="04A0" w:firstRow="1" w:lastRow="0" w:firstColumn="1" w:lastColumn="0" w:noHBand="0" w:noVBand="1"/>
      </w:tblPr>
      <w:tblGrid>
        <w:gridCol w:w="8459"/>
      </w:tblGrid>
      <w:tr w:rsidR="002F535E" w:rsidTr="00B43E0D">
        <w:trPr>
          <w:trHeight w:val="679"/>
        </w:trPr>
        <w:tc>
          <w:tcPr>
            <w:tcW w:w="8459" w:type="dxa"/>
          </w:tcPr>
          <w:p w:rsidR="002F535E" w:rsidRDefault="002F535E" w:rsidP="00B43E0D">
            <w:pPr>
              <w:autoSpaceDE w:val="0"/>
              <w:autoSpaceDN w:val="0"/>
              <w:adjustRightInd w:val="0"/>
              <w:spacing w:after="0"/>
              <w:rPr>
                <w:rFonts w:ascii="Courier New" w:hAnsi="Courier New" w:cs="Courier New"/>
                <w:sz w:val="16"/>
                <w:szCs w:val="16"/>
              </w:rPr>
            </w:pPr>
          </w:p>
          <w:p w:rsidR="002F535E" w:rsidRDefault="002F535E" w:rsidP="00B43E0D">
            <w:pPr>
              <w:autoSpaceDE w:val="0"/>
              <w:autoSpaceDN w:val="0"/>
              <w:adjustRightInd w:val="0"/>
              <w:spacing w:after="0"/>
              <w:rPr>
                <w:rFonts w:ascii="Courier New" w:hAnsi="Courier New" w:cs="Courier New"/>
                <w:sz w:val="16"/>
                <w:szCs w:val="16"/>
              </w:rPr>
            </w:pPr>
            <w:r>
              <w:rPr>
                <w:rFonts w:ascii="Courier New" w:hAnsi="Courier New" w:cs="Courier New"/>
                <w:sz w:val="16"/>
                <w:szCs w:val="16"/>
              </w:rPr>
              <w:t xml:space="preserve">[root@rhel3-mini </w:t>
            </w:r>
            <w:proofErr w:type="spellStart"/>
            <w:proofErr w:type="gramStart"/>
            <w:r>
              <w:rPr>
                <w:rFonts w:ascii="Courier New" w:hAnsi="Courier New" w:cs="Courier New"/>
                <w:sz w:val="16"/>
                <w:szCs w:val="16"/>
              </w:rPr>
              <w:t>distr</w:t>
            </w:r>
            <w:proofErr w:type="spellEnd"/>
            <w:r>
              <w:rPr>
                <w:rFonts w:ascii="Courier New" w:hAnsi="Courier New" w:cs="Courier New"/>
                <w:sz w:val="16"/>
                <w:szCs w:val="16"/>
              </w:rPr>
              <w:t>]#</w:t>
            </w:r>
            <w:proofErr w:type="gramEnd"/>
            <w:r>
              <w:rPr>
                <w:rFonts w:ascii="Courier New" w:hAnsi="Courier New" w:cs="Courier New"/>
                <w:sz w:val="16"/>
                <w:szCs w:val="16"/>
              </w:rPr>
              <w:t xml:space="preserve"> </w:t>
            </w:r>
            <w:proofErr w:type="spellStart"/>
            <w:r>
              <w:rPr>
                <w:rFonts w:ascii="Courier New" w:hAnsi="Courier New" w:cs="Courier New"/>
                <w:sz w:val="16"/>
                <w:szCs w:val="16"/>
              </w:rPr>
              <w:t>groupadd</w:t>
            </w:r>
            <w:proofErr w:type="spellEnd"/>
            <w:r>
              <w:rPr>
                <w:rFonts w:ascii="Courier New" w:hAnsi="Courier New" w:cs="Courier New"/>
                <w:sz w:val="16"/>
                <w:szCs w:val="16"/>
              </w:rPr>
              <w:t xml:space="preserve"> way4</w:t>
            </w:r>
          </w:p>
          <w:p w:rsidR="002F535E" w:rsidRPr="00A60AC5" w:rsidRDefault="002F535E" w:rsidP="00B43E0D">
            <w:pPr>
              <w:autoSpaceDE w:val="0"/>
              <w:autoSpaceDN w:val="0"/>
              <w:adjustRightInd w:val="0"/>
              <w:spacing w:after="0"/>
              <w:rPr>
                <w:rFonts w:ascii="Courier New" w:hAnsi="Courier New" w:cs="Courier New"/>
                <w:sz w:val="16"/>
                <w:szCs w:val="16"/>
              </w:rPr>
            </w:pPr>
            <w:r>
              <w:rPr>
                <w:rFonts w:ascii="Courier New" w:hAnsi="Courier New" w:cs="Courier New"/>
                <w:sz w:val="16"/>
                <w:szCs w:val="16"/>
              </w:rPr>
              <w:t xml:space="preserve">[root@rhel3-mini </w:t>
            </w:r>
            <w:proofErr w:type="spellStart"/>
            <w:r>
              <w:rPr>
                <w:rFonts w:ascii="Courier New" w:hAnsi="Courier New" w:cs="Courier New"/>
                <w:sz w:val="16"/>
                <w:szCs w:val="16"/>
              </w:rPr>
              <w:t>distr</w:t>
            </w:r>
            <w:proofErr w:type="spellEnd"/>
            <w:r>
              <w:rPr>
                <w:rFonts w:ascii="Courier New" w:hAnsi="Courier New" w:cs="Courier New"/>
                <w:sz w:val="16"/>
                <w:szCs w:val="16"/>
              </w:rPr>
              <w:t xml:space="preserve">]# </w:t>
            </w:r>
            <w:proofErr w:type="spellStart"/>
            <w:r>
              <w:rPr>
                <w:rFonts w:ascii="Courier New" w:hAnsi="Courier New" w:cs="Courier New"/>
                <w:sz w:val="16"/>
                <w:szCs w:val="16"/>
              </w:rPr>
              <w:t>useradd</w:t>
            </w:r>
            <w:proofErr w:type="spellEnd"/>
            <w:r>
              <w:rPr>
                <w:rFonts w:ascii="Courier New" w:hAnsi="Courier New" w:cs="Courier New"/>
                <w:sz w:val="16"/>
                <w:szCs w:val="16"/>
              </w:rPr>
              <w:t xml:space="preserve"> way4 -g way4</w:t>
            </w:r>
          </w:p>
        </w:tc>
      </w:tr>
    </w:tbl>
    <w:p w:rsidR="002F535E" w:rsidRDefault="002F535E" w:rsidP="002F535E">
      <w:pPr>
        <w:pStyle w:val="Heading2"/>
        <w:jc w:val="both"/>
      </w:pPr>
      <w:bookmarkStart w:id="34" w:name="_Toc437959070"/>
      <w:bookmarkStart w:id="35" w:name="_Toc449440940"/>
      <w:bookmarkStart w:id="36" w:name="_Toc531609224"/>
      <w:r>
        <w:t>Edit parameters for /</w:t>
      </w:r>
      <w:proofErr w:type="spellStart"/>
      <w:r>
        <w:t>etc</w:t>
      </w:r>
      <w:proofErr w:type="spellEnd"/>
      <w:r>
        <w:t>/</w:t>
      </w:r>
      <w:proofErr w:type="spellStart"/>
      <w:r>
        <w:t>sysctl.conf</w:t>
      </w:r>
      <w:bookmarkEnd w:id="34"/>
      <w:bookmarkEnd w:id="35"/>
      <w:bookmarkEnd w:id="36"/>
      <w:proofErr w:type="spellEnd"/>
    </w:p>
    <w:p w:rsidR="002F535E" w:rsidRDefault="002F535E" w:rsidP="002F535E">
      <w:pPr>
        <w:pStyle w:val="BodyText"/>
      </w:pPr>
      <w:r>
        <w:t>login under root user and edit the /</w:t>
      </w:r>
      <w:proofErr w:type="spellStart"/>
      <w:r>
        <w:t>etc</w:t>
      </w:r>
      <w:proofErr w:type="spellEnd"/>
      <w:r>
        <w:t>/</w:t>
      </w:r>
      <w:proofErr w:type="spellStart"/>
      <w:r>
        <w:t>sysctl.conf</w:t>
      </w:r>
      <w:proofErr w:type="spellEnd"/>
    </w:p>
    <w:tbl>
      <w:tblPr>
        <w:tblStyle w:val="TableGrid"/>
        <w:tblW w:w="0" w:type="auto"/>
        <w:tblInd w:w="576" w:type="dxa"/>
        <w:tblLook w:val="04A0" w:firstRow="1" w:lastRow="0" w:firstColumn="1" w:lastColumn="0" w:noHBand="0" w:noVBand="1"/>
      </w:tblPr>
      <w:tblGrid>
        <w:gridCol w:w="8702"/>
      </w:tblGrid>
      <w:tr w:rsidR="002F535E" w:rsidTr="00B43E0D">
        <w:trPr>
          <w:trHeight w:val="1073"/>
        </w:trPr>
        <w:tc>
          <w:tcPr>
            <w:tcW w:w="8702" w:type="dxa"/>
          </w:tcPr>
          <w:p w:rsidR="002F535E" w:rsidRPr="002D38B6" w:rsidRDefault="002F535E" w:rsidP="00B43E0D">
            <w:pPr>
              <w:autoSpaceDE w:val="0"/>
              <w:autoSpaceDN w:val="0"/>
              <w:adjustRightInd w:val="0"/>
              <w:spacing w:after="0"/>
              <w:rPr>
                <w:rFonts w:ascii="Courier New" w:hAnsi="Courier New" w:cs="Courier New"/>
                <w:color w:val="000000"/>
                <w:szCs w:val="20"/>
              </w:rPr>
            </w:pPr>
            <w:proofErr w:type="spellStart"/>
            <w:proofErr w:type="gramStart"/>
            <w:r w:rsidRPr="002D38B6">
              <w:rPr>
                <w:rFonts w:ascii="Courier New" w:hAnsi="Courier New" w:cs="Courier New"/>
                <w:color w:val="000000"/>
                <w:szCs w:val="20"/>
              </w:rPr>
              <w:t>kernel.msgmni</w:t>
            </w:r>
            <w:proofErr w:type="spellEnd"/>
            <w:proofErr w:type="gramEnd"/>
            <w:r w:rsidRPr="002D38B6">
              <w:rPr>
                <w:rFonts w:ascii="Courier New" w:hAnsi="Courier New" w:cs="Courier New"/>
                <w:color w:val="000000"/>
                <w:szCs w:val="20"/>
              </w:rPr>
              <w:t xml:space="preserve"> = 1024 </w:t>
            </w:r>
          </w:p>
          <w:p w:rsidR="002F535E" w:rsidRPr="002D38B6" w:rsidRDefault="002F535E" w:rsidP="00B43E0D">
            <w:pPr>
              <w:autoSpaceDE w:val="0"/>
              <w:autoSpaceDN w:val="0"/>
              <w:adjustRightInd w:val="0"/>
              <w:spacing w:after="0"/>
              <w:rPr>
                <w:rFonts w:ascii="Courier New" w:hAnsi="Courier New" w:cs="Courier New"/>
                <w:color w:val="000000"/>
                <w:szCs w:val="20"/>
              </w:rPr>
            </w:pPr>
            <w:proofErr w:type="spellStart"/>
            <w:r w:rsidRPr="002D38B6">
              <w:rPr>
                <w:rFonts w:ascii="Courier New" w:hAnsi="Courier New" w:cs="Courier New"/>
                <w:color w:val="000000"/>
                <w:szCs w:val="20"/>
              </w:rPr>
              <w:t>kernel.sem</w:t>
            </w:r>
            <w:proofErr w:type="spellEnd"/>
            <w:r w:rsidRPr="002D38B6">
              <w:rPr>
                <w:rFonts w:ascii="Courier New" w:hAnsi="Courier New" w:cs="Courier New"/>
                <w:color w:val="000000"/>
                <w:szCs w:val="20"/>
              </w:rPr>
              <w:t xml:space="preserve"> = 250 256000 32 1024 </w:t>
            </w:r>
          </w:p>
          <w:p w:rsidR="002F535E" w:rsidRPr="002D38B6" w:rsidRDefault="002F535E" w:rsidP="00B43E0D">
            <w:pPr>
              <w:autoSpaceDE w:val="0"/>
              <w:autoSpaceDN w:val="0"/>
              <w:adjustRightInd w:val="0"/>
              <w:spacing w:after="0"/>
              <w:rPr>
                <w:rFonts w:ascii="Courier New" w:hAnsi="Courier New" w:cs="Courier New"/>
                <w:color w:val="000000"/>
                <w:szCs w:val="20"/>
              </w:rPr>
            </w:pPr>
            <w:proofErr w:type="spellStart"/>
            <w:proofErr w:type="gramStart"/>
            <w:r w:rsidRPr="002D38B6">
              <w:rPr>
                <w:rFonts w:ascii="Courier New" w:hAnsi="Courier New" w:cs="Courier New"/>
                <w:color w:val="000000"/>
                <w:szCs w:val="20"/>
              </w:rPr>
              <w:t>fs.file</w:t>
            </w:r>
            <w:proofErr w:type="spellEnd"/>
            <w:proofErr w:type="gramEnd"/>
            <w:r w:rsidRPr="002D38B6">
              <w:rPr>
                <w:rFonts w:ascii="Courier New" w:hAnsi="Courier New" w:cs="Courier New"/>
                <w:color w:val="000000"/>
                <w:szCs w:val="20"/>
              </w:rPr>
              <w:t xml:space="preserve">-max = 65536 </w:t>
            </w:r>
          </w:p>
          <w:p w:rsidR="002F535E" w:rsidRDefault="002F535E" w:rsidP="00B43E0D">
            <w:pPr>
              <w:pStyle w:val="BodyText"/>
            </w:pPr>
            <w:r w:rsidRPr="002D38B6">
              <w:rPr>
                <w:rFonts w:ascii="Courier New" w:hAnsi="Courier New" w:cs="Courier New"/>
                <w:color w:val="000000"/>
                <w:szCs w:val="20"/>
              </w:rPr>
              <w:t>net.ipv4.ip_local_port_range = 32768 65000</w:t>
            </w:r>
          </w:p>
        </w:tc>
      </w:tr>
    </w:tbl>
    <w:p w:rsidR="002F535E" w:rsidRDefault="002F535E" w:rsidP="002F535E">
      <w:pPr>
        <w:pStyle w:val="Heading2"/>
        <w:jc w:val="both"/>
      </w:pPr>
      <w:bookmarkStart w:id="37" w:name="_Toc437959071"/>
      <w:bookmarkStart w:id="38" w:name="_Toc449440941"/>
      <w:bookmarkStart w:id="39" w:name="_Toc531609225"/>
      <w:r>
        <w:t>Edit parameters for /</w:t>
      </w:r>
      <w:proofErr w:type="spellStart"/>
      <w:r>
        <w:t>etc</w:t>
      </w:r>
      <w:proofErr w:type="spellEnd"/>
      <w:r>
        <w:t>/security/</w:t>
      </w:r>
      <w:proofErr w:type="spellStart"/>
      <w:r>
        <w:t>limits.conf</w:t>
      </w:r>
      <w:bookmarkEnd w:id="37"/>
      <w:bookmarkEnd w:id="38"/>
      <w:bookmarkEnd w:id="39"/>
      <w:proofErr w:type="spellEnd"/>
    </w:p>
    <w:p w:rsidR="002F535E" w:rsidRDefault="002F535E" w:rsidP="002F535E">
      <w:pPr>
        <w:pStyle w:val="BodyText"/>
      </w:pPr>
      <w:r>
        <w:t>login under root user and edit the /</w:t>
      </w:r>
      <w:proofErr w:type="spellStart"/>
      <w:r>
        <w:t>etc</w:t>
      </w:r>
      <w:proofErr w:type="spellEnd"/>
      <w:r>
        <w:t>/security/</w:t>
      </w:r>
      <w:proofErr w:type="spellStart"/>
      <w:r>
        <w:t>limits.conf</w:t>
      </w:r>
      <w:proofErr w:type="spellEnd"/>
    </w:p>
    <w:p w:rsidR="002F535E" w:rsidRPr="003931FF" w:rsidRDefault="002F535E" w:rsidP="002F535E">
      <w:pPr>
        <w:pStyle w:val="BodyText"/>
      </w:pPr>
    </w:p>
    <w:tbl>
      <w:tblPr>
        <w:tblStyle w:val="TableGrid"/>
        <w:tblW w:w="0" w:type="auto"/>
        <w:tblInd w:w="576" w:type="dxa"/>
        <w:tblLook w:val="04A0" w:firstRow="1" w:lastRow="0" w:firstColumn="1" w:lastColumn="0" w:noHBand="0" w:noVBand="1"/>
      </w:tblPr>
      <w:tblGrid>
        <w:gridCol w:w="8634"/>
      </w:tblGrid>
      <w:tr w:rsidR="002F535E" w:rsidTr="00B43E0D">
        <w:trPr>
          <w:trHeight w:val="1114"/>
        </w:trPr>
        <w:tc>
          <w:tcPr>
            <w:tcW w:w="8634" w:type="dxa"/>
          </w:tcPr>
          <w:p w:rsidR="002F535E" w:rsidRPr="00FB3E9E" w:rsidRDefault="002F535E" w:rsidP="00B43E0D">
            <w:pPr>
              <w:autoSpaceDE w:val="0"/>
              <w:autoSpaceDN w:val="0"/>
              <w:adjustRightInd w:val="0"/>
              <w:spacing w:after="0"/>
              <w:rPr>
                <w:rFonts w:ascii="Courier New" w:hAnsi="Courier New" w:cs="Courier New"/>
                <w:color w:val="000000"/>
                <w:szCs w:val="20"/>
              </w:rPr>
            </w:pPr>
            <w:r>
              <w:rPr>
                <w:rFonts w:ascii="Courier New" w:hAnsi="Courier New" w:cs="Courier New"/>
                <w:color w:val="000000"/>
                <w:szCs w:val="20"/>
              </w:rPr>
              <w:t>way4</w:t>
            </w:r>
            <w:r w:rsidRPr="00FB3E9E">
              <w:rPr>
                <w:rFonts w:ascii="Courier New" w:hAnsi="Courier New" w:cs="Courier New"/>
                <w:color w:val="000000"/>
                <w:szCs w:val="20"/>
              </w:rPr>
              <w:t xml:space="preserve"> soft </w:t>
            </w:r>
            <w:proofErr w:type="spellStart"/>
            <w:r w:rsidRPr="00FB3E9E">
              <w:rPr>
                <w:rFonts w:ascii="Courier New" w:hAnsi="Courier New" w:cs="Courier New"/>
                <w:color w:val="000000"/>
                <w:szCs w:val="20"/>
              </w:rPr>
              <w:t>nproc</w:t>
            </w:r>
            <w:proofErr w:type="spellEnd"/>
            <w:r w:rsidRPr="00FB3E9E">
              <w:rPr>
                <w:rFonts w:ascii="Courier New" w:hAnsi="Courier New" w:cs="Courier New"/>
                <w:color w:val="000000"/>
                <w:szCs w:val="20"/>
              </w:rPr>
              <w:t xml:space="preserve"> 32767 </w:t>
            </w:r>
          </w:p>
          <w:p w:rsidR="002F535E" w:rsidRPr="00FB3E9E" w:rsidRDefault="002F535E" w:rsidP="00B43E0D">
            <w:pPr>
              <w:autoSpaceDE w:val="0"/>
              <w:autoSpaceDN w:val="0"/>
              <w:adjustRightInd w:val="0"/>
              <w:spacing w:after="0"/>
              <w:rPr>
                <w:rFonts w:ascii="Courier New" w:hAnsi="Courier New" w:cs="Courier New"/>
                <w:color w:val="000000"/>
                <w:szCs w:val="20"/>
              </w:rPr>
            </w:pPr>
            <w:r>
              <w:rPr>
                <w:rFonts w:ascii="Courier New" w:hAnsi="Courier New" w:cs="Courier New"/>
                <w:color w:val="000000"/>
                <w:szCs w:val="20"/>
              </w:rPr>
              <w:t>way4</w:t>
            </w:r>
            <w:r w:rsidRPr="00FB3E9E">
              <w:rPr>
                <w:rFonts w:ascii="Courier New" w:hAnsi="Courier New" w:cs="Courier New"/>
                <w:color w:val="000000"/>
                <w:szCs w:val="20"/>
              </w:rPr>
              <w:t xml:space="preserve"> hard </w:t>
            </w:r>
            <w:proofErr w:type="spellStart"/>
            <w:r w:rsidRPr="00FB3E9E">
              <w:rPr>
                <w:rFonts w:ascii="Courier New" w:hAnsi="Courier New" w:cs="Courier New"/>
                <w:color w:val="000000"/>
                <w:szCs w:val="20"/>
              </w:rPr>
              <w:t>nproc</w:t>
            </w:r>
            <w:proofErr w:type="spellEnd"/>
            <w:r w:rsidRPr="00FB3E9E">
              <w:rPr>
                <w:rFonts w:ascii="Courier New" w:hAnsi="Courier New" w:cs="Courier New"/>
                <w:color w:val="000000"/>
                <w:szCs w:val="20"/>
              </w:rPr>
              <w:t xml:space="preserve"> 32768 </w:t>
            </w:r>
          </w:p>
          <w:p w:rsidR="002F535E" w:rsidRPr="00FB3E9E" w:rsidRDefault="002F535E" w:rsidP="00B43E0D">
            <w:pPr>
              <w:autoSpaceDE w:val="0"/>
              <w:autoSpaceDN w:val="0"/>
              <w:adjustRightInd w:val="0"/>
              <w:spacing w:after="0"/>
              <w:rPr>
                <w:rFonts w:ascii="Courier New" w:hAnsi="Courier New" w:cs="Courier New"/>
                <w:color w:val="000000"/>
                <w:szCs w:val="20"/>
              </w:rPr>
            </w:pPr>
            <w:r>
              <w:rPr>
                <w:rFonts w:ascii="Courier New" w:hAnsi="Courier New" w:cs="Courier New"/>
                <w:color w:val="000000"/>
                <w:szCs w:val="20"/>
              </w:rPr>
              <w:t>way4</w:t>
            </w:r>
            <w:r w:rsidRPr="00FB3E9E">
              <w:rPr>
                <w:rFonts w:ascii="Courier New" w:hAnsi="Courier New" w:cs="Courier New"/>
                <w:color w:val="000000"/>
                <w:szCs w:val="20"/>
              </w:rPr>
              <w:t xml:space="preserve"> soft </w:t>
            </w:r>
            <w:proofErr w:type="spellStart"/>
            <w:r w:rsidRPr="00FB3E9E">
              <w:rPr>
                <w:rFonts w:ascii="Courier New" w:hAnsi="Courier New" w:cs="Courier New"/>
                <w:color w:val="000000"/>
                <w:szCs w:val="20"/>
              </w:rPr>
              <w:t>nofile</w:t>
            </w:r>
            <w:proofErr w:type="spellEnd"/>
            <w:r w:rsidRPr="00FB3E9E">
              <w:rPr>
                <w:rFonts w:ascii="Courier New" w:hAnsi="Courier New" w:cs="Courier New"/>
                <w:color w:val="000000"/>
                <w:szCs w:val="20"/>
              </w:rPr>
              <w:t xml:space="preserve"> 65535 </w:t>
            </w:r>
          </w:p>
          <w:p w:rsidR="002F535E" w:rsidRDefault="002F535E" w:rsidP="00B43E0D">
            <w:pPr>
              <w:pStyle w:val="BodyText"/>
            </w:pPr>
            <w:r>
              <w:rPr>
                <w:rFonts w:ascii="Courier New" w:hAnsi="Courier New" w:cs="Courier New"/>
                <w:color w:val="000000"/>
                <w:szCs w:val="20"/>
              </w:rPr>
              <w:t>way4</w:t>
            </w:r>
            <w:r w:rsidRPr="00FB3E9E">
              <w:rPr>
                <w:rFonts w:ascii="Courier New" w:hAnsi="Courier New" w:cs="Courier New"/>
                <w:color w:val="000000"/>
                <w:szCs w:val="20"/>
              </w:rPr>
              <w:t xml:space="preserve"> hard </w:t>
            </w:r>
            <w:proofErr w:type="spellStart"/>
            <w:r w:rsidRPr="00FB3E9E">
              <w:rPr>
                <w:rFonts w:ascii="Courier New" w:hAnsi="Courier New" w:cs="Courier New"/>
                <w:color w:val="000000"/>
                <w:szCs w:val="20"/>
              </w:rPr>
              <w:t>nofile</w:t>
            </w:r>
            <w:proofErr w:type="spellEnd"/>
            <w:r w:rsidRPr="00FB3E9E">
              <w:rPr>
                <w:rFonts w:ascii="Courier New" w:hAnsi="Courier New" w:cs="Courier New"/>
                <w:color w:val="000000"/>
                <w:szCs w:val="20"/>
              </w:rPr>
              <w:t xml:space="preserve"> 65536</w:t>
            </w:r>
          </w:p>
        </w:tc>
      </w:tr>
    </w:tbl>
    <w:p w:rsidR="002F535E" w:rsidRPr="00FB3E9E" w:rsidRDefault="002F535E" w:rsidP="002F535E">
      <w:pPr>
        <w:pStyle w:val="BodyText"/>
      </w:pPr>
    </w:p>
    <w:p w:rsidR="002F535E" w:rsidRPr="003B01BD" w:rsidRDefault="002F535E" w:rsidP="002F535E">
      <w:pPr>
        <w:pStyle w:val="BodyText"/>
      </w:pPr>
    </w:p>
    <w:p w:rsidR="002F535E" w:rsidRPr="00A60AC5" w:rsidRDefault="002F535E" w:rsidP="002F535E">
      <w:pPr>
        <w:pStyle w:val="BodyText"/>
      </w:pPr>
    </w:p>
    <w:p w:rsidR="002F535E" w:rsidRDefault="002F535E" w:rsidP="002F535E">
      <w:pPr>
        <w:autoSpaceDE w:val="0"/>
        <w:autoSpaceDN w:val="0"/>
        <w:adjustRightInd w:val="0"/>
        <w:spacing w:after="0"/>
        <w:rPr>
          <w:rFonts w:ascii="Courier New" w:hAnsi="Courier New" w:cs="Courier New"/>
          <w:sz w:val="16"/>
          <w:szCs w:val="16"/>
          <w:lang w:eastAsia="en-GB"/>
        </w:rPr>
      </w:pPr>
      <w:r>
        <w:rPr>
          <w:rFonts w:ascii="Courier New" w:hAnsi="Courier New" w:cs="Courier New"/>
          <w:noProof/>
          <w:sz w:val="16"/>
          <w:szCs w:val="16"/>
          <w:lang w:val="en-MY" w:eastAsia="en-MY"/>
        </w:rPr>
        <w:lastRenderedPageBreak/>
        <w:drawing>
          <wp:inline distT="0" distB="0" distL="0" distR="0" wp14:anchorId="1B219955" wp14:editId="73041E3A">
            <wp:extent cx="4701540" cy="2820670"/>
            <wp:effectExtent l="19050" t="0" r="381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701540" cy="2820670"/>
                    </a:xfrm>
                    <a:prstGeom prst="rect">
                      <a:avLst/>
                    </a:prstGeom>
                    <a:noFill/>
                    <a:ln w="9525">
                      <a:noFill/>
                      <a:miter lim="800000"/>
                      <a:headEnd/>
                      <a:tailEnd/>
                    </a:ln>
                  </pic:spPr>
                </pic:pic>
              </a:graphicData>
            </a:graphic>
          </wp:inline>
        </w:drawing>
      </w:r>
    </w:p>
    <w:p w:rsidR="002F535E" w:rsidRDefault="002F535E" w:rsidP="002F535E">
      <w:pPr>
        <w:pStyle w:val="BodyText"/>
      </w:pPr>
    </w:p>
    <w:p w:rsidR="002F535E" w:rsidRDefault="002F535E" w:rsidP="002F535E">
      <w:pPr>
        <w:pStyle w:val="Heading2"/>
        <w:jc w:val="both"/>
      </w:pPr>
      <w:bookmarkStart w:id="40" w:name="_Toc437959073"/>
      <w:bookmarkStart w:id="41" w:name="_Toc449440942"/>
      <w:bookmarkStart w:id="42" w:name="_Toc531609226"/>
      <w:r>
        <w:t>Checking the environment</w:t>
      </w:r>
      <w:bookmarkEnd w:id="40"/>
      <w:bookmarkEnd w:id="41"/>
      <w:bookmarkEnd w:id="42"/>
    </w:p>
    <w:p w:rsidR="002F535E" w:rsidRDefault="002F535E" w:rsidP="002F535E">
      <w:pPr>
        <w:pStyle w:val="BodyText"/>
      </w:pPr>
    </w:p>
    <w:tbl>
      <w:tblPr>
        <w:tblStyle w:val="TableGrid"/>
        <w:tblW w:w="0" w:type="auto"/>
        <w:tblInd w:w="576" w:type="dxa"/>
        <w:tblLook w:val="04A0" w:firstRow="1" w:lastRow="0" w:firstColumn="1" w:lastColumn="0" w:noHBand="0" w:noVBand="1"/>
      </w:tblPr>
      <w:tblGrid>
        <w:gridCol w:w="9360"/>
      </w:tblGrid>
      <w:tr w:rsidR="002F535E" w:rsidTr="00B43E0D">
        <w:tc>
          <w:tcPr>
            <w:tcW w:w="10162" w:type="dxa"/>
          </w:tcPr>
          <w:p w:rsidR="002F535E" w:rsidRDefault="002F535E" w:rsidP="00B43E0D">
            <w:pPr>
              <w:pStyle w:val="BodyText"/>
            </w:pPr>
            <w:r w:rsidRPr="00A60AC5">
              <w:rPr>
                <w:rFonts w:ascii="Courier New" w:hAnsi="Courier New" w:cs="Courier New"/>
                <w:szCs w:val="20"/>
              </w:rPr>
              <w:t xml:space="preserve">[root@3dsecure02 </w:t>
            </w:r>
            <w:proofErr w:type="spellStart"/>
            <w:r w:rsidRPr="00A60AC5">
              <w:rPr>
                <w:rFonts w:ascii="Courier New" w:hAnsi="Courier New" w:cs="Courier New"/>
                <w:szCs w:val="20"/>
              </w:rPr>
              <w:t>appserver</w:t>
            </w:r>
            <w:proofErr w:type="spellEnd"/>
            <w:r w:rsidRPr="00A60AC5">
              <w:rPr>
                <w:rFonts w:ascii="Courier New" w:hAnsi="Courier New" w:cs="Courier New"/>
                <w:szCs w:val="20"/>
              </w:rPr>
              <w:t xml:space="preserve">]# ./syscheck.sh /home/way4 </w:t>
            </w:r>
            <w:proofErr w:type="spellStart"/>
            <w:r w:rsidRPr="00A60AC5">
              <w:rPr>
                <w:rFonts w:ascii="Courier New" w:hAnsi="Courier New" w:cs="Courier New"/>
                <w:szCs w:val="20"/>
              </w:rPr>
              <w:t>way4</w:t>
            </w:r>
            <w:proofErr w:type="spellEnd"/>
          </w:p>
        </w:tc>
      </w:tr>
    </w:tbl>
    <w:p w:rsidR="002F535E" w:rsidRDefault="002F535E" w:rsidP="002F535E">
      <w:pPr>
        <w:pStyle w:val="BodyText"/>
      </w:pPr>
    </w:p>
    <w:p w:rsidR="002F535E" w:rsidRPr="00A60AC5" w:rsidRDefault="002F535E" w:rsidP="002F535E">
      <w:pPr>
        <w:autoSpaceDE w:val="0"/>
        <w:autoSpaceDN w:val="0"/>
        <w:adjustRightInd w:val="0"/>
        <w:spacing w:after="0"/>
        <w:rPr>
          <w:rFonts w:ascii="Courier New" w:hAnsi="Courier New" w:cs="Courier New"/>
          <w:sz w:val="20"/>
          <w:szCs w:val="20"/>
          <w:lang w:eastAsia="en-GB"/>
        </w:rPr>
      </w:pPr>
    </w:p>
    <w:p w:rsidR="002F535E" w:rsidRDefault="002F535E" w:rsidP="002F535E">
      <w:pPr>
        <w:pStyle w:val="BodyText"/>
      </w:pPr>
    </w:p>
    <w:p w:rsidR="002F535E" w:rsidRDefault="002F535E" w:rsidP="002F535E">
      <w:pPr>
        <w:pStyle w:val="BodyText"/>
      </w:pPr>
    </w:p>
    <w:p w:rsidR="002F535E" w:rsidRDefault="002F535E" w:rsidP="002F535E">
      <w:pPr>
        <w:pStyle w:val="BodyText"/>
      </w:pPr>
      <w:r>
        <w:rPr>
          <w:noProof/>
          <w:lang w:val="en-MY" w:eastAsia="en-MY"/>
        </w:rPr>
        <w:lastRenderedPageBreak/>
        <w:drawing>
          <wp:inline distT="0" distB="0" distL="0" distR="0" wp14:anchorId="00089ACC" wp14:editId="6527442C">
            <wp:extent cx="6315710" cy="4727105"/>
            <wp:effectExtent l="1905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6315710" cy="4727105"/>
                    </a:xfrm>
                    <a:prstGeom prst="rect">
                      <a:avLst/>
                    </a:prstGeom>
                    <a:noFill/>
                    <a:ln w="9525">
                      <a:noFill/>
                      <a:miter lim="800000"/>
                      <a:headEnd/>
                      <a:tailEnd/>
                    </a:ln>
                  </pic:spPr>
                </pic:pic>
              </a:graphicData>
            </a:graphic>
          </wp:inline>
        </w:drawing>
      </w:r>
    </w:p>
    <w:p w:rsidR="002F535E" w:rsidRDefault="002F535E" w:rsidP="002F535E">
      <w:pPr>
        <w:pStyle w:val="BodyText"/>
      </w:pPr>
    </w:p>
    <w:p w:rsidR="002F535E" w:rsidRDefault="002F535E" w:rsidP="002F535E">
      <w:pPr>
        <w:pStyle w:val="BodyText"/>
      </w:pPr>
      <w:r>
        <w:rPr>
          <w:noProof/>
          <w:lang w:val="en-MY" w:eastAsia="en-MY"/>
        </w:rPr>
        <w:lastRenderedPageBreak/>
        <w:drawing>
          <wp:inline distT="0" distB="0" distL="0" distR="0" wp14:anchorId="2E6F3171" wp14:editId="7AC87AEA">
            <wp:extent cx="6315710" cy="3526162"/>
            <wp:effectExtent l="1905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6315710" cy="3526162"/>
                    </a:xfrm>
                    <a:prstGeom prst="rect">
                      <a:avLst/>
                    </a:prstGeom>
                    <a:noFill/>
                    <a:ln w="9525">
                      <a:noFill/>
                      <a:miter lim="800000"/>
                      <a:headEnd/>
                      <a:tailEnd/>
                    </a:ln>
                  </pic:spPr>
                </pic:pic>
              </a:graphicData>
            </a:graphic>
          </wp:inline>
        </w:drawing>
      </w:r>
    </w:p>
    <w:p w:rsidR="002F535E" w:rsidRDefault="002F535E" w:rsidP="002F535E">
      <w:pPr>
        <w:pStyle w:val="BodyText"/>
      </w:pPr>
      <w:r w:rsidRPr="00C31C1F">
        <w:t xml:space="preserve">[root@3dsecure02 </w:t>
      </w:r>
      <w:proofErr w:type="spellStart"/>
      <w:proofErr w:type="gramStart"/>
      <w:r w:rsidRPr="00C31C1F">
        <w:t>appserver</w:t>
      </w:r>
      <w:proofErr w:type="spellEnd"/>
      <w:r w:rsidRPr="00C31C1F">
        <w:t>]#</w:t>
      </w:r>
      <w:proofErr w:type="gramEnd"/>
      <w:r w:rsidRPr="00C31C1F">
        <w:t xml:space="preserve"> ./syscheck.sh /home/way4 </w:t>
      </w:r>
      <w:proofErr w:type="spellStart"/>
      <w:r w:rsidRPr="00C31C1F">
        <w:t>way4</w:t>
      </w:r>
      <w:proofErr w:type="spellEnd"/>
    </w:p>
    <w:p w:rsidR="002F535E" w:rsidRDefault="002F535E" w:rsidP="002F535E">
      <w:pPr>
        <w:pStyle w:val="BodyText"/>
      </w:pPr>
    </w:p>
    <w:p w:rsidR="002F535E" w:rsidRDefault="002F535E" w:rsidP="002F535E">
      <w:pPr>
        <w:pStyle w:val="BodyText"/>
      </w:pPr>
      <w:r>
        <w:rPr>
          <w:noProof/>
          <w:lang w:val="en-MY" w:eastAsia="en-MY"/>
        </w:rPr>
        <w:drawing>
          <wp:inline distT="0" distB="0" distL="0" distR="0" wp14:anchorId="78204C0E" wp14:editId="0A12A867">
            <wp:extent cx="6315710" cy="3518229"/>
            <wp:effectExtent l="1905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6315710" cy="3518229"/>
                    </a:xfrm>
                    <a:prstGeom prst="rect">
                      <a:avLst/>
                    </a:prstGeom>
                    <a:noFill/>
                    <a:ln w="9525">
                      <a:noFill/>
                      <a:miter lim="800000"/>
                      <a:headEnd/>
                      <a:tailEnd/>
                    </a:ln>
                  </pic:spPr>
                </pic:pic>
              </a:graphicData>
            </a:graphic>
          </wp:inline>
        </w:drawing>
      </w:r>
    </w:p>
    <w:p w:rsidR="002F535E" w:rsidRDefault="002F535E" w:rsidP="002F535E">
      <w:pPr>
        <w:pStyle w:val="BodyText"/>
      </w:pPr>
    </w:p>
    <w:p w:rsidR="002F535E" w:rsidRDefault="002F535E" w:rsidP="002F535E">
      <w:pPr>
        <w:pStyle w:val="Heading2"/>
        <w:jc w:val="both"/>
      </w:pPr>
      <w:bookmarkStart w:id="43" w:name="_Toc437959074"/>
      <w:bookmarkStart w:id="44" w:name="_Toc449440943"/>
      <w:bookmarkStart w:id="45" w:name="_Toc531609227"/>
      <w:r>
        <w:t>Install Application Server</w:t>
      </w:r>
      <w:bookmarkEnd w:id="43"/>
      <w:bookmarkEnd w:id="44"/>
      <w:r>
        <w:t xml:space="preserve"> (ACS server and </w:t>
      </w:r>
      <w:proofErr w:type="spellStart"/>
      <w:r>
        <w:t>Egateway</w:t>
      </w:r>
      <w:proofErr w:type="spellEnd"/>
      <w:r>
        <w:t xml:space="preserve"> Server)</w:t>
      </w:r>
      <w:bookmarkEnd w:id="45"/>
    </w:p>
    <w:p w:rsidR="002F535E" w:rsidRDefault="002F535E" w:rsidP="002F535E">
      <w:pPr>
        <w:pStyle w:val="BodyText"/>
      </w:pPr>
      <w:r>
        <w:t>Login as root, and go to the directory (it can be different depends on the version you will be delivered)</w:t>
      </w:r>
    </w:p>
    <w:p w:rsidR="002F535E" w:rsidRDefault="002F535E" w:rsidP="002F535E">
      <w:pPr>
        <w:pStyle w:val="BodyText"/>
      </w:pPr>
      <w:r>
        <w:t xml:space="preserve"> </w:t>
      </w:r>
      <w:r w:rsidRPr="0001682B">
        <w:t>/opt/setup/appserver-1.6.573-rhel6-linux-x64/appserver-1.6.573-rhel6-linux-x64</w:t>
      </w:r>
    </w:p>
    <w:p w:rsidR="002F535E" w:rsidRDefault="002F535E" w:rsidP="002F535E">
      <w:pPr>
        <w:pStyle w:val="BodyText"/>
      </w:pPr>
      <w:r w:rsidRPr="00292C64">
        <w:rPr>
          <w:noProof/>
          <w:lang w:val="en-MY" w:eastAsia="en-MY"/>
        </w:rPr>
        <w:drawing>
          <wp:inline distT="0" distB="0" distL="0" distR="0" wp14:anchorId="08D33FE1" wp14:editId="2B4640A7">
            <wp:extent cx="4436745" cy="198755"/>
            <wp:effectExtent l="19050" t="0" r="190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436745" cy="198755"/>
                    </a:xfrm>
                    <a:prstGeom prst="rect">
                      <a:avLst/>
                    </a:prstGeom>
                    <a:noFill/>
                    <a:ln w="9525">
                      <a:noFill/>
                      <a:miter lim="800000"/>
                      <a:headEnd/>
                      <a:tailEnd/>
                    </a:ln>
                  </pic:spPr>
                </pic:pic>
              </a:graphicData>
            </a:graphic>
          </wp:inline>
        </w:drawing>
      </w:r>
    </w:p>
    <w:p w:rsidR="002F535E" w:rsidRPr="00292C64" w:rsidRDefault="002F535E" w:rsidP="002F535E">
      <w:pPr>
        <w:pStyle w:val="BodyText"/>
      </w:pPr>
      <w:r w:rsidRPr="00EC5C8D">
        <w:t>[root@3dsecure01 appserver-1.6.573-rhel6-linux-x</w:t>
      </w:r>
      <w:proofErr w:type="gramStart"/>
      <w:r w:rsidRPr="00EC5C8D">
        <w:t>64]#</w:t>
      </w:r>
      <w:proofErr w:type="gramEnd"/>
      <w:r w:rsidRPr="00EC5C8D">
        <w:t xml:space="preserve"> ./WAY4ApplicationServer-1.6.79-Linux-x86_64-Install</w:t>
      </w:r>
    </w:p>
    <w:p w:rsidR="002F535E" w:rsidRDefault="002F535E" w:rsidP="002F535E">
      <w:pPr>
        <w:pStyle w:val="BodyText"/>
      </w:pPr>
      <w:r>
        <w:t>During the installation process, you will be asked to key in password of the web console. You can use the following password or any value.</w:t>
      </w:r>
    </w:p>
    <w:p w:rsidR="002F535E" w:rsidRDefault="002F535E" w:rsidP="002F535E">
      <w:pPr>
        <w:pStyle w:val="BodyText"/>
      </w:pPr>
      <w:r>
        <w:t>password = admin123</w:t>
      </w:r>
    </w:p>
    <w:p w:rsidR="002F535E" w:rsidRPr="0086296E" w:rsidRDefault="002F535E" w:rsidP="002F535E">
      <w:pPr>
        <w:pStyle w:val="BodyText"/>
      </w:pPr>
    </w:p>
    <w:tbl>
      <w:tblPr>
        <w:tblStyle w:val="TableGrid"/>
        <w:tblW w:w="0" w:type="auto"/>
        <w:tblInd w:w="576" w:type="dxa"/>
        <w:tblLook w:val="04A0" w:firstRow="1" w:lastRow="0" w:firstColumn="1" w:lastColumn="0" w:noHBand="0" w:noVBand="1"/>
      </w:tblPr>
      <w:tblGrid>
        <w:gridCol w:w="9360"/>
      </w:tblGrid>
      <w:tr w:rsidR="002F535E" w:rsidRPr="00757574" w:rsidTr="00B43E0D">
        <w:tc>
          <w:tcPr>
            <w:tcW w:w="8440" w:type="dxa"/>
          </w:tcPr>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[root@DC-WAY4-3DACS appserver-1.6.2394-rhel7-linux-x</w:t>
            </w:r>
            <w:proofErr w:type="gramStart"/>
            <w:r w:rsidRPr="001F0275">
              <w:rPr>
                <w:rFonts w:ascii="Courier New" w:hAnsi="Courier New" w:cs="Courier New"/>
                <w:szCs w:val="20"/>
              </w:rPr>
              <w:t>64]#</w:t>
            </w:r>
            <w:proofErr w:type="gramEnd"/>
            <w:r w:rsidRPr="001F0275">
              <w:rPr>
                <w:rFonts w:ascii="Courier New" w:hAnsi="Courier New" w:cs="Courier New"/>
                <w:szCs w:val="20"/>
              </w:rPr>
              <w:t xml:space="preserve"> ./WAY4ApplicationServer-1.6.2394-Linux-x86_64-Install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Distribution was checked for consistency - OK</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This will install or upgrade standard configuration of Application Server with</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version 1.6.2394 on your computer. Continue?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Enter OS user [way4]</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Enter OS group [way4]</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Where do you want to install WAY4ApplicationServer? [/home/way4]</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WAY4ApplicationServer...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Check passed</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SilentMode</w:t>
            </w:r>
            <w:proofErr w:type="spellEnd"/>
            <w:r w:rsidRPr="001F0275">
              <w:rPr>
                <w:rFonts w:ascii="Courier New" w:hAnsi="Courier New" w:cs="Courier New"/>
                <w:szCs w:val="20"/>
              </w:rPr>
              <w:t xml:space="preserve"> = 0</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WAY4 Application Server 1.6: system check.</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t>
            </w:r>
            <w:proofErr w:type="gramStart"/>
            <w:r w:rsidRPr="001F0275">
              <w:rPr>
                <w:rFonts w:ascii="Courier New" w:hAnsi="Courier New" w:cs="Courier New"/>
                <w:szCs w:val="20"/>
              </w:rPr>
              <w:t xml:space="preserve">WARN]  </w:t>
            </w:r>
            <w:proofErr w:type="spellStart"/>
            <w:r w:rsidRPr="001F0275">
              <w:rPr>
                <w:rFonts w:ascii="Courier New" w:hAnsi="Courier New" w:cs="Courier New"/>
                <w:szCs w:val="20"/>
              </w:rPr>
              <w:t>TotalSwap</w:t>
            </w:r>
            <w:proofErr w:type="spellEnd"/>
            <w:proofErr w:type="gramEnd"/>
            <w:r w:rsidRPr="001F0275">
              <w:rPr>
                <w:rFonts w:ascii="Courier New" w:hAnsi="Courier New" w:cs="Courier New"/>
                <w:szCs w:val="20"/>
              </w:rPr>
              <w:t xml:space="preserve"> value 8257532 is less than 8388608</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lastRenderedPageBreak/>
              <w:t>[</w:t>
            </w:r>
            <w:proofErr w:type="gramStart"/>
            <w:r w:rsidRPr="001F0275">
              <w:rPr>
                <w:rFonts w:ascii="Courier New" w:hAnsi="Courier New" w:cs="Courier New"/>
                <w:szCs w:val="20"/>
              </w:rPr>
              <w:t xml:space="preserve">WARN]  </w:t>
            </w:r>
            <w:proofErr w:type="spellStart"/>
            <w:r w:rsidRPr="001F0275">
              <w:rPr>
                <w:rFonts w:ascii="Courier New" w:hAnsi="Courier New" w:cs="Courier New"/>
                <w:szCs w:val="20"/>
              </w:rPr>
              <w:t>kernel.sem</w:t>
            </w:r>
            <w:proofErr w:type="spellEnd"/>
            <w:proofErr w:type="gramEnd"/>
            <w:r w:rsidRPr="001F0275">
              <w:rPr>
                <w:rFonts w:ascii="Courier New" w:hAnsi="Courier New" w:cs="Courier New"/>
                <w:szCs w:val="20"/>
              </w:rPr>
              <w:t>[2] value 32000 is less than 256000</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t>
            </w:r>
            <w:proofErr w:type="gramStart"/>
            <w:r w:rsidRPr="001F0275">
              <w:rPr>
                <w:rFonts w:ascii="Courier New" w:hAnsi="Courier New" w:cs="Courier New"/>
                <w:szCs w:val="20"/>
              </w:rPr>
              <w:t xml:space="preserve">WARN]  </w:t>
            </w:r>
            <w:proofErr w:type="spellStart"/>
            <w:r w:rsidRPr="001F0275">
              <w:rPr>
                <w:rFonts w:ascii="Courier New" w:hAnsi="Courier New" w:cs="Courier New"/>
                <w:szCs w:val="20"/>
              </w:rPr>
              <w:t>kernel.sem</w:t>
            </w:r>
            <w:proofErr w:type="spellEnd"/>
            <w:proofErr w:type="gramEnd"/>
            <w:r w:rsidRPr="001F0275">
              <w:rPr>
                <w:rFonts w:ascii="Courier New" w:hAnsi="Courier New" w:cs="Courier New"/>
                <w:szCs w:val="20"/>
              </w:rPr>
              <w:t>[4] value 128 is less than 1024</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t>
            </w:r>
            <w:proofErr w:type="gramStart"/>
            <w:r w:rsidRPr="001F0275">
              <w:rPr>
                <w:rFonts w:ascii="Courier New" w:hAnsi="Courier New" w:cs="Courier New"/>
                <w:szCs w:val="20"/>
              </w:rPr>
              <w:t>WARN]  net</w:t>
            </w:r>
            <w:proofErr w:type="gramEnd"/>
            <w:r w:rsidRPr="001F0275">
              <w:rPr>
                <w:rFonts w:ascii="Courier New" w:hAnsi="Courier New" w:cs="Courier New"/>
                <w:szCs w:val="20"/>
              </w:rPr>
              <w:t>.ipv4.ip_local_port_range[2] value 60999 is less than 65000</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t>
            </w:r>
            <w:proofErr w:type="gramStart"/>
            <w:r w:rsidRPr="001F0275">
              <w:rPr>
                <w:rFonts w:ascii="Courier New" w:hAnsi="Courier New" w:cs="Courier New"/>
                <w:szCs w:val="20"/>
              </w:rPr>
              <w:t xml:space="preserve">WARN]  </w:t>
            </w:r>
            <w:proofErr w:type="spellStart"/>
            <w:r w:rsidRPr="001F0275">
              <w:rPr>
                <w:rFonts w:ascii="Courier New" w:hAnsi="Courier New" w:cs="Courier New"/>
                <w:szCs w:val="20"/>
              </w:rPr>
              <w:t>SELinux</w:t>
            </w:r>
            <w:proofErr w:type="spellEnd"/>
            <w:proofErr w:type="gramEnd"/>
            <w:r w:rsidRPr="001F0275">
              <w:rPr>
                <w:rFonts w:ascii="Courier New" w:hAnsi="Courier New" w:cs="Courier New"/>
                <w:szCs w:val="20"/>
              </w:rPr>
              <w:t xml:space="preserve"> should be disabled. Set SELINUX=disabled in /</w:t>
            </w:r>
            <w:proofErr w:type="spellStart"/>
            <w:r w:rsidRPr="001F0275">
              <w:rPr>
                <w:rFonts w:ascii="Courier New" w:hAnsi="Courier New" w:cs="Courier New"/>
                <w:szCs w:val="20"/>
              </w:rPr>
              <w:t>etc</w:t>
            </w:r>
            <w:proofErr w:type="spellEnd"/>
            <w:r w:rsidRPr="001F0275">
              <w:rPr>
                <w:rFonts w:ascii="Courier New" w:hAnsi="Courier New" w:cs="Courier New"/>
                <w:szCs w:val="20"/>
              </w:rPr>
              <w:t>/</w:t>
            </w:r>
            <w:proofErr w:type="spellStart"/>
            <w:r w:rsidRPr="001F0275">
              <w:rPr>
                <w:rFonts w:ascii="Courier New" w:hAnsi="Courier New" w:cs="Courier New"/>
                <w:szCs w:val="20"/>
              </w:rPr>
              <w:t>selinux</w:t>
            </w:r>
            <w:proofErr w:type="spellEnd"/>
            <w:r w:rsidRPr="001F0275">
              <w:rPr>
                <w:rFonts w:ascii="Courier New" w:hAnsi="Courier New" w:cs="Courier New"/>
                <w:szCs w:val="20"/>
              </w:rPr>
              <w:t>/</w:t>
            </w:r>
            <w:proofErr w:type="spellStart"/>
            <w:r w:rsidRPr="001F0275">
              <w:rPr>
                <w:rFonts w:ascii="Courier New" w:hAnsi="Courier New" w:cs="Courier New"/>
                <w:szCs w:val="20"/>
              </w:rPr>
              <w:t>config</w:t>
            </w:r>
            <w:proofErr w:type="spellEnd"/>
            <w:r w:rsidRPr="001F0275">
              <w:rPr>
                <w:rFonts w:ascii="Courier New" w:hAnsi="Courier New" w:cs="Courier New"/>
                <w:szCs w:val="20"/>
              </w:rPr>
              <w:t xml:space="preserve"> and reboot server.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Found total 5 warning(s). Please check documentation.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child process exited abnormally. Continue? (y/N)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y</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Debugging is turned 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Debug output is being saved to a debug log file</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Debug log file is /home/way4/WAY4ApplicationServer-standard-setup-2018-12-01_10-53-53.log</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appserver-ant-1.6.2394.zip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appserver-apache-rhel7-x64-2.2-1.6.460-dist.zip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appserver-apache-rhel7-x64-2.4-1.6.460-dist.zip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appserver-apache-user-conf-1.6.460.zip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appserver-certs-1.6.2394.zip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appserver-docs-singlenode-1.6.2394.zip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appserver-installer-1.6.2394-linux-x64.zip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Skipping: appserver-installer-1.6.2394-linux-x64.zip</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appserver-jdk-linux-x64-1.6.86-dist.zip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appserver-legacy-linux-x64-1.6.2394.zip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appserver-mod-security-crs-1.0.151.zip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appserver-startup-1.6.2394.zip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appserver-startup-common-1.6.2394.zip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appserver-sysapps-standard-1.6.2394.zip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appserver-system-conf-1.6.2394.zip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appserver-system-lib-1.6.2394.zip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appserver-tomcat-1.6.2394.zip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appserver-user-conf-1.6.2394.zip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appserver-version-1.6.2394.zip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lastRenderedPageBreak/>
              <w:t>Setting permissions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Applying executables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Registering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Invoking </w:t>
            </w:r>
            <w:proofErr w:type="spellStart"/>
            <w:r w:rsidRPr="001F0275">
              <w:rPr>
                <w:rFonts w:ascii="Courier New" w:hAnsi="Courier New" w:cs="Courier New"/>
                <w:szCs w:val="20"/>
              </w:rPr>
              <w:t>appsd</w:t>
            </w:r>
            <w:proofErr w:type="spellEnd"/>
            <w:r w:rsidRPr="001F0275">
              <w:rPr>
                <w:rFonts w:ascii="Courier New" w:hAnsi="Courier New" w:cs="Courier New"/>
                <w:szCs w:val="20"/>
              </w:rPr>
              <w:t>/sys apps install...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Property file with AS installation path was created</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Linking JDK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INIT_FILE=/lib/</w:t>
            </w:r>
            <w:proofErr w:type="spellStart"/>
            <w:r w:rsidRPr="001F0275">
              <w:rPr>
                <w:rFonts w:ascii="Courier New" w:hAnsi="Courier New" w:cs="Courier New"/>
                <w:szCs w:val="20"/>
              </w:rPr>
              <w:t>systemd</w:t>
            </w:r>
            <w:proofErr w:type="spellEnd"/>
            <w:r w:rsidRPr="001F0275">
              <w:rPr>
                <w:rFonts w:ascii="Courier New" w:hAnsi="Courier New" w:cs="Courier New"/>
                <w:szCs w:val="20"/>
              </w:rPr>
              <w:t>/system/WAY4ApplicationServer.service</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Created </w:t>
            </w:r>
            <w:proofErr w:type="spellStart"/>
            <w:r w:rsidRPr="001F0275">
              <w:rPr>
                <w:rFonts w:ascii="Courier New" w:hAnsi="Courier New" w:cs="Courier New"/>
                <w:szCs w:val="20"/>
              </w:rPr>
              <w:t>symlink</w:t>
            </w:r>
            <w:proofErr w:type="spellEnd"/>
            <w:r w:rsidRPr="001F0275">
              <w:rPr>
                <w:rFonts w:ascii="Courier New" w:hAnsi="Courier New" w:cs="Courier New"/>
                <w:szCs w:val="20"/>
              </w:rPr>
              <w:t xml:space="preserve"> from /etc/systemd/system/default.target.wants/WAY4ApplicationServer.service </w:t>
            </w:r>
            <w:proofErr w:type="spellStart"/>
            <w:r w:rsidRPr="001F0275">
              <w:rPr>
                <w:rFonts w:ascii="Courier New" w:hAnsi="Courier New" w:cs="Courier New"/>
                <w:szCs w:val="20"/>
              </w:rPr>
              <w:t>to</w:t>
            </w:r>
            <w:proofErr w:type="spellEnd"/>
            <w:r w:rsidRPr="001F0275">
              <w:rPr>
                <w:rFonts w:ascii="Courier New" w:hAnsi="Courier New" w:cs="Courier New"/>
                <w:szCs w:val="20"/>
              </w:rPr>
              <w:t xml:space="preserve"> /</w:t>
            </w:r>
            <w:proofErr w:type="spellStart"/>
            <w:r w:rsidRPr="001F0275">
              <w:rPr>
                <w:rFonts w:ascii="Courier New" w:hAnsi="Courier New" w:cs="Courier New"/>
                <w:szCs w:val="20"/>
              </w:rPr>
              <w:t>usr</w:t>
            </w:r>
            <w:proofErr w:type="spellEnd"/>
            <w:r w:rsidRPr="001F0275">
              <w:rPr>
                <w:rFonts w:ascii="Courier New" w:hAnsi="Courier New" w:cs="Courier New"/>
                <w:szCs w:val="20"/>
              </w:rPr>
              <w:t>/lib/</w:t>
            </w:r>
            <w:proofErr w:type="spellStart"/>
            <w:r w:rsidRPr="001F0275">
              <w:rPr>
                <w:rFonts w:ascii="Courier New" w:hAnsi="Courier New" w:cs="Courier New"/>
                <w:szCs w:val="20"/>
              </w:rPr>
              <w:t>systemd</w:t>
            </w:r>
            <w:proofErr w:type="spellEnd"/>
            <w:r w:rsidRPr="001F0275">
              <w:rPr>
                <w:rFonts w:ascii="Courier New" w:hAnsi="Courier New" w:cs="Courier New"/>
                <w:szCs w:val="20"/>
              </w:rPr>
              <w:t>/system/WAY4ApplicationServer.service.</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Appserver</w:t>
            </w:r>
            <w:proofErr w:type="spellEnd"/>
            <w:r w:rsidRPr="001F0275">
              <w:rPr>
                <w:rFonts w:ascii="Courier New" w:hAnsi="Courier New" w:cs="Courier New"/>
                <w:szCs w:val="20"/>
              </w:rPr>
              <w:t xml:space="preserve"> Service is installed.</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Solution = standard</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WAY4 Application Server Installer/Upgrader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Configuration update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applications...</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System Applications Install/Upgrade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Processing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xml:space="preserve"> with version 2.0.909 from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/temp/</w:t>
            </w:r>
            <w:proofErr w:type="spellStart"/>
            <w:r w:rsidRPr="001F0275">
              <w:rPr>
                <w:rFonts w:ascii="Courier New" w:hAnsi="Courier New" w:cs="Courier New"/>
                <w:szCs w:val="20"/>
              </w:rPr>
              <w:t>sysapps</w:t>
            </w:r>
            <w:proofErr w:type="spellEnd"/>
            <w:r w:rsidRPr="001F0275">
              <w:rPr>
                <w:rFonts w:ascii="Courier New" w:hAnsi="Courier New" w:cs="Courier New"/>
                <w:szCs w:val="20"/>
              </w:rPr>
              <w:t>/logagent-2.0.909.zip</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Installing </w:t>
            </w:r>
            <w:proofErr w:type="spellStart"/>
            <w:r w:rsidRPr="001F0275">
              <w:rPr>
                <w:rFonts w:ascii="Courier New" w:hAnsi="Courier New" w:cs="Courier New"/>
                <w:szCs w:val="20"/>
              </w:rPr>
              <w:t>logagent</w:t>
            </w:r>
            <w:proofErr w:type="spellEnd"/>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Creinst</w:t>
            </w:r>
            <w:proofErr w:type="spellEnd"/>
            <w:r w:rsidRPr="001F0275">
              <w:rPr>
                <w:rFonts w:ascii="Courier New" w:hAnsi="Courier New" w:cs="Courier New"/>
                <w:szCs w:val="20"/>
              </w:rPr>
              <w:t xml:space="preserve"> output: [</w:t>
            </w:r>
            <w:proofErr w:type="spellStart"/>
            <w:r w:rsidRPr="001F0275">
              <w:rPr>
                <w:rFonts w:ascii="Courier New" w:hAnsi="Courier New" w:cs="Courier New"/>
                <w:szCs w:val="20"/>
              </w:rPr>
              <w:t>stdout</w:t>
            </w:r>
            <w:proofErr w:type="spellEnd"/>
            <w:r w:rsidRPr="001F0275">
              <w:rPr>
                <w:rFonts w:ascii="Courier New" w:hAnsi="Courier New" w:cs="Courier New"/>
                <w:szCs w:val="20"/>
              </w:rPr>
              <w:t>] Application instance creator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Adding application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Application has been successfully added.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m2_web_console with version 1.0.1969 from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/temp/</w:t>
            </w:r>
            <w:proofErr w:type="spellStart"/>
            <w:r w:rsidRPr="001F0275">
              <w:rPr>
                <w:rFonts w:ascii="Courier New" w:hAnsi="Courier New" w:cs="Courier New"/>
                <w:szCs w:val="20"/>
              </w:rPr>
              <w:t>sysapps</w:t>
            </w:r>
            <w:proofErr w:type="spellEnd"/>
            <w:r w:rsidRPr="001F0275">
              <w:rPr>
                <w:rFonts w:ascii="Courier New" w:hAnsi="Courier New" w:cs="Courier New"/>
                <w:szCs w:val="20"/>
              </w:rPr>
              <w:t>/m2_web_console-1.0.1969.war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Building map of used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Building map of used ports - finished. Checking busy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Found free port: 9090</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m2_web_console on port 9090 ...</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lastRenderedPageBreak/>
              <w:t>Creinst</w:t>
            </w:r>
            <w:proofErr w:type="spellEnd"/>
            <w:r w:rsidRPr="001F0275">
              <w:rPr>
                <w:rFonts w:ascii="Courier New" w:hAnsi="Courier New" w:cs="Courier New"/>
                <w:szCs w:val="20"/>
              </w:rPr>
              <w:t xml:space="preserve"> output: [</w:t>
            </w:r>
            <w:proofErr w:type="spellStart"/>
            <w:r w:rsidRPr="001F0275">
              <w:rPr>
                <w:rFonts w:ascii="Courier New" w:hAnsi="Courier New" w:cs="Courier New"/>
                <w:szCs w:val="20"/>
              </w:rPr>
              <w:t>stdout</w:t>
            </w:r>
            <w:proofErr w:type="spellEnd"/>
            <w:r w:rsidRPr="001F0275">
              <w:rPr>
                <w:rFonts w:ascii="Courier New" w:hAnsi="Courier New" w:cs="Courier New"/>
                <w:szCs w:val="20"/>
              </w:rPr>
              <w:t>] Application instance creator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Adding application 'm2_web_console'...</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Used ports (HTTP, Server, Redirect, AJP): 9090, 9091, 9092, 9093</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You can change Web Application Parameters with </w:t>
            </w:r>
            <w:proofErr w:type="spellStart"/>
            <w:r w:rsidRPr="001F0275">
              <w:rPr>
                <w:rFonts w:ascii="Courier New" w:hAnsi="Courier New" w:cs="Courier New"/>
                <w:szCs w:val="20"/>
              </w:rPr>
              <w:t>security_conf</w:t>
            </w:r>
            <w:proofErr w:type="spellEnd"/>
            <w:r w:rsidRPr="001F0275">
              <w:rPr>
                <w:rFonts w:ascii="Courier New" w:hAnsi="Courier New" w:cs="Courier New"/>
                <w:szCs w:val="20"/>
              </w:rPr>
              <w:t xml:space="preserve"> utility.</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Application has been successfully added.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Processing </w:t>
            </w:r>
            <w:proofErr w:type="spellStart"/>
            <w:r w:rsidRPr="001F0275">
              <w:rPr>
                <w:rFonts w:ascii="Courier New" w:hAnsi="Courier New" w:cs="Courier New"/>
                <w:szCs w:val="20"/>
              </w:rPr>
              <w:t>web_console</w:t>
            </w:r>
            <w:proofErr w:type="spellEnd"/>
            <w:r w:rsidRPr="001F0275">
              <w:rPr>
                <w:rFonts w:ascii="Courier New" w:hAnsi="Courier New" w:cs="Courier New"/>
                <w:szCs w:val="20"/>
              </w:rPr>
              <w:t xml:space="preserve"> with version 1.6.2394 from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/temp/</w:t>
            </w:r>
            <w:proofErr w:type="spellStart"/>
            <w:r w:rsidRPr="001F0275">
              <w:rPr>
                <w:rFonts w:ascii="Courier New" w:hAnsi="Courier New" w:cs="Courier New"/>
                <w:szCs w:val="20"/>
              </w:rPr>
              <w:t>sysapps</w:t>
            </w:r>
            <w:proofErr w:type="spellEnd"/>
            <w:r w:rsidRPr="001F0275">
              <w:rPr>
                <w:rFonts w:ascii="Courier New" w:hAnsi="Courier New" w:cs="Courier New"/>
                <w:szCs w:val="20"/>
              </w:rPr>
              <w:t>/web_console-1.6.2394.war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[/home/way4/appserver/applications/m2_web_console/conf/server.xml]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Building map of used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/applications/m2_web_console/</w:t>
            </w:r>
            <w:proofErr w:type="spellStart"/>
            <w:r w:rsidRPr="001F0275">
              <w:rPr>
                <w:rFonts w:ascii="Courier New" w:hAnsi="Courier New" w:cs="Courier New"/>
                <w:szCs w:val="20"/>
              </w:rPr>
              <w:t>conf</w:t>
            </w:r>
            <w:proofErr w:type="spellEnd"/>
            <w:r w:rsidRPr="001F0275">
              <w:rPr>
                <w:rFonts w:ascii="Courier New" w:hAnsi="Courier New" w:cs="Courier New"/>
                <w:szCs w:val="20"/>
              </w:rPr>
              <w:t>/server.xml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Building map of used ports - finished. Checking busy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Found free port: 9094</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Installing </w:t>
            </w:r>
            <w:proofErr w:type="spellStart"/>
            <w:r w:rsidRPr="001F0275">
              <w:rPr>
                <w:rFonts w:ascii="Courier New" w:hAnsi="Courier New" w:cs="Courier New"/>
                <w:szCs w:val="20"/>
              </w:rPr>
              <w:t>web_console</w:t>
            </w:r>
            <w:proofErr w:type="spellEnd"/>
            <w:r w:rsidRPr="001F0275">
              <w:rPr>
                <w:rFonts w:ascii="Courier New" w:hAnsi="Courier New" w:cs="Courier New"/>
                <w:szCs w:val="20"/>
              </w:rPr>
              <w:t xml:space="preserve"> on port 9094 ...</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Creinst</w:t>
            </w:r>
            <w:proofErr w:type="spellEnd"/>
            <w:r w:rsidRPr="001F0275">
              <w:rPr>
                <w:rFonts w:ascii="Courier New" w:hAnsi="Courier New" w:cs="Courier New"/>
                <w:szCs w:val="20"/>
              </w:rPr>
              <w:t xml:space="preserve"> output: [</w:t>
            </w:r>
            <w:proofErr w:type="spellStart"/>
            <w:r w:rsidRPr="001F0275">
              <w:rPr>
                <w:rFonts w:ascii="Courier New" w:hAnsi="Courier New" w:cs="Courier New"/>
                <w:szCs w:val="20"/>
              </w:rPr>
              <w:t>stdout</w:t>
            </w:r>
            <w:proofErr w:type="spellEnd"/>
            <w:r w:rsidRPr="001F0275">
              <w:rPr>
                <w:rFonts w:ascii="Courier New" w:hAnsi="Courier New" w:cs="Courier New"/>
                <w:szCs w:val="20"/>
              </w:rPr>
              <w:t>] Application instance creator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Adding application '</w:t>
            </w:r>
            <w:proofErr w:type="spellStart"/>
            <w:r w:rsidRPr="001F0275">
              <w:rPr>
                <w:rFonts w:ascii="Courier New" w:hAnsi="Courier New" w:cs="Courier New"/>
                <w:szCs w:val="20"/>
              </w:rPr>
              <w:t>web_console</w:t>
            </w:r>
            <w:proofErr w:type="spellEnd"/>
            <w:r w:rsidRPr="001F0275">
              <w:rPr>
                <w:rFonts w:ascii="Courier New" w:hAnsi="Courier New" w:cs="Courier New"/>
                <w:szCs w:val="20"/>
              </w:rPr>
              <w:t>'...</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Used ports (HTTP, Server, Redirect, AJP): 9094, 9095, 9096, 9097</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You can change Web Application Parameters with </w:t>
            </w:r>
            <w:proofErr w:type="spellStart"/>
            <w:r w:rsidRPr="001F0275">
              <w:rPr>
                <w:rFonts w:ascii="Courier New" w:hAnsi="Courier New" w:cs="Courier New"/>
                <w:szCs w:val="20"/>
              </w:rPr>
              <w:t>security_conf</w:t>
            </w:r>
            <w:proofErr w:type="spellEnd"/>
            <w:r w:rsidRPr="001F0275">
              <w:rPr>
                <w:rFonts w:ascii="Courier New" w:hAnsi="Courier New" w:cs="Courier New"/>
                <w:szCs w:val="20"/>
              </w:rPr>
              <w:t xml:space="preserve"> utility.</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Application has been successfully added.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Processing </w:t>
            </w:r>
            <w:proofErr w:type="spellStart"/>
            <w:r w:rsidRPr="001F0275">
              <w:rPr>
                <w:rFonts w:ascii="Courier New" w:hAnsi="Courier New" w:cs="Courier New"/>
                <w:szCs w:val="20"/>
              </w:rPr>
              <w:t>monitoring_ui</w:t>
            </w:r>
            <w:proofErr w:type="spellEnd"/>
            <w:r w:rsidRPr="001F0275">
              <w:rPr>
                <w:rFonts w:ascii="Courier New" w:hAnsi="Courier New" w:cs="Courier New"/>
                <w:szCs w:val="20"/>
              </w:rPr>
              <w:t xml:space="preserve"> with version 1.0.1273 from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/temp/</w:t>
            </w:r>
            <w:proofErr w:type="spellStart"/>
            <w:r w:rsidRPr="001F0275">
              <w:rPr>
                <w:rFonts w:ascii="Courier New" w:hAnsi="Courier New" w:cs="Courier New"/>
                <w:szCs w:val="20"/>
              </w:rPr>
              <w:t>sysapps</w:t>
            </w:r>
            <w:proofErr w:type="spellEnd"/>
            <w:r w:rsidRPr="001F0275">
              <w:rPr>
                <w:rFonts w:ascii="Courier New" w:hAnsi="Courier New" w:cs="Courier New"/>
                <w:szCs w:val="20"/>
              </w:rPr>
              <w:t>/monitoring_ui-1.0.1273.war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/applications/</w:t>
            </w:r>
            <w:proofErr w:type="spellStart"/>
            <w:r w:rsidRPr="001F0275">
              <w:rPr>
                <w:rFonts w:ascii="Courier New" w:hAnsi="Courier New" w:cs="Courier New"/>
                <w:szCs w:val="20"/>
              </w:rPr>
              <w:t>web_console</w:t>
            </w:r>
            <w:proofErr w:type="spellEnd"/>
            <w:r w:rsidRPr="001F0275">
              <w:rPr>
                <w:rFonts w:ascii="Courier New" w:hAnsi="Courier New" w:cs="Courier New"/>
                <w:szCs w:val="20"/>
              </w:rPr>
              <w:t>/</w:t>
            </w:r>
            <w:proofErr w:type="spellStart"/>
            <w:r w:rsidRPr="001F0275">
              <w:rPr>
                <w:rFonts w:ascii="Courier New" w:hAnsi="Courier New" w:cs="Courier New"/>
                <w:szCs w:val="20"/>
              </w:rPr>
              <w:t>conf</w:t>
            </w:r>
            <w:proofErr w:type="spellEnd"/>
            <w:r w:rsidRPr="001F0275">
              <w:rPr>
                <w:rFonts w:ascii="Courier New" w:hAnsi="Courier New" w:cs="Courier New"/>
                <w:szCs w:val="20"/>
              </w:rPr>
              <w:t>/server.xml, /home/way4/appserver/applications/m2_web_console/conf/server.xml]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Building map of used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/applications/</w:t>
            </w:r>
            <w:proofErr w:type="spellStart"/>
            <w:r w:rsidRPr="001F0275">
              <w:rPr>
                <w:rFonts w:ascii="Courier New" w:hAnsi="Courier New" w:cs="Courier New"/>
                <w:szCs w:val="20"/>
              </w:rPr>
              <w:t>web_console</w:t>
            </w:r>
            <w:proofErr w:type="spellEnd"/>
            <w:r w:rsidRPr="001F0275">
              <w:rPr>
                <w:rFonts w:ascii="Courier New" w:hAnsi="Courier New" w:cs="Courier New"/>
                <w:szCs w:val="20"/>
              </w:rPr>
              <w:t>/</w:t>
            </w:r>
            <w:proofErr w:type="spellStart"/>
            <w:r w:rsidRPr="001F0275">
              <w:rPr>
                <w:rFonts w:ascii="Courier New" w:hAnsi="Courier New" w:cs="Courier New"/>
                <w:szCs w:val="20"/>
              </w:rPr>
              <w:t>conf</w:t>
            </w:r>
            <w:proofErr w:type="spellEnd"/>
            <w:r w:rsidRPr="001F0275">
              <w:rPr>
                <w:rFonts w:ascii="Courier New" w:hAnsi="Courier New" w:cs="Courier New"/>
                <w:szCs w:val="20"/>
              </w:rPr>
              <w:t>/server.xml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/applications/m2_web_console/</w:t>
            </w:r>
            <w:proofErr w:type="spellStart"/>
            <w:r w:rsidRPr="001F0275">
              <w:rPr>
                <w:rFonts w:ascii="Courier New" w:hAnsi="Courier New" w:cs="Courier New"/>
                <w:szCs w:val="20"/>
              </w:rPr>
              <w:t>conf</w:t>
            </w:r>
            <w:proofErr w:type="spellEnd"/>
            <w:r w:rsidRPr="001F0275">
              <w:rPr>
                <w:rFonts w:ascii="Courier New" w:hAnsi="Courier New" w:cs="Courier New"/>
                <w:szCs w:val="20"/>
              </w:rPr>
              <w:t>/server.xml</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lastRenderedPageBreak/>
              <w:t xml:space="preserve">Building map of used ports - finished. Checking busy ports </w:t>
            </w:r>
            <w:proofErr w:type="spellStart"/>
            <w:proofErr w:type="gramStart"/>
            <w:r w:rsidRPr="001F0275">
              <w:rPr>
                <w:rFonts w:ascii="Courier New" w:hAnsi="Courier New" w:cs="Courier New"/>
                <w:szCs w:val="20"/>
              </w:rPr>
              <w:t>com.openwaygroup.util.ant.appcontainer</w:t>
            </w:r>
            <w:proofErr w:type="gramEnd"/>
            <w:r w:rsidRPr="001F0275">
              <w:rPr>
                <w:rFonts w:ascii="Courier New" w:hAnsi="Courier New" w:cs="Courier New"/>
                <w:szCs w:val="20"/>
              </w:rPr>
              <w:t>.FindPortsAdapter</w:t>
            </w:r>
            <w:proofErr w:type="spell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Found free port: 9098</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Installing </w:t>
            </w:r>
            <w:proofErr w:type="spellStart"/>
            <w:r w:rsidRPr="001F0275">
              <w:rPr>
                <w:rFonts w:ascii="Courier New" w:hAnsi="Courier New" w:cs="Courier New"/>
                <w:szCs w:val="20"/>
              </w:rPr>
              <w:t>monitoring_ui</w:t>
            </w:r>
            <w:proofErr w:type="spellEnd"/>
            <w:r w:rsidRPr="001F0275">
              <w:rPr>
                <w:rFonts w:ascii="Courier New" w:hAnsi="Courier New" w:cs="Courier New"/>
                <w:szCs w:val="20"/>
              </w:rPr>
              <w:t xml:space="preserve"> on port 9098 ...</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Creinst</w:t>
            </w:r>
            <w:proofErr w:type="spellEnd"/>
            <w:r w:rsidRPr="001F0275">
              <w:rPr>
                <w:rFonts w:ascii="Courier New" w:hAnsi="Courier New" w:cs="Courier New"/>
                <w:szCs w:val="20"/>
              </w:rPr>
              <w:t xml:space="preserve"> output: [</w:t>
            </w:r>
            <w:proofErr w:type="spellStart"/>
            <w:r w:rsidRPr="001F0275">
              <w:rPr>
                <w:rFonts w:ascii="Courier New" w:hAnsi="Courier New" w:cs="Courier New"/>
                <w:szCs w:val="20"/>
              </w:rPr>
              <w:t>stdout</w:t>
            </w:r>
            <w:proofErr w:type="spellEnd"/>
            <w:r w:rsidRPr="001F0275">
              <w:rPr>
                <w:rFonts w:ascii="Courier New" w:hAnsi="Courier New" w:cs="Courier New"/>
                <w:szCs w:val="20"/>
              </w:rPr>
              <w:t>] Application instance creator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Adding application '</w:t>
            </w:r>
            <w:proofErr w:type="spellStart"/>
            <w:r w:rsidRPr="001F0275">
              <w:rPr>
                <w:rFonts w:ascii="Courier New" w:hAnsi="Courier New" w:cs="Courier New"/>
                <w:szCs w:val="20"/>
              </w:rPr>
              <w:t>monitoring_ui</w:t>
            </w:r>
            <w:proofErr w:type="spellEnd"/>
            <w:r w:rsidRPr="001F0275">
              <w:rPr>
                <w:rFonts w:ascii="Courier New" w:hAnsi="Courier New" w:cs="Courier New"/>
                <w:szCs w:val="20"/>
              </w:rPr>
              <w:t>'...</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Used ports (HTTP, Server, Redirect, AJP): 9098, 9099, 9100, 9101</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You can change Web Application Parameters with </w:t>
            </w:r>
            <w:proofErr w:type="spellStart"/>
            <w:r w:rsidRPr="001F0275">
              <w:rPr>
                <w:rFonts w:ascii="Courier New" w:hAnsi="Courier New" w:cs="Courier New"/>
                <w:szCs w:val="20"/>
              </w:rPr>
              <w:t>security_conf</w:t>
            </w:r>
            <w:proofErr w:type="spellEnd"/>
            <w:r w:rsidRPr="001F0275">
              <w:rPr>
                <w:rFonts w:ascii="Courier New" w:hAnsi="Courier New" w:cs="Courier New"/>
                <w:szCs w:val="20"/>
              </w:rPr>
              <w:t xml:space="preserve"> utility.</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Application has been successfully added.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Processing monitoring with version 1.0.1273 from file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/temp/</w:t>
            </w:r>
            <w:proofErr w:type="spellStart"/>
            <w:r w:rsidRPr="001F0275">
              <w:rPr>
                <w:rFonts w:ascii="Courier New" w:hAnsi="Courier New" w:cs="Courier New"/>
                <w:szCs w:val="20"/>
              </w:rPr>
              <w:t>sysapps</w:t>
            </w:r>
            <w:proofErr w:type="spellEnd"/>
            <w:r w:rsidRPr="001F0275">
              <w:rPr>
                <w:rFonts w:ascii="Courier New" w:hAnsi="Courier New" w:cs="Courier New"/>
                <w:szCs w:val="20"/>
              </w:rPr>
              <w:t>/monitoring-1.0.1273.zip</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Type: new installation</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Installing monitoring</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Creinst</w:t>
            </w:r>
            <w:proofErr w:type="spellEnd"/>
            <w:r w:rsidRPr="001F0275">
              <w:rPr>
                <w:rFonts w:ascii="Courier New" w:hAnsi="Courier New" w:cs="Courier New"/>
                <w:szCs w:val="20"/>
              </w:rPr>
              <w:t xml:space="preserve"> output: [</w:t>
            </w:r>
            <w:proofErr w:type="spellStart"/>
            <w:r w:rsidRPr="001F0275">
              <w:rPr>
                <w:rFonts w:ascii="Courier New" w:hAnsi="Courier New" w:cs="Courier New"/>
                <w:szCs w:val="20"/>
              </w:rPr>
              <w:t>stdout</w:t>
            </w:r>
            <w:proofErr w:type="spellEnd"/>
            <w:r w:rsidRPr="001F0275">
              <w:rPr>
                <w:rFonts w:ascii="Courier New" w:hAnsi="Courier New" w:cs="Courier New"/>
                <w:szCs w:val="20"/>
              </w:rPr>
              <w:t>] Application instance creator</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Adding application 'monitoring' ...</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Application has been successfully added.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WAY4 Application Server Installer/Upgrader finished</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User: way4</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Group: way4</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Diag</w:t>
            </w:r>
            <w:proofErr w:type="spellEnd"/>
            <w:r w:rsidRPr="001F0275">
              <w:rPr>
                <w:rFonts w:ascii="Courier New" w:hAnsi="Courier New" w:cs="Courier New"/>
                <w:szCs w:val="20"/>
              </w:rPr>
              <w:t xml:space="preserve"> script executed. Exit code 0 Output Usage: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/bin/</w:t>
            </w:r>
            <w:proofErr w:type="spellStart"/>
            <w:r w:rsidRPr="001F0275">
              <w:rPr>
                <w:rFonts w:ascii="Courier New" w:hAnsi="Courier New" w:cs="Courier New"/>
                <w:szCs w:val="20"/>
              </w:rPr>
              <w:t>diag</w:t>
            </w:r>
            <w:proofErr w:type="spellEnd"/>
            <w:r w:rsidRPr="001F0275">
              <w:rPr>
                <w:rFonts w:ascii="Courier New" w:hAnsi="Courier New" w:cs="Courier New"/>
                <w:szCs w:val="20"/>
              </w:rPr>
              <w:t xml:space="preserve"> [type=</w:t>
            </w:r>
            <w:proofErr w:type="spellStart"/>
            <w:r w:rsidRPr="001F0275">
              <w:rPr>
                <w:rFonts w:ascii="Courier New" w:hAnsi="Courier New" w:cs="Courier New"/>
                <w:szCs w:val="20"/>
              </w:rPr>
              <w:t>OS|java_app</w:t>
            </w:r>
            <w:proofErr w:type="spellEnd"/>
            <w:r w:rsidRPr="001F0275">
              <w:rPr>
                <w:rFonts w:ascii="Courier New" w:hAnsi="Courier New" w:cs="Courier New"/>
                <w:szCs w:val="20"/>
              </w:rPr>
              <w:t>] [</w:t>
            </w:r>
            <w:proofErr w:type="spellStart"/>
            <w:r w:rsidRPr="001F0275">
              <w:rPr>
                <w:rFonts w:ascii="Courier New" w:hAnsi="Courier New" w:cs="Courier New"/>
                <w:szCs w:val="20"/>
              </w:rPr>
              <w:t>app_name</w:t>
            </w:r>
            <w:proofErr w:type="spellEnd"/>
            <w:r w:rsidRPr="001F0275">
              <w:rPr>
                <w:rFonts w:ascii="Courier New" w:hAnsi="Courier New" w:cs="Courier New"/>
                <w:szCs w:val="20"/>
              </w:rPr>
              <w:t>=application instance name]</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by </w:t>
            </w:r>
            <w:proofErr w:type="gramStart"/>
            <w:r w:rsidRPr="001F0275">
              <w:rPr>
                <w:rFonts w:ascii="Courier New" w:hAnsi="Courier New" w:cs="Courier New"/>
                <w:szCs w:val="20"/>
              </w:rPr>
              <w:t>default</w:t>
            </w:r>
            <w:proofErr w:type="gramEnd"/>
            <w:r w:rsidRPr="001F0275">
              <w:rPr>
                <w:rFonts w:ascii="Courier New" w:hAnsi="Courier New" w:cs="Courier New"/>
                <w:szCs w:val="20"/>
              </w:rPr>
              <w:t xml:space="preserve"> type=OS</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Executing </w:t>
            </w:r>
            <w:proofErr w:type="spellStart"/>
            <w:r w:rsidRPr="001F0275">
              <w:rPr>
                <w:rFonts w:ascii="Courier New" w:hAnsi="Courier New" w:cs="Courier New"/>
                <w:szCs w:val="20"/>
              </w:rPr>
              <w:t>diag</w:t>
            </w:r>
            <w:proofErr w:type="spellEnd"/>
            <w:r w:rsidRPr="001F0275">
              <w:rPr>
                <w:rFonts w:ascii="Courier New" w:hAnsi="Courier New" w:cs="Courier New"/>
                <w:szCs w:val="20"/>
              </w:rPr>
              <w:t xml:space="preserve"> script</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Diag</w:t>
            </w:r>
            <w:proofErr w:type="spellEnd"/>
            <w:r w:rsidRPr="001F0275">
              <w:rPr>
                <w:rFonts w:ascii="Courier New" w:hAnsi="Courier New" w:cs="Courier New"/>
                <w:szCs w:val="20"/>
              </w:rPr>
              <w:t xml:space="preserve"> script executed successfully. Result saved in /home/way4/</w:t>
            </w:r>
            <w:proofErr w:type="spellStart"/>
            <w:r w:rsidRPr="001F0275">
              <w:rPr>
                <w:rFonts w:ascii="Courier New" w:hAnsi="Courier New" w:cs="Courier New"/>
                <w:szCs w:val="20"/>
              </w:rPr>
              <w:t>appserver</w:t>
            </w:r>
            <w:proofErr w:type="spellEnd"/>
            <w:r w:rsidRPr="001F0275">
              <w:rPr>
                <w:rFonts w:ascii="Courier New" w:hAnsi="Courier New" w:cs="Courier New"/>
                <w:szCs w:val="20"/>
              </w:rPr>
              <w:t>/logs/diag-20181201-105431.301.log* files.</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Would you like to configure Apache Web Server?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Would you like to start Apache Web Server automatically?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lastRenderedPageBreak/>
              <w:t>Apache Web Server instruction, how to change HTTP and HTTPS ports to standard values described in docs/</w:t>
            </w:r>
            <w:proofErr w:type="spellStart"/>
            <w:r w:rsidRPr="001F0275">
              <w:rPr>
                <w:rFonts w:ascii="Courier New" w:hAnsi="Courier New" w:cs="Courier New"/>
                <w:szCs w:val="20"/>
              </w:rPr>
              <w:t>english</w:t>
            </w:r>
            <w:proofErr w:type="spellEnd"/>
            <w:r w:rsidRPr="001F0275">
              <w:rPr>
                <w:rFonts w:ascii="Courier New" w:hAnsi="Courier New" w:cs="Courier New"/>
                <w:szCs w:val="20"/>
              </w:rPr>
              <w:t>/Administering_WAY4_Application_Server.pdf</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Would you like to configure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Input </w:t>
            </w:r>
            <w:proofErr w:type="spellStart"/>
            <w:r w:rsidRPr="001F0275">
              <w:rPr>
                <w:rFonts w:ascii="Courier New" w:hAnsi="Courier New" w:cs="Courier New"/>
                <w:szCs w:val="20"/>
              </w:rPr>
              <w:t>site_name</w:t>
            </w:r>
            <w:proofErr w:type="spellEnd"/>
            <w:r w:rsidRPr="001F0275">
              <w:rPr>
                <w:rFonts w:ascii="Courier New" w:hAnsi="Courier New" w:cs="Courier New"/>
                <w:szCs w:val="20"/>
              </w:rPr>
              <w:t xml:space="preserve"> (for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[bank1-prod]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Input </w:t>
            </w:r>
            <w:proofErr w:type="spellStart"/>
            <w:r w:rsidRPr="001F0275">
              <w:rPr>
                <w:rFonts w:ascii="Courier New" w:hAnsi="Courier New" w:cs="Courier New"/>
                <w:szCs w:val="20"/>
              </w:rPr>
              <w:t>server_address</w:t>
            </w:r>
            <w:proofErr w:type="spellEnd"/>
            <w:r w:rsidRPr="001F0275">
              <w:rPr>
                <w:rFonts w:ascii="Courier New" w:hAnsi="Courier New" w:cs="Courier New"/>
                <w:szCs w:val="20"/>
              </w:rPr>
              <w:t xml:space="preserve"> (for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[127.0.0.1]</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Input </w:t>
            </w:r>
            <w:proofErr w:type="spellStart"/>
            <w:r w:rsidRPr="001F0275">
              <w:rPr>
                <w:rFonts w:ascii="Courier New" w:hAnsi="Courier New" w:cs="Courier New"/>
                <w:szCs w:val="20"/>
              </w:rPr>
              <w:t>port_number</w:t>
            </w:r>
            <w:proofErr w:type="spellEnd"/>
            <w:r w:rsidRPr="001F0275">
              <w:rPr>
                <w:rFonts w:ascii="Courier New" w:hAnsi="Courier New" w:cs="Courier New"/>
                <w:szCs w:val="20"/>
              </w:rPr>
              <w:t xml:space="preserve"> (for </w:t>
            </w:r>
            <w:proofErr w:type="spellStart"/>
            <w:r w:rsidRPr="001F0275">
              <w:rPr>
                <w:rFonts w:ascii="Courier New" w:hAnsi="Courier New" w:cs="Courier New"/>
                <w:szCs w:val="20"/>
              </w:rPr>
              <w:t>logagent</w:t>
            </w:r>
            <w:proofErr w:type="spellEnd"/>
            <w:r w:rsidRPr="001F0275">
              <w:rPr>
                <w:rFonts w:ascii="Courier New" w:hAnsi="Courier New" w:cs="Courier New"/>
                <w:szCs w:val="20"/>
              </w:rPr>
              <w:t>) [19096]</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Logagent</w:t>
            </w:r>
            <w:proofErr w:type="spellEnd"/>
            <w:r w:rsidRPr="001F0275">
              <w:rPr>
                <w:rFonts w:ascii="Courier New" w:hAnsi="Courier New" w:cs="Courier New"/>
                <w:szCs w:val="20"/>
              </w:rPr>
              <w:t xml:space="preserve"> configuration was saved.</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Would you like to configure Web Console?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Do you want to use Modern Web Console (m2_web_console) [Y] instead of </w:t>
            </w:r>
            <w:proofErr w:type="gramStart"/>
            <w:r w:rsidRPr="001F0275">
              <w:rPr>
                <w:rFonts w:ascii="Courier New" w:hAnsi="Courier New" w:cs="Courier New"/>
                <w:szCs w:val="20"/>
              </w:rPr>
              <w:t>Classic</w:t>
            </w:r>
            <w:proofErr w:type="gram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Web Console [n]?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web_console</w:t>
            </w:r>
            <w:proofErr w:type="spellEnd"/>
            <w:r w:rsidRPr="001F0275">
              <w:rPr>
                <w:rFonts w:ascii="Courier New" w:hAnsi="Courier New" w:cs="Courier New"/>
                <w:szCs w:val="20"/>
              </w:rPr>
              <w:t xml:space="preserve"> </w:t>
            </w:r>
            <w:proofErr w:type="spellStart"/>
            <w:r w:rsidRPr="001F0275">
              <w:rPr>
                <w:rFonts w:ascii="Courier New" w:hAnsi="Courier New" w:cs="Courier New"/>
                <w:szCs w:val="20"/>
              </w:rPr>
              <w:t>autostart</w:t>
            </w:r>
            <w:proofErr w:type="spellEnd"/>
            <w:r w:rsidRPr="001F0275">
              <w:rPr>
                <w:rFonts w:ascii="Courier New" w:hAnsi="Courier New" w:cs="Courier New"/>
                <w:szCs w:val="20"/>
              </w:rPr>
              <w:t xml:space="preserve"> is no.</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 xml:space="preserve">m2_web_console </w:t>
            </w:r>
            <w:proofErr w:type="spellStart"/>
            <w:r w:rsidRPr="001F0275">
              <w:rPr>
                <w:rFonts w:ascii="Courier New" w:hAnsi="Courier New" w:cs="Courier New"/>
                <w:szCs w:val="20"/>
              </w:rPr>
              <w:t>autostart</w:t>
            </w:r>
            <w:proofErr w:type="spellEnd"/>
            <w:r w:rsidRPr="001F0275">
              <w:rPr>
                <w:rFonts w:ascii="Courier New" w:hAnsi="Courier New" w:cs="Courier New"/>
                <w:szCs w:val="20"/>
              </w:rPr>
              <w:t xml:space="preserve"> is yes.</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Please enter a new password for user 'admin' (application 'm2_web_console') (7</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characters minimum. Both numeric and alphabetic characters should be present):</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Repeat password for user admin in Web Console:</w:t>
            </w: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Web Console application (m2_web_console) was configured on port 9090.</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Would you like to launch WAY4ApplicationServer? [n/Y] y</w:t>
            </w:r>
          </w:p>
          <w:p w:rsidR="002F535E" w:rsidRPr="001F0275" w:rsidRDefault="002F535E" w:rsidP="00B43E0D">
            <w:pPr>
              <w:pStyle w:val="BodyText"/>
              <w:rPr>
                <w:rFonts w:ascii="Courier New" w:hAnsi="Courier New" w:cs="Courier New"/>
                <w:szCs w:val="20"/>
              </w:rPr>
            </w:pP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Appserver</w:t>
            </w:r>
            <w:proofErr w:type="spellEnd"/>
            <w:r w:rsidRPr="001F0275">
              <w:rPr>
                <w:rFonts w:ascii="Courier New" w:hAnsi="Courier New" w:cs="Courier New"/>
                <w:szCs w:val="20"/>
              </w:rPr>
              <w:t xml:space="preserve"> </w:t>
            </w:r>
            <w:proofErr w:type="gramStart"/>
            <w:r w:rsidRPr="001F0275">
              <w:rPr>
                <w:rFonts w:ascii="Courier New" w:hAnsi="Courier New" w:cs="Courier New"/>
                <w:szCs w:val="20"/>
              </w:rPr>
              <w:t>Launch: ..</w:t>
            </w:r>
            <w:proofErr w:type="gramEnd"/>
          </w:p>
          <w:p w:rsidR="002F535E" w:rsidRPr="001F0275" w:rsidRDefault="002F535E" w:rsidP="00B43E0D">
            <w:pPr>
              <w:pStyle w:val="BodyText"/>
              <w:rPr>
                <w:rFonts w:ascii="Courier New" w:hAnsi="Courier New" w:cs="Courier New"/>
                <w:szCs w:val="20"/>
              </w:rPr>
            </w:pPr>
            <w:r w:rsidRPr="001F0275">
              <w:rPr>
                <w:rFonts w:ascii="Courier New" w:hAnsi="Courier New" w:cs="Courier New"/>
                <w:szCs w:val="20"/>
              </w:rPr>
              <w:t>/home/way4/bin/</w:t>
            </w:r>
            <w:proofErr w:type="spellStart"/>
            <w:r w:rsidRPr="001F0275">
              <w:rPr>
                <w:rFonts w:ascii="Courier New" w:hAnsi="Courier New" w:cs="Courier New"/>
                <w:szCs w:val="20"/>
              </w:rPr>
              <w:t>appsd</w:t>
            </w:r>
            <w:proofErr w:type="spellEnd"/>
            <w:r w:rsidRPr="001F0275">
              <w:rPr>
                <w:rFonts w:ascii="Courier New" w:hAnsi="Courier New" w:cs="Courier New"/>
                <w:szCs w:val="20"/>
              </w:rPr>
              <w:t>: Application Server has been started.</w:t>
            </w:r>
          </w:p>
          <w:p w:rsidR="002F535E" w:rsidRPr="001F0275" w:rsidRDefault="002F535E" w:rsidP="00B43E0D">
            <w:pPr>
              <w:pStyle w:val="BodyText"/>
              <w:rPr>
                <w:rFonts w:ascii="Courier New" w:hAnsi="Courier New" w:cs="Courier New"/>
                <w:szCs w:val="20"/>
              </w:rPr>
            </w:pPr>
            <w:proofErr w:type="spellStart"/>
            <w:r w:rsidRPr="001F0275">
              <w:rPr>
                <w:rFonts w:ascii="Courier New" w:hAnsi="Courier New" w:cs="Courier New"/>
                <w:szCs w:val="20"/>
              </w:rPr>
              <w:t>Appserver</w:t>
            </w:r>
            <w:proofErr w:type="spellEnd"/>
            <w:r w:rsidRPr="001F0275">
              <w:rPr>
                <w:rFonts w:ascii="Courier New" w:hAnsi="Courier New" w:cs="Courier New"/>
                <w:szCs w:val="20"/>
              </w:rPr>
              <w:t xml:space="preserve"> Launch RC: 0</w:t>
            </w:r>
          </w:p>
          <w:p w:rsidR="002F535E" w:rsidRPr="00757574" w:rsidRDefault="002F535E" w:rsidP="00B43E0D">
            <w:pPr>
              <w:pStyle w:val="BodyText"/>
              <w:rPr>
                <w:rFonts w:ascii="Courier New" w:hAnsi="Courier New" w:cs="Courier New"/>
                <w:szCs w:val="20"/>
              </w:rPr>
            </w:pPr>
            <w:r w:rsidRPr="001F0275">
              <w:rPr>
                <w:rFonts w:ascii="Courier New" w:hAnsi="Courier New" w:cs="Courier New"/>
                <w:szCs w:val="20"/>
              </w:rPr>
              <w:t>Installation complete.</w:t>
            </w:r>
          </w:p>
        </w:tc>
      </w:tr>
    </w:tbl>
    <w:p w:rsidR="002F535E" w:rsidRPr="00080E9C" w:rsidRDefault="002F535E" w:rsidP="002F535E">
      <w:pPr>
        <w:pStyle w:val="BodyText"/>
      </w:pPr>
      <w:r>
        <w:rPr>
          <w:noProof/>
          <w:lang w:val="en-MY" w:eastAsia="en-MY"/>
        </w:rPr>
        <w:lastRenderedPageBreak/>
        <w:drawing>
          <wp:inline distT="0" distB="0" distL="0" distR="0" wp14:anchorId="412B1D0F" wp14:editId="2E06B2D9">
            <wp:extent cx="5153025" cy="20955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025" cy="2095500"/>
                    </a:xfrm>
                    <a:prstGeom prst="rect">
                      <a:avLst/>
                    </a:prstGeom>
                  </pic:spPr>
                </pic:pic>
              </a:graphicData>
            </a:graphic>
          </wp:inline>
        </w:drawing>
      </w:r>
    </w:p>
    <w:p w:rsidR="002F535E" w:rsidRDefault="002F535E" w:rsidP="002F535E">
      <w:pPr>
        <w:pStyle w:val="BodyText"/>
      </w:pPr>
    </w:p>
    <w:p w:rsidR="002F535E" w:rsidRDefault="002F535E" w:rsidP="002F535E">
      <w:pPr>
        <w:pStyle w:val="BodyText"/>
      </w:pPr>
    </w:p>
    <w:p w:rsidR="002F535E" w:rsidRDefault="002F535E" w:rsidP="002F535E">
      <w:pPr>
        <w:pStyle w:val="BodyText"/>
      </w:pPr>
    </w:p>
    <w:p w:rsidR="002F535E" w:rsidRDefault="002F535E" w:rsidP="002F535E">
      <w:pPr>
        <w:pStyle w:val="BodyText"/>
        <w:rPr>
          <w:rStyle w:val="apple-converted-space"/>
          <w:color w:val="333333"/>
          <w:sz w:val="21"/>
          <w:szCs w:val="21"/>
          <w:shd w:val="clear" w:color="auto" w:fill="FFFFFF"/>
        </w:rPr>
      </w:pPr>
      <w:r w:rsidRPr="00B456A5">
        <w:rPr>
          <w:color w:val="FF0000"/>
        </w:rPr>
        <w:t xml:space="preserve">Note: The </w:t>
      </w:r>
      <w:proofErr w:type="spellStart"/>
      <w:r w:rsidRPr="00B456A5">
        <w:rPr>
          <w:color w:val="FF0000"/>
        </w:rPr>
        <w:t>appserver</w:t>
      </w:r>
      <w:proofErr w:type="spellEnd"/>
      <w:r w:rsidRPr="00B456A5">
        <w:rPr>
          <w:color w:val="FF0000"/>
        </w:rPr>
        <w:t xml:space="preserve"> </w:t>
      </w:r>
      <w:r w:rsidRPr="00B456A5">
        <w:rPr>
          <w:rFonts w:cs="Arial"/>
          <w:color w:val="FF0000"/>
          <w:sz w:val="21"/>
          <w:szCs w:val="21"/>
          <w:shd w:val="clear" w:color="auto" w:fill="FFFFFF"/>
        </w:rPr>
        <w:t>has the Java 8.0_72</w:t>
      </w:r>
      <w:r w:rsidRPr="00B456A5">
        <w:rPr>
          <w:rStyle w:val="apple-converted-space"/>
          <w:color w:val="FF0000"/>
          <w:sz w:val="21"/>
          <w:szCs w:val="21"/>
          <w:shd w:val="clear" w:color="auto" w:fill="FFFFFF"/>
        </w:rPr>
        <w:t> in it,</w:t>
      </w:r>
      <w:r w:rsidRPr="00B456A5">
        <w:rPr>
          <w:rStyle w:val="Heading1Char"/>
          <w:color w:val="FF0000"/>
          <w:sz w:val="21"/>
          <w:szCs w:val="21"/>
          <w:shd w:val="clear" w:color="auto" w:fill="FFFFFF"/>
        </w:rPr>
        <w:t xml:space="preserve"> </w:t>
      </w:r>
      <w:r w:rsidRPr="00B456A5">
        <w:rPr>
          <w:rFonts w:cs="Arial"/>
          <w:color w:val="FF0000"/>
          <w:sz w:val="21"/>
          <w:szCs w:val="21"/>
          <w:shd w:val="clear" w:color="auto" w:fill="FFFFFF"/>
        </w:rPr>
        <w:t>and this version of Java has a bug related to PKCS11:</w:t>
      </w:r>
      <w:r w:rsidRPr="00B456A5">
        <w:rPr>
          <w:rFonts w:cs="Arial"/>
          <w:color w:val="FF0000"/>
          <w:sz w:val="21"/>
          <w:szCs w:val="21"/>
        </w:rPr>
        <w:br/>
      </w:r>
      <w:hyperlink r:id="rId16" w:tooltip="Follow link" w:history="1">
        <w:r>
          <w:rPr>
            <w:rStyle w:val="Hyperlink"/>
            <w:color w:val="3B73AF"/>
            <w:sz w:val="21"/>
            <w:szCs w:val="21"/>
            <w:shd w:val="clear" w:color="auto" w:fill="FFFFFF"/>
          </w:rPr>
          <w:t>http://bugs.java.com/view_bug.do?bug_id=JDK-8149017</w:t>
        </w:r>
      </w:hyperlink>
      <w:r>
        <w:rPr>
          <w:rStyle w:val="apple-converted-space"/>
          <w:color w:val="333333"/>
          <w:sz w:val="21"/>
          <w:szCs w:val="21"/>
          <w:shd w:val="clear" w:color="auto" w:fill="FFFFFF"/>
        </w:rPr>
        <w:t xml:space="preserve"> </w:t>
      </w:r>
    </w:p>
    <w:p w:rsidR="002F535E" w:rsidRDefault="002F535E" w:rsidP="002F535E">
      <w:pPr>
        <w:pStyle w:val="BodyText"/>
        <w:rPr>
          <w:rStyle w:val="apple-converted-space"/>
          <w:color w:val="333333"/>
          <w:sz w:val="21"/>
          <w:szCs w:val="21"/>
          <w:shd w:val="clear" w:color="auto" w:fill="FFFFFF"/>
        </w:rPr>
      </w:pPr>
      <w:r>
        <w:rPr>
          <w:rStyle w:val="apple-converted-space"/>
          <w:color w:val="333333"/>
          <w:sz w:val="21"/>
          <w:szCs w:val="21"/>
          <w:shd w:val="clear" w:color="auto" w:fill="FFFFFF"/>
        </w:rPr>
        <w:t xml:space="preserve">So we need to downgrade java version for </w:t>
      </w:r>
      <w:proofErr w:type="spellStart"/>
      <w:r>
        <w:rPr>
          <w:rStyle w:val="apple-converted-space"/>
          <w:color w:val="333333"/>
          <w:sz w:val="21"/>
          <w:szCs w:val="21"/>
          <w:shd w:val="clear" w:color="auto" w:fill="FFFFFF"/>
        </w:rPr>
        <w:t>appserver</w:t>
      </w:r>
      <w:proofErr w:type="spellEnd"/>
      <w:r>
        <w:rPr>
          <w:rStyle w:val="apple-converted-space"/>
          <w:color w:val="333333"/>
          <w:sz w:val="21"/>
          <w:szCs w:val="21"/>
          <w:shd w:val="clear" w:color="auto" w:fill="FFFFFF"/>
        </w:rPr>
        <w:t xml:space="preserve"> in ACS Server. The following steps is needed to downgrade java version to Java 8.0_51:</w:t>
      </w:r>
    </w:p>
    <w:p w:rsidR="002F535E" w:rsidRPr="005764C5" w:rsidRDefault="002F535E" w:rsidP="002F535E">
      <w:pPr>
        <w:pStyle w:val="BodyText"/>
        <w:numPr>
          <w:ilvl w:val="0"/>
          <w:numId w:val="43"/>
        </w:numPr>
        <w:rPr>
          <w:rStyle w:val="apple-converted-space"/>
        </w:rPr>
      </w:pPr>
      <w:r>
        <w:rPr>
          <w:rStyle w:val="apple-converted-space"/>
          <w:color w:val="333333"/>
          <w:sz w:val="21"/>
          <w:szCs w:val="21"/>
          <w:shd w:val="clear" w:color="auto" w:fill="FFFFFF"/>
        </w:rPr>
        <w:t xml:space="preserve">Go to folder </w:t>
      </w:r>
      <w:r w:rsidRPr="00B456A5">
        <w:rPr>
          <w:rStyle w:val="apple-converted-space"/>
          <w:i/>
          <w:color w:val="333333"/>
          <w:sz w:val="21"/>
          <w:szCs w:val="21"/>
          <w:shd w:val="clear" w:color="auto" w:fill="FFFFFF"/>
        </w:rPr>
        <w:t>/home/way4/</w:t>
      </w:r>
      <w:proofErr w:type="spellStart"/>
      <w:r w:rsidRPr="00B456A5">
        <w:rPr>
          <w:rStyle w:val="apple-converted-space"/>
          <w:i/>
          <w:color w:val="333333"/>
          <w:sz w:val="21"/>
          <w:szCs w:val="21"/>
          <w:shd w:val="clear" w:color="auto" w:fill="FFFFFF"/>
        </w:rPr>
        <w:t>appserver</w:t>
      </w:r>
      <w:proofErr w:type="spellEnd"/>
      <w:r w:rsidRPr="00B456A5">
        <w:rPr>
          <w:rStyle w:val="apple-converted-space"/>
          <w:i/>
          <w:color w:val="333333"/>
          <w:sz w:val="21"/>
          <w:szCs w:val="21"/>
          <w:shd w:val="clear" w:color="auto" w:fill="FFFFFF"/>
        </w:rPr>
        <w:t>/</w:t>
      </w:r>
      <w:proofErr w:type="spellStart"/>
      <w:r w:rsidRPr="00B456A5">
        <w:rPr>
          <w:rStyle w:val="apple-converted-space"/>
          <w:i/>
          <w:color w:val="333333"/>
          <w:sz w:val="21"/>
          <w:szCs w:val="21"/>
          <w:shd w:val="clear" w:color="auto" w:fill="FFFFFF"/>
        </w:rPr>
        <w:t>jdk</w:t>
      </w:r>
      <w:proofErr w:type="spellEnd"/>
      <w:r>
        <w:rPr>
          <w:rStyle w:val="apple-converted-space"/>
          <w:color w:val="333333"/>
          <w:sz w:val="21"/>
          <w:szCs w:val="21"/>
          <w:shd w:val="clear" w:color="auto" w:fill="FFFFFF"/>
        </w:rPr>
        <w:t xml:space="preserve">, rename folder 1.8 to 1.8_72 </w:t>
      </w:r>
    </w:p>
    <w:p w:rsidR="002F535E" w:rsidRPr="005764C5" w:rsidRDefault="002F535E" w:rsidP="002F535E">
      <w:pPr>
        <w:pStyle w:val="BodyText"/>
        <w:numPr>
          <w:ilvl w:val="0"/>
          <w:numId w:val="43"/>
        </w:numPr>
        <w:rPr>
          <w:rStyle w:val="apple-converted-space"/>
        </w:rPr>
      </w:pPr>
      <w:r>
        <w:rPr>
          <w:rStyle w:val="apple-converted-space"/>
          <w:color w:val="333333"/>
          <w:sz w:val="21"/>
          <w:szCs w:val="21"/>
          <w:shd w:val="clear" w:color="auto" w:fill="FFFFFF"/>
        </w:rPr>
        <w:t xml:space="preserve">Copy java version 8.0_51 to folder </w:t>
      </w:r>
      <w:r w:rsidRPr="00B456A5">
        <w:rPr>
          <w:rStyle w:val="apple-converted-space"/>
          <w:i/>
          <w:color w:val="333333"/>
          <w:sz w:val="21"/>
          <w:szCs w:val="21"/>
          <w:shd w:val="clear" w:color="auto" w:fill="FFFFFF"/>
        </w:rPr>
        <w:t>/home/way4/</w:t>
      </w:r>
      <w:proofErr w:type="spellStart"/>
      <w:r w:rsidRPr="00B456A5">
        <w:rPr>
          <w:rStyle w:val="apple-converted-space"/>
          <w:i/>
          <w:color w:val="333333"/>
          <w:sz w:val="21"/>
          <w:szCs w:val="21"/>
          <w:shd w:val="clear" w:color="auto" w:fill="FFFFFF"/>
        </w:rPr>
        <w:t>appserver</w:t>
      </w:r>
      <w:proofErr w:type="spellEnd"/>
      <w:r w:rsidRPr="00B456A5">
        <w:rPr>
          <w:rStyle w:val="apple-converted-space"/>
          <w:i/>
          <w:color w:val="333333"/>
          <w:sz w:val="21"/>
          <w:szCs w:val="21"/>
          <w:shd w:val="clear" w:color="auto" w:fill="FFFFFF"/>
        </w:rPr>
        <w:t>/</w:t>
      </w:r>
      <w:proofErr w:type="spellStart"/>
      <w:r w:rsidRPr="00B456A5">
        <w:rPr>
          <w:rStyle w:val="apple-converted-space"/>
          <w:i/>
          <w:color w:val="333333"/>
          <w:sz w:val="21"/>
          <w:szCs w:val="21"/>
          <w:shd w:val="clear" w:color="auto" w:fill="FFFFFF"/>
        </w:rPr>
        <w:t>jdk</w:t>
      </w:r>
      <w:proofErr w:type="spellEnd"/>
      <w:r>
        <w:rPr>
          <w:rStyle w:val="apple-converted-space"/>
          <w:color w:val="333333"/>
          <w:sz w:val="21"/>
          <w:szCs w:val="21"/>
          <w:shd w:val="clear" w:color="auto" w:fill="FFFFFF"/>
        </w:rPr>
        <w:t>, rename to 1.8</w:t>
      </w:r>
    </w:p>
    <w:p w:rsidR="002F535E" w:rsidRDefault="002F535E" w:rsidP="002F535E">
      <w:pPr>
        <w:pStyle w:val="BodyText"/>
        <w:numPr>
          <w:ilvl w:val="0"/>
          <w:numId w:val="43"/>
        </w:numPr>
        <w:rPr>
          <w:rStyle w:val="apple-converted-space"/>
        </w:rPr>
      </w:pPr>
      <w:r>
        <w:rPr>
          <w:rStyle w:val="apple-converted-space"/>
          <w:color w:val="333333"/>
          <w:sz w:val="21"/>
          <w:szCs w:val="21"/>
          <w:shd w:val="clear" w:color="auto" w:fill="FFFFFF"/>
        </w:rPr>
        <w:t xml:space="preserve">Make sure all files in </w:t>
      </w:r>
      <w:r w:rsidRPr="00B456A5">
        <w:rPr>
          <w:rStyle w:val="apple-converted-space"/>
          <w:i/>
          <w:color w:val="333333"/>
          <w:sz w:val="21"/>
          <w:szCs w:val="21"/>
          <w:shd w:val="clear" w:color="auto" w:fill="FFFFFF"/>
        </w:rPr>
        <w:t>bin</w:t>
      </w:r>
      <w:r>
        <w:rPr>
          <w:rStyle w:val="apple-converted-space"/>
          <w:color w:val="333333"/>
          <w:sz w:val="21"/>
          <w:szCs w:val="21"/>
          <w:shd w:val="clear" w:color="auto" w:fill="FFFFFF"/>
        </w:rPr>
        <w:t xml:space="preserve"> and </w:t>
      </w:r>
      <w:proofErr w:type="spellStart"/>
      <w:r w:rsidRPr="00B456A5">
        <w:rPr>
          <w:rStyle w:val="apple-converted-space"/>
          <w:i/>
          <w:color w:val="333333"/>
          <w:sz w:val="21"/>
          <w:szCs w:val="21"/>
          <w:shd w:val="clear" w:color="auto" w:fill="FFFFFF"/>
        </w:rPr>
        <w:t>jre</w:t>
      </w:r>
      <w:proofErr w:type="spellEnd"/>
      <w:r w:rsidRPr="00B456A5">
        <w:rPr>
          <w:rStyle w:val="apple-converted-space"/>
          <w:i/>
          <w:color w:val="333333"/>
          <w:sz w:val="21"/>
          <w:szCs w:val="21"/>
          <w:shd w:val="clear" w:color="auto" w:fill="FFFFFF"/>
        </w:rPr>
        <w:t>/bin</w:t>
      </w:r>
      <w:r>
        <w:rPr>
          <w:rStyle w:val="apple-converted-space"/>
          <w:color w:val="333333"/>
          <w:sz w:val="21"/>
          <w:szCs w:val="21"/>
          <w:shd w:val="clear" w:color="auto" w:fill="FFFFFF"/>
        </w:rPr>
        <w:t xml:space="preserve"> folder have appropriate owner and rights</w:t>
      </w:r>
    </w:p>
    <w:p w:rsidR="002F535E" w:rsidRDefault="002F535E" w:rsidP="002F535E">
      <w:pPr>
        <w:pStyle w:val="BodyText"/>
        <w:numPr>
          <w:ilvl w:val="0"/>
          <w:numId w:val="43"/>
        </w:numPr>
        <w:rPr>
          <w:rStyle w:val="apple-converted-space"/>
        </w:rPr>
      </w:pPr>
      <w:r>
        <w:rPr>
          <w:rStyle w:val="apple-converted-space"/>
        </w:rPr>
        <w:t xml:space="preserve">Reboot server, check file container.log in folder </w:t>
      </w:r>
      <w:r w:rsidRPr="00B456A5">
        <w:rPr>
          <w:rStyle w:val="apple-converted-space"/>
          <w:i/>
        </w:rPr>
        <w:t>/home/way4/</w:t>
      </w:r>
      <w:proofErr w:type="spellStart"/>
      <w:r w:rsidRPr="00B456A5">
        <w:rPr>
          <w:rStyle w:val="apple-converted-space"/>
          <w:i/>
        </w:rPr>
        <w:t>appserver</w:t>
      </w:r>
      <w:proofErr w:type="spellEnd"/>
      <w:r w:rsidRPr="00B456A5">
        <w:rPr>
          <w:rStyle w:val="apple-converted-space"/>
          <w:i/>
        </w:rPr>
        <w:t>/logs</w:t>
      </w:r>
      <w:r>
        <w:rPr>
          <w:rStyle w:val="apple-converted-space"/>
        </w:rPr>
        <w:t xml:space="preserve">, make sure that java version is </w:t>
      </w:r>
      <w:r w:rsidRPr="005764C5">
        <w:rPr>
          <w:rStyle w:val="apple-converted-space"/>
        </w:rPr>
        <w:t>1.8.0_51</w:t>
      </w:r>
    </w:p>
    <w:p w:rsidR="002F535E" w:rsidRDefault="002F535E" w:rsidP="002F535E">
      <w:pPr>
        <w:pStyle w:val="BodyText"/>
        <w:rPr>
          <w:noProof/>
        </w:rPr>
      </w:pPr>
    </w:p>
    <w:p w:rsidR="002F535E" w:rsidRDefault="002F535E" w:rsidP="002F535E">
      <w:pPr>
        <w:pStyle w:val="BodyText"/>
      </w:pPr>
      <w:r>
        <w:rPr>
          <w:noProof/>
          <w:lang w:val="en-MY" w:eastAsia="en-MY"/>
        </w:rPr>
        <w:lastRenderedPageBreak/>
        <w:drawing>
          <wp:inline distT="0" distB="0" distL="0" distR="0" wp14:anchorId="520805F9" wp14:editId="18DA04D1">
            <wp:extent cx="6315710" cy="1693545"/>
            <wp:effectExtent l="0" t="0" r="889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5710" cy="1693545"/>
                    </a:xfrm>
                    <a:prstGeom prst="rect">
                      <a:avLst/>
                    </a:prstGeom>
                  </pic:spPr>
                </pic:pic>
              </a:graphicData>
            </a:graphic>
          </wp:inline>
        </w:drawing>
      </w:r>
    </w:p>
    <w:p w:rsidR="002F535E" w:rsidRDefault="002F535E" w:rsidP="002F535E">
      <w:pPr>
        <w:pStyle w:val="BodyText"/>
      </w:pPr>
    </w:p>
    <w:p w:rsidR="002F535E" w:rsidRDefault="002F535E" w:rsidP="002F535E">
      <w:pPr>
        <w:pStyle w:val="BodyText"/>
      </w:pPr>
      <w:r>
        <w:rPr>
          <w:noProof/>
          <w:lang w:val="en-MY" w:eastAsia="en-MY"/>
        </w:rPr>
        <w:drawing>
          <wp:inline distT="0" distB="0" distL="0" distR="0" wp14:anchorId="7EF773DA" wp14:editId="76247FA8">
            <wp:extent cx="6315710" cy="30372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5710" cy="3037205"/>
                    </a:xfrm>
                    <a:prstGeom prst="rect">
                      <a:avLst/>
                    </a:prstGeom>
                  </pic:spPr>
                </pic:pic>
              </a:graphicData>
            </a:graphic>
          </wp:inline>
        </w:drawing>
      </w:r>
    </w:p>
    <w:p w:rsidR="002F535E" w:rsidRDefault="002F535E" w:rsidP="002F535E">
      <w:pPr>
        <w:pStyle w:val="BodyText"/>
      </w:pPr>
    </w:p>
    <w:p w:rsidR="002F535E" w:rsidRDefault="002F535E" w:rsidP="002F535E">
      <w:pPr>
        <w:pStyle w:val="BodyText"/>
      </w:pPr>
      <w:r>
        <w:t>Disable server status:</w:t>
      </w:r>
    </w:p>
    <w:p w:rsidR="002F535E" w:rsidRDefault="002F535E" w:rsidP="002F535E">
      <w:pPr>
        <w:pStyle w:val="BodyText"/>
      </w:pPr>
      <w:r>
        <w:t xml:space="preserve">Edit file </w:t>
      </w:r>
      <w:r w:rsidRPr="00A80528">
        <w:t>/home/way4test/</w:t>
      </w:r>
      <w:proofErr w:type="spellStart"/>
      <w:r w:rsidRPr="00A80528">
        <w:t>appserver</w:t>
      </w:r>
      <w:proofErr w:type="spellEnd"/>
      <w:r w:rsidRPr="00A80528">
        <w:t>/apache/</w:t>
      </w:r>
      <w:proofErr w:type="spellStart"/>
      <w:r w:rsidRPr="00A80528">
        <w:t>conf</w:t>
      </w:r>
      <w:proofErr w:type="spellEnd"/>
      <w:r w:rsidRPr="00A80528">
        <w:t>/extra</w:t>
      </w:r>
      <w:r>
        <w:t>/</w:t>
      </w:r>
      <w:proofErr w:type="spellStart"/>
      <w:r>
        <w:t>httpd-info.conf</w:t>
      </w:r>
      <w:proofErr w:type="spellEnd"/>
    </w:p>
    <w:p w:rsidR="002F535E" w:rsidRDefault="002F535E" w:rsidP="002F535E">
      <w:pPr>
        <w:pStyle w:val="BodyText"/>
      </w:pPr>
      <w:r>
        <w:rPr>
          <w:noProof/>
          <w:lang w:val="en-MY" w:eastAsia="en-MY"/>
        </w:rPr>
        <w:drawing>
          <wp:inline distT="0" distB="0" distL="0" distR="0" wp14:anchorId="71424DD5" wp14:editId="17B0E3AF">
            <wp:extent cx="3337849" cy="127265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7849" cy="1272650"/>
                    </a:xfrm>
                    <a:prstGeom prst="rect">
                      <a:avLst/>
                    </a:prstGeom>
                  </pic:spPr>
                </pic:pic>
              </a:graphicData>
            </a:graphic>
          </wp:inline>
        </w:drawing>
      </w:r>
    </w:p>
    <w:p w:rsidR="002F535E" w:rsidRDefault="002F535E" w:rsidP="002F535E">
      <w:pPr>
        <w:pStyle w:val="Heading1"/>
      </w:pPr>
      <w:bookmarkStart w:id="46" w:name="_Toc531609228"/>
      <w:proofErr w:type="spellStart"/>
      <w:r>
        <w:lastRenderedPageBreak/>
        <w:t>Instal</w:t>
      </w:r>
      <w:proofErr w:type="spellEnd"/>
      <w:r>
        <w:t xml:space="preserve"> ACS, </w:t>
      </w:r>
      <w:proofErr w:type="spellStart"/>
      <w:r>
        <w:t>Demobank</w:t>
      </w:r>
      <w:proofErr w:type="spellEnd"/>
      <w:r>
        <w:t xml:space="preserve">, </w:t>
      </w:r>
      <w:proofErr w:type="spellStart"/>
      <w:r>
        <w:t>Egateway</w:t>
      </w:r>
      <w:bookmarkEnd w:id="46"/>
      <w:proofErr w:type="spellEnd"/>
    </w:p>
    <w:p w:rsidR="002F535E" w:rsidRDefault="002F535E" w:rsidP="002F535E">
      <w:pPr>
        <w:pStyle w:val="Heading2"/>
        <w:jc w:val="both"/>
      </w:pPr>
      <w:bookmarkStart w:id="47" w:name="_Toc437959075"/>
      <w:bookmarkStart w:id="48" w:name="_Toc449440945"/>
      <w:bookmarkStart w:id="49" w:name="_Toc531609229"/>
      <w:r>
        <w:t>Install ACS</w:t>
      </w:r>
      <w:bookmarkEnd w:id="47"/>
      <w:bookmarkEnd w:id="48"/>
      <w:bookmarkEnd w:id="49"/>
    </w:p>
    <w:p w:rsidR="002F535E" w:rsidRDefault="002F535E" w:rsidP="002F535E">
      <w:pPr>
        <w:pStyle w:val="BodyText"/>
      </w:pPr>
      <w:r w:rsidRPr="00B9470D">
        <w:t>Login under way4, and go to bin folder of the application server</w:t>
      </w:r>
    </w:p>
    <w:p w:rsidR="002F535E" w:rsidRDefault="002F535E" w:rsidP="002F535E">
      <w:pPr>
        <w:pStyle w:val="BodyText"/>
      </w:pPr>
      <w:r w:rsidRPr="00AC0225">
        <w:rPr>
          <w:rFonts w:ascii="Courier New" w:hAnsi="Courier New" w:cs="Courier New"/>
          <w:sz w:val="20"/>
          <w:szCs w:val="20"/>
        </w:rPr>
        <w:t>/home/way4/</w:t>
      </w:r>
      <w:proofErr w:type="spellStart"/>
      <w:r w:rsidRPr="00AC0225">
        <w:rPr>
          <w:rFonts w:ascii="Courier New" w:hAnsi="Courier New" w:cs="Courier New"/>
          <w:sz w:val="20"/>
          <w:szCs w:val="20"/>
        </w:rPr>
        <w:t>appserver</w:t>
      </w:r>
      <w:proofErr w:type="spellEnd"/>
      <w:r w:rsidRPr="00AC0225">
        <w:rPr>
          <w:rFonts w:ascii="Courier New" w:hAnsi="Courier New" w:cs="Courier New"/>
          <w:sz w:val="20"/>
          <w:szCs w:val="20"/>
        </w:rPr>
        <w:t>/bin</w:t>
      </w:r>
    </w:p>
    <w:p w:rsidR="002F535E" w:rsidRDefault="002F535E" w:rsidP="002F535E">
      <w:pPr>
        <w:pStyle w:val="BodyText"/>
      </w:pPr>
      <w:r>
        <w:t>Key in the following command to install way4acs</w:t>
      </w:r>
    </w:p>
    <w:p w:rsidR="002F535E" w:rsidRDefault="002F535E" w:rsidP="002F535E">
      <w:pPr>
        <w:pStyle w:val="BodyText"/>
      </w:pPr>
      <w:r>
        <w:t xml:space="preserve">Notes: In your production environment, you can change the name of the ACS application to the name you wish such as </w:t>
      </w:r>
      <w:proofErr w:type="spellStart"/>
      <w:r>
        <w:t>ocbacs</w:t>
      </w:r>
      <w:proofErr w:type="spellEnd"/>
      <w:r>
        <w:t xml:space="preserve">. You just replace the </w:t>
      </w:r>
      <w:proofErr w:type="spellStart"/>
      <w:r>
        <w:t>app_name</w:t>
      </w:r>
      <w:proofErr w:type="spellEnd"/>
      <w:r>
        <w:t>=</w:t>
      </w:r>
      <w:r w:rsidRPr="007540D8">
        <w:t xml:space="preserve"> </w:t>
      </w:r>
      <w:proofErr w:type="spellStart"/>
      <w:r>
        <w:t>ocbacs</w:t>
      </w:r>
      <w:proofErr w:type="spellEnd"/>
      <w:r>
        <w:t>. However, the port should be the unchanged.</w:t>
      </w:r>
    </w:p>
    <w:p w:rsidR="002F535E" w:rsidRDefault="002F535E" w:rsidP="002F535E">
      <w:pPr>
        <w:pStyle w:val="BodyText"/>
        <w:rPr>
          <w:rFonts w:ascii="Courier New" w:hAnsi="Courier New" w:cs="Courier New"/>
          <w:b/>
          <w:color w:val="FF0000"/>
          <w:sz w:val="20"/>
          <w:szCs w:val="20"/>
        </w:rPr>
      </w:pPr>
      <w:proofErr w:type="gramStart"/>
      <w:r w:rsidRPr="00AC0225">
        <w:rPr>
          <w:rFonts w:ascii="Courier New" w:hAnsi="Courier New" w:cs="Courier New"/>
          <w:sz w:val="20"/>
          <w:szCs w:val="20"/>
        </w:rPr>
        <w:t>./</w:t>
      </w:r>
      <w:proofErr w:type="spellStart"/>
      <w:proofErr w:type="gramEnd"/>
      <w:r w:rsidRPr="00AC0225">
        <w:rPr>
          <w:rFonts w:ascii="Courier New" w:hAnsi="Courier New" w:cs="Courier New"/>
          <w:sz w:val="20"/>
          <w:szCs w:val="20"/>
        </w:rPr>
        <w:t>creinst</w:t>
      </w:r>
      <w:proofErr w:type="spellEnd"/>
      <w:r w:rsidRPr="00AC0225">
        <w:rPr>
          <w:rFonts w:ascii="Courier New" w:hAnsi="Courier New" w:cs="Courier New"/>
          <w:sz w:val="20"/>
          <w:szCs w:val="20"/>
        </w:rPr>
        <w:t xml:space="preserve"> </w:t>
      </w:r>
      <w:proofErr w:type="spellStart"/>
      <w:r w:rsidRPr="00AC0225">
        <w:rPr>
          <w:rFonts w:ascii="Courier New" w:hAnsi="Courier New" w:cs="Courier New"/>
          <w:sz w:val="20"/>
          <w:szCs w:val="20"/>
        </w:rPr>
        <w:t>app_name</w:t>
      </w:r>
      <w:proofErr w:type="spellEnd"/>
      <w:r w:rsidRPr="00AC0225">
        <w:rPr>
          <w:rFonts w:ascii="Courier New" w:hAnsi="Courier New" w:cs="Courier New"/>
          <w:sz w:val="20"/>
          <w:szCs w:val="20"/>
        </w:rPr>
        <w:t>=</w:t>
      </w:r>
      <w:r w:rsidRPr="003C673F">
        <w:rPr>
          <w:rFonts w:ascii="Courier New" w:hAnsi="Courier New" w:cs="Courier New"/>
          <w:b/>
          <w:color w:val="FF0000"/>
          <w:sz w:val="20"/>
          <w:szCs w:val="20"/>
        </w:rPr>
        <w:t>way4acs</w:t>
      </w:r>
      <w:r>
        <w:rPr>
          <w:rFonts w:ascii="Courier New" w:hAnsi="Courier New" w:cs="Courier New"/>
          <w:sz w:val="20"/>
          <w:szCs w:val="20"/>
        </w:rPr>
        <w:t xml:space="preserve"> file=</w:t>
      </w:r>
      <w:r w:rsidRPr="004A2759">
        <w:rPr>
          <w:rFonts w:ascii="Courier New" w:hAnsi="Courier New" w:cs="Courier New"/>
          <w:sz w:val="20"/>
          <w:szCs w:val="20"/>
        </w:rPr>
        <w:t>/</w:t>
      </w:r>
      <w:r>
        <w:rPr>
          <w:rFonts w:ascii="Courier New" w:hAnsi="Courier New" w:cs="Courier New"/>
          <w:sz w:val="20"/>
          <w:szCs w:val="20"/>
        </w:rPr>
        <w:t>opt</w:t>
      </w:r>
      <w:r w:rsidRPr="004A2759">
        <w:rPr>
          <w:rFonts w:ascii="Courier New" w:hAnsi="Courier New" w:cs="Courier New"/>
          <w:sz w:val="20"/>
          <w:szCs w:val="20"/>
        </w:rPr>
        <w:t>/setup/way4acs/</w:t>
      </w:r>
      <w:proofErr w:type="spellStart"/>
      <w:r w:rsidRPr="004A2759">
        <w:rPr>
          <w:rFonts w:ascii="Courier New" w:hAnsi="Courier New" w:cs="Courier New"/>
          <w:sz w:val="20"/>
          <w:szCs w:val="20"/>
        </w:rPr>
        <w:t>webapps</w:t>
      </w:r>
      <w:proofErr w:type="spellEnd"/>
      <w:r>
        <w:rPr>
          <w:rFonts w:ascii="Courier New" w:hAnsi="Courier New" w:cs="Courier New"/>
          <w:sz w:val="20"/>
          <w:szCs w:val="20"/>
        </w:rPr>
        <w:t>/</w:t>
      </w:r>
      <w:r w:rsidRPr="00D34A14">
        <w:rPr>
          <w:rFonts w:ascii="Courier New" w:hAnsi="Courier New" w:cs="Courier New"/>
          <w:sz w:val="20"/>
          <w:szCs w:val="20"/>
        </w:rPr>
        <w:t>way4acs-1.0.149-675.war</w:t>
      </w:r>
      <w:r>
        <w:rPr>
          <w:rFonts w:ascii="Courier New" w:hAnsi="Courier New" w:cs="Courier New"/>
          <w:sz w:val="20"/>
          <w:szCs w:val="20"/>
        </w:rPr>
        <w:t xml:space="preserve"> </w:t>
      </w:r>
      <w:proofErr w:type="spellStart"/>
      <w:r w:rsidRPr="00AC0225">
        <w:rPr>
          <w:rFonts w:ascii="Courier New" w:hAnsi="Courier New" w:cs="Courier New"/>
          <w:sz w:val="20"/>
          <w:szCs w:val="20"/>
        </w:rPr>
        <w:t>http_port</w:t>
      </w:r>
      <w:proofErr w:type="spellEnd"/>
      <w:r w:rsidRPr="00AC0225">
        <w:rPr>
          <w:rFonts w:ascii="Courier New" w:hAnsi="Courier New" w:cs="Courier New"/>
          <w:sz w:val="20"/>
          <w:szCs w:val="20"/>
        </w:rPr>
        <w:t>=</w:t>
      </w:r>
      <w:r w:rsidRPr="00FF00B4">
        <w:rPr>
          <w:rFonts w:ascii="Courier New" w:hAnsi="Courier New" w:cs="Courier New"/>
          <w:b/>
          <w:color w:val="FF0000"/>
          <w:sz w:val="20"/>
          <w:szCs w:val="20"/>
        </w:rPr>
        <w:t>8060</w:t>
      </w:r>
    </w:p>
    <w:p w:rsidR="002F535E" w:rsidRDefault="002F535E" w:rsidP="002F535E">
      <w:pPr>
        <w:pStyle w:val="BodyText"/>
      </w:pPr>
    </w:p>
    <w:tbl>
      <w:tblPr>
        <w:tblStyle w:val="TableGrid"/>
        <w:tblW w:w="0" w:type="auto"/>
        <w:tblInd w:w="576" w:type="dxa"/>
        <w:tblLook w:val="04A0" w:firstRow="1" w:lastRow="0" w:firstColumn="1" w:lastColumn="0" w:noHBand="0" w:noVBand="1"/>
      </w:tblPr>
      <w:tblGrid>
        <w:gridCol w:w="8440"/>
      </w:tblGrid>
      <w:tr w:rsidR="002F535E" w:rsidTr="00B43E0D">
        <w:tc>
          <w:tcPr>
            <w:tcW w:w="8440" w:type="dxa"/>
          </w:tcPr>
          <w:p w:rsidR="002F535E" w:rsidRPr="00AC0225" w:rsidRDefault="002F535E" w:rsidP="00B43E0D">
            <w:pPr>
              <w:pStyle w:val="BodyText"/>
              <w:rPr>
                <w:rFonts w:ascii="Courier New" w:hAnsi="Courier New" w:cs="Courier New"/>
                <w:szCs w:val="20"/>
              </w:rPr>
            </w:pPr>
            <w:r w:rsidRPr="00AC0225">
              <w:rPr>
                <w:rFonts w:ascii="Courier New" w:hAnsi="Courier New" w:cs="Courier New"/>
                <w:szCs w:val="20"/>
              </w:rPr>
              <w:t>/home/way4/</w:t>
            </w:r>
            <w:proofErr w:type="spellStart"/>
            <w:r w:rsidRPr="00AC0225">
              <w:rPr>
                <w:rFonts w:ascii="Courier New" w:hAnsi="Courier New" w:cs="Courier New"/>
                <w:szCs w:val="20"/>
              </w:rPr>
              <w:t>appserver</w:t>
            </w:r>
            <w:proofErr w:type="spellEnd"/>
            <w:r w:rsidRPr="00AC0225">
              <w:rPr>
                <w:rFonts w:ascii="Courier New" w:hAnsi="Courier New" w:cs="Courier New"/>
                <w:szCs w:val="20"/>
              </w:rPr>
              <w:t>/bin</w:t>
            </w:r>
          </w:p>
        </w:tc>
      </w:tr>
      <w:tr w:rsidR="002F535E" w:rsidTr="00B43E0D">
        <w:tc>
          <w:tcPr>
            <w:tcW w:w="8440" w:type="dxa"/>
          </w:tcPr>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 xml:space="preserve">[way4@DC-WAY4-3DACS </w:t>
            </w:r>
            <w:proofErr w:type="gramStart"/>
            <w:r w:rsidRPr="00D34A14">
              <w:rPr>
                <w:rFonts w:ascii="Courier New" w:hAnsi="Courier New" w:cs="Courier New"/>
                <w:szCs w:val="20"/>
              </w:rPr>
              <w:t>~]$</w:t>
            </w:r>
            <w:proofErr w:type="gramEnd"/>
            <w:r w:rsidRPr="00D34A14">
              <w:rPr>
                <w:rFonts w:ascii="Courier New" w:hAnsi="Courier New" w:cs="Courier New"/>
                <w:szCs w:val="20"/>
              </w:rPr>
              <w:t xml:space="preserve"> cd /home/way4/</w:t>
            </w:r>
            <w:proofErr w:type="spellStart"/>
            <w:r w:rsidRPr="00D34A14">
              <w:rPr>
                <w:rFonts w:ascii="Courier New" w:hAnsi="Courier New" w:cs="Courier New"/>
                <w:szCs w:val="20"/>
              </w:rPr>
              <w:t>appserver</w:t>
            </w:r>
            <w:proofErr w:type="spellEnd"/>
            <w:r w:rsidRPr="00D34A14">
              <w:rPr>
                <w:rFonts w:ascii="Courier New" w:hAnsi="Courier New" w:cs="Courier New"/>
                <w:szCs w:val="20"/>
              </w:rPr>
              <w:t>/bin</w:t>
            </w:r>
          </w:p>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 xml:space="preserve">[way4@DC-WAY4-3DACS </w:t>
            </w:r>
            <w:proofErr w:type="gramStart"/>
            <w:r w:rsidRPr="00D34A14">
              <w:rPr>
                <w:rFonts w:ascii="Courier New" w:hAnsi="Courier New" w:cs="Courier New"/>
                <w:szCs w:val="20"/>
              </w:rPr>
              <w:t>bin]$</w:t>
            </w:r>
            <w:proofErr w:type="gramEnd"/>
            <w:r w:rsidRPr="00D34A14">
              <w:rPr>
                <w:rFonts w:ascii="Courier New" w:hAnsi="Courier New" w:cs="Courier New"/>
                <w:szCs w:val="20"/>
              </w:rPr>
              <w:t xml:space="preserve"> ./</w:t>
            </w:r>
            <w:proofErr w:type="spellStart"/>
            <w:r w:rsidRPr="00D34A14">
              <w:rPr>
                <w:rFonts w:ascii="Courier New" w:hAnsi="Courier New" w:cs="Courier New"/>
                <w:szCs w:val="20"/>
              </w:rPr>
              <w:t>creinst</w:t>
            </w:r>
            <w:proofErr w:type="spellEnd"/>
            <w:r w:rsidRPr="00D34A14">
              <w:rPr>
                <w:rFonts w:ascii="Courier New" w:hAnsi="Courier New" w:cs="Courier New"/>
                <w:szCs w:val="20"/>
              </w:rPr>
              <w:t xml:space="preserve"> </w:t>
            </w:r>
            <w:proofErr w:type="spellStart"/>
            <w:r w:rsidRPr="00D34A14">
              <w:rPr>
                <w:rFonts w:ascii="Courier New" w:hAnsi="Courier New" w:cs="Courier New"/>
                <w:szCs w:val="20"/>
              </w:rPr>
              <w:t>app_name</w:t>
            </w:r>
            <w:proofErr w:type="spellEnd"/>
            <w:r w:rsidRPr="00D34A14">
              <w:rPr>
                <w:rFonts w:ascii="Courier New" w:hAnsi="Courier New" w:cs="Courier New"/>
                <w:szCs w:val="20"/>
              </w:rPr>
              <w:t>=way4acs file=/opt/setup/way4acs/</w:t>
            </w:r>
            <w:proofErr w:type="spellStart"/>
            <w:r w:rsidRPr="00D34A14">
              <w:rPr>
                <w:rFonts w:ascii="Courier New" w:hAnsi="Courier New" w:cs="Courier New"/>
                <w:szCs w:val="20"/>
              </w:rPr>
              <w:t>webapps</w:t>
            </w:r>
            <w:proofErr w:type="spellEnd"/>
            <w:r w:rsidRPr="00D34A14">
              <w:rPr>
                <w:rFonts w:ascii="Courier New" w:hAnsi="Courier New" w:cs="Courier New"/>
                <w:szCs w:val="20"/>
              </w:rPr>
              <w:t xml:space="preserve">/way4acs-1.0.149-675.war </w:t>
            </w:r>
            <w:proofErr w:type="spellStart"/>
            <w:r w:rsidRPr="00D34A14">
              <w:rPr>
                <w:rFonts w:ascii="Courier New" w:hAnsi="Courier New" w:cs="Courier New"/>
                <w:szCs w:val="20"/>
              </w:rPr>
              <w:t>http_port</w:t>
            </w:r>
            <w:proofErr w:type="spellEnd"/>
            <w:r w:rsidRPr="00D34A14">
              <w:rPr>
                <w:rFonts w:ascii="Courier New" w:hAnsi="Courier New" w:cs="Courier New"/>
                <w:szCs w:val="20"/>
              </w:rPr>
              <w:t>=8060</w:t>
            </w:r>
          </w:p>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Application instance creator</w:t>
            </w:r>
          </w:p>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Adding application 'way4acs'...</w:t>
            </w:r>
          </w:p>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Used ports (HTTP, Server, Redirect, AJP): 8060, 8061, 8062, 8063</w:t>
            </w:r>
          </w:p>
          <w:p w:rsidR="002F535E" w:rsidRPr="00D34A14" w:rsidRDefault="002F535E" w:rsidP="00B43E0D">
            <w:pPr>
              <w:pStyle w:val="BodyText"/>
              <w:rPr>
                <w:rFonts w:ascii="Courier New" w:hAnsi="Courier New" w:cs="Courier New"/>
                <w:szCs w:val="20"/>
              </w:rPr>
            </w:pPr>
            <w:r w:rsidRPr="00D34A14">
              <w:rPr>
                <w:rFonts w:ascii="Courier New" w:hAnsi="Courier New" w:cs="Courier New"/>
                <w:szCs w:val="20"/>
              </w:rPr>
              <w:t xml:space="preserve">You can change Web Application Parameters with </w:t>
            </w:r>
            <w:proofErr w:type="spellStart"/>
            <w:r w:rsidRPr="00D34A14">
              <w:rPr>
                <w:rFonts w:ascii="Courier New" w:hAnsi="Courier New" w:cs="Courier New"/>
                <w:szCs w:val="20"/>
              </w:rPr>
              <w:t>security_conf</w:t>
            </w:r>
            <w:proofErr w:type="spellEnd"/>
            <w:r w:rsidRPr="00D34A14">
              <w:rPr>
                <w:rFonts w:ascii="Courier New" w:hAnsi="Courier New" w:cs="Courier New"/>
                <w:szCs w:val="20"/>
              </w:rPr>
              <w:t xml:space="preserve"> utility.</w:t>
            </w:r>
          </w:p>
          <w:p w:rsidR="002F535E" w:rsidRPr="00AC0225" w:rsidRDefault="002F535E" w:rsidP="00B43E0D">
            <w:pPr>
              <w:pStyle w:val="BodyText"/>
              <w:rPr>
                <w:rFonts w:ascii="Courier New" w:hAnsi="Courier New" w:cs="Courier New"/>
                <w:szCs w:val="20"/>
              </w:rPr>
            </w:pPr>
            <w:r w:rsidRPr="00D34A14">
              <w:rPr>
                <w:rFonts w:ascii="Courier New" w:hAnsi="Courier New" w:cs="Courier New"/>
                <w:szCs w:val="20"/>
              </w:rPr>
              <w:t>Application has been successfully added.</w:t>
            </w:r>
          </w:p>
        </w:tc>
      </w:tr>
      <w:tr w:rsidR="002F535E" w:rsidTr="00B43E0D">
        <w:tc>
          <w:tcPr>
            <w:tcW w:w="8440" w:type="dxa"/>
          </w:tcPr>
          <w:p w:rsidR="002F535E" w:rsidRDefault="002F535E" w:rsidP="00B43E0D">
            <w:pPr>
              <w:pStyle w:val="BodyText"/>
            </w:pPr>
          </w:p>
        </w:tc>
      </w:tr>
    </w:tbl>
    <w:p w:rsidR="002F535E" w:rsidRDefault="002F535E" w:rsidP="002F535E">
      <w:pPr>
        <w:pStyle w:val="BodyText"/>
        <w:rPr>
          <w:noProof/>
          <w:lang w:eastAsia="en-MY"/>
        </w:rPr>
      </w:pPr>
    </w:p>
    <w:p w:rsidR="002F535E" w:rsidRDefault="002F535E" w:rsidP="002F535E">
      <w:pPr>
        <w:pStyle w:val="BodyText"/>
      </w:pPr>
      <w:r>
        <w:rPr>
          <w:noProof/>
          <w:lang w:val="en-MY" w:eastAsia="en-MY"/>
        </w:rPr>
        <w:drawing>
          <wp:inline distT="0" distB="0" distL="0" distR="0" wp14:anchorId="781B7B6D" wp14:editId="515AF00B">
            <wp:extent cx="5731510" cy="12014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01420"/>
                    </a:xfrm>
                    <a:prstGeom prst="rect">
                      <a:avLst/>
                    </a:prstGeom>
                  </pic:spPr>
                </pic:pic>
              </a:graphicData>
            </a:graphic>
          </wp:inline>
        </w:drawing>
      </w:r>
      <w:r>
        <w:br w:type="page"/>
      </w:r>
    </w:p>
    <w:p w:rsidR="002F535E" w:rsidRDefault="002F535E" w:rsidP="002F535E">
      <w:pPr>
        <w:pStyle w:val="Heading2"/>
        <w:jc w:val="both"/>
      </w:pPr>
      <w:bookmarkStart w:id="50" w:name="_Toc437959076"/>
      <w:bookmarkStart w:id="51" w:name="_Toc449440946"/>
      <w:bookmarkStart w:id="52" w:name="_Toc531609230"/>
      <w:r>
        <w:lastRenderedPageBreak/>
        <w:t>Install DEMOBANK</w:t>
      </w:r>
      <w:bookmarkEnd w:id="50"/>
      <w:bookmarkEnd w:id="51"/>
      <w:bookmarkEnd w:id="52"/>
    </w:p>
    <w:p w:rsidR="002F535E" w:rsidRDefault="002F535E" w:rsidP="002F535E">
      <w:pPr>
        <w:pStyle w:val="BodyText"/>
      </w:pPr>
      <w:r w:rsidRPr="00B9470D">
        <w:t>Login under way4, and go to bin folder of the application server</w:t>
      </w:r>
    </w:p>
    <w:p w:rsidR="002F535E" w:rsidRDefault="002F535E" w:rsidP="002F535E">
      <w:pPr>
        <w:pStyle w:val="BodyText"/>
      </w:pPr>
      <w:r w:rsidRPr="00AC0225">
        <w:rPr>
          <w:rFonts w:ascii="Courier New" w:hAnsi="Courier New" w:cs="Courier New"/>
          <w:sz w:val="20"/>
          <w:szCs w:val="20"/>
        </w:rPr>
        <w:t>/home/way4/</w:t>
      </w:r>
      <w:proofErr w:type="spellStart"/>
      <w:r w:rsidRPr="00AC0225">
        <w:rPr>
          <w:rFonts w:ascii="Courier New" w:hAnsi="Courier New" w:cs="Courier New"/>
          <w:sz w:val="20"/>
          <w:szCs w:val="20"/>
        </w:rPr>
        <w:t>appserver</w:t>
      </w:r>
      <w:proofErr w:type="spellEnd"/>
      <w:r w:rsidRPr="00AC0225">
        <w:rPr>
          <w:rFonts w:ascii="Courier New" w:hAnsi="Courier New" w:cs="Courier New"/>
          <w:sz w:val="20"/>
          <w:szCs w:val="20"/>
        </w:rPr>
        <w:t>/bin</w:t>
      </w:r>
    </w:p>
    <w:p w:rsidR="002F535E" w:rsidRDefault="002F535E" w:rsidP="002F535E">
      <w:pPr>
        <w:pStyle w:val="BodyText"/>
      </w:pPr>
      <w:r>
        <w:t xml:space="preserve">Key in the following command to install way4acs </w:t>
      </w:r>
    </w:p>
    <w:p w:rsidR="002F535E" w:rsidRDefault="002F535E" w:rsidP="002F535E">
      <w:pPr>
        <w:pStyle w:val="BodyText"/>
      </w:pPr>
      <w:r>
        <w:t xml:space="preserve">Notes: In your production environment, you can change the name of the </w:t>
      </w:r>
      <w:proofErr w:type="spellStart"/>
      <w:r>
        <w:t>Demobank</w:t>
      </w:r>
      <w:proofErr w:type="spellEnd"/>
      <w:r>
        <w:t xml:space="preserve"> application to the name you wish such as </w:t>
      </w:r>
      <w:proofErr w:type="spellStart"/>
      <w:r>
        <w:t>ocbacsweb</w:t>
      </w:r>
      <w:proofErr w:type="spellEnd"/>
      <w:r>
        <w:t xml:space="preserve">. You just replace the </w:t>
      </w:r>
      <w:proofErr w:type="spellStart"/>
      <w:r>
        <w:t>app_name</w:t>
      </w:r>
      <w:proofErr w:type="spellEnd"/>
      <w:r>
        <w:t>=</w:t>
      </w:r>
      <w:r w:rsidRPr="00D51BC5">
        <w:t xml:space="preserve"> </w:t>
      </w:r>
      <w:proofErr w:type="spellStart"/>
      <w:r>
        <w:t>ocbacssweb</w:t>
      </w:r>
      <w:proofErr w:type="spellEnd"/>
      <w:r>
        <w:t>. However, the port should be the unchanged.</w:t>
      </w:r>
    </w:p>
    <w:p w:rsidR="002F535E" w:rsidRDefault="002F535E" w:rsidP="002F535E">
      <w:pPr>
        <w:pStyle w:val="BodyText"/>
        <w:rPr>
          <w:rFonts w:ascii="Courier New" w:hAnsi="Courier New" w:cs="Courier New"/>
          <w:sz w:val="20"/>
          <w:szCs w:val="20"/>
        </w:rPr>
      </w:pPr>
    </w:p>
    <w:p w:rsidR="002F535E" w:rsidRPr="00465E90" w:rsidRDefault="002F535E" w:rsidP="002F535E">
      <w:pPr>
        <w:pStyle w:val="BodyText"/>
        <w:rPr>
          <w:rFonts w:ascii="Courier New" w:hAnsi="Courier New" w:cs="Courier New"/>
          <w:sz w:val="20"/>
          <w:szCs w:val="20"/>
        </w:rPr>
      </w:pPr>
      <w:proofErr w:type="gramStart"/>
      <w:r w:rsidRPr="00465E90">
        <w:rPr>
          <w:rFonts w:ascii="Courier New" w:hAnsi="Courier New" w:cs="Courier New"/>
          <w:sz w:val="20"/>
          <w:szCs w:val="20"/>
        </w:rPr>
        <w:t>./</w:t>
      </w:r>
      <w:proofErr w:type="spellStart"/>
      <w:proofErr w:type="gramEnd"/>
      <w:r w:rsidRPr="00465E90">
        <w:rPr>
          <w:rFonts w:ascii="Courier New" w:hAnsi="Courier New" w:cs="Courier New"/>
          <w:sz w:val="20"/>
          <w:szCs w:val="20"/>
        </w:rPr>
        <w:t>creinst</w:t>
      </w:r>
      <w:proofErr w:type="spellEnd"/>
      <w:r w:rsidRPr="00465E90">
        <w:rPr>
          <w:rFonts w:ascii="Courier New" w:hAnsi="Courier New" w:cs="Courier New"/>
          <w:sz w:val="20"/>
          <w:szCs w:val="20"/>
        </w:rPr>
        <w:t xml:space="preserve"> </w:t>
      </w:r>
      <w:proofErr w:type="spellStart"/>
      <w:r w:rsidRPr="00465E90">
        <w:rPr>
          <w:rFonts w:ascii="Courier New" w:hAnsi="Courier New" w:cs="Courier New"/>
          <w:sz w:val="20"/>
          <w:szCs w:val="20"/>
        </w:rPr>
        <w:t>app_name</w:t>
      </w:r>
      <w:proofErr w:type="spellEnd"/>
      <w:r w:rsidRPr="00465E90">
        <w:rPr>
          <w:rFonts w:ascii="Courier New" w:hAnsi="Courier New" w:cs="Courier New"/>
          <w:sz w:val="20"/>
          <w:szCs w:val="20"/>
        </w:rPr>
        <w:t>=</w:t>
      </w:r>
      <w:proofErr w:type="spellStart"/>
      <w:r w:rsidRPr="00EB3B4F">
        <w:rPr>
          <w:rFonts w:ascii="Courier New" w:hAnsi="Courier New" w:cs="Courier New"/>
          <w:sz w:val="20"/>
          <w:szCs w:val="20"/>
        </w:rPr>
        <w:t>ocbacsweb</w:t>
      </w:r>
      <w:proofErr w:type="spellEnd"/>
      <w:r>
        <w:rPr>
          <w:rFonts w:ascii="Courier New" w:hAnsi="Courier New" w:cs="Courier New"/>
          <w:sz w:val="20"/>
          <w:szCs w:val="20"/>
        </w:rPr>
        <w:t xml:space="preserve"> file=</w:t>
      </w:r>
      <w:r w:rsidRPr="00022E30">
        <w:rPr>
          <w:rFonts w:ascii="Courier New" w:hAnsi="Courier New" w:cs="Courier New"/>
          <w:sz w:val="20"/>
          <w:szCs w:val="20"/>
        </w:rPr>
        <w:t>/</w:t>
      </w:r>
      <w:r>
        <w:rPr>
          <w:rFonts w:ascii="Courier New" w:hAnsi="Courier New" w:cs="Courier New"/>
          <w:sz w:val="20"/>
          <w:szCs w:val="20"/>
        </w:rPr>
        <w:t>opt</w:t>
      </w:r>
      <w:r w:rsidRPr="00022E30">
        <w:rPr>
          <w:rFonts w:ascii="Courier New" w:hAnsi="Courier New" w:cs="Courier New"/>
          <w:sz w:val="20"/>
          <w:szCs w:val="20"/>
        </w:rPr>
        <w:t>/setup/way4acs/</w:t>
      </w:r>
      <w:proofErr w:type="spellStart"/>
      <w:r w:rsidRPr="00022E30">
        <w:rPr>
          <w:rFonts w:ascii="Courier New" w:hAnsi="Courier New" w:cs="Courier New"/>
          <w:sz w:val="20"/>
          <w:szCs w:val="20"/>
        </w:rPr>
        <w:t>webapps</w:t>
      </w:r>
      <w:proofErr w:type="spellEnd"/>
      <w:r>
        <w:rPr>
          <w:rFonts w:ascii="Courier New" w:hAnsi="Courier New" w:cs="Courier New"/>
          <w:sz w:val="20"/>
          <w:szCs w:val="20"/>
        </w:rPr>
        <w:t>/</w:t>
      </w:r>
      <w:r w:rsidRPr="00EB3B4F">
        <w:rPr>
          <w:rFonts w:ascii="Courier New" w:hAnsi="Courier New" w:cs="Courier New"/>
          <w:sz w:val="20"/>
          <w:szCs w:val="20"/>
        </w:rPr>
        <w:t>demobank-1.0.149-675.war</w:t>
      </w:r>
      <w:r w:rsidRPr="00465E90">
        <w:rPr>
          <w:rFonts w:ascii="Courier New" w:hAnsi="Courier New" w:cs="Courier New"/>
          <w:sz w:val="20"/>
          <w:szCs w:val="20"/>
        </w:rPr>
        <w:t xml:space="preserve"> </w:t>
      </w:r>
      <w:proofErr w:type="spellStart"/>
      <w:r w:rsidRPr="00465E90">
        <w:rPr>
          <w:rFonts w:ascii="Courier New" w:hAnsi="Courier New" w:cs="Courier New"/>
          <w:sz w:val="20"/>
          <w:szCs w:val="20"/>
        </w:rPr>
        <w:t>http_port</w:t>
      </w:r>
      <w:proofErr w:type="spellEnd"/>
      <w:r w:rsidRPr="00465E90">
        <w:rPr>
          <w:rFonts w:ascii="Courier New" w:hAnsi="Courier New" w:cs="Courier New"/>
          <w:sz w:val="20"/>
          <w:szCs w:val="20"/>
        </w:rPr>
        <w:t>=</w:t>
      </w:r>
      <w:r>
        <w:rPr>
          <w:rFonts w:ascii="Courier New" w:hAnsi="Courier New" w:cs="Courier New"/>
          <w:b/>
          <w:color w:val="FF0000"/>
          <w:sz w:val="20"/>
          <w:szCs w:val="20"/>
        </w:rPr>
        <w:t>9194</w:t>
      </w:r>
    </w:p>
    <w:p w:rsidR="002F535E" w:rsidRDefault="002F535E" w:rsidP="002F535E">
      <w:pPr>
        <w:pStyle w:val="BodyText"/>
      </w:pPr>
    </w:p>
    <w:tbl>
      <w:tblPr>
        <w:tblStyle w:val="TableGrid"/>
        <w:tblW w:w="0" w:type="auto"/>
        <w:tblInd w:w="576" w:type="dxa"/>
        <w:tblLook w:val="04A0" w:firstRow="1" w:lastRow="0" w:firstColumn="1" w:lastColumn="0" w:noHBand="0" w:noVBand="1"/>
      </w:tblPr>
      <w:tblGrid>
        <w:gridCol w:w="9360"/>
      </w:tblGrid>
      <w:tr w:rsidR="002F535E" w:rsidTr="00B43E0D">
        <w:tc>
          <w:tcPr>
            <w:tcW w:w="9586" w:type="dxa"/>
          </w:tcPr>
          <w:p w:rsidR="002F535E" w:rsidRPr="00465E90" w:rsidRDefault="002F535E" w:rsidP="00B43E0D">
            <w:pPr>
              <w:pStyle w:val="BodyText"/>
              <w:rPr>
                <w:rFonts w:ascii="Courier New" w:hAnsi="Courier New" w:cs="Courier New"/>
                <w:szCs w:val="20"/>
              </w:rPr>
            </w:pPr>
          </w:p>
          <w:p w:rsidR="002F535E" w:rsidRPr="007C28CA" w:rsidRDefault="002F535E" w:rsidP="00B43E0D">
            <w:pPr>
              <w:pStyle w:val="BodyText"/>
              <w:rPr>
                <w:rFonts w:ascii="Courier New" w:hAnsi="Courier New" w:cs="Courier New"/>
                <w:szCs w:val="20"/>
              </w:rPr>
            </w:pPr>
            <w:r w:rsidRPr="007C28CA">
              <w:rPr>
                <w:rFonts w:ascii="Courier New" w:hAnsi="Courier New" w:cs="Courier New"/>
                <w:szCs w:val="20"/>
              </w:rPr>
              <w:t xml:space="preserve">[way4@DC-WAY4-3DACS </w:t>
            </w:r>
            <w:proofErr w:type="gramStart"/>
            <w:r w:rsidRPr="007C28CA">
              <w:rPr>
                <w:rFonts w:ascii="Courier New" w:hAnsi="Courier New" w:cs="Courier New"/>
                <w:szCs w:val="20"/>
              </w:rPr>
              <w:t>bin]$</w:t>
            </w:r>
            <w:proofErr w:type="gramEnd"/>
            <w:r w:rsidRPr="007C28CA">
              <w:rPr>
                <w:rFonts w:ascii="Courier New" w:hAnsi="Courier New" w:cs="Courier New"/>
                <w:szCs w:val="20"/>
              </w:rPr>
              <w:t xml:space="preserve"> ./</w:t>
            </w:r>
            <w:proofErr w:type="spellStart"/>
            <w:r w:rsidRPr="007C28CA">
              <w:rPr>
                <w:rFonts w:ascii="Courier New" w:hAnsi="Courier New" w:cs="Courier New"/>
                <w:szCs w:val="20"/>
              </w:rPr>
              <w:t>creinst</w:t>
            </w:r>
            <w:proofErr w:type="spellEnd"/>
            <w:r w:rsidRPr="007C28CA">
              <w:rPr>
                <w:rFonts w:ascii="Courier New" w:hAnsi="Courier New" w:cs="Courier New"/>
                <w:szCs w:val="20"/>
              </w:rPr>
              <w:t xml:space="preserve"> </w:t>
            </w:r>
            <w:proofErr w:type="spellStart"/>
            <w:r w:rsidRPr="007C28CA">
              <w:rPr>
                <w:rFonts w:ascii="Courier New" w:hAnsi="Courier New" w:cs="Courier New"/>
                <w:szCs w:val="20"/>
              </w:rPr>
              <w:t>app_name</w:t>
            </w:r>
            <w:proofErr w:type="spellEnd"/>
            <w:r w:rsidRPr="007C28CA">
              <w:rPr>
                <w:rFonts w:ascii="Courier New" w:hAnsi="Courier New" w:cs="Courier New"/>
                <w:szCs w:val="20"/>
              </w:rPr>
              <w:t>=</w:t>
            </w:r>
            <w:proofErr w:type="spellStart"/>
            <w:r w:rsidRPr="007C28CA">
              <w:rPr>
                <w:rFonts w:ascii="Courier New" w:hAnsi="Courier New" w:cs="Courier New"/>
                <w:szCs w:val="20"/>
              </w:rPr>
              <w:t>ocbacsweb</w:t>
            </w:r>
            <w:proofErr w:type="spellEnd"/>
            <w:r w:rsidRPr="007C28CA">
              <w:rPr>
                <w:rFonts w:ascii="Courier New" w:hAnsi="Courier New" w:cs="Courier New"/>
                <w:szCs w:val="20"/>
              </w:rPr>
              <w:t xml:space="preserve"> file=/opt/setup/way4acs/</w:t>
            </w:r>
            <w:proofErr w:type="spellStart"/>
            <w:r w:rsidRPr="007C28CA">
              <w:rPr>
                <w:rFonts w:ascii="Courier New" w:hAnsi="Courier New" w:cs="Courier New"/>
                <w:szCs w:val="20"/>
              </w:rPr>
              <w:t>webapps</w:t>
            </w:r>
            <w:proofErr w:type="spellEnd"/>
            <w:r w:rsidRPr="007C28CA">
              <w:rPr>
                <w:rFonts w:ascii="Courier New" w:hAnsi="Courier New" w:cs="Courier New"/>
                <w:szCs w:val="20"/>
              </w:rPr>
              <w:t xml:space="preserve">/demobank-1.0.149-675.war </w:t>
            </w:r>
            <w:proofErr w:type="spellStart"/>
            <w:r w:rsidRPr="007C28CA">
              <w:rPr>
                <w:rFonts w:ascii="Courier New" w:hAnsi="Courier New" w:cs="Courier New"/>
                <w:szCs w:val="20"/>
              </w:rPr>
              <w:t>http_port</w:t>
            </w:r>
            <w:proofErr w:type="spellEnd"/>
            <w:r w:rsidRPr="007C28CA">
              <w:rPr>
                <w:rFonts w:ascii="Courier New" w:hAnsi="Courier New" w:cs="Courier New"/>
                <w:szCs w:val="20"/>
              </w:rPr>
              <w:t>=9194</w:t>
            </w:r>
          </w:p>
          <w:p w:rsidR="002F535E" w:rsidRPr="007C28CA" w:rsidRDefault="002F535E" w:rsidP="00B43E0D">
            <w:pPr>
              <w:pStyle w:val="BodyText"/>
              <w:rPr>
                <w:rFonts w:ascii="Courier New" w:hAnsi="Courier New" w:cs="Courier New"/>
                <w:szCs w:val="20"/>
              </w:rPr>
            </w:pPr>
            <w:r w:rsidRPr="007C28CA">
              <w:rPr>
                <w:rFonts w:ascii="Courier New" w:hAnsi="Courier New" w:cs="Courier New"/>
                <w:szCs w:val="20"/>
              </w:rPr>
              <w:t>Application instance creator</w:t>
            </w:r>
          </w:p>
          <w:p w:rsidR="002F535E" w:rsidRPr="007C28CA" w:rsidRDefault="002F535E" w:rsidP="00B43E0D">
            <w:pPr>
              <w:pStyle w:val="BodyText"/>
              <w:rPr>
                <w:rFonts w:ascii="Courier New" w:hAnsi="Courier New" w:cs="Courier New"/>
                <w:szCs w:val="20"/>
              </w:rPr>
            </w:pPr>
            <w:r w:rsidRPr="007C28CA">
              <w:rPr>
                <w:rFonts w:ascii="Courier New" w:hAnsi="Courier New" w:cs="Courier New"/>
                <w:szCs w:val="20"/>
              </w:rPr>
              <w:t>Adding application '</w:t>
            </w:r>
            <w:proofErr w:type="spellStart"/>
            <w:r w:rsidRPr="007C28CA">
              <w:rPr>
                <w:rFonts w:ascii="Courier New" w:hAnsi="Courier New" w:cs="Courier New"/>
                <w:szCs w:val="20"/>
              </w:rPr>
              <w:t>ocbacsweb</w:t>
            </w:r>
            <w:proofErr w:type="spellEnd"/>
            <w:r w:rsidRPr="007C28CA">
              <w:rPr>
                <w:rFonts w:ascii="Courier New" w:hAnsi="Courier New" w:cs="Courier New"/>
                <w:szCs w:val="20"/>
              </w:rPr>
              <w:t>'...</w:t>
            </w:r>
          </w:p>
          <w:p w:rsidR="002F535E" w:rsidRPr="007C28CA" w:rsidRDefault="002F535E" w:rsidP="00B43E0D">
            <w:pPr>
              <w:pStyle w:val="BodyText"/>
              <w:rPr>
                <w:rFonts w:ascii="Courier New" w:hAnsi="Courier New" w:cs="Courier New"/>
                <w:szCs w:val="20"/>
              </w:rPr>
            </w:pPr>
            <w:r w:rsidRPr="007C28CA">
              <w:rPr>
                <w:rFonts w:ascii="Courier New" w:hAnsi="Courier New" w:cs="Courier New"/>
                <w:szCs w:val="20"/>
              </w:rPr>
              <w:t>Used ports (HTTP, Server, Redirect, AJP): 9194, 9195, 9196, 9197</w:t>
            </w:r>
          </w:p>
          <w:p w:rsidR="002F535E" w:rsidRPr="007C28CA" w:rsidRDefault="002F535E" w:rsidP="00B43E0D">
            <w:pPr>
              <w:pStyle w:val="BodyText"/>
              <w:rPr>
                <w:rFonts w:ascii="Courier New" w:hAnsi="Courier New" w:cs="Courier New"/>
                <w:szCs w:val="20"/>
              </w:rPr>
            </w:pPr>
            <w:r w:rsidRPr="007C28CA">
              <w:rPr>
                <w:rFonts w:ascii="Courier New" w:hAnsi="Courier New" w:cs="Courier New"/>
                <w:szCs w:val="20"/>
              </w:rPr>
              <w:t xml:space="preserve">You can change Web Application Parameters with </w:t>
            </w:r>
            <w:proofErr w:type="spellStart"/>
            <w:r w:rsidRPr="007C28CA">
              <w:rPr>
                <w:rFonts w:ascii="Courier New" w:hAnsi="Courier New" w:cs="Courier New"/>
                <w:szCs w:val="20"/>
              </w:rPr>
              <w:t>security_conf</w:t>
            </w:r>
            <w:proofErr w:type="spellEnd"/>
            <w:r w:rsidRPr="007C28CA">
              <w:rPr>
                <w:rFonts w:ascii="Courier New" w:hAnsi="Courier New" w:cs="Courier New"/>
                <w:szCs w:val="20"/>
              </w:rPr>
              <w:t xml:space="preserve"> utility.</w:t>
            </w:r>
          </w:p>
          <w:p w:rsidR="002F535E" w:rsidRDefault="002F535E" w:rsidP="00B43E0D">
            <w:pPr>
              <w:pStyle w:val="BodyText"/>
            </w:pPr>
            <w:r w:rsidRPr="007C28CA">
              <w:rPr>
                <w:rFonts w:ascii="Courier New" w:hAnsi="Courier New" w:cs="Courier New"/>
                <w:szCs w:val="20"/>
              </w:rPr>
              <w:t>Application has been successfully added.</w:t>
            </w:r>
          </w:p>
        </w:tc>
      </w:tr>
    </w:tbl>
    <w:p w:rsidR="002F535E" w:rsidRDefault="002F535E" w:rsidP="002F535E">
      <w:pPr>
        <w:pStyle w:val="BodyText"/>
      </w:pPr>
    </w:p>
    <w:p w:rsidR="002F535E" w:rsidRDefault="002F535E" w:rsidP="002F535E">
      <w:pPr>
        <w:pStyle w:val="BodyText"/>
      </w:pPr>
      <w:r>
        <w:rPr>
          <w:noProof/>
          <w:lang w:val="en-MY" w:eastAsia="en-MY"/>
        </w:rPr>
        <w:drawing>
          <wp:inline distT="0" distB="0" distL="0" distR="0" wp14:anchorId="28B7C21F" wp14:editId="2C9ED6DC">
            <wp:extent cx="5731510" cy="6731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73100"/>
                    </a:xfrm>
                    <a:prstGeom prst="rect">
                      <a:avLst/>
                    </a:prstGeom>
                  </pic:spPr>
                </pic:pic>
              </a:graphicData>
            </a:graphic>
          </wp:inline>
        </w:drawing>
      </w:r>
    </w:p>
    <w:p w:rsidR="002F535E" w:rsidRDefault="002F535E" w:rsidP="002F535E">
      <w:pPr>
        <w:rPr>
          <w:rFonts w:ascii="Arial" w:hAnsi="Arial"/>
        </w:rPr>
      </w:pPr>
      <w:r>
        <w:br w:type="page"/>
      </w:r>
    </w:p>
    <w:p w:rsidR="002F535E" w:rsidRDefault="002F535E" w:rsidP="002F535E">
      <w:pPr>
        <w:pStyle w:val="Heading2"/>
        <w:jc w:val="both"/>
      </w:pPr>
      <w:bookmarkStart w:id="53" w:name="_Toc437959077"/>
      <w:bookmarkStart w:id="54" w:name="_Toc449440947"/>
      <w:bookmarkStart w:id="55" w:name="_Toc531609231"/>
      <w:r>
        <w:lastRenderedPageBreak/>
        <w:t>Install EGATEWAY</w:t>
      </w:r>
      <w:bookmarkEnd w:id="53"/>
      <w:r>
        <w:t xml:space="preserve"> (Remember to change owner of bin directory)</w:t>
      </w:r>
      <w:bookmarkEnd w:id="54"/>
      <w:bookmarkEnd w:id="55"/>
    </w:p>
    <w:p w:rsidR="002F535E" w:rsidRDefault="002F535E" w:rsidP="002F535E">
      <w:pPr>
        <w:pStyle w:val="BodyText"/>
      </w:pPr>
      <w:r>
        <w:t>Copy the installation package to the /opt/setup/</w:t>
      </w:r>
    </w:p>
    <w:p w:rsidR="002F535E" w:rsidRDefault="002F535E" w:rsidP="002F535E">
      <w:pPr>
        <w:pStyle w:val="BodyText"/>
      </w:pPr>
      <w:r>
        <w:rPr>
          <w:noProof/>
          <w:lang w:val="en-MY" w:eastAsia="en-MY"/>
        </w:rPr>
        <w:drawing>
          <wp:inline distT="0" distB="0" distL="0" distR="0" wp14:anchorId="64A58738" wp14:editId="3D414C41">
            <wp:extent cx="5731510" cy="10026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02665"/>
                    </a:xfrm>
                    <a:prstGeom prst="rect">
                      <a:avLst/>
                    </a:prstGeom>
                  </pic:spPr>
                </pic:pic>
              </a:graphicData>
            </a:graphic>
          </wp:inline>
        </w:drawing>
      </w:r>
    </w:p>
    <w:p w:rsidR="002F535E" w:rsidRPr="007B370A" w:rsidRDefault="002F535E" w:rsidP="002F535E">
      <w:pPr>
        <w:pStyle w:val="BodyText"/>
      </w:pPr>
      <w:r>
        <w:t>Go to the installation package and run the following command to extract the file</w:t>
      </w:r>
    </w:p>
    <w:p w:rsidR="002F535E" w:rsidRDefault="002F535E" w:rsidP="002F535E">
      <w:pPr>
        <w:pStyle w:val="BodyText"/>
      </w:pPr>
      <w:r w:rsidRPr="009C6665">
        <w:rPr>
          <w:rFonts w:ascii="Courier New" w:hAnsi="Courier New" w:cs="Courier New"/>
          <w:sz w:val="20"/>
          <w:szCs w:val="20"/>
        </w:rPr>
        <w:t>tar -</w:t>
      </w:r>
      <w:proofErr w:type="spellStart"/>
      <w:r w:rsidRPr="009C6665">
        <w:rPr>
          <w:rFonts w:ascii="Courier New" w:hAnsi="Courier New" w:cs="Courier New"/>
          <w:sz w:val="20"/>
          <w:szCs w:val="20"/>
        </w:rPr>
        <w:t>xvf</w:t>
      </w:r>
      <w:proofErr w:type="spellEnd"/>
      <w:r w:rsidRPr="009C6665">
        <w:rPr>
          <w:rFonts w:ascii="Courier New" w:hAnsi="Courier New" w:cs="Courier New"/>
          <w:sz w:val="20"/>
          <w:szCs w:val="20"/>
        </w:rPr>
        <w:t xml:space="preserve"> </w:t>
      </w:r>
      <w:r>
        <w:rPr>
          <w:rFonts w:ascii="Courier New" w:hAnsi="Courier New" w:cs="Courier New"/>
          <w:sz w:val="20"/>
          <w:szCs w:val="20"/>
        </w:rPr>
        <w:t>gateway</w:t>
      </w:r>
      <w:r w:rsidRPr="00686D2B">
        <w:rPr>
          <w:rFonts w:ascii="Courier New" w:hAnsi="Courier New" w:cs="Courier New"/>
          <w:sz w:val="20"/>
          <w:szCs w:val="20"/>
        </w:rPr>
        <w:t>.tgz</w:t>
      </w:r>
      <w:r>
        <w:t xml:space="preserve"> </w:t>
      </w:r>
    </w:p>
    <w:p w:rsidR="002F535E" w:rsidRDefault="002F535E" w:rsidP="002F535E">
      <w:pPr>
        <w:pStyle w:val="BodyText"/>
      </w:pPr>
      <w:r>
        <w:rPr>
          <w:noProof/>
          <w:lang w:val="en-MY" w:eastAsia="en-MY"/>
        </w:rPr>
        <w:drawing>
          <wp:inline distT="0" distB="0" distL="0" distR="0" wp14:anchorId="0D173C72" wp14:editId="4F76AB4B">
            <wp:extent cx="5731510" cy="187198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71980"/>
                    </a:xfrm>
                    <a:prstGeom prst="rect">
                      <a:avLst/>
                    </a:prstGeom>
                  </pic:spPr>
                </pic:pic>
              </a:graphicData>
            </a:graphic>
          </wp:inline>
        </w:drawing>
      </w:r>
    </w:p>
    <w:p w:rsidR="002F535E" w:rsidRDefault="002F535E" w:rsidP="002F535E">
      <w:pPr>
        <w:pStyle w:val="BodyText"/>
      </w:pPr>
    </w:p>
    <w:p w:rsidR="002F535E" w:rsidRPr="00343EFA" w:rsidRDefault="002F535E" w:rsidP="002F535E">
      <w:pPr>
        <w:pStyle w:val="BodyText"/>
      </w:pPr>
      <w:r>
        <w:t>run tar to extract the file</w:t>
      </w:r>
    </w:p>
    <w:p w:rsidR="002F535E" w:rsidRPr="00343EFA" w:rsidRDefault="002F535E" w:rsidP="002F535E">
      <w:pPr>
        <w:pStyle w:val="BodyText"/>
      </w:pPr>
    </w:p>
    <w:tbl>
      <w:tblPr>
        <w:tblStyle w:val="TableGrid"/>
        <w:tblW w:w="0" w:type="auto"/>
        <w:tblInd w:w="576" w:type="dxa"/>
        <w:tblLook w:val="04A0" w:firstRow="1" w:lastRow="0" w:firstColumn="1" w:lastColumn="0" w:noHBand="0" w:noVBand="1"/>
      </w:tblPr>
      <w:tblGrid>
        <w:gridCol w:w="9360"/>
      </w:tblGrid>
      <w:tr w:rsidR="002F535E" w:rsidTr="00B43E0D">
        <w:tc>
          <w:tcPr>
            <w:tcW w:w="9586" w:type="dxa"/>
          </w:tcPr>
          <w:p w:rsidR="002F535E" w:rsidRPr="004B3AF6" w:rsidRDefault="002F535E" w:rsidP="00B43E0D">
            <w:pPr>
              <w:pStyle w:val="BodyText"/>
              <w:rPr>
                <w:rFonts w:ascii="Courier New" w:hAnsi="Courier New" w:cs="Courier New"/>
                <w:szCs w:val="20"/>
              </w:rPr>
            </w:pPr>
            <w:r w:rsidRPr="004B3AF6">
              <w:rPr>
                <w:rFonts w:ascii="Courier New" w:hAnsi="Courier New" w:cs="Courier New"/>
                <w:szCs w:val="20"/>
              </w:rPr>
              <w:t>Extract .tar file</w:t>
            </w:r>
          </w:p>
        </w:tc>
      </w:tr>
      <w:tr w:rsidR="002F535E" w:rsidTr="00B43E0D">
        <w:tc>
          <w:tcPr>
            <w:tcW w:w="9586" w:type="dxa"/>
          </w:tcPr>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[way4@DC-WAY4-3DACS </w:t>
            </w:r>
            <w:proofErr w:type="gramStart"/>
            <w:r w:rsidRPr="00ED2AB3">
              <w:rPr>
                <w:rFonts w:ascii="Courier New" w:hAnsi="Courier New" w:cs="Courier New"/>
                <w:szCs w:val="20"/>
              </w:rPr>
              <w:t>setup]$</w:t>
            </w:r>
            <w:proofErr w:type="gramEnd"/>
            <w:r w:rsidRPr="00ED2AB3">
              <w:rPr>
                <w:rFonts w:ascii="Courier New" w:hAnsi="Courier New" w:cs="Courier New"/>
                <w:szCs w:val="20"/>
              </w:rPr>
              <w:t xml:space="preserve"> tar -</w:t>
            </w:r>
            <w:proofErr w:type="spellStart"/>
            <w:r w:rsidRPr="00ED2AB3">
              <w:rPr>
                <w:rFonts w:ascii="Courier New" w:hAnsi="Courier New" w:cs="Courier New"/>
                <w:szCs w:val="20"/>
              </w:rPr>
              <w:t>xvf</w:t>
            </w:r>
            <w:proofErr w:type="spellEnd"/>
            <w:r w:rsidRPr="00ED2AB3">
              <w:rPr>
                <w:rFonts w:ascii="Courier New" w:hAnsi="Courier New" w:cs="Courier New"/>
                <w:szCs w:val="20"/>
              </w:rPr>
              <w:t xml:space="preserve"> gateway.tgz</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setup.sh</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[way4@DC-WAY4-3DACS </w:t>
            </w:r>
            <w:proofErr w:type="gramStart"/>
            <w:r w:rsidRPr="00ED2AB3">
              <w:rPr>
                <w:rFonts w:ascii="Courier New" w:hAnsi="Courier New" w:cs="Courier New"/>
                <w:szCs w:val="20"/>
              </w:rPr>
              <w:t>setup]$</w:t>
            </w:r>
            <w:proofErr w:type="gramEnd"/>
            <w:r w:rsidRPr="00ED2AB3">
              <w:rPr>
                <w:rFonts w:ascii="Courier New" w:hAnsi="Courier New" w:cs="Courier New"/>
                <w:szCs w:val="20"/>
              </w:rPr>
              <w:t xml:space="preserve"> ./setup.sh</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         *** e-Commerce Gateway self-extracting package ***</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Enter Installation Path [/opt/</w:t>
            </w:r>
            <w:proofErr w:type="spellStart"/>
            <w:r w:rsidRPr="00ED2AB3">
              <w:rPr>
                <w:rFonts w:ascii="Courier New" w:hAnsi="Courier New" w:cs="Courier New"/>
                <w:szCs w:val="20"/>
              </w:rPr>
              <w:t>egateway</w:t>
            </w:r>
            <w:proofErr w:type="spellEnd"/>
            <w:r w:rsidRPr="00ED2AB3">
              <w:rPr>
                <w:rFonts w:ascii="Courier New" w:hAnsi="Courier New" w:cs="Courier New"/>
                <w:szCs w:val="20"/>
              </w:rPr>
              <w:t>]:</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Installation folder: /opt/</w:t>
            </w:r>
            <w:proofErr w:type="spellStart"/>
            <w:r w:rsidRPr="00ED2AB3">
              <w:rPr>
                <w:rFonts w:ascii="Courier New" w:hAnsi="Courier New" w:cs="Courier New"/>
                <w:szCs w:val="20"/>
              </w:rPr>
              <w:t>egateway</w:t>
            </w:r>
            <w:proofErr w:type="spellEnd"/>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Extracting all files ...</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Do you want e-Commerce Gateway to start automatically (yes/no)? yes</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Enter gateway user name [none]: way4</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ln: failed to create symbolic link â/</w:t>
            </w:r>
            <w:proofErr w:type="spellStart"/>
            <w:r w:rsidRPr="00ED2AB3">
              <w:rPr>
                <w:rFonts w:ascii="Courier New" w:hAnsi="Courier New" w:cs="Courier New"/>
                <w:szCs w:val="20"/>
              </w:rPr>
              <w:t>etc</w:t>
            </w:r>
            <w:proofErr w:type="spellEnd"/>
            <w:r w:rsidRPr="00ED2AB3">
              <w:rPr>
                <w:rFonts w:ascii="Courier New" w:hAnsi="Courier New" w:cs="Courier New"/>
                <w:szCs w:val="20"/>
              </w:rPr>
              <w:t>/</w:t>
            </w:r>
            <w:proofErr w:type="spellStart"/>
            <w:proofErr w:type="gramStart"/>
            <w:r w:rsidRPr="00ED2AB3">
              <w:rPr>
                <w:rFonts w:ascii="Courier New" w:hAnsi="Courier New" w:cs="Courier New"/>
                <w:szCs w:val="20"/>
              </w:rPr>
              <w:t>rc.d</w:t>
            </w:r>
            <w:proofErr w:type="spellEnd"/>
            <w:proofErr w:type="gramEnd"/>
            <w:r w:rsidRPr="00ED2AB3">
              <w:rPr>
                <w:rFonts w:ascii="Courier New" w:hAnsi="Courier New" w:cs="Courier New"/>
                <w:szCs w:val="20"/>
              </w:rPr>
              <w:t>/</w:t>
            </w:r>
            <w:proofErr w:type="spellStart"/>
            <w:r w:rsidRPr="00ED2AB3">
              <w:rPr>
                <w:rFonts w:ascii="Courier New" w:hAnsi="Courier New" w:cs="Courier New"/>
                <w:szCs w:val="20"/>
              </w:rPr>
              <w:t>init.d</w:t>
            </w:r>
            <w:proofErr w:type="spellEnd"/>
            <w:r w:rsidRPr="00ED2AB3">
              <w:rPr>
                <w:rFonts w:ascii="Courier New" w:hAnsi="Courier New" w:cs="Courier New"/>
                <w:szCs w:val="20"/>
              </w:rPr>
              <w:t>/</w:t>
            </w:r>
            <w:proofErr w:type="spellStart"/>
            <w:r w:rsidRPr="00ED2AB3">
              <w:rPr>
                <w:rFonts w:ascii="Courier New" w:hAnsi="Courier New" w:cs="Courier New"/>
                <w:szCs w:val="20"/>
              </w:rPr>
              <w:t>gatewayâ</w:t>
            </w:r>
            <w:proofErr w:type="spellEnd"/>
            <w:r w:rsidRPr="00ED2AB3">
              <w:rPr>
                <w:rFonts w:ascii="Courier New" w:hAnsi="Courier New" w:cs="Courier New"/>
                <w:szCs w:val="20"/>
              </w:rPr>
              <w:t>: Permission denied</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lastRenderedPageBreak/>
              <w:t>error reading information on service gateway: No such file or directory</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Setting gateway for user way4 (1000:1000)</w:t>
            </w:r>
          </w:p>
          <w:p w:rsidR="002F535E" w:rsidRPr="004B3AF6" w:rsidRDefault="002F535E" w:rsidP="00B43E0D">
            <w:pPr>
              <w:pStyle w:val="BodyText"/>
              <w:rPr>
                <w:rFonts w:ascii="Courier New" w:hAnsi="Courier New" w:cs="Courier New"/>
                <w:szCs w:val="20"/>
              </w:rPr>
            </w:pPr>
            <w:r w:rsidRPr="00ED2AB3">
              <w:rPr>
                <w:rFonts w:ascii="Courier New" w:hAnsi="Courier New" w:cs="Courier New"/>
                <w:szCs w:val="20"/>
              </w:rPr>
              <w:t>Done</w:t>
            </w:r>
          </w:p>
        </w:tc>
      </w:tr>
    </w:tbl>
    <w:p w:rsidR="002F535E" w:rsidRDefault="002F535E" w:rsidP="002F535E">
      <w:pPr>
        <w:pStyle w:val="BodyText"/>
      </w:pPr>
    </w:p>
    <w:p w:rsidR="002F535E" w:rsidRDefault="002F535E" w:rsidP="002F535E">
      <w:pPr>
        <w:spacing w:after="0"/>
        <w:rPr>
          <w:rFonts w:ascii="Arial" w:hAnsi="Arial"/>
        </w:rPr>
      </w:pPr>
      <w:r>
        <w:br w:type="page"/>
      </w:r>
    </w:p>
    <w:p w:rsidR="002F535E" w:rsidRPr="000F0CCF" w:rsidRDefault="002F535E" w:rsidP="002F535E">
      <w:pPr>
        <w:pStyle w:val="BodyText"/>
      </w:pPr>
    </w:p>
    <w:p w:rsidR="002F535E" w:rsidRPr="00413D1A" w:rsidRDefault="002F535E" w:rsidP="002F535E">
      <w:pPr>
        <w:pStyle w:val="BodyText"/>
      </w:pPr>
      <w:r w:rsidRPr="00413D1A">
        <w:t>Enter user name = way4 when you are prompted to key in user as the following picture</w:t>
      </w:r>
    </w:p>
    <w:p w:rsidR="002F535E" w:rsidRDefault="002F535E" w:rsidP="002F535E">
      <w:pPr>
        <w:pStyle w:val="BodyText"/>
      </w:pPr>
    </w:p>
    <w:tbl>
      <w:tblPr>
        <w:tblStyle w:val="TableGrid"/>
        <w:tblW w:w="0" w:type="auto"/>
        <w:tblLook w:val="04A0" w:firstRow="1" w:lastRow="0" w:firstColumn="1" w:lastColumn="0" w:noHBand="0" w:noVBand="1"/>
      </w:tblPr>
      <w:tblGrid>
        <w:gridCol w:w="9936"/>
      </w:tblGrid>
      <w:tr w:rsidR="002F535E" w:rsidTr="00B43E0D">
        <w:tc>
          <w:tcPr>
            <w:tcW w:w="10162" w:type="dxa"/>
          </w:tcPr>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[way4@DC-WAY4-3DACS </w:t>
            </w:r>
            <w:proofErr w:type="gramStart"/>
            <w:r w:rsidRPr="00ED2AB3">
              <w:rPr>
                <w:rFonts w:ascii="Courier New" w:hAnsi="Courier New" w:cs="Courier New"/>
                <w:szCs w:val="20"/>
              </w:rPr>
              <w:t>setup]$</w:t>
            </w:r>
            <w:proofErr w:type="gramEnd"/>
            <w:r w:rsidRPr="00ED2AB3">
              <w:rPr>
                <w:rFonts w:ascii="Courier New" w:hAnsi="Courier New" w:cs="Courier New"/>
                <w:szCs w:val="20"/>
              </w:rPr>
              <w:t xml:space="preserve"> </w:t>
            </w:r>
            <w:proofErr w:type="spellStart"/>
            <w:r w:rsidRPr="001C01D3">
              <w:rPr>
                <w:rFonts w:ascii="Courier New" w:hAnsi="Courier New" w:cs="Courier New"/>
                <w:color w:val="FF0000"/>
                <w:szCs w:val="20"/>
              </w:rPr>
              <w:t>sudo</w:t>
            </w:r>
            <w:proofErr w:type="spellEnd"/>
            <w:r w:rsidRPr="001C01D3">
              <w:rPr>
                <w:rFonts w:ascii="Courier New" w:hAnsi="Courier New" w:cs="Courier New"/>
                <w:color w:val="FF0000"/>
                <w:szCs w:val="20"/>
              </w:rPr>
              <w:t xml:space="preserve"> ./setup.sh</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w:t>
            </w:r>
            <w:proofErr w:type="spellStart"/>
            <w:r w:rsidRPr="00ED2AB3">
              <w:rPr>
                <w:rFonts w:ascii="Courier New" w:hAnsi="Courier New" w:cs="Courier New"/>
                <w:szCs w:val="20"/>
              </w:rPr>
              <w:t>sudo</w:t>
            </w:r>
            <w:proofErr w:type="spellEnd"/>
            <w:r w:rsidRPr="00ED2AB3">
              <w:rPr>
                <w:rFonts w:ascii="Courier New" w:hAnsi="Courier New" w:cs="Courier New"/>
                <w:szCs w:val="20"/>
              </w:rPr>
              <w:t>] password for way4:</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         *** e-Commerce Gateway self-extracting package ***</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Enter Installation Path [/opt/</w:t>
            </w:r>
            <w:proofErr w:type="spellStart"/>
            <w:r w:rsidRPr="00ED2AB3">
              <w:rPr>
                <w:rFonts w:ascii="Courier New" w:hAnsi="Courier New" w:cs="Courier New"/>
                <w:szCs w:val="20"/>
              </w:rPr>
              <w:t>egateway</w:t>
            </w:r>
            <w:proofErr w:type="spellEnd"/>
            <w:r w:rsidRPr="00ED2AB3">
              <w:rPr>
                <w:rFonts w:ascii="Courier New" w:hAnsi="Courier New" w:cs="Courier New"/>
                <w:szCs w:val="20"/>
              </w:rPr>
              <w:t>]:</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Installation folder: /opt/</w:t>
            </w:r>
            <w:proofErr w:type="spellStart"/>
            <w:r w:rsidRPr="00ED2AB3">
              <w:rPr>
                <w:rFonts w:ascii="Courier New" w:hAnsi="Courier New" w:cs="Courier New"/>
                <w:szCs w:val="20"/>
              </w:rPr>
              <w:t>egateway</w:t>
            </w:r>
            <w:proofErr w:type="spellEnd"/>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Installation folder already exists! (overwrite/upgrade/exit)? overwrite</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Extracting all files ...</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Do you want e-Commerce Gateway to start automatically (yes/no)? yes</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 xml:space="preserve">Enter gateway user name [none]: </w:t>
            </w:r>
            <w:r w:rsidRPr="001C01D3">
              <w:rPr>
                <w:rFonts w:ascii="Courier New" w:hAnsi="Courier New" w:cs="Courier New"/>
                <w:color w:val="FF0000"/>
                <w:szCs w:val="20"/>
              </w:rPr>
              <w:t>way4</w:t>
            </w:r>
          </w:p>
          <w:p w:rsidR="002F535E" w:rsidRPr="00ED2AB3" w:rsidRDefault="002F535E" w:rsidP="00B43E0D">
            <w:pPr>
              <w:pStyle w:val="BodyText"/>
              <w:rPr>
                <w:rFonts w:ascii="Courier New" w:hAnsi="Courier New" w:cs="Courier New"/>
                <w:szCs w:val="20"/>
              </w:rPr>
            </w:pPr>
            <w:r w:rsidRPr="00ED2AB3">
              <w:rPr>
                <w:rFonts w:ascii="Courier New" w:hAnsi="Courier New" w:cs="Courier New"/>
                <w:szCs w:val="20"/>
              </w:rPr>
              <w:t>Setting gateway for user way4 (1000:1000)</w:t>
            </w:r>
          </w:p>
          <w:p w:rsidR="002F535E" w:rsidRDefault="002F535E" w:rsidP="00B43E0D">
            <w:pPr>
              <w:pStyle w:val="BodyText"/>
            </w:pPr>
            <w:r w:rsidRPr="00ED2AB3">
              <w:rPr>
                <w:rFonts w:ascii="Courier New" w:hAnsi="Courier New" w:cs="Courier New"/>
                <w:szCs w:val="20"/>
              </w:rPr>
              <w:t>Done</w:t>
            </w:r>
          </w:p>
        </w:tc>
      </w:tr>
    </w:tbl>
    <w:p w:rsidR="002F535E" w:rsidRDefault="002F535E" w:rsidP="002F535E">
      <w:pPr>
        <w:pStyle w:val="BodyText"/>
      </w:pPr>
    </w:p>
    <w:p w:rsidR="002F535E" w:rsidRDefault="002F535E" w:rsidP="002F535E">
      <w:pPr>
        <w:pStyle w:val="BodyText"/>
      </w:pPr>
      <w:r>
        <w:rPr>
          <w:noProof/>
          <w:lang w:val="en-MY" w:eastAsia="en-MY"/>
        </w:rPr>
        <w:drawing>
          <wp:inline distT="0" distB="0" distL="0" distR="0" wp14:anchorId="169639D6" wp14:editId="1C357533">
            <wp:extent cx="5731510" cy="1657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57350"/>
                    </a:xfrm>
                    <a:prstGeom prst="rect">
                      <a:avLst/>
                    </a:prstGeom>
                  </pic:spPr>
                </pic:pic>
              </a:graphicData>
            </a:graphic>
          </wp:inline>
        </w:drawing>
      </w:r>
    </w:p>
    <w:p w:rsidR="002F535E" w:rsidRDefault="002F535E" w:rsidP="002F535E">
      <w:pPr>
        <w:pStyle w:val="BodyText"/>
      </w:pPr>
    </w:p>
    <w:p w:rsidR="002F535E" w:rsidRPr="00C7495B" w:rsidRDefault="002F535E" w:rsidP="002F535E">
      <w:pPr>
        <w:pStyle w:val="BodyText"/>
        <w:rPr>
          <w:b/>
          <w:color w:val="FF0000"/>
        </w:rPr>
      </w:pPr>
      <w:r w:rsidRPr="00C7495B">
        <w:rPr>
          <w:b/>
          <w:color w:val="FF0000"/>
        </w:rPr>
        <w:t>Change the right of bin folder from root to way4</w:t>
      </w:r>
    </w:p>
    <w:p w:rsidR="002F535E" w:rsidRDefault="002F535E" w:rsidP="002F535E">
      <w:pPr>
        <w:pStyle w:val="BodyText"/>
      </w:pPr>
      <w:r>
        <w:t>go to the folder</w:t>
      </w:r>
    </w:p>
    <w:p w:rsidR="002F535E" w:rsidRDefault="002F535E" w:rsidP="002F535E">
      <w:pPr>
        <w:pStyle w:val="BodyText"/>
      </w:pPr>
      <w:r>
        <w:t>opt/</w:t>
      </w:r>
      <w:proofErr w:type="spellStart"/>
      <w:r>
        <w:t>egateway</w:t>
      </w:r>
      <w:proofErr w:type="spellEnd"/>
      <w:r>
        <w:t>/</w:t>
      </w:r>
    </w:p>
    <w:p w:rsidR="002F535E" w:rsidRDefault="002F535E" w:rsidP="002F535E">
      <w:pPr>
        <w:pStyle w:val="BodyText"/>
      </w:pPr>
      <w:r>
        <w:t xml:space="preserve">run the command </w:t>
      </w:r>
      <w:proofErr w:type="spellStart"/>
      <w:r>
        <w:t>sudo</w:t>
      </w:r>
      <w:proofErr w:type="spellEnd"/>
      <w:r>
        <w:t xml:space="preserve"> </w:t>
      </w:r>
      <w:proofErr w:type="spellStart"/>
      <w:r>
        <w:t>chown</w:t>
      </w:r>
      <w:proofErr w:type="spellEnd"/>
      <w:r>
        <w:t xml:space="preserve"> -R way</w:t>
      </w:r>
      <w:proofErr w:type="gramStart"/>
      <w:r>
        <w:t>4:way</w:t>
      </w:r>
      <w:proofErr w:type="gramEnd"/>
      <w:r>
        <w:t>4 bin</w:t>
      </w:r>
    </w:p>
    <w:p w:rsidR="002F535E" w:rsidRPr="00562131" w:rsidRDefault="002F535E" w:rsidP="002F535E">
      <w:pPr>
        <w:pStyle w:val="BodyText"/>
      </w:pPr>
    </w:p>
    <w:p w:rsidR="002F535E" w:rsidRDefault="002F535E" w:rsidP="002F535E">
      <w:pPr>
        <w:pStyle w:val="Heading1"/>
      </w:pPr>
      <w:bookmarkStart w:id="56" w:name="_Toc531609232"/>
      <w:r>
        <w:lastRenderedPageBreak/>
        <w:t xml:space="preserve">Install </w:t>
      </w:r>
      <w:proofErr w:type="spellStart"/>
      <w:r>
        <w:t>Eracom's</w:t>
      </w:r>
      <w:proofErr w:type="spellEnd"/>
      <w:r>
        <w:t xml:space="preserve"> libraries</w:t>
      </w:r>
      <w:bookmarkEnd w:id="56"/>
    </w:p>
    <w:p w:rsidR="002F535E" w:rsidRPr="00EA105E" w:rsidRDefault="002F535E" w:rsidP="002F535E">
      <w:pPr>
        <w:pStyle w:val="Heading2"/>
      </w:pPr>
      <w:bookmarkStart w:id="57" w:name="_Toc531609233"/>
      <w:r>
        <w:t>Copy the following two packages to the server</w:t>
      </w:r>
      <w:bookmarkEnd w:id="57"/>
      <w:r>
        <w:t xml:space="preserve">  </w:t>
      </w:r>
    </w:p>
    <w:p w:rsidR="002F535E" w:rsidRDefault="002F535E" w:rsidP="002F535E">
      <w:pPr>
        <w:pStyle w:val="BodyText"/>
        <w:numPr>
          <w:ilvl w:val="0"/>
          <w:numId w:val="18"/>
        </w:numPr>
        <w:contextualSpacing/>
      </w:pPr>
      <w:r w:rsidRPr="003C5C43">
        <w:t>SDKs</w:t>
      </w:r>
    </w:p>
    <w:p w:rsidR="002F535E" w:rsidRDefault="002F535E" w:rsidP="002F535E">
      <w:pPr>
        <w:pStyle w:val="BodyText"/>
        <w:numPr>
          <w:ilvl w:val="0"/>
          <w:numId w:val="18"/>
        </w:numPr>
        <w:contextualSpacing/>
      </w:pPr>
      <w:r w:rsidRPr="003C5C43">
        <w:t>firmware</w:t>
      </w:r>
    </w:p>
    <w:p w:rsidR="002F535E" w:rsidRDefault="002F535E" w:rsidP="002F535E">
      <w:pPr>
        <w:pStyle w:val="BodyText"/>
      </w:pPr>
      <w:r>
        <w:rPr>
          <w:noProof/>
          <w:lang w:val="en-MY" w:eastAsia="en-MY"/>
        </w:rPr>
        <w:drawing>
          <wp:inline distT="0" distB="0" distL="0" distR="0" wp14:anchorId="49DDF0AE" wp14:editId="6267242B">
            <wp:extent cx="6315710" cy="7620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15710" cy="762000"/>
                    </a:xfrm>
                    <a:prstGeom prst="rect">
                      <a:avLst/>
                    </a:prstGeom>
                  </pic:spPr>
                </pic:pic>
              </a:graphicData>
            </a:graphic>
          </wp:inline>
        </w:drawing>
      </w:r>
    </w:p>
    <w:p w:rsidR="002F535E" w:rsidRDefault="002F535E" w:rsidP="002F535E">
      <w:pPr>
        <w:pStyle w:val="Heading2"/>
        <w:jc w:val="both"/>
      </w:pPr>
      <w:bookmarkStart w:id="58" w:name="_Toc531609234"/>
      <w:r>
        <w:t xml:space="preserve">Install </w:t>
      </w:r>
      <w:proofErr w:type="spellStart"/>
      <w:r>
        <w:t>Eracom's</w:t>
      </w:r>
      <w:proofErr w:type="spellEnd"/>
      <w:r>
        <w:t xml:space="preserve"> Libraries</w:t>
      </w:r>
      <w:bookmarkEnd w:id="58"/>
    </w:p>
    <w:p w:rsidR="002F535E" w:rsidRDefault="002F535E" w:rsidP="002F535E">
      <w:pPr>
        <w:pStyle w:val="BodyText"/>
        <w:ind w:left="720"/>
      </w:pPr>
      <w:r>
        <w:t xml:space="preserve">CD </w:t>
      </w:r>
      <w:r w:rsidRPr="008F37B2">
        <w:t>/opt/setup/SDKs</w:t>
      </w:r>
      <w:r>
        <w:t xml:space="preserve">, run </w:t>
      </w:r>
      <w:r w:rsidRPr="008F37B2">
        <w:t>safeNet-install.sh</w:t>
      </w:r>
    </w:p>
    <w:p w:rsidR="002F535E" w:rsidRDefault="002F535E" w:rsidP="002F535E">
      <w:pPr>
        <w:pStyle w:val="BodyText"/>
        <w:ind w:left="720"/>
      </w:pPr>
      <w:r>
        <w:rPr>
          <w:noProof/>
          <w:lang w:val="en-MY" w:eastAsia="en-MY"/>
        </w:rPr>
        <w:drawing>
          <wp:inline distT="0" distB="0" distL="0" distR="0" wp14:anchorId="762FBA27" wp14:editId="20056E45">
            <wp:extent cx="6315710" cy="103251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710" cy="1032510"/>
                    </a:xfrm>
                    <a:prstGeom prst="rect">
                      <a:avLst/>
                    </a:prstGeom>
                  </pic:spPr>
                </pic:pic>
              </a:graphicData>
            </a:graphic>
          </wp:inline>
        </w:drawing>
      </w:r>
    </w:p>
    <w:p w:rsidR="002F535E" w:rsidRDefault="002F535E" w:rsidP="002F535E">
      <w:pPr>
        <w:pStyle w:val="BodyText"/>
        <w:ind w:left="720"/>
      </w:pPr>
      <w:r>
        <w:t xml:space="preserve">Choose 3 (install a package from </w:t>
      </w:r>
      <w:proofErr w:type="spellStart"/>
      <w:r>
        <w:t>thisCD</w:t>
      </w:r>
      <w:proofErr w:type="spellEnd"/>
      <w:r>
        <w:t>)</w:t>
      </w:r>
    </w:p>
    <w:p w:rsidR="002F535E" w:rsidRDefault="002F535E" w:rsidP="002F535E">
      <w:pPr>
        <w:pStyle w:val="BodyText"/>
        <w:ind w:left="720"/>
        <w:rPr>
          <w:noProof/>
        </w:rPr>
      </w:pPr>
      <w:r>
        <w:rPr>
          <w:noProof/>
          <w:lang w:val="en-MY" w:eastAsia="en-MY"/>
        </w:rPr>
        <w:drawing>
          <wp:inline distT="0" distB="0" distL="0" distR="0" wp14:anchorId="0B640989" wp14:editId="17CE96A7">
            <wp:extent cx="5731510" cy="2361565"/>
            <wp:effectExtent l="0" t="0" r="254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61565"/>
                    </a:xfrm>
                    <a:prstGeom prst="rect">
                      <a:avLst/>
                    </a:prstGeom>
                  </pic:spPr>
                </pic:pic>
              </a:graphicData>
            </a:graphic>
          </wp:inline>
        </w:drawing>
      </w:r>
      <w:r>
        <w:rPr>
          <w:noProof/>
        </w:rPr>
        <w:t xml:space="preserve"> </w:t>
      </w:r>
    </w:p>
    <w:p w:rsidR="002F535E" w:rsidRDefault="002F535E" w:rsidP="002F535E">
      <w:pPr>
        <w:pStyle w:val="BodyText"/>
        <w:ind w:left="720"/>
      </w:pPr>
    </w:p>
    <w:p w:rsidR="002F535E" w:rsidRDefault="002F535E" w:rsidP="002F535E">
      <w:pPr>
        <w:pStyle w:val="BodyText"/>
        <w:ind w:left="720"/>
      </w:pPr>
      <w:r>
        <w:t xml:space="preserve">Choose following 3 packages: 4, 6, 8. Corresponding to </w:t>
      </w:r>
      <w:proofErr w:type="spellStart"/>
      <w:r>
        <w:t>SafeNet</w:t>
      </w:r>
      <w:proofErr w:type="spellEnd"/>
      <w:r>
        <w:t xml:space="preserve"> Network HSM Access Provider, </w:t>
      </w:r>
      <w:proofErr w:type="spellStart"/>
      <w:r>
        <w:t>SafeNet</w:t>
      </w:r>
      <w:proofErr w:type="spellEnd"/>
      <w:r>
        <w:t xml:space="preserve"> </w:t>
      </w:r>
      <w:proofErr w:type="spellStart"/>
      <w:r>
        <w:t>ProtectToolkit</w:t>
      </w:r>
      <w:proofErr w:type="spellEnd"/>
      <w:r>
        <w:t xml:space="preserve"> C Runtime, </w:t>
      </w:r>
      <w:proofErr w:type="spellStart"/>
      <w:r>
        <w:t>SafeNet</w:t>
      </w:r>
      <w:proofErr w:type="spellEnd"/>
      <w:r>
        <w:t xml:space="preserve"> </w:t>
      </w:r>
      <w:proofErr w:type="spellStart"/>
      <w:r>
        <w:t>ProtectToolkit</w:t>
      </w:r>
      <w:proofErr w:type="spellEnd"/>
      <w:r>
        <w:t xml:space="preserve"> J Runtime respectively</w:t>
      </w:r>
    </w:p>
    <w:p w:rsidR="002F535E" w:rsidRDefault="002F535E" w:rsidP="002F535E">
      <w:pPr>
        <w:pStyle w:val="BodyText"/>
        <w:ind w:left="720"/>
      </w:pPr>
      <w:r>
        <w:t>Enter each number per time to install</w:t>
      </w:r>
    </w:p>
    <w:p w:rsidR="002F535E" w:rsidRDefault="002F535E" w:rsidP="002F535E">
      <w:pPr>
        <w:pStyle w:val="BodyText"/>
        <w:ind w:left="720"/>
      </w:pPr>
      <w:r>
        <w:rPr>
          <w:noProof/>
          <w:lang w:val="en-MY" w:eastAsia="en-MY"/>
        </w:rPr>
        <w:lastRenderedPageBreak/>
        <w:drawing>
          <wp:inline distT="0" distB="0" distL="0" distR="0" wp14:anchorId="6B763BE3" wp14:editId="31E46EA6">
            <wp:extent cx="6315710" cy="374523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5710" cy="3745230"/>
                    </a:xfrm>
                    <a:prstGeom prst="rect">
                      <a:avLst/>
                    </a:prstGeom>
                  </pic:spPr>
                </pic:pic>
              </a:graphicData>
            </a:graphic>
          </wp:inline>
        </w:drawing>
      </w:r>
    </w:p>
    <w:p w:rsidR="002F535E" w:rsidRDefault="002F535E" w:rsidP="002F535E">
      <w:pPr>
        <w:pStyle w:val="BodyText"/>
        <w:ind w:left="720"/>
      </w:pPr>
    </w:p>
    <w:p w:rsidR="002F535E" w:rsidRDefault="002F535E" w:rsidP="002F535E">
      <w:pPr>
        <w:pStyle w:val="BodyText"/>
        <w:ind w:left="720"/>
      </w:pPr>
      <w:r>
        <w:t>After install, you will get the following packages, check by choice 1 in install screen</w:t>
      </w:r>
    </w:p>
    <w:p w:rsidR="002F535E" w:rsidRDefault="002F535E" w:rsidP="002F535E">
      <w:pPr>
        <w:pStyle w:val="BodyText"/>
      </w:pPr>
    </w:p>
    <w:p w:rsidR="002F535E" w:rsidRDefault="002F535E" w:rsidP="002F535E">
      <w:pPr>
        <w:pStyle w:val="BodyText"/>
        <w:ind w:left="720"/>
      </w:pPr>
      <w:r>
        <w:rPr>
          <w:noProof/>
          <w:lang w:val="en-MY" w:eastAsia="en-MY"/>
        </w:rPr>
        <w:drawing>
          <wp:inline distT="0" distB="0" distL="0" distR="0" wp14:anchorId="2375A176" wp14:editId="72BFE675">
            <wp:extent cx="5731510" cy="235458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4580"/>
                    </a:xfrm>
                    <a:prstGeom prst="rect">
                      <a:avLst/>
                    </a:prstGeom>
                  </pic:spPr>
                </pic:pic>
              </a:graphicData>
            </a:graphic>
          </wp:inline>
        </w:drawing>
      </w:r>
    </w:p>
    <w:p w:rsidR="002F535E" w:rsidRPr="00B125FD" w:rsidRDefault="002F535E" w:rsidP="002F535E"/>
    <w:p w:rsidR="001A279D" w:rsidRPr="00A52004" w:rsidRDefault="001A279D" w:rsidP="001A279D">
      <w:pPr>
        <w:pStyle w:val="BodyText"/>
      </w:pPr>
    </w:p>
    <w:p w:rsidR="0041479E" w:rsidRDefault="00EA0AD1" w:rsidP="00072C5B">
      <w:pPr>
        <w:pStyle w:val="Heading1"/>
      </w:pPr>
      <w:bookmarkStart w:id="59" w:name="_Toc531609235"/>
      <w:r>
        <w:lastRenderedPageBreak/>
        <w:t>Configure DBM</w:t>
      </w:r>
      <w:bookmarkEnd w:id="59"/>
    </w:p>
    <w:p w:rsidR="0041479E" w:rsidRDefault="0041479E" w:rsidP="0041479E">
      <w:pPr>
        <w:pStyle w:val="Heading2"/>
        <w:jc w:val="both"/>
      </w:pPr>
      <w:bookmarkStart w:id="60" w:name="_Toc437959080"/>
      <w:bookmarkStart w:id="61" w:name="_Toc531609236"/>
      <w:bookmarkStart w:id="62" w:name="_Toc437330035"/>
      <w:r>
        <w:t>Configure Authentication Module</w:t>
      </w:r>
      <w:bookmarkEnd w:id="60"/>
      <w:bookmarkEnd w:id="61"/>
    </w:p>
    <w:p w:rsidR="0041479E" w:rsidRPr="00E209C6" w:rsidRDefault="0041479E" w:rsidP="0041479E">
      <w:pPr>
        <w:pStyle w:val="Heading3"/>
        <w:tabs>
          <w:tab w:val="num" w:pos="1288"/>
        </w:tabs>
        <w:ind w:left="1288" w:hanging="720"/>
      </w:pPr>
      <w:bookmarkStart w:id="63" w:name="_Toc437959081"/>
      <w:bookmarkStart w:id="64" w:name="_Toc531609237"/>
      <w:r>
        <w:t>Configure Authentication Domains</w:t>
      </w:r>
      <w:bookmarkEnd w:id="63"/>
      <w:bookmarkEnd w:id="64"/>
    </w:p>
    <w:p w:rsidR="00E456AE" w:rsidRDefault="00E456AE" w:rsidP="00E456AE">
      <w:pPr>
        <w:ind w:left="720"/>
        <w:jc w:val="both"/>
      </w:pPr>
      <w:r>
        <w:t>Select Client type</w:t>
      </w:r>
    </w:p>
    <w:p w:rsidR="001C4215" w:rsidRPr="001C4215" w:rsidRDefault="001C4215" w:rsidP="001C4215">
      <w:pPr>
        <w:pStyle w:val="BodyText"/>
        <w:rPr>
          <w:b/>
          <w:i/>
        </w:rPr>
      </w:pPr>
      <w:r w:rsidRPr="001C4215">
        <w:rPr>
          <w:b/>
          <w:i/>
        </w:rPr>
        <w:t xml:space="preserve">Menu: </w:t>
      </w:r>
      <w:proofErr w:type="spellStart"/>
      <w:r w:rsidR="00985FA4" w:rsidRPr="00985FA4">
        <w:rPr>
          <w:b/>
          <w:i/>
        </w:rPr>
        <w:t>OpenWay</w:t>
      </w:r>
      <w:proofErr w:type="spellEnd"/>
      <w:r w:rsidR="00985FA4" w:rsidRPr="00985FA4">
        <w:rPr>
          <w:b/>
          <w:i/>
        </w:rPr>
        <w:t>\Authentication Module\Set Client Type</w:t>
      </w:r>
    </w:p>
    <w:p w:rsidR="00E456AE" w:rsidRDefault="00276709" w:rsidP="00E456AE">
      <w:pPr>
        <w:ind w:left="720"/>
        <w:jc w:val="both"/>
      </w:pPr>
      <w:r>
        <w:rPr>
          <w:noProof/>
          <w:lang w:val="en-MY" w:eastAsia="en-MY"/>
        </w:rPr>
        <w:drawing>
          <wp:inline distT="0" distB="0" distL="0" distR="0" wp14:anchorId="109187FE" wp14:editId="7571A313">
            <wp:extent cx="3377466" cy="16962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83005" cy="1698986"/>
                    </a:xfrm>
                    <a:prstGeom prst="rect">
                      <a:avLst/>
                    </a:prstGeom>
                  </pic:spPr>
                </pic:pic>
              </a:graphicData>
            </a:graphic>
          </wp:inline>
        </w:drawing>
      </w:r>
    </w:p>
    <w:p w:rsidR="00E456AE" w:rsidRDefault="00E456AE" w:rsidP="0041479E">
      <w:pPr>
        <w:pStyle w:val="BodyText"/>
        <w:rPr>
          <w:b/>
          <w:i/>
        </w:rPr>
      </w:pPr>
    </w:p>
    <w:p w:rsidR="0041479E" w:rsidRDefault="0041479E" w:rsidP="0041479E">
      <w:pPr>
        <w:pStyle w:val="BodyText"/>
        <w:rPr>
          <w:b/>
          <w:i/>
        </w:rPr>
      </w:pPr>
      <w:r w:rsidRPr="00E209C6">
        <w:rPr>
          <w:b/>
          <w:i/>
        </w:rPr>
        <w:t xml:space="preserve">Menu: </w:t>
      </w:r>
      <w:proofErr w:type="spellStart"/>
      <w:r w:rsidR="00985FA4" w:rsidRPr="00985FA4">
        <w:rPr>
          <w:b/>
          <w:i/>
        </w:rPr>
        <w:t>OpenWay</w:t>
      </w:r>
      <w:proofErr w:type="spellEnd"/>
      <w:r w:rsidR="00985FA4" w:rsidRPr="00985FA4">
        <w:rPr>
          <w:b/>
          <w:i/>
        </w:rPr>
        <w:t>\Authentication Module\Authentication Domains</w:t>
      </w:r>
    </w:p>
    <w:p w:rsidR="00E456AE" w:rsidRDefault="00E456AE" w:rsidP="0041479E">
      <w:pPr>
        <w:pStyle w:val="BodyText"/>
        <w:rPr>
          <w:b/>
          <w:i/>
        </w:rPr>
      </w:pPr>
    </w:p>
    <w:p w:rsidR="0041479E" w:rsidRPr="00917801" w:rsidRDefault="0041479E" w:rsidP="0041479E">
      <w:pPr>
        <w:pStyle w:val="BodyText"/>
      </w:pPr>
      <w:r w:rsidRPr="00917801">
        <w:t>Click [Ins] to insert a new row</w:t>
      </w:r>
    </w:p>
    <w:p w:rsidR="0041479E" w:rsidRPr="00917801" w:rsidRDefault="0041479E" w:rsidP="0041479E">
      <w:pPr>
        <w:pStyle w:val="BodyText"/>
      </w:pPr>
      <w:r w:rsidRPr="00917801">
        <w:t>Add the data as the following picture</w:t>
      </w:r>
    </w:p>
    <w:p w:rsidR="0041479E" w:rsidRDefault="00244901" w:rsidP="0041479E">
      <w:pPr>
        <w:pStyle w:val="BodyText"/>
        <w:rPr>
          <w:b/>
          <w:i/>
        </w:rPr>
      </w:pPr>
      <w:r>
        <w:rPr>
          <w:noProof/>
          <w:lang w:val="en-MY" w:eastAsia="en-MY"/>
        </w:rPr>
        <w:drawing>
          <wp:inline distT="0" distB="0" distL="0" distR="0" wp14:anchorId="0C761D41" wp14:editId="10C6E2AC">
            <wp:extent cx="6315710" cy="1027430"/>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15710" cy="1027430"/>
                    </a:xfrm>
                    <a:prstGeom prst="rect">
                      <a:avLst/>
                    </a:prstGeom>
                  </pic:spPr>
                </pic:pic>
              </a:graphicData>
            </a:graphic>
          </wp:inline>
        </w:drawing>
      </w:r>
    </w:p>
    <w:p w:rsidR="0041479E" w:rsidRDefault="001F421A" w:rsidP="0041479E">
      <w:pPr>
        <w:spacing w:after="0"/>
        <w:rPr>
          <w:rFonts w:ascii="Cambria" w:hAnsi="Cambria" w:cs="Arial"/>
          <w:b/>
          <w:bCs/>
          <w:iCs/>
          <w:sz w:val="28"/>
          <w:szCs w:val="26"/>
        </w:rPr>
      </w:pPr>
      <w:r w:rsidRPr="00B630DA">
        <w:t>DEMAND=TDS_ENROLL,OTP_SMS,OTP_EMAIL;</w:t>
      </w:r>
      <w:r w:rsidR="0041479E">
        <w:br w:type="page"/>
      </w:r>
    </w:p>
    <w:p w:rsidR="0041479E" w:rsidRDefault="0041479E" w:rsidP="0041479E">
      <w:pPr>
        <w:pStyle w:val="Heading3"/>
        <w:tabs>
          <w:tab w:val="num" w:pos="1288"/>
        </w:tabs>
        <w:ind w:left="1288" w:hanging="720"/>
      </w:pPr>
      <w:bookmarkStart w:id="65" w:name="_Toc437959082"/>
      <w:bookmarkStart w:id="66" w:name="_Toc531609238"/>
      <w:r w:rsidRPr="00EB2C1C">
        <w:lastRenderedPageBreak/>
        <w:t>Configure Authentication Type</w:t>
      </w:r>
      <w:bookmarkEnd w:id="65"/>
      <w:bookmarkEnd w:id="66"/>
    </w:p>
    <w:p w:rsidR="0041479E" w:rsidRDefault="0041479E" w:rsidP="0041479E">
      <w:pPr>
        <w:pStyle w:val="BodyText"/>
        <w:rPr>
          <w:b/>
          <w:i/>
        </w:rPr>
      </w:pPr>
      <w:proofErr w:type="gramStart"/>
      <w:r w:rsidRPr="00E209C6">
        <w:rPr>
          <w:b/>
          <w:i/>
        </w:rPr>
        <w:t>Menu</w:t>
      </w:r>
      <w:r w:rsidRPr="00F04644">
        <w:rPr>
          <w:b/>
          <w:i/>
        </w:rPr>
        <w:t xml:space="preserve"> </w:t>
      </w:r>
      <w:r>
        <w:rPr>
          <w:b/>
          <w:i/>
        </w:rPr>
        <w:t>:</w:t>
      </w:r>
      <w:proofErr w:type="gramEnd"/>
      <w:r w:rsidR="00A807D0" w:rsidRPr="00A807D0">
        <w:t xml:space="preserve"> </w:t>
      </w:r>
      <w:proofErr w:type="spellStart"/>
      <w:r w:rsidR="00A807D0" w:rsidRPr="00A807D0">
        <w:rPr>
          <w:b/>
          <w:i/>
        </w:rPr>
        <w:t>OpenWay</w:t>
      </w:r>
      <w:proofErr w:type="spellEnd"/>
      <w:r w:rsidR="00A807D0" w:rsidRPr="00A807D0">
        <w:rPr>
          <w:b/>
          <w:i/>
        </w:rPr>
        <w:t>\Authentication Module\Authentication Types</w:t>
      </w:r>
    </w:p>
    <w:p w:rsidR="00042948" w:rsidRDefault="00042948" w:rsidP="0041479E">
      <w:pPr>
        <w:pStyle w:val="BodyText"/>
      </w:pPr>
      <w:r w:rsidRPr="00042948">
        <w:t>Edit existing 3D Secure Enro</w:t>
      </w:r>
      <w:r w:rsidR="00DD53F4">
        <w:t>llment to auto enroll all cards</w:t>
      </w:r>
    </w:p>
    <w:p w:rsidR="00042948" w:rsidRDefault="00042948" w:rsidP="00042948">
      <w:pPr>
        <w:rPr>
          <w:b/>
          <w:color w:val="FF0000"/>
        </w:rPr>
      </w:pPr>
      <w:r>
        <w:rPr>
          <w:b/>
          <w:color w:val="FF0000"/>
        </w:rPr>
        <w:t>S</w:t>
      </w:r>
      <w:r w:rsidRPr="00EC6A6C">
        <w:rPr>
          <w:b/>
          <w:color w:val="FF0000"/>
        </w:rPr>
        <w:t>et value of field Enrollment Status to be “Yes” and field Is Global</w:t>
      </w:r>
      <w:proofErr w:type="gramStart"/>
      <w:r w:rsidRPr="00EC6A6C">
        <w:rPr>
          <w:b/>
          <w:color w:val="FF0000"/>
        </w:rPr>
        <w:t>=”Yes</w:t>
      </w:r>
      <w:proofErr w:type="gramEnd"/>
      <w:r w:rsidRPr="00EC6A6C">
        <w:rPr>
          <w:b/>
          <w:color w:val="FF0000"/>
        </w:rPr>
        <w:t>”</w:t>
      </w:r>
    </w:p>
    <w:p w:rsidR="00042948" w:rsidRDefault="00DD53F4" w:rsidP="00042948">
      <w:pPr>
        <w:rPr>
          <w:b/>
          <w:color w:val="FF0000"/>
        </w:rPr>
      </w:pPr>
      <w:r>
        <w:rPr>
          <w:noProof/>
          <w:lang w:val="en-MY" w:eastAsia="en-MY"/>
        </w:rPr>
        <w:drawing>
          <wp:inline distT="0" distB="0" distL="0" distR="0" wp14:anchorId="2F8ECE47" wp14:editId="0DC6D8AE">
            <wp:extent cx="6315710" cy="2087880"/>
            <wp:effectExtent l="0" t="0" r="889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15710" cy="2087880"/>
                    </a:xfrm>
                    <a:prstGeom prst="rect">
                      <a:avLst/>
                    </a:prstGeom>
                  </pic:spPr>
                </pic:pic>
              </a:graphicData>
            </a:graphic>
          </wp:inline>
        </w:drawing>
      </w:r>
    </w:p>
    <w:p w:rsidR="00CC1503" w:rsidRDefault="00CC1503" w:rsidP="00042948">
      <w:pPr>
        <w:rPr>
          <w:b/>
          <w:color w:val="FF0000"/>
        </w:rPr>
      </w:pPr>
      <w:r>
        <w:rPr>
          <w:b/>
          <w:color w:val="FF0000"/>
        </w:rPr>
        <w:t>ITD Require should be No</w:t>
      </w:r>
    </w:p>
    <w:p w:rsidR="00DD53F4" w:rsidRDefault="00DD53F4" w:rsidP="00042948">
      <w:pPr>
        <w:rPr>
          <w:b/>
          <w:color w:val="FF0000"/>
        </w:rPr>
      </w:pPr>
      <w:r>
        <w:rPr>
          <w:b/>
          <w:color w:val="FF0000"/>
        </w:rPr>
        <w:t>Set domain to 3-D Enrollment</w:t>
      </w:r>
    </w:p>
    <w:p w:rsidR="00CC1503" w:rsidRDefault="00DD53F4" w:rsidP="00042948">
      <w:pPr>
        <w:rPr>
          <w:b/>
          <w:color w:val="FF0000"/>
        </w:rPr>
      </w:pPr>
      <w:r>
        <w:rPr>
          <w:noProof/>
          <w:lang w:val="en-MY" w:eastAsia="en-MY"/>
        </w:rPr>
        <w:drawing>
          <wp:inline distT="0" distB="0" distL="0" distR="0" wp14:anchorId="1BE3C7B2" wp14:editId="0DFAB5CC">
            <wp:extent cx="6315710" cy="208026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5710" cy="2080260"/>
                    </a:xfrm>
                    <a:prstGeom prst="rect">
                      <a:avLst/>
                    </a:prstGeom>
                  </pic:spPr>
                </pic:pic>
              </a:graphicData>
            </a:graphic>
          </wp:inline>
        </w:drawing>
      </w:r>
    </w:p>
    <w:p w:rsidR="00DD53F4" w:rsidRDefault="00DD53F4" w:rsidP="00042948">
      <w:pPr>
        <w:rPr>
          <w:b/>
          <w:color w:val="FF0000"/>
        </w:rPr>
      </w:pPr>
      <w:r>
        <w:rPr>
          <w:b/>
          <w:color w:val="FF0000"/>
        </w:rPr>
        <w:t>Click [Approve] to finish</w:t>
      </w:r>
    </w:p>
    <w:p w:rsidR="00DD53F4" w:rsidRDefault="00DD53F4">
      <w:pPr>
        <w:spacing w:after="0"/>
        <w:rPr>
          <w:b/>
          <w:color w:val="FF0000"/>
        </w:rPr>
      </w:pPr>
      <w:r>
        <w:rPr>
          <w:b/>
          <w:color w:val="FF0000"/>
        </w:rPr>
        <w:br w:type="page"/>
      </w:r>
    </w:p>
    <w:p w:rsidR="0041479E" w:rsidRDefault="003F333F" w:rsidP="0041479E">
      <w:pPr>
        <w:pStyle w:val="BodyText"/>
      </w:pPr>
      <w:r>
        <w:lastRenderedPageBreak/>
        <w:t>Add 2</w:t>
      </w:r>
      <w:r w:rsidR="0041479E" w:rsidRPr="00FA6FA1">
        <w:t xml:space="preserve"> Authentication Types as the following picture</w:t>
      </w:r>
    </w:p>
    <w:p w:rsidR="0041479E" w:rsidRDefault="003F333F" w:rsidP="00AF4969">
      <w:pPr>
        <w:pStyle w:val="BodyText"/>
        <w:numPr>
          <w:ilvl w:val="0"/>
          <w:numId w:val="11"/>
        </w:numPr>
      </w:pPr>
      <w:r>
        <w:t>3D Secure OTP SMS Authentication with Code: OTP_SMS</w:t>
      </w:r>
    </w:p>
    <w:p w:rsidR="00B900BB" w:rsidRPr="00B900BB" w:rsidRDefault="0041479E" w:rsidP="00B900BB">
      <w:pPr>
        <w:pStyle w:val="BodyText"/>
        <w:numPr>
          <w:ilvl w:val="0"/>
          <w:numId w:val="11"/>
        </w:numPr>
      </w:pPr>
      <w:r>
        <w:t>3D Secure OTP</w:t>
      </w:r>
      <w:r w:rsidR="003F333F">
        <w:t xml:space="preserve"> EMAIL</w:t>
      </w:r>
      <w:r>
        <w:t xml:space="preserve"> Authentication</w:t>
      </w:r>
      <w:r w:rsidR="003F333F">
        <w:t xml:space="preserve"> with Code: OTP_EMAIL</w:t>
      </w:r>
    </w:p>
    <w:p w:rsidR="0041479E" w:rsidRDefault="0041479E" w:rsidP="0041479E">
      <w:pPr>
        <w:pStyle w:val="BodyText"/>
      </w:pPr>
      <w:r>
        <w:t>F</w:t>
      </w:r>
      <w:r w:rsidR="003F333F">
        <w:t>or each Authentication Type, add D</w:t>
      </w:r>
      <w:r>
        <w:t xml:space="preserve">omains </w:t>
      </w:r>
    </w:p>
    <w:p w:rsidR="00AC4872" w:rsidRDefault="0041479E" w:rsidP="0041479E">
      <w:pPr>
        <w:pStyle w:val="BodyText"/>
        <w:numPr>
          <w:ilvl w:val="0"/>
          <w:numId w:val="12"/>
        </w:numPr>
      </w:pPr>
      <w:r>
        <w:t>3</w:t>
      </w:r>
      <w:r w:rsidR="00DA4454">
        <w:t>-D</w:t>
      </w:r>
      <w:r>
        <w:t xml:space="preserve"> Secure</w:t>
      </w:r>
    </w:p>
    <w:p w:rsidR="00B900BB" w:rsidRDefault="00B900BB" w:rsidP="00B900BB">
      <w:pPr>
        <w:pStyle w:val="BodyText"/>
      </w:pPr>
      <w:r>
        <w:rPr>
          <w:noProof/>
          <w:lang w:val="en-MY" w:eastAsia="en-MY"/>
        </w:rPr>
        <w:drawing>
          <wp:inline distT="0" distB="0" distL="0" distR="0" wp14:anchorId="3299B967" wp14:editId="0F0B682A">
            <wp:extent cx="4688205" cy="2900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3499" cy="2903590"/>
                    </a:xfrm>
                    <a:prstGeom prst="rect">
                      <a:avLst/>
                    </a:prstGeom>
                  </pic:spPr>
                </pic:pic>
              </a:graphicData>
            </a:graphic>
          </wp:inline>
        </w:drawing>
      </w:r>
    </w:p>
    <w:p w:rsidR="00B900BB" w:rsidRDefault="00B900BB" w:rsidP="00B900BB">
      <w:pPr>
        <w:pStyle w:val="BodyText"/>
      </w:pPr>
      <w:r>
        <w:rPr>
          <w:noProof/>
          <w:lang w:val="en-MY" w:eastAsia="en-MY"/>
        </w:rPr>
        <w:drawing>
          <wp:inline distT="0" distB="0" distL="0" distR="0" wp14:anchorId="1619A7C3" wp14:editId="58133E69">
            <wp:extent cx="4688282" cy="2869723"/>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9285" cy="2870337"/>
                    </a:xfrm>
                    <a:prstGeom prst="rect">
                      <a:avLst/>
                    </a:prstGeom>
                  </pic:spPr>
                </pic:pic>
              </a:graphicData>
            </a:graphic>
          </wp:inline>
        </w:drawing>
      </w:r>
    </w:p>
    <w:p w:rsidR="00B900BB" w:rsidRDefault="00B900BB" w:rsidP="00B900BB">
      <w:pPr>
        <w:pStyle w:val="BodyText"/>
      </w:pPr>
    </w:p>
    <w:p w:rsidR="00B900BB" w:rsidRDefault="00B900BB" w:rsidP="00B900BB">
      <w:pPr>
        <w:pStyle w:val="BodyText"/>
      </w:pPr>
    </w:p>
    <w:p w:rsidR="00B900BB" w:rsidRPr="00EE7309" w:rsidRDefault="00B900BB" w:rsidP="00B900BB">
      <w:pPr>
        <w:pStyle w:val="BodyText"/>
      </w:pPr>
      <w:r w:rsidRPr="00B900BB">
        <w:lastRenderedPageBreak/>
        <w:t xml:space="preserve">For each Authentication Type, add </w:t>
      </w:r>
      <w:proofErr w:type="spellStart"/>
      <w:r w:rsidRPr="00B900BB">
        <w:t>Parms</w:t>
      </w:r>
      <w:proofErr w:type="spellEnd"/>
    </w:p>
    <w:p w:rsidR="0041479E" w:rsidRDefault="00B25C65" w:rsidP="0041479E">
      <w:pPr>
        <w:pStyle w:val="BodyText"/>
        <w:rPr>
          <w:b/>
          <w:i/>
        </w:rPr>
      </w:pPr>
      <w:r>
        <w:rPr>
          <w:noProof/>
          <w:lang w:val="en-MY" w:eastAsia="en-MY"/>
        </w:rPr>
        <w:drawing>
          <wp:inline distT="0" distB="0" distL="0" distR="0" wp14:anchorId="7F3EA320" wp14:editId="415285E1">
            <wp:extent cx="6315710" cy="2068830"/>
            <wp:effectExtent l="0" t="0" r="889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5710" cy="2068830"/>
                    </a:xfrm>
                    <a:prstGeom prst="rect">
                      <a:avLst/>
                    </a:prstGeom>
                  </pic:spPr>
                </pic:pic>
              </a:graphicData>
            </a:graphic>
          </wp:inline>
        </w:drawing>
      </w:r>
    </w:p>
    <w:p w:rsidR="001053A6" w:rsidRDefault="00B25C65" w:rsidP="0041479E">
      <w:pPr>
        <w:pStyle w:val="BodyText"/>
        <w:rPr>
          <w:b/>
          <w:i/>
        </w:rPr>
      </w:pPr>
      <w:r>
        <w:rPr>
          <w:noProof/>
          <w:lang w:val="en-MY" w:eastAsia="en-MY"/>
        </w:rPr>
        <w:drawing>
          <wp:inline distT="0" distB="0" distL="0" distR="0" wp14:anchorId="5B1CB03B" wp14:editId="5BD29437">
            <wp:extent cx="6315710" cy="198628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5710" cy="1986280"/>
                    </a:xfrm>
                    <a:prstGeom prst="rect">
                      <a:avLst/>
                    </a:prstGeom>
                  </pic:spPr>
                </pic:pic>
              </a:graphicData>
            </a:graphic>
          </wp:inline>
        </w:drawing>
      </w:r>
    </w:p>
    <w:p w:rsidR="0041479E" w:rsidRDefault="0041479E" w:rsidP="0041479E">
      <w:pPr>
        <w:pStyle w:val="BodyText"/>
        <w:rPr>
          <w:b/>
          <w:i/>
        </w:rPr>
      </w:pPr>
    </w:p>
    <w:p w:rsidR="00B900BB" w:rsidRDefault="001B3C2B" w:rsidP="0041479E">
      <w:pPr>
        <w:pStyle w:val="BodyText"/>
        <w:rPr>
          <w:b/>
          <w:color w:val="FF0000"/>
        </w:rPr>
      </w:pPr>
      <w:r w:rsidRPr="00B630DA">
        <w:rPr>
          <w:b/>
          <w:color w:val="FF0000"/>
        </w:rPr>
        <w:t xml:space="preserve">Note: Email and Phone Number will be stored in Address of </w:t>
      </w:r>
      <w:r w:rsidR="00FB51E3">
        <w:rPr>
          <w:b/>
          <w:color w:val="FF0000"/>
        </w:rPr>
        <w:t xml:space="preserve">the client record which is linked to </w:t>
      </w:r>
      <w:r>
        <w:rPr>
          <w:b/>
          <w:color w:val="FF0000"/>
        </w:rPr>
        <w:t>Card</w:t>
      </w:r>
      <w:r w:rsidRPr="00B630DA">
        <w:rPr>
          <w:b/>
          <w:color w:val="FF0000"/>
        </w:rPr>
        <w:t xml:space="preserve"> Contract</w:t>
      </w:r>
      <w:r>
        <w:rPr>
          <w:b/>
          <w:color w:val="FF0000"/>
        </w:rPr>
        <w:t xml:space="preserve"> with </w:t>
      </w:r>
      <w:r w:rsidR="00385A1F">
        <w:rPr>
          <w:b/>
          <w:color w:val="FF0000"/>
        </w:rPr>
        <w:t xml:space="preserve">code </w:t>
      </w:r>
      <w:r w:rsidR="00D90BD8" w:rsidRPr="00D90BD8">
        <w:rPr>
          <w:b/>
          <w:color w:val="FF0000"/>
        </w:rPr>
        <w:t>STMT</w:t>
      </w:r>
    </w:p>
    <w:p w:rsidR="005C49AE" w:rsidRDefault="005C49AE">
      <w:pPr>
        <w:spacing w:after="0"/>
        <w:rPr>
          <w:rFonts w:ascii="Arial" w:hAnsi="Arial"/>
          <w:b/>
          <w:color w:val="FF0000"/>
        </w:rPr>
      </w:pPr>
      <w:r>
        <w:rPr>
          <w:b/>
          <w:color w:val="FF0000"/>
        </w:rPr>
        <w:br w:type="page"/>
      </w:r>
    </w:p>
    <w:p w:rsidR="00002065" w:rsidRDefault="00002065" w:rsidP="009D2775">
      <w:pPr>
        <w:pStyle w:val="Heading3"/>
        <w:tabs>
          <w:tab w:val="clear" w:pos="4195"/>
          <w:tab w:val="num" w:pos="1288"/>
        </w:tabs>
        <w:ind w:left="1288" w:hanging="720"/>
      </w:pPr>
      <w:bookmarkStart w:id="67" w:name="_Toc531609239"/>
      <w:r>
        <w:lastRenderedPageBreak/>
        <w:t>Configure event to generate OTP_SMS and OTP_EMAIL</w:t>
      </w:r>
      <w:bookmarkEnd w:id="67"/>
    </w:p>
    <w:p w:rsidR="00002065" w:rsidRDefault="00002065" w:rsidP="00002065">
      <w:pPr>
        <w:pStyle w:val="BodyText"/>
        <w:rPr>
          <w:b/>
          <w:i/>
        </w:rPr>
      </w:pPr>
      <w:r w:rsidRPr="00002065">
        <w:rPr>
          <w:b/>
          <w:i/>
        </w:rPr>
        <w:t xml:space="preserve">Menu: </w:t>
      </w:r>
      <w:r>
        <w:rPr>
          <w:b/>
          <w:i/>
        </w:rPr>
        <w:t>ROOT\</w:t>
      </w:r>
      <w:proofErr w:type="spellStart"/>
      <w:r>
        <w:rPr>
          <w:b/>
          <w:i/>
        </w:rPr>
        <w:t>OpenWay</w:t>
      </w:r>
      <w:proofErr w:type="spellEnd"/>
      <w:r>
        <w:rPr>
          <w:b/>
          <w:i/>
        </w:rPr>
        <w:t>\Full\Configuration Setup\</w:t>
      </w:r>
      <w:r w:rsidRPr="00002065">
        <w:rPr>
          <w:b/>
          <w:i/>
        </w:rPr>
        <w:t>Products</w:t>
      </w:r>
      <w:r>
        <w:rPr>
          <w:b/>
          <w:i/>
        </w:rPr>
        <w:t>\Issuing Private Products\</w:t>
      </w:r>
      <w:r w:rsidRPr="00002065">
        <w:rPr>
          <w:b/>
          <w:i/>
        </w:rPr>
        <w:t>Issuing Event Types</w:t>
      </w:r>
    </w:p>
    <w:p w:rsidR="00002065" w:rsidRDefault="00F30E9C" w:rsidP="00002065">
      <w:pPr>
        <w:pStyle w:val="BodyText"/>
      </w:pPr>
      <w:r>
        <w:rPr>
          <w:noProof/>
          <w:lang w:val="en-MY" w:eastAsia="en-MY"/>
        </w:rPr>
        <w:drawing>
          <wp:inline distT="0" distB="0" distL="0" distR="0" wp14:anchorId="51AE5CEC" wp14:editId="04B2CC00">
            <wp:extent cx="6315710" cy="2830195"/>
            <wp:effectExtent l="0" t="0" r="889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5710" cy="2830195"/>
                    </a:xfrm>
                    <a:prstGeom prst="rect">
                      <a:avLst/>
                    </a:prstGeom>
                  </pic:spPr>
                </pic:pic>
              </a:graphicData>
            </a:graphic>
          </wp:inline>
        </w:drawing>
      </w:r>
    </w:p>
    <w:p w:rsidR="00002065" w:rsidRDefault="00002065" w:rsidP="00002065">
      <w:pPr>
        <w:pStyle w:val="BodyText"/>
      </w:pPr>
      <w:r w:rsidRPr="00EC6A6C">
        <w:t>Event Code: OTP_SMS</w:t>
      </w:r>
    </w:p>
    <w:p w:rsidR="00E34A6A" w:rsidRDefault="00E34A6A" w:rsidP="00002065">
      <w:pPr>
        <w:pStyle w:val="BodyText"/>
      </w:pPr>
      <w:r>
        <w:t>Delivery Channel: SMS</w:t>
      </w:r>
    </w:p>
    <w:p w:rsidR="00E34A6A" w:rsidRDefault="00E34A6A" w:rsidP="00002065">
      <w:pPr>
        <w:pStyle w:val="BodyText"/>
      </w:pPr>
      <w:r>
        <w:t>Address Type:</w:t>
      </w:r>
      <w:r w:rsidRPr="00E34A6A">
        <w:t xml:space="preserve"> </w:t>
      </w:r>
      <w:r w:rsidR="00744711">
        <w:t>Statement</w:t>
      </w:r>
    </w:p>
    <w:p w:rsidR="003D7A54" w:rsidRPr="00EC6A6C" w:rsidRDefault="003D7A54" w:rsidP="00002065">
      <w:pPr>
        <w:pStyle w:val="BodyText"/>
      </w:pPr>
      <w:r>
        <w:t xml:space="preserve">Address Data: </w:t>
      </w:r>
      <w:r w:rsidR="00E34A6A" w:rsidRPr="00E34A6A">
        <w:t>%ADDR_</w:t>
      </w:r>
      <w:r w:rsidR="00F30E9C">
        <w:t>PHONE_M</w:t>
      </w:r>
      <w:r w:rsidR="00E34A6A" w:rsidRPr="00E34A6A">
        <w:t>%</w:t>
      </w:r>
    </w:p>
    <w:p w:rsidR="00A5217E" w:rsidRPr="00A90E85" w:rsidRDefault="00002065" w:rsidP="00A90E85">
      <w:pPr>
        <w:rPr>
          <w:rFonts w:ascii="Arial" w:hAnsi="Arial"/>
        </w:rPr>
      </w:pPr>
      <w:r w:rsidRPr="00A90E85">
        <w:rPr>
          <w:rFonts w:ascii="Arial" w:hAnsi="Arial"/>
        </w:rPr>
        <w:t xml:space="preserve">Text: </w:t>
      </w:r>
      <w:r w:rsidR="00A90E85">
        <w:rPr>
          <w:rFonts w:ascii="Arial" w:hAnsi="Arial"/>
        </w:rPr>
        <w:t>%EVENT_DETAILS</w:t>
      </w:r>
      <w:r w:rsidR="00F30E9C">
        <w:rPr>
          <w:rFonts w:ascii="Arial" w:hAnsi="Arial"/>
        </w:rPr>
        <w:t>:SMS_TEXT</w:t>
      </w:r>
      <w:r w:rsidR="00A5217E" w:rsidRPr="00A90E85">
        <w:rPr>
          <w:rFonts w:ascii="Arial" w:hAnsi="Arial"/>
        </w:rPr>
        <w:t xml:space="preserve">%. </w:t>
      </w:r>
    </w:p>
    <w:p w:rsidR="005C49AE" w:rsidRDefault="00002065" w:rsidP="00002065">
      <w:pPr>
        <w:rPr>
          <w:rFonts w:ascii="Arial" w:hAnsi="Arial"/>
        </w:rPr>
      </w:pPr>
      <w:r w:rsidRPr="00A90E85">
        <w:rPr>
          <w:rFonts w:ascii="Arial" w:hAnsi="Arial"/>
        </w:rPr>
        <w:t xml:space="preserve">Special </w:t>
      </w:r>
      <w:proofErr w:type="spellStart"/>
      <w:r w:rsidRPr="00A90E85">
        <w:rPr>
          <w:rFonts w:ascii="Arial" w:hAnsi="Arial"/>
        </w:rPr>
        <w:t>parm</w:t>
      </w:r>
      <w:proofErr w:type="spellEnd"/>
      <w:r w:rsidRPr="00A90E85">
        <w:rPr>
          <w:rFonts w:ascii="Arial" w:hAnsi="Arial"/>
        </w:rPr>
        <w:t>: AVAILABILITY=</w:t>
      </w:r>
      <w:proofErr w:type="gramStart"/>
      <w:r w:rsidRPr="00A90E85">
        <w:rPr>
          <w:rFonts w:ascii="Arial" w:hAnsi="Arial"/>
        </w:rPr>
        <w:t>G;CET</w:t>
      </w:r>
      <w:proofErr w:type="gramEnd"/>
      <w:r w:rsidRPr="00A90E85">
        <w:rPr>
          <w:rFonts w:ascii="Arial" w:hAnsi="Arial"/>
        </w:rPr>
        <w:t>_SMS_TIMEOUT=120;</w:t>
      </w:r>
    </w:p>
    <w:p w:rsidR="005C49AE" w:rsidRDefault="005C49AE">
      <w:pPr>
        <w:spacing w:after="0"/>
        <w:rPr>
          <w:rFonts w:ascii="Arial" w:hAnsi="Arial"/>
        </w:rPr>
      </w:pPr>
      <w:r>
        <w:rPr>
          <w:rFonts w:ascii="Arial" w:hAnsi="Arial"/>
        </w:rPr>
        <w:br w:type="page"/>
      </w:r>
    </w:p>
    <w:p w:rsidR="00002065" w:rsidRDefault="00FB5404" w:rsidP="00002065">
      <w:pPr>
        <w:rPr>
          <w:rFonts w:ascii="Arial" w:hAnsi="Arial"/>
        </w:rPr>
      </w:pPr>
      <w:r>
        <w:rPr>
          <w:noProof/>
          <w:lang w:val="en-MY" w:eastAsia="en-MY"/>
        </w:rPr>
        <w:lastRenderedPageBreak/>
        <w:drawing>
          <wp:inline distT="0" distB="0" distL="0" distR="0" wp14:anchorId="0D7F3E59" wp14:editId="2D3ADE2F">
            <wp:extent cx="6315710" cy="2851785"/>
            <wp:effectExtent l="0" t="0" r="889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5710" cy="2851785"/>
                    </a:xfrm>
                    <a:prstGeom prst="rect">
                      <a:avLst/>
                    </a:prstGeom>
                  </pic:spPr>
                </pic:pic>
              </a:graphicData>
            </a:graphic>
          </wp:inline>
        </w:drawing>
      </w:r>
    </w:p>
    <w:p w:rsidR="005C49AE" w:rsidRDefault="005C49AE" w:rsidP="005C49AE">
      <w:pPr>
        <w:pStyle w:val="BodyText"/>
      </w:pPr>
      <w:r>
        <w:t>Event Code: OTP_EMAIL</w:t>
      </w:r>
    </w:p>
    <w:p w:rsidR="005C49AE" w:rsidRDefault="005C49AE" w:rsidP="005C49AE">
      <w:pPr>
        <w:pStyle w:val="BodyText"/>
      </w:pPr>
      <w:r>
        <w:t>Delivery Channel: E Mail</w:t>
      </w:r>
    </w:p>
    <w:p w:rsidR="005C49AE" w:rsidRDefault="005C49AE" w:rsidP="005C49AE">
      <w:pPr>
        <w:pStyle w:val="BodyText"/>
      </w:pPr>
      <w:r>
        <w:t>Address Type:</w:t>
      </w:r>
      <w:r w:rsidRPr="00E34A6A">
        <w:t xml:space="preserve"> </w:t>
      </w:r>
      <w:r w:rsidR="00366329">
        <w:t>Statement</w:t>
      </w:r>
    </w:p>
    <w:p w:rsidR="005C49AE" w:rsidRPr="00EC6A6C" w:rsidRDefault="005C49AE" w:rsidP="005C49AE">
      <w:pPr>
        <w:pStyle w:val="BodyText"/>
      </w:pPr>
      <w:r>
        <w:t xml:space="preserve">Address Data: </w:t>
      </w:r>
      <w:r w:rsidRPr="00E34A6A">
        <w:t>%</w:t>
      </w:r>
      <w:r>
        <w:t>E-MAIL</w:t>
      </w:r>
      <w:r w:rsidRPr="00E34A6A">
        <w:t>%</w:t>
      </w:r>
    </w:p>
    <w:p w:rsidR="005C49AE" w:rsidRPr="00A90E85" w:rsidRDefault="005C49AE" w:rsidP="005C49AE">
      <w:pPr>
        <w:rPr>
          <w:rFonts w:ascii="Arial" w:hAnsi="Arial"/>
        </w:rPr>
      </w:pPr>
      <w:r w:rsidRPr="00A90E85">
        <w:rPr>
          <w:rFonts w:ascii="Arial" w:hAnsi="Arial"/>
        </w:rPr>
        <w:t xml:space="preserve">Text: </w:t>
      </w:r>
      <w:r>
        <w:rPr>
          <w:rFonts w:ascii="Arial" w:hAnsi="Arial"/>
        </w:rPr>
        <w:t>%EVENT_DETAILS</w:t>
      </w:r>
      <w:r w:rsidR="00366329">
        <w:rPr>
          <w:rFonts w:ascii="Arial" w:hAnsi="Arial"/>
        </w:rPr>
        <w:t>:SMS_TEXT</w:t>
      </w:r>
      <w:r w:rsidRPr="00A90E85">
        <w:rPr>
          <w:rFonts w:ascii="Arial" w:hAnsi="Arial"/>
        </w:rPr>
        <w:t xml:space="preserve">%. </w:t>
      </w:r>
    </w:p>
    <w:p w:rsidR="005C49AE" w:rsidRDefault="005C49AE" w:rsidP="005C49AE">
      <w:pPr>
        <w:rPr>
          <w:rFonts w:ascii="Arial" w:hAnsi="Arial"/>
        </w:rPr>
      </w:pPr>
      <w:r w:rsidRPr="00A90E85">
        <w:rPr>
          <w:rFonts w:ascii="Arial" w:hAnsi="Arial"/>
        </w:rPr>
        <w:t xml:space="preserve">Special </w:t>
      </w:r>
      <w:proofErr w:type="spellStart"/>
      <w:r w:rsidRPr="00A90E85">
        <w:rPr>
          <w:rFonts w:ascii="Arial" w:hAnsi="Arial"/>
        </w:rPr>
        <w:t>parm</w:t>
      </w:r>
      <w:proofErr w:type="spellEnd"/>
      <w:r w:rsidRPr="00A90E85">
        <w:rPr>
          <w:rFonts w:ascii="Arial" w:hAnsi="Arial"/>
        </w:rPr>
        <w:t>: AVAILABILITY=</w:t>
      </w:r>
      <w:proofErr w:type="gramStart"/>
      <w:r w:rsidRPr="00A90E85">
        <w:rPr>
          <w:rFonts w:ascii="Arial" w:hAnsi="Arial"/>
        </w:rPr>
        <w:t>G;CET</w:t>
      </w:r>
      <w:proofErr w:type="gramEnd"/>
      <w:r w:rsidRPr="00A90E85">
        <w:rPr>
          <w:rFonts w:ascii="Arial" w:hAnsi="Arial"/>
        </w:rPr>
        <w:t>_SMS_TIMEOUT=120;</w:t>
      </w:r>
    </w:p>
    <w:p w:rsidR="005C49AE" w:rsidRPr="00A90E85" w:rsidRDefault="005C49AE" w:rsidP="00002065">
      <w:pPr>
        <w:rPr>
          <w:rFonts w:ascii="Arial" w:hAnsi="Arial"/>
        </w:rPr>
      </w:pPr>
    </w:p>
    <w:p w:rsidR="00002065" w:rsidRDefault="00002065" w:rsidP="00002065">
      <w:pPr>
        <w:pStyle w:val="BodyText"/>
      </w:pPr>
    </w:p>
    <w:p w:rsidR="003D7A54" w:rsidRDefault="003D7A54" w:rsidP="00002065">
      <w:pPr>
        <w:pStyle w:val="BodyText"/>
      </w:pPr>
    </w:p>
    <w:p w:rsidR="00044D4E" w:rsidRDefault="00044D4E">
      <w:pPr>
        <w:spacing w:after="0"/>
      </w:pPr>
      <w:r>
        <w:br w:type="page"/>
      </w:r>
    </w:p>
    <w:p w:rsidR="00044D4E" w:rsidRDefault="00C22644" w:rsidP="00044D4E">
      <w:pPr>
        <w:pStyle w:val="BodyText"/>
        <w:rPr>
          <w:b/>
          <w:color w:val="FF0000"/>
        </w:rPr>
      </w:pPr>
      <w:r>
        <w:rPr>
          <w:b/>
          <w:color w:val="FF0000"/>
        </w:rPr>
        <w:lastRenderedPageBreak/>
        <w:t xml:space="preserve">Add event “OTP SMS” and “OTP EMAIL” to </w:t>
      </w:r>
      <w:r w:rsidR="00044D4E">
        <w:rPr>
          <w:b/>
          <w:color w:val="FF0000"/>
        </w:rPr>
        <w:t>service pack</w:t>
      </w:r>
      <w:r>
        <w:rPr>
          <w:b/>
          <w:color w:val="FF0000"/>
        </w:rPr>
        <w:t>s</w:t>
      </w:r>
      <w:r w:rsidR="00394AC7">
        <w:rPr>
          <w:b/>
          <w:color w:val="FF0000"/>
        </w:rPr>
        <w:t xml:space="preserve"> (001-Add MC Credit SMS Service, 001-Add MC Prepaid SMS Service, 001-Add MC Debit SMS Service)</w:t>
      </w:r>
    </w:p>
    <w:p w:rsidR="00044D4E" w:rsidRDefault="00C22644" w:rsidP="00044D4E">
      <w:pPr>
        <w:pStyle w:val="BodyText"/>
        <w:rPr>
          <w:b/>
          <w:color w:val="FF0000"/>
        </w:rPr>
      </w:pPr>
      <w:r>
        <w:rPr>
          <w:noProof/>
          <w:lang w:val="en-MY" w:eastAsia="en-MY"/>
        </w:rPr>
        <w:drawing>
          <wp:inline distT="0" distB="0" distL="0" distR="0" wp14:anchorId="79331A64" wp14:editId="388858CD">
            <wp:extent cx="5943600" cy="3570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70605"/>
                    </a:xfrm>
                    <a:prstGeom prst="rect">
                      <a:avLst/>
                    </a:prstGeom>
                  </pic:spPr>
                </pic:pic>
              </a:graphicData>
            </a:graphic>
          </wp:inline>
        </w:drawing>
      </w:r>
    </w:p>
    <w:p w:rsidR="00041678" w:rsidRDefault="00416186" w:rsidP="00044D4E">
      <w:pPr>
        <w:pStyle w:val="BodyText"/>
        <w:rPr>
          <w:b/>
          <w:color w:val="FF0000"/>
        </w:rPr>
      </w:pPr>
      <w:r>
        <w:rPr>
          <w:noProof/>
          <w:lang w:val="en-MY" w:eastAsia="en-MY"/>
        </w:rPr>
        <w:drawing>
          <wp:inline distT="0" distB="0" distL="0" distR="0" wp14:anchorId="0301AED1" wp14:editId="729C39AD">
            <wp:extent cx="5943600" cy="3482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82340"/>
                    </a:xfrm>
                    <a:prstGeom prst="rect">
                      <a:avLst/>
                    </a:prstGeom>
                  </pic:spPr>
                </pic:pic>
              </a:graphicData>
            </a:graphic>
          </wp:inline>
        </w:drawing>
      </w:r>
    </w:p>
    <w:p w:rsidR="00416186" w:rsidRDefault="00416186" w:rsidP="00044D4E">
      <w:pPr>
        <w:pStyle w:val="BodyText"/>
        <w:rPr>
          <w:b/>
          <w:color w:val="FF0000"/>
        </w:rPr>
      </w:pPr>
      <w:r>
        <w:rPr>
          <w:noProof/>
          <w:lang w:val="en-MY" w:eastAsia="en-MY"/>
        </w:rPr>
        <w:lastRenderedPageBreak/>
        <w:drawing>
          <wp:inline distT="0" distB="0" distL="0" distR="0" wp14:anchorId="231F2052" wp14:editId="7C27C19A">
            <wp:extent cx="5943600" cy="292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2905"/>
                    </a:xfrm>
                    <a:prstGeom prst="rect">
                      <a:avLst/>
                    </a:prstGeom>
                  </pic:spPr>
                </pic:pic>
              </a:graphicData>
            </a:graphic>
          </wp:inline>
        </w:drawing>
      </w:r>
    </w:p>
    <w:p w:rsidR="00C22644" w:rsidRDefault="00C22644" w:rsidP="00044D4E">
      <w:pPr>
        <w:pStyle w:val="BodyText"/>
        <w:rPr>
          <w:b/>
          <w:color w:val="FF0000"/>
        </w:rPr>
      </w:pPr>
    </w:p>
    <w:p w:rsidR="00044D4E" w:rsidRDefault="00044D4E" w:rsidP="00044D4E">
      <w:pPr>
        <w:pStyle w:val="BodyText"/>
        <w:rPr>
          <w:b/>
          <w:i/>
        </w:rPr>
      </w:pPr>
    </w:p>
    <w:p w:rsidR="00044D4E" w:rsidRDefault="00044D4E">
      <w:pPr>
        <w:spacing w:after="0"/>
      </w:pPr>
      <w:r>
        <w:br w:type="page"/>
      </w:r>
    </w:p>
    <w:p w:rsidR="00497DFD" w:rsidRDefault="00497DFD" w:rsidP="009D2775">
      <w:pPr>
        <w:pStyle w:val="Heading3"/>
        <w:tabs>
          <w:tab w:val="clear" w:pos="4195"/>
          <w:tab w:val="num" w:pos="1288"/>
        </w:tabs>
        <w:ind w:left="1288" w:hanging="720"/>
      </w:pPr>
      <w:bookmarkStart w:id="68" w:name="_Toc531609240"/>
      <w:r>
        <w:lastRenderedPageBreak/>
        <w:t>Generate CAVVK 1 and 2</w:t>
      </w:r>
      <w:bookmarkEnd w:id="68"/>
    </w:p>
    <w:p w:rsidR="00497DFD" w:rsidRDefault="00497DFD" w:rsidP="003D7A54">
      <w:proofErr w:type="spellStart"/>
      <w:proofErr w:type="gramStart"/>
      <w:r w:rsidRPr="00497DFD">
        <w:t>ROOT.OpenWay.Full.Configuration</w:t>
      </w:r>
      <w:proofErr w:type="spellEnd"/>
      <w:proofErr w:type="gramEnd"/>
      <w:r w:rsidRPr="00497DFD">
        <w:t xml:space="preserve"> </w:t>
      </w:r>
      <w:proofErr w:type="spellStart"/>
      <w:r w:rsidRPr="00497DFD">
        <w:t>Setup.Card</w:t>
      </w:r>
      <w:proofErr w:type="spellEnd"/>
      <w:r w:rsidRPr="00497DFD">
        <w:t xml:space="preserve"> Production </w:t>
      </w:r>
      <w:proofErr w:type="spellStart"/>
      <w:r w:rsidRPr="00497DFD">
        <w:t>Setup.Bank</w:t>
      </w:r>
      <w:proofErr w:type="spellEnd"/>
      <w:r w:rsidRPr="00497DFD">
        <w:t xml:space="preserve"> Production Parameters</w:t>
      </w:r>
    </w:p>
    <w:p w:rsidR="00497DFD" w:rsidRDefault="00497DFD" w:rsidP="003D7A54">
      <w:r>
        <w:rPr>
          <w:noProof/>
          <w:lang w:val="en-MY" w:eastAsia="en-MY"/>
        </w:rPr>
        <w:drawing>
          <wp:inline distT="0" distB="0" distL="0" distR="0" wp14:anchorId="54A9788F" wp14:editId="0482EBB5">
            <wp:extent cx="6315710" cy="339471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5710" cy="3394710"/>
                    </a:xfrm>
                    <a:prstGeom prst="rect">
                      <a:avLst/>
                    </a:prstGeom>
                  </pic:spPr>
                </pic:pic>
              </a:graphicData>
            </a:graphic>
          </wp:inline>
        </w:drawing>
      </w:r>
    </w:p>
    <w:p w:rsidR="00497DFD" w:rsidRDefault="00497DFD" w:rsidP="003D7A54">
      <w:r>
        <w:t xml:space="preserve">Click </w:t>
      </w:r>
      <w:proofErr w:type="gramStart"/>
      <w:r>
        <w:t>Ins</w:t>
      </w:r>
      <w:proofErr w:type="gramEnd"/>
      <w:r>
        <w:t xml:space="preserve"> to insert two CAVVK</w:t>
      </w:r>
    </w:p>
    <w:p w:rsidR="00497DFD" w:rsidRDefault="00497DFD" w:rsidP="003D7A54">
      <w:r>
        <w:rPr>
          <w:noProof/>
          <w:lang w:val="en-MY" w:eastAsia="en-MY"/>
        </w:rPr>
        <w:drawing>
          <wp:inline distT="0" distB="0" distL="0" distR="0" wp14:anchorId="2D99257E" wp14:editId="67402917">
            <wp:extent cx="6315710" cy="339471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5710" cy="3394710"/>
                    </a:xfrm>
                    <a:prstGeom prst="rect">
                      <a:avLst/>
                    </a:prstGeom>
                  </pic:spPr>
                </pic:pic>
              </a:graphicData>
            </a:graphic>
          </wp:inline>
        </w:drawing>
      </w:r>
    </w:p>
    <w:p w:rsidR="00497DFD" w:rsidRDefault="00497DFD" w:rsidP="003D7A54">
      <w:r>
        <w:lastRenderedPageBreak/>
        <w:t>Click Manage and choose Generate Key</w:t>
      </w:r>
    </w:p>
    <w:p w:rsidR="00497DFD" w:rsidRDefault="00497DFD" w:rsidP="003D7A54">
      <w:r>
        <w:rPr>
          <w:noProof/>
          <w:lang w:val="en-MY" w:eastAsia="en-MY"/>
        </w:rPr>
        <w:drawing>
          <wp:inline distT="0" distB="0" distL="0" distR="0" wp14:anchorId="23753ACA" wp14:editId="635D0C48">
            <wp:extent cx="6315710" cy="3552825"/>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5710" cy="3552825"/>
                    </a:xfrm>
                    <a:prstGeom prst="rect">
                      <a:avLst/>
                    </a:prstGeom>
                  </pic:spPr>
                </pic:pic>
              </a:graphicData>
            </a:graphic>
          </wp:inline>
        </w:drawing>
      </w:r>
    </w:p>
    <w:p w:rsidR="00203DCB" w:rsidRDefault="00203DCB" w:rsidP="003D7A54">
      <w:r>
        <w:rPr>
          <w:noProof/>
          <w:lang w:val="en-MY" w:eastAsia="en-MY"/>
        </w:rPr>
        <w:drawing>
          <wp:inline distT="0" distB="0" distL="0" distR="0" wp14:anchorId="4B978A0C" wp14:editId="40051DDE">
            <wp:extent cx="6315710" cy="339471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5710" cy="3394710"/>
                    </a:xfrm>
                    <a:prstGeom prst="rect">
                      <a:avLst/>
                    </a:prstGeom>
                  </pic:spPr>
                </pic:pic>
              </a:graphicData>
            </a:graphic>
          </wp:inline>
        </w:drawing>
      </w:r>
    </w:p>
    <w:p w:rsidR="00203DCB" w:rsidRDefault="00203DCB" w:rsidP="003D7A54">
      <w:r>
        <w:t>New keys are generated and then choose Manage under parameter to verify</w:t>
      </w:r>
    </w:p>
    <w:p w:rsidR="00C43E08" w:rsidRDefault="00C43E08" w:rsidP="00D85DD4">
      <w:pPr>
        <w:pStyle w:val="Heading1"/>
      </w:pPr>
      <w:bookmarkStart w:id="69" w:name="_Toc531609241"/>
      <w:bookmarkEnd w:id="62"/>
      <w:r>
        <w:lastRenderedPageBreak/>
        <w:t>Configure EGATEWAY</w:t>
      </w:r>
      <w:bookmarkEnd w:id="69"/>
    </w:p>
    <w:p w:rsidR="00C43E08" w:rsidRPr="002B18DA" w:rsidRDefault="001F534A" w:rsidP="002B18DA">
      <w:pPr>
        <w:pStyle w:val="BodyText"/>
        <w:rPr>
          <w:b/>
          <w:color w:val="FF0000"/>
        </w:rPr>
      </w:pPr>
      <w:r w:rsidRPr="001F534A">
        <w:rPr>
          <w:b/>
          <w:color w:val="FF0000"/>
        </w:rPr>
        <w:t>Remember do al</w:t>
      </w:r>
      <w:r w:rsidR="002B18DA">
        <w:rPr>
          <w:b/>
          <w:color w:val="FF0000"/>
        </w:rPr>
        <w:t>l configuration under way4 user</w:t>
      </w:r>
    </w:p>
    <w:p w:rsidR="00C913BB" w:rsidRPr="00C913BB" w:rsidRDefault="003F4B8F" w:rsidP="00C913BB">
      <w:pPr>
        <w:pStyle w:val="Heading2"/>
        <w:jc w:val="both"/>
      </w:pPr>
      <w:bookmarkStart w:id="70" w:name="_Toc531609242"/>
      <w:r w:rsidRPr="00C913BB">
        <w:t xml:space="preserve">Edit log level </w:t>
      </w:r>
      <w:r w:rsidRPr="004E2615">
        <w:t>of</w:t>
      </w:r>
      <w:r w:rsidRPr="00C913BB">
        <w:t xml:space="preserve"> </w:t>
      </w:r>
      <w:proofErr w:type="spellStart"/>
      <w:r w:rsidRPr="00C913BB">
        <w:t>Egateway</w:t>
      </w:r>
      <w:bookmarkEnd w:id="70"/>
      <w:proofErr w:type="spellEnd"/>
    </w:p>
    <w:p w:rsidR="0041479E" w:rsidRPr="002176AE" w:rsidRDefault="003F4B8F" w:rsidP="002176AE">
      <w:pPr>
        <w:pStyle w:val="BodyText"/>
        <w:rPr>
          <w:lang w:val="en-GB"/>
        </w:rPr>
      </w:pPr>
      <w:r w:rsidRPr="00C913BB">
        <w:rPr>
          <w:lang w:val="en-GB"/>
        </w:rPr>
        <w:t xml:space="preserve">Specify logging parameters in </w:t>
      </w:r>
      <w:r w:rsidR="00933195">
        <w:rPr>
          <w:lang w:val="en-GB"/>
        </w:rPr>
        <w:t>/opt</w:t>
      </w:r>
      <w:r w:rsidRPr="002176AE">
        <w:rPr>
          <w:lang w:val="en-GB"/>
        </w:rPr>
        <w:t>/</w:t>
      </w:r>
      <w:proofErr w:type="spellStart"/>
      <w:r w:rsidRPr="002176AE">
        <w:rPr>
          <w:lang w:val="en-GB"/>
        </w:rPr>
        <w:t>egateway</w:t>
      </w:r>
      <w:proofErr w:type="spellEnd"/>
      <w:r w:rsidRPr="002176AE">
        <w:rPr>
          <w:lang w:val="en-GB"/>
        </w:rPr>
        <w:t>/gateway.ini</w:t>
      </w:r>
    </w:p>
    <w:p w:rsidR="00C913BB" w:rsidRPr="00C913BB" w:rsidRDefault="00C913BB" w:rsidP="00C913BB">
      <w:pPr>
        <w:pStyle w:val="BodyText"/>
        <w:rPr>
          <w:lang w:val="en-GB"/>
        </w:rPr>
      </w:pPr>
    </w:p>
    <w:tbl>
      <w:tblPr>
        <w:tblStyle w:val="TableGrid"/>
        <w:tblW w:w="0" w:type="auto"/>
        <w:tblLook w:val="04A0" w:firstRow="1" w:lastRow="0" w:firstColumn="1" w:lastColumn="0" w:noHBand="0" w:noVBand="1"/>
      </w:tblPr>
      <w:tblGrid>
        <w:gridCol w:w="9936"/>
      </w:tblGrid>
      <w:tr w:rsidR="00C913BB" w:rsidTr="00E76584">
        <w:trPr>
          <w:trHeight w:val="1215"/>
        </w:trPr>
        <w:tc>
          <w:tcPr>
            <w:tcW w:w="9936" w:type="dxa"/>
          </w:tcPr>
          <w:p w:rsidR="00C913BB" w:rsidRPr="00C913BB" w:rsidRDefault="00C913BB" w:rsidP="00C913BB">
            <w:pPr>
              <w:pStyle w:val="BodyText"/>
              <w:rPr>
                <w:lang w:val="en-GB"/>
              </w:rPr>
            </w:pPr>
            <w:r w:rsidRPr="00C913BB">
              <w:rPr>
                <w:lang w:val="en-GB"/>
              </w:rPr>
              <w:t>[Debug]</w:t>
            </w:r>
          </w:p>
          <w:p w:rsidR="00C913BB" w:rsidRPr="00C913BB" w:rsidRDefault="00C913BB" w:rsidP="00C913BB">
            <w:pPr>
              <w:pStyle w:val="BodyText"/>
              <w:rPr>
                <w:lang w:val="en-GB"/>
              </w:rPr>
            </w:pPr>
            <w:r w:rsidRPr="00C913BB">
              <w:rPr>
                <w:lang w:val="en-GB"/>
              </w:rPr>
              <w:t>Level=99</w:t>
            </w:r>
          </w:p>
          <w:p w:rsidR="00C913BB" w:rsidRPr="00C913BB" w:rsidRDefault="00C913BB" w:rsidP="00C913BB">
            <w:pPr>
              <w:pStyle w:val="BodyText"/>
              <w:rPr>
                <w:lang w:val="en-GB"/>
              </w:rPr>
            </w:pPr>
            <w:proofErr w:type="spellStart"/>
            <w:r w:rsidRPr="00C913BB">
              <w:rPr>
                <w:lang w:val="en-GB"/>
              </w:rPr>
              <w:t>MaxLog</w:t>
            </w:r>
            <w:proofErr w:type="spellEnd"/>
            <w:r w:rsidRPr="00C913BB">
              <w:rPr>
                <w:lang w:val="en-GB"/>
              </w:rPr>
              <w:t>=10</w:t>
            </w:r>
          </w:p>
          <w:p w:rsidR="00C913BB" w:rsidRDefault="00C913BB" w:rsidP="00C913BB">
            <w:pPr>
              <w:pStyle w:val="BodyText"/>
              <w:rPr>
                <w:lang w:val="en-GB"/>
              </w:rPr>
            </w:pPr>
            <w:r w:rsidRPr="00C913BB">
              <w:rPr>
                <w:lang w:val="en-GB"/>
              </w:rPr>
              <w:t>...</w:t>
            </w:r>
          </w:p>
        </w:tc>
      </w:tr>
    </w:tbl>
    <w:p w:rsidR="00C913BB" w:rsidRDefault="00E76584" w:rsidP="00C913BB">
      <w:pPr>
        <w:pStyle w:val="BodyText"/>
        <w:rPr>
          <w:lang w:val="en-GB"/>
        </w:rPr>
      </w:pPr>
      <w:r>
        <w:rPr>
          <w:noProof/>
          <w:lang w:val="en-MY" w:eastAsia="en-MY"/>
        </w:rPr>
        <w:drawing>
          <wp:inline distT="0" distB="0" distL="0" distR="0" wp14:anchorId="3EA90690" wp14:editId="07F58263">
            <wp:extent cx="3228440" cy="198973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50539" cy="2003354"/>
                    </a:xfrm>
                    <a:prstGeom prst="rect">
                      <a:avLst/>
                    </a:prstGeom>
                  </pic:spPr>
                </pic:pic>
              </a:graphicData>
            </a:graphic>
          </wp:inline>
        </w:drawing>
      </w:r>
    </w:p>
    <w:p w:rsidR="00BC7A73" w:rsidRDefault="00BC7A73" w:rsidP="00C913BB">
      <w:pPr>
        <w:pStyle w:val="BodyText"/>
        <w:rPr>
          <w:lang w:val="en-GB"/>
        </w:rPr>
      </w:pPr>
    </w:p>
    <w:p w:rsidR="00BC7A73" w:rsidRDefault="00774B6A" w:rsidP="00BC7A73">
      <w:pPr>
        <w:pStyle w:val="Heading2"/>
        <w:jc w:val="both"/>
      </w:pPr>
      <w:bookmarkStart w:id="71" w:name="_Toc531609243"/>
      <w:r>
        <w:t xml:space="preserve">Configure </w:t>
      </w:r>
      <w:proofErr w:type="spellStart"/>
      <w:r w:rsidRPr="00227FD6">
        <w:rPr>
          <w:lang w:val="en-GB"/>
        </w:rPr>
        <w:t>netserv</w:t>
      </w:r>
      <w:proofErr w:type="spellEnd"/>
      <w:r>
        <w:t>.</w:t>
      </w:r>
      <w:proofErr w:type="spellStart"/>
      <w:r>
        <w:t>ini</w:t>
      </w:r>
      <w:bookmarkEnd w:id="71"/>
      <w:proofErr w:type="spellEnd"/>
      <w:r>
        <w:t xml:space="preserve"> </w:t>
      </w:r>
    </w:p>
    <w:p w:rsidR="00774B6A" w:rsidRPr="00774B6A" w:rsidRDefault="00774B6A" w:rsidP="00774B6A">
      <w:pPr>
        <w:pStyle w:val="BodyText"/>
      </w:pPr>
      <w:r w:rsidRPr="00BC7A73">
        <w:t xml:space="preserve">Specify </w:t>
      </w:r>
      <w:r w:rsidR="00460B48">
        <w:t>Transaction Switch</w:t>
      </w:r>
      <w:r w:rsidRPr="00BC7A73">
        <w:t>’s DATAGATE_3DS channel connection parameters</w:t>
      </w:r>
    </w:p>
    <w:p w:rsidR="00227FD6" w:rsidRDefault="00227FD6" w:rsidP="00227FD6">
      <w:pPr>
        <w:pStyle w:val="BodyText"/>
        <w:rPr>
          <w:lang w:val="en-GB"/>
        </w:rPr>
      </w:pPr>
      <w:r>
        <w:rPr>
          <w:lang w:val="en-GB"/>
        </w:rPr>
        <w:t>Edit the following file</w:t>
      </w:r>
    </w:p>
    <w:p w:rsidR="005D0300" w:rsidRDefault="0045795E" w:rsidP="003E00D3">
      <w:pPr>
        <w:pStyle w:val="BodyText"/>
        <w:rPr>
          <w:rFonts w:asciiTheme="minorHAnsi" w:hAnsiTheme="minorHAnsi"/>
          <w:lang w:val="en-GB"/>
        </w:rPr>
      </w:pPr>
      <w:r>
        <w:rPr>
          <w:lang w:val="en-GB"/>
        </w:rPr>
        <w:t>opt</w:t>
      </w:r>
      <w:r w:rsidR="00BC7A73" w:rsidRPr="00227FD6">
        <w:rPr>
          <w:lang w:val="en-GB"/>
        </w:rPr>
        <w:t>/</w:t>
      </w:r>
      <w:proofErr w:type="spellStart"/>
      <w:r w:rsidR="00BC7A73" w:rsidRPr="00227FD6">
        <w:rPr>
          <w:lang w:val="en-GB"/>
        </w:rPr>
        <w:t>egateway</w:t>
      </w:r>
      <w:proofErr w:type="spellEnd"/>
      <w:r w:rsidR="00BC7A73" w:rsidRPr="00227FD6">
        <w:rPr>
          <w:lang w:val="en-GB"/>
        </w:rPr>
        <w:t>/</w:t>
      </w:r>
      <w:proofErr w:type="spellStart"/>
      <w:r w:rsidR="00BC7A73" w:rsidRPr="00227FD6">
        <w:rPr>
          <w:lang w:val="en-GB"/>
        </w:rPr>
        <w:t>datagate</w:t>
      </w:r>
      <w:proofErr w:type="spellEnd"/>
      <w:r w:rsidR="00BC7A73" w:rsidRPr="00227FD6">
        <w:rPr>
          <w:lang w:val="en-GB"/>
        </w:rPr>
        <w:t>/netserv.ini:</w:t>
      </w:r>
      <w:r w:rsidR="00BC7A73" w:rsidRPr="00BC7A73">
        <w:rPr>
          <w:rFonts w:asciiTheme="minorHAnsi" w:hAnsiTheme="minorHAnsi"/>
          <w:lang w:val="en-GB"/>
        </w:rPr>
        <w:t xml:space="preserve"> </w:t>
      </w:r>
    </w:p>
    <w:p w:rsidR="003E00D3" w:rsidRPr="00460B48" w:rsidRDefault="005D0300" w:rsidP="003E00D3">
      <w:pPr>
        <w:pStyle w:val="BodyText"/>
        <w:rPr>
          <w:rFonts w:asciiTheme="minorHAnsi" w:hAnsiTheme="minorHAnsi"/>
          <w:lang w:val="en-GB"/>
        </w:rPr>
      </w:pPr>
      <w:r>
        <w:rPr>
          <w:rFonts w:asciiTheme="minorHAnsi" w:hAnsiTheme="minorHAnsi"/>
          <w:lang w:val="en-GB"/>
        </w:rPr>
        <w:t xml:space="preserve">Edit the Host, Port to the value of yours. In the testing environment </w:t>
      </w:r>
      <w:r w:rsidR="00460B48">
        <w:rPr>
          <w:rFonts w:asciiTheme="minorHAnsi" w:hAnsiTheme="minorHAnsi"/>
          <w:lang w:val="en-GB"/>
        </w:rPr>
        <w:t>Transaction Switch</w:t>
      </w:r>
      <w:r>
        <w:rPr>
          <w:rFonts w:asciiTheme="minorHAnsi" w:hAnsiTheme="minorHAnsi"/>
          <w:lang w:val="en-GB"/>
        </w:rPr>
        <w:t xml:space="preserve"> is deployed in </w:t>
      </w:r>
      <w:r w:rsidR="008D329E" w:rsidRPr="00A86A31">
        <w:rPr>
          <w:rFonts w:ascii="Courier New" w:hAnsi="Courier New" w:cs="Courier New"/>
          <w:sz w:val="18"/>
          <w:szCs w:val="18"/>
          <w:lang w:val="fr-FR" w:eastAsia="en-GB"/>
        </w:rPr>
        <w:t>10.96.</w:t>
      </w:r>
      <w:r w:rsidR="00583090">
        <w:rPr>
          <w:rFonts w:ascii="Courier New" w:hAnsi="Courier New" w:cs="Courier New"/>
          <w:sz w:val="18"/>
          <w:szCs w:val="18"/>
          <w:lang w:val="fr-FR" w:eastAsia="en-GB"/>
        </w:rPr>
        <w:t>142</w:t>
      </w:r>
      <w:r w:rsidR="008D329E" w:rsidRPr="00A86A31">
        <w:rPr>
          <w:rFonts w:ascii="Courier New" w:hAnsi="Courier New" w:cs="Courier New"/>
          <w:sz w:val="18"/>
          <w:szCs w:val="18"/>
          <w:lang w:val="fr-FR" w:eastAsia="en-GB"/>
        </w:rPr>
        <w:t>.</w:t>
      </w:r>
      <w:r w:rsidR="00583090">
        <w:rPr>
          <w:rFonts w:ascii="Courier New" w:hAnsi="Courier New" w:cs="Courier New"/>
          <w:sz w:val="18"/>
          <w:szCs w:val="18"/>
          <w:lang w:val="fr-FR" w:eastAsia="en-GB"/>
        </w:rPr>
        <w:t>5</w:t>
      </w:r>
      <w:r w:rsidRPr="00460B48">
        <w:rPr>
          <w:rFonts w:asciiTheme="minorHAnsi" w:hAnsiTheme="minorHAnsi"/>
          <w:lang w:val="en-GB"/>
        </w:rPr>
        <w:t xml:space="preserve">. Port </w:t>
      </w:r>
      <w:r w:rsidR="00A86A31">
        <w:rPr>
          <w:rFonts w:asciiTheme="minorHAnsi" w:hAnsiTheme="minorHAnsi"/>
          <w:lang w:val="en-GB"/>
        </w:rPr>
        <w:t>8840</w:t>
      </w:r>
      <w:r w:rsidRPr="00460B48">
        <w:rPr>
          <w:rFonts w:asciiTheme="minorHAnsi" w:hAnsiTheme="minorHAnsi"/>
          <w:lang w:val="en-GB"/>
        </w:rPr>
        <w:t xml:space="preserve"> is open for connection with </w:t>
      </w:r>
      <w:proofErr w:type="spellStart"/>
      <w:r w:rsidRPr="00460B48">
        <w:rPr>
          <w:rFonts w:asciiTheme="minorHAnsi" w:hAnsiTheme="minorHAnsi"/>
          <w:lang w:val="en-GB"/>
        </w:rPr>
        <w:t>Egateway</w:t>
      </w:r>
      <w:proofErr w:type="spellEnd"/>
      <w:r w:rsidR="00BC7A73" w:rsidRPr="00BC7A73">
        <w:rPr>
          <w:rFonts w:asciiTheme="minorHAnsi" w:hAnsiTheme="minorHAnsi"/>
          <w:lang w:val="en-GB"/>
        </w:rPr>
        <w:br/>
      </w:r>
    </w:p>
    <w:tbl>
      <w:tblPr>
        <w:tblStyle w:val="TableGrid"/>
        <w:tblW w:w="0" w:type="auto"/>
        <w:tblLook w:val="04A0" w:firstRow="1" w:lastRow="0" w:firstColumn="1" w:lastColumn="0" w:noHBand="0" w:noVBand="1"/>
      </w:tblPr>
      <w:tblGrid>
        <w:gridCol w:w="9936"/>
      </w:tblGrid>
      <w:tr w:rsidR="003E00D3" w:rsidRPr="00A807D0" w:rsidTr="003E00D3">
        <w:tc>
          <w:tcPr>
            <w:tcW w:w="10162" w:type="dxa"/>
          </w:tcPr>
          <w:p w:rsidR="003E00D3"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w:t>
            </w:r>
            <w:proofErr w:type="spellStart"/>
            <w:r>
              <w:rPr>
                <w:rFonts w:ascii="Courier New" w:hAnsi="Courier New" w:cs="Courier New"/>
                <w:sz w:val="18"/>
                <w:szCs w:val="18"/>
                <w:lang w:eastAsia="en-GB"/>
              </w:rPr>
              <w:t>NS_ClearMsg</w:t>
            </w:r>
            <w:proofErr w:type="spellEnd"/>
            <w:r>
              <w:rPr>
                <w:rFonts w:ascii="Courier New" w:hAnsi="Courier New" w:cs="Courier New"/>
                <w:sz w:val="18"/>
                <w:szCs w:val="18"/>
                <w:lang w:eastAsia="en-GB"/>
              </w:rPr>
              <w:t>]</w:t>
            </w:r>
          </w:p>
          <w:p w:rsidR="003E00D3"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proofErr w:type="spellStart"/>
            <w:r>
              <w:rPr>
                <w:rFonts w:ascii="Courier New" w:hAnsi="Courier New" w:cs="Courier New"/>
                <w:sz w:val="18"/>
                <w:szCs w:val="18"/>
                <w:lang w:eastAsia="en-GB"/>
              </w:rPr>
              <w:t>ObjType</w:t>
            </w:r>
            <w:proofErr w:type="spellEnd"/>
            <w:r>
              <w:rPr>
                <w:rFonts w:ascii="Courier New" w:hAnsi="Courier New" w:cs="Courier New"/>
                <w:sz w:val="18"/>
                <w:szCs w:val="18"/>
                <w:lang w:eastAsia="en-GB"/>
              </w:rPr>
              <w:t>=</w:t>
            </w:r>
            <w:proofErr w:type="spellStart"/>
            <w:r>
              <w:rPr>
                <w:rFonts w:ascii="Courier New" w:hAnsi="Courier New" w:cs="Courier New"/>
                <w:sz w:val="18"/>
                <w:szCs w:val="18"/>
                <w:lang w:eastAsia="en-GB"/>
              </w:rPr>
              <w:t>BinLen</w:t>
            </w:r>
            <w:proofErr w:type="spellEnd"/>
          </w:p>
          <w:p w:rsidR="003E00D3"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Bind=&amp;Socket</w:t>
            </w:r>
          </w:p>
          <w:p w:rsidR="003E00D3" w:rsidRPr="006474EC"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Type=TCP</w:t>
            </w:r>
          </w:p>
          <w:p w:rsidR="003E00D3" w:rsidRPr="006474EC"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Host=</w:t>
            </w:r>
            <w:r w:rsidR="00460B48" w:rsidRPr="00A55240">
              <w:rPr>
                <w:lang w:val="fr-FR"/>
              </w:rPr>
              <w:t xml:space="preserve"> </w:t>
            </w:r>
            <w:r w:rsidR="00A86A31" w:rsidRPr="00A86A31">
              <w:rPr>
                <w:rFonts w:ascii="Courier New" w:hAnsi="Courier New" w:cs="Courier New"/>
                <w:sz w:val="18"/>
                <w:szCs w:val="18"/>
                <w:lang w:val="fr-FR" w:eastAsia="en-GB"/>
              </w:rPr>
              <w:t>10.96.</w:t>
            </w:r>
            <w:r w:rsidR="00583090">
              <w:rPr>
                <w:rFonts w:ascii="Courier New" w:hAnsi="Courier New" w:cs="Courier New"/>
                <w:sz w:val="18"/>
                <w:szCs w:val="18"/>
                <w:lang w:val="fr-FR" w:eastAsia="en-GB"/>
              </w:rPr>
              <w:t>142</w:t>
            </w:r>
            <w:r w:rsidR="00A86A31" w:rsidRPr="00A86A31">
              <w:rPr>
                <w:rFonts w:ascii="Courier New" w:hAnsi="Courier New" w:cs="Courier New"/>
                <w:sz w:val="18"/>
                <w:szCs w:val="18"/>
                <w:lang w:val="fr-FR" w:eastAsia="en-GB"/>
              </w:rPr>
              <w:t>.</w:t>
            </w:r>
            <w:r w:rsidR="00583090">
              <w:rPr>
                <w:rFonts w:ascii="Courier New" w:hAnsi="Courier New" w:cs="Courier New"/>
                <w:sz w:val="18"/>
                <w:szCs w:val="18"/>
                <w:lang w:val="fr-FR" w:eastAsia="en-GB"/>
              </w:rPr>
              <w:t>5</w:t>
            </w:r>
          </w:p>
          <w:p w:rsidR="003E00D3" w:rsidRPr="006474EC" w:rsidRDefault="003E00D3" w:rsidP="003E00D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Port=</w:t>
            </w:r>
            <w:r w:rsidR="00A86A31">
              <w:rPr>
                <w:rFonts w:ascii="Courier New" w:hAnsi="Courier New" w:cs="Courier New"/>
                <w:sz w:val="18"/>
                <w:szCs w:val="18"/>
                <w:lang w:val="fr-FR" w:eastAsia="en-GB"/>
              </w:rPr>
              <w:t>8840</w:t>
            </w:r>
          </w:p>
          <w:p w:rsidR="003E00D3" w:rsidRPr="006474EC" w:rsidRDefault="003E00D3" w:rsidP="003E00D3">
            <w:pPr>
              <w:pStyle w:val="BodyText"/>
              <w:rPr>
                <w:sz w:val="20"/>
                <w:szCs w:val="20"/>
                <w:lang w:val="fr-FR"/>
              </w:rPr>
            </w:pPr>
            <w:r w:rsidRPr="006474EC">
              <w:rPr>
                <w:rFonts w:ascii="Courier New" w:hAnsi="Courier New" w:cs="Courier New"/>
                <w:sz w:val="18"/>
                <w:szCs w:val="18"/>
                <w:lang w:val="fr-FR" w:eastAsia="en-GB"/>
              </w:rPr>
              <w:t>Mode=Client</w:t>
            </w:r>
          </w:p>
        </w:tc>
      </w:tr>
    </w:tbl>
    <w:p w:rsidR="00BC7A73" w:rsidRPr="006474EC" w:rsidRDefault="00BC7A73" w:rsidP="003E00D3">
      <w:pPr>
        <w:pStyle w:val="BodyText"/>
        <w:rPr>
          <w:sz w:val="20"/>
          <w:szCs w:val="20"/>
          <w:lang w:val="fr-FR"/>
        </w:rPr>
      </w:pPr>
    </w:p>
    <w:p w:rsidR="00BC7A73" w:rsidRDefault="00583090" w:rsidP="00412783">
      <w:pPr>
        <w:ind w:left="714"/>
        <w:jc w:val="both"/>
        <w:rPr>
          <w:lang w:val="en-GB"/>
        </w:rPr>
      </w:pPr>
      <w:r>
        <w:rPr>
          <w:noProof/>
          <w:lang w:val="en-MY" w:eastAsia="en-MY"/>
        </w:rPr>
        <w:lastRenderedPageBreak/>
        <w:drawing>
          <wp:inline distT="0" distB="0" distL="0" distR="0" wp14:anchorId="500EEE9A" wp14:editId="2BA871AE">
            <wp:extent cx="4328365" cy="39136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1983" cy="3916903"/>
                    </a:xfrm>
                    <a:prstGeom prst="rect">
                      <a:avLst/>
                    </a:prstGeom>
                  </pic:spPr>
                </pic:pic>
              </a:graphicData>
            </a:graphic>
          </wp:inline>
        </w:drawing>
      </w:r>
    </w:p>
    <w:p w:rsidR="005E276D" w:rsidRDefault="005E276D" w:rsidP="005265E7">
      <w:pPr>
        <w:pStyle w:val="Heading2"/>
        <w:jc w:val="both"/>
      </w:pPr>
      <w:bookmarkStart w:id="72" w:name="_Toc531609244"/>
      <w:r>
        <w:t>Configure authserv.ini</w:t>
      </w:r>
      <w:bookmarkEnd w:id="72"/>
    </w:p>
    <w:p w:rsidR="002A19C7" w:rsidRDefault="002A19C7" w:rsidP="002A19C7">
      <w:pPr>
        <w:pStyle w:val="BodyText"/>
        <w:rPr>
          <w:lang w:val="en-GB"/>
        </w:rPr>
      </w:pPr>
      <w:r>
        <w:rPr>
          <w:lang w:val="en-GB"/>
        </w:rPr>
        <w:t>Edit the following file</w:t>
      </w:r>
    </w:p>
    <w:p w:rsidR="002A19C7" w:rsidRPr="002A19C7" w:rsidRDefault="002A19C7" w:rsidP="002A19C7">
      <w:pPr>
        <w:pStyle w:val="BodyText"/>
      </w:pPr>
      <w:r>
        <w:rPr>
          <w:lang w:val="en-GB"/>
        </w:rPr>
        <w:t>opt/</w:t>
      </w:r>
      <w:proofErr w:type="spellStart"/>
      <w:r>
        <w:rPr>
          <w:lang w:val="en-GB"/>
        </w:rPr>
        <w:t>egateway</w:t>
      </w:r>
      <w:proofErr w:type="spellEnd"/>
      <w:r>
        <w:rPr>
          <w:lang w:val="en-GB"/>
        </w:rPr>
        <w:t>/</w:t>
      </w:r>
      <w:proofErr w:type="spellStart"/>
      <w:r>
        <w:rPr>
          <w:lang w:val="en-GB"/>
        </w:rPr>
        <w:t>datagate</w:t>
      </w:r>
      <w:proofErr w:type="spellEnd"/>
      <w:r>
        <w:rPr>
          <w:lang w:val="en-GB"/>
        </w:rPr>
        <w:t>/auth</w:t>
      </w:r>
      <w:r w:rsidRPr="00227FD6">
        <w:rPr>
          <w:lang w:val="en-GB"/>
        </w:rPr>
        <w:t>serv.ini</w:t>
      </w:r>
    </w:p>
    <w:p w:rsidR="005E276D" w:rsidRDefault="005E276D" w:rsidP="005E276D">
      <w:pPr>
        <w:pStyle w:val="BodyText"/>
      </w:pPr>
      <w:r>
        <w:t>Add in</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w:t>
      </w:r>
      <w:proofErr w:type="spellStart"/>
      <w:r>
        <w:rPr>
          <w:rFonts w:ascii="Lucida Console" w:hAnsi="Lucida Console" w:cs="Lucida Console"/>
          <w:sz w:val="20"/>
          <w:szCs w:val="20"/>
        </w:rPr>
        <w:t>AuthTypes</w:t>
      </w:r>
      <w:proofErr w:type="spellEnd"/>
      <w:r>
        <w:rPr>
          <w:rFonts w:ascii="Lucida Console" w:hAnsi="Lucida Console" w:cs="Lucida Console"/>
          <w:sz w:val="20"/>
          <w:szCs w:val="20"/>
        </w:rPr>
        <w:t>]</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OTP_EMAIL=OTP_SMS</w:t>
      </w:r>
    </w:p>
    <w:p w:rsidR="005E276D" w:rsidRDefault="000074DC" w:rsidP="005E276D">
      <w:pPr>
        <w:pStyle w:val="BodyText"/>
      </w:pPr>
      <w:r>
        <w:rPr>
          <w:noProof/>
          <w:lang w:val="en-MY" w:eastAsia="en-MY"/>
        </w:rPr>
        <w:lastRenderedPageBreak/>
        <w:drawing>
          <wp:inline distT="0" distB="0" distL="0" distR="0" wp14:anchorId="15002277" wp14:editId="250F1FF1">
            <wp:extent cx="6315710" cy="336486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5710" cy="3364865"/>
                    </a:xfrm>
                    <a:prstGeom prst="rect">
                      <a:avLst/>
                    </a:prstGeom>
                  </pic:spPr>
                </pic:pic>
              </a:graphicData>
            </a:graphic>
          </wp:inline>
        </w:drawing>
      </w:r>
    </w:p>
    <w:p w:rsidR="000074DC" w:rsidRDefault="000074DC" w:rsidP="005E276D">
      <w:pPr>
        <w:pStyle w:val="BodyText"/>
      </w:pPr>
    </w:p>
    <w:p w:rsidR="005E276D" w:rsidRDefault="005E276D" w:rsidP="005E276D">
      <w:pPr>
        <w:pStyle w:val="BodyText"/>
      </w:pPr>
      <w:r>
        <w:t>And then edit</w:t>
      </w:r>
    </w:p>
    <w:p w:rsidR="005E276D" w:rsidRDefault="00F779EB" w:rsidP="005E276D">
      <w:pPr>
        <w:pStyle w:val="BodyText"/>
      </w:pPr>
      <w:r>
        <w:rPr>
          <w:noProof/>
          <w:lang w:val="en-MY" w:eastAsia="en-MY"/>
        </w:rPr>
        <w:drawing>
          <wp:inline distT="0" distB="0" distL="0" distR="0" wp14:anchorId="423EA994" wp14:editId="5ACFFAB7">
            <wp:extent cx="6315710" cy="3347720"/>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5710" cy="3347720"/>
                    </a:xfrm>
                    <a:prstGeom prst="rect">
                      <a:avLst/>
                    </a:prstGeom>
                  </pic:spPr>
                </pic:pic>
              </a:graphicData>
            </a:graphic>
          </wp:inline>
        </w:drawing>
      </w:r>
    </w:p>
    <w:p w:rsidR="00AC5D04" w:rsidRDefault="00AC5D04"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
    <w:p w:rsidR="00AC5D04" w:rsidRDefault="00AC5D04"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lastRenderedPageBreak/>
        <w:t>[OTP_SMS]</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Event="OTP_SMS"</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Event details field template</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Details="PHONE=%</w:t>
      </w:r>
      <w:proofErr w:type="gramStart"/>
      <w:r>
        <w:rPr>
          <w:rFonts w:ascii="Lucida Console" w:hAnsi="Lucida Console" w:cs="Lucida Console"/>
          <w:sz w:val="20"/>
          <w:szCs w:val="20"/>
        </w:rPr>
        <w:t>2;PW</w:t>
      </w:r>
      <w:proofErr w:type="gramEnd"/>
      <w:r>
        <w:rPr>
          <w:rFonts w:ascii="Lucida Console" w:hAnsi="Lucida Console" w:cs="Lucida Console"/>
          <w:sz w:val="20"/>
          <w:szCs w:val="20"/>
        </w:rPr>
        <w:t>=%1;TEXT=%3;"</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PWChars</w:t>
      </w:r>
      <w:proofErr w:type="spellEnd"/>
      <w:r>
        <w:rPr>
          <w:rFonts w:ascii="Lucida Console" w:hAnsi="Lucida Console" w:cs="Lucida Console"/>
          <w:sz w:val="20"/>
          <w:szCs w:val="20"/>
        </w:rPr>
        <w:t>="123456789ABCDEFGHIJKLMNPQRSTUVWXYZ"</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PasswordLen</w:t>
      </w:r>
      <w:proofErr w:type="spellEnd"/>
      <w:r>
        <w:rPr>
          <w:rFonts w:ascii="Lucida Console" w:hAnsi="Lucida Console" w:cs="Lucida Console"/>
          <w:sz w:val="20"/>
          <w:szCs w:val="20"/>
        </w:rPr>
        <w:t>=6</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AllowAppTemplate</w:t>
      </w:r>
      <w:proofErr w:type="spellEnd"/>
      <w:r>
        <w:rPr>
          <w:rFonts w:ascii="Lucida Console" w:hAnsi="Lucida Console" w:cs="Lucida Console"/>
          <w:sz w:val="20"/>
          <w:szCs w:val="20"/>
        </w:rPr>
        <w:t>=Yes</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Example for </w:t>
      </w:r>
      <w:proofErr w:type="spellStart"/>
      <w:r>
        <w:rPr>
          <w:rFonts w:ascii="Lucida Console" w:hAnsi="Lucida Console" w:cs="Lucida Console"/>
          <w:sz w:val="20"/>
          <w:szCs w:val="20"/>
        </w:rPr>
        <w:t>CCom</w:t>
      </w:r>
      <w:proofErr w:type="spellEnd"/>
      <w:r>
        <w:rPr>
          <w:rFonts w:ascii="Lucida Console" w:hAnsi="Lucida Console" w:cs="Lucida Console"/>
          <w:sz w:val="20"/>
          <w:szCs w:val="20"/>
        </w:rPr>
        <w:t xml:space="preserve"> SMS channel below (see sms_link.ini for related sections), </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otherwise SMS DB Event will be used.</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gramStart"/>
      <w:r>
        <w:rPr>
          <w:rFonts w:ascii="Lucida Console" w:hAnsi="Lucida Console" w:cs="Lucida Console"/>
          <w:sz w:val="20"/>
          <w:szCs w:val="20"/>
        </w:rPr>
        <w:t>;</w:t>
      </w:r>
      <w:proofErr w:type="spellStart"/>
      <w:r>
        <w:rPr>
          <w:rFonts w:ascii="Lucida Console" w:hAnsi="Lucida Console" w:cs="Lucida Console"/>
          <w:sz w:val="20"/>
          <w:szCs w:val="20"/>
        </w:rPr>
        <w:t>SMS</w:t>
      </w:r>
      <w:proofErr w:type="gramEnd"/>
      <w:r>
        <w:rPr>
          <w:rFonts w:ascii="Lucida Console" w:hAnsi="Lucida Console" w:cs="Lucida Console"/>
          <w:sz w:val="20"/>
          <w:szCs w:val="20"/>
        </w:rPr>
        <w:t>_Service</w:t>
      </w:r>
      <w:proofErr w:type="spellEnd"/>
      <w:r>
        <w:rPr>
          <w:rFonts w:ascii="Lucida Console" w:hAnsi="Lucida Console" w:cs="Lucida Console"/>
          <w:sz w:val="20"/>
          <w:szCs w:val="20"/>
        </w:rPr>
        <w:t>=</w:t>
      </w:r>
      <w:proofErr w:type="spellStart"/>
      <w:r>
        <w:rPr>
          <w:rFonts w:ascii="Lucida Console" w:hAnsi="Lucida Console" w:cs="Lucida Console"/>
          <w:sz w:val="20"/>
          <w:szCs w:val="20"/>
        </w:rPr>
        <w:t>CCom_SMS</w:t>
      </w:r>
      <w:proofErr w:type="spellEnd"/>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gramStart"/>
      <w:r>
        <w:rPr>
          <w:rFonts w:ascii="Lucida Console" w:hAnsi="Lucida Console" w:cs="Lucida Console"/>
          <w:sz w:val="20"/>
          <w:szCs w:val="20"/>
        </w:rPr>
        <w:t>;</w:t>
      </w:r>
      <w:proofErr w:type="spellStart"/>
      <w:r>
        <w:rPr>
          <w:rFonts w:ascii="Lucida Console" w:hAnsi="Lucida Console" w:cs="Lucida Console"/>
          <w:sz w:val="20"/>
          <w:szCs w:val="20"/>
        </w:rPr>
        <w:t>SMSTemplate</w:t>
      </w:r>
      <w:proofErr w:type="spellEnd"/>
      <w:proofErr w:type="gramEnd"/>
      <w:r>
        <w:rPr>
          <w:rFonts w:ascii="Lucida Console" w:hAnsi="Lucida Console" w:cs="Lucida Console"/>
          <w:sz w:val="20"/>
          <w:szCs w:val="20"/>
        </w:rPr>
        <w:t>="PASSWORD: %1"</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[OTP_EMAIL]</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Event="OTP_EMAIL"</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Event details field template</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Details="EMAIL_ADDR=%</w:t>
      </w:r>
      <w:proofErr w:type="gramStart"/>
      <w:r>
        <w:rPr>
          <w:rFonts w:ascii="Lucida Console" w:hAnsi="Lucida Console" w:cs="Lucida Console"/>
          <w:sz w:val="20"/>
          <w:szCs w:val="20"/>
        </w:rPr>
        <w:t>2;PW</w:t>
      </w:r>
      <w:proofErr w:type="gramEnd"/>
      <w:r>
        <w:rPr>
          <w:rFonts w:ascii="Lucida Console" w:hAnsi="Lucida Console" w:cs="Lucida Console"/>
          <w:sz w:val="20"/>
          <w:szCs w:val="20"/>
        </w:rPr>
        <w:t>=%1;TEXT=%3;"</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PWChars</w:t>
      </w:r>
      <w:proofErr w:type="spellEnd"/>
      <w:r>
        <w:rPr>
          <w:rFonts w:ascii="Lucida Console" w:hAnsi="Lucida Console" w:cs="Lucida Console"/>
          <w:sz w:val="20"/>
          <w:szCs w:val="20"/>
        </w:rPr>
        <w:t>="123456789ABCDEFGHIJKLMNPQRSTUVWXYZ"</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PasswordLen</w:t>
      </w:r>
      <w:proofErr w:type="spellEnd"/>
      <w:r>
        <w:rPr>
          <w:rFonts w:ascii="Lucida Console" w:hAnsi="Lucida Console" w:cs="Lucida Console"/>
          <w:sz w:val="20"/>
          <w:szCs w:val="20"/>
        </w:rPr>
        <w:t>=6</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AllowAppTemplate</w:t>
      </w:r>
      <w:proofErr w:type="spellEnd"/>
      <w:r>
        <w:rPr>
          <w:rFonts w:ascii="Lucida Console" w:hAnsi="Lucida Console" w:cs="Lucida Console"/>
          <w:sz w:val="20"/>
          <w:szCs w:val="20"/>
        </w:rPr>
        <w:t>=Yes</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Example for </w:t>
      </w:r>
      <w:proofErr w:type="spellStart"/>
      <w:r>
        <w:rPr>
          <w:rFonts w:ascii="Lucida Console" w:hAnsi="Lucida Console" w:cs="Lucida Console"/>
          <w:sz w:val="20"/>
          <w:szCs w:val="20"/>
        </w:rPr>
        <w:t>CCom</w:t>
      </w:r>
      <w:proofErr w:type="spellEnd"/>
      <w:r>
        <w:rPr>
          <w:rFonts w:ascii="Lucida Console" w:hAnsi="Lucida Console" w:cs="Lucida Console"/>
          <w:sz w:val="20"/>
          <w:szCs w:val="20"/>
        </w:rPr>
        <w:t xml:space="preserve"> SMS channel below (see sms_link.ini for related sections), </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otherwise SMS DB Event will be used.</w:t>
      </w:r>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gramStart"/>
      <w:r>
        <w:rPr>
          <w:rFonts w:ascii="Lucida Console" w:hAnsi="Lucida Console" w:cs="Lucida Console"/>
          <w:sz w:val="20"/>
          <w:szCs w:val="20"/>
        </w:rPr>
        <w:t>;</w:t>
      </w:r>
      <w:proofErr w:type="spellStart"/>
      <w:r>
        <w:rPr>
          <w:rFonts w:ascii="Lucida Console" w:hAnsi="Lucida Console" w:cs="Lucida Console"/>
          <w:sz w:val="20"/>
          <w:szCs w:val="20"/>
        </w:rPr>
        <w:t>SMS</w:t>
      </w:r>
      <w:proofErr w:type="gramEnd"/>
      <w:r>
        <w:rPr>
          <w:rFonts w:ascii="Lucida Console" w:hAnsi="Lucida Console" w:cs="Lucida Console"/>
          <w:sz w:val="20"/>
          <w:szCs w:val="20"/>
        </w:rPr>
        <w:t>_Service</w:t>
      </w:r>
      <w:proofErr w:type="spellEnd"/>
      <w:r>
        <w:rPr>
          <w:rFonts w:ascii="Lucida Console" w:hAnsi="Lucida Console" w:cs="Lucida Console"/>
          <w:sz w:val="20"/>
          <w:szCs w:val="20"/>
        </w:rPr>
        <w:t>=</w:t>
      </w:r>
      <w:proofErr w:type="spellStart"/>
      <w:r>
        <w:rPr>
          <w:rFonts w:ascii="Lucida Console" w:hAnsi="Lucida Console" w:cs="Lucida Console"/>
          <w:sz w:val="20"/>
          <w:szCs w:val="20"/>
        </w:rPr>
        <w:t>CCom_SMS</w:t>
      </w:r>
      <w:proofErr w:type="spellEnd"/>
    </w:p>
    <w:p w:rsidR="005E276D" w:rsidRDefault="005E276D" w:rsidP="005E276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gramStart"/>
      <w:r>
        <w:rPr>
          <w:rFonts w:ascii="Lucida Console" w:hAnsi="Lucida Console" w:cs="Lucida Console"/>
          <w:sz w:val="20"/>
          <w:szCs w:val="20"/>
        </w:rPr>
        <w:t>;</w:t>
      </w:r>
      <w:proofErr w:type="spellStart"/>
      <w:r>
        <w:rPr>
          <w:rFonts w:ascii="Lucida Console" w:hAnsi="Lucida Console" w:cs="Lucida Console"/>
          <w:sz w:val="20"/>
          <w:szCs w:val="20"/>
        </w:rPr>
        <w:t>SMSTemplate</w:t>
      </w:r>
      <w:proofErr w:type="spellEnd"/>
      <w:proofErr w:type="gramEnd"/>
      <w:r>
        <w:rPr>
          <w:rFonts w:ascii="Lucida Console" w:hAnsi="Lucida Console" w:cs="Lucida Console"/>
          <w:sz w:val="20"/>
          <w:szCs w:val="20"/>
        </w:rPr>
        <w:t>="PASSWORD: %1"</w:t>
      </w:r>
    </w:p>
    <w:p w:rsidR="005E276D" w:rsidRPr="005E276D" w:rsidRDefault="005E276D" w:rsidP="005E276D">
      <w:pPr>
        <w:pStyle w:val="BodyText"/>
      </w:pPr>
    </w:p>
    <w:p w:rsidR="005265E7" w:rsidRDefault="003F7054" w:rsidP="005265E7">
      <w:pPr>
        <w:pStyle w:val="Heading2"/>
        <w:jc w:val="both"/>
      </w:pPr>
      <w:bookmarkStart w:id="73" w:name="_Toc531609245"/>
      <w:r>
        <w:t>Configure acs_gate.ini</w:t>
      </w:r>
      <w:bookmarkEnd w:id="73"/>
    </w:p>
    <w:p w:rsidR="00663E28" w:rsidRPr="00663E28" w:rsidRDefault="00910FFA" w:rsidP="00910FFA">
      <w:pPr>
        <w:pStyle w:val="Heading3"/>
      </w:pPr>
      <w:bookmarkStart w:id="74" w:name="_Toc531609246"/>
      <w:r>
        <w:t>Link to Authentication Page</w:t>
      </w:r>
      <w:bookmarkEnd w:id="74"/>
    </w:p>
    <w:p w:rsidR="00DA798B" w:rsidRDefault="00DA798B" w:rsidP="005265E7">
      <w:pPr>
        <w:pStyle w:val="BodyText"/>
        <w:rPr>
          <w:color w:val="000000"/>
          <w:lang w:val="en-GB"/>
        </w:rPr>
      </w:pPr>
      <w:r w:rsidRPr="005265E7">
        <w:rPr>
          <w:lang w:val="en-GB"/>
        </w:rPr>
        <w:t>Open the file opt/</w:t>
      </w:r>
      <w:proofErr w:type="spellStart"/>
      <w:r w:rsidRPr="005265E7">
        <w:rPr>
          <w:lang w:val="en-GB"/>
        </w:rPr>
        <w:t>egateway</w:t>
      </w:r>
      <w:proofErr w:type="spellEnd"/>
      <w:r w:rsidRPr="005265E7">
        <w:rPr>
          <w:lang w:val="en-GB"/>
        </w:rPr>
        <w:t>/</w:t>
      </w:r>
      <w:proofErr w:type="spellStart"/>
      <w:r w:rsidRPr="005265E7">
        <w:rPr>
          <w:lang w:val="en-GB"/>
        </w:rPr>
        <w:t>datagate</w:t>
      </w:r>
      <w:proofErr w:type="spellEnd"/>
      <w:r w:rsidRPr="005265E7">
        <w:rPr>
          <w:lang w:val="en-GB"/>
        </w:rPr>
        <w:t>/acs_gate.ini.</w:t>
      </w:r>
      <w:r w:rsidRPr="005265E7">
        <w:rPr>
          <w:color w:val="000000"/>
          <w:lang w:val="en-GB"/>
        </w:rPr>
        <w:t xml:space="preserve"> </w:t>
      </w:r>
    </w:p>
    <w:p w:rsidR="000F215D" w:rsidRDefault="003F7054" w:rsidP="005265E7">
      <w:pPr>
        <w:pStyle w:val="BodyText"/>
        <w:rPr>
          <w:color w:val="000000"/>
          <w:lang w:val="en-GB"/>
        </w:rPr>
      </w:pPr>
      <w:r>
        <w:rPr>
          <w:color w:val="000000"/>
          <w:lang w:val="en-GB"/>
        </w:rPr>
        <w:t>Go to [ACS] section and edit this section as the following</w:t>
      </w:r>
    </w:p>
    <w:p w:rsidR="003B5643" w:rsidRDefault="00EA6EB2" w:rsidP="005265E7">
      <w:pPr>
        <w:pStyle w:val="BodyText"/>
        <w:rPr>
          <w:color w:val="000000"/>
          <w:lang w:val="en-GB"/>
        </w:rPr>
      </w:pPr>
      <w:r>
        <w:rPr>
          <w:noProof/>
          <w:lang w:val="en-MY" w:eastAsia="en-MY"/>
        </w:rPr>
        <w:drawing>
          <wp:inline distT="0" distB="0" distL="0" distR="0" wp14:anchorId="5214E07F" wp14:editId="3A619AB2">
            <wp:extent cx="4535424" cy="21430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711" cy="2148360"/>
                    </a:xfrm>
                    <a:prstGeom prst="rect">
                      <a:avLst/>
                    </a:prstGeom>
                  </pic:spPr>
                </pic:pic>
              </a:graphicData>
            </a:graphic>
          </wp:inline>
        </w:drawing>
      </w:r>
    </w:p>
    <w:tbl>
      <w:tblPr>
        <w:tblStyle w:val="TableGrid"/>
        <w:tblW w:w="0" w:type="auto"/>
        <w:tblLook w:val="04A0" w:firstRow="1" w:lastRow="0" w:firstColumn="1" w:lastColumn="0" w:noHBand="0" w:noVBand="1"/>
      </w:tblPr>
      <w:tblGrid>
        <w:gridCol w:w="9936"/>
      </w:tblGrid>
      <w:tr w:rsidR="003F7054" w:rsidTr="000F215D">
        <w:tc>
          <w:tcPr>
            <w:tcW w:w="9936" w:type="dxa"/>
          </w:tcPr>
          <w:p w:rsidR="00A3589B" w:rsidRPr="00A3589B" w:rsidRDefault="002A08EA" w:rsidP="000F215D">
            <w:pPr>
              <w:pStyle w:val="BodyText"/>
              <w:rPr>
                <w:rFonts w:ascii="Courier New" w:hAnsi="Courier New" w:cs="Courier New"/>
                <w:sz w:val="18"/>
                <w:szCs w:val="18"/>
                <w:lang w:eastAsia="en-GB"/>
              </w:rPr>
            </w:pPr>
            <w:proofErr w:type="spellStart"/>
            <w:r>
              <w:rPr>
                <w:rFonts w:ascii="Courier New" w:hAnsi="Courier New" w:cs="Courier New"/>
                <w:sz w:val="18"/>
                <w:szCs w:val="18"/>
                <w:lang w:eastAsia="en-GB"/>
              </w:rPr>
              <w:t>AuthPageURL</w:t>
            </w:r>
            <w:proofErr w:type="spellEnd"/>
            <w:r>
              <w:rPr>
                <w:rFonts w:ascii="Courier New" w:hAnsi="Courier New" w:cs="Courier New"/>
                <w:sz w:val="18"/>
                <w:szCs w:val="18"/>
                <w:lang w:eastAsia="en-GB"/>
              </w:rPr>
              <w:t>=</w:t>
            </w:r>
            <w:hyperlink r:id="rId52" w:history="1">
              <w:r w:rsidR="00EA6EB2" w:rsidRPr="00B16023">
                <w:rPr>
                  <w:rStyle w:val="Hyperlink"/>
                  <w:rFonts w:ascii="Courier New" w:hAnsi="Courier New" w:cs="Courier New"/>
                  <w:sz w:val="18"/>
                  <w:szCs w:val="18"/>
                  <w:lang w:eastAsia="en-GB"/>
                </w:rPr>
                <w:t>https://3dsecure.ocb.com.vn:8443/ocbacsweb/MA</w:t>
              </w:r>
            </w:hyperlink>
          </w:p>
        </w:tc>
      </w:tr>
    </w:tbl>
    <w:p w:rsidR="00910FFA" w:rsidRPr="00910FFA" w:rsidRDefault="00910FFA" w:rsidP="00910FFA">
      <w:pPr>
        <w:pStyle w:val="Heading3"/>
      </w:pPr>
      <w:bookmarkStart w:id="75" w:name="_Toc531609247"/>
      <w:proofErr w:type="gramStart"/>
      <w:r w:rsidRPr="00910FFA">
        <w:t>Setup  a</w:t>
      </w:r>
      <w:proofErr w:type="gramEnd"/>
      <w:r w:rsidRPr="00910FFA">
        <w:t xml:space="preserve"> non-hashed password for enrolment</w:t>
      </w:r>
      <w:bookmarkEnd w:id="75"/>
    </w:p>
    <w:p w:rsidR="00025077" w:rsidRDefault="00025077" w:rsidP="00C913BB">
      <w:pPr>
        <w:pStyle w:val="BodyText"/>
        <w:rPr>
          <w:lang w:val="en-GB"/>
        </w:rPr>
      </w:pPr>
      <w:r>
        <w:rPr>
          <w:lang w:val="en-GB"/>
        </w:rPr>
        <w:t>Continue change the following parameter in the [ACS] section</w:t>
      </w:r>
    </w:p>
    <w:p w:rsidR="003B5643" w:rsidRDefault="003B5643" w:rsidP="00C913BB">
      <w:pPr>
        <w:pStyle w:val="BodyText"/>
        <w:rPr>
          <w:lang w:val="en-GB"/>
        </w:rPr>
      </w:pPr>
      <w:r>
        <w:rPr>
          <w:noProof/>
          <w:lang w:val="en-MY" w:eastAsia="en-MY"/>
        </w:rPr>
        <w:lastRenderedPageBreak/>
        <w:drawing>
          <wp:inline distT="0" distB="0" distL="0" distR="0" wp14:anchorId="3FD6FA6F" wp14:editId="37C0F973">
            <wp:extent cx="6315710" cy="345694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5710" cy="3456940"/>
                    </a:xfrm>
                    <a:prstGeom prst="rect">
                      <a:avLst/>
                    </a:prstGeom>
                  </pic:spPr>
                </pic:pic>
              </a:graphicData>
            </a:graphic>
          </wp:inline>
        </w:drawing>
      </w:r>
    </w:p>
    <w:tbl>
      <w:tblPr>
        <w:tblStyle w:val="TableGrid"/>
        <w:tblW w:w="0" w:type="auto"/>
        <w:tblLook w:val="04A0" w:firstRow="1" w:lastRow="0" w:firstColumn="1" w:lastColumn="0" w:noHBand="0" w:noVBand="1"/>
      </w:tblPr>
      <w:tblGrid>
        <w:gridCol w:w="9936"/>
      </w:tblGrid>
      <w:tr w:rsidR="00025077" w:rsidTr="005D671F">
        <w:tc>
          <w:tcPr>
            <w:tcW w:w="9936" w:type="dxa"/>
          </w:tcPr>
          <w:p w:rsidR="00025077" w:rsidRDefault="00025077" w:rsidP="0002507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 Enrollment password data type in DB (0 - Clear, 1 - SHA1)</w:t>
            </w:r>
          </w:p>
          <w:p w:rsidR="00025077" w:rsidRDefault="00025077" w:rsidP="00025077">
            <w:pPr>
              <w:pStyle w:val="BodyText"/>
              <w:rPr>
                <w:lang w:val="en-GB"/>
              </w:rPr>
            </w:pPr>
            <w:proofErr w:type="spellStart"/>
            <w:r>
              <w:rPr>
                <w:rFonts w:ascii="Courier New" w:hAnsi="Courier New" w:cs="Courier New"/>
                <w:sz w:val="18"/>
                <w:szCs w:val="18"/>
                <w:lang w:eastAsia="en-GB"/>
              </w:rPr>
              <w:t>EnrollPWType</w:t>
            </w:r>
            <w:proofErr w:type="spellEnd"/>
            <w:r>
              <w:rPr>
                <w:rFonts w:ascii="Courier New" w:hAnsi="Courier New" w:cs="Courier New"/>
                <w:sz w:val="18"/>
                <w:szCs w:val="18"/>
                <w:lang w:eastAsia="en-GB"/>
              </w:rPr>
              <w:t>=0</w:t>
            </w:r>
          </w:p>
        </w:tc>
      </w:tr>
    </w:tbl>
    <w:p w:rsidR="005D671F" w:rsidRPr="00DB7755" w:rsidRDefault="005D671F" w:rsidP="005D671F">
      <w:pPr>
        <w:pStyle w:val="Heading3"/>
        <w:numPr>
          <w:ilvl w:val="2"/>
          <w:numId w:val="37"/>
        </w:numPr>
      </w:pPr>
      <w:bookmarkStart w:id="76" w:name="_Toc531609248"/>
      <w:r w:rsidRPr="00DB7755">
        <w:t xml:space="preserve">Uncomment </w:t>
      </w:r>
      <w:proofErr w:type="spellStart"/>
      <w:r w:rsidRPr="00DB7755">
        <w:t>CertStore</w:t>
      </w:r>
      <w:bookmarkEnd w:id="76"/>
      <w:proofErr w:type="spellEnd"/>
    </w:p>
    <w:p w:rsidR="005D671F" w:rsidRDefault="005D671F" w:rsidP="005D671F">
      <w:pPr>
        <w:pStyle w:val="BodyText"/>
        <w:rPr>
          <w:lang w:eastAsia="en-GB"/>
        </w:rPr>
      </w:pPr>
      <w:r>
        <w:rPr>
          <w:noProof/>
          <w:lang w:val="en-MY" w:eastAsia="en-MY"/>
        </w:rPr>
        <w:drawing>
          <wp:inline distT="0" distB="0" distL="0" distR="0" wp14:anchorId="26A6E68C" wp14:editId="6BE75343">
            <wp:extent cx="6315710" cy="112458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5710" cy="1124585"/>
                    </a:xfrm>
                    <a:prstGeom prst="rect">
                      <a:avLst/>
                    </a:prstGeom>
                  </pic:spPr>
                </pic:pic>
              </a:graphicData>
            </a:graphic>
          </wp:inline>
        </w:drawing>
      </w:r>
    </w:p>
    <w:p w:rsidR="00FF0E6B" w:rsidRDefault="00FF0E6B" w:rsidP="00FF0E6B">
      <w:pPr>
        <w:pStyle w:val="Heading3"/>
      </w:pPr>
      <w:bookmarkStart w:id="77" w:name="_Toc531609249"/>
      <w:r>
        <w:t xml:space="preserve">Configure </w:t>
      </w:r>
      <w:r w:rsidR="00F36D23">
        <w:t>the rest parameters</w:t>
      </w:r>
      <w:bookmarkEnd w:id="77"/>
    </w:p>
    <w:p w:rsidR="00F36D23" w:rsidRPr="00A071D3" w:rsidRDefault="00F36D23" w:rsidP="00A071D3">
      <w:pPr>
        <w:pStyle w:val="BodyText"/>
        <w:rPr>
          <w:b/>
        </w:rPr>
      </w:pPr>
      <w:r w:rsidRPr="00A071D3">
        <w:rPr>
          <w:b/>
        </w:rPr>
        <w:t>ACS_CHANNELS="E"</w:t>
      </w:r>
    </w:p>
    <w:p w:rsidR="00F36D23" w:rsidRPr="00A071D3" w:rsidRDefault="00F36D23" w:rsidP="00F36D23">
      <w:pPr>
        <w:pStyle w:val="BodyText"/>
        <w:rPr>
          <w:b/>
        </w:rPr>
      </w:pPr>
      <w:r w:rsidRPr="00A071D3">
        <w:rPr>
          <w:b/>
        </w:rPr>
        <w:t>ACS_CH_NAMES="</w:t>
      </w:r>
      <w:proofErr w:type="spellStart"/>
      <w:r w:rsidRPr="00A071D3">
        <w:rPr>
          <w:b/>
        </w:rPr>
        <w:t>MC_SecureCode</w:t>
      </w:r>
      <w:proofErr w:type="spellEnd"/>
      <w:r w:rsidRPr="00A071D3">
        <w:rPr>
          <w:b/>
        </w:rPr>
        <w:t>”</w:t>
      </w:r>
    </w:p>
    <w:p w:rsidR="00F36D23" w:rsidRDefault="00F36D23" w:rsidP="00F36D23">
      <w:pPr>
        <w:pStyle w:val="BodyText"/>
        <w:rPr>
          <w:b/>
        </w:rPr>
      </w:pPr>
      <w:proofErr w:type="spellStart"/>
      <w:r w:rsidRPr="00A071D3">
        <w:rPr>
          <w:b/>
        </w:rPr>
        <w:t>AuthList</w:t>
      </w:r>
      <w:proofErr w:type="spellEnd"/>
      <w:r w:rsidRPr="00A071D3">
        <w:rPr>
          <w:b/>
        </w:rPr>
        <w:t xml:space="preserve"> = "OTP_</w:t>
      </w:r>
      <w:proofErr w:type="gramStart"/>
      <w:r w:rsidRPr="00A071D3">
        <w:rPr>
          <w:b/>
        </w:rPr>
        <w:t>SMS,OTP</w:t>
      </w:r>
      <w:proofErr w:type="gramEnd"/>
      <w:r w:rsidRPr="00A071D3">
        <w:rPr>
          <w:b/>
        </w:rPr>
        <w:t>_EMAIL</w:t>
      </w:r>
      <w:r w:rsidR="003528C8">
        <w:rPr>
          <w:b/>
        </w:rPr>
        <w:t>,BASIC</w:t>
      </w:r>
      <w:r w:rsidRPr="00A071D3">
        <w:rPr>
          <w:b/>
        </w:rPr>
        <w:t>"</w:t>
      </w:r>
    </w:p>
    <w:p w:rsidR="0051367A" w:rsidRDefault="0051367A" w:rsidP="00F36D23">
      <w:pPr>
        <w:pStyle w:val="BodyText"/>
        <w:rPr>
          <w:b/>
        </w:rPr>
      </w:pPr>
      <w:r w:rsidRPr="0051367A">
        <w:rPr>
          <w:b/>
        </w:rPr>
        <w:t>[ACS_E]</w:t>
      </w:r>
    </w:p>
    <w:p w:rsidR="00A071D3" w:rsidRPr="00A071D3" w:rsidRDefault="0051367A" w:rsidP="00A071D3">
      <w:pPr>
        <w:pStyle w:val="BodyText"/>
        <w:rPr>
          <w:b/>
        </w:rPr>
      </w:pPr>
      <w:r>
        <w:rPr>
          <w:b/>
        </w:rPr>
        <w:t>AHS_URL1="https://</w:t>
      </w:r>
      <w:r w:rsidR="00A071D3" w:rsidRPr="00A071D3">
        <w:rPr>
          <w:b/>
        </w:rPr>
        <w:t>mcahs.securecode.com:443"</w:t>
      </w:r>
    </w:p>
    <w:p w:rsidR="00FF605D" w:rsidRDefault="0051367A" w:rsidP="00A071D3">
      <w:pPr>
        <w:pStyle w:val="BodyText"/>
        <w:rPr>
          <w:b/>
        </w:rPr>
      </w:pPr>
      <w:r>
        <w:rPr>
          <w:b/>
        </w:rPr>
        <w:t>AHS_URL2="https://</w:t>
      </w:r>
      <w:r w:rsidR="00A071D3" w:rsidRPr="00A071D3">
        <w:rPr>
          <w:b/>
        </w:rPr>
        <w:t>mcahs.securecode.com:443"</w:t>
      </w:r>
    </w:p>
    <w:p w:rsidR="00FF605D" w:rsidRPr="00FF605D" w:rsidRDefault="00FF605D" w:rsidP="00FF605D">
      <w:pPr>
        <w:pStyle w:val="BodyText"/>
        <w:rPr>
          <w:b/>
        </w:rPr>
      </w:pPr>
      <w:r w:rsidRPr="00FF605D">
        <w:rPr>
          <w:b/>
        </w:rPr>
        <w:t>ACS_ID="https://3dsecure.</w:t>
      </w:r>
      <w:r>
        <w:rPr>
          <w:b/>
        </w:rPr>
        <w:t>ocb</w:t>
      </w:r>
      <w:r w:rsidRPr="00FF605D">
        <w:rPr>
          <w:b/>
        </w:rPr>
        <w:t>.com.vn/way4acs/</w:t>
      </w:r>
      <w:proofErr w:type="spellStart"/>
      <w:r w:rsidRPr="00FF605D">
        <w:rPr>
          <w:b/>
        </w:rPr>
        <w:t>ve</w:t>
      </w:r>
      <w:proofErr w:type="spellEnd"/>
      <w:r w:rsidRPr="00FF605D">
        <w:rPr>
          <w:b/>
        </w:rPr>
        <w:t>"</w:t>
      </w:r>
    </w:p>
    <w:p w:rsidR="00FF605D" w:rsidRDefault="00FF605D" w:rsidP="00A071D3">
      <w:pPr>
        <w:pStyle w:val="BodyText"/>
        <w:rPr>
          <w:b/>
        </w:rPr>
      </w:pPr>
    </w:p>
    <w:p w:rsidR="00564730" w:rsidRPr="00A071D3" w:rsidRDefault="00564730" w:rsidP="00A071D3">
      <w:pPr>
        <w:pStyle w:val="BodyText"/>
        <w:rPr>
          <w:b/>
        </w:rPr>
      </w:pPr>
    </w:p>
    <w:p w:rsidR="001B28FB" w:rsidRDefault="001B28FB" w:rsidP="001B28FB">
      <w:pPr>
        <w:pStyle w:val="BodyText"/>
      </w:pPr>
      <w:r>
        <w:t xml:space="preserve">In the acs_gate.ini </w:t>
      </w:r>
      <w:proofErr w:type="spellStart"/>
      <w:r>
        <w:t>IssuerList</w:t>
      </w:r>
      <w:proofErr w:type="spellEnd"/>
      <w:r>
        <w:t xml:space="preserve"> must be configured. There are two parameters: </w:t>
      </w:r>
      <w:proofErr w:type="spellStart"/>
      <w:r>
        <w:t>IssuerList</w:t>
      </w:r>
      <w:proofErr w:type="spellEnd"/>
      <w:r>
        <w:t xml:space="preserve">, </w:t>
      </w:r>
      <w:proofErr w:type="spellStart"/>
      <w:r>
        <w:t>CertStore</w:t>
      </w:r>
      <w:proofErr w:type="spellEnd"/>
      <w:r>
        <w:t>.</w:t>
      </w:r>
    </w:p>
    <w:p w:rsidR="001B28FB" w:rsidRDefault="001B28FB" w:rsidP="001B28FB">
      <w:pPr>
        <w:pStyle w:val="BodyText"/>
      </w:pPr>
      <w:proofErr w:type="spellStart"/>
      <w:r>
        <w:t>IssuerList</w:t>
      </w:r>
      <w:proofErr w:type="spellEnd"/>
      <w:r>
        <w:t>: This parameter is linked to the iss_list.ini file. See detail configuration of this file in the next section</w:t>
      </w:r>
    </w:p>
    <w:p w:rsidR="001B28FB" w:rsidRPr="001B28FB" w:rsidRDefault="001B28FB" w:rsidP="001B28FB">
      <w:pPr>
        <w:pStyle w:val="BodyText"/>
      </w:pPr>
      <w:proofErr w:type="spellStart"/>
      <w:r>
        <w:t>CertStore</w:t>
      </w:r>
      <w:proofErr w:type="spellEnd"/>
      <w:r>
        <w:t xml:space="preserve">: With the </w:t>
      </w:r>
      <w:proofErr w:type="spellStart"/>
      <w:r>
        <w:t>paremeter</w:t>
      </w:r>
      <w:proofErr w:type="spellEnd"/>
      <w:r>
        <w:t xml:space="preserve"> </w:t>
      </w:r>
      <w:proofErr w:type="spellStart"/>
      <w:r w:rsidRPr="00F36D23">
        <w:rPr>
          <w:b/>
        </w:rPr>
        <w:t>CertStore</w:t>
      </w:r>
      <w:proofErr w:type="spellEnd"/>
      <w:r w:rsidRPr="00F36D23">
        <w:rPr>
          <w:b/>
        </w:rPr>
        <w:t>=PK11_CERT_STORE</w:t>
      </w:r>
      <w:r>
        <w:t>. It means that all certificates are stored in the ERACOM's HSM</w:t>
      </w:r>
      <w:r w:rsidR="00F657B6">
        <w:t xml:space="preserve"> </w:t>
      </w:r>
    </w:p>
    <w:p w:rsidR="002F7A97" w:rsidRDefault="00E04A26" w:rsidP="002F7A97">
      <w:pPr>
        <w:pStyle w:val="BodyText"/>
        <w:rPr>
          <w:b/>
        </w:rPr>
      </w:pPr>
      <w:r>
        <w:rPr>
          <w:b/>
        </w:rPr>
        <w:t>Issuer List = ACS_OCB</w:t>
      </w:r>
      <w:r w:rsidR="002F7A97" w:rsidRPr="00F36D23">
        <w:rPr>
          <w:b/>
        </w:rPr>
        <w:t>_BANK</w:t>
      </w:r>
    </w:p>
    <w:p w:rsidR="00012011" w:rsidRPr="00F36D23" w:rsidRDefault="000E571E" w:rsidP="002F7A97">
      <w:pPr>
        <w:pStyle w:val="BodyText"/>
        <w:rPr>
          <w:b/>
        </w:rPr>
      </w:pPr>
      <w:r w:rsidRPr="000E571E">
        <w:t>Add</w:t>
      </w:r>
      <w:r>
        <w:rPr>
          <w:b/>
        </w:rPr>
        <w:t xml:space="preserve"> </w:t>
      </w:r>
      <w:r w:rsidRPr="000E571E">
        <w:t>row</w:t>
      </w:r>
      <w:r>
        <w:rPr>
          <w:b/>
        </w:rPr>
        <w:t xml:space="preserve"> </w:t>
      </w:r>
      <w:r w:rsidR="00012011" w:rsidRPr="00012011">
        <w:rPr>
          <w:b/>
        </w:rPr>
        <w:t>#</w:t>
      </w:r>
      <w:r>
        <w:rPr>
          <w:b/>
        </w:rPr>
        <w:t>include "/</w:t>
      </w:r>
      <w:proofErr w:type="spellStart"/>
      <w:r>
        <w:rPr>
          <w:b/>
        </w:rPr>
        <w:t>datagate</w:t>
      </w:r>
      <w:proofErr w:type="spellEnd"/>
      <w:r>
        <w:rPr>
          <w:b/>
        </w:rPr>
        <w:t>/iss_list.ini</w:t>
      </w:r>
      <w:r w:rsidR="0078546F">
        <w:rPr>
          <w:b/>
        </w:rPr>
        <w:t>”</w:t>
      </w:r>
    </w:p>
    <w:p w:rsidR="002D576F" w:rsidRDefault="004863E9" w:rsidP="00DB7755">
      <w:pPr>
        <w:pStyle w:val="BodyText"/>
        <w:rPr>
          <w:rFonts w:ascii="Courier New" w:hAnsi="Courier New" w:cs="Courier New"/>
          <w:sz w:val="18"/>
          <w:szCs w:val="18"/>
          <w:lang w:eastAsia="en-GB"/>
        </w:rPr>
      </w:pPr>
      <w:r>
        <w:rPr>
          <w:noProof/>
          <w:lang w:val="en-MY" w:eastAsia="en-MY"/>
        </w:rPr>
        <w:drawing>
          <wp:inline distT="0" distB="0" distL="0" distR="0" wp14:anchorId="098B611C" wp14:editId="7A06B6CB">
            <wp:extent cx="4769510" cy="576599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708" cy="5769861"/>
                    </a:xfrm>
                    <a:prstGeom prst="rect">
                      <a:avLst/>
                    </a:prstGeom>
                  </pic:spPr>
                </pic:pic>
              </a:graphicData>
            </a:graphic>
          </wp:inline>
        </w:drawing>
      </w:r>
    </w:p>
    <w:p w:rsidR="003F7856" w:rsidRDefault="00F36D23" w:rsidP="00C36B96">
      <w:pPr>
        <w:pStyle w:val="BodyText"/>
        <w:rPr>
          <w:rFonts w:ascii="Courier New" w:hAnsi="Courier New" w:cs="Courier New"/>
          <w:sz w:val="18"/>
          <w:szCs w:val="18"/>
          <w:lang w:eastAsia="en-GB"/>
        </w:rPr>
      </w:pPr>
      <w:r>
        <w:rPr>
          <w:rFonts w:ascii="Courier New" w:hAnsi="Courier New" w:cs="Courier New"/>
          <w:sz w:val="18"/>
          <w:szCs w:val="18"/>
          <w:lang w:eastAsia="en-GB"/>
        </w:rPr>
        <w:lastRenderedPageBreak/>
        <w:t xml:space="preserve"> </w:t>
      </w:r>
      <w:r w:rsidR="00D524BB">
        <w:rPr>
          <w:rFonts w:ascii="Courier New" w:hAnsi="Courier New" w:cs="Courier New"/>
          <w:sz w:val="18"/>
          <w:szCs w:val="18"/>
          <w:lang w:eastAsia="en-GB"/>
        </w:rPr>
        <w:t>`</w:t>
      </w:r>
    </w:p>
    <w:p w:rsidR="00C36B96" w:rsidRDefault="00C36B96" w:rsidP="00C36B96">
      <w:pPr>
        <w:pStyle w:val="BodyText"/>
      </w:pPr>
      <w:r w:rsidRPr="00C36B96">
        <w:t xml:space="preserve"> </w:t>
      </w:r>
      <w:r w:rsidR="00DF1FD6">
        <w:t>In the iss_list.ini the ACS_OCB</w:t>
      </w:r>
      <w:r>
        <w:t>_BANK section must be configured.</w:t>
      </w:r>
    </w:p>
    <w:p w:rsidR="00AB4A93" w:rsidRDefault="007A49CD" w:rsidP="00DB7755">
      <w:pPr>
        <w:pStyle w:val="BodyText"/>
        <w:rPr>
          <w:rFonts w:ascii="Courier New" w:hAnsi="Courier New" w:cs="Courier New"/>
          <w:sz w:val="18"/>
          <w:szCs w:val="18"/>
          <w:lang w:eastAsia="en-GB"/>
        </w:rPr>
      </w:pPr>
      <w:r>
        <w:rPr>
          <w:noProof/>
          <w:lang w:val="en-MY" w:eastAsia="en-MY"/>
        </w:rPr>
        <w:drawing>
          <wp:inline distT="0" distB="0" distL="0" distR="0" wp14:anchorId="351CBC90" wp14:editId="03CF6DEE">
            <wp:extent cx="5010912" cy="2811377"/>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6276" cy="2814386"/>
                    </a:xfrm>
                    <a:prstGeom prst="rect">
                      <a:avLst/>
                    </a:prstGeom>
                  </pic:spPr>
                </pic:pic>
              </a:graphicData>
            </a:graphic>
          </wp:inline>
        </w:drawing>
      </w:r>
    </w:p>
    <w:p w:rsidR="00AB4A93" w:rsidRDefault="00AB4A93">
      <w:pPr>
        <w:spacing w:after="0"/>
        <w:rPr>
          <w:rFonts w:ascii="Courier New" w:hAnsi="Courier New" w:cs="Courier New"/>
          <w:sz w:val="18"/>
          <w:szCs w:val="18"/>
          <w:lang w:eastAsia="en-GB"/>
        </w:rPr>
      </w:pPr>
      <w:r>
        <w:rPr>
          <w:rFonts w:ascii="Courier New" w:hAnsi="Courier New" w:cs="Courier New"/>
          <w:sz w:val="18"/>
          <w:szCs w:val="18"/>
          <w:lang w:eastAsia="en-GB"/>
        </w:rPr>
        <w:br w:type="page"/>
      </w:r>
    </w:p>
    <w:p w:rsidR="002D576F" w:rsidRDefault="00AB4A93" w:rsidP="00DB7755">
      <w:pPr>
        <w:pStyle w:val="BodyText"/>
        <w:rPr>
          <w:rFonts w:ascii="Courier New" w:hAnsi="Courier New" w:cs="Courier New"/>
          <w:sz w:val="18"/>
          <w:szCs w:val="18"/>
          <w:lang w:eastAsia="en-GB"/>
        </w:rPr>
      </w:pPr>
      <w:r>
        <w:rPr>
          <w:rFonts w:ascii="Courier New" w:hAnsi="Courier New" w:cs="Courier New"/>
          <w:sz w:val="18"/>
          <w:szCs w:val="18"/>
          <w:lang w:eastAsia="en-GB"/>
        </w:rPr>
        <w:lastRenderedPageBreak/>
        <w:t>Configure [</w:t>
      </w:r>
      <w:proofErr w:type="spellStart"/>
      <w:r>
        <w:rPr>
          <w:rFonts w:ascii="Courier New" w:hAnsi="Courier New" w:cs="Courier New"/>
          <w:sz w:val="18"/>
          <w:szCs w:val="18"/>
          <w:lang w:eastAsia="en-GB"/>
        </w:rPr>
        <w:t>MC_Range</w:t>
      </w:r>
      <w:proofErr w:type="spellEnd"/>
      <w:r>
        <w:rPr>
          <w:rFonts w:ascii="Courier New" w:hAnsi="Courier New" w:cs="Courier New"/>
          <w:sz w:val="18"/>
          <w:szCs w:val="18"/>
          <w:lang w:eastAsia="en-GB"/>
        </w:rPr>
        <w:t xml:space="preserve">] add BIN Range for 3D, in Private Key have to set </w:t>
      </w:r>
      <w:r w:rsidRPr="00AB4A93">
        <w:rPr>
          <w:rFonts w:ascii="Courier New" w:hAnsi="Courier New" w:cs="Courier New"/>
          <w:b/>
          <w:color w:val="FF0000"/>
          <w:sz w:val="18"/>
          <w:szCs w:val="18"/>
          <w:lang w:eastAsia="en-GB"/>
        </w:rPr>
        <w:t>#</w:t>
      </w:r>
      <w:proofErr w:type="gramStart"/>
      <w:r w:rsidRPr="00AB4A93">
        <w:rPr>
          <w:rFonts w:ascii="Courier New" w:hAnsi="Courier New" w:cs="Courier New"/>
          <w:b/>
          <w:color w:val="FF0000"/>
          <w:sz w:val="18"/>
          <w:szCs w:val="18"/>
          <w:lang w:eastAsia="en-GB"/>
        </w:rPr>
        <w:t>EGW:ACS</w:t>
      </w:r>
      <w:proofErr w:type="gramEnd"/>
      <w:r w:rsidRPr="00AB4A93">
        <w:rPr>
          <w:rFonts w:ascii="Courier New" w:hAnsi="Courier New" w:cs="Courier New"/>
          <w:b/>
          <w:color w:val="FF0000"/>
          <w:sz w:val="18"/>
          <w:szCs w:val="18"/>
          <w:lang w:eastAsia="en-GB"/>
        </w:rPr>
        <w:t>_MA</w:t>
      </w:r>
    </w:p>
    <w:p w:rsidR="002D576F" w:rsidRPr="00DB7755" w:rsidRDefault="00AB4A93" w:rsidP="00DB7755">
      <w:pPr>
        <w:pStyle w:val="BodyText"/>
        <w:rPr>
          <w:lang w:eastAsia="en-GB"/>
        </w:rPr>
      </w:pPr>
      <w:r>
        <w:rPr>
          <w:noProof/>
          <w:lang w:val="en-MY" w:eastAsia="en-MY"/>
        </w:rPr>
        <w:drawing>
          <wp:inline distT="0" distB="0" distL="0" distR="0" wp14:anchorId="28091A37" wp14:editId="74C8351D">
            <wp:extent cx="6315710" cy="496570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5710" cy="4965700"/>
                    </a:xfrm>
                    <a:prstGeom prst="rect">
                      <a:avLst/>
                    </a:prstGeom>
                  </pic:spPr>
                </pic:pic>
              </a:graphicData>
            </a:graphic>
          </wp:inline>
        </w:drawing>
      </w:r>
    </w:p>
    <w:p w:rsidR="00E0185F" w:rsidRDefault="00E0185F" w:rsidP="00E0185F">
      <w:pPr>
        <w:pStyle w:val="Heading2"/>
        <w:jc w:val="both"/>
      </w:pPr>
      <w:bookmarkStart w:id="78" w:name="_Toc531609250"/>
      <w:r>
        <w:t>Configure hsm_gate.ini</w:t>
      </w:r>
      <w:bookmarkEnd w:id="78"/>
    </w:p>
    <w:p w:rsidR="000D5A97" w:rsidRPr="000D5A97" w:rsidRDefault="000D5A97" w:rsidP="000D5A97">
      <w:pPr>
        <w:pStyle w:val="BodyText"/>
      </w:pPr>
    </w:p>
    <w:p w:rsidR="000D0219" w:rsidRPr="000D0219" w:rsidRDefault="000D0219" w:rsidP="000D0219">
      <w:pPr>
        <w:pStyle w:val="Heading3"/>
      </w:pPr>
      <w:bookmarkStart w:id="79" w:name="_Toc531609251"/>
      <w:r>
        <w:lastRenderedPageBreak/>
        <w:t>Configure RSA key</w:t>
      </w:r>
      <w:bookmarkEnd w:id="79"/>
    </w:p>
    <w:p w:rsidR="00F32610" w:rsidRPr="00F32610" w:rsidRDefault="00E5169C" w:rsidP="00E0185F">
      <w:pPr>
        <w:pStyle w:val="BodyText"/>
        <w:rPr>
          <w:rFonts w:asciiTheme="minorHAnsi" w:hAnsiTheme="minorHAnsi"/>
          <w:lang w:val="vi-VN"/>
        </w:rPr>
      </w:pPr>
      <w:r>
        <w:rPr>
          <w:noProof/>
          <w:lang w:val="en-MY" w:eastAsia="en-MY"/>
        </w:rPr>
        <w:drawing>
          <wp:inline distT="0" distB="0" distL="0" distR="0" wp14:anchorId="366044F0" wp14:editId="22845B4D">
            <wp:extent cx="6315710" cy="547179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15710" cy="5471795"/>
                    </a:xfrm>
                    <a:prstGeom prst="rect">
                      <a:avLst/>
                    </a:prstGeom>
                  </pic:spPr>
                </pic:pic>
              </a:graphicData>
            </a:graphic>
          </wp:inline>
        </w:drawing>
      </w:r>
    </w:p>
    <w:p w:rsidR="000D0219" w:rsidRDefault="000D0219" w:rsidP="000D0219">
      <w:pPr>
        <w:pStyle w:val="Heading3"/>
      </w:pPr>
      <w:bookmarkStart w:id="80" w:name="_Toc531609252"/>
      <w:r>
        <w:t>Configure DWK2 point to DWK1</w:t>
      </w:r>
      <w:bookmarkEnd w:id="80"/>
    </w:p>
    <w:p w:rsidR="00940B60" w:rsidRDefault="00940B60" w:rsidP="00940B60">
      <w:pPr>
        <w:pStyle w:val="BodyText"/>
      </w:pPr>
      <w:r>
        <w:t>In the standard document, we need to create two keys DWK1, DWK2 and place those keys in the E-COMMERCE and DATAGATE respectively. However, we should generate only one key with KG command, then DWK2 will point (</w:t>
      </w:r>
      <w:r w:rsidR="00070A90">
        <w:t>references)</w:t>
      </w:r>
      <w:r>
        <w:t xml:space="preserve"> to DWK1. The activity of pointing DWK2 to DWK1 is configured as the following</w:t>
      </w:r>
    </w:p>
    <w:tbl>
      <w:tblPr>
        <w:tblStyle w:val="TableGrid"/>
        <w:tblW w:w="0" w:type="auto"/>
        <w:tblLook w:val="04A0" w:firstRow="1" w:lastRow="0" w:firstColumn="1" w:lastColumn="0" w:noHBand="0" w:noVBand="1"/>
      </w:tblPr>
      <w:tblGrid>
        <w:gridCol w:w="9936"/>
      </w:tblGrid>
      <w:tr w:rsidR="00E93191" w:rsidTr="00E93191">
        <w:tc>
          <w:tcPr>
            <w:tcW w:w="10162" w:type="dxa"/>
          </w:tcPr>
          <w:p w:rsidR="00E93191" w:rsidRPr="006474EC"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 -------------------------------------------------------------------------</w:t>
            </w:r>
          </w:p>
          <w:p w:rsidR="00E93191" w:rsidRPr="006474EC"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 Triple DES keys description</w:t>
            </w:r>
          </w:p>
          <w:p w:rsidR="00E93191" w:rsidRPr="006474EC"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 -------------------------------------------------------------------------</w:t>
            </w:r>
          </w:p>
          <w:p w:rsidR="00E93191" w:rsidRPr="006474EC"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val="fr-FR" w:eastAsia="en-GB"/>
              </w:rPr>
            </w:pPr>
            <w:r w:rsidRPr="006474EC">
              <w:rPr>
                <w:rFonts w:ascii="Courier New" w:hAnsi="Courier New" w:cs="Courier New"/>
                <w:sz w:val="18"/>
                <w:szCs w:val="18"/>
                <w:lang w:val="fr-FR" w:eastAsia="en-GB"/>
              </w:rPr>
              <w:t>[DWK1]</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_</w:t>
            </w:r>
            <w:proofErr w:type="spellStart"/>
            <w:r>
              <w:rPr>
                <w:rFonts w:ascii="Courier New" w:hAnsi="Courier New" w:cs="Courier New"/>
                <w:sz w:val="18"/>
                <w:szCs w:val="18"/>
                <w:lang w:eastAsia="en-GB"/>
              </w:rPr>
              <w:t>CopyOf</w:t>
            </w:r>
            <w:proofErr w:type="spellEnd"/>
            <w:r>
              <w:rPr>
                <w:rFonts w:ascii="Courier New" w:hAnsi="Courier New" w:cs="Courier New"/>
                <w:sz w:val="18"/>
                <w:szCs w:val="18"/>
                <w:lang w:eastAsia="en-GB"/>
              </w:rPr>
              <w:t>_=PKCS11_TDES_FO</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proofErr w:type="spellStart"/>
            <w:r>
              <w:rPr>
                <w:rFonts w:ascii="Courier New" w:hAnsi="Courier New" w:cs="Courier New"/>
                <w:sz w:val="18"/>
                <w:szCs w:val="18"/>
                <w:lang w:eastAsia="en-GB"/>
              </w:rPr>
              <w:t>KeyName</w:t>
            </w:r>
            <w:proofErr w:type="spellEnd"/>
            <w:r>
              <w:rPr>
                <w:rFonts w:ascii="Courier New" w:hAnsi="Courier New" w:cs="Courier New"/>
                <w:sz w:val="18"/>
                <w:szCs w:val="18"/>
                <w:lang w:eastAsia="en-GB"/>
              </w:rPr>
              <w:t>="DWK1"</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lastRenderedPageBreak/>
              <w:t>; -------------------------------------------------------------------------</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[DWK2]</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r>
              <w:rPr>
                <w:rFonts w:ascii="Courier New" w:hAnsi="Courier New" w:cs="Courier New"/>
                <w:sz w:val="18"/>
                <w:szCs w:val="18"/>
                <w:lang w:eastAsia="en-GB"/>
              </w:rPr>
              <w:t>_</w:t>
            </w:r>
            <w:proofErr w:type="spellStart"/>
            <w:r>
              <w:rPr>
                <w:rFonts w:ascii="Courier New" w:hAnsi="Courier New" w:cs="Courier New"/>
                <w:sz w:val="18"/>
                <w:szCs w:val="18"/>
                <w:lang w:eastAsia="en-GB"/>
              </w:rPr>
              <w:t>CopyOf</w:t>
            </w:r>
            <w:proofErr w:type="spellEnd"/>
            <w:r>
              <w:rPr>
                <w:rFonts w:ascii="Courier New" w:hAnsi="Courier New" w:cs="Courier New"/>
                <w:sz w:val="18"/>
                <w:szCs w:val="18"/>
                <w:lang w:eastAsia="en-GB"/>
              </w:rPr>
              <w:t>_=PKCS11_TDES_FO</w:t>
            </w:r>
          </w:p>
          <w:p w:rsidR="00E93191" w:rsidRDefault="00E93191" w:rsidP="00E93191">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proofErr w:type="spellStart"/>
            <w:r>
              <w:rPr>
                <w:rFonts w:ascii="Courier New" w:hAnsi="Courier New" w:cs="Courier New"/>
                <w:sz w:val="18"/>
                <w:szCs w:val="18"/>
                <w:lang w:eastAsia="en-GB"/>
              </w:rPr>
              <w:t>KeyName</w:t>
            </w:r>
            <w:proofErr w:type="spellEnd"/>
            <w:r>
              <w:rPr>
                <w:rFonts w:ascii="Courier New" w:hAnsi="Courier New" w:cs="Courier New"/>
                <w:sz w:val="18"/>
                <w:szCs w:val="18"/>
                <w:lang w:eastAsia="en-GB"/>
              </w:rPr>
              <w:t>="DWK1"</w:t>
            </w:r>
          </w:p>
          <w:p w:rsidR="00E93191" w:rsidRDefault="00E93191" w:rsidP="00E93191">
            <w:pPr>
              <w:pStyle w:val="BodyText"/>
            </w:pPr>
            <w:r>
              <w:rPr>
                <w:rFonts w:ascii="Courier New" w:hAnsi="Courier New" w:cs="Courier New"/>
                <w:sz w:val="18"/>
                <w:szCs w:val="18"/>
                <w:lang w:eastAsia="en-GB"/>
              </w:rPr>
              <w:t>; -------------------------------------------------------------------------</w:t>
            </w:r>
          </w:p>
        </w:tc>
      </w:tr>
    </w:tbl>
    <w:p w:rsidR="00E93191" w:rsidRDefault="00E93191" w:rsidP="00940B60">
      <w:pPr>
        <w:pStyle w:val="BodyText"/>
      </w:pPr>
    </w:p>
    <w:p w:rsidR="007346F7" w:rsidRPr="00E0185F" w:rsidRDefault="005B2E19" w:rsidP="00E0185F">
      <w:pPr>
        <w:pStyle w:val="BodyText"/>
      </w:pPr>
      <w:r>
        <w:rPr>
          <w:noProof/>
          <w:lang w:val="en-MY" w:eastAsia="en-MY"/>
        </w:rPr>
        <w:drawing>
          <wp:inline distT="0" distB="0" distL="0" distR="0" wp14:anchorId="56BDC393" wp14:editId="592AA582">
            <wp:extent cx="5729329" cy="205265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9329" cy="2052653"/>
                    </a:xfrm>
                    <a:prstGeom prst="rect">
                      <a:avLst/>
                    </a:prstGeom>
                  </pic:spPr>
                </pic:pic>
              </a:graphicData>
            </a:graphic>
          </wp:inline>
        </w:drawing>
      </w:r>
    </w:p>
    <w:p w:rsidR="00E0185F" w:rsidRDefault="00B75AB9" w:rsidP="00B75AB9">
      <w:pPr>
        <w:pStyle w:val="Heading3"/>
      </w:pPr>
      <w:bookmarkStart w:id="81" w:name="_Toc531609253"/>
      <w:r>
        <w:t>Configure currency</w:t>
      </w:r>
      <w:bookmarkEnd w:id="81"/>
    </w:p>
    <w:p w:rsidR="00B75AB9" w:rsidRDefault="00B75AB9" w:rsidP="00E0185F">
      <w:pPr>
        <w:pStyle w:val="BodyText"/>
      </w:pPr>
      <w:r>
        <w:t xml:space="preserve">Edit: </w:t>
      </w:r>
      <w:r w:rsidRPr="00B75AB9">
        <w:t>/</w:t>
      </w:r>
      <w:r w:rsidR="003C6889">
        <w:t>opt</w:t>
      </w:r>
      <w:r w:rsidRPr="00B75AB9">
        <w:t>/</w:t>
      </w:r>
      <w:proofErr w:type="spellStart"/>
      <w:r w:rsidRPr="00B75AB9">
        <w:t>egateway</w:t>
      </w:r>
      <w:proofErr w:type="spellEnd"/>
      <w:r w:rsidRPr="00B75AB9">
        <w:t>/</w:t>
      </w:r>
      <w:proofErr w:type="spellStart"/>
      <w:r w:rsidRPr="00B75AB9">
        <w:t>egateway</w:t>
      </w:r>
      <w:proofErr w:type="spellEnd"/>
      <w:r>
        <w:t>/egat</w:t>
      </w:r>
      <w:r w:rsidR="00985FA4">
        <w:t>e</w:t>
      </w:r>
      <w:r>
        <w:t>way.ini</w:t>
      </w:r>
    </w:p>
    <w:p w:rsidR="00B75AB9" w:rsidRDefault="00B35A7A" w:rsidP="00E0185F">
      <w:pPr>
        <w:pStyle w:val="BodyText"/>
      </w:pPr>
      <w:r>
        <w:rPr>
          <w:noProof/>
          <w:lang w:val="en-MY" w:eastAsia="en-MY"/>
        </w:rPr>
        <w:lastRenderedPageBreak/>
        <w:drawing>
          <wp:inline distT="0" distB="0" distL="0" distR="0" wp14:anchorId="5A15CB7B" wp14:editId="40153413">
            <wp:extent cx="4333083" cy="441106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4165" cy="4412168"/>
                    </a:xfrm>
                    <a:prstGeom prst="rect">
                      <a:avLst/>
                    </a:prstGeom>
                  </pic:spPr>
                </pic:pic>
              </a:graphicData>
            </a:graphic>
          </wp:inline>
        </w:drawing>
      </w:r>
    </w:p>
    <w:p w:rsidR="00645690" w:rsidRDefault="00645690" w:rsidP="000D5A97">
      <w:pPr>
        <w:pStyle w:val="Heading2"/>
      </w:pPr>
      <w:r w:rsidRPr="000D5A97">
        <w:t>Copy *.mod file</w:t>
      </w:r>
    </w:p>
    <w:p w:rsidR="000D5A97" w:rsidRPr="0068345C" w:rsidRDefault="000D5A97" w:rsidP="000D5A97">
      <w:pPr>
        <w:pStyle w:val="BodyText"/>
      </w:pPr>
      <w:r w:rsidRPr="0068345C">
        <w:t xml:space="preserve">Copy all of *.mod files from </w:t>
      </w:r>
      <w:proofErr w:type="spellStart"/>
      <w:r w:rsidRPr="0068345C">
        <w:t>addon</w:t>
      </w:r>
      <w:proofErr w:type="spellEnd"/>
      <w:r w:rsidRPr="0068345C">
        <w:t xml:space="preserve"> folder of </w:t>
      </w:r>
      <w:proofErr w:type="spellStart"/>
      <w:r w:rsidRPr="0068345C">
        <w:t>egateway</w:t>
      </w:r>
      <w:proofErr w:type="spellEnd"/>
      <w:r w:rsidRPr="0068345C">
        <w:t xml:space="preserve"> to /opt/</w:t>
      </w:r>
      <w:proofErr w:type="spellStart"/>
      <w:r w:rsidRPr="0068345C">
        <w:t>egateway</w:t>
      </w:r>
      <w:proofErr w:type="spellEnd"/>
      <w:r w:rsidRPr="0068345C">
        <w:t xml:space="preserve">/bin/mod folder where you installed </w:t>
      </w:r>
      <w:proofErr w:type="spellStart"/>
      <w:r w:rsidRPr="0068345C">
        <w:t>egateway</w:t>
      </w:r>
      <w:proofErr w:type="spellEnd"/>
      <w:r w:rsidRPr="0068345C">
        <w:t xml:space="preserve"> using way4 user</w:t>
      </w:r>
    </w:p>
    <w:p w:rsidR="000D5A97" w:rsidRPr="0068345C" w:rsidRDefault="000D5A97" w:rsidP="000D5A97">
      <w:pPr>
        <w:pStyle w:val="BodyText"/>
      </w:pPr>
      <w:r w:rsidRPr="0068345C">
        <w:t>Make sure that owner of all *.mod files is way4 user</w:t>
      </w:r>
    </w:p>
    <w:p w:rsidR="000D5A97" w:rsidRPr="000D5A97" w:rsidRDefault="000D5A97" w:rsidP="000D5A97">
      <w:pPr>
        <w:pStyle w:val="BodyText"/>
        <w:rPr>
          <w:rFonts w:ascii="Cambria" w:hAnsi="Cambria" w:cs="Arial"/>
          <w:b/>
          <w:bCs/>
          <w:iCs/>
          <w:sz w:val="28"/>
          <w:szCs w:val="28"/>
        </w:rPr>
      </w:pPr>
      <w:r w:rsidRPr="0068345C">
        <w:t>If you have error regarding gdbmlib.so when starting EGATEWAY, please check that library libgdbm.so.2.0.0 and libgdbm.so.2 is included in Linux libraries. If not, install these libraries.</w:t>
      </w:r>
    </w:p>
    <w:p w:rsidR="009300DC" w:rsidRDefault="009300DC" w:rsidP="009300DC">
      <w:pPr>
        <w:pStyle w:val="Heading1"/>
      </w:pPr>
      <w:bookmarkStart w:id="82" w:name="_Toc531609254"/>
      <w:r>
        <w:lastRenderedPageBreak/>
        <w:t xml:space="preserve">Configure </w:t>
      </w:r>
      <w:r w:rsidR="00E80DB2">
        <w:t>Transaction Switch</w:t>
      </w:r>
      <w:bookmarkEnd w:id="82"/>
    </w:p>
    <w:p w:rsidR="00234F58" w:rsidRDefault="00A55240" w:rsidP="00A55240">
      <w:pPr>
        <w:pStyle w:val="BodyText"/>
      </w:pPr>
      <w:r>
        <w:t xml:space="preserve">Go to </w:t>
      </w:r>
      <w:r w:rsidR="00234F58" w:rsidRPr="00234F58">
        <w:t>/home/way4/appserver/applications/</w:t>
      </w:r>
      <w:r w:rsidR="00A93A09">
        <w:t>ts</w:t>
      </w:r>
      <w:r w:rsidR="00234F58" w:rsidRPr="00234F58">
        <w:t>/webapps/</w:t>
      </w:r>
      <w:r w:rsidR="00A93A09">
        <w:t>ts</w:t>
      </w:r>
      <w:r w:rsidR="00234F58" w:rsidRPr="00234F58">
        <w:t>/WEB-INF/conf/application</w:t>
      </w:r>
    </w:p>
    <w:p w:rsidR="00A55240" w:rsidRDefault="00C352D9" w:rsidP="00A55240">
      <w:pPr>
        <w:pStyle w:val="BodyText"/>
      </w:pPr>
      <w:r>
        <w:t>Create new file</w:t>
      </w:r>
      <w:r w:rsidR="00A55240">
        <w:t xml:space="preserve"> </w:t>
      </w:r>
      <w:r w:rsidR="00A55240" w:rsidRPr="00A55240">
        <w:t>Data</w:t>
      </w:r>
      <w:r>
        <w:t>d</w:t>
      </w:r>
      <w:r w:rsidR="00A55240" w:rsidRPr="00A55240">
        <w:t>GateAdapter.s.xml</w:t>
      </w:r>
      <w:r w:rsidR="00A55240">
        <w:t xml:space="preserve"> to open port </w:t>
      </w:r>
      <w:r w:rsidR="008C74C3">
        <w:t>8840</w:t>
      </w:r>
      <w:r w:rsidR="00BC5C7B">
        <w:t xml:space="preserve"> and add in DWK which will be created in </w:t>
      </w:r>
      <w:r w:rsidR="00BC5C7B" w:rsidRPr="00BC5C7B">
        <w:rPr>
          <w:b/>
        </w:rPr>
        <w:t>Generate Keys</w:t>
      </w:r>
      <w:r w:rsidR="00BC5C7B">
        <w:t xml:space="preserve"> section</w:t>
      </w:r>
    </w:p>
    <w:p w:rsidR="00A55240" w:rsidRPr="00A55240" w:rsidRDefault="00E65BE7" w:rsidP="00A55240">
      <w:pPr>
        <w:pStyle w:val="BodyText"/>
      </w:pPr>
      <w:r>
        <w:rPr>
          <w:noProof/>
          <w:lang w:val="en-MY" w:eastAsia="en-MY"/>
        </w:rPr>
        <w:drawing>
          <wp:inline distT="0" distB="0" distL="0" distR="0" wp14:anchorId="1D4CFA5A" wp14:editId="5E0172EC">
            <wp:extent cx="6315710" cy="2316480"/>
            <wp:effectExtent l="0" t="0" r="889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15710" cy="2316480"/>
                    </a:xfrm>
                    <a:prstGeom prst="rect">
                      <a:avLst/>
                    </a:prstGeom>
                  </pic:spPr>
                </pic:pic>
              </a:graphicData>
            </a:graphic>
          </wp:inline>
        </w:drawing>
      </w:r>
    </w:p>
    <w:p w:rsidR="002358BE" w:rsidRPr="00A22121" w:rsidRDefault="00A22121" w:rsidP="00A22121">
      <w:pPr>
        <w:pStyle w:val="Heading1"/>
      </w:pPr>
      <w:bookmarkStart w:id="83" w:name="_Toc531609255"/>
      <w:r w:rsidRPr="00A22121">
        <w:lastRenderedPageBreak/>
        <w:t>Configure WAY4ACS</w:t>
      </w:r>
      <w:bookmarkEnd w:id="83"/>
    </w:p>
    <w:p w:rsidR="002358BE" w:rsidRDefault="002358BE" w:rsidP="002358BE">
      <w:pPr>
        <w:pStyle w:val="Heading2"/>
        <w:jc w:val="both"/>
      </w:pPr>
      <w:bookmarkStart w:id="84" w:name="_Toc531609256"/>
      <w:r w:rsidRPr="002358BE">
        <w:t>Configure way4acs</w:t>
      </w:r>
      <w:bookmarkEnd w:id="84"/>
    </w:p>
    <w:p w:rsidR="00C276E2" w:rsidRPr="00C276E2" w:rsidRDefault="007C4361" w:rsidP="007C4361">
      <w:pPr>
        <w:pStyle w:val="Heading3"/>
      </w:pPr>
      <w:bookmarkStart w:id="85" w:name="_Toc531609257"/>
      <w:r>
        <w:t>Copy Catalina folder</w:t>
      </w:r>
      <w:bookmarkEnd w:id="85"/>
    </w:p>
    <w:p w:rsidR="0036475E" w:rsidRDefault="002358BE" w:rsidP="002358BE">
      <w:pPr>
        <w:pStyle w:val="BodyText"/>
      </w:pPr>
      <w:r>
        <w:t xml:space="preserve">Under the </w:t>
      </w:r>
      <w:r w:rsidRPr="00F6574E">
        <w:rPr>
          <w:rFonts w:ascii="Courier" w:hAnsi="Courier"/>
          <w:iCs/>
          <w:spacing w:val="-3"/>
        </w:rPr>
        <w:t>way4</w:t>
      </w:r>
      <w:r w:rsidRPr="008049E5">
        <w:t xml:space="preserve"> </w:t>
      </w:r>
      <w:r>
        <w:t xml:space="preserve">user, copy the </w:t>
      </w:r>
      <w:r w:rsidRPr="00F6574E">
        <w:rPr>
          <w:rFonts w:ascii="Courier" w:hAnsi="Courier"/>
          <w:iCs/>
          <w:spacing w:val="-3"/>
        </w:rPr>
        <w:t>Catalina/localhost/way4acs.xml</w:t>
      </w:r>
      <w:r w:rsidR="00285955">
        <w:rPr>
          <w:rFonts w:ascii="Courier" w:hAnsi="Courier"/>
          <w:iCs/>
          <w:spacing w:val="-3"/>
        </w:rPr>
        <w:t xml:space="preserve"> </w:t>
      </w:r>
      <w:r>
        <w:t>file</w:t>
      </w:r>
      <w:r w:rsidR="00381CE4">
        <w:t xml:space="preserve"> in way4acs setup folder</w:t>
      </w:r>
      <w:r>
        <w:t xml:space="preserve"> to</w:t>
      </w:r>
      <w:r w:rsidR="00381CE4">
        <w:t xml:space="preserve"> /</w:t>
      </w:r>
      <w:r w:rsidR="00381CE4" w:rsidRPr="00381CE4">
        <w:rPr>
          <w:rFonts w:ascii="Courier" w:hAnsi="Courier"/>
          <w:iCs/>
          <w:spacing w:val="-3"/>
        </w:rPr>
        <w:t>home/way4/appserver/applications/</w:t>
      </w:r>
      <w:r w:rsidR="005E2831">
        <w:rPr>
          <w:rFonts w:ascii="Courier" w:hAnsi="Courier"/>
          <w:iCs/>
          <w:spacing w:val="-3"/>
        </w:rPr>
        <w:t>way4</w:t>
      </w:r>
      <w:r w:rsidR="00763892">
        <w:rPr>
          <w:rFonts w:ascii="Courier" w:hAnsi="Courier"/>
          <w:iCs/>
          <w:spacing w:val="-3"/>
        </w:rPr>
        <w:t>acs</w:t>
      </w:r>
      <w:r w:rsidR="00381CE4" w:rsidRPr="00381CE4">
        <w:rPr>
          <w:rFonts w:ascii="Courier" w:hAnsi="Courier"/>
          <w:iCs/>
          <w:spacing w:val="-3"/>
        </w:rPr>
        <w:t>/conf</w:t>
      </w:r>
      <w:r w:rsidRPr="00F6574E">
        <w:rPr>
          <w:rFonts w:ascii="Courier" w:hAnsi="Courier"/>
          <w:iCs/>
          <w:spacing w:val="-3"/>
        </w:rPr>
        <w:t>/Catalina/localhost/way4acs.xml</w:t>
      </w:r>
      <w:r w:rsidRPr="008049E5">
        <w:t>.</w:t>
      </w:r>
      <w:r w:rsidR="00EF4E02">
        <w:t xml:space="preserve"> </w:t>
      </w:r>
    </w:p>
    <w:p w:rsidR="00AF6A34" w:rsidRDefault="00C20941" w:rsidP="002358BE">
      <w:pPr>
        <w:pStyle w:val="BodyText"/>
      </w:pPr>
      <w:r>
        <w:rPr>
          <w:noProof/>
          <w:lang w:val="en-MY" w:eastAsia="en-MY"/>
        </w:rPr>
        <w:drawing>
          <wp:inline distT="0" distB="0" distL="0" distR="0" wp14:anchorId="7552233D" wp14:editId="56385578">
            <wp:extent cx="6315710" cy="1807845"/>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15710" cy="1807845"/>
                    </a:xfrm>
                    <a:prstGeom prst="rect">
                      <a:avLst/>
                    </a:prstGeom>
                  </pic:spPr>
                </pic:pic>
              </a:graphicData>
            </a:graphic>
          </wp:inline>
        </w:drawing>
      </w:r>
    </w:p>
    <w:p w:rsidR="00884239" w:rsidRDefault="00884239" w:rsidP="00884239">
      <w:pPr>
        <w:pStyle w:val="BodyText"/>
      </w:pPr>
      <w:r>
        <w:t xml:space="preserve">Edit the content of the </w:t>
      </w:r>
      <w:r w:rsidR="00130BE2">
        <w:rPr>
          <w:rFonts w:ascii="Courier" w:hAnsi="Courier"/>
          <w:iCs/>
          <w:spacing w:val="-3"/>
        </w:rPr>
        <w:t>way4</w:t>
      </w:r>
      <w:r w:rsidR="00763892">
        <w:rPr>
          <w:rFonts w:ascii="Courier" w:hAnsi="Courier"/>
          <w:iCs/>
          <w:spacing w:val="-3"/>
        </w:rPr>
        <w:t>acs</w:t>
      </w:r>
      <w:r>
        <w:t>.xml as the following</w:t>
      </w:r>
    </w:p>
    <w:p w:rsidR="00884239" w:rsidRDefault="00884239" w:rsidP="002358BE">
      <w:pPr>
        <w:pStyle w:val="BodyText"/>
      </w:pPr>
    </w:p>
    <w:p w:rsidR="00884239" w:rsidRDefault="00623E86" w:rsidP="002358BE">
      <w:pPr>
        <w:pStyle w:val="BodyText"/>
      </w:pPr>
      <w:r>
        <w:rPr>
          <w:noProof/>
          <w:lang w:val="en-MY" w:eastAsia="en-MY"/>
        </w:rPr>
        <w:drawing>
          <wp:inline distT="0" distB="0" distL="0" distR="0" wp14:anchorId="0EEC70D0" wp14:editId="5DB5C77A">
            <wp:extent cx="6315710" cy="676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15710" cy="676275"/>
                    </a:xfrm>
                    <a:prstGeom prst="rect">
                      <a:avLst/>
                    </a:prstGeom>
                  </pic:spPr>
                </pic:pic>
              </a:graphicData>
            </a:graphic>
          </wp:inline>
        </w:drawing>
      </w:r>
    </w:p>
    <w:p w:rsidR="00F12938" w:rsidRDefault="00F12938" w:rsidP="00C276E2">
      <w:pPr>
        <w:pStyle w:val="BodyText"/>
        <w:ind w:left="720"/>
      </w:pPr>
    </w:p>
    <w:p w:rsidR="00904418" w:rsidRDefault="00904418" w:rsidP="00904418">
      <w:pPr>
        <w:pStyle w:val="Heading3"/>
      </w:pPr>
      <w:bookmarkStart w:id="86" w:name="_Toc531609258"/>
      <w:r>
        <w:t xml:space="preserve">Create way4acs folder in </w:t>
      </w:r>
      <w:r w:rsidR="00A027E6">
        <w:t>opt</w:t>
      </w:r>
      <w:r>
        <w:t xml:space="preserve"> directory</w:t>
      </w:r>
      <w:bookmarkEnd w:id="86"/>
    </w:p>
    <w:p w:rsidR="00515237" w:rsidRDefault="00515237" w:rsidP="00515237">
      <w:pPr>
        <w:pStyle w:val="BodyText"/>
        <w:numPr>
          <w:ilvl w:val="0"/>
          <w:numId w:val="38"/>
        </w:numPr>
      </w:pPr>
      <w:r>
        <w:t>Login as way4</w:t>
      </w:r>
    </w:p>
    <w:p w:rsidR="00515237" w:rsidRDefault="00515237" w:rsidP="00515237">
      <w:pPr>
        <w:pStyle w:val="BodyText"/>
        <w:numPr>
          <w:ilvl w:val="0"/>
          <w:numId w:val="38"/>
        </w:numPr>
      </w:pPr>
      <w:r>
        <w:t>Go to the directory /</w:t>
      </w:r>
      <w:r w:rsidR="00DD5A93">
        <w:t>opt</w:t>
      </w:r>
    </w:p>
    <w:p w:rsidR="00515237" w:rsidRDefault="00515237" w:rsidP="00515237">
      <w:pPr>
        <w:pStyle w:val="BodyText"/>
        <w:numPr>
          <w:ilvl w:val="0"/>
          <w:numId w:val="38"/>
        </w:numPr>
      </w:pPr>
      <w:r>
        <w:t xml:space="preserve">Run the following command to create way4acs directory under way4 </w:t>
      </w:r>
    </w:p>
    <w:tbl>
      <w:tblPr>
        <w:tblStyle w:val="TableGrid"/>
        <w:tblW w:w="0" w:type="auto"/>
        <w:tblInd w:w="720" w:type="dxa"/>
        <w:tblLook w:val="04A0" w:firstRow="1" w:lastRow="0" w:firstColumn="1" w:lastColumn="0" w:noHBand="0" w:noVBand="1"/>
      </w:tblPr>
      <w:tblGrid>
        <w:gridCol w:w="9216"/>
      </w:tblGrid>
      <w:tr w:rsidR="00515237" w:rsidTr="00564730">
        <w:tc>
          <w:tcPr>
            <w:tcW w:w="9442" w:type="dxa"/>
          </w:tcPr>
          <w:p w:rsidR="00515237" w:rsidRPr="00C276E2" w:rsidRDefault="00515237" w:rsidP="00564730">
            <w:pPr>
              <w:pStyle w:val="BodyText"/>
              <w:rPr>
                <w:rFonts w:ascii="Courier New" w:hAnsi="Courier New" w:cs="Courier New"/>
                <w:sz w:val="18"/>
                <w:szCs w:val="18"/>
              </w:rPr>
            </w:pPr>
            <w:r w:rsidRPr="00C276E2">
              <w:rPr>
                <w:rFonts w:ascii="Courier New" w:hAnsi="Courier New" w:cs="Courier New"/>
                <w:sz w:val="18"/>
                <w:szCs w:val="18"/>
              </w:rPr>
              <w:t>[</w:t>
            </w:r>
            <w:r>
              <w:rPr>
                <w:rFonts w:ascii="Courier New" w:hAnsi="Courier New" w:cs="Courier New"/>
                <w:sz w:val="18"/>
                <w:szCs w:val="18"/>
              </w:rPr>
              <w:t>way4</w:t>
            </w:r>
            <w:r w:rsidRPr="00C276E2">
              <w:rPr>
                <w:rFonts w:ascii="Courier New" w:hAnsi="Courier New" w:cs="Courier New"/>
                <w:sz w:val="18"/>
                <w:szCs w:val="18"/>
              </w:rPr>
              <w:t>@</w:t>
            </w:r>
            <w:r>
              <w:rPr>
                <w:rFonts w:ascii="Courier New" w:hAnsi="Courier New" w:cs="Courier New"/>
                <w:sz w:val="18"/>
                <w:szCs w:val="18"/>
              </w:rPr>
              <w:t>Test-CW-Swtich</w:t>
            </w:r>
            <w:r w:rsidRPr="00C276E2">
              <w:rPr>
                <w:rFonts w:ascii="Courier New" w:hAnsi="Courier New" w:cs="Courier New"/>
                <w:sz w:val="18"/>
                <w:szCs w:val="18"/>
              </w:rPr>
              <w:t xml:space="preserve"> </w:t>
            </w:r>
            <w:r>
              <w:rPr>
                <w:rFonts w:ascii="Courier New" w:hAnsi="Courier New" w:cs="Courier New"/>
                <w:sz w:val="18"/>
                <w:szCs w:val="18"/>
              </w:rPr>
              <w:t>~</w:t>
            </w:r>
            <w:r w:rsidRPr="00C276E2">
              <w:rPr>
                <w:rFonts w:ascii="Courier New" w:hAnsi="Courier New" w:cs="Courier New"/>
                <w:sz w:val="18"/>
                <w:szCs w:val="18"/>
              </w:rPr>
              <w:t xml:space="preserve">]# </w:t>
            </w:r>
            <w:proofErr w:type="spellStart"/>
            <w:r w:rsidRPr="00C276E2">
              <w:rPr>
                <w:rFonts w:ascii="Courier New" w:hAnsi="Courier New" w:cs="Courier New"/>
                <w:sz w:val="18"/>
                <w:szCs w:val="18"/>
              </w:rPr>
              <w:t>mkdir</w:t>
            </w:r>
            <w:proofErr w:type="spellEnd"/>
            <w:r w:rsidRPr="00C276E2">
              <w:rPr>
                <w:rFonts w:ascii="Courier New" w:hAnsi="Courier New" w:cs="Courier New"/>
                <w:sz w:val="18"/>
                <w:szCs w:val="18"/>
              </w:rPr>
              <w:t xml:space="preserve"> way4acs</w:t>
            </w:r>
          </w:p>
        </w:tc>
      </w:tr>
    </w:tbl>
    <w:p w:rsidR="00904418" w:rsidRDefault="00653A39" w:rsidP="00904418">
      <w:pPr>
        <w:pStyle w:val="BodyText"/>
      </w:pPr>
      <w:r>
        <w:tab/>
      </w:r>
      <w:r>
        <w:rPr>
          <w:noProof/>
          <w:lang w:val="en-MY" w:eastAsia="en-MY"/>
        </w:rPr>
        <w:drawing>
          <wp:inline distT="0" distB="0" distL="0" distR="0" wp14:anchorId="3A215BB6" wp14:editId="3EEA7875">
            <wp:extent cx="4840541" cy="121032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3319" cy="1213515"/>
                    </a:xfrm>
                    <a:prstGeom prst="rect">
                      <a:avLst/>
                    </a:prstGeom>
                  </pic:spPr>
                </pic:pic>
              </a:graphicData>
            </a:graphic>
          </wp:inline>
        </w:drawing>
      </w:r>
    </w:p>
    <w:p w:rsidR="00515237" w:rsidRDefault="00515237" w:rsidP="00515237">
      <w:pPr>
        <w:pStyle w:val="BodyText"/>
        <w:ind w:left="720"/>
      </w:pPr>
      <w:r>
        <w:lastRenderedPageBreak/>
        <w:t>Copy the work folder from the distribution package to /opt/way4acs folder created in the previous step. After copy, the content as the following</w:t>
      </w:r>
    </w:p>
    <w:p w:rsidR="00515237" w:rsidRPr="00904418" w:rsidRDefault="00551718" w:rsidP="00515237">
      <w:pPr>
        <w:pStyle w:val="BodyText"/>
        <w:ind w:left="720"/>
      </w:pPr>
      <w:r>
        <w:rPr>
          <w:noProof/>
          <w:lang w:val="en-MY" w:eastAsia="en-MY"/>
        </w:rPr>
        <w:drawing>
          <wp:inline distT="0" distB="0" distL="0" distR="0" wp14:anchorId="5640F2CB" wp14:editId="42E67FA2">
            <wp:extent cx="6315710" cy="118491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15710" cy="1184910"/>
                    </a:xfrm>
                    <a:prstGeom prst="rect">
                      <a:avLst/>
                    </a:prstGeom>
                  </pic:spPr>
                </pic:pic>
              </a:graphicData>
            </a:graphic>
          </wp:inline>
        </w:drawing>
      </w:r>
    </w:p>
    <w:p w:rsidR="00E93B08" w:rsidRDefault="006A766C" w:rsidP="003C0786">
      <w:pPr>
        <w:pStyle w:val="Heading3"/>
      </w:pPr>
      <w:bookmarkStart w:id="87" w:name="_Toc531609259"/>
      <w:r>
        <w:t>Add parameters to ACS configuration (</w:t>
      </w:r>
      <w:r w:rsidR="006E7C13">
        <w:t>opt</w:t>
      </w:r>
      <w:r w:rsidR="00751BB1">
        <w:t>/way4acs/w</w:t>
      </w:r>
      <w:r>
        <w:t>ork/way4acs/config.xml)</w:t>
      </w:r>
      <w:bookmarkEnd w:id="87"/>
    </w:p>
    <w:p w:rsidR="005B617E" w:rsidRDefault="005B617E" w:rsidP="005B617E">
      <w:pPr>
        <w:pStyle w:val="BodyText"/>
      </w:pPr>
    </w:p>
    <w:p w:rsidR="005B617E" w:rsidRDefault="005B617E" w:rsidP="005B617E">
      <w:pPr>
        <w:pStyle w:val="BodyText"/>
      </w:pPr>
    </w:p>
    <w:p w:rsidR="005B617E" w:rsidRDefault="005B617E" w:rsidP="005B617E">
      <w:pPr>
        <w:pStyle w:val="BodyText"/>
        <w:rPr>
          <w:sz w:val="23"/>
          <w:szCs w:val="23"/>
        </w:rPr>
      </w:pPr>
      <w:proofErr w:type="spellStart"/>
      <w:r>
        <w:rPr>
          <w:sz w:val="23"/>
          <w:szCs w:val="23"/>
        </w:rPr>
        <w:t>KeystorePassword</w:t>
      </w:r>
      <w:proofErr w:type="spellEnd"/>
      <w:r>
        <w:rPr>
          <w:sz w:val="23"/>
          <w:szCs w:val="23"/>
        </w:rPr>
        <w:t xml:space="preserve"> and pin are encrypted password for the store, encrypted by the command "</w:t>
      </w:r>
      <w:proofErr w:type="spellStart"/>
      <w:r>
        <w:rPr>
          <w:sz w:val="23"/>
          <w:szCs w:val="23"/>
        </w:rPr>
        <w:t>nscipher</w:t>
      </w:r>
      <w:proofErr w:type="spellEnd"/>
      <w:r>
        <w:rPr>
          <w:sz w:val="23"/>
          <w:szCs w:val="23"/>
        </w:rPr>
        <w:t xml:space="preserve"> &lt;product code&gt;" (the product code is WAY4-TDS-1BA4BE47-A65097E9)</w:t>
      </w:r>
    </w:p>
    <w:p w:rsidR="006C598D" w:rsidRDefault="006C598D" w:rsidP="005B617E">
      <w:pPr>
        <w:pStyle w:val="BodyText"/>
        <w:rPr>
          <w:sz w:val="23"/>
          <w:szCs w:val="23"/>
        </w:rPr>
      </w:pPr>
      <w:proofErr w:type="spellStart"/>
      <w:r>
        <w:rPr>
          <w:sz w:val="23"/>
          <w:szCs w:val="23"/>
        </w:rPr>
        <w:t>Keystore</w:t>
      </w:r>
      <w:proofErr w:type="spellEnd"/>
      <w:r>
        <w:rPr>
          <w:sz w:val="23"/>
          <w:szCs w:val="23"/>
        </w:rPr>
        <w:t xml:space="preserve"> password: </w:t>
      </w:r>
      <w:r w:rsidRPr="006C598D">
        <w:rPr>
          <w:sz w:val="23"/>
          <w:szCs w:val="23"/>
        </w:rPr>
        <w:t>k4kwqoUe4eL#</w:t>
      </w:r>
    </w:p>
    <w:p w:rsidR="002D574F" w:rsidRDefault="002D574F" w:rsidP="005B617E">
      <w:pPr>
        <w:pStyle w:val="BodyText"/>
        <w:rPr>
          <w:sz w:val="23"/>
          <w:szCs w:val="23"/>
        </w:rPr>
      </w:pPr>
      <w:r>
        <w:rPr>
          <w:noProof/>
          <w:lang w:val="en-MY" w:eastAsia="en-MY"/>
        </w:rPr>
        <w:drawing>
          <wp:inline distT="0" distB="0" distL="0" distR="0" wp14:anchorId="03B2C562" wp14:editId="5B7F7269">
            <wp:extent cx="5200650" cy="23717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0650" cy="2371725"/>
                    </a:xfrm>
                    <a:prstGeom prst="rect">
                      <a:avLst/>
                    </a:prstGeom>
                  </pic:spPr>
                </pic:pic>
              </a:graphicData>
            </a:graphic>
          </wp:inline>
        </w:drawing>
      </w:r>
    </w:p>
    <w:p w:rsidR="00197506" w:rsidRDefault="00197506" w:rsidP="005B617E">
      <w:pPr>
        <w:pStyle w:val="BodyText"/>
        <w:rPr>
          <w:sz w:val="23"/>
          <w:szCs w:val="23"/>
        </w:rPr>
      </w:pPr>
      <w:r>
        <w:rPr>
          <w:noProof/>
          <w:lang w:val="en-MY" w:eastAsia="en-MY"/>
        </w:rPr>
        <w:drawing>
          <wp:inline distT="0" distB="0" distL="0" distR="0" wp14:anchorId="369F30B1" wp14:editId="5BD49E8D">
            <wp:extent cx="6315710" cy="1420495"/>
            <wp:effectExtent l="0" t="0" r="889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15710" cy="1420495"/>
                    </a:xfrm>
                    <a:prstGeom prst="rect">
                      <a:avLst/>
                    </a:prstGeom>
                  </pic:spPr>
                </pic:pic>
              </a:graphicData>
            </a:graphic>
          </wp:inline>
        </w:drawing>
      </w:r>
    </w:p>
    <w:p w:rsidR="0033558E" w:rsidRDefault="0033558E" w:rsidP="005B617E">
      <w:pPr>
        <w:pStyle w:val="BodyText"/>
        <w:rPr>
          <w:sz w:val="23"/>
          <w:szCs w:val="23"/>
        </w:rPr>
      </w:pPr>
    </w:p>
    <w:p w:rsidR="006C598D" w:rsidRDefault="006C598D" w:rsidP="005B617E">
      <w:pPr>
        <w:pStyle w:val="BodyText"/>
        <w:rPr>
          <w:sz w:val="23"/>
          <w:szCs w:val="23"/>
        </w:rPr>
      </w:pPr>
      <w:r>
        <w:rPr>
          <w:sz w:val="23"/>
          <w:szCs w:val="23"/>
        </w:rPr>
        <w:lastRenderedPageBreak/>
        <w:t xml:space="preserve">Pkcs11.pin: pin </w:t>
      </w:r>
      <w:r w:rsidR="00C6067F">
        <w:rPr>
          <w:sz w:val="23"/>
          <w:szCs w:val="23"/>
        </w:rPr>
        <w:t>of</w:t>
      </w:r>
      <w:r>
        <w:rPr>
          <w:sz w:val="23"/>
          <w:szCs w:val="23"/>
        </w:rPr>
        <w:t xml:space="preserve"> </w:t>
      </w:r>
      <w:proofErr w:type="spellStart"/>
      <w:r>
        <w:rPr>
          <w:sz w:val="23"/>
          <w:szCs w:val="23"/>
        </w:rPr>
        <w:t>hsm</w:t>
      </w:r>
      <w:proofErr w:type="spellEnd"/>
      <w:r>
        <w:rPr>
          <w:sz w:val="23"/>
          <w:szCs w:val="23"/>
        </w:rPr>
        <w:t xml:space="preserve"> token 12345</w:t>
      </w:r>
    </w:p>
    <w:p w:rsidR="005B617E" w:rsidRDefault="006900E3" w:rsidP="005B617E">
      <w:pPr>
        <w:pStyle w:val="BodyText"/>
      </w:pPr>
      <w:r>
        <w:rPr>
          <w:noProof/>
          <w:lang w:val="en-MY" w:eastAsia="en-MY"/>
        </w:rPr>
        <w:drawing>
          <wp:inline distT="0" distB="0" distL="0" distR="0" wp14:anchorId="70F3E687" wp14:editId="17037944">
            <wp:extent cx="5095875" cy="17049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5875" cy="1704975"/>
                    </a:xfrm>
                    <a:prstGeom prst="rect">
                      <a:avLst/>
                    </a:prstGeom>
                  </pic:spPr>
                </pic:pic>
              </a:graphicData>
            </a:graphic>
          </wp:inline>
        </w:drawing>
      </w:r>
    </w:p>
    <w:p w:rsidR="0033558E" w:rsidRPr="005B617E" w:rsidRDefault="0033558E" w:rsidP="005B617E">
      <w:pPr>
        <w:pStyle w:val="BodyText"/>
      </w:pPr>
      <w:r>
        <w:rPr>
          <w:noProof/>
          <w:lang w:val="en-MY" w:eastAsia="en-MY"/>
        </w:rPr>
        <w:drawing>
          <wp:inline distT="0" distB="0" distL="0" distR="0" wp14:anchorId="0E9D9C54" wp14:editId="11D4ED88">
            <wp:extent cx="6315710" cy="982345"/>
            <wp:effectExtent l="0" t="0" r="889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15710" cy="982345"/>
                    </a:xfrm>
                    <a:prstGeom prst="rect">
                      <a:avLst/>
                    </a:prstGeom>
                  </pic:spPr>
                </pic:pic>
              </a:graphicData>
            </a:graphic>
          </wp:inline>
        </w:drawing>
      </w:r>
    </w:p>
    <w:p w:rsidR="00443B0F" w:rsidRPr="00D820FA" w:rsidRDefault="00443B0F" w:rsidP="00B667BE">
      <w:pPr>
        <w:pStyle w:val="BodyText"/>
        <w:numPr>
          <w:ilvl w:val="0"/>
          <w:numId w:val="27"/>
        </w:numPr>
      </w:pPr>
      <w:proofErr w:type="spellStart"/>
      <w:proofErr w:type="gramStart"/>
      <w:r w:rsidRPr="00D820FA">
        <w:t>CH.tunnel</w:t>
      </w:r>
      <w:proofErr w:type="spellEnd"/>
      <w:proofErr w:type="gramEnd"/>
      <w:r w:rsidRPr="00D820FA">
        <w:t xml:space="preserve"> – </w:t>
      </w:r>
      <w:r>
        <w:t xml:space="preserve">for cardholders during registration and authentication at the time of the transaction. This tunnel is public, it must be sent to the </w:t>
      </w:r>
      <w:r w:rsidRPr="00D820FA">
        <w:t>http</w:t>
      </w:r>
      <w:r>
        <w:t xml:space="preserve"> port of the Apache Web server</w:t>
      </w:r>
      <w:r w:rsidRPr="00D820FA">
        <w:t xml:space="preserve"> (</w:t>
      </w:r>
      <w:r>
        <w:t>see</w:t>
      </w:r>
      <w:r w:rsidRPr="00D820FA">
        <w:t xml:space="preserve"> </w:t>
      </w:r>
      <w:r w:rsidRPr="0003633A">
        <w:t>&lt;AS_HOME&gt;/</w:t>
      </w:r>
      <w:proofErr w:type="spellStart"/>
      <w:r w:rsidRPr="0003633A">
        <w:t>conf</w:t>
      </w:r>
      <w:proofErr w:type="spellEnd"/>
      <w:r w:rsidRPr="0003633A">
        <w:t>/webserver/</w:t>
      </w:r>
      <w:proofErr w:type="spellStart"/>
      <w:r w:rsidRPr="0003633A">
        <w:t>httpd-main.conf</w:t>
      </w:r>
      <w:proofErr w:type="spellEnd"/>
      <w:r w:rsidRPr="0003633A">
        <w:t>, in the example – 8080</w:t>
      </w:r>
      <w:r w:rsidRPr="00D820FA">
        <w:t xml:space="preserve">). Apache </w:t>
      </w:r>
      <w:r>
        <w:t>is better supported in terms of security and works better with static content</w:t>
      </w:r>
      <w:r w:rsidRPr="00D820FA">
        <w:t>.</w:t>
      </w:r>
    </w:p>
    <w:p w:rsidR="00E94EEF" w:rsidRPr="00E94EEF" w:rsidRDefault="00443B0F" w:rsidP="00B667BE">
      <w:pPr>
        <w:pStyle w:val="BodyText"/>
        <w:numPr>
          <w:ilvl w:val="0"/>
          <w:numId w:val="27"/>
        </w:numPr>
      </w:pPr>
      <w:proofErr w:type="spellStart"/>
      <w:proofErr w:type="gramStart"/>
      <w:r w:rsidRPr="00D820FA">
        <w:t>MA.tunnel</w:t>
      </w:r>
      <w:proofErr w:type="spellEnd"/>
      <w:proofErr w:type="gramEnd"/>
      <w:r w:rsidRPr="00D820FA">
        <w:t xml:space="preserve"> – </w:t>
      </w:r>
      <w:r>
        <w:t>tunnels</w:t>
      </w:r>
      <w:r w:rsidRPr="00D820FA">
        <w:t xml:space="preserve"> </w:t>
      </w:r>
      <w:r>
        <w:t>for</w:t>
      </w:r>
      <w:r w:rsidRPr="00D820FA">
        <w:t xml:space="preserve"> </w:t>
      </w:r>
      <w:r>
        <w:t>payment</w:t>
      </w:r>
      <w:r w:rsidRPr="00D820FA">
        <w:t xml:space="preserve"> </w:t>
      </w:r>
      <w:r>
        <w:t>system</w:t>
      </w:r>
      <w:r w:rsidRPr="00D820FA">
        <w:t xml:space="preserve"> DS</w:t>
      </w:r>
      <w:r>
        <w:t xml:space="preserve"> servers</w:t>
      </w:r>
      <w:r w:rsidRPr="00D820FA">
        <w:t xml:space="preserve">, </w:t>
      </w:r>
      <w:r>
        <w:t xml:space="preserve">not public, require client </w:t>
      </w:r>
      <w:r w:rsidRPr="00D820FA">
        <w:t>SSL</w:t>
      </w:r>
      <w:r>
        <w:t xml:space="preserve"> authentication</w:t>
      </w:r>
      <w:r w:rsidRPr="00D820FA">
        <w:t xml:space="preserve">. </w:t>
      </w:r>
      <w:r>
        <w:t xml:space="preserve">They must be sent directly to the </w:t>
      </w:r>
      <w:r w:rsidRPr="00D820FA">
        <w:t>WAY4 ACS</w:t>
      </w:r>
      <w:r>
        <w:t xml:space="preserve"> http port</w:t>
      </w:r>
      <w:r w:rsidRPr="00D820FA">
        <w:t xml:space="preserve">. </w:t>
      </w:r>
      <w:r>
        <w:t>Payment</w:t>
      </w:r>
      <w:r w:rsidRPr="00D820FA">
        <w:t xml:space="preserve"> </w:t>
      </w:r>
      <w:r>
        <w:t>systems</w:t>
      </w:r>
      <w:r w:rsidRPr="00D820FA">
        <w:t xml:space="preserve"> </w:t>
      </w:r>
      <w:r>
        <w:t>can</w:t>
      </w:r>
      <w:r w:rsidRPr="00D820FA">
        <w:t xml:space="preserve"> </w:t>
      </w:r>
      <w:r>
        <w:t>work</w:t>
      </w:r>
      <w:r w:rsidRPr="00D820FA">
        <w:t xml:space="preserve"> </w:t>
      </w:r>
      <w:r>
        <w:t>on</w:t>
      </w:r>
      <w:r w:rsidRPr="00D820FA">
        <w:t xml:space="preserve"> HTTP 1.0 </w:t>
      </w:r>
      <w:r>
        <w:t>and</w:t>
      </w:r>
      <w:r w:rsidRPr="00D820FA">
        <w:t xml:space="preserve"> </w:t>
      </w:r>
      <w:r>
        <w:t>not</w:t>
      </w:r>
      <w:r w:rsidRPr="00D820FA">
        <w:t xml:space="preserve"> </w:t>
      </w:r>
      <w:r>
        <w:t>send</w:t>
      </w:r>
      <w:r w:rsidRPr="00D820FA">
        <w:t xml:space="preserve"> Host </w:t>
      </w:r>
      <w:r>
        <w:t xml:space="preserve">headers </w:t>
      </w:r>
      <w:r w:rsidRPr="00D820FA">
        <w:t xml:space="preserve">(DS </w:t>
      </w:r>
      <w:r w:rsidR="0003633A">
        <w:t>MC</w:t>
      </w:r>
      <w:r>
        <w:t xml:space="preserve"> works this way, for example</w:t>
      </w:r>
      <w:r w:rsidRPr="00D820FA">
        <w:t xml:space="preserve">), </w:t>
      </w:r>
      <w:r>
        <w:t>which is mandatory for working with virtual hosts</w:t>
      </w:r>
      <w:r w:rsidRPr="00D820FA">
        <w:t xml:space="preserve">. </w:t>
      </w:r>
      <w:r>
        <w:t>That</w:t>
      </w:r>
      <w:r w:rsidRPr="00635256">
        <w:t xml:space="preserve"> </w:t>
      </w:r>
      <w:r>
        <w:t>is</w:t>
      </w:r>
      <w:r w:rsidRPr="00635256">
        <w:t xml:space="preserve">, </w:t>
      </w:r>
      <w:r>
        <w:t>sent</w:t>
      </w:r>
      <w:r w:rsidRPr="00635256">
        <w:t xml:space="preserve"> </w:t>
      </w:r>
      <w:r>
        <w:t>to</w:t>
      </w:r>
      <w:r w:rsidRPr="00635256">
        <w:t xml:space="preserve"> Apache, </w:t>
      </w:r>
      <w:r>
        <w:t>these connections will be refused</w:t>
      </w:r>
      <w:r w:rsidRPr="00635256">
        <w:t xml:space="preserve">, </w:t>
      </w:r>
      <w:r>
        <w:t xml:space="preserve">since configuration of virtual hosts on the </w:t>
      </w:r>
      <w:r w:rsidRPr="00635256">
        <w:t>App</w:t>
      </w:r>
      <w:r>
        <w:t>lication</w:t>
      </w:r>
      <w:r w:rsidRPr="00635256">
        <w:t xml:space="preserve"> Server </w:t>
      </w:r>
      <w:r>
        <w:t xml:space="preserve">and </w:t>
      </w:r>
      <w:r w:rsidRPr="00635256">
        <w:t xml:space="preserve">Web Server Apache </w:t>
      </w:r>
      <w:r>
        <w:t>is now mandatory</w:t>
      </w:r>
    </w:p>
    <w:p w:rsidR="00D70CAB" w:rsidRPr="000E2FF1" w:rsidRDefault="000E2FF1" w:rsidP="00D70CA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Theme="minorHAnsi" w:hAnsiTheme="minorHAnsi" w:cs="Lucida Console"/>
          <w:sz w:val="20"/>
          <w:szCs w:val="20"/>
          <w:lang w:val="vi-VN" w:eastAsia="en-GB"/>
        </w:rPr>
      </w:pPr>
      <w:r>
        <w:rPr>
          <w:rFonts w:asciiTheme="minorHAnsi" w:hAnsiTheme="minorHAnsi" w:cs="Lucida Console"/>
          <w:sz w:val="20"/>
          <w:szCs w:val="20"/>
          <w:lang w:val="vi-VN" w:eastAsia="en-GB"/>
        </w:rPr>
        <w:tab/>
      </w:r>
    </w:p>
    <w:p w:rsidR="00D70CAB" w:rsidRDefault="00D70CAB" w:rsidP="00D70CA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Theme="minorHAnsi" w:hAnsiTheme="minorHAnsi" w:cs="Lucida Console"/>
          <w:sz w:val="20"/>
          <w:szCs w:val="20"/>
          <w:lang w:val="vi-VN" w:eastAsia="en-GB"/>
        </w:rPr>
      </w:pPr>
      <w:r>
        <w:rPr>
          <w:rFonts w:ascii="Lucida Console" w:hAnsi="Lucida Console" w:cs="Lucida Console"/>
          <w:sz w:val="20"/>
          <w:szCs w:val="20"/>
          <w:lang w:val="vi-VN" w:eastAsia="en-GB"/>
        </w:rPr>
        <w:t xml:space="preserve">        &lt;parameter name="tds.ThreeDSecure.ACS.ACS_URL_BROWSER" value="https://</w:t>
      </w:r>
      <w:r>
        <w:rPr>
          <w:rFonts w:ascii="Lucida Console" w:hAnsi="Lucida Console" w:cs="Lucida Console"/>
          <w:sz w:val="20"/>
          <w:szCs w:val="20"/>
          <w:lang w:eastAsia="en-GB"/>
        </w:rPr>
        <w:t>3dsecure.</w:t>
      </w:r>
      <w:r w:rsidR="00CD53F5">
        <w:rPr>
          <w:rFonts w:ascii="Lucida Console" w:hAnsi="Lucida Console" w:cs="Lucida Console"/>
          <w:sz w:val="20"/>
          <w:szCs w:val="20"/>
          <w:lang w:eastAsia="en-GB"/>
        </w:rPr>
        <w:t>ocb</w:t>
      </w:r>
      <w:r>
        <w:rPr>
          <w:rFonts w:ascii="Lucida Console" w:hAnsi="Lucida Console" w:cs="Lucida Console"/>
          <w:sz w:val="20"/>
          <w:szCs w:val="20"/>
          <w:lang w:eastAsia="en-GB"/>
        </w:rPr>
        <w:t>.co</w:t>
      </w:r>
      <w:r>
        <w:rPr>
          <w:rFonts w:ascii="Lucida Console" w:hAnsi="Lucida Console" w:cs="Lucida Console"/>
          <w:sz w:val="20"/>
          <w:szCs w:val="20"/>
          <w:lang w:val="vi-VN" w:eastAsia="en-GB"/>
        </w:rPr>
        <w:t>m</w:t>
      </w:r>
      <w:r>
        <w:rPr>
          <w:rFonts w:ascii="Lucida Console" w:hAnsi="Lucida Console" w:cs="Lucida Console"/>
          <w:sz w:val="20"/>
          <w:szCs w:val="20"/>
          <w:lang w:eastAsia="en-GB"/>
        </w:rPr>
        <w:t>.</w:t>
      </w:r>
      <w:proofErr w:type="spellStart"/>
      <w:r>
        <w:rPr>
          <w:rFonts w:ascii="Lucida Console" w:hAnsi="Lucida Console" w:cs="Lucida Console"/>
          <w:sz w:val="20"/>
          <w:szCs w:val="20"/>
          <w:lang w:eastAsia="en-GB"/>
        </w:rPr>
        <w:t>vn</w:t>
      </w:r>
      <w:proofErr w:type="spellEnd"/>
      <w:r w:rsidR="0054134C">
        <w:rPr>
          <w:rFonts w:ascii="Lucida Console" w:hAnsi="Lucida Console" w:cs="Lucida Console"/>
          <w:sz w:val="20"/>
          <w:szCs w:val="20"/>
          <w:lang w:val="vi-VN" w:eastAsia="en-GB"/>
        </w:rPr>
        <w:t>:8</w:t>
      </w:r>
      <w:r>
        <w:rPr>
          <w:rFonts w:ascii="Lucida Console" w:hAnsi="Lucida Console" w:cs="Lucida Console"/>
          <w:sz w:val="20"/>
          <w:szCs w:val="20"/>
          <w:lang w:val="vi-VN" w:eastAsia="en-GB"/>
        </w:rPr>
        <w:t>443/</w:t>
      </w:r>
      <w:r w:rsidR="00CD53F5">
        <w:rPr>
          <w:rFonts w:ascii="Lucida Console" w:hAnsi="Lucida Console" w:cs="Lucida Console"/>
          <w:sz w:val="20"/>
          <w:szCs w:val="20"/>
          <w:lang w:eastAsia="en-GB"/>
        </w:rPr>
        <w:t>way4</w:t>
      </w:r>
      <w:r w:rsidR="00877015">
        <w:rPr>
          <w:rFonts w:ascii="Lucida Console" w:hAnsi="Lucida Console" w:cs="Lucida Console"/>
          <w:sz w:val="20"/>
          <w:szCs w:val="20"/>
          <w:lang w:eastAsia="en-GB"/>
        </w:rPr>
        <w:t>acs</w:t>
      </w:r>
      <w:r>
        <w:rPr>
          <w:rFonts w:ascii="Lucida Console" w:hAnsi="Lucida Console" w:cs="Lucida Console"/>
          <w:sz w:val="20"/>
          <w:szCs w:val="20"/>
          <w:lang w:val="vi-VN" w:eastAsia="en-GB"/>
        </w:rPr>
        <w:t>/pa"/&gt;</w:t>
      </w:r>
    </w:p>
    <w:p w:rsidR="006E6C07" w:rsidRPr="006E6C07" w:rsidRDefault="006E6C07" w:rsidP="00D70CAB">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Theme="minorHAnsi" w:hAnsiTheme="minorHAnsi" w:cs="Lucida Console"/>
          <w:sz w:val="20"/>
          <w:szCs w:val="20"/>
          <w:lang w:val="vi-VN" w:eastAsia="en-GB"/>
        </w:rPr>
      </w:pPr>
      <w:r>
        <w:rPr>
          <w:rFonts w:asciiTheme="minorHAnsi" w:hAnsiTheme="minorHAnsi" w:cs="Lucida Console"/>
          <w:sz w:val="20"/>
          <w:szCs w:val="20"/>
          <w:lang w:val="vi-VN" w:eastAsia="en-GB"/>
        </w:rPr>
        <w:tab/>
      </w:r>
      <w:r w:rsidR="00FF7FEB">
        <w:rPr>
          <w:noProof/>
          <w:lang w:val="en-MY" w:eastAsia="en-MY"/>
        </w:rPr>
        <w:drawing>
          <wp:inline distT="0" distB="0" distL="0" distR="0" wp14:anchorId="0BF235DD" wp14:editId="35F434A3">
            <wp:extent cx="6315710" cy="810895"/>
            <wp:effectExtent l="0" t="0" r="889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5710" cy="810895"/>
                    </a:xfrm>
                    <a:prstGeom prst="rect">
                      <a:avLst/>
                    </a:prstGeom>
                  </pic:spPr>
                </pic:pic>
              </a:graphicData>
            </a:graphic>
          </wp:inline>
        </w:drawing>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lang w:val="vi-VN" w:eastAsia="en-GB"/>
        </w:rPr>
      </w:pP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lang w:val="vi-VN" w:eastAsia="en-GB"/>
        </w:rPr>
      </w:pPr>
      <w:r>
        <w:rPr>
          <w:rFonts w:ascii="Lucida Console" w:hAnsi="Lucida Console" w:cs="Lucida Console"/>
          <w:sz w:val="20"/>
          <w:szCs w:val="20"/>
          <w:lang w:val="vi-VN" w:eastAsia="en-GB"/>
        </w:rPr>
        <w:t xml:space="preserve">        &lt;parameter name="tds.MA.tunnel" value="6443:127.0.0.1:</w:t>
      </w:r>
      <w:r w:rsidR="00323275">
        <w:rPr>
          <w:rFonts w:ascii="Lucida Console" w:hAnsi="Lucida Console" w:cs="Lucida Console"/>
          <w:b/>
          <w:color w:val="FF0000"/>
          <w:sz w:val="20"/>
          <w:szCs w:val="20"/>
          <w:lang w:eastAsia="en-GB"/>
        </w:rPr>
        <w:t>806</w:t>
      </w:r>
      <w:r w:rsidRPr="00E94EEF">
        <w:rPr>
          <w:rFonts w:ascii="Lucida Console" w:hAnsi="Lucida Console" w:cs="Lucida Console"/>
          <w:b/>
          <w:color w:val="FF0000"/>
          <w:sz w:val="20"/>
          <w:szCs w:val="20"/>
          <w:lang w:val="vi-VN" w:eastAsia="en-GB"/>
        </w:rPr>
        <w:t>0</w:t>
      </w:r>
      <w:r>
        <w:rPr>
          <w:rFonts w:ascii="Lucida Console" w:hAnsi="Lucida Console" w:cs="Lucida Console"/>
          <w:sz w:val="20"/>
          <w:szCs w:val="20"/>
          <w:lang w:val="vi-VN" w:eastAsia="en-GB"/>
        </w:rPr>
        <w:t>"/&gt;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lang w:val="vi-VN" w:eastAsia="en-GB"/>
        </w:rPr>
      </w:pPr>
      <w:r>
        <w:rPr>
          <w:rFonts w:ascii="Lucida Console" w:hAnsi="Lucida Console" w:cs="Lucida Console"/>
          <w:sz w:val="20"/>
          <w:szCs w:val="20"/>
          <w:lang w:val="vi-VN" w:eastAsia="en-GB"/>
        </w:rPr>
        <w:t xml:space="preserve">        &lt;parameter name="tds.MA.tunnel.key" value="#PKCS11:</w:t>
      </w:r>
      <w:r>
        <w:rPr>
          <w:rFonts w:ascii="Lucida Console" w:hAnsi="Lucida Console" w:cs="Lucida Console"/>
          <w:sz w:val="20"/>
          <w:szCs w:val="20"/>
          <w:lang w:eastAsia="en-GB"/>
        </w:rPr>
        <w:t>TEST_</w:t>
      </w:r>
      <w:r>
        <w:rPr>
          <w:rFonts w:ascii="Lucida Console" w:hAnsi="Lucida Console" w:cs="Lucida Console"/>
          <w:sz w:val="20"/>
          <w:szCs w:val="20"/>
          <w:lang w:val="vi-VN" w:eastAsia="en-GB"/>
        </w:rPr>
        <w:t>MA_KEY"/&gt;</w:t>
      </w:r>
    </w:p>
    <w:p w:rsidR="00D70CAB" w:rsidRDefault="004A6A75" w:rsidP="004A6A75">
      <w:pPr>
        <w:pStyle w:val="BodyText"/>
        <w:rPr>
          <w:rFonts w:asciiTheme="minorHAnsi" w:hAnsiTheme="minorHAnsi" w:cs="Lucida Console"/>
          <w:sz w:val="20"/>
          <w:szCs w:val="20"/>
          <w:lang w:val="vi-VN" w:eastAsia="en-GB"/>
        </w:rPr>
      </w:pPr>
      <w:r>
        <w:rPr>
          <w:rFonts w:ascii="Lucida Console" w:hAnsi="Lucida Console" w:cs="Lucida Console"/>
          <w:sz w:val="20"/>
          <w:szCs w:val="20"/>
          <w:lang w:val="vi-VN" w:eastAsia="en-GB"/>
        </w:rPr>
        <w:t xml:space="preserve">        &lt;parameter name="tds.MA.tunnel.certs" value="ma_certs.pem"/&gt;</w:t>
      </w:r>
    </w:p>
    <w:p w:rsidR="000E2FF1" w:rsidRPr="000E2FF1" w:rsidRDefault="000E2FF1" w:rsidP="004A6A75">
      <w:pPr>
        <w:pStyle w:val="BodyText"/>
        <w:rPr>
          <w:rFonts w:asciiTheme="minorHAnsi" w:hAnsiTheme="minorHAnsi" w:cs="Lucida Console"/>
          <w:sz w:val="20"/>
          <w:szCs w:val="20"/>
          <w:lang w:val="vi-VN" w:eastAsia="en-GB"/>
        </w:rPr>
      </w:pPr>
      <w:r>
        <w:rPr>
          <w:rFonts w:asciiTheme="minorHAnsi" w:hAnsiTheme="minorHAnsi" w:cs="Lucida Console"/>
          <w:sz w:val="20"/>
          <w:szCs w:val="20"/>
          <w:lang w:val="vi-VN" w:eastAsia="en-GB"/>
        </w:rPr>
        <w:tab/>
      </w:r>
      <w:r w:rsidR="003C0C19">
        <w:rPr>
          <w:noProof/>
          <w:lang w:val="en-MY" w:eastAsia="en-MY"/>
        </w:rPr>
        <w:drawing>
          <wp:inline distT="0" distB="0" distL="0" distR="0" wp14:anchorId="5E922EC8" wp14:editId="3DD3027A">
            <wp:extent cx="4905375" cy="7143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714375"/>
                    </a:xfrm>
                    <a:prstGeom prst="rect">
                      <a:avLst/>
                    </a:prstGeom>
                  </pic:spPr>
                </pic:pic>
              </a:graphicData>
            </a:graphic>
          </wp:inline>
        </w:drawing>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lastRenderedPageBreak/>
        <w:t xml:space="preserve">    </w:t>
      </w:r>
      <w:proofErr w:type="gramStart"/>
      <w:r>
        <w:rPr>
          <w:rFonts w:ascii="Lucida Console" w:hAnsi="Lucida Console" w:cs="Lucida Console"/>
          <w:sz w:val="20"/>
          <w:szCs w:val="20"/>
        </w:rPr>
        <w:t>&lt;!--</w:t>
      </w:r>
      <w:proofErr w:type="gramEnd"/>
      <w:r>
        <w:rPr>
          <w:rFonts w:ascii="Lucida Console" w:hAnsi="Lucida Console" w:cs="Lucida Console"/>
          <w:sz w:val="20"/>
          <w:szCs w:val="20"/>
        </w:rPr>
        <w:t xml:space="preserve"> OTP_SMS settings (Example for external SMS delivery service) --&gt;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AS.OTP_SMS.select</w:t>
      </w:r>
      <w:proofErr w:type="spellEnd"/>
      <w:r>
        <w:rPr>
          <w:rFonts w:ascii="Lucida Console" w:hAnsi="Lucida Console" w:cs="Lucida Console"/>
          <w:sz w:val="20"/>
          <w:szCs w:val="20"/>
        </w:rPr>
        <w:t>" value="PHONE=</w:t>
      </w:r>
      <w:proofErr w:type="gramStart"/>
      <w:r>
        <w:rPr>
          <w:rFonts w:ascii="Lucida Console" w:hAnsi="Lucida Console" w:cs="Lucida Console"/>
          <w:sz w:val="20"/>
          <w:szCs w:val="20"/>
        </w:rPr>
        <w:t>*;TEXT</w:t>
      </w:r>
      <w:proofErr w:type="gramEnd"/>
      <w:r>
        <w:rPr>
          <w:rFonts w:ascii="Lucida Console" w:hAnsi="Lucida Console" w:cs="Lucida Console"/>
          <w:sz w:val="20"/>
          <w:szCs w:val="20"/>
        </w:rPr>
        <w:t>=%description% (%amount%);"/&gt;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AS.OTP_SMS.verify</w:t>
      </w:r>
      <w:proofErr w:type="spellEnd"/>
      <w:r>
        <w:rPr>
          <w:rFonts w:ascii="Lucida Console" w:hAnsi="Lucida Console" w:cs="Lucida Console"/>
          <w:sz w:val="20"/>
          <w:szCs w:val="20"/>
        </w:rPr>
        <w:t>" value="PASSWORD"/--&gt;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AS.OTP_SMS.select</w:t>
      </w:r>
      <w:proofErr w:type="spellEnd"/>
      <w:r>
        <w:rPr>
          <w:rFonts w:ascii="Lucida Console" w:hAnsi="Lucida Console" w:cs="Lucida Console"/>
          <w:sz w:val="20"/>
          <w:szCs w:val="20"/>
        </w:rPr>
        <w:t>" value="PHONE=</w:t>
      </w:r>
      <w:proofErr w:type="gramStart"/>
      <w:r>
        <w:rPr>
          <w:rFonts w:ascii="Lucida Console" w:hAnsi="Lucida Console" w:cs="Lucida Console"/>
          <w:sz w:val="20"/>
          <w:szCs w:val="20"/>
        </w:rPr>
        <w:t>*;TEMPLATE</w:t>
      </w:r>
      <w:proofErr w:type="gramEnd"/>
      <w:r>
        <w:rPr>
          <w:rFonts w:ascii="Lucida Console" w:hAnsi="Lucida Console" w:cs="Lucida Console"/>
          <w:sz w:val="20"/>
          <w:szCs w:val="20"/>
        </w:rPr>
        <w:t>:=</w:t>
      </w:r>
      <w:proofErr w:type="spellStart"/>
      <w:r>
        <w:rPr>
          <w:rFonts w:ascii="Lucida Console" w:hAnsi="Lucida Console" w:cs="Lucida Console"/>
          <w:sz w:val="20"/>
          <w:szCs w:val="20"/>
        </w:rPr>
        <w:t>sms_text.jsp</w:t>
      </w:r>
      <w:proofErr w:type="spellEnd"/>
      <w:r>
        <w:rPr>
          <w:rFonts w:ascii="Lucida Console" w:hAnsi="Lucida Console" w:cs="Lucida Console"/>
          <w:sz w:val="20"/>
          <w:szCs w:val="20"/>
        </w:rPr>
        <w:t>;"/&gt;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AS.OTP_SMS.service</w:t>
      </w:r>
      <w:proofErr w:type="spellEnd"/>
      <w:r>
        <w:rPr>
          <w:rFonts w:ascii="Lucida Console" w:hAnsi="Lucida Console" w:cs="Lucida Console"/>
          <w:sz w:val="20"/>
          <w:szCs w:val="20"/>
        </w:rPr>
        <w:t>" value="PHONE=</w:t>
      </w:r>
      <w:proofErr w:type="gramStart"/>
      <w:r>
        <w:rPr>
          <w:rFonts w:ascii="Lucida Console" w:hAnsi="Lucida Console" w:cs="Lucida Console"/>
          <w:sz w:val="20"/>
          <w:szCs w:val="20"/>
        </w:rPr>
        <w:t>*;TEMPLATE</w:t>
      </w:r>
      <w:proofErr w:type="gramEnd"/>
      <w:r>
        <w:rPr>
          <w:rFonts w:ascii="Lucida Console" w:hAnsi="Lucida Console" w:cs="Lucida Console"/>
          <w:sz w:val="20"/>
          <w:szCs w:val="20"/>
        </w:rPr>
        <w:t>:=</w:t>
      </w:r>
      <w:proofErr w:type="spellStart"/>
      <w:r>
        <w:rPr>
          <w:rFonts w:ascii="Lucida Console" w:hAnsi="Lucida Console" w:cs="Lucida Console"/>
          <w:sz w:val="20"/>
          <w:szCs w:val="20"/>
        </w:rPr>
        <w:t>sms_text.jsp</w:t>
      </w:r>
      <w:proofErr w:type="spellEnd"/>
      <w:r>
        <w:rPr>
          <w:rFonts w:ascii="Lucida Console" w:hAnsi="Lucida Console" w:cs="Lucida Console"/>
          <w:sz w:val="20"/>
          <w:szCs w:val="20"/>
        </w:rPr>
        <w:t>;"/&gt;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AS.OTP_SMS.verify</w:t>
      </w:r>
      <w:proofErr w:type="spellEnd"/>
      <w:r>
        <w:rPr>
          <w:rFonts w:ascii="Lucida Console" w:hAnsi="Lucida Console" w:cs="Lucida Console"/>
          <w:sz w:val="20"/>
          <w:szCs w:val="20"/>
        </w:rPr>
        <w:t>" value="</w:t>
      </w:r>
      <w:proofErr w:type="gramStart"/>
      <w:r>
        <w:rPr>
          <w:rFonts w:ascii="Lucida Console" w:hAnsi="Lucida Console" w:cs="Lucida Console"/>
          <w:sz w:val="20"/>
          <w:szCs w:val="20"/>
        </w:rPr>
        <w:t>PASSWORD,TRIES</w:t>
      </w:r>
      <w:proofErr w:type="gramEnd"/>
      <w:r>
        <w:rPr>
          <w:rFonts w:ascii="Lucida Console" w:hAnsi="Lucida Console" w:cs="Lucida Console"/>
          <w:sz w:val="20"/>
          <w:szCs w:val="20"/>
        </w:rPr>
        <w:t>,PSW_RENEW"/&gt;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w:t>
      </w:r>
      <w:proofErr w:type="gramStart"/>
      <w:r>
        <w:rPr>
          <w:rFonts w:ascii="Lucida Console" w:hAnsi="Lucida Console" w:cs="Lucida Console"/>
          <w:sz w:val="20"/>
          <w:szCs w:val="20"/>
        </w:rPr>
        <w:t>&lt;!--</w:t>
      </w:r>
      <w:proofErr w:type="gramEnd"/>
      <w:r>
        <w:rPr>
          <w:rFonts w:ascii="Lucida Console" w:hAnsi="Lucida Console" w:cs="Lucida Console"/>
          <w:sz w:val="20"/>
          <w:szCs w:val="20"/>
        </w:rPr>
        <w:t>OTP Email Setting--&gt;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AS.OTP_EMAIL.select</w:t>
      </w:r>
      <w:proofErr w:type="spellEnd"/>
      <w:r>
        <w:rPr>
          <w:rFonts w:ascii="Lucida Console" w:hAnsi="Lucida Console" w:cs="Lucida Console"/>
          <w:sz w:val="20"/>
          <w:szCs w:val="20"/>
        </w:rPr>
        <w:t>" value="PHONE=</w:t>
      </w:r>
      <w:proofErr w:type="gramStart"/>
      <w:r>
        <w:rPr>
          <w:rFonts w:ascii="Lucida Console" w:hAnsi="Lucida Console" w:cs="Lucida Console"/>
          <w:sz w:val="20"/>
          <w:szCs w:val="20"/>
        </w:rPr>
        <w:t>*;TEMPLATE</w:t>
      </w:r>
      <w:proofErr w:type="gramEnd"/>
      <w:r>
        <w:rPr>
          <w:rFonts w:ascii="Lucida Console" w:hAnsi="Lucida Console" w:cs="Lucida Console"/>
          <w:sz w:val="20"/>
          <w:szCs w:val="20"/>
        </w:rPr>
        <w:t>:=</w:t>
      </w:r>
      <w:proofErr w:type="spellStart"/>
      <w:r>
        <w:rPr>
          <w:rFonts w:ascii="Lucida Console" w:hAnsi="Lucida Console" w:cs="Lucida Console"/>
          <w:sz w:val="20"/>
          <w:szCs w:val="20"/>
        </w:rPr>
        <w:t>sms_text.jsp</w:t>
      </w:r>
      <w:proofErr w:type="spellEnd"/>
      <w:r>
        <w:rPr>
          <w:rFonts w:ascii="Lucida Console" w:hAnsi="Lucida Console" w:cs="Lucida Console"/>
          <w:sz w:val="20"/>
          <w:szCs w:val="20"/>
        </w:rPr>
        <w:t>;"/&gt;</w:t>
      </w:r>
    </w:p>
    <w:p w:rsidR="004A6A75" w:rsidRDefault="004A6A75" w:rsidP="004A6A7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AS.OTP_EMAIL.service</w:t>
      </w:r>
      <w:proofErr w:type="spellEnd"/>
      <w:r>
        <w:rPr>
          <w:rFonts w:ascii="Lucida Console" w:hAnsi="Lucida Console" w:cs="Lucida Console"/>
          <w:sz w:val="20"/>
          <w:szCs w:val="20"/>
        </w:rPr>
        <w:t>" value="PHONE=</w:t>
      </w:r>
      <w:proofErr w:type="gramStart"/>
      <w:r>
        <w:rPr>
          <w:rFonts w:ascii="Lucida Console" w:hAnsi="Lucida Console" w:cs="Lucida Console"/>
          <w:sz w:val="20"/>
          <w:szCs w:val="20"/>
        </w:rPr>
        <w:t>*;TEMPLATE</w:t>
      </w:r>
      <w:proofErr w:type="gramEnd"/>
      <w:r>
        <w:rPr>
          <w:rFonts w:ascii="Lucida Console" w:hAnsi="Lucida Console" w:cs="Lucida Console"/>
          <w:sz w:val="20"/>
          <w:szCs w:val="20"/>
        </w:rPr>
        <w:t>:=</w:t>
      </w:r>
      <w:proofErr w:type="spellStart"/>
      <w:r>
        <w:rPr>
          <w:rFonts w:ascii="Lucida Console" w:hAnsi="Lucida Console" w:cs="Lucida Console"/>
          <w:sz w:val="20"/>
          <w:szCs w:val="20"/>
        </w:rPr>
        <w:t>sms_text.jsp</w:t>
      </w:r>
      <w:proofErr w:type="spellEnd"/>
      <w:r>
        <w:rPr>
          <w:rFonts w:ascii="Lucida Console" w:hAnsi="Lucida Console" w:cs="Lucida Console"/>
          <w:sz w:val="20"/>
          <w:szCs w:val="20"/>
        </w:rPr>
        <w:t>;"/&gt;</w:t>
      </w:r>
    </w:p>
    <w:p w:rsidR="004A6A75" w:rsidRDefault="004A6A75" w:rsidP="004A6A75">
      <w:pPr>
        <w:pStyle w:val="BodyText"/>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r>
        <w:rPr>
          <w:rFonts w:ascii="Lucida Console" w:hAnsi="Lucida Console" w:cs="Lucida Console"/>
          <w:sz w:val="20"/>
          <w:szCs w:val="20"/>
        </w:rPr>
        <w:t>AS.OTP_EMAIL.verify</w:t>
      </w:r>
      <w:proofErr w:type="spellEnd"/>
      <w:r>
        <w:rPr>
          <w:rFonts w:ascii="Lucida Console" w:hAnsi="Lucida Console" w:cs="Lucida Console"/>
          <w:sz w:val="20"/>
          <w:szCs w:val="20"/>
        </w:rPr>
        <w:t>" value="</w:t>
      </w:r>
      <w:proofErr w:type="gramStart"/>
      <w:r>
        <w:rPr>
          <w:rFonts w:ascii="Lucida Console" w:hAnsi="Lucida Console" w:cs="Lucida Console"/>
          <w:sz w:val="20"/>
          <w:szCs w:val="20"/>
        </w:rPr>
        <w:t>PASSWORD,TRIES</w:t>
      </w:r>
      <w:proofErr w:type="gramEnd"/>
      <w:r>
        <w:rPr>
          <w:rFonts w:ascii="Lucida Console" w:hAnsi="Lucida Console" w:cs="Lucida Console"/>
          <w:sz w:val="20"/>
          <w:szCs w:val="20"/>
        </w:rPr>
        <w:t>,PSW_RENEW"/&gt;</w:t>
      </w:r>
    </w:p>
    <w:p w:rsidR="00297E89" w:rsidRDefault="00C052AD" w:rsidP="004A6A75">
      <w:pPr>
        <w:pStyle w:val="BodyText"/>
        <w:rPr>
          <w:rFonts w:ascii="Lucida Console" w:hAnsi="Lucida Console" w:cs="Lucida Console"/>
          <w:sz w:val="20"/>
          <w:szCs w:val="20"/>
        </w:rPr>
      </w:pPr>
      <w:r>
        <w:rPr>
          <w:noProof/>
          <w:lang w:val="en-MY" w:eastAsia="en-MY"/>
        </w:rPr>
        <w:drawing>
          <wp:inline distT="0" distB="0" distL="0" distR="0" wp14:anchorId="5C826E2E" wp14:editId="52E68384">
            <wp:extent cx="6315710" cy="196342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15710" cy="1963420"/>
                    </a:xfrm>
                    <a:prstGeom prst="rect">
                      <a:avLst/>
                    </a:prstGeom>
                  </pic:spPr>
                </pic:pic>
              </a:graphicData>
            </a:graphic>
          </wp:inline>
        </w:drawing>
      </w:r>
      <w:r w:rsidR="00297E89">
        <w:rPr>
          <w:rFonts w:ascii="Lucida Console" w:hAnsi="Lucida Console" w:cs="Lucida Console"/>
          <w:sz w:val="20"/>
          <w:szCs w:val="20"/>
        </w:rPr>
        <w:tab/>
      </w:r>
    </w:p>
    <w:p w:rsidR="00617300" w:rsidRDefault="00763892" w:rsidP="00617300">
      <w:pPr>
        <w:pStyle w:val="BodyText"/>
        <w:rPr>
          <w:rFonts w:asciiTheme="minorHAnsi" w:hAnsiTheme="minorHAnsi" w:cs="Lucida Console"/>
          <w:sz w:val="20"/>
          <w:szCs w:val="20"/>
          <w:lang w:val="vi-VN" w:eastAsia="en-GB"/>
        </w:rPr>
      </w:pPr>
      <w:r>
        <w:rPr>
          <w:rFonts w:ascii="Lucida Console" w:hAnsi="Lucida Console" w:cs="Lucida Console"/>
          <w:sz w:val="20"/>
          <w:szCs w:val="20"/>
          <w:lang w:val="vi-VN" w:eastAsia="en-GB"/>
        </w:rPr>
        <w:tab/>
        <w:t>&lt;parameter name="tds.pkcs11.p</w:t>
      </w:r>
      <w:r w:rsidR="00CE0BA8">
        <w:rPr>
          <w:rFonts w:ascii="Lucida Console" w:hAnsi="Lucida Console" w:cs="Lucida Console"/>
          <w:sz w:val="20"/>
          <w:szCs w:val="20"/>
          <w:lang w:val="vi-VN" w:eastAsia="en-GB"/>
        </w:rPr>
        <w:t>athToConfig" value="/</w:t>
      </w:r>
      <w:r w:rsidR="00352DD5">
        <w:rPr>
          <w:rFonts w:ascii="Lucida Console" w:hAnsi="Lucida Console" w:cs="Lucida Console"/>
          <w:sz w:val="20"/>
          <w:szCs w:val="20"/>
          <w:lang w:eastAsia="en-GB"/>
        </w:rPr>
        <w:t>opt</w:t>
      </w:r>
      <w:r w:rsidR="00CE0BA8">
        <w:rPr>
          <w:rFonts w:ascii="Lucida Console" w:hAnsi="Lucida Console" w:cs="Lucida Console"/>
          <w:sz w:val="20"/>
          <w:szCs w:val="20"/>
          <w:lang w:val="vi-VN" w:eastAsia="en-GB"/>
        </w:rPr>
        <w:t>/</w:t>
      </w:r>
      <w:r w:rsidR="005019ED">
        <w:rPr>
          <w:rFonts w:ascii="Lucida Console" w:hAnsi="Lucida Console" w:cs="Lucida Console"/>
          <w:sz w:val="20"/>
          <w:szCs w:val="20"/>
          <w:lang w:val="vi-VN" w:eastAsia="en-GB"/>
        </w:rPr>
        <w:t>way4acs/w</w:t>
      </w:r>
      <w:r>
        <w:rPr>
          <w:rFonts w:ascii="Lucida Console" w:hAnsi="Lucida Console" w:cs="Lucida Console"/>
          <w:sz w:val="20"/>
          <w:szCs w:val="20"/>
          <w:lang w:val="vi-VN" w:eastAsia="en-GB"/>
        </w:rPr>
        <w:t>ork/way4acs/pkcs11.cfg"/&gt;</w:t>
      </w:r>
    </w:p>
    <w:p w:rsidR="00242438" w:rsidRPr="00242438" w:rsidRDefault="00C54E22" w:rsidP="00617300">
      <w:pPr>
        <w:pStyle w:val="BodyText"/>
        <w:rPr>
          <w:rFonts w:asciiTheme="minorHAnsi" w:hAnsiTheme="minorHAnsi"/>
        </w:rPr>
      </w:pPr>
      <w:r>
        <w:rPr>
          <w:noProof/>
          <w:lang w:val="en-MY" w:eastAsia="en-MY"/>
        </w:rPr>
        <w:drawing>
          <wp:inline distT="0" distB="0" distL="0" distR="0" wp14:anchorId="5E95C3AF" wp14:editId="04EE7C10">
            <wp:extent cx="6315710" cy="95885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5710" cy="958850"/>
                    </a:xfrm>
                    <a:prstGeom prst="rect">
                      <a:avLst/>
                    </a:prstGeom>
                  </pic:spPr>
                </pic:pic>
              </a:graphicData>
            </a:graphic>
          </wp:inline>
        </w:drawing>
      </w:r>
    </w:p>
    <w:p w:rsidR="00830B20" w:rsidRDefault="00830B20" w:rsidP="00830B20">
      <w:pPr>
        <w:pStyle w:val="BodyText"/>
      </w:pPr>
      <w:r>
        <w:t xml:space="preserve">To support Vietnamese language please add in </w:t>
      </w:r>
      <w:proofErr w:type="spellStart"/>
      <w:r>
        <w:t>vn</w:t>
      </w:r>
      <w:proofErr w:type="spellEnd"/>
    </w:p>
    <w:p w:rsidR="00830B20" w:rsidRDefault="00830B20" w:rsidP="00830B20">
      <w:pPr>
        <w:pStyle w:val="BodyText"/>
        <w:rPr>
          <w:rFonts w:ascii="Lucida Console" w:hAnsi="Lucida Console" w:cs="Lucida Console"/>
          <w:sz w:val="20"/>
          <w:szCs w:val="20"/>
        </w:rPr>
      </w:pPr>
      <w:r>
        <w:rPr>
          <w:rFonts w:ascii="Lucida Console" w:hAnsi="Lucida Console" w:cs="Lucida Console"/>
          <w:sz w:val="20"/>
          <w:szCs w:val="20"/>
        </w:rPr>
        <w:t xml:space="preserve">   &lt;parameter name="</w:t>
      </w:r>
      <w:proofErr w:type="spellStart"/>
      <w:proofErr w:type="gramStart"/>
      <w:r>
        <w:rPr>
          <w:rFonts w:ascii="Lucida Console" w:hAnsi="Lucida Console" w:cs="Lucida Console"/>
          <w:sz w:val="20"/>
          <w:szCs w:val="20"/>
        </w:rPr>
        <w:t>tds.languages</w:t>
      </w:r>
      <w:proofErr w:type="spellEnd"/>
      <w:proofErr w:type="gramEnd"/>
      <w:r>
        <w:rPr>
          <w:rFonts w:ascii="Lucida Console" w:hAnsi="Lucida Console" w:cs="Lucida Console"/>
          <w:sz w:val="20"/>
          <w:szCs w:val="20"/>
        </w:rPr>
        <w:t>" value="</w:t>
      </w:r>
      <w:proofErr w:type="spellStart"/>
      <w:r w:rsidR="007A2F3C">
        <w:rPr>
          <w:rFonts w:ascii="Lucida Console" w:hAnsi="Lucida Console" w:cs="Lucida Console"/>
          <w:sz w:val="20"/>
          <w:szCs w:val="20"/>
        </w:rPr>
        <w:t>vn,</w:t>
      </w:r>
      <w:r>
        <w:rPr>
          <w:rFonts w:ascii="Lucida Console" w:hAnsi="Lucida Console" w:cs="Lucida Console"/>
          <w:sz w:val="20"/>
          <w:szCs w:val="20"/>
        </w:rPr>
        <w:t>en</w:t>
      </w:r>
      <w:proofErr w:type="spellEnd"/>
      <w:r w:rsidR="007A2F3C">
        <w:rPr>
          <w:rFonts w:ascii="Lucida Console" w:hAnsi="Lucida Console" w:cs="Lucida Console"/>
          <w:sz w:val="20"/>
          <w:szCs w:val="20"/>
        </w:rPr>
        <w:t xml:space="preserve"> </w:t>
      </w:r>
      <w:r>
        <w:rPr>
          <w:rFonts w:ascii="Lucida Console" w:hAnsi="Lucida Console" w:cs="Lucida Console"/>
          <w:sz w:val="20"/>
          <w:szCs w:val="20"/>
        </w:rPr>
        <w:t>"/&gt;</w:t>
      </w:r>
    </w:p>
    <w:p w:rsidR="00F04189" w:rsidRDefault="004A026C" w:rsidP="00830B20">
      <w:pPr>
        <w:pStyle w:val="BodyText"/>
        <w:rPr>
          <w:rFonts w:ascii="Lucida Console" w:hAnsi="Lucida Console" w:cs="Lucida Console"/>
          <w:sz w:val="20"/>
          <w:szCs w:val="20"/>
        </w:rPr>
      </w:pPr>
      <w:r>
        <w:rPr>
          <w:noProof/>
          <w:lang w:val="en-MY" w:eastAsia="en-MY"/>
        </w:rPr>
        <w:drawing>
          <wp:inline distT="0" distB="0" distL="0" distR="0" wp14:anchorId="552DE362" wp14:editId="68D8BDC9">
            <wp:extent cx="6315710" cy="78613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15710" cy="786130"/>
                    </a:xfrm>
                    <a:prstGeom prst="rect">
                      <a:avLst/>
                    </a:prstGeom>
                  </pic:spPr>
                </pic:pic>
              </a:graphicData>
            </a:graphic>
          </wp:inline>
        </w:drawing>
      </w:r>
    </w:p>
    <w:p w:rsidR="00830B20" w:rsidRDefault="00830B20" w:rsidP="00830B20">
      <w:pPr>
        <w:pStyle w:val="BodyText"/>
      </w:pPr>
      <w:r w:rsidRPr="00682021">
        <w:t xml:space="preserve">You can </w:t>
      </w:r>
      <w:r>
        <w:t xml:space="preserve">find the code of language in folder </w:t>
      </w:r>
    </w:p>
    <w:p w:rsidR="007149E2" w:rsidRDefault="00083B9F" w:rsidP="00617300">
      <w:pPr>
        <w:pStyle w:val="BodyText"/>
        <w:rPr>
          <w:b/>
        </w:rPr>
      </w:pPr>
      <w:r w:rsidRPr="00083B9F">
        <w:rPr>
          <w:b/>
        </w:rPr>
        <w:t>/home/way4/appserver/applications/demobank/webapps/demobank/images/flags</w:t>
      </w:r>
    </w:p>
    <w:p w:rsidR="00A31827" w:rsidRDefault="00A31827" w:rsidP="0050253D">
      <w:pPr>
        <w:pStyle w:val="BodyText"/>
        <w:rPr>
          <w:rFonts w:asciiTheme="minorHAnsi" w:hAnsiTheme="minorHAnsi" w:cs="Lucida Console"/>
          <w:sz w:val="20"/>
          <w:szCs w:val="20"/>
          <w:lang w:val="vi-VN" w:eastAsia="en-GB"/>
        </w:rPr>
      </w:pPr>
    </w:p>
    <w:p w:rsidR="00A31827" w:rsidRPr="00945F0B" w:rsidRDefault="00A31827" w:rsidP="00945F0B">
      <w:pPr>
        <w:pStyle w:val="Heading3"/>
      </w:pPr>
      <w:bookmarkStart w:id="88" w:name="_Toc531609260"/>
      <w:r w:rsidRPr="0016380A">
        <w:lastRenderedPageBreak/>
        <w:t>Set</w:t>
      </w:r>
      <w:r w:rsidRPr="00945F0B">
        <w:t xml:space="preserve"> LD_LIBRARY_PATH and</w:t>
      </w:r>
      <w:r w:rsidRPr="0016380A">
        <w:t xml:space="preserve"> full log</w:t>
      </w:r>
      <w:r w:rsidR="003B3BE8" w:rsidRPr="00945F0B">
        <w:t>:</w:t>
      </w:r>
      <w:bookmarkEnd w:id="88"/>
    </w:p>
    <w:p w:rsidR="003B3BE8" w:rsidRDefault="003B3BE8" w:rsidP="003B3BE8">
      <w:pPr>
        <w:pStyle w:val="BodyText"/>
      </w:pPr>
      <w:r>
        <w:rPr>
          <w:b/>
        </w:rPr>
        <w:t xml:space="preserve">Add parameter </w:t>
      </w:r>
      <w:r>
        <w:t xml:space="preserve">in </w:t>
      </w:r>
      <w:proofErr w:type="spellStart"/>
      <w:r>
        <w:t>acs</w:t>
      </w:r>
      <w:proofErr w:type="spellEnd"/>
      <w:r>
        <w:t xml:space="preserve"> </w:t>
      </w:r>
      <w:proofErr w:type="spellStart"/>
      <w:proofErr w:type="gramStart"/>
      <w:r>
        <w:t>config.properties</w:t>
      </w:r>
      <w:proofErr w:type="spellEnd"/>
      <w:proofErr w:type="gramEnd"/>
      <w:r>
        <w:t xml:space="preserve"> </w:t>
      </w:r>
      <w:r w:rsidR="00945F0B">
        <w:t>(</w:t>
      </w:r>
      <w:r w:rsidRPr="007246A1">
        <w:t>/home/way4/appserver/applications/way4acs/conf</w:t>
      </w:r>
      <w:r>
        <w:t>/config.properties)</w:t>
      </w:r>
    </w:p>
    <w:p w:rsidR="003B3BE8" w:rsidRPr="00CD329F" w:rsidRDefault="00EF3323" w:rsidP="00CD3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Consolas" w:hAnsi="Consolas" w:cs="Consolas"/>
          <w:color w:val="FF0000"/>
          <w:szCs w:val="22"/>
          <w:lang w:eastAsia="en-GB"/>
        </w:rPr>
      </w:pPr>
      <w:r>
        <w:rPr>
          <w:rFonts w:ascii="Consolas" w:hAnsi="Consolas" w:cs="Consolas"/>
          <w:color w:val="FF0000"/>
          <w:szCs w:val="22"/>
          <w:lang w:eastAsia="en-GB"/>
        </w:rPr>
        <w:t>OS_</w:t>
      </w:r>
      <w:r w:rsidR="00CD329F" w:rsidRPr="00CD329F">
        <w:rPr>
          <w:rFonts w:ascii="Consolas" w:hAnsi="Consolas" w:cs="Consolas"/>
          <w:color w:val="FF0000"/>
          <w:szCs w:val="22"/>
          <w:lang w:eastAsia="en-GB"/>
        </w:rPr>
        <w:t>LD_LIBRARY_PATH=/opt/</w:t>
      </w:r>
      <w:proofErr w:type="spellStart"/>
      <w:r w:rsidR="00CD329F" w:rsidRPr="00CD329F">
        <w:rPr>
          <w:rFonts w:ascii="Consolas" w:hAnsi="Consolas" w:cs="Consolas"/>
          <w:color w:val="FF0000"/>
          <w:szCs w:val="22"/>
          <w:lang w:eastAsia="en-GB"/>
        </w:rPr>
        <w:t>safenet</w:t>
      </w:r>
      <w:proofErr w:type="spellEnd"/>
      <w:r w:rsidR="00CD329F" w:rsidRPr="00CD329F">
        <w:rPr>
          <w:rFonts w:ascii="Consolas" w:hAnsi="Consolas" w:cs="Consolas"/>
          <w:color w:val="FF0000"/>
          <w:szCs w:val="22"/>
          <w:lang w:eastAsia="en-GB"/>
        </w:rPr>
        <w:t>/protecttoolkit5/</w:t>
      </w:r>
      <w:proofErr w:type="spellStart"/>
      <w:r w:rsidR="00CD329F" w:rsidRPr="00CD329F">
        <w:rPr>
          <w:rFonts w:ascii="Consolas" w:hAnsi="Consolas" w:cs="Consolas"/>
          <w:color w:val="FF0000"/>
          <w:szCs w:val="22"/>
          <w:lang w:eastAsia="en-GB"/>
        </w:rPr>
        <w:t>ptk</w:t>
      </w:r>
      <w:proofErr w:type="spellEnd"/>
      <w:r w:rsidR="00CD329F" w:rsidRPr="00CD329F">
        <w:rPr>
          <w:rFonts w:ascii="Consolas" w:hAnsi="Consolas" w:cs="Consolas"/>
          <w:color w:val="FF0000"/>
          <w:szCs w:val="22"/>
          <w:lang w:eastAsia="en-GB"/>
        </w:rPr>
        <w:t>/lib</w:t>
      </w:r>
    </w:p>
    <w:p w:rsidR="00CD329F" w:rsidRPr="00CD329F" w:rsidRDefault="00CD329F" w:rsidP="00CD329F">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Consolas" w:hAnsi="Consolas" w:cs="Consolas"/>
          <w:szCs w:val="22"/>
          <w:lang w:eastAsia="en-GB"/>
        </w:rPr>
      </w:pPr>
    </w:p>
    <w:p w:rsidR="00A31827" w:rsidRDefault="00A31827" w:rsidP="00A31827">
      <w:pPr>
        <w:pStyle w:val="BodyText"/>
        <w:rPr>
          <w:i/>
        </w:rPr>
      </w:pPr>
      <w:proofErr w:type="spellStart"/>
      <w:r w:rsidRPr="00F72EC2">
        <w:rPr>
          <w:i/>
        </w:rPr>
        <w:t>jvm_params</w:t>
      </w:r>
      <w:proofErr w:type="spellEnd"/>
      <w:r w:rsidRPr="00F72EC2">
        <w:rPr>
          <w:i/>
        </w:rPr>
        <w:t>=-Xmx512m -Xms128m -</w:t>
      </w:r>
      <w:proofErr w:type="spellStart"/>
      <w:r w:rsidRPr="00F72EC2">
        <w:rPr>
          <w:i/>
        </w:rPr>
        <w:t>Djavax.net.debug</w:t>
      </w:r>
      <w:proofErr w:type="spellEnd"/>
      <w:r w:rsidRPr="00F72EC2">
        <w:rPr>
          <w:i/>
        </w:rPr>
        <w:t>=</w:t>
      </w:r>
      <w:proofErr w:type="spellStart"/>
      <w:proofErr w:type="gramStart"/>
      <w:r w:rsidRPr="00F72EC2">
        <w:rPr>
          <w:i/>
        </w:rPr>
        <w:t>ssl:handshake</w:t>
      </w:r>
      <w:proofErr w:type="gramEnd"/>
      <w:r w:rsidRPr="00F72EC2">
        <w:rPr>
          <w:i/>
        </w:rPr>
        <w:t>:trustmanager</w:t>
      </w:r>
      <w:proofErr w:type="spellEnd"/>
      <w:r w:rsidR="00945F0B">
        <w:rPr>
          <w:i/>
        </w:rPr>
        <w:t xml:space="preserve"> -&gt; to get full log</w:t>
      </w:r>
    </w:p>
    <w:p w:rsidR="00A31827" w:rsidRPr="00A31827" w:rsidRDefault="00A31827" w:rsidP="0050253D">
      <w:pPr>
        <w:pStyle w:val="BodyText"/>
        <w:rPr>
          <w:rFonts w:asciiTheme="minorHAnsi" w:hAnsiTheme="minorHAnsi" w:cs="Lucida Console"/>
          <w:sz w:val="20"/>
          <w:szCs w:val="20"/>
          <w:lang w:eastAsia="en-GB"/>
        </w:rPr>
      </w:pPr>
    </w:p>
    <w:p w:rsidR="00830B20" w:rsidRDefault="00830B20" w:rsidP="00B25631">
      <w:pPr>
        <w:pStyle w:val="Heading1"/>
      </w:pPr>
      <w:bookmarkStart w:id="89" w:name="_Toc531609261"/>
      <w:r>
        <w:lastRenderedPageBreak/>
        <w:t>Configure WAY4 ACS Web</w:t>
      </w:r>
      <w:bookmarkEnd w:id="89"/>
    </w:p>
    <w:p w:rsidR="00F35E6E" w:rsidRDefault="00F35E6E" w:rsidP="00F35E6E">
      <w:pPr>
        <w:pStyle w:val="Heading2"/>
        <w:jc w:val="both"/>
      </w:pPr>
      <w:bookmarkStart w:id="90" w:name="_Toc531609262"/>
      <w:r>
        <w:t>Languages</w:t>
      </w:r>
      <w:bookmarkEnd w:id="90"/>
    </w:p>
    <w:p w:rsidR="00830B20" w:rsidRDefault="00830B20" w:rsidP="00830B20">
      <w:pPr>
        <w:pStyle w:val="BodyText"/>
        <w:rPr>
          <w:b/>
        </w:rPr>
      </w:pPr>
      <w:r w:rsidRPr="00830B20">
        <w:t>Access folder</w:t>
      </w:r>
      <w:r>
        <w:rPr>
          <w:b/>
        </w:rPr>
        <w:t xml:space="preserve">: </w:t>
      </w:r>
      <w:r w:rsidR="00CA7DB4" w:rsidRPr="00CA7DB4">
        <w:rPr>
          <w:b/>
        </w:rPr>
        <w:t>/home/way4/appserver/applications/</w:t>
      </w:r>
      <w:r w:rsidR="00515020">
        <w:rPr>
          <w:b/>
        </w:rPr>
        <w:t>ocbacsweb</w:t>
      </w:r>
      <w:r w:rsidR="00CA7DB4" w:rsidRPr="00CA7DB4">
        <w:rPr>
          <w:b/>
        </w:rPr>
        <w:t>/webapps/</w:t>
      </w:r>
      <w:r w:rsidR="00515020">
        <w:rPr>
          <w:b/>
        </w:rPr>
        <w:t>ocbacsweb</w:t>
      </w:r>
      <w:r w:rsidR="00CA7DB4" w:rsidRPr="00CA7DB4">
        <w:rPr>
          <w:b/>
        </w:rPr>
        <w:t>/WEB-INF/classes/resources</w:t>
      </w:r>
    </w:p>
    <w:p w:rsidR="00830B20" w:rsidRDefault="00830B20" w:rsidP="00830B20">
      <w:pPr>
        <w:pStyle w:val="BodyText"/>
      </w:pPr>
      <w:r w:rsidRPr="00C20E7F">
        <w:t>Creat</w:t>
      </w:r>
      <w:r>
        <w:t xml:space="preserve">e new file </w:t>
      </w:r>
      <w:proofErr w:type="spellStart"/>
      <w:r>
        <w:t>message_</w:t>
      </w:r>
      <w:proofErr w:type="gramStart"/>
      <w:r>
        <w:t>vn.properties</w:t>
      </w:r>
      <w:proofErr w:type="spellEnd"/>
      <w:proofErr w:type="gramEnd"/>
      <w:r>
        <w:t xml:space="preserve"> by duplicating </w:t>
      </w:r>
      <w:proofErr w:type="spellStart"/>
      <w:r>
        <w:t>message_en.properties</w:t>
      </w:r>
      <w:proofErr w:type="spellEnd"/>
    </w:p>
    <w:p w:rsidR="00830B20" w:rsidRDefault="00931902" w:rsidP="00830B20">
      <w:pPr>
        <w:pStyle w:val="BodyText"/>
      </w:pPr>
      <w:r>
        <w:rPr>
          <w:noProof/>
          <w:lang w:val="en-MY" w:eastAsia="en-MY"/>
        </w:rPr>
        <w:drawing>
          <wp:inline distT="0" distB="0" distL="0" distR="0" wp14:anchorId="47E9D6A4" wp14:editId="12EB4FD4">
            <wp:extent cx="6315710" cy="1313815"/>
            <wp:effectExtent l="0" t="0" r="889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15710" cy="1313815"/>
                    </a:xfrm>
                    <a:prstGeom prst="rect">
                      <a:avLst/>
                    </a:prstGeom>
                  </pic:spPr>
                </pic:pic>
              </a:graphicData>
            </a:graphic>
          </wp:inline>
        </w:drawing>
      </w:r>
    </w:p>
    <w:p w:rsidR="00830B20" w:rsidRDefault="00830B20" w:rsidP="00830B20">
      <w:pPr>
        <w:pStyle w:val="BodyText"/>
      </w:pPr>
    </w:p>
    <w:p w:rsidR="00830B20" w:rsidRDefault="00830B20" w:rsidP="00830B20">
      <w:pPr>
        <w:pStyle w:val="BodyText"/>
      </w:pPr>
      <w:r>
        <w:t>And then you can edit this file to display Vietnamese language</w:t>
      </w:r>
    </w:p>
    <w:p w:rsidR="00830B20" w:rsidRDefault="00AB507C" w:rsidP="00830B20">
      <w:pPr>
        <w:pStyle w:val="BodyText"/>
      </w:pPr>
      <w:r>
        <w:rPr>
          <w:noProof/>
          <w:lang w:val="en-MY" w:eastAsia="en-MY"/>
        </w:rPr>
        <w:drawing>
          <wp:inline distT="0" distB="0" distL="0" distR="0" wp14:anchorId="63F86C8B" wp14:editId="6C4ABDD8">
            <wp:extent cx="6315710" cy="335280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5710" cy="3352800"/>
                    </a:xfrm>
                    <a:prstGeom prst="rect">
                      <a:avLst/>
                    </a:prstGeom>
                  </pic:spPr>
                </pic:pic>
              </a:graphicData>
            </a:graphic>
          </wp:inline>
        </w:drawing>
      </w:r>
    </w:p>
    <w:p w:rsidR="00830B20" w:rsidRDefault="00F35E6E" w:rsidP="00F35E6E">
      <w:pPr>
        <w:pStyle w:val="Heading2"/>
        <w:jc w:val="both"/>
      </w:pPr>
      <w:bookmarkStart w:id="91" w:name="_Toc531609263"/>
      <w:r>
        <w:t>OTP Email</w:t>
      </w:r>
      <w:bookmarkEnd w:id="91"/>
      <w:r>
        <w:t xml:space="preserve"> </w:t>
      </w:r>
    </w:p>
    <w:p w:rsidR="00F35E6E" w:rsidRDefault="00F35E6E" w:rsidP="00F35E6E">
      <w:pPr>
        <w:rPr>
          <w:rFonts w:ascii="Lucida Console" w:hAnsi="Lucida Console" w:cs="Lucida Console"/>
          <w:sz w:val="20"/>
          <w:szCs w:val="20"/>
        </w:rPr>
      </w:pPr>
      <w:r w:rsidRPr="00EA575F">
        <w:rPr>
          <w:b/>
        </w:rPr>
        <w:t>Go to</w:t>
      </w:r>
      <w:r>
        <w:t xml:space="preserve"> </w:t>
      </w:r>
      <w:r w:rsidRPr="00F35E6E">
        <w:t>/home/way4/appserver/applications/</w:t>
      </w:r>
      <w:r w:rsidR="0085091D">
        <w:t>ocbacsweb</w:t>
      </w:r>
      <w:r w:rsidRPr="00F35E6E">
        <w:t>/webapps/</w:t>
      </w:r>
      <w:r w:rsidR="001A5049">
        <w:t>ocbacsweb</w:t>
      </w:r>
      <w:r w:rsidRPr="00F35E6E">
        <w:t>/common</w:t>
      </w:r>
      <w:r>
        <w:t xml:space="preserve"> folder and edit </w:t>
      </w:r>
      <w:proofErr w:type="spellStart"/>
      <w:r>
        <w:t>authlist.jsp</w:t>
      </w:r>
      <w:proofErr w:type="spellEnd"/>
      <w:r>
        <w:t xml:space="preserve"> to insert</w:t>
      </w:r>
      <w:r>
        <w:rPr>
          <w:rFonts w:ascii="Lucida Console" w:hAnsi="Lucida Console" w:cs="Lucida Console"/>
          <w:sz w:val="20"/>
          <w:szCs w:val="20"/>
        </w:rPr>
        <w:t xml:space="preserve">  </w:t>
      </w:r>
    </w:p>
    <w:p w:rsidR="00F35E6E" w:rsidRDefault="00F35E6E" w:rsidP="00F35E6E">
      <w:pPr>
        <w:rPr>
          <w:rFonts w:ascii="Lucida Console" w:hAnsi="Lucida Console" w:cs="Lucida Console"/>
          <w:sz w:val="20"/>
          <w:szCs w:val="20"/>
        </w:rPr>
      </w:pPr>
      <w:r>
        <w:rPr>
          <w:rFonts w:ascii="Lucida Console" w:hAnsi="Lucida Console" w:cs="Lucida Console"/>
          <w:sz w:val="20"/>
          <w:szCs w:val="20"/>
        </w:rPr>
        <w:t>names["OTP_EMAIL</w:t>
      </w:r>
      <w:proofErr w:type="gramStart"/>
      <w:r>
        <w:rPr>
          <w:rFonts w:ascii="Lucida Console" w:hAnsi="Lucida Console" w:cs="Lucida Console"/>
          <w:sz w:val="20"/>
          <w:szCs w:val="20"/>
        </w:rPr>
        <w:t xml:space="preserve">"]   </w:t>
      </w:r>
      <w:proofErr w:type="gramEnd"/>
      <w:r>
        <w:rPr>
          <w:rFonts w:ascii="Lucida Console" w:hAnsi="Lucida Console" w:cs="Lucida Console"/>
          <w:sz w:val="20"/>
          <w:szCs w:val="20"/>
        </w:rPr>
        <w:t xml:space="preserve"> ="&lt;%=</w:t>
      </w:r>
      <w:proofErr w:type="spellStart"/>
      <w:r>
        <w:rPr>
          <w:rFonts w:ascii="Lucida Console" w:hAnsi="Lucida Console" w:cs="Lucida Console"/>
          <w:sz w:val="20"/>
          <w:szCs w:val="20"/>
        </w:rPr>
        <w:t>msg.get</w:t>
      </w:r>
      <w:proofErr w:type="spellEnd"/>
      <w:r>
        <w:rPr>
          <w:rFonts w:ascii="Lucida Console" w:hAnsi="Lucida Console" w:cs="Lucida Console"/>
          <w:sz w:val="20"/>
          <w:szCs w:val="20"/>
        </w:rPr>
        <w:t>("OTP_EMAIL")%&gt;";</w:t>
      </w:r>
    </w:p>
    <w:p w:rsidR="00F35E6E" w:rsidRDefault="00F35E6E" w:rsidP="00F35E6E">
      <w:pPr>
        <w:rPr>
          <w:rFonts w:ascii="Lucida Console" w:hAnsi="Lucida Console" w:cs="Lucida Console"/>
          <w:sz w:val="20"/>
          <w:szCs w:val="20"/>
        </w:rPr>
      </w:pPr>
    </w:p>
    <w:p w:rsidR="00F35E6E" w:rsidRDefault="00F6578C" w:rsidP="00F35E6E">
      <w:pPr>
        <w:rPr>
          <w:rFonts w:cs="Lucida Console"/>
          <w:sz w:val="20"/>
          <w:szCs w:val="20"/>
        </w:rPr>
      </w:pPr>
      <w:r>
        <w:rPr>
          <w:noProof/>
          <w:lang w:val="en-MY" w:eastAsia="en-MY"/>
        </w:rPr>
        <w:drawing>
          <wp:inline distT="0" distB="0" distL="0" distR="0" wp14:anchorId="6B7172DE" wp14:editId="7BA0B14B">
            <wp:extent cx="2989278" cy="3211373"/>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2177" cy="3214488"/>
                    </a:xfrm>
                    <a:prstGeom prst="rect">
                      <a:avLst/>
                    </a:prstGeom>
                  </pic:spPr>
                </pic:pic>
              </a:graphicData>
            </a:graphic>
          </wp:inline>
        </w:drawing>
      </w:r>
    </w:p>
    <w:p w:rsidR="00A808DF" w:rsidRDefault="00A808DF" w:rsidP="00F35E6E">
      <w:pPr>
        <w:rPr>
          <w:rFonts w:cs="Lucida Console"/>
          <w:sz w:val="20"/>
          <w:szCs w:val="20"/>
        </w:rPr>
      </w:pPr>
    </w:p>
    <w:p w:rsidR="00A808DF" w:rsidRDefault="00A808DF" w:rsidP="00A808DF">
      <w:pPr>
        <w:pStyle w:val="BodyText"/>
      </w:pPr>
      <w:proofErr w:type="gramStart"/>
      <w:r>
        <w:rPr>
          <w:rFonts w:cs="Lucida Console"/>
          <w:sz w:val="20"/>
          <w:szCs w:val="20"/>
        </w:rPr>
        <w:t>Edit  above</w:t>
      </w:r>
      <w:proofErr w:type="gramEnd"/>
      <w:r>
        <w:rPr>
          <w:rFonts w:cs="Lucida Console"/>
          <w:sz w:val="20"/>
          <w:szCs w:val="20"/>
        </w:rPr>
        <w:t xml:space="preserve"> </w:t>
      </w:r>
      <w:proofErr w:type="spellStart"/>
      <w:r w:rsidRPr="00601F2C">
        <w:rPr>
          <w:b/>
        </w:rPr>
        <w:t>message_vn.properties</w:t>
      </w:r>
      <w:proofErr w:type="spellEnd"/>
      <w:r>
        <w:t xml:space="preserve"> and  </w:t>
      </w:r>
      <w:proofErr w:type="spellStart"/>
      <w:r w:rsidRPr="00601F2C">
        <w:rPr>
          <w:b/>
        </w:rPr>
        <w:t>message_en.properties</w:t>
      </w:r>
      <w:proofErr w:type="spellEnd"/>
      <w:r>
        <w:t xml:space="preserve"> to support OTP Email</w:t>
      </w:r>
    </w:p>
    <w:p w:rsidR="00A808DF" w:rsidRDefault="00A42144" w:rsidP="00F35E6E">
      <w:pPr>
        <w:rPr>
          <w:rFonts w:cs="Lucida Console"/>
          <w:sz w:val="20"/>
          <w:szCs w:val="20"/>
        </w:rPr>
      </w:pPr>
      <w:r>
        <w:rPr>
          <w:noProof/>
          <w:lang w:val="en-MY" w:eastAsia="en-MY"/>
        </w:rPr>
        <w:drawing>
          <wp:inline distT="0" distB="0" distL="0" distR="0" wp14:anchorId="42BC028D" wp14:editId="5FBFD6C9">
            <wp:extent cx="6315710" cy="33381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15710" cy="3338195"/>
                    </a:xfrm>
                    <a:prstGeom prst="rect">
                      <a:avLst/>
                    </a:prstGeom>
                  </pic:spPr>
                </pic:pic>
              </a:graphicData>
            </a:graphic>
          </wp:inline>
        </w:drawing>
      </w:r>
    </w:p>
    <w:p w:rsidR="00F35E6E" w:rsidRPr="00A42144" w:rsidRDefault="00A808DF" w:rsidP="00A42144">
      <w:pPr>
        <w:rPr>
          <w:rFonts w:cs="Lucida Console"/>
          <w:sz w:val="20"/>
          <w:szCs w:val="20"/>
        </w:rPr>
      </w:pPr>
      <w:r>
        <w:rPr>
          <w:rFonts w:ascii="Lucida Console" w:hAnsi="Lucida Console" w:cs="Lucida Console"/>
          <w:sz w:val="20"/>
          <w:szCs w:val="20"/>
        </w:rPr>
        <w:t>OTP_EMAIL=Email One-time password</w:t>
      </w:r>
    </w:p>
    <w:p w:rsidR="00601F2C" w:rsidRDefault="00601F2C" w:rsidP="00601F2C">
      <w:pPr>
        <w:rPr>
          <w:rFonts w:ascii="Lucida Console" w:hAnsi="Lucida Console" w:cs="Lucida Console"/>
          <w:sz w:val="20"/>
          <w:szCs w:val="20"/>
        </w:rPr>
      </w:pPr>
      <w:r w:rsidRPr="00601F2C">
        <w:rPr>
          <w:rFonts w:ascii="Lucida Console" w:hAnsi="Lucida Console" w:cs="Lucida Console"/>
          <w:sz w:val="20"/>
          <w:szCs w:val="20"/>
        </w:rPr>
        <w:lastRenderedPageBreak/>
        <w:t>Please change below to support display email/phone in OTP form</w:t>
      </w:r>
    </w:p>
    <w:p w:rsidR="00601F2C" w:rsidRPr="00601F2C" w:rsidRDefault="00C73CF2" w:rsidP="00601F2C">
      <w:pPr>
        <w:rPr>
          <w:rFonts w:ascii="Lucida Console" w:hAnsi="Lucida Console" w:cs="Lucida Console"/>
          <w:sz w:val="20"/>
          <w:szCs w:val="20"/>
        </w:rPr>
      </w:pPr>
      <w:r>
        <w:rPr>
          <w:noProof/>
          <w:lang w:val="en-MY" w:eastAsia="en-MY"/>
        </w:rPr>
        <w:drawing>
          <wp:inline distT="0" distB="0" distL="0" distR="0" wp14:anchorId="5D3DD1C5" wp14:editId="135F0111">
            <wp:extent cx="6315710" cy="337756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5710" cy="3377565"/>
                    </a:xfrm>
                    <a:prstGeom prst="rect">
                      <a:avLst/>
                    </a:prstGeom>
                  </pic:spPr>
                </pic:pic>
              </a:graphicData>
            </a:graphic>
          </wp:inline>
        </w:drawing>
      </w:r>
    </w:p>
    <w:p w:rsidR="00601F2C" w:rsidRDefault="00601F2C" w:rsidP="00601F2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otp_sms_error</w:t>
      </w:r>
      <w:proofErr w:type="spellEnd"/>
      <w:r>
        <w:rPr>
          <w:rFonts w:ascii="Lucida Console" w:hAnsi="Lucida Console" w:cs="Lucida Console"/>
          <w:sz w:val="20"/>
          <w:szCs w:val="20"/>
        </w:rPr>
        <w:t xml:space="preserve">=You submitted a wrong password. Another SMS with one-time password has been sent to your phone number </w:t>
      </w:r>
      <w:r w:rsidRPr="00213916">
        <w:rPr>
          <w:rFonts w:ascii="Lucida Console" w:hAnsi="Lucida Console" w:cs="Lucida Console"/>
          <w:b/>
          <w:sz w:val="20"/>
          <w:szCs w:val="20"/>
        </w:rPr>
        <w:t>%</w:t>
      </w:r>
      <w:proofErr w:type="spellStart"/>
      <w:r w:rsidRPr="00213916">
        <w:rPr>
          <w:rFonts w:ascii="Lucida Console" w:hAnsi="Lucida Console" w:cs="Lucida Console"/>
          <w:b/>
          <w:sz w:val="20"/>
          <w:szCs w:val="20"/>
        </w:rPr>
        <w:t>PHONE</w:t>
      </w:r>
      <w:proofErr w:type="gramStart"/>
      <w:r w:rsidRPr="00213916">
        <w:rPr>
          <w:rFonts w:ascii="Lucida Console" w:hAnsi="Lucida Console" w:cs="Lucida Console"/>
          <w:b/>
          <w:sz w:val="20"/>
          <w:szCs w:val="20"/>
        </w:rPr>
        <w:t>%.</w:t>
      </w:r>
      <w:r>
        <w:rPr>
          <w:rFonts w:ascii="Lucida Console" w:hAnsi="Lucida Console" w:cs="Lucida Console"/>
          <w:sz w:val="20"/>
          <w:szCs w:val="20"/>
        </w:rPr>
        <w:t>You</w:t>
      </w:r>
      <w:proofErr w:type="spellEnd"/>
      <w:proofErr w:type="gramEnd"/>
      <w:r>
        <w:rPr>
          <w:rFonts w:ascii="Lucida Console" w:hAnsi="Lucida Console" w:cs="Lucida Console"/>
          <w:sz w:val="20"/>
          <w:szCs w:val="20"/>
        </w:rPr>
        <w:t xml:space="preserve"> have </w:t>
      </w:r>
      <w:r w:rsidRPr="00213916">
        <w:rPr>
          <w:rFonts w:ascii="Lucida Console" w:hAnsi="Lucida Console" w:cs="Lucida Console"/>
          <w:b/>
          <w:i/>
          <w:sz w:val="20"/>
          <w:szCs w:val="20"/>
        </w:rPr>
        <w:t>%TRIES%</w:t>
      </w:r>
      <w:r>
        <w:rPr>
          <w:rFonts w:ascii="Lucida Console" w:hAnsi="Lucida Console" w:cs="Lucida Console"/>
          <w:sz w:val="20"/>
          <w:szCs w:val="20"/>
        </w:rPr>
        <w:t xml:space="preserve"> attempts to enter password and </w:t>
      </w:r>
      <w:r w:rsidRPr="00213916">
        <w:rPr>
          <w:rFonts w:ascii="Lucida Console" w:hAnsi="Lucida Console" w:cs="Lucida Console"/>
          <w:b/>
          <w:sz w:val="20"/>
          <w:szCs w:val="20"/>
        </w:rPr>
        <w:t>%SMS_TRIES%</w:t>
      </w:r>
      <w:r>
        <w:rPr>
          <w:rFonts w:ascii="Lucida Console" w:hAnsi="Lucida Console" w:cs="Lucida Console"/>
          <w:sz w:val="20"/>
          <w:szCs w:val="20"/>
        </w:rPr>
        <w:t xml:space="preserve"> to request new one. Please wait for SMS arrival and </w:t>
      </w:r>
      <w:proofErr w:type="spellStart"/>
      <w:r>
        <w:rPr>
          <w:rFonts w:ascii="Lucida Console" w:hAnsi="Lucida Console" w:cs="Lucida Console"/>
          <w:sz w:val="20"/>
          <w:szCs w:val="20"/>
        </w:rPr>
        <w:t>sumbit</w:t>
      </w:r>
      <w:proofErr w:type="spellEnd"/>
      <w:r>
        <w:rPr>
          <w:rFonts w:ascii="Lucida Console" w:hAnsi="Lucida Console" w:cs="Lucida Console"/>
          <w:sz w:val="20"/>
          <w:szCs w:val="20"/>
        </w:rPr>
        <w:t xml:space="preserve"> one-time password again.</w:t>
      </w:r>
    </w:p>
    <w:p w:rsidR="00601F2C" w:rsidRDefault="00601F2C" w:rsidP="00601F2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otp_sms_resend</w:t>
      </w:r>
      <w:proofErr w:type="spellEnd"/>
      <w:r>
        <w:rPr>
          <w:rFonts w:ascii="Lucida Console" w:hAnsi="Lucida Console" w:cs="Lucida Console"/>
          <w:sz w:val="20"/>
          <w:szCs w:val="20"/>
        </w:rPr>
        <w:t xml:space="preserve">=Do you want us to send another one-time password </w:t>
      </w:r>
      <w:proofErr w:type="gramStart"/>
      <w:r>
        <w:rPr>
          <w:rFonts w:ascii="Lucida Console" w:hAnsi="Lucida Console" w:cs="Lucida Console"/>
          <w:sz w:val="20"/>
          <w:szCs w:val="20"/>
        </w:rPr>
        <w:t>SMS ?</w:t>
      </w:r>
      <w:proofErr w:type="gramEnd"/>
    </w:p>
    <w:p w:rsidR="00601F2C" w:rsidRDefault="00601F2C" w:rsidP="00601F2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rPr>
      </w:pPr>
      <w:proofErr w:type="spellStart"/>
      <w:r>
        <w:rPr>
          <w:rFonts w:ascii="Lucida Console" w:hAnsi="Lucida Console" w:cs="Lucida Console"/>
          <w:sz w:val="20"/>
          <w:szCs w:val="20"/>
        </w:rPr>
        <w:t>otp_sms_resent</w:t>
      </w:r>
      <w:proofErr w:type="spellEnd"/>
      <w:r>
        <w:rPr>
          <w:rFonts w:ascii="Lucida Console" w:hAnsi="Lucida Console" w:cs="Lucida Console"/>
          <w:sz w:val="20"/>
          <w:szCs w:val="20"/>
        </w:rPr>
        <w:t xml:space="preserve">=Another SMS with one-time password has been sent to your phone number. Please wait for SMS arrival and </w:t>
      </w:r>
      <w:proofErr w:type="spellStart"/>
      <w:r>
        <w:rPr>
          <w:rFonts w:ascii="Lucida Console" w:hAnsi="Lucida Console" w:cs="Lucida Console"/>
          <w:sz w:val="20"/>
          <w:szCs w:val="20"/>
        </w:rPr>
        <w:t>sumbit</w:t>
      </w:r>
      <w:proofErr w:type="spellEnd"/>
      <w:r>
        <w:rPr>
          <w:rFonts w:ascii="Lucida Console" w:hAnsi="Lucida Console" w:cs="Lucida Console"/>
          <w:sz w:val="20"/>
          <w:szCs w:val="20"/>
        </w:rPr>
        <w:t xml:space="preserve"> one-time password again.</w:t>
      </w:r>
    </w:p>
    <w:p w:rsidR="00601F2C" w:rsidRDefault="00601F2C" w:rsidP="00601F2C">
      <w:pPr>
        <w:rPr>
          <w:rFonts w:cs="Lucida Console"/>
          <w:sz w:val="20"/>
          <w:szCs w:val="20"/>
        </w:rPr>
      </w:pPr>
      <w:proofErr w:type="spellStart"/>
      <w:r>
        <w:rPr>
          <w:rFonts w:ascii="Lucida Console" w:hAnsi="Lucida Console" w:cs="Lucida Console"/>
          <w:sz w:val="20"/>
          <w:szCs w:val="20"/>
        </w:rPr>
        <w:t>otp_sms</w:t>
      </w:r>
      <w:proofErr w:type="spellEnd"/>
      <w:r>
        <w:rPr>
          <w:rFonts w:ascii="Lucida Console" w:hAnsi="Lucida Console" w:cs="Lucida Console"/>
          <w:sz w:val="20"/>
          <w:szCs w:val="20"/>
        </w:rPr>
        <w:t xml:space="preserve">=One-time password has been sent to your registered telephone number/email </w:t>
      </w:r>
      <w:r w:rsidRPr="00213916">
        <w:rPr>
          <w:rFonts w:ascii="Lucida Console" w:hAnsi="Lucida Console" w:cs="Lucida Console"/>
          <w:b/>
          <w:sz w:val="20"/>
          <w:szCs w:val="20"/>
        </w:rPr>
        <w:t>%PHONE%.</w:t>
      </w:r>
      <w:r>
        <w:rPr>
          <w:rFonts w:ascii="Lucida Console" w:hAnsi="Lucida Console" w:cs="Lucida Console"/>
          <w:sz w:val="20"/>
          <w:szCs w:val="20"/>
        </w:rPr>
        <w:t xml:space="preserve"> Please wait for one-time password SMS arrival and enter it to the Password field.</w:t>
      </w:r>
    </w:p>
    <w:p w:rsidR="00601F2C" w:rsidRPr="00213916" w:rsidRDefault="00601F2C" w:rsidP="00601F2C">
      <w:pPr>
        <w:rPr>
          <w:rFonts w:cs="Lucida Console"/>
          <w:sz w:val="20"/>
          <w:szCs w:val="20"/>
        </w:rPr>
      </w:pPr>
    </w:p>
    <w:p w:rsidR="00F35E6E" w:rsidRDefault="00EA575F" w:rsidP="00830B20">
      <w:pPr>
        <w:pStyle w:val="BodyText"/>
      </w:pPr>
      <w:r w:rsidRPr="00EA575F">
        <w:rPr>
          <w:b/>
        </w:rPr>
        <w:t>Go to</w:t>
      </w:r>
      <w:r>
        <w:t xml:space="preserve"> </w:t>
      </w:r>
      <w:r w:rsidR="00287520" w:rsidRPr="00287520">
        <w:t>/home/way4/</w:t>
      </w:r>
      <w:proofErr w:type="spellStart"/>
      <w:r w:rsidR="00287520" w:rsidRPr="00287520">
        <w:t>appserver</w:t>
      </w:r>
      <w:proofErr w:type="spellEnd"/>
      <w:r w:rsidR="00287520" w:rsidRPr="00287520">
        <w:t>/applications/</w:t>
      </w:r>
      <w:proofErr w:type="spellStart"/>
      <w:r w:rsidR="00C921A1">
        <w:t>ocbacsweb</w:t>
      </w:r>
      <w:proofErr w:type="spellEnd"/>
      <w:r w:rsidR="00287520" w:rsidRPr="00287520">
        <w:t>/</w:t>
      </w:r>
      <w:proofErr w:type="spellStart"/>
      <w:r w:rsidR="00287520" w:rsidRPr="00287520">
        <w:t>webapps</w:t>
      </w:r>
      <w:proofErr w:type="spellEnd"/>
      <w:r w:rsidR="00287520" w:rsidRPr="00287520">
        <w:t>/</w:t>
      </w:r>
      <w:proofErr w:type="spellStart"/>
      <w:r w:rsidR="00C921A1">
        <w:t>ocbacsweb</w:t>
      </w:r>
      <w:proofErr w:type="spellEnd"/>
      <w:r w:rsidR="00287520" w:rsidRPr="00287520">
        <w:t>/MA</w:t>
      </w:r>
      <w:r>
        <w:t xml:space="preserve"> to create OTP_EMAIL folder by duplicating existing OTM_SMS folder</w:t>
      </w:r>
    </w:p>
    <w:p w:rsidR="00EA575F" w:rsidRDefault="00CE66E1" w:rsidP="00830B20">
      <w:pPr>
        <w:pStyle w:val="BodyText"/>
      </w:pPr>
      <w:r>
        <w:rPr>
          <w:noProof/>
          <w:lang w:val="en-MY" w:eastAsia="en-MY"/>
        </w:rPr>
        <w:drawing>
          <wp:inline distT="0" distB="0" distL="0" distR="0" wp14:anchorId="69759F0B" wp14:editId="2BDD7CAD">
            <wp:extent cx="3171825" cy="19812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1825" cy="1981200"/>
                    </a:xfrm>
                    <a:prstGeom prst="rect">
                      <a:avLst/>
                    </a:prstGeom>
                  </pic:spPr>
                </pic:pic>
              </a:graphicData>
            </a:graphic>
          </wp:inline>
        </w:drawing>
      </w:r>
    </w:p>
    <w:p w:rsidR="00EA575F" w:rsidRDefault="00CE66E1" w:rsidP="00830B20">
      <w:pPr>
        <w:pStyle w:val="BodyText"/>
      </w:pPr>
      <w:r>
        <w:rPr>
          <w:noProof/>
          <w:lang w:val="en-MY" w:eastAsia="en-MY"/>
        </w:rPr>
        <w:lastRenderedPageBreak/>
        <w:drawing>
          <wp:inline distT="0" distB="0" distL="0" distR="0" wp14:anchorId="795F5F7C" wp14:editId="2BB6E7D8">
            <wp:extent cx="2553005" cy="30131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8174" cy="3019276"/>
                    </a:xfrm>
                    <a:prstGeom prst="rect">
                      <a:avLst/>
                    </a:prstGeom>
                  </pic:spPr>
                </pic:pic>
              </a:graphicData>
            </a:graphic>
          </wp:inline>
        </w:drawing>
      </w:r>
    </w:p>
    <w:p w:rsidR="00EA575F" w:rsidRDefault="00EA575F" w:rsidP="00830B20">
      <w:pPr>
        <w:pStyle w:val="BodyText"/>
      </w:pPr>
    </w:p>
    <w:p w:rsidR="00EA575F" w:rsidRDefault="00BD48D6" w:rsidP="00EA575F">
      <w:pPr>
        <w:pStyle w:val="Heading2"/>
        <w:jc w:val="both"/>
      </w:pPr>
      <w:bookmarkStart w:id="92" w:name="_Toc531609264"/>
      <w:r>
        <w:t>OCB</w:t>
      </w:r>
      <w:r w:rsidR="00EA575F">
        <w:t xml:space="preserve"> Logo</w:t>
      </w:r>
      <w:bookmarkEnd w:id="92"/>
    </w:p>
    <w:p w:rsidR="00EA575F" w:rsidRDefault="00BD48D6" w:rsidP="00830B20">
      <w:pPr>
        <w:pStyle w:val="BodyText"/>
      </w:pPr>
      <w:r>
        <w:t xml:space="preserve">Go to </w:t>
      </w:r>
      <w:r w:rsidRPr="00BD48D6">
        <w:t>/home/way4/appserver/applications/</w:t>
      </w:r>
      <w:r w:rsidR="00933B3A">
        <w:t>ocbacsweb</w:t>
      </w:r>
      <w:r w:rsidRPr="00BD48D6">
        <w:t>/webapps/</w:t>
      </w:r>
      <w:r w:rsidR="00933B3A">
        <w:t>ocbacsweb</w:t>
      </w:r>
      <w:r w:rsidRPr="00BD48D6">
        <w:t>/images</w:t>
      </w:r>
    </w:p>
    <w:p w:rsidR="00EA575F" w:rsidRDefault="003503BC" w:rsidP="00830B20">
      <w:pPr>
        <w:pStyle w:val="BodyText"/>
      </w:pPr>
      <w:r>
        <w:rPr>
          <w:noProof/>
          <w:lang w:val="en-MY" w:eastAsia="en-MY"/>
        </w:rPr>
        <w:drawing>
          <wp:inline distT="0" distB="0" distL="0" distR="0" wp14:anchorId="530282C8" wp14:editId="64A0D517">
            <wp:extent cx="3108960" cy="2607287"/>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12970" cy="2610650"/>
                    </a:xfrm>
                    <a:prstGeom prst="rect">
                      <a:avLst/>
                    </a:prstGeom>
                  </pic:spPr>
                </pic:pic>
              </a:graphicData>
            </a:graphic>
          </wp:inline>
        </w:drawing>
      </w:r>
    </w:p>
    <w:p w:rsidR="00EA575F" w:rsidRDefault="00EA575F" w:rsidP="00EA575F">
      <w:pPr>
        <w:rPr>
          <w:b/>
          <w:color w:val="FF0000"/>
        </w:rPr>
      </w:pPr>
      <w:r>
        <w:rPr>
          <w:b/>
          <w:color w:val="FF0000"/>
        </w:rPr>
        <w:t>Please copy logo file of the bank into this folder and rename it to MyBank.gif</w:t>
      </w:r>
    </w:p>
    <w:p w:rsidR="00F12938" w:rsidRDefault="00726BDD" w:rsidP="00B25631">
      <w:pPr>
        <w:pStyle w:val="Heading1"/>
      </w:pPr>
      <w:bookmarkStart w:id="93" w:name="_Toc531609265"/>
      <w:r>
        <w:lastRenderedPageBreak/>
        <w:t>C</w:t>
      </w:r>
      <w:r w:rsidR="00E93B08">
        <w:t>onfigure</w:t>
      </w:r>
      <w:r w:rsidR="00B25631">
        <w:t xml:space="preserve"> to support </w:t>
      </w:r>
      <w:proofErr w:type="spellStart"/>
      <w:r w:rsidR="00B25631">
        <w:t>Eracom</w:t>
      </w:r>
      <w:proofErr w:type="spellEnd"/>
      <w:r w:rsidR="00B25631">
        <w:t xml:space="preserve"> HSM connection</w:t>
      </w:r>
      <w:bookmarkEnd w:id="93"/>
      <w:r w:rsidR="00B25631">
        <w:t xml:space="preserve"> </w:t>
      </w:r>
    </w:p>
    <w:p w:rsidR="009A7352" w:rsidRDefault="009A7352" w:rsidP="009A7352">
      <w:pPr>
        <w:spacing w:after="200" w:line="276" w:lineRule="auto"/>
      </w:pPr>
      <w:r w:rsidRPr="009A7352">
        <w:rPr>
          <w:rFonts w:ascii="Arial" w:hAnsi="Arial"/>
          <w:b/>
        </w:rPr>
        <w:t>Access parameters</w:t>
      </w:r>
      <w:r>
        <w:t xml:space="preserve"> must be put in a variable environment or in the file</w:t>
      </w:r>
      <w:r w:rsidRPr="000247D3">
        <w:t xml:space="preserve"> </w:t>
      </w:r>
      <w:r w:rsidRPr="000247D3">
        <w:rPr>
          <w:rFonts w:ascii="Courier" w:hAnsi="Courier"/>
          <w:color w:val="000000"/>
        </w:rPr>
        <w:t>/</w:t>
      </w:r>
      <w:proofErr w:type="spellStart"/>
      <w:r w:rsidRPr="00341DE5">
        <w:rPr>
          <w:rFonts w:ascii="Courier" w:hAnsi="Courier"/>
          <w:color w:val="000000"/>
        </w:rPr>
        <w:t>etc</w:t>
      </w:r>
      <w:proofErr w:type="spellEnd"/>
      <w:r w:rsidRPr="000247D3">
        <w:rPr>
          <w:rFonts w:ascii="Courier" w:hAnsi="Courier"/>
          <w:color w:val="000000"/>
        </w:rPr>
        <w:t>/</w:t>
      </w:r>
      <w:r w:rsidRPr="00341DE5">
        <w:rPr>
          <w:rFonts w:ascii="Courier" w:hAnsi="Courier"/>
          <w:color w:val="000000"/>
        </w:rPr>
        <w:t>default</w:t>
      </w:r>
      <w:r w:rsidRPr="000247D3">
        <w:rPr>
          <w:rFonts w:ascii="Courier" w:hAnsi="Courier"/>
          <w:color w:val="000000"/>
        </w:rPr>
        <w:t>/</w:t>
      </w:r>
      <w:proofErr w:type="spellStart"/>
      <w:r w:rsidRPr="00341DE5">
        <w:rPr>
          <w:rFonts w:ascii="Courier" w:hAnsi="Courier"/>
          <w:color w:val="000000"/>
        </w:rPr>
        <w:t>et</w:t>
      </w:r>
      <w:r w:rsidRPr="000247D3">
        <w:rPr>
          <w:rFonts w:ascii="Courier" w:hAnsi="Courier"/>
          <w:color w:val="000000"/>
        </w:rPr>
        <w:t>_</w:t>
      </w:r>
      <w:r w:rsidRPr="00341DE5">
        <w:rPr>
          <w:rFonts w:ascii="Courier" w:hAnsi="Courier"/>
          <w:color w:val="000000"/>
        </w:rPr>
        <w:t>hsm</w:t>
      </w:r>
      <w:proofErr w:type="spellEnd"/>
      <w:r w:rsidRPr="000247D3">
        <w:t xml:space="preserve">: </w:t>
      </w:r>
    </w:p>
    <w:p w:rsidR="009A7352" w:rsidRDefault="009A7352" w:rsidP="009A7352">
      <w:pPr>
        <w:pStyle w:val="Prompt"/>
      </w:pPr>
      <w:r w:rsidRPr="00BF1193">
        <w:t>ET_HSM_NETCLIENT_SERVERLIST=[host</w:t>
      </w:r>
      <w:proofErr w:type="gramStart"/>
      <w:r w:rsidRPr="00BF1193">
        <w:t>[:port</w:t>
      </w:r>
      <w:proofErr w:type="gramEnd"/>
      <w:r w:rsidRPr="00BF1193">
        <w:t>]</w:t>
      </w:r>
      <w:r>
        <w:t>]</w:t>
      </w:r>
    </w:p>
    <w:p w:rsidR="00AB64E3" w:rsidRDefault="00963B1F" w:rsidP="009A7352">
      <w:pPr>
        <w:pStyle w:val="Prompt"/>
        <w:rPr>
          <w:noProof/>
          <w:lang w:val="en-MY" w:eastAsia="en-MY"/>
        </w:rPr>
      </w:pPr>
      <w:r w:rsidRPr="00963B1F">
        <w:t>ET_HSM_NETSERVER_PORT=</w:t>
      </w:r>
      <w:r>
        <w:t>[port]</w:t>
      </w:r>
    </w:p>
    <w:p w:rsidR="00963B1F" w:rsidRPr="00514C39" w:rsidRDefault="00AB64E3" w:rsidP="009A7352">
      <w:pPr>
        <w:pStyle w:val="Prompt"/>
        <w:rPr>
          <w:color w:val="FF0000"/>
        </w:rPr>
      </w:pPr>
      <w:r w:rsidRPr="00514C39">
        <w:rPr>
          <w:noProof/>
          <w:color w:val="FF0000"/>
          <w:lang w:val="en-MY" w:eastAsia="en-MY"/>
        </w:rPr>
        <w:t>ET_HSM_NETCLIENT_HEARTBEAT=ON</w:t>
      </w:r>
    </w:p>
    <w:p w:rsidR="007C24F3" w:rsidRDefault="00CF20C0" w:rsidP="00B72AAD">
      <w:pPr>
        <w:pStyle w:val="BodyText"/>
      </w:pPr>
      <w:r>
        <w:rPr>
          <w:noProof/>
          <w:lang w:val="en-MY" w:eastAsia="en-MY"/>
        </w:rPr>
        <w:drawing>
          <wp:inline distT="0" distB="0" distL="0" distR="0" wp14:anchorId="7B024C65" wp14:editId="45C99A95">
            <wp:extent cx="6315710" cy="336613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15710" cy="3366135"/>
                    </a:xfrm>
                    <a:prstGeom prst="rect">
                      <a:avLst/>
                    </a:prstGeom>
                  </pic:spPr>
                </pic:pic>
              </a:graphicData>
            </a:graphic>
          </wp:inline>
        </w:drawing>
      </w:r>
    </w:p>
    <w:p w:rsidR="00CC0575" w:rsidRDefault="001F22B1" w:rsidP="00B72AAD">
      <w:pPr>
        <w:pStyle w:val="BodyText"/>
      </w:pPr>
      <w:r>
        <w:rPr>
          <w:noProof/>
          <w:lang w:val="en-MY" w:eastAsia="en-MY"/>
        </w:rPr>
        <w:drawing>
          <wp:inline distT="0" distB="0" distL="0" distR="0" wp14:anchorId="6966A857" wp14:editId="3BF67E4F">
            <wp:extent cx="5829300" cy="1228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29300" cy="1228725"/>
                    </a:xfrm>
                    <a:prstGeom prst="rect">
                      <a:avLst/>
                    </a:prstGeom>
                  </pic:spPr>
                </pic:pic>
              </a:graphicData>
            </a:graphic>
          </wp:inline>
        </w:drawing>
      </w:r>
    </w:p>
    <w:p w:rsidR="00CC0575" w:rsidRDefault="00CC0575">
      <w:pPr>
        <w:spacing w:after="0"/>
        <w:rPr>
          <w:rFonts w:ascii="Arial" w:hAnsi="Arial"/>
        </w:rPr>
      </w:pPr>
      <w:r>
        <w:br w:type="page"/>
      </w:r>
    </w:p>
    <w:p w:rsidR="00240D9A" w:rsidRPr="009A7352" w:rsidRDefault="00240D9A" w:rsidP="009A7352">
      <w:pPr>
        <w:spacing w:after="200" w:line="276" w:lineRule="auto"/>
        <w:rPr>
          <w:rFonts w:ascii="Arial" w:hAnsi="Arial"/>
          <w:b/>
        </w:rPr>
      </w:pPr>
      <w:bookmarkStart w:id="94" w:name="_Toc440280155"/>
      <w:bookmarkStart w:id="95" w:name="_GoBack"/>
      <w:bookmarkEnd w:id="95"/>
      <w:r w:rsidRPr="009A7352">
        <w:rPr>
          <w:rFonts w:ascii="Arial" w:hAnsi="Arial"/>
          <w:b/>
        </w:rPr>
        <w:lastRenderedPageBreak/>
        <w:t>Creating a PKCS#11 configuration file</w:t>
      </w:r>
      <w:bookmarkEnd w:id="94"/>
      <w:r w:rsidR="009A7352">
        <w:rPr>
          <w:rFonts w:ascii="Arial" w:hAnsi="Arial"/>
          <w:b/>
        </w:rPr>
        <w:t xml:space="preserve"> in </w:t>
      </w:r>
      <w:r w:rsidR="009A7352" w:rsidRPr="009A7352">
        <w:rPr>
          <w:rFonts w:ascii="Arial" w:hAnsi="Arial"/>
          <w:b/>
        </w:rPr>
        <w:t>/</w:t>
      </w:r>
      <w:r w:rsidR="005019ED">
        <w:rPr>
          <w:rFonts w:ascii="Arial" w:hAnsi="Arial"/>
          <w:b/>
        </w:rPr>
        <w:t>opt/way4acs/w</w:t>
      </w:r>
      <w:r w:rsidR="009A7352" w:rsidRPr="009A7352">
        <w:rPr>
          <w:rFonts w:ascii="Arial" w:hAnsi="Arial"/>
          <w:b/>
        </w:rPr>
        <w:t>ork/way4acs</w:t>
      </w:r>
      <w:r w:rsidR="009A7352">
        <w:rPr>
          <w:rFonts w:ascii="Arial" w:hAnsi="Arial"/>
          <w:b/>
        </w:rPr>
        <w:t xml:space="preserve"> folder</w:t>
      </w:r>
      <w:r w:rsidRPr="009A7352">
        <w:rPr>
          <w:rFonts w:ascii="Arial" w:hAnsi="Arial"/>
          <w:b/>
        </w:rPr>
        <w:t xml:space="preserve"> (pkcs11.cfg</w:t>
      </w:r>
      <w:r w:rsidR="009A7352">
        <w:rPr>
          <w:rFonts w:ascii="Arial" w:hAnsi="Arial"/>
          <w:b/>
        </w:rPr>
        <w:t xml:space="preserve"> file</w:t>
      </w:r>
      <w:r w:rsidRPr="009A7352">
        <w:rPr>
          <w:rFonts w:ascii="Arial" w:hAnsi="Arial"/>
          <w:b/>
        </w:rPr>
        <w:t>)</w:t>
      </w:r>
    </w:p>
    <w:p w:rsidR="00240D9A" w:rsidRPr="00240D9A" w:rsidRDefault="0091098E" w:rsidP="00240D9A">
      <w:pPr>
        <w:pStyle w:val="BodyText"/>
      </w:pPr>
      <w:r>
        <w:rPr>
          <w:noProof/>
          <w:lang w:val="en-MY" w:eastAsia="en-MY"/>
        </w:rPr>
        <w:drawing>
          <wp:inline distT="0" distB="0" distL="0" distR="0" wp14:anchorId="6ED19C6D" wp14:editId="01DB54ED">
            <wp:extent cx="6315710" cy="212153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5710" cy="2121535"/>
                    </a:xfrm>
                    <a:prstGeom prst="rect">
                      <a:avLst/>
                    </a:prstGeom>
                  </pic:spPr>
                </pic:pic>
              </a:graphicData>
            </a:graphic>
          </wp:inline>
        </w:drawing>
      </w:r>
    </w:p>
    <w:p w:rsidR="009A7352" w:rsidRDefault="005B62AA" w:rsidP="00240D9A">
      <w:pPr>
        <w:pStyle w:val="BodyText"/>
      </w:pPr>
      <w:r>
        <w:rPr>
          <w:noProof/>
          <w:lang w:val="en-MY" w:eastAsia="en-MY"/>
        </w:rPr>
        <w:drawing>
          <wp:inline distT="0" distB="0" distL="0" distR="0" wp14:anchorId="225FE2B7" wp14:editId="4308D221">
            <wp:extent cx="5610225" cy="13525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0225" cy="1352550"/>
                    </a:xfrm>
                    <a:prstGeom prst="rect">
                      <a:avLst/>
                    </a:prstGeom>
                  </pic:spPr>
                </pic:pic>
              </a:graphicData>
            </a:graphic>
          </wp:inline>
        </w:drawing>
      </w:r>
    </w:p>
    <w:p w:rsidR="009A7352" w:rsidRDefault="009A7352" w:rsidP="00240D9A">
      <w:pPr>
        <w:pStyle w:val="BodyText"/>
      </w:pPr>
    </w:p>
    <w:p w:rsidR="00217D9F" w:rsidRDefault="00217D9F" w:rsidP="00B667BE">
      <w:pPr>
        <w:numPr>
          <w:ilvl w:val="0"/>
          <w:numId w:val="29"/>
        </w:numPr>
        <w:spacing w:after="200" w:line="276" w:lineRule="auto"/>
        <w:jc w:val="both"/>
      </w:pPr>
      <w:r>
        <w:t>Install the module support libraries</w:t>
      </w:r>
      <w:r w:rsidRPr="005F5974">
        <w:t xml:space="preserve">. </w:t>
      </w:r>
      <w:r>
        <w:t xml:space="preserve">For external </w:t>
      </w:r>
      <w:proofErr w:type="spellStart"/>
      <w:r>
        <w:t>Eracom</w:t>
      </w:r>
      <w:proofErr w:type="spellEnd"/>
      <w:r>
        <w:t>, install "</w:t>
      </w:r>
      <w:r w:rsidRPr="005F5974">
        <w:t>Protect Toolkit C</w:t>
      </w:r>
      <w:r>
        <w:t>" and "</w:t>
      </w:r>
      <w:r w:rsidRPr="005F5974">
        <w:t>Network HSM Access Provider</w:t>
      </w:r>
      <w:r>
        <w:t>".</w:t>
      </w:r>
    </w:p>
    <w:p w:rsidR="00217D9F" w:rsidRPr="005F5974" w:rsidRDefault="00217D9F" w:rsidP="00B667BE">
      <w:pPr>
        <w:numPr>
          <w:ilvl w:val="0"/>
          <w:numId w:val="29"/>
        </w:numPr>
        <w:spacing w:after="200" w:line="276" w:lineRule="auto"/>
      </w:pPr>
      <w:r>
        <w:t xml:space="preserve">The "User password" for the device is set in </w:t>
      </w:r>
      <w:r w:rsidRPr="005F5974">
        <w:rPr>
          <w:rFonts w:ascii="Courier" w:hAnsi="Courier"/>
          <w:color w:val="000000"/>
        </w:rPr>
        <w:t>/</w:t>
      </w:r>
      <w:r w:rsidR="00CC2FA2">
        <w:rPr>
          <w:rFonts w:ascii="Courier" w:hAnsi="Courier"/>
          <w:color w:val="000000"/>
        </w:rPr>
        <w:t>opt</w:t>
      </w:r>
      <w:r w:rsidRPr="005F5974">
        <w:rPr>
          <w:rFonts w:ascii="Courier" w:hAnsi="Courier"/>
          <w:color w:val="000000"/>
        </w:rPr>
        <w:t>/</w:t>
      </w:r>
      <w:proofErr w:type="spellStart"/>
      <w:r w:rsidRPr="005F5974">
        <w:rPr>
          <w:rFonts w:ascii="Courier" w:hAnsi="Courier"/>
          <w:color w:val="000000"/>
        </w:rPr>
        <w:t>egateway</w:t>
      </w:r>
      <w:proofErr w:type="spellEnd"/>
      <w:r w:rsidRPr="005F5974">
        <w:rPr>
          <w:rFonts w:ascii="Courier" w:hAnsi="Courier"/>
          <w:color w:val="000000"/>
        </w:rPr>
        <w:t>/</w:t>
      </w:r>
      <w:proofErr w:type="spellStart"/>
      <w:r w:rsidRPr="005F5974">
        <w:rPr>
          <w:rFonts w:ascii="Courier" w:hAnsi="Courier"/>
          <w:color w:val="000000"/>
        </w:rPr>
        <w:t>datagate</w:t>
      </w:r>
      <w:proofErr w:type="spellEnd"/>
      <w:r w:rsidRPr="005F5974">
        <w:rPr>
          <w:rFonts w:ascii="Courier" w:hAnsi="Courier"/>
          <w:color w:val="000000"/>
        </w:rPr>
        <w:t>/hsm_gate.ini</w:t>
      </w:r>
      <w:r>
        <w:t>:</w:t>
      </w:r>
      <w:r w:rsidRPr="005F5974">
        <w:t xml:space="preserve"> </w:t>
      </w:r>
    </w:p>
    <w:p w:rsidR="00217D9F" w:rsidRDefault="00217D9F" w:rsidP="00217D9F">
      <w:pPr>
        <w:pStyle w:val="Prompt"/>
      </w:pPr>
      <w:r>
        <w:t>...</w:t>
      </w:r>
    </w:p>
    <w:p w:rsidR="00217D9F" w:rsidRPr="006F6F63" w:rsidRDefault="00217D9F" w:rsidP="00217D9F">
      <w:pPr>
        <w:pStyle w:val="Prompt"/>
      </w:pPr>
      <w:r w:rsidRPr="005F5974">
        <w:t>Password="@</w:t>
      </w:r>
      <w:proofErr w:type="spellStart"/>
      <w:r w:rsidRPr="005F5974">
        <w:t>datagate</w:t>
      </w:r>
      <w:proofErr w:type="spellEnd"/>
      <w:r w:rsidRPr="005F5974">
        <w:t>/tds_pkcs.dat"</w:t>
      </w:r>
      <w:r w:rsidRPr="006F6F63">
        <w:br/>
        <w:t>...</w:t>
      </w:r>
    </w:p>
    <w:p w:rsidR="00217D9F" w:rsidRPr="000247D3" w:rsidRDefault="00217D9F" w:rsidP="00217D9F">
      <w:pPr>
        <w:ind w:left="720"/>
      </w:pPr>
      <w:r>
        <w:t>A file with the password is generated by the command</w:t>
      </w:r>
      <w:r w:rsidRPr="000247D3">
        <w:t>:</w:t>
      </w:r>
    </w:p>
    <w:p w:rsidR="00217D9F" w:rsidRDefault="00217D9F" w:rsidP="00217D9F">
      <w:pPr>
        <w:pStyle w:val="Prompt"/>
      </w:pPr>
      <w:proofErr w:type="spellStart"/>
      <w:r w:rsidRPr="00BF1193">
        <w:t>nscipher</w:t>
      </w:r>
      <w:proofErr w:type="spellEnd"/>
      <w:r w:rsidRPr="005F5974">
        <w:t xml:space="preserve"> </w:t>
      </w:r>
      <w:r w:rsidRPr="00BF1193">
        <w:t>OWCTI</w:t>
      </w:r>
      <w:r w:rsidRPr="005F5974">
        <w:t>-001-</w:t>
      </w:r>
      <w:r w:rsidRPr="00BF1193">
        <w:t>A</w:t>
      </w:r>
      <w:r w:rsidRPr="005F5974">
        <w:t>483</w:t>
      </w:r>
      <w:r w:rsidRPr="00BF1193">
        <w:t>C</w:t>
      </w:r>
      <w:r w:rsidRPr="005F5974">
        <w:t>4</w:t>
      </w:r>
      <w:r w:rsidRPr="00BF1193">
        <w:t>D</w:t>
      </w:r>
      <w:r w:rsidRPr="005F5974">
        <w:t>85</w:t>
      </w:r>
      <w:r w:rsidRPr="00BF1193">
        <w:t>F</w:t>
      </w:r>
      <w:r w:rsidRPr="005F5974">
        <w:t>6840</w:t>
      </w:r>
      <w:r w:rsidRPr="00BF1193">
        <w:t>E</w:t>
      </w:r>
      <w:r w:rsidRPr="005F5974">
        <w:t>1 &gt;</w:t>
      </w:r>
      <w:r w:rsidRPr="00BF1193">
        <w:t>tds</w:t>
      </w:r>
      <w:r w:rsidRPr="005F5974">
        <w:t>_</w:t>
      </w:r>
      <w:r w:rsidRPr="00BF1193">
        <w:t>pkcs</w:t>
      </w:r>
      <w:r w:rsidRPr="005F5974">
        <w:t>.</w:t>
      </w:r>
      <w:r w:rsidRPr="00BF1193">
        <w:t>dat</w:t>
      </w:r>
    </w:p>
    <w:p w:rsidR="00AC3E55" w:rsidRDefault="00370577" w:rsidP="00240D9A">
      <w:pPr>
        <w:pStyle w:val="BodyText"/>
      </w:pPr>
      <w:r>
        <w:rPr>
          <w:noProof/>
          <w:lang w:val="en-MY" w:eastAsia="en-MY"/>
        </w:rPr>
        <w:lastRenderedPageBreak/>
        <w:drawing>
          <wp:inline distT="0" distB="0" distL="0" distR="0" wp14:anchorId="1F48EC10" wp14:editId="1933F13D">
            <wp:extent cx="6315710" cy="206375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15710" cy="2063750"/>
                    </a:xfrm>
                    <a:prstGeom prst="rect">
                      <a:avLst/>
                    </a:prstGeom>
                  </pic:spPr>
                </pic:pic>
              </a:graphicData>
            </a:graphic>
          </wp:inline>
        </w:drawing>
      </w:r>
    </w:p>
    <w:p w:rsidR="00217D9F" w:rsidRDefault="00001BB6" w:rsidP="00240D9A">
      <w:pPr>
        <w:pStyle w:val="BodyText"/>
      </w:pPr>
      <w:r>
        <w:t xml:space="preserve">Plain Data </w:t>
      </w:r>
      <w:r w:rsidR="00217D9F">
        <w:t xml:space="preserve">should </w:t>
      </w:r>
      <w:r>
        <w:t xml:space="preserve">be </w:t>
      </w:r>
      <w:r w:rsidR="00217D9F">
        <w:t xml:space="preserve">user PIN of SO in </w:t>
      </w:r>
      <w:proofErr w:type="spellStart"/>
      <w:r w:rsidR="00217D9F">
        <w:t>Eracom</w:t>
      </w:r>
      <w:proofErr w:type="spellEnd"/>
      <w:r w:rsidR="00577D04">
        <w:t xml:space="preserve"> (plain data = 12345)</w:t>
      </w:r>
    </w:p>
    <w:p w:rsidR="00217D9F" w:rsidRDefault="00217D9F" w:rsidP="00240D9A">
      <w:pPr>
        <w:pStyle w:val="BodyText"/>
      </w:pPr>
      <w:r>
        <w:t>Copy new tds_pkcs.dat file</w:t>
      </w:r>
      <w:r w:rsidR="00DC0770">
        <w:t xml:space="preserve"> from </w:t>
      </w:r>
      <w:r w:rsidR="00DC0770" w:rsidRPr="00DC0770">
        <w:t>/home/way4/</w:t>
      </w:r>
      <w:proofErr w:type="spellStart"/>
      <w:r w:rsidR="00DC0770" w:rsidRPr="00DC0770">
        <w:t>appserver</w:t>
      </w:r>
      <w:proofErr w:type="spellEnd"/>
      <w:r w:rsidR="00DC0770" w:rsidRPr="00DC0770">
        <w:t>/bin/tools</w:t>
      </w:r>
      <w:r>
        <w:t xml:space="preserve"> to </w:t>
      </w:r>
      <w:r w:rsidRPr="00217D9F">
        <w:t>/</w:t>
      </w:r>
      <w:r w:rsidR="005D6E04">
        <w:t>opt</w:t>
      </w:r>
      <w:r w:rsidRPr="00217D9F">
        <w:t>/</w:t>
      </w:r>
      <w:proofErr w:type="spellStart"/>
      <w:r w:rsidRPr="00217D9F">
        <w:t>egateway</w:t>
      </w:r>
      <w:proofErr w:type="spellEnd"/>
      <w:r w:rsidRPr="00217D9F">
        <w:t>/</w:t>
      </w:r>
      <w:proofErr w:type="spellStart"/>
      <w:r w:rsidRPr="00217D9F">
        <w:t>datagate</w:t>
      </w:r>
      <w:proofErr w:type="spellEnd"/>
      <w:r>
        <w:t xml:space="preserve"> folder</w:t>
      </w:r>
    </w:p>
    <w:p w:rsidR="00DF7989" w:rsidRDefault="00DF7989" w:rsidP="00240D9A">
      <w:pPr>
        <w:pStyle w:val="BodyText"/>
      </w:pPr>
    </w:p>
    <w:p w:rsidR="00217D9F" w:rsidRDefault="005C15DA" w:rsidP="00240D9A">
      <w:pPr>
        <w:pStyle w:val="BodyText"/>
      </w:pPr>
      <w:r>
        <w:rPr>
          <w:noProof/>
          <w:lang w:val="en-MY" w:eastAsia="en-MY"/>
        </w:rPr>
        <w:drawing>
          <wp:inline distT="0" distB="0" distL="0" distR="0" wp14:anchorId="783F3EF0" wp14:editId="68ABEA86">
            <wp:extent cx="3286125" cy="30480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6125" cy="3048000"/>
                    </a:xfrm>
                    <a:prstGeom prst="rect">
                      <a:avLst/>
                    </a:prstGeom>
                  </pic:spPr>
                </pic:pic>
              </a:graphicData>
            </a:graphic>
          </wp:inline>
        </w:drawing>
      </w:r>
    </w:p>
    <w:p w:rsidR="00F34CD0" w:rsidRDefault="00F34CD0" w:rsidP="00240D9A">
      <w:pPr>
        <w:pStyle w:val="BodyText"/>
      </w:pPr>
      <w:r>
        <w:t>Edit hsm</w:t>
      </w:r>
      <w:r w:rsidR="008C07D1">
        <w:t>_</w:t>
      </w:r>
      <w:r>
        <w:t>gate.ini</w:t>
      </w:r>
    </w:p>
    <w:p w:rsidR="00F34CD0" w:rsidRDefault="008B56E2" w:rsidP="00240D9A">
      <w:pPr>
        <w:pStyle w:val="BodyText"/>
      </w:pPr>
      <w:r>
        <w:rPr>
          <w:noProof/>
          <w:lang w:val="en-MY" w:eastAsia="en-MY"/>
        </w:rPr>
        <w:lastRenderedPageBreak/>
        <w:drawing>
          <wp:inline distT="0" distB="0" distL="0" distR="0" wp14:anchorId="201FAD94" wp14:editId="34627CC9">
            <wp:extent cx="6315710" cy="5584190"/>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15710" cy="5584190"/>
                    </a:xfrm>
                    <a:prstGeom prst="rect">
                      <a:avLst/>
                    </a:prstGeom>
                  </pic:spPr>
                </pic:pic>
              </a:graphicData>
            </a:graphic>
          </wp:inline>
        </w:drawing>
      </w:r>
    </w:p>
    <w:p w:rsidR="00F34CD0" w:rsidRDefault="00F34CD0" w:rsidP="00F34CD0">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rPr>
          <w:rFonts w:ascii="Lucida Console" w:hAnsi="Lucida Console" w:cs="Lucida Console"/>
          <w:sz w:val="20"/>
          <w:szCs w:val="20"/>
          <w:lang w:val="vi-VN" w:eastAsia="en-GB"/>
        </w:rPr>
      </w:pPr>
      <w:r>
        <w:rPr>
          <w:rFonts w:ascii="Lucida Console" w:hAnsi="Lucida Console" w:cs="Lucida Console"/>
          <w:sz w:val="20"/>
          <w:szCs w:val="20"/>
          <w:lang w:val="vi-VN" w:eastAsia="en-GB"/>
        </w:rPr>
        <w:t>[Eracom]</w:t>
      </w:r>
    </w:p>
    <w:p w:rsidR="00F34CD0" w:rsidRDefault="00F34CD0" w:rsidP="00F34CD0">
      <w:pPr>
        <w:pStyle w:val="BodyText"/>
        <w:rPr>
          <w:rFonts w:asciiTheme="minorHAnsi" w:hAnsiTheme="minorHAnsi" w:cs="Lucida Console"/>
          <w:sz w:val="20"/>
          <w:szCs w:val="20"/>
          <w:lang w:val="vi-VN" w:eastAsia="en-GB"/>
        </w:rPr>
      </w:pPr>
      <w:r>
        <w:rPr>
          <w:rFonts w:ascii="Lucida Console" w:hAnsi="Lucida Console" w:cs="Lucida Console"/>
          <w:sz w:val="20"/>
          <w:szCs w:val="20"/>
          <w:lang w:val="vi-VN" w:eastAsia="en-GB"/>
        </w:rPr>
        <w:t>Module="/opt/safenet/protecttoolkit5/ptk/lib/libcryptoki.so"</w:t>
      </w:r>
    </w:p>
    <w:p w:rsidR="0010422B" w:rsidRPr="0010422B" w:rsidRDefault="0010422B" w:rsidP="00F34CD0">
      <w:pPr>
        <w:pStyle w:val="BodyText"/>
        <w:rPr>
          <w:rFonts w:asciiTheme="minorHAnsi" w:hAnsiTheme="minorHAnsi" w:cs="Lucida Console"/>
          <w:sz w:val="20"/>
          <w:szCs w:val="20"/>
          <w:lang w:val="vi-VN" w:eastAsia="en-GB"/>
        </w:rPr>
      </w:pPr>
    </w:p>
    <w:p w:rsidR="005E0235" w:rsidRDefault="002C61F4" w:rsidP="005E0235">
      <w:pPr>
        <w:pStyle w:val="Heading2"/>
        <w:jc w:val="both"/>
      </w:pPr>
      <w:bookmarkStart w:id="96" w:name="_Toc531609266"/>
      <w:r>
        <w:t xml:space="preserve"> </w:t>
      </w:r>
      <w:r w:rsidR="005E0235">
        <w:t xml:space="preserve">Check the connection to </w:t>
      </w:r>
      <w:proofErr w:type="spellStart"/>
      <w:r w:rsidR="005E0235">
        <w:t>Eracom</w:t>
      </w:r>
      <w:proofErr w:type="spellEnd"/>
      <w:r w:rsidR="005E0235">
        <w:t xml:space="preserve"> </w:t>
      </w:r>
      <w:proofErr w:type="spellStart"/>
      <w:r w:rsidR="005E0235">
        <w:t>Hsm</w:t>
      </w:r>
      <w:bookmarkEnd w:id="96"/>
      <w:proofErr w:type="spellEnd"/>
      <w:r w:rsidR="005E0235">
        <w:t xml:space="preserve"> </w:t>
      </w:r>
    </w:p>
    <w:p w:rsidR="005E0235" w:rsidRDefault="005E0235" w:rsidP="00B25631">
      <w:pPr>
        <w:pStyle w:val="BodyText"/>
      </w:pPr>
      <w:r>
        <w:t>Login under way4 user</w:t>
      </w:r>
    </w:p>
    <w:p w:rsidR="005E0235" w:rsidRDefault="005E0235" w:rsidP="00B25631">
      <w:pPr>
        <w:pStyle w:val="BodyText"/>
      </w:pPr>
      <w:r>
        <w:t xml:space="preserve">go to </w:t>
      </w:r>
      <w:r w:rsidR="003B3108" w:rsidRPr="003B3108">
        <w:t>/opt/</w:t>
      </w:r>
      <w:proofErr w:type="spellStart"/>
      <w:r w:rsidR="003B3108" w:rsidRPr="003B3108">
        <w:t>safenet</w:t>
      </w:r>
      <w:proofErr w:type="spellEnd"/>
      <w:r w:rsidR="003B3108" w:rsidRPr="003B3108">
        <w:t>/protecttoolkit5/</w:t>
      </w:r>
      <w:proofErr w:type="spellStart"/>
      <w:r w:rsidR="003B3108" w:rsidRPr="003B3108">
        <w:t>ptk</w:t>
      </w:r>
      <w:proofErr w:type="spellEnd"/>
      <w:r w:rsidR="003B3108" w:rsidRPr="003B3108">
        <w:t>/bin</w:t>
      </w:r>
    </w:p>
    <w:p w:rsidR="005E0235" w:rsidRDefault="005E0235" w:rsidP="00B25631">
      <w:pPr>
        <w:pStyle w:val="BodyText"/>
      </w:pPr>
      <w:r>
        <w:t xml:space="preserve">Run </w:t>
      </w:r>
      <w:proofErr w:type="gramStart"/>
      <w:r>
        <w:t>the .</w:t>
      </w:r>
      <w:proofErr w:type="gramEnd"/>
      <w:r>
        <w:t>/</w:t>
      </w:r>
      <w:proofErr w:type="spellStart"/>
      <w:r>
        <w:t>ctconf</w:t>
      </w:r>
      <w:proofErr w:type="spellEnd"/>
      <w:r>
        <w:t xml:space="preserve"> command to view </w:t>
      </w:r>
      <w:proofErr w:type="spellStart"/>
      <w:r>
        <w:t>Eracom</w:t>
      </w:r>
      <w:proofErr w:type="spellEnd"/>
      <w:r>
        <w:t xml:space="preserve"> HSM information. </w:t>
      </w:r>
    </w:p>
    <w:p w:rsidR="005E0235" w:rsidRDefault="005E0235" w:rsidP="00B25631">
      <w:pPr>
        <w:pStyle w:val="BodyText"/>
      </w:pPr>
      <w:r>
        <w:t>If you see the information as the following picture, the connection is good.</w:t>
      </w:r>
    </w:p>
    <w:p w:rsidR="005E0235" w:rsidRDefault="009F55C6" w:rsidP="00B25631">
      <w:pPr>
        <w:pStyle w:val="BodyText"/>
      </w:pPr>
      <w:r>
        <w:rPr>
          <w:noProof/>
          <w:lang w:val="en-MY" w:eastAsia="en-MY"/>
        </w:rPr>
        <w:lastRenderedPageBreak/>
        <w:drawing>
          <wp:inline distT="0" distB="0" distL="0" distR="0" wp14:anchorId="7DC16205" wp14:editId="33520A97">
            <wp:extent cx="6238875" cy="39528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38875" cy="3952875"/>
                    </a:xfrm>
                    <a:prstGeom prst="rect">
                      <a:avLst/>
                    </a:prstGeom>
                  </pic:spPr>
                </pic:pic>
              </a:graphicData>
            </a:graphic>
          </wp:inline>
        </w:drawing>
      </w:r>
    </w:p>
    <w:p w:rsidR="008746D7" w:rsidRDefault="008746D7" w:rsidP="008746D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rPr>
          <w:rFonts w:ascii="Courier New" w:hAnsi="Courier New" w:cs="Courier New"/>
          <w:sz w:val="18"/>
          <w:szCs w:val="18"/>
          <w:lang w:eastAsia="en-GB"/>
        </w:rPr>
      </w:pPr>
    </w:p>
    <w:p w:rsidR="00006E39" w:rsidRDefault="00042B41" w:rsidP="00006E39">
      <w:pPr>
        <w:pStyle w:val="Heading1"/>
      </w:pPr>
      <w:bookmarkStart w:id="97" w:name="_Toc531609267"/>
      <w:r>
        <w:lastRenderedPageBreak/>
        <w:t xml:space="preserve">Generate </w:t>
      </w:r>
      <w:r w:rsidR="00FA0D04">
        <w:t>keys</w:t>
      </w:r>
      <w:bookmarkEnd w:id="97"/>
    </w:p>
    <w:p w:rsidR="00A0597B" w:rsidRDefault="00A0597B" w:rsidP="00A0597B">
      <w:pPr>
        <w:pStyle w:val="BodyText"/>
        <w:rPr>
          <w:sz w:val="23"/>
          <w:szCs w:val="23"/>
        </w:rPr>
      </w:pPr>
      <w:r>
        <w:rPr>
          <w:sz w:val="23"/>
          <w:szCs w:val="23"/>
        </w:rPr>
        <w:t xml:space="preserve">A 3-D Secure product uses two main key types: </w:t>
      </w:r>
    </w:p>
    <w:p w:rsidR="00A0597B" w:rsidRPr="00A0597B" w:rsidRDefault="00A0597B" w:rsidP="00B667BE">
      <w:pPr>
        <w:pStyle w:val="BodyText"/>
        <w:numPr>
          <w:ilvl w:val="0"/>
          <w:numId w:val="20"/>
        </w:numPr>
      </w:pPr>
      <w:r w:rsidRPr="00A0597B">
        <w:t xml:space="preserve">Symmetric Triple DES keys for Secure ISO needs and internal data encryption </w:t>
      </w:r>
    </w:p>
    <w:p w:rsidR="00AC006B" w:rsidRDefault="00A0597B" w:rsidP="00B667BE">
      <w:pPr>
        <w:pStyle w:val="BodyText"/>
        <w:numPr>
          <w:ilvl w:val="0"/>
          <w:numId w:val="20"/>
        </w:numPr>
      </w:pPr>
      <w:r w:rsidRPr="00A0597B">
        <w:t xml:space="preserve">Asymmetric RSA keys for SSL/TLS authentication and 3-D Secure digital signature of </w:t>
      </w:r>
      <w:proofErr w:type="spellStart"/>
      <w:r w:rsidRPr="00A0597B">
        <w:t>PaRes</w:t>
      </w:r>
      <w:proofErr w:type="spellEnd"/>
      <w:r w:rsidRPr="00A0597B">
        <w:t xml:space="preserve"> messages</w:t>
      </w:r>
    </w:p>
    <w:p w:rsidR="00A537EF" w:rsidRDefault="00A537EF" w:rsidP="00A537EF">
      <w:pPr>
        <w:pStyle w:val="BodyText"/>
        <w:ind w:left="720"/>
      </w:pPr>
      <w:r>
        <w:t xml:space="preserve">Generate ZMK </w:t>
      </w:r>
    </w:p>
    <w:p w:rsidR="007F6268" w:rsidRDefault="007F6268" w:rsidP="007F6268">
      <w:pPr>
        <w:pStyle w:val="Heading2"/>
        <w:jc w:val="both"/>
      </w:pPr>
      <w:bookmarkStart w:id="98" w:name="_Toc531609268"/>
      <w:r>
        <w:t>Generate 3DES Keys under Online HSM</w:t>
      </w:r>
      <w:bookmarkEnd w:id="98"/>
    </w:p>
    <w:p w:rsidR="00A537EF" w:rsidRPr="007F6268" w:rsidRDefault="00A537EF" w:rsidP="004543D0">
      <w:pPr>
        <w:pStyle w:val="Heading3"/>
      </w:pPr>
      <w:bookmarkStart w:id="99" w:name="_Toc531609269"/>
      <w:r w:rsidRPr="007F6268">
        <w:t>Creating components of a zone master key (ZMK)</w:t>
      </w:r>
      <w:r>
        <w:t xml:space="preserve"> </w:t>
      </w:r>
      <w:r w:rsidRPr="007F6268">
        <w:t>used to import working keys</w:t>
      </w:r>
      <w:bookmarkEnd w:id="99"/>
      <w:r w:rsidRPr="007F6268">
        <w:t xml:space="preserve"> </w:t>
      </w:r>
    </w:p>
    <w:p w:rsidR="00A537EF" w:rsidRDefault="00A537EF" w:rsidP="00A537EF">
      <w:pPr>
        <w:pStyle w:val="BodyText"/>
        <w:ind w:left="720"/>
      </w:pPr>
    </w:p>
    <w:p w:rsidR="00A537EF" w:rsidRPr="00AC006B" w:rsidRDefault="00A537EF" w:rsidP="00A537EF">
      <w:pPr>
        <w:pStyle w:val="BodyText"/>
        <w:ind w:left="720"/>
      </w:pPr>
      <w:r>
        <w:t xml:space="preserve">The </w:t>
      </w:r>
      <w:proofErr w:type="spellStart"/>
      <w:r>
        <w:t>follwing</w:t>
      </w:r>
      <w:proofErr w:type="spellEnd"/>
      <w:r>
        <w:t xml:space="preserve"> commands is executed in the Online HSM under "Online HSM" mode</w:t>
      </w:r>
    </w:p>
    <w:tbl>
      <w:tblPr>
        <w:tblStyle w:val="TableGrid"/>
        <w:tblW w:w="0" w:type="auto"/>
        <w:tblLook w:val="04A0" w:firstRow="1" w:lastRow="0" w:firstColumn="1" w:lastColumn="0" w:noHBand="0" w:noVBand="1"/>
      </w:tblPr>
      <w:tblGrid>
        <w:gridCol w:w="9576"/>
      </w:tblGrid>
      <w:tr w:rsidR="00D96B04" w:rsidTr="00E207C8">
        <w:tc>
          <w:tcPr>
            <w:tcW w:w="9576" w:type="dxa"/>
          </w:tcPr>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Online-AUTH&gt;</w:t>
            </w:r>
            <w:proofErr w:type="spellStart"/>
            <w:r w:rsidRPr="00AF438D">
              <w:rPr>
                <w:rFonts w:ascii="Courier New" w:hAnsi="Courier New" w:cs="Courier New"/>
                <w:color w:val="000000"/>
                <w:sz w:val="18"/>
                <w:szCs w:val="18"/>
              </w:rPr>
              <w:t>gc</w:t>
            </w:r>
            <w:proofErr w:type="spellEnd"/>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LMK id [0-4]: 0</w:t>
            </w:r>
          </w:p>
          <w:p w:rsidR="00AF438D" w:rsidRPr="00AF438D" w:rsidRDefault="003B3108" w:rsidP="00AF438D">
            <w:pPr>
              <w:autoSpaceDE w:val="0"/>
              <w:autoSpaceDN w:val="0"/>
              <w:adjustRightInd w:val="0"/>
              <w:spacing w:before="120"/>
              <w:rPr>
                <w:rFonts w:ascii="Courier New" w:hAnsi="Courier New" w:cs="Courier New"/>
                <w:color w:val="000000"/>
                <w:sz w:val="18"/>
                <w:szCs w:val="18"/>
              </w:rPr>
            </w:pPr>
            <w:r>
              <w:rPr>
                <w:rFonts w:ascii="Courier New" w:hAnsi="Courier New" w:cs="Courier New"/>
                <w:color w:val="000000"/>
                <w:sz w:val="18"/>
                <w:szCs w:val="18"/>
              </w:rPr>
              <w:t>Enter key length [1,2,3]: 2</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key type: 000</w:t>
            </w:r>
          </w:p>
          <w:p w:rsidR="00AF438D" w:rsidRPr="00AF438D" w:rsidRDefault="003B3108" w:rsidP="00AF438D">
            <w:pPr>
              <w:autoSpaceDE w:val="0"/>
              <w:autoSpaceDN w:val="0"/>
              <w:adjustRightInd w:val="0"/>
              <w:spacing w:before="120"/>
              <w:rPr>
                <w:rFonts w:ascii="Courier New" w:hAnsi="Courier New" w:cs="Courier New"/>
                <w:color w:val="000000"/>
                <w:sz w:val="18"/>
                <w:szCs w:val="18"/>
              </w:rPr>
            </w:pPr>
            <w:r>
              <w:rPr>
                <w:rFonts w:ascii="Courier New" w:hAnsi="Courier New" w:cs="Courier New"/>
                <w:color w:val="000000"/>
                <w:sz w:val="18"/>
                <w:szCs w:val="18"/>
              </w:rPr>
              <w:t>Enter key scheme: U</w:t>
            </w:r>
          </w:p>
          <w:p w:rsid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Clear component: </w:t>
            </w:r>
          </w:p>
          <w:p w:rsidR="00FD513C" w:rsidRPr="008E3775" w:rsidRDefault="00FD513C" w:rsidP="00AF438D">
            <w:pPr>
              <w:autoSpaceDE w:val="0"/>
              <w:autoSpaceDN w:val="0"/>
              <w:adjustRightInd w:val="0"/>
              <w:spacing w:before="120"/>
              <w:rPr>
                <w:rFonts w:ascii="Courier New" w:hAnsi="Courier New" w:cs="Courier New"/>
                <w:b/>
                <w:color w:val="FF0000"/>
                <w:sz w:val="18"/>
                <w:szCs w:val="18"/>
              </w:rPr>
            </w:pPr>
            <w:r w:rsidRPr="00FD513C">
              <w:rPr>
                <w:rFonts w:ascii="Courier New" w:hAnsi="Courier New" w:cs="Courier New"/>
                <w:color w:val="000000"/>
                <w:sz w:val="18"/>
                <w:szCs w:val="18"/>
              </w:rPr>
              <w:t xml:space="preserve">=====&gt;&gt;&gt; </w:t>
            </w:r>
            <w:r w:rsidRPr="008E3775">
              <w:rPr>
                <w:rFonts w:ascii="Courier New" w:hAnsi="Courier New" w:cs="Courier New"/>
                <w:b/>
                <w:color w:val="FF0000"/>
                <w:sz w:val="18"/>
                <w:szCs w:val="18"/>
              </w:rPr>
              <w:t>Will be used to import in the 3DSECURE ERACOM HSM</w:t>
            </w:r>
          </w:p>
          <w:p w:rsidR="003B3108"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Encrypted component: </w:t>
            </w:r>
          </w:p>
          <w:p w:rsid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Key check value: </w:t>
            </w:r>
          </w:p>
          <w:p w:rsidR="00D96B04" w:rsidRPr="009D4053" w:rsidRDefault="00D96B04" w:rsidP="00AF438D">
            <w:pPr>
              <w:autoSpaceDE w:val="0"/>
              <w:autoSpaceDN w:val="0"/>
              <w:adjustRightInd w:val="0"/>
              <w:spacing w:before="120"/>
              <w:rPr>
                <w:rFonts w:ascii="Courier New" w:hAnsi="Courier New" w:cs="Courier New"/>
                <w:color w:val="000000"/>
                <w:sz w:val="18"/>
                <w:szCs w:val="18"/>
              </w:rPr>
            </w:pPr>
            <w:r w:rsidRPr="009D4053">
              <w:rPr>
                <w:rFonts w:ascii="Courier New" w:hAnsi="Courier New" w:cs="Courier New"/>
                <w:b/>
                <w:bCs/>
                <w:color w:val="000000"/>
                <w:sz w:val="18"/>
                <w:szCs w:val="18"/>
              </w:rPr>
              <w:t xml:space="preserve">Component 2: </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Online-AUTH&gt;</w:t>
            </w:r>
            <w:proofErr w:type="spellStart"/>
            <w:r w:rsidRPr="00AF438D">
              <w:rPr>
                <w:rFonts w:ascii="Courier New" w:hAnsi="Courier New" w:cs="Courier New"/>
                <w:color w:val="000000"/>
                <w:sz w:val="18"/>
                <w:szCs w:val="18"/>
              </w:rPr>
              <w:t>gc</w:t>
            </w:r>
            <w:proofErr w:type="spellEnd"/>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LMK id [0-4]: 0</w:t>
            </w:r>
          </w:p>
          <w:p w:rsidR="00AF438D" w:rsidRPr="00AF438D" w:rsidRDefault="003B3108" w:rsidP="00AF438D">
            <w:pPr>
              <w:autoSpaceDE w:val="0"/>
              <w:autoSpaceDN w:val="0"/>
              <w:adjustRightInd w:val="0"/>
              <w:spacing w:before="120"/>
              <w:rPr>
                <w:rFonts w:ascii="Courier New" w:hAnsi="Courier New" w:cs="Courier New"/>
                <w:color w:val="000000"/>
                <w:sz w:val="18"/>
                <w:szCs w:val="18"/>
              </w:rPr>
            </w:pPr>
            <w:r>
              <w:rPr>
                <w:rFonts w:ascii="Courier New" w:hAnsi="Courier New" w:cs="Courier New"/>
                <w:color w:val="000000"/>
                <w:sz w:val="18"/>
                <w:szCs w:val="18"/>
              </w:rPr>
              <w:t>Enter key length [1,2,3]: 2</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key type: 000</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Enter key scheme: </w:t>
            </w:r>
            <w:r w:rsidR="003B3108">
              <w:rPr>
                <w:rFonts w:ascii="Courier New" w:hAnsi="Courier New" w:cs="Courier New"/>
                <w:color w:val="000000"/>
                <w:sz w:val="18"/>
                <w:szCs w:val="18"/>
              </w:rPr>
              <w:t>U</w:t>
            </w:r>
          </w:p>
          <w:p w:rsidR="00AF438D" w:rsidRPr="00E07739" w:rsidRDefault="00AF438D" w:rsidP="00AF438D">
            <w:pPr>
              <w:autoSpaceDE w:val="0"/>
              <w:autoSpaceDN w:val="0"/>
              <w:adjustRightInd w:val="0"/>
              <w:spacing w:before="120"/>
              <w:rPr>
                <w:rFonts w:ascii="Courier New" w:hAnsi="Courier New" w:cs="Courier New"/>
                <w:b/>
                <w:color w:val="FF0000"/>
                <w:sz w:val="18"/>
                <w:szCs w:val="18"/>
              </w:rPr>
            </w:pPr>
            <w:r w:rsidRPr="00AF438D">
              <w:rPr>
                <w:rFonts w:ascii="Courier New" w:hAnsi="Courier New" w:cs="Courier New"/>
                <w:color w:val="000000"/>
                <w:sz w:val="18"/>
                <w:szCs w:val="18"/>
              </w:rPr>
              <w:t xml:space="preserve">Clear component: </w:t>
            </w:r>
          </w:p>
          <w:p w:rsidR="004E7D01" w:rsidRPr="008E3775" w:rsidRDefault="004E7D01" w:rsidP="00AF438D">
            <w:pPr>
              <w:autoSpaceDE w:val="0"/>
              <w:autoSpaceDN w:val="0"/>
              <w:adjustRightInd w:val="0"/>
              <w:spacing w:before="120"/>
              <w:rPr>
                <w:rFonts w:ascii="Courier New" w:hAnsi="Courier New" w:cs="Courier New"/>
                <w:b/>
                <w:color w:val="FF0000"/>
                <w:sz w:val="18"/>
                <w:szCs w:val="18"/>
              </w:rPr>
            </w:pPr>
            <w:r w:rsidRPr="004E7D01">
              <w:rPr>
                <w:rFonts w:ascii="Courier New" w:hAnsi="Courier New" w:cs="Courier New"/>
                <w:color w:val="000000"/>
                <w:sz w:val="18"/>
                <w:szCs w:val="18"/>
              </w:rPr>
              <w:t xml:space="preserve">=====&gt;&gt;&gt; </w:t>
            </w:r>
            <w:r w:rsidRPr="008E3775">
              <w:rPr>
                <w:rFonts w:ascii="Courier New" w:hAnsi="Courier New" w:cs="Courier New"/>
                <w:b/>
                <w:color w:val="FF0000"/>
                <w:sz w:val="18"/>
                <w:szCs w:val="18"/>
              </w:rPr>
              <w:t>Will be used to import in the 3DSECURE ERACOM HSM</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Encrypted component: </w:t>
            </w:r>
          </w:p>
          <w:p w:rsidR="00D96B04" w:rsidRPr="00AF438D" w:rsidRDefault="00AF438D" w:rsidP="003B3108">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Key check value: </w:t>
            </w:r>
          </w:p>
        </w:tc>
      </w:tr>
    </w:tbl>
    <w:p w:rsidR="007F6268" w:rsidRDefault="007F6268" w:rsidP="007F6268">
      <w:pPr>
        <w:pStyle w:val="Default"/>
        <w:ind w:left="360"/>
      </w:pPr>
      <w:bookmarkStart w:id="100" w:name="_Toc440536378"/>
    </w:p>
    <w:p w:rsidR="00F2448C" w:rsidRPr="008A641A" w:rsidRDefault="00F2448C" w:rsidP="00F2448C">
      <w:pPr>
        <w:pStyle w:val="Default"/>
        <w:ind w:left="360"/>
        <w:rPr>
          <w:highlight w:val="lightGray"/>
        </w:rPr>
      </w:pPr>
      <w:proofErr w:type="spellStart"/>
      <w:r w:rsidRPr="008A641A">
        <w:rPr>
          <w:highlight w:val="lightGray"/>
        </w:rPr>
        <w:t>gc</w:t>
      </w:r>
      <w:proofErr w:type="spellEnd"/>
      <w:r w:rsidRPr="008A641A">
        <w:rPr>
          <w:highlight w:val="lightGray"/>
        </w:rPr>
        <w:t xml:space="preserve"> - key type 000</w:t>
      </w:r>
    </w:p>
    <w:p w:rsidR="00F2448C" w:rsidRPr="008A641A" w:rsidRDefault="00F2448C" w:rsidP="00F2448C">
      <w:pPr>
        <w:pStyle w:val="Default"/>
        <w:ind w:left="360"/>
        <w:rPr>
          <w:highlight w:val="lightGray"/>
        </w:rPr>
      </w:pPr>
      <w:r w:rsidRPr="008A641A">
        <w:rPr>
          <w:highlight w:val="lightGray"/>
        </w:rPr>
        <w:t>Clear Component: 3257 1334 9DEA FE51 2F80 1358 2F89 0167</w:t>
      </w:r>
    </w:p>
    <w:p w:rsidR="00F2448C" w:rsidRPr="008A641A" w:rsidRDefault="00F2448C" w:rsidP="00F2448C">
      <w:pPr>
        <w:pStyle w:val="Default"/>
        <w:ind w:left="360"/>
        <w:rPr>
          <w:highlight w:val="lightGray"/>
        </w:rPr>
      </w:pPr>
      <w:proofErr w:type="spellStart"/>
      <w:r w:rsidRPr="008A641A">
        <w:rPr>
          <w:highlight w:val="lightGray"/>
        </w:rPr>
        <w:t>Encypted</w:t>
      </w:r>
      <w:proofErr w:type="spellEnd"/>
      <w:r w:rsidRPr="008A641A">
        <w:rPr>
          <w:highlight w:val="lightGray"/>
        </w:rPr>
        <w:t xml:space="preserve"> component: UBCA5 EACB CE67 4E9F EC3E 5CBE FA12 4EC5</w:t>
      </w:r>
    </w:p>
    <w:p w:rsidR="00F2448C" w:rsidRPr="008A641A" w:rsidRDefault="00F2448C" w:rsidP="00F2448C">
      <w:pPr>
        <w:pStyle w:val="Default"/>
        <w:ind w:left="360"/>
        <w:rPr>
          <w:highlight w:val="lightGray"/>
        </w:rPr>
      </w:pPr>
      <w:r w:rsidRPr="008A641A">
        <w:rPr>
          <w:highlight w:val="lightGray"/>
        </w:rPr>
        <w:t>Key check value: 4FC4AF</w:t>
      </w:r>
    </w:p>
    <w:p w:rsidR="003B3108" w:rsidRPr="008A641A" w:rsidRDefault="003B3108" w:rsidP="003B3108">
      <w:pPr>
        <w:pStyle w:val="Default"/>
        <w:ind w:left="360"/>
        <w:rPr>
          <w:highlight w:val="lightGray"/>
        </w:rPr>
      </w:pPr>
    </w:p>
    <w:p w:rsidR="00F2448C" w:rsidRPr="008A641A" w:rsidRDefault="00F2448C" w:rsidP="00F2448C">
      <w:pPr>
        <w:pStyle w:val="Default"/>
        <w:ind w:left="360"/>
        <w:rPr>
          <w:highlight w:val="lightGray"/>
        </w:rPr>
      </w:pPr>
      <w:proofErr w:type="spellStart"/>
      <w:r w:rsidRPr="008A641A">
        <w:rPr>
          <w:highlight w:val="lightGray"/>
        </w:rPr>
        <w:t>gc</w:t>
      </w:r>
      <w:proofErr w:type="spellEnd"/>
      <w:r w:rsidRPr="008A641A">
        <w:rPr>
          <w:highlight w:val="lightGray"/>
        </w:rPr>
        <w:t xml:space="preserve"> - key type 000</w:t>
      </w:r>
    </w:p>
    <w:p w:rsidR="00F2448C" w:rsidRPr="008A641A" w:rsidRDefault="00F2448C" w:rsidP="00F2448C">
      <w:pPr>
        <w:pStyle w:val="Default"/>
        <w:ind w:left="360"/>
        <w:rPr>
          <w:highlight w:val="lightGray"/>
        </w:rPr>
      </w:pPr>
      <w:r w:rsidRPr="008A641A">
        <w:rPr>
          <w:highlight w:val="lightGray"/>
        </w:rPr>
        <w:t>Clear Component: 0E0D BF1C 9B23 DC0B 46DA 94B0 6EE9 804C</w:t>
      </w:r>
    </w:p>
    <w:p w:rsidR="00F2448C" w:rsidRPr="008A641A" w:rsidRDefault="00F2448C" w:rsidP="00F2448C">
      <w:pPr>
        <w:pStyle w:val="Default"/>
        <w:ind w:left="360"/>
        <w:rPr>
          <w:highlight w:val="lightGray"/>
        </w:rPr>
      </w:pPr>
      <w:proofErr w:type="spellStart"/>
      <w:r w:rsidRPr="008A641A">
        <w:rPr>
          <w:highlight w:val="lightGray"/>
        </w:rPr>
        <w:t>Encypted</w:t>
      </w:r>
      <w:proofErr w:type="spellEnd"/>
      <w:r w:rsidRPr="008A641A">
        <w:rPr>
          <w:highlight w:val="lightGray"/>
        </w:rPr>
        <w:t xml:space="preserve"> component: U0D3E 73C3 4B55 92DD B480 CE90 F7FC 93A5</w:t>
      </w:r>
    </w:p>
    <w:p w:rsidR="00F2448C" w:rsidRDefault="00F2448C" w:rsidP="00F2448C">
      <w:pPr>
        <w:pStyle w:val="Default"/>
        <w:ind w:left="360"/>
      </w:pPr>
      <w:r w:rsidRPr="008A641A">
        <w:rPr>
          <w:highlight w:val="lightGray"/>
        </w:rPr>
        <w:t>Key check value: E4E4C9</w:t>
      </w:r>
    </w:p>
    <w:p w:rsidR="007F6268" w:rsidRPr="007F6268" w:rsidRDefault="007F6268" w:rsidP="007F6268">
      <w:pPr>
        <w:pStyle w:val="Heading3"/>
      </w:pPr>
      <w:bookmarkStart w:id="101" w:name="_Toc531609270"/>
      <w:r>
        <w:t>Form</w:t>
      </w:r>
      <w:r w:rsidRPr="007F6268">
        <w:t xml:space="preserve"> ZMK </w:t>
      </w:r>
      <w:r>
        <w:t>key from two components generated in the previous step (Form ZMK key from ZMK1, ZMK2)</w:t>
      </w:r>
      <w:bookmarkEnd w:id="101"/>
      <w:r w:rsidRPr="007F6268">
        <w:t xml:space="preserve"> </w:t>
      </w:r>
    </w:p>
    <w:bookmarkEnd w:id="100"/>
    <w:p w:rsidR="007F6268" w:rsidRPr="00FB1224" w:rsidRDefault="007F6268" w:rsidP="00D96B04">
      <w:r>
        <w:t xml:space="preserve"> Component 1, and Component 2 are the two </w:t>
      </w:r>
      <w:r w:rsidRPr="007F6268">
        <w:t>Encrypted component in the previous step</w:t>
      </w:r>
    </w:p>
    <w:tbl>
      <w:tblPr>
        <w:tblStyle w:val="TableGrid"/>
        <w:tblW w:w="10368" w:type="dxa"/>
        <w:tblLook w:val="04A0" w:firstRow="1" w:lastRow="0" w:firstColumn="1" w:lastColumn="0" w:noHBand="0" w:noVBand="1"/>
      </w:tblPr>
      <w:tblGrid>
        <w:gridCol w:w="10368"/>
      </w:tblGrid>
      <w:tr w:rsidR="00D96B04" w:rsidTr="00E207C8">
        <w:tc>
          <w:tcPr>
            <w:tcW w:w="10368" w:type="dxa"/>
          </w:tcPr>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Online-AUTH&gt;</w:t>
            </w:r>
            <w:proofErr w:type="spellStart"/>
            <w:r w:rsidRPr="00AF438D">
              <w:rPr>
                <w:rFonts w:ascii="Courier New" w:hAnsi="Courier New" w:cs="Courier New"/>
                <w:color w:val="000000"/>
                <w:sz w:val="18"/>
                <w:szCs w:val="18"/>
              </w:rPr>
              <w:t>fk</w:t>
            </w:r>
            <w:proofErr w:type="spellEnd"/>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LMK id [0-4]: 0</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Enter key length [1,2,3]: </w:t>
            </w:r>
            <w:r w:rsidR="00A07D80">
              <w:rPr>
                <w:rFonts w:ascii="Courier New" w:hAnsi="Courier New" w:cs="Courier New"/>
                <w:color w:val="000000"/>
                <w:sz w:val="18"/>
                <w:szCs w:val="18"/>
              </w:rPr>
              <w:t>2</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key type: 000</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Enter key scheme: </w:t>
            </w:r>
            <w:r w:rsidR="00A07D80">
              <w:rPr>
                <w:rFonts w:ascii="Courier New" w:hAnsi="Courier New" w:cs="Courier New"/>
                <w:color w:val="000000"/>
                <w:sz w:val="18"/>
                <w:szCs w:val="18"/>
              </w:rPr>
              <w:t>U</w:t>
            </w:r>
          </w:p>
          <w:p w:rsidR="00A07D80"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component type [</w:t>
            </w:r>
            <w:proofErr w:type="gramStart"/>
            <w:r w:rsidRPr="00AF438D">
              <w:rPr>
                <w:rFonts w:ascii="Courier New" w:hAnsi="Courier New" w:cs="Courier New"/>
                <w:color w:val="000000"/>
                <w:sz w:val="18"/>
                <w:szCs w:val="18"/>
              </w:rPr>
              <w:t>X,H</w:t>
            </w:r>
            <w:proofErr w:type="gramEnd"/>
            <w:r w:rsidRPr="00AF438D">
              <w:rPr>
                <w:rFonts w:ascii="Courier New" w:hAnsi="Courier New" w:cs="Courier New"/>
                <w:color w:val="000000"/>
                <w:sz w:val="18"/>
                <w:szCs w:val="18"/>
              </w:rPr>
              <w:t xml:space="preserve">,T,E,S]: </w:t>
            </w:r>
            <w:r w:rsidR="00A07D80">
              <w:rPr>
                <w:rFonts w:ascii="Courier New" w:hAnsi="Courier New" w:cs="Courier New"/>
                <w:color w:val="000000"/>
                <w:sz w:val="18"/>
                <w:szCs w:val="18"/>
              </w:rPr>
              <w:t>X</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Enter number of components [1-9]: 2</w:t>
            </w:r>
          </w:p>
          <w:p w:rsidR="00AF438D" w:rsidRDefault="00AF438D" w:rsidP="00A07D80">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Enter component 1: </w:t>
            </w:r>
          </w:p>
          <w:p w:rsidR="00AF438D" w:rsidRPr="00AF438D" w:rsidRDefault="00AF438D" w:rsidP="00AF438D">
            <w:pPr>
              <w:autoSpaceDE w:val="0"/>
              <w:autoSpaceDN w:val="0"/>
              <w:adjustRightInd w:val="0"/>
              <w:spacing w:before="120"/>
              <w:rPr>
                <w:rFonts w:ascii="Courier New" w:hAnsi="Courier New" w:cs="Courier New"/>
                <w:color w:val="000000"/>
                <w:sz w:val="18"/>
                <w:szCs w:val="18"/>
              </w:rPr>
            </w:pPr>
            <w:r w:rsidRPr="00AF438D">
              <w:rPr>
                <w:rFonts w:ascii="Courier New" w:hAnsi="Courier New" w:cs="Courier New"/>
                <w:color w:val="000000"/>
                <w:sz w:val="18"/>
                <w:szCs w:val="18"/>
              </w:rPr>
              <w:t xml:space="preserve">Enter component 2: </w:t>
            </w:r>
          </w:p>
          <w:p w:rsidR="00AF438D" w:rsidRPr="00E07739" w:rsidRDefault="00AF438D" w:rsidP="00AF438D">
            <w:pPr>
              <w:autoSpaceDE w:val="0"/>
              <w:autoSpaceDN w:val="0"/>
              <w:adjustRightInd w:val="0"/>
              <w:spacing w:before="120"/>
              <w:rPr>
                <w:rFonts w:ascii="Courier New" w:hAnsi="Courier New" w:cs="Courier New"/>
                <w:b/>
                <w:color w:val="FF0000"/>
                <w:sz w:val="18"/>
                <w:szCs w:val="18"/>
              </w:rPr>
            </w:pPr>
            <w:r w:rsidRPr="00AF438D">
              <w:rPr>
                <w:rFonts w:ascii="Courier New" w:hAnsi="Courier New" w:cs="Courier New"/>
                <w:color w:val="000000"/>
                <w:sz w:val="18"/>
                <w:szCs w:val="18"/>
              </w:rPr>
              <w:t xml:space="preserve">Encrypted key: </w:t>
            </w:r>
          </w:p>
          <w:p w:rsidR="00B47A1D" w:rsidRPr="00280323" w:rsidRDefault="00B47A1D" w:rsidP="00AF438D">
            <w:pPr>
              <w:autoSpaceDE w:val="0"/>
              <w:autoSpaceDN w:val="0"/>
              <w:adjustRightInd w:val="0"/>
              <w:spacing w:before="120"/>
              <w:rPr>
                <w:rFonts w:ascii="Courier New" w:hAnsi="Courier New" w:cs="Courier New"/>
                <w:b/>
                <w:color w:val="FF0000"/>
                <w:sz w:val="18"/>
                <w:szCs w:val="18"/>
              </w:rPr>
            </w:pPr>
            <w:r w:rsidRPr="00B47A1D">
              <w:rPr>
                <w:rFonts w:ascii="Courier New" w:hAnsi="Courier New" w:cs="Courier New"/>
                <w:color w:val="000000"/>
                <w:sz w:val="18"/>
                <w:szCs w:val="18"/>
              </w:rPr>
              <w:t xml:space="preserve">=======&gt;&gt;&gt;&gt;&gt; </w:t>
            </w:r>
            <w:r w:rsidRPr="00280323">
              <w:rPr>
                <w:rFonts w:ascii="Courier New" w:hAnsi="Courier New" w:cs="Courier New"/>
                <w:b/>
                <w:color w:val="FF0000"/>
                <w:sz w:val="18"/>
                <w:szCs w:val="18"/>
              </w:rPr>
              <w:t xml:space="preserve">ENCRYPTED ZMK, </w:t>
            </w:r>
            <w:proofErr w:type="gramStart"/>
            <w:r w:rsidRPr="00280323">
              <w:rPr>
                <w:rFonts w:ascii="Courier New" w:hAnsi="Courier New" w:cs="Courier New"/>
                <w:b/>
                <w:color w:val="FF0000"/>
                <w:sz w:val="18"/>
                <w:szCs w:val="18"/>
              </w:rPr>
              <w:t>This</w:t>
            </w:r>
            <w:proofErr w:type="gramEnd"/>
            <w:r w:rsidRPr="00280323">
              <w:rPr>
                <w:rFonts w:ascii="Courier New" w:hAnsi="Courier New" w:cs="Courier New"/>
                <w:b/>
                <w:color w:val="FF0000"/>
                <w:sz w:val="18"/>
                <w:szCs w:val="18"/>
              </w:rPr>
              <w:t xml:space="preserve"> key will be used to encrypt DWK</w:t>
            </w:r>
          </w:p>
          <w:p w:rsidR="00D96B04" w:rsidRDefault="00AF438D" w:rsidP="00A07D80">
            <w:pPr>
              <w:rPr>
                <w:rFonts w:ascii="Courier New" w:hAnsi="Courier New" w:cs="Courier New"/>
                <w:color w:val="000000"/>
                <w:sz w:val="18"/>
                <w:szCs w:val="18"/>
              </w:rPr>
            </w:pPr>
            <w:r w:rsidRPr="00AF438D">
              <w:rPr>
                <w:rFonts w:ascii="Courier New" w:hAnsi="Courier New" w:cs="Courier New"/>
                <w:color w:val="000000"/>
                <w:sz w:val="18"/>
                <w:szCs w:val="18"/>
              </w:rPr>
              <w:t xml:space="preserve">Key check value: </w:t>
            </w:r>
          </w:p>
          <w:p w:rsidR="00A07D80" w:rsidRDefault="00A07D80" w:rsidP="00A07D80"/>
        </w:tc>
      </w:tr>
    </w:tbl>
    <w:p w:rsidR="00F2448C" w:rsidRPr="008A641A" w:rsidRDefault="00F2448C" w:rsidP="00F2448C">
      <w:pPr>
        <w:rPr>
          <w:highlight w:val="lightGray"/>
        </w:rPr>
      </w:pPr>
      <w:bookmarkStart w:id="102" w:name="_Toc440536379"/>
      <w:proofErr w:type="spellStart"/>
      <w:r w:rsidRPr="008A641A">
        <w:rPr>
          <w:highlight w:val="lightGray"/>
        </w:rPr>
        <w:t>fk</w:t>
      </w:r>
      <w:proofErr w:type="spellEnd"/>
      <w:r w:rsidRPr="008A641A">
        <w:rPr>
          <w:highlight w:val="lightGray"/>
        </w:rPr>
        <w:t xml:space="preserve"> - key type 000</w:t>
      </w:r>
    </w:p>
    <w:p w:rsidR="00F2448C" w:rsidRPr="008A641A" w:rsidRDefault="00F2448C" w:rsidP="00F2448C">
      <w:pPr>
        <w:rPr>
          <w:highlight w:val="lightGray"/>
        </w:rPr>
      </w:pPr>
      <w:proofErr w:type="spellStart"/>
      <w:r w:rsidRPr="008A641A">
        <w:rPr>
          <w:highlight w:val="lightGray"/>
        </w:rPr>
        <w:t>Encypted</w:t>
      </w:r>
      <w:proofErr w:type="spellEnd"/>
      <w:r w:rsidRPr="008A641A">
        <w:rPr>
          <w:highlight w:val="lightGray"/>
        </w:rPr>
        <w:t xml:space="preserve"> key: U94DC 62AB 48DF E4E2 6A77 5466 67D8 77E0</w:t>
      </w:r>
    </w:p>
    <w:p w:rsidR="00F2448C" w:rsidRPr="008F4EE0" w:rsidRDefault="00F2448C" w:rsidP="00F2448C">
      <w:r w:rsidRPr="008A641A">
        <w:rPr>
          <w:highlight w:val="lightGray"/>
        </w:rPr>
        <w:t>Key check value: 905FD4</w:t>
      </w:r>
    </w:p>
    <w:p w:rsidR="00D96B04" w:rsidRDefault="00E207C8" w:rsidP="001B1010">
      <w:pPr>
        <w:pStyle w:val="Heading3"/>
      </w:pPr>
      <w:bookmarkStart w:id="103" w:name="_Toc531609271"/>
      <w:r>
        <w:t>Generate</w:t>
      </w:r>
      <w:r w:rsidR="00D96B04">
        <w:t xml:space="preserve"> working key</w:t>
      </w:r>
      <w:r w:rsidR="00B47A1D">
        <w:t xml:space="preserve"> (DWK)</w:t>
      </w:r>
      <w:r w:rsidR="00D96B04">
        <w:t xml:space="preserve"> </w:t>
      </w:r>
      <w:r>
        <w:t xml:space="preserve">in </w:t>
      </w:r>
      <w:r w:rsidR="00D96B04">
        <w:t>HSM online (Thales)</w:t>
      </w:r>
      <w:bookmarkEnd w:id="102"/>
      <w:bookmarkEnd w:id="103"/>
    </w:p>
    <w:p w:rsidR="00E207C8" w:rsidRDefault="00E207C8" w:rsidP="00E207C8">
      <w:pPr>
        <w:pStyle w:val="BodyText"/>
      </w:pPr>
      <w:r>
        <w:t>ZMK created in the previous step will be used in this step to create working key</w:t>
      </w:r>
    </w:p>
    <w:p w:rsidR="00D524BB" w:rsidRPr="00E207C8" w:rsidRDefault="00D524BB" w:rsidP="00E207C8">
      <w:pPr>
        <w:pStyle w:val="BodyText"/>
      </w:pPr>
      <w:r>
        <w:t xml:space="preserve">In the standard document, we need to create two keys DWK1, DWK2 and place those keys in the E-COMMERCE and DATAGATE respectively. </w:t>
      </w:r>
    </w:p>
    <w:tbl>
      <w:tblPr>
        <w:tblStyle w:val="TableGrid"/>
        <w:tblW w:w="0" w:type="auto"/>
        <w:tblLook w:val="04A0" w:firstRow="1" w:lastRow="0" w:firstColumn="1" w:lastColumn="0" w:noHBand="0" w:noVBand="1"/>
      </w:tblPr>
      <w:tblGrid>
        <w:gridCol w:w="9576"/>
      </w:tblGrid>
      <w:tr w:rsidR="00D96B04" w:rsidTr="00E207C8">
        <w:tc>
          <w:tcPr>
            <w:tcW w:w="9576" w:type="dxa"/>
          </w:tcPr>
          <w:p w:rsidR="00C177EE" w:rsidRDefault="00C177EE" w:rsidP="00C177EE">
            <w:r>
              <w:t>Online-AUTH&gt;KG</w:t>
            </w:r>
          </w:p>
          <w:p w:rsidR="00C177EE" w:rsidRDefault="00C177EE" w:rsidP="00C177EE"/>
          <w:p w:rsidR="00C177EE" w:rsidRDefault="00C177EE" w:rsidP="00C177EE">
            <w:r>
              <w:t>Enter key length [1,2,3]: 2</w:t>
            </w:r>
          </w:p>
          <w:p w:rsidR="00C177EE" w:rsidRDefault="00C177EE" w:rsidP="00C177EE">
            <w:r>
              <w:t>Enter key type: 008</w:t>
            </w:r>
          </w:p>
          <w:p w:rsidR="00C177EE" w:rsidRDefault="00C177EE" w:rsidP="00C177EE">
            <w:r>
              <w:lastRenderedPageBreak/>
              <w:t>Enter key scheme (LMK): U</w:t>
            </w:r>
          </w:p>
          <w:p w:rsidR="00C177EE" w:rsidRDefault="00C177EE" w:rsidP="00C177EE">
            <w:r>
              <w:t>Enter key scheme (ZMK): X</w:t>
            </w:r>
          </w:p>
          <w:p w:rsidR="00C177EE" w:rsidRDefault="00C177EE" w:rsidP="00C177EE">
            <w:r>
              <w:t xml:space="preserve">Enter ZMK: </w:t>
            </w:r>
            <w:r w:rsidR="001E61BF" w:rsidRPr="00B74FCC">
              <w:t>U94DC 62AB 48DF E4E2 6A77 5466 67D8 77E0</w:t>
            </w:r>
          </w:p>
          <w:p w:rsidR="00C177EE" w:rsidRDefault="00C177EE" w:rsidP="00C177EE"/>
          <w:p w:rsidR="00C177EE" w:rsidRPr="00F361E2" w:rsidRDefault="00C177EE" w:rsidP="00C177EE">
            <w:pPr>
              <w:rPr>
                <w:color w:val="FF0000"/>
              </w:rPr>
            </w:pPr>
            <w:r>
              <w:t xml:space="preserve">Key under LMK: </w:t>
            </w:r>
            <w:r w:rsidR="00486BB0" w:rsidRPr="00A0056E">
              <w:rPr>
                <w:rFonts w:ascii="Courier New" w:hAnsi="Courier New" w:cs="Courier New"/>
                <w:color w:val="0070C0"/>
                <w:sz w:val="18"/>
                <w:szCs w:val="18"/>
              </w:rPr>
              <w:t xml:space="preserve">U1D7A 53E5 62CF 860E 4D78 2180 D26C </w:t>
            </w:r>
            <w:r w:rsidR="008A641A" w:rsidRPr="00A0056E">
              <w:rPr>
                <w:rFonts w:ascii="Courier New" w:hAnsi="Courier New" w:cs="Courier New"/>
                <w:color w:val="0070C0"/>
                <w:sz w:val="18"/>
                <w:szCs w:val="18"/>
              </w:rPr>
              <w:t>6E85</w:t>
            </w:r>
            <w:r>
              <w:t>//</w:t>
            </w:r>
            <w:r w:rsidRPr="00C177EE">
              <w:rPr>
                <w:b/>
                <w:color w:val="FF0000"/>
              </w:rPr>
              <w:t xml:space="preserve">Put into </w:t>
            </w:r>
            <w:proofErr w:type="spellStart"/>
            <w:r w:rsidRPr="00C177EE">
              <w:rPr>
                <w:b/>
                <w:color w:val="FF0000"/>
              </w:rPr>
              <w:t>Datagate</w:t>
            </w:r>
            <w:proofErr w:type="spellEnd"/>
            <w:r w:rsidRPr="00C177EE">
              <w:rPr>
                <w:b/>
                <w:color w:val="FF0000"/>
              </w:rPr>
              <w:t xml:space="preserve"> Adapter of</w:t>
            </w:r>
            <w:r w:rsidRPr="00C177EE">
              <w:rPr>
                <w:color w:val="FF0000"/>
              </w:rPr>
              <w:t xml:space="preserve"> </w:t>
            </w:r>
            <w:r w:rsidRPr="00F361E2">
              <w:rPr>
                <w:color w:val="FF0000"/>
              </w:rPr>
              <w:t>Transaction Switch</w:t>
            </w:r>
          </w:p>
          <w:p w:rsidR="00C177EE" w:rsidRPr="00C177EE" w:rsidRDefault="00C177EE" w:rsidP="00C177EE">
            <w:pPr>
              <w:rPr>
                <w:b/>
                <w:color w:val="FF0000"/>
              </w:rPr>
            </w:pPr>
            <w:r>
              <w:t xml:space="preserve">Key under ZMK: </w:t>
            </w:r>
            <w:r w:rsidR="00486BB0" w:rsidRPr="009D008E">
              <w:rPr>
                <w:rFonts w:ascii="Courier New" w:hAnsi="Courier New" w:cs="Courier New"/>
                <w:color w:val="0070C0"/>
                <w:sz w:val="18"/>
                <w:szCs w:val="18"/>
              </w:rPr>
              <w:t>A2DA E5A4 A309 AB85 2CBA 598A 1F34 C609</w:t>
            </w:r>
            <w:r w:rsidR="00486BB0">
              <w:t xml:space="preserve"> </w:t>
            </w:r>
            <w:r>
              <w:t xml:space="preserve">// </w:t>
            </w:r>
            <w:r w:rsidRPr="00C177EE">
              <w:rPr>
                <w:b/>
                <w:color w:val="FF0000"/>
              </w:rPr>
              <w:t xml:space="preserve">DWK 1 to import into </w:t>
            </w:r>
            <w:proofErr w:type="spellStart"/>
            <w:r w:rsidRPr="00C177EE">
              <w:rPr>
                <w:b/>
                <w:color w:val="FF0000"/>
              </w:rPr>
              <w:t>Eracom</w:t>
            </w:r>
            <w:proofErr w:type="spellEnd"/>
          </w:p>
          <w:p w:rsidR="00D96B04" w:rsidRDefault="00C177EE" w:rsidP="00C177EE">
            <w:r>
              <w:t xml:space="preserve">Key check value: </w:t>
            </w:r>
            <w:r w:rsidR="00486BB0" w:rsidRPr="009D008E">
              <w:rPr>
                <w:rFonts w:ascii="Courier New" w:hAnsi="Courier New" w:cs="Courier New"/>
                <w:color w:val="0070C0"/>
                <w:sz w:val="18"/>
                <w:szCs w:val="18"/>
              </w:rPr>
              <w:t>D2A8F8</w:t>
            </w:r>
          </w:p>
        </w:tc>
      </w:tr>
    </w:tbl>
    <w:p w:rsidR="001B1010" w:rsidRDefault="001B1010" w:rsidP="001B1010">
      <w:pPr>
        <w:pStyle w:val="Heading3"/>
      </w:pPr>
      <w:bookmarkStart w:id="104" w:name="_Toc531609272"/>
      <w:bookmarkStart w:id="105" w:name="_Toc440536380"/>
      <w:r>
        <w:lastRenderedPageBreak/>
        <w:t>Add</w:t>
      </w:r>
      <w:r w:rsidR="00117554">
        <w:t xml:space="preserve"> DWK1</w:t>
      </w:r>
      <w:r>
        <w:t xml:space="preserve"> working key created in the </w:t>
      </w:r>
      <w:r w:rsidR="00117554">
        <w:t>above</w:t>
      </w:r>
      <w:r>
        <w:t xml:space="preserve"> step to the channel in </w:t>
      </w:r>
      <w:r w:rsidR="00117554">
        <w:t>Transaction Switch</w:t>
      </w:r>
      <w:bookmarkEnd w:id="104"/>
    </w:p>
    <w:bookmarkEnd w:id="105"/>
    <w:p w:rsidR="00D96B04" w:rsidRDefault="00D96B04" w:rsidP="00D96B04">
      <w:pPr>
        <w:autoSpaceDE w:val="0"/>
        <w:autoSpaceDN w:val="0"/>
        <w:adjustRightInd w:val="0"/>
        <w:spacing w:before="120" w:after="0"/>
      </w:pPr>
      <w:r>
        <w:t xml:space="preserve">Working Key under LMK </w:t>
      </w:r>
      <w:r w:rsidR="00C177EE">
        <w:rPr>
          <w:rFonts w:ascii="Courier New" w:hAnsi="Courier New" w:cs="Courier New"/>
          <w:color w:val="0070C0"/>
          <w:sz w:val="18"/>
          <w:szCs w:val="18"/>
        </w:rPr>
        <w:t>(</w:t>
      </w:r>
      <w:r w:rsidR="0078322F" w:rsidRPr="00A0056E">
        <w:rPr>
          <w:rFonts w:ascii="Courier New" w:hAnsi="Courier New" w:cs="Courier New"/>
          <w:color w:val="0070C0"/>
          <w:sz w:val="18"/>
          <w:szCs w:val="18"/>
        </w:rPr>
        <w:t>U1D7A 53E5 62CF 860E 4D78 2180 D26C 6E85</w:t>
      </w:r>
      <w:r w:rsidRPr="005A5687">
        <w:rPr>
          <w:rFonts w:ascii="Courier New" w:hAnsi="Courier New" w:cs="Courier New"/>
          <w:color w:val="0070C0"/>
          <w:sz w:val="18"/>
          <w:szCs w:val="18"/>
        </w:rPr>
        <w:t>)</w:t>
      </w:r>
      <w:r>
        <w:rPr>
          <w:rFonts w:ascii="Courier New" w:hAnsi="Courier New" w:cs="Courier New"/>
          <w:color w:val="0070C0"/>
          <w:sz w:val="18"/>
          <w:szCs w:val="18"/>
        </w:rPr>
        <w:t xml:space="preserve"> </w:t>
      </w:r>
      <w:r w:rsidR="001B1010">
        <w:t xml:space="preserve">will be used to configure </w:t>
      </w:r>
      <w:r w:rsidR="00117554">
        <w:t xml:space="preserve">master key </w:t>
      </w:r>
      <w:r w:rsidR="001B1010">
        <w:t xml:space="preserve">in the channel </w:t>
      </w:r>
      <w:proofErr w:type="spellStart"/>
      <w:r w:rsidR="00117554">
        <w:t>datagate</w:t>
      </w:r>
      <w:proofErr w:type="spellEnd"/>
      <w:r w:rsidR="00117554">
        <w:t xml:space="preserve"> adapter</w:t>
      </w:r>
      <w:r w:rsidR="00A07D80">
        <w:t xml:space="preserve"> of Transaction Switch</w:t>
      </w:r>
    </w:p>
    <w:p w:rsidR="00D96B04" w:rsidRDefault="00D96B04" w:rsidP="00D96B04">
      <w:pPr>
        <w:pStyle w:val="Default"/>
      </w:pPr>
    </w:p>
    <w:p w:rsidR="00117554" w:rsidRDefault="00111715" w:rsidP="00D96B04">
      <w:pPr>
        <w:pStyle w:val="Default"/>
      </w:pPr>
      <w:r>
        <w:rPr>
          <w:noProof/>
          <w:lang w:val="en-MY" w:eastAsia="en-MY"/>
        </w:rPr>
        <w:drawing>
          <wp:inline distT="0" distB="0" distL="0" distR="0" wp14:anchorId="436260F6" wp14:editId="5923B8D5">
            <wp:extent cx="6315710" cy="335788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15710" cy="3357880"/>
                    </a:xfrm>
                    <a:prstGeom prst="rect">
                      <a:avLst/>
                    </a:prstGeom>
                  </pic:spPr>
                </pic:pic>
              </a:graphicData>
            </a:graphic>
          </wp:inline>
        </w:drawing>
      </w:r>
    </w:p>
    <w:p w:rsidR="00D96B04" w:rsidRPr="00B538E6" w:rsidRDefault="00CB57D7" w:rsidP="00B85286">
      <w:pPr>
        <w:pStyle w:val="Heading3"/>
      </w:pPr>
      <w:bookmarkStart w:id="106" w:name="_Toc531609273"/>
      <w:r>
        <w:t xml:space="preserve">Import Zone Master Key (ZMK) to </w:t>
      </w:r>
      <w:proofErr w:type="spellStart"/>
      <w:r>
        <w:t>Eracom</w:t>
      </w:r>
      <w:proofErr w:type="spellEnd"/>
      <w:r>
        <w:t xml:space="preserve"> HSM</w:t>
      </w:r>
      <w:bookmarkEnd w:id="106"/>
    </w:p>
    <w:p w:rsidR="00D96B04" w:rsidRDefault="00D96B04" w:rsidP="00B85286">
      <w:pPr>
        <w:pStyle w:val="Heading4"/>
        <w:keepNext/>
        <w:keepLines/>
        <w:spacing w:before="200" w:after="0" w:line="276" w:lineRule="auto"/>
        <w:ind w:left="1440"/>
      </w:pPr>
    </w:p>
    <w:p w:rsidR="003D6075" w:rsidRPr="003D6075" w:rsidRDefault="003D6075" w:rsidP="003D6075">
      <w:pPr>
        <w:pStyle w:val="BodyText"/>
        <w:rPr>
          <w:rFonts w:ascii="Courier New" w:hAnsi="Courier New" w:cs="Courier New"/>
          <w:sz w:val="24"/>
          <w:szCs w:val="26"/>
          <w:highlight w:val="lightGray"/>
        </w:rPr>
      </w:pPr>
      <w:bookmarkStart w:id="107" w:name="_Toc440536383"/>
      <w:r w:rsidRPr="003D6075">
        <w:rPr>
          <w:rFonts w:ascii="Courier New" w:hAnsi="Courier New" w:cs="Courier New"/>
          <w:sz w:val="24"/>
          <w:szCs w:val="26"/>
          <w:highlight w:val="lightGray"/>
        </w:rPr>
        <w:t xml:space="preserve">[way4@Test-CW-Switch </w:t>
      </w:r>
      <w:proofErr w:type="gramStart"/>
      <w:r w:rsidRPr="003D6075">
        <w:rPr>
          <w:rFonts w:ascii="Courier New" w:hAnsi="Courier New" w:cs="Courier New"/>
          <w:sz w:val="24"/>
          <w:szCs w:val="26"/>
          <w:highlight w:val="lightGray"/>
        </w:rPr>
        <w:t>~]$</w:t>
      </w:r>
      <w:proofErr w:type="gramEnd"/>
      <w:r w:rsidRPr="003D6075">
        <w:rPr>
          <w:rFonts w:ascii="Courier New" w:hAnsi="Courier New" w:cs="Courier New"/>
          <w:sz w:val="24"/>
          <w:szCs w:val="26"/>
          <w:highlight w:val="lightGray"/>
        </w:rPr>
        <w:t xml:space="preserve"> </w:t>
      </w:r>
      <w:proofErr w:type="spellStart"/>
      <w:r w:rsidRPr="003D6075">
        <w:rPr>
          <w:rFonts w:ascii="Courier New" w:hAnsi="Courier New" w:cs="Courier New"/>
          <w:sz w:val="24"/>
          <w:szCs w:val="26"/>
          <w:highlight w:val="lightGray"/>
        </w:rPr>
        <w:t>ctkmu</w:t>
      </w:r>
      <w:proofErr w:type="spellEnd"/>
      <w:r w:rsidRPr="003D6075">
        <w:rPr>
          <w:rFonts w:ascii="Courier New" w:hAnsi="Courier New" w:cs="Courier New"/>
          <w:sz w:val="24"/>
          <w:szCs w:val="26"/>
          <w:highlight w:val="lightGray"/>
        </w:rPr>
        <w:t xml:space="preserve"> c --slot-</w:t>
      </w:r>
      <w:proofErr w:type="spellStart"/>
      <w:r w:rsidRPr="003D6075">
        <w:rPr>
          <w:rFonts w:ascii="Courier New" w:hAnsi="Courier New" w:cs="Courier New"/>
          <w:sz w:val="24"/>
          <w:szCs w:val="26"/>
          <w:highlight w:val="lightGray"/>
        </w:rPr>
        <w:t>num</w:t>
      </w:r>
      <w:proofErr w:type="spellEnd"/>
      <w:r w:rsidRPr="003D6075">
        <w:rPr>
          <w:rFonts w:ascii="Courier New" w:hAnsi="Courier New" w:cs="Courier New"/>
          <w:sz w:val="24"/>
          <w:szCs w:val="26"/>
          <w:highlight w:val="lightGray"/>
        </w:rPr>
        <w:t>=0 --type=des2 --name=ZMK1 --</w:t>
      </w:r>
      <w:proofErr w:type="spellStart"/>
      <w:r w:rsidRPr="003D6075">
        <w:rPr>
          <w:rFonts w:ascii="Courier New" w:hAnsi="Courier New" w:cs="Courier New"/>
          <w:sz w:val="24"/>
          <w:szCs w:val="26"/>
          <w:highlight w:val="lightGray"/>
        </w:rPr>
        <w:t>num</w:t>
      </w:r>
      <w:proofErr w:type="spellEnd"/>
      <w:r w:rsidRPr="003D6075">
        <w:rPr>
          <w:rFonts w:ascii="Courier New" w:hAnsi="Courier New" w:cs="Courier New"/>
          <w:sz w:val="24"/>
          <w:szCs w:val="26"/>
          <w:highlight w:val="lightGray"/>
        </w:rPr>
        <w:t>-comp=2 --attributes=RTEPDWU</w:t>
      </w:r>
    </w:p>
    <w:p w:rsidR="003D6075" w:rsidRPr="003D6075" w:rsidRDefault="003D6075" w:rsidP="003D6075">
      <w:pPr>
        <w:pStyle w:val="BodyText"/>
        <w:rPr>
          <w:rFonts w:ascii="Courier New" w:hAnsi="Courier New" w:cs="Courier New"/>
          <w:sz w:val="24"/>
          <w:szCs w:val="26"/>
          <w:highlight w:val="lightGray"/>
        </w:rPr>
      </w:pPr>
      <w:proofErr w:type="spellStart"/>
      <w:r w:rsidRPr="003D6075">
        <w:rPr>
          <w:rFonts w:ascii="Courier New" w:hAnsi="Courier New" w:cs="Courier New"/>
          <w:sz w:val="24"/>
          <w:szCs w:val="26"/>
          <w:highlight w:val="lightGray"/>
        </w:rPr>
        <w:t>ProtectToolkit</w:t>
      </w:r>
      <w:proofErr w:type="spellEnd"/>
      <w:r w:rsidRPr="003D6075">
        <w:rPr>
          <w:rFonts w:ascii="Courier New" w:hAnsi="Courier New" w:cs="Courier New"/>
          <w:sz w:val="24"/>
          <w:szCs w:val="26"/>
          <w:highlight w:val="lightGray"/>
        </w:rPr>
        <w:t xml:space="preserve"> C Key Management Utility 5.6.0</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lastRenderedPageBreak/>
        <w:t xml:space="preserve">Copyright (c) </w:t>
      </w:r>
      <w:proofErr w:type="spellStart"/>
      <w:r w:rsidRPr="003D6075">
        <w:rPr>
          <w:rFonts w:ascii="Courier New" w:hAnsi="Courier New" w:cs="Courier New"/>
          <w:sz w:val="24"/>
          <w:szCs w:val="26"/>
          <w:highlight w:val="lightGray"/>
        </w:rPr>
        <w:t>Safenet</w:t>
      </w:r>
      <w:proofErr w:type="spellEnd"/>
      <w:r w:rsidRPr="003D6075">
        <w:rPr>
          <w:rFonts w:ascii="Courier New" w:hAnsi="Courier New" w:cs="Courier New"/>
          <w:sz w:val="24"/>
          <w:szCs w:val="26"/>
          <w:highlight w:val="lightGray"/>
        </w:rPr>
        <w:t>, Inc. 2009-2017</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Enter user PIN for slot 0:</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Enter Key Component 1 (Need to enter 32 HEX chars):</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 xml:space="preserve">Component </w:t>
      </w:r>
      <w:proofErr w:type="gramStart"/>
      <w:r w:rsidRPr="003D6075">
        <w:rPr>
          <w:rFonts w:ascii="Courier New" w:hAnsi="Courier New" w:cs="Courier New"/>
          <w:sz w:val="24"/>
          <w:szCs w:val="26"/>
          <w:highlight w:val="lightGray"/>
        </w:rPr>
        <w:t>1  KCV</w:t>
      </w:r>
      <w:proofErr w:type="gramEnd"/>
      <w:r w:rsidRPr="003D6075">
        <w:rPr>
          <w:rFonts w:ascii="Courier New" w:hAnsi="Courier New" w:cs="Courier New"/>
          <w:sz w:val="24"/>
          <w:szCs w:val="26"/>
          <w:highlight w:val="lightGray"/>
        </w:rPr>
        <w:t xml:space="preserve"> : 4FC4AF</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Is this correct? [Y/n]: y</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Enter Key Component 2 (Need to enter 32 HEX chars):</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 xml:space="preserve">Component </w:t>
      </w:r>
      <w:proofErr w:type="gramStart"/>
      <w:r w:rsidRPr="003D6075">
        <w:rPr>
          <w:rFonts w:ascii="Courier New" w:hAnsi="Courier New" w:cs="Courier New"/>
          <w:sz w:val="24"/>
          <w:szCs w:val="26"/>
          <w:highlight w:val="lightGray"/>
        </w:rPr>
        <w:t>2  KCV</w:t>
      </w:r>
      <w:proofErr w:type="gramEnd"/>
      <w:r w:rsidRPr="003D6075">
        <w:rPr>
          <w:rFonts w:ascii="Courier New" w:hAnsi="Courier New" w:cs="Courier New"/>
          <w:sz w:val="24"/>
          <w:szCs w:val="26"/>
          <w:highlight w:val="lightGray"/>
        </w:rPr>
        <w:t xml:space="preserve"> : E4E4C9</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Is this correct? [Y/n]: y</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 xml:space="preserve">Key 'ZMK1' </w:t>
      </w:r>
      <w:proofErr w:type="gramStart"/>
      <w:r w:rsidRPr="003D6075">
        <w:rPr>
          <w:rFonts w:ascii="Courier New" w:hAnsi="Courier New" w:cs="Courier New"/>
          <w:sz w:val="24"/>
          <w:szCs w:val="26"/>
          <w:highlight w:val="lightGray"/>
        </w:rPr>
        <w:t>KCV :</w:t>
      </w:r>
      <w:proofErr w:type="gramEnd"/>
      <w:r w:rsidRPr="003D6075">
        <w:rPr>
          <w:rFonts w:ascii="Courier New" w:hAnsi="Courier New" w:cs="Courier New"/>
          <w:sz w:val="24"/>
          <w:szCs w:val="26"/>
          <w:highlight w:val="lightGray"/>
        </w:rPr>
        <w:t xml:space="preserve"> 905FD4</w:t>
      </w:r>
    </w:p>
    <w:p w:rsidR="003D6075" w:rsidRPr="003D6075" w:rsidRDefault="003D6075" w:rsidP="003D6075">
      <w:pPr>
        <w:pStyle w:val="BodyText"/>
        <w:rPr>
          <w:rFonts w:ascii="Courier New" w:hAnsi="Courier New" w:cs="Courier New"/>
          <w:sz w:val="24"/>
          <w:szCs w:val="26"/>
          <w:highlight w:val="lightGray"/>
        </w:rPr>
      </w:pPr>
      <w:r w:rsidRPr="003D6075">
        <w:rPr>
          <w:rFonts w:ascii="Courier New" w:hAnsi="Courier New" w:cs="Courier New"/>
          <w:sz w:val="24"/>
          <w:szCs w:val="26"/>
          <w:highlight w:val="lightGray"/>
        </w:rPr>
        <w:t>Is this correct? [Y/n]: y</w:t>
      </w:r>
    </w:p>
    <w:p w:rsidR="003D6075" w:rsidRPr="003D6075" w:rsidRDefault="003D6075" w:rsidP="003D6075">
      <w:pPr>
        <w:pStyle w:val="BodyText"/>
        <w:rPr>
          <w:rFonts w:ascii="Courier New" w:hAnsi="Courier New" w:cs="Courier New"/>
          <w:sz w:val="24"/>
          <w:szCs w:val="26"/>
        </w:rPr>
      </w:pPr>
      <w:r w:rsidRPr="003D6075">
        <w:rPr>
          <w:rFonts w:ascii="Courier New" w:hAnsi="Courier New" w:cs="Courier New"/>
          <w:sz w:val="24"/>
          <w:szCs w:val="26"/>
          <w:highlight w:val="lightGray"/>
        </w:rPr>
        <w:t>Key "ZMK1" was created</w:t>
      </w:r>
    </w:p>
    <w:p w:rsidR="004757A2" w:rsidRDefault="004757A2" w:rsidP="004757A2">
      <w:pPr>
        <w:pStyle w:val="Heading3"/>
      </w:pPr>
      <w:bookmarkStart w:id="108" w:name="_Toc531609274"/>
      <w:r>
        <w:t xml:space="preserve">Import working key </w:t>
      </w:r>
      <w:r w:rsidR="001C6209">
        <w:t xml:space="preserve">(DWK1) </w:t>
      </w:r>
      <w:r>
        <w:t xml:space="preserve">to </w:t>
      </w:r>
      <w:proofErr w:type="spellStart"/>
      <w:r>
        <w:t>Eracom</w:t>
      </w:r>
      <w:proofErr w:type="spellEnd"/>
      <w:r>
        <w:t xml:space="preserve"> HSM</w:t>
      </w:r>
      <w:bookmarkEnd w:id="108"/>
    </w:p>
    <w:p w:rsidR="0064556D" w:rsidRPr="0064556D" w:rsidRDefault="0064556D" w:rsidP="0064556D">
      <w:pPr>
        <w:pStyle w:val="BodyText"/>
      </w:pPr>
    </w:p>
    <w:tbl>
      <w:tblPr>
        <w:tblStyle w:val="TableGrid"/>
        <w:tblW w:w="0" w:type="auto"/>
        <w:tblLook w:val="04A0" w:firstRow="1" w:lastRow="0" w:firstColumn="1" w:lastColumn="0" w:noHBand="0" w:noVBand="1"/>
      </w:tblPr>
      <w:tblGrid>
        <w:gridCol w:w="9576"/>
      </w:tblGrid>
      <w:tr w:rsidR="00D96B04" w:rsidTr="00E207C8">
        <w:tc>
          <w:tcPr>
            <w:tcW w:w="9576" w:type="dxa"/>
          </w:tcPr>
          <w:bookmarkEnd w:id="107"/>
          <w:p w:rsidR="000269BB" w:rsidRDefault="00020043" w:rsidP="000D15F3">
            <w:proofErr w:type="spellStart"/>
            <w:r w:rsidRPr="003D6075">
              <w:rPr>
                <w:rFonts w:ascii="Courier New" w:hAnsi="Courier New" w:cs="Courier New"/>
                <w:sz w:val="18"/>
                <w:szCs w:val="18"/>
                <w:highlight w:val="lightGray"/>
              </w:rPr>
              <w:t>ctkmu</w:t>
            </w:r>
            <w:proofErr w:type="spellEnd"/>
            <w:r w:rsidRPr="003D6075">
              <w:rPr>
                <w:rFonts w:ascii="Courier New" w:hAnsi="Courier New" w:cs="Courier New"/>
                <w:sz w:val="18"/>
                <w:szCs w:val="18"/>
                <w:highlight w:val="lightGray"/>
              </w:rPr>
              <w:t xml:space="preserve"> </w:t>
            </w:r>
            <w:proofErr w:type="spellStart"/>
            <w:r w:rsidRPr="003D6075">
              <w:rPr>
                <w:rFonts w:ascii="Courier New" w:hAnsi="Courier New" w:cs="Courier New"/>
                <w:sz w:val="18"/>
                <w:szCs w:val="18"/>
                <w:highlight w:val="lightGray"/>
              </w:rPr>
              <w:t>i</w:t>
            </w:r>
            <w:proofErr w:type="spellEnd"/>
            <w:r w:rsidRPr="003D6075">
              <w:rPr>
                <w:rFonts w:ascii="Courier New" w:hAnsi="Courier New" w:cs="Courier New"/>
                <w:sz w:val="18"/>
                <w:szCs w:val="18"/>
                <w:highlight w:val="lightGray"/>
              </w:rPr>
              <w:t xml:space="preserve"> --slot-</w:t>
            </w:r>
            <w:proofErr w:type="spellStart"/>
            <w:r w:rsidRPr="003D6075">
              <w:rPr>
                <w:rFonts w:ascii="Courier New" w:hAnsi="Courier New" w:cs="Courier New"/>
                <w:sz w:val="18"/>
                <w:szCs w:val="18"/>
                <w:highlight w:val="lightGray"/>
              </w:rPr>
              <w:t>num</w:t>
            </w:r>
            <w:proofErr w:type="spellEnd"/>
            <w:r w:rsidRPr="003D6075">
              <w:rPr>
                <w:rFonts w:ascii="Courier New" w:hAnsi="Courier New" w:cs="Courier New"/>
                <w:sz w:val="18"/>
                <w:szCs w:val="18"/>
                <w:highlight w:val="lightGray"/>
              </w:rPr>
              <w:t>=0 --type=des2 --name=DWK1 --wrap-key=ZMK1 --attributes=TEPS  --console</w:t>
            </w:r>
          </w:p>
        </w:tc>
      </w:tr>
    </w:tbl>
    <w:p w:rsidR="00D96B04" w:rsidRPr="00775372" w:rsidRDefault="00D96B04" w:rsidP="00D96B04">
      <w:pPr>
        <w:autoSpaceDE w:val="0"/>
        <w:autoSpaceDN w:val="0"/>
        <w:adjustRightInd w:val="0"/>
        <w:spacing w:after="0"/>
        <w:rPr>
          <w:rFonts w:ascii="Times New Roman" w:hAnsi="Times New Roman"/>
          <w:color w:val="000000"/>
          <w:sz w:val="24"/>
        </w:rPr>
      </w:pP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[way4@Test-CW-Switch </w:t>
      </w:r>
      <w:proofErr w:type="gramStart"/>
      <w:r w:rsidRPr="003D6075">
        <w:rPr>
          <w:rFonts w:ascii="Courier New" w:hAnsi="Courier New" w:cs="Courier New"/>
          <w:sz w:val="18"/>
          <w:szCs w:val="18"/>
          <w:highlight w:val="lightGray"/>
        </w:rPr>
        <w:t>~]$</w:t>
      </w:r>
      <w:proofErr w:type="gramEnd"/>
      <w:r w:rsidRPr="003D6075">
        <w:rPr>
          <w:rFonts w:ascii="Courier New" w:hAnsi="Courier New" w:cs="Courier New"/>
          <w:sz w:val="18"/>
          <w:szCs w:val="18"/>
          <w:highlight w:val="lightGray"/>
        </w:rPr>
        <w:t xml:space="preserve"> </w:t>
      </w:r>
      <w:proofErr w:type="spellStart"/>
      <w:r w:rsidRPr="003D6075">
        <w:rPr>
          <w:rFonts w:ascii="Courier New" w:hAnsi="Courier New" w:cs="Courier New"/>
          <w:sz w:val="18"/>
          <w:szCs w:val="18"/>
          <w:highlight w:val="lightGray"/>
        </w:rPr>
        <w:t>ctkmu</w:t>
      </w:r>
      <w:proofErr w:type="spellEnd"/>
      <w:r w:rsidRPr="003D6075">
        <w:rPr>
          <w:rFonts w:ascii="Courier New" w:hAnsi="Courier New" w:cs="Courier New"/>
          <w:sz w:val="18"/>
          <w:szCs w:val="18"/>
          <w:highlight w:val="lightGray"/>
        </w:rPr>
        <w:t xml:space="preserve"> </w:t>
      </w:r>
      <w:proofErr w:type="spellStart"/>
      <w:r w:rsidRPr="003D6075">
        <w:rPr>
          <w:rFonts w:ascii="Courier New" w:hAnsi="Courier New" w:cs="Courier New"/>
          <w:sz w:val="18"/>
          <w:szCs w:val="18"/>
          <w:highlight w:val="lightGray"/>
        </w:rPr>
        <w:t>i</w:t>
      </w:r>
      <w:proofErr w:type="spellEnd"/>
      <w:r w:rsidRPr="003D6075">
        <w:rPr>
          <w:rFonts w:ascii="Courier New" w:hAnsi="Courier New" w:cs="Courier New"/>
          <w:sz w:val="18"/>
          <w:szCs w:val="18"/>
          <w:highlight w:val="lightGray"/>
        </w:rPr>
        <w:t xml:space="preserve"> --slot-</w:t>
      </w:r>
      <w:proofErr w:type="spellStart"/>
      <w:r w:rsidRPr="003D6075">
        <w:rPr>
          <w:rFonts w:ascii="Courier New" w:hAnsi="Courier New" w:cs="Courier New"/>
          <w:sz w:val="18"/>
          <w:szCs w:val="18"/>
          <w:highlight w:val="lightGray"/>
        </w:rPr>
        <w:t>num</w:t>
      </w:r>
      <w:proofErr w:type="spellEnd"/>
      <w:r w:rsidRPr="003D6075">
        <w:rPr>
          <w:rFonts w:ascii="Courier New" w:hAnsi="Courier New" w:cs="Courier New"/>
          <w:sz w:val="18"/>
          <w:szCs w:val="18"/>
          <w:highlight w:val="lightGray"/>
        </w:rPr>
        <w:t>=0 --type=des2 --name=DWK1 --wrap-key=ZMK1 --attributes=TEPS  --console</w:t>
      </w:r>
    </w:p>
    <w:p w:rsidR="003D6075" w:rsidRPr="003D6075" w:rsidRDefault="003D6075" w:rsidP="003D6075">
      <w:pPr>
        <w:pStyle w:val="Default"/>
        <w:rPr>
          <w:rFonts w:ascii="Courier New" w:hAnsi="Courier New" w:cs="Courier New"/>
          <w:sz w:val="18"/>
          <w:szCs w:val="18"/>
          <w:highlight w:val="lightGray"/>
        </w:rPr>
      </w:pPr>
      <w:proofErr w:type="spellStart"/>
      <w:r w:rsidRPr="003D6075">
        <w:rPr>
          <w:rFonts w:ascii="Courier New" w:hAnsi="Courier New" w:cs="Courier New"/>
          <w:sz w:val="18"/>
          <w:szCs w:val="18"/>
          <w:highlight w:val="lightGray"/>
        </w:rPr>
        <w:t>ProtectToolkit</w:t>
      </w:r>
      <w:proofErr w:type="spellEnd"/>
      <w:r w:rsidRPr="003D6075">
        <w:rPr>
          <w:rFonts w:ascii="Courier New" w:hAnsi="Courier New" w:cs="Courier New"/>
          <w:sz w:val="18"/>
          <w:szCs w:val="18"/>
          <w:highlight w:val="lightGray"/>
        </w:rPr>
        <w:t xml:space="preserve"> C Key Management Utility 5.6.0</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Copyright (c) </w:t>
      </w:r>
      <w:proofErr w:type="spellStart"/>
      <w:r w:rsidRPr="003D6075">
        <w:rPr>
          <w:rFonts w:ascii="Courier New" w:hAnsi="Courier New" w:cs="Courier New"/>
          <w:sz w:val="18"/>
          <w:szCs w:val="18"/>
          <w:highlight w:val="lightGray"/>
        </w:rPr>
        <w:t>Safenet</w:t>
      </w:r>
      <w:proofErr w:type="spellEnd"/>
      <w:r w:rsidRPr="003D6075">
        <w:rPr>
          <w:rFonts w:ascii="Courier New" w:hAnsi="Courier New" w:cs="Courier New"/>
          <w:sz w:val="18"/>
          <w:szCs w:val="18"/>
          <w:highlight w:val="lightGray"/>
        </w:rPr>
        <w:t>, Inc. 2009-2017</w:t>
      </w:r>
    </w:p>
    <w:p w:rsidR="003D6075" w:rsidRPr="003D6075" w:rsidRDefault="003D6075" w:rsidP="003D6075">
      <w:pPr>
        <w:pStyle w:val="Default"/>
        <w:rPr>
          <w:rFonts w:ascii="Courier New" w:hAnsi="Courier New" w:cs="Courier New"/>
          <w:sz w:val="18"/>
          <w:szCs w:val="18"/>
          <w:highlight w:val="lightGray"/>
        </w:rPr>
      </w:pP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Enter user PIN for slot 0:</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Choose Mechanism to Wrap with</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0. Mechanism DES3_ECB</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1. Mechanism DES3_ECB_PAD</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2. Mechanism DES3_CBC</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3. Mechanism DES3_CBC_PAD</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4. Mechanism WRAPKEY_DES3_ECB</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5. Mechanism WRAPKEY_DES3_CBC</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6. Mechanism WRAPKEYBLOB_DES3_CBC</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 xml:space="preserve"> 7. Mechanism DES3_DDD_CBC</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Enter number of item OR q to quit: 0</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Item ID of 0 has been selected. Is this correct? [Y/n]: y</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Enter key cryptogram</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Read data from a file? no</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Enter data (HEX or Base64):</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A2DAE5A4A309AB852CBA598A1F34C609</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More data (or RETURN to finish):</w:t>
      </w:r>
    </w:p>
    <w:p w:rsidR="003D6075" w:rsidRPr="003D6075" w:rsidRDefault="003D6075" w:rsidP="003D6075">
      <w:pPr>
        <w:pStyle w:val="Default"/>
        <w:rPr>
          <w:rFonts w:ascii="Courier New" w:hAnsi="Courier New" w:cs="Courier New"/>
          <w:sz w:val="18"/>
          <w:szCs w:val="18"/>
          <w:highlight w:val="lightGray"/>
        </w:rPr>
      </w:pP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0x10 bytes entered</w:t>
      </w:r>
    </w:p>
    <w:p w:rsidR="003D6075" w:rsidRPr="003D6075" w:rsidRDefault="003D6075" w:rsidP="003D6075">
      <w:pPr>
        <w:pStyle w:val="Default"/>
        <w:rPr>
          <w:rFonts w:ascii="Courier New" w:hAnsi="Courier New" w:cs="Courier New"/>
          <w:sz w:val="18"/>
          <w:szCs w:val="18"/>
          <w:highlight w:val="lightGray"/>
        </w:rPr>
      </w:pPr>
      <w:proofErr w:type="gramStart"/>
      <w:r w:rsidRPr="003D6075">
        <w:rPr>
          <w:rFonts w:ascii="Courier New" w:hAnsi="Courier New" w:cs="Courier New"/>
          <w:sz w:val="18"/>
          <w:szCs w:val="18"/>
          <w:highlight w:val="lightGray"/>
        </w:rPr>
        <w:t>KCV :</w:t>
      </w:r>
      <w:proofErr w:type="gramEnd"/>
      <w:r w:rsidRPr="003D6075">
        <w:rPr>
          <w:rFonts w:ascii="Courier New" w:hAnsi="Courier New" w:cs="Courier New"/>
          <w:sz w:val="18"/>
          <w:szCs w:val="18"/>
          <w:highlight w:val="lightGray"/>
        </w:rPr>
        <w:t xml:space="preserve"> D2A8F8</w:t>
      </w:r>
    </w:p>
    <w:p w:rsidR="003D6075" w:rsidRPr="003D6075" w:rsidRDefault="003D6075" w:rsidP="003D6075">
      <w:pPr>
        <w:pStyle w:val="Default"/>
        <w:rPr>
          <w:rFonts w:ascii="Courier New" w:hAnsi="Courier New" w:cs="Courier New"/>
          <w:sz w:val="18"/>
          <w:szCs w:val="18"/>
          <w:highlight w:val="lightGray"/>
        </w:rPr>
      </w:pPr>
      <w:r w:rsidRPr="003D6075">
        <w:rPr>
          <w:rFonts w:ascii="Courier New" w:hAnsi="Courier New" w:cs="Courier New"/>
          <w:sz w:val="18"/>
          <w:szCs w:val="18"/>
          <w:highlight w:val="lightGray"/>
        </w:rPr>
        <w:t>Is this correct? [Y/n]: y</w:t>
      </w:r>
    </w:p>
    <w:p w:rsidR="003D6075" w:rsidRPr="003D6075" w:rsidRDefault="003D6075" w:rsidP="003D6075">
      <w:pPr>
        <w:pStyle w:val="Default"/>
        <w:rPr>
          <w:rFonts w:ascii="Courier New" w:hAnsi="Courier New" w:cs="Courier New"/>
          <w:sz w:val="18"/>
          <w:szCs w:val="18"/>
          <w:highlight w:val="lightGray"/>
        </w:rPr>
      </w:pPr>
    </w:p>
    <w:p w:rsidR="003D6075" w:rsidRPr="003D6075" w:rsidRDefault="003D6075" w:rsidP="003D6075">
      <w:pPr>
        <w:pStyle w:val="Default"/>
        <w:rPr>
          <w:rFonts w:ascii="Courier New" w:hAnsi="Courier New" w:cs="Courier New"/>
          <w:sz w:val="18"/>
          <w:szCs w:val="18"/>
        </w:rPr>
      </w:pPr>
      <w:r w:rsidRPr="003D6075">
        <w:rPr>
          <w:rFonts w:ascii="Courier New" w:hAnsi="Courier New" w:cs="Courier New"/>
          <w:sz w:val="18"/>
          <w:szCs w:val="18"/>
          <w:highlight w:val="lightGray"/>
        </w:rPr>
        <w:t>New key generated successfully.</w:t>
      </w:r>
    </w:p>
    <w:p w:rsidR="004757A2" w:rsidRDefault="004D5454" w:rsidP="004757A2">
      <w:pPr>
        <w:pStyle w:val="Default"/>
      </w:pPr>
      <w:r w:rsidRPr="004757A2">
        <w:t xml:space="preserve">Check </w:t>
      </w:r>
      <w:r>
        <w:t>all keys imported/generated in ERACOM's HSM</w:t>
      </w:r>
    </w:p>
    <w:p w:rsidR="004D5454" w:rsidRDefault="00A5062D" w:rsidP="004757A2">
      <w:pPr>
        <w:pStyle w:val="Default"/>
      </w:pPr>
      <w:r>
        <w:rPr>
          <w:noProof/>
          <w:lang w:val="en-MY" w:eastAsia="en-MY"/>
        </w:rPr>
        <w:lastRenderedPageBreak/>
        <w:drawing>
          <wp:inline distT="0" distB="0" distL="0" distR="0" wp14:anchorId="3607AEB5" wp14:editId="19962921">
            <wp:extent cx="4514850" cy="33051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3305175"/>
                    </a:xfrm>
                    <a:prstGeom prst="rect">
                      <a:avLst/>
                    </a:prstGeom>
                  </pic:spPr>
                </pic:pic>
              </a:graphicData>
            </a:graphic>
          </wp:inline>
        </w:drawing>
      </w:r>
    </w:p>
    <w:p w:rsidR="004757A2" w:rsidRPr="004757A2" w:rsidRDefault="004757A2" w:rsidP="004757A2">
      <w:pPr>
        <w:pStyle w:val="Heading3"/>
      </w:pPr>
      <w:bookmarkStart w:id="109" w:name="_Toc531609275"/>
      <w:r w:rsidRPr="004757A2">
        <w:t>Check the link in the 3D-Secure Gateway configuration file:</w:t>
      </w:r>
      <w:bookmarkEnd w:id="109"/>
      <w:r w:rsidRPr="004757A2">
        <w:t xml:space="preserve"> </w:t>
      </w:r>
    </w:p>
    <w:p w:rsidR="00D96B04" w:rsidRPr="00F214A1" w:rsidRDefault="000D76EC" w:rsidP="00D96B04">
      <w:r>
        <w:t>Go to</w:t>
      </w:r>
      <w:r w:rsidR="00BA1D69">
        <w:t xml:space="preserve"> </w:t>
      </w:r>
      <w:r w:rsidR="00BA1D69" w:rsidRPr="00BA1D69">
        <w:t>/opt/</w:t>
      </w:r>
      <w:proofErr w:type="spellStart"/>
      <w:r w:rsidR="00BA1D69" w:rsidRPr="00BA1D69">
        <w:t>egateway</w:t>
      </w:r>
      <w:proofErr w:type="spellEnd"/>
      <w:r w:rsidR="00BA1D69" w:rsidRPr="00BA1D69">
        <w:t>/</w:t>
      </w:r>
      <w:proofErr w:type="spellStart"/>
      <w:r w:rsidR="00BA1D69" w:rsidRPr="00BA1D69">
        <w:t>datagate</w:t>
      </w:r>
      <w:proofErr w:type="spellEnd"/>
      <w:r w:rsidRPr="000D76EC">
        <w:t>/</w:t>
      </w:r>
      <w:proofErr w:type="spellStart"/>
      <w:r w:rsidRPr="000D76EC">
        <w:t>datagate</w:t>
      </w:r>
      <w:proofErr w:type="spellEnd"/>
      <w:r>
        <w:t>/hsm_gate.ini</w:t>
      </w:r>
    </w:p>
    <w:tbl>
      <w:tblPr>
        <w:tblStyle w:val="TableGrid"/>
        <w:tblW w:w="0" w:type="auto"/>
        <w:tblLook w:val="04A0" w:firstRow="1" w:lastRow="0" w:firstColumn="1" w:lastColumn="0" w:noHBand="0" w:noVBand="1"/>
      </w:tblPr>
      <w:tblGrid>
        <w:gridCol w:w="9576"/>
      </w:tblGrid>
      <w:tr w:rsidR="00D96B04" w:rsidTr="00E207C8">
        <w:tc>
          <w:tcPr>
            <w:tcW w:w="9576" w:type="dxa"/>
          </w:tcPr>
          <w:p w:rsidR="00D96B04" w:rsidRPr="00F214A1" w:rsidRDefault="00D96B04" w:rsidP="00E207C8">
            <w:pPr>
              <w:autoSpaceDE w:val="0"/>
              <w:autoSpaceDN w:val="0"/>
              <w:adjustRightInd w:val="0"/>
              <w:spacing w:before="120"/>
              <w:rPr>
                <w:rFonts w:ascii="Courier New" w:hAnsi="Courier New" w:cs="Courier New"/>
                <w:color w:val="000000"/>
                <w:sz w:val="18"/>
                <w:szCs w:val="18"/>
              </w:rPr>
            </w:pPr>
            <w:r w:rsidRPr="00F214A1">
              <w:rPr>
                <w:rFonts w:ascii="Courier New" w:hAnsi="Courier New" w:cs="Courier New"/>
                <w:color w:val="000000"/>
                <w:sz w:val="18"/>
                <w:szCs w:val="18"/>
              </w:rPr>
              <w:t xml:space="preserve">[HSM] </w:t>
            </w:r>
          </w:p>
          <w:p w:rsidR="00D96B04" w:rsidRPr="00F214A1" w:rsidRDefault="00D96B04" w:rsidP="00E207C8">
            <w:pPr>
              <w:autoSpaceDE w:val="0"/>
              <w:autoSpaceDN w:val="0"/>
              <w:adjustRightInd w:val="0"/>
              <w:spacing w:before="120"/>
              <w:rPr>
                <w:rFonts w:ascii="Courier New" w:hAnsi="Courier New" w:cs="Courier New"/>
                <w:color w:val="000000"/>
                <w:sz w:val="18"/>
                <w:szCs w:val="18"/>
              </w:rPr>
            </w:pPr>
            <w:r w:rsidRPr="00F214A1">
              <w:rPr>
                <w:rFonts w:ascii="Courier New" w:hAnsi="Courier New" w:cs="Courier New"/>
                <w:color w:val="000000"/>
                <w:sz w:val="18"/>
                <w:szCs w:val="18"/>
              </w:rPr>
              <w:t xml:space="preserve">HSM=Switch </w:t>
            </w:r>
          </w:p>
          <w:p w:rsidR="00D96B04" w:rsidRPr="00F214A1" w:rsidRDefault="00D96B04" w:rsidP="00E207C8">
            <w:pPr>
              <w:autoSpaceDE w:val="0"/>
              <w:autoSpaceDN w:val="0"/>
              <w:adjustRightInd w:val="0"/>
              <w:spacing w:before="120"/>
              <w:rPr>
                <w:rFonts w:ascii="Courier New" w:hAnsi="Courier New" w:cs="Courier New"/>
                <w:color w:val="000000"/>
                <w:sz w:val="18"/>
                <w:szCs w:val="18"/>
              </w:rPr>
            </w:pPr>
            <w:r w:rsidRPr="00F214A1">
              <w:rPr>
                <w:rFonts w:ascii="Courier New" w:hAnsi="Courier New" w:cs="Courier New"/>
                <w:color w:val="000000"/>
                <w:sz w:val="18"/>
                <w:szCs w:val="18"/>
              </w:rPr>
              <w:t>Keys="DWK</w:t>
            </w:r>
            <w:proofErr w:type="gramStart"/>
            <w:r w:rsidRPr="00F214A1">
              <w:rPr>
                <w:rFonts w:ascii="Courier New" w:hAnsi="Courier New" w:cs="Courier New"/>
                <w:color w:val="000000"/>
                <w:sz w:val="18"/>
                <w:szCs w:val="18"/>
              </w:rPr>
              <w:t>1,DWK</w:t>
            </w:r>
            <w:proofErr w:type="gramEnd"/>
            <w:r w:rsidRPr="00F214A1">
              <w:rPr>
                <w:rFonts w:ascii="Courier New" w:hAnsi="Courier New" w:cs="Courier New"/>
                <w:color w:val="000000"/>
                <w:sz w:val="18"/>
                <w:szCs w:val="18"/>
              </w:rPr>
              <w:t xml:space="preserve">2" </w:t>
            </w:r>
          </w:p>
          <w:p w:rsidR="00D96B04" w:rsidRPr="00F214A1" w:rsidRDefault="00D96B04" w:rsidP="00E207C8">
            <w:pPr>
              <w:autoSpaceDE w:val="0"/>
              <w:autoSpaceDN w:val="0"/>
              <w:adjustRightInd w:val="0"/>
              <w:spacing w:before="120"/>
              <w:rPr>
                <w:rFonts w:ascii="Courier New" w:hAnsi="Courier New" w:cs="Courier New"/>
                <w:color w:val="000000"/>
                <w:sz w:val="18"/>
                <w:szCs w:val="18"/>
              </w:rPr>
            </w:pPr>
            <w:r w:rsidRPr="00F214A1">
              <w:rPr>
                <w:rFonts w:ascii="Courier New" w:hAnsi="Courier New" w:cs="Courier New"/>
                <w:color w:val="000000"/>
                <w:sz w:val="18"/>
                <w:szCs w:val="18"/>
              </w:rPr>
              <w:t xml:space="preserve">[DWK1] </w:t>
            </w:r>
          </w:p>
          <w:p w:rsidR="00D96B04" w:rsidRPr="00F214A1" w:rsidRDefault="00E03704" w:rsidP="00E207C8">
            <w:pPr>
              <w:autoSpaceDE w:val="0"/>
              <w:autoSpaceDN w:val="0"/>
              <w:adjustRightInd w:val="0"/>
              <w:spacing w:before="120"/>
              <w:rPr>
                <w:rFonts w:ascii="Courier New" w:hAnsi="Courier New" w:cs="Courier New"/>
                <w:color w:val="000000"/>
                <w:sz w:val="18"/>
                <w:szCs w:val="18"/>
              </w:rPr>
            </w:pPr>
            <w:r>
              <w:rPr>
                <w:rFonts w:ascii="Courier New" w:hAnsi="Courier New" w:cs="Courier New"/>
                <w:color w:val="000000"/>
                <w:sz w:val="18"/>
                <w:szCs w:val="18"/>
              </w:rPr>
              <w:t>_</w:t>
            </w:r>
            <w:proofErr w:type="spellStart"/>
            <w:r>
              <w:rPr>
                <w:rFonts w:ascii="Courier New" w:hAnsi="Courier New" w:cs="Courier New"/>
                <w:color w:val="000000"/>
                <w:sz w:val="18"/>
                <w:szCs w:val="18"/>
              </w:rPr>
              <w:t>CopyOf</w:t>
            </w:r>
            <w:proofErr w:type="spellEnd"/>
            <w:r>
              <w:rPr>
                <w:rFonts w:ascii="Courier New" w:hAnsi="Courier New" w:cs="Courier New"/>
                <w:color w:val="000000"/>
                <w:sz w:val="18"/>
                <w:szCs w:val="18"/>
              </w:rPr>
              <w:t>_=PKCS11_TDES_FO</w:t>
            </w:r>
          </w:p>
          <w:p w:rsidR="00D96B04" w:rsidRDefault="00D96B04" w:rsidP="00E207C8">
            <w:proofErr w:type="spellStart"/>
            <w:r w:rsidRPr="00F214A1">
              <w:rPr>
                <w:rFonts w:ascii="Courier New" w:hAnsi="Courier New" w:cs="Courier New"/>
                <w:color w:val="000000"/>
                <w:sz w:val="18"/>
                <w:szCs w:val="18"/>
              </w:rPr>
              <w:t>KeyName</w:t>
            </w:r>
            <w:proofErr w:type="spellEnd"/>
            <w:r w:rsidRPr="00F214A1">
              <w:rPr>
                <w:rFonts w:ascii="Courier New" w:hAnsi="Courier New" w:cs="Courier New"/>
                <w:color w:val="000000"/>
                <w:sz w:val="18"/>
                <w:szCs w:val="18"/>
              </w:rPr>
              <w:t>="DWK1"</w:t>
            </w:r>
          </w:p>
        </w:tc>
      </w:tr>
    </w:tbl>
    <w:p w:rsidR="002972B3" w:rsidRDefault="002972B3" w:rsidP="00006E39">
      <w:pPr>
        <w:pStyle w:val="BodyText"/>
      </w:pPr>
    </w:p>
    <w:p w:rsidR="00D9080E" w:rsidRDefault="0022016E">
      <w:pPr>
        <w:spacing w:after="0"/>
      </w:pPr>
      <w:r>
        <w:rPr>
          <w:noProof/>
          <w:lang w:val="en-MY" w:eastAsia="en-MY"/>
        </w:rPr>
        <w:lastRenderedPageBreak/>
        <w:drawing>
          <wp:inline distT="0" distB="0" distL="0" distR="0" wp14:anchorId="6301E1DA" wp14:editId="39706CA7">
            <wp:extent cx="6315710" cy="3253740"/>
            <wp:effectExtent l="0" t="0" r="889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15710" cy="3253740"/>
                    </a:xfrm>
                    <a:prstGeom prst="rect">
                      <a:avLst/>
                    </a:prstGeom>
                  </pic:spPr>
                </pic:pic>
              </a:graphicData>
            </a:graphic>
          </wp:inline>
        </w:drawing>
      </w:r>
      <w:r w:rsidR="000D76EC">
        <w:t xml:space="preserve"> </w:t>
      </w:r>
    </w:p>
    <w:p w:rsidR="003A4D99" w:rsidRDefault="003A4D99">
      <w:pPr>
        <w:spacing w:after="0"/>
      </w:pPr>
    </w:p>
    <w:p w:rsidR="00D9080E" w:rsidRDefault="00D9080E">
      <w:pPr>
        <w:spacing w:after="0"/>
      </w:pPr>
      <w:proofErr w:type="gramStart"/>
      <w:r>
        <w:t xml:space="preserve">Edit </w:t>
      </w:r>
      <w:r w:rsidR="00135187">
        <w:t xml:space="preserve"> </w:t>
      </w:r>
      <w:r w:rsidR="00135187" w:rsidRPr="00BA1D69">
        <w:t>/opt/</w:t>
      </w:r>
      <w:proofErr w:type="spellStart"/>
      <w:r w:rsidR="00135187" w:rsidRPr="00BA1D69">
        <w:t>egateway</w:t>
      </w:r>
      <w:proofErr w:type="spellEnd"/>
      <w:r w:rsidR="00135187" w:rsidRPr="00BA1D69">
        <w:t>/</w:t>
      </w:r>
      <w:proofErr w:type="spellStart"/>
      <w:r w:rsidR="00135187" w:rsidRPr="00BA1D69">
        <w:t>datagate</w:t>
      </w:r>
      <w:proofErr w:type="spellEnd"/>
      <w:r>
        <w:t>/acs_gate.ini</w:t>
      </w:r>
      <w:proofErr w:type="gramEnd"/>
    </w:p>
    <w:p w:rsidR="0092054D" w:rsidRDefault="00273811">
      <w:pPr>
        <w:spacing w:after="0"/>
      </w:pPr>
      <w:r>
        <w:rPr>
          <w:noProof/>
          <w:lang w:val="en-MY" w:eastAsia="en-MY"/>
        </w:rPr>
        <w:lastRenderedPageBreak/>
        <w:drawing>
          <wp:inline distT="0" distB="0" distL="0" distR="0" wp14:anchorId="6EC44A37" wp14:editId="610ABD28">
            <wp:extent cx="6005830" cy="8178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5830" cy="8178800"/>
                    </a:xfrm>
                    <a:prstGeom prst="rect">
                      <a:avLst/>
                    </a:prstGeom>
                  </pic:spPr>
                </pic:pic>
              </a:graphicData>
            </a:graphic>
          </wp:inline>
        </w:drawing>
      </w:r>
      <w:r w:rsidR="00D9080E">
        <w:t xml:space="preserve"> </w:t>
      </w:r>
    </w:p>
    <w:p w:rsidR="0092054D" w:rsidRDefault="0092054D">
      <w:pPr>
        <w:spacing w:after="0"/>
      </w:pPr>
    </w:p>
    <w:p w:rsidR="00A55596" w:rsidRDefault="00A55596">
      <w:pPr>
        <w:spacing w:after="0"/>
      </w:pPr>
    </w:p>
    <w:p w:rsidR="00A55596" w:rsidRDefault="00A55596">
      <w:pPr>
        <w:spacing w:after="0"/>
      </w:pPr>
    </w:p>
    <w:p w:rsidR="0092054D" w:rsidRDefault="003A4D99">
      <w:pPr>
        <w:spacing w:after="0"/>
      </w:pPr>
      <w:r w:rsidRPr="00BA1D69">
        <w:t>/opt/</w:t>
      </w:r>
      <w:proofErr w:type="spellStart"/>
      <w:r w:rsidRPr="00BA1D69">
        <w:t>egateway</w:t>
      </w:r>
      <w:proofErr w:type="spellEnd"/>
      <w:r w:rsidRPr="00BA1D69">
        <w:t>/</w:t>
      </w:r>
      <w:proofErr w:type="spellStart"/>
      <w:r w:rsidRPr="00BA1D69">
        <w:t>datagate</w:t>
      </w:r>
      <w:proofErr w:type="spellEnd"/>
      <w:r w:rsidR="0092054D">
        <w:t>/authserv.ini</w:t>
      </w:r>
    </w:p>
    <w:p w:rsidR="00A2078B" w:rsidRDefault="0041617D">
      <w:pPr>
        <w:spacing w:after="0"/>
      </w:pPr>
      <w:r>
        <w:rPr>
          <w:noProof/>
          <w:lang w:val="en-MY" w:eastAsia="en-MY"/>
        </w:rPr>
        <w:lastRenderedPageBreak/>
        <w:drawing>
          <wp:inline distT="0" distB="0" distL="0" distR="0" wp14:anchorId="5256AC45" wp14:editId="5180CEE7">
            <wp:extent cx="5514975" cy="81534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4975" cy="8153400"/>
                    </a:xfrm>
                    <a:prstGeom prst="rect">
                      <a:avLst/>
                    </a:prstGeom>
                  </pic:spPr>
                </pic:pic>
              </a:graphicData>
            </a:graphic>
          </wp:inline>
        </w:drawing>
      </w:r>
      <w:r w:rsidR="0092054D">
        <w:t xml:space="preserve"> </w:t>
      </w:r>
    </w:p>
    <w:p w:rsidR="00A2078B" w:rsidRDefault="00A2078B">
      <w:pPr>
        <w:spacing w:after="0"/>
      </w:pPr>
      <w:r w:rsidRPr="0092054D">
        <w:lastRenderedPageBreak/>
        <w:t>/</w:t>
      </w:r>
      <w:r w:rsidR="00A55596">
        <w:t>opt</w:t>
      </w:r>
      <w:r w:rsidRPr="0092054D">
        <w:t>/</w:t>
      </w:r>
      <w:proofErr w:type="spellStart"/>
      <w:r w:rsidRPr="0092054D">
        <w:t>egateway</w:t>
      </w:r>
      <w:proofErr w:type="spellEnd"/>
      <w:r w:rsidRPr="0092054D">
        <w:t>/</w:t>
      </w:r>
      <w:proofErr w:type="spellStart"/>
      <w:r w:rsidRPr="0092054D">
        <w:t>datagate</w:t>
      </w:r>
      <w:proofErr w:type="spellEnd"/>
      <w:r>
        <w:t>/netserv.ini</w:t>
      </w:r>
    </w:p>
    <w:p w:rsidR="002972B3" w:rsidRDefault="00E253B4">
      <w:pPr>
        <w:spacing w:after="0"/>
        <w:rPr>
          <w:rFonts w:ascii="Arial" w:hAnsi="Arial"/>
        </w:rPr>
      </w:pPr>
      <w:r>
        <w:rPr>
          <w:noProof/>
          <w:lang w:val="en-MY" w:eastAsia="en-MY"/>
        </w:rPr>
        <w:drawing>
          <wp:inline distT="0" distB="0" distL="0" distR="0" wp14:anchorId="5A6F456C" wp14:editId="720721C1">
            <wp:extent cx="6248400" cy="58388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48400" cy="5838825"/>
                    </a:xfrm>
                    <a:prstGeom prst="rect">
                      <a:avLst/>
                    </a:prstGeom>
                  </pic:spPr>
                </pic:pic>
              </a:graphicData>
            </a:graphic>
          </wp:inline>
        </w:drawing>
      </w:r>
      <w:r w:rsidR="00A2078B">
        <w:t xml:space="preserve"> </w:t>
      </w:r>
      <w:r w:rsidR="002972B3">
        <w:br w:type="page"/>
      </w:r>
    </w:p>
    <w:p w:rsidR="002972B3" w:rsidRDefault="002972B3" w:rsidP="002972B3">
      <w:pPr>
        <w:pStyle w:val="Heading2"/>
        <w:jc w:val="both"/>
      </w:pPr>
      <w:bookmarkStart w:id="110" w:name="_Toc531609276"/>
      <w:r>
        <w:lastRenderedPageBreak/>
        <w:t xml:space="preserve">Generate RSA keys to support SSL/TSL and </w:t>
      </w:r>
      <w:r w:rsidR="004E5DA2">
        <w:t xml:space="preserve">digital signature of </w:t>
      </w:r>
      <w:proofErr w:type="spellStart"/>
      <w:r w:rsidR="004E5DA2">
        <w:t>PaRes</w:t>
      </w:r>
      <w:bookmarkEnd w:id="110"/>
      <w:proofErr w:type="spellEnd"/>
    </w:p>
    <w:p w:rsidR="00461C01" w:rsidRDefault="009564F7" w:rsidP="00461C01">
      <w:pPr>
        <w:pStyle w:val="BodyText"/>
      </w:pPr>
      <w:r>
        <w:t>Login to ERACOM HSM Server under root user</w:t>
      </w:r>
    </w:p>
    <w:p w:rsidR="00585C78" w:rsidRDefault="00585C78" w:rsidP="00461C01">
      <w:pPr>
        <w:pStyle w:val="BodyText"/>
      </w:pPr>
      <w:r>
        <w:t>Go to the following folder:</w:t>
      </w:r>
    </w:p>
    <w:tbl>
      <w:tblPr>
        <w:tblStyle w:val="TableGrid"/>
        <w:tblW w:w="0" w:type="auto"/>
        <w:tblLook w:val="04A0" w:firstRow="1" w:lastRow="0" w:firstColumn="1" w:lastColumn="0" w:noHBand="0" w:noVBand="1"/>
      </w:tblPr>
      <w:tblGrid>
        <w:gridCol w:w="9936"/>
      </w:tblGrid>
      <w:tr w:rsidR="00585C78" w:rsidTr="00585C78">
        <w:tc>
          <w:tcPr>
            <w:tcW w:w="10162" w:type="dxa"/>
          </w:tcPr>
          <w:p w:rsidR="00585C78" w:rsidRDefault="00585C78" w:rsidP="00585C78">
            <w:pPr>
              <w:pStyle w:val="BodyText"/>
            </w:pPr>
            <w:r>
              <w:t>/opt/</w:t>
            </w:r>
            <w:proofErr w:type="spellStart"/>
            <w:r>
              <w:t>ETcpsdk</w:t>
            </w:r>
            <w:proofErr w:type="spellEnd"/>
            <w:r>
              <w:t>/bin/linux-i386</w:t>
            </w:r>
          </w:p>
        </w:tc>
      </w:tr>
    </w:tbl>
    <w:p w:rsidR="00585C78" w:rsidRDefault="00585C78" w:rsidP="00585C78">
      <w:pPr>
        <w:pStyle w:val="BodyText"/>
      </w:pPr>
    </w:p>
    <w:p w:rsidR="00A807D0" w:rsidRPr="00585C78" w:rsidRDefault="00A807D0" w:rsidP="00585C78">
      <w:pPr>
        <w:pStyle w:val="BodyText"/>
        <w:rPr>
          <w:color w:val="FF0000"/>
        </w:rPr>
      </w:pPr>
      <w:r>
        <w:rPr>
          <w:color w:val="FF0000"/>
        </w:rPr>
        <w:t xml:space="preserve">Refer to </w:t>
      </w:r>
      <w:proofErr w:type="spellStart"/>
      <w:r w:rsidR="00780B93" w:rsidRPr="00780B93">
        <w:rPr>
          <w:color w:val="FF0000"/>
        </w:rPr>
        <w:t>MC_KEY_safenet</w:t>
      </w:r>
      <w:proofErr w:type="spellEnd"/>
      <w:r w:rsidR="00780B93" w:rsidRPr="00780B93">
        <w:rPr>
          <w:color w:val="FF0000"/>
        </w:rPr>
        <w:t xml:space="preserve"> version 5.6 - </w:t>
      </w:r>
      <w:r w:rsidR="0046450B">
        <w:rPr>
          <w:color w:val="FF0000"/>
        </w:rPr>
        <w:t>Live</w:t>
      </w:r>
      <w:r w:rsidR="00780B93" w:rsidRPr="00780B93">
        <w:rPr>
          <w:color w:val="FF0000"/>
        </w:rPr>
        <w:t xml:space="preserve"> </w:t>
      </w:r>
      <w:r w:rsidR="0046450B">
        <w:rPr>
          <w:color w:val="FF0000"/>
        </w:rPr>
        <w:t>env.docx</w:t>
      </w:r>
    </w:p>
    <w:p w:rsidR="009564F7" w:rsidRDefault="009564F7" w:rsidP="009564F7">
      <w:pPr>
        <w:spacing w:after="0"/>
        <w:ind w:left="714"/>
        <w:jc w:val="both"/>
      </w:pPr>
    </w:p>
    <w:p w:rsidR="009564F7" w:rsidRDefault="009564F7" w:rsidP="009564F7">
      <w:pPr>
        <w:spacing w:after="0"/>
        <w:ind w:left="714"/>
        <w:jc w:val="both"/>
      </w:pPr>
    </w:p>
    <w:p w:rsidR="009564F7" w:rsidRDefault="00BE4F32" w:rsidP="00D85BB1">
      <w:pPr>
        <w:pStyle w:val="Heading2"/>
        <w:jc w:val="both"/>
      </w:pPr>
      <w:bookmarkStart w:id="111" w:name="_Toc531609277"/>
      <w:r>
        <w:t xml:space="preserve"> </w:t>
      </w:r>
      <w:r w:rsidR="00D85BB1">
        <w:t xml:space="preserve">Check the key after import to the ERACOM's </w:t>
      </w:r>
      <w:proofErr w:type="spellStart"/>
      <w:r w:rsidR="00D85BB1">
        <w:t>hsm</w:t>
      </w:r>
      <w:bookmarkEnd w:id="111"/>
      <w:proofErr w:type="spellEnd"/>
    </w:p>
    <w:p w:rsidR="004F6315" w:rsidRPr="00A807D0" w:rsidRDefault="00A807D0" w:rsidP="004F6315">
      <w:pPr>
        <w:pStyle w:val="BodyText"/>
      </w:pPr>
      <w:r>
        <w:rPr>
          <w:noProof/>
          <w:lang w:eastAsia="vi-VN"/>
        </w:rPr>
        <w:t>Run command ctkmu l –s0</w:t>
      </w:r>
    </w:p>
    <w:p w:rsidR="00D85BB1" w:rsidRDefault="004B6A3A" w:rsidP="00461C01">
      <w:pPr>
        <w:pStyle w:val="BodyText"/>
      </w:pPr>
      <w:r>
        <w:rPr>
          <w:noProof/>
          <w:lang w:val="en-MY" w:eastAsia="en-MY"/>
        </w:rPr>
        <w:drawing>
          <wp:inline distT="0" distB="0" distL="0" distR="0" wp14:anchorId="4A29F0AE" wp14:editId="74AC5DCC">
            <wp:extent cx="4514850" cy="3305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3305175"/>
                    </a:xfrm>
                    <a:prstGeom prst="rect">
                      <a:avLst/>
                    </a:prstGeom>
                  </pic:spPr>
                </pic:pic>
              </a:graphicData>
            </a:graphic>
          </wp:inline>
        </w:drawing>
      </w:r>
    </w:p>
    <w:p w:rsidR="00D30C5E" w:rsidRDefault="00D30C5E" w:rsidP="00271E47">
      <w:pPr>
        <w:pStyle w:val="Heading1"/>
      </w:pPr>
      <w:bookmarkStart w:id="112" w:name="_Toc531609278"/>
      <w:r>
        <w:lastRenderedPageBreak/>
        <w:t>Network configuration</w:t>
      </w:r>
      <w:bookmarkEnd w:id="112"/>
    </w:p>
    <w:p w:rsidR="00551E03" w:rsidRDefault="00551E03" w:rsidP="00D30C5E">
      <w:pPr>
        <w:pStyle w:val="BodyText"/>
      </w:pPr>
    </w:p>
    <w:p w:rsidR="00D30C5E" w:rsidRDefault="006F50AC" w:rsidP="00D30C5E">
      <w:pPr>
        <w:pStyle w:val="BodyText"/>
      </w:pPr>
      <w:r>
        <w:t xml:space="preserve">The bank need to configure the network to expose the following address to the internet so that </w:t>
      </w:r>
      <w:r w:rsidR="00A807D0">
        <w:t>MC</w:t>
      </w:r>
      <w:r>
        <w:t xml:space="preserve"> </w:t>
      </w:r>
      <w:r w:rsidR="00A807D0">
        <w:t xml:space="preserve">DS </w:t>
      </w:r>
      <w:r>
        <w:t xml:space="preserve">can send message to ACS. </w:t>
      </w:r>
    </w:p>
    <w:p w:rsidR="00551E03" w:rsidRDefault="00561DB5" w:rsidP="00D30C5E">
      <w:pPr>
        <w:pStyle w:val="BodyText"/>
      </w:pPr>
      <w:r w:rsidRPr="00561DB5">
        <w:t>https://3dsecure.ocb.com.vn:6443/way4acs/</w:t>
      </w:r>
      <w:r w:rsidR="004B70EF">
        <w:t>pa</w:t>
      </w:r>
    </w:p>
    <w:p w:rsidR="00A75655" w:rsidRDefault="00A75655" w:rsidP="00D30C5E">
      <w:pPr>
        <w:pStyle w:val="BodyText"/>
      </w:pPr>
      <w:r>
        <w:t xml:space="preserve">Noted that </w:t>
      </w:r>
      <w:r w:rsidRPr="006F50AC">
        <w:t>3dsecure.</w:t>
      </w:r>
      <w:r w:rsidR="004B70EF" w:rsidRPr="00561DB5">
        <w:t>ocb</w:t>
      </w:r>
      <w:r w:rsidRPr="006F50AC">
        <w:t>.com.vn</w:t>
      </w:r>
      <w:r>
        <w:t xml:space="preserve"> is mapped to 10.</w:t>
      </w:r>
      <w:r w:rsidR="002019FE">
        <w:t>96.</w:t>
      </w:r>
      <w:r w:rsidR="00870F42">
        <w:t>140</w:t>
      </w:r>
      <w:r w:rsidR="00A807D0">
        <w:t>.</w:t>
      </w:r>
      <w:r w:rsidR="00870F42">
        <w:t>5</w:t>
      </w:r>
      <w:r w:rsidR="00A807D0">
        <w:t xml:space="preserve"> </w:t>
      </w:r>
      <w:r>
        <w:t xml:space="preserve">in </w:t>
      </w:r>
      <w:r w:rsidR="002019FE">
        <w:t>OCB</w:t>
      </w:r>
    </w:p>
    <w:p w:rsidR="00E205D8" w:rsidRDefault="00E205D8" w:rsidP="00E205D8">
      <w:pPr>
        <w:pStyle w:val="Heading1"/>
      </w:pPr>
      <w:bookmarkStart w:id="113" w:name="_Toc531609279"/>
      <w:r>
        <w:lastRenderedPageBreak/>
        <w:t>Configure Application Server</w:t>
      </w:r>
      <w:bookmarkEnd w:id="113"/>
    </w:p>
    <w:p w:rsidR="00E205D8" w:rsidRDefault="00E205D8" w:rsidP="00E205D8">
      <w:pPr>
        <w:pStyle w:val="Heading2"/>
        <w:jc w:val="both"/>
      </w:pPr>
      <w:r>
        <w:t xml:space="preserve"> </w:t>
      </w:r>
      <w:bookmarkStart w:id="114" w:name="_Toc456951740"/>
      <w:bookmarkStart w:id="115" w:name="_Toc531609280"/>
      <w:r>
        <w:t>Edit virtual host name and address</w:t>
      </w:r>
      <w:bookmarkEnd w:id="114"/>
      <w:bookmarkEnd w:id="115"/>
    </w:p>
    <w:p w:rsidR="00E205D8" w:rsidRDefault="00E205D8" w:rsidP="00E205D8">
      <w:proofErr w:type="spellStart"/>
      <w:r>
        <w:t>appserver</w:t>
      </w:r>
      <w:proofErr w:type="spellEnd"/>
      <w:r>
        <w:t>/</w:t>
      </w:r>
      <w:proofErr w:type="spellStart"/>
      <w:r>
        <w:t>conf</w:t>
      </w:r>
      <w:proofErr w:type="spellEnd"/>
      <w:r>
        <w:t>/webserver/</w:t>
      </w:r>
      <w:proofErr w:type="spellStart"/>
      <w:r>
        <w:t>httpd-main.conf</w:t>
      </w:r>
      <w:proofErr w:type="spellEnd"/>
      <w:r>
        <w:t xml:space="preserve"> </w:t>
      </w:r>
    </w:p>
    <w:p w:rsidR="00BE4125" w:rsidRDefault="00B619DF" w:rsidP="00D30C5E">
      <w:pPr>
        <w:pStyle w:val="BodyText"/>
      </w:pPr>
      <w:r>
        <w:rPr>
          <w:noProof/>
          <w:lang w:val="en-MY" w:eastAsia="en-MY"/>
        </w:rPr>
        <w:drawing>
          <wp:inline distT="0" distB="0" distL="0" distR="0" wp14:anchorId="4F9586D2" wp14:editId="7F14FA82">
            <wp:extent cx="6315710" cy="6602730"/>
            <wp:effectExtent l="0" t="0" r="889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15710" cy="6602730"/>
                    </a:xfrm>
                    <a:prstGeom prst="rect">
                      <a:avLst/>
                    </a:prstGeom>
                  </pic:spPr>
                </pic:pic>
              </a:graphicData>
            </a:graphic>
          </wp:inline>
        </w:drawing>
      </w:r>
    </w:p>
    <w:sectPr w:rsidR="00BE4125" w:rsidSect="00730AE5">
      <w:headerReference w:type="default" r:id="rId98"/>
      <w:footerReference w:type="default" r:id="rId99"/>
      <w:headerReference w:type="first" r:id="rId100"/>
      <w:pgSz w:w="12240" w:h="15840"/>
      <w:pgMar w:top="1520" w:right="1041" w:bottom="1440" w:left="1253" w:header="706" w:footer="411"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C9C" w:rsidRDefault="00AE2C9C">
      <w:r>
        <w:separator/>
      </w:r>
    </w:p>
  </w:endnote>
  <w:endnote w:type="continuationSeparator" w:id="0">
    <w:p w:rsidR="00AE2C9C" w:rsidRDefault="00AE2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6" w:space="0" w:color="auto"/>
      </w:tblBorders>
      <w:tblLook w:val="04A0" w:firstRow="1" w:lastRow="0" w:firstColumn="1" w:lastColumn="0" w:noHBand="0" w:noVBand="1"/>
    </w:tblPr>
    <w:tblGrid>
      <w:gridCol w:w="5096"/>
      <w:gridCol w:w="4850"/>
    </w:tblGrid>
    <w:tr w:rsidR="008F524E" w:rsidRPr="00EB2506" w:rsidTr="00807FBE">
      <w:trPr>
        <w:trHeight w:val="284"/>
      </w:trPr>
      <w:tc>
        <w:tcPr>
          <w:tcW w:w="2562" w:type="pct"/>
          <w:vMerge w:val="restart"/>
          <w:vAlign w:val="bottom"/>
        </w:tcPr>
        <w:p w:rsidR="008F524E" w:rsidRPr="00B608A3" w:rsidRDefault="008F524E" w:rsidP="00B608A3">
          <w:pPr>
            <w:tabs>
              <w:tab w:val="left" w:pos="142"/>
            </w:tabs>
            <w:ind w:right="-55"/>
            <w:rPr>
              <w:rFonts w:ascii="Cambria" w:hAnsi="Cambria"/>
              <w:i/>
              <w:color w:val="808080"/>
              <w:sz w:val="18"/>
              <w:szCs w:val="18"/>
            </w:rPr>
          </w:pPr>
          <w:r w:rsidRPr="00B608A3">
            <w:rPr>
              <w:rFonts w:ascii="Cambria" w:hAnsi="Cambria"/>
              <w:i/>
              <w:color w:val="808080"/>
              <w:sz w:val="18"/>
              <w:szCs w:val="18"/>
            </w:rPr>
            <w:tab/>
          </w:r>
          <w:r>
            <w:rPr>
              <w:noProof/>
              <w:lang w:val="en-MY" w:eastAsia="en-MY"/>
            </w:rPr>
            <w:drawing>
              <wp:inline distT="0" distB="0" distL="0" distR="0">
                <wp:extent cx="1105469" cy="426085"/>
                <wp:effectExtent l="0" t="0" r="0" b="0"/>
                <wp:docPr id="1" name="Picture 1" descr="https://encrypted-tbn2.gstatic.com/images?q=tbn:ANd9GcQGanhltZcJ2Fg5vo3JU--8KsCuIWbQE80uUQX6qWXvhvf_bLN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2.gstatic.com/images?q=tbn:ANd9GcQGanhltZcJ2Fg5vo3JU--8KsCuIWbQE80uUQX6qWXvhvf_bLNox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5469" cy="426085"/>
                        </a:xfrm>
                        <a:prstGeom prst="rect">
                          <a:avLst/>
                        </a:prstGeom>
                        <a:noFill/>
                        <a:ln>
                          <a:noFill/>
                        </a:ln>
                      </pic:spPr>
                    </pic:pic>
                  </a:graphicData>
                </a:graphic>
              </wp:inline>
            </w:drawing>
          </w:r>
          <w:r w:rsidRPr="00B608A3">
            <w:rPr>
              <w:rFonts w:ascii="Cambria" w:hAnsi="Cambria"/>
              <w:i/>
              <w:color w:val="808080"/>
              <w:sz w:val="18"/>
              <w:szCs w:val="18"/>
            </w:rPr>
            <w:tab/>
          </w:r>
          <w:r w:rsidRPr="00B608A3">
            <w:rPr>
              <w:rFonts w:ascii="Cambria" w:hAnsi="Cambria"/>
              <w:i/>
              <w:color w:val="808080"/>
              <w:sz w:val="18"/>
              <w:szCs w:val="18"/>
            </w:rPr>
            <w:tab/>
          </w:r>
          <w:r w:rsidRPr="00B608A3">
            <w:rPr>
              <w:rFonts w:ascii="Cambria" w:hAnsi="Cambria"/>
              <w:i/>
              <w:color w:val="808080"/>
              <w:sz w:val="18"/>
              <w:szCs w:val="18"/>
            </w:rPr>
            <w:tab/>
          </w:r>
        </w:p>
      </w:tc>
      <w:tc>
        <w:tcPr>
          <w:tcW w:w="2438" w:type="pct"/>
          <w:vAlign w:val="bottom"/>
        </w:tcPr>
        <w:p w:rsidR="008F524E" w:rsidRPr="00B608A3" w:rsidRDefault="008F524E" w:rsidP="00B608A3">
          <w:pPr>
            <w:spacing w:after="0"/>
            <w:jc w:val="right"/>
            <w:rPr>
              <w:i/>
              <w:color w:val="595959"/>
              <w:sz w:val="20"/>
              <w:szCs w:val="20"/>
            </w:rPr>
          </w:pPr>
          <w:r w:rsidRPr="00B608A3">
            <w:rPr>
              <w:i/>
              <w:color w:val="595959"/>
              <w:sz w:val="20"/>
              <w:szCs w:val="20"/>
            </w:rPr>
            <w:t xml:space="preserve">Page </w:t>
          </w:r>
          <w:r w:rsidRPr="00B608A3">
            <w:rPr>
              <w:i/>
              <w:color w:val="595959"/>
              <w:sz w:val="20"/>
              <w:szCs w:val="20"/>
            </w:rPr>
            <w:fldChar w:fldCharType="begin"/>
          </w:r>
          <w:r w:rsidRPr="00B608A3">
            <w:rPr>
              <w:i/>
              <w:color w:val="595959"/>
              <w:sz w:val="20"/>
              <w:szCs w:val="20"/>
            </w:rPr>
            <w:instrText xml:space="preserve"> PAGE </w:instrText>
          </w:r>
          <w:r w:rsidRPr="00B608A3">
            <w:rPr>
              <w:i/>
              <w:color w:val="595959"/>
              <w:sz w:val="20"/>
              <w:szCs w:val="20"/>
            </w:rPr>
            <w:fldChar w:fldCharType="separate"/>
          </w:r>
          <w:r w:rsidR="00A54108">
            <w:rPr>
              <w:i/>
              <w:noProof/>
              <w:color w:val="595959"/>
              <w:sz w:val="20"/>
              <w:szCs w:val="20"/>
            </w:rPr>
            <w:t>67</w:t>
          </w:r>
          <w:r w:rsidRPr="00B608A3">
            <w:rPr>
              <w:i/>
              <w:color w:val="595959"/>
              <w:sz w:val="20"/>
              <w:szCs w:val="20"/>
            </w:rPr>
            <w:fldChar w:fldCharType="end"/>
          </w:r>
          <w:r w:rsidRPr="00B608A3">
            <w:rPr>
              <w:i/>
              <w:color w:val="595959"/>
              <w:sz w:val="20"/>
              <w:szCs w:val="20"/>
            </w:rPr>
            <w:t xml:space="preserve"> of </w:t>
          </w:r>
          <w:r w:rsidRPr="00B608A3">
            <w:rPr>
              <w:i/>
              <w:color w:val="595959"/>
              <w:sz w:val="20"/>
              <w:szCs w:val="20"/>
            </w:rPr>
            <w:fldChar w:fldCharType="begin"/>
          </w:r>
          <w:r w:rsidRPr="00B608A3">
            <w:rPr>
              <w:i/>
              <w:color w:val="595959"/>
              <w:sz w:val="20"/>
              <w:szCs w:val="20"/>
            </w:rPr>
            <w:instrText xml:space="preserve"> NUMPAGES  </w:instrText>
          </w:r>
          <w:r w:rsidRPr="00B608A3">
            <w:rPr>
              <w:i/>
              <w:color w:val="595959"/>
              <w:sz w:val="20"/>
              <w:szCs w:val="20"/>
            </w:rPr>
            <w:fldChar w:fldCharType="separate"/>
          </w:r>
          <w:r w:rsidR="00A54108">
            <w:rPr>
              <w:i/>
              <w:noProof/>
              <w:color w:val="595959"/>
              <w:sz w:val="20"/>
              <w:szCs w:val="20"/>
            </w:rPr>
            <w:t>75</w:t>
          </w:r>
          <w:r w:rsidRPr="00B608A3">
            <w:rPr>
              <w:i/>
              <w:color w:val="595959"/>
              <w:sz w:val="20"/>
              <w:szCs w:val="20"/>
            </w:rPr>
            <w:fldChar w:fldCharType="end"/>
          </w:r>
        </w:p>
      </w:tc>
    </w:tr>
    <w:tr w:rsidR="008F524E" w:rsidRPr="00EB2506" w:rsidTr="00807FBE">
      <w:trPr>
        <w:trHeight w:val="284"/>
      </w:trPr>
      <w:tc>
        <w:tcPr>
          <w:tcW w:w="2562" w:type="pct"/>
          <w:vMerge/>
        </w:tcPr>
        <w:p w:rsidR="008F524E" w:rsidRPr="00B608A3" w:rsidRDefault="008F524E" w:rsidP="00B608A3">
          <w:pPr>
            <w:tabs>
              <w:tab w:val="left" w:pos="142"/>
            </w:tabs>
            <w:ind w:right="-55"/>
            <w:rPr>
              <w:rFonts w:ascii="Cambria" w:hAnsi="Cambria"/>
              <w:i/>
              <w:color w:val="808080"/>
              <w:sz w:val="18"/>
              <w:szCs w:val="18"/>
            </w:rPr>
          </w:pPr>
        </w:p>
      </w:tc>
      <w:tc>
        <w:tcPr>
          <w:tcW w:w="2438" w:type="pct"/>
          <w:vAlign w:val="bottom"/>
        </w:tcPr>
        <w:p w:rsidR="008F524E" w:rsidRPr="00B608A3" w:rsidRDefault="008F524E" w:rsidP="00B608A3">
          <w:pPr>
            <w:spacing w:after="0"/>
            <w:jc w:val="right"/>
            <w:rPr>
              <w:i/>
              <w:color w:val="595959"/>
              <w:sz w:val="20"/>
              <w:szCs w:val="20"/>
            </w:rPr>
          </w:pPr>
          <w:r w:rsidRPr="00B608A3">
            <w:rPr>
              <w:rFonts w:ascii="Cambria" w:hAnsi="Cambria"/>
              <w:i/>
              <w:color w:val="595959"/>
              <w:sz w:val="18"/>
              <w:szCs w:val="18"/>
            </w:rPr>
            <w:t>Confidential Document</w:t>
          </w:r>
        </w:p>
      </w:tc>
    </w:tr>
    <w:tr w:rsidR="008F524E" w:rsidRPr="00EB2506" w:rsidTr="00807FBE">
      <w:trPr>
        <w:trHeight w:val="284"/>
      </w:trPr>
      <w:tc>
        <w:tcPr>
          <w:tcW w:w="2562" w:type="pct"/>
          <w:vMerge/>
        </w:tcPr>
        <w:p w:rsidR="008F524E" w:rsidRPr="00B608A3" w:rsidRDefault="008F524E" w:rsidP="00B608A3">
          <w:pPr>
            <w:tabs>
              <w:tab w:val="left" w:pos="142"/>
            </w:tabs>
            <w:ind w:right="-55"/>
            <w:rPr>
              <w:rFonts w:ascii="Cambria" w:hAnsi="Cambria"/>
              <w:i/>
              <w:color w:val="808080"/>
              <w:sz w:val="18"/>
              <w:szCs w:val="18"/>
            </w:rPr>
          </w:pPr>
        </w:p>
      </w:tc>
      <w:tc>
        <w:tcPr>
          <w:tcW w:w="2438" w:type="pct"/>
          <w:vAlign w:val="bottom"/>
        </w:tcPr>
        <w:p w:rsidR="008F524E" w:rsidRPr="00B608A3" w:rsidRDefault="008F524E" w:rsidP="00B608A3">
          <w:pPr>
            <w:spacing w:after="0"/>
            <w:jc w:val="right"/>
            <w:rPr>
              <w:i/>
              <w:color w:val="595959"/>
              <w:sz w:val="20"/>
              <w:szCs w:val="20"/>
            </w:rPr>
          </w:pPr>
          <w:r w:rsidRPr="00B608A3">
            <w:rPr>
              <w:rFonts w:ascii="Cambria" w:hAnsi="Cambria"/>
              <w:i/>
              <w:color w:val="595959"/>
              <w:sz w:val="18"/>
              <w:szCs w:val="18"/>
            </w:rPr>
            <w:t xml:space="preserve">© </w:t>
          </w:r>
          <w:r w:rsidRPr="00B608A3">
            <w:rPr>
              <w:rFonts w:ascii="Cambria" w:hAnsi="Cambria"/>
              <w:i/>
              <w:color w:val="595959"/>
              <w:sz w:val="18"/>
              <w:szCs w:val="18"/>
            </w:rPr>
            <w:fldChar w:fldCharType="begin"/>
          </w:r>
          <w:r w:rsidRPr="00B608A3">
            <w:rPr>
              <w:rFonts w:ascii="Cambria" w:hAnsi="Cambria"/>
              <w:i/>
              <w:color w:val="595959"/>
              <w:sz w:val="18"/>
              <w:szCs w:val="18"/>
            </w:rPr>
            <w:instrText xml:space="preserve"> DATE  \@ "YYYY"  \* MERGEFORMAT </w:instrText>
          </w:r>
          <w:r w:rsidRPr="00B608A3">
            <w:rPr>
              <w:rFonts w:ascii="Cambria" w:hAnsi="Cambria"/>
              <w:i/>
              <w:color w:val="595959"/>
              <w:sz w:val="18"/>
              <w:szCs w:val="18"/>
            </w:rPr>
            <w:fldChar w:fldCharType="separate"/>
          </w:r>
          <w:r w:rsidR="00AB4A93">
            <w:rPr>
              <w:rFonts w:ascii="Cambria" w:hAnsi="Cambria"/>
              <w:i/>
              <w:noProof/>
              <w:color w:val="595959"/>
              <w:sz w:val="18"/>
              <w:szCs w:val="18"/>
            </w:rPr>
            <w:t>2019</w:t>
          </w:r>
          <w:r w:rsidRPr="00B608A3">
            <w:rPr>
              <w:rFonts w:ascii="Cambria" w:hAnsi="Cambria"/>
              <w:i/>
              <w:color w:val="595959"/>
              <w:sz w:val="18"/>
              <w:szCs w:val="18"/>
            </w:rPr>
            <w:fldChar w:fldCharType="end"/>
          </w:r>
          <w:proofErr w:type="spellStart"/>
          <w:r w:rsidRPr="00B608A3">
            <w:rPr>
              <w:rFonts w:ascii="Cambria" w:hAnsi="Cambria"/>
              <w:i/>
              <w:color w:val="595959"/>
              <w:sz w:val="18"/>
              <w:szCs w:val="18"/>
            </w:rPr>
            <w:t>OpenWay</w:t>
          </w:r>
          <w:proofErr w:type="spellEnd"/>
          <w:r w:rsidRPr="00B608A3">
            <w:rPr>
              <w:rFonts w:ascii="Cambria" w:hAnsi="Cambria"/>
              <w:i/>
              <w:color w:val="595959"/>
              <w:sz w:val="18"/>
              <w:szCs w:val="18"/>
            </w:rPr>
            <w:t xml:space="preserve"> International Ltd. All rights reserved </w:t>
          </w:r>
        </w:p>
      </w:tc>
    </w:tr>
  </w:tbl>
  <w:p w:rsidR="008F524E" w:rsidRPr="00543A70" w:rsidRDefault="008F524E" w:rsidP="00A00E44">
    <w:pPr>
      <w:pStyle w:val="Footer"/>
      <w:rPr>
        <w:szCs w:val="1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C9C" w:rsidRDefault="00AE2C9C">
      <w:r>
        <w:separator/>
      </w:r>
    </w:p>
  </w:footnote>
  <w:footnote w:type="continuationSeparator" w:id="0">
    <w:p w:rsidR="00AE2C9C" w:rsidRDefault="00AE2C9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24E" w:rsidRPr="008A0D0B" w:rsidRDefault="008F524E" w:rsidP="005F5CBC">
    <w:pPr>
      <w:pStyle w:val="Header"/>
      <w:tabs>
        <w:tab w:val="clear" w:pos="9540"/>
        <w:tab w:val="right" w:pos="9900"/>
      </w:tabs>
      <w:rPr>
        <w:rFonts w:ascii="Cambria" w:hAnsi="Cambria" w:cs="Arial"/>
        <w:i/>
        <w:color w:val="808080"/>
        <w:sz w:val="18"/>
        <w:szCs w:val="18"/>
      </w:rPr>
    </w:pPr>
    <w:r w:rsidRPr="008A0D0B">
      <w:rPr>
        <w:rFonts w:ascii="Cambria" w:hAnsi="Cambria" w:cs="Arial"/>
        <w:i/>
        <w:color w:val="808080"/>
        <w:sz w:val="18"/>
        <w:szCs w:val="18"/>
      </w:rPr>
      <w:tab/>
    </w:r>
    <w:r w:rsidRPr="008A0D0B">
      <w:rPr>
        <w:rFonts w:ascii="Cambria" w:hAnsi="Cambria" w:cs="Arial"/>
        <w:i/>
        <w:color w:val="808080"/>
        <w:sz w:val="18"/>
        <w:szCs w:val="18"/>
      </w:rPr>
      <w:tab/>
    </w:r>
  </w:p>
  <w:tbl>
    <w:tblPr>
      <w:tblW w:w="5000" w:type="pct"/>
      <w:tblLook w:val="04A0" w:firstRow="1" w:lastRow="0" w:firstColumn="1" w:lastColumn="0" w:noHBand="0" w:noVBand="1"/>
    </w:tblPr>
    <w:tblGrid>
      <w:gridCol w:w="3879"/>
      <w:gridCol w:w="6067"/>
    </w:tblGrid>
    <w:tr w:rsidR="008F524E" w:rsidRPr="00DD2C60" w:rsidTr="00807FBE">
      <w:trPr>
        <w:trHeight w:val="231"/>
      </w:trPr>
      <w:tc>
        <w:tcPr>
          <w:tcW w:w="1950" w:type="pct"/>
        </w:tcPr>
        <w:p w:rsidR="008F524E" w:rsidRPr="0096783B" w:rsidRDefault="008F524E" w:rsidP="00170993">
          <w:pPr>
            <w:pStyle w:val="Header"/>
            <w:tabs>
              <w:tab w:val="clear" w:pos="9540"/>
              <w:tab w:val="right" w:pos="9900"/>
            </w:tabs>
            <w:rPr>
              <w:rFonts w:ascii="Cambria" w:hAnsi="Cambria" w:cs="Arial"/>
              <w:b/>
              <w:i/>
              <w:caps w:val="0"/>
              <w:color w:val="595959"/>
              <w:sz w:val="18"/>
              <w:szCs w:val="18"/>
            </w:rPr>
          </w:pPr>
          <w:r w:rsidRPr="0096783B">
            <w:rPr>
              <w:rFonts w:ascii="Cambria" w:hAnsi="Cambria" w:cs="Arial"/>
              <w:b/>
              <w:i/>
              <w:caps w:val="0"/>
              <w:color w:val="595959"/>
              <w:sz w:val="18"/>
              <w:szCs w:val="18"/>
            </w:rPr>
            <w:t xml:space="preserve">Prepared for : </w:t>
          </w:r>
          <w:r>
            <w:t>OCB</w:t>
          </w:r>
        </w:p>
      </w:tc>
      <w:tc>
        <w:tcPr>
          <w:tcW w:w="3050" w:type="pct"/>
        </w:tcPr>
        <w:p w:rsidR="008F524E" w:rsidRPr="0096783B" w:rsidRDefault="008F524E" w:rsidP="00680AFC">
          <w:pPr>
            <w:pStyle w:val="Header"/>
            <w:tabs>
              <w:tab w:val="clear" w:pos="9540"/>
              <w:tab w:val="right" w:pos="9900"/>
            </w:tabs>
            <w:jc w:val="right"/>
            <w:rPr>
              <w:rFonts w:ascii="Cambria" w:hAnsi="Cambria" w:cs="Arial"/>
              <w:b/>
              <w:i/>
              <w:caps w:val="0"/>
              <w:color w:val="595959"/>
              <w:sz w:val="18"/>
              <w:szCs w:val="18"/>
            </w:rPr>
          </w:pPr>
        </w:p>
      </w:tc>
    </w:tr>
    <w:tr w:rsidR="008F524E" w:rsidRPr="00DD2C60" w:rsidTr="00807FBE">
      <w:trPr>
        <w:trHeight w:val="284"/>
      </w:trPr>
      <w:tc>
        <w:tcPr>
          <w:tcW w:w="1950" w:type="pct"/>
        </w:tcPr>
        <w:p w:rsidR="008F524E" w:rsidRPr="00680AFC" w:rsidRDefault="008F524E" w:rsidP="00170993">
          <w:pPr>
            <w:pStyle w:val="Header"/>
            <w:tabs>
              <w:tab w:val="clear" w:pos="9540"/>
              <w:tab w:val="right" w:pos="9900"/>
            </w:tabs>
            <w:rPr>
              <w:rFonts w:ascii="Cambria" w:hAnsi="Cambria"/>
              <w:i/>
              <w:caps w:val="0"/>
              <w:noProof/>
              <w:color w:val="595959"/>
              <w:sz w:val="18"/>
              <w:szCs w:val="18"/>
            </w:rPr>
          </w:pPr>
          <w:r w:rsidRPr="0096783B">
            <w:rPr>
              <w:rFonts w:ascii="Cambria" w:hAnsi="Cambria"/>
              <w:i/>
              <w:caps w:val="0"/>
              <w:color w:val="595959"/>
              <w:sz w:val="18"/>
              <w:szCs w:val="18"/>
            </w:rPr>
            <w:t>Release Date :</w:t>
          </w:r>
          <w:r>
            <w:rPr>
              <w:rFonts w:ascii="Cambria" w:hAnsi="Cambria"/>
              <w:i/>
              <w:caps w:val="0"/>
              <w:color w:val="595959"/>
              <w:sz w:val="18"/>
              <w:szCs w:val="18"/>
            </w:rPr>
            <w:fldChar w:fldCharType="begin"/>
          </w:r>
          <w:r>
            <w:rPr>
              <w:rFonts w:ascii="Cambria" w:hAnsi="Cambria"/>
              <w:i/>
              <w:caps w:val="0"/>
              <w:color w:val="595959"/>
              <w:sz w:val="18"/>
              <w:szCs w:val="18"/>
            </w:rPr>
            <w:instrText xml:space="preserve"> SAVEDATE  \@ "dd/MM/yyyy"  \* MERGEFORMAT </w:instrText>
          </w:r>
          <w:r>
            <w:rPr>
              <w:rFonts w:ascii="Cambria" w:hAnsi="Cambria"/>
              <w:i/>
              <w:caps w:val="0"/>
              <w:color w:val="595959"/>
              <w:sz w:val="18"/>
              <w:szCs w:val="18"/>
            </w:rPr>
            <w:fldChar w:fldCharType="separate"/>
          </w:r>
          <w:r w:rsidR="00AB4A93">
            <w:rPr>
              <w:rFonts w:ascii="Cambria" w:hAnsi="Cambria"/>
              <w:i/>
              <w:caps w:val="0"/>
              <w:noProof/>
              <w:color w:val="595959"/>
              <w:sz w:val="18"/>
              <w:szCs w:val="18"/>
            </w:rPr>
            <w:t>10/12/2018</w:t>
          </w:r>
          <w:r>
            <w:rPr>
              <w:rFonts w:ascii="Cambria" w:hAnsi="Cambria"/>
              <w:i/>
              <w:caps w:val="0"/>
              <w:color w:val="595959"/>
              <w:sz w:val="18"/>
              <w:szCs w:val="18"/>
            </w:rPr>
            <w:fldChar w:fldCharType="end"/>
          </w:r>
        </w:p>
      </w:tc>
      <w:tc>
        <w:tcPr>
          <w:tcW w:w="3050" w:type="pct"/>
        </w:tcPr>
        <w:p w:rsidR="008F524E" w:rsidRPr="0096783B" w:rsidRDefault="008F524E" w:rsidP="005124F0">
          <w:pPr>
            <w:pStyle w:val="Header"/>
            <w:tabs>
              <w:tab w:val="clear" w:pos="9540"/>
              <w:tab w:val="right" w:pos="9900"/>
            </w:tabs>
            <w:jc w:val="right"/>
            <w:rPr>
              <w:rFonts w:ascii="Cambria" w:hAnsi="Cambria" w:cs="Arial"/>
              <w:i/>
              <w:caps w:val="0"/>
              <w:color w:val="595959"/>
              <w:sz w:val="18"/>
              <w:szCs w:val="18"/>
            </w:rPr>
          </w:pPr>
        </w:p>
      </w:tc>
    </w:tr>
    <w:tr w:rsidR="008F524E" w:rsidRPr="00EB2506" w:rsidTr="00807FBE">
      <w:trPr>
        <w:trHeight w:val="239"/>
      </w:trPr>
      <w:tc>
        <w:tcPr>
          <w:tcW w:w="1950" w:type="pct"/>
        </w:tcPr>
        <w:p w:rsidR="008F524E" w:rsidRPr="0096783B" w:rsidRDefault="008F524E" w:rsidP="00211961">
          <w:pPr>
            <w:pStyle w:val="Header"/>
            <w:tabs>
              <w:tab w:val="clear" w:pos="9540"/>
              <w:tab w:val="right" w:pos="9900"/>
            </w:tabs>
            <w:rPr>
              <w:rFonts w:ascii="Cambria" w:hAnsi="Cambria" w:cs="Arial"/>
              <w:i/>
              <w:caps w:val="0"/>
              <w:color w:val="595959"/>
              <w:sz w:val="18"/>
              <w:szCs w:val="18"/>
            </w:rPr>
          </w:pPr>
          <w:r w:rsidRPr="0096783B">
            <w:rPr>
              <w:rFonts w:ascii="Cambria" w:hAnsi="Cambria" w:cs="Arial"/>
              <w:i/>
              <w:caps w:val="0"/>
              <w:color w:val="595959"/>
              <w:sz w:val="18"/>
              <w:szCs w:val="18"/>
            </w:rPr>
            <w:t xml:space="preserve">Status : </w:t>
          </w:r>
          <w:r>
            <w:t>iNITIAL</w:t>
          </w:r>
          <w:r w:rsidRPr="0096783B">
            <w:rPr>
              <w:rFonts w:ascii="Cambria" w:hAnsi="Cambria" w:cs="Arial"/>
              <w:i/>
              <w:caps w:val="0"/>
              <w:color w:val="595959"/>
              <w:sz w:val="18"/>
              <w:szCs w:val="18"/>
            </w:rPr>
            <w:fldChar w:fldCharType="begin"/>
          </w:r>
          <w:r w:rsidRPr="0096783B">
            <w:rPr>
              <w:rFonts w:ascii="Cambria" w:hAnsi="Cambria" w:cs="Arial"/>
              <w:i/>
              <w:caps w:val="0"/>
              <w:color w:val="595959"/>
              <w:sz w:val="18"/>
              <w:szCs w:val="18"/>
            </w:rPr>
            <w:instrText xml:space="preserve"> DOCVARIABLE  Status  \* MERGEFORMAT </w:instrText>
          </w:r>
          <w:r w:rsidRPr="0096783B">
            <w:rPr>
              <w:rFonts w:ascii="Cambria" w:hAnsi="Cambria" w:cs="Arial"/>
              <w:i/>
              <w:caps w:val="0"/>
              <w:color w:val="595959"/>
              <w:sz w:val="18"/>
              <w:szCs w:val="18"/>
            </w:rPr>
            <w:fldChar w:fldCharType="end"/>
          </w:r>
        </w:p>
      </w:tc>
      <w:tc>
        <w:tcPr>
          <w:tcW w:w="3050" w:type="pct"/>
        </w:tcPr>
        <w:p w:rsidR="008F524E" w:rsidRPr="0096783B" w:rsidRDefault="008F524E" w:rsidP="00211961">
          <w:pPr>
            <w:pStyle w:val="Header"/>
            <w:tabs>
              <w:tab w:val="clear" w:pos="9540"/>
              <w:tab w:val="right" w:pos="9900"/>
            </w:tabs>
            <w:jc w:val="right"/>
            <w:rPr>
              <w:rFonts w:ascii="Cambria" w:hAnsi="Cambria" w:cs="Arial"/>
              <w:i/>
              <w:caps w:val="0"/>
              <w:color w:val="595959"/>
              <w:sz w:val="18"/>
              <w:szCs w:val="18"/>
            </w:rPr>
          </w:pPr>
        </w:p>
      </w:tc>
    </w:tr>
  </w:tbl>
  <w:p w:rsidR="008F524E" w:rsidRPr="00A63799" w:rsidRDefault="008F524E" w:rsidP="00A63799">
    <w:pPr>
      <w:pStyle w:val="Header"/>
      <w:pBdr>
        <w:bottom w:val="single" w:sz="4" w:space="0" w:color="auto"/>
      </w:pBdr>
      <w:tabs>
        <w:tab w:val="clear" w:pos="9540"/>
        <w:tab w:val="right" w:pos="9900"/>
      </w:tabs>
      <w:rPr>
        <w:rFonts w:ascii="Cambria" w:hAnsi="Cambria" w:cs="Arial"/>
        <w:i/>
        <w:caps w:val="0"/>
        <w:color w:val="808080"/>
        <w:sz w:val="2"/>
        <w:szCs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524E" w:rsidRDefault="008F524E" w:rsidP="003C7187">
    <w:pPr>
      <w:framePr w:w="2527" w:h="688" w:hSpace="180" w:wrap="auto" w:vAnchor="page" w:hAnchor="page" w:x="5011" w:y="691"/>
    </w:pPr>
  </w:p>
  <w:p w:rsidR="008F524E" w:rsidRDefault="008F524E" w:rsidP="003C7187">
    <w:pPr>
      <w:framePr w:w="2527" w:h="688" w:hSpace="180" w:wrap="auto" w:vAnchor="page" w:hAnchor="page" w:x="5011" w:y="691"/>
    </w:pPr>
  </w:p>
  <w:p w:rsidR="008F524E" w:rsidRDefault="008F524E" w:rsidP="00646836">
    <w:pPr>
      <w:pStyle w:val="Header"/>
      <w:tabs>
        <w:tab w:val="left" w:pos="1843"/>
      </w:tabs>
      <w:jc w:val="center"/>
      <w:rPr>
        <w:i/>
        <w:sz w:val="32"/>
        <w:szCs w:val="32"/>
      </w:rPr>
    </w:pPr>
  </w:p>
  <w:p w:rsidR="008F524E" w:rsidRDefault="008F524E" w:rsidP="003C7187">
    <w:pPr>
      <w:pStyle w:val="Header"/>
      <w:jc w:val="center"/>
      <w:rPr>
        <w:i/>
        <w:sz w:val="32"/>
        <w:szCs w:val="32"/>
      </w:rPr>
    </w:pPr>
  </w:p>
  <w:p w:rsidR="008F524E" w:rsidRDefault="008F524E" w:rsidP="003C7187">
    <w:pPr>
      <w:pStyle w:val="Header"/>
      <w:jc w:val="center"/>
      <w:rPr>
        <w:i/>
        <w:sz w:val="32"/>
        <w:szCs w:val="32"/>
      </w:rPr>
    </w:pPr>
  </w:p>
  <w:p w:rsidR="008F524E" w:rsidRDefault="008F524E" w:rsidP="003C7187">
    <w:pPr>
      <w:pStyle w:val="Header"/>
      <w:jc w:val="center"/>
      <w:rPr>
        <w:i/>
        <w:sz w:val="32"/>
        <w:szCs w:val="32"/>
      </w:rPr>
    </w:pPr>
  </w:p>
  <w:p w:rsidR="008F524E" w:rsidRDefault="008F524E" w:rsidP="003C7187">
    <w:pPr>
      <w:pStyle w:val="Header"/>
      <w:jc w:val="center"/>
      <w:rPr>
        <w:i/>
        <w:sz w:val="32"/>
        <w:szCs w:val="32"/>
      </w:rPr>
    </w:pPr>
  </w:p>
  <w:p w:rsidR="008F524E" w:rsidRDefault="008F524E" w:rsidP="00996540">
    <w:pPr>
      <w:pStyle w:val="Header"/>
      <w:jc w:val="center"/>
    </w:pPr>
    <w:r>
      <w:rPr>
        <w:noProof/>
        <w:lang w:val="en-MY" w:eastAsia="en-MY"/>
      </w:rPr>
      <w:drawing>
        <wp:inline distT="0" distB="0" distL="0" distR="0">
          <wp:extent cx="1589090" cy="709703"/>
          <wp:effectExtent l="0" t="0" r="0" b="0"/>
          <wp:docPr id="2" name="Picture 2" descr="https://encrypted-tbn2.gstatic.com/images?q=tbn:ANd9GcQGanhltZcJ2Fg5vo3JU--8KsCuIWbQE80uUQX6qWXvhvf_bLNo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2.gstatic.com/images?q=tbn:ANd9GcQGanhltZcJ2Fg5vo3JU--8KsCuIWbQE80uUQX6qWXvhvf_bLNox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11747" cy="719822"/>
                  </a:xfrm>
                  <a:prstGeom prst="rect">
                    <a:avLst/>
                  </a:prstGeom>
                  <a:noFill/>
                  <a:ln>
                    <a:noFill/>
                  </a:ln>
                </pic:spPr>
              </pic:pic>
            </a:graphicData>
          </a:graphic>
        </wp:inline>
      </w:drawing>
    </w:r>
  </w:p>
  <w:p w:rsidR="008F524E" w:rsidRPr="003C7187" w:rsidRDefault="008F524E" w:rsidP="003C7187">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74FEC"/>
    <w:multiLevelType w:val="hybridMultilevel"/>
    <w:tmpl w:val="494AEF32"/>
    <w:lvl w:ilvl="0" w:tplc="F9CEDA1A">
      <w:start w:val="1"/>
      <w:numFmt w:val="decimal"/>
      <w:lvlText w:val="%1."/>
      <w:lvlJc w:val="left"/>
      <w:pPr>
        <w:ind w:left="720" w:hanging="360"/>
      </w:pPr>
      <w:rPr>
        <w:rFonts w:ascii="Calibri" w:hAnsi="Calibri"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5BA58BD"/>
    <w:multiLevelType w:val="hybridMultilevel"/>
    <w:tmpl w:val="0862E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F11FF"/>
    <w:multiLevelType w:val="hybridMultilevel"/>
    <w:tmpl w:val="40ECEE18"/>
    <w:lvl w:ilvl="0" w:tplc="1B723B84">
      <w:start w:val="1"/>
      <w:numFmt w:val="bullet"/>
      <w:pStyle w:val="TableBullet"/>
      <w:lvlText w:val=""/>
      <w:lvlJc w:val="left"/>
      <w:pPr>
        <w:tabs>
          <w:tab w:val="num" w:pos="3555"/>
        </w:tabs>
        <w:ind w:left="3555" w:hanging="360"/>
      </w:pPr>
      <w:rPr>
        <w:rFonts w:ascii="Wingdings" w:hAnsi="Wingdings" w:hint="default"/>
        <w:sz w:val="16"/>
      </w:rPr>
    </w:lvl>
    <w:lvl w:ilvl="1" w:tplc="04090003" w:tentative="1">
      <w:start w:val="1"/>
      <w:numFmt w:val="bullet"/>
      <w:lvlText w:val="o"/>
      <w:lvlJc w:val="left"/>
      <w:pPr>
        <w:tabs>
          <w:tab w:val="num" w:pos="1395"/>
        </w:tabs>
        <w:ind w:left="1395" w:hanging="360"/>
      </w:pPr>
      <w:rPr>
        <w:rFonts w:ascii="Courier New" w:hAnsi="Courier New" w:hint="default"/>
      </w:rPr>
    </w:lvl>
    <w:lvl w:ilvl="2" w:tplc="04090005" w:tentative="1">
      <w:start w:val="1"/>
      <w:numFmt w:val="bullet"/>
      <w:lvlText w:val=""/>
      <w:lvlJc w:val="left"/>
      <w:pPr>
        <w:tabs>
          <w:tab w:val="num" w:pos="2115"/>
        </w:tabs>
        <w:ind w:left="2115" w:hanging="360"/>
      </w:pPr>
      <w:rPr>
        <w:rFonts w:ascii="Wingdings" w:hAnsi="Wingdings" w:hint="default"/>
      </w:rPr>
    </w:lvl>
    <w:lvl w:ilvl="3" w:tplc="04090001" w:tentative="1">
      <w:start w:val="1"/>
      <w:numFmt w:val="bullet"/>
      <w:lvlText w:val=""/>
      <w:lvlJc w:val="left"/>
      <w:pPr>
        <w:tabs>
          <w:tab w:val="num" w:pos="2835"/>
        </w:tabs>
        <w:ind w:left="2835" w:hanging="360"/>
      </w:pPr>
      <w:rPr>
        <w:rFonts w:ascii="Symbol" w:hAnsi="Symbol" w:hint="default"/>
      </w:rPr>
    </w:lvl>
    <w:lvl w:ilvl="4" w:tplc="04090003" w:tentative="1">
      <w:start w:val="1"/>
      <w:numFmt w:val="bullet"/>
      <w:lvlText w:val="o"/>
      <w:lvlJc w:val="left"/>
      <w:pPr>
        <w:tabs>
          <w:tab w:val="num" w:pos="3555"/>
        </w:tabs>
        <w:ind w:left="3555" w:hanging="360"/>
      </w:pPr>
      <w:rPr>
        <w:rFonts w:ascii="Courier New" w:hAnsi="Courier New" w:hint="default"/>
      </w:rPr>
    </w:lvl>
    <w:lvl w:ilvl="5" w:tplc="04090005" w:tentative="1">
      <w:start w:val="1"/>
      <w:numFmt w:val="bullet"/>
      <w:lvlText w:val=""/>
      <w:lvlJc w:val="left"/>
      <w:pPr>
        <w:tabs>
          <w:tab w:val="num" w:pos="4275"/>
        </w:tabs>
        <w:ind w:left="4275" w:hanging="360"/>
      </w:pPr>
      <w:rPr>
        <w:rFonts w:ascii="Wingdings" w:hAnsi="Wingdings" w:hint="default"/>
      </w:rPr>
    </w:lvl>
    <w:lvl w:ilvl="6" w:tplc="04090001" w:tentative="1">
      <w:start w:val="1"/>
      <w:numFmt w:val="bullet"/>
      <w:lvlText w:val=""/>
      <w:lvlJc w:val="left"/>
      <w:pPr>
        <w:tabs>
          <w:tab w:val="num" w:pos="4995"/>
        </w:tabs>
        <w:ind w:left="4995" w:hanging="360"/>
      </w:pPr>
      <w:rPr>
        <w:rFonts w:ascii="Symbol" w:hAnsi="Symbol" w:hint="default"/>
      </w:rPr>
    </w:lvl>
    <w:lvl w:ilvl="7" w:tplc="04090003" w:tentative="1">
      <w:start w:val="1"/>
      <w:numFmt w:val="bullet"/>
      <w:lvlText w:val="o"/>
      <w:lvlJc w:val="left"/>
      <w:pPr>
        <w:tabs>
          <w:tab w:val="num" w:pos="5715"/>
        </w:tabs>
        <w:ind w:left="5715" w:hanging="360"/>
      </w:pPr>
      <w:rPr>
        <w:rFonts w:ascii="Courier New" w:hAnsi="Courier New" w:hint="default"/>
      </w:rPr>
    </w:lvl>
    <w:lvl w:ilvl="8" w:tplc="04090005" w:tentative="1">
      <w:start w:val="1"/>
      <w:numFmt w:val="bullet"/>
      <w:lvlText w:val=""/>
      <w:lvlJc w:val="left"/>
      <w:pPr>
        <w:tabs>
          <w:tab w:val="num" w:pos="6435"/>
        </w:tabs>
        <w:ind w:left="6435" w:hanging="360"/>
      </w:pPr>
      <w:rPr>
        <w:rFonts w:ascii="Wingdings" w:hAnsi="Wingdings" w:hint="default"/>
      </w:rPr>
    </w:lvl>
  </w:abstractNum>
  <w:abstractNum w:abstractNumId="3" w15:restartNumberingAfterBreak="0">
    <w:nsid w:val="0D1D4D5F"/>
    <w:multiLevelType w:val="multilevel"/>
    <w:tmpl w:val="91829612"/>
    <w:lvl w:ilvl="0">
      <w:start w:val="1"/>
      <w:numFmt w:val="decimal"/>
      <w:pStyle w:val="Heading1"/>
      <w:lvlText w:val="%1"/>
      <w:lvlJc w:val="left"/>
      <w:pPr>
        <w:tabs>
          <w:tab w:val="num" w:pos="882"/>
        </w:tabs>
        <w:ind w:left="88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4195"/>
        </w:tabs>
        <w:ind w:left="4195" w:hanging="1855"/>
      </w:pPr>
      <w:rPr>
        <w:rFonts w:cs="Times New Roman" w:hint="default"/>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16852501"/>
    <w:multiLevelType w:val="multilevel"/>
    <w:tmpl w:val="CB364E2A"/>
    <w:styleLink w:val="BulletedSub"/>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27053E"/>
    <w:multiLevelType w:val="hybridMultilevel"/>
    <w:tmpl w:val="850CAE82"/>
    <w:lvl w:ilvl="0" w:tplc="02061D5C">
      <w:start w:val="1"/>
      <w:numFmt w:val="bullet"/>
      <w:pStyle w:val="BodyTextBullet"/>
      <w:lvlText w:val=""/>
      <w:lvlJc w:val="left"/>
      <w:pPr>
        <w:tabs>
          <w:tab w:val="num" w:pos="1077"/>
        </w:tabs>
        <w:ind w:left="1077" w:hanging="360"/>
      </w:pPr>
      <w:rPr>
        <w:rFonts w:ascii="Symbol" w:hAnsi="Symbol" w:hint="default"/>
        <w:color w:val="auto"/>
        <w:sz w:val="20"/>
      </w:rPr>
    </w:lvl>
    <w:lvl w:ilvl="1" w:tplc="D5B65B7E">
      <w:start w:val="1"/>
      <w:numFmt w:val="decimal"/>
      <w:lvlText w:val="%2."/>
      <w:lvlJc w:val="left"/>
      <w:pPr>
        <w:tabs>
          <w:tab w:val="num" w:pos="1797"/>
        </w:tabs>
        <w:ind w:left="1797" w:hanging="360"/>
      </w:pPr>
      <w:rPr>
        <w:rFonts w:hint="default"/>
        <w:color w:val="C90000"/>
        <w:sz w:val="20"/>
      </w:rPr>
    </w:lvl>
    <w:lvl w:ilvl="2" w:tplc="7252173A" w:tentative="1">
      <w:start w:val="1"/>
      <w:numFmt w:val="bullet"/>
      <w:lvlText w:val=""/>
      <w:lvlJc w:val="left"/>
      <w:pPr>
        <w:tabs>
          <w:tab w:val="num" w:pos="2517"/>
        </w:tabs>
        <w:ind w:left="2517" w:hanging="360"/>
      </w:pPr>
      <w:rPr>
        <w:rFonts w:ascii="Wingdings" w:hAnsi="Wingdings" w:hint="default"/>
      </w:rPr>
    </w:lvl>
    <w:lvl w:ilvl="3" w:tplc="87B0EBB2" w:tentative="1">
      <w:start w:val="1"/>
      <w:numFmt w:val="bullet"/>
      <w:lvlText w:val=""/>
      <w:lvlJc w:val="left"/>
      <w:pPr>
        <w:tabs>
          <w:tab w:val="num" w:pos="3237"/>
        </w:tabs>
        <w:ind w:left="3237" w:hanging="360"/>
      </w:pPr>
      <w:rPr>
        <w:rFonts w:ascii="Symbol" w:hAnsi="Symbol" w:hint="default"/>
      </w:rPr>
    </w:lvl>
    <w:lvl w:ilvl="4" w:tplc="908E0F38" w:tentative="1">
      <w:start w:val="1"/>
      <w:numFmt w:val="bullet"/>
      <w:lvlText w:val="o"/>
      <w:lvlJc w:val="left"/>
      <w:pPr>
        <w:tabs>
          <w:tab w:val="num" w:pos="3957"/>
        </w:tabs>
        <w:ind w:left="3957" w:hanging="360"/>
      </w:pPr>
      <w:rPr>
        <w:rFonts w:ascii="Courier New" w:hAnsi="Courier New" w:cs="Courier New" w:hint="default"/>
      </w:rPr>
    </w:lvl>
    <w:lvl w:ilvl="5" w:tplc="1ECCED66" w:tentative="1">
      <w:start w:val="1"/>
      <w:numFmt w:val="bullet"/>
      <w:lvlText w:val=""/>
      <w:lvlJc w:val="left"/>
      <w:pPr>
        <w:tabs>
          <w:tab w:val="num" w:pos="4677"/>
        </w:tabs>
        <w:ind w:left="4677" w:hanging="360"/>
      </w:pPr>
      <w:rPr>
        <w:rFonts w:ascii="Wingdings" w:hAnsi="Wingdings" w:hint="default"/>
      </w:rPr>
    </w:lvl>
    <w:lvl w:ilvl="6" w:tplc="154203D8" w:tentative="1">
      <w:start w:val="1"/>
      <w:numFmt w:val="bullet"/>
      <w:lvlText w:val=""/>
      <w:lvlJc w:val="left"/>
      <w:pPr>
        <w:tabs>
          <w:tab w:val="num" w:pos="5397"/>
        </w:tabs>
        <w:ind w:left="5397" w:hanging="360"/>
      </w:pPr>
      <w:rPr>
        <w:rFonts w:ascii="Symbol" w:hAnsi="Symbol" w:hint="default"/>
      </w:rPr>
    </w:lvl>
    <w:lvl w:ilvl="7" w:tplc="BDDE5FA6" w:tentative="1">
      <w:start w:val="1"/>
      <w:numFmt w:val="bullet"/>
      <w:lvlText w:val="o"/>
      <w:lvlJc w:val="left"/>
      <w:pPr>
        <w:tabs>
          <w:tab w:val="num" w:pos="6117"/>
        </w:tabs>
        <w:ind w:left="6117" w:hanging="360"/>
      </w:pPr>
      <w:rPr>
        <w:rFonts w:ascii="Courier New" w:hAnsi="Courier New" w:cs="Courier New" w:hint="default"/>
      </w:rPr>
    </w:lvl>
    <w:lvl w:ilvl="8" w:tplc="EE80672C" w:tentative="1">
      <w:start w:val="1"/>
      <w:numFmt w:val="bullet"/>
      <w:lvlText w:val=""/>
      <w:lvlJc w:val="left"/>
      <w:pPr>
        <w:tabs>
          <w:tab w:val="num" w:pos="6837"/>
        </w:tabs>
        <w:ind w:left="6837" w:hanging="360"/>
      </w:pPr>
      <w:rPr>
        <w:rFonts w:ascii="Wingdings" w:hAnsi="Wingdings" w:hint="default"/>
      </w:rPr>
    </w:lvl>
  </w:abstractNum>
  <w:abstractNum w:abstractNumId="6" w15:restartNumberingAfterBreak="0">
    <w:nsid w:val="1DC83ECC"/>
    <w:multiLevelType w:val="hybridMultilevel"/>
    <w:tmpl w:val="B8DAF3B2"/>
    <w:lvl w:ilvl="0" w:tplc="F9CEDA1A">
      <w:start w:val="1"/>
      <w:numFmt w:val="decimal"/>
      <w:lvlText w:val="%1."/>
      <w:lvlJc w:val="left"/>
      <w:pPr>
        <w:ind w:left="720" w:hanging="360"/>
      </w:pPr>
      <w:rPr>
        <w:rFonts w:ascii="Calibri" w:hAnsi="Calibr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DDA7962"/>
    <w:multiLevelType w:val="multilevel"/>
    <w:tmpl w:val="F0521410"/>
    <w:lvl w:ilvl="0">
      <w:start w:val="1"/>
      <w:numFmt w:val="upperLetter"/>
      <w:pStyle w:val="AppendixHeading"/>
      <w:lvlText w:val="APPENDIX %1"/>
      <w:lvlJc w:val="left"/>
      <w:pPr>
        <w:tabs>
          <w:tab w:val="num" w:pos="4411"/>
        </w:tabs>
        <w:ind w:left="2778" w:hanging="527"/>
      </w:pPr>
      <w:rPr>
        <w:rFonts w:hint="default"/>
      </w:rPr>
    </w:lvl>
    <w:lvl w:ilvl="1">
      <w:start w:val="1"/>
      <w:numFmt w:val="decimal"/>
      <w:lvlText w:val="%1.%2"/>
      <w:lvlJc w:val="left"/>
      <w:pPr>
        <w:tabs>
          <w:tab w:val="num" w:pos="2827"/>
        </w:tabs>
        <w:ind w:left="2827" w:hanging="576"/>
      </w:pPr>
      <w:rPr>
        <w:rFonts w:hint="default"/>
      </w:rPr>
    </w:lvl>
    <w:lvl w:ilvl="2">
      <w:start w:val="1"/>
      <w:numFmt w:val="decimal"/>
      <w:lvlText w:val="%1.%2.%3"/>
      <w:lvlJc w:val="left"/>
      <w:pPr>
        <w:tabs>
          <w:tab w:val="num" w:pos="2971"/>
        </w:tabs>
        <w:ind w:left="2971" w:hanging="720"/>
      </w:pPr>
      <w:rPr>
        <w:rFonts w:hint="default"/>
      </w:rPr>
    </w:lvl>
    <w:lvl w:ilvl="3">
      <w:start w:val="1"/>
      <w:numFmt w:val="decimal"/>
      <w:lvlText w:val="%1.%2.%3.%4"/>
      <w:lvlJc w:val="left"/>
      <w:pPr>
        <w:tabs>
          <w:tab w:val="num" w:pos="3115"/>
        </w:tabs>
        <w:ind w:left="3115" w:hanging="864"/>
      </w:pPr>
      <w:rPr>
        <w:rFonts w:hint="default"/>
      </w:rPr>
    </w:lvl>
    <w:lvl w:ilvl="4">
      <w:start w:val="1"/>
      <w:numFmt w:val="decimal"/>
      <w:lvlText w:val="%1.%2.%3.%4.%5"/>
      <w:lvlJc w:val="left"/>
      <w:pPr>
        <w:tabs>
          <w:tab w:val="num" w:pos="3259"/>
        </w:tabs>
        <w:ind w:left="3259" w:hanging="1008"/>
      </w:pPr>
      <w:rPr>
        <w:rFonts w:hint="default"/>
      </w:rPr>
    </w:lvl>
    <w:lvl w:ilvl="5">
      <w:start w:val="1"/>
      <w:numFmt w:val="decimal"/>
      <w:lvlText w:val="%1.%2.%3.%4.%5.%6"/>
      <w:lvlJc w:val="left"/>
      <w:pPr>
        <w:tabs>
          <w:tab w:val="num" w:pos="3403"/>
        </w:tabs>
        <w:ind w:left="3403" w:hanging="1152"/>
      </w:pPr>
      <w:rPr>
        <w:rFonts w:hint="default"/>
      </w:rPr>
    </w:lvl>
    <w:lvl w:ilvl="6">
      <w:start w:val="1"/>
      <w:numFmt w:val="decimal"/>
      <w:lvlText w:val="%1.%2.%3.%4.%5.%6.%7"/>
      <w:lvlJc w:val="left"/>
      <w:pPr>
        <w:tabs>
          <w:tab w:val="num" w:pos="3547"/>
        </w:tabs>
        <w:ind w:left="3547" w:hanging="1296"/>
      </w:pPr>
      <w:rPr>
        <w:rFonts w:hint="default"/>
      </w:rPr>
    </w:lvl>
    <w:lvl w:ilvl="7">
      <w:start w:val="1"/>
      <w:numFmt w:val="decimal"/>
      <w:lvlText w:val="%1.%2.%3.%4.%5.%6.%7.%8"/>
      <w:lvlJc w:val="left"/>
      <w:pPr>
        <w:tabs>
          <w:tab w:val="num" w:pos="3691"/>
        </w:tabs>
        <w:ind w:left="3691" w:hanging="1440"/>
      </w:pPr>
      <w:rPr>
        <w:rFonts w:hint="default"/>
      </w:rPr>
    </w:lvl>
    <w:lvl w:ilvl="8">
      <w:start w:val="1"/>
      <w:numFmt w:val="decimal"/>
      <w:lvlText w:val="%1.%2.%3.%4.%5.%6.%7.%8.%9"/>
      <w:lvlJc w:val="left"/>
      <w:pPr>
        <w:tabs>
          <w:tab w:val="num" w:pos="3835"/>
        </w:tabs>
        <w:ind w:left="3835" w:hanging="1584"/>
      </w:pPr>
      <w:rPr>
        <w:rFonts w:hint="default"/>
      </w:rPr>
    </w:lvl>
  </w:abstractNum>
  <w:abstractNum w:abstractNumId="8" w15:restartNumberingAfterBreak="0">
    <w:nsid w:val="1E7C3636"/>
    <w:multiLevelType w:val="hybridMultilevel"/>
    <w:tmpl w:val="F050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850A69"/>
    <w:multiLevelType w:val="hybridMultilevel"/>
    <w:tmpl w:val="1B1690AC"/>
    <w:lvl w:ilvl="0" w:tplc="40090001">
      <w:start w:val="1"/>
      <w:numFmt w:val="bullet"/>
      <w:pStyle w:val="BodyBullet"/>
      <w:lvlText w:val=""/>
      <w:lvlJc w:val="left"/>
      <w:pPr>
        <w:ind w:left="720" w:hanging="360"/>
      </w:pPr>
      <w:rPr>
        <w:rFonts w:ascii="Symbol" w:hAnsi="Symbol" w:hint="default"/>
      </w:rPr>
    </w:lvl>
    <w:lvl w:ilvl="1" w:tplc="A85C70AE">
      <w:start w:val="1"/>
      <w:numFmt w:val="bullet"/>
      <w:lvlText w:val="o"/>
      <w:lvlJc w:val="left"/>
      <w:pPr>
        <w:ind w:left="1440" w:hanging="360"/>
      </w:pPr>
      <w:rPr>
        <w:rFonts w:ascii="Courier New" w:hAnsi="Courier New" w:hint="default"/>
      </w:rPr>
    </w:lvl>
    <w:lvl w:ilvl="2" w:tplc="4C20F256">
      <w:start w:val="1"/>
      <w:numFmt w:val="bullet"/>
      <w:lvlText w:val=""/>
      <w:lvlJc w:val="left"/>
      <w:pPr>
        <w:ind w:left="2160" w:hanging="360"/>
      </w:pPr>
      <w:rPr>
        <w:rFonts w:ascii="Wingdings" w:hAnsi="Wingdings" w:hint="default"/>
      </w:rPr>
    </w:lvl>
    <w:lvl w:ilvl="3" w:tplc="52AC2A3E">
      <w:start w:val="1"/>
      <w:numFmt w:val="bullet"/>
      <w:lvlText w:val=""/>
      <w:lvlJc w:val="left"/>
      <w:pPr>
        <w:ind w:left="2880" w:hanging="360"/>
      </w:pPr>
      <w:rPr>
        <w:rFonts w:ascii="Symbol" w:hAnsi="Symbol" w:hint="default"/>
      </w:rPr>
    </w:lvl>
    <w:lvl w:ilvl="4" w:tplc="D50CA8AA">
      <w:start w:val="1"/>
      <w:numFmt w:val="bullet"/>
      <w:lvlText w:val="o"/>
      <w:lvlJc w:val="left"/>
      <w:pPr>
        <w:ind w:left="3600" w:hanging="360"/>
      </w:pPr>
      <w:rPr>
        <w:rFonts w:ascii="Courier New" w:hAnsi="Courier New" w:hint="default"/>
      </w:rPr>
    </w:lvl>
    <w:lvl w:ilvl="5" w:tplc="1A5EFA1C" w:tentative="1">
      <w:start w:val="1"/>
      <w:numFmt w:val="bullet"/>
      <w:lvlText w:val=""/>
      <w:lvlJc w:val="left"/>
      <w:pPr>
        <w:ind w:left="4320" w:hanging="360"/>
      </w:pPr>
      <w:rPr>
        <w:rFonts w:ascii="Wingdings" w:hAnsi="Wingdings" w:hint="default"/>
      </w:rPr>
    </w:lvl>
    <w:lvl w:ilvl="6" w:tplc="8C122070" w:tentative="1">
      <w:start w:val="1"/>
      <w:numFmt w:val="bullet"/>
      <w:lvlText w:val=""/>
      <w:lvlJc w:val="left"/>
      <w:pPr>
        <w:ind w:left="5040" w:hanging="360"/>
      </w:pPr>
      <w:rPr>
        <w:rFonts w:ascii="Symbol" w:hAnsi="Symbol" w:hint="default"/>
      </w:rPr>
    </w:lvl>
    <w:lvl w:ilvl="7" w:tplc="EBB03CFE" w:tentative="1">
      <w:start w:val="1"/>
      <w:numFmt w:val="bullet"/>
      <w:lvlText w:val="o"/>
      <w:lvlJc w:val="left"/>
      <w:pPr>
        <w:ind w:left="5760" w:hanging="360"/>
      </w:pPr>
      <w:rPr>
        <w:rFonts w:ascii="Courier New" w:hAnsi="Courier New" w:hint="default"/>
      </w:rPr>
    </w:lvl>
    <w:lvl w:ilvl="8" w:tplc="6A64D832" w:tentative="1">
      <w:start w:val="1"/>
      <w:numFmt w:val="bullet"/>
      <w:lvlText w:val=""/>
      <w:lvlJc w:val="left"/>
      <w:pPr>
        <w:ind w:left="6480" w:hanging="360"/>
      </w:pPr>
      <w:rPr>
        <w:rFonts w:ascii="Wingdings" w:hAnsi="Wingdings" w:hint="default"/>
      </w:rPr>
    </w:lvl>
  </w:abstractNum>
  <w:abstractNum w:abstractNumId="10" w15:restartNumberingAfterBreak="0">
    <w:nsid w:val="24157A7F"/>
    <w:multiLevelType w:val="hybridMultilevel"/>
    <w:tmpl w:val="494AEF32"/>
    <w:lvl w:ilvl="0" w:tplc="F9CEDA1A">
      <w:start w:val="1"/>
      <w:numFmt w:val="decimal"/>
      <w:lvlText w:val="%1."/>
      <w:lvlJc w:val="left"/>
      <w:pPr>
        <w:ind w:left="720" w:hanging="360"/>
      </w:pPr>
      <w:rPr>
        <w:rFonts w:ascii="Calibri" w:hAnsi="Calibri"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8A380B"/>
    <w:multiLevelType w:val="hybridMultilevel"/>
    <w:tmpl w:val="776CF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6F0A4A"/>
    <w:multiLevelType w:val="hybridMultilevel"/>
    <w:tmpl w:val="E4088D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D846E83"/>
    <w:multiLevelType w:val="hybridMultilevel"/>
    <w:tmpl w:val="EF9C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6A36F0"/>
    <w:multiLevelType w:val="hybridMultilevel"/>
    <w:tmpl w:val="B6A2E1C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3B2957D5"/>
    <w:multiLevelType w:val="multilevel"/>
    <w:tmpl w:val="5A7A6C4C"/>
    <w:lvl w:ilvl="0">
      <w:start w:val="1"/>
      <w:numFmt w:val="bullet"/>
      <w:lvlText w:val=""/>
      <w:lvlJc w:val="left"/>
      <w:pPr>
        <w:tabs>
          <w:tab w:val="num" w:pos="1701"/>
        </w:tabs>
        <w:ind w:left="1701" w:hanging="283"/>
      </w:pPr>
      <w:rPr>
        <w:rFonts w:ascii="Symbol" w:hAnsi="Symbol" w:hint="default"/>
      </w:rPr>
    </w:lvl>
    <w:lvl w:ilvl="1">
      <w:start w:val="1"/>
      <w:numFmt w:val="bullet"/>
      <w:pStyle w:val="BulletwithCheckbox"/>
      <w:lvlText w:val=""/>
      <w:lvlJc w:val="left"/>
      <w:pPr>
        <w:tabs>
          <w:tab w:val="num" w:pos="1985"/>
        </w:tabs>
        <w:ind w:left="2041" w:hanging="340"/>
      </w:pPr>
      <w:rPr>
        <w:rFonts w:ascii="Wingdings" w:hAnsi="Wingdings" w:hint="default"/>
      </w:rPr>
    </w:lvl>
    <w:lvl w:ilvl="2">
      <w:start w:val="1"/>
      <w:numFmt w:val="bullet"/>
      <w:lvlText w:val=""/>
      <w:lvlJc w:val="left"/>
      <w:pPr>
        <w:tabs>
          <w:tab w:val="num" w:pos="2268"/>
        </w:tabs>
        <w:ind w:left="2268" w:hanging="283"/>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16" w15:restartNumberingAfterBreak="0">
    <w:nsid w:val="40CE5D02"/>
    <w:multiLevelType w:val="hybridMultilevel"/>
    <w:tmpl w:val="DC509FD8"/>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4610AC3"/>
    <w:multiLevelType w:val="hybridMultilevel"/>
    <w:tmpl w:val="4A9CC40C"/>
    <w:lvl w:ilvl="0" w:tplc="08090001">
      <w:start w:val="1"/>
      <w:numFmt w:val="decimal"/>
      <w:pStyle w:val="BodyTextNumbered"/>
      <w:lvlText w:val="%1."/>
      <w:lvlJc w:val="left"/>
      <w:pPr>
        <w:tabs>
          <w:tab w:val="num" w:pos="720"/>
        </w:tabs>
        <w:ind w:left="720" w:hanging="360"/>
      </w:pPr>
    </w:lvl>
    <w:lvl w:ilvl="1" w:tplc="08090003">
      <w:start w:val="1"/>
      <w:numFmt w:val="bullet"/>
      <w:lvlText w:val=""/>
      <w:lvlJc w:val="left"/>
      <w:pPr>
        <w:tabs>
          <w:tab w:val="num" w:pos="1440"/>
        </w:tabs>
        <w:ind w:left="1440" w:hanging="360"/>
      </w:pPr>
      <w:rPr>
        <w:rFonts w:ascii="Symbol" w:hAnsi="Symbol" w:hint="default"/>
      </w:rPr>
    </w:lvl>
    <w:lvl w:ilvl="2" w:tplc="08090005">
      <w:start w:val="1"/>
      <w:numFmt w:val="decimal"/>
      <w:lvlText w:val="%3."/>
      <w:lvlJc w:val="left"/>
      <w:pPr>
        <w:tabs>
          <w:tab w:val="num" w:pos="2340"/>
        </w:tabs>
        <w:ind w:left="2340" w:hanging="360"/>
      </w:pPr>
    </w:lvl>
    <w:lvl w:ilvl="3" w:tplc="08090001" w:tentative="1">
      <w:start w:val="1"/>
      <w:numFmt w:val="decimal"/>
      <w:lvlText w:val="%4."/>
      <w:lvlJc w:val="left"/>
      <w:pPr>
        <w:tabs>
          <w:tab w:val="num" w:pos="2880"/>
        </w:tabs>
        <w:ind w:left="2880" w:hanging="360"/>
      </w:pPr>
    </w:lvl>
    <w:lvl w:ilvl="4" w:tplc="08090003" w:tentative="1">
      <w:start w:val="1"/>
      <w:numFmt w:val="lowerLetter"/>
      <w:lvlText w:val="%5."/>
      <w:lvlJc w:val="left"/>
      <w:pPr>
        <w:tabs>
          <w:tab w:val="num" w:pos="3600"/>
        </w:tabs>
        <w:ind w:left="3600" w:hanging="360"/>
      </w:pPr>
    </w:lvl>
    <w:lvl w:ilvl="5" w:tplc="08090005" w:tentative="1">
      <w:start w:val="1"/>
      <w:numFmt w:val="lowerRoman"/>
      <w:lvlText w:val="%6."/>
      <w:lvlJc w:val="right"/>
      <w:pPr>
        <w:tabs>
          <w:tab w:val="num" w:pos="4320"/>
        </w:tabs>
        <w:ind w:left="4320" w:hanging="180"/>
      </w:pPr>
    </w:lvl>
    <w:lvl w:ilvl="6" w:tplc="08090001" w:tentative="1">
      <w:start w:val="1"/>
      <w:numFmt w:val="decimal"/>
      <w:lvlText w:val="%7."/>
      <w:lvlJc w:val="left"/>
      <w:pPr>
        <w:tabs>
          <w:tab w:val="num" w:pos="5040"/>
        </w:tabs>
        <w:ind w:left="5040" w:hanging="360"/>
      </w:pPr>
    </w:lvl>
    <w:lvl w:ilvl="7" w:tplc="08090003" w:tentative="1">
      <w:start w:val="1"/>
      <w:numFmt w:val="lowerLetter"/>
      <w:lvlText w:val="%8."/>
      <w:lvlJc w:val="left"/>
      <w:pPr>
        <w:tabs>
          <w:tab w:val="num" w:pos="5760"/>
        </w:tabs>
        <w:ind w:left="5760" w:hanging="360"/>
      </w:pPr>
    </w:lvl>
    <w:lvl w:ilvl="8" w:tplc="08090005" w:tentative="1">
      <w:start w:val="1"/>
      <w:numFmt w:val="lowerRoman"/>
      <w:lvlText w:val="%9."/>
      <w:lvlJc w:val="right"/>
      <w:pPr>
        <w:tabs>
          <w:tab w:val="num" w:pos="6480"/>
        </w:tabs>
        <w:ind w:left="6480" w:hanging="180"/>
      </w:pPr>
    </w:lvl>
  </w:abstractNum>
  <w:abstractNum w:abstractNumId="18" w15:restartNumberingAfterBreak="0">
    <w:nsid w:val="478C1C69"/>
    <w:multiLevelType w:val="hybridMultilevel"/>
    <w:tmpl w:val="3B5EDCA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47B1121F"/>
    <w:multiLevelType w:val="hybridMultilevel"/>
    <w:tmpl w:val="11F43E86"/>
    <w:lvl w:ilvl="0" w:tplc="AA228BA0">
      <w:numFmt w:val="bullet"/>
      <w:lvlText w:val="-"/>
      <w:lvlJc w:val="left"/>
      <w:pPr>
        <w:ind w:left="720" w:hanging="360"/>
      </w:pPr>
      <w:rPr>
        <w:rFonts w:ascii="Arial" w:eastAsia="Times New Roman" w:hAnsi="Arial" w:cs="Arial" w:hint="default"/>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71624C"/>
    <w:multiLevelType w:val="hybridMultilevel"/>
    <w:tmpl w:val="B8DAF3B2"/>
    <w:lvl w:ilvl="0" w:tplc="F9CEDA1A">
      <w:start w:val="1"/>
      <w:numFmt w:val="decimal"/>
      <w:lvlText w:val="%1."/>
      <w:lvlJc w:val="left"/>
      <w:pPr>
        <w:ind w:left="720" w:hanging="360"/>
      </w:pPr>
      <w:rPr>
        <w:rFonts w:ascii="Calibri" w:hAnsi="Calibr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D41B02"/>
    <w:multiLevelType w:val="hybridMultilevel"/>
    <w:tmpl w:val="A844C86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5D3921BA"/>
    <w:multiLevelType w:val="hybridMultilevel"/>
    <w:tmpl w:val="8408A402"/>
    <w:lvl w:ilvl="0" w:tplc="AE8E1A16">
      <w:start w:val="1"/>
      <w:numFmt w:val="bullet"/>
      <w:pStyle w:val="Level1Bullet"/>
      <w:lvlText w:val=""/>
      <w:lvlJc w:val="left"/>
      <w:pPr>
        <w:tabs>
          <w:tab w:val="num" w:pos="360"/>
        </w:tabs>
        <w:ind w:left="360" w:hanging="360"/>
      </w:pPr>
      <w:rPr>
        <w:rFonts w:ascii="Symbol" w:hAnsi="Symbol" w:hint="default"/>
      </w:rPr>
    </w:lvl>
    <w:lvl w:ilvl="1" w:tplc="04090003">
      <w:start w:val="1"/>
      <w:numFmt w:val="bullet"/>
      <w:pStyle w:val="DocsText"/>
      <w:lvlText w:val=""/>
      <w:lvlJc w:val="left"/>
      <w:pPr>
        <w:tabs>
          <w:tab w:val="num" w:pos="928"/>
        </w:tabs>
        <w:ind w:left="928" w:hanging="360"/>
      </w:pPr>
      <w:rPr>
        <w:rFonts w:ascii="Symbol" w:hAnsi="Symbol" w:hint="default"/>
        <w:caps w:val="0"/>
        <w:strike w:val="0"/>
        <w:dstrike w:val="0"/>
        <w:vanish w:val="0"/>
        <w:color w:val="auto"/>
        <w:vertAlign w:val="baseline"/>
      </w:rPr>
    </w:lvl>
    <w:lvl w:ilvl="2" w:tplc="04090005">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3" w15:restartNumberingAfterBreak="0">
    <w:nsid w:val="67502263"/>
    <w:multiLevelType w:val="hybridMultilevel"/>
    <w:tmpl w:val="AF6C4ABE"/>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24" w15:restartNumberingAfterBreak="0">
    <w:nsid w:val="6AD372BF"/>
    <w:multiLevelType w:val="multilevel"/>
    <w:tmpl w:val="45DEE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
      <w:lvlJc w:val="left"/>
      <w:pPr>
        <w:tabs>
          <w:tab w:val="num" w:pos="1494"/>
        </w:tabs>
        <w:ind w:left="1494" w:hanging="360"/>
      </w:pPr>
      <w:rPr>
        <w:rFonts w:ascii="Symbol" w:hAnsi="Symbol"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17A81"/>
    <w:multiLevelType w:val="hybridMultilevel"/>
    <w:tmpl w:val="D62AC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4B5326"/>
    <w:multiLevelType w:val="hybridMultilevel"/>
    <w:tmpl w:val="4EDE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D7540A"/>
    <w:multiLevelType w:val="hybridMultilevel"/>
    <w:tmpl w:val="AF54A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605E63"/>
    <w:multiLevelType w:val="hybridMultilevel"/>
    <w:tmpl w:val="DFF4176E"/>
    <w:lvl w:ilvl="0" w:tplc="FFFFFFFF">
      <w:start w:val="1"/>
      <w:numFmt w:val="bullet"/>
      <w:pStyle w:val="OWS-List1Bullet"/>
      <w:lvlText w:val=""/>
      <w:lvlJc w:val="left"/>
      <w:pPr>
        <w:tabs>
          <w:tab w:val="num" w:pos="553"/>
        </w:tabs>
        <w:ind w:left="553" w:hanging="360"/>
      </w:pPr>
      <w:rPr>
        <w:rFonts w:ascii="Symbol" w:hAnsi="Symbol" w:hint="default"/>
      </w:rPr>
    </w:lvl>
    <w:lvl w:ilvl="1" w:tplc="04190001">
      <w:start w:val="1"/>
      <w:numFmt w:val="bullet"/>
      <w:pStyle w:val="OWS-List2Bullet"/>
      <w:lvlText w:val="o"/>
      <w:lvlJc w:val="left"/>
      <w:pPr>
        <w:tabs>
          <w:tab w:val="num" w:pos="2016"/>
        </w:tabs>
        <w:ind w:left="2016" w:hanging="360"/>
      </w:pPr>
      <w:rPr>
        <w:rFonts w:ascii="Courier New" w:hAnsi="Courier New" w:hint="default"/>
      </w:rPr>
    </w:lvl>
    <w:lvl w:ilvl="2" w:tplc="FFFFFFFF">
      <w:start w:val="1"/>
      <w:numFmt w:val="bullet"/>
      <w:pStyle w:val="OWS-List3Bullet"/>
      <w:lvlText w:val=""/>
      <w:lvlJc w:val="left"/>
      <w:pPr>
        <w:tabs>
          <w:tab w:val="num" w:pos="2736"/>
        </w:tabs>
        <w:ind w:left="2736" w:hanging="360"/>
      </w:pPr>
      <w:rPr>
        <w:rFonts w:ascii="Wingdings" w:hAnsi="Wingdings" w:hint="default"/>
      </w:rPr>
    </w:lvl>
    <w:lvl w:ilvl="3" w:tplc="FFFFFFFF">
      <w:start w:val="1"/>
      <w:numFmt w:val="bullet"/>
      <w:lvlText w:val=""/>
      <w:lvlJc w:val="left"/>
      <w:pPr>
        <w:tabs>
          <w:tab w:val="num" w:pos="3456"/>
        </w:tabs>
        <w:ind w:left="3456" w:hanging="360"/>
      </w:pPr>
      <w:rPr>
        <w:rFonts w:ascii="Symbol" w:hAnsi="Symbol" w:hint="default"/>
      </w:rPr>
    </w:lvl>
    <w:lvl w:ilvl="4" w:tplc="FFFFFFFF">
      <w:start w:val="1"/>
      <w:numFmt w:val="bullet"/>
      <w:lvlText w:val="o"/>
      <w:lvlJc w:val="left"/>
      <w:pPr>
        <w:tabs>
          <w:tab w:val="num" w:pos="4176"/>
        </w:tabs>
        <w:ind w:left="4176" w:hanging="360"/>
      </w:pPr>
      <w:rPr>
        <w:rFonts w:ascii="Courier New" w:hAnsi="Courier New" w:hint="default"/>
      </w:rPr>
    </w:lvl>
    <w:lvl w:ilvl="5" w:tplc="FFFFFFFF" w:tentative="1">
      <w:start w:val="1"/>
      <w:numFmt w:val="bullet"/>
      <w:lvlText w:val=""/>
      <w:lvlJc w:val="left"/>
      <w:pPr>
        <w:tabs>
          <w:tab w:val="num" w:pos="4896"/>
        </w:tabs>
        <w:ind w:left="4896" w:hanging="360"/>
      </w:pPr>
      <w:rPr>
        <w:rFonts w:ascii="Wingdings" w:hAnsi="Wingdings" w:hint="default"/>
      </w:rPr>
    </w:lvl>
    <w:lvl w:ilvl="6" w:tplc="FFFFFFFF" w:tentative="1">
      <w:start w:val="1"/>
      <w:numFmt w:val="bullet"/>
      <w:lvlText w:val=""/>
      <w:lvlJc w:val="left"/>
      <w:pPr>
        <w:tabs>
          <w:tab w:val="num" w:pos="5616"/>
        </w:tabs>
        <w:ind w:left="5616" w:hanging="360"/>
      </w:pPr>
      <w:rPr>
        <w:rFonts w:ascii="Symbol" w:hAnsi="Symbol" w:hint="default"/>
      </w:rPr>
    </w:lvl>
    <w:lvl w:ilvl="7" w:tplc="FFFFFFFF" w:tentative="1">
      <w:start w:val="1"/>
      <w:numFmt w:val="bullet"/>
      <w:lvlText w:val="o"/>
      <w:lvlJc w:val="left"/>
      <w:pPr>
        <w:tabs>
          <w:tab w:val="num" w:pos="6336"/>
        </w:tabs>
        <w:ind w:left="6336" w:hanging="360"/>
      </w:pPr>
      <w:rPr>
        <w:rFonts w:ascii="Courier New" w:hAnsi="Courier New" w:hint="default"/>
      </w:rPr>
    </w:lvl>
    <w:lvl w:ilvl="8" w:tplc="FFFFFFFF" w:tentative="1">
      <w:start w:val="1"/>
      <w:numFmt w:val="bullet"/>
      <w:lvlText w:val=""/>
      <w:lvlJc w:val="left"/>
      <w:pPr>
        <w:tabs>
          <w:tab w:val="num" w:pos="7056"/>
        </w:tabs>
        <w:ind w:left="7056" w:hanging="360"/>
      </w:pPr>
      <w:rPr>
        <w:rFonts w:ascii="Wingdings" w:hAnsi="Wingdings" w:hint="default"/>
      </w:rPr>
    </w:lvl>
  </w:abstractNum>
  <w:abstractNum w:abstractNumId="29" w15:restartNumberingAfterBreak="0">
    <w:nsid w:val="7345726F"/>
    <w:multiLevelType w:val="hybridMultilevel"/>
    <w:tmpl w:val="D82827A4"/>
    <w:lvl w:ilvl="0" w:tplc="C5BA1E4A">
      <w:start w:val="1"/>
      <w:numFmt w:val="bullet"/>
      <w:pStyle w:val="BodyTextBullet0"/>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BBC3CE1"/>
    <w:multiLevelType w:val="hybridMultilevel"/>
    <w:tmpl w:val="B8DAF3B2"/>
    <w:lvl w:ilvl="0" w:tplc="F9CEDA1A">
      <w:start w:val="1"/>
      <w:numFmt w:val="decimal"/>
      <w:lvlText w:val="%1."/>
      <w:lvlJc w:val="left"/>
      <w:pPr>
        <w:ind w:left="720" w:hanging="360"/>
      </w:pPr>
      <w:rPr>
        <w:rFonts w:ascii="Calibri" w:hAnsi="Calibr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7"/>
  </w:num>
  <w:num w:numId="3">
    <w:abstractNumId w:val="17"/>
  </w:num>
  <w:num w:numId="4">
    <w:abstractNumId w:val="3"/>
  </w:num>
  <w:num w:numId="5">
    <w:abstractNumId w:val="2"/>
  </w:num>
  <w:num w:numId="6">
    <w:abstractNumId w:val="5"/>
  </w:num>
  <w:num w:numId="7">
    <w:abstractNumId w:val="22"/>
  </w:num>
  <w:num w:numId="8">
    <w:abstractNumId w:val="29"/>
  </w:num>
  <w:num w:numId="9">
    <w:abstractNumId w:val="15"/>
  </w:num>
  <w:num w:numId="10">
    <w:abstractNumId w:val="9"/>
  </w:num>
  <w:num w:numId="11">
    <w:abstractNumId w:val="18"/>
  </w:num>
  <w:num w:numId="12">
    <w:abstractNumId w:val="14"/>
  </w:num>
  <w:num w:numId="13">
    <w:abstractNumId w:val="6"/>
  </w:num>
  <w:num w:numId="14">
    <w:abstractNumId w:val="0"/>
  </w:num>
  <w:num w:numId="15">
    <w:abstractNumId w:val="20"/>
  </w:num>
  <w:num w:numId="16">
    <w:abstractNumId w:val="30"/>
  </w:num>
  <w:num w:numId="17">
    <w:abstractNumId w:val="28"/>
  </w:num>
  <w:num w:numId="18">
    <w:abstractNumId w:val="13"/>
  </w:num>
  <w:num w:numId="19">
    <w:abstractNumId w:val="8"/>
  </w:num>
  <w:num w:numId="20">
    <w:abstractNumId w:val="26"/>
  </w:num>
  <w:num w:numId="21">
    <w:abstractNumId w:val="24"/>
  </w:num>
  <w:num w:numId="22">
    <w:abstractNumId w:val="10"/>
  </w:num>
  <w:num w:numId="23">
    <w:abstractNumId w:val="27"/>
  </w:num>
  <w:num w:numId="24">
    <w:abstractNumId w:val="11"/>
  </w:num>
  <w:num w:numId="25">
    <w:abstractNumId w:val="1"/>
  </w:num>
  <w:num w:numId="26">
    <w:abstractNumId w:val="16"/>
  </w:num>
  <w:num w:numId="27">
    <w:abstractNumId w:val="12"/>
  </w:num>
  <w:num w:numId="28">
    <w:abstractNumId w:val="21"/>
  </w:num>
  <w:num w:numId="29">
    <w:abstractNumId w:val="23"/>
  </w:num>
  <w:num w:numId="30">
    <w:abstractNumId w:val="3"/>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3"/>
  </w:num>
  <w:num w:numId="35">
    <w:abstractNumId w:val="3"/>
  </w:num>
  <w:num w:numId="36">
    <w:abstractNumId w:val="3"/>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num>
  <w:num w:numId="39">
    <w:abstractNumId w:val="3"/>
  </w:num>
  <w:num w:numId="40">
    <w:abstractNumId w:val="3"/>
  </w:num>
  <w:num w:numId="41">
    <w:abstractNumId w:val="3"/>
  </w:num>
  <w:num w:numId="42">
    <w:abstractNumId w:val="3"/>
  </w:num>
  <w:num w:numId="43">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78D"/>
    <w:rsid w:val="000009D0"/>
    <w:rsid w:val="000015B5"/>
    <w:rsid w:val="000019FE"/>
    <w:rsid w:val="00001B21"/>
    <w:rsid w:val="00001BB6"/>
    <w:rsid w:val="00002065"/>
    <w:rsid w:val="00002508"/>
    <w:rsid w:val="0000264F"/>
    <w:rsid w:val="00002960"/>
    <w:rsid w:val="00003497"/>
    <w:rsid w:val="000062B7"/>
    <w:rsid w:val="00006DE2"/>
    <w:rsid w:val="00006E03"/>
    <w:rsid w:val="00006E39"/>
    <w:rsid w:val="000074DC"/>
    <w:rsid w:val="000077D1"/>
    <w:rsid w:val="0001010F"/>
    <w:rsid w:val="00011D4D"/>
    <w:rsid w:val="00011E63"/>
    <w:rsid w:val="00012011"/>
    <w:rsid w:val="00012A25"/>
    <w:rsid w:val="00012DCF"/>
    <w:rsid w:val="00014DA7"/>
    <w:rsid w:val="00015B62"/>
    <w:rsid w:val="000160B1"/>
    <w:rsid w:val="00017AF7"/>
    <w:rsid w:val="00017E90"/>
    <w:rsid w:val="00017F03"/>
    <w:rsid w:val="00020043"/>
    <w:rsid w:val="00020AD0"/>
    <w:rsid w:val="00020BE8"/>
    <w:rsid w:val="00020D8F"/>
    <w:rsid w:val="000214DC"/>
    <w:rsid w:val="00021732"/>
    <w:rsid w:val="00021EF5"/>
    <w:rsid w:val="00022024"/>
    <w:rsid w:val="0002204A"/>
    <w:rsid w:val="000225CF"/>
    <w:rsid w:val="00022729"/>
    <w:rsid w:val="00022793"/>
    <w:rsid w:val="00023AF6"/>
    <w:rsid w:val="00025077"/>
    <w:rsid w:val="00025CA0"/>
    <w:rsid w:val="00025D48"/>
    <w:rsid w:val="000269BB"/>
    <w:rsid w:val="00026FBA"/>
    <w:rsid w:val="000277C6"/>
    <w:rsid w:val="000300AE"/>
    <w:rsid w:val="000300CC"/>
    <w:rsid w:val="00031188"/>
    <w:rsid w:val="000312C3"/>
    <w:rsid w:val="00031685"/>
    <w:rsid w:val="000318B6"/>
    <w:rsid w:val="000325A2"/>
    <w:rsid w:val="00032E6F"/>
    <w:rsid w:val="00032E9C"/>
    <w:rsid w:val="00033045"/>
    <w:rsid w:val="00033236"/>
    <w:rsid w:val="000335B0"/>
    <w:rsid w:val="00033E6C"/>
    <w:rsid w:val="00033EFF"/>
    <w:rsid w:val="000346C5"/>
    <w:rsid w:val="00034C40"/>
    <w:rsid w:val="00035785"/>
    <w:rsid w:val="00035956"/>
    <w:rsid w:val="00035E2B"/>
    <w:rsid w:val="0003633A"/>
    <w:rsid w:val="000374C8"/>
    <w:rsid w:val="00037539"/>
    <w:rsid w:val="00037BCD"/>
    <w:rsid w:val="000405D6"/>
    <w:rsid w:val="000407AA"/>
    <w:rsid w:val="000413B3"/>
    <w:rsid w:val="00041678"/>
    <w:rsid w:val="00041B0D"/>
    <w:rsid w:val="00041C2A"/>
    <w:rsid w:val="00041C6B"/>
    <w:rsid w:val="00041F2F"/>
    <w:rsid w:val="0004260B"/>
    <w:rsid w:val="00042948"/>
    <w:rsid w:val="00042B41"/>
    <w:rsid w:val="000431A7"/>
    <w:rsid w:val="00043D50"/>
    <w:rsid w:val="00044CB9"/>
    <w:rsid w:val="00044D4E"/>
    <w:rsid w:val="00045F10"/>
    <w:rsid w:val="00045FF5"/>
    <w:rsid w:val="00046D1E"/>
    <w:rsid w:val="00047C36"/>
    <w:rsid w:val="000510DF"/>
    <w:rsid w:val="00051384"/>
    <w:rsid w:val="0005176A"/>
    <w:rsid w:val="000519BD"/>
    <w:rsid w:val="000522AE"/>
    <w:rsid w:val="0005279C"/>
    <w:rsid w:val="000528ED"/>
    <w:rsid w:val="000533C9"/>
    <w:rsid w:val="00054177"/>
    <w:rsid w:val="0005510E"/>
    <w:rsid w:val="000563A6"/>
    <w:rsid w:val="00056E3F"/>
    <w:rsid w:val="000606FA"/>
    <w:rsid w:val="0006122E"/>
    <w:rsid w:val="000613E2"/>
    <w:rsid w:val="000620EF"/>
    <w:rsid w:val="000627A3"/>
    <w:rsid w:val="000631F4"/>
    <w:rsid w:val="000641F3"/>
    <w:rsid w:val="000643FB"/>
    <w:rsid w:val="000649B5"/>
    <w:rsid w:val="00065621"/>
    <w:rsid w:val="00065814"/>
    <w:rsid w:val="0006595A"/>
    <w:rsid w:val="000679B0"/>
    <w:rsid w:val="00067CF5"/>
    <w:rsid w:val="00067F30"/>
    <w:rsid w:val="00070423"/>
    <w:rsid w:val="00070A90"/>
    <w:rsid w:val="00070C8C"/>
    <w:rsid w:val="00070D3F"/>
    <w:rsid w:val="00071D8E"/>
    <w:rsid w:val="000720C7"/>
    <w:rsid w:val="00072C5B"/>
    <w:rsid w:val="000730C2"/>
    <w:rsid w:val="000733C3"/>
    <w:rsid w:val="000736F1"/>
    <w:rsid w:val="000737FF"/>
    <w:rsid w:val="00075455"/>
    <w:rsid w:val="000754FA"/>
    <w:rsid w:val="000755CC"/>
    <w:rsid w:val="000756D9"/>
    <w:rsid w:val="00076CAB"/>
    <w:rsid w:val="0007729A"/>
    <w:rsid w:val="00077405"/>
    <w:rsid w:val="000774B5"/>
    <w:rsid w:val="00077AB9"/>
    <w:rsid w:val="00077DE0"/>
    <w:rsid w:val="00080DCC"/>
    <w:rsid w:val="00080EC5"/>
    <w:rsid w:val="0008123E"/>
    <w:rsid w:val="000819A3"/>
    <w:rsid w:val="00081A30"/>
    <w:rsid w:val="00081BCA"/>
    <w:rsid w:val="00081E3F"/>
    <w:rsid w:val="000825FE"/>
    <w:rsid w:val="0008393A"/>
    <w:rsid w:val="00083B9F"/>
    <w:rsid w:val="000841F1"/>
    <w:rsid w:val="00084A1F"/>
    <w:rsid w:val="00085ECB"/>
    <w:rsid w:val="00086C0B"/>
    <w:rsid w:val="00086F50"/>
    <w:rsid w:val="0008793B"/>
    <w:rsid w:val="000905F3"/>
    <w:rsid w:val="00090B63"/>
    <w:rsid w:val="00090E43"/>
    <w:rsid w:val="000916C1"/>
    <w:rsid w:val="000925A9"/>
    <w:rsid w:val="00093341"/>
    <w:rsid w:val="00093851"/>
    <w:rsid w:val="000955CF"/>
    <w:rsid w:val="000961C5"/>
    <w:rsid w:val="00097F81"/>
    <w:rsid w:val="000A1461"/>
    <w:rsid w:val="000A2015"/>
    <w:rsid w:val="000A24EC"/>
    <w:rsid w:val="000A4590"/>
    <w:rsid w:val="000A4F4B"/>
    <w:rsid w:val="000A4F72"/>
    <w:rsid w:val="000A51C0"/>
    <w:rsid w:val="000A600E"/>
    <w:rsid w:val="000A645A"/>
    <w:rsid w:val="000A6509"/>
    <w:rsid w:val="000A6DD6"/>
    <w:rsid w:val="000A711F"/>
    <w:rsid w:val="000A7337"/>
    <w:rsid w:val="000A7A54"/>
    <w:rsid w:val="000B07D1"/>
    <w:rsid w:val="000B0A54"/>
    <w:rsid w:val="000B1325"/>
    <w:rsid w:val="000B16D0"/>
    <w:rsid w:val="000B1DE1"/>
    <w:rsid w:val="000B4119"/>
    <w:rsid w:val="000B4382"/>
    <w:rsid w:val="000B4824"/>
    <w:rsid w:val="000B4D62"/>
    <w:rsid w:val="000B508D"/>
    <w:rsid w:val="000B5217"/>
    <w:rsid w:val="000B565F"/>
    <w:rsid w:val="000B5D53"/>
    <w:rsid w:val="000B5DE8"/>
    <w:rsid w:val="000B6103"/>
    <w:rsid w:val="000B66F5"/>
    <w:rsid w:val="000B691B"/>
    <w:rsid w:val="000B6C35"/>
    <w:rsid w:val="000B760E"/>
    <w:rsid w:val="000B79FB"/>
    <w:rsid w:val="000B7F9C"/>
    <w:rsid w:val="000C0245"/>
    <w:rsid w:val="000C1ADE"/>
    <w:rsid w:val="000C39DE"/>
    <w:rsid w:val="000C3CA9"/>
    <w:rsid w:val="000C4394"/>
    <w:rsid w:val="000C4A7E"/>
    <w:rsid w:val="000C4FBA"/>
    <w:rsid w:val="000C56F1"/>
    <w:rsid w:val="000C625A"/>
    <w:rsid w:val="000C77FF"/>
    <w:rsid w:val="000C7F80"/>
    <w:rsid w:val="000D0219"/>
    <w:rsid w:val="000D0290"/>
    <w:rsid w:val="000D061C"/>
    <w:rsid w:val="000D15F3"/>
    <w:rsid w:val="000D1923"/>
    <w:rsid w:val="000D2356"/>
    <w:rsid w:val="000D26FC"/>
    <w:rsid w:val="000D2E9A"/>
    <w:rsid w:val="000D331E"/>
    <w:rsid w:val="000D34E9"/>
    <w:rsid w:val="000D424D"/>
    <w:rsid w:val="000D4705"/>
    <w:rsid w:val="000D4984"/>
    <w:rsid w:val="000D49C5"/>
    <w:rsid w:val="000D5A97"/>
    <w:rsid w:val="000D76EC"/>
    <w:rsid w:val="000D78D8"/>
    <w:rsid w:val="000D7FC1"/>
    <w:rsid w:val="000E0523"/>
    <w:rsid w:val="000E0749"/>
    <w:rsid w:val="000E0D60"/>
    <w:rsid w:val="000E1033"/>
    <w:rsid w:val="000E18F2"/>
    <w:rsid w:val="000E1997"/>
    <w:rsid w:val="000E1D46"/>
    <w:rsid w:val="000E1F45"/>
    <w:rsid w:val="000E2E59"/>
    <w:rsid w:val="000E2FF1"/>
    <w:rsid w:val="000E30DA"/>
    <w:rsid w:val="000E3368"/>
    <w:rsid w:val="000E381A"/>
    <w:rsid w:val="000E42BD"/>
    <w:rsid w:val="000E4A2E"/>
    <w:rsid w:val="000E4FBD"/>
    <w:rsid w:val="000E520C"/>
    <w:rsid w:val="000E571E"/>
    <w:rsid w:val="000E5914"/>
    <w:rsid w:val="000E5C0F"/>
    <w:rsid w:val="000E61F7"/>
    <w:rsid w:val="000E6230"/>
    <w:rsid w:val="000E66CE"/>
    <w:rsid w:val="000E78A7"/>
    <w:rsid w:val="000E799E"/>
    <w:rsid w:val="000E7B04"/>
    <w:rsid w:val="000E7B99"/>
    <w:rsid w:val="000F042B"/>
    <w:rsid w:val="000F0483"/>
    <w:rsid w:val="000F04CB"/>
    <w:rsid w:val="000F072A"/>
    <w:rsid w:val="000F0AAA"/>
    <w:rsid w:val="000F0E3D"/>
    <w:rsid w:val="000F1615"/>
    <w:rsid w:val="000F215D"/>
    <w:rsid w:val="000F561B"/>
    <w:rsid w:val="000F5814"/>
    <w:rsid w:val="000F5C45"/>
    <w:rsid w:val="000F6DE5"/>
    <w:rsid w:val="000F715E"/>
    <w:rsid w:val="00100635"/>
    <w:rsid w:val="001013CC"/>
    <w:rsid w:val="00102A7A"/>
    <w:rsid w:val="00102B37"/>
    <w:rsid w:val="00102D52"/>
    <w:rsid w:val="00102EA0"/>
    <w:rsid w:val="00103725"/>
    <w:rsid w:val="0010380B"/>
    <w:rsid w:val="00103C61"/>
    <w:rsid w:val="0010422B"/>
    <w:rsid w:val="00104F9D"/>
    <w:rsid w:val="001053A6"/>
    <w:rsid w:val="0010594A"/>
    <w:rsid w:val="0010600B"/>
    <w:rsid w:val="0010645C"/>
    <w:rsid w:val="00106BE3"/>
    <w:rsid w:val="00106CE0"/>
    <w:rsid w:val="00106D03"/>
    <w:rsid w:val="001073A2"/>
    <w:rsid w:val="001079C1"/>
    <w:rsid w:val="00107D30"/>
    <w:rsid w:val="001105DC"/>
    <w:rsid w:val="00110676"/>
    <w:rsid w:val="00110FB1"/>
    <w:rsid w:val="001110E7"/>
    <w:rsid w:val="0011116D"/>
    <w:rsid w:val="00111214"/>
    <w:rsid w:val="00111715"/>
    <w:rsid w:val="00112C31"/>
    <w:rsid w:val="0011396D"/>
    <w:rsid w:val="00113B33"/>
    <w:rsid w:val="00114949"/>
    <w:rsid w:val="00115BA5"/>
    <w:rsid w:val="00116468"/>
    <w:rsid w:val="00117554"/>
    <w:rsid w:val="001223CB"/>
    <w:rsid w:val="00123489"/>
    <w:rsid w:val="00123A4D"/>
    <w:rsid w:val="00123C72"/>
    <w:rsid w:val="00123EC8"/>
    <w:rsid w:val="0012402F"/>
    <w:rsid w:val="0012449A"/>
    <w:rsid w:val="00124C2C"/>
    <w:rsid w:val="00124FC6"/>
    <w:rsid w:val="001253E0"/>
    <w:rsid w:val="00125455"/>
    <w:rsid w:val="0012561C"/>
    <w:rsid w:val="0012614F"/>
    <w:rsid w:val="001267CC"/>
    <w:rsid w:val="00126C0D"/>
    <w:rsid w:val="00127261"/>
    <w:rsid w:val="001273DA"/>
    <w:rsid w:val="00127CF8"/>
    <w:rsid w:val="00130677"/>
    <w:rsid w:val="00130BE2"/>
    <w:rsid w:val="00130D48"/>
    <w:rsid w:val="00130E40"/>
    <w:rsid w:val="001310A8"/>
    <w:rsid w:val="00131440"/>
    <w:rsid w:val="001315B5"/>
    <w:rsid w:val="00131CB0"/>
    <w:rsid w:val="00131D96"/>
    <w:rsid w:val="00131E35"/>
    <w:rsid w:val="001325E1"/>
    <w:rsid w:val="001328B8"/>
    <w:rsid w:val="00133766"/>
    <w:rsid w:val="00133CA0"/>
    <w:rsid w:val="00134C15"/>
    <w:rsid w:val="00135187"/>
    <w:rsid w:val="00135729"/>
    <w:rsid w:val="00136246"/>
    <w:rsid w:val="00136E3A"/>
    <w:rsid w:val="001378D5"/>
    <w:rsid w:val="0014033F"/>
    <w:rsid w:val="00140572"/>
    <w:rsid w:val="001417AC"/>
    <w:rsid w:val="0014291A"/>
    <w:rsid w:val="00143987"/>
    <w:rsid w:val="00143DEB"/>
    <w:rsid w:val="00144711"/>
    <w:rsid w:val="0014514C"/>
    <w:rsid w:val="00145BA3"/>
    <w:rsid w:val="00145CA2"/>
    <w:rsid w:val="001468F0"/>
    <w:rsid w:val="00146B70"/>
    <w:rsid w:val="0014743E"/>
    <w:rsid w:val="00150158"/>
    <w:rsid w:val="0015083F"/>
    <w:rsid w:val="00151D66"/>
    <w:rsid w:val="00152039"/>
    <w:rsid w:val="00152050"/>
    <w:rsid w:val="001524B6"/>
    <w:rsid w:val="001527D4"/>
    <w:rsid w:val="00153131"/>
    <w:rsid w:val="00153A22"/>
    <w:rsid w:val="00153C00"/>
    <w:rsid w:val="001559ED"/>
    <w:rsid w:val="00156425"/>
    <w:rsid w:val="001578C9"/>
    <w:rsid w:val="00157A98"/>
    <w:rsid w:val="00160A06"/>
    <w:rsid w:val="00160BF3"/>
    <w:rsid w:val="0016107B"/>
    <w:rsid w:val="00161880"/>
    <w:rsid w:val="001627E9"/>
    <w:rsid w:val="001636C0"/>
    <w:rsid w:val="00163B82"/>
    <w:rsid w:val="00163CC6"/>
    <w:rsid w:val="00164349"/>
    <w:rsid w:val="001646EB"/>
    <w:rsid w:val="00165647"/>
    <w:rsid w:val="001661B7"/>
    <w:rsid w:val="0016652A"/>
    <w:rsid w:val="001668DE"/>
    <w:rsid w:val="00170129"/>
    <w:rsid w:val="00170993"/>
    <w:rsid w:val="00171DEA"/>
    <w:rsid w:val="00172305"/>
    <w:rsid w:val="0017244F"/>
    <w:rsid w:val="00172982"/>
    <w:rsid w:val="00172ACD"/>
    <w:rsid w:val="00174B96"/>
    <w:rsid w:val="00175338"/>
    <w:rsid w:val="00175343"/>
    <w:rsid w:val="00175400"/>
    <w:rsid w:val="0017597F"/>
    <w:rsid w:val="00175B21"/>
    <w:rsid w:val="00175F67"/>
    <w:rsid w:val="00176441"/>
    <w:rsid w:val="00176941"/>
    <w:rsid w:val="00176AE6"/>
    <w:rsid w:val="00177392"/>
    <w:rsid w:val="001775C8"/>
    <w:rsid w:val="00180056"/>
    <w:rsid w:val="00180ABF"/>
    <w:rsid w:val="001814F4"/>
    <w:rsid w:val="00181690"/>
    <w:rsid w:val="00181EC8"/>
    <w:rsid w:val="001820DF"/>
    <w:rsid w:val="001820F0"/>
    <w:rsid w:val="0018222F"/>
    <w:rsid w:val="00182B53"/>
    <w:rsid w:val="0018318E"/>
    <w:rsid w:val="00183547"/>
    <w:rsid w:val="00183CBB"/>
    <w:rsid w:val="00183D39"/>
    <w:rsid w:val="00183E33"/>
    <w:rsid w:val="0018512A"/>
    <w:rsid w:val="001864FF"/>
    <w:rsid w:val="00186F5B"/>
    <w:rsid w:val="00187983"/>
    <w:rsid w:val="00187D99"/>
    <w:rsid w:val="00187EF6"/>
    <w:rsid w:val="00190A43"/>
    <w:rsid w:val="00190FC5"/>
    <w:rsid w:val="00191CAC"/>
    <w:rsid w:val="00191E24"/>
    <w:rsid w:val="00191F96"/>
    <w:rsid w:val="0019242E"/>
    <w:rsid w:val="001928DB"/>
    <w:rsid w:val="00193ADB"/>
    <w:rsid w:val="00194A3A"/>
    <w:rsid w:val="00194E2A"/>
    <w:rsid w:val="00195268"/>
    <w:rsid w:val="001953A7"/>
    <w:rsid w:val="001956FA"/>
    <w:rsid w:val="00196E53"/>
    <w:rsid w:val="00196FD8"/>
    <w:rsid w:val="00197504"/>
    <w:rsid w:val="00197506"/>
    <w:rsid w:val="00197E2B"/>
    <w:rsid w:val="00197E74"/>
    <w:rsid w:val="00197EBC"/>
    <w:rsid w:val="001A02D8"/>
    <w:rsid w:val="001A15E7"/>
    <w:rsid w:val="001A162D"/>
    <w:rsid w:val="001A1EDE"/>
    <w:rsid w:val="001A2411"/>
    <w:rsid w:val="001A2730"/>
    <w:rsid w:val="001A279D"/>
    <w:rsid w:val="001A322D"/>
    <w:rsid w:val="001A33B5"/>
    <w:rsid w:val="001A482A"/>
    <w:rsid w:val="001A4D7D"/>
    <w:rsid w:val="001A5049"/>
    <w:rsid w:val="001A50F5"/>
    <w:rsid w:val="001A5147"/>
    <w:rsid w:val="001A5E0E"/>
    <w:rsid w:val="001A6759"/>
    <w:rsid w:val="001A74BD"/>
    <w:rsid w:val="001A752B"/>
    <w:rsid w:val="001A7926"/>
    <w:rsid w:val="001B0A75"/>
    <w:rsid w:val="001B1010"/>
    <w:rsid w:val="001B1241"/>
    <w:rsid w:val="001B16FD"/>
    <w:rsid w:val="001B2216"/>
    <w:rsid w:val="001B2771"/>
    <w:rsid w:val="001B28FB"/>
    <w:rsid w:val="001B2B72"/>
    <w:rsid w:val="001B3C2B"/>
    <w:rsid w:val="001B4DD1"/>
    <w:rsid w:val="001B50AF"/>
    <w:rsid w:val="001B5104"/>
    <w:rsid w:val="001B5366"/>
    <w:rsid w:val="001B69D4"/>
    <w:rsid w:val="001B7EB0"/>
    <w:rsid w:val="001C0130"/>
    <w:rsid w:val="001C02B2"/>
    <w:rsid w:val="001C06E6"/>
    <w:rsid w:val="001C0FAA"/>
    <w:rsid w:val="001C1297"/>
    <w:rsid w:val="001C1739"/>
    <w:rsid w:val="001C2654"/>
    <w:rsid w:val="001C2C83"/>
    <w:rsid w:val="001C3CB6"/>
    <w:rsid w:val="001C4215"/>
    <w:rsid w:val="001C538E"/>
    <w:rsid w:val="001C568E"/>
    <w:rsid w:val="001C5857"/>
    <w:rsid w:val="001C617F"/>
    <w:rsid w:val="001C6209"/>
    <w:rsid w:val="001C67A2"/>
    <w:rsid w:val="001C6BB7"/>
    <w:rsid w:val="001C79EB"/>
    <w:rsid w:val="001C7FD9"/>
    <w:rsid w:val="001D0522"/>
    <w:rsid w:val="001D0E56"/>
    <w:rsid w:val="001D1CDB"/>
    <w:rsid w:val="001D1F19"/>
    <w:rsid w:val="001D20BC"/>
    <w:rsid w:val="001D2F62"/>
    <w:rsid w:val="001D2F98"/>
    <w:rsid w:val="001D3301"/>
    <w:rsid w:val="001D33EE"/>
    <w:rsid w:val="001D3717"/>
    <w:rsid w:val="001D3890"/>
    <w:rsid w:val="001D3A30"/>
    <w:rsid w:val="001D41CA"/>
    <w:rsid w:val="001D44DA"/>
    <w:rsid w:val="001D49A4"/>
    <w:rsid w:val="001D5526"/>
    <w:rsid w:val="001D5DDB"/>
    <w:rsid w:val="001D6100"/>
    <w:rsid w:val="001D6A18"/>
    <w:rsid w:val="001D71DD"/>
    <w:rsid w:val="001D778D"/>
    <w:rsid w:val="001E0858"/>
    <w:rsid w:val="001E0AA1"/>
    <w:rsid w:val="001E0CF4"/>
    <w:rsid w:val="001E21DE"/>
    <w:rsid w:val="001E27E9"/>
    <w:rsid w:val="001E3139"/>
    <w:rsid w:val="001E32B3"/>
    <w:rsid w:val="001E346A"/>
    <w:rsid w:val="001E3D63"/>
    <w:rsid w:val="001E4CBC"/>
    <w:rsid w:val="001E61BF"/>
    <w:rsid w:val="001E6267"/>
    <w:rsid w:val="001E6538"/>
    <w:rsid w:val="001E6A40"/>
    <w:rsid w:val="001E6F7E"/>
    <w:rsid w:val="001E72E7"/>
    <w:rsid w:val="001E78FF"/>
    <w:rsid w:val="001E79D2"/>
    <w:rsid w:val="001F0536"/>
    <w:rsid w:val="001F1074"/>
    <w:rsid w:val="001F13FC"/>
    <w:rsid w:val="001F22B1"/>
    <w:rsid w:val="001F36CE"/>
    <w:rsid w:val="001F421A"/>
    <w:rsid w:val="001F534A"/>
    <w:rsid w:val="001F5856"/>
    <w:rsid w:val="001F5B6E"/>
    <w:rsid w:val="001F637E"/>
    <w:rsid w:val="001F6A4B"/>
    <w:rsid w:val="001F6B1D"/>
    <w:rsid w:val="00200E5B"/>
    <w:rsid w:val="002019FE"/>
    <w:rsid w:val="002026D8"/>
    <w:rsid w:val="002027CF"/>
    <w:rsid w:val="00202B20"/>
    <w:rsid w:val="00202D99"/>
    <w:rsid w:val="00203185"/>
    <w:rsid w:val="00203DCB"/>
    <w:rsid w:val="00204107"/>
    <w:rsid w:val="0020435E"/>
    <w:rsid w:val="00205037"/>
    <w:rsid w:val="00205063"/>
    <w:rsid w:val="002058B1"/>
    <w:rsid w:val="0020597E"/>
    <w:rsid w:val="00205B51"/>
    <w:rsid w:val="00207085"/>
    <w:rsid w:val="002077D8"/>
    <w:rsid w:val="002078B5"/>
    <w:rsid w:val="002103EA"/>
    <w:rsid w:val="002105B8"/>
    <w:rsid w:val="00210D3E"/>
    <w:rsid w:val="00211215"/>
    <w:rsid w:val="00211961"/>
    <w:rsid w:val="00212AA9"/>
    <w:rsid w:val="002138FB"/>
    <w:rsid w:val="00214F28"/>
    <w:rsid w:val="002164BF"/>
    <w:rsid w:val="00217109"/>
    <w:rsid w:val="002176AE"/>
    <w:rsid w:val="0021787F"/>
    <w:rsid w:val="00217D9F"/>
    <w:rsid w:val="0022016E"/>
    <w:rsid w:val="0022059A"/>
    <w:rsid w:val="002205E3"/>
    <w:rsid w:val="00221820"/>
    <w:rsid w:val="0022268F"/>
    <w:rsid w:val="00222739"/>
    <w:rsid w:val="0022301F"/>
    <w:rsid w:val="00223080"/>
    <w:rsid w:val="002230B3"/>
    <w:rsid w:val="0022324B"/>
    <w:rsid w:val="002248C3"/>
    <w:rsid w:val="00225000"/>
    <w:rsid w:val="002262CD"/>
    <w:rsid w:val="002268DD"/>
    <w:rsid w:val="002268F3"/>
    <w:rsid w:val="00227297"/>
    <w:rsid w:val="00227357"/>
    <w:rsid w:val="0022751B"/>
    <w:rsid w:val="00227FD6"/>
    <w:rsid w:val="00230209"/>
    <w:rsid w:val="00230571"/>
    <w:rsid w:val="0023058E"/>
    <w:rsid w:val="002310E8"/>
    <w:rsid w:val="002316AD"/>
    <w:rsid w:val="0023183E"/>
    <w:rsid w:val="00231981"/>
    <w:rsid w:val="002324A5"/>
    <w:rsid w:val="00234351"/>
    <w:rsid w:val="00234A2F"/>
    <w:rsid w:val="00234C47"/>
    <w:rsid w:val="00234F58"/>
    <w:rsid w:val="00235187"/>
    <w:rsid w:val="002353C0"/>
    <w:rsid w:val="002358BE"/>
    <w:rsid w:val="002363EC"/>
    <w:rsid w:val="00236D06"/>
    <w:rsid w:val="00237514"/>
    <w:rsid w:val="00237ABD"/>
    <w:rsid w:val="00240D9A"/>
    <w:rsid w:val="00241EED"/>
    <w:rsid w:val="00242438"/>
    <w:rsid w:val="00243D66"/>
    <w:rsid w:val="00243D97"/>
    <w:rsid w:val="002440C7"/>
    <w:rsid w:val="00244901"/>
    <w:rsid w:val="00247325"/>
    <w:rsid w:val="002504AF"/>
    <w:rsid w:val="00250713"/>
    <w:rsid w:val="00250B34"/>
    <w:rsid w:val="002511F8"/>
    <w:rsid w:val="002533BA"/>
    <w:rsid w:val="002537E7"/>
    <w:rsid w:val="002539DF"/>
    <w:rsid w:val="00253DA4"/>
    <w:rsid w:val="002560A2"/>
    <w:rsid w:val="002561A3"/>
    <w:rsid w:val="00256408"/>
    <w:rsid w:val="0025729C"/>
    <w:rsid w:val="00257F0E"/>
    <w:rsid w:val="0026008C"/>
    <w:rsid w:val="00260B0A"/>
    <w:rsid w:val="0026257A"/>
    <w:rsid w:val="0026262F"/>
    <w:rsid w:val="00262AE6"/>
    <w:rsid w:val="002631AF"/>
    <w:rsid w:val="002632C7"/>
    <w:rsid w:val="00264232"/>
    <w:rsid w:val="002648E2"/>
    <w:rsid w:val="00265C1E"/>
    <w:rsid w:val="00266C4C"/>
    <w:rsid w:val="00270585"/>
    <w:rsid w:val="002709C6"/>
    <w:rsid w:val="0027136C"/>
    <w:rsid w:val="00271E47"/>
    <w:rsid w:val="0027291F"/>
    <w:rsid w:val="00272FC7"/>
    <w:rsid w:val="00273215"/>
    <w:rsid w:val="00273811"/>
    <w:rsid w:val="002743F5"/>
    <w:rsid w:val="00274616"/>
    <w:rsid w:val="00274D0F"/>
    <w:rsid w:val="002757C2"/>
    <w:rsid w:val="00275D41"/>
    <w:rsid w:val="00275D5E"/>
    <w:rsid w:val="002765A3"/>
    <w:rsid w:val="00276625"/>
    <w:rsid w:val="00276709"/>
    <w:rsid w:val="00276878"/>
    <w:rsid w:val="00277546"/>
    <w:rsid w:val="00277A16"/>
    <w:rsid w:val="00277F27"/>
    <w:rsid w:val="00277F5B"/>
    <w:rsid w:val="00280323"/>
    <w:rsid w:val="00280939"/>
    <w:rsid w:val="00280A4D"/>
    <w:rsid w:val="00280BF3"/>
    <w:rsid w:val="00281712"/>
    <w:rsid w:val="00282163"/>
    <w:rsid w:val="00282263"/>
    <w:rsid w:val="002829B4"/>
    <w:rsid w:val="00282E34"/>
    <w:rsid w:val="0028358C"/>
    <w:rsid w:val="002836E5"/>
    <w:rsid w:val="002837DA"/>
    <w:rsid w:val="002839AE"/>
    <w:rsid w:val="00283BF6"/>
    <w:rsid w:val="002844B3"/>
    <w:rsid w:val="002848C1"/>
    <w:rsid w:val="00285955"/>
    <w:rsid w:val="00285A55"/>
    <w:rsid w:val="00287520"/>
    <w:rsid w:val="002875AC"/>
    <w:rsid w:val="00287A0D"/>
    <w:rsid w:val="0029044B"/>
    <w:rsid w:val="00291A35"/>
    <w:rsid w:val="00291E7B"/>
    <w:rsid w:val="00292207"/>
    <w:rsid w:val="00292969"/>
    <w:rsid w:val="00292C64"/>
    <w:rsid w:val="00293728"/>
    <w:rsid w:val="00293B54"/>
    <w:rsid w:val="00294493"/>
    <w:rsid w:val="002944C8"/>
    <w:rsid w:val="002951E3"/>
    <w:rsid w:val="00295583"/>
    <w:rsid w:val="00295752"/>
    <w:rsid w:val="002965BB"/>
    <w:rsid w:val="002972B3"/>
    <w:rsid w:val="002975BE"/>
    <w:rsid w:val="002975C4"/>
    <w:rsid w:val="00297674"/>
    <w:rsid w:val="00297701"/>
    <w:rsid w:val="0029771B"/>
    <w:rsid w:val="00297E89"/>
    <w:rsid w:val="002A00A8"/>
    <w:rsid w:val="002A08EA"/>
    <w:rsid w:val="002A19C7"/>
    <w:rsid w:val="002A1E97"/>
    <w:rsid w:val="002A1ECA"/>
    <w:rsid w:val="002A257E"/>
    <w:rsid w:val="002A3467"/>
    <w:rsid w:val="002A35A4"/>
    <w:rsid w:val="002A3780"/>
    <w:rsid w:val="002A4997"/>
    <w:rsid w:val="002A6E42"/>
    <w:rsid w:val="002A6F05"/>
    <w:rsid w:val="002A75F0"/>
    <w:rsid w:val="002A7D58"/>
    <w:rsid w:val="002A7DDA"/>
    <w:rsid w:val="002A7F33"/>
    <w:rsid w:val="002A7F46"/>
    <w:rsid w:val="002B01F3"/>
    <w:rsid w:val="002B0839"/>
    <w:rsid w:val="002B13F2"/>
    <w:rsid w:val="002B18DA"/>
    <w:rsid w:val="002B1922"/>
    <w:rsid w:val="002B2F9F"/>
    <w:rsid w:val="002B313C"/>
    <w:rsid w:val="002B5DB7"/>
    <w:rsid w:val="002B5E72"/>
    <w:rsid w:val="002B7698"/>
    <w:rsid w:val="002C00EB"/>
    <w:rsid w:val="002C01D2"/>
    <w:rsid w:val="002C076E"/>
    <w:rsid w:val="002C132D"/>
    <w:rsid w:val="002C1C2C"/>
    <w:rsid w:val="002C1C5F"/>
    <w:rsid w:val="002C21D7"/>
    <w:rsid w:val="002C251C"/>
    <w:rsid w:val="002C3291"/>
    <w:rsid w:val="002C3B5A"/>
    <w:rsid w:val="002C53BA"/>
    <w:rsid w:val="002C5DB7"/>
    <w:rsid w:val="002C61F4"/>
    <w:rsid w:val="002C73D7"/>
    <w:rsid w:val="002D1DFA"/>
    <w:rsid w:val="002D2D06"/>
    <w:rsid w:val="002D2E98"/>
    <w:rsid w:val="002D3305"/>
    <w:rsid w:val="002D38C6"/>
    <w:rsid w:val="002D574F"/>
    <w:rsid w:val="002D576F"/>
    <w:rsid w:val="002D5DE4"/>
    <w:rsid w:val="002D6AAB"/>
    <w:rsid w:val="002D73A5"/>
    <w:rsid w:val="002E0585"/>
    <w:rsid w:val="002E0B9D"/>
    <w:rsid w:val="002E0C2B"/>
    <w:rsid w:val="002E227D"/>
    <w:rsid w:val="002E273C"/>
    <w:rsid w:val="002E2771"/>
    <w:rsid w:val="002E29EB"/>
    <w:rsid w:val="002E30C6"/>
    <w:rsid w:val="002E317E"/>
    <w:rsid w:val="002E3AC5"/>
    <w:rsid w:val="002E3C04"/>
    <w:rsid w:val="002E641F"/>
    <w:rsid w:val="002F0240"/>
    <w:rsid w:val="002F0264"/>
    <w:rsid w:val="002F058D"/>
    <w:rsid w:val="002F0E9C"/>
    <w:rsid w:val="002F1E1C"/>
    <w:rsid w:val="002F24FF"/>
    <w:rsid w:val="002F2926"/>
    <w:rsid w:val="002F292A"/>
    <w:rsid w:val="002F303A"/>
    <w:rsid w:val="002F36BA"/>
    <w:rsid w:val="002F3A5E"/>
    <w:rsid w:val="002F3AD4"/>
    <w:rsid w:val="002F535E"/>
    <w:rsid w:val="002F5786"/>
    <w:rsid w:val="002F613A"/>
    <w:rsid w:val="002F6C03"/>
    <w:rsid w:val="002F7660"/>
    <w:rsid w:val="002F7A97"/>
    <w:rsid w:val="0030084C"/>
    <w:rsid w:val="00300A86"/>
    <w:rsid w:val="00300BBA"/>
    <w:rsid w:val="00302294"/>
    <w:rsid w:val="00302AAC"/>
    <w:rsid w:val="00303126"/>
    <w:rsid w:val="0030462C"/>
    <w:rsid w:val="00304763"/>
    <w:rsid w:val="00304950"/>
    <w:rsid w:val="00304E58"/>
    <w:rsid w:val="0030547A"/>
    <w:rsid w:val="003055E8"/>
    <w:rsid w:val="00305FDB"/>
    <w:rsid w:val="0030693E"/>
    <w:rsid w:val="00307392"/>
    <w:rsid w:val="00307C6E"/>
    <w:rsid w:val="00307D65"/>
    <w:rsid w:val="0031069D"/>
    <w:rsid w:val="0031155F"/>
    <w:rsid w:val="003120B1"/>
    <w:rsid w:val="003124EA"/>
    <w:rsid w:val="003129AF"/>
    <w:rsid w:val="00312DBA"/>
    <w:rsid w:val="003147F1"/>
    <w:rsid w:val="00314F16"/>
    <w:rsid w:val="00315BAB"/>
    <w:rsid w:val="00316655"/>
    <w:rsid w:val="00316BCE"/>
    <w:rsid w:val="00317C8E"/>
    <w:rsid w:val="00320AC9"/>
    <w:rsid w:val="003210F4"/>
    <w:rsid w:val="00321298"/>
    <w:rsid w:val="00321C4B"/>
    <w:rsid w:val="00322615"/>
    <w:rsid w:val="00323275"/>
    <w:rsid w:val="00324621"/>
    <w:rsid w:val="003251D0"/>
    <w:rsid w:val="0032560E"/>
    <w:rsid w:val="00325B11"/>
    <w:rsid w:val="0032611B"/>
    <w:rsid w:val="00327128"/>
    <w:rsid w:val="00330308"/>
    <w:rsid w:val="0033045E"/>
    <w:rsid w:val="00330532"/>
    <w:rsid w:val="0033088A"/>
    <w:rsid w:val="00330BB7"/>
    <w:rsid w:val="00331BCA"/>
    <w:rsid w:val="00332135"/>
    <w:rsid w:val="003324A7"/>
    <w:rsid w:val="00332660"/>
    <w:rsid w:val="0033311B"/>
    <w:rsid w:val="003340C2"/>
    <w:rsid w:val="003342CB"/>
    <w:rsid w:val="003344B4"/>
    <w:rsid w:val="00334D61"/>
    <w:rsid w:val="0033558E"/>
    <w:rsid w:val="00335973"/>
    <w:rsid w:val="00336228"/>
    <w:rsid w:val="00336FA2"/>
    <w:rsid w:val="00337B15"/>
    <w:rsid w:val="00340789"/>
    <w:rsid w:val="0034093F"/>
    <w:rsid w:val="00340CD8"/>
    <w:rsid w:val="00340E3B"/>
    <w:rsid w:val="00340FC7"/>
    <w:rsid w:val="0034194B"/>
    <w:rsid w:val="00341BCB"/>
    <w:rsid w:val="00342AB8"/>
    <w:rsid w:val="003433C1"/>
    <w:rsid w:val="003438D1"/>
    <w:rsid w:val="00344D63"/>
    <w:rsid w:val="00344FF1"/>
    <w:rsid w:val="003453F5"/>
    <w:rsid w:val="003456F6"/>
    <w:rsid w:val="00345C84"/>
    <w:rsid w:val="00346C3F"/>
    <w:rsid w:val="00347002"/>
    <w:rsid w:val="00347AC2"/>
    <w:rsid w:val="00347EE5"/>
    <w:rsid w:val="00347F31"/>
    <w:rsid w:val="00347F90"/>
    <w:rsid w:val="003503BC"/>
    <w:rsid w:val="00350DBC"/>
    <w:rsid w:val="003512B6"/>
    <w:rsid w:val="00351DE8"/>
    <w:rsid w:val="00351E29"/>
    <w:rsid w:val="003527A8"/>
    <w:rsid w:val="003528C8"/>
    <w:rsid w:val="00352DD5"/>
    <w:rsid w:val="00352FF6"/>
    <w:rsid w:val="003530A9"/>
    <w:rsid w:val="003537D6"/>
    <w:rsid w:val="003537E0"/>
    <w:rsid w:val="00355439"/>
    <w:rsid w:val="00355C58"/>
    <w:rsid w:val="00355CB5"/>
    <w:rsid w:val="003562B6"/>
    <w:rsid w:val="00356A12"/>
    <w:rsid w:val="00356F18"/>
    <w:rsid w:val="00357589"/>
    <w:rsid w:val="00357EC1"/>
    <w:rsid w:val="003602CB"/>
    <w:rsid w:val="003607B9"/>
    <w:rsid w:val="003609FB"/>
    <w:rsid w:val="00360CD6"/>
    <w:rsid w:val="003611B5"/>
    <w:rsid w:val="003613FF"/>
    <w:rsid w:val="00362607"/>
    <w:rsid w:val="003626D6"/>
    <w:rsid w:val="00362DEE"/>
    <w:rsid w:val="00362FF8"/>
    <w:rsid w:val="003633C1"/>
    <w:rsid w:val="00363615"/>
    <w:rsid w:val="003636BD"/>
    <w:rsid w:val="003640B6"/>
    <w:rsid w:val="003642AC"/>
    <w:rsid w:val="00364495"/>
    <w:rsid w:val="0036475E"/>
    <w:rsid w:val="003649E5"/>
    <w:rsid w:val="00364D37"/>
    <w:rsid w:val="00365DF7"/>
    <w:rsid w:val="00365ED0"/>
    <w:rsid w:val="0036618C"/>
    <w:rsid w:val="00366329"/>
    <w:rsid w:val="00367204"/>
    <w:rsid w:val="00367AC9"/>
    <w:rsid w:val="00370577"/>
    <w:rsid w:val="0037076D"/>
    <w:rsid w:val="00371B06"/>
    <w:rsid w:val="0037252F"/>
    <w:rsid w:val="003734A0"/>
    <w:rsid w:val="003739CA"/>
    <w:rsid w:val="003759AE"/>
    <w:rsid w:val="003759ED"/>
    <w:rsid w:val="00375B5D"/>
    <w:rsid w:val="00375C62"/>
    <w:rsid w:val="00375F8E"/>
    <w:rsid w:val="00376620"/>
    <w:rsid w:val="00376C48"/>
    <w:rsid w:val="003772F3"/>
    <w:rsid w:val="0037783C"/>
    <w:rsid w:val="00380138"/>
    <w:rsid w:val="003803E1"/>
    <w:rsid w:val="003805BA"/>
    <w:rsid w:val="0038130C"/>
    <w:rsid w:val="00381551"/>
    <w:rsid w:val="003817FA"/>
    <w:rsid w:val="00381A6A"/>
    <w:rsid w:val="00381CE4"/>
    <w:rsid w:val="00381D21"/>
    <w:rsid w:val="00383991"/>
    <w:rsid w:val="003843C2"/>
    <w:rsid w:val="00384DC1"/>
    <w:rsid w:val="00384E92"/>
    <w:rsid w:val="00385A1F"/>
    <w:rsid w:val="0038648A"/>
    <w:rsid w:val="003869D0"/>
    <w:rsid w:val="00387326"/>
    <w:rsid w:val="003873BF"/>
    <w:rsid w:val="00387DB6"/>
    <w:rsid w:val="00387E60"/>
    <w:rsid w:val="0039010D"/>
    <w:rsid w:val="0039057C"/>
    <w:rsid w:val="00390837"/>
    <w:rsid w:val="00390C19"/>
    <w:rsid w:val="0039116A"/>
    <w:rsid w:val="003920F8"/>
    <w:rsid w:val="003927D1"/>
    <w:rsid w:val="00392F77"/>
    <w:rsid w:val="00394830"/>
    <w:rsid w:val="00394AC7"/>
    <w:rsid w:val="00394E23"/>
    <w:rsid w:val="00395119"/>
    <w:rsid w:val="003955E5"/>
    <w:rsid w:val="0039561C"/>
    <w:rsid w:val="00395C29"/>
    <w:rsid w:val="0039625A"/>
    <w:rsid w:val="00397857"/>
    <w:rsid w:val="00397DE2"/>
    <w:rsid w:val="003A0127"/>
    <w:rsid w:val="003A06CB"/>
    <w:rsid w:val="003A16EE"/>
    <w:rsid w:val="003A1E37"/>
    <w:rsid w:val="003A1E68"/>
    <w:rsid w:val="003A1FC2"/>
    <w:rsid w:val="003A20B2"/>
    <w:rsid w:val="003A252C"/>
    <w:rsid w:val="003A3091"/>
    <w:rsid w:val="003A3384"/>
    <w:rsid w:val="003A3FF4"/>
    <w:rsid w:val="003A4511"/>
    <w:rsid w:val="003A4703"/>
    <w:rsid w:val="003A4D99"/>
    <w:rsid w:val="003A5052"/>
    <w:rsid w:val="003A5804"/>
    <w:rsid w:val="003A59AC"/>
    <w:rsid w:val="003A5F19"/>
    <w:rsid w:val="003A69BD"/>
    <w:rsid w:val="003A6E2F"/>
    <w:rsid w:val="003A70DD"/>
    <w:rsid w:val="003A72AE"/>
    <w:rsid w:val="003A730A"/>
    <w:rsid w:val="003A75F7"/>
    <w:rsid w:val="003A77C9"/>
    <w:rsid w:val="003A7BDF"/>
    <w:rsid w:val="003A7EC4"/>
    <w:rsid w:val="003B0178"/>
    <w:rsid w:val="003B0FC6"/>
    <w:rsid w:val="003B127A"/>
    <w:rsid w:val="003B1962"/>
    <w:rsid w:val="003B3108"/>
    <w:rsid w:val="003B3BE8"/>
    <w:rsid w:val="003B4539"/>
    <w:rsid w:val="003B4A5C"/>
    <w:rsid w:val="003B5643"/>
    <w:rsid w:val="003B5B86"/>
    <w:rsid w:val="003B5DD6"/>
    <w:rsid w:val="003B6ABB"/>
    <w:rsid w:val="003B6FB3"/>
    <w:rsid w:val="003B7C98"/>
    <w:rsid w:val="003C0786"/>
    <w:rsid w:val="003C098D"/>
    <w:rsid w:val="003C0C19"/>
    <w:rsid w:val="003C0E19"/>
    <w:rsid w:val="003C1555"/>
    <w:rsid w:val="003C1612"/>
    <w:rsid w:val="003C18AA"/>
    <w:rsid w:val="003C1C1E"/>
    <w:rsid w:val="003C282B"/>
    <w:rsid w:val="003C2B0C"/>
    <w:rsid w:val="003C34DB"/>
    <w:rsid w:val="003C429A"/>
    <w:rsid w:val="003C4B2C"/>
    <w:rsid w:val="003C50DA"/>
    <w:rsid w:val="003C57C9"/>
    <w:rsid w:val="003C5C43"/>
    <w:rsid w:val="003C6889"/>
    <w:rsid w:val="003C7187"/>
    <w:rsid w:val="003D11DF"/>
    <w:rsid w:val="003D1ABB"/>
    <w:rsid w:val="003D261B"/>
    <w:rsid w:val="003D26E4"/>
    <w:rsid w:val="003D27F0"/>
    <w:rsid w:val="003D3429"/>
    <w:rsid w:val="003D46F2"/>
    <w:rsid w:val="003D4E24"/>
    <w:rsid w:val="003D57B5"/>
    <w:rsid w:val="003D594C"/>
    <w:rsid w:val="003D59AC"/>
    <w:rsid w:val="003D5CC8"/>
    <w:rsid w:val="003D5FF0"/>
    <w:rsid w:val="003D6075"/>
    <w:rsid w:val="003D62B4"/>
    <w:rsid w:val="003D6405"/>
    <w:rsid w:val="003D6BBF"/>
    <w:rsid w:val="003D7199"/>
    <w:rsid w:val="003D741B"/>
    <w:rsid w:val="003D75F8"/>
    <w:rsid w:val="003D7A54"/>
    <w:rsid w:val="003D7C2A"/>
    <w:rsid w:val="003D7C99"/>
    <w:rsid w:val="003E00D3"/>
    <w:rsid w:val="003E1B76"/>
    <w:rsid w:val="003E1FA6"/>
    <w:rsid w:val="003E20C2"/>
    <w:rsid w:val="003E25D0"/>
    <w:rsid w:val="003E27D3"/>
    <w:rsid w:val="003E3FEF"/>
    <w:rsid w:val="003E4ADE"/>
    <w:rsid w:val="003E65FE"/>
    <w:rsid w:val="003E78CE"/>
    <w:rsid w:val="003E7A08"/>
    <w:rsid w:val="003F0264"/>
    <w:rsid w:val="003F0326"/>
    <w:rsid w:val="003F03E3"/>
    <w:rsid w:val="003F0874"/>
    <w:rsid w:val="003F0B1C"/>
    <w:rsid w:val="003F0E96"/>
    <w:rsid w:val="003F0F4D"/>
    <w:rsid w:val="003F140A"/>
    <w:rsid w:val="003F1AC1"/>
    <w:rsid w:val="003F1C77"/>
    <w:rsid w:val="003F294A"/>
    <w:rsid w:val="003F297F"/>
    <w:rsid w:val="003F2D9E"/>
    <w:rsid w:val="003F333F"/>
    <w:rsid w:val="003F3585"/>
    <w:rsid w:val="003F380D"/>
    <w:rsid w:val="003F3AF3"/>
    <w:rsid w:val="003F4B8F"/>
    <w:rsid w:val="003F4F8E"/>
    <w:rsid w:val="003F4FA1"/>
    <w:rsid w:val="003F4FCD"/>
    <w:rsid w:val="003F5C2A"/>
    <w:rsid w:val="003F5D76"/>
    <w:rsid w:val="003F5F52"/>
    <w:rsid w:val="003F6F87"/>
    <w:rsid w:val="003F7054"/>
    <w:rsid w:val="003F7062"/>
    <w:rsid w:val="003F7253"/>
    <w:rsid w:val="003F7856"/>
    <w:rsid w:val="0040002A"/>
    <w:rsid w:val="00400823"/>
    <w:rsid w:val="0040120F"/>
    <w:rsid w:val="00402C4C"/>
    <w:rsid w:val="0040432B"/>
    <w:rsid w:val="00404B49"/>
    <w:rsid w:val="00404CF0"/>
    <w:rsid w:val="00406283"/>
    <w:rsid w:val="0040667B"/>
    <w:rsid w:val="00407425"/>
    <w:rsid w:val="00410FC8"/>
    <w:rsid w:val="00411B59"/>
    <w:rsid w:val="00412442"/>
    <w:rsid w:val="004125F0"/>
    <w:rsid w:val="004126FE"/>
    <w:rsid w:val="00412783"/>
    <w:rsid w:val="0041322F"/>
    <w:rsid w:val="00413410"/>
    <w:rsid w:val="00413D1A"/>
    <w:rsid w:val="00413EDE"/>
    <w:rsid w:val="00413F81"/>
    <w:rsid w:val="0041479E"/>
    <w:rsid w:val="00415C95"/>
    <w:rsid w:val="0041617D"/>
    <w:rsid w:val="00416186"/>
    <w:rsid w:val="004164E8"/>
    <w:rsid w:val="00416717"/>
    <w:rsid w:val="00416A85"/>
    <w:rsid w:val="00417074"/>
    <w:rsid w:val="00417538"/>
    <w:rsid w:val="00417879"/>
    <w:rsid w:val="00420159"/>
    <w:rsid w:val="004206B6"/>
    <w:rsid w:val="004206BD"/>
    <w:rsid w:val="00420D88"/>
    <w:rsid w:val="0042206B"/>
    <w:rsid w:val="00422612"/>
    <w:rsid w:val="00422784"/>
    <w:rsid w:val="00424BA1"/>
    <w:rsid w:val="00424D6D"/>
    <w:rsid w:val="00424FA2"/>
    <w:rsid w:val="004262EB"/>
    <w:rsid w:val="0042675D"/>
    <w:rsid w:val="00426FDF"/>
    <w:rsid w:val="004273F5"/>
    <w:rsid w:val="00430269"/>
    <w:rsid w:val="004307E9"/>
    <w:rsid w:val="00430ACA"/>
    <w:rsid w:val="0043156E"/>
    <w:rsid w:val="00431ACB"/>
    <w:rsid w:val="00432DD7"/>
    <w:rsid w:val="00432E00"/>
    <w:rsid w:val="00432E79"/>
    <w:rsid w:val="00433186"/>
    <w:rsid w:val="0043351A"/>
    <w:rsid w:val="00433564"/>
    <w:rsid w:val="00433C56"/>
    <w:rsid w:val="00433CB6"/>
    <w:rsid w:val="0043420A"/>
    <w:rsid w:val="004343AE"/>
    <w:rsid w:val="00434E6D"/>
    <w:rsid w:val="004350EE"/>
    <w:rsid w:val="0043551D"/>
    <w:rsid w:val="00435B9B"/>
    <w:rsid w:val="00435FDE"/>
    <w:rsid w:val="00436704"/>
    <w:rsid w:val="00436982"/>
    <w:rsid w:val="004370BB"/>
    <w:rsid w:val="004373C2"/>
    <w:rsid w:val="004379F6"/>
    <w:rsid w:val="00437DF0"/>
    <w:rsid w:val="00437FE1"/>
    <w:rsid w:val="0044085F"/>
    <w:rsid w:val="00440A98"/>
    <w:rsid w:val="00441E78"/>
    <w:rsid w:val="004421CC"/>
    <w:rsid w:val="0044236C"/>
    <w:rsid w:val="00442851"/>
    <w:rsid w:val="00442CA4"/>
    <w:rsid w:val="00443B0F"/>
    <w:rsid w:val="0044440D"/>
    <w:rsid w:val="004447AA"/>
    <w:rsid w:val="00445822"/>
    <w:rsid w:val="00445C3F"/>
    <w:rsid w:val="004479EF"/>
    <w:rsid w:val="00447A3C"/>
    <w:rsid w:val="004502E5"/>
    <w:rsid w:val="00452B2A"/>
    <w:rsid w:val="00452CC4"/>
    <w:rsid w:val="00453ABB"/>
    <w:rsid w:val="00453F62"/>
    <w:rsid w:val="0045433B"/>
    <w:rsid w:val="004543D0"/>
    <w:rsid w:val="004556AC"/>
    <w:rsid w:val="00455B70"/>
    <w:rsid w:val="00455BAA"/>
    <w:rsid w:val="00455DE2"/>
    <w:rsid w:val="004569DB"/>
    <w:rsid w:val="00456A1D"/>
    <w:rsid w:val="00456DE3"/>
    <w:rsid w:val="00456E8F"/>
    <w:rsid w:val="00456F23"/>
    <w:rsid w:val="0045795E"/>
    <w:rsid w:val="004607E1"/>
    <w:rsid w:val="00460B48"/>
    <w:rsid w:val="00461210"/>
    <w:rsid w:val="00461C01"/>
    <w:rsid w:val="00461E8F"/>
    <w:rsid w:val="00462B3B"/>
    <w:rsid w:val="0046360B"/>
    <w:rsid w:val="00463C5A"/>
    <w:rsid w:val="00464350"/>
    <w:rsid w:val="0046450B"/>
    <w:rsid w:val="00464B2F"/>
    <w:rsid w:val="00465FC0"/>
    <w:rsid w:val="0046621C"/>
    <w:rsid w:val="00466AD3"/>
    <w:rsid w:val="00466B58"/>
    <w:rsid w:val="00466D62"/>
    <w:rsid w:val="0046727A"/>
    <w:rsid w:val="004700F4"/>
    <w:rsid w:val="0047075A"/>
    <w:rsid w:val="00471878"/>
    <w:rsid w:val="00471AB1"/>
    <w:rsid w:val="004726F6"/>
    <w:rsid w:val="00472BC2"/>
    <w:rsid w:val="00473DF2"/>
    <w:rsid w:val="0047407F"/>
    <w:rsid w:val="00474227"/>
    <w:rsid w:val="004750F9"/>
    <w:rsid w:val="00475531"/>
    <w:rsid w:val="00475602"/>
    <w:rsid w:val="004757A2"/>
    <w:rsid w:val="00475E45"/>
    <w:rsid w:val="00475EDA"/>
    <w:rsid w:val="00475F02"/>
    <w:rsid w:val="00475FCD"/>
    <w:rsid w:val="0047691F"/>
    <w:rsid w:val="004779F1"/>
    <w:rsid w:val="00477C0D"/>
    <w:rsid w:val="00480156"/>
    <w:rsid w:val="00480470"/>
    <w:rsid w:val="0048080B"/>
    <w:rsid w:val="00480ABC"/>
    <w:rsid w:val="00480E2F"/>
    <w:rsid w:val="00481B0F"/>
    <w:rsid w:val="00481CA6"/>
    <w:rsid w:val="00482041"/>
    <w:rsid w:val="00483DCA"/>
    <w:rsid w:val="004845A1"/>
    <w:rsid w:val="004846E3"/>
    <w:rsid w:val="00484D7A"/>
    <w:rsid w:val="00484E08"/>
    <w:rsid w:val="00486070"/>
    <w:rsid w:val="00486239"/>
    <w:rsid w:val="004863E9"/>
    <w:rsid w:val="0048688F"/>
    <w:rsid w:val="00486BB0"/>
    <w:rsid w:val="00486F4E"/>
    <w:rsid w:val="00487155"/>
    <w:rsid w:val="0048750F"/>
    <w:rsid w:val="00490490"/>
    <w:rsid w:val="004904A9"/>
    <w:rsid w:val="0049107F"/>
    <w:rsid w:val="00492365"/>
    <w:rsid w:val="00492BE9"/>
    <w:rsid w:val="00493E2C"/>
    <w:rsid w:val="004946AE"/>
    <w:rsid w:val="0049494C"/>
    <w:rsid w:val="00494D27"/>
    <w:rsid w:val="0049526A"/>
    <w:rsid w:val="00495400"/>
    <w:rsid w:val="00495BEA"/>
    <w:rsid w:val="004978D0"/>
    <w:rsid w:val="00497DFD"/>
    <w:rsid w:val="004A026C"/>
    <w:rsid w:val="004A23B9"/>
    <w:rsid w:val="004A24CB"/>
    <w:rsid w:val="004A3199"/>
    <w:rsid w:val="004A3394"/>
    <w:rsid w:val="004A33C4"/>
    <w:rsid w:val="004A419E"/>
    <w:rsid w:val="004A45AB"/>
    <w:rsid w:val="004A4BD9"/>
    <w:rsid w:val="004A4C9E"/>
    <w:rsid w:val="004A5006"/>
    <w:rsid w:val="004A515E"/>
    <w:rsid w:val="004A5762"/>
    <w:rsid w:val="004A5B72"/>
    <w:rsid w:val="004A60DB"/>
    <w:rsid w:val="004A6A75"/>
    <w:rsid w:val="004A70E3"/>
    <w:rsid w:val="004A739C"/>
    <w:rsid w:val="004B00E4"/>
    <w:rsid w:val="004B07CE"/>
    <w:rsid w:val="004B1448"/>
    <w:rsid w:val="004B4016"/>
    <w:rsid w:val="004B42D3"/>
    <w:rsid w:val="004B46EF"/>
    <w:rsid w:val="004B5844"/>
    <w:rsid w:val="004B5EA8"/>
    <w:rsid w:val="004B5EC0"/>
    <w:rsid w:val="004B6877"/>
    <w:rsid w:val="004B6A3A"/>
    <w:rsid w:val="004B6DD5"/>
    <w:rsid w:val="004B70EF"/>
    <w:rsid w:val="004B7B69"/>
    <w:rsid w:val="004C04C4"/>
    <w:rsid w:val="004C076C"/>
    <w:rsid w:val="004C1632"/>
    <w:rsid w:val="004C2184"/>
    <w:rsid w:val="004C22D8"/>
    <w:rsid w:val="004C2E6F"/>
    <w:rsid w:val="004C540F"/>
    <w:rsid w:val="004C71BD"/>
    <w:rsid w:val="004C7974"/>
    <w:rsid w:val="004C7B36"/>
    <w:rsid w:val="004D0ADF"/>
    <w:rsid w:val="004D1C8F"/>
    <w:rsid w:val="004D1FC0"/>
    <w:rsid w:val="004D1FFC"/>
    <w:rsid w:val="004D21E3"/>
    <w:rsid w:val="004D291E"/>
    <w:rsid w:val="004D2B62"/>
    <w:rsid w:val="004D3543"/>
    <w:rsid w:val="004D361D"/>
    <w:rsid w:val="004D48AD"/>
    <w:rsid w:val="004D5454"/>
    <w:rsid w:val="004D5E56"/>
    <w:rsid w:val="004D60D4"/>
    <w:rsid w:val="004D676A"/>
    <w:rsid w:val="004D7162"/>
    <w:rsid w:val="004D721D"/>
    <w:rsid w:val="004D72AC"/>
    <w:rsid w:val="004E0430"/>
    <w:rsid w:val="004E1187"/>
    <w:rsid w:val="004E15A4"/>
    <w:rsid w:val="004E16FE"/>
    <w:rsid w:val="004E1AC0"/>
    <w:rsid w:val="004E2615"/>
    <w:rsid w:val="004E2705"/>
    <w:rsid w:val="004E28FD"/>
    <w:rsid w:val="004E35DB"/>
    <w:rsid w:val="004E3AA7"/>
    <w:rsid w:val="004E3F43"/>
    <w:rsid w:val="004E46EA"/>
    <w:rsid w:val="004E4B86"/>
    <w:rsid w:val="004E50ED"/>
    <w:rsid w:val="004E541A"/>
    <w:rsid w:val="004E5DA2"/>
    <w:rsid w:val="004E5EC5"/>
    <w:rsid w:val="004E754E"/>
    <w:rsid w:val="004E7D01"/>
    <w:rsid w:val="004F0980"/>
    <w:rsid w:val="004F1FC1"/>
    <w:rsid w:val="004F2325"/>
    <w:rsid w:val="004F39D6"/>
    <w:rsid w:val="004F448B"/>
    <w:rsid w:val="004F51F0"/>
    <w:rsid w:val="004F532A"/>
    <w:rsid w:val="004F6315"/>
    <w:rsid w:val="004F6BE0"/>
    <w:rsid w:val="005006B7"/>
    <w:rsid w:val="005019ED"/>
    <w:rsid w:val="0050242B"/>
    <w:rsid w:val="0050253D"/>
    <w:rsid w:val="005025F4"/>
    <w:rsid w:val="005029B8"/>
    <w:rsid w:val="005030D7"/>
    <w:rsid w:val="00503B38"/>
    <w:rsid w:val="005060BF"/>
    <w:rsid w:val="00506529"/>
    <w:rsid w:val="005072A9"/>
    <w:rsid w:val="005109E9"/>
    <w:rsid w:val="00510B28"/>
    <w:rsid w:val="005111E1"/>
    <w:rsid w:val="00511F3A"/>
    <w:rsid w:val="005123BE"/>
    <w:rsid w:val="005124F0"/>
    <w:rsid w:val="0051288E"/>
    <w:rsid w:val="0051323F"/>
    <w:rsid w:val="00513653"/>
    <w:rsid w:val="0051367A"/>
    <w:rsid w:val="005136CA"/>
    <w:rsid w:val="00514C39"/>
    <w:rsid w:val="00514C90"/>
    <w:rsid w:val="0051500D"/>
    <w:rsid w:val="00515020"/>
    <w:rsid w:val="005151C0"/>
    <w:rsid w:val="00515237"/>
    <w:rsid w:val="0051541F"/>
    <w:rsid w:val="00515736"/>
    <w:rsid w:val="0051661F"/>
    <w:rsid w:val="0051775E"/>
    <w:rsid w:val="0051775F"/>
    <w:rsid w:val="005216AC"/>
    <w:rsid w:val="00521B17"/>
    <w:rsid w:val="00521D46"/>
    <w:rsid w:val="00521DDA"/>
    <w:rsid w:val="00521EA4"/>
    <w:rsid w:val="00523B6E"/>
    <w:rsid w:val="00523C5B"/>
    <w:rsid w:val="00525A6F"/>
    <w:rsid w:val="00525CD2"/>
    <w:rsid w:val="005265E7"/>
    <w:rsid w:val="00527811"/>
    <w:rsid w:val="00530F4E"/>
    <w:rsid w:val="00531106"/>
    <w:rsid w:val="00531E4C"/>
    <w:rsid w:val="005320F5"/>
    <w:rsid w:val="00532114"/>
    <w:rsid w:val="0053293C"/>
    <w:rsid w:val="00533141"/>
    <w:rsid w:val="0053371F"/>
    <w:rsid w:val="0053453D"/>
    <w:rsid w:val="00534747"/>
    <w:rsid w:val="0053483C"/>
    <w:rsid w:val="00534E86"/>
    <w:rsid w:val="00534F7F"/>
    <w:rsid w:val="00535590"/>
    <w:rsid w:val="005358C6"/>
    <w:rsid w:val="00535C91"/>
    <w:rsid w:val="005361E4"/>
    <w:rsid w:val="0053653B"/>
    <w:rsid w:val="00536784"/>
    <w:rsid w:val="00537A03"/>
    <w:rsid w:val="005400AE"/>
    <w:rsid w:val="0054094E"/>
    <w:rsid w:val="00541158"/>
    <w:rsid w:val="0054134C"/>
    <w:rsid w:val="00541DB8"/>
    <w:rsid w:val="005422DA"/>
    <w:rsid w:val="005423DD"/>
    <w:rsid w:val="0054257B"/>
    <w:rsid w:val="00542C16"/>
    <w:rsid w:val="005433CC"/>
    <w:rsid w:val="00543475"/>
    <w:rsid w:val="0054367D"/>
    <w:rsid w:val="00543A70"/>
    <w:rsid w:val="005445D6"/>
    <w:rsid w:val="005448C1"/>
    <w:rsid w:val="00544FE4"/>
    <w:rsid w:val="00545404"/>
    <w:rsid w:val="005455A8"/>
    <w:rsid w:val="005456FF"/>
    <w:rsid w:val="00545777"/>
    <w:rsid w:val="00546EAA"/>
    <w:rsid w:val="00546EBA"/>
    <w:rsid w:val="00547499"/>
    <w:rsid w:val="005502AD"/>
    <w:rsid w:val="00550BAB"/>
    <w:rsid w:val="00551718"/>
    <w:rsid w:val="00551C87"/>
    <w:rsid w:val="00551E03"/>
    <w:rsid w:val="00552496"/>
    <w:rsid w:val="005525F7"/>
    <w:rsid w:val="00552AA6"/>
    <w:rsid w:val="00553616"/>
    <w:rsid w:val="00553D14"/>
    <w:rsid w:val="005541F5"/>
    <w:rsid w:val="00555D55"/>
    <w:rsid w:val="00556359"/>
    <w:rsid w:val="00556E33"/>
    <w:rsid w:val="00556FFE"/>
    <w:rsid w:val="0055770A"/>
    <w:rsid w:val="00557CF5"/>
    <w:rsid w:val="00557F75"/>
    <w:rsid w:val="0056074F"/>
    <w:rsid w:val="00560B1F"/>
    <w:rsid w:val="00560DD9"/>
    <w:rsid w:val="00561102"/>
    <w:rsid w:val="0056152A"/>
    <w:rsid w:val="00561589"/>
    <w:rsid w:val="00561DB5"/>
    <w:rsid w:val="00562131"/>
    <w:rsid w:val="0056252C"/>
    <w:rsid w:val="005625FF"/>
    <w:rsid w:val="0056297E"/>
    <w:rsid w:val="00563729"/>
    <w:rsid w:val="0056375D"/>
    <w:rsid w:val="0056385C"/>
    <w:rsid w:val="00564730"/>
    <w:rsid w:val="00564FEF"/>
    <w:rsid w:val="00565DEC"/>
    <w:rsid w:val="0056722E"/>
    <w:rsid w:val="005679C9"/>
    <w:rsid w:val="00567FFA"/>
    <w:rsid w:val="0057004F"/>
    <w:rsid w:val="005702A1"/>
    <w:rsid w:val="005704C0"/>
    <w:rsid w:val="00570656"/>
    <w:rsid w:val="0057125C"/>
    <w:rsid w:val="00571E06"/>
    <w:rsid w:val="00572811"/>
    <w:rsid w:val="00572DEA"/>
    <w:rsid w:val="00572ED3"/>
    <w:rsid w:val="00572FE8"/>
    <w:rsid w:val="00573627"/>
    <w:rsid w:val="00573ECF"/>
    <w:rsid w:val="005764B1"/>
    <w:rsid w:val="0057670E"/>
    <w:rsid w:val="0057677A"/>
    <w:rsid w:val="0057719F"/>
    <w:rsid w:val="00577B58"/>
    <w:rsid w:val="00577D04"/>
    <w:rsid w:val="00577FF5"/>
    <w:rsid w:val="0058101D"/>
    <w:rsid w:val="005812A3"/>
    <w:rsid w:val="00581646"/>
    <w:rsid w:val="00582406"/>
    <w:rsid w:val="005829D3"/>
    <w:rsid w:val="00582AFB"/>
    <w:rsid w:val="00582EDD"/>
    <w:rsid w:val="00583090"/>
    <w:rsid w:val="00584C96"/>
    <w:rsid w:val="005854FE"/>
    <w:rsid w:val="00585C78"/>
    <w:rsid w:val="00585D58"/>
    <w:rsid w:val="005863BE"/>
    <w:rsid w:val="005864DC"/>
    <w:rsid w:val="00586557"/>
    <w:rsid w:val="00586CC1"/>
    <w:rsid w:val="00587045"/>
    <w:rsid w:val="005900B9"/>
    <w:rsid w:val="00590A7A"/>
    <w:rsid w:val="00591D61"/>
    <w:rsid w:val="00592AB4"/>
    <w:rsid w:val="00592C41"/>
    <w:rsid w:val="00592D32"/>
    <w:rsid w:val="00593C2A"/>
    <w:rsid w:val="00593E4B"/>
    <w:rsid w:val="00593F2E"/>
    <w:rsid w:val="00593F72"/>
    <w:rsid w:val="005951A5"/>
    <w:rsid w:val="005954C9"/>
    <w:rsid w:val="00595C64"/>
    <w:rsid w:val="00596755"/>
    <w:rsid w:val="00596FFE"/>
    <w:rsid w:val="00597259"/>
    <w:rsid w:val="00597BDD"/>
    <w:rsid w:val="005A08C5"/>
    <w:rsid w:val="005A0A41"/>
    <w:rsid w:val="005A101B"/>
    <w:rsid w:val="005A120E"/>
    <w:rsid w:val="005A12AF"/>
    <w:rsid w:val="005A1459"/>
    <w:rsid w:val="005A2DAD"/>
    <w:rsid w:val="005A332E"/>
    <w:rsid w:val="005A3806"/>
    <w:rsid w:val="005A3AD0"/>
    <w:rsid w:val="005A4011"/>
    <w:rsid w:val="005A45F7"/>
    <w:rsid w:val="005A489F"/>
    <w:rsid w:val="005A507C"/>
    <w:rsid w:val="005A51F8"/>
    <w:rsid w:val="005A687A"/>
    <w:rsid w:val="005A6E49"/>
    <w:rsid w:val="005A6F59"/>
    <w:rsid w:val="005A715B"/>
    <w:rsid w:val="005A7702"/>
    <w:rsid w:val="005B00C0"/>
    <w:rsid w:val="005B02E6"/>
    <w:rsid w:val="005B0425"/>
    <w:rsid w:val="005B0CF2"/>
    <w:rsid w:val="005B1547"/>
    <w:rsid w:val="005B16DD"/>
    <w:rsid w:val="005B1DD9"/>
    <w:rsid w:val="005B24E1"/>
    <w:rsid w:val="005B2D53"/>
    <w:rsid w:val="005B2DBC"/>
    <w:rsid w:val="005B2E19"/>
    <w:rsid w:val="005B30F4"/>
    <w:rsid w:val="005B4091"/>
    <w:rsid w:val="005B430C"/>
    <w:rsid w:val="005B49E2"/>
    <w:rsid w:val="005B4C99"/>
    <w:rsid w:val="005B51DE"/>
    <w:rsid w:val="005B54DC"/>
    <w:rsid w:val="005B5B53"/>
    <w:rsid w:val="005B617E"/>
    <w:rsid w:val="005B62AA"/>
    <w:rsid w:val="005B6FBB"/>
    <w:rsid w:val="005B7185"/>
    <w:rsid w:val="005B7196"/>
    <w:rsid w:val="005B7AC1"/>
    <w:rsid w:val="005B7CE0"/>
    <w:rsid w:val="005C07FE"/>
    <w:rsid w:val="005C0889"/>
    <w:rsid w:val="005C151D"/>
    <w:rsid w:val="005C15DA"/>
    <w:rsid w:val="005C1654"/>
    <w:rsid w:val="005C198E"/>
    <w:rsid w:val="005C1AAE"/>
    <w:rsid w:val="005C1B4B"/>
    <w:rsid w:val="005C1E8C"/>
    <w:rsid w:val="005C2803"/>
    <w:rsid w:val="005C283E"/>
    <w:rsid w:val="005C2ADE"/>
    <w:rsid w:val="005C301F"/>
    <w:rsid w:val="005C39F1"/>
    <w:rsid w:val="005C4168"/>
    <w:rsid w:val="005C4380"/>
    <w:rsid w:val="005C49AE"/>
    <w:rsid w:val="005C49F0"/>
    <w:rsid w:val="005C4C03"/>
    <w:rsid w:val="005C4CA4"/>
    <w:rsid w:val="005C5277"/>
    <w:rsid w:val="005C5475"/>
    <w:rsid w:val="005C5530"/>
    <w:rsid w:val="005C70ED"/>
    <w:rsid w:val="005C73AE"/>
    <w:rsid w:val="005D02CF"/>
    <w:rsid w:val="005D0300"/>
    <w:rsid w:val="005D1439"/>
    <w:rsid w:val="005D2898"/>
    <w:rsid w:val="005D28B2"/>
    <w:rsid w:val="005D3B69"/>
    <w:rsid w:val="005D4D52"/>
    <w:rsid w:val="005D5257"/>
    <w:rsid w:val="005D5679"/>
    <w:rsid w:val="005D609C"/>
    <w:rsid w:val="005D6345"/>
    <w:rsid w:val="005D671F"/>
    <w:rsid w:val="005D6E04"/>
    <w:rsid w:val="005D73F5"/>
    <w:rsid w:val="005D7491"/>
    <w:rsid w:val="005D7E45"/>
    <w:rsid w:val="005E0235"/>
    <w:rsid w:val="005E091A"/>
    <w:rsid w:val="005E1C29"/>
    <w:rsid w:val="005E276D"/>
    <w:rsid w:val="005E2831"/>
    <w:rsid w:val="005E3365"/>
    <w:rsid w:val="005E4A26"/>
    <w:rsid w:val="005E4C13"/>
    <w:rsid w:val="005E6304"/>
    <w:rsid w:val="005E77AC"/>
    <w:rsid w:val="005E7809"/>
    <w:rsid w:val="005F0622"/>
    <w:rsid w:val="005F0990"/>
    <w:rsid w:val="005F1BEC"/>
    <w:rsid w:val="005F25C3"/>
    <w:rsid w:val="005F2CCC"/>
    <w:rsid w:val="005F369F"/>
    <w:rsid w:val="005F4503"/>
    <w:rsid w:val="005F59A6"/>
    <w:rsid w:val="005F5A51"/>
    <w:rsid w:val="005F5CBC"/>
    <w:rsid w:val="005F5CEF"/>
    <w:rsid w:val="005F66A3"/>
    <w:rsid w:val="005F6A5F"/>
    <w:rsid w:val="005F7893"/>
    <w:rsid w:val="005F7FC9"/>
    <w:rsid w:val="0060023A"/>
    <w:rsid w:val="00601546"/>
    <w:rsid w:val="00601B82"/>
    <w:rsid w:val="00601EAB"/>
    <w:rsid w:val="00601F2C"/>
    <w:rsid w:val="00604475"/>
    <w:rsid w:val="0060530F"/>
    <w:rsid w:val="00605D09"/>
    <w:rsid w:val="00605E4B"/>
    <w:rsid w:val="00606116"/>
    <w:rsid w:val="00606B91"/>
    <w:rsid w:val="00607311"/>
    <w:rsid w:val="00607A21"/>
    <w:rsid w:val="006100A4"/>
    <w:rsid w:val="006102FD"/>
    <w:rsid w:val="006105C4"/>
    <w:rsid w:val="006106FE"/>
    <w:rsid w:val="00611059"/>
    <w:rsid w:val="006113C8"/>
    <w:rsid w:val="00612F75"/>
    <w:rsid w:val="00613C5E"/>
    <w:rsid w:val="006140C3"/>
    <w:rsid w:val="00614150"/>
    <w:rsid w:val="006145F0"/>
    <w:rsid w:val="00614806"/>
    <w:rsid w:val="00614933"/>
    <w:rsid w:val="00615502"/>
    <w:rsid w:val="00616461"/>
    <w:rsid w:val="00616735"/>
    <w:rsid w:val="00616788"/>
    <w:rsid w:val="00616E7F"/>
    <w:rsid w:val="00616F93"/>
    <w:rsid w:val="00617300"/>
    <w:rsid w:val="00617516"/>
    <w:rsid w:val="00617761"/>
    <w:rsid w:val="00621657"/>
    <w:rsid w:val="006218EC"/>
    <w:rsid w:val="006221DF"/>
    <w:rsid w:val="00622857"/>
    <w:rsid w:val="0062289D"/>
    <w:rsid w:val="00622AA1"/>
    <w:rsid w:val="0062386C"/>
    <w:rsid w:val="006238A3"/>
    <w:rsid w:val="00623E86"/>
    <w:rsid w:val="006241D8"/>
    <w:rsid w:val="00624A21"/>
    <w:rsid w:val="006257AB"/>
    <w:rsid w:val="00625C5A"/>
    <w:rsid w:val="00625E66"/>
    <w:rsid w:val="00626168"/>
    <w:rsid w:val="00626702"/>
    <w:rsid w:val="00627509"/>
    <w:rsid w:val="00627C9C"/>
    <w:rsid w:val="00627F03"/>
    <w:rsid w:val="00630379"/>
    <w:rsid w:val="00630469"/>
    <w:rsid w:val="00631C6A"/>
    <w:rsid w:val="00631DA1"/>
    <w:rsid w:val="006326AF"/>
    <w:rsid w:val="00633782"/>
    <w:rsid w:val="00633BF9"/>
    <w:rsid w:val="00633D8F"/>
    <w:rsid w:val="006341E2"/>
    <w:rsid w:val="0063497B"/>
    <w:rsid w:val="00634CC0"/>
    <w:rsid w:val="00635B00"/>
    <w:rsid w:val="00635E99"/>
    <w:rsid w:val="0063606E"/>
    <w:rsid w:val="00636D54"/>
    <w:rsid w:val="00637265"/>
    <w:rsid w:val="00637B96"/>
    <w:rsid w:val="00640AAB"/>
    <w:rsid w:val="00641EA9"/>
    <w:rsid w:val="00642C0D"/>
    <w:rsid w:val="006434CF"/>
    <w:rsid w:val="006438B3"/>
    <w:rsid w:val="00644307"/>
    <w:rsid w:val="00645034"/>
    <w:rsid w:val="006451AB"/>
    <w:rsid w:val="006453E5"/>
    <w:rsid w:val="0064556D"/>
    <w:rsid w:val="00645585"/>
    <w:rsid w:val="00645690"/>
    <w:rsid w:val="00645710"/>
    <w:rsid w:val="00645C47"/>
    <w:rsid w:val="00646206"/>
    <w:rsid w:val="00646345"/>
    <w:rsid w:val="006465DE"/>
    <w:rsid w:val="00646836"/>
    <w:rsid w:val="006474B2"/>
    <w:rsid w:val="006474EC"/>
    <w:rsid w:val="0064761F"/>
    <w:rsid w:val="00647832"/>
    <w:rsid w:val="00647A74"/>
    <w:rsid w:val="00647F8A"/>
    <w:rsid w:val="00651387"/>
    <w:rsid w:val="00651786"/>
    <w:rsid w:val="00651B6D"/>
    <w:rsid w:val="006525EF"/>
    <w:rsid w:val="0065367D"/>
    <w:rsid w:val="006537FD"/>
    <w:rsid w:val="006539C9"/>
    <w:rsid w:val="00653A39"/>
    <w:rsid w:val="0065515C"/>
    <w:rsid w:val="00655F04"/>
    <w:rsid w:val="006566BF"/>
    <w:rsid w:val="00656D52"/>
    <w:rsid w:val="00657D4B"/>
    <w:rsid w:val="00657E2A"/>
    <w:rsid w:val="00660844"/>
    <w:rsid w:val="00660E6F"/>
    <w:rsid w:val="00660F3B"/>
    <w:rsid w:val="00661538"/>
    <w:rsid w:val="00661CF0"/>
    <w:rsid w:val="00662553"/>
    <w:rsid w:val="006626C9"/>
    <w:rsid w:val="00662875"/>
    <w:rsid w:val="00662BFB"/>
    <w:rsid w:val="00662D76"/>
    <w:rsid w:val="00663E28"/>
    <w:rsid w:val="00663EE1"/>
    <w:rsid w:val="0066466C"/>
    <w:rsid w:val="00664864"/>
    <w:rsid w:val="00664BF7"/>
    <w:rsid w:val="00664EC7"/>
    <w:rsid w:val="00665CD8"/>
    <w:rsid w:val="006671C5"/>
    <w:rsid w:val="00667727"/>
    <w:rsid w:val="00667ACB"/>
    <w:rsid w:val="006703F6"/>
    <w:rsid w:val="00671082"/>
    <w:rsid w:val="00672669"/>
    <w:rsid w:val="006731C8"/>
    <w:rsid w:val="0067362F"/>
    <w:rsid w:val="00673919"/>
    <w:rsid w:val="006739A1"/>
    <w:rsid w:val="00674D04"/>
    <w:rsid w:val="006759A4"/>
    <w:rsid w:val="0067609A"/>
    <w:rsid w:val="006765CA"/>
    <w:rsid w:val="00676DE6"/>
    <w:rsid w:val="00676FC9"/>
    <w:rsid w:val="00677307"/>
    <w:rsid w:val="006778D9"/>
    <w:rsid w:val="00680AFC"/>
    <w:rsid w:val="00680DE1"/>
    <w:rsid w:val="006811ED"/>
    <w:rsid w:val="006812CC"/>
    <w:rsid w:val="0068134B"/>
    <w:rsid w:val="00681B29"/>
    <w:rsid w:val="00681F77"/>
    <w:rsid w:val="0068322D"/>
    <w:rsid w:val="0068345C"/>
    <w:rsid w:val="006849D7"/>
    <w:rsid w:val="006850D8"/>
    <w:rsid w:val="00685B39"/>
    <w:rsid w:val="006861AC"/>
    <w:rsid w:val="0068776A"/>
    <w:rsid w:val="006900E3"/>
    <w:rsid w:val="00691A07"/>
    <w:rsid w:val="00692118"/>
    <w:rsid w:val="00693984"/>
    <w:rsid w:val="00694319"/>
    <w:rsid w:val="00694779"/>
    <w:rsid w:val="00695CB3"/>
    <w:rsid w:val="006A04B8"/>
    <w:rsid w:val="006A08E7"/>
    <w:rsid w:val="006A16B3"/>
    <w:rsid w:val="006A17E5"/>
    <w:rsid w:val="006A22AD"/>
    <w:rsid w:val="006A2749"/>
    <w:rsid w:val="006A2807"/>
    <w:rsid w:val="006A2999"/>
    <w:rsid w:val="006A4812"/>
    <w:rsid w:val="006A4A13"/>
    <w:rsid w:val="006A67B6"/>
    <w:rsid w:val="006A72A7"/>
    <w:rsid w:val="006A7386"/>
    <w:rsid w:val="006A74BA"/>
    <w:rsid w:val="006A766C"/>
    <w:rsid w:val="006B020C"/>
    <w:rsid w:val="006B11F0"/>
    <w:rsid w:val="006B12B6"/>
    <w:rsid w:val="006B1703"/>
    <w:rsid w:val="006B17C5"/>
    <w:rsid w:val="006B1B8E"/>
    <w:rsid w:val="006B210D"/>
    <w:rsid w:val="006B2923"/>
    <w:rsid w:val="006B2ABE"/>
    <w:rsid w:val="006B2B41"/>
    <w:rsid w:val="006B2DAC"/>
    <w:rsid w:val="006B3797"/>
    <w:rsid w:val="006B4CB6"/>
    <w:rsid w:val="006B5A23"/>
    <w:rsid w:val="006B5F95"/>
    <w:rsid w:val="006B68AD"/>
    <w:rsid w:val="006B71E5"/>
    <w:rsid w:val="006B71EC"/>
    <w:rsid w:val="006B75EB"/>
    <w:rsid w:val="006C0ED2"/>
    <w:rsid w:val="006C1725"/>
    <w:rsid w:val="006C1738"/>
    <w:rsid w:val="006C261E"/>
    <w:rsid w:val="006C2908"/>
    <w:rsid w:val="006C2CFE"/>
    <w:rsid w:val="006C3A3E"/>
    <w:rsid w:val="006C4293"/>
    <w:rsid w:val="006C4298"/>
    <w:rsid w:val="006C49FA"/>
    <w:rsid w:val="006C4A69"/>
    <w:rsid w:val="006C5325"/>
    <w:rsid w:val="006C598D"/>
    <w:rsid w:val="006C59A3"/>
    <w:rsid w:val="006C5C28"/>
    <w:rsid w:val="006C6166"/>
    <w:rsid w:val="006C6543"/>
    <w:rsid w:val="006C731B"/>
    <w:rsid w:val="006C7526"/>
    <w:rsid w:val="006D0128"/>
    <w:rsid w:val="006D1507"/>
    <w:rsid w:val="006D16EB"/>
    <w:rsid w:val="006D2B0D"/>
    <w:rsid w:val="006D3538"/>
    <w:rsid w:val="006D3CBA"/>
    <w:rsid w:val="006D3E93"/>
    <w:rsid w:val="006D4150"/>
    <w:rsid w:val="006D471A"/>
    <w:rsid w:val="006D4D6E"/>
    <w:rsid w:val="006D5CEB"/>
    <w:rsid w:val="006D6275"/>
    <w:rsid w:val="006D79D4"/>
    <w:rsid w:val="006E00FC"/>
    <w:rsid w:val="006E04A4"/>
    <w:rsid w:val="006E0EDA"/>
    <w:rsid w:val="006E12C8"/>
    <w:rsid w:val="006E17CC"/>
    <w:rsid w:val="006E1909"/>
    <w:rsid w:val="006E1CCB"/>
    <w:rsid w:val="006E25B6"/>
    <w:rsid w:val="006E28E2"/>
    <w:rsid w:val="006E2CAC"/>
    <w:rsid w:val="006E2FFF"/>
    <w:rsid w:val="006E3384"/>
    <w:rsid w:val="006E391C"/>
    <w:rsid w:val="006E3949"/>
    <w:rsid w:val="006E3C26"/>
    <w:rsid w:val="006E4D1F"/>
    <w:rsid w:val="006E504C"/>
    <w:rsid w:val="006E54F7"/>
    <w:rsid w:val="006E5CAB"/>
    <w:rsid w:val="006E66F4"/>
    <w:rsid w:val="006E6C07"/>
    <w:rsid w:val="006E77D8"/>
    <w:rsid w:val="006E7C13"/>
    <w:rsid w:val="006E7DD2"/>
    <w:rsid w:val="006F0273"/>
    <w:rsid w:val="006F173B"/>
    <w:rsid w:val="006F1A97"/>
    <w:rsid w:val="006F2100"/>
    <w:rsid w:val="006F27E4"/>
    <w:rsid w:val="006F28E8"/>
    <w:rsid w:val="006F2964"/>
    <w:rsid w:val="006F29FC"/>
    <w:rsid w:val="006F4BAA"/>
    <w:rsid w:val="006F50AC"/>
    <w:rsid w:val="006F56C1"/>
    <w:rsid w:val="006F5753"/>
    <w:rsid w:val="006F5AA7"/>
    <w:rsid w:val="006F5D26"/>
    <w:rsid w:val="006F6540"/>
    <w:rsid w:val="0070369E"/>
    <w:rsid w:val="00703C86"/>
    <w:rsid w:val="007044D7"/>
    <w:rsid w:val="0070455B"/>
    <w:rsid w:val="00704F02"/>
    <w:rsid w:val="007061E7"/>
    <w:rsid w:val="00706EF7"/>
    <w:rsid w:val="0070723F"/>
    <w:rsid w:val="0070753C"/>
    <w:rsid w:val="00707573"/>
    <w:rsid w:val="00707992"/>
    <w:rsid w:val="00707FA2"/>
    <w:rsid w:val="007107C3"/>
    <w:rsid w:val="00710A8D"/>
    <w:rsid w:val="0071100C"/>
    <w:rsid w:val="00711581"/>
    <w:rsid w:val="00711931"/>
    <w:rsid w:val="00711A93"/>
    <w:rsid w:val="00713091"/>
    <w:rsid w:val="007149E2"/>
    <w:rsid w:val="00714D4D"/>
    <w:rsid w:val="00715282"/>
    <w:rsid w:val="0071564D"/>
    <w:rsid w:val="00715AE9"/>
    <w:rsid w:val="00716759"/>
    <w:rsid w:val="00716D40"/>
    <w:rsid w:val="0071750D"/>
    <w:rsid w:val="00717782"/>
    <w:rsid w:val="0071786F"/>
    <w:rsid w:val="00717A8B"/>
    <w:rsid w:val="00720F48"/>
    <w:rsid w:val="00721C74"/>
    <w:rsid w:val="00721E67"/>
    <w:rsid w:val="00723A33"/>
    <w:rsid w:val="00724370"/>
    <w:rsid w:val="00724B69"/>
    <w:rsid w:val="007250DC"/>
    <w:rsid w:val="007263E3"/>
    <w:rsid w:val="00726BDD"/>
    <w:rsid w:val="007272D3"/>
    <w:rsid w:val="007304AD"/>
    <w:rsid w:val="00730AE5"/>
    <w:rsid w:val="00730C8B"/>
    <w:rsid w:val="00730F96"/>
    <w:rsid w:val="00731094"/>
    <w:rsid w:val="00731290"/>
    <w:rsid w:val="0073129C"/>
    <w:rsid w:val="00731BCB"/>
    <w:rsid w:val="00731F14"/>
    <w:rsid w:val="00732521"/>
    <w:rsid w:val="007326F2"/>
    <w:rsid w:val="007335B5"/>
    <w:rsid w:val="00733787"/>
    <w:rsid w:val="0073421F"/>
    <w:rsid w:val="007346F7"/>
    <w:rsid w:val="0073483C"/>
    <w:rsid w:val="0073508C"/>
    <w:rsid w:val="00735728"/>
    <w:rsid w:val="00736AAA"/>
    <w:rsid w:val="00737F6B"/>
    <w:rsid w:val="00740662"/>
    <w:rsid w:val="00740BDD"/>
    <w:rsid w:val="00741177"/>
    <w:rsid w:val="00741763"/>
    <w:rsid w:val="00742690"/>
    <w:rsid w:val="00742902"/>
    <w:rsid w:val="00742F94"/>
    <w:rsid w:val="0074358D"/>
    <w:rsid w:val="00743671"/>
    <w:rsid w:val="00743BE8"/>
    <w:rsid w:val="00744711"/>
    <w:rsid w:val="00745995"/>
    <w:rsid w:val="007459F3"/>
    <w:rsid w:val="0074712E"/>
    <w:rsid w:val="00747A46"/>
    <w:rsid w:val="00750E8C"/>
    <w:rsid w:val="0075177D"/>
    <w:rsid w:val="00751BB1"/>
    <w:rsid w:val="00751DA1"/>
    <w:rsid w:val="00752CFD"/>
    <w:rsid w:val="00752E30"/>
    <w:rsid w:val="007532BB"/>
    <w:rsid w:val="00754808"/>
    <w:rsid w:val="00755004"/>
    <w:rsid w:val="007557B0"/>
    <w:rsid w:val="007562E9"/>
    <w:rsid w:val="007566F7"/>
    <w:rsid w:val="00757C7E"/>
    <w:rsid w:val="00760148"/>
    <w:rsid w:val="00763892"/>
    <w:rsid w:val="00763E0D"/>
    <w:rsid w:val="0076489F"/>
    <w:rsid w:val="00764F9D"/>
    <w:rsid w:val="00764FF2"/>
    <w:rsid w:val="00765D34"/>
    <w:rsid w:val="00765D71"/>
    <w:rsid w:val="007667C4"/>
    <w:rsid w:val="00766A11"/>
    <w:rsid w:val="007673F2"/>
    <w:rsid w:val="007678F0"/>
    <w:rsid w:val="00770CE2"/>
    <w:rsid w:val="00770EA1"/>
    <w:rsid w:val="00771518"/>
    <w:rsid w:val="00771D1F"/>
    <w:rsid w:val="007723BB"/>
    <w:rsid w:val="0077290E"/>
    <w:rsid w:val="0077305B"/>
    <w:rsid w:val="0077330A"/>
    <w:rsid w:val="00774B6A"/>
    <w:rsid w:val="0077532A"/>
    <w:rsid w:val="00776AC9"/>
    <w:rsid w:val="0077761F"/>
    <w:rsid w:val="0077765C"/>
    <w:rsid w:val="00777677"/>
    <w:rsid w:val="007801D2"/>
    <w:rsid w:val="00780975"/>
    <w:rsid w:val="00780B93"/>
    <w:rsid w:val="00780E98"/>
    <w:rsid w:val="00781427"/>
    <w:rsid w:val="007815B0"/>
    <w:rsid w:val="00781813"/>
    <w:rsid w:val="00781A40"/>
    <w:rsid w:val="00781B09"/>
    <w:rsid w:val="00782183"/>
    <w:rsid w:val="007822BE"/>
    <w:rsid w:val="0078286C"/>
    <w:rsid w:val="0078322F"/>
    <w:rsid w:val="00783A37"/>
    <w:rsid w:val="00783CF5"/>
    <w:rsid w:val="00783D8A"/>
    <w:rsid w:val="00784117"/>
    <w:rsid w:val="0078546F"/>
    <w:rsid w:val="00785D87"/>
    <w:rsid w:val="00785E1F"/>
    <w:rsid w:val="00786ADE"/>
    <w:rsid w:val="00786D66"/>
    <w:rsid w:val="00786E77"/>
    <w:rsid w:val="00787658"/>
    <w:rsid w:val="007902C1"/>
    <w:rsid w:val="00790F20"/>
    <w:rsid w:val="00792BC0"/>
    <w:rsid w:val="00793F7E"/>
    <w:rsid w:val="00794167"/>
    <w:rsid w:val="0079583F"/>
    <w:rsid w:val="007A04DD"/>
    <w:rsid w:val="007A1385"/>
    <w:rsid w:val="007A1C85"/>
    <w:rsid w:val="007A29D3"/>
    <w:rsid w:val="007A2A95"/>
    <w:rsid w:val="007A2B30"/>
    <w:rsid w:val="007A2F3C"/>
    <w:rsid w:val="007A3BC1"/>
    <w:rsid w:val="007A41BD"/>
    <w:rsid w:val="007A49CD"/>
    <w:rsid w:val="007A5DBD"/>
    <w:rsid w:val="007A6932"/>
    <w:rsid w:val="007A69E2"/>
    <w:rsid w:val="007A77EF"/>
    <w:rsid w:val="007A7DFE"/>
    <w:rsid w:val="007B01C6"/>
    <w:rsid w:val="007B06A5"/>
    <w:rsid w:val="007B0E82"/>
    <w:rsid w:val="007B106D"/>
    <w:rsid w:val="007B10A9"/>
    <w:rsid w:val="007B1513"/>
    <w:rsid w:val="007B1B45"/>
    <w:rsid w:val="007B1D66"/>
    <w:rsid w:val="007B28C9"/>
    <w:rsid w:val="007B2C27"/>
    <w:rsid w:val="007B370A"/>
    <w:rsid w:val="007B3B85"/>
    <w:rsid w:val="007B496A"/>
    <w:rsid w:val="007B497E"/>
    <w:rsid w:val="007B49EE"/>
    <w:rsid w:val="007B4D6A"/>
    <w:rsid w:val="007B4E16"/>
    <w:rsid w:val="007B5BC3"/>
    <w:rsid w:val="007B613B"/>
    <w:rsid w:val="007B68B3"/>
    <w:rsid w:val="007C01D0"/>
    <w:rsid w:val="007C24F3"/>
    <w:rsid w:val="007C31E0"/>
    <w:rsid w:val="007C4361"/>
    <w:rsid w:val="007C5075"/>
    <w:rsid w:val="007C61DB"/>
    <w:rsid w:val="007C6F35"/>
    <w:rsid w:val="007C70EE"/>
    <w:rsid w:val="007C7D7E"/>
    <w:rsid w:val="007C7F03"/>
    <w:rsid w:val="007D03E4"/>
    <w:rsid w:val="007D06BA"/>
    <w:rsid w:val="007D10E2"/>
    <w:rsid w:val="007D10FF"/>
    <w:rsid w:val="007D1A2F"/>
    <w:rsid w:val="007D301F"/>
    <w:rsid w:val="007D3420"/>
    <w:rsid w:val="007D365C"/>
    <w:rsid w:val="007D4687"/>
    <w:rsid w:val="007D56DE"/>
    <w:rsid w:val="007D6481"/>
    <w:rsid w:val="007D6970"/>
    <w:rsid w:val="007D6FD4"/>
    <w:rsid w:val="007E0312"/>
    <w:rsid w:val="007E0804"/>
    <w:rsid w:val="007E0F2D"/>
    <w:rsid w:val="007E4501"/>
    <w:rsid w:val="007E4C40"/>
    <w:rsid w:val="007E5560"/>
    <w:rsid w:val="007E56B0"/>
    <w:rsid w:val="007E5ED8"/>
    <w:rsid w:val="007E642B"/>
    <w:rsid w:val="007E655E"/>
    <w:rsid w:val="007E6871"/>
    <w:rsid w:val="007E6A8E"/>
    <w:rsid w:val="007E7B54"/>
    <w:rsid w:val="007F008A"/>
    <w:rsid w:val="007F1C49"/>
    <w:rsid w:val="007F23B5"/>
    <w:rsid w:val="007F4093"/>
    <w:rsid w:val="007F4249"/>
    <w:rsid w:val="007F5318"/>
    <w:rsid w:val="007F56B3"/>
    <w:rsid w:val="007F5B44"/>
    <w:rsid w:val="007F6268"/>
    <w:rsid w:val="007F62A9"/>
    <w:rsid w:val="007F6E2E"/>
    <w:rsid w:val="00800C22"/>
    <w:rsid w:val="00801A7A"/>
    <w:rsid w:val="0080212C"/>
    <w:rsid w:val="0080284D"/>
    <w:rsid w:val="008028E8"/>
    <w:rsid w:val="00803227"/>
    <w:rsid w:val="00803F25"/>
    <w:rsid w:val="00804377"/>
    <w:rsid w:val="008049A4"/>
    <w:rsid w:val="00804D0A"/>
    <w:rsid w:val="008050FA"/>
    <w:rsid w:val="008054E3"/>
    <w:rsid w:val="00805D4D"/>
    <w:rsid w:val="00805E67"/>
    <w:rsid w:val="00806A91"/>
    <w:rsid w:val="00807624"/>
    <w:rsid w:val="00807CE8"/>
    <w:rsid w:val="00807FBE"/>
    <w:rsid w:val="00810039"/>
    <w:rsid w:val="00810AAA"/>
    <w:rsid w:val="00811329"/>
    <w:rsid w:val="00811C09"/>
    <w:rsid w:val="00811D11"/>
    <w:rsid w:val="00811ED0"/>
    <w:rsid w:val="00812A0C"/>
    <w:rsid w:val="00813567"/>
    <w:rsid w:val="00813F10"/>
    <w:rsid w:val="0081450C"/>
    <w:rsid w:val="00814586"/>
    <w:rsid w:val="00814C87"/>
    <w:rsid w:val="00814D78"/>
    <w:rsid w:val="00815C48"/>
    <w:rsid w:val="00816C23"/>
    <w:rsid w:val="0081787B"/>
    <w:rsid w:val="00820688"/>
    <w:rsid w:val="00820D35"/>
    <w:rsid w:val="00823071"/>
    <w:rsid w:val="00823345"/>
    <w:rsid w:val="00823918"/>
    <w:rsid w:val="00823E82"/>
    <w:rsid w:val="00824325"/>
    <w:rsid w:val="00824B16"/>
    <w:rsid w:val="0082515B"/>
    <w:rsid w:val="00826D82"/>
    <w:rsid w:val="008279DD"/>
    <w:rsid w:val="00827BD2"/>
    <w:rsid w:val="008301BD"/>
    <w:rsid w:val="00830309"/>
    <w:rsid w:val="00830399"/>
    <w:rsid w:val="00830633"/>
    <w:rsid w:val="008308CE"/>
    <w:rsid w:val="00830B20"/>
    <w:rsid w:val="008317A3"/>
    <w:rsid w:val="0083233A"/>
    <w:rsid w:val="00832A42"/>
    <w:rsid w:val="00832FE1"/>
    <w:rsid w:val="0083372B"/>
    <w:rsid w:val="00834680"/>
    <w:rsid w:val="0083522C"/>
    <w:rsid w:val="0083580C"/>
    <w:rsid w:val="00835BD1"/>
    <w:rsid w:val="00836182"/>
    <w:rsid w:val="008365BD"/>
    <w:rsid w:val="0083662F"/>
    <w:rsid w:val="00836700"/>
    <w:rsid w:val="0083688A"/>
    <w:rsid w:val="0083770F"/>
    <w:rsid w:val="00837774"/>
    <w:rsid w:val="00837E31"/>
    <w:rsid w:val="008408A5"/>
    <w:rsid w:val="00841BBF"/>
    <w:rsid w:val="008424C3"/>
    <w:rsid w:val="00842B31"/>
    <w:rsid w:val="00842F4D"/>
    <w:rsid w:val="00843073"/>
    <w:rsid w:val="0084311A"/>
    <w:rsid w:val="008431E8"/>
    <w:rsid w:val="008433EF"/>
    <w:rsid w:val="00843437"/>
    <w:rsid w:val="00843541"/>
    <w:rsid w:val="0084491E"/>
    <w:rsid w:val="00844973"/>
    <w:rsid w:val="00844EA5"/>
    <w:rsid w:val="00845383"/>
    <w:rsid w:val="00845A76"/>
    <w:rsid w:val="00845B30"/>
    <w:rsid w:val="008469A0"/>
    <w:rsid w:val="00847029"/>
    <w:rsid w:val="0085091D"/>
    <w:rsid w:val="00850AFD"/>
    <w:rsid w:val="00850EF4"/>
    <w:rsid w:val="00851927"/>
    <w:rsid w:val="00851D8B"/>
    <w:rsid w:val="0085336C"/>
    <w:rsid w:val="00853926"/>
    <w:rsid w:val="00853F1B"/>
    <w:rsid w:val="0085417C"/>
    <w:rsid w:val="0085419B"/>
    <w:rsid w:val="008548BF"/>
    <w:rsid w:val="00854969"/>
    <w:rsid w:val="00854DF1"/>
    <w:rsid w:val="00855926"/>
    <w:rsid w:val="00856BCB"/>
    <w:rsid w:val="00856CC0"/>
    <w:rsid w:val="00856E10"/>
    <w:rsid w:val="00857661"/>
    <w:rsid w:val="00857E57"/>
    <w:rsid w:val="00857FBC"/>
    <w:rsid w:val="0086100D"/>
    <w:rsid w:val="008611FB"/>
    <w:rsid w:val="00861FF8"/>
    <w:rsid w:val="008623E4"/>
    <w:rsid w:val="008626B6"/>
    <w:rsid w:val="00862A90"/>
    <w:rsid w:val="00863C83"/>
    <w:rsid w:val="0086419D"/>
    <w:rsid w:val="008644ED"/>
    <w:rsid w:val="00864674"/>
    <w:rsid w:val="00864BBE"/>
    <w:rsid w:val="00864FDA"/>
    <w:rsid w:val="00865011"/>
    <w:rsid w:val="008659EB"/>
    <w:rsid w:val="00865A71"/>
    <w:rsid w:val="00865BDA"/>
    <w:rsid w:val="008669E8"/>
    <w:rsid w:val="00870EDA"/>
    <w:rsid w:val="00870F42"/>
    <w:rsid w:val="00870FB3"/>
    <w:rsid w:val="00871444"/>
    <w:rsid w:val="00871CEA"/>
    <w:rsid w:val="00871D0B"/>
    <w:rsid w:val="0087325F"/>
    <w:rsid w:val="008736EC"/>
    <w:rsid w:val="00873E02"/>
    <w:rsid w:val="008746D7"/>
    <w:rsid w:val="00874829"/>
    <w:rsid w:val="00874913"/>
    <w:rsid w:val="00874988"/>
    <w:rsid w:val="00875270"/>
    <w:rsid w:val="008753EA"/>
    <w:rsid w:val="00877015"/>
    <w:rsid w:val="0087711E"/>
    <w:rsid w:val="00877CDC"/>
    <w:rsid w:val="00877E85"/>
    <w:rsid w:val="008802D7"/>
    <w:rsid w:val="00880563"/>
    <w:rsid w:val="00880A20"/>
    <w:rsid w:val="00880ADD"/>
    <w:rsid w:val="008814A2"/>
    <w:rsid w:val="0088255F"/>
    <w:rsid w:val="00882751"/>
    <w:rsid w:val="00883403"/>
    <w:rsid w:val="00884239"/>
    <w:rsid w:val="0088446D"/>
    <w:rsid w:val="00884ACD"/>
    <w:rsid w:val="00884D6E"/>
    <w:rsid w:val="00885172"/>
    <w:rsid w:val="0088652C"/>
    <w:rsid w:val="008868D3"/>
    <w:rsid w:val="00886F2F"/>
    <w:rsid w:val="00887313"/>
    <w:rsid w:val="00891102"/>
    <w:rsid w:val="00891580"/>
    <w:rsid w:val="00891CB0"/>
    <w:rsid w:val="00892E1D"/>
    <w:rsid w:val="00893A25"/>
    <w:rsid w:val="00893D62"/>
    <w:rsid w:val="008941F8"/>
    <w:rsid w:val="00894352"/>
    <w:rsid w:val="00894576"/>
    <w:rsid w:val="00894E24"/>
    <w:rsid w:val="00895AB9"/>
    <w:rsid w:val="008965E1"/>
    <w:rsid w:val="008967F8"/>
    <w:rsid w:val="008974C5"/>
    <w:rsid w:val="008975A7"/>
    <w:rsid w:val="008A0723"/>
    <w:rsid w:val="008A0D01"/>
    <w:rsid w:val="008A0D0B"/>
    <w:rsid w:val="008A197C"/>
    <w:rsid w:val="008A2044"/>
    <w:rsid w:val="008A23C7"/>
    <w:rsid w:val="008A3A9A"/>
    <w:rsid w:val="008A5409"/>
    <w:rsid w:val="008A5675"/>
    <w:rsid w:val="008A570A"/>
    <w:rsid w:val="008A5C0B"/>
    <w:rsid w:val="008A5CC1"/>
    <w:rsid w:val="008A6100"/>
    <w:rsid w:val="008A61E6"/>
    <w:rsid w:val="008A641A"/>
    <w:rsid w:val="008A6DBC"/>
    <w:rsid w:val="008A700B"/>
    <w:rsid w:val="008A725A"/>
    <w:rsid w:val="008A7B55"/>
    <w:rsid w:val="008A7D35"/>
    <w:rsid w:val="008A7F56"/>
    <w:rsid w:val="008A7F5F"/>
    <w:rsid w:val="008B029C"/>
    <w:rsid w:val="008B04F8"/>
    <w:rsid w:val="008B0655"/>
    <w:rsid w:val="008B395D"/>
    <w:rsid w:val="008B3FD4"/>
    <w:rsid w:val="008B5168"/>
    <w:rsid w:val="008B56E2"/>
    <w:rsid w:val="008B58E0"/>
    <w:rsid w:val="008B73B5"/>
    <w:rsid w:val="008B783F"/>
    <w:rsid w:val="008C04A1"/>
    <w:rsid w:val="008C07D1"/>
    <w:rsid w:val="008C10BB"/>
    <w:rsid w:val="008C1E84"/>
    <w:rsid w:val="008C24BE"/>
    <w:rsid w:val="008C2DFE"/>
    <w:rsid w:val="008C3953"/>
    <w:rsid w:val="008C3B0F"/>
    <w:rsid w:val="008C3EB5"/>
    <w:rsid w:val="008C45B7"/>
    <w:rsid w:val="008C4FFE"/>
    <w:rsid w:val="008C536B"/>
    <w:rsid w:val="008C55C6"/>
    <w:rsid w:val="008C6211"/>
    <w:rsid w:val="008C6A54"/>
    <w:rsid w:val="008C74C3"/>
    <w:rsid w:val="008C763C"/>
    <w:rsid w:val="008C7FD1"/>
    <w:rsid w:val="008D1392"/>
    <w:rsid w:val="008D1ADE"/>
    <w:rsid w:val="008D1C9B"/>
    <w:rsid w:val="008D329E"/>
    <w:rsid w:val="008D3BC3"/>
    <w:rsid w:val="008D3E09"/>
    <w:rsid w:val="008D4131"/>
    <w:rsid w:val="008D473C"/>
    <w:rsid w:val="008D4AA5"/>
    <w:rsid w:val="008D5287"/>
    <w:rsid w:val="008D5E8C"/>
    <w:rsid w:val="008D67CA"/>
    <w:rsid w:val="008D6DB5"/>
    <w:rsid w:val="008D6ED2"/>
    <w:rsid w:val="008D7FAE"/>
    <w:rsid w:val="008E015F"/>
    <w:rsid w:val="008E01AA"/>
    <w:rsid w:val="008E04CD"/>
    <w:rsid w:val="008E10AF"/>
    <w:rsid w:val="008E1ECC"/>
    <w:rsid w:val="008E2A32"/>
    <w:rsid w:val="008E2FBF"/>
    <w:rsid w:val="008E3694"/>
    <w:rsid w:val="008E3775"/>
    <w:rsid w:val="008E39B1"/>
    <w:rsid w:val="008E3E05"/>
    <w:rsid w:val="008E3EE3"/>
    <w:rsid w:val="008E4545"/>
    <w:rsid w:val="008E528F"/>
    <w:rsid w:val="008E57D6"/>
    <w:rsid w:val="008E71BA"/>
    <w:rsid w:val="008E74E4"/>
    <w:rsid w:val="008E7755"/>
    <w:rsid w:val="008F076F"/>
    <w:rsid w:val="008F1470"/>
    <w:rsid w:val="008F1D70"/>
    <w:rsid w:val="008F263D"/>
    <w:rsid w:val="008F37B2"/>
    <w:rsid w:val="008F3A09"/>
    <w:rsid w:val="008F43DA"/>
    <w:rsid w:val="008F4616"/>
    <w:rsid w:val="008F524E"/>
    <w:rsid w:val="008F5663"/>
    <w:rsid w:val="008F64D6"/>
    <w:rsid w:val="008F6B57"/>
    <w:rsid w:val="008F6B5A"/>
    <w:rsid w:val="008F6DC0"/>
    <w:rsid w:val="008F6FD6"/>
    <w:rsid w:val="00900538"/>
    <w:rsid w:val="00901143"/>
    <w:rsid w:val="009011A6"/>
    <w:rsid w:val="00901DCE"/>
    <w:rsid w:val="00902A45"/>
    <w:rsid w:val="00902C6B"/>
    <w:rsid w:val="00902CAF"/>
    <w:rsid w:val="00903A4F"/>
    <w:rsid w:val="009043A5"/>
    <w:rsid w:val="00904418"/>
    <w:rsid w:val="00904531"/>
    <w:rsid w:val="009046CD"/>
    <w:rsid w:val="009049E7"/>
    <w:rsid w:val="00905162"/>
    <w:rsid w:val="00905D4D"/>
    <w:rsid w:val="009064AA"/>
    <w:rsid w:val="00906537"/>
    <w:rsid w:val="00906AF3"/>
    <w:rsid w:val="00910506"/>
    <w:rsid w:val="0091098E"/>
    <w:rsid w:val="00910FFA"/>
    <w:rsid w:val="00912275"/>
    <w:rsid w:val="00912B45"/>
    <w:rsid w:val="00913090"/>
    <w:rsid w:val="00913096"/>
    <w:rsid w:val="009142A8"/>
    <w:rsid w:val="00914B57"/>
    <w:rsid w:val="00914C30"/>
    <w:rsid w:val="00914DB5"/>
    <w:rsid w:val="00915082"/>
    <w:rsid w:val="00915459"/>
    <w:rsid w:val="00915DB3"/>
    <w:rsid w:val="00915F19"/>
    <w:rsid w:val="0091682E"/>
    <w:rsid w:val="00916E62"/>
    <w:rsid w:val="00916EEA"/>
    <w:rsid w:val="0091735C"/>
    <w:rsid w:val="009203B4"/>
    <w:rsid w:val="0092054D"/>
    <w:rsid w:val="00920E14"/>
    <w:rsid w:val="009213F0"/>
    <w:rsid w:val="00921BD1"/>
    <w:rsid w:val="00921F66"/>
    <w:rsid w:val="00922BF6"/>
    <w:rsid w:val="009239FD"/>
    <w:rsid w:val="009244C4"/>
    <w:rsid w:val="00924786"/>
    <w:rsid w:val="009251C8"/>
    <w:rsid w:val="0092530B"/>
    <w:rsid w:val="0092532E"/>
    <w:rsid w:val="0092621E"/>
    <w:rsid w:val="009262B1"/>
    <w:rsid w:val="00926B73"/>
    <w:rsid w:val="00927103"/>
    <w:rsid w:val="009300DC"/>
    <w:rsid w:val="00930287"/>
    <w:rsid w:val="00930579"/>
    <w:rsid w:val="00930DDC"/>
    <w:rsid w:val="0093117E"/>
    <w:rsid w:val="00931291"/>
    <w:rsid w:val="009313D5"/>
    <w:rsid w:val="00931422"/>
    <w:rsid w:val="009316A6"/>
    <w:rsid w:val="00931902"/>
    <w:rsid w:val="00931ACB"/>
    <w:rsid w:val="0093201F"/>
    <w:rsid w:val="00932349"/>
    <w:rsid w:val="009330B7"/>
    <w:rsid w:val="00933195"/>
    <w:rsid w:val="00933B3A"/>
    <w:rsid w:val="0093519E"/>
    <w:rsid w:val="00935932"/>
    <w:rsid w:val="00935CF3"/>
    <w:rsid w:val="00936E42"/>
    <w:rsid w:val="009377D2"/>
    <w:rsid w:val="00937926"/>
    <w:rsid w:val="0094059C"/>
    <w:rsid w:val="00940816"/>
    <w:rsid w:val="00940B60"/>
    <w:rsid w:val="00940FA0"/>
    <w:rsid w:val="00940FC1"/>
    <w:rsid w:val="00941299"/>
    <w:rsid w:val="00941A65"/>
    <w:rsid w:val="009427AF"/>
    <w:rsid w:val="00942AB7"/>
    <w:rsid w:val="00942EC5"/>
    <w:rsid w:val="00942F00"/>
    <w:rsid w:val="00943015"/>
    <w:rsid w:val="009430AF"/>
    <w:rsid w:val="009437CD"/>
    <w:rsid w:val="00944725"/>
    <w:rsid w:val="00944DED"/>
    <w:rsid w:val="00945650"/>
    <w:rsid w:val="00945940"/>
    <w:rsid w:val="00945F0B"/>
    <w:rsid w:val="009467E6"/>
    <w:rsid w:val="00950405"/>
    <w:rsid w:val="00950609"/>
    <w:rsid w:val="00950B73"/>
    <w:rsid w:val="00950D1F"/>
    <w:rsid w:val="00950DD6"/>
    <w:rsid w:val="00951109"/>
    <w:rsid w:val="0095175D"/>
    <w:rsid w:val="009518FF"/>
    <w:rsid w:val="00952AA8"/>
    <w:rsid w:val="0095320F"/>
    <w:rsid w:val="00955058"/>
    <w:rsid w:val="00956366"/>
    <w:rsid w:val="009564F7"/>
    <w:rsid w:val="00957004"/>
    <w:rsid w:val="00957261"/>
    <w:rsid w:val="00960685"/>
    <w:rsid w:val="00960AF8"/>
    <w:rsid w:val="00961E5E"/>
    <w:rsid w:val="00963B1F"/>
    <w:rsid w:val="00963D9E"/>
    <w:rsid w:val="00964358"/>
    <w:rsid w:val="00964CA7"/>
    <w:rsid w:val="009650D2"/>
    <w:rsid w:val="00965616"/>
    <w:rsid w:val="00966849"/>
    <w:rsid w:val="00966BF7"/>
    <w:rsid w:val="009674AD"/>
    <w:rsid w:val="00970714"/>
    <w:rsid w:val="00970F04"/>
    <w:rsid w:val="00971C7F"/>
    <w:rsid w:val="00973088"/>
    <w:rsid w:val="0097345F"/>
    <w:rsid w:val="009739F8"/>
    <w:rsid w:val="009746E5"/>
    <w:rsid w:val="009746ED"/>
    <w:rsid w:val="0097536B"/>
    <w:rsid w:val="00975685"/>
    <w:rsid w:val="00975999"/>
    <w:rsid w:val="00975C60"/>
    <w:rsid w:val="00975DE7"/>
    <w:rsid w:val="009761AE"/>
    <w:rsid w:val="009764B6"/>
    <w:rsid w:val="0097676E"/>
    <w:rsid w:val="00977A78"/>
    <w:rsid w:val="00977B9B"/>
    <w:rsid w:val="00980E2E"/>
    <w:rsid w:val="00981180"/>
    <w:rsid w:val="0098340E"/>
    <w:rsid w:val="0098536D"/>
    <w:rsid w:val="009855DE"/>
    <w:rsid w:val="00985FA4"/>
    <w:rsid w:val="009861E3"/>
    <w:rsid w:val="009872FB"/>
    <w:rsid w:val="00987A44"/>
    <w:rsid w:val="009902BD"/>
    <w:rsid w:val="00991D38"/>
    <w:rsid w:val="00991E92"/>
    <w:rsid w:val="009927A9"/>
    <w:rsid w:val="00992D6B"/>
    <w:rsid w:val="0099347F"/>
    <w:rsid w:val="00993A87"/>
    <w:rsid w:val="00993BA4"/>
    <w:rsid w:val="00993C02"/>
    <w:rsid w:val="0099452F"/>
    <w:rsid w:val="009947FC"/>
    <w:rsid w:val="009953BE"/>
    <w:rsid w:val="00995B1C"/>
    <w:rsid w:val="00996540"/>
    <w:rsid w:val="00996661"/>
    <w:rsid w:val="00997D92"/>
    <w:rsid w:val="00997E14"/>
    <w:rsid w:val="009A03E5"/>
    <w:rsid w:val="009A04E8"/>
    <w:rsid w:val="009A096C"/>
    <w:rsid w:val="009A0AF9"/>
    <w:rsid w:val="009A21F3"/>
    <w:rsid w:val="009A2BAF"/>
    <w:rsid w:val="009A3465"/>
    <w:rsid w:val="009A4119"/>
    <w:rsid w:val="009A633B"/>
    <w:rsid w:val="009A65F8"/>
    <w:rsid w:val="009A7352"/>
    <w:rsid w:val="009A7B42"/>
    <w:rsid w:val="009A7FE4"/>
    <w:rsid w:val="009B02DB"/>
    <w:rsid w:val="009B0A48"/>
    <w:rsid w:val="009B0DDF"/>
    <w:rsid w:val="009B1850"/>
    <w:rsid w:val="009B1C4B"/>
    <w:rsid w:val="009B2629"/>
    <w:rsid w:val="009B2D3A"/>
    <w:rsid w:val="009B499C"/>
    <w:rsid w:val="009B4B51"/>
    <w:rsid w:val="009B4C97"/>
    <w:rsid w:val="009B5E08"/>
    <w:rsid w:val="009B6431"/>
    <w:rsid w:val="009B65B4"/>
    <w:rsid w:val="009B67E9"/>
    <w:rsid w:val="009B7A51"/>
    <w:rsid w:val="009B7FBF"/>
    <w:rsid w:val="009C0B01"/>
    <w:rsid w:val="009C1E6C"/>
    <w:rsid w:val="009C364A"/>
    <w:rsid w:val="009C3EBA"/>
    <w:rsid w:val="009C45C6"/>
    <w:rsid w:val="009C4FC6"/>
    <w:rsid w:val="009C510A"/>
    <w:rsid w:val="009C56FF"/>
    <w:rsid w:val="009C5863"/>
    <w:rsid w:val="009C5C5D"/>
    <w:rsid w:val="009C6EE9"/>
    <w:rsid w:val="009C6F8F"/>
    <w:rsid w:val="009D008E"/>
    <w:rsid w:val="009D17A7"/>
    <w:rsid w:val="009D2775"/>
    <w:rsid w:val="009D2CFC"/>
    <w:rsid w:val="009D4424"/>
    <w:rsid w:val="009D4898"/>
    <w:rsid w:val="009D5438"/>
    <w:rsid w:val="009D56D9"/>
    <w:rsid w:val="009D685F"/>
    <w:rsid w:val="009D68E1"/>
    <w:rsid w:val="009D6908"/>
    <w:rsid w:val="009D6B34"/>
    <w:rsid w:val="009D7231"/>
    <w:rsid w:val="009D7454"/>
    <w:rsid w:val="009D76D3"/>
    <w:rsid w:val="009E0B17"/>
    <w:rsid w:val="009E1576"/>
    <w:rsid w:val="009E1885"/>
    <w:rsid w:val="009E246D"/>
    <w:rsid w:val="009E28B9"/>
    <w:rsid w:val="009E307F"/>
    <w:rsid w:val="009E3AF9"/>
    <w:rsid w:val="009E3B96"/>
    <w:rsid w:val="009E3C78"/>
    <w:rsid w:val="009E42C1"/>
    <w:rsid w:val="009E4A03"/>
    <w:rsid w:val="009E4CAC"/>
    <w:rsid w:val="009E5489"/>
    <w:rsid w:val="009E552C"/>
    <w:rsid w:val="009E57C8"/>
    <w:rsid w:val="009E596F"/>
    <w:rsid w:val="009E6003"/>
    <w:rsid w:val="009E621F"/>
    <w:rsid w:val="009E71D1"/>
    <w:rsid w:val="009E74BF"/>
    <w:rsid w:val="009E7B7D"/>
    <w:rsid w:val="009F0069"/>
    <w:rsid w:val="009F006D"/>
    <w:rsid w:val="009F02BE"/>
    <w:rsid w:val="009F0347"/>
    <w:rsid w:val="009F1175"/>
    <w:rsid w:val="009F145F"/>
    <w:rsid w:val="009F1739"/>
    <w:rsid w:val="009F2691"/>
    <w:rsid w:val="009F5567"/>
    <w:rsid w:val="009F55C6"/>
    <w:rsid w:val="009F5EF7"/>
    <w:rsid w:val="009F5F59"/>
    <w:rsid w:val="009F628F"/>
    <w:rsid w:val="009F6B34"/>
    <w:rsid w:val="009F77AE"/>
    <w:rsid w:val="00A000CD"/>
    <w:rsid w:val="00A0077A"/>
    <w:rsid w:val="00A008FE"/>
    <w:rsid w:val="00A00D9F"/>
    <w:rsid w:val="00A00E44"/>
    <w:rsid w:val="00A01589"/>
    <w:rsid w:val="00A027E6"/>
    <w:rsid w:val="00A02E84"/>
    <w:rsid w:val="00A0311A"/>
    <w:rsid w:val="00A031DC"/>
    <w:rsid w:val="00A04F50"/>
    <w:rsid w:val="00A05375"/>
    <w:rsid w:val="00A05401"/>
    <w:rsid w:val="00A054C5"/>
    <w:rsid w:val="00A0597B"/>
    <w:rsid w:val="00A06DD7"/>
    <w:rsid w:val="00A071D3"/>
    <w:rsid w:val="00A07982"/>
    <w:rsid w:val="00A07D80"/>
    <w:rsid w:val="00A10A3C"/>
    <w:rsid w:val="00A1116F"/>
    <w:rsid w:val="00A11D2E"/>
    <w:rsid w:val="00A12F5B"/>
    <w:rsid w:val="00A13C3F"/>
    <w:rsid w:val="00A140F7"/>
    <w:rsid w:val="00A14C18"/>
    <w:rsid w:val="00A14EFC"/>
    <w:rsid w:val="00A1552A"/>
    <w:rsid w:val="00A15623"/>
    <w:rsid w:val="00A15A69"/>
    <w:rsid w:val="00A161C3"/>
    <w:rsid w:val="00A172C8"/>
    <w:rsid w:val="00A17CC3"/>
    <w:rsid w:val="00A20509"/>
    <w:rsid w:val="00A2078B"/>
    <w:rsid w:val="00A2084E"/>
    <w:rsid w:val="00A210E1"/>
    <w:rsid w:val="00A21172"/>
    <w:rsid w:val="00A22121"/>
    <w:rsid w:val="00A22A93"/>
    <w:rsid w:val="00A230D0"/>
    <w:rsid w:val="00A237A1"/>
    <w:rsid w:val="00A23BE7"/>
    <w:rsid w:val="00A24D1A"/>
    <w:rsid w:val="00A25523"/>
    <w:rsid w:val="00A25602"/>
    <w:rsid w:val="00A25BFF"/>
    <w:rsid w:val="00A25F4F"/>
    <w:rsid w:val="00A267B4"/>
    <w:rsid w:val="00A27801"/>
    <w:rsid w:val="00A27D1C"/>
    <w:rsid w:val="00A30950"/>
    <w:rsid w:val="00A312FD"/>
    <w:rsid w:val="00A315D4"/>
    <w:rsid w:val="00A31827"/>
    <w:rsid w:val="00A31BC0"/>
    <w:rsid w:val="00A31DBD"/>
    <w:rsid w:val="00A32587"/>
    <w:rsid w:val="00A329F0"/>
    <w:rsid w:val="00A32EAE"/>
    <w:rsid w:val="00A341A6"/>
    <w:rsid w:val="00A35043"/>
    <w:rsid w:val="00A35045"/>
    <w:rsid w:val="00A3589B"/>
    <w:rsid w:val="00A3716D"/>
    <w:rsid w:val="00A37228"/>
    <w:rsid w:val="00A37572"/>
    <w:rsid w:val="00A40F38"/>
    <w:rsid w:val="00A40FDD"/>
    <w:rsid w:val="00A411D8"/>
    <w:rsid w:val="00A41229"/>
    <w:rsid w:val="00A41C52"/>
    <w:rsid w:val="00A41CFB"/>
    <w:rsid w:val="00A42144"/>
    <w:rsid w:val="00A42AF4"/>
    <w:rsid w:val="00A42C29"/>
    <w:rsid w:val="00A44B67"/>
    <w:rsid w:val="00A44C09"/>
    <w:rsid w:val="00A45A54"/>
    <w:rsid w:val="00A45FB4"/>
    <w:rsid w:val="00A468B2"/>
    <w:rsid w:val="00A47AE2"/>
    <w:rsid w:val="00A50062"/>
    <w:rsid w:val="00A5062D"/>
    <w:rsid w:val="00A50C12"/>
    <w:rsid w:val="00A51175"/>
    <w:rsid w:val="00A51384"/>
    <w:rsid w:val="00A5217E"/>
    <w:rsid w:val="00A527B7"/>
    <w:rsid w:val="00A537EF"/>
    <w:rsid w:val="00A54108"/>
    <w:rsid w:val="00A54B82"/>
    <w:rsid w:val="00A54C72"/>
    <w:rsid w:val="00A55240"/>
    <w:rsid w:val="00A55596"/>
    <w:rsid w:val="00A55B83"/>
    <w:rsid w:val="00A5686B"/>
    <w:rsid w:val="00A57FDD"/>
    <w:rsid w:val="00A60393"/>
    <w:rsid w:val="00A605D6"/>
    <w:rsid w:val="00A60952"/>
    <w:rsid w:val="00A6133F"/>
    <w:rsid w:val="00A62092"/>
    <w:rsid w:val="00A621EA"/>
    <w:rsid w:val="00A63799"/>
    <w:rsid w:val="00A63E39"/>
    <w:rsid w:val="00A65081"/>
    <w:rsid w:val="00A65587"/>
    <w:rsid w:val="00A659D7"/>
    <w:rsid w:val="00A66965"/>
    <w:rsid w:val="00A66AA5"/>
    <w:rsid w:val="00A66BF2"/>
    <w:rsid w:val="00A67043"/>
    <w:rsid w:val="00A67D39"/>
    <w:rsid w:val="00A70236"/>
    <w:rsid w:val="00A711BE"/>
    <w:rsid w:val="00A71468"/>
    <w:rsid w:val="00A71DC4"/>
    <w:rsid w:val="00A71DDF"/>
    <w:rsid w:val="00A72391"/>
    <w:rsid w:val="00A72471"/>
    <w:rsid w:val="00A72546"/>
    <w:rsid w:val="00A72BC9"/>
    <w:rsid w:val="00A72C69"/>
    <w:rsid w:val="00A72E55"/>
    <w:rsid w:val="00A7300E"/>
    <w:rsid w:val="00A741B2"/>
    <w:rsid w:val="00A74555"/>
    <w:rsid w:val="00A74E28"/>
    <w:rsid w:val="00A75655"/>
    <w:rsid w:val="00A7687D"/>
    <w:rsid w:val="00A76CAA"/>
    <w:rsid w:val="00A770E8"/>
    <w:rsid w:val="00A807D0"/>
    <w:rsid w:val="00A808DF"/>
    <w:rsid w:val="00A812C5"/>
    <w:rsid w:val="00A81E9D"/>
    <w:rsid w:val="00A822AE"/>
    <w:rsid w:val="00A8424F"/>
    <w:rsid w:val="00A84F57"/>
    <w:rsid w:val="00A851E5"/>
    <w:rsid w:val="00A8609F"/>
    <w:rsid w:val="00A86A31"/>
    <w:rsid w:val="00A87240"/>
    <w:rsid w:val="00A878EB"/>
    <w:rsid w:val="00A87F61"/>
    <w:rsid w:val="00A90E85"/>
    <w:rsid w:val="00A911F1"/>
    <w:rsid w:val="00A91ED8"/>
    <w:rsid w:val="00A91F4E"/>
    <w:rsid w:val="00A934E7"/>
    <w:rsid w:val="00A93692"/>
    <w:rsid w:val="00A93A09"/>
    <w:rsid w:val="00A93A45"/>
    <w:rsid w:val="00A93AAE"/>
    <w:rsid w:val="00A93E10"/>
    <w:rsid w:val="00A94CA9"/>
    <w:rsid w:val="00A94FEB"/>
    <w:rsid w:val="00A9588C"/>
    <w:rsid w:val="00A96C79"/>
    <w:rsid w:val="00A97035"/>
    <w:rsid w:val="00A971DB"/>
    <w:rsid w:val="00A97483"/>
    <w:rsid w:val="00A97AB1"/>
    <w:rsid w:val="00AA0704"/>
    <w:rsid w:val="00AA0D74"/>
    <w:rsid w:val="00AA101C"/>
    <w:rsid w:val="00AA15EE"/>
    <w:rsid w:val="00AA254B"/>
    <w:rsid w:val="00AA48B4"/>
    <w:rsid w:val="00AA52B4"/>
    <w:rsid w:val="00AA5942"/>
    <w:rsid w:val="00AA5E34"/>
    <w:rsid w:val="00AA657F"/>
    <w:rsid w:val="00AA66A1"/>
    <w:rsid w:val="00AA6D4C"/>
    <w:rsid w:val="00AA6F41"/>
    <w:rsid w:val="00AA75DD"/>
    <w:rsid w:val="00AA7A1D"/>
    <w:rsid w:val="00AA7DE0"/>
    <w:rsid w:val="00AB00D5"/>
    <w:rsid w:val="00AB04CF"/>
    <w:rsid w:val="00AB0FDF"/>
    <w:rsid w:val="00AB1726"/>
    <w:rsid w:val="00AB2075"/>
    <w:rsid w:val="00AB235A"/>
    <w:rsid w:val="00AB2C78"/>
    <w:rsid w:val="00AB31A6"/>
    <w:rsid w:val="00AB3D1B"/>
    <w:rsid w:val="00AB43C9"/>
    <w:rsid w:val="00AB442C"/>
    <w:rsid w:val="00AB4A93"/>
    <w:rsid w:val="00AB4B0F"/>
    <w:rsid w:val="00AB507C"/>
    <w:rsid w:val="00AB59E3"/>
    <w:rsid w:val="00AB64E3"/>
    <w:rsid w:val="00AB66C4"/>
    <w:rsid w:val="00AB7103"/>
    <w:rsid w:val="00AB7568"/>
    <w:rsid w:val="00AB7C9B"/>
    <w:rsid w:val="00AC006B"/>
    <w:rsid w:val="00AC0212"/>
    <w:rsid w:val="00AC02AB"/>
    <w:rsid w:val="00AC135D"/>
    <w:rsid w:val="00AC2236"/>
    <w:rsid w:val="00AC2C0D"/>
    <w:rsid w:val="00AC3E55"/>
    <w:rsid w:val="00AC4872"/>
    <w:rsid w:val="00AC4941"/>
    <w:rsid w:val="00AC5687"/>
    <w:rsid w:val="00AC56F8"/>
    <w:rsid w:val="00AC58AD"/>
    <w:rsid w:val="00AC5D04"/>
    <w:rsid w:val="00AC5E32"/>
    <w:rsid w:val="00AC5EA5"/>
    <w:rsid w:val="00AC6111"/>
    <w:rsid w:val="00AC70A8"/>
    <w:rsid w:val="00AC7124"/>
    <w:rsid w:val="00AC7757"/>
    <w:rsid w:val="00AD08A9"/>
    <w:rsid w:val="00AD100F"/>
    <w:rsid w:val="00AD1542"/>
    <w:rsid w:val="00AD1DFF"/>
    <w:rsid w:val="00AD289D"/>
    <w:rsid w:val="00AD2A03"/>
    <w:rsid w:val="00AD2A5D"/>
    <w:rsid w:val="00AD2C41"/>
    <w:rsid w:val="00AD4017"/>
    <w:rsid w:val="00AD4020"/>
    <w:rsid w:val="00AD405B"/>
    <w:rsid w:val="00AD4D0E"/>
    <w:rsid w:val="00AD5D9D"/>
    <w:rsid w:val="00AD647B"/>
    <w:rsid w:val="00AD68E5"/>
    <w:rsid w:val="00AD7029"/>
    <w:rsid w:val="00AD7550"/>
    <w:rsid w:val="00AD786E"/>
    <w:rsid w:val="00AD7871"/>
    <w:rsid w:val="00AE020D"/>
    <w:rsid w:val="00AE079B"/>
    <w:rsid w:val="00AE080A"/>
    <w:rsid w:val="00AE13D7"/>
    <w:rsid w:val="00AE1751"/>
    <w:rsid w:val="00AE2C9C"/>
    <w:rsid w:val="00AE42D9"/>
    <w:rsid w:val="00AE4A9E"/>
    <w:rsid w:val="00AE5829"/>
    <w:rsid w:val="00AE6125"/>
    <w:rsid w:val="00AE6554"/>
    <w:rsid w:val="00AE6B72"/>
    <w:rsid w:val="00AF0020"/>
    <w:rsid w:val="00AF120A"/>
    <w:rsid w:val="00AF1531"/>
    <w:rsid w:val="00AF2FE7"/>
    <w:rsid w:val="00AF406D"/>
    <w:rsid w:val="00AF433C"/>
    <w:rsid w:val="00AF438D"/>
    <w:rsid w:val="00AF4969"/>
    <w:rsid w:val="00AF4E6A"/>
    <w:rsid w:val="00AF5251"/>
    <w:rsid w:val="00AF5716"/>
    <w:rsid w:val="00AF5779"/>
    <w:rsid w:val="00AF6A34"/>
    <w:rsid w:val="00AF6D4D"/>
    <w:rsid w:val="00AF7076"/>
    <w:rsid w:val="00AF7E48"/>
    <w:rsid w:val="00B00B3D"/>
    <w:rsid w:val="00B012C0"/>
    <w:rsid w:val="00B01CD8"/>
    <w:rsid w:val="00B02A4F"/>
    <w:rsid w:val="00B0476A"/>
    <w:rsid w:val="00B05327"/>
    <w:rsid w:val="00B06381"/>
    <w:rsid w:val="00B06474"/>
    <w:rsid w:val="00B06A8D"/>
    <w:rsid w:val="00B0718C"/>
    <w:rsid w:val="00B075A4"/>
    <w:rsid w:val="00B07666"/>
    <w:rsid w:val="00B11349"/>
    <w:rsid w:val="00B119D6"/>
    <w:rsid w:val="00B12579"/>
    <w:rsid w:val="00B12948"/>
    <w:rsid w:val="00B13685"/>
    <w:rsid w:val="00B14574"/>
    <w:rsid w:val="00B149AA"/>
    <w:rsid w:val="00B155C0"/>
    <w:rsid w:val="00B15901"/>
    <w:rsid w:val="00B15D76"/>
    <w:rsid w:val="00B17001"/>
    <w:rsid w:val="00B17949"/>
    <w:rsid w:val="00B2053D"/>
    <w:rsid w:val="00B212E7"/>
    <w:rsid w:val="00B227BD"/>
    <w:rsid w:val="00B230A6"/>
    <w:rsid w:val="00B24375"/>
    <w:rsid w:val="00B249FA"/>
    <w:rsid w:val="00B24A12"/>
    <w:rsid w:val="00B24E85"/>
    <w:rsid w:val="00B2526F"/>
    <w:rsid w:val="00B25427"/>
    <w:rsid w:val="00B25570"/>
    <w:rsid w:val="00B25631"/>
    <w:rsid w:val="00B25C51"/>
    <w:rsid w:val="00B25C65"/>
    <w:rsid w:val="00B25E4F"/>
    <w:rsid w:val="00B2636A"/>
    <w:rsid w:val="00B26EBC"/>
    <w:rsid w:val="00B272D2"/>
    <w:rsid w:val="00B27C92"/>
    <w:rsid w:val="00B30085"/>
    <w:rsid w:val="00B311B0"/>
    <w:rsid w:val="00B3194B"/>
    <w:rsid w:val="00B32F1A"/>
    <w:rsid w:val="00B334C1"/>
    <w:rsid w:val="00B339F4"/>
    <w:rsid w:val="00B34387"/>
    <w:rsid w:val="00B34DC0"/>
    <w:rsid w:val="00B3588F"/>
    <w:rsid w:val="00B35A7A"/>
    <w:rsid w:val="00B35AC1"/>
    <w:rsid w:val="00B36021"/>
    <w:rsid w:val="00B36290"/>
    <w:rsid w:val="00B366F7"/>
    <w:rsid w:val="00B3681B"/>
    <w:rsid w:val="00B37774"/>
    <w:rsid w:val="00B37C18"/>
    <w:rsid w:val="00B40537"/>
    <w:rsid w:val="00B4097B"/>
    <w:rsid w:val="00B40C33"/>
    <w:rsid w:val="00B416D3"/>
    <w:rsid w:val="00B41A34"/>
    <w:rsid w:val="00B421AF"/>
    <w:rsid w:val="00B42978"/>
    <w:rsid w:val="00B429C6"/>
    <w:rsid w:val="00B4376C"/>
    <w:rsid w:val="00B43BC5"/>
    <w:rsid w:val="00B44F44"/>
    <w:rsid w:val="00B4545B"/>
    <w:rsid w:val="00B45518"/>
    <w:rsid w:val="00B45C39"/>
    <w:rsid w:val="00B45F04"/>
    <w:rsid w:val="00B45F4F"/>
    <w:rsid w:val="00B46519"/>
    <w:rsid w:val="00B46561"/>
    <w:rsid w:val="00B466B1"/>
    <w:rsid w:val="00B47A1D"/>
    <w:rsid w:val="00B47D42"/>
    <w:rsid w:val="00B5011C"/>
    <w:rsid w:val="00B505AD"/>
    <w:rsid w:val="00B508AD"/>
    <w:rsid w:val="00B51785"/>
    <w:rsid w:val="00B52A57"/>
    <w:rsid w:val="00B52BB8"/>
    <w:rsid w:val="00B52C32"/>
    <w:rsid w:val="00B52FA3"/>
    <w:rsid w:val="00B53389"/>
    <w:rsid w:val="00B534DB"/>
    <w:rsid w:val="00B53CF0"/>
    <w:rsid w:val="00B53D18"/>
    <w:rsid w:val="00B54C90"/>
    <w:rsid w:val="00B54F8E"/>
    <w:rsid w:val="00B558A8"/>
    <w:rsid w:val="00B55C15"/>
    <w:rsid w:val="00B56CE0"/>
    <w:rsid w:val="00B56EDE"/>
    <w:rsid w:val="00B5710A"/>
    <w:rsid w:val="00B604E2"/>
    <w:rsid w:val="00B608A3"/>
    <w:rsid w:val="00B60C47"/>
    <w:rsid w:val="00B60CB4"/>
    <w:rsid w:val="00B619DF"/>
    <w:rsid w:val="00B61C2A"/>
    <w:rsid w:val="00B61F05"/>
    <w:rsid w:val="00B62865"/>
    <w:rsid w:val="00B62A7F"/>
    <w:rsid w:val="00B64A9E"/>
    <w:rsid w:val="00B6601F"/>
    <w:rsid w:val="00B667BE"/>
    <w:rsid w:val="00B72471"/>
    <w:rsid w:val="00B72999"/>
    <w:rsid w:val="00B72AAD"/>
    <w:rsid w:val="00B75366"/>
    <w:rsid w:val="00B75A70"/>
    <w:rsid w:val="00B75AB9"/>
    <w:rsid w:val="00B75D5C"/>
    <w:rsid w:val="00B75E3E"/>
    <w:rsid w:val="00B76315"/>
    <w:rsid w:val="00B7691F"/>
    <w:rsid w:val="00B76A71"/>
    <w:rsid w:val="00B76BF8"/>
    <w:rsid w:val="00B76C73"/>
    <w:rsid w:val="00B77214"/>
    <w:rsid w:val="00B7730A"/>
    <w:rsid w:val="00B77D52"/>
    <w:rsid w:val="00B80668"/>
    <w:rsid w:val="00B80980"/>
    <w:rsid w:val="00B809C0"/>
    <w:rsid w:val="00B812A2"/>
    <w:rsid w:val="00B84012"/>
    <w:rsid w:val="00B84AF0"/>
    <w:rsid w:val="00B85286"/>
    <w:rsid w:val="00B85AD6"/>
    <w:rsid w:val="00B87217"/>
    <w:rsid w:val="00B900BB"/>
    <w:rsid w:val="00B90801"/>
    <w:rsid w:val="00B91E2D"/>
    <w:rsid w:val="00B925D8"/>
    <w:rsid w:val="00B92FB8"/>
    <w:rsid w:val="00B930AF"/>
    <w:rsid w:val="00B935C6"/>
    <w:rsid w:val="00B93740"/>
    <w:rsid w:val="00B9470D"/>
    <w:rsid w:val="00B94FDD"/>
    <w:rsid w:val="00B95501"/>
    <w:rsid w:val="00B96301"/>
    <w:rsid w:val="00B9631D"/>
    <w:rsid w:val="00B96743"/>
    <w:rsid w:val="00B9760D"/>
    <w:rsid w:val="00B97ABE"/>
    <w:rsid w:val="00BA093F"/>
    <w:rsid w:val="00BA0A77"/>
    <w:rsid w:val="00BA18AC"/>
    <w:rsid w:val="00BA1D69"/>
    <w:rsid w:val="00BA3C90"/>
    <w:rsid w:val="00BA4BC5"/>
    <w:rsid w:val="00BA58B5"/>
    <w:rsid w:val="00BA5EA7"/>
    <w:rsid w:val="00BA63CD"/>
    <w:rsid w:val="00BA6700"/>
    <w:rsid w:val="00BA69AF"/>
    <w:rsid w:val="00BA6DAA"/>
    <w:rsid w:val="00BA763D"/>
    <w:rsid w:val="00BA7689"/>
    <w:rsid w:val="00BB0C0E"/>
    <w:rsid w:val="00BB1076"/>
    <w:rsid w:val="00BB2198"/>
    <w:rsid w:val="00BB224A"/>
    <w:rsid w:val="00BB3C54"/>
    <w:rsid w:val="00BB3E87"/>
    <w:rsid w:val="00BB3FED"/>
    <w:rsid w:val="00BB453E"/>
    <w:rsid w:val="00BB5E92"/>
    <w:rsid w:val="00BB5EA4"/>
    <w:rsid w:val="00BB74B0"/>
    <w:rsid w:val="00BB75F1"/>
    <w:rsid w:val="00BC0142"/>
    <w:rsid w:val="00BC0E9E"/>
    <w:rsid w:val="00BC127D"/>
    <w:rsid w:val="00BC14DA"/>
    <w:rsid w:val="00BC14DC"/>
    <w:rsid w:val="00BC2079"/>
    <w:rsid w:val="00BC20E5"/>
    <w:rsid w:val="00BC223F"/>
    <w:rsid w:val="00BC2627"/>
    <w:rsid w:val="00BC2635"/>
    <w:rsid w:val="00BC2698"/>
    <w:rsid w:val="00BC3E12"/>
    <w:rsid w:val="00BC4508"/>
    <w:rsid w:val="00BC5C7B"/>
    <w:rsid w:val="00BC5D5D"/>
    <w:rsid w:val="00BC7A73"/>
    <w:rsid w:val="00BC7B59"/>
    <w:rsid w:val="00BD0ECB"/>
    <w:rsid w:val="00BD15EE"/>
    <w:rsid w:val="00BD17B2"/>
    <w:rsid w:val="00BD1EA6"/>
    <w:rsid w:val="00BD251B"/>
    <w:rsid w:val="00BD27A8"/>
    <w:rsid w:val="00BD2BD9"/>
    <w:rsid w:val="00BD2FC4"/>
    <w:rsid w:val="00BD31C0"/>
    <w:rsid w:val="00BD33E3"/>
    <w:rsid w:val="00BD3E43"/>
    <w:rsid w:val="00BD48D6"/>
    <w:rsid w:val="00BD4EE2"/>
    <w:rsid w:val="00BD598B"/>
    <w:rsid w:val="00BD5E14"/>
    <w:rsid w:val="00BD626B"/>
    <w:rsid w:val="00BD6368"/>
    <w:rsid w:val="00BD67BB"/>
    <w:rsid w:val="00BD6F4D"/>
    <w:rsid w:val="00BD7130"/>
    <w:rsid w:val="00BD78EB"/>
    <w:rsid w:val="00BE0282"/>
    <w:rsid w:val="00BE0E24"/>
    <w:rsid w:val="00BE1B0C"/>
    <w:rsid w:val="00BE225A"/>
    <w:rsid w:val="00BE258C"/>
    <w:rsid w:val="00BE4125"/>
    <w:rsid w:val="00BE4E3B"/>
    <w:rsid w:val="00BE4F32"/>
    <w:rsid w:val="00BE624D"/>
    <w:rsid w:val="00BE6BB9"/>
    <w:rsid w:val="00BE6C8A"/>
    <w:rsid w:val="00BE6CF4"/>
    <w:rsid w:val="00BE6D4C"/>
    <w:rsid w:val="00BF06D3"/>
    <w:rsid w:val="00BF117D"/>
    <w:rsid w:val="00BF13A8"/>
    <w:rsid w:val="00BF168A"/>
    <w:rsid w:val="00BF1840"/>
    <w:rsid w:val="00BF18C6"/>
    <w:rsid w:val="00BF3618"/>
    <w:rsid w:val="00BF3BB9"/>
    <w:rsid w:val="00BF3DFB"/>
    <w:rsid w:val="00BF40EE"/>
    <w:rsid w:val="00BF4829"/>
    <w:rsid w:val="00BF55DE"/>
    <w:rsid w:val="00BF5646"/>
    <w:rsid w:val="00BF5775"/>
    <w:rsid w:val="00BF5B14"/>
    <w:rsid w:val="00BF6781"/>
    <w:rsid w:val="00BF6D08"/>
    <w:rsid w:val="00BF79F1"/>
    <w:rsid w:val="00BF7D79"/>
    <w:rsid w:val="00C00449"/>
    <w:rsid w:val="00C00648"/>
    <w:rsid w:val="00C00FBE"/>
    <w:rsid w:val="00C0104E"/>
    <w:rsid w:val="00C0186C"/>
    <w:rsid w:val="00C01B41"/>
    <w:rsid w:val="00C020BB"/>
    <w:rsid w:val="00C02798"/>
    <w:rsid w:val="00C02894"/>
    <w:rsid w:val="00C02953"/>
    <w:rsid w:val="00C03521"/>
    <w:rsid w:val="00C03A3B"/>
    <w:rsid w:val="00C0442E"/>
    <w:rsid w:val="00C048F2"/>
    <w:rsid w:val="00C04FF1"/>
    <w:rsid w:val="00C05245"/>
    <w:rsid w:val="00C052AD"/>
    <w:rsid w:val="00C054AC"/>
    <w:rsid w:val="00C0557B"/>
    <w:rsid w:val="00C0573B"/>
    <w:rsid w:val="00C05994"/>
    <w:rsid w:val="00C06350"/>
    <w:rsid w:val="00C06701"/>
    <w:rsid w:val="00C06A6F"/>
    <w:rsid w:val="00C07A1E"/>
    <w:rsid w:val="00C1029B"/>
    <w:rsid w:val="00C107CC"/>
    <w:rsid w:val="00C1181A"/>
    <w:rsid w:val="00C12791"/>
    <w:rsid w:val="00C1389D"/>
    <w:rsid w:val="00C13F6D"/>
    <w:rsid w:val="00C14695"/>
    <w:rsid w:val="00C154E8"/>
    <w:rsid w:val="00C1563B"/>
    <w:rsid w:val="00C15CF7"/>
    <w:rsid w:val="00C1714F"/>
    <w:rsid w:val="00C177EE"/>
    <w:rsid w:val="00C17C4C"/>
    <w:rsid w:val="00C17DC1"/>
    <w:rsid w:val="00C20941"/>
    <w:rsid w:val="00C20E84"/>
    <w:rsid w:val="00C21156"/>
    <w:rsid w:val="00C21635"/>
    <w:rsid w:val="00C2167B"/>
    <w:rsid w:val="00C216C8"/>
    <w:rsid w:val="00C21D58"/>
    <w:rsid w:val="00C21FE8"/>
    <w:rsid w:val="00C22644"/>
    <w:rsid w:val="00C226F3"/>
    <w:rsid w:val="00C22BBC"/>
    <w:rsid w:val="00C22FD8"/>
    <w:rsid w:val="00C235E5"/>
    <w:rsid w:val="00C23D82"/>
    <w:rsid w:val="00C242D9"/>
    <w:rsid w:val="00C242DA"/>
    <w:rsid w:val="00C24B7D"/>
    <w:rsid w:val="00C254C2"/>
    <w:rsid w:val="00C2632E"/>
    <w:rsid w:val="00C26D19"/>
    <w:rsid w:val="00C27381"/>
    <w:rsid w:val="00C276E2"/>
    <w:rsid w:val="00C27835"/>
    <w:rsid w:val="00C27F4C"/>
    <w:rsid w:val="00C31BFC"/>
    <w:rsid w:val="00C31FBD"/>
    <w:rsid w:val="00C32415"/>
    <w:rsid w:val="00C329D0"/>
    <w:rsid w:val="00C32BDE"/>
    <w:rsid w:val="00C32C64"/>
    <w:rsid w:val="00C33611"/>
    <w:rsid w:val="00C3404A"/>
    <w:rsid w:val="00C345AA"/>
    <w:rsid w:val="00C34AD1"/>
    <w:rsid w:val="00C352D9"/>
    <w:rsid w:val="00C35EB2"/>
    <w:rsid w:val="00C36582"/>
    <w:rsid w:val="00C3684E"/>
    <w:rsid w:val="00C36B96"/>
    <w:rsid w:val="00C37D8D"/>
    <w:rsid w:val="00C40A2B"/>
    <w:rsid w:val="00C40AF1"/>
    <w:rsid w:val="00C40C3C"/>
    <w:rsid w:val="00C42B02"/>
    <w:rsid w:val="00C43E08"/>
    <w:rsid w:val="00C442A8"/>
    <w:rsid w:val="00C44A91"/>
    <w:rsid w:val="00C44BB0"/>
    <w:rsid w:val="00C44BBB"/>
    <w:rsid w:val="00C44F2C"/>
    <w:rsid w:val="00C47347"/>
    <w:rsid w:val="00C4746F"/>
    <w:rsid w:val="00C50238"/>
    <w:rsid w:val="00C5027C"/>
    <w:rsid w:val="00C503AD"/>
    <w:rsid w:val="00C503C2"/>
    <w:rsid w:val="00C51F37"/>
    <w:rsid w:val="00C526B0"/>
    <w:rsid w:val="00C52737"/>
    <w:rsid w:val="00C541EA"/>
    <w:rsid w:val="00C54256"/>
    <w:rsid w:val="00C542BE"/>
    <w:rsid w:val="00C548AB"/>
    <w:rsid w:val="00C548FF"/>
    <w:rsid w:val="00C54B1D"/>
    <w:rsid w:val="00C54D36"/>
    <w:rsid w:val="00C54E22"/>
    <w:rsid w:val="00C56B32"/>
    <w:rsid w:val="00C57AB8"/>
    <w:rsid w:val="00C6062E"/>
    <w:rsid w:val="00C6067F"/>
    <w:rsid w:val="00C61302"/>
    <w:rsid w:val="00C61447"/>
    <w:rsid w:val="00C61E8D"/>
    <w:rsid w:val="00C624FB"/>
    <w:rsid w:val="00C6399D"/>
    <w:rsid w:val="00C64134"/>
    <w:rsid w:val="00C65EDF"/>
    <w:rsid w:val="00C66C6B"/>
    <w:rsid w:val="00C67982"/>
    <w:rsid w:val="00C70684"/>
    <w:rsid w:val="00C70692"/>
    <w:rsid w:val="00C707D0"/>
    <w:rsid w:val="00C710B4"/>
    <w:rsid w:val="00C71CEC"/>
    <w:rsid w:val="00C72A7C"/>
    <w:rsid w:val="00C72EC5"/>
    <w:rsid w:val="00C7313C"/>
    <w:rsid w:val="00C737DC"/>
    <w:rsid w:val="00C73CF2"/>
    <w:rsid w:val="00C741E9"/>
    <w:rsid w:val="00C745E3"/>
    <w:rsid w:val="00C74942"/>
    <w:rsid w:val="00C7495B"/>
    <w:rsid w:val="00C74F9A"/>
    <w:rsid w:val="00C75F2F"/>
    <w:rsid w:val="00C7615B"/>
    <w:rsid w:val="00C7683B"/>
    <w:rsid w:val="00C76882"/>
    <w:rsid w:val="00C76DC2"/>
    <w:rsid w:val="00C76E3F"/>
    <w:rsid w:val="00C8171F"/>
    <w:rsid w:val="00C81D6A"/>
    <w:rsid w:val="00C81DF7"/>
    <w:rsid w:val="00C82674"/>
    <w:rsid w:val="00C82A47"/>
    <w:rsid w:val="00C82DD4"/>
    <w:rsid w:val="00C82EB7"/>
    <w:rsid w:val="00C82EF4"/>
    <w:rsid w:val="00C838C5"/>
    <w:rsid w:val="00C83EA2"/>
    <w:rsid w:val="00C84308"/>
    <w:rsid w:val="00C84749"/>
    <w:rsid w:val="00C84BE7"/>
    <w:rsid w:val="00C858B4"/>
    <w:rsid w:val="00C8626D"/>
    <w:rsid w:val="00C86286"/>
    <w:rsid w:val="00C86C37"/>
    <w:rsid w:val="00C875BA"/>
    <w:rsid w:val="00C8771F"/>
    <w:rsid w:val="00C9010B"/>
    <w:rsid w:val="00C90170"/>
    <w:rsid w:val="00C9117E"/>
    <w:rsid w:val="00C913BB"/>
    <w:rsid w:val="00C913E0"/>
    <w:rsid w:val="00C91567"/>
    <w:rsid w:val="00C91DED"/>
    <w:rsid w:val="00C921A1"/>
    <w:rsid w:val="00C925F9"/>
    <w:rsid w:val="00C92C6E"/>
    <w:rsid w:val="00C92F99"/>
    <w:rsid w:val="00C93B30"/>
    <w:rsid w:val="00C94057"/>
    <w:rsid w:val="00C94FBB"/>
    <w:rsid w:val="00C951BE"/>
    <w:rsid w:val="00C952D6"/>
    <w:rsid w:val="00C958D4"/>
    <w:rsid w:val="00C9600E"/>
    <w:rsid w:val="00C9606D"/>
    <w:rsid w:val="00C9610B"/>
    <w:rsid w:val="00C96D05"/>
    <w:rsid w:val="00C97F06"/>
    <w:rsid w:val="00CA0D76"/>
    <w:rsid w:val="00CA1056"/>
    <w:rsid w:val="00CA1D7D"/>
    <w:rsid w:val="00CA203D"/>
    <w:rsid w:val="00CA2A68"/>
    <w:rsid w:val="00CA4393"/>
    <w:rsid w:val="00CA46E6"/>
    <w:rsid w:val="00CA4C87"/>
    <w:rsid w:val="00CA5334"/>
    <w:rsid w:val="00CA582A"/>
    <w:rsid w:val="00CA59FD"/>
    <w:rsid w:val="00CA5B3E"/>
    <w:rsid w:val="00CA5CF3"/>
    <w:rsid w:val="00CA6CC0"/>
    <w:rsid w:val="00CA7DB4"/>
    <w:rsid w:val="00CB007F"/>
    <w:rsid w:val="00CB0FD1"/>
    <w:rsid w:val="00CB14CC"/>
    <w:rsid w:val="00CB1CF3"/>
    <w:rsid w:val="00CB2510"/>
    <w:rsid w:val="00CB2CB5"/>
    <w:rsid w:val="00CB31EF"/>
    <w:rsid w:val="00CB3E33"/>
    <w:rsid w:val="00CB510B"/>
    <w:rsid w:val="00CB5606"/>
    <w:rsid w:val="00CB57D7"/>
    <w:rsid w:val="00CB6CEE"/>
    <w:rsid w:val="00CC0293"/>
    <w:rsid w:val="00CC0575"/>
    <w:rsid w:val="00CC07E5"/>
    <w:rsid w:val="00CC0A77"/>
    <w:rsid w:val="00CC1503"/>
    <w:rsid w:val="00CC265A"/>
    <w:rsid w:val="00CC27C7"/>
    <w:rsid w:val="00CC2FA2"/>
    <w:rsid w:val="00CC39B6"/>
    <w:rsid w:val="00CC3EC9"/>
    <w:rsid w:val="00CC40E9"/>
    <w:rsid w:val="00CC4594"/>
    <w:rsid w:val="00CC499F"/>
    <w:rsid w:val="00CC5BE4"/>
    <w:rsid w:val="00CC61A5"/>
    <w:rsid w:val="00CC64E4"/>
    <w:rsid w:val="00CC67C2"/>
    <w:rsid w:val="00CC73D8"/>
    <w:rsid w:val="00CC797D"/>
    <w:rsid w:val="00CD0265"/>
    <w:rsid w:val="00CD13D7"/>
    <w:rsid w:val="00CD2FAE"/>
    <w:rsid w:val="00CD3073"/>
    <w:rsid w:val="00CD329F"/>
    <w:rsid w:val="00CD33B9"/>
    <w:rsid w:val="00CD3A5B"/>
    <w:rsid w:val="00CD4B33"/>
    <w:rsid w:val="00CD4D12"/>
    <w:rsid w:val="00CD52AE"/>
    <w:rsid w:val="00CD53F5"/>
    <w:rsid w:val="00CD5AA2"/>
    <w:rsid w:val="00CD67D1"/>
    <w:rsid w:val="00CE0314"/>
    <w:rsid w:val="00CE0BA8"/>
    <w:rsid w:val="00CE0FB9"/>
    <w:rsid w:val="00CE159B"/>
    <w:rsid w:val="00CE1847"/>
    <w:rsid w:val="00CE1FC3"/>
    <w:rsid w:val="00CE25AA"/>
    <w:rsid w:val="00CE2B9D"/>
    <w:rsid w:val="00CE2C5B"/>
    <w:rsid w:val="00CE2DE0"/>
    <w:rsid w:val="00CE3560"/>
    <w:rsid w:val="00CE4482"/>
    <w:rsid w:val="00CE4BC6"/>
    <w:rsid w:val="00CE5EF2"/>
    <w:rsid w:val="00CE5F05"/>
    <w:rsid w:val="00CE66E1"/>
    <w:rsid w:val="00CE6897"/>
    <w:rsid w:val="00CE68AC"/>
    <w:rsid w:val="00CE7574"/>
    <w:rsid w:val="00CF023E"/>
    <w:rsid w:val="00CF14CC"/>
    <w:rsid w:val="00CF20C0"/>
    <w:rsid w:val="00CF269B"/>
    <w:rsid w:val="00CF305F"/>
    <w:rsid w:val="00CF320C"/>
    <w:rsid w:val="00CF33BE"/>
    <w:rsid w:val="00CF3A4D"/>
    <w:rsid w:val="00CF3A74"/>
    <w:rsid w:val="00CF492B"/>
    <w:rsid w:val="00CF6144"/>
    <w:rsid w:val="00CF6589"/>
    <w:rsid w:val="00CF67AA"/>
    <w:rsid w:val="00CF7012"/>
    <w:rsid w:val="00CF7292"/>
    <w:rsid w:val="00CF7582"/>
    <w:rsid w:val="00CF7EC4"/>
    <w:rsid w:val="00D00002"/>
    <w:rsid w:val="00D0153C"/>
    <w:rsid w:val="00D02110"/>
    <w:rsid w:val="00D02742"/>
    <w:rsid w:val="00D02864"/>
    <w:rsid w:val="00D02C3E"/>
    <w:rsid w:val="00D04634"/>
    <w:rsid w:val="00D05AC3"/>
    <w:rsid w:val="00D05D82"/>
    <w:rsid w:val="00D07044"/>
    <w:rsid w:val="00D07A45"/>
    <w:rsid w:val="00D07CDF"/>
    <w:rsid w:val="00D10208"/>
    <w:rsid w:val="00D103BC"/>
    <w:rsid w:val="00D10EF7"/>
    <w:rsid w:val="00D11BA5"/>
    <w:rsid w:val="00D1261C"/>
    <w:rsid w:val="00D128BC"/>
    <w:rsid w:val="00D12BF2"/>
    <w:rsid w:val="00D14830"/>
    <w:rsid w:val="00D1504E"/>
    <w:rsid w:val="00D159A8"/>
    <w:rsid w:val="00D15F9A"/>
    <w:rsid w:val="00D15FC4"/>
    <w:rsid w:val="00D1798F"/>
    <w:rsid w:val="00D204B1"/>
    <w:rsid w:val="00D21359"/>
    <w:rsid w:val="00D2138B"/>
    <w:rsid w:val="00D218F2"/>
    <w:rsid w:val="00D219DF"/>
    <w:rsid w:val="00D219EE"/>
    <w:rsid w:val="00D21A8D"/>
    <w:rsid w:val="00D221AC"/>
    <w:rsid w:val="00D22574"/>
    <w:rsid w:val="00D24531"/>
    <w:rsid w:val="00D25A17"/>
    <w:rsid w:val="00D26D89"/>
    <w:rsid w:val="00D27B3E"/>
    <w:rsid w:val="00D303B8"/>
    <w:rsid w:val="00D30C5E"/>
    <w:rsid w:val="00D31749"/>
    <w:rsid w:val="00D31D4C"/>
    <w:rsid w:val="00D31D98"/>
    <w:rsid w:val="00D32798"/>
    <w:rsid w:val="00D328FE"/>
    <w:rsid w:val="00D32A18"/>
    <w:rsid w:val="00D3565E"/>
    <w:rsid w:val="00D356E7"/>
    <w:rsid w:val="00D3576E"/>
    <w:rsid w:val="00D35884"/>
    <w:rsid w:val="00D409DC"/>
    <w:rsid w:val="00D40B2D"/>
    <w:rsid w:val="00D40C91"/>
    <w:rsid w:val="00D412D3"/>
    <w:rsid w:val="00D42144"/>
    <w:rsid w:val="00D427FD"/>
    <w:rsid w:val="00D42BDD"/>
    <w:rsid w:val="00D43229"/>
    <w:rsid w:val="00D43488"/>
    <w:rsid w:val="00D448E8"/>
    <w:rsid w:val="00D45372"/>
    <w:rsid w:val="00D45911"/>
    <w:rsid w:val="00D45F7D"/>
    <w:rsid w:val="00D46645"/>
    <w:rsid w:val="00D466B0"/>
    <w:rsid w:val="00D467F4"/>
    <w:rsid w:val="00D46AB5"/>
    <w:rsid w:val="00D46E14"/>
    <w:rsid w:val="00D47042"/>
    <w:rsid w:val="00D47085"/>
    <w:rsid w:val="00D470DE"/>
    <w:rsid w:val="00D4792C"/>
    <w:rsid w:val="00D47CD1"/>
    <w:rsid w:val="00D47CDB"/>
    <w:rsid w:val="00D5005B"/>
    <w:rsid w:val="00D500DA"/>
    <w:rsid w:val="00D50A8D"/>
    <w:rsid w:val="00D51E9C"/>
    <w:rsid w:val="00D52056"/>
    <w:rsid w:val="00D524BB"/>
    <w:rsid w:val="00D53187"/>
    <w:rsid w:val="00D53AD7"/>
    <w:rsid w:val="00D53C78"/>
    <w:rsid w:val="00D54067"/>
    <w:rsid w:val="00D54D2C"/>
    <w:rsid w:val="00D54E6F"/>
    <w:rsid w:val="00D54F81"/>
    <w:rsid w:val="00D552A8"/>
    <w:rsid w:val="00D55ED4"/>
    <w:rsid w:val="00D5710D"/>
    <w:rsid w:val="00D5711B"/>
    <w:rsid w:val="00D573B5"/>
    <w:rsid w:val="00D60167"/>
    <w:rsid w:val="00D603CE"/>
    <w:rsid w:val="00D60885"/>
    <w:rsid w:val="00D60B96"/>
    <w:rsid w:val="00D6231C"/>
    <w:rsid w:val="00D62523"/>
    <w:rsid w:val="00D62832"/>
    <w:rsid w:val="00D6350F"/>
    <w:rsid w:val="00D63AE3"/>
    <w:rsid w:val="00D6408A"/>
    <w:rsid w:val="00D647CE"/>
    <w:rsid w:val="00D64F81"/>
    <w:rsid w:val="00D66F3D"/>
    <w:rsid w:val="00D673DF"/>
    <w:rsid w:val="00D678FA"/>
    <w:rsid w:val="00D70CAB"/>
    <w:rsid w:val="00D728C7"/>
    <w:rsid w:val="00D729E7"/>
    <w:rsid w:val="00D7348C"/>
    <w:rsid w:val="00D73804"/>
    <w:rsid w:val="00D7502A"/>
    <w:rsid w:val="00D75B1B"/>
    <w:rsid w:val="00D779F6"/>
    <w:rsid w:val="00D8095B"/>
    <w:rsid w:val="00D80EAE"/>
    <w:rsid w:val="00D80F26"/>
    <w:rsid w:val="00D8342D"/>
    <w:rsid w:val="00D83AF2"/>
    <w:rsid w:val="00D84489"/>
    <w:rsid w:val="00D8484A"/>
    <w:rsid w:val="00D84890"/>
    <w:rsid w:val="00D8534F"/>
    <w:rsid w:val="00D8597E"/>
    <w:rsid w:val="00D85BB1"/>
    <w:rsid w:val="00D85BD9"/>
    <w:rsid w:val="00D85DD4"/>
    <w:rsid w:val="00D8647D"/>
    <w:rsid w:val="00D87248"/>
    <w:rsid w:val="00D90099"/>
    <w:rsid w:val="00D9080E"/>
    <w:rsid w:val="00D90B88"/>
    <w:rsid w:val="00D90BD8"/>
    <w:rsid w:val="00D90C6C"/>
    <w:rsid w:val="00D92104"/>
    <w:rsid w:val="00D93562"/>
    <w:rsid w:val="00D936D6"/>
    <w:rsid w:val="00D94206"/>
    <w:rsid w:val="00D94EAA"/>
    <w:rsid w:val="00D954E3"/>
    <w:rsid w:val="00D955F7"/>
    <w:rsid w:val="00D95D44"/>
    <w:rsid w:val="00D95E54"/>
    <w:rsid w:val="00D960D5"/>
    <w:rsid w:val="00D9643C"/>
    <w:rsid w:val="00D96469"/>
    <w:rsid w:val="00D96B04"/>
    <w:rsid w:val="00D970E1"/>
    <w:rsid w:val="00D9797D"/>
    <w:rsid w:val="00D97AED"/>
    <w:rsid w:val="00DA01AA"/>
    <w:rsid w:val="00DA0CED"/>
    <w:rsid w:val="00DA12A8"/>
    <w:rsid w:val="00DA21F2"/>
    <w:rsid w:val="00DA268C"/>
    <w:rsid w:val="00DA2A11"/>
    <w:rsid w:val="00DA4454"/>
    <w:rsid w:val="00DA6E2E"/>
    <w:rsid w:val="00DA6FC4"/>
    <w:rsid w:val="00DA798B"/>
    <w:rsid w:val="00DB030E"/>
    <w:rsid w:val="00DB07D8"/>
    <w:rsid w:val="00DB0CD3"/>
    <w:rsid w:val="00DB166C"/>
    <w:rsid w:val="00DB1755"/>
    <w:rsid w:val="00DB187C"/>
    <w:rsid w:val="00DB19F5"/>
    <w:rsid w:val="00DB21E4"/>
    <w:rsid w:val="00DB23C9"/>
    <w:rsid w:val="00DB2729"/>
    <w:rsid w:val="00DB2B18"/>
    <w:rsid w:val="00DB2E09"/>
    <w:rsid w:val="00DB3CE4"/>
    <w:rsid w:val="00DB487E"/>
    <w:rsid w:val="00DB4A1A"/>
    <w:rsid w:val="00DB4E23"/>
    <w:rsid w:val="00DB53F8"/>
    <w:rsid w:val="00DB5486"/>
    <w:rsid w:val="00DB6304"/>
    <w:rsid w:val="00DB759B"/>
    <w:rsid w:val="00DB7755"/>
    <w:rsid w:val="00DB7F9F"/>
    <w:rsid w:val="00DC0770"/>
    <w:rsid w:val="00DC0A3D"/>
    <w:rsid w:val="00DC24BA"/>
    <w:rsid w:val="00DC264B"/>
    <w:rsid w:val="00DC2AA9"/>
    <w:rsid w:val="00DC3D0C"/>
    <w:rsid w:val="00DC43DE"/>
    <w:rsid w:val="00DC4C3C"/>
    <w:rsid w:val="00DC4E56"/>
    <w:rsid w:val="00DC6FB1"/>
    <w:rsid w:val="00DC721B"/>
    <w:rsid w:val="00DC7C28"/>
    <w:rsid w:val="00DC7F2D"/>
    <w:rsid w:val="00DD0704"/>
    <w:rsid w:val="00DD0E57"/>
    <w:rsid w:val="00DD1AE1"/>
    <w:rsid w:val="00DD1FE7"/>
    <w:rsid w:val="00DD2792"/>
    <w:rsid w:val="00DD2C60"/>
    <w:rsid w:val="00DD2CEF"/>
    <w:rsid w:val="00DD32D7"/>
    <w:rsid w:val="00DD435D"/>
    <w:rsid w:val="00DD43C3"/>
    <w:rsid w:val="00DD4402"/>
    <w:rsid w:val="00DD475E"/>
    <w:rsid w:val="00DD4EBD"/>
    <w:rsid w:val="00DD53F4"/>
    <w:rsid w:val="00DD56CC"/>
    <w:rsid w:val="00DD5A93"/>
    <w:rsid w:val="00DD5F6B"/>
    <w:rsid w:val="00DD6E36"/>
    <w:rsid w:val="00DE0052"/>
    <w:rsid w:val="00DE068A"/>
    <w:rsid w:val="00DE0DE9"/>
    <w:rsid w:val="00DE2211"/>
    <w:rsid w:val="00DE3F18"/>
    <w:rsid w:val="00DE3FBF"/>
    <w:rsid w:val="00DE448D"/>
    <w:rsid w:val="00DE4CB9"/>
    <w:rsid w:val="00DE508E"/>
    <w:rsid w:val="00DE5B21"/>
    <w:rsid w:val="00DE634C"/>
    <w:rsid w:val="00DE65D2"/>
    <w:rsid w:val="00DE73A1"/>
    <w:rsid w:val="00DE7465"/>
    <w:rsid w:val="00DE7D87"/>
    <w:rsid w:val="00DE7E5F"/>
    <w:rsid w:val="00DF05B0"/>
    <w:rsid w:val="00DF0BF6"/>
    <w:rsid w:val="00DF0D6F"/>
    <w:rsid w:val="00DF1FD6"/>
    <w:rsid w:val="00DF2102"/>
    <w:rsid w:val="00DF254B"/>
    <w:rsid w:val="00DF27F8"/>
    <w:rsid w:val="00DF3537"/>
    <w:rsid w:val="00DF36AE"/>
    <w:rsid w:val="00DF4407"/>
    <w:rsid w:val="00DF716E"/>
    <w:rsid w:val="00DF7989"/>
    <w:rsid w:val="00DF7DEF"/>
    <w:rsid w:val="00DF7E41"/>
    <w:rsid w:val="00E00F38"/>
    <w:rsid w:val="00E01119"/>
    <w:rsid w:val="00E01470"/>
    <w:rsid w:val="00E0185F"/>
    <w:rsid w:val="00E02651"/>
    <w:rsid w:val="00E02A31"/>
    <w:rsid w:val="00E02F2F"/>
    <w:rsid w:val="00E03129"/>
    <w:rsid w:val="00E03341"/>
    <w:rsid w:val="00E03704"/>
    <w:rsid w:val="00E047F1"/>
    <w:rsid w:val="00E04A26"/>
    <w:rsid w:val="00E04C40"/>
    <w:rsid w:val="00E04C92"/>
    <w:rsid w:val="00E04D22"/>
    <w:rsid w:val="00E04FA0"/>
    <w:rsid w:val="00E05283"/>
    <w:rsid w:val="00E055BA"/>
    <w:rsid w:val="00E06A6A"/>
    <w:rsid w:val="00E07739"/>
    <w:rsid w:val="00E07E53"/>
    <w:rsid w:val="00E07FA1"/>
    <w:rsid w:val="00E1018A"/>
    <w:rsid w:val="00E10FAE"/>
    <w:rsid w:val="00E11D9C"/>
    <w:rsid w:val="00E12496"/>
    <w:rsid w:val="00E125EE"/>
    <w:rsid w:val="00E127F7"/>
    <w:rsid w:val="00E12EB0"/>
    <w:rsid w:val="00E1339B"/>
    <w:rsid w:val="00E1369B"/>
    <w:rsid w:val="00E13F9D"/>
    <w:rsid w:val="00E1401B"/>
    <w:rsid w:val="00E146BC"/>
    <w:rsid w:val="00E14A0F"/>
    <w:rsid w:val="00E14F99"/>
    <w:rsid w:val="00E14FCB"/>
    <w:rsid w:val="00E15178"/>
    <w:rsid w:val="00E1530F"/>
    <w:rsid w:val="00E15945"/>
    <w:rsid w:val="00E16ACD"/>
    <w:rsid w:val="00E17021"/>
    <w:rsid w:val="00E17FF0"/>
    <w:rsid w:val="00E205D8"/>
    <w:rsid w:val="00E207C8"/>
    <w:rsid w:val="00E213BA"/>
    <w:rsid w:val="00E2206E"/>
    <w:rsid w:val="00E221C1"/>
    <w:rsid w:val="00E22EA2"/>
    <w:rsid w:val="00E253B4"/>
    <w:rsid w:val="00E26494"/>
    <w:rsid w:val="00E27B16"/>
    <w:rsid w:val="00E27E23"/>
    <w:rsid w:val="00E27F00"/>
    <w:rsid w:val="00E303E9"/>
    <w:rsid w:val="00E30B3D"/>
    <w:rsid w:val="00E32306"/>
    <w:rsid w:val="00E324A5"/>
    <w:rsid w:val="00E334CB"/>
    <w:rsid w:val="00E3359F"/>
    <w:rsid w:val="00E335B8"/>
    <w:rsid w:val="00E3413D"/>
    <w:rsid w:val="00E3475C"/>
    <w:rsid w:val="00E34A6A"/>
    <w:rsid w:val="00E34D86"/>
    <w:rsid w:val="00E363A7"/>
    <w:rsid w:val="00E36450"/>
    <w:rsid w:val="00E37351"/>
    <w:rsid w:val="00E378B9"/>
    <w:rsid w:val="00E379C3"/>
    <w:rsid w:val="00E41166"/>
    <w:rsid w:val="00E41516"/>
    <w:rsid w:val="00E431A1"/>
    <w:rsid w:val="00E44765"/>
    <w:rsid w:val="00E449BE"/>
    <w:rsid w:val="00E452BC"/>
    <w:rsid w:val="00E454AE"/>
    <w:rsid w:val="00E4550F"/>
    <w:rsid w:val="00E456AE"/>
    <w:rsid w:val="00E45CA5"/>
    <w:rsid w:val="00E478AD"/>
    <w:rsid w:val="00E47A63"/>
    <w:rsid w:val="00E47D2E"/>
    <w:rsid w:val="00E507A4"/>
    <w:rsid w:val="00E50C98"/>
    <w:rsid w:val="00E5169C"/>
    <w:rsid w:val="00E52183"/>
    <w:rsid w:val="00E525C2"/>
    <w:rsid w:val="00E5344F"/>
    <w:rsid w:val="00E55290"/>
    <w:rsid w:val="00E55A0B"/>
    <w:rsid w:val="00E56DE9"/>
    <w:rsid w:val="00E57872"/>
    <w:rsid w:val="00E57F53"/>
    <w:rsid w:val="00E60015"/>
    <w:rsid w:val="00E60988"/>
    <w:rsid w:val="00E616D4"/>
    <w:rsid w:val="00E626D8"/>
    <w:rsid w:val="00E63311"/>
    <w:rsid w:val="00E6337E"/>
    <w:rsid w:val="00E6362E"/>
    <w:rsid w:val="00E63D0D"/>
    <w:rsid w:val="00E63EF4"/>
    <w:rsid w:val="00E64178"/>
    <w:rsid w:val="00E64639"/>
    <w:rsid w:val="00E64D42"/>
    <w:rsid w:val="00E654BA"/>
    <w:rsid w:val="00E65BE7"/>
    <w:rsid w:val="00E7027D"/>
    <w:rsid w:val="00E706AD"/>
    <w:rsid w:val="00E70702"/>
    <w:rsid w:val="00E71370"/>
    <w:rsid w:val="00E719B8"/>
    <w:rsid w:val="00E71AA4"/>
    <w:rsid w:val="00E71E04"/>
    <w:rsid w:val="00E72461"/>
    <w:rsid w:val="00E725EB"/>
    <w:rsid w:val="00E75036"/>
    <w:rsid w:val="00E753FE"/>
    <w:rsid w:val="00E76584"/>
    <w:rsid w:val="00E77285"/>
    <w:rsid w:val="00E77A48"/>
    <w:rsid w:val="00E80DB2"/>
    <w:rsid w:val="00E81539"/>
    <w:rsid w:val="00E8175C"/>
    <w:rsid w:val="00E826FB"/>
    <w:rsid w:val="00E82E11"/>
    <w:rsid w:val="00E82F34"/>
    <w:rsid w:val="00E83418"/>
    <w:rsid w:val="00E83511"/>
    <w:rsid w:val="00E84D70"/>
    <w:rsid w:val="00E84E5A"/>
    <w:rsid w:val="00E85214"/>
    <w:rsid w:val="00E85A64"/>
    <w:rsid w:val="00E8603A"/>
    <w:rsid w:val="00E87033"/>
    <w:rsid w:val="00E87D59"/>
    <w:rsid w:val="00E87D84"/>
    <w:rsid w:val="00E903CB"/>
    <w:rsid w:val="00E90892"/>
    <w:rsid w:val="00E912FD"/>
    <w:rsid w:val="00E92160"/>
    <w:rsid w:val="00E925EA"/>
    <w:rsid w:val="00E92C94"/>
    <w:rsid w:val="00E93176"/>
    <w:rsid w:val="00E93191"/>
    <w:rsid w:val="00E93629"/>
    <w:rsid w:val="00E93B08"/>
    <w:rsid w:val="00E94DB1"/>
    <w:rsid w:val="00E94EEF"/>
    <w:rsid w:val="00E94F3B"/>
    <w:rsid w:val="00E951A1"/>
    <w:rsid w:val="00E951B7"/>
    <w:rsid w:val="00E9538E"/>
    <w:rsid w:val="00E955DD"/>
    <w:rsid w:val="00E95991"/>
    <w:rsid w:val="00E96962"/>
    <w:rsid w:val="00E96987"/>
    <w:rsid w:val="00E972AF"/>
    <w:rsid w:val="00E974C9"/>
    <w:rsid w:val="00E97C36"/>
    <w:rsid w:val="00EA0514"/>
    <w:rsid w:val="00EA0684"/>
    <w:rsid w:val="00EA086F"/>
    <w:rsid w:val="00EA0AD1"/>
    <w:rsid w:val="00EA105E"/>
    <w:rsid w:val="00EA1903"/>
    <w:rsid w:val="00EA1A17"/>
    <w:rsid w:val="00EA2DB7"/>
    <w:rsid w:val="00EA2EF8"/>
    <w:rsid w:val="00EA45AD"/>
    <w:rsid w:val="00EA531E"/>
    <w:rsid w:val="00EA575F"/>
    <w:rsid w:val="00EA5D47"/>
    <w:rsid w:val="00EA69E9"/>
    <w:rsid w:val="00EA6EB2"/>
    <w:rsid w:val="00EA73C3"/>
    <w:rsid w:val="00EA73F6"/>
    <w:rsid w:val="00EA7AD8"/>
    <w:rsid w:val="00EA7B51"/>
    <w:rsid w:val="00EB079F"/>
    <w:rsid w:val="00EB0D12"/>
    <w:rsid w:val="00EB23E4"/>
    <w:rsid w:val="00EB2506"/>
    <w:rsid w:val="00EB25E1"/>
    <w:rsid w:val="00EB3F30"/>
    <w:rsid w:val="00EB4902"/>
    <w:rsid w:val="00EB4DCC"/>
    <w:rsid w:val="00EB4FBE"/>
    <w:rsid w:val="00EB551A"/>
    <w:rsid w:val="00EB55ED"/>
    <w:rsid w:val="00EB5AF0"/>
    <w:rsid w:val="00EB6CFA"/>
    <w:rsid w:val="00EB761B"/>
    <w:rsid w:val="00EB7B1F"/>
    <w:rsid w:val="00EC08F1"/>
    <w:rsid w:val="00EC2B9E"/>
    <w:rsid w:val="00EC3D7E"/>
    <w:rsid w:val="00EC415F"/>
    <w:rsid w:val="00EC4ED2"/>
    <w:rsid w:val="00EC5520"/>
    <w:rsid w:val="00EC6978"/>
    <w:rsid w:val="00EC7D7D"/>
    <w:rsid w:val="00EC7F78"/>
    <w:rsid w:val="00ED02FA"/>
    <w:rsid w:val="00ED0424"/>
    <w:rsid w:val="00ED05DF"/>
    <w:rsid w:val="00ED09AB"/>
    <w:rsid w:val="00ED13EF"/>
    <w:rsid w:val="00ED1CB1"/>
    <w:rsid w:val="00ED2320"/>
    <w:rsid w:val="00ED2800"/>
    <w:rsid w:val="00ED2BD5"/>
    <w:rsid w:val="00ED3BF8"/>
    <w:rsid w:val="00ED512C"/>
    <w:rsid w:val="00ED5472"/>
    <w:rsid w:val="00ED585C"/>
    <w:rsid w:val="00ED5AC1"/>
    <w:rsid w:val="00ED7997"/>
    <w:rsid w:val="00EE009A"/>
    <w:rsid w:val="00EE0780"/>
    <w:rsid w:val="00EE12B7"/>
    <w:rsid w:val="00EE201D"/>
    <w:rsid w:val="00EE2A6C"/>
    <w:rsid w:val="00EE2E44"/>
    <w:rsid w:val="00EE3AD1"/>
    <w:rsid w:val="00EE3AE0"/>
    <w:rsid w:val="00EE40FD"/>
    <w:rsid w:val="00EE47E7"/>
    <w:rsid w:val="00EE4B91"/>
    <w:rsid w:val="00EE5294"/>
    <w:rsid w:val="00EE5EC6"/>
    <w:rsid w:val="00EE687A"/>
    <w:rsid w:val="00EE6ACD"/>
    <w:rsid w:val="00EE7309"/>
    <w:rsid w:val="00EE74F3"/>
    <w:rsid w:val="00EE79EB"/>
    <w:rsid w:val="00EE7B32"/>
    <w:rsid w:val="00EE7BC1"/>
    <w:rsid w:val="00EF0116"/>
    <w:rsid w:val="00EF0A6B"/>
    <w:rsid w:val="00EF0F71"/>
    <w:rsid w:val="00EF183E"/>
    <w:rsid w:val="00EF232F"/>
    <w:rsid w:val="00EF2540"/>
    <w:rsid w:val="00EF330A"/>
    <w:rsid w:val="00EF3323"/>
    <w:rsid w:val="00EF37C4"/>
    <w:rsid w:val="00EF3E05"/>
    <w:rsid w:val="00EF3F42"/>
    <w:rsid w:val="00EF4826"/>
    <w:rsid w:val="00EF4E02"/>
    <w:rsid w:val="00EF4E58"/>
    <w:rsid w:val="00EF54F3"/>
    <w:rsid w:val="00EF58D3"/>
    <w:rsid w:val="00EF58EB"/>
    <w:rsid w:val="00EF5B4B"/>
    <w:rsid w:val="00EF6EF4"/>
    <w:rsid w:val="00F00735"/>
    <w:rsid w:val="00F0229F"/>
    <w:rsid w:val="00F02C66"/>
    <w:rsid w:val="00F02FF3"/>
    <w:rsid w:val="00F03660"/>
    <w:rsid w:val="00F04189"/>
    <w:rsid w:val="00F041BE"/>
    <w:rsid w:val="00F044D2"/>
    <w:rsid w:val="00F05185"/>
    <w:rsid w:val="00F0528F"/>
    <w:rsid w:val="00F05402"/>
    <w:rsid w:val="00F0597E"/>
    <w:rsid w:val="00F05F8C"/>
    <w:rsid w:val="00F06910"/>
    <w:rsid w:val="00F0737E"/>
    <w:rsid w:val="00F0751E"/>
    <w:rsid w:val="00F07565"/>
    <w:rsid w:val="00F07B0D"/>
    <w:rsid w:val="00F105DD"/>
    <w:rsid w:val="00F10611"/>
    <w:rsid w:val="00F10AF1"/>
    <w:rsid w:val="00F116EE"/>
    <w:rsid w:val="00F12685"/>
    <w:rsid w:val="00F12938"/>
    <w:rsid w:val="00F1402F"/>
    <w:rsid w:val="00F14E39"/>
    <w:rsid w:val="00F151BA"/>
    <w:rsid w:val="00F15732"/>
    <w:rsid w:val="00F1576C"/>
    <w:rsid w:val="00F157A8"/>
    <w:rsid w:val="00F15E29"/>
    <w:rsid w:val="00F161CB"/>
    <w:rsid w:val="00F17943"/>
    <w:rsid w:val="00F17F40"/>
    <w:rsid w:val="00F20419"/>
    <w:rsid w:val="00F22775"/>
    <w:rsid w:val="00F22C91"/>
    <w:rsid w:val="00F22D57"/>
    <w:rsid w:val="00F22DE5"/>
    <w:rsid w:val="00F2448C"/>
    <w:rsid w:val="00F2471B"/>
    <w:rsid w:val="00F24B9C"/>
    <w:rsid w:val="00F24CB8"/>
    <w:rsid w:val="00F267E5"/>
    <w:rsid w:val="00F276BA"/>
    <w:rsid w:val="00F2777C"/>
    <w:rsid w:val="00F27923"/>
    <w:rsid w:val="00F27C0A"/>
    <w:rsid w:val="00F30053"/>
    <w:rsid w:val="00F30509"/>
    <w:rsid w:val="00F30E9C"/>
    <w:rsid w:val="00F314C3"/>
    <w:rsid w:val="00F31D16"/>
    <w:rsid w:val="00F32235"/>
    <w:rsid w:val="00F32610"/>
    <w:rsid w:val="00F33ADC"/>
    <w:rsid w:val="00F34CD0"/>
    <w:rsid w:val="00F35172"/>
    <w:rsid w:val="00F3538F"/>
    <w:rsid w:val="00F356AD"/>
    <w:rsid w:val="00F35E6E"/>
    <w:rsid w:val="00F361E2"/>
    <w:rsid w:val="00F361EE"/>
    <w:rsid w:val="00F3691F"/>
    <w:rsid w:val="00F36D23"/>
    <w:rsid w:val="00F407BB"/>
    <w:rsid w:val="00F4143D"/>
    <w:rsid w:val="00F41A00"/>
    <w:rsid w:val="00F41E8E"/>
    <w:rsid w:val="00F436A3"/>
    <w:rsid w:val="00F44AF3"/>
    <w:rsid w:val="00F44BFA"/>
    <w:rsid w:val="00F462E5"/>
    <w:rsid w:val="00F4634A"/>
    <w:rsid w:val="00F46B76"/>
    <w:rsid w:val="00F46CFB"/>
    <w:rsid w:val="00F47BD9"/>
    <w:rsid w:val="00F47CFE"/>
    <w:rsid w:val="00F50090"/>
    <w:rsid w:val="00F508F5"/>
    <w:rsid w:val="00F51848"/>
    <w:rsid w:val="00F518CE"/>
    <w:rsid w:val="00F51B54"/>
    <w:rsid w:val="00F53746"/>
    <w:rsid w:val="00F53A29"/>
    <w:rsid w:val="00F545EB"/>
    <w:rsid w:val="00F54CEB"/>
    <w:rsid w:val="00F54DC2"/>
    <w:rsid w:val="00F55CA8"/>
    <w:rsid w:val="00F55FE5"/>
    <w:rsid w:val="00F5675B"/>
    <w:rsid w:val="00F568E2"/>
    <w:rsid w:val="00F56DFA"/>
    <w:rsid w:val="00F5725A"/>
    <w:rsid w:val="00F6016B"/>
    <w:rsid w:val="00F6054A"/>
    <w:rsid w:val="00F60E48"/>
    <w:rsid w:val="00F618F1"/>
    <w:rsid w:val="00F637AC"/>
    <w:rsid w:val="00F63A8D"/>
    <w:rsid w:val="00F6493D"/>
    <w:rsid w:val="00F652FE"/>
    <w:rsid w:val="00F656E1"/>
    <w:rsid w:val="00F6578C"/>
    <w:rsid w:val="00F657B6"/>
    <w:rsid w:val="00F667A1"/>
    <w:rsid w:val="00F67992"/>
    <w:rsid w:val="00F67ABC"/>
    <w:rsid w:val="00F67EE3"/>
    <w:rsid w:val="00F702D5"/>
    <w:rsid w:val="00F7110C"/>
    <w:rsid w:val="00F71163"/>
    <w:rsid w:val="00F71ADF"/>
    <w:rsid w:val="00F71CA2"/>
    <w:rsid w:val="00F724F6"/>
    <w:rsid w:val="00F72684"/>
    <w:rsid w:val="00F7297F"/>
    <w:rsid w:val="00F72DA2"/>
    <w:rsid w:val="00F72F4A"/>
    <w:rsid w:val="00F7358F"/>
    <w:rsid w:val="00F73EA5"/>
    <w:rsid w:val="00F741B3"/>
    <w:rsid w:val="00F744F7"/>
    <w:rsid w:val="00F74C20"/>
    <w:rsid w:val="00F750C4"/>
    <w:rsid w:val="00F7540A"/>
    <w:rsid w:val="00F76162"/>
    <w:rsid w:val="00F7672C"/>
    <w:rsid w:val="00F76A92"/>
    <w:rsid w:val="00F779EB"/>
    <w:rsid w:val="00F80539"/>
    <w:rsid w:val="00F82098"/>
    <w:rsid w:val="00F82140"/>
    <w:rsid w:val="00F821B5"/>
    <w:rsid w:val="00F82492"/>
    <w:rsid w:val="00F82A5B"/>
    <w:rsid w:val="00F82BFE"/>
    <w:rsid w:val="00F84465"/>
    <w:rsid w:val="00F84562"/>
    <w:rsid w:val="00F84FF3"/>
    <w:rsid w:val="00F857E9"/>
    <w:rsid w:val="00F85FC8"/>
    <w:rsid w:val="00F869B1"/>
    <w:rsid w:val="00F86C98"/>
    <w:rsid w:val="00F876F3"/>
    <w:rsid w:val="00F918AC"/>
    <w:rsid w:val="00F91980"/>
    <w:rsid w:val="00F925B7"/>
    <w:rsid w:val="00F9392C"/>
    <w:rsid w:val="00F942BB"/>
    <w:rsid w:val="00F9481A"/>
    <w:rsid w:val="00F95EE6"/>
    <w:rsid w:val="00F96393"/>
    <w:rsid w:val="00F96A2D"/>
    <w:rsid w:val="00F96D0F"/>
    <w:rsid w:val="00F97019"/>
    <w:rsid w:val="00F97EBF"/>
    <w:rsid w:val="00FA0851"/>
    <w:rsid w:val="00FA0D04"/>
    <w:rsid w:val="00FA0E40"/>
    <w:rsid w:val="00FA16F2"/>
    <w:rsid w:val="00FA2442"/>
    <w:rsid w:val="00FA2508"/>
    <w:rsid w:val="00FA270A"/>
    <w:rsid w:val="00FA286E"/>
    <w:rsid w:val="00FA3632"/>
    <w:rsid w:val="00FA3A55"/>
    <w:rsid w:val="00FA4054"/>
    <w:rsid w:val="00FA677D"/>
    <w:rsid w:val="00FA762C"/>
    <w:rsid w:val="00FB0198"/>
    <w:rsid w:val="00FB04A6"/>
    <w:rsid w:val="00FB0C6B"/>
    <w:rsid w:val="00FB2723"/>
    <w:rsid w:val="00FB2D98"/>
    <w:rsid w:val="00FB44B7"/>
    <w:rsid w:val="00FB4AF0"/>
    <w:rsid w:val="00FB513F"/>
    <w:rsid w:val="00FB51E3"/>
    <w:rsid w:val="00FB53EE"/>
    <w:rsid w:val="00FB5404"/>
    <w:rsid w:val="00FB5B30"/>
    <w:rsid w:val="00FB6C96"/>
    <w:rsid w:val="00FB6DA5"/>
    <w:rsid w:val="00FB6FE9"/>
    <w:rsid w:val="00FB7C01"/>
    <w:rsid w:val="00FC262E"/>
    <w:rsid w:val="00FC2CA0"/>
    <w:rsid w:val="00FC31BA"/>
    <w:rsid w:val="00FC3240"/>
    <w:rsid w:val="00FC397D"/>
    <w:rsid w:val="00FC5165"/>
    <w:rsid w:val="00FC586C"/>
    <w:rsid w:val="00FC711F"/>
    <w:rsid w:val="00FC7B9A"/>
    <w:rsid w:val="00FD01D7"/>
    <w:rsid w:val="00FD0EED"/>
    <w:rsid w:val="00FD1406"/>
    <w:rsid w:val="00FD1B3D"/>
    <w:rsid w:val="00FD238E"/>
    <w:rsid w:val="00FD2408"/>
    <w:rsid w:val="00FD299E"/>
    <w:rsid w:val="00FD29E5"/>
    <w:rsid w:val="00FD4038"/>
    <w:rsid w:val="00FD47EA"/>
    <w:rsid w:val="00FD513C"/>
    <w:rsid w:val="00FD5429"/>
    <w:rsid w:val="00FD5B96"/>
    <w:rsid w:val="00FD74CA"/>
    <w:rsid w:val="00FD765D"/>
    <w:rsid w:val="00FD78EE"/>
    <w:rsid w:val="00FE0130"/>
    <w:rsid w:val="00FE08A1"/>
    <w:rsid w:val="00FE13EB"/>
    <w:rsid w:val="00FE1478"/>
    <w:rsid w:val="00FE1911"/>
    <w:rsid w:val="00FE2438"/>
    <w:rsid w:val="00FE2FAC"/>
    <w:rsid w:val="00FE3197"/>
    <w:rsid w:val="00FE376A"/>
    <w:rsid w:val="00FE5022"/>
    <w:rsid w:val="00FE5D9C"/>
    <w:rsid w:val="00FE642A"/>
    <w:rsid w:val="00FE7AAA"/>
    <w:rsid w:val="00FF00B4"/>
    <w:rsid w:val="00FF0562"/>
    <w:rsid w:val="00FF0E6B"/>
    <w:rsid w:val="00FF10F9"/>
    <w:rsid w:val="00FF23F5"/>
    <w:rsid w:val="00FF2CFF"/>
    <w:rsid w:val="00FF3E94"/>
    <w:rsid w:val="00FF4377"/>
    <w:rsid w:val="00FF4589"/>
    <w:rsid w:val="00FF4E78"/>
    <w:rsid w:val="00FF4F85"/>
    <w:rsid w:val="00FF5C82"/>
    <w:rsid w:val="00FF605D"/>
    <w:rsid w:val="00FF60C7"/>
    <w:rsid w:val="00FF6287"/>
    <w:rsid w:val="00FF6802"/>
    <w:rsid w:val="00FF79D0"/>
    <w:rsid w:val="00FF7FE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FAA83DC"/>
  <w15:docId w15:val="{7E63A188-5099-4CA7-B665-93E0240A05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Text"/>
    <w:qFormat/>
    <w:rsid w:val="00EF58EB"/>
    <w:pPr>
      <w:spacing w:after="120"/>
    </w:pPr>
    <w:rPr>
      <w:rFonts w:ascii="Calibri" w:hAnsi="Calibri"/>
      <w:sz w:val="22"/>
      <w:szCs w:val="24"/>
      <w:lang w:val="en-US" w:eastAsia="en-US"/>
    </w:rPr>
  </w:style>
  <w:style w:type="paragraph" w:styleId="Heading1">
    <w:name w:val="heading 1"/>
    <w:aliases w:val="1m,Nolist,h1,l1,Chapter,Sommaire,1m Char2,Nolist Char2,h1 Char2,l1 Char2,Chapter Char2,Sommaire Char Char,Attra Main Heading,Part,Topic Heading 1,MainHeader,Heading 10,1,Header 1,Tertiary Heading,Headi...,RFP Heading1,Test Plan,tchead,.,h11"/>
    <w:basedOn w:val="Normal"/>
    <w:next w:val="BodyText"/>
    <w:link w:val="Heading1Char"/>
    <w:uiPriority w:val="99"/>
    <w:qFormat/>
    <w:rsid w:val="006F173B"/>
    <w:pPr>
      <w:keepNext/>
      <w:pageBreakBefore/>
      <w:numPr>
        <w:numId w:val="4"/>
      </w:numPr>
      <w:tabs>
        <w:tab w:val="clear" w:pos="882"/>
        <w:tab w:val="left" w:pos="720"/>
        <w:tab w:val="num" w:pos="1566"/>
      </w:tabs>
      <w:spacing w:before="240" w:after="60"/>
      <w:ind w:left="1566"/>
      <w:outlineLvl w:val="0"/>
    </w:pPr>
    <w:rPr>
      <w:rFonts w:ascii="Cambria" w:hAnsi="Cambria" w:cs="Arial"/>
      <w:b/>
      <w:bCs/>
      <w:color w:val="133376"/>
      <w:kern w:val="32"/>
      <w:sz w:val="32"/>
      <w:szCs w:val="32"/>
    </w:rPr>
  </w:style>
  <w:style w:type="paragraph" w:styleId="Heading2">
    <w:name w:val="heading 2"/>
    <w:aliases w:val="2m,PARA2,Heading 2 Hidden,h2,Paragraph,Attra Sub heading,body,H2,Section,h2.H2,h2 main heading,h 2,Chapter Title,Section 1,GE Heading 2,ClassHeading,2nd level,Titre3,Heading 2rh,Title Heading,Reset numbering,Small Chapter),Para2"/>
    <w:basedOn w:val="Normal"/>
    <w:next w:val="BodyText"/>
    <w:link w:val="Heading2Char"/>
    <w:uiPriority w:val="99"/>
    <w:qFormat/>
    <w:rsid w:val="006F173B"/>
    <w:pPr>
      <w:keepNext/>
      <w:numPr>
        <w:ilvl w:val="1"/>
        <w:numId w:val="4"/>
      </w:numPr>
      <w:tabs>
        <w:tab w:val="left" w:pos="720"/>
      </w:tabs>
      <w:spacing w:before="240" w:after="60"/>
      <w:outlineLvl w:val="1"/>
    </w:pPr>
    <w:rPr>
      <w:rFonts w:ascii="Cambria" w:hAnsi="Cambria" w:cs="Arial"/>
      <w:b/>
      <w:bCs/>
      <w:iCs/>
      <w:sz w:val="28"/>
      <w:szCs w:val="28"/>
    </w:rPr>
  </w:style>
  <w:style w:type="paragraph" w:styleId="Heading3">
    <w:name w:val="heading 3"/>
    <w:aliases w:val="h3,Heading 3 Char1,Heading 3 Char Char,Sub-paragraph Char Char,Sub-paragraph,Attra Sub Sub Heading,Section 2,Topic Sub Heading,13,H3,Level-3 heading,heading3,3,Subhead B,H31,(Alt+3),h3 sub heading,Head 3,3m,h:3,d,Topic Sub-heading,L3,Head 31"/>
    <w:basedOn w:val="Heading2"/>
    <w:next w:val="BodyText"/>
    <w:uiPriority w:val="99"/>
    <w:qFormat/>
    <w:rsid w:val="00B40537"/>
    <w:pPr>
      <w:numPr>
        <w:ilvl w:val="2"/>
      </w:numPr>
      <w:outlineLvl w:val="2"/>
    </w:pPr>
    <w:rPr>
      <w:sz w:val="24"/>
      <w:szCs w:val="26"/>
    </w:rPr>
  </w:style>
  <w:style w:type="paragraph" w:styleId="Heading4">
    <w:name w:val="heading 4"/>
    <w:aliases w:val="Sub-sub-paragraph"/>
    <w:basedOn w:val="BodyText"/>
    <w:next w:val="BodyText"/>
    <w:link w:val="Heading4Char"/>
    <w:uiPriority w:val="99"/>
    <w:qFormat/>
    <w:rsid w:val="00C2167B"/>
    <w:pPr>
      <w:outlineLvl w:val="3"/>
    </w:pPr>
  </w:style>
  <w:style w:type="paragraph" w:styleId="Heading5">
    <w:name w:val="heading 5"/>
    <w:aliases w:val="Sub-sub-sub-paragraph"/>
    <w:basedOn w:val="Normal"/>
    <w:next w:val="BodyText"/>
    <w:uiPriority w:val="99"/>
    <w:qFormat/>
    <w:rsid w:val="00720F48"/>
    <w:pPr>
      <w:numPr>
        <w:ilvl w:val="4"/>
        <w:numId w:val="4"/>
      </w:numPr>
      <w:spacing w:before="240" w:after="60"/>
      <w:outlineLvl w:val="4"/>
    </w:pPr>
    <w:rPr>
      <w:rFonts w:ascii="Arial" w:hAnsi="Arial"/>
      <w:bCs/>
      <w:i/>
      <w:iCs/>
      <w:szCs w:val="26"/>
    </w:rPr>
  </w:style>
  <w:style w:type="paragraph" w:styleId="Heading6">
    <w:name w:val="heading 6"/>
    <w:basedOn w:val="Normal"/>
    <w:next w:val="Normal"/>
    <w:uiPriority w:val="99"/>
    <w:qFormat/>
    <w:rsid w:val="00720F48"/>
    <w:pPr>
      <w:numPr>
        <w:ilvl w:val="5"/>
        <w:numId w:val="4"/>
      </w:numPr>
      <w:spacing w:before="240" w:after="60"/>
      <w:outlineLvl w:val="5"/>
    </w:pPr>
    <w:rPr>
      <w:b/>
      <w:bCs/>
      <w:szCs w:val="22"/>
    </w:rPr>
  </w:style>
  <w:style w:type="paragraph" w:styleId="Heading7">
    <w:name w:val="heading 7"/>
    <w:basedOn w:val="Normal"/>
    <w:next w:val="Normal"/>
    <w:link w:val="Heading7Char"/>
    <w:uiPriority w:val="99"/>
    <w:qFormat/>
    <w:rsid w:val="00720F48"/>
    <w:pPr>
      <w:numPr>
        <w:ilvl w:val="6"/>
        <w:numId w:val="4"/>
      </w:numPr>
      <w:spacing w:before="240" w:after="60"/>
      <w:outlineLvl w:val="6"/>
    </w:pPr>
    <w:rPr>
      <w:sz w:val="24"/>
    </w:rPr>
  </w:style>
  <w:style w:type="paragraph" w:styleId="Heading8">
    <w:name w:val="heading 8"/>
    <w:basedOn w:val="Normal"/>
    <w:next w:val="Normal"/>
    <w:uiPriority w:val="99"/>
    <w:qFormat/>
    <w:rsid w:val="00720F48"/>
    <w:pPr>
      <w:numPr>
        <w:ilvl w:val="7"/>
        <w:numId w:val="4"/>
      </w:numPr>
      <w:spacing w:before="240" w:after="60"/>
      <w:outlineLvl w:val="7"/>
    </w:pPr>
    <w:rPr>
      <w:i/>
      <w:iCs/>
      <w:sz w:val="24"/>
    </w:rPr>
  </w:style>
  <w:style w:type="paragraph" w:styleId="Heading9">
    <w:name w:val="heading 9"/>
    <w:basedOn w:val="Normal"/>
    <w:next w:val="Normal"/>
    <w:uiPriority w:val="99"/>
    <w:qFormat/>
    <w:rsid w:val="00720F48"/>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0F48"/>
    <w:pPr>
      <w:tabs>
        <w:tab w:val="center" w:pos="5103"/>
        <w:tab w:val="right" w:pos="9540"/>
      </w:tabs>
    </w:pPr>
    <w:rPr>
      <w:rFonts w:ascii="Arial" w:hAnsi="Arial"/>
      <w:caps/>
      <w:sz w:val="16"/>
    </w:rPr>
  </w:style>
  <w:style w:type="paragraph" w:styleId="Footer">
    <w:name w:val="footer"/>
    <w:basedOn w:val="Normal"/>
    <w:link w:val="FooterChar"/>
    <w:uiPriority w:val="99"/>
    <w:rsid w:val="00720F48"/>
    <w:pPr>
      <w:tabs>
        <w:tab w:val="center" w:pos="5103"/>
        <w:tab w:val="right" w:pos="9498"/>
      </w:tabs>
      <w:spacing w:after="200"/>
    </w:pPr>
    <w:rPr>
      <w:rFonts w:ascii="Arial" w:hAnsi="Arial"/>
      <w:caps/>
      <w:sz w:val="16"/>
    </w:rPr>
  </w:style>
  <w:style w:type="paragraph" w:customStyle="1" w:styleId="TitlePageSubheading">
    <w:name w:val="Title Page Subheading"/>
    <w:basedOn w:val="Normal"/>
    <w:rsid w:val="0022751B"/>
    <w:pPr>
      <w:spacing w:before="120"/>
      <w:ind w:left="2160"/>
    </w:pPr>
    <w:rPr>
      <w:rFonts w:cs="Arial"/>
      <w:b/>
      <w:bCs/>
      <w:color w:val="808080"/>
      <w:sz w:val="32"/>
    </w:rPr>
  </w:style>
  <w:style w:type="paragraph" w:customStyle="1" w:styleId="TitlePageHeading">
    <w:name w:val="Title Page Heading"/>
    <w:basedOn w:val="Normal"/>
    <w:rsid w:val="0022751B"/>
    <w:pPr>
      <w:spacing w:before="120"/>
      <w:ind w:left="2160"/>
    </w:pPr>
    <w:rPr>
      <w:b/>
      <w:sz w:val="36"/>
      <w:szCs w:val="36"/>
    </w:rPr>
  </w:style>
  <w:style w:type="paragraph" w:customStyle="1" w:styleId="TitleDocumentInfo">
    <w:name w:val="Title Document Info"/>
    <w:basedOn w:val="Normal"/>
    <w:rsid w:val="0022751B"/>
    <w:pPr>
      <w:spacing w:before="120"/>
      <w:ind w:left="2160"/>
    </w:pPr>
    <w:rPr>
      <w:rFonts w:cs="Arial"/>
      <w:b/>
      <w:bCs/>
      <w:sz w:val="24"/>
    </w:rPr>
  </w:style>
  <w:style w:type="character" w:styleId="FollowedHyperlink">
    <w:name w:val="FollowedHyperlink"/>
    <w:basedOn w:val="DefaultParagraphFont"/>
    <w:rsid w:val="00720F48"/>
    <w:rPr>
      <w:color w:val="800080"/>
      <w:u w:val="single"/>
    </w:rPr>
  </w:style>
  <w:style w:type="paragraph" w:styleId="BodyText">
    <w:name w:val="Body Text"/>
    <w:basedOn w:val="Normal"/>
    <w:link w:val="BodyTextChar"/>
    <w:rsid w:val="00720F48"/>
    <w:rPr>
      <w:rFonts w:ascii="Arial" w:hAnsi="Arial"/>
    </w:rPr>
  </w:style>
  <w:style w:type="character" w:customStyle="1" w:styleId="AdminTitle">
    <w:name w:val="AdminTitle"/>
    <w:basedOn w:val="DefaultParagraphFont"/>
    <w:uiPriority w:val="99"/>
    <w:rsid w:val="00175338"/>
    <w:rPr>
      <w:b/>
      <w:bCs/>
      <w:color w:val="FFFFFF"/>
      <w:sz w:val="18"/>
      <w:szCs w:val="18"/>
    </w:rPr>
  </w:style>
  <w:style w:type="paragraph" w:customStyle="1" w:styleId="Legal">
    <w:name w:val="Legal"/>
    <w:basedOn w:val="Normal"/>
    <w:rsid w:val="00175338"/>
    <w:rPr>
      <w:rFonts w:cs="Arial"/>
      <w:sz w:val="18"/>
      <w:szCs w:val="18"/>
    </w:rPr>
  </w:style>
  <w:style w:type="table" w:customStyle="1" w:styleId="AdminTable">
    <w:name w:val="Admin Table"/>
    <w:basedOn w:val="TableNormal"/>
    <w:rsid w:val="00175338"/>
    <w:rPr>
      <w:rFonts w:ascii="Arial" w:hAnsi="Arial"/>
      <w:sz w:val="18"/>
    </w:rPr>
    <w:tblPr>
      <w:tblBorders>
        <w:top w:val="single" w:sz="4" w:space="0" w:color="0A3376"/>
        <w:left w:val="single" w:sz="4" w:space="0" w:color="0A3376"/>
        <w:bottom w:val="single" w:sz="4" w:space="0" w:color="0A3376"/>
        <w:right w:val="single" w:sz="4" w:space="0" w:color="0A3376"/>
        <w:insideH w:val="dotted" w:sz="4" w:space="0" w:color="0A3376"/>
        <w:insideV w:val="dotted" w:sz="4" w:space="0" w:color="0A3376"/>
      </w:tblBorders>
    </w:tblPr>
    <w:tblStylePr w:type="firstRow">
      <w:rPr>
        <w:rFonts w:ascii="Arial" w:hAnsi="Arial"/>
        <w:b/>
        <w:color w:val="FFFFFF"/>
        <w:sz w:val="18"/>
      </w:rPr>
      <w:tblPr/>
      <w:tcPr>
        <w:shd w:val="clear" w:color="auto" w:fill="0A3376"/>
      </w:tcPr>
    </w:tblStylePr>
  </w:style>
  <w:style w:type="character" w:customStyle="1" w:styleId="DocumentControlTitles">
    <w:name w:val="Document Control Titles"/>
    <w:basedOn w:val="DefaultParagraphFont"/>
    <w:rsid w:val="0022751B"/>
    <w:rPr>
      <w:rFonts w:ascii="Arial" w:hAnsi="Arial"/>
      <w:b/>
      <w:bCs/>
      <w:color w:val="003399"/>
      <w:sz w:val="20"/>
    </w:rPr>
  </w:style>
  <w:style w:type="paragraph" w:styleId="TOC1">
    <w:name w:val="toc 1"/>
    <w:basedOn w:val="Normal"/>
    <w:next w:val="Normal"/>
    <w:autoRedefine/>
    <w:uiPriority w:val="39"/>
    <w:rsid w:val="00E01119"/>
    <w:pPr>
      <w:tabs>
        <w:tab w:val="left" w:pos="480"/>
        <w:tab w:val="right" w:leader="dot" w:pos="9530"/>
      </w:tabs>
      <w:spacing w:after="200"/>
    </w:pPr>
    <w:rPr>
      <w:rFonts w:ascii="Cambria" w:hAnsi="Cambria"/>
      <w:b/>
      <w:noProof/>
      <w:color w:val="133376"/>
      <w:sz w:val="24"/>
    </w:rPr>
  </w:style>
  <w:style w:type="paragraph" w:styleId="TOC2">
    <w:name w:val="toc 2"/>
    <w:basedOn w:val="Normal"/>
    <w:next w:val="Normal"/>
    <w:autoRedefine/>
    <w:uiPriority w:val="39"/>
    <w:rsid w:val="00BC0142"/>
    <w:pPr>
      <w:tabs>
        <w:tab w:val="left" w:pos="960"/>
        <w:tab w:val="left" w:pos="1320"/>
        <w:tab w:val="right" w:leader="dot" w:pos="9530"/>
      </w:tabs>
      <w:spacing w:after="200"/>
      <w:ind w:right="23"/>
    </w:pPr>
    <w:rPr>
      <w:rFonts w:ascii="Cambria" w:hAnsi="Cambria"/>
      <w:b/>
    </w:rPr>
  </w:style>
  <w:style w:type="paragraph" w:styleId="TOC3">
    <w:name w:val="toc 3"/>
    <w:basedOn w:val="Normal"/>
    <w:next w:val="Normal"/>
    <w:autoRedefine/>
    <w:uiPriority w:val="39"/>
    <w:rsid w:val="00E01119"/>
    <w:pPr>
      <w:tabs>
        <w:tab w:val="left" w:pos="1440"/>
        <w:tab w:val="right" w:leader="dot" w:pos="9530"/>
      </w:tabs>
      <w:spacing w:after="200"/>
      <w:ind w:left="960"/>
    </w:pPr>
    <w:rPr>
      <w:rFonts w:ascii="Cambria" w:hAnsi="Cambria"/>
      <w:sz w:val="18"/>
    </w:rPr>
  </w:style>
  <w:style w:type="numbering" w:customStyle="1" w:styleId="BulletedSub">
    <w:name w:val="Bulleted Sub"/>
    <w:basedOn w:val="NoList"/>
    <w:rsid w:val="006626C9"/>
    <w:pPr>
      <w:numPr>
        <w:numId w:val="1"/>
      </w:numPr>
    </w:pPr>
  </w:style>
  <w:style w:type="character" w:styleId="PageNumber">
    <w:name w:val="page number"/>
    <w:basedOn w:val="DefaultParagraphFont"/>
    <w:rsid w:val="00720F48"/>
  </w:style>
  <w:style w:type="paragraph" w:customStyle="1" w:styleId="ContactPerson">
    <w:name w:val="Contact Person"/>
    <w:basedOn w:val="Normal"/>
    <w:rsid w:val="00175338"/>
    <w:pPr>
      <w:spacing w:after="0"/>
    </w:pPr>
  </w:style>
  <w:style w:type="character" w:styleId="Hyperlink">
    <w:name w:val="Hyperlink"/>
    <w:basedOn w:val="DefaultParagraphFont"/>
    <w:uiPriority w:val="99"/>
    <w:rsid w:val="00720F48"/>
    <w:rPr>
      <w:color w:val="0000FF"/>
      <w:u w:val="single"/>
    </w:rPr>
  </w:style>
  <w:style w:type="paragraph" w:customStyle="1" w:styleId="TableBody">
    <w:name w:val="Table Body"/>
    <w:basedOn w:val="Normal"/>
    <w:link w:val="TableBodyChar"/>
    <w:autoRedefine/>
    <w:rsid w:val="00F82A5B"/>
    <w:rPr>
      <w:sz w:val="20"/>
      <w:szCs w:val="20"/>
      <w:lang w:eastAsia="en-GB"/>
    </w:rPr>
  </w:style>
  <w:style w:type="paragraph" w:customStyle="1" w:styleId="TableHead">
    <w:name w:val="Table Head"/>
    <w:basedOn w:val="TableBody"/>
    <w:rsid w:val="00720F48"/>
    <w:rPr>
      <w:b/>
    </w:rPr>
  </w:style>
  <w:style w:type="paragraph" w:customStyle="1" w:styleId="MainTitle">
    <w:name w:val="Main Title"/>
    <w:basedOn w:val="Header"/>
    <w:rsid w:val="00720F48"/>
    <w:pPr>
      <w:suppressAutoHyphens/>
      <w:spacing w:before="100" w:beforeAutospacing="1" w:after="100" w:afterAutospacing="1"/>
      <w:outlineLvl w:val="0"/>
    </w:pPr>
    <w:rPr>
      <w:b/>
      <w:caps w:val="0"/>
      <w:color w:val="133376"/>
      <w:sz w:val="72"/>
    </w:rPr>
  </w:style>
  <w:style w:type="paragraph" w:customStyle="1" w:styleId="CoverAdmin">
    <w:name w:val="Cover Admin"/>
    <w:basedOn w:val="Normal"/>
    <w:rsid w:val="00720F48"/>
    <w:pPr>
      <w:widowControl w:val="0"/>
      <w:spacing w:before="120"/>
      <w:jc w:val="both"/>
      <w:outlineLvl w:val="0"/>
    </w:pPr>
    <w:rPr>
      <w:rFonts w:ascii="Arial" w:hAnsi="Arial"/>
      <w:b/>
      <w:color w:val="133376"/>
      <w:spacing w:val="-15"/>
      <w:kern w:val="28"/>
      <w:sz w:val="24"/>
      <w:szCs w:val="20"/>
    </w:rPr>
  </w:style>
  <w:style w:type="paragraph" w:styleId="BodyTextIndent">
    <w:name w:val="Body Text Indent"/>
    <w:basedOn w:val="Normal"/>
    <w:rsid w:val="00720F48"/>
    <w:pPr>
      <w:ind w:left="283"/>
    </w:pPr>
  </w:style>
  <w:style w:type="paragraph" w:customStyle="1" w:styleId="BodyTextRight">
    <w:name w:val="Body Text Right"/>
    <w:basedOn w:val="Normal"/>
    <w:rsid w:val="00720F48"/>
    <w:pPr>
      <w:spacing w:before="240" w:after="200"/>
      <w:jc w:val="right"/>
      <w:outlineLvl w:val="0"/>
    </w:pPr>
    <w:rPr>
      <w:i/>
      <w:sz w:val="24"/>
    </w:rPr>
  </w:style>
  <w:style w:type="paragraph" w:customStyle="1" w:styleId="Contents">
    <w:name w:val="Contents"/>
    <w:basedOn w:val="Normal"/>
    <w:autoRedefine/>
    <w:rsid w:val="00321298"/>
    <w:pPr>
      <w:keepNext/>
      <w:pageBreakBefore/>
      <w:spacing w:before="120"/>
      <w:jc w:val="both"/>
      <w:outlineLvl w:val="0"/>
    </w:pPr>
    <w:rPr>
      <w:rFonts w:ascii="Arial" w:hAnsi="Arial"/>
      <w:b/>
      <w:color w:val="133376"/>
      <w:spacing w:val="-15"/>
      <w:kern w:val="28"/>
      <w:sz w:val="48"/>
      <w:szCs w:val="20"/>
    </w:rPr>
  </w:style>
  <w:style w:type="paragraph" w:customStyle="1" w:styleId="CoverSub-Title">
    <w:name w:val="Cover Sub-Title"/>
    <w:basedOn w:val="BodyText"/>
    <w:rsid w:val="00720F48"/>
    <w:pPr>
      <w:spacing w:before="4080" w:after="0"/>
      <w:jc w:val="right"/>
    </w:pPr>
    <w:rPr>
      <w:b/>
      <w:color w:val="000000"/>
      <w:sz w:val="48"/>
      <w:szCs w:val="20"/>
    </w:rPr>
  </w:style>
  <w:style w:type="paragraph" w:customStyle="1" w:styleId="CoverSub-Title2">
    <w:name w:val="Cover Sub-Title2"/>
    <w:basedOn w:val="BodyText"/>
    <w:rsid w:val="00720F48"/>
    <w:pPr>
      <w:spacing w:before="500" w:after="480"/>
      <w:jc w:val="right"/>
    </w:pPr>
    <w:rPr>
      <w:i/>
      <w:color w:val="000000"/>
      <w:sz w:val="36"/>
      <w:szCs w:val="20"/>
    </w:rPr>
  </w:style>
  <w:style w:type="paragraph" w:customStyle="1" w:styleId="BodyTextBullet">
    <w:name w:val="Body Text Bullet"/>
    <w:basedOn w:val="BodyText"/>
    <w:rsid w:val="00720F48"/>
    <w:pPr>
      <w:numPr>
        <w:numId w:val="6"/>
      </w:numPr>
    </w:pPr>
  </w:style>
  <w:style w:type="character" w:customStyle="1" w:styleId="BoldItalic">
    <w:name w:val="Bold Italic"/>
    <w:basedOn w:val="DefaultParagraphFont"/>
    <w:rsid w:val="00720F48"/>
    <w:rPr>
      <w:b/>
      <w:i/>
      <w:color w:val="133376"/>
    </w:rPr>
  </w:style>
  <w:style w:type="paragraph" w:customStyle="1" w:styleId="BodyTextBullet2ndlevel">
    <w:name w:val="Body Text Bullet 2nd level"/>
    <w:basedOn w:val="BodyTextBullet"/>
    <w:rsid w:val="00720F48"/>
    <w:pPr>
      <w:numPr>
        <w:numId w:val="0"/>
      </w:numPr>
    </w:pPr>
  </w:style>
  <w:style w:type="paragraph" w:customStyle="1" w:styleId="Text">
    <w:name w:val="Text"/>
    <w:basedOn w:val="BodyText"/>
    <w:rsid w:val="00720F48"/>
    <w:pPr>
      <w:spacing w:after="240" w:line="240" w:lineRule="atLeast"/>
    </w:pPr>
    <w:rPr>
      <w:kern w:val="20"/>
    </w:rPr>
  </w:style>
  <w:style w:type="paragraph" w:styleId="BlockText">
    <w:name w:val="Block Text"/>
    <w:basedOn w:val="Normal"/>
    <w:rsid w:val="00720F48"/>
    <w:pPr>
      <w:ind w:left="1440" w:right="1440"/>
    </w:pPr>
  </w:style>
  <w:style w:type="paragraph" w:styleId="Index1">
    <w:name w:val="index 1"/>
    <w:basedOn w:val="Normal"/>
    <w:next w:val="Normal"/>
    <w:semiHidden/>
    <w:rsid w:val="00720F48"/>
    <w:pPr>
      <w:ind w:left="200" w:hanging="200"/>
    </w:pPr>
  </w:style>
  <w:style w:type="paragraph" w:styleId="Index2">
    <w:name w:val="index 2"/>
    <w:basedOn w:val="Normal"/>
    <w:next w:val="Normal"/>
    <w:semiHidden/>
    <w:rsid w:val="00720F48"/>
    <w:pPr>
      <w:ind w:left="400" w:hanging="200"/>
    </w:pPr>
  </w:style>
  <w:style w:type="paragraph" w:styleId="Index3">
    <w:name w:val="index 3"/>
    <w:basedOn w:val="Normal"/>
    <w:next w:val="Normal"/>
    <w:semiHidden/>
    <w:rsid w:val="00720F48"/>
    <w:pPr>
      <w:ind w:left="600" w:hanging="200"/>
    </w:pPr>
  </w:style>
  <w:style w:type="paragraph" w:styleId="Index4">
    <w:name w:val="index 4"/>
    <w:basedOn w:val="Normal"/>
    <w:next w:val="Normal"/>
    <w:semiHidden/>
    <w:rsid w:val="00720F48"/>
    <w:pPr>
      <w:ind w:left="800" w:hanging="200"/>
    </w:pPr>
  </w:style>
  <w:style w:type="paragraph" w:styleId="Index5">
    <w:name w:val="index 5"/>
    <w:basedOn w:val="Normal"/>
    <w:next w:val="Normal"/>
    <w:semiHidden/>
    <w:rsid w:val="00720F48"/>
    <w:pPr>
      <w:ind w:left="1000" w:hanging="200"/>
    </w:pPr>
  </w:style>
  <w:style w:type="paragraph" w:styleId="Index6">
    <w:name w:val="index 6"/>
    <w:basedOn w:val="Normal"/>
    <w:next w:val="Normal"/>
    <w:semiHidden/>
    <w:rsid w:val="00720F48"/>
    <w:pPr>
      <w:ind w:left="1200" w:hanging="200"/>
    </w:pPr>
  </w:style>
  <w:style w:type="paragraph" w:styleId="Index7">
    <w:name w:val="index 7"/>
    <w:basedOn w:val="Normal"/>
    <w:next w:val="Normal"/>
    <w:semiHidden/>
    <w:rsid w:val="00720F48"/>
    <w:pPr>
      <w:ind w:left="1400" w:hanging="200"/>
    </w:pPr>
  </w:style>
  <w:style w:type="paragraph" w:styleId="Index8">
    <w:name w:val="index 8"/>
    <w:basedOn w:val="Normal"/>
    <w:next w:val="Normal"/>
    <w:semiHidden/>
    <w:rsid w:val="00720F48"/>
    <w:pPr>
      <w:ind w:left="1600" w:hanging="200"/>
    </w:pPr>
  </w:style>
  <w:style w:type="paragraph" w:styleId="Index9">
    <w:name w:val="index 9"/>
    <w:basedOn w:val="Normal"/>
    <w:next w:val="Normal"/>
    <w:semiHidden/>
    <w:rsid w:val="00720F48"/>
    <w:pPr>
      <w:ind w:left="1800" w:hanging="200"/>
    </w:pPr>
  </w:style>
  <w:style w:type="paragraph" w:styleId="IndexHeading">
    <w:name w:val="index heading"/>
    <w:basedOn w:val="Normal"/>
    <w:next w:val="Index1"/>
    <w:semiHidden/>
    <w:rsid w:val="00720F48"/>
    <w:rPr>
      <w:rFonts w:ascii="Arial" w:hAnsi="Arial" w:cs="Arial"/>
      <w:b/>
      <w:bCs/>
    </w:rPr>
  </w:style>
  <w:style w:type="paragraph" w:customStyle="1" w:styleId="AppendixHeading">
    <w:name w:val="Appendix Heading"/>
    <w:basedOn w:val="BodyText"/>
    <w:rsid w:val="00720F48"/>
    <w:pPr>
      <w:pageBreakBefore/>
      <w:numPr>
        <w:numId w:val="2"/>
      </w:numPr>
      <w:tabs>
        <w:tab w:val="left" w:pos="2268"/>
      </w:tabs>
    </w:pPr>
    <w:rPr>
      <w:b/>
      <w:caps/>
      <w:color w:val="000080"/>
      <w:sz w:val="32"/>
    </w:rPr>
  </w:style>
  <w:style w:type="table" w:styleId="TableProfessional">
    <w:name w:val="Table Professional"/>
    <w:basedOn w:val="TableNormal"/>
    <w:rsid w:val="00720F48"/>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
    <w:name w:val="Table"/>
    <w:basedOn w:val="Text"/>
    <w:rsid w:val="00720F48"/>
    <w:pPr>
      <w:suppressAutoHyphens/>
      <w:spacing w:after="120"/>
    </w:pPr>
    <w:rPr>
      <w:kern w:val="1"/>
      <w:sz w:val="16"/>
      <w:szCs w:val="20"/>
      <w:lang w:eastAsia="en-GB"/>
    </w:rPr>
  </w:style>
  <w:style w:type="paragraph" w:customStyle="1" w:styleId="TableBullet">
    <w:name w:val="Table_Bullet"/>
    <w:rsid w:val="00720F48"/>
    <w:pPr>
      <w:numPr>
        <w:numId w:val="5"/>
      </w:numPr>
      <w:spacing w:after="120"/>
    </w:pPr>
    <w:rPr>
      <w:rFonts w:ascii="Arial" w:hAnsi="Arial"/>
      <w:iCs/>
      <w:sz w:val="16"/>
      <w:szCs w:val="16"/>
      <w:lang w:val="en-US" w:eastAsia="en-US"/>
    </w:rPr>
  </w:style>
  <w:style w:type="paragraph" w:styleId="BalloonText">
    <w:name w:val="Balloon Text"/>
    <w:basedOn w:val="Normal"/>
    <w:semiHidden/>
    <w:rsid w:val="00720F48"/>
    <w:rPr>
      <w:rFonts w:ascii="Tahoma" w:hAnsi="Tahoma" w:cs="Tahoma"/>
      <w:sz w:val="16"/>
      <w:szCs w:val="16"/>
    </w:rPr>
  </w:style>
  <w:style w:type="table" w:styleId="TableGrid">
    <w:name w:val="Table Grid"/>
    <w:basedOn w:val="TableNormal"/>
    <w:uiPriority w:val="59"/>
    <w:rsid w:val="00720F48"/>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720F48"/>
    <w:pPr>
      <w:spacing w:before="100" w:beforeAutospacing="1" w:after="100" w:afterAutospacing="1"/>
    </w:pPr>
    <w:rPr>
      <w:rFonts w:ascii="Verdana" w:hAnsi="Verdana"/>
      <w:sz w:val="24"/>
    </w:rPr>
  </w:style>
  <w:style w:type="paragraph" w:customStyle="1" w:styleId="TableText">
    <w:name w:val="Table Text"/>
    <w:rsid w:val="00720F48"/>
    <w:pPr>
      <w:widowControl w:val="0"/>
      <w:overflowPunct w:val="0"/>
      <w:autoSpaceDE w:val="0"/>
      <w:autoSpaceDN w:val="0"/>
      <w:adjustRightInd w:val="0"/>
      <w:spacing w:before="22" w:line="215" w:lineRule="atLeast"/>
      <w:textAlignment w:val="baseline"/>
    </w:pPr>
    <w:rPr>
      <w:rFonts w:ascii="Times" w:hAnsi="Times"/>
      <w:lang w:val="en-US" w:eastAsia="en-US"/>
    </w:rPr>
  </w:style>
  <w:style w:type="paragraph" w:styleId="CommentText">
    <w:name w:val="annotation text"/>
    <w:basedOn w:val="Normal"/>
    <w:link w:val="CommentTextChar"/>
    <w:rsid w:val="00720F48"/>
    <w:pPr>
      <w:overflowPunct w:val="0"/>
      <w:autoSpaceDE w:val="0"/>
      <w:autoSpaceDN w:val="0"/>
      <w:adjustRightInd w:val="0"/>
      <w:spacing w:after="0"/>
      <w:textAlignment w:val="baseline"/>
    </w:pPr>
    <w:rPr>
      <w:szCs w:val="20"/>
    </w:rPr>
  </w:style>
  <w:style w:type="character" w:styleId="CommentReference">
    <w:name w:val="annotation reference"/>
    <w:basedOn w:val="DefaultParagraphFont"/>
    <w:rsid w:val="00720F48"/>
    <w:rPr>
      <w:sz w:val="16"/>
    </w:rPr>
  </w:style>
  <w:style w:type="table" w:styleId="TableColumns1">
    <w:name w:val="Table Columns 1"/>
    <w:basedOn w:val="TableNormal"/>
    <w:rsid w:val="00720F48"/>
    <w:pPr>
      <w:spacing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Numbered">
    <w:name w:val="Body Text Numbered"/>
    <w:basedOn w:val="BodyText"/>
    <w:rsid w:val="00720F48"/>
    <w:pPr>
      <w:numPr>
        <w:numId w:val="3"/>
      </w:numPr>
    </w:pPr>
  </w:style>
  <w:style w:type="paragraph" w:customStyle="1" w:styleId="Parameter">
    <w:name w:val="Parameter"/>
    <w:basedOn w:val="BodyText"/>
    <w:rsid w:val="00720F48"/>
    <w:rPr>
      <w:i/>
    </w:rPr>
  </w:style>
  <w:style w:type="paragraph" w:styleId="TOC4">
    <w:name w:val="toc 4"/>
    <w:basedOn w:val="Normal"/>
    <w:next w:val="Normal"/>
    <w:autoRedefine/>
    <w:uiPriority w:val="39"/>
    <w:rsid w:val="00E01119"/>
    <w:pPr>
      <w:ind w:left="600"/>
    </w:pPr>
  </w:style>
  <w:style w:type="paragraph" w:customStyle="1" w:styleId="ReturnAddress">
    <w:name w:val="Return Address"/>
    <w:basedOn w:val="Normal"/>
    <w:rsid w:val="00F667A1"/>
    <w:pPr>
      <w:spacing w:after="0"/>
      <w:jc w:val="center"/>
    </w:pPr>
    <w:rPr>
      <w:rFonts w:ascii="Times New Roman" w:hAnsi="Times New Roman"/>
      <w:spacing w:val="-3"/>
    </w:rPr>
  </w:style>
  <w:style w:type="paragraph" w:customStyle="1" w:styleId="Tablehorizontaltitle">
    <w:name w:val="Table horizontal title"/>
    <w:basedOn w:val="Normal"/>
    <w:autoRedefine/>
    <w:rsid w:val="00720F48"/>
    <w:pPr>
      <w:spacing w:after="100" w:line="220" w:lineRule="atLeast"/>
      <w:ind w:left="113" w:right="113"/>
    </w:pPr>
    <w:rPr>
      <w:rFonts w:ascii="Arial" w:hAnsi="Arial"/>
      <w:b/>
      <w:color w:val="FFFFFF"/>
      <w:sz w:val="16"/>
    </w:rPr>
  </w:style>
  <w:style w:type="paragraph" w:customStyle="1" w:styleId="Tablewhitetitle">
    <w:name w:val="Table white title"/>
    <w:basedOn w:val="Normal"/>
    <w:autoRedefine/>
    <w:rsid w:val="00720F48"/>
    <w:pPr>
      <w:spacing w:after="200" w:line="220" w:lineRule="atLeast"/>
      <w:ind w:left="100" w:right="100"/>
    </w:pPr>
    <w:rPr>
      <w:rFonts w:ascii="Arial Narrow" w:hAnsi="Arial Narrow"/>
      <w:b/>
      <w:color w:val="FFFFFF"/>
      <w:sz w:val="16"/>
    </w:rPr>
  </w:style>
  <w:style w:type="paragraph" w:customStyle="1" w:styleId="xl22">
    <w:name w:val="xl22"/>
    <w:basedOn w:val="Normal"/>
    <w:rsid w:val="00720F48"/>
    <w:pPr>
      <w:spacing w:before="100" w:beforeAutospacing="1" w:after="100" w:afterAutospacing="1"/>
      <w:textAlignment w:val="center"/>
    </w:pPr>
    <w:rPr>
      <w:b/>
      <w:bCs/>
      <w:sz w:val="18"/>
      <w:szCs w:val="18"/>
    </w:rPr>
  </w:style>
  <w:style w:type="paragraph" w:customStyle="1" w:styleId="xl23">
    <w:name w:val="xl23"/>
    <w:basedOn w:val="Normal"/>
    <w:rsid w:val="00720F48"/>
    <w:pPr>
      <w:shd w:val="clear" w:color="C0C0C0" w:fill="C0C0C0"/>
      <w:spacing w:before="100" w:beforeAutospacing="1" w:after="100" w:afterAutospacing="1"/>
      <w:textAlignment w:val="center"/>
    </w:pPr>
    <w:rPr>
      <w:b/>
      <w:bCs/>
      <w:szCs w:val="20"/>
    </w:rPr>
  </w:style>
  <w:style w:type="paragraph" w:customStyle="1" w:styleId="xl24">
    <w:name w:val="xl24"/>
    <w:basedOn w:val="Normal"/>
    <w:rsid w:val="00720F48"/>
    <w:pPr>
      <w:spacing w:before="100" w:beforeAutospacing="1" w:after="100" w:afterAutospacing="1"/>
      <w:textAlignment w:val="center"/>
    </w:pPr>
    <w:rPr>
      <w:rFonts w:ascii="Arial" w:hAnsi="Arial" w:cs="Arial"/>
      <w:szCs w:val="20"/>
    </w:rPr>
  </w:style>
  <w:style w:type="paragraph" w:customStyle="1" w:styleId="xl25">
    <w:name w:val="xl25"/>
    <w:basedOn w:val="Normal"/>
    <w:rsid w:val="00720F48"/>
    <w:pPr>
      <w:spacing w:before="100" w:beforeAutospacing="1" w:after="100" w:afterAutospacing="1"/>
      <w:textAlignment w:val="center"/>
    </w:pPr>
    <w:rPr>
      <w:sz w:val="18"/>
      <w:szCs w:val="18"/>
    </w:rPr>
  </w:style>
  <w:style w:type="paragraph" w:customStyle="1" w:styleId="xl26">
    <w:name w:val="xl26"/>
    <w:basedOn w:val="Normal"/>
    <w:rsid w:val="00720F48"/>
    <w:pPr>
      <w:spacing w:before="100" w:beforeAutospacing="1" w:after="100" w:afterAutospacing="1"/>
      <w:textAlignment w:val="center"/>
    </w:pPr>
    <w:rPr>
      <w:szCs w:val="20"/>
    </w:rPr>
  </w:style>
  <w:style w:type="paragraph" w:customStyle="1" w:styleId="xl27">
    <w:name w:val="xl27"/>
    <w:basedOn w:val="Normal"/>
    <w:rsid w:val="00720F48"/>
    <w:pPr>
      <w:spacing w:before="100" w:beforeAutospacing="1" w:after="100" w:afterAutospacing="1"/>
      <w:textAlignment w:val="center"/>
    </w:pPr>
    <w:rPr>
      <w:rFonts w:ascii="Arial" w:hAnsi="Arial" w:cs="Arial"/>
      <w:szCs w:val="20"/>
    </w:rPr>
  </w:style>
  <w:style w:type="paragraph" w:customStyle="1" w:styleId="xl28">
    <w:name w:val="xl28"/>
    <w:basedOn w:val="Normal"/>
    <w:rsid w:val="00720F48"/>
    <w:pPr>
      <w:spacing w:before="100" w:beforeAutospacing="1" w:after="100" w:afterAutospacing="1"/>
      <w:textAlignment w:val="center"/>
    </w:pPr>
    <w:rPr>
      <w:sz w:val="18"/>
      <w:szCs w:val="18"/>
    </w:rPr>
  </w:style>
  <w:style w:type="paragraph" w:customStyle="1" w:styleId="xl29">
    <w:name w:val="xl29"/>
    <w:basedOn w:val="Normal"/>
    <w:rsid w:val="00720F48"/>
    <w:pPr>
      <w:spacing w:before="100" w:beforeAutospacing="1" w:after="100" w:afterAutospacing="1"/>
      <w:textAlignment w:val="center"/>
    </w:pPr>
    <w:rPr>
      <w:szCs w:val="20"/>
    </w:rPr>
  </w:style>
  <w:style w:type="character" w:styleId="PlaceholderText">
    <w:name w:val="Placeholder Text"/>
    <w:basedOn w:val="DefaultParagraphFont"/>
    <w:uiPriority w:val="99"/>
    <w:semiHidden/>
    <w:rsid w:val="003C7187"/>
    <w:rPr>
      <w:color w:val="808080"/>
    </w:rPr>
  </w:style>
  <w:style w:type="paragraph" w:styleId="ListParagraph">
    <w:name w:val="List Paragraph"/>
    <w:basedOn w:val="Normal"/>
    <w:link w:val="ListParagraphChar"/>
    <w:uiPriority w:val="99"/>
    <w:qFormat/>
    <w:rsid w:val="00EF58EB"/>
    <w:pPr>
      <w:ind w:left="720"/>
      <w:contextualSpacing/>
    </w:pPr>
  </w:style>
  <w:style w:type="paragraph" w:customStyle="1" w:styleId="CellBody">
    <w:name w:val="Cell Body"/>
    <w:basedOn w:val="Normal"/>
    <w:link w:val="CellBodyChar"/>
    <w:qFormat/>
    <w:rsid w:val="00641EA9"/>
    <w:rPr>
      <w:sz w:val="20"/>
      <w:szCs w:val="20"/>
    </w:rPr>
  </w:style>
  <w:style w:type="paragraph" w:customStyle="1" w:styleId="CellHeader">
    <w:name w:val="Cell Header"/>
    <w:basedOn w:val="CellBody"/>
    <w:link w:val="CellHeaderChar"/>
    <w:qFormat/>
    <w:rsid w:val="00641EA9"/>
    <w:rPr>
      <w:b/>
    </w:rPr>
  </w:style>
  <w:style w:type="character" w:customStyle="1" w:styleId="CellBodyChar">
    <w:name w:val="Cell Body Char"/>
    <w:basedOn w:val="DefaultParagraphFont"/>
    <w:link w:val="CellBody"/>
    <w:rsid w:val="00641EA9"/>
    <w:rPr>
      <w:rFonts w:ascii="Calibri" w:hAnsi="Calibri"/>
      <w:lang w:eastAsia="en-US"/>
    </w:rPr>
  </w:style>
  <w:style w:type="character" w:customStyle="1" w:styleId="CellHeaderChar">
    <w:name w:val="Cell Header Char"/>
    <w:basedOn w:val="CellBodyChar"/>
    <w:link w:val="CellHeader"/>
    <w:rsid w:val="00641EA9"/>
    <w:rPr>
      <w:rFonts w:ascii="Calibri" w:hAnsi="Calibri"/>
      <w:b/>
      <w:lang w:eastAsia="en-US"/>
    </w:rPr>
  </w:style>
  <w:style w:type="paragraph" w:styleId="TOC9">
    <w:name w:val="toc 9"/>
    <w:basedOn w:val="Normal"/>
    <w:next w:val="Normal"/>
    <w:autoRedefine/>
    <w:uiPriority w:val="39"/>
    <w:unhideWhenUsed/>
    <w:rsid w:val="00E01119"/>
    <w:pPr>
      <w:spacing w:after="100"/>
      <w:ind w:left="1760"/>
    </w:pPr>
  </w:style>
  <w:style w:type="character" w:customStyle="1" w:styleId="FooterChar">
    <w:name w:val="Footer Char"/>
    <w:basedOn w:val="DefaultParagraphFont"/>
    <w:link w:val="Footer"/>
    <w:uiPriority w:val="99"/>
    <w:rsid w:val="00475E45"/>
    <w:rPr>
      <w:rFonts w:ascii="Arial" w:hAnsi="Arial"/>
      <w:caps/>
      <w:sz w:val="16"/>
      <w:szCs w:val="24"/>
      <w:lang w:eastAsia="en-US"/>
    </w:rPr>
  </w:style>
  <w:style w:type="character" w:customStyle="1" w:styleId="HeaderChar">
    <w:name w:val="Header Char"/>
    <w:basedOn w:val="DefaultParagraphFont"/>
    <w:link w:val="Header"/>
    <w:uiPriority w:val="99"/>
    <w:rsid w:val="00A63799"/>
    <w:rPr>
      <w:rFonts w:ascii="Arial" w:hAnsi="Arial"/>
      <w:caps/>
      <w:sz w:val="16"/>
      <w:szCs w:val="24"/>
      <w:lang w:eastAsia="en-US"/>
    </w:rPr>
  </w:style>
  <w:style w:type="paragraph" w:customStyle="1" w:styleId="Level1Bullet">
    <w:name w:val="Level 1 Bullet"/>
    <w:basedOn w:val="Normal"/>
    <w:rsid w:val="00492BE9"/>
    <w:pPr>
      <w:numPr>
        <w:numId w:val="7"/>
      </w:numPr>
    </w:pPr>
    <w:rPr>
      <w:rFonts w:ascii="Times New Roman" w:hAnsi="Times New Roman"/>
      <w:sz w:val="24"/>
    </w:rPr>
  </w:style>
  <w:style w:type="paragraph" w:customStyle="1" w:styleId="DocsText">
    <w:name w:val="Docs Text"/>
    <w:basedOn w:val="Normal"/>
    <w:autoRedefine/>
    <w:rsid w:val="00492BE9"/>
    <w:pPr>
      <w:numPr>
        <w:ilvl w:val="1"/>
        <w:numId w:val="7"/>
      </w:numPr>
      <w:tabs>
        <w:tab w:val="clear" w:pos="928"/>
      </w:tabs>
      <w:autoSpaceDE w:val="0"/>
      <w:autoSpaceDN w:val="0"/>
      <w:spacing w:before="120"/>
      <w:ind w:left="578" w:firstLine="0"/>
    </w:pPr>
    <w:rPr>
      <w:rFonts w:ascii="Times New Roman" w:hAnsi="Times New Roman"/>
      <w:spacing w:val="-6"/>
      <w:w w:val="103"/>
      <w:sz w:val="24"/>
    </w:rPr>
  </w:style>
  <w:style w:type="paragraph" w:customStyle="1" w:styleId="BodyTextBullet0">
    <w:name w:val="BodyText Bullet"/>
    <w:basedOn w:val="ListParagraph"/>
    <w:link w:val="BodyTextBulletChar"/>
    <w:qFormat/>
    <w:rsid w:val="00FB0C6B"/>
    <w:pPr>
      <w:numPr>
        <w:numId w:val="8"/>
      </w:numPr>
      <w:contextualSpacing w:val="0"/>
    </w:pPr>
  </w:style>
  <w:style w:type="character" w:customStyle="1" w:styleId="ListParagraphChar">
    <w:name w:val="List Paragraph Char"/>
    <w:basedOn w:val="DefaultParagraphFont"/>
    <w:link w:val="ListParagraph"/>
    <w:uiPriority w:val="34"/>
    <w:rsid w:val="00805E67"/>
    <w:rPr>
      <w:rFonts w:ascii="Calibri" w:hAnsi="Calibri"/>
      <w:sz w:val="22"/>
      <w:szCs w:val="24"/>
      <w:lang w:eastAsia="en-US"/>
    </w:rPr>
  </w:style>
  <w:style w:type="character" w:customStyle="1" w:styleId="BodyTextBulletChar">
    <w:name w:val="BodyText Bullet Char"/>
    <w:basedOn w:val="ListParagraphChar"/>
    <w:link w:val="BodyTextBullet0"/>
    <w:rsid w:val="00FB0C6B"/>
    <w:rPr>
      <w:rFonts w:ascii="Calibri" w:hAnsi="Calibri"/>
      <w:sz w:val="22"/>
      <w:szCs w:val="24"/>
      <w:lang w:val="en-US" w:eastAsia="en-US"/>
    </w:rPr>
  </w:style>
  <w:style w:type="paragraph" w:customStyle="1" w:styleId="BulletwithCheckbox">
    <w:name w:val="Bullet with Checkbox"/>
    <w:basedOn w:val="Normal"/>
    <w:link w:val="BulletwithCheckboxChar"/>
    <w:qFormat/>
    <w:rsid w:val="000B5D53"/>
    <w:pPr>
      <w:numPr>
        <w:ilvl w:val="1"/>
        <w:numId w:val="9"/>
      </w:numPr>
      <w:tabs>
        <w:tab w:val="left" w:pos="1758"/>
      </w:tabs>
      <w:spacing w:before="120" w:after="0"/>
      <w:jc w:val="both"/>
    </w:pPr>
    <w:rPr>
      <w:rFonts w:ascii="Times New Roman" w:hAnsi="Times New Roman"/>
      <w:sz w:val="24"/>
    </w:rPr>
  </w:style>
  <w:style w:type="character" w:customStyle="1" w:styleId="BulletwithCheckboxChar">
    <w:name w:val="Bullet with Checkbox Char"/>
    <w:basedOn w:val="DefaultParagraphFont"/>
    <w:link w:val="BulletwithCheckbox"/>
    <w:rsid w:val="000B5D53"/>
    <w:rPr>
      <w:sz w:val="24"/>
      <w:szCs w:val="24"/>
      <w:lang w:val="en-US" w:eastAsia="en-US"/>
    </w:rPr>
  </w:style>
  <w:style w:type="character" w:customStyle="1" w:styleId="BodyTextChar">
    <w:name w:val="Body Text Char"/>
    <w:basedOn w:val="DefaultParagraphFont"/>
    <w:link w:val="BodyText"/>
    <w:rsid w:val="005B430C"/>
    <w:rPr>
      <w:rFonts w:ascii="Arial" w:hAnsi="Arial"/>
      <w:sz w:val="22"/>
      <w:szCs w:val="24"/>
      <w:lang w:eastAsia="en-US"/>
    </w:rPr>
  </w:style>
  <w:style w:type="paragraph" w:customStyle="1" w:styleId="Definition">
    <w:name w:val="Definition"/>
    <w:basedOn w:val="BodyText"/>
    <w:rsid w:val="00C21635"/>
    <w:pPr>
      <w:spacing w:before="120" w:after="0"/>
      <w:ind w:left="1418"/>
      <w:jc w:val="both"/>
    </w:pPr>
    <w:rPr>
      <w:rFonts w:ascii="Times New Roman" w:hAnsi="Times New Roman"/>
      <w:sz w:val="24"/>
    </w:rPr>
  </w:style>
  <w:style w:type="paragraph" w:styleId="TOC5">
    <w:name w:val="toc 5"/>
    <w:basedOn w:val="Normal"/>
    <w:next w:val="Normal"/>
    <w:autoRedefine/>
    <w:uiPriority w:val="39"/>
    <w:unhideWhenUsed/>
    <w:rsid w:val="00D2138B"/>
    <w:pPr>
      <w:spacing w:after="100" w:line="276" w:lineRule="auto"/>
      <w:ind w:left="880"/>
    </w:pPr>
    <w:rPr>
      <w:szCs w:val="22"/>
      <w:lang w:eastAsia="en-GB"/>
    </w:rPr>
  </w:style>
  <w:style w:type="paragraph" w:styleId="TOC6">
    <w:name w:val="toc 6"/>
    <w:basedOn w:val="Normal"/>
    <w:next w:val="Normal"/>
    <w:autoRedefine/>
    <w:uiPriority w:val="39"/>
    <w:unhideWhenUsed/>
    <w:rsid w:val="00D2138B"/>
    <w:pPr>
      <w:spacing w:after="100" w:line="276" w:lineRule="auto"/>
      <w:ind w:left="1100"/>
    </w:pPr>
    <w:rPr>
      <w:szCs w:val="22"/>
      <w:lang w:eastAsia="en-GB"/>
    </w:rPr>
  </w:style>
  <w:style w:type="paragraph" w:styleId="TOC7">
    <w:name w:val="toc 7"/>
    <w:basedOn w:val="Normal"/>
    <w:next w:val="Normal"/>
    <w:autoRedefine/>
    <w:uiPriority w:val="39"/>
    <w:unhideWhenUsed/>
    <w:rsid w:val="00D2138B"/>
    <w:pPr>
      <w:spacing w:after="100" w:line="276" w:lineRule="auto"/>
      <w:ind w:left="1320"/>
    </w:pPr>
    <w:rPr>
      <w:szCs w:val="22"/>
      <w:lang w:eastAsia="en-GB"/>
    </w:rPr>
  </w:style>
  <w:style w:type="paragraph" w:styleId="TOC8">
    <w:name w:val="toc 8"/>
    <w:basedOn w:val="Normal"/>
    <w:next w:val="Normal"/>
    <w:autoRedefine/>
    <w:uiPriority w:val="39"/>
    <w:unhideWhenUsed/>
    <w:rsid w:val="00D2138B"/>
    <w:pPr>
      <w:spacing w:after="100" w:line="276" w:lineRule="auto"/>
      <w:ind w:left="1540"/>
    </w:pPr>
    <w:rPr>
      <w:szCs w:val="22"/>
      <w:lang w:eastAsia="en-GB"/>
    </w:rPr>
  </w:style>
  <w:style w:type="character" w:customStyle="1" w:styleId="Heading1Char">
    <w:name w:val="Heading 1 Char"/>
    <w:aliases w:val="1m Char,Nolist Char,h1 Char,l1 Char,Chapter Char,Sommaire Char,1m Char2 Char,Nolist Char2 Char,h1 Char2 Char,l1 Char2 Char,Chapter Char2 Char,Sommaire Char Char Char,Attra Main Heading Char,Part Char,Topic Heading 1 Char,MainHeader Char"/>
    <w:basedOn w:val="DefaultParagraphFont"/>
    <w:link w:val="Heading1"/>
    <w:uiPriority w:val="99"/>
    <w:rsid w:val="0081450C"/>
    <w:rPr>
      <w:rFonts w:ascii="Cambria" w:hAnsi="Cambria" w:cs="Arial"/>
      <w:b/>
      <w:bCs/>
      <w:color w:val="133376"/>
      <w:kern w:val="32"/>
      <w:sz w:val="32"/>
      <w:szCs w:val="32"/>
      <w:lang w:val="en-US" w:eastAsia="en-US"/>
    </w:rPr>
  </w:style>
  <w:style w:type="character" w:customStyle="1" w:styleId="TableBodyChar">
    <w:name w:val="Table Body Char"/>
    <w:basedOn w:val="DefaultParagraphFont"/>
    <w:link w:val="TableBody"/>
    <w:rsid w:val="0081450C"/>
    <w:rPr>
      <w:rFonts w:ascii="Calibri" w:hAnsi="Calibri"/>
    </w:rPr>
  </w:style>
  <w:style w:type="paragraph" w:styleId="PlainText">
    <w:name w:val="Plain Text"/>
    <w:basedOn w:val="Normal"/>
    <w:link w:val="PlainTextChar"/>
    <w:uiPriority w:val="99"/>
    <w:unhideWhenUsed/>
    <w:rsid w:val="0081450C"/>
    <w:pPr>
      <w:spacing w:after="0"/>
    </w:pPr>
    <w:rPr>
      <w:rFonts w:ascii="Consolas" w:eastAsia="Calibri" w:hAnsi="Consolas"/>
      <w:sz w:val="21"/>
      <w:szCs w:val="21"/>
    </w:rPr>
  </w:style>
  <w:style w:type="character" w:customStyle="1" w:styleId="PlainTextChar">
    <w:name w:val="Plain Text Char"/>
    <w:basedOn w:val="DefaultParagraphFont"/>
    <w:link w:val="PlainText"/>
    <w:uiPriority w:val="99"/>
    <w:rsid w:val="0081450C"/>
    <w:rPr>
      <w:rFonts w:ascii="Consolas" w:eastAsia="Calibri" w:hAnsi="Consolas" w:cs="Times New Roman"/>
      <w:sz w:val="21"/>
      <w:szCs w:val="21"/>
      <w:lang w:val="en-US" w:eastAsia="en-US"/>
    </w:rPr>
  </w:style>
  <w:style w:type="character" w:customStyle="1" w:styleId="CommentTextChar">
    <w:name w:val="Comment Text Char"/>
    <w:basedOn w:val="DefaultParagraphFont"/>
    <w:link w:val="CommentText"/>
    <w:rsid w:val="009A3465"/>
    <w:rPr>
      <w:rFonts w:ascii="Calibri" w:hAnsi="Calibri"/>
      <w:sz w:val="22"/>
      <w:lang w:val="en-US" w:eastAsia="en-US"/>
    </w:rPr>
  </w:style>
  <w:style w:type="paragraph" w:customStyle="1" w:styleId="c1hbullet">
    <w:name w:val="c1hbullet"/>
    <w:basedOn w:val="Normal"/>
    <w:rsid w:val="0074358D"/>
    <w:pPr>
      <w:spacing w:before="100" w:beforeAutospacing="1" w:after="100" w:afterAutospacing="1"/>
    </w:pPr>
    <w:rPr>
      <w:rFonts w:ascii="Times New Roman" w:hAnsi="Times New Roman"/>
      <w:sz w:val="24"/>
    </w:rPr>
  </w:style>
  <w:style w:type="paragraph" w:customStyle="1" w:styleId="relatedhead">
    <w:name w:val="relatedhead"/>
    <w:basedOn w:val="Normal"/>
    <w:rsid w:val="00F50090"/>
    <w:pPr>
      <w:spacing w:before="100" w:beforeAutospacing="1" w:after="100" w:afterAutospacing="1"/>
    </w:pPr>
    <w:rPr>
      <w:rFonts w:ascii="Times New Roman" w:hAnsi="Times New Roman"/>
      <w:sz w:val="24"/>
    </w:rPr>
  </w:style>
  <w:style w:type="paragraph" w:styleId="FootnoteText">
    <w:name w:val="footnote text"/>
    <w:basedOn w:val="Normal"/>
    <w:link w:val="FootnoteTextChar"/>
    <w:uiPriority w:val="99"/>
    <w:semiHidden/>
    <w:rsid w:val="00397857"/>
    <w:rPr>
      <w:sz w:val="20"/>
      <w:szCs w:val="20"/>
    </w:rPr>
  </w:style>
  <w:style w:type="character" w:customStyle="1" w:styleId="FootnoteTextChar">
    <w:name w:val="Footnote Text Char"/>
    <w:basedOn w:val="DefaultParagraphFont"/>
    <w:link w:val="FootnoteText"/>
    <w:uiPriority w:val="99"/>
    <w:semiHidden/>
    <w:rsid w:val="00397857"/>
    <w:rPr>
      <w:rFonts w:ascii="Calibri" w:hAnsi="Calibri"/>
      <w:lang w:val="en-GB"/>
    </w:rPr>
  </w:style>
  <w:style w:type="character" w:styleId="FootnoteReference">
    <w:name w:val="footnote reference"/>
    <w:basedOn w:val="DefaultParagraphFont"/>
    <w:uiPriority w:val="99"/>
    <w:semiHidden/>
    <w:rsid w:val="00397857"/>
    <w:rPr>
      <w:rFonts w:cs="Times New Roman"/>
      <w:vertAlign w:val="superscript"/>
    </w:rPr>
  </w:style>
  <w:style w:type="paragraph" w:styleId="Revision">
    <w:name w:val="Revision"/>
    <w:hidden/>
    <w:uiPriority w:val="99"/>
    <w:semiHidden/>
    <w:rsid w:val="003F1C77"/>
    <w:rPr>
      <w:rFonts w:ascii="Calibri" w:hAnsi="Calibri"/>
      <w:sz w:val="22"/>
      <w:szCs w:val="24"/>
      <w:lang w:eastAsia="en-US"/>
    </w:rPr>
  </w:style>
  <w:style w:type="character" w:customStyle="1" w:styleId="Heading2Char">
    <w:name w:val="Heading 2 Char"/>
    <w:aliases w:val="2m Char,PARA2 Char,Heading 2 Hidden Char,h2 Char,Paragraph Char,Attra Sub heading Char,body Char,H2 Char,Section Char,h2.H2 Char,h2 main heading Char,h 2 Char,Chapter Title Char,Section 1 Char,GE Heading 2 Char,ClassHeading Char"/>
    <w:basedOn w:val="DefaultParagraphFont"/>
    <w:link w:val="Heading2"/>
    <w:uiPriority w:val="99"/>
    <w:rsid w:val="004A70E3"/>
    <w:rPr>
      <w:rFonts w:ascii="Cambria" w:hAnsi="Cambria" w:cs="Arial"/>
      <w:b/>
      <w:bCs/>
      <w:iCs/>
      <w:sz w:val="28"/>
      <w:szCs w:val="28"/>
      <w:lang w:val="en-US" w:eastAsia="en-US"/>
    </w:rPr>
  </w:style>
  <w:style w:type="character" w:customStyle="1" w:styleId="Heading4Char">
    <w:name w:val="Heading 4 Char"/>
    <w:aliases w:val="Sub-sub-paragraph Char"/>
    <w:basedOn w:val="DefaultParagraphFont"/>
    <w:link w:val="Heading4"/>
    <w:rsid w:val="00C2167B"/>
    <w:rPr>
      <w:rFonts w:ascii="Arial" w:hAnsi="Arial"/>
      <w:sz w:val="22"/>
      <w:szCs w:val="24"/>
      <w:lang w:val="en-US" w:eastAsia="en-US"/>
    </w:rPr>
  </w:style>
  <w:style w:type="paragraph" w:customStyle="1" w:styleId="Default">
    <w:name w:val="Default"/>
    <w:rsid w:val="00B51785"/>
    <w:pPr>
      <w:autoSpaceDE w:val="0"/>
      <w:autoSpaceDN w:val="0"/>
      <w:adjustRightInd w:val="0"/>
    </w:pPr>
    <w:rPr>
      <w:color w:val="000000"/>
      <w:sz w:val="24"/>
      <w:szCs w:val="24"/>
      <w:lang w:val="en-US"/>
    </w:rPr>
  </w:style>
  <w:style w:type="paragraph" w:customStyle="1" w:styleId="BodyBullet">
    <w:name w:val="Body Bullet"/>
    <w:basedOn w:val="ListParagraph"/>
    <w:link w:val="BodyBulletChar"/>
    <w:uiPriority w:val="99"/>
    <w:qFormat/>
    <w:rsid w:val="00B51785"/>
    <w:pPr>
      <w:numPr>
        <w:numId w:val="10"/>
      </w:numPr>
      <w:spacing w:after="60"/>
      <w:ind w:left="357" w:hanging="357"/>
      <w:contextualSpacing w:val="0"/>
    </w:pPr>
  </w:style>
  <w:style w:type="character" w:customStyle="1" w:styleId="BodyBulletChar">
    <w:name w:val="Body Bullet Char"/>
    <w:basedOn w:val="ListParagraphChar"/>
    <w:link w:val="BodyBullet"/>
    <w:uiPriority w:val="99"/>
    <w:rsid w:val="00B51785"/>
    <w:rPr>
      <w:rFonts w:ascii="Calibri" w:hAnsi="Calibri"/>
      <w:sz w:val="22"/>
      <w:szCs w:val="24"/>
      <w:lang w:val="en-US" w:eastAsia="en-US"/>
    </w:rPr>
  </w:style>
  <w:style w:type="paragraph" w:customStyle="1" w:styleId="Copyright">
    <w:name w:val="Copyright"/>
    <w:basedOn w:val="Normal"/>
    <w:rsid w:val="00041B0D"/>
    <w:pPr>
      <w:spacing w:before="3400"/>
      <w:jc w:val="center"/>
    </w:pPr>
    <w:rPr>
      <w:rFonts w:ascii="Times New Roman" w:hAnsi="Times New Roman"/>
      <w:szCs w:val="20"/>
    </w:rPr>
  </w:style>
  <w:style w:type="paragraph" w:styleId="CommentSubject">
    <w:name w:val="annotation subject"/>
    <w:basedOn w:val="CommentText"/>
    <w:next w:val="CommentText"/>
    <w:link w:val="CommentSubjectChar"/>
    <w:uiPriority w:val="99"/>
    <w:semiHidden/>
    <w:unhideWhenUsed/>
    <w:rsid w:val="00EE5294"/>
    <w:pPr>
      <w:overflowPunct/>
      <w:autoSpaceDE/>
      <w:autoSpaceDN/>
      <w:adjustRightInd/>
      <w:spacing w:after="120"/>
      <w:textAlignment w:val="auto"/>
    </w:pPr>
    <w:rPr>
      <w:b/>
      <w:bCs/>
      <w:sz w:val="20"/>
    </w:rPr>
  </w:style>
  <w:style w:type="character" w:customStyle="1" w:styleId="CommentSubjectChar">
    <w:name w:val="Comment Subject Char"/>
    <w:basedOn w:val="CommentTextChar"/>
    <w:link w:val="CommentSubject"/>
    <w:uiPriority w:val="99"/>
    <w:semiHidden/>
    <w:rsid w:val="00EE5294"/>
    <w:rPr>
      <w:rFonts w:ascii="Calibri" w:hAnsi="Calibri"/>
      <w:b/>
      <w:bCs/>
      <w:sz w:val="22"/>
      <w:lang w:val="en-US" w:eastAsia="en-US"/>
    </w:rPr>
  </w:style>
  <w:style w:type="paragraph" w:styleId="TOCHeading">
    <w:name w:val="TOC Heading"/>
    <w:basedOn w:val="Heading1"/>
    <w:next w:val="Normal"/>
    <w:uiPriority w:val="39"/>
    <w:unhideWhenUsed/>
    <w:qFormat/>
    <w:rsid w:val="003955E5"/>
    <w:pPr>
      <w:keepLines/>
      <w:pageBreakBefore w:val="0"/>
      <w:numPr>
        <w:numId w:val="0"/>
      </w:numPr>
      <w:tabs>
        <w:tab w:val="clear" w:pos="720"/>
      </w:tab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Caption">
    <w:name w:val="caption"/>
    <w:basedOn w:val="Normal"/>
    <w:next w:val="Normal"/>
    <w:uiPriority w:val="35"/>
    <w:unhideWhenUsed/>
    <w:qFormat/>
    <w:rsid w:val="0051323F"/>
    <w:pPr>
      <w:spacing w:after="200"/>
    </w:pPr>
    <w:rPr>
      <w:b/>
      <w:bCs/>
      <w:color w:val="4F81BD" w:themeColor="accent1"/>
      <w:sz w:val="18"/>
      <w:szCs w:val="18"/>
    </w:rPr>
  </w:style>
  <w:style w:type="character" w:styleId="Strong">
    <w:name w:val="Strong"/>
    <w:basedOn w:val="DefaultParagraphFont"/>
    <w:uiPriority w:val="22"/>
    <w:qFormat/>
    <w:rsid w:val="00B95501"/>
    <w:rPr>
      <w:b/>
      <w:bCs/>
    </w:rPr>
  </w:style>
  <w:style w:type="paragraph" w:customStyle="1" w:styleId="Code">
    <w:name w:val="Code"/>
    <w:basedOn w:val="Normal"/>
    <w:link w:val="CodeChar"/>
    <w:uiPriority w:val="99"/>
    <w:rsid w:val="00BC7A73"/>
    <w:pPr>
      <w:pBdr>
        <w:top w:val="single" w:sz="4" w:space="1" w:color="auto"/>
        <w:left w:val="single" w:sz="4" w:space="4" w:color="auto"/>
        <w:bottom w:val="single" w:sz="4" w:space="1" w:color="auto"/>
        <w:right w:val="single" w:sz="4" w:space="4" w:color="auto"/>
      </w:pBdr>
      <w:spacing w:after="0"/>
    </w:pPr>
    <w:rPr>
      <w:rFonts w:ascii="Courier New" w:eastAsia="Calibri" w:hAnsi="Courier New" w:cs="Courier New"/>
      <w:sz w:val="18"/>
      <w:szCs w:val="22"/>
    </w:rPr>
  </w:style>
  <w:style w:type="character" w:customStyle="1" w:styleId="CodeChar">
    <w:name w:val="Code Char"/>
    <w:basedOn w:val="DefaultParagraphFont"/>
    <w:link w:val="Code"/>
    <w:uiPriority w:val="99"/>
    <w:locked/>
    <w:rsid w:val="00BC7A73"/>
    <w:rPr>
      <w:rFonts w:ascii="Courier New" w:eastAsia="Calibri" w:hAnsi="Courier New" w:cs="Courier New"/>
      <w:sz w:val="18"/>
      <w:szCs w:val="22"/>
      <w:lang w:val="en-US" w:eastAsia="en-US"/>
    </w:rPr>
  </w:style>
  <w:style w:type="character" w:customStyle="1" w:styleId="Heading7Char">
    <w:name w:val="Heading 7 Char"/>
    <w:basedOn w:val="DefaultParagraphFont"/>
    <w:link w:val="Heading7"/>
    <w:uiPriority w:val="99"/>
    <w:locked/>
    <w:rsid w:val="00B17001"/>
    <w:rPr>
      <w:rFonts w:ascii="Calibri" w:hAnsi="Calibri"/>
      <w:sz w:val="24"/>
      <w:szCs w:val="24"/>
      <w:lang w:val="en-US" w:eastAsia="en-US"/>
    </w:rPr>
  </w:style>
  <w:style w:type="paragraph" w:customStyle="1" w:styleId="OWS-List1Bullet">
    <w:name w:val="OWS-List1Bullet"/>
    <w:basedOn w:val="Normal"/>
    <w:rsid w:val="00651387"/>
    <w:pPr>
      <w:numPr>
        <w:numId w:val="17"/>
      </w:numPr>
      <w:spacing w:before="60" w:after="60"/>
      <w:jc w:val="both"/>
    </w:pPr>
    <w:rPr>
      <w:rFonts w:ascii="Times New Roman" w:hAnsi="Times New Roman"/>
      <w:sz w:val="24"/>
      <w:lang w:val="ru-RU"/>
    </w:rPr>
  </w:style>
  <w:style w:type="paragraph" w:customStyle="1" w:styleId="OWS-List2Bullet">
    <w:name w:val="OWS-List2Bullet"/>
    <w:basedOn w:val="OWS-List1Bullet"/>
    <w:rsid w:val="00651387"/>
    <w:pPr>
      <w:numPr>
        <w:ilvl w:val="1"/>
      </w:numPr>
    </w:pPr>
    <w:rPr>
      <w:lang w:eastAsia="ru-RU"/>
    </w:rPr>
  </w:style>
  <w:style w:type="paragraph" w:customStyle="1" w:styleId="OWS-List3Bullet">
    <w:name w:val="OWS-List3Bullet"/>
    <w:basedOn w:val="OWS-List2Bullet"/>
    <w:uiPriority w:val="99"/>
    <w:rsid w:val="00651387"/>
    <w:pPr>
      <w:numPr>
        <w:ilvl w:val="2"/>
      </w:numPr>
      <w:tabs>
        <w:tab w:val="num" w:pos="1985"/>
      </w:tabs>
      <w:ind w:left="1985" w:hanging="425"/>
    </w:pPr>
    <w:rPr>
      <w:lang w:val="en-US"/>
    </w:rPr>
  </w:style>
  <w:style w:type="paragraph" w:customStyle="1" w:styleId="Prompt">
    <w:name w:val="Prompt"/>
    <w:basedOn w:val="Normal"/>
    <w:link w:val="PromptChar"/>
    <w:qFormat/>
    <w:rsid w:val="009564F7"/>
    <w:pPr>
      <w:pBdr>
        <w:top w:val="single" w:sz="4" w:space="1" w:color="auto"/>
        <w:left w:val="single" w:sz="4" w:space="4" w:color="auto"/>
        <w:bottom w:val="single" w:sz="4" w:space="1" w:color="auto"/>
        <w:right w:val="single" w:sz="4" w:space="4" w:color="auto"/>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156" w:lineRule="atLeast"/>
      <w:ind w:left="720" w:right="180"/>
    </w:pPr>
    <w:rPr>
      <w:rFonts w:ascii="Courier New" w:eastAsia="Calibri" w:hAnsi="Courier New"/>
      <w:color w:val="000000"/>
      <w:szCs w:val="22"/>
    </w:rPr>
  </w:style>
  <w:style w:type="character" w:customStyle="1" w:styleId="PromptChar">
    <w:name w:val="Prompt Char"/>
    <w:basedOn w:val="DefaultParagraphFont"/>
    <w:link w:val="Prompt"/>
    <w:rsid w:val="009564F7"/>
    <w:rPr>
      <w:rFonts w:ascii="Courier New" w:eastAsia="Calibri" w:hAnsi="Courier New"/>
      <w:color w:val="000000"/>
      <w:sz w:val="22"/>
      <w:szCs w:val="22"/>
      <w:shd w:val="clear" w:color="auto" w:fill="F0F0F0"/>
      <w:lang w:val="en-US" w:eastAsia="en-US"/>
    </w:rPr>
  </w:style>
  <w:style w:type="character" w:customStyle="1" w:styleId="apple-converted-space">
    <w:name w:val="apple-converted-space"/>
    <w:basedOn w:val="DefaultParagraphFont"/>
    <w:rsid w:val="00956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9461">
      <w:bodyDiv w:val="1"/>
      <w:marLeft w:val="0"/>
      <w:marRight w:val="0"/>
      <w:marTop w:val="0"/>
      <w:marBottom w:val="0"/>
      <w:divBdr>
        <w:top w:val="none" w:sz="0" w:space="0" w:color="auto"/>
        <w:left w:val="none" w:sz="0" w:space="0" w:color="auto"/>
        <w:bottom w:val="none" w:sz="0" w:space="0" w:color="auto"/>
        <w:right w:val="none" w:sz="0" w:space="0" w:color="auto"/>
      </w:divBdr>
    </w:div>
    <w:div w:id="43798513">
      <w:bodyDiv w:val="1"/>
      <w:marLeft w:val="0"/>
      <w:marRight w:val="0"/>
      <w:marTop w:val="0"/>
      <w:marBottom w:val="0"/>
      <w:divBdr>
        <w:top w:val="none" w:sz="0" w:space="0" w:color="auto"/>
        <w:left w:val="none" w:sz="0" w:space="0" w:color="auto"/>
        <w:bottom w:val="none" w:sz="0" w:space="0" w:color="auto"/>
        <w:right w:val="none" w:sz="0" w:space="0" w:color="auto"/>
      </w:divBdr>
    </w:div>
    <w:div w:id="49615823">
      <w:bodyDiv w:val="1"/>
      <w:marLeft w:val="0"/>
      <w:marRight w:val="0"/>
      <w:marTop w:val="0"/>
      <w:marBottom w:val="0"/>
      <w:divBdr>
        <w:top w:val="none" w:sz="0" w:space="0" w:color="auto"/>
        <w:left w:val="none" w:sz="0" w:space="0" w:color="auto"/>
        <w:bottom w:val="none" w:sz="0" w:space="0" w:color="auto"/>
        <w:right w:val="none" w:sz="0" w:space="0" w:color="auto"/>
      </w:divBdr>
    </w:div>
    <w:div w:id="107117276">
      <w:bodyDiv w:val="1"/>
      <w:marLeft w:val="0"/>
      <w:marRight w:val="0"/>
      <w:marTop w:val="0"/>
      <w:marBottom w:val="0"/>
      <w:divBdr>
        <w:top w:val="none" w:sz="0" w:space="0" w:color="auto"/>
        <w:left w:val="none" w:sz="0" w:space="0" w:color="auto"/>
        <w:bottom w:val="none" w:sz="0" w:space="0" w:color="auto"/>
        <w:right w:val="none" w:sz="0" w:space="0" w:color="auto"/>
      </w:divBdr>
    </w:div>
    <w:div w:id="232087077">
      <w:bodyDiv w:val="1"/>
      <w:marLeft w:val="0"/>
      <w:marRight w:val="0"/>
      <w:marTop w:val="0"/>
      <w:marBottom w:val="0"/>
      <w:divBdr>
        <w:top w:val="none" w:sz="0" w:space="0" w:color="auto"/>
        <w:left w:val="none" w:sz="0" w:space="0" w:color="auto"/>
        <w:bottom w:val="none" w:sz="0" w:space="0" w:color="auto"/>
        <w:right w:val="none" w:sz="0" w:space="0" w:color="auto"/>
      </w:divBdr>
    </w:div>
    <w:div w:id="232205376">
      <w:bodyDiv w:val="1"/>
      <w:marLeft w:val="0"/>
      <w:marRight w:val="0"/>
      <w:marTop w:val="0"/>
      <w:marBottom w:val="0"/>
      <w:divBdr>
        <w:top w:val="none" w:sz="0" w:space="0" w:color="auto"/>
        <w:left w:val="none" w:sz="0" w:space="0" w:color="auto"/>
        <w:bottom w:val="none" w:sz="0" w:space="0" w:color="auto"/>
        <w:right w:val="none" w:sz="0" w:space="0" w:color="auto"/>
      </w:divBdr>
    </w:div>
    <w:div w:id="272983907">
      <w:bodyDiv w:val="1"/>
      <w:marLeft w:val="0"/>
      <w:marRight w:val="0"/>
      <w:marTop w:val="0"/>
      <w:marBottom w:val="0"/>
      <w:divBdr>
        <w:top w:val="none" w:sz="0" w:space="0" w:color="auto"/>
        <w:left w:val="none" w:sz="0" w:space="0" w:color="auto"/>
        <w:bottom w:val="none" w:sz="0" w:space="0" w:color="auto"/>
        <w:right w:val="none" w:sz="0" w:space="0" w:color="auto"/>
      </w:divBdr>
    </w:div>
    <w:div w:id="285700362">
      <w:bodyDiv w:val="1"/>
      <w:marLeft w:val="0"/>
      <w:marRight w:val="0"/>
      <w:marTop w:val="0"/>
      <w:marBottom w:val="0"/>
      <w:divBdr>
        <w:top w:val="none" w:sz="0" w:space="0" w:color="auto"/>
        <w:left w:val="none" w:sz="0" w:space="0" w:color="auto"/>
        <w:bottom w:val="none" w:sz="0" w:space="0" w:color="auto"/>
        <w:right w:val="none" w:sz="0" w:space="0" w:color="auto"/>
      </w:divBdr>
    </w:div>
    <w:div w:id="309019720">
      <w:bodyDiv w:val="1"/>
      <w:marLeft w:val="0"/>
      <w:marRight w:val="0"/>
      <w:marTop w:val="0"/>
      <w:marBottom w:val="0"/>
      <w:divBdr>
        <w:top w:val="none" w:sz="0" w:space="0" w:color="auto"/>
        <w:left w:val="none" w:sz="0" w:space="0" w:color="auto"/>
        <w:bottom w:val="none" w:sz="0" w:space="0" w:color="auto"/>
        <w:right w:val="none" w:sz="0" w:space="0" w:color="auto"/>
      </w:divBdr>
    </w:div>
    <w:div w:id="349181923">
      <w:bodyDiv w:val="1"/>
      <w:marLeft w:val="0"/>
      <w:marRight w:val="0"/>
      <w:marTop w:val="0"/>
      <w:marBottom w:val="0"/>
      <w:divBdr>
        <w:top w:val="none" w:sz="0" w:space="0" w:color="auto"/>
        <w:left w:val="none" w:sz="0" w:space="0" w:color="auto"/>
        <w:bottom w:val="none" w:sz="0" w:space="0" w:color="auto"/>
        <w:right w:val="none" w:sz="0" w:space="0" w:color="auto"/>
      </w:divBdr>
      <w:divsChild>
        <w:div w:id="1154570076">
          <w:marLeft w:val="0"/>
          <w:marRight w:val="0"/>
          <w:marTop w:val="0"/>
          <w:marBottom w:val="0"/>
          <w:divBdr>
            <w:top w:val="none" w:sz="0" w:space="0" w:color="auto"/>
            <w:left w:val="none" w:sz="0" w:space="0" w:color="auto"/>
            <w:bottom w:val="none" w:sz="0" w:space="0" w:color="auto"/>
            <w:right w:val="none" w:sz="0" w:space="0" w:color="auto"/>
          </w:divBdr>
        </w:div>
      </w:divsChild>
    </w:div>
    <w:div w:id="401946863">
      <w:bodyDiv w:val="1"/>
      <w:marLeft w:val="0"/>
      <w:marRight w:val="0"/>
      <w:marTop w:val="0"/>
      <w:marBottom w:val="0"/>
      <w:divBdr>
        <w:top w:val="none" w:sz="0" w:space="0" w:color="auto"/>
        <w:left w:val="none" w:sz="0" w:space="0" w:color="auto"/>
        <w:bottom w:val="none" w:sz="0" w:space="0" w:color="auto"/>
        <w:right w:val="none" w:sz="0" w:space="0" w:color="auto"/>
      </w:divBdr>
    </w:div>
    <w:div w:id="495345482">
      <w:bodyDiv w:val="1"/>
      <w:marLeft w:val="0"/>
      <w:marRight w:val="0"/>
      <w:marTop w:val="0"/>
      <w:marBottom w:val="0"/>
      <w:divBdr>
        <w:top w:val="none" w:sz="0" w:space="0" w:color="auto"/>
        <w:left w:val="none" w:sz="0" w:space="0" w:color="auto"/>
        <w:bottom w:val="none" w:sz="0" w:space="0" w:color="auto"/>
        <w:right w:val="none" w:sz="0" w:space="0" w:color="auto"/>
      </w:divBdr>
    </w:div>
    <w:div w:id="642082979">
      <w:bodyDiv w:val="1"/>
      <w:marLeft w:val="0"/>
      <w:marRight w:val="0"/>
      <w:marTop w:val="0"/>
      <w:marBottom w:val="0"/>
      <w:divBdr>
        <w:top w:val="none" w:sz="0" w:space="0" w:color="auto"/>
        <w:left w:val="none" w:sz="0" w:space="0" w:color="auto"/>
        <w:bottom w:val="none" w:sz="0" w:space="0" w:color="auto"/>
        <w:right w:val="none" w:sz="0" w:space="0" w:color="auto"/>
      </w:divBdr>
    </w:div>
    <w:div w:id="676887935">
      <w:bodyDiv w:val="1"/>
      <w:marLeft w:val="0"/>
      <w:marRight w:val="0"/>
      <w:marTop w:val="0"/>
      <w:marBottom w:val="0"/>
      <w:divBdr>
        <w:top w:val="none" w:sz="0" w:space="0" w:color="auto"/>
        <w:left w:val="none" w:sz="0" w:space="0" w:color="auto"/>
        <w:bottom w:val="none" w:sz="0" w:space="0" w:color="auto"/>
        <w:right w:val="none" w:sz="0" w:space="0" w:color="auto"/>
      </w:divBdr>
    </w:div>
    <w:div w:id="685982389">
      <w:bodyDiv w:val="1"/>
      <w:marLeft w:val="0"/>
      <w:marRight w:val="0"/>
      <w:marTop w:val="0"/>
      <w:marBottom w:val="0"/>
      <w:divBdr>
        <w:top w:val="none" w:sz="0" w:space="0" w:color="auto"/>
        <w:left w:val="none" w:sz="0" w:space="0" w:color="auto"/>
        <w:bottom w:val="none" w:sz="0" w:space="0" w:color="auto"/>
        <w:right w:val="none" w:sz="0" w:space="0" w:color="auto"/>
      </w:divBdr>
    </w:div>
    <w:div w:id="801460103">
      <w:bodyDiv w:val="1"/>
      <w:marLeft w:val="0"/>
      <w:marRight w:val="0"/>
      <w:marTop w:val="0"/>
      <w:marBottom w:val="0"/>
      <w:divBdr>
        <w:top w:val="none" w:sz="0" w:space="0" w:color="auto"/>
        <w:left w:val="none" w:sz="0" w:space="0" w:color="auto"/>
        <w:bottom w:val="none" w:sz="0" w:space="0" w:color="auto"/>
        <w:right w:val="none" w:sz="0" w:space="0" w:color="auto"/>
      </w:divBdr>
    </w:div>
    <w:div w:id="1010572220">
      <w:bodyDiv w:val="1"/>
      <w:marLeft w:val="0"/>
      <w:marRight w:val="0"/>
      <w:marTop w:val="0"/>
      <w:marBottom w:val="0"/>
      <w:divBdr>
        <w:top w:val="none" w:sz="0" w:space="0" w:color="auto"/>
        <w:left w:val="none" w:sz="0" w:space="0" w:color="auto"/>
        <w:bottom w:val="none" w:sz="0" w:space="0" w:color="auto"/>
        <w:right w:val="none" w:sz="0" w:space="0" w:color="auto"/>
      </w:divBdr>
    </w:div>
    <w:div w:id="1233853673">
      <w:bodyDiv w:val="1"/>
      <w:marLeft w:val="0"/>
      <w:marRight w:val="0"/>
      <w:marTop w:val="0"/>
      <w:marBottom w:val="0"/>
      <w:divBdr>
        <w:top w:val="none" w:sz="0" w:space="0" w:color="auto"/>
        <w:left w:val="none" w:sz="0" w:space="0" w:color="auto"/>
        <w:bottom w:val="none" w:sz="0" w:space="0" w:color="auto"/>
        <w:right w:val="none" w:sz="0" w:space="0" w:color="auto"/>
      </w:divBdr>
    </w:div>
    <w:div w:id="1313826129">
      <w:bodyDiv w:val="1"/>
      <w:marLeft w:val="0"/>
      <w:marRight w:val="0"/>
      <w:marTop w:val="0"/>
      <w:marBottom w:val="0"/>
      <w:divBdr>
        <w:top w:val="none" w:sz="0" w:space="0" w:color="auto"/>
        <w:left w:val="none" w:sz="0" w:space="0" w:color="auto"/>
        <w:bottom w:val="none" w:sz="0" w:space="0" w:color="auto"/>
        <w:right w:val="none" w:sz="0" w:space="0" w:color="auto"/>
      </w:divBdr>
    </w:div>
    <w:div w:id="1342849991">
      <w:bodyDiv w:val="1"/>
      <w:marLeft w:val="0"/>
      <w:marRight w:val="0"/>
      <w:marTop w:val="0"/>
      <w:marBottom w:val="0"/>
      <w:divBdr>
        <w:top w:val="none" w:sz="0" w:space="0" w:color="auto"/>
        <w:left w:val="none" w:sz="0" w:space="0" w:color="auto"/>
        <w:bottom w:val="none" w:sz="0" w:space="0" w:color="auto"/>
        <w:right w:val="none" w:sz="0" w:space="0" w:color="auto"/>
      </w:divBdr>
      <w:divsChild>
        <w:div w:id="47262822">
          <w:marLeft w:val="0"/>
          <w:marRight w:val="0"/>
          <w:marTop w:val="0"/>
          <w:marBottom w:val="0"/>
          <w:divBdr>
            <w:top w:val="none" w:sz="0" w:space="0" w:color="auto"/>
            <w:left w:val="none" w:sz="0" w:space="0" w:color="auto"/>
            <w:bottom w:val="none" w:sz="0" w:space="0" w:color="auto"/>
            <w:right w:val="none" w:sz="0" w:space="0" w:color="auto"/>
          </w:divBdr>
        </w:div>
        <w:div w:id="329064799">
          <w:marLeft w:val="0"/>
          <w:marRight w:val="0"/>
          <w:marTop w:val="0"/>
          <w:marBottom w:val="0"/>
          <w:divBdr>
            <w:top w:val="none" w:sz="0" w:space="0" w:color="auto"/>
            <w:left w:val="none" w:sz="0" w:space="0" w:color="auto"/>
            <w:bottom w:val="none" w:sz="0" w:space="0" w:color="auto"/>
            <w:right w:val="none" w:sz="0" w:space="0" w:color="auto"/>
          </w:divBdr>
        </w:div>
        <w:div w:id="1245607217">
          <w:marLeft w:val="0"/>
          <w:marRight w:val="0"/>
          <w:marTop w:val="0"/>
          <w:marBottom w:val="0"/>
          <w:divBdr>
            <w:top w:val="none" w:sz="0" w:space="0" w:color="auto"/>
            <w:left w:val="none" w:sz="0" w:space="0" w:color="auto"/>
            <w:bottom w:val="none" w:sz="0" w:space="0" w:color="auto"/>
            <w:right w:val="none" w:sz="0" w:space="0" w:color="auto"/>
          </w:divBdr>
        </w:div>
      </w:divsChild>
    </w:div>
    <w:div w:id="1365249542">
      <w:bodyDiv w:val="1"/>
      <w:marLeft w:val="0"/>
      <w:marRight w:val="0"/>
      <w:marTop w:val="0"/>
      <w:marBottom w:val="0"/>
      <w:divBdr>
        <w:top w:val="none" w:sz="0" w:space="0" w:color="auto"/>
        <w:left w:val="none" w:sz="0" w:space="0" w:color="auto"/>
        <w:bottom w:val="none" w:sz="0" w:space="0" w:color="auto"/>
        <w:right w:val="none" w:sz="0" w:space="0" w:color="auto"/>
      </w:divBdr>
    </w:div>
    <w:div w:id="1440176635">
      <w:bodyDiv w:val="1"/>
      <w:marLeft w:val="0"/>
      <w:marRight w:val="0"/>
      <w:marTop w:val="0"/>
      <w:marBottom w:val="0"/>
      <w:divBdr>
        <w:top w:val="none" w:sz="0" w:space="0" w:color="auto"/>
        <w:left w:val="none" w:sz="0" w:space="0" w:color="auto"/>
        <w:bottom w:val="none" w:sz="0" w:space="0" w:color="auto"/>
        <w:right w:val="none" w:sz="0" w:space="0" w:color="auto"/>
      </w:divBdr>
      <w:divsChild>
        <w:div w:id="754088310">
          <w:marLeft w:val="0"/>
          <w:marRight w:val="0"/>
          <w:marTop w:val="0"/>
          <w:marBottom w:val="0"/>
          <w:divBdr>
            <w:top w:val="none" w:sz="0" w:space="0" w:color="auto"/>
            <w:left w:val="none" w:sz="0" w:space="0" w:color="auto"/>
            <w:bottom w:val="none" w:sz="0" w:space="0" w:color="auto"/>
            <w:right w:val="none" w:sz="0" w:space="0" w:color="auto"/>
          </w:divBdr>
        </w:div>
      </w:divsChild>
    </w:div>
    <w:div w:id="1512525442">
      <w:bodyDiv w:val="1"/>
      <w:marLeft w:val="0"/>
      <w:marRight w:val="0"/>
      <w:marTop w:val="0"/>
      <w:marBottom w:val="0"/>
      <w:divBdr>
        <w:top w:val="none" w:sz="0" w:space="0" w:color="auto"/>
        <w:left w:val="none" w:sz="0" w:space="0" w:color="auto"/>
        <w:bottom w:val="none" w:sz="0" w:space="0" w:color="auto"/>
        <w:right w:val="none" w:sz="0" w:space="0" w:color="auto"/>
      </w:divBdr>
    </w:div>
    <w:div w:id="1525290061">
      <w:bodyDiv w:val="1"/>
      <w:marLeft w:val="0"/>
      <w:marRight w:val="0"/>
      <w:marTop w:val="0"/>
      <w:marBottom w:val="0"/>
      <w:divBdr>
        <w:top w:val="none" w:sz="0" w:space="0" w:color="auto"/>
        <w:left w:val="none" w:sz="0" w:space="0" w:color="auto"/>
        <w:bottom w:val="none" w:sz="0" w:space="0" w:color="auto"/>
        <w:right w:val="none" w:sz="0" w:space="0" w:color="auto"/>
      </w:divBdr>
    </w:div>
    <w:div w:id="1553350955">
      <w:bodyDiv w:val="1"/>
      <w:marLeft w:val="0"/>
      <w:marRight w:val="0"/>
      <w:marTop w:val="0"/>
      <w:marBottom w:val="0"/>
      <w:divBdr>
        <w:top w:val="none" w:sz="0" w:space="0" w:color="auto"/>
        <w:left w:val="none" w:sz="0" w:space="0" w:color="auto"/>
        <w:bottom w:val="none" w:sz="0" w:space="0" w:color="auto"/>
        <w:right w:val="none" w:sz="0" w:space="0" w:color="auto"/>
      </w:divBdr>
    </w:div>
    <w:div w:id="1593708589">
      <w:bodyDiv w:val="1"/>
      <w:marLeft w:val="0"/>
      <w:marRight w:val="0"/>
      <w:marTop w:val="0"/>
      <w:marBottom w:val="0"/>
      <w:divBdr>
        <w:top w:val="none" w:sz="0" w:space="0" w:color="auto"/>
        <w:left w:val="none" w:sz="0" w:space="0" w:color="auto"/>
        <w:bottom w:val="none" w:sz="0" w:space="0" w:color="auto"/>
        <w:right w:val="none" w:sz="0" w:space="0" w:color="auto"/>
      </w:divBdr>
    </w:div>
    <w:div w:id="1618366418">
      <w:bodyDiv w:val="1"/>
      <w:marLeft w:val="0"/>
      <w:marRight w:val="0"/>
      <w:marTop w:val="0"/>
      <w:marBottom w:val="0"/>
      <w:divBdr>
        <w:top w:val="none" w:sz="0" w:space="0" w:color="auto"/>
        <w:left w:val="none" w:sz="0" w:space="0" w:color="auto"/>
        <w:bottom w:val="none" w:sz="0" w:space="0" w:color="auto"/>
        <w:right w:val="none" w:sz="0" w:space="0" w:color="auto"/>
      </w:divBdr>
    </w:div>
    <w:div w:id="1881474190">
      <w:bodyDiv w:val="1"/>
      <w:marLeft w:val="0"/>
      <w:marRight w:val="0"/>
      <w:marTop w:val="0"/>
      <w:marBottom w:val="0"/>
      <w:divBdr>
        <w:top w:val="none" w:sz="0" w:space="0" w:color="auto"/>
        <w:left w:val="none" w:sz="0" w:space="0" w:color="auto"/>
        <w:bottom w:val="none" w:sz="0" w:space="0" w:color="auto"/>
        <w:right w:val="none" w:sz="0" w:space="0" w:color="auto"/>
      </w:divBdr>
    </w:div>
    <w:div w:id="1978562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bugs.java.com/view_bug.do?bug_id=JDK-8149017"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3dsecure.ocb.com.vn:8443/ocbacsweb/MA"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eader" Target="header1.xml"/><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88.jpeg"/></Relationships>
</file>

<file path=word/_rels/header2.xml.rels><?xml version="1.0" encoding="UTF-8" standalone="yes"?>
<Relationships xmlns="http://schemas.openxmlformats.org/package/2006/relationships"><Relationship Id="rId1" Type="http://schemas.openxmlformats.org/officeDocument/2006/relationships/image" Target="media/image8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EVELTH~1.ATH\LOCALS~1\Temp\notes6030C8\Word%20Prepar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2008-08-23T00:00:00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E6E7E7-B885-466E-BE5A-9ADED466E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Preparation template.dot</Template>
  <TotalTime>2077</TotalTime>
  <Pages>75</Pages>
  <Words>6316</Words>
  <Characters>36007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Discovery Report</vt:lpstr>
    </vt:vector>
  </TitlesOfParts>
  <Manager>Son Vu Tuan</Manager>
  <Company>OpenWay International</Company>
  <LinksUpToDate>false</LinksUpToDate>
  <CharactersWithSpaces>42239</CharactersWithSpaces>
  <SharedDoc>false</SharedDoc>
  <HLinks>
    <vt:vector size="546" baseType="variant">
      <vt:variant>
        <vt:i4>1703991</vt:i4>
      </vt:variant>
      <vt:variant>
        <vt:i4>565</vt:i4>
      </vt:variant>
      <vt:variant>
        <vt:i4>0</vt:i4>
      </vt:variant>
      <vt:variant>
        <vt:i4>5</vt:i4>
      </vt:variant>
      <vt:variant>
        <vt:lpwstr/>
      </vt:variant>
      <vt:variant>
        <vt:lpwstr>_Toc231877318</vt:lpwstr>
      </vt:variant>
      <vt:variant>
        <vt:i4>1703991</vt:i4>
      </vt:variant>
      <vt:variant>
        <vt:i4>559</vt:i4>
      </vt:variant>
      <vt:variant>
        <vt:i4>0</vt:i4>
      </vt:variant>
      <vt:variant>
        <vt:i4>5</vt:i4>
      </vt:variant>
      <vt:variant>
        <vt:lpwstr/>
      </vt:variant>
      <vt:variant>
        <vt:lpwstr>_Toc231877317</vt:lpwstr>
      </vt:variant>
      <vt:variant>
        <vt:i4>1703991</vt:i4>
      </vt:variant>
      <vt:variant>
        <vt:i4>553</vt:i4>
      </vt:variant>
      <vt:variant>
        <vt:i4>0</vt:i4>
      </vt:variant>
      <vt:variant>
        <vt:i4>5</vt:i4>
      </vt:variant>
      <vt:variant>
        <vt:lpwstr/>
      </vt:variant>
      <vt:variant>
        <vt:lpwstr>_Toc231877316</vt:lpwstr>
      </vt:variant>
      <vt:variant>
        <vt:i4>1703991</vt:i4>
      </vt:variant>
      <vt:variant>
        <vt:i4>547</vt:i4>
      </vt:variant>
      <vt:variant>
        <vt:i4>0</vt:i4>
      </vt:variant>
      <vt:variant>
        <vt:i4>5</vt:i4>
      </vt:variant>
      <vt:variant>
        <vt:lpwstr/>
      </vt:variant>
      <vt:variant>
        <vt:lpwstr>_Toc231877315</vt:lpwstr>
      </vt:variant>
      <vt:variant>
        <vt:i4>1703991</vt:i4>
      </vt:variant>
      <vt:variant>
        <vt:i4>541</vt:i4>
      </vt:variant>
      <vt:variant>
        <vt:i4>0</vt:i4>
      </vt:variant>
      <vt:variant>
        <vt:i4>5</vt:i4>
      </vt:variant>
      <vt:variant>
        <vt:lpwstr/>
      </vt:variant>
      <vt:variant>
        <vt:lpwstr>_Toc231877314</vt:lpwstr>
      </vt:variant>
      <vt:variant>
        <vt:i4>1703991</vt:i4>
      </vt:variant>
      <vt:variant>
        <vt:i4>535</vt:i4>
      </vt:variant>
      <vt:variant>
        <vt:i4>0</vt:i4>
      </vt:variant>
      <vt:variant>
        <vt:i4>5</vt:i4>
      </vt:variant>
      <vt:variant>
        <vt:lpwstr/>
      </vt:variant>
      <vt:variant>
        <vt:lpwstr>_Toc231877313</vt:lpwstr>
      </vt:variant>
      <vt:variant>
        <vt:i4>1703991</vt:i4>
      </vt:variant>
      <vt:variant>
        <vt:i4>529</vt:i4>
      </vt:variant>
      <vt:variant>
        <vt:i4>0</vt:i4>
      </vt:variant>
      <vt:variant>
        <vt:i4>5</vt:i4>
      </vt:variant>
      <vt:variant>
        <vt:lpwstr/>
      </vt:variant>
      <vt:variant>
        <vt:lpwstr>_Toc231877312</vt:lpwstr>
      </vt:variant>
      <vt:variant>
        <vt:i4>1703991</vt:i4>
      </vt:variant>
      <vt:variant>
        <vt:i4>523</vt:i4>
      </vt:variant>
      <vt:variant>
        <vt:i4>0</vt:i4>
      </vt:variant>
      <vt:variant>
        <vt:i4>5</vt:i4>
      </vt:variant>
      <vt:variant>
        <vt:lpwstr/>
      </vt:variant>
      <vt:variant>
        <vt:lpwstr>_Toc231877311</vt:lpwstr>
      </vt:variant>
      <vt:variant>
        <vt:i4>1703991</vt:i4>
      </vt:variant>
      <vt:variant>
        <vt:i4>517</vt:i4>
      </vt:variant>
      <vt:variant>
        <vt:i4>0</vt:i4>
      </vt:variant>
      <vt:variant>
        <vt:i4>5</vt:i4>
      </vt:variant>
      <vt:variant>
        <vt:lpwstr/>
      </vt:variant>
      <vt:variant>
        <vt:lpwstr>_Toc231877310</vt:lpwstr>
      </vt:variant>
      <vt:variant>
        <vt:i4>1769527</vt:i4>
      </vt:variant>
      <vt:variant>
        <vt:i4>511</vt:i4>
      </vt:variant>
      <vt:variant>
        <vt:i4>0</vt:i4>
      </vt:variant>
      <vt:variant>
        <vt:i4>5</vt:i4>
      </vt:variant>
      <vt:variant>
        <vt:lpwstr/>
      </vt:variant>
      <vt:variant>
        <vt:lpwstr>_Toc231877309</vt:lpwstr>
      </vt:variant>
      <vt:variant>
        <vt:i4>1769527</vt:i4>
      </vt:variant>
      <vt:variant>
        <vt:i4>505</vt:i4>
      </vt:variant>
      <vt:variant>
        <vt:i4>0</vt:i4>
      </vt:variant>
      <vt:variant>
        <vt:i4>5</vt:i4>
      </vt:variant>
      <vt:variant>
        <vt:lpwstr/>
      </vt:variant>
      <vt:variant>
        <vt:lpwstr>_Toc231877308</vt:lpwstr>
      </vt:variant>
      <vt:variant>
        <vt:i4>1769527</vt:i4>
      </vt:variant>
      <vt:variant>
        <vt:i4>499</vt:i4>
      </vt:variant>
      <vt:variant>
        <vt:i4>0</vt:i4>
      </vt:variant>
      <vt:variant>
        <vt:i4>5</vt:i4>
      </vt:variant>
      <vt:variant>
        <vt:lpwstr/>
      </vt:variant>
      <vt:variant>
        <vt:lpwstr>_Toc231877307</vt:lpwstr>
      </vt:variant>
      <vt:variant>
        <vt:i4>1769527</vt:i4>
      </vt:variant>
      <vt:variant>
        <vt:i4>493</vt:i4>
      </vt:variant>
      <vt:variant>
        <vt:i4>0</vt:i4>
      </vt:variant>
      <vt:variant>
        <vt:i4>5</vt:i4>
      </vt:variant>
      <vt:variant>
        <vt:lpwstr/>
      </vt:variant>
      <vt:variant>
        <vt:lpwstr>_Toc231877306</vt:lpwstr>
      </vt:variant>
      <vt:variant>
        <vt:i4>1769527</vt:i4>
      </vt:variant>
      <vt:variant>
        <vt:i4>487</vt:i4>
      </vt:variant>
      <vt:variant>
        <vt:i4>0</vt:i4>
      </vt:variant>
      <vt:variant>
        <vt:i4>5</vt:i4>
      </vt:variant>
      <vt:variant>
        <vt:lpwstr/>
      </vt:variant>
      <vt:variant>
        <vt:lpwstr>_Toc231877305</vt:lpwstr>
      </vt:variant>
      <vt:variant>
        <vt:i4>1769527</vt:i4>
      </vt:variant>
      <vt:variant>
        <vt:i4>481</vt:i4>
      </vt:variant>
      <vt:variant>
        <vt:i4>0</vt:i4>
      </vt:variant>
      <vt:variant>
        <vt:i4>5</vt:i4>
      </vt:variant>
      <vt:variant>
        <vt:lpwstr/>
      </vt:variant>
      <vt:variant>
        <vt:lpwstr>_Toc231877304</vt:lpwstr>
      </vt:variant>
      <vt:variant>
        <vt:i4>1769527</vt:i4>
      </vt:variant>
      <vt:variant>
        <vt:i4>475</vt:i4>
      </vt:variant>
      <vt:variant>
        <vt:i4>0</vt:i4>
      </vt:variant>
      <vt:variant>
        <vt:i4>5</vt:i4>
      </vt:variant>
      <vt:variant>
        <vt:lpwstr/>
      </vt:variant>
      <vt:variant>
        <vt:lpwstr>_Toc231877303</vt:lpwstr>
      </vt:variant>
      <vt:variant>
        <vt:i4>1769527</vt:i4>
      </vt:variant>
      <vt:variant>
        <vt:i4>469</vt:i4>
      </vt:variant>
      <vt:variant>
        <vt:i4>0</vt:i4>
      </vt:variant>
      <vt:variant>
        <vt:i4>5</vt:i4>
      </vt:variant>
      <vt:variant>
        <vt:lpwstr/>
      </vt:variant>
      <vt:variant>
        <vt:lpwstr>_Toc231877302</vt:lpwstr>
      </vt:variant>
      <vt:variant>
        <vt:i4>1769527</vt:i4>
      </vt:variant>
      <vt:variant>
        <vt:i4>463</vt:i4>
      </vt:variant>
      <vt:variant>
        <vt:i4>0</vt:i4>
      </vt:variant>
      <vt:variant>
        <vt:i4>5</vt:i4>
      </vt:variant>
      <vt:variant>
        <vt:lpwstr/>
      </vt:variant>
      <vt:variant>
        <vt:lpwstr>_Toc231877301</vt:lpwstr>
      </vt:variant>
      <vt:variant>
        <vt:i4>1769527</vt:i4>
      </vt:variant>
      <vt:variant>
        <vt:i4>457</vt:i4>
      </vt:variant>
      <vt:variant>
        <vt:i4>0</vt:i4>
      </vt:variant>
      <vt:variant>
        <vt:i4>5</vt:i4>
      </vt:variant>
      <vt:variant>
        <vt:lpwstr/>
      </vt:variant>
      <vt:variant>
        <vt:lpwstr>_Toc231877300</vt:lpwstr>
      </vt:variant>
      <vt:variant>
        <vt:i4>1179702</vt:i4>
      </vt:variant>
      <vt:variant>
        <vt:i4>451</vt:i4>
      </vt:variant>
      <vt:variant>
        <vt:i4>0</vt:i4>
      </vt:variant>
      <vt:variant>
        <vt:i4>5</vt:i4>
      </vt:variant>
      <vt:variant>
        <vt:lpwstr/>
      </vt:variant>
      <vt:variant>
        <vt:lpwstr>_Toc231877299</vt:lpwstr>
      </vt:variant>
      <vt:variant>
        <vt:i4>1179702</vt:i4>
      </vt:variant>
      <vt:variant>
        <vt:i4>445</vt:i4>
      </vt:variant>
      <vt:variant>
        <vt:i4>0</vt:i4>
      </vt:variant>
      <vt:variant>
        <vt:i4>5</vt:i4>
      </vt:variant>
      <vt:variant>
        <vt:lpwstr/>
      </vt:variant>
      <vt:variant>
        <vt:lpwstr>_Toc231877298</vt:lpwstr>
      </vt:variant>
      <vt:variant>
        <vt:i4>1179702</vt:i4>
      </vt:variant>
      <vt:variant>
        <vt:i4>439</vt:i4>
      </vt:variant>
      <vt:variant>
        <vt:i4>0</vt:i4>
      </vt:variant>
      <vt:variant>
        <vt:i4>5</vt:i4>
      </vt:variant>
      <vt:variant>
        <vt:lpwstr/>
      </vt:variant>
      <vt:variant>
        <vt:lpwstr>_Toc231877297</vt:lpwstr>
      </vt:variant>
      <vt:variant>
        <vt:i4>1179702</vt:i4>
      </vt:variant>
      <vt:variant>
        <vt:i4>433</vt:i4>
      </vt:variant>
      <vt:variant>
        <vt:i4>0</vt:i4>
      </vt:variant>
      <vt:variant>
        <vt:i4>5</vt:i4>
      </vt:variant>
      <vt:variant>
        <vt:lpwstr/>
      </vt:variant>
      <vt:variant>
        <vt:lpwstr>_Toc231877296</vt:lpwstr>
      </vt:variant>
      <vt:variant>
        <vt:i4>1179702</vt:i4>
      </vt:variant>
      <vt:variant>
        <vt:i4>427</vt:i4>
      </vt:variant>
      <vt:variant>
        <vt:i4>0</vt:i4>
      </vt:variant>
      <vt:variant>
        <vt:i4>5</vt:i4>
      </vt:variant>
      <vt:variant>
        <vt:lpwstr/>
      </vt:variant>
      <vt:variant>
        <vt:lpwstr>_Toc231877295</vt:lpwstr>
      </vt:variant>
      <vt:variant>
        <vt:i4>1179702</vt:i4>
      </vt:variant>
      <vt:variant>
        <vt:i4>421</vt:i4>
      </vt:variant>
      <vt:variant>
        <vt:i4>0</vt:i4>
      </vt:variant>
      <vt:variant>
        <vt:i4>5</vt:i4>
      </vt:variant>
      <vt:variant>
        <vt:lpwstr/>
      </vt:variant>
      <vt:variant>
        <vt:lpwstr>_Toc231877294</vt:lpwstr>
      </vt:variant>
      <vt:variant>
        <vt:i4>1179702</vt:i4>
      </vt:variant>
      <vt:variant>
        <vt:i4>415</vt:i4>
      </vt:variant>
      <vt:variant>
        <vt:i4>0</vt:i4>
      </vt:variant>
      <vt:variant>
        <vt:i4>5</vt:i4>
      </vt:variant>
      <vt:variant>
        <vt:lpwstr/>
      </vt:variant>
      <vt:variant>
        <vt:lpwstr>_Toc231877293</vt:lpwstr>
      </vt:variant>
      <vt:variant>
        <vt:i4>1179702</vt:i4>
      </vt:variant>
      <vt:variant>
        <vt:i4>409</vt:i4>
      </vt:variant>
      <vt:variant>
        <vt:i4>0</vt:i4>
      </vt:variant>
      <vt:variant>
        <vt:i4>5</vt:i4>
      </vt:variant>
      <vt:variant>
        <vt:lpwstr/>
      </vt:variant>
      <vt:variant>
        <vt:lpwstr>_Toc231877292</vt:lpwstr>
      </vt:variant>
      <vt:variant>
        <vt:i4>1179702</vt:i4>
      </vt:variant>
      <vt:variant>
        <vt:i4>403</vt:i4>
      </vt:variant>
      <vt:variant>
        <vt:i4>0</vt:i4>
      </vt:variant>
      <vt:variant>
        <vt:i4>5</vt:i4>
      </vt:variant>
      <vt:variant>
        <vt:lpwstr/>
      </vt:variant>
      <vt:variant>
        <vt:lpwstr>_Toc231877291</vt:lpwstr>
      </vt:variant>
      <vt:variant>
        <vt:i4>1179702</vt:i4>
      </vt:variant>
      <vt:variant>
        <vt:i4>397</vt:i4>
      </vt:variant>
      <vt:variant>
        <vt:i4>0</vt:i4>
      </vt:variant>
      <vt:variant>
        <vt:i4>5</vt:i4>
      </vt:variant>
      <vt:variant>
        <vt:lpwstr/>
      </vt:variant>
      <vt:variant>
        <vt:lpwstr>_Toc231877290</vt:lpwstr>
      </vt:variant>
      <vt:variant>
        <vt:i4>1245238</vt:i4>
      </vt:variant>
      <vt:variant>
        <vt:i4>391</vt:i4>
      </vt:variant>
      <vt:variant>
        <vt:i4>0</vt:i4>
      </vt:variant>
      <vt:variant>
        <vt:i4>5</vt:i4>
      </vt:variant>
      <vt:variant>
        <vt:lpwstr/>
      </vt:variant>
      <vt:variant>
        <vt:lpwstr>_Toc231877289</vt:lpwstr>
      </vt:variant>
      <vt:variant>
        <vt:i4>1245238</vt:i4>
      </vt:variant>
      <vt:variant>
        <vt:i4>385</vt:i4>
      </vt:variant>
      <vt:variant>
        <vt:i4>0</vt:i4>
      </vt:variant>
      <vt:variant>
        <vt:i4>5</vt:i4>
      </vt:variant>
      <vt:variant>
        <vt:lpwstr/>
      </vt:variant>
      <vt:variant>
        <vt:lpwstr>_Toc231877288</vt:lpwstr>
      </vt:variant>
      <vt:variant>
        <vt:i4>1245238</vt:i4>
      </vt:variant>
      <vt:variant>
        <vt:i4>379</vt:i4>
      </vt:variant>
      <vt:variant>
        <vt:i4>0</vt:i4>
      </vt:variant>
      <vt:variant>
        <vt:i4>5</vt:i4>
      </vt:variant>
      <vt:variant>
        <vt:lpwstr/>
      </vt:variant>
      <vt:variant>
        <vt:lpwstr>_Toc231877287</vt:lpwstr>
      </vt:variant>
      <vt:variant>
        <vt:i4>1245238</vt:i4>
      </vt:variant>
      <vt:variant>
        <vt:i4>373</vt:i4>
      </vt:variant>
      <vt:variant>
        <vt:i4>0</vt:i4>
      </vt:variant>
      <vt:variant>
        <vt:i4>5</vt:i4>
      </vt:variant>
      <vt:variant>
        <vt:lpwstr/>
      </vt:variant>
      <vt:variant>
        <vt:lpwstr>_Toc231877286</vt:lpwstr>
      </vt:variant>
      <vt:variant>
        <vt:i4>1245238</vt:i4>
      </vt:variant>
      <vt:variant>
        <vt:i4>367</vt:i4>
      </vt:variant>
      <vt:variant>
        <vt:i4>0</vt:i4>
      </vt:variant>
      <vt:variant>
        <vt:i4>5</vt:i4>
      </vt:variant>
      <vt:variant>
        <vt:lpwstr/>
      </vt:variant>
      <vt:variant>
        <vt:lpwstr>_Toc231877285</vt:lpwstr>
      </vt:variant>
      <vt:variant>
        <vt:i4>1245238</vt:i4>
      </vt:variant>
      <vt:variant>
        <vt:i4>361</vt:i4>
      </vt:variant>
      <vt:variant>
        <vt:i4>0</vt:i4>
      </vt:variant>
      <vt:variant>
        <vt:i4>5</vt:i4>
      </vt:variant>
      <vt:variant>
        <vt:lpwstr/>
      </vt:variant>
      <vt:variant>
        <vt:lpwstr>_Toc231877284</vt:lpwstr>
      </vt:variant>
      <vt:variant>
        <vt:i4>1245238</vt:i4>
      </vt:variant>
      <vt:variant>
        <vt:i4>355</vt:i4>
      </vt:variant>
      <vt:variant>
        <vt:i4>0</vt:i4>
      </vt:variant>
      <vt:variant>
        <vt:i4>5</vt:i4>
      </vt:variant>
      <vt:variant>
        <vt:lpwstr/>
      </vt:variant>
      <vt:variant>
        <vt:lpwstr>_Toc231877283</vt:lpwstr>
      </vt:variant>
      <vt:variant>
        <vt:i4>1245238</vt:i4>
      </vt:variant>
      <vt:variant>
        <vt:i4>349</vt:i4>
      </vt:variant>
      <vt:variant>
        <vt:i4>0</vt:i4>
      </vt:variant>
      <vt:variant>
        <vt:i4>5</vt:i4>
      </vt:variant>
      <vt:variant>
        <vt:lpwstr/>
      </vt:variant>
      <vt:variant>
        <vt:lpwstr>_Toc231877282</vt:lpwstr>
      </vt:variant>
      <vt:variant>
        <vt:i4>1245238</vt:i4>
      </vt:variant>
      <vt:variant>
        <vt:i4>343</vt:i4>
      </vt:variant>
      <vt:variant>
        <vt:i4>0</vt:i4>
      </vt:variant>
      <vt:variant>
        <vt:i4>5</vt:i4>
      </vt:variant>
      <vt:variant>
        <vt:lpwstr/>
      </vt:variant>
      <vt:variant>
        <vt:lpwstr>_Toc231877281</vt:lpwstr>
      </vt:variant>
      <vt:variant>
        <vt:i4>1245238</vt:i4>
      </vt:variant>
      <vt:variant>
        <vt:i4>337</vt:i4>
      </vt:variant>
      <vt:variant>
        <vt:i4>0</vt:i4>
      </vt:variant>
      <vt:variant>
        <vt:i4>5</vt:i4>
      </vt:variant>
      <vt:variant>
        <vt:lpwstr/>
      </vt:variant>
      <vt:variant>
        <vt:lpwstr>_Toc231877280</vt:lpwstr>
      </vt:variant>
      <vt:variant>
        <vt:i4>1835062</vt:i4>
      </vt:variant>
      <vt:variant>
        <vt:i4>331</vt:i4>
      </vt:variant>
      <vt:variant>
        <vt:i4>0</vt:i4>
      </vt:variant>
      <vt:variant>
        <vt:i4>5</vt:i4>
      </vt:variant>
      <vt:variant>
        <vt:lpwstr/>
      </vt:variant>
      <vt:variant>
        <vt:lpwstr>_Toc231877279</vt:lpwstr>
      </vt:variant>
      <vt:variant>
        <vt:i4>1835062</vt:i4>
      </vt:variant>
      <vt:variant>
        <vt:i4>325</vt:i4>
      </vt:variant>
      <vt:variant>
        <vt:i4>0</vt:i4>
      </vt:variant>
      <vt:variant>
        <vt:i4>5</vt:i4>
      </vt:variant>
      <vt:variant>
        <vt:lpwstr/>
      </vt:variant>
      <vt:variant>
        <vt:lpwstr>_Toc231877278</vt:lpwstr>
      </vt:variant>
      <vt:variant>
        <vt:i4>1835062</vt:i4>
      </vt:variant>
      <vt:variant>
        <vt:i4>319</vt:i4>
      </vt:variant>
      <vt:variant>
        <vt:i4>0</vt:i4>
      </vt:variant>
      <vt:variant>
        <vt:i4>5</vt:i4>
      </vt:variant>
      <vt:variant>
        <vt:lpwstr/>
      </vt:variant>
      <vt:variant>
        <vt:lpwstr>_Toc231877277</vt:lpwstr>
      </vt:variant>
      <vt:variant>
        <vt:i4>1835062</vt:i4>
      </vt:variant>
      <vt:variant>
        <vt:i4>313</vt:i4>
      </vt:variant>
      <vt:variant>
        <vt:i4>0</vt:i4>
      </vt:variant>
      <vt:variant>
        <vt:i4>5</vt:i4>
      </vt:variant>
      <vt:variant>
        <vt:lpwstr/>
      </vt:variant>
      <vt:variant>
        <vt:lpwstr>_Toc231877276</vt:lpwstr>
      </vt:variant>
      <vt:variant>
        <vt:i4>1835062</vt:i4>
      </vt:variant>
      <vt:variant>
        <vt:i4>307</vt:i4>
      </vt:variant>
      <vt:variant>
        <vt:i4>0</vt:i4>
      </vt:variant>
      <vt:variant>
        <vt:i4>5</vt:i4>
      </vt:variant>
      <vt:variant>
        <vt:lpwstr/>
      </vt:variant>
      <vt:variant>
        <vt:lpwstr>_Toc231877275</vt:lpwstr>
      </vt:variant>
      <vt:variant>
        <vt:i4>1835062</vt:i4>
      </vt:variant>
      <vt:variant>
        <vt:i4>301</vt:i4>
      </vt:variant>
      <vt:variant>
        <vt:i4>0</vt:i4>
      </vt:variant>
      <vt:variant>
        <vt:i4>5</vt:i4>
      </vt:variant>
      <vt:variant>
        <vt:lpwstr/>
      </vt:variant>
      <vt:variant>
        <vt:lpwstr>_Toc231877274</vt:lpwstr>
      </vt:variant>
      <vt:variant>
        <vt:i4>1835062</vt:i4>
      </vt:variant>
      <vt:variant>
        <vt:i4>295</vt:i4>
      </vt:variant>
      <vt:variant>
        <vt:i4>0</vt:i4>
      </vt:variant>
      <vt:variant>
        <vt:i4>5</vt:i4>
      </vt:variant>
      <vt:variant>
        <vt:lpwstr/>
      </vt:variant>
      <vt:variant>
        <vt:lpwstr>_Toc231877273</vt:lpwstr>
      </vt:variant>
      <vt:variant>
        <vt:i4>1835062</vt:i4>
      </vt:variant>
      <vt:variant>
        <vt:i4>289</vt:i4>
      </vt:variant>
      <vt:variant>
        <vt:i4>0</vt:i4>
      </vt:variant>
      <vt:variant>
        <vt:i4>5</vt:i4>
      </vt:variant>
      <vt:variant>
        <vt:lpwstr/>
      </vt:variant>
      <vt:variant>
        <vt:lpwstr>_Toc231877272</vt:lpwstr>
      </vt:variant>
      <vt:variant>
        <vt:i4>1835062</vt:i4>
      </vt:variant>
      <vt:variant>
        <vt:i4>283</vt:i4>
      </vt:variant>
      <vt:variant>
        <vt:i4>0</vt:i4>
      </vt:variant>
      <vt:variant>
        <vt:i4>5</vt:i4>
      </vt:variant>
      <vt:variant>
        <vt:lpwstr/>
      </vt:variant>
      <vt:variant>
        <vt:lpwstr>_Toc231877271</vt:lpwstr>
      </vt:variant>
      <vt:variant>
        <vt:i4>1835062</vt:i4>
      </vt:variant>
      <vt:variant>
        <vt:i4>277</vt:i4>
      </vt:variant>
      <vt:variant>
        <vt:i4>0</vt:i4>
      </vt:variant>
      <vt:variant>
        <vt:i4>5</vt:i4>
      </vt:variant>
      <vt:variant>
        <vt:lpwstr/>
      </vt:variant>
      <vt:variant>
        <vt:lpwstr>_Toc231877270</vt:lpwstr>
      </vt:variant>
      <vt:variant>
        <vt:i4>1900598</vt:i4>
      </vt:variant>
      <vt:variant>
        <vt:i4>271</vt:i4>
      </vt:variant>
      <vt:variant>
        <vt:i4>0</vt:i4>
      </vt:variant>
      <vt:variant>
        <vt:i4>5</vt:i4>
      </vt:variant>
      <vt:variant>
        <vt:lpwstr/>
      </vt:variant>
      <vt:variant>
        <vt:lpwstr>_Toc231877269</vt:lpwstr>
      </vt:variant>
      <vt:variant>
        <vt:i4>1900598</vt:i4>
      </vt:variant>
      <vt:variant>
        <vt:i4>265</vt:i4>
      </vt:variant>
      <vt:variant>
        <vt:i4>0</vt:i4>
      </vt:variant>
      <vt:variant>
        <vt:i4>5</vt:i4>
      </vt:variant>
      <vt:variant>
        <vt:lpwstr/>
      </vt:variant>
      <vt:variant>
        <vt:lpwstr>_Toc231877268</vt:lpwstr>
      </vt:variant>
      <vt:variant>
        <vt:i4>1900598</vt:i4>
      </vt:variant>
      <vt:variant>
        <vt:i4>259</vt:i4>
      </vt:variant>
      <vt:variant>
        <vt:i4>0</vt:i4>
      </vt:variant>
      <vt:variant>
        <vt:i4>5</vt:i4>
      </vt:variant>
      <vt:variant>
        <vt:lpwstr/>
      </vt:variant>
      <vt:variant>
        <vt:lpwstr>_Toc231877267</vt:lpwstr>
      </vt:variant>
      <vt:variant>
        <vt:i4>1900598</vt:i4>
      </vt:variant>
      <vt:variant>
        <vt:i4>253</vt:i4>
      </vt:variant>
      <vt:variant>
        <vt:i4>0</vt:i4>
      </vt:variant>
      <vt:variant>
        <vt:i4>5</vt:i4>
      </vt:variant>
      <vt:variant>
        <vt:lpwstr/>
      </vt:variant>
      <vt:variant>
        <vt:lpwstr>_Toc231877266</vt:lpwstr>
      </vt:variant>
      <vt:variant>
        <vt:i4>1900598</vt:i4>
      </vt:variant>
      <vt:variant>
        <vt:i4>247</vt:i4>
      </vt:variant>
      <vt:variant>
        <vt:i4>0</vt:i4>
      </vt:variant>
      <vt:variant>
        <vt:i4>5</vt:i4>
      </vt:variant>
      <vt:variant>
        <vt:lpwstr/>
      </vt:variant>
      <vt:variant>
        <vt:lpwstr>_Toc231877265</vt:lpwstr>
      </vt:variant>
      <vt:variant>
        <vt:i4>1900598</vt:i4>
      </vt:variant>
      <vt:variant>
        <vt:i4>241</vt:i4>
      </vt:variant>
      <vt:variant>
        <vt:i4>0</vt:i4>
      </vt:variant>
      <vt:variant>
        <vt:i4>5</vt:i4>
      </vt:variant>
      <vt:variant>
        <vt:lpwstr/>
      </vt:variant>
      <vt:variant>
        <vt:lpwstr>_Toc231877264</vt:lpwstr>
      </vt:variant>
      <vt:variant>
        <vt:i4>1900598</vt:i4>
      </vt:variant>
      <vt:variant>
        <vt:i4>235</vt:i4>
      </vt:variant>
      <vt:variant>
        <vt:i4>0</vt:i4>
      </vt:variant>
      <vt:variant>
        <vt:i4>5</vt:i4>
      </vt:variant>
      <vt:variant>
        <vt:lpwstr/>
      </vt:variant>
      <vt:variant>
        <vt:lpwstr>_Toc231877263</vt:lpwstr>
      </vt:variant>
      <vt:variant>
        <vt:i4>1900598</vt:i4>
      </vt:variant>
      <vt:variant>
        <vt:i4>229</vt:i4>
      </vt:variant>
      <vt:variant>
        <vt:i4>0</vt:i4>
      </vt:variant>
      <vt:variant>
        <vt:i4>5</vt:i4>
      </vt:variant>
      <vt:variant>
        <vt:lpwstr/>
      </vt:variant>
      <vt:variant>
        <vt:lpwstr>_Toc231877262</vt:lpwstr>
      </vt:variant>
      <vt:variant>
        <vt:i4>1900598</vt:i4>
      </vt:variant>
      <vt:variant>
        <vt:i4>223</vt:i4>
      </vt:variant>
      <vt:variant>
        <vt:i4>0</vt:i4>
      </vt:variant>
      <vt:variant>
        <vt:i4>5</vt:i4>
      </vt:variant>
      <vt:variant>
        <vt:lpwstr/>
      </vt:variant>
      <vt:variant>
        <vt:lpwstr>_Toc231877261</vt:lpwstr>
      </vt:variant>
      <vt:variant>
        <vt:i4>1900598</vt:i4>
      </vt:variant>
      <vt:variant>
        <vt:i4>217</vt:i4>
      </vt:variant>
      <vt:variant>
        <vt:i4>0</vt:i4>
      </vt:variant>
      <vt:variant>
        <vt:i4>5</vt:i4>
      </vt:variant>
      <vt:variant>
        <vt:lpwstr/>
      </vt:variant>
      <vt:variant>
        <vt:lpwstr>_Toc231877260</vt:lpwstr>
      </vt:variant>
      <vt:variant>
        <vt:i4>1966134</vt:i4>
      </vt:variant>
      <vt:variant>
        <vt:i4>211</vt:i4>
      </vt:variant>
      <vt:variant>
        <vt:i4>0</vt:i4>
      </vt:variant>
      <vt:variant>
        <vt:i4>5</vt:i4>
      </vt:variant>
      <vt:variant>
        <vt:lpwstr/>
      </vt:variant>
      <vt:variant>
        <vt:lpwstr>_Toc231877259</vt:lpwstr>
      </vt:variant>
      <vt:variant>
        <vt:i4>1966134</vt:i4>
      </vt:variant>
      <vt:variant>
        <vt:i4>205</vt:i4>
      </vt:variant>
      <vt:variant>
        <vt:i4>0</vt:i4>
      </vt:variant>
      <vt:variant>
        <vt:i4>5</vt:i4>
      </vt:variant>
      <vt:variant>
        <vt:lpwstr/>
      </vt:variant>
      <vt:variant>
        <vt:lpwstr>_Toc231877258</vt:lpwstr>
      </vt:variant>
      <vt:variant>
        <vt:i4>1966134</vt:i4>
      </vt:variant>
      <vt:variant>
        <vt:i4>199</vt:i4>
      </vt:variant>
      <vt:variant>
        <vt:i4>0</vt:i4>
      </vt:variant>
      <vt:variant>
        <vt:i4>5</vt:i4>
      </vt:variant>
      <vt:variant>
        <vt:lpwstr/>
      </vt:variant>
      <vt:variant>
        <vt:lpwstr>_Toc231877257</vt:lpwstr>
      </vt:variant>
      <vt:variant>
        <vt:i4>1966134</vt:i4>
      </vt:variant>
      <vt:variant>
        <vt:i4>193</vt:i4>
      </vt:variant>
      <vt:variant>
        <vt:i4>0</vt:i4>
      </vt:variant>
      <vt:variant>
        <vt:i4>5</vt:i4>
      </vt:variant>
      <vt:variant>
        <vt:lpwstr/>
      </vt:variant>
      <vt:variant>
        <vt:lpwstr>_Toc231877256</vt:lpwstr>
      </vt:variant>
      <vt:variant>
        <vt:i4>1966134</vt:i4>
      </vt:variant>
      <vt:variant>
        <vt:i4>187</vt:i4>
      </vt:variant>
      <vt:variant>
        <vt:i4>0</vt:i4>
      </vt:variant>
      <vt:variant>
        <vt:i4>5</vt:i4>
      </vt:variant>
      <vt:variant>
        <vt:lpwstr/>
      </vt:variant>
      <vt:variant>
        <vt:lpwstr>_Toc231877255</vt:lpwstr>
      </vt:variant>
      <vt:variant>
        <vt:i4>1966134</vt:i4>
      </vt:variant>
      <vt:variant>
        <vt:i4>181</vt:i4>
      </vt:variant>
      <vt:variant>
        <vt:i4>0</vt:i4>
      </vt:variant>
      <vt:variant>
        <vt:i4>5</vt:i4>
      </vt:variant>
      <vt:variant>
        <vt:lpwstr/>
      </vt:variant>
      <vt:variant>
        <vt:lpwstr>_Toc231877254</vt:lpwstr>
      </vt:variant>
      <vt:variant>
        <vt:i4>1966134</vt:i4>
      </vt:variant>
      <vt:variant>
        <vt:i4>175</vt:i4>
      </vt:variant>
      <vt:variant>
        <vt:i4>0</vt:i4>
      </vt:variant>
      <vt:variant>
        <vt:i4>5</vt:i4>
      </vt:variant>
      <vt:variant>
        <vt:lpwstr/>
      </vt:variant>
      <vt:variant>
        <vt:lpwstr>_Toc231877253</vt:lpwstr>
      </vt:variant>
      <vt:variant>
        <vt:i4>1966134</vt:i4>
      </vt:variant>
      <vt:variant>
        <vt:i4>169</vt:i4>
      </vt:variant>
      <vt:variant>
        <vt:i4>0</vt:i4>
      </vt:variant>
      <vt:variant>
        <vt:i4>5</vt:i4>
      </vt:variant>
      <vt:variant>
        <vt:lpwstr/>
      </vt:variant>
      <vt:variant>
        <vt:lpwstr>_Toc231877252</vt:lpwstr>
      </vt:variant>
      <vt:variant>
        <vt:i4>1966134</vt:i4>
      </vt:variant>
      <vt:variant>
        <vt:i4>163</vt:i4>
      </vt:variant>
      <vt:variant>
        <vt:i4>0</vt:i4>
      </vt:variant>
      <vt:variant>
        <vt:i4>5</vt:i4>
      </vt:variant>
      <vt:variant>
        <vt:lpwstr/>
      </vt:variant>
      <vt:variant>
        <vt:lpwstr>_Toc231877251</vt:lpwstr>
      </vt:variant>
      <vt:variant>
        <vt:i4>1966134</vt:i4>
      </vt:variant>
      <vt:variant>
        <vt:i4>157</vt:i4>
      </vt:variant>
      <vt:variant>
        <vt:i4>0</vt:i4>
      </vt:variant>
      <vt:variant>
        <vt:i4>5</vt:i4>
      </vt:variant>
      <vt:variant>
        <vt:lpwstr/>
      </vt:variant>
      <vt:variant>
        <vt:lpwstr>_Toc231877250</vt:lpwstr>
      </vt:variant>
      <vt:variant>
        <vt:i4>2031670</vt:i4>
      </vt:variant>
      <vt:variant>
        <vt:i4>151</vt:i4>
      </vt:variant>
      <vt:variant>
        <vt:i4>0</vt:i4>
      </vt:variant>
      <vt:variant>
        <vt:i4>5</vt:i4>
      </vt:variant>
      <vt:variant>
        <vt:lpwstr/>
      </vt:variant>
      <vt:variant>
        <vt:lpwstr>_Toc231877249</vt:lpwstr>
      </vt:variant>
      <vt:variant>
        <vt:i4>2031670</vt:i4>
      </vt:variant>
      <vt:variant>
        <vt:i4>145</vt:i4>
      </vt:variant>
      <vt:variant>
        <vt:i4>0</vt:i4>
      </vt:variant>
      <vt:variant>
        <vt:i4>5</vt:i4>
      </vt:variant>
      <vt:variant>
        <vt:lpwstr/>
      </vt:variant>
      <vt:variant>
        <vt:lpwstr>_Toc231877248</vt:lpwstr>
      </vt:variant>
      <vt:variant>
        <vt:i4>2031670</vt:i4>
      </vt:variant>
      <vt:variant>
        <vt:i4>139</vt:i4>
      </vt:variant>
      <vt:variant>
        <vt:i4>0</vt:i4>
      </vt:variant>
      <vt:variant>
        <vt:i4>5</vt:i4>
      </vt:variant>
      <vt:variant>
        <vt:lpwstr/>
      </vt:variant>
      <vt:variant>
        <vt:lpwstr>_Toc231877247</vt:lpwstr>
      </vt:variant>
      <vt:variant>
        <vt:i4>2031670</vt:i4>
      </vt:variant>
      <vt:variant>
        <vt:i4>133</vt:i4>
      </vt:variant>
      <vt:variant>
        <vt:i4>0</vt:i4>
      </vt:variant>
      <vt:variant>
        <vt:i4>5</vt:i4>
      </vt:variant>
      <vt:variant>
        <vt:lpwstr/>
      </vt:variant>
      <vt:variant>
        <vt:lpwstr>_Toc231877246</vt:lpwstr>
      </vt:variant>
      <vt:variant>
        <vt:i4>2031670</vt:i4>
      </vt:variant>
      <vt:variant>
        <vt:i4>127</vt:i4>
      </vt:variant>
      <vt:variant>
        <vt:i4>0</vt:i4>
      </vt:variant>
      <vt:variant>
        <vt:i4>5</vt:i4>
      </vt:variant>
      <vt:variant>
        <vt:lpwstr/>
      </vt:variant>
      <vt:variant>
        <vt:lpwstr>_Toc231877245</vt:lpwstr>
      </vt:variant>
      <vt:variant>
        <vt:i4>2031670</vt:i4>
      </vt:variant>
      <vt:variant>
        <vt:i4>121</vt:i4>
      </vt:variant>
      <vt:variant>
        <vt:i4>0</vt:i4>
      </vt:variant>
      <vt:variant>
        <vt:i4>5</vt:i4>
      </vt:variant>
      <vt:variant>
        <vt:lpwstr/>
      </vt:variant>
      <vt:variant>
        <vt:lpwstr>_Toc231877244</vt:lpwstr>
      </vt:variant>
      <vt:variant>
        <vt:i4>2031670</vt:i4>
      </vt:variant>
      <vt:variant>
        <vt:i4>115</vt:i4>
      </vt:variant>
      <vt:variant>
        <vt:i4>0</vt:i4>
      </vt:variant>
      <vt:variant>
        <vt:i4>5</vt:i4>
      </vt:variant>
      <vt:variant>
        <vt:lpwstr/>
      </vt:variant>
      <vt:variant>
        <vt:lpwstr>_Toc231877243</vt:lpwstr>
      </vt:variant>
      <vt:variant>
        <vt:i4>2031670</vt:i4>
      </vt:variant>
      <vt:variant>
        <vt:i4>109</vt:i4>
      </vt:variant>
      <vt:variant>
        <vt:i4>0</vt:i4>
      </vt:variant>
      <vt:variant>
        <vt:i4>5</vt:i4>
      </vt:variant>
      <vt:variant>
        <vt:lpwstr/>
      </vt:variant>
      <vt:variant>
        <vt:lpwstr>_Toc231877242</vt:lpwstr>
      </vt:variant>
      <vt:variant>
        <vt:i4>2031670</vt:i4>
      </vt:variant>
      <vt:variant>
        <vt:i4>103</vt:i4>
      </vt:variant>
      <vt:variant>
        <vt:i4>0</vt:i4>
      </vt:variant>
      <vt:variant>
        <vt:i4>5</vt:i4>
      </vt:variant>
      <vt:variant>
        <vt:lpwstr/>
      </vt:variant>
      <vt:variant>
        <vt:lpwstr>_Toc231877241</vt:lpwstr>
      </vt:variant>
      <vt:variant>
        <vt:i4>2031670</vt:i4>
      </vt:variant>
      <vt:variant>
        <vt:i4>97</vt:i4>
      </vt:variant>
      <vt:variant>
        <vt:i4>0</vt:i4>
      </vt:variant>
      <vt:variant>
        <vt:i4>5</vt:i4>
      </vt:variant>
      <vt:variant>
        <vt:lpwstr/>
      </vt:variant>
      <vt:variant>
        <vt:lpwstr>_Toc231877240</vt:lpwstr>
      </vt:variant>
      <vt:variant>
        <vt:i4>1572918</vt:i4>
      </vt:variant>
      <vt:variant>
        <vt:i4>91</vt:i4>
      </vt:variant>
      <vt:variant>
        <vt:i4>0</vt:i4>
      </vt:variant>
      <vt:variant>
        <vt:i4>5</vt:i4>
      </vt:variant>
      <vt:variant>
        <vt:lpwstr/>
      </vt:variant>
      <vt:variant>
        <vt:lpwstr>_Toc231877239</vt:lpwstr>
      </vt:variant>
      <vt:variant>
        <vt:i4>1572918</vt:i4>
      </vt:variant>
      <vt:variant>
        <vt:i4>85</vt:i4>
      </vt:variant>
      <vt:variant>
        <vt:i4>0</vt:i4>
      </vt:variant>
      <vt:variant>
        <vt:i4>5</vt:i4>
      </vt:variant>
      <vt:variant>
        <vt:lpwstr/>
      </vt:variant>
      <vt:variant>
        <vt:lpwstr>_Toc231877238</vt:lpwstr>
      </vt:variant>
      <vt:variant>
        <vt:i4>1572918</vt:i4>
      </vt:variant>
      <vt:variant>
        <vt:i4>79</vt:i4>
      </vt:variant>
      <vt:variant>
        <vt:i4>0</vt:i4>
      </vt:variant>
      <vt:variant>
        <vt:i4>5</vt:i4>
      </vt:variant>
      <vt:variant>
        <vt:lpwstr/>
      </vt:variant>
      <vt:variant>
        <vt:lpwstr>_Toc231877237</vt:lpwstr>
      </vt:variant>
      <vt:variant>
        <vt:i4>1572918</vt:i4>
      </vt:variant>
      <vt:variant>
        <vt:i4>73</vt:i4>
      </vt:variant>
      <vt:variant>
        <vt:i4>0</vt:i4>
      </vt:variant>
      <vt:variant>
        <vt:i4>5</vt:i4>
      </vt:variant>
      <vt:variant>
        <vt:lpwstr/>
      </vt:variant>
      <vt:variant>
        <vt:lpwstr>_Toc231877236</vt:lpwstr>
      </vt:variant>
      <vt:variant>
        <vt:i4>1572918</vt:i4>
      </vt:variant>
      <vt:variant>
        <vt:i4>67</vt:i4>
      </vt:variant>
      <vt:variant>
        <vt:i4>0</vt:i4>
      </vt:variant>
      <vt:variant>
        <vt:i4>5</vt:i4>
      </vt:variant>
      <vt:variant>
        <vt:lpwstr/>
      </vt:variant>
      <vt:variant>
        <vt:lpwstr>_Toc231877235</vt:lpwstr>
      </vt:variant>
      <vt:variant>
        <vt:i4>1572918</vt:i4>
      </vt:variant>
      <vt:variant>
        <vt:i4>61</vt:i4>
      </vt:variant>
      <vt:variant>
        <vt:i4>0</vt:i4>
      </vt:variant>
      <vt:variant>
        <vt:i4>5</vt:i4>
      </vt:variant>
      <vt:variant>
        <vt:lpwstr/>
      </vt:variant>
      <vt:variant>
        <vt:lpwstr>_Toc231877234</vt:lpwstr>
      </vt:variant>
      <vt:variant>
        <vt:i4>1572918</vt:i4>
      </vt:variant>
      <vt:variant>
        <vt:i4>55</vt:i4>
      </vt:variant>
      <vt:variant>
        <vt:i4>0</vt:i4>
      </vt:variant>
      <vt:variant>
        <vt:i4>5</vt:i4>
      </vt:variant>
      <vt:variant>
        <vt:lpwstr/>
      </vt:variant>
      <vt:variant>
        <vt:lpwstr>_Toc231877233</vt:lpwstr>
      </vt:variant>
      <vt:variant>
        <vt:i4>1572918</vt:i4>
      </vt:variant>
      <vt:variant>
        <vt:i4>49</vt:i4>
      </vt:variant>
      <vt:variant>
        <vt:i4>0</vt:i4>
      </vt:variant>
      <vt:variant>
        <vt:i4>5</vt:i4>
      </vt:variant>
      <vt:variant>
        <vt:lpwstr/>
      </vt:variant>
      <vt:variant>
        <vt:lpwstr>_Toc231877232</vt:lpwstr>
      </vt:variant>
      <vt:variant>
        <vt:i4>1572918</vt:i4>
      </vt:variant>
      <vt:variant>
        <vt:i4>43</vt:i4>
      </vt:variant>
      <vt:variant>
        <vt:i4>0</vt:i4>
      </vt:variant>
      <vt:variant>
        <vt:i4>5</vt:i4>
      </vt:variant>
      <vt:variant>
        <vt:lpwstr/>
      </vt:variant>
      <vt:variant>
        <vt:lpwstr>_Toc231877231</vt:lpwstr>
      </vt:variant>
      <vt:variant>
        <vt:i4>1572918</vt:i4>
      </vt:variant>
      <vt:variant>
        <vt:i4>37</vt:i4>
      </vt:variant>
      <vt:variant>
        <vt:i4>0</vt:i4>
      </vt:variant>
      <vt:variant>
        <vt:i4>5</vt:i4>
      </vt:variant>
      <vt:variant>
        <vt:lpwstr/>
      </vt:variant>
      <vt:variant>
        <vt:lpwstr>_Toc231877230</vt:lpwstr>
      </vt:variant>
      <vt:variant>
        <vt:i4>1638454</vt:i4>
      </vt:variant>
      <vt:variant>
        <vt:i4>31</vt:i4>
      </vt:variant>
      <vt:variant>
        <vt:i4>0</vt:i4>
      </vt:variant>
      <vt:variant>
        <vt:i4>5</vt:i4>
      </vt:variant>
      <vt:variant>
        <vt:lpwstr/>
      </vt:variant>
      <vt:variant>
        <vt:lpwstr>_Toc231877229</vt:lpwstr>
      </vt:variant>
      <vt:variant>
        <vt:i4>1638454</vt:i4>
      </vt:variant>
      <vt:variant>
        <vt:i4>25</vt:i4>
      </vt:variant>
      <vt:variant>
        <vt:i4>0</vt:i4>
      </vt:variant>
      <vt:variant>
        <vt:i4>5</vt:i4>
      </vt:variant>
      <vt:variant>
        <vt:lpwstr/>
      </vt:variant>
      <vt:variant>
        <vt:lpwstr>_Toc231877228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Discovery Report</dc:title>
  <dc:subject>Volume 5 - Instalments</dc:subject>
  <dc:creator>Fanni.Romial</dc:creator>
  <cp:keywords>VPBank-Phase 1</cp:keywords>
  <dc:description>DRAFT</dc:description>
  <cp:lastModifiedBy>Trung Phan Cao</cp:lastModifiedBy>
  <cp:revision>315</cp:revision>
  <cp:lastPrinted>2015-10-23T04:36:00Z</cp:lastPrinted>
  <dcterms:created xsi:type="dcterms:W3CDTF">2016-07-20T04:24:00Z</dcterms:created>
  <dcterms:modified xsi:type="dcterms:W3CDTF">2019-01-17T02:13:00Z</dcterms:modified>
  <cp:category>WASI</cp:category>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Final</vt:lpwstr>
  </property>
</Properties>
</file>